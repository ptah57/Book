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05431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id w:val="-34197136"/>
        <w:docPartObj>
          <w:docPartGallery w:val="Table of Contents"/>
          <w:docPartUnique/>
        </w:docPartObj>
      </w:sdtPr>
      <w:sdtEndPr>
        <w:rPr>
          <w:rFonts w:asciiTheme="minorHAnsi" w:hAnsiTheme="minorHAnsi"/>
          <w:bCs/>
          <w:sz w:val="22"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48A14AAF" w14:textId="50B36B9D" w:rsidR="009324B5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54316" w:history="1">
            <w:r w:rsidR="009324B5">
              <w:rPr>
                <w:noProof/>
                <w:webHidden/>
              </w:rPr>
              <w:tab/>
            </w:r>
            <w:r w:rsidR="009324B5">
              <w:rPr>
                <w:noProof/>
                <w:webHidden/>
              </w:rPr>
              <w:fldChar w:fldCharType="begin"/>
            </w:r>
            <w:r w:rsidR="009324B5">
              <w:rPr>
                <w:noProof/>
                <w:webHidden/>
              </w:rPr>
              <w:instrText xml:space="preserve"> PAGEREF _Toc201054316 \h </w:instrText>
            </w:r>
            <w:r w:rsidR="009324B5">
              <w:rPr>
                <w:noProof/>
                <w:webHidden/>
              </w:rPr>
            </w:r>
            <w:r w:rsidR="009324B5">
              <w:rPr>
                <w:noProof/>
                <w:webHidden/>
              </w:rPr>
              <w:fldChar w:fldCharType="separate"/>
            </w:r>
            <w:r w:rsidR="009324B5">
              <w:rPr>
                <w:noProof/>
                <w:webHidden/>
              </w:rPr>
              <w:t xml:space="preserve"> </w:t>
            </w:r>
            <w:r w:rsidR="009324B5">
              <w:rPr>
                <w:noProof/>
                <w:webHidden/>
              </w:rPr>
              <w:fldChar w:fldCharType="end"/>
            </w:r>
          </w:hyperlink>
        </w:p>
        <w:p w14:paraId="6EBAFC4E" w14:textId="06523CBD" w:rsidR="009324B5" w:rsidRDefault="009324B5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7" w:history="1">
            <w:r w:rsidRPr="00C61E64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E2949" w14:textId="02300994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8" w:history="1">
            <w:r w:rsidRPr="00C61E64">
              <w:rPr>
                <w:rStyle w:val="a7"/>
                <w:noProof/>
              </w:rPr>
              <w:t>1. Глава 1. Создание образа виртуального марш</w:t>
            </w:r>
            <w:r w:rsidRPr="00C61E64">
              <w:rPr>
                <w:rStyle w:val="a7"/>
                <w:noProof/>
              </w:rPr>
              <w:t>р</w:t>
            </w:r>
            <w:r w:rsidRPr="00C61E64">
              <w:rPr>
                <w:rStyle w:val="a7"/>
                <w:noProof/>
              </w:rPr>
              <w:t>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8D32" w14:textId="09A668A6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9" w:history="1">
            <w:r w:rsidRPr="00C61E64">
              <w:rPr>
                <w:rStyle w:val="a7"/>
              </w:rPr>
              <w:t>Сводка или ключ</w:t>
            </w:r>
            <w:r w:rsidRPr="00C61E64">
              <w:rPr>
                <w:rStyle w:val="a7"/>
              </w:rPr>
              <w:t>е</w:t>
            </w:r>
            <w:r w:rsidRPr="00C61E64">
              <w:rPr>
                <w:rStyle w:val="a7"/>
              </w:rPr>
              <w:t>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D5F6910" w14:textId="13CA498F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0" w:history="1">
            <w:r w:rsidRPr="00C61E64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E89F7" w14:textId="641B077C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1" w:history="1">
            <w:r w:rsidRPr="00C61E64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00FAC02" w14:textId="6BD78B82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2" w:history="1">
            <w:r w:rsidRPr="00C61E64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6BC6B" w14:textId="4616589C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3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8B719BB" w14:textId="08E9A06D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4" w:history="1">
            <w:r w:rsidRPr="00C61E64">
              <w:rPr>
                <w:rStyle w:val="a7"/>
                <w:noProof/>
              </w:rPr>
              <w:t xml:space="preserve">4. </w:t>
            </w:r>
            <w:r w:rsidRPr="00C61E64">
              <w:rPr>
                <w:rStyle w:val="a7"/>
                <w:noProof/>
                <w:lang w:bidi="ru-RU"/>
              </w:rPr>
              <w:t xml:space="preserve">Глава 4. </w:t>
            </w:r>
            <w:r w:rsidRPr="00C61E64">
              <w:rPr>
                <w:rStyle w:val="a7"/>
                <w:noProof/>
              </w:rPr>
              <w:t xml:space="preserve">Настройка сервера </w:t>
            </w:r>
            <w:r w:rsidRPr="00C61E64">
              <w:rPr>
                <w:rStyle w:val="a7"/>
                <w:noProof/>
                <w:lang w:val="en-US"/>
              </w:rPr>
              <w:t>DHCP</w:t>
            </w:r>
            <w:r w:rsidRPr="00C61E64">
              <w:rPr>
                <w:rStyle w:val="a7"/>
                <w:noProof/>
              </w:rPr>
              <w:t xml:space="preserve"> в маршрутизаторе </w:t>
            </w:r>
            <w:r w:rsidRPr="00C61E64">
              <w:rPr>
                <w:rStyle w:val="a7"/>
                <w:noProof/>
                <w:lang w:val="en-US"/>
              </w:rPr>
              <w:t>vESR</w:t>
            </w:r>
            <w:r w:rsidRPr="00C61E64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F200" w14:textId="1EB16D61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5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75EAC662" w14:textId="69AB346B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6" w:history="1">
            <w:r w:rsidRPr="00C61E64">
              <w:rPr>
                <w:rStyle w:val="a7"/>
                <w:noProof/>
              </w:rPr>
              <w:t xml:space="preserve">5. </w:t>
            </w:r>
            <w:r w:rsidRPr="00C61E64">
              <w:rPr>
                <w:rStyle w:val="a7"/>
                <w:noProof/>
                <w:lang w:bidi="ru-RU"/>
              </w:rPr>
              <w:t xml:space="preserve">Глава 5. </w:t>
            </w:r>
            <w:r w:rsidRPr="00C61E64">
              <w:rPr>
                <w:rStyle w:val="a7"/>
                <w:noProof/>
              </w:rPr>
              <w:t xml:space="preserve">Настройка  </w:t>
            </w:r>
            <w:r w:rsidRPr="00C61E64">
              <w:rPr>
                <w:rStyle w:val="a7"/>
                <w:noProof/>
                <w:lang w:val="en-US"/>
              </w:rPr>
              <w:t>NAT</w:t>
            </w:r>
            <w:r w:rsidRPr="00C61E64">
              <w:rPr>
                <w:rStyle w:val="a7"/>
                <w:noProof/>
              </w:rPr>
              <w:t>(</w:t>
            </w:r>
            <w:r w:rsidRPr="00C61E64">
              <w:rPr>
                <w:rStyle w:val="a7"/>
                <w:noProof/>
                <w:lang w:val="en-US"/>
              </w:rPr>
              <w:t>SNAT</w:t>
            </w:r>
            <w:r w:rsidRPr="00C61E64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C61E64">
              <w:rPr>
                <w:rStyle w:val="a7"/>
                <w:noProof/>
                <w:lang w:val="en-US"/>
              </w:rPr>
              <w:t>vESR</w:t>
            </w:r>
            <w:r w:rsidRPr="00C61E64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99C61" w14:textId="676C6100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7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3811BF7" w14:textId="7396E4A8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8" w:history="1">
            <w:r w:rsidRPr="00C61E64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AADB1" w14:textId="620B3F09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9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49864CC5" w14:textId="5417825C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0" w:history="1">
            <w:r w:rsidRPr="00C61E64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C09F1" w14:textId="49CC4956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1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A563D5D" w14:textId="7FC1F14C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2" w:history="1">
            <w:r w:rsidRPr="00C61E64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CF852" w14:textId="5EDBEE15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3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0A4F2BF9" w14:textId="3FDAF856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4" w:history="1">
            <w:r w:rsidRPr="00C61E64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69C31" w14:textId="1A98EB80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5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7B2C824" w14:textId="4FC4D115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6" w:history="1">
            <w:r w:rsidRPr="00C61E64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4B35D" w14:textId="31C2650E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7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5F51F004" w14:textId="183852B9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8" w:history="1">
            <w:r w:rsidRPr="00C61E64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1C5C2" w14:textId="3F392DE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9" w:history="1">
            <w:r w:rsidRPr="00C61E64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8A6D" w14:textId="735ABDB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0" w:history="1">
            <w:r w:rsidRPr="00C61E64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6777" w14:textId="0B49B07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1" w:history="1">
            <w:r w:rsidRPr="00C61E64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92157" w14:textId="0EFBA34B" w:rsidR="009324B5" w:rsidRDefault="009324B5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2" w:history="1">
            <w:r w:rsidRPr="00C61E64">
              <w:rPr>
                <w:rStyle w:val="a7"/>
                <w:rFonts w:ascii="Cambria" w:hAnsi="Cambr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2AB0C9AB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footerReference w:type="default" r:id="rId13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05431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vESR </w:t>
      </w:r>
      <w:bookmarkEnd w:id="5"/>
      <w:r w:rsidRPr="008717CD">
        <w:rPr>
          <w:b/>
          <w:bCs/>
        </w:rPr>
        <w:t>от Eltex</w:t>
      </w:r>
      <w:r w:rsidRPr="008717CD">
        <w:t> — мощным инструментом для изучения сетевых технологий, включая DHCP, NAT, IPSec, OSPF и многое другое. Мы начнем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VMware Workstation</w:t>
      </w:r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(PuTTY, UltraVNC).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p w14:paraId="002B5BBA" w14:textId="30693C46" w:rsidR="00E678C1" w:rsidRPr="004E6785" w:rsidRDefault="00E678C1" w:rsidP="00BB5275">
      <w:pPr>
        <w:rPr>
          <w:lang w:val="ro-RO"/>
        </w:rPr>
      </w:pPr>
    </w:p>
    <w:bookmarkStart w:id="6" w:name="_Ref201001533"/>
    <w:bookmarkStart w:id="7" w:name="_Ref201001584"/>
    <w:bookmarkStart w:id="8" w:name="_Toc20105431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  <w:lang w:val="ru-RU"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vESR Eltex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Pr="006B608C">
        <w:rPr>
          <w:b/>
          <w:bCs/>
          <w:lang w:val="en-US"/>
        </w:rPr>
        <w:t>vESR</w:t>
      </w:r>
      <w:r w:rsidRPr="006B608C">
        <w:rPr>
          <w:b/>
          <w:bCs/>
        </w:rPr>
        <w:t xml:space="preserve"> </w:t>
      </w:r>
      <w:r w:rsidRPr="006B608C">
        <w:rPr>
          <w:b/>
          <w:bCs/>
          <w:lang w:val="en-US"/>
        </w:rPr>
        <w:t>Eltex</w:t>
      </w:r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6B608C">
        <w:rPr>
          <w:b/>
          <w:bCs/>
          <w:lang w:val="en-US"/>
        </w:rPr>
        <w:t>vesr</w:t>
      </w:r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>VMware Workstation</w:t>
      </w:r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77777777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7777777" w:rsidR="009324B5" w:rsidRDefault="0085556D" w:rsidP="009324B5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32B7FE5">
                <wp:simplePos x="0" y="0"/>
                <wp:positionH relativeFrom="column">
                  <wp:posOffset>4457700</wp:posOffset>
                </wp:positionH>
                <wp:positionV relativeFrom="paragraph">
                  <wp:posOffset>-228600</wp:posOffset>
                </wp:positionV>
                <wp:extent cx="228600" cy="1143000"/>
                <wp:effectExtent l="0" t="0" r="57150" b="57150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5B12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51pt;margin-top:-18pt;width:18pt;height:9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7C6EBB5">
                <wp:simplePos x="0" y="0"/>
                <wp:positionH relativeFrom="column">
                  <wp:posOffset>3428365</wp:posOffset>
                </wp:positionH>
                <wp:positionV relativeFrom="paragraph">
                  <wp:posOffset>-231140</wp:posOffset>
                </wp:positionV>
                <wp:extent cx="229235" cy="1031240"/>
                <wp:effectExtent l="0" t="0" r="75565" b="5461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10312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25197" id="Прямая со стрелкой 3" o:spid="_x0000_s1026" type="#_x0000_t32" style="position:absolute;margin-left:269.95pt;margin-top:-18.2pt;width:18.05pt;height:8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4135E8F2">
                <wp:simplePos x="0" y="0"/>
                <wp:positionH relativeFrom="column">
                  <wp:posOffset>1713864</wp:posOffset>
                </wp:positionH>
                <wp:positionV relativeFrom="paragraph">
                  <wp:posOffset>-231140</wp:posOffset>
                </wp:positionV>
                <wp:extent cx="915035" cy="802640"/>
                <wp:effectExtent l="38100" t="0" r="18415" b="54610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035" cy="8026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2A703" id="Прямая со стрелкой 3" o:spid="_x0000_s1026" type="#_x0000_t32" style="position:absolute;margin-left:134.95pt;margin-top:-18.2pt;width:72.05pt;height:63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DBC70DA">
                <wp:simplePos x="0" y="0"/>
                <wp:positionH relativeFrom="column">
                  <wp:posOffset>571500</wp:posOffset>
                </wp:positionH>
                <wp:positionV relativeFrom="paragraph">
                  <wp:posOffset>-228600</wp:posOffset>
                </wp:positionV>
                <wp:extent cx="228600" cy="457200"/>
                <wp:effectExtent l="0" t="0" r="57150" b="57150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752718" id="Прямая со стрелкой 3" o:spid="_x0000_s1026" type="#_x0000_t32" style="position:absolute;margin-left:45pt;margin-top:-18pt;width:18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" strokecolor="#c00000" strokeweight="1.75pt">
                <v:stroke endarrow="block" joinstyle="miter"/>
              </v:shape>
            </w:pict>
          </mc:Fallback>
        </mc:AlternateContent>
      </w:r>
      <w:r w:rsidR="00A51FDD">
        <w:rPr>
          <w:noProof/>
        </w:rPr>
        <w:fldChar w:fldCharType="begin"/>
      </w:r>
      <w:r w:rsidR="00A51FDD">
        <w:instrText xml:space="preserve"> REF _Ref201001533 \r \p \h </w:instrText>
      </w:r>
      <w:r w:rsidR="00A51FDD">
        <w:rPr>
          <w:noProof/>
        </w:rPr>
      </w:r>
      <w:r w:rsidR="00A51FDD">
        <w:rPr>
          <w:noProof/>
        </w:rPr>
        <w:fldChar w:fldCharType="separate"/>
      </w:r>
      <w:r w:rsidR="00A51FDD">
        <w:t>0 above</w:t>
      </w:r>
      <w:r w:rsidR="00A51FDD">
        <w:rPr>
          <w:noProof/>
        </w:rPr>
        <w:fldChar w:fldCharType="end"/>
      </w:r>
      <w:r w:rsidR="00A51FDD">
        <w:rPr>
          <w:noProof/>
        </w:rPr>
        <w:fldChar w:fldCharType="begin"/>
      </w:r>
      <w:r w:rsidR="00A51FDD">
        <w:rPr>
          <w:noProof/>
        </w:rPr>
        <w:instrText xml:space="preserve"> REF _Ref201001584 \n </w:instrText>
      </w:r>
      <w:r w:rsidR="00A51FDD">
        <w:rPr>
          <w:noProof/>
        </w:rPr>
        <w:fldChar w:fldCharType="separate"/>
      </w:r>
      <w:r w:rsidR="00A51FDD">
        <w:rPr>
          <w:noProof/>
        </w:rPr>
        <w:t>0</w:t>
      </w:r>
      <w:r w:rsidR="00A51FDD">
        <w:rPr>
          <w:noProof/>
        </w:rPr>
        <w:fldChar w:fldCharType="end"/>
      </w:r>
      <w:r w:rsidRPr="003E3B5F">
        <w:rPr>
          <w:noProof/>
        </w:rPr>
        <w:drawing>
          <wp:inline distT="0" distB="0" distL="0" distR="0" wp14:anchorId="21425029" wp14:editId="0809FD21">
            <wp:extent cx="5940425" cy="3752215"/>
            <wp:effectExtent l="0" t="0" r="3175" b="635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3FF02535" w:rsidR="0085556D" w:rsidRDefault="009324B5" w:rsidP="009324B5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1BBF">
        <w:t xml:space="preserve">. Избражение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598AC8DE">
            <wp:extent cx="5140325" cy="2951480"/>
            <wp:effectExtent l="0" t="0" r="3175" b="127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811208C" w:rsidR="0085556D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</w:t>
      </w:r>
      <w:r w:rsidR="008007B9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565E96C7">
            <wp:extent cx="5080182" cy="2857500"/>
            <wp:effectExtent l="0" t="0" r="635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22" cy="28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D41A0AF" w:rsidR="0085556D" w:rsidRPr="00FF685F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CEB79BB" w14:textId="11C6C4FC" w:rsidR="00234E5A" w:rsidRPr="003F1DC4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</w:p>
    <w:p w14:paraId="45078F7B" w14:textId="77777777" w:rsidR="00A90662" w:rsidRPr="00DB1304" w:rsidRDefault="00A90662" w:rsidP="0085556D"/>
    <w:p w14:paraId="55F00CB8" w14:textId="77777777" w:rsidR="0085556D" w:rsidRPr="00DA3F5D" w:rsidRDefault="0085556D" w:rsidP="0085556D">
      <w:r>
        <w:t xml:space="preserve">Далее выбрать вкладку </w:t>
      </w:r>
      <w:r>
        <w:rPr>
          <w:lang w:val="en-US"/>
        </w:rPr>
        <w:t>Qemy</w:t>
      </w:r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5CE47CCA">
            <wp:extent cx="5082753" cy="2858947"/>
            <wp:effectExtent l="0" t="0" r="381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25" cy="28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260DEE90" w:rsidR="0085556D" w:rsidRPr="001657FE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</w:t>
      </w:r>
      <w:r w:rsidR="008007B9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23EF47FB">
            <wp:extent cx="5041596" cy="2835797"/>
            <wp:effectExtent l="0" t="0" r="6985" b="3175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26" cy="28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47DB71EC" w:rsidR="0085556D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5</w:t>
      </w:r>
      <w:r w:rsidR="008007B9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4FF8D006" w14:textId="77777777" w:rsidR="0085556D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 ,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0F3A8C5C" wp14:editId="25E95900">
            <wp:extent cx="5445440" cy="3062951"/>
            <wp:effectExtent l="0" t="0" r="3175" b="444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18" cy="3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5A7" w14:textId="298415B6" w:rsidR="00A90662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6</w:t>
      </w:r>
      <w:r w:rsidR="008007B9">
        <w:fldChar w:fldCharType="end"/>
      </w:r>
      <w:r w:rsidR="008D0387">
        <w:t>. Экран выбора расположения эмулятора.</w:t>
      </w:r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3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13FF0EFB">
            <wp:extent cx="5080181" cy="2857500"/>
            <wp:effectExtent l="0" t="0" r="635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28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33AE434D" w:rsidR="0085556D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7</w:t>
      </w:r>
      <w:r w:rsidR="008007B9">
        <w:fldChar w:fldCharType="end"/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897F9EF">
            <wp:extent cx="5082754" cy="2858947"/>
            <wp:effectExtent l="0" t="0" r="3810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224" cy="2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0267F8E7" w:rsidR="0085556D" w:rsidRDefault="00A90662" w:rsidP="00A90662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8</w:t>
      </w:r>
      <w:r w:rsidR="008007B9">
        <w:fldChar w:fldCharType="end"/>
      </w:r>
    </w:p>
    <w:p w14:paraId="471996D9" w14:textId="77777777" w:rsidR="00A90662" w:rsidRDefault="00A90662" w:rsidP="0085556D"/>
    <w:p w14:paraId="54C422AD" w14:textId="77777777" w:rsidR="00A90662" w:rsidRDefault="00A90662" w:rsidP="0085556D"/>
    <w:p w14:paraId="6478BE58" w14:textId="77777777" w:rsidR="0085556D" w:rsidRDefault="0085556D" w:rsidP="0085556D">
      <w:r>
        <w:t>Рис. Копия экрана</w:t>
      </w:r>
    </w:p>
    <w:p w14:paraId="072B1847" w14:textId="77777777" w:rsidR="0085556D" w:rsidRDefault="0085556D" w:rsidP="0085556D">
      <w:r>
        <w:t xml:space="preserve">Требуется дать название создаваемому образу. Требуеся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05200634">
            <wp:extent cx="5080181" cy="2857500"/>
            <wp:effectExtent l="0" t="0" r="6350" b="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86" cy="28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089A438E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9</w:t>
      </w:r>
      <w:r w:rsidR="008007B9">
        <w:fldChar w:fldCharType="end"/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343300C2">
            <wp:extent cx="4948996" cy="2783711"/>
            <wp:effectExtent l="0" t="0" r="4445" b="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88" cy="27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574576AD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10</w:t>
      </w:r>
      <w:r w:rsidR="008007B9">
        <w:fldChar w:fldCharType="end"/>
      </w:r>
    </w:p>
    <w:p w14:paraId="5083F869" w14:textId="77777777" w:rsidR="00234E5A" w:rsidRDefault="00234E5A" w:rsidP="0085556D">
      <w:pPr>
        <w:rPr>
          <w:noProof/>
        </w:rPr>
      </w:pPr>
    </w:p>
    <w:p w14:paraId="62345986" w14:textId="77777777" w:rsidR="00234E5A" w:rsidRDefault="00234E5A" w:rsidP="0085556D">
      <w:pPr>
        <w:rPr>
          <w:noProof/>
        </w:rPr>
      </w:pPr>
    </w:p>
    <w:p w14:paraId="04379065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59464308">
            <wp:extent cx="5080182" cy="2857500"/>
            <wp:effectExtent l="0" t="0" r="6350" b="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76" cy="28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72D3A64" w:rsidR="0085556D" w:rsidRDefault="00234E5A" w:rsidP="00234E5A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11</w:t>
      </w:r>
      <w:r w:rsidR="008007B9">
        <w:fldChar w:fldCharType="end"/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6127C78E" w:rsidR="0085556D" w:rsidRDefault="00234E5A" w:rsidP="00234E5A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12</w:t>
      </w:r>
      <w:r w:rsidR="008007B9">
        <w:fldChar w:fldCharType="end"/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195817A6">
            <wp:extent cx="5080181" cy="2857500"/>
            <wp:effectExtent l="0" t="0" r="6350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145" cy="28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761F005D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13</w:t>
      </w:r>
      <w:r w:rsidR="008007B9">
        <w:fldChar w:fldCharType="end"/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56E08D6F" w14:textId="77777777" w:rsidR="0085556D" w:rsidRDefault="0085556D" w:rsidP="0085556D">
      <w:r>
        <w:t xml:space="preserve">Рис. Копия экрана </w:t>
      </w:r>
    </w:p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221C3634">
            <wp:extent cx="5036452" cy="2832904"/>
            <wp:effectExtent l="0" t="0" r="0" b="5715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9" cy="29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33A501F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14</w:t>
      </w:r>
      <w:r w:rsidR="008007B9">
        <w:fldChar w:fldCharType="end"/>
      </w:r>
    </w:p>
    <w:p w14:paraId="5AE53CB2" w14:textId="77777777" w:rsidR="003F1DC4" w:rsidRDefault="003F1DC4" w:rsidP="0085556D"/>
    <w:p w14:paraId="382613D3" w14:textId="77777777" w:rsidR="003F1DC4" w:rsidRDefault="003F1DC4" w:rsidP="0085556D"/>
    <w:p w14:paraId="058AAA17" w14:textId="77777777" w:rsidR="0085556D" w:rsidRPr="007C00F1" w:rsidRDefault="0085556D" w:rsidP="0085556D">
      <w:r>
        <w:t>Рис. Копия экрана</w:t>
      </w:r>
    </w:p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6FB074D" w14:textId="77777777" w:rsidR="0085556D" w:rsidRDefault="0085556D" w:rsidP="0085556D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4753F3AF" w14:textId="77777777" w:rsidR="0085556D" w:rsidRPr="005A5D7B" w:rsidRDefault="0085556D" w:rsidP="0085556D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6201D50A">
            <wp:extent cx="5080181" cy="2857500"/>
            <wp:effectExtent l="0" t="0" r="6350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972" cy="286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3CB753D6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15</w:t>
      </w:r>
      <w:r w:rsidR="008007B9">
        <w:fldChar w:fldCharType="end"/>
      </w:r>
    </w:p>
    <w:p w14:paraId="286EF5BE" w14:textId="77777777" w:rsidR="003F1DC4" w:rsidRDefault="003F1DC4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0B1B8115" w14:textId="77777777" w:rsidR="0085556D" w:rsidRDefault="0085556D" w:rsidP="0085556D">
      <w:r>
        <w:t>Рис. Копия экрана</w:t>
      </w:r>
    </w:p>
    <w:p w14:paraId="3E6E7A59" w14:textId="77777777" w:rsidR="003F1DC4" w:rsidRDefault="0085556D" w:rsidP="003F1DC4">
      <w:pPr>
        <w:keepNext/>
      </w:pPr>
      <w:r>
        <w:t xml:space="preserve">Рис. Копия экрана </w:t>
      </w:r>
      <w:r>
        <w:rPr>
          <w:noProof/>
        </w:rPr>
        <w:drawing>
          <wp:inline distT="0" distB="0" distL="0" distR="0" wp14:anchorId="66F90A3A" wp14:editId="717C9B03">
            <wp:extent cx="5399139" cy="3036908"/>
            <wp:effectExtent l="0" t="0" r="0" b="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26" cy="308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2DFD921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16</w:t>
      </w:r>
      <w:r w:rsidR="008007B9">
        <w:fldChar w:fldCharType="end"/>
      </w:r>
    </w:p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2539E6A4">
            <wp:extent cx="5080179" cy="2857500"/>
            <wp:effectExtent l="0" t="0" r="635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100" cy="28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3D1D003D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17</w:t>
      </w:r>
      <w:r w:rsidR="008007B9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060C2549">
            <wp:extent cx="5069893" cy="2851713"/>
            <wp:effectExtent l="0" t="0" r="0" b="635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274" cy="28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98712A0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18</w:t>
      </w:r>
      <w:r w:rsidR="008007B9">
        <w:fldChar w:fldCharType="end"/>
      </w:r>
    </w:p>
    <w:p w14:paraId="28817361" w14:textId="77777777" w:rsidR="003F1DC4" w:rsidRDefault="003F1DC4" w:rsidP="0085556D"/>
    <w:p w14:paraId="2F5668ED" w14:textId="77777777" w:rsidR="003F1DC4" w:rsidRDefault="003F1DC4" w:rsidP="0085556D"/>
    <w:p w14:paraId="32E06B86" w14:textId="77777777" w:rsidR="003F1DC4" w:rsidRDefault="003F1DC4" w:rsidP="0085556D"/>
    <w:p w14:paraId="6EC18B35" w14:textId="77777777" w:rsidR="0085556D" w:rsidRDefault="0085556D" w:rsidP="0085556D">
      <w:r>
        <w:t>Рис. Копия экрана</w:t>
      </w:r>
    </w:p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3D0E49D3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19</w:t>
      </w:r>
      <w:r w:rsidR="008007B9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50E37E84">
            <wp:extent cx="4948996" cy="2783711"/>
            <wp:effectExtent l="0" t="0" r="4445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72" cy="27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D133" w14:textId="198775A2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20</w:t>
      </w:r>
      <w:r w:rsidR="008007B9">
        <w:fldChar w:fldCharType="end"/>
      </w:r>
    </w:p>
    <w:p w14:paraId="453F578D" w14:textId="77777777" w:rsidR="003F1DC4" w:rsidRDefault="003F1DC4" w:rsidP="0085556D"/>
    <w:p w14:paraId="0A1332D8" w14:textId="77777777" w:rsidR="003F1DC4" w:rsidRDefault="003F1DC4" w:rsidP="0085556D"/>
    <w:p w14:paraId="10378BE3" w14:textId="77777777" w:rsidR="003F1DC4" w:rsidRDefault="003F1DC4" w:rsidP="0085556D"/>
    <w:p w14:paraId="7B43843D" w14:textId="77777777" w:rsidR="0085556D" w:rsidRPr="007C00F1" w:rsidRDefault="0085556D" w:rsidP="0085556D">
      <w:r>
        <w:t>Рис. Копия экрана</w:t>
      </w: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5500157B">
            <wp:extent cx="5080183" cy="2857500"/>
            <wp:effectExtent l="0" t="0" r="6350" b="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36" cy="28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3AF92B79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21</w:t>
      </w:r>
      <w:r w:rsidR="008007B9">
        <w:fldChar w:fldCharType="end"/>
      </w:r>
    </w:p>
    <w:p w14:paraId="11273236" w14:textId="77777777" w:rsidR="003F1DC4" w:rsidRDefault="003F1DC4" w:rsidP="0085556D"/>
    <w:p w14:paraId="3B9EC058" w14:textId="77777777" w:rsidR="003F1DC4" w:rsidRDefault="003F1DC4" w:rsidP="0085556D"/>
    <w:p w14:paraId="17D78780" w14:textId="77777777" w:rsidR="0085556D" w:rsidRPr="001E17B6" w:rsidRDefault="0085556D" w:rsidP="0085556D">
      <w:r>
        <w:t>Рис. Копия экрана</w:t>
      </w: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482069B3">
            <wp:extent cx="4943852" cy="2780818"/>
            <wp:effectExtent l="0" t="0" r="9525" b="635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93" cy="278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5AFD6970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22</w:t>
      </w:r>
      <w:r w:rsidR="008007B9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7796B91">
            <wp:extent cx="4914900" cy="2764533"/>
            <wp:effectExtent l="0" t="0" r="0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7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0F791A48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23</w:t>
      </w:r>
      <w:r w:rsidR="008007B9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4A945478">
            <wp:extent cx="4997869" cy="2811201"/>
            <wp:effectExtent l="0" t="0" r="0" b="8255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3" cy="28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E05D0C2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24</w:t>
      </w:r>
      <w:r w:rsidR="008007B9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7F5DBFCF">
            <wp:extent cx="4800600" cy="2700241"/>
            <wp:effectExtent l="0" t="0" r="0" b="508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90" cy="27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0160C0EB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25</w:t>
      </w:r>
      <w:r w:rsidR="008007B9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7EEA58CD">
            <wp:extent cx="4800600" cy="2700241"/>
            <wp:effectExtent l="0" t="0" r="0" b="508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214" cy="27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BA23C57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26</w:t>
      </w:r>
      <w:r w:rsidR="008007B9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2DA06FB6">
            <wp:extent cx="4914900" cy="2764533"/>
            <wp:effectExtent l="0" t="0" r="0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47" cy="2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7E3537F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27</w:t>
      </w:r>
      <w:r w:rsidR="008007B9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3E4D1160">
            <wp:extent cx="4912986" cy="2763456"/>
            <wp:effectExtent l="0" t="0" r="2540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881" cy="276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46811421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28</w:t>
      </w:r>
      <w:r w:rsidR="008007B9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5CC64B8C">
            <wp:extent cx="4876974" cy="2743200"/>
            <wp:effectExtent l="0" t="0" r="0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987" cy="2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C2334B9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29</w:t>
      </w:r>
      <w:r w:rsidR="008007B9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r>
        <w:rPr>
          <w:lang w:val="en-US"/>
        </w:rPr>
        <w:t>Autostart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537F7C09">
            <wp:extent cx="4914900" cy="2764533"/>
            <wp:effectExtent l="0" t="0" r="0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531" cy="27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66FA385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30</w:t>
      </w:r>
      <w:r w:rsidR="008007B9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05BA3492">
            <wp:extent cx="4914900" cy="2764532"/>
            <wp:effectExtent l="0" t="0" r="0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10" cy="27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01B0E3FA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31</w:t>
      </w:r>
      <w:r w:rsidR="008007B9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384337A3">
            <wp:extent cx="4997869" cy="2811201"/>
            <wp:effectExtent l="0" t="0" r="0" b="8255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682" cy="28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062EFD70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32</w:t>
      </w:r>
      <w:r w:rsidR="008007B9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71572C16">
            <wp:extent cx="4876974" cy="2743200"/>
            <wp:effectExtent l="0" t="0" r="0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39" cy="27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5195DF72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33</w:t>
      </w:r>
      <w:r w:rsidR="008007B9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"vESR Installation".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31A1CECC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3DD0330E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34</w:t>
      </w:r>
      <w:r w:rsidR="008007B9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66088EB2">
            <wp:extent cx="4914900" cy="2764533"/>
            <wp:effectExtent l="0" t="0" r="0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579" cy="27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33C325A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35</w:t>
      </w:r>
      <w:r w:rsidR="008007B9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0E6F7C84">
            <wp:extent cx="4686300" cy="2635950"/>
            <wp:effectExtent l="0" t="0" r="0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155" cy="26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6FED0F7D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36</w:t>
      </w:r>
      <w:r w:rsidR="008007B9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1CC00AEA">
            <wp:extent cx="4800600" cy="2700241"/>
            <wp:effectExtent l="0" t="0" r="0" b="508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35" cy="27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0B1D9D4E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37</w:t>
      </w:r>
      <w:r w:rsidR="008007B9">
        <w:fldChar w:fldCharType="end"/>
      </w: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0C2B44A5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00CC0813" w:rsidR="003F1DC4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38</w:t>
      </w:r>
      <w:r w:rsidR="008007B9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23B2C86F">
            <wp:extent cx="4800600" cy="2700241"/>
            <wp:effectExtent l="0" t="0" r="0" b="508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9" cy="27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4248938B" w:rsidR="0085556D" w:rsidRDefault="003F1DC4" w:rsidP="003F1DC4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39</w:t>
      </w:r>
      <w:r w:rsidR="008007B9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3D87C4A5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5DE21543" w:rsidR="003940A0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40</w:t>
      </w:r>
      <w:r w:rsidR="008007B9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3FF09F67">
            <wp:extent cx="4686300" cy="2635950"/>
            <wp:effectExtent l="0" t="0" r="0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894" cy="263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E2E5515" w:rsidR="003940A0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41</w:t>
      </w:r>
      <w:r w:rsidR="008007B9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4CF3CC47">
            <wp:extent cx="4686300" cy="2635950"/>
            <wp:effectExtent l="0" t="0" r="0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173" cy="263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12CE266A" w:rsidR="003940A0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42</w:t>
      </w:r>
      <w:r w:rsidR="008007B9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1239C2D3">
            <wp:extent cx="4800600" cy="2700241"/>
            <wp:effectExtent l="0" t="0" r="0" b="508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011" cy="270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52D49B47" w:rsidR="0085556D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43</w:t>
      </w:r>
      <w:r w:rsidR="008007B9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70067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196B3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0D1B1F65">
            <wp:extent cx="4903938" cy="3093334"/>
            <wp:effectExtent l="0" t="0" r="0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0780" cy="3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2EF8660E" w:rsidR="0085556D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44</w:t>
      </w:r>
      <w:r w:rsidR="008007B9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79044283">
            <wp:extent cx="4686300" cy="3297192"/>
            <wp:effectExtent l="0" t="0" r="0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7822" cy="3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5E2FBE12" w:rsidR="0085556D" w:rsidRDefault="003940A0" w:rsidP="003940A0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45</w:t>
      </w:r>
      <w:r w:rsidR="008007B9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9" w:name="_Toc20105431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9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0" w:name="_Toc20105432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0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>локальным гипервизором (VMware Workstation)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>GNS3 + vESR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1" w:name="_Toc20105432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1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2" w:name="_Toc20105432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>Базовая настройка виртуального маршрутизаторе  vESR.</w:t>
      </w:r>
      <w:bookmarkEnd w:id="12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r>
        <w:rPr>
          <w:lang w:val="en-US"/>
        </w:rPr>
        <w:t>vESR</w:t>
      </w:r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97A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D4C5D61" w:rsidR="00771861" w:rsidRPr="00A93B0A" w:rsidRDefault="00A93B0A" w:rsidP="00A93B0A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</w:t>
      </w:r>
      <w:r w:rsidR="008007B9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185C24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7AA3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B00F0BE" w:rsidR="00A93B0A" w:rsidRDefault="00A93B0A" w:rsidP="00A93B0A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2</w:t>
      </w:r>
      <w:r w:rsidR="008007B9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r>
        <w:rPr>
          <w:lang w:val="en-US"/>
        </w:rPr>
        <w:t>vesr</w:t>
      </w:r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70FC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142B54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C2014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29783DAA" w:rsidR="00A93B0A" w:rsidRDefault="00A93B0A" w:rsidP="00A93B0A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4421E4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8007B9">
                              <w:fldChar w:fldCharType="begin"/>
                            </w:r>
                            <w:r w:rsidR="008007B9">
                              <w:instrText xml:space="preserve"> STYLEREF 1 \s </w:instrText>
                            </w:r>
                            <w:r w:rsidR="008007B9">
                              <w:fldChar w:fldCharType="separate"/>
                            </w:r>
                            <w:r w:rsidR="008007B9">
                              <w:rPr>
                                <w:noProof/>
                              </w:rPr>
                              <w:t>3</w:t>
                            </w:r>
                            <w:r w:rsidR="008007B9">
                              <w:fldChar w:fldCharType="end"/>
                            </w:r>
                            <w:r w:rsidR="008007B9">
                              <w:t>.</w:t>
                            </w:r>
                            <w:r w:rsidR="008007B9">
                              <w:fldChar w:fldCharType="begin"/>
                            </w:r>
                            <w:r w:rsidR="008007B9">
                              <w:instrText xml:space="preserve"> SEQ Рисунок \* ARABIC \s 1 </w:instrText>
                            </w:r>
                            <w:r w:rsidR="008007B9">
                              <w:fldChar w:fldCharType="separate"/>
                            </w:r>
                            <w:r w:rsidR="008007B9">
                              <w:rPr>
                                <w:noProof/>
                              </w:rPr>
                              <w:t>4</w:t>
                            </w:r>
                            <w:r w:rsidR="008007B9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4421E4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8007B9">
                        <w:fldChar w:fldCharType="begin"/>
                      </w:r>
                      <w:r w:rsidR="008007B9">
                        <w:instrText xml:space="preserve"> STYLEREF 1 \s </w:instrText>
                      </w:r>
                      <w:r w:rsidR="008007B9">
                        <w:fldChar w:fldCharType="separate"/>
                      </w:r>
                      <w:r w:rsidR="008007B9">
                        <w:rPr>
                          <w:noProof/>
                        </w:rPr>
                        <w:t>3</w:t>
                      </w:r>
                      <w:r w:rsidR="008007B9">
                        <w:fldChar w:fldCharType="end"/>
                      </w:r>
                      <w:r w:rsidR="008007B9">
                        <w:t>.</w:t>
                      </w:r>
                      <w:r w:rsidR="008007B9">
                        <w:fldChar w:fldCharType="begin"/>
                      </w:r>
                      <w:r w:rsidR="008007B9">
                        <w:instrText xml:space="preserve"> SEQ Рисунок \* ARABIC \s 1 </w:instrText>
                      </w:r>
                      <w:r w:rsidR="008007B9">
                        <w:fldChar w:fldCharType="separate"/>
                      </w:r>
                      <w:r w:rsidR="008007B9">
                        <w:rPr>
                          <w:noProof/>
                        </w:rPr>
                        <w:t>4</w:t>
                      </w:r>
                      <w:r w:rsidR="008007B9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E5B340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EAA2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66504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3AC7436" w:rsidR="00A101A1" w:rsidRDefault="00F670E1" w:rsidP="00F670E1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5DDDAC46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5</w:t>
      </w:r>
      <w:r w:rsidR="008007B9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0E0EC36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6</w:t>
      </w:r>
      <w:r w:rsidR="008007B9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r w:rsidRPr="00F70DA6">
        <w:t>exit</w:t>
      </w:r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06096AA2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7</w:t>
      </w:r>
      <w:r w:rsidR="008007B9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r w:rsidRPr="00F70DA6">
        <w:t>do commit</w:t>
      </w:r>
    </w:p>
    <w:p w14:paraId="060EFE20" w14:textId="77777777" w:rsidR="00A101A1" w:rsidRPr="00F70DA6" w:rsidRDefault="00A101A1" w:rsidP="00A101A1">
      <w:pPr>
        <w:ind w:left="360"/>
      </w:pPr>
      <w:r w:rsidRPr="00F70DA6">
        <w:t>do confirm</w:t>
      </w:r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r>
        <w:rPr>
          <w:lang w:val="en-US"/>
        </w:rPr>
        <w:t>rinat</w:t>
      </w:r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670BE85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8</w:t>
      </w:r>
      <w:r w:rsidR="008007B9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>
        <w:rPr>
          <w:lang w:val="en-US"/>
        </w:rPr>
        <w:t>vesr</w:t>
      </w:r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84B3711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9</w:t>
      </w:r>
      <w:r w:rsidR="008007B9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r>
        <w:t xml:space="preserve">клиента.Вме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r>
        <w:rPr>
          <w:lang w:val="en-US"/>
        </w:rPr>
        <w:t>VmWare</w:t>
      </w:r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0BF646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F7E9420" w:rsidR="00A101A1" w:rsidRPr="00D7080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10</w:t>
      </w:r>
      <w:r w:rsidR="008007B9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B675D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04A11AFE" w:rsidR="00A101A1" w:rsidRPr="00D7080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11</w:t>
      </w:r>
      <w:r w:rsidR="008007B9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BC27B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5440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6E5DC358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12</w:t>
      </w:r>
      <w:r w:rsidR="008007B9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4D897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r w:rsidR="00A101A1">
        <w:rPr>
          <w:lang w:val="en-US"/>
        </w:rPr>
        <w:t>VMnet</w:t>
      </w:r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E2532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586D4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343D6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59801813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13</w:t>
      </w:r>
      <w:r w:rsidR="008007B9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полуения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C45A5E6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14</w:t>
      </w:r>
      <w:r w:rsidR="008007B9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1" w:tgtFrame="_blank" w:history="1">
        <w:r w:rsidRPr="00567113">
          <w:rPr>
            <w:rStyle w:val="a7"/>
          </w:rPr>
          <w:t>docs.eltex-co.ru</w:t>
        </w:r>
      </w:hyperlink>
      <w:hyperlink r:id="rId82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r w:rsidRPr="00567113">
        <w:t>vesr(debug)#nic bind auto</w:t>
      </w:r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>Лечить нужно следущими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572402D9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15</w:t>
      </w:r>
      <w:r w:rsidR="008007B9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рестартовать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8582F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ip address dhcp</w:t>
      </w:r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ip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3A47F8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936E266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16</w:t>
      </w:r>
      <w:r w:rsidR="008007B9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в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89915A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36174B5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17</w:t>
      </w:r>
      <w:r w:rsidR="008007B9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6854C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F8410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FBFE6B5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18</w:t>
      </w:r>
      <w:r w:rsidR="008007B9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1351B5AC" w:rsidR="00A101A1" w:rsidRDefault="00F670E1" w:rsidP="00F670E1">
      <w:pPr>
        <w:pStyle w:val="aff4"/>
      </w:pPr>
      <w:r>
        <w:t xml:space="preserve">Рисунок </w:t>
      </w:r>
      <w:r w:rsidR="008007B9">
        <w:fldChar w:fldCharType="begin"/>
      </w:r>
      <w:r w:rsidR="008007B9">
        <w:instrText xml:space="preserve"> STYLEREF 1 \s </w:instrText>
      </w:r>
      <w:r w:rsidR="008007B9">
        <w:fldChar w:fldCharType="separate"/>
      </w:r>
      <w:r w:rsidR="008007B9">
        <w:rPr>
          <w:noProof/>
        </w:rPr>
        <w:t>3</w:t>
      </w:r>
      <w:r w:rsidR="008007B9">
        <w:fldChar w:fldCharType="end"/>
      </w:r>
      <w:r w:rsidR="008007B9">
        <w:t>.</w:t>
      </w:r>
      <w:r w:rsidR="008007B9">
        <w:fldChar w:fldCharType="begin"/>
      </w:r>
      <w:r w:rsidR="008007B9">
        <w:instrText xml:space="preserve"> SEQ Рисунок \* ARABIC \s 1 </w:instrText>
      </w:r>
      <w:r w:rsidR="008007B9">
        <w:fldChar w:fldCharType="separate"/>
      </w:r>
      <w:r w:rsidR="008007B9">
        <w:rPr>
          <w:noProof/>
        </w:rPr>
        <w:t>19</w:t>
      </w:r>
      <w:r w:rsidR="008007B9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lang w:val="en-US"/>
        </w:rPr>
        <w:t>rg</w:t>
      </w:r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D0AF3E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2720689" w:rsidR="00A101A1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20</w:t>
      </w:r>
      <w:r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4AEB5B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04EB7CB3" w:rsidR="00A101A1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21</w:t>
      </w:r>
      <w:r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vesr-1#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r w:rsidRPr="00BC232C">
        <w:rPr>
          <w:lang w:val="en-US"/>
        </w:rPr>
        <w:t>vesr</w:t>
      </w:r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577399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B4AE549" w:rsidR="00A101A1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22</w:t>
      </w:r>
      <w:r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39486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E790F05" w:rsidR="00A101A1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23</w:t>
      </w:r>
      <w:r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76B76004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STYLEREF 1 \s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\s 1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24</w:t>
      </w:r>
      <w:r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A31928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A31928">
        <w:t xml:space="preserve">       : 13004</w:t>
      </w:r>
    </w:p>
    <w:p w14:paraId="1ECE291B" w14:textId="77777777" w:rsidR="00A101A1" w:rsidRPr="00A31928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RHOST</w:t>
      </w:r>
      <w:r w:rsidRPr="00A31928">
        <w:t>:</w:t>
      </w:r>
      <w:r w:rsidRPr="00B44A9C">
        <w:rPr>
          <w:lang w:val="en-US"/>
        </w:rPr>
        <w:t>PORT</w:t>
      </w:r>
      <w:r w:rsidRPr="00A31928"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A3192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A31928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A31928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r w:rsidRPr="00CD4483">
        <w:t>security zone &lt;NAME_ZONE&gt;</w:t>
      </w:r>
    </w:p>
    <w:p w14:paraId="74523B4B" w14:textId="77777777" w:rsidR="00A101A1" w:rsidRPr="00CD4483" w:rsidRDefault="00A101A1" w:rsidP="00A101A1">
      <w:pPr>
        <w:ind w:left="360"/>
      </w:pPr>
      <w:r w:rsidRPr="00CD4483">
        <w:t>exit</w:t>
      </w:r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r w:rsidRPr="00CD4483">
        <w:t>exit</w:t>
      </w:r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r w:rsidRPr="00CD4483">
        <w:t>do commit</w:t>
      </w:r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7E694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4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725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96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12445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98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02DFC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0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r w:rsidRPr="00CD4483">
        <w:t>exit</w:t>
      </w:r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vesr-1(config)#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match protocol icmp</w:t>
      </w:r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vesr-1(config)#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r w:rsidRPr="00CD4483">
        <w:t>do commit</w:t>
      </w:r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A3192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A31928">
        <w:rPr>
          <w:lang w:val="en-US"/>
        </w:rPr>
        <w:t>--------------------------------------------------------------------------------</w:t>
      </w:r>
    </w:p>
    <w:p w14:paraId="20D1FA45" w14:textId="77777777" w:rsidR="00A101A1" w:rsidRPr="00A3192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A31928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>
        <w:rPr>
          <w:lang w:val="en-US"/>
        </w:rPr>
        <w:t>vesr</w:t>
      </w:r>
      <w:r w:rsidRPr="004579CD">
        <w:t>-1#</w:t>
      </w:r>
      <w:r>
        <w:rPr>
          <w:lang w:val="en-US"/>
        </w:rPr>
        <w:t>rebot</w:t>
      </w:r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3" w:name="_Toc20105432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3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4" w:name="_Toc20105432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4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454F58D3" w:rsidR="00343393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2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3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4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5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465FDB54" w:rsidR="00343393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0853E9">
        <w:t>-1</w:t>
      </w:r>
      <w:r>
        <w:rPr>
          <w:b/>
          <w:bCs/>
        </w:rPr>
        <w:t xml:space="preserve"> 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r>
        <w:rPr>
          <w:lang w:val="en-US"/>
        </w:rPr>
        <w:t>vesr</w:t>
      </w:r>
      <w:r w:rsidRPr="006F52C8">
        <w:t>-1:</w:t>
      </w:r>
    </w:p>
    <w:p w14:paraId="04BED470" w14:textId="77777777" w:rsidR="00343393" w:rsidRPr="0066295D" w:rsidRDefault="00343393" w:rsidP="00343393">
      <w:r w:rsidRPr="0066295D">
        <w:t>configure</w:t>
      </w:r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343393">
      <w:r w:rsidRPr="0066295D">
        <w:t>exit</w:t>
      </w:r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«trusted»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r w:rsidRPr="0066295D">
        <w:t>do confirm</w:t>
      </w:r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r>
        <w:rPr>
          <w:lang w:val="en-US"/>
        </w:rPr>
        <w:t>vesr</w:t>
      </w:r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vesr-1# sh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vesr</w:t>
      </w:r>
      <w:r w:rsidRPr="00D45C69">
        <w:t>-1#</w:t>
      </w:r>
    </w:p>
    <w:p w14:paraId="1344AA44" w14:textId="77777777" w:rsidR="00343393" w:rsidRPr="0066295D" w:rsidRDefault="00343393" w:rsidP="00343393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ip dhcp-server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dns-server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vesr-1(config)# exit</w:t>
      </w:r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dhcp_service</w:t>
      </w:r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dhcp_client</w:t>
      </w:r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protocol udp</w:t>
      </w:r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source-port object-group dhcp_client</w:t>
      </w:r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destination-port object-group dhcp_service</w:t>
      </w:r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r w:rsidRPr="0066295D">
        <w:t>Copy</w:t>
      </w:r>
    </w:p>
    <w:p w14:paraId="30F5E23E" w14:textId="77777777" w:rsidR="00343393" w:rsidRPr="0066295D" w:rsidRDefault="00343393" w:rsidP="00343393">
      <w:r w:rsidRPr="0066295D">
        <w:t>ip dhcp-server</w:t>
      </w:r>
    </w:p>
    <w:p w14:paraId="63F531FF" w14:textId="77777777" w:rsidR="00343393" w:rsidRPr="0066295D" w:rsidRDefault="00343393" w:rsidP="00343393">
      <w:r w:rsidRPr="0066295D">
        <w:t>Copy</w:t>
      </w:r>
    </w:p>
    <w:p w14:paraId="508BFCCC" w14:textId="77777777" w:rsidR="00343393" w:rsidRPr="0066295D" w:rsidRDefault="00343393" w:rsidP="00343393">
      <w:r w:rsidRPr="0066295D">
        <w:t>do commit</w:t>
      </w:r>
    </w:p>
    <w:p w14:paraId="256DECF0" w14:textId="77777777" w:rsidR="00343393" w:rsidRDefault="00343393" w:rsidP="00343393">
      <w:pPr>
        <w:rPr>
          <w:lang w:val="en-US"/>
        </w:rPr>
      </w:pPr>
      <w:r w:rsidRPr="0066295D">
        <w:t>do confirm</w:t>
      </w:r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ip dhcp-server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vesr-1#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bookmarkStart w:id="15" w:name="_Toc20105432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5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6" w:name="_Toc20105432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r w:rsidR="006A5A75">
        <w:rPr>
          <w:lang w:val="en-US"/>
        </w:rPr>
        <w:t>vESR</w:t>
      </w:r>
      <w:r w:rsidR="006A5A75">
        <w:t>.</w:t>
      </w:r>
      <w:bookmarkEnd w:id="16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6B4249">
        <w:rPr>
          <w:lang w:val="en-US"/>
        </w:rPr>
        <w:t>vESR</w:t>
      </w:r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(Static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Сложности с туннелированием протоколов, таких как IPsec</w:t>
      </w:r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>
        <w:rPr>
          <w:lang w:val="en-US"/>
        </w:rPr>
        <w:t>vesr</w:t>
      </w:r>
      <w:r w:rsidRPr="00753486">
        <w:t>-1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r w:rsidRPr="006B4249">
        <w:t>configure</w:t>
      </w:r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dhcp</w:t>
      </w:r>
    </w:p>
    <w:p w14:paraId="442ED4BE" w14:textId="77777777" w:rsidR="00611A3D" w:rsidRPr="006B4249" w:rsidRDefault="00611A3D" w:rsidP="00611A3D">
      <w:r w:rsidRPr="006B4249">
        <w:t>exit</w:t>
      </w:r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</w:t>
      </w:r>
      <w:r>
        <w:rPr>
          <w:lang w:val="en-US"/>
        </w:rPr>
        <w:t>LAN_GATEWAY</w:t>
      </w:r>
    </w:p>
    <w:p w14:paraId="1DAD7310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172.16.1.1/24</w:t>
      </w:r>
    </w:p>
    <w:p w14:paraId="2223E6CF" w14:textId="77777777" w:rsidR="00611A3D" w:rsidRPr="006B4249" w:rsidRDefault="00611A3D" w:rsidP="00611A3D">
      <w:r w:rsidRPr="006B4249"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«untrusted»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ip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еоандой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ip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r w:rsidRPr="00482BA4">
        <w:rPr>
          <w:b/>
          <w:bCs/>
        </w:rPr>
        <w:t>trusted</w:t>
      </w:r>
      <w:r w:rsidRPr="006B4249">
        <w:t xml:space="preserve"> в зону </w:t>
      </w:r>
      <w:r w:rsidRPr="00482BA4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r w:rsidRPr="006B4249">
        <w:t>do confirm</w:t>
      </w:r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r w:rsidRPr="006B4249">
        <w:t>nat sourсe</w:t>
      </w:r>
    </w:p>
    <w:p w14:paraId="0880D697" w14:textId="77777777" w:rsidR="00611A3D" w:rsidRPr="007B1AA7" w:rsidRDefault="00611A3D" w:rsidP="00611A3D">
      <w:r w:rsidRPr="006B4249">
        <w:t>pool WAN</w:t>
      </w:r>
    </w:p>
    <w:p w14:paraId="51B5055E" w14:textId="77777777" w:rsidR="00611A3D" w:rsidRPr="006B4249" w:rsidRDefault="00611A3D" w:rsidP="00611A3D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r w:rsidRPr="006B4249">
        <w:t>exit</w:t>
      </w:r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nat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ip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action source-nat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>
        <w:rPr>
          <w:b/>
          <w:bCs/>
          <w:lang w:val="en-US"/>
        </w:rPr>
        <w:t>vesr</w:t>
      </w:r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vesr-1#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7" w:name="_Toc20105432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7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8" w:name="_Toc201054328"/>
      <w:r w:rsidRPr="009324B5">
        <w:t>Глава 6. Настройка  SSH в виртуальном маршрутизаторе vESR.</w:t>
      </w:r>
      <w:bookmarkEnd w:id="18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07" w:history="1">
        <w:r w:rsidRPr="00563DB3">
          <w:rPr>
            <w:rStyle w:val="a7"/>
          </w:rPr>
          <w:t>vESR</w:t>
        </w:r>
      </w:hyperlink>
      <w:r w:rsidRPr="00563DB3"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r>
        <w:rPr>
          <w:lang w:val="en-US"/>
        </w:rPr>
        <w:t>linux</w:t>
      </w:r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безплатных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08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r>
        <w:rPr>
          <w:lang w:val="en-US"/>
        </w:rPr>
        <w:t>gns</w:t>
      </w:r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r>
        <w:rPr>
          <w:lang w:val="en-US"/>
        </w:rPr>
        <w:t>gns</w:t>
      </w:r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r w:rsidRPr="00370954">
        <w:rPr>
          <w:lang w:val="en-US"/>
        </w:rPr>
        <w:t>gns</w:t>
      </w:r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r w:rsidRPr="00370954">
        <w:rPr>
          <w:lang w:val="en-US"/>
        </w:rPr>
        <w:t>usr</w:t>
      </w:r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r w:rsidRPr="00370954">
        <w:rPr>
          <w:lang w:val="en-US"/>
        </w:rPr>
        <w:t>etc</w:t>
      </w:r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r w:rsidRPr="00370954">
        <w:rPr>
          <w:lang w:val="en-US"/>
        </w:rPr>
        <w:t>tce</w:t>
      </w:r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A31928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gns</w:t>
      </w:r>
      <w:r w:rsidRPr="00A31928">
        <w:t>3@</w:t>
      </w:r>
      <w:r w:rsidRPr="00021DCE">
        <w:rPr>
          <w:lang w:val="en-US"/>
        </w:rPr>
        <w:t>box</w:t>
      </w:r>
      <w:r w:rsidRPr="00A31928">
        <w:t xml:space="preserve">:~$ </w:t>
      </w:r>
      <w:r w:rsidRPr="00021DCE">
        <w:rPr>
          <w:lang w:val="en-US"/>
        </w:rPr>
        <w:t>netstat</w:t>
      </w:r>
      <w:r w:rsidRPr="00A31928">
        <w:t xml:space="preserve"> -</w:t>
      </w:r>
      <w:r w:rsidRPr="00021DCE">
        <w:rPr>
          <w:lang w:val="en-US"/>
        </w:rPr>
        <w:t>an</w:t>
      </w:r>
      <w:r w:rsidRPr="00A31928">
        <w:t xml:space="preserve"> | </w:t>
      </w:r>
      <w:r w:rsidRPr="00021DCE">
        <w:rPr>
          <w:lang w:val="en-US"/>
        </w:rPr>
        <w:t>grep</w:t>
      </w:r>
      <w:r w:rsidRPr="00A31928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r w:rsidRPr="002D1C63">
        <w:rPr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/usr/local/etc/init.d/openssh</w:t>
      </w:r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r w:rsidRPr="002D1C63">
        <w:rPr>
          <w:lang w:val="en-US"/>
        </w:rPr>
        <w:t>filetool</w:t>
      </w:r>
      <w:r w:rsidRPr="002D1C63">
        <w:t>.</w:t>
      </w:r>
      <w:r w:rsidRPr="002D1C63">
        <w:rPr>
          <w:lang w:val="en-US"/>
        </w:rPr>
        <w:t>lst</w:t>
      </w:r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A31928" w:rsidRDefault="002A40CE" w:rsidP="002A40CE">
      <w:pPr>
        <w:shd w:val="clear" w:color="auto" w:fill="D0CECE" w:themeFill="background2" w:themeFillShade="E6"/>
      </w:pPr>
      <w:r w:rsidRPr="0094416B">
        <w:rPr>
          <w:lang w:val="en-US"/>
        </w:rPr>
        <w:t>gns</w:t>
      </w:r>
      <w:r w:rsidRPr="00A31928">
        <w:t>3@</w:t>
      </w:r>
      <w:r w:rsidRPr="0094416B">
        <w:rPr>
          <w:lang w:val="en-US"/>
        </w:rPr>
        <w:t>box</w:t>
      </w:r>
      <w:r w:rsidRPr="00A31928">
        <w:t xml:space="preserve">:~$ </w:t>
      </w:r>
      <w:r w:rsidRPr="0094416B">
        <w:rPr>
          <w:lang w:val="en-US"/>
        </w:rPr>
        <w:t>sudo</w:t>
      </w:r>
      <w:r w:rsidRPr="00A31928">
        <w:t xml:space="preserve"> </w:t>
      </w:r>
      <w:r w:rsidRPr="0094416B">
        <w:rPr>
          <w:lang w:val="en-US"/>
        </w:rPr>
        <w:t>vi</w:t>
      </w:r>
      <w:r w:rsidRPr="00A31928">
        <w:t xml:space="preserve"> /</w:t>
      </w:r>
      <w:r w:rsidRPr="0094416B">
        <w:rPr>
          <w:lang w:val="en-US"/>
        </w:rPr>
        <w:t>opt</w:t>
      </w:r>
      <w:r w:rsidRPr="00A31928">
        <w:t>/.</w:t>
      </w:r>
      <w:r w:rsidRPr="0094416B">
        <w:rPr>
          <w:lang w:val="en-US"/>
        </w:rPr>
        <w:t>filetool</w:t>
      </w:r>
      <w:r w:rsidRPr="00A31928">
        <w:t>.</w:t>
      </w:r>
      <w:r w:rsidRPr="0094416B">
        <w:rPr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51F032A7" w:rsidR="002A40CE" w:rsidRPr="008007B9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bookmarkStart w:id="19" w:name="_Hlk199516334"/>
      <w:r w:rsidRPr="008007B9">
        <w:t xml:space="preserve">. </w:t>
      </w:r>
      <w:r w:rsidR="002A40CE">
        <w:t xml:space="preserve">Копия экрана </w:t>
      </w:r>
      <w:bookmarkEnd w:id="19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b/>
          <w:bCs/>
        </w:rPr>
        <w:t>trusted</w:t>
      </w:r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rPr>
          <w:b/>
          <w:bCs/>
        </w:rPr>
        <w:t>self</w:t>
      </w:r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># configure</w:t>
      </w:r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protocol tcp</w:t>
      </w:r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(config-zone-pair)# exit</w:t>
      </w:r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r w:rsidRPr="00563DB3">
        <w:rPr>
          <w:b/>
          <w:bCs/>
        </w:rPr>
        <w:t>trusted</w:t>
      </w:r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r>
        <w:rPr>
          <w:lang w:val="en-US"/>
        </w:rPr>
        <w:t>MicroCore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protocol tcp</w:t>
      </w:r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protocol tcp</w:t>
      </w:r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0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0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r w:rsidRPr="006D79D2">
        <w:rPr>
          <w:lang w:val="en-US"/>
        </w:rPr>
        <w:t>vesr</w:t>
      </w:r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r w:rsidRPr="004A61E2"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b/>
          <w:bCs/>
        </w:rPr>
        <w:t>trusted</w:t>
      </w:r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r w:rsidRPr="004A61E2">
        <w:rPr>
          <w:b/>
          <w:bCs/>
        </w:rPr>
        <w:t>self</w:t>
      </w:r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обьектов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ip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r w:rsidRPr="004A61E2">
        <w:rPr>
          <w:lang w:val="en-US"/>
        </w:rPr>
        <w:t>vesr</w:t>
      </w:r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«untrusted»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r>
        <w:rPr>
          <w:lang w:val="en-US"/>
        </w:rPr>
        <w:t>gi</w:t>
      </w:r>
      <w:r w:rsidRPr="004A61E2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4A61E2">
        <w:t xml:space="preserve">-1, </w:t>
      </w:r>
      <w:r>
        <w:t xml:space="preserve">полученный командой </w:t>
      </w:r>
      <w:r>
        <w:rPr>
          <w:lang w:val="en-US"/>
        </w:rPr>
        <w:t>sh</w:t>
      </w:r>
      <w:r w:rsidRPr="004A61E2">
        <w:t xml:space="preserve"> </w:t>
      </w:r>
      <w:r>
        <w:rPr>
          <w:lang w:val="en-US"/>
        </w:rPr>
        <w:t>ip</w:t>
      </w:r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tcp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t-group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ject-group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vesr-1(config)#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r>
        <w:rPr>
          <w:lang w:val="en-US"/>
        </w:rPr>
        <w:t>vesr</w:t>
      </w:r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A31928" w:rsidRDefault="002A40CE" w:rsidP="002A40CE">
      <w:pPr>
        <w:shd w:val="clear" w:color="auto" w:fill="D0CECE" w:themeFill="background2" w:themeFillShade="E6"/>
      </w:pPr>
      <w:r w:rsidRPr="00935B42">
        <w:rPr>
          <w:lang w:val="en-US"/>
        </w:rPr>
        <w:t>vesr</w:t>
      </w:r>
      <w:r w:rsidRPr="00A31928">
        <w:t xml:space="preserve">-1# </w:t>
      </w:r>
      <w:r w:rsidRPr="00935B42">
        <w:rPr>
          <w:lang w:val="en-US"/>
        </w:rPr>
        <w:t>sh</w:t>
      </w:r>
      <w:r w:rsidRPr="00A31928">
        <w:t xml:space="preserve"> </w:t>
      </w:r>
      <w:r w:rsidRPr="00935B42">
        <w:rPr>
          <w:lang w:val="en-US"/>
        </w:rPr>
        <w:t>syslog</w:t>
      </w:r>
      <w:r w:rsidRPr="00A31928">
        <w:t xml:space="preserve"> </w:t>
      </w:r>
      <w:r w:rsidRPr="00935B42">
        <w:rPr>
          <w:lang w:val="en-US"/>
        </w:rPr>
        <w:t>tmpsys</w:t>
      </w:r>
      <w:r w:rsidRPr="00A31928">
        <w:t>:</w:t>
      </w:r>
      <w:r w:rsidRPr="00935B42">
        <w:rPr>
          <w:lang w:val="en-US"/>
        </w:rPr>
        <w:t>syslog</w:t>
      </w:r>
      <w:r w:rsidRPr="00A31928">
        <w:t>/</w:t>
      </w:r>
      <w:r w:rsidRPr="00935B42">
        <w:rPr>
          <w:lang w:val="en-US"/>
        </w:rPr>
        <w:t>auth</w:t>
      </w:r>
      <w:r w:rsidRPr="00A31928">
        <w:t>.</w:t>
      </w:r>
      <w:r w:rsidRPr="00935B42">
        <w:rPr>
          <w:lang w:val="en-US"/>
        </w:rPr>
        <w:t>log</w:t>
      </w:r>
      <w:r w:rsidRPr="00A31928">
        <w:t xml:space="preserve"> | </w:t>
      </w:r>
      <w:r w:rsidRPr="00935B42">
        <w:rPr>
          <w:lang w:val="en-US"/>
        </w:rPr>
        <w:t>i</w:t>
      </w:r>
      <w:r w:rsidRPr="00A31928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r>
        <w:rPr>
          <w:lang w:val="en-US"/>
        </w:rPr>
        <w:t>ConnectBot</w:t>
      </w:r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4B024E01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1" w:name="_Hlk200027659"/>
      <w:r>
        <w:t xml:space="preserve">Точно так же проверяется </w:t>
      </w:r>
      <w:bookmarkEnd w:id="21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r w:rsidRPr="00C85AF6">
        <w:rPr>
          <w:bdr w:val="single" w:sz="18" w:space="0" w:color="EE0000"/>
          <w:lang w:val="en-US"/>
        </w:rPr>
        <w:t>inet 192.168.10.31</w:t>
      </w:r>
      <w:r w:rsidRPr="009D5922">
        <w:rPr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vesr-1#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2" w:name="_Toc20105432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2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3" w:name="_Toc201054330"/>
      <w:r w:rsidRPr="00521F9E">
        <w:t xml:space="preserve">Глава </w:t>
      </w:r>
      <w:r w:rsidR="00BB6323" w:rsidRPr="00B44A9C">
        <w:t>7</w:t>
      </w:r>
      <w:r w:rsidRPr="00521F9E">
        <w:t>. Настройка  NAT(DNAT) для доступа в Интернет в виртуальном маршрутизаторе vESR.</w:t>
      </w:r>
      <w:bookmarkEnd w:id="23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hyperlink r:id="rId111" w:tgtFrame="_blank" w:history="1">
        <w:r w:rsidRPr="003F7F97">
          <w:rPr>
            <w:rStyle w:val="a7"/>
          </w:rPr>
          <w:t>newstorial.com</w:t>
        </w:r>
      </w:hyperlink>
      <w:hyperlink r:id="rId112" w:tgtFrame="_blank" w:history="1">
        <w:r w:rsidRPr="003F7F97">
          <w:rPr>
            <w:rStyle w:val="a7"/>
          </w:rPr>
          <w:t>expertnetworkconsultant.com</w:t>
        </w:r>
      </w:hyperlink>
      <w:hyperlink r:id="rId113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4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5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6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19" w:tgtFrame="_blank" w:history="1">
        <w:r w:rsidRPr="003F7F97">
          <w:rPr>
            <w:rStyle w:val="a7"/>
          </w:rPr>
          <w:t>newstorial.com</w:t>
        </w:r>
      </w:hyperlink>
      <w:hyperlink r:id="rId120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lang w:val="en-US"/>
        </w:rPr>
        <w:t>vesr</w:t>
      </w:r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r>
        <w:rPr>
          <w:lang w:val="en-US"/>
        </w:rPr>
        <w:t>vESR</w:t>
      </w:r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r w:rsidRPr="00F70DA6">
        <w:rPr>
          <w:lang w:val="en-US"/>
        </w:rPr>
        <w:t>vESR</w:t>
      </w:r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r>
        <w:rPr>
          <w:lang w:val="en-US"/>
        </w:rPr>
        <w:t>vesr</w:t>
      </w:r>
      <w:r w:rsidRPr="00A31285">
        <w:t xml:space="preserve">-3 </w:t>
      </w:r>
      <w:r>
        <w:t xml:space="preserve">и затем виртуальный маршрутизатор домашнего офиса </w:t>
      </w:r>
      <w:r>
        <w:rPr>
          <w:lang w:val="en-US"/>
        </w:rPr>
        <w:t>vesr</w:t>
      </w:r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4401BE4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01FBC25E" w:rsidR="003256D3" w:rsidRDefault="008007B9" w:rsidP="008007B9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45408BCB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hostname vesr-Odin</w:t>
      </w:r>
    </w:p>
    <w:p w14:paraId="583FB48D" w14:textId="77777777" w:rsidR="00521F9E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1/0/1</w:t>
      </w:r>
    </w:p>
    <w:p w14:paraId="37C81E32" w14:textId="643E8863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605C79D7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10.10.10.1/24</w:t>
      </w:r>
    </w:p>
    <w:p w14:paraId="56BB0A2A" w14:textId="77777777" w:rsidR="00521F9E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6081DE06" w14:textId="77777777" w:rsidR="00521F9E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521F9E">
      <w:r w:rsidRPr="006E11C6">
        <w:t>так же настроим второй интерфейс:</w:t>
      </w:r>
    </w:p>
    <w:p w14:paraId="53148536" w14:textId="77777777" w:rsidR="00521F9E" w:rsidRPr="006E11C6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085AC928" w14:textId="77777777" w:rsidR="00521F9E" w:rsidRPr="00A01EB5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521F9E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45C80430" w14:textId="77777777" w:rsidR="00521F9E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521F9E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521F9E">
      <w:pPr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10.10.10.0/24 interface gigabitethernet 1/0/2</w:t>
      </w:r>
    </w:p>
    <w:p w14:paraId="0A70B684" w14:textId="77777777" w:rsidR="00521F9E" w:rsidRPr="003256D3" w:rsidRDefault="00521F9E" w:rsidP="00521F9E">
      <w:pPr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10.10.20.0/24 interface gigabitethernet 1/0/3</w:t>
      </w:r>
    </w:p>
    <w:p w14:paraId="2116A0ED" w14:textId="77777777" w:rsidR="00521F9E" w:rsidRPr="00D97A16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521F9E">
      <w:r>
        <w:rPr>
          <w:b/>
          <w:bCs/>
          <w:lang w:val="en-US"/>
        </w:rPr>
        <w:t>vesr</w:t>
      </w:r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719D447" w14:textId="459F7EC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Default="004774B6" w:rsidP="00521F9E">
      <w: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>
        <w:rPr>
          <w:lang w:val="en-US"/>
        </w:rPr>
        <w:t>vesr</w:t>
      </w:r>
      <w:r w:rsidRPr="004774B6">
        <w:t xml:space="preserve">-1 </w:t>
      </w:r>
      <w:r>
        <w:rPr>
          <w:lang w:val="en-US"/>
        </w:rPr>
        <w:t>vesr</w:t>
      </w:r>
      <w:r w:rsidRPr="004774B6">
        <w:t xml:space="preserve">-2 </w:t>
      </w:r>
      <w:r>
        <w:t>соответственно:</w:t>
      </w:r>
    </w:p>
    <w:p w14:paraId="42F90954" w14:textId="3D89820F" w:rsidR="004774B6" w:rsidRPr="00B44A9C" w:rsidRDefault="004774B6" w:rsidP="00521F9E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vesr-Odin#config</w:t>
      </w:r>
    </w:p>
    <w:p w14:paraId="146B50D5" w14:textId="7408C10F" w:rsidR="004774B6" w:rsidRPr="004774B6" w:rsidRDefault="004774B6" w:rsidP="00521F9E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07596300" w14:textId="6B25AE40" w:rsidR="004774B6" w:rsidRPr="004774B6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0.0.0.0/0 192.168.10.1</w:t>
      </w:r>
    </w:p>
    <w:p w14:paraId="0B3799D8" w14:textId="24DAF370" w:rsidR="004774B6" w:rsidRPr="004774B6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172.16.1.0/24 10.10.10.2</w:t>
      </w:r>
    </w:p>
    <w:p w14:paraId="0461707B" w14:textId="7EB9E806" w:rsidR="004774B6" w:rsidRPr="00B44A9C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172.16.2.0/24 10.10.20.2</w:t>
      </w:r>
    </w:p>
    <w:p w14:paraId="7E4952D4" w14:textId="7C96A91E" w:rsidR="004774B6" w:rsidRPr="004774B6" w:rsidRDefault="004774B6" w:rsidP="004774B6"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476FB9B9" w14:textId="0996E33F" w:rsidR="004774B6" w:rsidRPr="004774B6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vesr-Odin(config)#syslog console</w:t>
      </w:r>
    </w:p>
    <w:p w14:paraId="2434C9B2" w14:textId="466903AB" w:rsidR="004774B6" w:rsidRPr="004774B6" w:rsidRDefault="004774B6" w:rsidP="004774B6">
      <w:pPr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vesr-Odin(config- syslog console)#  virtual-serial</w:t>
      </w:r>
    </w:p>
    <w:p w14:paraId="2DEB0478" w14:textId="45BE9FCC" w:rsidR="004774B6" w:rsidRPr="00A31928" w:rsidRDefault="004774B6" w:rsidP="004774B6">
      <w:pPr>
        <w:rPr>
          <w:b/>
          <w:bCs/>
        </w:rPr>
      </w:pPr>
      <w:r w:rsidRPr="004774B6">
        <w:rPr>
          <w:b/>
          <w:bCs/>
          <w:lang w:val="en-US"/>
        </w:rPr>
        <w:t>vesr</w:t>
      </w:r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0979E261" w14:textId="11568506" w:rsidR="004774B6" w:rsidRPr="000A1B9C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5C26C4DE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vesr-Odin# config</w:t>
      </w:r>
    </w:p>
    <w:p w14:paraId="565B6764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 nat source</w:t>
      </w:r>
    </w:p>
    <w:p w14:paraId="0B9A5301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pool UPLINK</w:t>
      </w:r>
    </w:p>
    <w:p w14:paraId="3A6F0184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  ip address-range 192.168.10.114</w:t>
      </w:r>
    </w:p>
    <w:p w14:paraId="4F99E89D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exit</w:t>
      </w:r>
    </w:p>
    <w:p w14:paraId="5E7DA9B2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ruleset SNAT</w:t>
      </w:r>
    </w:p>
    <w:p w14:paraId="15E409A1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to interface gigabitethernet 1/0/1</w:t>
      </w:r>
    </w:p>
    <w:p w14:paraId="6852118B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8</w:t>
      </w:r>
    </w:p>
    <w:p w14:paraId="2F77FA35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10.10.20.2</w:t>
      </w:r>
    </w:p>
    <w:p w14:paraId="28C68EA2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0592C7D3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6B0895EF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436CD913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9</w:t>
      </w:r>
    </w:p>
    <w:p w14:paraId="41D0936E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10.10.10.2</w:t>
      </w:r>
    </w:p>
    <w:p w14:paraId="79B4C184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5673204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72F6B03F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7CD45732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10</w:t>
      </w:r>
    </w:p>
    <w:p w14:paraId="7922122C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10.10.30.1</w:t>
      </w:r>
    </w:p>
    <w:p w14:paraId="2B200950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9CE60BB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5D61CD1C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0C068996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exit</w:t>
      </w:r>
    </w:p>
    <w:p w14:paraId="71D8EDDF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exit</w:t>
      </w:r>
    </w:p>
    <w:p w14:paraId="7A8A9754" w14:textId="2A2A6E90" w:rsidR="000A1B9C" w:rsidRPr="00B44A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</w:t>
      </w:r>
    </w:p>
    <w:p w14:paraId="0F642C67" w14:textId="09616A3A" w:rsidR="000A1B9C" w:rsidRPr="000A1B9C" w:rsidRDefault="000A1B9C" w:rsidP="000A1B9C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Pr="000A1B9C">
        <w:rPr>
          <w:lang w:val="en-US"/>
        </w:rPr>
        <w:t>vesr</w:t>
      </w:r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345401D5" w14:textId="77777777" w:rsidR="004774B6" w:rsidRPr="00D97A16" w:rsidRDefault="004774B6" w:rsidP="004774B6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4774B6">
      <w:pPr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4774B6">
      <w:r>
        <w:rPr>
          <w:b/>
          <w:bCs/>
          <w:lang w:val="en-US"/>
        </w:rPr>
        <w:t>vesr</w:t>
      </w:r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F15461" w14:textId="12CFFBC7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r w:rsidRPr="006E11C6">
        <w:rPr>
          <w:lang w:val="en-US"/>
        </w:rPr>
        <w:t>vesr</w:t>
      </w:r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Pr="003F7F97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44A4194B" w14:textId="77777777" w:rsidR="00521F9E" w:rsidRPr="003F7F97" w:rsidRDefault="00521F9E" w:rsidP="000A1B9C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ip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exit</w:t>
      </w:r>
    </w:p>
    <w:p w14:paraId="666B2F15" w14:textId="77777777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64EDC684" w14:textId="77777777" w:rsidR="00373684" w:rsidRPr="00B44A9C" w:rsidRDefault="00521F9E" w:rsidP="0037368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ip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ip address-range 172.16.1.1</w:t>
      </w:r>
      <w:r w:rsidR="00521F9E" w:rsidRPr="007370CA">
        <w:rPr>
          <w:b/>
          <w:bCs/>
          <w:lang w:val="en-US"/>
        </w:rPr>
        <w:br/>
        <w:t>vesr-1(config-object-group-network)# ip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ip address-range 172.16.1.1-172.16.1.254</w:t>
      </w:r>
    </w:p>
    <w:p w14:paraId="5B2F13A6" w14:textId="1BD506C6" w:rsidR="007370CA" w:rsidRPr="007370CA" w:rsidRDefault="007370CA" w:rsidP="007370CA">
      <w:pPr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7370CA">
      <w:pPr>
        <w:ind w:firstLine="0"/>
        <w:contextualSpacing/>
        <w:rPr>
          <w:b/>
          <w:bCs/>
        </w:rPr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Pr="00C33AFF">
        <w:rPr>
          <w:lang w:val="en-US"/>
        </w:rPr>
        <w:t>vesr</w:t>
      </w:r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C33AFF">
      <w:pPr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C33AFF" w:rsidRDefault="00C33AFF" w:rsidP="00C33AFF">
      <w:pPr>
        <w:ind w:firstLine="0"/>
        <w:rPr>
          <w:b/>
          <w:bCs/>
        </w:rPr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009DE2E" w14:textId="77777777" w:rsidR="00C33AFF" w:rsidRPr="00B44A9C" w:rsidRDefault="00C33AFF" w:rsidP="00C33AFF">
      <w:pPr>
        <w:pStyle w:val="af9"/>
        <w:ind w:firstLine="0"/>
        <w:rPr>
          <w:b/>
          <w:bCs/>
        </w:rPr>
      </w:pPr>
      <w:r w:rsidRPr="00C33AFF">
        <w:rPr>
          <w:b/>
          <w:bCs/>
          <w:lang w:val="en-US"/>
        </w:rPr>
        <w:t>vesr</w:t>
      </w:r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</w:t>
      </w:r>
    </w:p>
    <w:p w14:paraId="128342C2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 pool LAN_NETWORK</w:t>
      </w:r>
    </w:p>
    <w:p w14:paraId="50A4D515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network 172.16.1.0/24</w:t>
      </w:r>
    </w:p>
    <w:p w14:paraId="5E8F60D7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default-lease-time 003:00:00</w:t>
      </w:r>
    </w:p>
    <w:p w14:paraId="3D830C9F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address-range 172.16.1.1-172.16.1.254</w:t>
      </w:r>
    </w:p>
    <w:p w14:paraId="6787F48B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 172.16.1.2 mac-address 0c:28:d9:73:00:00</w:t>
      </w:r>
    </w:p>
    <w:p w14:paraId="65BD6EF5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default-router 172.16.1.1</w:t>
      </w:r>
    </w:p>
    <w:p w14:paraId="2F568D83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dns-server 77.88.8.8</w:t>
      </w:r>
    </w:p>
    <w:p w14:paraId="267FB2A2" w14:textId="77777777" w:rsidR="00C33AFF" w:rsidRPr="00B44A9C" w:rsidRDefault="00C33AFF" w:rsidP="00C33AFF">
      <w:pPr>
        <w:pStyle w:val="af9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vesr-1(config-dhcp-server)# exit</w:t>
      </w:r>
    </w:p>
    <w:p w14:paraId="65DAADA5" w14:textId="77777777" w:rsidR="00C33AFF" w:rsidRPr="00B44A9C" w:rsidRDefault="00C33AFF" w:rsidP="00C33AFF">
      <w:pPr>
        <w:pStyle w:val="af9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 nat source</w:t>
      </w:r>
    </w:p>
    <w:p w14:paraId="3BFFCAD3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pool WAN</w:t>
      </w:r>
    </w:p>
    <w:p w14:paraId="5F14D176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  ip address-range 10.10.10.2</w:t>
      </w:r>
    </w:p>
    <w:p w14:paraId="3CB48511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exit</w:t>
      </w:r>
    </w:p>
    <w:p w14:paraId="7461B7E9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ruleset SNAT</w:t>
      </w:r>
    </w:p>
    <w:p w14:paraId="63D9649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to zone UNTRUST</w:t>
      </w:r>
    </w:p>
    <w:p w14:paraId="25F429D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rule 1</w:t>
      </w:r>
    </w:p>
    <w:p w14:paraId="22F670D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match source-address object-group LAN_NETWORK</w:t>
      </w:r>
    </w:p>
    <w:p w14:paraId="6354412C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action source-nat interface</w:t>
      </w:r>
    </w:p>
    <w:p w14:paraId="325516FE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enable</w:t>
      </w:r>
    </w:p>
    <w:p w14:paraId="055FD83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exit</w:t>
      </w:r>
    </w:p>
    <w:p w14:paraId="48F70DA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exit</w:t>
      </w:r>
    </w:p>
    <w:p w14:paraId="48D283D3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exit</w:t>
      </w:r>
    </w:p>
    <w:p w14:paraId="716DEFAB" w14:textId="4F18012E" w:rsidR="00FC2F32" w:rsidRPr="00B44A9C" w:rsidRDefault="00FC2F32" w:rsidP="00FC2F32">
      <w:pPr>
        <w:pStyle w:val="af9"/>
        <w:ind w:firstLine="0"/>
        <w:rPr>
          <w:b/>
          <w:bCs/>
        </w:rPr>
      </w:pPr>
      <w:r w:rsidRPr="00FC2F32"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0.0.0.0/0 10.10.10.1</w:t>
      </w:r>
    </w:p>
    <w:p w14:paraId="185947F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10.10.20.0/24 10.10.20.1</w:t>
      </w:r>
    </w:p>
    <w:p w14:paraId="406C8F8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10.10.30.0/24 10.10.30.1</w:t>
      </w:r>
    </w:p>
    <w:p w14:paraId="23FDFBC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172.16.2.0/24 10.10.20.2</w:t>
      </w:r>
    </w:p>
    <w:p w14:paraId="6F93330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172.16.1.0/24 interface gigabitethernet 1/0/2</w:t>
      </w:r>
    </w:p>
    <w:p w14:paraId="1CD8B070" w14:textId="38CCCE25" w:rsidR="00FC2F32" w:rsidRPr="00FC2F32" w:rsidRDefault="00FC2F32" w:rsidP="00FC2F32">
      <w:pPr>
        <w:pStyle w:val="af9"/>
        <w:ind w:firstLine="0"/>
        <w:rPr>
          <w:b/>
          <w:bCs/>
        </w:rPr>
      </w:pPr>
      <w:r w:rsidRPr="00FC2F32">
        <w:rPr>
          <w:b/>
          <w:bCs/>
        </w:rPr>
        <w:t>vesr-1(config)#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3F7F97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0D0F0407" w14:textId="0CE1EB37" w:rsidR="00521F9E" w:rsidRPr="003F7F97" w:rsidRDefault="00521F9E" w:rsidP="00C33AFF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nat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(config-dnat-pool)# ip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exit</w:t>
      </w:r>
    </w:p>
    <w:p w14:paraId="141A4674" w14:textId="6D9503A1" w:rsidR="00521F9E" w:rsidRPr="003F7F97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4F0D95AC" w14:textId="1A6EDFB5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rule 1</w:t>
      </w:r>
      <w:r w:rsidRPr="003F7F97">
        <w:rPr>
          <w:b/>
          <w:bCs/>
          <w:lang w:val="en-US"/>
        </w:rPr>
        <w:br/>
        <w:t>esr(config-dnat-rule)# match protocol tcp</w:t>
      </w:r>
      <w:r w:rsidRPr="003F7F97">
        <w:rPr>
          <w:b/>
          <w:bCs/>
          <w:lang w:val="en-US"/>
        </w:rPr>
        <w:br/>
        <w:t xml:space="preserve">esr(config-dnat-rule)#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  <w:t>esr(config-dnat-rule)# action destination-nat pool SERVER_POOL</w:t>
      </w:r>
      <w:r w:rsidRPr="003F7F97">
        <w:rPr>
          <w:b/>
          <w:bCs/>
          <w:lang w:val="en-US"/>
        </w:rPr>
        <w:br/>
        <w:t>esr(config-dnat-rule)# enable</w:t>
      </w:r>
      <w:r w:rsidRPr="003F7F97">
        <w:rPr>
          <w:b/>
          <w:bCs/>
          <w:lang w:val="en-US"/>
        </w:rPr>
        <w:br/>
        <w:t>esr(config-dnat-rule)# exit</w:t>
      </w:r>
      <w:r w:rsidRPr="003F7F97">
        <w:rPr>
          <w:b/>
          <w:bCs/>
          <w:lang w:val="en-US"/>
        </w:rPr>
        <w:br/>
        <w:t>esr(config-dnat-ruleset)# exit</w:t>
      </w:r>
      <w:r w:rsidRPr="003F7F97">
        <w:rPr>
          <w:b/>
          <w:bCs/>
          <w:lang w:val="en-US"/>
        </w:rPr>
        <w:br/>
        <w:t>esr(config-dnat)# exit</w:t>
      </w:r>
    </w:p>
    <w:p w14:paraId="0F4035EC" w14:textId="77777777" w:rsidR="00CD5524" w:rsidRPr="00CD5524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382AF9B5" w14:textId="6879445B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vesr-1(config)#</w:t>
      </w:r>
    </w:p>
    <w:p w14:paraId="63BA72C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vesr-1(config)#  security zone-pair UNTRUST TRUST</w:t>
      </w:r>
    </w:p>
    <w:p w14:paraId="02D287A7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vesr-1(config-security-zone-pair)#   rule 1</w:t>
      </w:r>
    </w:p>
    <w:p w14:paraId="61AAC418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action permit</w:t>
      </w:r>
    </w:p>
    <w:p w14:paraId="6F31AFEC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match protocol icmp</w:t>
      </w:r>
    </w:p>
    <w:p w14:paraId="6036F475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enable</w:t>
      </w:r>
    </w:p>
    <w:p w14:paraId="374D12EF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exit</w:t>
      </w:r>
    </w:p>
    <w:p w14:paraId="22DC19EA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vesr-1(config-security-zone-pair)#   rule 10</w:t>
      </w:r>
    </w:p>
    <w:p w14:paraId="70DAFD9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action permit</w:t>
      </w:r>
    </w:p>
    <w:p w14:paraId="1C3FBD63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match protocol tcp</w:t>
      </w:r>
    </w:p>
    <w:p w14:paraId="4B3F5CC1" w14:textId="2D615090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match destination-address object-group SERVER_IP</w:t>
      </w:r>
    </w:p>
    <w:p w14:paraId="58D640C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  enable</w:t>
      </w:r>
    </w:p>
    <w:p w14:paraId="2E8055B5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vesr-1(config-security-zone-pair-rule)#   exit</w:t>
      </w:r>
    </w:p>
    <w:p w14:paraId="0C64CFCF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vesr-1(config-security-zone-pair)# exit</w:t>
      </w:r>
    </w:p>
    <w:p w14:paraId="622AADF6" w14:textId="1284DD84" w:rsidR="00CD5524" w:rsidRPr="008C58BF" w:rsidRDefault="00CD5524" w:rsidP="008C58BF">
      <w:pPr>
        <w:pStyle w:val="af9"/>
        <w:ind w:firstLine="0"/>
        <w:rPr>
          <w:b/>
          <w:bCs/>
        </w:rPr>
      </w:pPr>
      <w:r w:rsidRPr="008C58BF">
        <w:rPr>
          <w:b/>
          <w:bCs/>
          <w:lang w:val="en-US"/>
        </w:rPr>
        <w:t>vesr</w:t>
      </w:r>
      <w:r w:rsidRPr="008C58BF">
        <w:rPr>
          <w:b/>
          <w:bCs/>
        </w:rPr>
        <w:t>-1(</w:t>
      </w:r>
      <w:r w:rsidRPr="008C58BF">
        <w:rPr>
          <w:b/>
          <w:bCs/>
          <w:lang w:val="en-US"/>
        </w:rPr>
        <w:t>config</w:t>
      </w:r>
      <w:r w:rsidRPr="008C58BF">
        <w:rPr>
          <w:b/>
          <w:bCs/>
        </w:rPr>
        <w:t>)#</w:t>
      </w:r>
    </w:p>
    <w:p w14:paraId="6E55BE8D" w14:textId="77777777" w:rsidR="00521F9E" w:rsidRPr="003F7F97" w:rsidRDefault="00521F9E" w:rsidP="00CD5524">
      <w:pPr>
        <w:ind w:firstLine="0"/>
      </w:pPr>
      <w:r w:rsidRPr="003F7F97">
        <w:t>Изменения конфигурации вступят в действие после применения:</w:t>
      </w:r>
    </w:p>
    <w:p w14:paraId="6A7C14B1" w14:textId="77777777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commit</w:t>
      </w:r>
      <w:r w:rsidRPr="003F7F97">
        <w:rPr>
          <w:b/>
          <w:bCs/>
          <w:lang w:val="en-US"/>
        </w:rPr>
        <w:br/>
        <w:t>Configuration has been successfully committed</w:t>
      </w:r>
      <w:r w:rsidRPr="003F7F97">
        <w:rPr>
          <w:b/>
          <w:bCs/>
          <w:lang w:val="en-US"/>
        </w:rPr>
        <w:br/>
        <w:t>esr# confirm</w:t>
      </w:r>
      <w:r w:rsidRPr="003F7F97">
        <w:rPr>
          <w:b/>
          <w:bCs/>
          <w:lang w:val="en-US"/>
        </w:rPr>
        <w:br/>
        <w:t>Configuration has been successfully confirmed</w:t>
      </w:r>
    </w:p>
    <w:p w14:paraId="3532B2AD" w14:textId="77777777" w:rsidR="00521F9E" w:rsidRPr="003F7F97" w:rsidRDefault="00521F9E" w:rsidP="00CD5524">
      <w:pPr>
        <w:ind w:firstLine="0"/>
      </w:pPr>
      <w:r w:rsidRPr="003F7F97">
        <w:t>Произведенные настройки можно посмотреть с помощью команд:</w:t>
      </w:r>
    </w:p>
    <w:p w14:paraId="74FD71A8" w14:textId="77777777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show ip nat destination pools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show ip nat destination rulesets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show ip nat proxy-arp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show ip nat translations</w:t>
      </w:r>
    </w:p>
    <w:p w14:paraId="39FE3FEE" w14:textId="77777777" w:rsidR="00521F9E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3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r w:rsidRPr="00BE0925">
        <w:rPr>
          <w:b/>
          <w:bCs/>
          <w:lang w:val="en-US"/>
        </w:rPr>
        <w:t>gns</w:t>
      </w:r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>
        <w:rPr>
          <w:lang w:val="en-US"/>
        </w:rPr>
        <w:t>vesr</w:t>
      </w:r>
      <w:r w:rsidRPr="00BE0925">
        <w:t xml:space="preserve">-1 </w:t>
      </w:r>
      <w:r>
        <w:t xml:space="preserve">и маршрутизация на </w:t>
      </w:r>
      <w:r>
        <w:rPr>
          <w:lang w:val="en-US"/>
        </w:rPr>
        <w:t>vesr</w:t>
      </w:r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vesr-Odin с IP адресом 10.10.20.1. Следовательно, назначим IP  адрес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int gigabitethernet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ip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int gigabitethernet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ip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C85D29">
        <w:rPr>
          <w:b/>
          <w:bCs/>
          <w:lang w:val="en-US"/>
        </w:rPr>
        <w:t>vesr</w:t>
      </w:r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>
        <w:rPr>
          <w:lang w:val="en-US"/>
        </w:rPr>
        <w:t>vesr</w:t>
      </w:r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ip dhcp-server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dns-server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vesr-2(config)#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service dhcp_service</w:t>
      </w:r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 object-group service dhcp_client</w:t>
      </w:r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207826">
        <w:rPr>
          <w:b/>
          <w:bCs/>
          <w:lang w:val="en-US"/>
        </w:rPr>
        <w:t>vesr</w:t>
      </w:r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  ip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  ip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ip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match protocol icmp</w:t>
      </w:r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ip dhcp-server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vesr-2(config)# exit</w:t>
      </w:r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r w:rsidRPr="00E8789D">
        <w:rPr>
          <w:b/>
          <w:bCs/>
          <w:lang w:val="en-US"/>
        </w:rPr>
        <w:t>ip</w:t>
      </w:r>
      <w:r w:rsidRPr="00521F9E">
        <w:rPr>
          <w:b/>
          <w:bCs/>
          <w:lang w:val="en-US"/>
        </w:rPr>
        <w:t xml:space="preserve"> </w:t>
      </w:r>
      <w:r w:rsidRPr="00E8789D">
        <w:rPr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.  done</w:t>
      </w:r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A31928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  <w:lang w:val="en-US"/>
        </w:rPr>
        <w:t>gns</w:t>
      </w:r>
      <w:r w:rsidRPr="00A31928">
        <w:rPr>
          <w:b/>
          <w:bCs/>
        </w:rPr>
        <w:t>3@</w:t>
      </w:r>
      <w:r w:rsidRPr="008F5B90">
        <w:rPr>
          <w:b/>
          <w:bCs/>
          <w:lang w:val="en-US"/>
        </w:rPr>
        <w:t>box</w:t>
      </w:r>
      <w:r w:rsidRPr="00A31928">
        <w:rPr>
          <w:b/>
          <w:bCs/>
        </w:rPr>
        <w:t xml:space="preserve">:~$ </w:t>
      </w:r>
      <w:r w:rsidRPr="008F5B90">
        <w:rPr>
          <w:b/>
          <w:bCs/>
          <w:lang w:val="en-US"/>
        </w:rPr>
        <w:t>ip</w:t>
      </w:r>
      <w:r w:rsidRPr="00A31928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A31928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A31928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A31928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b/>
          <w:bCs/>
          <w:bdr w:val="single" w:sz="18" w:space="0" w:color="EE0000"/>
          <w:lang w:val="en-US"/>
        </w:rPr>
        <w:t>inet 172.16.2.2</w:t>
      </w:r>
      <w:r w:rsidRPr="00521F9E">
        <w:rPr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Pr="008F5B90">
        <w:rPr>
          <w:b/>
          <w:bCs/>
        </w:rPr>
        <w:t>trusted</w:t>
      </w:r>
      <w:r w:rsidRPr="006B4249">
        <w:t xml:space="preserve"> в зону </w:t>
      </w:r>
      <w:r w:rsidRPr="008F5B90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E17A3">
        <w:rPr>
          <w:b/>
          <w:bCs/>
          <w:lang w:val="en-US"/>
        </w:rPr>
        <w:t>vesr</w:t>
      </w:r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7AA287C8" w14:textId="77777777" w:rsidR="00521F9E" w:rsidRPr="00521F9E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vesr-2(config)# nat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vesr-2(config-snat)#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vesr-2(config-snat-pool)# ip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vesr-2(config-snat-pool)#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vesr-2(config-snat)#</w:t>
      </w:r>
    </w:p>
    <w:p w14:paraId="5DEE5B48" w14:textId="77777777" w:rsidR="00521F9E" w:rsidRPr="00F42AEB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1C30C01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vesr-2(config-snat)# ruleset SNAT</w:t>
      </w:r>
    </w:p>
    <w:p w14:paraId="1546BBA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vesr-2(config-snat-ruleset)#     to zone UNTRUST</w:t>
      </w:r>
    </w:p>
    <w:p w14:paraId="559ABCF4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vesr-2(config-snat-ruleset)#     rule 1</w:t>
      </w:r>
    </w:p>
    <w:p w14:paraId="2C4FC61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vesr-2(config-snat-rule)#       match source-address object-group LAN_NETWORK</w:t>
      </w:r>
    </w:p>
    <w:p w14:paraId="0B6E437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vesr-2(config-snat-rule)#       action source-nat pool WAN</w:t>
      </w:r>
    </w:p>
    <w:p w14:paraId="201EABB5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vesr-2(config-snat-rule)#       enable</w:t>
      </w:r>
    </w:p>
    <w:p w14:paraId="53AE0E2D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vesr-2(config-snat-rule)#     exit</w:t>
      </w:r>
    </w:p>
    <w:p w14:paraId="5762C2D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vesr-2(config-snat-ruleset)#   exit</w:t>
      </w:r>
    </w:p>
    <w:p w14:paraId="02DA956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vesr-2(config-snat)# exit</w:t>
      </w:r>
    </w:p>
    <w:p w14:paraId="16A2EA63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vesr-2(config)# exit</w:t>
      </w:r>
    </w:p>
    <w:p w14:paraId="03069A82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Warning: you have uncommitted configuration changes.</w:t>
      </w:r>
    </w:p>
    <w:p w14:paraId="2F621CB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commit</w:t>
      </w:r>
    </w:p>
    <w:p w14:paraId="61F511E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2025-06-11T14:39:56+00:00 %CLI-I-CRIT: user admin from console  input: commit</w:t>
      </w:r>
    </w:p>
    <w:p w14:paraId="25A65CA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confirm</w:t>
      </w:r>
    </w:p>
    <w:p w14:paraId="7A3DD38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confirmed. Commit timer canceled.</w:t>
      </w:r>
    </w:p>
    <w:p w14:paraId="30E8BFD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2025-06-11T14:40:00+00:00 %CLI-I-CRIT: user admin from console  input: confirm</w:t>
      </w:r>
    </w:p>
    <w:p w14:paraId="6C14F7EB" w14:textId="77777777" w:rsidR="00521F9E" w:rsidRPr="00F42AEB" w:rsidRDefault="00521F9E" w:rsidP="00521F9E">
      <w:r>
        <w:t>vesr-2#</w:t>
      </w:r>
    </w:p>
    <w:p w14:paraId="2FC9D3CD" w14:textId="77777777" w:rsidR="00521F9E" w:rsidRPr="00C44C5B" w:rsidRDefault="00521F9E" w:rsidP="00521F9E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</w:p>
    <w:p w14:paraId="6CCF20E2" w14:textId="77777777" w:rsidR="00521F9E" w:rsidRPr="00C44C5B" w:rsidRDefault="00521F9E" w:rsidP="00521F9E"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/>
    <w:bookmarkStart w:id="24" w:name="_Toc20105433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4" w:displacedByCustomXml="prev"/>
    <w:bookmarkStart w:id="25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5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Pr="009324B5" w:rsidRDefault="00E97148" w:rsidP="009324B5">
      <w:pPr>
        <w:pStyle w:val="1"/>
      </w:pPr>
      <w:bookmarkStart w:id="26" w:name="_Toc201054332"/>
      <w:r w:rsidRPr="009324B5">
        <w:t>Глава 8. Настройка  GRE-over-IPSEC в маршрутизаторе vESR.</w:t>
      </w:r>
      <w:bookmarkEnd w:id="26"/>
    </w:p>
    <w:p w14:paraId="2714EBFF" w14:textId="77777777" w:rsidR="00BB6323" w:rsidRDefault="00BB6323" w:rsidP="00BB6323"/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7" w:name="_Toc20105433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8" w:name="_Toc201054334"/>
      <w:r w:rsidRPr="009324B5">
        <w:t>Глава 9. Настройка нескольких филиалов с на виртуальных маршрутизаторах v</w:t>
      </w:r>
      <w:r w:rsidR="00984D45" w:rsidRPr="009324B5">
        <w:t>ESR.</w:t>
      </w:r>
      <w:bookmarkEnd w:id="28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29" w:name="_Toc20105433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0" w:name="_Toc201054336"/>
      <w:r w:rsidRPr="009324B5">
        <w:t>Глава 10. Настройка  динамической ( OSPF) маршрутизации в виртуальном маршрутизаторе vESR.</w:t>
      </w:r>
      <w:bookmarkEnd w:id="30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1" w:name="_Toc20105433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2" w:name="_Toc201054338" w:displacedByCustomXml="next"/>
    <w:bookmarkStart w:id="33" w:name="_Toc529756743" w:displacedByCustomXml="next"/>
    <w:bookmarkStart w:id="34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2" w:displacedByCustomXml="prev"/>
    <w:bookmarkEnd w:id="33" w:displacedByCustomXml="prev"/>
    <w:bookmarkEnd w:id="34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5" w:name="_Toc201054339" w:displacedByCustomXml="next"/>
    <w:bookmarkStart w:id="36" w:name="_Toc529756744" w:displacedByCustomXml="next"/>
    <w:bookmarkStart w:id="37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5" w:displacedByCustomXml="prev"/>
    <w:bookmarkEnd w:id="36" w:displacedByCustomXml="prev"/>
    <w:bookmarkEnd w:id="37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34" w:tgtFrame="_blank" w:history="1">
        <w:r w:rsidRPr="003F7F97">
          <w:rPr>
            <w:rStyle w:val="a7"/>
          </w:rPr>
          <w:t>newstorial.com</w:t>
        </w:r>
      </w:hyperlink>
      <w:hyperlink r:id="rId135" w:tgtFrame="_blank" w:history="1">
        <w:r w:rsidRPr="003F7F97">
          <w:rPr>
            <w:rStyle w:val="a7"/>
          </w:rPr>
          <w:t>expertnetworkconsultant.com</w:t>
        </w:r>
      </w:hyperlink>
      <w:hyperlink r:id="rId13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3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8" w:name="_Toc201054340" w:displacedByCustomXml="next"/>
    <w:bookmarkStart w:id="39" w:name="_Toc529756745" w:displacedByCustomXml="next"/>
    <w:bookmarkStart w:id="40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8" w:displacedByCustomXml="prev"/>
    <w:bookmarkEnd w:id="39" w:displacedByCustomXml="prev"/>
    <w:bookmarkEnd w:id="40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1" w:name="_Toc201054341" w:displacedByCustomXml="next"/>
    <w:bookmarkStart w:id="42" w:name="_Toc529756746" w:displacedByCustomXml="next"/>
    <w:bookmarkStart w:id="43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1" w:displacedByCustomXml="prev"/>
    <w:bookmarkEnd w:id="42" w:displacedByCustomXml="prev"/>
    <w:bookmarkEnd w:id="43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40F29491" w14:textId="0A149EDC" w:rsidR="00E97148" w:rsidRPr="004332D6" w:rsidRDefault="004332D6" w:rsidP="009B18AC">
      <w:pPr>
        <w:pStyle w:val="21"/>
        <w:numPr>
          <w:ilvl w:val="0"/>
          <w:numId w:val="0"/>
        </w:numPr>
        <w:ind w:left="360"/>
        <w:rPr>
          <w:rStyle w:val="a7"/>
          <w:rFonts w:ascii="Cambria" w:hAnsi="Cambria"/>
          <w:sz w:val="24"/>
          <w:szCs w:val="24"/>
        </w:rPr>
      </w:pPr>
      <w:r w:rsidRPr="004332D6">
        <w:rPr>
          <w:lang w:val="ro-RO"/>
        </w:rPr>
        <w:fldChar w:fldCharType="begin"/>
      </w:r>
      <w:r w:rsidRPr="004332D6">
        <w:instrText>HYPERLINK "configs/vesr-1.cfg"</w:instrText>
      </w:r>
      <w:r w:rsidRPr="004332D6">
        <w:rPr>
          <w:lang w:val="ro-RO"/>
        </w:rPr>
        <w:fldChar w:fldCharType="separate"/>
      </w:r>
      <w:bookmarkStart w:id="44" w:name="_Toc201054342"/>
      <w:r w:rsidR="00E97148" w:rsidRPr="004332D6">
        <w:rPr>
          <w:rStyle w:val="a7"/>
          <w:rFonts w:ascii="Cambria" w:hAnsi="Cambria"/>
          <w:sz w:val="24"/>
          <w:szCs w:val="24"/>
        </w:rPr>
        <w:t>Приложение</w:t>
      </w:r>
      <w:bookmarkEnd w:id="44"/>
    </w:p>
    <w:p w14:paraId="0F4EBB26" w14:textId="544E21D9" w:rsidR="004332D6" w:rsidRPr="004332D6" w:rsidRDefault="004332D6" w:rsidP="004332D6">
      <w:pPr>
        <w:rPr>
          <w:rFonts w:ascii="Cambria" w:hAnsi="Cambria"/>
          <w:sz w:val="24"/>
          <w:szCs w:val="24"/>
        </w:rPr>
      </w:pPr>
      <w:r w:rsidRPr="004332D6">
        <w:rPr>
          <w:rStyle w:val="a7"/>
          <w:rFonts w:ascii="Cambria" w:hAnsi="Cambria"/>
          <w:b/>
          <w:bCs/>
          <w:sz w:val="24"/>
          <w:szCs w:val="24"/>
        </w:rPr>
        <w:t xml:space="preserve">Конфигурационный файл виртуального маршрутизатора </w:t>
      </w:r>
      <w:r w:rsidRPr="004332D6">
        <w:rPr>
          <w:rStyle w:val="a7"/>
          <w:rFonts w:ascii="Cambria" w:hAnsi="Cambria"/>
          <w:b/>
          <w:bCs/>
          <w:sz w:val="24"/>
          <w:szCs w:val="24"/>
          <w:lang w:val="en-US"/>
        </w:rPr>
        <w:t>vesr</w:t>
      </w:r>
      <w:r w:rsidRPr="004332D6">
        <w:rPr>
          <w:rStyle w:val="a7"/>
          <w:rFonts w:ascii="Cambria" w:hAnsi="Cambria"/>
          <w:b/>
          <w:bCs/>
          <w:sz w:val="24"/>
          <w:szCs w:val="24"/>
        </w:rPr>
        <w:t>124-1.</w:t>
      </w:r>
      <w:r w:rsidRPr="004332D6">
        <w:rPr>
          <w:rFonts w:ascii="Cambria" w:eastAsia="Times New Roman" w:hAnsi="Cambria"/>
          <w:b/>
          <w:bCs/>
          <w:kern w:val="32"/>
          <w:sz w:val="24"/>
          <w:szCs w:val="24"/>
        </w:rPr>
        <w:fldChar w:fldCharType="end"/>
      </w:r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38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39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BB5275">
      <w:headerReference w:type="default" r:id="rId14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BC5405" w14:textId="77777777" w:rsidR="00A746F2" w:rsidRDefault="00A746F2" w:rsidP="00E30FF1">
      <w:r>
        <w:separator/>
      </w:r>
    </w:p>
  </w:endnote>
  <w:endnote w:type="continuationSeparator" w:id="0">
    <w:p w14:paraId="48474EDF" w14:textId="77777777" w:rsidR="00A746F2" w:rsidRDefault="00A746F2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16346641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A0D777" w14:textId="77777777" w:rsidR="00005256" w:rsidRPr="004E6785" w:rsidRDefault="00005256" w:rsidP="008339EE">
        <w:pPr>
          <w:pStyle w:val="aa"/>
          <w:jc w:val="right"/>
          <w:rPr>
            <w:lang w:val="ro-RO"/>
          </w:rPr>
        </w:pPr>
        <w:r w:rsidRPr="004E6785">
          <w:rPr>
            <w:lang w:val="ro-RO" w:bidi="ru-RU"/>
          </w:rPr>
          <w:fldChar w:fldCharType="begin"/>
        </w:r>
        <w:r w:rsidRPr="004E6785">
          <w:rPr>
            <w:lang w:val="ro-RO" w:bidi="ru-RU"/>
          </w:rPr>
          <w:instrText xml:space="preserve"> PAGE   \* MERGEFORMAT </w:instrText>
        </w:r>
        <w:r w:rsidRPr="004E6785">
          <w:rPr>
            <w:lang w:val="ro-RO" w:bidi="ru-RU"/>
          </w:rPr>
          <w:fldChar w:fldCharType="separate"/>
        </w:r>
        <w:r w:rsidRPr="004E6785">
          <w:rPr>
            <w:noProof/>
            <w:lang w:val="ro-RO" w:bidi="ru-RU"/>
          </w:rPr>
          <w:t>14</w:t>
        </w:r>
        <w:r w:rsidRPr="004E6785">
          <w:rPr>
            <w:noProof/>
            <w:lang w:val="ro-RO" w:bidi="ru-RU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826946" w14:textId="77777777" w:rsidR="00A746F2" w:rsidRDefault="00A746F2" w:rsidP="00E30FF1">
      <w:r>
        <w:separator/>
      </w:r>
    </w:p>
  </w:footnote>
  <w:footnote w:type="continuationSeparator" w:id="0">
    <w:p w14:paraId="178FD059" w14:textId="77777777" w:rsidR="00A746F2" w:rsidRDefault="00A746F2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-1825194964"/>
      <w:placeholder>
        <w:docPart w:val="B8F69ABD0278437AA685D0CEE6DE280B"/>
      </w:placeholder>
      <w:temporary/>
      <w:showingPlcHdr/>
      <w15:appearance w15:val="hidden"/>
    </w:sdtPr>
    <w:sdtContent>
      <w:p w14:paraId="41051112" w14:textId="77777777" w:rsidR="00005256" w:rsidRPr="004E6785" w:rsidRDefault="004510B1" w:rsidP="00E678C1">
        <w:pPr>
          <w:pStyle w:val="a8"/>
          <w:rPr>
            <w:lang w:val="ro-RO"/>
          </w:rPr>
        </w:pPr>
        <w:r w:rsidRPr="004E6785">
          <w:rPr>
            <w:lang w:val="ro-RO" w:bidi="ru-RU"/>
          </w:rPr>
          <w:t>Фамилия автора и название книги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06563C8"/>
    <w:multiLevelType w:val="multilevel"/>
    <w:tmpl w:val="25A2459C"/>
    <w:lvl w:ilvl="0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61E5264"/>
    <w:multiLevelType w:val="multilevel"/>
    <w:tmpl w:val="5428DB9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8EC48CA"/>
    <w:multiLevelType w:val="multilevel"/>
    <w:tmpl w:val="B4A4658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Calibri" w:hAnsi="Calibri" w:hint="default"/>
        <w:b/>
        <w:i w:val="0"/>
        <w:sz w:val="24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2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4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366427E"/>
    <w:multiLevelType w:val="hybridMultilevel"/>
    <w:tmpl w:val="25A2459C"/>
    <w:lvl w:ilvl="0" w:tplc="9EC0AB82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B004DE0"/>
    <w:multiLevelType w:val="multilevel"/>
    <w:tmpl w:val="B4A4658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Calibri" w:hAnsi="Calibri" w:hint="default"/>
        <w:b/>
        <w:i w:val="0"/>
        <w:sz w:val="24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3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4919D8"/>
    <w:multiLevelType w:val="multilevel"/>
    <w:tmpl w:val="0409001F"/>
    <w:numStyleLink w:val="111111"/>
  </w:abstractNum>
  <w:abstractNum w:abstractNumId="35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34A840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35B657B1"/>
    <w:multiLevelType w:val="multilevel"/>
    <w:tmpl w:val="B4A46580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Calibri" w:hAnsi="Calibri" w:hint="default"/>
        <w:b/>
        <w:i w:val="0"/>
        <w:sz w:val="32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ascii="Calibri" w:hAnsi="Calibri" w:hint="default"/>
        <w:b/>
        <w:i w:val="0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ascii="Calibri" w:hAnsi="Calibri" w:hint="default"/>
        <w:b/>
        <w:i w:val="0"/>
        <w:sz w:val="24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1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04561F9"/>
    <w:multiLevelType w:val="multilevel"/>
    <w:tmpl w:val="B41E5F4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5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7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31362C9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9" w15:restartNumberingAfterBreak="0">
    <w:nsid w:val="447171C5"/>
    <w:multiLevelType w:val="multilevel"/>
    <w:tmpl w:val="F886D0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3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2" w15:restartNumberingAfterBreak="0">
    <w:nsid w:val="6898510E"/>
    <w:multiLevelType w:val="multilevel"/>
    <w:tmpl w:val="8AD46F0E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%1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3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8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9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7"/>
  </w:num>
  <w:num w:numId="2" w16cid:durableId="1183858365">
    <w:abstractNumId w:val="12"/>
  </w:num>
  <w:num w:numId="3" w16cid:durableId="1755201807">
    <w:abstractNumId w:val="38"/>
  </w:num>
  <w:num w:numId="4" w16cid:durableId="931815598">
    <w:abstractNumId w:val="65"/>
  </w:num>
  <w:num w:numId="5" w16cid:durableId="1875651433">
    <w:abstractNumId w:val="68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9"/>
  </w:num>
  <w:num w:numId="16" w16cid:durableId="818882570">
    <w:abstractNumId w:val="28"/>
  </w:num>
  <w:num w:numId="17" w16cid:durableId="1760370969">
    <w:abstractNumId w:val="35"/>
  </w:num>
  <w:num w:numId="18" w16cid:durableId="863320964">
    <w:abstractNumId w:val="36"/>
  </w:num>
  <w:num w:numId="19" w16cid:durableId="1045640100">
    <w:abstractNumId w:val="61"/>
  </w:num>
  <w:num w:numId="20" w16cid:durableId="594897456">
    <w:abstractNumId w:val="23"/>
  </w:num>
  <w:num w:numId="21" w16cid:durableId="2020160643">
    <w:abstractNumId w:val="9"/>
  </w:num>
  <w:num w:numId="22" w16cid:durableId="181015918">
    <w:abstractNumId w:val="46"/>
  </w:num>
  <w:num w:numId="23" w16cid:durableId="1020619577">
    <w:abstractNumId w:val="29"/>
  </w:num>
  <w:num w:numId="24" w16cid:durableId="2032762688">
    <w:abstractNumId w:val="30"/>
  </w:num>
  <w:num w:numId="25" w16cid:durableId="335615800">
    <w:abstractNumId w:val="57"/>
  </w:num>
  <w:num w:numId="26" w16cid:durableId="63258024">
    <w:abstractNumId w:val="41"/>
  </w:num>
  <w:num w:numId="27" w16cid:durableId="1011877856">
    <w:abstractNumId w:val="37"/>
  </w:num>
  <w:num w:numId="28" w16cid:durableId="160001139">
    <w:abstractNumId w:val="31"/>
  </w:num>
  <w:num w:numId="29" w16cid:durableId="2012371252">
    <w:abstractNumId w:val="10"/>
  </w:num>
  <w:num w:numId="30" w16cid:durableId="198786203">
    <w:abstractNumId w:val="72"/>
  </w:num>
  <w:num w:numId="31" w16cid:durableId="352726056">
    <w:abstractNumId w:val="20"/>
  </w:num>
  <w:num w:numId="32" w16cid:durableId="974406867">
    <w:abstractNumId w:val="55"/>
  </w:num>
  <w:num w:numId="33" w16cid:durableId="1421098807">
    <w:abstractNumId w:val="15"/>
  </w:num>
  <w:num w:numId="34" w16cid:durableId="63332550">
    <w:abstractNumId w:val="26"/>
  </w:num>
  <w:num w:numId="35" w16cid:durableId="1762480876">
    <w:abstractNumId w:val="24"/>
  </w:num>
  <w:num w:numId="36" w16cid:durableId="1174610786">
    <w:abstractNumId w:val="43"/>
  </w:num>
  <w:num w:numId="37" w16cid:durableId="1468815306">
    <w:abstractNumId w:val="64"/>
  </w:num>
  <w:num w:numId="38" w16cid:durableId="1743790015">
    <w:abstractNumId w:val="70"/>
  </w:num>
  <w:num w:numId="39" w16cid:durableId="1616448540">
    <w:abstractNumId w:val="60"/>
  </w:num>
  <w:num w:numId="40" w16cid:durableId="381949509">
    <w:abstractNumId w:val="47"/>
  </w:num>
  <w:num w:numId="41" w16cid:durableId="144903053">
    <w:abstractNumId w:val="51"/>
  </w:num>
  <w:num w:numId="42" w16cid:durableId="1681619130">
    <w:abstractNumId w:val="18"/>
  </w:num>
  <w:num w:numId="43" w16cid:durableId="103616407">
    <w:abstractNumId w:val="58"/>
  </w:num>
  <w:num w:numId="44" w16cid:durableId="900167481">
    <w:abstractNumId w:val="14"/>
  </w:num>
  <w:num w:numId="45" w16cid:durableId="982000306">
    <w:abstractNumId w:val="45"/>
  </w:num>
  <w:num w:numId="46" w16cid:durableId="42564419">
    <w:abstractNumId w:val="63"/>
  </w:num>
  <w:num w:numId="47" w16cid:durableId="1690402186">
    <w:abstractNumId w:val="71"/>
  </w:num>
  <w:num w:numId="48" w16cid:durableId="515727541">
    <w:abstractNumId w:val="53"/>
  </w:num>
  <w:num w:numId="49" w16cid:durableId="198125780">
    <w:abstractNumId w:val="22"/>
  </w:num>
  <w:num w:numId="50" w16cid:durableId="1921133855">
    <w:abstractNumId w:val="50"/>
  </w:num>
  <w:num w:numId="51" w16cid:durableId="1292520064">
    <w:abstractNumId w:val="16"/>
  </w:num>
  <w:num w:numId="52" w16cid:durableId="1787307735">
    <w:abstractNumId w:val="54"/>
  </w:num>
  <w:num w:numId="53" w16cid:durableId="877089790">
    <w:abstractNumId w:val="59"/>
  </w:num>
  <w:num w:numId="54" w16cid:durableId="269819322">
    <w:abstractNumId w:val="56"/>
  </w:num>
  <w:num w:numId="55" w16cid:durableId="1070692455">
    <w:abstractNumId w:val="17"/>
  </w:num>
  <w:num w:numId="56" w16cid:durableId="1249314895">
    <w:abstractNumId w:val="25"/>
  </w:num>
  <w:num w:numId="57" w16cid:durableId="395472401">
    <w:abstractNumId w:val="33"/>
  </w:num>
  <w:num w:numId="58" w16cid:durableId="987436880">
    <w:abstractNumId w:val="66"/>
  </w:num>
  <w:num w:numId="59" w16cid:durableId="848520443">
    <w:abstractNumId w:val="42"/>
  </w:num>
  <w:num w:numId="60" w16cid:durableId="1665819228">
    <w:abstractNumId w:val="40"/>
  </w:num>
  <w:num w:numId="61" w16cid:durableId="1139028526">
    <w:abstractNumId w:val="44"/>
  </w:num>
  <w:num w:numId="62" w16cid:durableId="97918319">
    <w:abstractNumId w:val="62"/>
  </w:num>
  <w:num w:numId="63" w16cid:durableId="1143161816">
    <w:abstractNumId w:val="13"/>
  </w:num>
  <w:num w:numId="64" w16cid:durableId="415900080">
    <w:abstractNumId w:val="27"/>
  </w:num>
  <w:num w:numId="65" w16cid:durableId="2015260402">
    <w:abstractNumId w:val="11"/>
  </w:num>
  <w:num w:numId="66" w16cid:durableId="848300472">
    <w:abstractNumId w:val="69"/>
  </w:num>
  <w:num w:numId="67" w16cid:durableId="310253570">
    <w:abstractNumId w:val="48"/>
  </w:num>
  <w:num w:numId="68" w16cid:durableId="1677029758">
    <w:abstractNumId w:val="49"/>
  </w:num>
  <w:num w:numId="69" w16cid:durableId="1621952913">
    <w:abstractNumId w:val="34"/>
  </w:num>
  <w:num w:numId="70" w16cid:durableId="1744596983">
    <w:abstractNumId w:val="21"/>
  </w:num>
  <w:num w:numId="71" w16cid:durableId="779640553">
    <w:abstractNumId w:val="52"/>
  </w:num>
  <w:num w:numId="72" w16cid:durableId="1106850506">
    <w:abstractNumId w:val="39"/>
  </w:num>
  <w:num w:numId="73" w16cid:durableId="1110198037">
    <w:abstractNumId w:val="32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113DC6"/>
    <w:rsid w:val="00114558"/>
    <w:rsid w:val="001237BA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B2655"/>
    <w:rsid w:val="001B5A9E"/>
    <w:rsid w:val="001C7C96"/>
    <w:rsid w:val="001D3ED6"/>
    <w:rsid w:val="00205500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48BC"/>
    <w:rsid w:val="0045705F"/>
    <w:rsid w:val="004774B6"/>
    <w:rsid w:val="00485591"/>
    <w:rsid w:val="00485DD4"/>
    <w:rsid w:val="0049228D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2043C"/>
    <w:rsid w:val="00521F9E"/>
    <w:rsid w:val="00536055"/>
    <w:rsid w:val="0054089F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610D60"/>
    <w:rsid w:val="00611A3D"/>
    <w:rsid w:val="00625B4B"/>
    <w:rsid w:val="00660279"/>
    <w:rsid w:val="0066037E"/>
    <w:rsid w:val="0066603D"/>
    <w:rsid w:val="006749AC"/>
    <w:rsid w:val="00690307"/>
    <w:rsid w:val="00692E9D"/>
    <w:rsid w:val="006A3CC1"/>
    <w:rsid w:val="006A5A75"/>
    <w:rsid w:val="006B0C14"/>
    <w:rsid w:val="006C685E"/>
    <w:rsid w:val="006D36B3"/>
    <w:rsid w:val="006D5058"/>
    <w:rsid w:val="006E39E8"/>
    <w:rsid w:val="007138FD"/>
    <w:rsid w:val="007201AE"/>
    <w:rsid w:val="007370CA"/>
    <w:rsid w:val="0074004C"/>
    <w:rsid w:val="007414E3"/>
    <w:rsid w:val="00744EC9"/>
    <w:rsid w:val="00751B55"/>
    <w:rsid w:val="00753DBE"/>
    <w:rsid w:val="0075795F"/>
    <w:rsid w:val="00771861"/>
    <w:rsid w:val="00777D46"/>
    <w:rsid w:val="00791FA5"/>
    <w:rsid w:val="00793215"/>
    <w:rsid w:val="007A1CB3"/>
    <w:rsid w:val="007A210F"/>
    <w:rsid w:val="007A400E"/>
    <w:rsid w:val="007B7B43"/>
    <w:rsid w:val="007C10F5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C58BF"/>
    <w:rsid w:val="008D0387"/>
    <w:rsid w:val="008D0ED1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4D45"/>
    <w:rsid w:val="00993F56"/>
    <w:rsid w:val="009A2F30"/>
    <w:rsid w:val="009A7D23"/>
    <w:rsid w:val="009B18AC"/>
    <w:rsid w:val="009B3579"/>
    <w:rsid w:val="009E3456"/>
    <w:rsid w:val="009E5967"/>
    <w:rsid w:val="009F01AB"/>
    <w:rsid w:val="009F1EB7"/>
    <w:rsid w:val="00A0776B"/>
    <w:rsid w:val="00A101A1"/>
    <w:rsid w:val="00A139FF"/>
    <w:rsid w:val="00A14F01"/>
    <w:rsid w:val="00A245D1"/>
    <w:rsid w:val="00A31928"/>
    <w:rsid w:val="00A51FDD"/>
    <w:rsid w:val="00A52E17"/>
    <w:rsid w:val="00A660CB"/>
    <w:rsid w:val="00A746F2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B1E9A"/>
    <w:rsid w:val="00BB5275"/>
    <w:rsid w:val="00BB6323"/>
    <w:rsid w:val="00BD49FA"/>
    <w:rsid w:val="00BD5268"/>
    <w:rsid w:val="00BE10D0"/>
    <w:rsid w:val="00BE6FD9"/>
    <w:rsid w:val="00C078DB"/>
    <w:rsid w:val="00C15E02"/>
    <w:rsid w:val="00C2158A"/>
    <w:rsid w:val="00C26BEA"/>
    <w:rsid w:val="00C33468"/>
    <w:rsid w:val="00C33AFF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11196"/>
    <w:rsid w:val="00D17DE7"/>
    <w:rsid w:val="00D215FF"/>
    <w:rsid w:val="00D235A0"/>
    <w:rsid w:val="00D338D7"/>
    <w:rsid w:val="00D40C9B"/>
    <w:rsid w:val="00D50EC1"/>
    <w:rsid w:val="00D53B69"/>
    <w:rsid w:val="00D777C1"/>
    <w:rsid w:val="00D84035"/>
    <w:rsid w:val="00DA2A88"/>
    <w:rsid w:val="00DA6DBC"/>
    <w:rsid w:val="00DA6FC3"/>
    <w:rsid w:val="00DC44AC"/>
    <w:rsid w:val="00DD31F9"/>
    <w:rsid w:val="00DD46F4"/>
    <w:rsid w:val="00DE490B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6E10"/>
    <w:rsid w:val="00EB362D"/>
    <w:rsid w:val="00EC7849"/>
    <w:rsid w:val="00ED0DD0"/>
    <w:rsid w:val="00EF262B"/>
    <w:rsid w:val="00F0457A"/>
    <w:rsid w:val="00F36A01"/>
    <w:rsid w:val="00F50E79"/>
    <w:rsid w:val="00F55026"/>
    <w:rsid w:val="00F670E1"/>
    <w:rsid w:val="00F77ED1"/>
    <w:rsid w:val="00F80CC4"/>
    <w:rsid w:val="00FB0F21"/>
    <w:rsid w:val="00FC2F32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7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7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7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7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7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7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7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7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  <w:lang w:val="ro-RO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38" Type="http://schemas.openxmlformats.org/officeDocument/2006/relationships/hyperlink" Target="configs/vesr-2.cfg" TargetMode="External"/><Relationship Id="rId107" Type="http://schemas.openxmlformats.org/officeDocument/2006/relationships/hyperlink" Target="https://eltex-co.ru/catalog/service_gateways/virtualnyy_servisnyy_marshrutizator_vesr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102" Type="http://schemas.openxmlformats.org/officeDocument/2006/relationships/hyperlink" Target="https://servergate.ru/articles/dhcp-prosto-o-slozhnom-chto-eto-takoe-i-kak-on-rabotaet-v-vashey-seti/" TargetMode="External"/><Relationship Id="rId123" Type="http://schemas.openxmlformats.org/officeDocument/2006/relationships/hyperlink" Target="http://www.tinycorelinux.net" TargetMode="External"/><Relationship Id="rId128" Type="http://schemas.openxmlformats.org/officeDocument/2006/relationships/hyperlink" Target="https://chat.deepseek.com/" TargetMode="External"/><Relationship Id="rId5" Type="http://schemas.openxmlformats.org/officeDocument/2006/relationships/customXml" Target="../customXml/item5.xml"/><Relationship Id="rId90" Type="http://schemas.openxmlformats.org/officeDocument/2006/relationships/image" Target="media/image70.png"/><Relationship Id="rId95" Type="http://schemas.openxmlformats.org/officeDocument/2006/relationships/customXml" Target="ink/ink4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docs.selectel.ru/vmware/public-cloud/manage-networks/nat-rules/" TargetMode="External"/><Relationship Id="rId118" Type="http://schemas.openxmlformats.org/officeDocument/2006/relationships/hyperlink" Target="https://www.newstorial.com/what-is-dnat/" TargetMode="External"/><Relationship Id="rId134" Type="http://schemas.openxmlformats.org/officeDocument/2006/relationships/hyperlink" Target="https://www.newstorial.com/what-is-dnat/" TargetMode="External"/><Relationship Id="rId139" Type="http://schemas.openxmlformats.org/officeDocument/2006/relationships/hyperlink" Target="configs/vesr-3.cfg" TargetMode="Externa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s://mksegment.ru/b/vazhnost-dhcp-v-kompyuternyh-setyah-i-ego-osnovnye-funkcii" TargetMode="External"/><Relationship Id="rId108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2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29" Type="http://schemas.openxmlformats.org/officeDocument/2006/relationships/hyperlink" Target="https://sysahelper.gitbook.io/sysahelper/main/telecom/main/basic_setting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customXml" Target="ink/ink1.xml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hyperlink" Target="https://www.sysnettechsolutions.com/en/install-vmware-workstation/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www.newstorial.com/what-is-dnat/" TargetMode="External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docs.eltex-co.ru/pages/viewpage.action?pageId=584034117" TargetMode="External"/><Relationship Id="rId86" Type="http://schemas.openxmlformats.org/officeDocument/2006/relationships/image" Target="media/image66.png"/><Relationship Id="rId130" Type="http://schemas.openxmlformats.org/officeDocument/2006/relationships/hyperlink" Target="https://serverspace.ru/support/glossary/nat/" TargetMode="External"/><Relationship Id="rId13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109" Type="http://schemas.openxmlformats.org/officeDocument/2006/relationships/image" Target="media/image79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customXml" Target="ink/ink5.xml"/><Relationship Id="rId104" Type="http://schemas.openxmlformats.org/officeDocument/2006/relationships/hyperlink" Target="https://help.sweb.ru/protokol-dhcp_1380.html" TargetMode="External"/><Relationship Id="rId120" Type="http://schemas.openxmlformats.org/officeDocument/2006/relationships/hyperlink" Target="https://docs.ideco.dev/settings/access-rules/firewall/firewall-tables" TargetMode="External"/><Relationship Id="rId125" Type="http://schemas.openxmlformats.org/officeDocument/2006/relationships/hyperlink" Target="https://docs.eltex-co.ru/ede/initial-router-configuration-380863579.html" TargetMode="External"/><Relationship Id="rId141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image" Target="media/image80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mentoring.digital/blog/chto-takoe-nat-i-dlya-chego-on-nuzhen:-ponimanie-osnov-setevoy-tehnologii" TargetMode="External"/><Relationship Id="rId136" Type="http://schemas.openxmlformats.org/officeDocument/2006/relationships/hyperlink" Target="https://docs.selectel.ru/vmware/public-cloud/manage-networks/nat-rules/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ruits.ru/obsuzhdenie-eltex/eltex_experts/messages153.html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customXml" Target="ink/ink2.xml"/><Relationship Id="rId100" Type="http://schemas.openxmlformats.org/officeDocument/2006/relationships/image" Target="media/image76.png"/><Relationship Id="rId105" Type="http://schemas.openxmlformats.org/officeDocument/2006/relationships/hyperlink" Target="https://mksegment.ru/b/vazhnost-dhcp-v-kompyuternyh-setyah-i-ego-osnovnye-funkcii" TargetMode="External"/><Relationship Id="rId126" Type="http://schemas.openxmlformats.org/officeDocument/2006/relationships/hyperlink" Target="https://github.com/GNS3/gns3-gui/releases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customXml" Target="ink/ink3.xml"/><Relationship Id="rId98" Type="http://schemas.openxmlformats.org/officeDocument/2006/relationships/image" Target="media/image75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https://www.newstorial.com/what-is-dnat/" TargetMode="External"/><Relationship Id="rId137" Type="http://schemas.openxmlformats.org/officeDocument/2006/relationships/hyperlink" Target="https://www.newstorial.com/what-is-dnat/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www.newstorial.com/what-is-dnat/" TargetMode="External"/><Relationship Id="rId132" Type="http://schemas.openxmlformats.org/officeDocument/2006/relationships/hyperlink" Target="https://habr.com/ru/companies/otus/articles/779970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78.png"/><Relationship Id="rId127" Type="http://schemas.openxmlformats.org/officeDocument/2006/relationships/hyperlink" Target="https://github.com/alekho/EVE-NG_vESR/blob/main/README.md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0.png"/><Relationship Id="rId94" Type="http://schemas.openxmlformats.org/officeDocument/2006/relationships/image" Target="media/image73.png"/><Relationship Id="rId99" Type="http://schemas.openxmlformats.org/officeDocument/2006/relationships/customXml" Target="ink/ink6.xml"/><Relationship Id="rId101" Type="http://schemas.openxmlformats.org/officeDocument/2006/relationships/image" Target="media/image77.jpeg"/><Relationship Id="rId122" Type="http://schemas.openxmlformats.org/officeDocument/2006/relationships/image" Target="media/image81.png"/><Relationship Id="rId14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3" Type="http://schemas.openxmlformats.org/officeDocument/2006/relationships/hyperlink" Target="https://docs.gns3.com/docs/using-gns3/beginners/import-gns3-appliance/" TargetMode="External"/><Relationship Id="rId16" Type="http://schemas.openxmlformats.org/officeDocument/2006/relationships/hyperlink" Target="https://uvnc.com/docs/ultravnc-server/49-ultravnc-server-configuration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B8F69ABD0278437AA685D0CEE6DE28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1D31C4-1D31-44A5-8F07-2E088945C332}"/>
      </w:docPartPr>
      <w:docPartBody>
        <w:p w:rsidR="00B94B2B" w:rsidRDefault="00000000">
          <w:pPr>
            <w:pStyle w:val="B8F69ABD0278437AA685D0CEE6DE280B"/>
          </w:pPr>
          <w:r w:rsidRPr="004E6785">
            <w:rPr>
              <w:lang w:val="ro-RO" w:bidi="ru-RU"/>
            </w:rPr>
            <w:t>Фамилия автора и название книги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185434"/>
    <w:rsid w:val="00316E0C"/>
    <w:rsid w:val="006B0C14"/>
    <w:rsid w:val="00AE6C43"/>
    <w:rsid w:val="00B94B2B"/>
    <w:rsid w:val="00D217C2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364</TotalTime>
  <Pages>89</Pages>
  <Words>17236</Words>
  <Characters>98246</Characters>
  <Application>Microsoft Office Word</Application>
  <DocSecurity>0</DocSecurity>
  <Lines>818</Lines>
  <Paragraphs>230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115252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11</cp:revision>
  <dcterms:created xsi:type="dcterms:W3CDTF">2025-06-16T08:40:00Z</dcterms:created>
  <dcterms:modified xsi:type="dcterms:W3CDTF">2025-06-17T13:29:00Z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