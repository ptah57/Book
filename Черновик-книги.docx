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923573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1EFC6E02" w:rsidR="001770D0" w:rsidRDefault="00A101A1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Работа с виртуальным сервисным маршрутизатором </w:t>
                                      </w:r>
                                      <w:proofErr w:type="spellStart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vESR</w:t>
                                      </w:r>
                                      <w:proofErr w:type="spellEnd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Eltex</w:t>
                                      </w:r>
                                      <w:proofErr w:type="spellEnd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1EFC6E02" w:rsidR="001770D0" w:rsidRDefault="00A101A1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Работа с виртуальным сервисным маршрутизатором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vESR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Eltex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534D3F81" w14:textId="7AE34619" w:rsidR="00C3540B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923573" w:history="1">
            <w:r w:rsidR="00C3540B">
              <w:rPr>
                <w:noProof/>
                <w:webHidden/>
              </w:rPr>
              <w:tab/>
            </w:r>
            <w:r w:rsidR="00C3540B">
              <w:rPr>
                <w:noProof/>
                <w:webHidden/>
              </w:rPr>
              <w:fldChar w:fldCharType="begin"/>
            </w:r>
            <w:r w:rsidR="00C3540B">
              <w:rPr>
                <w:noProof/>
                <w:webHidden/>
              </w:rPr>
              <w:instrText xml:space="preserve"> PAGEREF _Toc201923573 \h </w:instrText>
            </w:r>
            <w:r w:rsidR="00C3540B">
              <w:rPr>
                <w:noProof/>
                <w:webHidden/>
              </w:rPr>
            </w:r>
            <w:r w:rsidR="00C3540B">
              <w:rPr>
                <w:noProof/>
                <w:webHidden/>
              </w:rPr>
              <w:fldChar w:fldCharType="separate"/>
            </w:r>
            <w:r w:rsidR="00C3540B">
              <w:rPr>
                <w:noProof/>
                <w:webHidden/>
              </w:rPr>
              <w:t xml:space="preserve"> </w:t>
            </w:r>
            <w:r w:rsidR="00C3540B">
              <w:rPr>
                <w:noProof/>
                <w:webHidden/>
              </w:rPr>
              <w:fldChar w:fldCharType="end"/>
            </w:r>
          </w:hyperlink>
        </w:p>
        <w:p w14:paraId="558A0EB4" w14:textId="6CA186F5" w:rsidR="00C3540B" w:rsidRDefault="00C3540B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4" w:history="1">
            <w:r w:rsidRPr="004B646C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FD3D" w14:textId="60B58385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5" w:history="1">
            <w:r w:rsidRPr="004B646C">
              <w:rPr>
                <w:rStyle w:val="a7"/>
                <w:noProof/>
              </w:rPr>
              <w:t>1. Глава 1.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9CB93" w14:textId="013F6F33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6" w:history="1">
            <w:r w:rsidRPr="004B646C">
              <w:rPr>
                <w:rStyle w:val="a7"/>
              </w:rPr>
              <w:t>Сводка или ключевые</w:t>
            </w:r>
            <w:r w:rsidRPr="004B646C">
              <w:rPr>
                <w:rStyle w:val="a7"/>
              </w:rPr>
              <w:t xml:space="preserve"> </w:t>
            </w:r>
            <w:r w:rsidRPr="004B646C">
              <w:rPr>
                <w:rStyle w:val="a7"/>
              </w:rPr>
              <w:t>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323AC01" w14:textId="154B0DAC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7" w:history="1">
            <w:r w:rsidRPr="004B646C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A87E4" w14:textId="022C1318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8" w:history="1">
            <w:r w:rsidRPr="004B646C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F8C1463" w14:textId="472ED3BC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9" w:history="1">
            <w:r w:rsidRPr="004B646C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6FCA6" w14:textId="7279289C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0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6D47283F" w14:textId="0587D694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1" w:history="1">
            <w:r w:rsidRPr="004B646C">
              <w:rPr>
                <w:rStyle w:val="a7"/>
                <w:noProof/>
              </w:rPr>
              <w:t xml:space="preserve">4. </w:t>
            </w:r>
            <w:r w:rsidRPr="004B646C">
              <w:rPr>
                <w:rStyle w:val="a7"/>
                <w:noProof/>
                <w:lang w:bidi="ru-RU"/>
              </w:rPr>
              <w:t xml:space="preserve">Глава 4. </w:t>
            </w:r>
            <w:r w:rsidRPr="004B646C">
              <w:rPr>
                <w:rStyle w:val="a7"/>
                <w:noProof/>
              </w:rPr>
              <w:t xml:space="preserve">Настройка сервера </w:t>
            </w:r>
            <w:r w:rsidRPr="004B646C">
              <w:rPr>
                <w:rStyle w:val="a7"/>
                <w:noProof/>
                <w:lang w:val="en-US"/>
              </w:rPr>
              <w:t>DHCP</w:t>
            </w:r>
            <w:r w:rsidRPr="004B646C">
              <w:rPr>
                <w:rStyle w:val="a7"/>
                <w:noProof/>
              </w:rPr>
              <w:t xml:space="preserve"> в маршрутизаторе </w:t>
            </w:r>
            <w:r w:rsidRPr="004B646C">
              <w:rPr>
                <w:rStyle w:val="a7"/>
                <w:noProof/>
                <w:lang w:val="en-US"/>
              </w:rPr>
              <w:t>vESR</w:t>
            </w:r>
            <w:r w:rsidRPr="004B646C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DEB6" w14:textId="7050EDBC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2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706FE69F" w14:textId="542C132F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3" w:history="1">
            <w:r w:rsidRPr="004B646C">
              <w:rPr>
                <w:rStyle w:val="a7"/>
                <w:noProof/>
              </w:rPr>
              <w:t xml:space="preserve">5. </w:t>
            </w:r>
            <w:r w:rsidRPr="004B646C">
              <w:rPr>
                <w:rStyle w:val="a7"/>
                <w:noProof/>
                <w:lang w:bidi="ru-RU"/>
              </w:rPr>
              <w:t xml:space="preserve">Глава 5. </w:t>
            </w:r>
            <w:r w:rsidRPr="004B646C">
              <w:rPr>
                <w:rStyle w:val="a7"/>
                <w:noProof/>
              </w:rPr>
              <w:t xml:space="preserve">Настройка  </w:t>
            </w:r>
            <w:r w:rsidRPr="004B646C">
              <w:rPr>
                <w:rStyle w:val="a7"/>
                <w:noProof/>
                <w:lang w:val="en-US"/>
              </w:rPr>
              <w:t>NAT</w:t>
            </w:r>
            <w:r w:rsidRPr="004B646C">
              <w:rPr>
                <w:rStyle w:val="a7"/>
                <w:noProof/>
              </w:rPr>
              <w:t>(</w:t>
            </w:r>
            <w:r w:rsidRPr="004B646C">
              <w:rPr>
                <w:rStyle w:val="a7"/>
                <w:noProof/>
                <w:lang w:val="en-US"/>
              </w:rPr>
              <w:t>SNAT</w:t>
            </w:r>
            <w:r w:rsidRPr="004B646C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4B646C">
              <w:rPr>
                <w:rStyle w:val="a7"/>
                <w:noProof/>
                <w:lang w:val="en-US"/>
              </w:rPr>
              <w:t>vESR</w:t>
            </w:r>
            <w:r w:rsidRPr="004B646C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F614B" w14:textId="344811A5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4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6D7433B7" w14:textId="79DCE04F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5" w:history="1">
            <w:r w:rsidRPr="004B646C">
              <w:rPr>
                <w:rStyle w:val="a7"/>
                <w:noProof/>
              </w:rPr>
              <w:t>6. Глава 6. Настр</w:t>
            </w:r>
            <w:r w:rsidRPr="004B646C">
              <w:rPr>
                <w:rStyle w:val="a7"/>
                <w:noProof/>
              </w:rPr>
              <w:t>о</w:t>
            </w:r>
            <w:r w:rsidRPr="004B646C">
              <w:rPr>
                <w:rStyle w:val="a7"/>
                <w:noProof/>
              </w:rPr>
              <w:t>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0D989" w14:textId="0434FD1D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6" w:history="1">
            <w:r w:rsidRPr="004B646C">
              <w:rPr>
                <w:rStyle w:val="a7"/>
                <w:lang w:val="ro-RO" w:bidi="ru-RU"/>
              </w:rPr>
              <w:t>Сводка или ключевые вы</w:t>
            </w:r>
            <w:r w:rsidRPr="004B646C">
              <w:rPr>
                <w:rStyle w:val="a7"/>
                <w:lang w:val="ro-RO" w:bidi="ru-RU"/>
              </w:rPr>
              <w:t>в</w:t>
            </w:r>
            <w:r w:rsidRPr="004B646C">
              <w:rPr>
                <w:rStyle w:val="a7"/>
                <w:lang w:val="ro-RO" w:bidi="ru-RU"/>
              </w:rPr>
              <w:t>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14:paraId="3BD61F88" w14:textId="29D449F5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7" w:history="1">
            <w:r w:rsidRPr="004B646C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4782E" w14:textId="5F85981F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8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14:paraId="15033309" w14:textId="16EB7DDF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9" w:history="1">
            <w:r w:rsidRPr="004B646C">
              <w:rPr>
                <w:rStyle w:val="a7"/>
                <w:noProof/>
              </w:rPr>
              <w:t>8.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9AE32" w14:textId="73E6B106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0" w:history="1">
            <w:r w:rsidRPr="004B646C">
              <w:rPr>
                <w:rStyle w:val="a7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103</w:t>
            </w:r>
            <w:r>
              <w:rPr>
                <w:webHidden/>
              </w:rPr>
              <w:fldChar w:fldCharType="end"/>
            </w:r>
          </w:hyperlink>
        </w:p>
        <w:p w14:paraId="722C8A67" w14:textId="5C7F265A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1" w:history="1">
            <w:r w:rsidRPr="004B646C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6943E" w14:textId="35E3673C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2" w:history="1">
            <w:r w:rsidRPr="004B646C">
              <w:rPr>
                <w:rStyle w:val="a7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109</w:t>
            </w:r>
            <w:r>
              <w:rPr>
                <w:webHidden/>
              </w:rPr>
              <w:fldChar w:fldCharType="end"/>
            </w:r>
          </w:hyperlink>
        </w:p>
        <w:p w14:paraId="2A31EE0F" w14:textId="3A9E0402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3" w:history="1">
            <w:r w:rsidRPr="004B646C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67FA1" w14:textId="0EDFEF59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4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3ADB1696" w14:textId="2644DFF4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5" w:history="1">
            <w:r w:rsidRPr="004B646C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E3CD5" w14:textId="176DDA65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6" w:history="1">
            <w:r w:rsidRPr="004B646C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05DAC" w14:textId="3A45F562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7" w:history="1">
            <w:r w:rsidRPr="004B646C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63BFF" w14:textId="389F8CA0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8" w:history="1">
            <w:r w:rsidRPr="004B646C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86C12" w14:textId="2154B61D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9" w:history="1">
            <w:r w:rsidRPr="004B646C">
              <w:rPr>
                <w:rStyle w:val="a7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1656BE7E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headerReference w:type="even" r:id="rId13"/>
          <w:footerReference w:type="even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923574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rPr>
          <w:b/>
          <w:bCs/>
        </w:rPr>
        <w:t xml:space="preserve"> </w:t>
      </w:r>
      <w:bookmarkEnd w:id="5"/>
      <w:r w:rsidRPr="008717CD">
        <w:rPr>
          <w:b/>
          <w:bCs/>
        </w:rPr>
        <w:t xml:space="preserve">от </w:t>
      </w:r>
      <w:proofErr w:type="spellStart"/>
      <w:r w:rsidRPr="008717CD">
        <w:rPr>
          <w:b/>
          <w:bCs/>
        </w:rPr>
        <w:t>Eltex</w:t>
      </w:r>
      <w:proofErr w:type="spellEnd"/>
      <w:r w:rsidRPr="008717CD">
        <w:t xml:space="preserve"> — мощным инструментом для изучения сетевых технологий, включая DHCP, NAT, IPSec, OSPF и многое другое. Мы начнем с базовых шагов: установки GNS3, создания образа </w:t>
      </w:r>
      <w:proofErr w:type="spellStart"/>
      <w:r w:rsidRPr="008717CD">
        <w:t>vESR</w:t>
      </w:r>
      <w:proofErr w:type="spellEnd"/>
      <w:r w:rsidRPr="008717CD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Pr="008717CD">
        <w:t>over</w:t>
      </w:r>
      <w:proofErr w:type="spellEnd"/>
      <w:r w:rsidRPr="008717CD">
        <w:t>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Образ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VMware </w:t>
      </w:r>
      <w:proofErr w:type="spellStart"/>
      <w:r w:rsidRPr="008717CD">
        <w:rPr>
          <w:b/>
          <w:bCs/>
        </w:rPr>
        <w:t>Workstation</w:t>
      </w:r>
      <w:proofErr w:type="spellEnd"/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</w:t>
      </w:r>
      <w:proofErr w:type="spellStart"/>
      <w:r w:rsidRPr="008717CD">
        <w:t>PuTTY</w:t>
      </w:r>
      <w:proofErr w:type="spellEnd"/>
      <w:r w:rsidRPr="008717CD">
        <w:t xml:space="preserve">, </w:t>
      </w:r>
      <w:proofErr w:type="spellStart"/>
      <w:r w:rsidRPr="008717CD">
        <w:t>UltraVNC</w:t>
      </w:r>
      <w:proofErr w:type="spellEnd"/>
      <w:r w:rsidRPr="008717CD">
        <w:t>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bookmarkStart w:id="6" w:name="_Ref201001533"/>
    <w:bookmarkStart w:id="7" w:name="_Ref201001584"/>
    <w:bookmarkStart w:id="8" w:name="_Toc201923575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</w:t>
      </w:r>
      <w:proofErr w:type="spellStart"/>
      <w:r w:rsidR="0085556D" w:rsidRPr="002C0002">
        <w:t>vESR</w:t>
      </w:r>
      <w:proofErr w:type="spellEnd"/>
      <w:r w:rsidR="0085556D" w:rsidRPr="002C0002">
        <w:t xml:space="preserve"> </w:t>
      </w:r>
      <w:proofErr w:type="spellStart"/>
      <w:r w:rsidR="0085556D" w:rsidRPr="002C0002">
        <w:t>Eltex</w:t>
      </w:r>
      <w:proofErr w:type="spellEnd"/>
      <w:r w:rsidR="0085556D" w:rsidRPr="002C0002">
        <w:t xml:space="preserve">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6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7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 w:rsidRPr="006B608C">
        <w:rPr>
          <w:b/>
          <w:bCs/>
        </w:rPr>
        <w:t xml:space="preserve"> </w:t>
      </w:r>
      <w:proofErr w:type="spellStart"/>
      <w:r w:rsidRPr="006B608C">
        <w:rPr>
          <w:b/>
          <w:bCs/>
          <w:lang w:val="en-US"/>
        </w:rPr>
        <w:t>Eltex</w:t>
      </w:r>
      <w:proofErr w:type="spellEnd"/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</w:t>
      </w:r>
      <w:proofErr w:type="gramStart"/>
      <w:r w:rsidRPr="006B608C">
        <w:rPr>
          <w:b/>
          <w:bCs/>
        </w:rPr>
        <w:t>для новичков</w:t>
      </w:r>
      <w:proofErr w:type="gramEnd"/>
      <w:r w:rsidRPr="006B608C">
        <w:rPr>
          <w:b/>
          <w:bCs/>
        </w:rPr>
        <w:t xml:space="preserve"> впервые знакомящихся с возможностями как </w:t>
      </w:r>
      <w:proofErr w:type="gramStart"/>
      <w:r w:rsidRPr="006B608C">
        <w:rPr>
          <w:b/>
          <w:bCs/>
        </w:rPr>
        <w:t>симулятора ,</w:t>
      </w:r>
      <w:proofErr w:type="gramEnd"/>
      <w:r w:rsidRPr="006B608C">
        <w:rPr>
          <w:b/>
          <w:bCs/>
        </w:rPr>
        <w:t xml:space="preserve"> так и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>
        <w:t xml:space="preserve">. Версия </w:t>
      </w:r>
      <w:proofErr w:type="gramStart"/>
      <w:r>
        <w:t>1.24 ,</w:t>
      </w:r>
      <w:proofErr w:type="gramEnd"/>
      <w:r>
        <w:t xml:space="preserve">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8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 xml:space="preserve">VMware </w:t>
      </w:r>
      <w:proofErr w:type="spellStart"/>
      <w:r w:rsidRPr="001F4AF0">
        <w:rPr>
          <w:b/>
          <w:bCs/>
        </w:rPr>
        <w:t>Workstation</w:t>
      </w:r>
      <w:proofErr w:type="spellEnd"/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5D3D655B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proofErr w:type="gramStart"/>
      <w:r w:rsidRPr="00D43016">
        <w:t>https://ultahost.com/knowledge-base/install-vmware-on-windows/</w:t>
      </w:r>
      <w:r>
        <w:t xml:space="preserve"> .</w:t>
      </w:r>
      <w:proofErr w:type="gramEnd"/>
      <w: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</w:t>
      </w:r>
      <w:proofErr w:type="gramStart"/>
      <w:r>
        <w:t>В частности</w:t>
      </w:r>
      <w:proofErr w:type="gramEnd"/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</w:t>
      </w:r>
      <w:proofErr w:type="gramStart"/>
      <w:r>
        <w:t xml:space="preserve">через </w:t>
      </w:r>
      <w:r w:rsidRPr="003E3B5F">
        <w:t xml:space="preserve"> </w:t>
      </w:r>
      <w:r>
        <w:rPr>
          <w:lang w:val="en-US"/>
        </w:rPr>
        <w:t>NAT</w:t>
      </w:r>
      <w:proofErr w:type="gramEnd"/>
      <w:r>
        <w:t>:</w:t>
      </w:r>
    </w:p>
    <w:p w14:paraId="0DB9D6D9" w14:textId="71325131" w:rsidR="009324B5" w:rsidRDefault="00101A0A" w:rsidP="00A64539">
      <w:pPr>
        <w:keepNext/>
        <w:ind w:firstLine="5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19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4283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AD641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BCAB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491A90BE" w:rsidR="0085556D" w:rsidRDefault="009324B5" w:rsidP="009324B5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 xml:space="preserve"> — программное обеспечение виртуализации, предназначенное для компьютеров x86-64 операционных систем </w:t>
      </w:r>
      <w:proofErr w:type="gramStart"/>
      <w:r w:rsidR="00536055" w:rsidRPr="00536055">
        <w:t>Microsoft Windows и</w:t>
      </w:r>
      <w:proofErr w:type="gramEnd"/>
      <w:r w:rsidR="00536055" w:rsidRPr="00536055">
        <w:t xml:space="preserve">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57D9FE1E" w:rsidR="0085556D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</w:t>
      </w:r>
      <w:proofErr w:type="gramStart"/>
      <w:r>
        <w:t xml:space="preserve">программы  </w:t>
      </w:r>
      <w:r>
        <w:rPr>
          <w:lang w:val="en-US"/>
        </w:rPr>
        <w:t>GNS</w:t>
      </w:r>
      <w:proofErr w:type="gramEnd"/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22E4E26E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33A690CE" w:rsidR="0085556D" w:rsidRPr="00FF685F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proofErr w:type="spellStart"/>
      <w:r w:rsidR="00536055">
        <w:t>в</w:t>
      </w:r>
      <w:proofErr w:type="spell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5F00CB8" w14:textId="199CC691" w:rsidR="0085556D" w:rsidRPr="00DA3F5D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  <w:r w:rsidR="00DE6308">
        <w:t xml:space="preserve"> д</w:t>
      </w:r>
      <w:r w:rsidR="0085556D">
        <w:t xml:space="preserve">алее выбрать вкладку </w:t>
      </w:r>
      <w:proofErr w:type="spellStart"/>
      <w:r w:rsidR="0085556D">
        <w:rPr>
          <w:lang w:val="en-US"/>
        </w:rPr>
        <w:t>Qemy</w:t>
      </w:r>
      <w:proofErr w:type="spellEnd"/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4F163B11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51FD800E" w:rsidR="0085556D" w:rsidRPr="001657FE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</w:t>
      </w:r>
      <w:r w:rsidR="00CB6EA7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37122B5C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7320BF54" w:rsidR="0085556D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5</w:t>
      </w:r>
      <w:r w:rsidR="00CB6EA7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70493398" w14:textId="7B0CC5B5" w:rsidR="00132ED2" w:rsidRPr="00A107A2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 xml:space="preserve">В этом процессе предстоит выбрать режим работы симулятора, название </w:t>
      </w:r>
      <w:proofErr w:type="gramStart"/>
      <w:r>
        <w:t>образа ,</w:t>
      </w:r>
      <w:proofErr w:type="gramEnd"/>
      <w:r>
        <w:t xml:space="preserve"> количество сетевых адаптеров, памяти, процессоров и </w:t>
      </w:r>
      <w:proofErr w:type="spellStart"/>
      <w:r>
        <w:t>источни</w:t>
      </w:r>
      <w:r w:rsidR="00A107A2">
        <w:t>о</w:t>
      </w:r>
      <w:r w:rsidR="00767C30">
        <w:t>к</w:t>
      </w:r>
      <w:proofErr w:type="spellEnd"/>
      <w:r w:rsidR="00767C30">
        <w:t xml:space="preserve">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43B3992A" w:rsidR="00A90662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6</w:t>
      </w:r>
      <w:r w:rsidR="00CB6EA7">
        <w:fldChar w:fldCharType="end"/>
      </w:r>
      <w:r w:rsidR="008D0387">
        <w:t xml:space="preserve">. </w:t>
      </w:r>
      <w:bookmarkStart w:id="9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9"/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 xml:space="preserve">Установка VMware </w:t>
      </w:r>
      <w:proofErr w:type="spellStart"/>
      <w:r w:rsidRPr="007B191B">
        <w:rPr>
          <w:b/>
          <w:bCs/>
        </w:rPr>
        <w:t>Workstation</w:t>
      </w:r>
      <w:proofErr w:type="spellEnd"/>
      <w:r w:rsidRPr="007B191B">
        <w:rPr>
          <w:b/>
          <w:bCs/>
        </w:rPr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4CB98713" w:rsidR="0085556D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7</w:t>
      </w:r>
      <w:r w:rsidR="00CB6EA7">
        <w:fldChar w:fldCharType="end"/>
      </w:r>
      <w:r w:rsidR="006F6510">
        <w:t>.</w:t>
      </w:r>
      <w:r w:rsidR="006F6510" w:rsidRPr="006F6510">
        <w:t xml:space="preserve"> </w:t>
      </w:r>
      <w:r w:rsidR="006F6510">
        <w:t xml:space="preserve">Экран выбора расположения эмулятора на </w:t>
      </w:r>
      <w:proofErr w:type="gramStart"/>
      <w:r w:rsidR="006F6510">
        <w:t>виртуальной  машине</w:t>
      </w:r>
      <w:proofErr w:type="gramEnd"/>
      <w:r w:rsidR="006F6510">
        <w:t>.</w:t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767D116B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48ACECA2" w:rsidR="0085556D" w:rsidRDefault="00A90662" w:rsidP="00A90662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  <w:r w:rsidR="006F6510">
        <w:t xml:space="preserve">. Экран ввода названия нового </w:t>
      </w:r>
      <w:proofErr w:type="gramStart"/>
      <w:r w:rsidR="006F6510">
        <w:t>виртуального  устройства</w:t>
      </w:r>
      <w:proofErr w:type="gramEnd"/>
      <w:r w:rsidR="006F6510">
        <w:t>.</w:t>
      </w:r>
    </w:p>
    <w:p w14:paraId="6478BE58" w14:textId="18B4FDCA" w:rsidR="0085556D" w:rsidRDefault="0085556D" w:rsidP="0085556D"/>
    <w:p w14:paraId="072B1847" w14:textId="68EE6A84" w:rsidR="0085556D" w:rsidRDefault="0085556D" w:rsidP="0085556D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proofErr w:type="gramStart"/>
      <w:r w:rsidR="00DC3AE9">
        <w:t>т</w:t>
      </w:r>
      <w:r>
        <w:t>ребуе</w:t>
      </w:r>
      <w:r w:rsidR="00DE6308">
        <w:t>т</w:t>
      </w:r>
      <w:r>
        <w:t>ся  не</w:t>
      </w:r>
      <w:proofErr w:type="gramEnd"/>
      <w:r>
        <w:t xml:space="preserve">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5FC3D2DB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6963AB43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0CFA4C5C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10</w:t>
      </w:r>
      <w:r w:rsidR="00CB6EA7">
        <w:fldChar w:fldCharType="end"/>
      </w:r>
      <w:r w:rsidR="00DE6308">
        <w:rPr>
          <w:noProof/>
        </w:rPr>
        <w:t>. Экран выбора типа консоли.</w:t>
      </w:r>
    </w:p>
    <w:p w14:paraId="5083F869" w14:textId="77777777" w:rsidR="00234E5A" w:rsidRDefault="00234E5A" w:rsidP="0085556D">
      <w:pPr>
        <w:rPr>
          <w:noProof/>
        </w:rPr>
      </w:pP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38BA57B7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356DE879" w:rsidR="0085556D" w:rsidRDefault="00234E5A" w:rsidP="00234E5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11</w:t>
      </w:r>
      <w:r w:rsidR="00CB6EA7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09C91C24" w:rsidR="0085556D" w:rsidRDefault="00234E5A" w:rsidP="00234E5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12</w:t>
      </w:r>
      <w:r w:rsidR="00CB6EA7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64D0C8F5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18FEFCC4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13</w:t>
      </w:r>
      <w:r w:rsidR="00CB6EA7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85556D"/>
    <w:p w14:paraId="76A3B4A8" w14:textId="77777777" w:rsidR="003F1DC4" w:rsidRDefault="003F1DC4" w:rsidP="0085556D"/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6B563233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6C4EE934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14</w:t>
      </w:r>
      <w:r w:rsidR="00CB6EA7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5AE53CB2" w14:textId="77777777" w:rsidR="003F1DC4" w:rsidRDefault="003F1DC4" w:rsidP="0085556D"/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C92B355" w14:textId="77777777" w:rsidR="00DC3AE9" w:rsidRPr="005A5D7B" w:rsidRDefault="00DC3AE9" w:rsidP="0085556D"/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5D74F7E0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664A1EFB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15</w:t>
      </w:r>
      <w:r w:rsidR="00CB6EA7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286EF5BE" w14:textId="77777777" w:rsidR="003F1DC4" w:rsidRDefault="003F1DC4" w:rsidP="0085556D"/>
    <w:p w14:paraId="6264CD08" w14:textId="77777777" w:rsidR="00DC3AE9" w:rsidRDefault="00DC3AE9" w:rsidP="00DC3AE9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501A9AB9" w14:textId="77777777" w:rsidR="00DC3AE9" w:rsidRDefault="00DC3AE9" w:rsidP="00DC3AE9"/>
    <w:p w14:paraId="27AE9DD9" w14:textId="77777777" w:rsidR="00DC3AE9" w:rsidRDefault="00DC3AE9" w:rsidP="00DC3AE9">
      <w:proofErr w:type="gramStart"/>
      <w:r>
        <w:t>Там  нужно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7D954429" w14:textId="77777777" w:rsidR="00DC3AE9" w:rsidRDefault="00DC3AE9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3E6E7A59" w14:textId="537A215D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51F8AC52" w:rsidR="0085556D" w:rsidRDefault="003F1DC4" w:rsidP="003F1DC4">
      <w:pPr>
        <w:pStyle w:val="aff4"/>
        <w:rPr>
          <w:noProof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16</w:t>
      </w:r>
      <w:r w:rsidR="00CB6EA7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F677000" w14:textId="77777777" w:rsidR="00DC3AE9" w:rsidRPr="00DC3AE9" w:rsidRDefault="00DC3AE9" w:rsidP="00DC3AE9"/>
    <w:p w14:paraId="4529F4F0" w14:textId="77777777" w:rsidR="00DC3AE9" w:rsidRPr="00DC3AE9" w:rsidRDefault="00DC3AE9" w:rsidP="00DC3AE9"/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6D39CCDC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6C9D2470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17</w:t>
      </w:r>
      <w:r w:rsidR="00CB6EA7">
        <w:fldChar w:fldCharType="end"/>
      </w:r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2D2E8890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2A763B54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18</w:t>
      </w:r>
      <w:r w:rsidR="00CB6EA7">
        <w:fldChar w:fldCharType="end"/>
      </w:r>
    </w:p>
    <w:p w14:paraId="28817361" w14:textId="77777777" w:rsidR="003F1DC4" w:rsidRDefault="003F1DC4" w:rsidP="0085556D"/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1A7010E8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19</w:t>
      </w:r>
      <w:r w:rsidR="00CB6EA7">
        <w:fldChar w:fldCharType="end"/>
      </w:r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6A35CE0C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1E611E1D" w:rsidR="0085556D" w:rsidRDefault="003F1DC4" w:rsidP="006918DC">
      <w:pPr>
        <w:pStyle w:val="aff4"/>
        <w:rPr>
          <w:noProof/>
          <w:lang w:val="en-US"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20</w:t>
      </w:r>
      <w:r w:rsidR="00CB6EA7">
        <w:fldChar w:fldCharType="end"/>
      </w:r>
    </w:p>
    <w:p w14:paraId="2ACEC082" w14:textId="77777777" w:rsidR="006918DC" w:rsidRPr="006918DC" w:rsidRDefault="006918DC" w:rsidP="006918DC">
      <w:pPr>
        <w:rPr>
          <w:lang w:val="en-US"/>
        </w:rPr>
      </w:pPr>
    </w:p>
    <w:p w14:paraId="68351BE2" w14:textId="77777777" w:rsidR="0085556D" w:rsidRDefault="0085556D" w:rsidP="0085556D">
      <w:proofErr w:type="gramStart"/>
      <w:r w:rsidRPr="003940A0">
        <w:t>-&gt;</w:t>
      </w:r>
      <w:r>
        <w:rPr>
          <w:lang w:val="en-US"/>
        </w:rPr>
        <w:t>OK</w:t>
      </w:r>
      <w:proofErr w:type="gramEnd"/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117C5782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11C111D4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21</w:t>
      </w:r>
      <w:r w:rsidR="00CB6EA7">
        <w:fldChar w:fldCharType="end"/>
      </w:r>
    </w:p>
    <w:p w14:paraId="17D78780" w14:textId="1C5F8EA0" w:rsidR="0085556D" w:rsidRPr="007C545F" w:rsidRDefault="0085556D" w:rsidP="006918DC">
      <w:pPr>
        <w:ind w:firstLine="0"/>
      </w:pP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proofErr w:type="gramStart"/>
      <w:r>
        <w:t>Затем  в</w:t>
      </w:r>
      <w:proofErr w:type="gramEnd"/>
      <w:r>
        <w:t xml:space="preserve">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4988DC22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22</w:t>
      </w:r>
      <w:r w:rsidR="00CB6EA7">
        <w:fldChar w:fldCharType="end"/>
      </w:r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13B5D7BC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23</w:t>
      </w:r>
      <w:r w:rsidR="00CB6EA7">
        <w:fldChar w:fldCharType="end"/>
      </w:r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25B307F8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24</w:t>
      </w:r>
      <w:r w:rsidR="00CB6EA7">
        <w:fldChar w:fldCharType="end"/>
      </w:r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76D2BFCB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25</w:t>
      </w:r>
      <w:r w:rsidR="00CB6EA7">
        <w:fldChar w:fldCharType="end"/>
      </w:r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60DF8EEE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26</w:t>
      </w:r>
      <w:r w:rsidR="00CB6EA7">
        <w:fldChar w:fldCharType="end"/>
      </w:r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 xml:space="preserve">Для создания этой схемы с помощью курсора мыши и зажатой левой клавиши мыши перетащите иконку с </w:t>
      </w:r>
      <w:proofErr w:type="gramStart"/>
      <w:r>
        <w:t>облаком ,</w:t>
      </w:r>
      <w:proofErr w:type="gramEnd"/>
      <w:r>
        <w:t xml:space="preserve"> а затем иконку с маршрутизатором на правое поле. Точно так же методом перетаскивания </w:t>
      </w:r>
      <w:proofErr w:type="spellStart"/>
      <w:r>
        <w:t>обьектов</w:t>
      </w:r>
      <w:proofErr w:type="spellEnd"/>
      <w:r>
        <w:t xml:space="preserve"> нужно соединить сетевые интерфейсы облака и маршрутизатора – сначала активировав иконку с кабелем </w:t>
      </w:r>
      <w:proofErr w:type="gramStart"/>
      <w:r>
        <w:t>( на</w:t>
      </w:r>
      <w:proofErr w:type="gramEnd"/>
      <w: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3D862BA5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27</w:t>
      </w:r>
      <w:r w:rsidR="00CB6EA7">
        <w:fldChar w:fldCharType="end"/>
      </w:r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6FBB73EE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28</w:t>
      </w:r>
      <w:r w:rsidR="00CB6EA7">
        <w:fldChar w:fldCharType="end"/>
      </w:r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29C2CBF2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29</w:t>
      </w:r>
      <w:r w:rsidR="00CB6EA7">
        <w:fldChar w:fldCharType="end"/>
      </w:r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40CA09CA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30</w:t>
      </w:r>
      <w:r w:rsidR="00CB6EA7">
        <w:fldChar w:fldCharType="end"/>
      </w:r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76D2DCDC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31</w:t>
      </w:r>
      <w:r w:rsidR="00CB6EA7">
        <w:fldChar w:fldCharType="end"/>
      </w:r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6998746A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32</w:t>
      </w:r>
      <w:r w:rsidR="00CB6EA7">
        <w:fldChar w:fldCharType="end"/>
      </w:r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1B17D92D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33</w:t>
      </w:r>
      <w:r w:rsidR="00CB6EA7">
        <w:fldChar w:fldCharType="end"/>
      </w:r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211CD062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34</w:t>
      </w:r>
      <w:r w:rsidR="00CB6EA7">
        <w:fldChar w:fldCharType="end"/>
      </w:r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070E0D80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35</w:t>
      </w:r>
      <w:r w:rsidR="00CB6EA7">
        <w:fldChar w:fldCharType="end"/>
      </w:r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Installation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complete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.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Please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,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reboot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7FD10A12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0AEA5C5D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36</w:t>
      </w:r>
      <w:r w:rsidR="00CB6EA7">
        <w:fldChar w:fldCharType="end"/>
      </w:r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231DB976" w:rsidR="003F1DC4" w:rsidRDefault="003F1DC4" w:rsidP="003F1DC4">
      <w:pPr>
        <w:pStyle w:val="aff4"/>
        <w:rPr>
          <w:noProof/>
          <w:lang w:val="en-US"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37</w:t>
      </w:r>
      <w:r w:rsidR="00CB6EA7">
        <w:fldChar w:fldCharType="end"/>
      </w:r>
    </w:p>
    <w:p w14:paraId="24372674" w14:textId="77777777" w:rsidR="007C545F" w:rsidRPr="007C545F" w:rsidRDefault="007C545F" w:rsidP="007C545F">
      <w:pPr>
        <w:rPr>
          <w:lang w:val="en-US"/>
        </w:rPr>
      </w:pPr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485EC61C" w:rsidR="003F1DC4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38</w:t>
      </w:r>
      <w:r w:rsidR="00CB6EA7">
        <w:fldChar w:fldCharType="end"/>
      </w:r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2C837AAE" w:rsidR="0085556D" w:rsidRDefault="003F1DC4" w:rsidP="003F1DC4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39</w:t>
      </w:r>
      <w:r w:rsidR="00CB6EA7">
        <w:fldChar w:fldCharType="end"/>
      </w:r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2C9D54C6" w:rsidR="003940A0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40</w:t>
      </w:r>
      <w:r w:rsidR="00CB6EA7">
        <w:fldChar w:fldCharType="end"/>
      </w:r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08C16F21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73765C5F" w:rsidR="003940A0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41</w:t>
      </w:r>
      <w:r w:rsidR="00CB6EA7">
        <w:fldChar w:fldCharType="end"/>
      </w:r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0337A4FF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302EB763" w:rsidR="003940A0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42</w:t>
      </w:r>
      <w:r w:rsidR="00CB6EA7">
        <w:fldChar w:fldCharType="end"/>
      </w:r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3ABCEC9D" w:rsidR="0085556D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43</w:t>
      </w:r>
      <w:r w:rsidR="00CB6EA7">
        <w:fldChar w:fldCharType="end"/>
      </w:r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</w:t>
      </w:r>
      <w:proofErr w:type="gramStart"/>
      <w:r>
        <w:t>названием например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proofErr w:type="gramStart"/>
      <w:r w:rsidRPr="009A1793">
        <w:t xml:space="preserve">” </w:t>
      </w:r>
      <w:r>
        <w:t>,</w:t>
      </w:r>
      <w:proofErr w:type="gramEnd"/>
      <w:r>
        <w:t xml:space="preserve">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 xml:space="preserve">и у вас откроется окно с выбором </w:t>
      </w:r>
      <w:proofErr w:type="gramStart"/>
      <w:r>
        <w:t>места</w:t>
      </w:r>
      <w:proofErr w:type="gramEnd"/>
      <w: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DB5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5066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4949F336" w:rsidR="0085556D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44</w:t>
      </w:r>
      <w:r w:rsidR="00CB6EA7">
        <w:fldChar w:fldCharType="end"/>
      </w:r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proofErr w:type="gramStart"/>
      <w:r>
        <w:t>Например  так</w:t>
      </w:r>
      <w:proofErr w:type="gramEnd"/>
      <w:r>
        <w:t xml:space="preserve">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60A82B19" w:rsidR="0085556D" w:rsidRDefault="003940A0" w:rsidP="003940A0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45</w:t>
      </w:r>
      <w:r w:rsidR="00CB6EA7">
        <w:fldChar w:fldCharType="end"/>
      </w:r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10" w:name="_Toc201923576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10" w:displacedByCustomXml="prev"/>
    <w:p w14:paraId="5BC09257" w14:textId="109019AC" w:rsidR="0054089F" w:rsidRPr="004E6785" w:rsidRDefault="0054089F" w:rsidP="008945BA">
      <w:pPr>
        <w:pStyle w:val="af7"/>
        <w:rPr>
          <w:rFonts w:cs="Calibri"/>
          <w:lang w:val="ro-RO"/>
        </w:rPr>
      </w:pPr>
    </w:p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40AE858" w14:textId="799CD159" w:rsidR="0054089F" w:rsidRPr="004E6785" w:rsidRDefault="0054089F" w:rsidP="00BB5275">
      <w:pPr>
        <w:pStyle w:val="af7"/>
        <w:rPr>
          <w:lang w:val="ro-RO"/>
        </w:rPr>
      </w:pPr>
    </w:p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1" w:name="_Toc201923577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1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 xml:space="preserve">локальным гипервизором (VMware </w:t>
      </w:r>
      <w:proofErr w:type="spellStart"/>
      <w:r w:rsidRPr="008A5A61">
        <w:rPr>
          <w:b/>
          <w:bCs/>
        </w:rPr>
        <w:t>Workstation</w:t>
      </w:r>
      <w:proofErr w:type="spellEnd"/>
      <w:r w:rsidRPr="008A5A61">
        <w:rPr>
          <w:b/>
          <w:bCs/>
        </w:rPr>
        <w:t>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</w:t>
      </w:r>
      <w:proofErr w:type="spellStart"/>
      <w:r w:rsidRPr="008A5A61">
        <w:t>PuTTY</w:t>
      </w:r>
      <w:proofErr w:type="spellEnd"/>
      <w:r w:rsidRPr="008A5A61">
        <w:t xml:space="preserve">, </w:t>
      </w:r>
      <w:proofErr w:type="spellStart"/>
      <w:r w:rsidRPr="008A5A61">
        <w:t>UltraVNC</w:t>
      </w:r>
      <w:proofErr w:type="spellEnd"/>
      <w:r w:rsidRPr="008A5A61">
        <w:t>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 xml:space="preserve">Гибкость: поддержка как QEMU (для </w:t>
      </w:r>
      <w:proofErr w:type="spellStart"/>
      <w:r w:rsidRPr="008A5A61">
        <w:t>vESR</w:t>
      </w:r>
      <w:proofErr w:type="spellEnd"/>
      <w:r w:rsidRPr="008A5A61">
        <w:t xml:space="preserve">), так и </w:t>
      </w:r>
      <w:proofErr w:type="spellStart"/>
      <w:r w:rsidRPr="008A5A61">
        <w:t>Docker</w:t>
      </w:r>
      <w:proofErr w:type="spellEnd"/>
      <w:r w:rsidRPr="008A5A61">
        <w:t xml:space="preserve"> (для </w:t>
      </w:r>
      <w:proofErr w:type="spellStart"/>
      <w:r w:rsidRPr="008A5A61">
        <w:t>микросервисов</w:t>
      </w:r>
      <w:proofErr w:type="spellEnd"/>
      <w:r w:rsidRPr="008A5A61">
        <w:t>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</w:t>
      </w:r>
      <w:proofErr w:type="gramStart"/>
      <w:r w:rsidRPr="008A5A61">
        <w:rPr>
          <w:i/>
          <w:iCs/>
        </w:rPr>
        <w:t>:</w:t>
      </w:r>
      <w:r w:rsidRPr="008A5A61">
        <w:t> Если</w:t>
      </w:r>
      <w:proofErr w:type="gramEnd"/>
      <w:r w:rsidRPr="008A5A61"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 xml:space="preserve">GNS3 + </w:t>
      </w:r>
      <w:proofErr w:type="spellStart"/>
      <w:r w:rsidRPr="008A5A61">
        <w:rPr>
          <w:b/>
          <w:bCs/>
        </w:rPr>
        <w:t>vESR</w:t>
      </w:r>
      <w:proofErr w:type="spellEnd"/>
      <w:r w:rsidRPr="008A5A61">
        <w:rPr>
          <w:b/>
          <w:bCs/>
        </w:rPr>
        <w:t xml:space="preserve">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2" w:name="_Toc20192357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2" w:displacedByCustomXml="prev"/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4379BDAF" w14:textId="143493A6" w:rsidR="0052043C" w:rsidRPr="004E6785" w:rsidRDefault="0052043C" w:rsidP="00BB5275">
      <w:pPr>
        <w:pStyle w:val="af7"/>
        <w:rPr>
          <w:lang w:val="ro-RO"/>
        </w:rPr>
      </w:pPr>
    </w:p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3" w:name="_Toc201923579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 xml:space="preserve">Базовая настройка виртуального </w:t>
      </w:r>
      <w:proofErr w:type="gramStart"/>
      <w:r w:rsidR="00A101A1" w:rsidRPr="002C0002">
        <w:t xml:space="preserve">маршрутизаторе  </w:t>
      </w:r>
      <w:proofErr w:type="spellStart"/>
      <w:r w:rsidR="00A101A1" w:rsidRPr="002C0002">
        <w:t>vESR</w:t>
      </w:r>
      <w:proofErr w:type="spellEnd"/>
      <w:proofErr w:type="gramEnd"/>
      <w:r w:rsidR="00A101A1" w:rsidRPr="002C0002">
        <w:t>.</w:t>
      </w:r>
      <w:bookmarkEnd w:id="13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</w:t>
      </w:r>
      <w:proofErr w:type="gramStart"/>
      <w:r>
        <w:t>время ,</w:t>
      </w:r>
      <w:proofErr w:type="gramEnd"/>
      <w:r>
        <w:t xml:space="preserve"> предназначенное для запуска виртуальной машины</w:t>
      </w:r>
      <w:r w:rsidRPr="006F038F">
        <w:t xml:space="preserve"> </w:t>
      </w:r>
      <w:proofErr w:type="gramStart"/>
      <w:r w:rsidRPr="006F038F">
        <w:t xml:space="preserve">( </w:t>
      </w:r>
      <w:r>
        <w:t>признаком</w:t>
      </w:r>
      <w:proofErr w:type="gramEnd"/>
      <w: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0466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3D156BC4" w:rsidR="00771861" w:rsidRPr="00A93B0A" w:rsidRDefault="00A93B0A" w:rsidP="00A93B0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</w:t>
      </w:r>
      <w:proofErr w:type="gramStart"/>
      <w:r>
        <w:t>на диске</w:t>
      </w:r>
      <w:proofErr w:type="gramEnd"/>
      <w:r>
        <w:t xml:space="preserve">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 xml:space="preserve">при </w:t>
      </w:r>
      <w:proofErr w:type="gramStart"/>
      <w:r>
        <w:t>установке ,</w:t>
      </w:r>
      <w:proofErr w:type="gramEnd"/>
      <w:r>
        <w:t xml:space="preserve">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9D16D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A7E7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38E0CA0A" w:rsidR="00A93B0A" w:rsidRDefault="00A93B0A" w:rsidP="00A93B0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proofErr w:type="spellStart"/>
      <w:r>
        <w:rPr>
          <w:lang w:val="en-US"/>
        </w:rPr>
        <w:t>vesr</w:t>
      </w:r>
      <w:proofErr w:type="spellEnd"/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proofErr w:type="gramStart"/>
      <w:r>
        <w:t>и  нажимаете</w:t>
      </w:r>
      <w:proofErr w:type="gramEnd"/>
      <w:r>
        <w:t xml:space="preserve">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4D77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3A7F2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9439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4C88DB22" w:rsidR="00A93B0A" w:rsidRDefault="00A93B0A" w:rsidP="00A93B0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6C1950D0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CB6EA7">
                              <w:fldChar w:fldCharType="begin"/>
                            </w:r>
                            <w:r w:rsidR="00CB6EA7">
                              <w:instrText xml:space="preserve"> STYLEREF 1 \s </w:instrText>
                            </w:r>
                            <w:r w:rsidR="00CB6EA7">
                              <w:fldChar w:fldCharType="separate"/>
                            </w:r>
                            <w:r w:rsidR="00CB6EA7">
                              <w:rPr>
                                <w:noProof/>
                              </w:rPr>
                              <w:t>3</w:t>
                            </w:r>
                            <w:r w:rsidR="00CB6EA7">
                              <w:fldChar w:fldCharType="end"/>
                            </w:r>
                            <w:r w:rsidR="00CB6EA7">
                              <w:noBreakHyphen/>
                            </w:r>
                            <w:r w:rsidR="00CB6EA7">
                              <w:fldChar w:fldCharType="begin"/>
                            </w:r>
                            <w:r w:rsidR="00CB6EA7">
                              <w:instrText xml:space="preserve"> SEQ Рисунок \* ARABIC \s 1 </w:instrText>
                            </w:r>
                            <w:r w:rsidR="00CB6EA7">
                              <w:fldChar w:fldCharType="separate"/>
                            </w:r>
                            <w:r w:rsidR="00CB6EA7">
                              <w:rPr>
                                <w:noProof/>
                              </w:rPr>
                              <w:t>4</w:t>
                            </w:r>
                            <w:r w:rsidR="00CB6EA7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6C1950D0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CB6EA7">
                        <w:fldChar w:fldCharType="begin"/>
                      </w:r>
                      <w:r w:rsidR="00CB6EA7">
                        <w:instrText xml:space="preserve"> STYLEREF 1 \s </w:instrText>
                      </w:r>
                      <w:r w:rsidR="00CB6EA7">
                        <w:fldChar w:fldCharType="separate"/>
                      </w:r>
                      <w:r w:rsidR="00CB6EA7">
                        <w:rPr>
                          <w:noProof/>
                        </w:rPr>
                        <w:t>3</w:t>
                      </w:r>
                      <w:r w:rsidR="00CB6EA7">
                        <w:fldChar w:fldCharType="end"/>
                      </w:r>
                      <w:r w:rsidR="00CB6EA7">
                        <w:noBreakHyphen/>
                      </w:r>
                      <w:r w:rsidR="00CB6EA7">
                        <w:fldChar w:fldCharType="begin"/>
                      </w:r>
                      <w:r w:rsidR="00CB6EA7">
                        <w:instrText xml:space="preserve"> SEQ Рисунок \* ARABIC \s 1 </w:instrText>
                      </w:r>
                      <w:r w:rsidR="00CB6EA7">
                        <w:fldChar w:fldCharType="separate"/>
                      </w:r>
                      <w:r w:rsidR="00CB6EA7">
                        <w:rPr>
                          <w:noProof/>
                        </w:rPr>
                        <w:t>4</w:t>
                      </w:r>
                      <w:r w:rsidR="00CB6EA7"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E0DA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</w:t>
      </w:r>
      <w:proofErr w:type="gramStart"/>
      <w:r>
        <w:t>можно получить</w:t>
      </w:r>
      <w:proofErr w:type="gramEnd"/>
      <w:r>
        <w:t xml:space="preserve">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275A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BB5B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713F50B4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7C545F">
        <w:rPr>
          <w:noProof/>
        </w:rPr>
        <w:t>3</w:t>
      </w:r>
      <w:r w:rsidR="007C545F">
        <w:rPr>
          <w:noProof/>
        </w:rPr>
        <w:fldChar w:fldCharType="end"/>
      </w:r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proofErr w:type="gramStart"/>
      <w:r>
        <w:t>( вы</w:t>
      </w:r>
      <w:proofErr w:type="gramEnd"/>
      <w:r>
        <w:t xml:space="preserve"> же при начальной конфигурации маршрутизатора в первой главе не забыли </w:t>
      </w:r>
      <w:proofErr w:type="gramStart"/>
      <w:r>
        <w:t>поставить  галочку</w:t>
      </w:r>
      <w:proofErr w:type="gramEnd"/>
      <w:r>
        <w:t xml:space="preserve">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</w:t>
      </w:r>
      <w:proofErr w:type="gramStart"/>
      <w:r w:rsidRPr="005B423B">
        <w:t>Core(</w:t>
      </w:r>
      <w:proofErr w:type="gramEnd"/>
      <w:r w:rsidRPr="005B423B">
        <w:t xml:space="preserve">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</w:t>
      </w:r>
      <w:proofErr w:type="gramStart"/>
      <w:r>
        <w:t>консоли  на</w:t>
      </w:r>
      <w:proofErr w:type="gramEnd"/>
      <w:r>
        <w:t xml:space="preserve"> ввод логины, то вам следует вернуться к первоначальной установке маршрутизатора </w:t>
      </w:r>
      <w:proofErr w:type="gramStart"/>
      <w:r>
        <w:t>( измените</w:t>
      </w:r>
      <w:proofErr w:type="gramEnd"/>
      <w:r>
        <w:t xml:space="preserve">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</w:t>
      </w:r>
      <w:proofErr w:type="gramStart"/>
      <w:r w:rsidRPr="00F14E91">
        <w:t xml:space="preserve">( </w:t>
      </w:r>
      <w:r>
        <w:t>его</w:t>
      </w:r>
      <w:proofErr w:type="gramEnd"/>
      <w: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3FADC64E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5</w:t>
      </w:r>
      <w:r w:rsidR="00CB6EA7">
        <w:fldChar w:fldCharType="end"/>
      </w:r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1EA8D887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6</w:t>
      </w:r>
      <w:r w:rsidR="00CB6EA7">
        <w:fldChar w:fldCharType="end"/>
      </w:r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379FB029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7</w:t>
      </w:r>
      <w:r w:rsidR="00CB6EA7">
        <w:fldChar w:fldCharType="end"/>
      </w:r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commit</w:t>
      </w:r>
      <w:proofErr w:type="spellEnd"/>
    </w:p>
    <w:p w14:paraId="060EFE20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confirm</w:t>
      </w:r>
      <w:proofErr w:type="spellEnd"/>
    </w:p>
    <w:p w14:paraId="0837CF12" w14:textId="77777777" w:rsidR="00A101A1" w:rsidRPr="00F70DA6" w:rsidRDefault="00A101A1" w:rsidP="00A101A1">
      <w:pPr>
        <w:ind w:left="360"/>
      </w:pPr>
      <w:r w:rsidRPr="00F70DA6">
        <w:t xml:space="preserve">Проверка входа </w:t>
      </w:r>
      <w:proofErr w:type="gramStart"/>
      <w:r w:rsidRPr="00F70DA6">
        <w:t>из под</w:t>
      </w:r>
      <w:proofErr w:type="gramEnd"/>
      <w:r w:rsidRPr="00F70DA6">
        <w:t xml:space="preserve"> пользователя "</w:t>
      </w:r>
      <w:proofErr w:type="spellStart"/>
      <w:r>
        <w:rPr>
          <w:lang w:val="en-US"/>
        </w:rPr>
        <w:t>rinat</w:t>
      </w:r>
      <w:proofErr w:type="spellEnd"/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30A15149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net-name</w:t>
      </w:r>
      <w:proofErr w:type="spellEnd"/>
      <w:r w:rsidRPr="00F70DA6">
        <w:rPr>
          <w:b/>
          <w:bCs/>
        </w:rPr>
        <w:t>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proofErr w:type="gramStart"/>
      <w:r w:rsidRPr="00F70DA6">
        <w:t>Например:</w:t>
      </w:r>
      <w:r w:rsidRPr="004E3D07">
        <w:t xml:space="preserve">  </w:t>
      </w:r>
      <w:r>
        <w:t>изменим</w:t>
      </w:r>
      <w:proofErr w:type="gramEnd"/>
      <w:r>
        <w:t xml:space="preserve"> имя устройства на </w:t>
      </w:r>
      <w:proofErr w:type="spellStart"/>
      <w:r>
        <w:rPr>
          <w:lang w:val="en-US"/>
        </w:rPr>
        <w:t>vesr</w:t>
      </w:r>
      <w:proofErr w:type="spellEnd"/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457BCD0D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proofErr w:type="spellStart"/>
      <w:proofErr w:type="gramStart"/>
      <w:r>
        <w:t>клиента.Вме</w:t>
      </w:r>
      <w:proofErr w:type="spellEnd"/>
      <w:proofErr w:type="gramEnd"/>
      <w:r>
        <w:t xml:space="preserve">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proofErr w:type="gramStart"/>
      <w:r>
        <w:t>роутера ,</w:t>
      </w:r>
      <w:proofErr w:type="gramEnd"/>
      <w: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proofErr w:type="spellStart"/>
      <w:r>
        <w:rPr>
          <w:lang w:val="en-US"/>
        </w:rPr>
        <w:t>VmWare</w:t>
      </w:r>
      <w:proofErr w:type="spellEnd"/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F6269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352F0E30" w:rsidR="00A101A1" w:rsidRPr="00D7080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10</w:t>
      </w:r>
      <w:r w:rsidR="00CB6EA7">
        <w:fldChar w:fldCharType="end"/>
      </w:r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8A51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71CD3B85" w:rsidR="00A101A1" w:rsidRPr="00D7080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11</w:t>
      </w:r>
      <w:r w:rsidR="00CB6EA7">
        <w:fldChar w:fldCharType="end"/>
      </w:r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proofErr w:type="gramStart"/>
      <w:r>
        <w:rPr>
          <w:lang w:val="en-US"/>
        </w:rPr>
        <w:t>Editor</w:t>
      </w:r>
      <w:r w:rsidRPr="00655097">
        <w:t xml:space="preserve">”  </w:t>
      </w:r>
      <w:r>
        <w:t>и</w:t>
      </w:r>
      <w:proofErr w:type="gramEnd"/>
      <w:r>
        <w:t xml:space="preserve">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129AD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077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7F22F74D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12</w:t>
      </w:r>
      <w:r w:rsidR="00CB6EA7">
        <w:fldChar w:fldCharType="end"/>
      </w:r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7A0D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proofErr w:type="spellStart"/>
      <w:r w:rsidR="00A101A1">
        <w:rPr>
          <w:lang w:val="en-US"/>
        </w:rPr>
        <w:t>VMnet</w:t>
      </w:r>
      <w:proofErr w:type="spellEnd"/>
      <w:r w:rsidR="00A101A1" w:rsidRPr="0037628E">
        <w:t xml:space="preserve">0 </w:t>
      </w:r>
      <w:r w:rsidR="00A101A1">
        <w:t xml:space="preserve">в режиме моста </w:t>
      </w:r>
      <w:proofErr w:type="gramStart"/>
      <w:r w:rsidR="00A101A1">
        <w:t xml:space="preserve">( </w:t>
      </w:r>
      <w:r w:rsidR="00A101A1">
        <w:rPr>
          <w:lang w:val="en-US"/>
        </w:rPr>
        <w:t>Bridged</w:t>
      </w:r>
      <w:proofErr w:type="gramEnd"/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4859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5F9FA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9B71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464930C1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13</w:t>
      </w:r>
      <w:r w:rsidR="00CB6EA7">
        <w:fldChar w:fldCharType="end"/>
      </w:r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proofErr w:type="gramStart"/>
      <w:r w:rsidRPr="00CD4483">
        <w:t>Например</w:t>
      </w:r>
      <w:proofErr w:type="gramEnd"/>
      <w:r>
        <w:t xml:space="preserve"> настройки автоматического </w:t>
      </w:r>
      <w:proofErr w:type="spellStart"/>
      <w:r>
        <w:t>полуения</w:t>
      </w:r>
      <w:proofErr w:type="spellEnd"/>
      <w:r>
        <w:t xml:space="preserve"> сетевых </w:t>
      </w:r>
      <w:proofErr w:type="gramStart"/>
      <w:r>
        <w:t xml:space="preserve">настроек </w:t>
      </w:r>
      <w:r w:rsidRPr="00CD4483">
        <w:t>:</w:t>
      </w:r>
      <w:proofErr w:type="gramEnd"/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2F8D730C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14</w:t>
      </w:r>
      <w:r w:rsidR="00CB6EA7">
        <w:fldChar w:fldCharType="end"/>
      </w:r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</w:t>
      </w:r>
      <w:proofErr w:type="gramStart"/>
      <w:r w:rsidRPr="00A308C9">
        <w:t>2</w:t>
      </w:r>
      <w:r w:rsidRPr="00DC3F51">
        <w:t>.</w:t>
      </w:r>
      <w:r>
        <w:t>Есть</w:t>
      </w:r>
      <w:proofErr w:type="gramEnd"/>
      <w:r>
        <w:t xml:space="preserve"> еще одна тонкость. Если посмотреть на список интерфейсов выше, то </w:t>
      </w:r>
      <w:proofErr w:type="gramStart"/>
      <w:r>
        <w:t>видно ,</w:t>
      </w:r>
      <w:proofErr w:type="gramEnd"/>
      <w:r>
        <w:t xml:space="preserve">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</w:t>
      </w:r>
      <w:proofErr w:type="gramStart"/>
      <w:r>
        <w:t>не работоспособности</w:t>
      </w:r>
      <w:proofErr w:type="gramEnd"/>
      <w:r>
        <w:t xml:space="preserve">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5" w:tgtFrame="_blank" w:history="1">
        <w:r w:rsidRPr="00567113">
          <w:rPr>
            <w:rStyle w:val="a7"/>
          </w:rPr>
          <w:t>docs.eltex-co.ru</w:t>
        </w:r>
      </w:hyperlink>
      <w:hyperlink r:id="rId86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t>auto</w:t>
      </w:r>
      <w:proofErr w:type="spellEnd"/>
      <w:r>
        <w:t xml:space="preserve"> </w:t>
      </w:r>
      <w:r w:rsidRPr="00567113">
        <w:t>.</w:t>
      </w:r>
      <w:proofErr w:type="gramEnd"/>
      <w:r w:rsidRPr="00567113">
        <w:t> </w:t>
      </w:r>
    </w:p>
    <w:p w14:paraId="316149C4" w14:textId="77777777" w:rsidR="00A101A1" w:rsidRDefault="00A101A1" w:rsidP="00A101A1">
      <w:pPr>
        <w:ind w:left="720"/>
      </w:pPr>
      <w:r>
        <w:t xml:space="preserve">Лечить нужно </w:t>
      </w:r>
      <w:proofErr w:type="spellStart"/>
      <w:r>
        <w:t>следущими</w:t>
      </w:r>
      <w:proofErr w:type="spellEnd"/>
      <w:r>
        <w:t xml:space="preserve">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5B98FAE7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15</w:t>
      </w:r>
      <w:r w:rsidR="00CB6EA7">
        <w:fldChar w:fldCharType="end"/>
      </w:r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</w:t>
      </w:r>
      <w:proofErr w:type="spellStart"/>
      <w:r>
        <w:t>рестартовать</w:t>
      </w:r>
      <w:proofErr w:type="spellEnd"/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vesr-1# </w:t>
      </w:r>
      <w:proofErr w:type="spellStart"/>
      <w:r w:rsidRPr="00DC3F51">
        <w:rPr>
          <w:lang w:val="en-US"/>
        </w:rPr>
        <w:t>sh</w:t>
      </w:r>
      <w:proofErr w:type="spellEnd"/>
      <w:r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82082C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</w:t>
      </w:r>
      <w:proofErr w:type="gramStart"/>
      <w:r w:rsidRPr="00DC3F51">
        <w:rPr>
          <w:lang w:val="en-US"/>
        </w:rPr>
        <w:t xml:space="preserve">   (</w:t>
      </w:r>
      <w:proofErr w:type="spellStart"/>
      <w:r w:rsidRPr="00DC3F51">
        <w:rPr>
          <w:lang w:val="en-US"/>
        </w:rPr>
        <w:t>d,h</w:t>
      </w:r>
      <w:proofErr w:type="gramEnd"/>
      <w:r w:rsidRPr="00DC3F51">
        <w:rPr>
          <w:lang w:val="en-US"/>
        </w:rPr>
        <w:t>:</w:t>
      </w:r>
      <w:proofErr w:type="gramStart"/>
      <w:r w:rsidRPr="00DC3F51">
        <w:rPr>
          <w:lang w:val="en-US"/>
        </w:rPr>
        <w:t>m:s</w:t>
      </w:r>
      <w:proofErr w:type="spellEnd"/>
      <w:proofErr w:type="gram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gi1/0/2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gi1/0/3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gi1/0/4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proofErr w:type="spellStart"/>
      <w:r w:rsidRPr="00DC3F51">
        <w:rPr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show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</w:t>
      </w:r>
      <w:proofErr w:type="spellStart"/>
      <w:r w:rsidRPr="00B06EDC">
        <w:rPr>
          <w:b/>
          <w:bCs/>
          <w:lang w:val="en-US"/>
        </w:rPr>
        <w:t>sh</w:t>
      </w:r>
      <w:proofErr w:type="spellEnd"/>
      <w:r w:rsidRPr="00B06EDC">
        <w:rPr>
          <w:b/>
          <w:bCs/>
          <w:lang w:val="en-US"/>
        </w:rPr>
        <w:t xml:space="preserve">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D     * 0.0.0.0/0   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>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 xml:space="preserve">C     * 192.168.10.0/24 </w:t>
      </w:r>
      <w:proofErr w:type="gramStart"/>
      <w:r w:rsidRPr="00B06EDC">
        <w:rPr>
          <w:b/>
          <w:bCs/>
        </w:rPr>
        <w:t xml:space="preserve">   [</w:t>
      </w:r>
      <w:proofErr w:type="gramEnd"/>
      <w:r w:rsidRPr="00B06EDC">
        <w:rPr>
          <w:b/>
          <w:bCs/>
        </w:rPr>
        <w:t xml:space="preserve">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</w:t>
      </w:r>
      <w:proofErr w:type="gramStart"/>
      <w:r w:rsidRPr="00B06EDC">
        <w:rPr>
          <w:b/>
          <w:bCs/>
        </w:rPr>
        <w:t xml:space="preserve">   [</w:t>
      </w:r>
      <w:proofErr w:type="spellStart"/>
      <w:proofErr w:type="gramEnd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47469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0EF544A5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16</w:t>
      </w:r>
      <w:r w:rsidR="00CB6EA7">
        <w:fldChar w:fldCharType="end"/>
      </w:r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t>рузультате</w:t>
      </w:r>
      <w:proofErr w:type="spellEnd"/>
      <w:r>
        <w:t xml:space="preserve">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</w:t>
      </w:r>
      <w:proofErr w:type="spellStart"/>
      <w:r>
        <w:t>в</w:t>
      </w:r>
      <w:proofErr w:type="spellEnd"/>
      <w:r>
        <w:t xml:space="preserve">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</w:t>
      </w:r>
      <w:proofErr w:type="gramStart"/>
      <w:r w:rsidRPr="003D42C1">
        <w:t xml:space="preserve">( </w:t>
      </w:r>
      <w:r>
        <w:t>на</w:t>
      </w:r>
      <w:proofErr w:type="gramEnd"/>
      <w:r>
        <w:t xml:space="preserve"> экране </w:t>
      </w:r>
      <w:proofErr w:type="gramStart"/>
      <w:r>
        <w:t>будет  имя</w:t>
      </w:r>
      <w:proofErr w:type="gramEnd"/>
      <w:r>
        <w:t xml:space="preserve">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proofErr w:type="gramStart"/>
      <w:r>
        <w:t>)</w:t>
      </w:r>
      <w:r w:rsidRPr="00B53ADA">
        <w:t xml:space="preserve"> :</w:t>
      </w:r>
      <w:proofErr w:type="gramEnd"/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AEAF8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53B75EA4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17</w:t>
      </w:r>
      <w:r w:rsidR="00CB6EA7">
        <w:fldChar w:fldCharType="end"/>
      </w:r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05B3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B13A5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58912D84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18</w:t>
      </w:r>
      <w:r w:rsidR="00CB6EA7">
        <w:fldChar w:fldCharType="end"/>
      </w:r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1EDB40D6" w:rsidR="00A101A1" w:rsidRDefault="00F670E1" w:rsidP="00F670E1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19</w:t>
      </w:r>
      <w:r w:rsidR="00CB6EA7">
        <w:fldChar w:fldCharType="end"/>
      </w:r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lang w:val="en-US"/>
        </w:rPr>
        <w:t>rg</w:t>
      </w:r>
      <w:proofErr w:type="spellEnd"/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t>появаится</w:t>
      </w:r>
      <w:proofErr w:type="spellEnd"/>
      <w:r>
        <w:t xml:space="preserve"> окно выбора имеющих </w:t>
      </w:r>
      <w:proofErr w:type="spellStart"/>
      <w:r>
        <w:t>ся</w:t>
      </w:r>
      <w:proofErr w:type="spellEnd"/>
      <w:r>
        <w:t xml:space="preserve"> на коммутаторе сетевых интерфейсов. </w:t>
      </w:r>
      <w:proofErr w:type="gramStart"/>
      <w:r>
        <w:t xml:space="preserve">Выберите  </w:t>
      </w:r>
      <w:r>
        <w:rPr>
          <w:lang w:val="en-US"/>
        </w:rPr>
        <w:t>Ethernet</w:t>
      </w:r>
      <w:proofErr w:type="gramEnd"/>
      <w:r>
        <w:rPr>
          <w:lang w:val="en-US"/>
        </w:rPr>
        <w:t xml:space="preserve">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A623F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51ABA90C" w:rsidR="00A101A1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20</w:t>
      </w:r>
      <w:r w:rsidR="00CB6EA7">
        <w:fldChar w:fldCharType="end"/>
      </w:r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3C97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260496BE" w:rsidR="00A101A1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21</w:t>
      </w:r>
      <w:r w:rsidR="00CB6EA7">
        <w:fldChar w:fldCharType="end"/>
      </w:r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vesr-1# </w:t>
      </w:r>
      <w:proofErr w:type="spellStart"/>
      <w:r w:rsidRPr="00BC232C">
        <w:rPr>
          <w:lang w:val="en-US"/>
        </w:rPr>
        <w:t>sh</w:t>
      </w:r>
      <w:proofErr w:type="spellEnd"/>
      <w:r w:rsidRPr="00BC232C">
        <w:rPr>
          <w:lang w:val="en-US"/>
        </w:rPr>
        <w:t xml:space="preserve"> int </w:t>
      </w:r>
      <w:proofErr w:type="spellStart"/>
      <w:r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</w:t>
      </w:r>
      <w:proofErr w:type="gramStart"/>
      <w:r w:rsidRPr="00BC232C">
        <w:rPr>
          <w:lang w:val="en-US"/>
        </w:rPr>
        <w:t xml:space="preserve">   (</w:t>
      </w:r>
      <w:proofErr w:type="spellStart"/>
      <w:r w:rsidRPr="00BC232C">
        <w:rPr>
          <w:lang w:val="en-US"/>
        </w:rPr>
        <w:t>d,h</w:t>
      </w:r>
      <w:proofErr w:type="gramEnd"/>
      <w:r w:rsidRPr="00BC232C">
        <w:rPr>
          <w:lang w:val="en-US"/>
        </w:rPr>
        <w:t>:</w:t>
      </w:r>
      <w:proofErr w:type="gramStart"/>
      <w:r w:rsidRPr="00BC232C">
        <w:rPr>
          <w:lang w:val="en-US"/>
        </w:rPr>
        <w:t>m:s</w:t>
      </w:r>
      <w:proofErr w:type="spellEnd"/>
      <w:proofErr w:type="gram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gi1/0/3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gi1/0/4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proofErr w:type="spellStart"/>
      <w:r w:rsidRPr="00BC232C">
        <w:rPr>
          <w:lang w:val="en-US"/>
        </w:rPr>
        <w:t>vesr</w:t>
      </w:r>
      <w:proofErr w:type="spellEnd"/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9BA6F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740E956D" w:rsidR="00A101A1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22</w:t>
      </w:r>
      <w:r w:rsidR="00CB6EA7">
        <w:fldChar w:fldCharType="end"/>
      </w:r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</w:t>
      </w:r>
      <w:proofErr w:type="gramStart"/>
      <w:r>
        <w:t>схему ,</w:t>
      </w:r>
      <w:proofErr w:type="gramEnd"/>
      <w:r>
        <w:t xml:space="preserve"> расположив иконку слева от коммутатора. Следую тем же </w:t>
      </w:r>
      <w:proofErr w:type="gramStart"/>
      <w:r>
        <w:t>шагам ,</w:t>
      </w:r>
      <w:proofErr w:type="gramEnd"/>
      <w:r>
        <w:t xml:space="preserve"> что были применены в случае с </w:t>
      </w:r>
      <w:proofErr w:type="spellStart"/>
      <w:r>
        <w:t>соединеним</w:t>
      </w:r>
      <w:proofErr w:type="spellEnd"/>
      <w:r>
        <w:t xml:space="preserve"> коммутатора, </w:t>
      </w:r>
      <w:proofErr w:type="spellStart"/>
      <w:r>
        <w:t>соединем</w:t>
      </w:r>
      <w:proofErr w:type="spellEnd"/>
      <w:r>
        <w:t xml:space="preserve"> виртуальны ПК с </w:t>
      </w:r>
      <w:proofErr w:type="spellStart"/>
      <w:proofErr w:type="gramStart"/>
      <w:r>
        <w:t>коммутаторм</w:t>
      </w:r>
      <w:proofErr w:type="spellEnd"/>
      <w:r>
        <w:t xml:space="preserve"> ,</w:t>
      </w:r>
      <w:proofErr w:type="gramEnd"/>
      <w:r>
        <w:t xml:space="preserve">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38B6B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07570A92" w:rsidR="00A101A1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23</w:t>
      </w:r>
      <w:r w:rsidR="00CB6EA7">
        <w:fldChar w:fldCharType="end"/>
      </w:r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</w:t>
      </w:r>
      <w:proofErr w:type="gramStart"/>
      <w:r>
        <w:t>мыши ,</w:t>
      </w:r>
      <w:proofErr w:type="gramEnd"/>
      <w:r>
        <w:t xml:space="preserve">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proofErr w:type="gramStart"/>
      <w:r>
        <w:rPr>
          <w:lang w:val="en-US"/>
        </w:rPr>
        <w:t>Console</w:t>
      </w:r>
      <w:r w:rsidRPr="00F6347B">
        <w:t xml:space="preserve"> ,</w:t>
      </w:r>
      <w:proofErr w:type="gramEnd"/>
      <w:r w:rsidRPr="00F6347B">
        <w:t xml:space="preserve">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t>трегольник</w:t>
      </w:r>
      <w:proofErr w:type="spellEnd"/>
      <w:r>
        <w:t xml:space="preserve">  с</w:t>
      </w:r>
      <w:proofErr w:type="gramEnd"/>
      <w:r>
        <w:t xml:space="preserve"> надписью </w:t>
      </w:r>
      <w:r>
        <w:rPr>
          <w:lang w:val="en-US"/>
        </w:rPr>
        <w:t>Start</w:t>
      </w:r>
      <w:r>
        <w:t xml:space="preserve">. Если при старте эмулятора ПК появится </w:t>
      </w:r>
      <w:proofErr w:type="gramStart"/>
      <w:r>
        <w:t>надпись ,</w:t>
      </w:r>
      <w:proofErr w:type="gramEnd"/>
      <w:r>
        <w:t xml:space="preserve">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 xml:space="preserve">Для сетевых настроек возьмем </w:t>
      </w:r>
      <w:proofErr w:type="spellStart"/>
      <w:r>
        <w:t>следущие</w:t>
      </w:r>
      <w:proofErr w:type="spellEnd"/>
      <w:r>
        <w:t xml:space="preserve">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3B490F5D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 w:rsidR="00CB6EA7">
        <w:rPr>
          <w:lang w:val="en-US"/>
        </w:rPr>
        <w:fldChar w:fldCharType="begin"/>
      </w:r>
      <w:r w:rsidR="00CB6EA7">
        <w:rPr>
          <w:lang w:val="en-US"/>
        </w:rPr>
        <w:instrText xml:space="preserve"> STYLEREF 1 \s </w:instrText>
      </w:r>
      <w:r w:rsidR="00CB6EA7">
        <w:rPr>
          <w:lang w:val="en-US"/>
        </w:rPr>
        <w:fldChar w:fldCharType="separate"/>
      </w:r>
      <w:r w:rsidR="00CB6EA7">
        <w:rPr>
          <w:noProof/>
          <w:lang w:val="en-US"/>
        </w:rPr>
        <w:t>3</w:t>
      </w:r>
      <w:r w:rsidR="00CB6EA7">
        <w:rPr>
          <w:lang w:val="en-US"/>
        </w:rPr>
        <w:fldChar w:fldCharType="end"/>
      </w:r>
      <w:r w:rsidR="00CB6EA7">
        <w:rPr>
          <w:lang w:val="en-US"/>
        </w:rPr>
        <w:noBreakHyphen/>
      </w:r>
      <w:r w:rsidR="00CB6EA7">
        <w:rPr>
          <w:lang w:val="en-US"/>
        </w:rPr>
        <w:fldChar w:fldCharType="begin"/>
      </w:r>
      <w:r w:rsidR="00CB6EA7">
        <w:rPr>
          <w:lang w:val="en-US"/>
        </w:rPr>
        <w:instrText xml:space="preserve"> SEQ Рисунок \* ARABIC \s 1 </w:instrText>
      </w:r>
      <w:r w:rsidR="00CB6EA7">
        <w:rPr>
          <w:lang w:val="en-US"/>
        </w:rPr>
        <w:fldChar w:fldCharType="separate"/>
      </w:r>
      <w:r w:rsidR="00CB6EA7">
        <w:rPr>
          <w:noProof/>
          <w:lang w:val="en-US"/>
        </w:rPr>
        <w:t>24</w:t>
      </w:r>
      <w:r w:rsidR="00CB6EA7"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proofErr w:type="gramStart"/>
      <w:r w:rsidRPr="004C0EDE">
        <w:rPr>
          <w:lang w:val="en-US"/>
        </w:rPr>
        <w:t>1 :</w:t>
      </w:r>
      <w:proofErr w:type="gramEnd"/>
      <w:r w:rsidRPr="004C0EDE">
        <w:rPr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 xml:space="preserve">Настройки </w:t>
      </w:r>
      <w:proofErr w:type="gramStart"/>
      <w:r>
        <w:t>сохранили ,</w:t>
      </w:r>
      <w:proofErr w:type="gramEnd"/>
      <w: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</w:t>
      </w:r>
      <w:proofErr w:type="gramStart"/>
      <w:r w:rsidRPr="00B44B0A">
        <w:rPr>
          <w:lang w:val="en-US"/>
        </w:rPr>
        <w:t>1 :</w:t>
      </w:r>
      <w:proofErr w:type="gramEnd"/>
      <w:r w:rsidRPr="00B44B0A">
        <w:rPr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NAME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IP/MASK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GATEWAY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DNS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MAC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</w:t>
      </w:r>
      <w:proofErr w:type="gramStart"/>
      <w:r w:rsidRPr="00B44B0A">
        <w:rPr>
          <w:lang w:val="en-US"/>
        </w:rPr>
        <w:t>00:50:79:66:68:00</w:t>
      </w:r>
      <w:proofErr w:type="gramEnd"/>
    </w:p>
    <w:p w14:paraId="3049EB21" w14:textId="77777777" w:rsidR="00A101A1" w:rsidRPr="00B578C4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LPORT</w:t>
      </w:r>
      <w:r w:rsidRPr="00B578C4">
        <w:t xml:space="preserve">     </w:t>
      </w:r>
      <w:proofErr w:type="gramStart"/>
      <w:r w:rsidRPr="00B578C4">
        <w:t xml:space="preserve">  :</w:t>
      </w:r>
      <w:proofErr w:type="gramEnd"/>
      <w:r w:rsidRPr="00B578C4">
        <w:t xml:space="preserve"> 13004</w:t>
      </w:r>
    </w:p>
    <w:p w14:paraId="1ECE291B" w14:textId="77777777" w:rsidR="00A101A1" w:rsidRPr="00B578C4" w:rsidRDefault="00A101A1" w:rsidP="00A101A1">
      <w:pPr>
        <w:shd w:val="clear" w:color="auto" w:fill="D0CECE" w:themeFill="background2" w:themeFillShade="E6"/>
        <w:ind w:left="360"/>
      </w:pPr>
      <w:proofErr w:type="gramStart"/>
      <w:r w:rsidRPr="00B44A9C">
        <w:rPr>
          <w:lang w:val="en-US"/>
        </w:rPr>
        <w:t>RHOST</w:t>
      </w:r>
      <w:r w:rsidRPr="00B578C4">
        <w:t>:</w:t>
      </w:r>
      <w:r w:rsidRPr="00B44A9C">
        <w:rPr>
          <w:lang w:val="en-US"/>
        </w:rPr>
        <w:t>PORT</w:t>
      </w:r>
      <w:r w:rsidRPr="00B578C4">
        <w:t xml:space="preserve">  :</w:t>
      </w:r>
      <w:proofErr w:type="gramEnd"/>
      <w:r w:rsidRPr="00B578C4">
        <w:t xml:space="preserve">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B578C4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r w:rsidRPr="00B578C4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B578C4">
        <w:rPr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</w:t>
      </w:r>
      <w:proofErr w:type="spellStart"/>
      <w:r w:rsidRPr="00CD4483">
        <w:t>trusted</w:t>
      </w:r>
      <w:proofErr w:type="spellEnd"/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proofErr w:type="spellStart"/>
      <w:r w:rsidRPr="00CD4483">
        <w:t>untrusted</w:t>
      </w:r>
      <w:proofErr w:type="spellEnd"/>
      <w:r w:rsidRPr="00CD4483">
        <w:t xml:space="preserve">" </w:t>
      </w:r>
      <w:proofErr w:type="gramStart"/>
      <w:r w:rsidRPr="00CD4483">
        <w:t>для интерфейса</w:t>
      </w:r>
      <w:proofErr w:type="gramEnd"/>
      <w:r w:rsidRPr="00CD4483">
        <w:t xml:space="preserve">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</w:t>
      </w:r>
      <w:proofErr w:type="spellStart"/>
      <w:r w:rsidRPr="00CF55BA">
        <w:rPr>
          <w:lang w:val="en-US"/>
        </w:rPr>
        <w:t>descriptionInterface</w:t>
      </w:r>
      <w:proofErr w:type="spellEnd"/>
      <w:r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A151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8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F1C1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1F3BB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2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971E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4" o:title=""/>
              </v:shape>
            </w:pict>
          </mc:Fallback>
        </mc:AlternateContent>
      </w:r>
      <w:proofErr w:type="spellStart"/>
      <w:r>
        <w:t>untrusted</w:t>
      </w:r>
      <w:proofErr w:type="spellEnd"/>
      <w:r>
        <w:t xml:space="preserve">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</w:t>
      </w:r>
      <w:proofErr w:type="spellStart"/>
      <w:r w:rsidRPr="00102E78">
        <w:t>config</w:t>
      </w:r>
      <w:proofErr w:type="spellEnd"/>
      <w:r w:rsidRPr="00102E78">
        <w:t>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t>trusted</w:t>
      </w:r>
      <w:proofErr w:type="spellEnd"/>
      <w:r w:rsidRPr="00CD4483">
        <w:t>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</w:t>
      </w:r>
      <w:proofErr w:type="spellStart"/>
      <w:r w:rsidRPr="00CD4483">
        <w:t>trusted</w:t>
      </w:r>
      <w:proofErr w:type="spellEnd"/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proofErr w:type="spellStart"/>
      <w:r w:rsidRPr="00CD4483">
        <w:rPr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protocol </w:t>
      </w:r>
      <w:proofErr w:type="spellStart"/>
      <w:r w:rsidRPr="00102E78">
        <w:rPr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</w:t>
      </w:r>
      <w:proofErr w:type="spellStart"/>
      <w:r>
        <w:t>config</w:t>
      </w:r>
      <w:proofErr w:type="spellEnd"/>
      <w:r>
        <w:t>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</w:t>
      </w:r>
      <w:proofErr w:type="gramStart"/>
      <w:r w:rsidRPr="00587973">
        <w:rPr>
          <w:lang w:val="en-US"/>
        </w:rPr>
        <w:t>#  show</w:t>
      </w:r>
      <w:proofErr w:type="gramEnd"/>
      <w:r w:rsidRPr="00587973">
        <w:rPr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</w:t>
      </w:r>
      <w:proofErr w:type="gramStart"/>
      <w:r w:rsidRPr="00587973">
        <w:rPr>
          <w:lang w:val="en-US"/>
        </w:rPr>
        <w:t>ICMP(</w:t>
      </w:r>
      <w:proofErr w:type="gramEnd"/>
      <w:r w:rsidRPr="00587973">
        <w:rPr>
          <w:lang w:val="en-US"/>
        </w:rPr>
        <w:t>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B578C4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578C4">
        <w:rPr>
          <w:lang w:val="en-US"/>
        </w:rPr>
        <w:t>--------------------------------------------------------------------------------</w:t>
      </w:r>
    </w:p>
    <w:p w14:paraId="20D1FA45" w14:textId="77777777" w:rsidR="00A101A1" w:rsidRPr="00B578C4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</w:t>
      </w:r>
      <w:r w:rsidRPr="00B578C4">
        <w:rPr>
          <w:lang w:val="en-US"/>
        </w:rPr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1623A407" w:rsidR="00A101A1" w:rsidRPr="00B472FF" w:rsidRDefault="00C160B3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lang w:val="en-US"/>
        </w:rPr>
        <w:t>vesr-1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proofErr w:type="gram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proofErr w:type="spellStart"/>
      <w:r>
        <w:rPr>
          <w:lang w:val="en-US"/>
        </w:rPr>
        <w:t>vesr</w:t>
      </w:r>
      <w:proofErr w:type="spellEnd"/>
      <w:r w:rsidRPr="004579CD">
        <w:t>-1#</w:t>
      </w:r>
      <w:proofErr w:type="spellStart"/>
      <w:r>
        <w:rPr>
          <w:lang w:val="en-US"/>
        </w:rPr>
        <w:t>rebot</w:t>
      </w:r>
      <w:proofErr w:type="spellEnd"/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t>последущего</w:t>
      </w:r>
      <w:proofErr w:type="spellEnd"/>
      <w: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4" w:name="_Toc20192358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5" w:name="_Toc201923581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proofErr w:type="spellStart"/>
      <w:r w:rsidR="00A101A1" w:rsidRPr="0066295D">
        <w:rPr>
          <w:lang w:val="en-US"/>
        </w:rPr>
        <w:t>vESR</w:t>
      </w:r>
      <w:proofErr w:type="spellEnd"/>
      <w:r w:rsidR="00A101A1">
        <w:t>.</w:t>
      </w:r>
      <w:bookmarkEnd w:id="15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135863D1" w:rsidR="00343393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4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Acknowledgment</w:t>
      </w:r>
      <w:proofErr w:type="spellEnd"/>
      <w:r w:rsidRPr="0066295D">
        <w:rPr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6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7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8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b/>
          <w:bCs/>
        </w:rPr>
        <w:t>методы ,</w:t>
      </w:r>
      <w:proofErr w:type="gramEnd"/>
      <w:r>
        <w:rPr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5307DF9C" w:rsidR="00343393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4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</w:p>
    <w:p w14:paraId="41CF6178" w14:textId="77777777" w:rsidR="008007B9" w:rsidRPr="008007B9" w:rsidRDefault="008007B9" w:rsidP="008007B9"/>
    <w:p w14:paraId="4DB8337F" w14:textId="0A4DF674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04BED470" w14:textId="77777777" w:rsidR="00343393" w:rsidRPr="0066295D" w:rsidRDefault="00343393" w:rsidP="00343393">
      <w:proofErr w:type="spellStart"/>
      <w:r w:rsidRPr="0066295D"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rPr>
          <w:lang w:val="en-US"/>
        </w:rPr>
      </w:pPr>
      <w:proofErr w:type="spellStart"/>
      <w:r w:rsidRPr="00B13C01">
        <w:rPr>
          <w:lang w:val="en-US"/>
        </w:rPr>
        <w:t>ip</w:t>
      </w:r>
      <w:proofErr w:type="spellEnd"/>
      <w:r w:rsidRPr="00B13C01">
        <w:rPr>
          <w:lang w:val="en-US"/>
        </w:rPr>
        <w:t xml:space="preserve"> address </w:t>
      </w:r>
      <w:proofErr w:type="spellStart"/>
      <w:r w:rsidRPr="00B13C01">
        <w:rPr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roofErr w:type="spellStart"/>
      <w:r w:rsidRPr="0066295D"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</w:t>
      </w:r>
      <w:r>
        <w:rPr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proofErr w:type="spellStart"/>
      <w:r w:rsidRPr="000853E9">
        <w:rPr>
          <w:b/>
          <w:bCs/>
        </w:rPr>
        <w:t>trusted</w:t>
      </w:r>
      <w:proofErr w:type="spellEnd"/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vesr-1# </w:t>
      </w:r>
      <w:proofErr w:type="spellStart"/>
      <w:r w:rsidRPr="006F52C8">
        <w:rPr>
          <w:lang w:val="en-US"/>
        </w:rPr>
        <w:t>sh</w:t>
      </w:r>
      <w:proofErr w:type="spellEnd"/>
      <w:r w:rsidRPr="006F52C8">
        <w:rPr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syslog file </w:t>
      </w:r>
      <w:proofErr w:type="spellStart"/>
      <w:proofErr w:type="gramStart"/>
      <w:r w:rsidRPr="006F52C8">
        <w:rPr>
          <w:lang w:val="en-US"/>
        </w:rPr>
        <w:t>tmpsys:syslog</w:t>
      </w:r>
      <w:proofErr w:type="spellEnd"/>
      <w:proofErr w:type="gramEnd"/>
      <w:r w:rsidRPr="006F52C8">
        <w:rPr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username </w:t>
      </w:r>
      <w:proofErr w:type="spellStart"/>
      <w:r w:rsidRPr="006F52C8">
        <w:rPr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domain lookup </w:t>
      </w:r>
      <w:proofErr w:type="gramStart"/>
      <w:r w:rsidRPr="006F52C8">
        <w:rPr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licence</w:t>
      </w:r>
      <w:proofErr w:type="spellEnd"/>
      <w:r w:rsidRPr="006F52C8">
        <w:rPr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proofErr w:type="spellStart"/>
      <w:r w:rsidRPr="006F52C8">
        <w:rPr>
          <w:lang w:val="en-US"/>
        </w:rPr>
        <w:t>vesr</w:t>
      </w:r>
      <w:proofErr w:type="spellEnd"/>
      <w:r w:rsidRPr="00D45C69">
        <w:t>-1#</w:t>
      </w:r>
    </w:p>
    <w:p w14:paraId="1344AA44" w14:textId="77777777" w:rsidR="00343393" w:rsidRPr="0066295D" w:rsidRDefault="00343393" w:rsidP="00343393">
      <w:proofErr w:type="spellStart"/>
      <w:proofErr w:type="gramStart"/>
      <w:r>
        <w:t>Прмечание</w:t>
      </w:r>
      <w:proofErr w:type="spellEnd"/>
      <w:r>
        <w:t>:  эти</w:t>
      </w:r>
      <w:proofErr w:type="gramEnd"/>
      <w: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proofErr w:type="spellStart"/>
      <w:r w:rsidRPr="0066295D">
        <w:t>default-router</w:t>
      </w:r>
      <w:proofErr w:type="spellEnd"/>
      <w:r w:rsidRPr="0066295D">
        <w:t xml:space="preserve">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roofErr w:type="spellStart"/>
      <w:r w:rsidRPr="0066295D">
        <w:t>default-server</w:t>
      </w:r>
      <w:proofErr w:type="spellEnd"/>
      <w:r w:rsidRPr="0066295D"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vesr-1(config)# </w:t>
      </w:r>
      <w:proofErr w:type="spellStart"/>
      <w:r w:rsidRPr="00EC673F">
        <w:rPr>
          <w:lang w:val="en-US"/>
        </w:rPr>
        <w:t>ip</w:t>
      </w:r>
      <w:proofErr w:type="spell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dns</w:t>
      </w:r>
      <w:proofErr w:type="spellEnd"/>
      <w:r w:rsidRPr="00EC673F">
        <w:rPr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2025-05-29T18:28:39+00:00 %CLI-I-CRIT: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2025-05-29T18:28:44+00:00 %CLI-I-CRIT: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</w:t>
      </w:r>
      <w:proofErr w:type="gramStart"/>
      <w:r>
        <w:t>нужно взять</w:t>
      </w:r>
      <w:proofErr w:type="gramEnd"/>
      <w:r>
        <w:t xml:space="preserve"> дав команды </w:t>
      </w:r>
      <w:proofErr w:type="spellStart"/>
      <w:r>
        <w:rPr>
          <w:lang w:val="en-US"/>
        </w:rPr>
        <w:t>sh</w:t>
      </w:r>
      <w:proofErr w:type="spellEnd"/>
      <w:r w:rsidRPr="003D2E1C">
        <w:t xml:space="preserve"> </w:t>
      </w:r>
      <w:proofErr w:type="spellStart"/>
      <w:r>
        <w:rPr>
          <w:lang w:val="en-US"/>
        </w:rPr>
        <w:t>ip</w:t>
      </w:r>
      <w:proofErr w:type="spellEnd"/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</w:t>
      </w:r>
      <w:proofErr w:type="spellStart"/>
      <w:r>
        <w:t>соотвественно</w:t>
      </w:r>
      <w:proofErr w:type="spellEnd"/>
      <w:r>
        <w:t xml:space="preserve"> </w:t>
      </w:r>
      <w:r>
        <w:rPr>
          <w:lang w:val="en-US"/>
        </w:rPr>
        <w:t>Shift</w:t>
      </w:r>
      <w:r w:rsidRPr="003D2E1C">
        <w:t>+</w:t>
      </w:r>
      <w:proofErr w:type="gramStart"/>
      <w:r>
        <w:rPr>
          <w:lang w:val="en-US"/>
        </w:rPr>
        <w:t>Insert</w:t>
      </w:r>
      <w:r w:rsidRPr="003D2E1C">
        <w:t xml:space="preserve"> </w:t>
      </w:r>
      <w:r>
        <w:t>:</w:t>
      </w:r>
      <w:proofErr w:type="gramEnd"/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LPORT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3D2E1C">
        <w:rPr>
          <w:lang w:val="en-US"/>
        </w:rPr>
        <w:t>RHOST:PORT  :</w:t>
      </w:r>
      <w:proofErr w:type="gramEnd"/>
      <w:r w:rsidRPr="003D2E1C">
        <w:rPr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MTU: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 xml:space="preserve">LPORT     </w:t>
      </w:r>
      <w:proofErr w:type="gramStart"/>
      <w:r w:rsidRPr="00B13C01">
        <w:rPr>
          <w:lang w:val="en-US"/>
        </w:rPr>
        <w:t xml:space="preserve">  :</w:t>
      </w:r>
      <w:proofErr w:type="gramEnd"/>
      <w:r w:rsidRPr="00B13C01">
        <w:rPr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B13C01">
        <w:rPr>
          <w:lang w:val="en-US"/>
        </w:rPr>
        <w:t>RHOST:PORT  :</w:t>
      </w:r>
      <w:proofErr w:type="gramEnd"/>
      <w:r w:rsidRPr="00B13C01">
        <w:rPr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2025-05-29T18:47:10+00:00 %CLI-I-CRIT: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2025-05-29T18:47:15+00:00 %CLI-I-CRIT: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 xml:space="preserve">нас уже ранее в предыдущей главе было создано одно правило для пропуска </w:t>
      </w:r>
      <w:proofErr w:type="spellStart"/>
      <w:r>
        <w:t>пингов</w:t>
      </w:r>
      <w:proofErr w:type="spellEnd"/>
      <w: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</w:t>
      </w:r>
      <w:proofErr w:type="spellStart"/>
      <w:r w:rsidRPr="00AA39DC">
        <w:rPr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proofErr w:type="spellStart"/>
      <w: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protocol </w:t>
      </w:r>
      <w:proofErr w:type="spellStart"/>
      <w:r w:rsidRPr="0066295D">
        <w:rPr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source-port </w:t>
      </w:r>
      <w:proofErr w:type="spellStart"/>
      <w:r w:rsidRPr="0066295D">
        <w:rPr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destination-port </w:t>
      </w:r>
      <w:proofErr w:type="spellStart"/>
      <w:r w:rsidRPr="0066295D">
        <w:rPr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protocol </w:t>
      </w:r>
      <w:proofErr w:type="spellStart"/>
      <w:r w:rsidRPr="00AA39DC">
        <w:rPr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source-port object-group </w:t>
      </w:r>
      <w:proofErr w:type="spellStart"/>
      <w:r w:rsidRPr="00AA39DC">
        <w:rPr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destination-port object-group </w:t>
      </w:r>
      <w:proofErr w:type="spellStart"/>
      <w:r w:rsidRPr="00AA39DC">
        <w:rPr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2025-05-29T19:00:58+00:00 %CLI-I-CRIT: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2025-05-29T19:01:01+00:00 %CLI-I-CRIT: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30F5E23E" w14:textId="77777777" w:rsidR="00343393" w:rsidRPr="0066295D" w:rsidRDefault="00343393" w:rsidP="00343393">
      <w:proofErr w:type="spellStart"/>
      <w:r w:rsidRPr="0066295D">
        <w:t>ip</w:t>
      </w:r>
      <w:proofErr w:type="spellEnd"/>
      <w:r w:rsidRPr="0066295D">
        <w:t xml:space="preserve"> </w:t>
      </w:r>
      <w:proofErr w:type="spellStart"/>
      <w:r w:rsidRPr="0066295D">
        <w:t>dhcp-server</w:t>
      </w:r>
      <w:proofErr w:type="spellEnd"/>
    </w:p>
    <w:p w14:paraId="63F531FF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508BFCCC" w14:textId="77777777" w:rsidR="00343393" w:rsidRPr="0066295D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commit</w:t>
      </w:r>
      <w:proofErr w:type="spellEnd"/>
    </w:p>
    <w:p w14:paraId="256DECF0" w14:textId="77777777" w:rsidR="00343393" w:rsidRDefault="00343393" w:rsidP="00343393">
      <w:pPr>
        <w:rPr>
          <w:lang w:val="en-US"/>
        </w:rPr>
      </w:pPr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vesr-1(config)# </w:t>
      </w:r>
      <w:proofErr w:type="spellStart"/>
      <w:r w:rsidRPr="00AA39DC">
        <w:rPr>
          <w:lang w:val="en-US"/>
        </w:rPr>
        <w:t>ip</w:t>
      </w:r>
      <w:proofErr w:type="spellEnd"/>
      <w:r w:rsidRPr="00AA39DC">
        <w:rPr>
          <w:lang w:val="en-US"/>
        </w:rPr>
        <w:t xml:space="preserve"> </w:t>
      </w:r>
      <w:proofErr w:type="spellStart"/>
      <w:r w:rsidRPr="00AA39DC">
        <w:rPr>
          <w:lang w:val="en-US"/>
        </w:rPr>
        <w:t>dhcp</w:t>
      </w:r>
      <w:proofErr w:type="spellEnd"/>
      <w:r w:rsidRPr="00AA39DC">
        <w:rPr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lang w:val="en-US"/>
        </w:rPr>
        <w:t>strted</w:t>
      </w:r>
      <w:proofErr w:type="spellEnd"/>
      <w:r w:rsidRPr="00AA39DC">
        <w:rPr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2025-05-29T19:04:10+00:00 %CLI-I-CRIT: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2025-05-29T19:04:22+00:00 %CLI-I-CRIT: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PC1&gt;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PC2&gt;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show </w:t>
      </w: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vesr-1# show </w:t>
      </w:r>
      <w:proofErr w:type="spellStart"/>
      <w:r w:rsidRPr="00CD53E2">
        <w:rPr>
          <w:lang w:val="en-US"/>
        </w:rPr>
        <w:t>ip</w:t>
      </w:r>
      <w:proofErr w:type="spellEnd"/>
      <w:r w:rsidRPr="00CD53E2">
        <w:rPr>
          <w:lang w:val="en-US"/>
        </w:rPr>
        <w:t xml:space="preserve"> </w:t>
      </w:r>
      <w:proofErr w:type="spellStart"/>
      <w:r w:rsidRPr="00CD53E2">
        <w:rPr>
          <w:lang w:val="en-US"/>
        </w:rPr>
        <w:t>dhcp</w:t>
      </w:r>
      <w:proofErr w:type="spellEnd"/>
      <w:r w:rsidRPr="00CD53E2">
        <w:rPr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CD53E2">
        <w:rPr>
          <w:lang w:val="en-US"/>
        </w:rPr>
        <w:t>Dns</w:t>
      </w:r>
      <w:proofErr w:type="spellEnd"/>
      <w:r w:rsidRPr="00CD53E2">
        <w:rPr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=1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time=4.332 </w:t>
      </w:r>
      <w:proofErr w:type="spellStart"/>
      <w:r w:rsidRPr="00CD53E2">
        <w:rPr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=2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time=1.772 </w:t>
      </w:r>
      <w:proofErr w:type="spellStart"/>
      <w:r w:rsidRPr="00CD53E2">
        <w:rPr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=3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time=3.388 </w:t>
      </w:r>
      <w:proofErr w:type="spellStart"/>
      <w:r w:rsidRPr="00CD53E2">
        <w:rPr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=4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time=3.552 </w:t>
      </w:r>
      <w:proofErr w:type="spellStart"/>
      <w:r w:rsidRPr="00CD53E2">
        <w:rPr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=5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time=2.479 </w:t>
      </w:r>
      <w:proofErr w:type="spellStart"/>
      <w:r w:rsidRPr="00CD53E2">
        <w:rPr>
          <w:lang w:val="en-US"/>
        </w:rPr>
        <w:t>ms</w:t>
      </w:r>
      <w:proofErr w:type="spellEnd"/>
    </w:p>
    <w:bookmarkStart w:id="16" w:name="_Toc20192358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650675EB" w14:textId="0E0DCF2C" w:rsidR="009A2F30" w:rsidRPr="004E6785" w:rsidRDefault="009A2F30" w:rsidP="008945BA">
      <w:pPr>
        <w:pStyle w:val="af7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7" w:name="_Toc201923583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proofErr w:type="gramStart"/>
      <w:r w:rsidR="006A5A75">
        <w:t xml:space="preserve">Настройка  </w:t>
      </w:r>
      <w:r w:rsidR="006A5A75">
        <w:rPr>
          <w:lang w:val="en-US"/>
        </w:rPr>
        <w:t>NAT</w:t>
      </w:r>
      <w:proofErr w:type="gramEnd"/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proofErr w:type="spellStart"/>
      <w:r w:rsidR="006A5A75">
        <w:rPr>
          <w:lang w:val="en-US"/>
        </w:rPr>
        <w:t>vESR</w:t>
      </w:r>
      <w:proofErr w:type="spellEnd"/>
      <w:r w:rsidR="006A5A75">
        <w:t>.</w:t>
      </w:r>
      <w:bookmarkEnd w:id="17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proofErr w:type="gramStart"/>
      <w:r>
        <w:t xml:space="preserve">Настройка  </w:t>
      </w:r>
      <w:r w:rsidRPr="006B4249">
        <w:rPr>
          <w:lang w:val="en-US"/>
        </w:rPr>
        <w:t>NAT</w:t>
      </w:r>
      <w:proofErr w:type="gramEnd"/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6B4249">
        <w:rPr>
          <w:lang w:val="en-US"/>
        </w:rPr>
        <w:t>vESR</w:t>
      </w:r>
      <w:proofErr w:type="spellEnd"/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t>через сетевой шлюз</w:t>
      </w:r>
      <w:proofErr w:type="gramEnd"/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</w:t>
      </w:r>
      <w:proofErr w:type="spellStart"/>
      <w:r w:rsidRPr="006B4249">
        <w:rPr>
          <w:b/>
          <w:bCs/>
        </w:rPr>
        <w:t>Static</w:t>
      </w:r>
      <w:proofErr w:type="spellEnd"/>
      <w:r w:rsidRPr="006B4249">
        <w:rPr>
          <w:b/>
          <w:bCs/>
        </w:rPr>
        <w:t xml:space="preserve">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b/>
          <w:bCs/>
        </w:rPr>
        <w:t>IPsec</w:t>
      </w:r>
      <w:proofErr w:type="spellEnd"/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D3AB81B" w:rsidR="00611A3D" w:rsidRDefault="00611A3D" w:rsidP="00611A3D">
      <w:r>
        <w:t xml:space="preserve">Используем схему подключения сетевых </w:t>
      </w:r>
      <w:proofErr w:type="gramStart"/>
      <w:r>
        <w:t>устройств ,</w:t>
      </w:r>
      <w:proofErr w:type="gramEnd"/>
      <w:r>
        <w:t xml:space="preserve">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 xml:space="preserve">.1.200/24) к публичной сети с использованием функции Source NAT, через </w:t>
      </w:r>
      <w:proofErr w:type="spellStart"/>
      <w:r w:rsidRPr="006B4249">
        <w:t>ip</w:t>
      </w:r>
      <w:proofErr w:type="spellEnd"/>
      <w:r w:rsidRPr="006B4249">
        <w:t>-адрес</w:t>
      </w:r>
      <w:r>
        <w:t xml:space="preserve"> виртуальный маршрутизатор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</w:t>
      </w:r>
      <w:proofErr w:type="gramStart"/>
      <w:r>
        <w:t>интерфейсов ,</w:t>
      </w:r>
      <w:proofErr w:type="gramEnd"/>
      <w:r>
        <w:t xml:space="preserve"> назначение адресов и </w:t>
      </w:r>
      <w:proofErr w:type="spellStart"/>
      <w:r>
        <w:t>мэжсетевого</w:t>
      </w:r>
      <w:proofErr w:type="spellEnd"/>
      <w:r>
        <w:t xml:space="preserve"> экрана мы уже проделали в предыдущей главе, но сказано неоднократно </w:t>
      </w:r>
      <w:proofErr w:type="gramStart"/>
      <w:r>
        <w:t>было :</w:t>
      </w:r>
      <w:proofErr w:type="gramEnd"/>
      <w:r>
        <w:t xml:space="preserve"> «Повторение-мать учения», поэтому не будет нарушать традицию </w:t>
      </w:r>
      <w:proofErr w:type="gramStart"/>
      <w:r>
        <w:t>( вводить</w:t>
      </w:r>
      <w:proofErr w:type="gramEnd"/>
      <w: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proofErr w:type="spellStart"/>
      <w:r w:rsidRPr="006B4249"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</w:t>
      </w:r>
      <w:proofErr w:type="spellStart"/>
      <w:r w:rsidRPr="00B84C8B">
        <w:rPr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</w:t>
      </w:r>
      <w:r>
        <w:rPr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untrusted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proofErr w:type="spellStart"/>
      <w:r w:rsidRPr="006B4249">
        <w:rPr>
          <w:lang w:val="en-US"/>
        </w:rPr>
        <w:t>ip</w:t>
      </w:r>
      <w:proofErr w:type="spellEnd"/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</w:t>
      </w:r>
      <w:proofErr w:type="spellStart"/>
      <w:r>
        <w:t>еоандой</w:t>
      </w:r>
      <w:proofErr w:type="spellEnd"/>
      <w:r>
        <w:t xml:space="preserve">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 xml:space="preserve">адрес </w:t>
      </w:r>
      <w:proofErr w:type="gramStart"/>
      <w:r>
        <w:t>интерфейса ,</w:t>
      </w:r>
      <w:proofErr w:type="gramEnd"/>
      <w:r>
        <w:t xml:space="preserve">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vesr-1# </w:t>
      </w:r>
      <w:proofErr w:type="spellStart"/>
      <w:r w:rsidRPr="003F7507">
        <w:rPr>
          <w:lang w:val="en-US"/>
        </w:rPr>
        <w:t>sh</w:t>
      </w:r>
      <w:proofErr w:type="spell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interfaces </w:t>
      </w:r>
      <w:proofErr w:type="spellStart"/>
      <w:r w:rsidRPr="003F7507">
        <w:rPr>
          <w:lang w:val="en-US"/>
        </w:rPr>
        <w:t>gigabitethernet</w:t>
      </w:r>
      <w:proofErr w:type="spellEnd"/>
      <w:r w:rsidRPr="003F7507">
        <w:rPr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 xml:space="preserve">/24                                      gi1/0/1                Up                        </w:t>
      </w:r>
      <w:proofErr w:type="spellStart"/>
      <w:r>
        <w:t>Up</w:t>
      </w:r>
      <w:proofErr w:type="spellEnd"/>
      <w:r>
        <w:t xml:space="preserve">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proofErr w:type="spellStart"/>
      <w:r w:rsidRPr="006B4249">
        <w:rPr>
          <w:lang w:val="en-US"/>
        </w:rPr>
        <w:t>ip</w:t>
      </w:r>
      <w:proofErr w:type="spellEnd"/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2025-05-30T06:58:49+00:00 %CLI-I-CRIT: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2025-05-30T06:58:58+00:00 %CLI-I-CRIT: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proofErr w:type="spellStart"/>
      <w:r w:rsidRPr="00482BA4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482BA4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t>enable</w:t>
      </w:r>
      <w:proofErr w:type="spellEnd"/>
      <w:r w:rsidRPr="006B4249">
        <w:t>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proofErr w:type="spellStart"/>
      <w:r w:rsidRPr="006B4249">
        <w:t>do</w:t>
      </w:r>
      <w:proofErr w:type="spellEnd"/>
      <w:r w:rsidRPr="006B4249">
        <w:t xml:space="preserve"> </w:t>
      </w:r>
      <w:proofErr w:type="spellStart"/>
      <w:r w:rsidRPr="006B4249"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2025-05-30T07:05:53+00:00 %CLI-I-CRIT: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2025-05-30T07:05:59+00:00 %CLI-I-CRIT: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roofErr w:type="spellStart"/>
      <w:r w:rsidRPr="006B4249">
        <w:t>nat</w:t>
      </w:r>
      <w:proofErr w:type="spellEnd"/>
      <w:r w:rsidRPr="006B4249">
        <w:t xml:space="preserve"> </w:t>
      </w:r>
      <w:proofErr w:type="spellStart"/>
      <w:r w:rsidRPr="006B4249">
        <w:t>sourсe</w:t>
      </w:r>
      <w:proofErr w:type="spellEnd"/>
    </w:p>
    <w:p w14:paraId="0880D697" w14:textId="77777777" w:rsidR="00611A3D" w:rsidRPr="007B1AA7" w:rsidRDefault="00611A3D" w:rsidP="00611A3D">
      <w:proofErr w:type="spellStart"/>
      <w:r w:rsidRPr="006B4249">
        <w:t>pool</w:t>
      </w:r>
      <w:proofErr w:type="spellEnd"/>
      <w:r w:rsidRPr="006B4249">
        <w:t xml:space="preserve"> WAN</w:t>
      </w:r>
    </w:p>
    <w:p w14:paraId="51B5055E" w14:textId="77777777" w:rsidR="00611A3D" w:rsidRPr="006B4249" w:rsidRDefault="00611A3D" w:rsidP="00611A3D">
      <w:proofErr w:type="spellStart"/>
      <w:r w:rsidRPr="006B4249">
        <w:t>ip</w:t>
      </w:r>
      <w:proofErr w:type="spellEnd"/>
      <w:r w:rsidRPr="006B4249">
        <w:t xml:space="preserve"> </w:t>
      </w:r>
      <w:proofErr w:type="spellStart"/>
      <w:r w:rsidRPr="006B4249">
        <w:t>address-range</w:t>
      </w:r>
      <w:proofErr w:type="spellEnd"/>
      <w:r w:rsidRPr="006B4249">
        <w:t xml:space="preserve">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</w:t>
      </w:r>
      <w:proofErr w:type="spellStart"/>
      <w:r w:rsidRPr="006B4249">
        <w:t>isp</w:t>
      </w:r>
      <w:proofErr w:type="spellEnd"/>
      <w:r w:rsidRPr="006B4249">
        <w:t xml:space="preserve">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proofErr w:type="spellStart"/>
      <w:r w:rsidRPr="006B4249">
        <w:t>exit</w:t>
      </w:r>
      <w:proofErr w:type="spellEnd"/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</w:t>
      </w:r>
      <w:proofErr w:type="spellStart"/>
      <w:r w:rsidRPr="006B4249">
        <w:rPr>
          <w:lang w:val="en-US"/>
        </w:rPr>
        <w:t>nat</w:t>
      </w:r>
      <w:proofErr w:type="spellEnd"/>
      <w:r w:rsidRPr="006B4249">
        <w:rPr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vesr-1(config)# 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</w:t>
      </w:r>
      <w:proofErr w:type="spellStart"/>
      <w:r w:rsidRPr="00BD2905">
        <w:rPr>
          <w:lang w:val="en-US"/>
        </w:rPr>
        <w:t>ip</w:t>
      </w:r>
      <w:proofErr w:type="spellEnd"/>
      <w:r w:rsidRPr="00BD2905">
        <w:rPr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action source-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2025-05-30T07:09:54+00:00 %CLI-I-CRIT: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2025-05-30T07:09:59+00:00 %CLI-I-CRIT: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=1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time=9.907 </w:t>
      </w:r>
      <w:proofErr w:type="spellStart"/>
      <w:r w:rsidRPr="004F78B5">
        <w:rPr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=2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time=10.354 </w:t>
      </w:r>
      <w:proofErr w:type="spellStart"/>
      <w:r w:rsidRPr="004F78B5">
        <w:rPr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=3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time=13.094 </w:t>
      </w:r>
      <w:proofErr w:type="spellStart"/>
      <w:r w:rsidRPr="004F78B5">
        <w:rPr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=4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time=16.578 </w:t>
      </w:r>
      <w:proofErr w:type="spellStart"/>
      <w:r w:rsidRPr="004F78B5">
        <w:rPr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=5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time=12.613 </w:t>
      </w:r>
      <w:proofErr w:type="spellStart"/>
      <w:r w:rsidRPr="004F78B5">
        <w:rPr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=1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time=163.881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=2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time=163.377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=3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time=164.746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=4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time=164.599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=5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time=163.202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proofErr w:type="spellStart"/>
      <w:r>
        <w:rPr>
          <w:b/>
          <w:bCs/>
          <w:lang w:val="en-US"/>
        </w:rPr>
        <w:t>vesr</w:t>
      </w:r>
      <w:proofErr w:type="spellEnd"/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 xml:space="preserve">show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vesr-1# </w:t>
      </w:r>
      <w:proofErr w:type="spellStart"/>
      <w:r w:rsidRPr="004F78B5">
        <w:rPr>
          <w:lang w:val="en-US"/>
        </w:rPr>
        <w:t>sh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t>Интернет сети</w:t>
      </w:r>
      <w:proofErr w:type="gramEnd"/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8" w:name="_Toc20192358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8" w:displacedByCustomXml="prev"/>
    <w:p w14:paraId="125DE327" w14:textId="53EA0D3E" w:rsidR="00C52D44" w:rsidRPr="004E6785" w:rsidRDefault="00C52D44" w:rsidP="00BB5275">
      <w:pPr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rPr>
          <w:rFonts w:cs="Calibri"/>
        </w:rPr>
      </w:pPr>
      <w:r>
        <w:rPr>
          <w:rFonts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9" w:name="_Toc201923585"/>
      <w:r w:rsidRPr="009324B5">
        <w:t xml:space="preserve">Глава 6. </w:t>
      </w:r>
      <w:proofErr w:type="gramStart"/>
      <w:r w:rsidRPr="009324B5">
        <w:t>Настройка  SSH</w:t>
      </w:r>
      <w:proofErr w:type="gramEnd"/>
      <w:r w:rsidRPr="009324B5">
        <w:t xml:space="preserve">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19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11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t xml:space="preserve"> разрешен удаленный доступ к маршрутизатору по протоколам </w:t>
      </w:r>
      <w:proofErr w:type="spellStart"/>
      <w:r w:rsidRPr="00563DB3">
        <w:t>Telnet</w:t>
      </w:r>
      <w:proofErr w:type="spellEnd"/>
      <w:r w:rsidRPr="00563DB3">
        <w:t xml:space="preserve"> или SSH из зоны «</w:t>
      </w:r>
      <w:proofErr w:type="spellStart"/>
      <w:r w:rsidRPr="00563DB3">
        <w:t>trusted</w:t>
      </w:r>
      <w:proofErr w:type="spellEnd"/>
      <w:r w:rsidRPr="00563DB3"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t>firewall</w:t>
      </w:r>
      <w:proofErr w:type="spellEnd"/>
      <w:r w:rsidRPr="00563DB3">
        <w:t>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proofErr w:type="gramStart"/>
      <w:r>
        <w:t>Добавление  виртуальных</w:t>
      </w:r>
      <w:proofErr w:type="gramEnd"/>
      <w:r>
        <w:t xml:space="preserve"> устройств в </w:t>
      </w:r>
      <w:r>
        <w:rPr>
          <w:lang w:val="en-US"/>
        </w:rPr>
        <w:t>GNS</w:t>
      </w:r>
      <w:r w:rsidRPr="007974F4">
        <w:t xml:space="preserve">3 </w:t>
      </w:r>
      <w:proofErr w:type="gramStart"/>
      <w:r w:rsidRPr="007974F4">
        <w:t xml:space="preserve">( </w:t>
      </w:r>
      <w:r>
        <w:rPr>
          <w:lang w:val="en-US"/>
        </w:rPr>
        <w:t>appliance</w:t>
      </w:r>
      <w:proofErr w:type="gramEnd"/>
      <w:r w:rsidRPr="007974F4">
        <w:t xml:space="preserve">) </w:t>
      </w:r>
      <w:r>
        <w:t xml:space="preserve">написано на сайте </w:t>
      </w:r>
      <w:proofErr w:type="gramStart"/>
      <w:r w:rsidRPr="007D7609">
        <w:t>https://docs.gns3.com/docs/using-gns3/beginners/import-gns3-appliance</w:t>
      </w:r>
      <w:r>
        <w:t xml:space="preserve"> .</w:t>
      </w:r>
      <w:proofErr w:type="gramEnd"/>
      <w:r>
        <w:t xml:space="preserve"> Это может быть </w:t>
      </w:r>
      <w:proofErr w:type="spellStart"/>
      <w:r>
        <w:rPr>
          <w:lang w:val="en-US"/>
        </w:rPr>
        <w:t>linux</w:t>
      </w:r>
      <w:proofErr w:type="spellEnd"/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</w:t>
      </w:r>
      <w:proofErr w:type="spellStart"/>
      <w:r>
        <w:t>безплатных</w:t>
      </w:r>
      <w:proofErr w:type="spellEnd"/>
      <w:r>
        <w:t xml:space="preserve">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12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</w:t>
      </w:r>
      <w:proofErr w:type="spellStart"/>
      <w:r>
        <w:t>хостового</w:t>
      </w:r>
      <w:proofErr w:type="spellEnd"/>
      <w:r>
        <w:t xml:space="preserve"> ПК и в </w:t>
      </w:r>
      <w:proofErr w:type="gramStart"/>
      <w:r>
        <w:t>сети  много</w:t>
      </w:r>
      <w:proofErr w:type="gramEnd"/>
      <w: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proofErr w:type="spellStart"/>
      <w:r w:rsidRPr="00370954">
        <w:rPr>
          <w:lang w:val="en-US"/>
        </w:rPr>
        <w:t>gns</w:t>
      </w:r>
      <w:proofErr w:type="spellEnd"/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proofErr w:type="spellStart"/>
      <w:r w:rsidRPr="00370954">
        <w:rPr>
          <w:lang w:val="en-US"/>
        </w:rPr>
        <w:t>usr</w:t>
      </w:r>
      <w:proofErr w:type="spellEnd"/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proofErr w:type="spellStart"/>
      <w:r w:rsidRPr="00370954">
        <w:rPr>
          <w:lang w:val="en-US"/>
        </w:rPr>
        <w:t>etc</w:t>
      </w:r>
      <w:proofErr w:type="spellEnd"/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</w:t>
      </w:r>
      <w:proofErr w:type="spellStart"/>
      <w:r w:rsidRPr="00370954">
        <w:rPr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</w:t>
      </w:r>
      <w:proofErr w:type="spellStart"/>
      <w:r w:rsidRPr="00370954">
        <w:rPr>
          <w:lang w:val="en-US"/>
        </w:rPr>
        <w:t>mnt</w:t>
      </w:r>
      <w:proofErr w:type="spellEnd"/>
      <w:r w:rsidRPr="00370954">
        <w:rPr>
          <w:lang w:val="en-US"/>
        </w:rPr>
        <w:t>/sda1/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</w:t>
      </w:r>
      <w:proofErr w:type="gramStart"/>
      <w:r w:rsidRPr="00370954">
        <w:rPr>
          <w:lang w:val="en-US"/>
        </w:rPr>
        <w:t>box:~</w:t>
      </w:r>
      <w:proofErr w:type="gramEnd"/>
      <w:r w:rsidRPr="00370954">
        <w:rPr>
          <w:lang w:val="en-US"/>
        </w:rPr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-load -</w:t>
      </w:r>
      <w:proofErr w:type="spellStart"/>
      <w:r w:rsidRPr="00370954">
        <w:rPr>
          <w:lang w:val="en-US"/>
        </w:rPr>
        <w:t>wi</w:t>
      </w:r>
      <w:proofErr w:type="spellEnd"/>
      <w:r w:rsidRPr="00370954">
        <w:rPr>
          <w:lang w:val="en-US"/>
        </w:rPr>
        <w:t xml:space="preserve"> </w:t>
      </w:r>
      <w:proofErr w:type="spellStart"/>
      <w:r w:rsidRPr="00370954">
        <w:rPr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openssh.tcz.dep</w:t>
      </w:r>
      <w:proofErr w:type="spellEnd"/>
      <w:r w:rsidRPr="00370954">
        <w:rPr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 xml:space="preserve">          100% |*******************************</w:t>
      </w:r>
      <w:proofErr w:type="gramStart"/>
      <w:r w:rsidRPr="00370954">
        <w:rPr>
          <w:lang w:val="en-US"/>
        </w:rPr>
        <w:t>|  1116k  0:00:00</w:t>
      </w:r>
      <w:proofErr w:type="gramEnd"/>
      <w:r w:rsidRPr="00370954">
        <w:rPr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 xml:space="preserve">          100% |*******************************</w:t>
      </w:r>
      <w:proofErr w:type="gramStart"/>
      <w:r w:rsidRPr="00370954">
        <w:rPr>
          <w:lang w:val="en-US"/>
        </w:rPr>
        <w:t>|  1992k  0:00:00</w:t>
      </w:r>
      <w:proofErr w:type="gramEnd"/>
      <w:r w:rsidRPr="00370954">
        <w:rPr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</w:t>
      </w:r>
      <w:proofErr w:type="gramStart"/>
      <w:r w:rsidRPr="00370954">
        <w:rPr>
          <w:lang w:val="en-US"/>
        </w:rPr>
        <w:t>box:~</w:t>
      </w:r>
      <w:proofErr w:type="gramEnd"/>
      <w:r w:rsidRPr="00370954">
        <w:rPr>
          <w:lang w:val="en-US"/>
        </w:rPr>
        <w:t>$ cd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proofErr w:type="gramStart"/>
      <w:r w:rsidRPr="00370954">
        <w:rPr>
          <w:lang w:val="en-US"/>
        </w:rPr>
        <w:t>init.d</w:t>
      </w:r>
      <w:proofErr w:type="spellEnd"/>
      <w:r w:rsidRPr="00370954">
        <w:rPr>
          <w:lang w:val="en-US"/>
        </w:rPr>
        <w:t>/  ssh</w:t>
      </w:r>
      <w:proofErr w:type="gramEnd"/>
      <w:r w:rsidRPr="00370954">
        <w:rPr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 xml:space="preserve">/ssh$ </w:t>
      </w:r>
      <w:proofErr w:type="spellStart"/>
      <w:r w:rsidRPr="00370954">
        <w:rPr>
          <w:lang w:val="en-US"/>
        </w:rPr>
        <w:t>sudo</w:t>
      </w:r>
      <w:proofErr w:type="spellEnd"/>
      <w:r w:rsidRPr="00370954">
        <w:rPr>
          <w:lang w:val="en-US"/>
        </w:rPr>
        <w:t xml:space="preserve">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proofErr w:type="gramStart"/>
      <w:r w:rsidRPr="00370954">
        <w:rPr>
          <w:lang w:val="en-US"/>
        </w:rPr>
        <w:t>init.d</w:t>
      </w:r>
      <w:proofErr w:type="spellEnd"/>
      <w:proofErr w:type="gramEnd"/>
      <w:r w:rsidRPr="00370954">
        <w:rPr>
          <w:lang w:val="en-US"/>
        </w:rPr>
        <w:t>/</w:t>
      </w:r>
      <w:proofErr w:type="spellStart"/>
      <w:r w:rsidRPr="00370954">
        <w:rPr>
          <w:lang w:val="en-US"/>
        </w:rPr>
        <w:t>openssh</w:t>
      </w:r>
      <w:proofErr w:type="spellEnd"/>
      <w:r w:rsidRPr="00370954">
        <w:rPr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B578C4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gns</w:t>
      </w:r>
      <w:proofErr w:type="spellEnd"/>
      <w:r w:rsidRPr="00B578C4">
        <w:t>3@</w:t>
      </w:r>
      <w:proofErr w:type="gramStart"/>
      <w:r w:rsidRPr="00021DCE">
        <w:rPr>
          <w:lang w:val="en-US"/>
        </w:rPr>
        <w:t>box</w:t>
      </w:r>
      <w:r w:rsidRPr="00B578C4">
        <w:t>:~</w:t>
      </w:r>
      <w:proofErr w:type="gramEnd"/>
      <w:r w:rsidRPr="00B578C4">
        <w:t xml:space="preserve">$ </w:t>
      </w:r>
      <w:r w:rsidRPr="00021DCE">
        <w:rPr>
          <w:lang w:val="en-US"/>
        </w:rPr>
        <w:t>netstat</w:t>
      </w:r>
      <w:r w:rsidRPr="00B578C4">
        <w:t xml:space="preserve"> -</w:t>
      </w:r>
      <w:r w:rsidRPr="00021DCE">
        <w:rPr>
          <w:lang w:val="en-US"/>
        </w:rPr>
        <w:t>an</w:t>
      </w:r>
      <w:r w:rsidRPr="00B578C4">
        <w:t xml:space="preserve"> | </w:t>
      </w:r>
      <w:r w:rsidRPr="00021DCE">
        <w:rPr>
          <w:lang w:val="en-US"/>
        </w:rPr>
        <w:t>grep</w:t>
      </w:r>
      <w:r w:rsidRPr="00B578C4"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0 0.0.0.0:22              </w:t>
      </w:r>
      <w:proofErr w:type="gramStart"/>
      <w:r w:rsidRPr="00021DCE">
        <w:t>0.0.0.0:*</w:t>
      </w:r>
      <w:proofErr w:type="gramEnd"/>
      <w:r w:rsidRPr="00021DCE">
        <w:t xml:space="preserve">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</w:t>
      </w:r>
      <w:proofErr w:type="gramStart"/>
      <w:r w:rsidRPr="00021DCE">
        <w:t>0 :</w:t>
      </w:r>
      <w:proofErr w:type="gramEnd"/>
      <w:r w:rsidRPr="00021DCE">
        <w:t xml:space="preserve">::22                 </w:t>
      </w:r>
      <w:proofErr w:type="gramStart"/>
      <w:r w:rsidRPr="00021DCE">
        <w:t xml:space="preserve">  :::*</w:t>
      </w:r>
      <w:proofErr w:type="gramEnd"/>
      <w:r w:rsidRPr="00021DCE">
        <w:t xml:space="preserve">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gns3@</w:t>
      </w:r>
      <w:proofErr w:type="gramStart"/>
      <w:r>
        <w:rPr>
          <w:lang w:val="en-US"/>
        </w:rPr>
        <w:t>box:~</w:t>
      </w:r>
      <w:proofErr w:type="gramEnd"/>
      <w:r>
        <w:rPr>
          <w:lang w:val="en-US"/>
        </w:rPr>
        <w:t xml:space="preserve">$ </w:t>
      </w:r>
      <w:proofErr w:type="spellStart"/>
      <w:r w:rsidRPr="002D1C63">
        <w:rPr>
          <w:lang w:val="en-US"/>
        </w:rPr>
        <w:t>sudo</w:t>
      </w:r>
      <w:proofErr w:type="spellEnd"/>
      <w:r w:rsidRPr="002D1C63">
        <w:rPr>
          <w:lang w:val="en-US"/>
        </w:rPr>
        <w:t xml:space="preserve"> vi /opt</w:t>
      </w:r>
      <w:proofErr w:type="gramStart"/>
      <w:r w:rsidRPr="002D1C63">
        <w:rPr>
          <w:lang w:val="en-US"/>
        </w:rPr>
        <w:t>/.</w:t>
      </w:r>
      <w:proofErr w:type="spellStart"/>
      <w:r w:rsidRPr="002D1C63">
        <w:rPr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usr</w:t>
      </w:r>
      <w:proofErr w:type="spellEnd"/>
      <w:r w:rsidRPr="002D1C63">
        <w:rPr>
          <w:lang w:val="en-US"/>
        </w:rPr>
        <w:t>/local/</w:t>
      </w: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proofErr w:type="gramStart"/>
      <w:r w:rsidRPr="002D1C63">
        <w:rPr>
          <w:lang w:val="en-US"/>
        </w:rPr>
        <w:t>init.d</w:t>
      </w:r>
      <w:proofErr w:type="spellEnd"/>
      <w:proofErr w:type="gram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proofErr w:type="gramStart"/>
      <w:r w:rsidRPr="002D1C63">
        <w:t>/.</w:t>
      </w:r>
      <w:proofErr w:type="spellStart"/>
      <w:r w:rsidRPr="002D1C63">
        <w:rPr>
          <w:lang w:val="en-US"/>
        </w:rPr>
        <w:t>filetool</w:t>
      </w:r>
      <w:proofErr w:type="spellEnd"/>
      <w:r w:rsidRPr="002D1C63">
        <w:t>.</w:t>
      </w:r>
      <w:proofErr w:type="spellStart"/>
      <w:r w:rsidRPr="002D1C63">
        <w:rPr>
          <w:lang w:val="en-US"/>
        </w:rPr>
        <w:t>lst</w:t>
      </w:r>
      <w:proofErr w:type="spellEnd"/>
      <w:proofErr w:type="gramEnd"/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B578C4" w:rsidRDefault="002A40CE" w:rsidP="002A40CE">
      <w:pPr>
        <w:shd w:val="clear" w:color="auto" w:fill="D0CECE" w:themeFill="background2" w:themeFillShade="E6"/>
      </w:pPr>
      <w:proofErr w:type="spellStart"/>
      <w:r w:rsidRPr="0094416B">
        <w:rPr>
          <w:lang w:val="en-US"/>
        </w:rPr>
        <w:t>gns</w:t>
      </w:r>
      <w:proofErr w:type="spellEnd"/>
      <w:r w:rsidRPr="00B578C4">
        <w:t>3@</w:t>
      </w:r>
      <w:proofErr w:type="gramStart"/>
      <w:r w:rsidRPr="0094416B">
        <w:rPr>
          <w:lang w:val="en-US"/>
        </w:rPr>
        <w:t>box</w:t>
      </w:r>
      <w:r w:rsidRPr="00B578C4">
        <w:t>:~</w:t>
      </w:r>
      <w:proofErr w:type="gramEnd"/>
      <w:r w:rsidRPr="00B578C4"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B578C4">
        <w:t xml:space="preserve"> </w:t>
      </w:r>
      <w:r w:rsidRPr="0094416B">
        <w:rPr>
          <w:lang w:val="en-US"/>
        </w:rPr>
        <w:t>vi</w:t>
      </w:r>
      <w:r w:rsidRPr="00B578C4">
        <w:t xml:space="preserve"> /</w:t>
      </w:r>
      <w:r w:rsidRPr="0094416B">
        <w:rPr>
          <w:lang w:val="en-US"/>
        </w:rPr>
        <w:t>opt</w:t>
      </w:r>
      <w:proofErr w:type="gramStart"/>
      <w:r w:rsidRPr="00B578C4">
        <w:t>/.</w:t>
      </w:r>
      <w:proofErr w:type="spellStart"/>
      <w:r w:rsidRPr="0094416B">
        <w:rPr>
          <w:lang w:val="en-US"/>
        </w:rPr>
        <w:t>filetool</w:t>
      </w:r>
      <w:proofErr w:type="spellEnd"/>
      <w:r w:rsidRPr="00B578C4">
        <w:t>.</w:t>
      </w:r>
      <w:proofErr w:type="spellStart"/>
      <w:r w:rsidRPr="0094416B">
        <w:rPr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gramStart"/>
      <w:r w:rsidRPr="0094416B">
        <w:rPr>
          <w:lang w:val="en-US"/>
        </w:rPr>
        <w:t>#!/</w:t>
      </w:r>
      <w:proofErr w:type="gramEnd"/>
      <w:r w:rsidRPr="0094416B">
        <w:rPr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# </w:t>
      </w:r>
      <w:proofErr w:type="gramStart"/>
      <w:r w:rsidRPr="0094416B">
        <w:rPr>
          <w:lang w:val="en-US"/>
        </w:rPr>
        <w:t>put</w:t>
      </w:r>
      <w:proofErr w:type="gramEnd"/>
      <w:r w:rsidRPr="0094416B">
        <w:rPr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usr</w:t>
      </w:r>
      <w:proofErr w:type="spellEnd"/>
      <w:r w:rsidRPr="0094416B">
        <w:rPr>
          <w:lang w:val="en-US"/>
        </w:rPr>
        <w:t>/local/</w:t>
      </w:r>
      <w:proofErr w:type="spellStart"/>
      <w:r w:rsidRPr="0094416B">
        <w:rPr>
          <w:lang w:val="en-US"/>
        </w:rPr>
        <w:t>etc</w:t>
      </w:r>
      <w:proofErr w:type="spellEnd"/>
      <w:r w:rsidRPr="0094416B">
        <w:rPr>
          <w:lang w:val="en-US"/>
        </w:rPr>
        <w:t>/</w:t>
      </w:r>
      <w:proofErr w:type="spellStart"/>
      <w:proofErr w:type="gramStart"/>
      <w:r w:rsidRPr="0094416B">
        <w:rPr>
          <w:lang w:val="en-US"/>
        </w:rPr>
        <w:t>init.d</w:t>
      </w:r>
      <w:proofErr w:type="spellEnd"/>
      <w:proofErr w:type="gramEnd"/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openssh</w:t>
      </w:r>
      <w:proofErr w:type="spellEnd"/>
      <w:r w:rsidRPr="0094416B">
        <w:rPr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</w:t>
      </w:r>
      <w:proofErr w:type="gramStart"/>
      <w:r w:rsidRPr="0094416B">
        <w:rPr>
          <w:lang w:val="en-US"/>
        </w:rPr>
        <w:t>/.</w:t>
      </w:r>
      <w:proofErr w:type="spellStart"/>
      <w:r w:rsidRPr="0094416B">
        <w:rPr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47E6E2BC" w:rsidR="002A40CE" w:rsidRPr="008007B9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6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bookmarkStart w:id="20" w:name="_Hlk199516334"/>
      <w:r w:rsidRPr="008007B9">
        <w:t xml:space="preserve">. </w:t>
      </w:r>
      <w:r w:rsidR="002A40CE">
        <w:t xml:space="preserve">Копия экрана </w:t>
      </w:r>
      <w:bookmarkEnd w:id="20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</w:t>
      </w:r>
      <w:proofErr w:type="gramStart"/>
      <w:r>
        <w:t xml:space="preserve">( </w:t>
      </w:r>
      <w:r>
        <w:rPr>
          <w:lang w:val="en-US"/>
        </w:rPr>
        <w:t>SSH</w:t>
      </w:r>
      <w:proofErr w:type="gramEnd"/>
      <w:r w:rsidRPr="00B76EB2">
        <w:t xml:space="preserve">) </w:t>
      </w:r>
      <w:r>
        <w:t xml:space="preserve">у нас с </w:t>
      </w:r>
      <w:proofErr w:type="spellStart"/>
      <w:r>
        <w:t>линуксовой</w:t>
      </w:r>
      <w:proofErr w:type="spellEnd"/>
      <w: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0 0.0.0.0:22              </w:t>
      </w:r>
      <w:proofErr w:type="gramStart"/>
      <w:r w:rsidRPr="002326D0">
        <w:rPr>
          <w:lang w:val="en-US"/>
        </w:rPr>
        <w:t>0.0.0.0:*</w:t>
      </w:r>
      <w:proofErr w:type="gramEnd"/>
      <w:r w:rsidRPr="002326D0">
        <w:rPr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</w:t>
      </w:r>
      <w:proofErr w:type="gramStart"/>
      <w:r w:rsidRPr="002326D0">
        <w:rPr>
          <w:lang w:val="en-US"/>
        </w:rPr>
        <w:t>0 :</w:t>
      </w:r>
      <w:proofErr w:type="gramEnd"/>
      <w:r w:rsidRPr="002326D0">
        <w:rPr>
          <w:lang w:val="en-US"/>
        </w:rPr>
        <w:t xml:space="preserve">::22                 </w:t>
      </w:r>
      <w:proofErr w:type="gramStart"/>
      <w:r w:rsidRPr="002326D0">
        <w:rPr>
          <w:lang w:val="en-US"/>
        </w:rPr>
        <w:t xml:space="preserve">  :::*</w:t>
      </w:r>
      <w:proofErr w:type="gramEnd"/>
      <w:r w:rsidRPr="002326D0">
        <w:rPr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t>source-zone</w:t>
      </w:r>
      <w:proofErr w:type="spellEnd"/>
      <w:r w:rsidRPr="00563DB3"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rPr>
          <w:b/>
          <w:bCs/>
        </w:rPr>
        <w:t>self</w:t>
      </w:r>
      <w:proofErr w:type="spellEnd"/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 xml:space="preserve"># </w:t>
      </w:r>
      <w:proofErr w:type="spellStart"/>
      <w:r w:rsidRPr="00563DB3">
        <w:t>configure</w:t>
      </w:r>
      <w:proofErr w:type="spellEnd"/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pair)#</w:t>
      </w:r>
      <w:proofErr w:type="gramEnd"/>
      <w:r w:rsidRPr="00563DB3">
        <w:rPr>
          <w:lang w:val="en-US"/>
        </w:rPr>
        <w:t xml:space="preserve">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exit</w:t>
      </w:r>
    </w:p>
    <w:p w14:paraId="483A033D" w14:textId="77777777" w:rsidR="002A40CE" w:rsidRPr="00563DB3" w:rsidRDefault="002A40CE" w:rsidP="002A40CE">
      <w:r>
        <w:t>vesr-1</w:t>
      </w:r>
      <w:r w:rsidRPr="00563DB3">
        <w:t>(</w:t>
      </w:r>
      <w:proofErr w:type="spellStart"/>
      <w:r w:rsidRPr="00563DB3">
        <w:t>config-zone-</w:t>
      </w:r>
      <w:proofErr w:type="gramStart"/>
      <w:r w:rsidRPr="00563DB3">
        <w:t>pair</w:t>
      </w:r>
      <w:proofErr w:type="spellEnd"/>
      <w:r w:rsidRPr="00563DB3">
        <w:t>)#</w:t>
      </w:r>
      <w:proofErr w:type="gramEnd"/>
      <w:r w:rsidRPr="00563DB3">
        <w:t xml:space="preserve"> </w:t>
      </w:r>
      <w:proofErr w:type="spellStart"/>
      <w:r w:rsidRPr="00563DB3">
        <w:t>exit</w:t>
      </w:r>
      <w:proofErr w:type="spellEnd"/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 xml:space="preserve"> с IP-адресами</w:t>
      </w:r>
      <w:r>
        <w:t xml:space="preserve"> локальной </w:t>
      </w:r>
      <w:proofErr w:type="gramStart"/>
      <w:r>
        <w:t xml:space="preserve">сети </w:t>
      </w:r>
      <w:r w:rsidRPr="00563DB3">
        <w:t xml:space="preserve"> </w:t>
      </w:r>
      <w:r>
        <w:t>172.16.1.</w:t>
      </w:r>
      <w:r w:rsidRPr="00B30135">
        <w:t>1</w:t>
      </w:r>
      <w:proofErr w:type="gramEnd"/>
      <w:r w:rsidRPr="00B30135">
        <w:t>/</w:t>
      </w:r>
      <w:proofErr w:type="gramStart"/>
      <w:r>
        <w:t>24</w:t>
      </w:r>
      <w:r w:rsidRPr="00563DB3">
        <w:t xml:space="preserve">  подключаться</w:t>
      </w:r>
      <w:proofErr w:type="gramEnd"/>
      <w:r w:rsidRPr="00563DB3">
        <w:t xml:space="preserve">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03B88355" w:rsidR="002A40CE" w:rsidRPr="00D73BF8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D73BF8">
        <w:rPr>
          <w:lang w:val="en-US"/>
        </w:rPr>
        <w:t xml:space="preserve">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proofErr w:type="spellStart"/>
      <w:r>
        <w:rPr>
          <w:lang w:val="en-US"/>
        </w:rPr>
        <w:t>MicroCore</w:t>
      </w:r>
      <w:proofErr w:type="spellEnd"/>
      <w:r>
        <w:rPr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</w:t>
      </w:r>
      <w:proofErr w:type="gramStart"/>
      <w:r w:rsidRPr="007979E7">
        <w:rPr>
          <w:lang w:val="en-US"/>
        </w:rPr>
        <w:t>service)#</w:t>
      </w:r>
      <w:proofErr w:type="gramEnd"/>
      <w:r w:rsidRPr="007979E7">
        <w:rPr>
          <w:lang w:val="en-US"/>
        </w:rPr>
        <w:t xml:space="preserve">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</w:t>
      </w:r>
      <w:proofErr w:type="gramStart"/>
      <w:r w:rsidRPr="007979E7">
        <w:rPr>
          <w:lang w:val="en-US"/>
        </w:rPr>
        <w:t>service)#</w:t>
      </w:r>
      <w:proofErr w:type="gramEnd"/>
      <w:r w:rsidRPr="007979E7">
        <w:rPr>
          <w:lang w:val="en-US"/>
        </w:rPr>
        <w:t xml:space="preserve">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 xml:space="preserve">2025-05-30T14:03:40+00:00 %CLI-I-CRIT: user admin from </w:t>
      </w:r>
      <w:proofErr w:type="gramStart"/>
      <w:r w:rsidRPr="007979E7">
        <w:rPr>
          <w:lang w:val="en-US"/>
        </w:rPr>
        <w:t>console  input</w:t>
      </w:r>
      <w:proofErr w:type="gramEnd"/>
      <w:r w:rsidRPr="007979E7">
        <w:rPr>
          <w:lang w:val="en-US"/>
        </w:rPr>
        <w:t>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 xml:space="preserve">2025-05-30T14:03:46+00:00 %CLI-I-CRIT: user admin from </w:t>
      </w:r>
      <w:proofErr w:type="gramStart"/>
      <w:r w:rsidRPr="007979E7">
        <w:rPr>
          <w:lang w:val="en-US"/>
        </w:rPr>
        <w:t>console  input</w:t>
      </w:r>
      <w:proofErr w:type="gramEnd"/>
      <w:r w:rsidRPr="007979E7">
        <w:rPr>
          <w:lang w:val="en-US"/>
        </w:rPr>
        <w:t>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</w:t>
      </w:r>
      <w:proofErr w:type="gramStart"/>
      <w:r w:rsidRPr="00F33F7A">
        <w:rPr>
          <w:lang w:val="en-US"/>
        </w:rPr>
        <w:t>pair)#</w:t>
      </w:r>
      <w:proofErr w:type="gramEnd"/>
      <w:r w:rsidRPr="00F33F7A">
        <w:rPr>
          <w:lang w:val="en-US"/>
        </w:rPr>
        <w:t xml:space="preserve">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protocol </w:t>
      </w:r>
      <w:proofErr w:type="spellStart"/>
      <w:r w:rsidRPr="00F33F7A">
        <w:rPr>
          <w:lang w:val="en-US"/>
        </w:rPr>
        <w:t>tcp</w:t>
      </w:r>
      <w:proofErr w:type="spellEnd"/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</w:t>
      </w:r>
      <w:proofErr w:type="gramStart"/>
      <w:r w:rsidRPr="00F33F7A">
        <w:rPr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</w:t>
      </w:r>
      <w:proofErr w:type="gramStart"/>
      <w:r w:rsidRPr="00F33F7A">
        <w:rPr>
          <w:lang w:val="en-US"/>
        </w:rPr>
        <w:t>group  Check</w:t>
      </w:r>
      <w:proofErr w:type="gramEnd"/>
      <w:r w:rsidRPr="00F33F7A">
        <w:rPr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</w:t>
      </w:r>
      <w:proofErr w:type="gramStart"/>
      <w:r w:rsidRPr="00F33F7A">
        <w:rPr>
          <w:lang w:val="en-US"/>
        </w:rPr>
        <w:t>pair)#</w:t>
      </w:r>
      <w:proofErr w:type="gramEnd"/>
      <w:r w:rsidRPr="00F33F7A">
        <w:rPr>
          <w:lang w:val="en-US"/>
        </w:rPr>
        <w:t xml:space="preserve">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2025-05-30T14:18:41+00:00 %CLI-I-CRIT: user admin from </w:t>
      </w:r>
      <w:proofErr w:type="gramStart"/>
      <w:r w:rsidRPr="00F33F7A">
        <w:rPr>
          <w:lang w:val="en-US"/>
        </w:rPr>
        <w:t>console  input</w:t>
      </w:r>
      <w:proofErr w:type="gramEnd"/>
      <w:r w:rsidRPr="00F33F7A">
        <w:rPr>
          <w:lang w:val="en-US"/>
        </w:rPr>
        <w:t>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2025-05-30T14:18:46+00:00 %CLI-I-CRIT: user admin from </w:t>
      </w:r>
      <w:proofErr w:type="gramStart"/>
      <w:r w:rsidRPr="00F33F7A">
        <w:rPr>
          <w:lang w:val="en-US"/>
        </w:rPr>
        <w:t>console  input</w:t>
      </w:r>
      <w:proofErr w:type="gramEnd"/>
      <w:r w:rsidRPr="00F33F7A">
        <w:rPr>
          <w:lang w:val="en-US"/>
        </w:rPr>
        <w:t>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1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1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</w:t>
      </w:r>
      <w:proofErr w:type="gramStart"/>
      <w:r w:rsidRPr="006D79D2">
        <w:rPr>
          <w:lang w:val="en-US"/>
        </w:rPr>
        <w:t>box:~</w:t>
      </w:r>
      <w:proofErr w:type="gramEnd"/>
      <w:r w:rsidRPr="006D79D2">
        <w:rPr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</w:t>
      </w:r>
      <w:proofErr w:type="gramStart"/>
      <w:r w:rsidRPr="006D79D2">
        <w:rPr>
          <w:lang w:val="en-US"/>
        </w:rPr>
        <w:t>3:bc</w:t>
      </w:r>
      <w:proofErr w:type="gramEnd"/>
      <w:r w:rsidRPr="006D79D2">
        <w:rPr>
          <w:lang w:val="en-US"/>
        </w:rPr>
        <w:t>:d</w:t>
      </w:r>
      <w:proofErr w:type="gramStart"/>
      <w:r w:rsidRPr="006D79D2">
        <w:rPr>
          <w:lang w:val="en-US"/>
        </w:rPr>
        <w:t>0:72:71:e3:f7:50:58:43:39:77</w:t>
      </w:r>
      <w:proofErr w:type="gramEnd"/>
      <w:r w:rsidRPr="006D79D2">
        <w:rPr>
          <w:lang w:val="en-US"/>
        </w:rPr>
        <w:t>:c3:2</w:t>
      </w:r>
      <w:proofErr w:type="gramStart"/>
      <w:r w:rsidRPr="006D79D2">
        <w:rPr>
          <w:lang w:val="en-US"/>
        </w:rPr>
        <w:t>c:f</w:t>
      </w:r>
      <w:proofErr w:type="gramEnd"/>
      <w:r w:rsidRPr="006D79D2">
        <w:rPr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 xml:space="preserve">*             Welcome to </w:t>
      </w:r>
      <w:proofErr w:type="spellStart"/>
      <w:r w:rsidRPr="006D79D2">
        <w:rPr>
          <w:lang w:val="en-US"/>
        </w:rPr>
        <w:t>vESR</w:t>
      </w:r>
      <w:proofErr w:type="spellEnd"/>
      <w:r w:rsidRPr="006D79D2">
        <w:rPr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proofErr w:type="spellStart"/>
      <w:r w:rsidRPr="006D79D2">
        <w:rPr>
          <w:lang w:val="en-US"/>
        </w:rPr>
        <w:t>vesr</w:t>
      </w:r>
      <w:proofErr w:type="spellEnd"/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t>source-zone</w:t>
      </w:r>
      <w:proofErr w:type="spellEnd"/>
      <w:r w:rsidRPr="004A61E2"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b/>
          <w:bCs/>
        </w:rPr>
        <w:t>trusted</w:t>
      </w:r>
      <w:proofErr w:type="spellEnd"/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rPr>
          <w:b/>
          <w:bCs/>
        </w:rPr>
        <w:t>self</w:t>
      </w:r>
      <w:proofErr w:type="spellEnd"/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</w:t>
      </w:r>
      <w:proofErr w:type="spellStart"/>
      <w:r>
        <w:t>обьектов</w:t>
      </w:r>
      <w:proofErr w:type="spellEnd"/>
      <w:r>
        <w:t xml:space="preserve">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</w:t>
      </w:r>
      <w:proofErr w:type="gramStart"/>
      <w:r w:rsidRPr="00940AC5">
        <w:rPr>
          <w:lang w:val="en-US"/>
        </w:rPr>
        <w:t>network)#</w:t>
      </w:r>
      <w:proofErr w:type="gramEnd"/>
      <w:r w:rsidRPr="00940AC5">
        <w:rPr>
          <w:lang w:val="en-US"/>
        </w:rPr>
        <w:t xml:space="preserve">  </w:t>
      </w:r>
      <w:proofErr w:type="spellStart"/>
      <w:r w:rsidRPr="00940AC5">
        <w:rPr>
          <w:lang w:val="en-US"/>
        </w:rPr>
        <w:t>ip</w:t>
      </w:r>
      <w:proofErr w:type="spellEnd"/>
      <w:r w:rsidRPr="00940AC5">
        <w:rPr>
          <w:lang w:val="en-US"/>
        </w:rPr>
        <w:t xml:space="preserve">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</w:t>
      </w:r>
      <w:proofErr w:type="gramStart"/>
      <w:r w:rsidRPr="00940AC5">
        <w:rPr>
          <w:lang w:val="en-US"/>
        </w:rPr>
        <w:t>network)#</w:t>
      </w:r>
      <w:proofErr w:type="gramEnd"/>
      <w:r w:rsidRPr="00940AC5">
        <w:rPr>
          <w:lang w:val="en-US"/>
        </w:rPr>
        <w:t xml:space="preserve">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proofErr w:type="spellStart"/>
      <w:r w:rsidRPr="004A61E2">
        <w:rPr>
          <w:lang w:val="en-US"/>
        </w:rPr>
        <w:t>vesr</w:t>
      </w:r>
      <w:proofErr w:type="spellEnd"/>
      <w:r w:rsidRPr="00940AC5">
        <w:t>-</w:t>
      </w:r>
      <w:proofErr w:type="gramStart"/>
      <w:r w:rsidRPr="00940AC5">
        <w:t>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proofErr w:type="gramEnd"/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</w:t>
      </w:r>
      <w:proofErr w:type="spellStart"/>
      <w:r w:rsidRPr="004702F0">
        <w:rPr>
          <w:b/>
          <w:bCs/>
        </w:rPr>
        <w:t>untrusted</w:t>
      </w:r>
      <w:proofErr w:type="spellEnd"/>
      <w:r w:rsidRPr="004702F0">
        <w:rPr>
          <w:b/>
          <w:bCs/>
        </w:rPr>
        <w:t>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>/</w:t>
      </w:r>
      <w:proofErr w:type="gramStart"/>
      <w:r>
        <w:t xml:space="preserve">24 </w:t>
      </w:r>
      <w:r w:rsidRPr="004702F0">
        <w:t> подключаться</w:t>
      </w:r>
      <w:proofErr w:type="gramEnd"/>
      <w:r w:rsidRPr="004702F0">
        <w:t xml:space="preserve"> к маршрутизатору с IP-адресом</w:t>
      </w:r>
      <w:r>
        <w:t xml:space="preserve"> 192.168.10.50 </w:t>
      </w:r>
      <w:proofErr w:type="gramStart"/>
      <w:r>
        <w:t>( адрес</w:t>
      </w:r>
      <w:proofErr w:type="gramEnd"/>
      <w:r>
        <w:t xml:space="preserve"> внешнего интерфейса </w:t>
      </w:r>
      <w:proofErr w:type="spellStart"/>
      <w:r>
        <w:rPr>
          <w:lang w:val="en-US"/>
        </w:rPr>
        <w:t>gi</w:t>
      </w:r>
      <w:proofErr w:type="spellEnd"/>
      <w:r w:rsidRPr="004A61E2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4A61E2">
        <w:t xml:space="preserve">-1, </w:t>
      </w:r>
      <w:r>
        <w:t xml:space="preserve">полученный командой </w:t>
      </w:r>
      <w:proofErr w:type="spellStart"/>
      <w:r>
        <w:rPr>
          <w:lang w:val="en-US"/>
        </w:rPr>
        <w:t>sh</w:t>
      </w:r>
      <w:proofErr w:type="spellEnd"/>
      <w:r w:rsidRPr="004A61E2">
        <w:t xml:space="preserve"> </w:t>
      </w:r>
      <w:proofErr w:type="spellStart"/>
      <w:r>
        <w:rPr>
          <w:lang w:val="en-US"/>
        </w:rPr>
        <w:t>ip</w:t>
      </w:r>
      <w:proofErr w:type="spellEnd"/>
      <w:r w:rsidRPr="004A61E2">
        <w:t xml:space="preserve"> </w:t>
      </w:r>
      <w:proofErr w:type="gramStart"/>
      <w:r>
        <w:rPr>
          <w:lang w:val="en-US"/>
        </w:rPr>
        <w:t>int</w:t>
      </w:r>
      <w:r w:rsidRPr="004A61E2">
        <w:t xml:space="preserve">) </w:t>
      </w:r>
      <w:r w:rsidRPr="004702F0">
        <w:t> по</w:t>
      </w:r>
      <w:proofErr w:type="gramEnd"/>
      <w:r w:rsidRPr="004702F0">
        <w:t xml:space="preserve">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</w:t>
      </w:r>
      <w:proofErr w:type="gramStart"/>
      <w:r w:rsidRPr="004A61E2">
        <w:rPr>
          <w:lang w:val="en-US"/>
        </w:rPr>
        <w:t>pair)#</w:t>
      </w:r>
      <w:proofErr w:type="gramEnd"/>
      <w:r w:rsidRPr="004A61E2">
        <w:rPr>
          <w:lang w:val="en-US"/>
        </w:rPr>
        <w:t xml:space="preserve">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protocol </w:t>
      </w:r>
      <w:proofErr w:type="spellStart"/>
      <w:r w:rsidRPr="004A61E2">
        <w:rPr>
          <w:lang w:val="en-US"/>
        </w:rPr>
        <w:t>tcp</w:t>
      </w:r>
      <w:proofErr w:type="spellEnd"/>
      <w:r w:rsidRPr="004A61E2">
        <w:rPr>
          <w:lang w:val="en-US"/>
        </w:rPr>
        <w:t xml:space="preserve">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source-address </w:t>
      </w:r>
      <w:proofErr w:type="spellStart"/>
      <w:r w:rsidRPr="004A61E2">
        <w:rPr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t-group</w:t>
      </w:r>
      <w:proofErr w:type="spellEnd"/>
      <w:r w:rsidRPr="004A61E2">
        <w:rPr>
          <w:lang w:val="en-US"/>
        </w:rPr>
        <w:t xml:space="preserve">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destination-</w:t>
      </w:r>
      <w:proofErr w:type="gramStart"/>
      <w:r w:rsidRPr="004A61E2">
        <w:rPr>
          <w:lang w:val="en-US"/>
        </w:rPr>
        <w:t xml:space="preserve">port  </w:t>
      </w:r>
      <w:proofErr w:type="spellStart"/>
      <w:r w:rsidRPr="004A61E2">
        <w:rPr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ject</w:t>
      </w:r>
      <w:proofErr w:type="spellEnd"/>
      <w:r w:rsidRPr="004A61E2">
        <w:rPr>
          <w:lang w:val="en-US"/>
        </w:rPr>
        <w:t xml:space="preserve">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</w:t>
      </w:r>
      <w:proofErr w:type="gramStart"/>
      <w:r w:rsidRPr="004A61E2">
        <w:rPr>
          <w:lang w:val="en-US"/>
        </w:rPr>
        <w:t>pair)#</w:t>
      </w:r>
      <w:proofErr w:type="gramEnd"/>
      <w:r w:rsidRPr="004A61E2">
        <w:rPr>
          <w:lang w:val="en-US"/>
        </w:rPr>
        <w:t xml:space="preserve">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>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proofErr w:type="spellStart"/>
      <w:r>
        <w:rPr>
          <w:lang w:val="en-US"/>
        </w:rPr>
        <w:t>vesr</w:t>
      </w:r>
      <w:proofErr w:type="spellEnd"/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B578C4" w:rsidRDefault="002A40CE" w:rsidP="002A40CE">
      <w:pPr>
        <w:shd w:val="clear" w:color="auto" w:fill="D0CECE" w:themeFill="background2" w:themeFillShade="E6"/>
      </w:pPr>
      <w:proofErr w:type="spellStart"/>
      <w:r w:rsidRPr="00935B42">
        <w:rPr>
          <w:lang w:val="en-US"/>
        </w:rPr>
        <w:t>vesr</w:t>
      </w:r>
      <w:proofErr w:type="spellEnd"/>
      <w:r w:rsidRPr="00B578C4">
        <w:t xml:space="preserve">-1# </w:t>
      </w:r>
      <w:proofErr w:type="spellStart"/>
      <w:r w:rsidRPr="00935B42">
        <w:rPr>
          <w:lang w:val="en-US"/>
        </w:rPr>
        <w:t>sh</w:t>
      </w:r>
      <w:proofErr w:type="spellEnd"/>
      <w:r w:rsidRPr="00B578C4">
        <w:t xml:space="preserve"> </w:t>
      </w:r>
      <w:r w:rsidRPr="00935B42">
        <w:rPr>
          <w:lang w:val="en-US"/>
        </w:rPr>
        <w:t>syslog</w:t>
      </w:r>
      <w:r w:rsidRPr="00B578C4">
        <w:t xml:space="preserve"> </w:t>
      </w:r>
      <w:proofErr w:type="spellStart"/>
      <w:proofErr w:type="gramStart"/>
      <w:r w:rsidRPr="00935B42">
        <w:rPr>
          <w:lang w:val="en-US"/>
        </w:rPr>
        <w:t>tmpsys</w:t>
      </w:r>
      <w:proofErr w:type="spellEnd"/>
      <w:r w:rsidRPr="00B578C4">
        <w:t>:</w:t>
      </w:r>
      <w:r w:rsidRPr="00935B42">
        <w:rPr>
          <w:lang w:val="en-US"/>
        </w:rPr>
        <w:t>syslog</w:t>
      </w:r>
      <w:r w:rsidRPr="00B578C4">
        <w:t>/</w:t>
      </w:r>
      <w:r w:rsidRPr="00935B42">
        <w:rPr>
          <w:lang w:val="en-US"/>
        </w:rPr>
        <w:t>auth</w:t>
      </w:r>
      <w:r w:rsidRPr="00B578C4">
        <w:t>.</w:t>
      </w:r>
      <w:r w:rsidRPr="00935B42">
        <w:rPr>
          <w:lang w:val="en-US"/>
        </w:rPr>
        <w:t>log</w:t>
      </w:r>
      <w:proofErr w:type="gramEnd"/>
      <w:r w:rsidRPr="00B578C4">
        <w:t xml:space="preserve"> | </w:t>
      </w:r>
      <w:proofErr w:type="spellStart"/>
      <w:r w:rsidRPr="00935B42">
        <w:rPr>
          <w:lang w:val="en-US"/>
        </w:rPr>
        <w:t>i</w:t>
      </w:r>
      <w:proofErr w:type="spellEnd"/>
      <w:r w:rsidRPr="00B578C4"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proofErr w:type="gramStart"/>
      <w:r w:rsidRPr="00935B42">
        <w:t xml:space="preserve">192.168.10.112 </w:t>
      </w:r>
      <w:r>
        <w:t xml:space="preserve"> и</w:t>
      </w:r>
      <w:proofErr w:type="gramEnd"/>
      <w:r>
        <w:t xml:space="preserve">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proofErr w:type="gramStart"/>
      <w:r w:rsidRPr="00935B42">
        <w:t xml:space="preserve">192.168.10.112 </w:t>
      </w:r>
      <w:r>
        <w:t xml:space="preserve"> выдан</w:t>
      </w:r>
      <w:proofErr w:type="gramEnd"/>
      <w:r>
        <w:t xml:space="preserve">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proofErr w:type="spellStart"/>
      <w:r>
        <w:rPr>
          <w:lang w:val="en-US"/>
        </w:rPr>
        <w:t>ConnectBot</w:t>
      </w:r>
      <w:proofErr w:type="spellEnd"/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2ABA4D18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6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2" w:name="_Hlk200027659"/>
      <w:r>
        <w:t xml:space="preserve">Точно так же проверяется </w:t>
      </w:r>
      <w:bookmarkEnd w:id="22"/>
      <w:r>
        <w:t>доступ с любого сетевого адреса из сети 192.168.10.0/24</w:t>
      </w:r>
      <w:r w:rsidRPr="009D5922">
        <w:t xml:space="preserve"> </w:t>
      </w:r>
      <w:proofErr w:type="gramStart"/>
      <w:r w:rsidRPr="009D5922">
        <w:t xml:space="preserve">( </w:t>
      </w:r>
      <w:r>
        <w:t>за</w:t>
      </w:r>
      <w:proofErr w:type="gramEnd"/>
      <w:r>
        <w:t xml:space="preserve"> исключением адреса собственной </w:t>
      </w:r>
      <w:proofErr w:type="spellStart"/>
      <w:r>
        <w:t>хостовой</w:t>
      </w:r>
      <w:proofErr w:type="spellEnd"/>
      <w:r>
        <w:t xml:space="preserve"> </w:t>
      </w:r>
      <w:proofErr w:type="gramStart"/>
      <w:r>
        <w:t>машины )</w:t>
      </w:r>
      <w:proofErr w:type="gramEnd"/>
      <w:r>
        <w:t xml:space="preserve">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rinat@ubuntu</w:t>
      </w:r>
      <w:proofErr w:type="gramStart"/>
      <w:r w:rsidRPr="009D5922">
        <w:rPr>
          <w:lang w:val="en-US"/>
        </w:rPr>
        <w:t>22:~</w:t>
      </w:r>
      <w:proofErr w:type="gramEnd"/>
      <w:r w:rsidRPr="009D5922">
        <w:rPr>
          <w:lang w:val="en-US"/>
        </w:rPr>
        <w:t xml:space="preserve">$ </w:t>
      </w:r>
      <w:proofErr w:type="spellStart"/>
      <w:r w:rsidRPr="009D5922">
        <w:rPr>
          <w:lang w:val="en-US"/>
        </w:rPr>
        <w:t>ip</w:t>
      </w:r>
      <w:proofErr w:type="spellEnd"/>
      <w:r w:rsidRPr="009D5922">
        <w:rPr>
          <w:lang w:val="en-US"/>
        </w:rPr>
        <w:t xml:space="preserve"> add | </w:t>
      </w:r>
      <w:proofErr w:type="gramStart"/>
      <w:r w:rsidRPr="009D5922">
        <w:rPr>
          <w:lang w:val="en-US"/>
        </w:rPr>
        <w:t>grep  '</w:t>
      </w:r>
      <w:proofErr w:type="spellStart"/>
      <w:proofErr w:type="gramEnd"/>
      <w:r w:rsidRPr="009D5922">
        <w:rPr>
          <w:lang w:val="en-US"/>
        </w:rPr>
        <w:t>ens</w:t>
      </w:r>
      <w:proofErr w:type="spellEnd"/>
      <w:r w:rsidRPr="009D5922">
        <w:rPr>
          <w:lang w:val="en-US"/>
        </w:rPr>
        <w:t>'||'</w:t>
      </w:r>
      <w:proofErr w:type="spellStart"/>
      <w:r w:rsidRPr="009D5922">
        <w:rPr>
          <w:lang w:val="en-US"/>
        </w:rPr>
        <w:t>inet</w:t>
      </w:r>
      <w:proofErr w:type="spellEnd"/>
      <w:r w:rsidRPr="009D5922">
        <w:rPr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2: ens33: &lt;</w:t>
      </w:r>
      <w:proofErr w:type="gramStart"/>
      <w:r w:rsidRPr="009D5922">
        <w:rPr>
          <w:lang w:val="en-US"/>
        </w:rPr>
        <w:t>BROADCAST,MULTICAST</w:t>
      </w:r>
      <w:proofErr w:type="gramEnd"/>
      <w:r w:rsidRPr="009D5922">
        <w:rPr>
          <w:lang w:val="en-US"/>
        </w:rPr>
        <w:t>,</w:t>
      </w:r>
      <w:proofErr w:type="gramStart"/>
      <w:r w:rsidRPr="009D5922">
        <w:rPr>
          <w:lang w:val="en-US"/>
        </w:rPr>
        <w:t>UP,LOWER</w:t>
      </w:r>
      <w:proofErr w:type="gramEnd"/>
      <w:r w:rsidRPr="009D5922">
        <w:rPr>
          <w:lang w:val="en-US"/>
        </w:rPr>
        <w:t xml:space="preserve">_UP&gt;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fq_codel</w:t>
      </w:r>
      <w:proofErr w:type="spellEnd"/>
      <w:r w:rsidRPr="009D5922">
        <w:rPr>
          <w:lang w:val="en-US"/>
        </w:rPr>
        <w:t xml:space="preserve"> state UP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proofErr w:type="spellStart"/>
      <w:r w:rsidRPr="00C85AF6">
        <w:rPr>
          <w:bdr w:val="single" w:sz="18" w:space="0" w:color="EE0000"/>
          <w:lang w:val="en-US"/>
        </w:rPr>
        <w:t>inet</w:t>
      </w:r>
      <w:proofErr w:type="spellEnd"/>
      <w:r w:rsidRPr="00C85AF6">
        <w:rPr>
          <w:bdr w:val="single" w:sz="18" w:space="0" w:color="EE0000"/>
          <w:lang w:val="en-US"/>
        </w:rPr>
        <w:t xml:space="preserve"> 192.168.10.31</w:t>
      </w:r>
      <w:r w:rsidRPr="009D5922">
        <w:rPr>
          <w:lang w:val="en-US"/>
        </w:rPr>
        <w:t xml:space="preserve">/24 </w:t>
      </w:r>
      <w:proofErr w:type="spellStart"/>
      <w:r w:rsidRPr="009D5922">
        <w:rPr>
          <w:lang w:val="en-US"/>
        </w:rPr>
        <w:t>brd</w:t>
      </w:r>
      <w:proofErr w:type="spellEnd"/>
      <w:r w:rsidRPr="009D5922">
        <w:rPr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>3: ens37: &lt;</w:t>
      </w:r>
      <w:proofErr w:type="gramStart"/>
      <w:r w:rsidRPr="009D5922">
        <w:rPr>
          <w:lang w:val="en-US"/>
        </w:rPr>
        <w:t>BROADCAST,MULTICAST</w:t>
      </w:r>
      <w:proofErr w:type="gramEnd"/>
      <w:r w:rsidRPr="009D5922">
        <w:rPr>
          <w:lang w:val="en-US"/>
        </w:rPr>
        <w:t xml:space="preserve">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noop</w:t>
      </w:r>
      <w:proofErr w:type="spellEnd"/>
      <w:r w:rsidRPr="009D5922">
        <w:rPr>
          <w:lang w:val="en-US"/>
        </w:rPr>
        <w:t xml:space="preserve"> state DOWN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</w:t>
      </w:r>
      <w:proofErr w:type="gramStart"/>
      <w:r w:rsidRPr="00C85AF6">
        <w:rPr>
          <w:lang w:val="en-US"/>
        </w:rPr>
        <w:t>22:~</w:t>
      </w:r>
      <w:proofErr w:type="gramEnd"/>
      <w:r w:rsidRPr="00C85AF6">
        <w:rPr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*             Welcome to </w:t>
      </w:r>
      <w:proofErr w:type="spellStart"/>
      <w:r w:rsidRPr="00C85AF6">
        <w:rPr>
          <w:lang w:val="en-US"/>
        </w:rPr>
        <w:t>vESR</w:t>
      </w:r>
      <w:proofErr w:type="spellEnd"/>
      <w:r w:rsidRPr="00C85AF6">
        <w:rPr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vesr-1# </w:t>
      </w:r>
      <w:proofErr w:type="spellStart"/>
      <w:r w:rsidRPr="00C85AF6">
        <w:rPr>
          <w:lang w:val="en-US"/>
        </w:rPr>
        <w:t>sh</w:t>
      </w:r>
      <w:proofErr w:type="spellEnd"/>
      <w:r w:rsidRPr="00C85AF6">
        <w:rPr>
          <w:lang w:val="en-US"/>
        </w:rPr>
        <w:t xml:space="preserve"> syslog </w:t>
      </w:r>
      <w:proofErr w:type="spellStart"/>
      <w:proofErr w:type="gramStart"/>
      <w:r w:rsidRPr="00C85AF6">
        <w:rPr>
          <w:lang w:val="en-US"/>
        </w:rPr>
        <w:t>tmpsys:syslog</w:t>
      </w:r>
      <w:proofErr w:type="spellEnd"/>
      <w:r w:rsidRPr="00C85AF6">
        <w:rPr>
          <w:lang w:val="en-US"/>
        </w:rPr>
        <w:t>/auth.log</w:t>
      </w:r>
      <w:proofErr w:type="gramEnd"/>
      <w:r w:rsidRPr="00C85AF6">
        <w:rPr>
          <w:lang w:val="en-US"/>
        </w:rPr>
        <w:t xml:space="preserve"> | </w:t>
      </w:r>
      <w:proofErr w:type="spellStart"/>
      <w:r w:rsidRPr="00C85AF6">
        <w:rPr>
          <w:lang w:val="en-US"/>
        </w:rPr>
        <w:t>i</w:t>
      </w:r>
      <w:proofErr w:type="spellEnd"/>
      <w:r w:rsidRPr="00C85AF6">
        <w:rPr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2025-06-05T11:54:30+00:00 %AAA-I-SSH: Accepted password for </w:t>
      </w:r>
      <w:proofErr w:type="spellStart"/>
      <w:r w:rsidRPr="00C85AF6">
        <w:rPr>
          <w:lang w:val="en-US"/>
        </w:rPr>
        <w:t>rinat</w:t>
      </w:r>
      <w:proofErr w:type="spellEnd"/>
      <w:r w:rsidRPr="00C85AF6">
        <w:rPr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3" w:name="_Toc20192358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007CA29B" w14:textId="77777777" w:rsidR="002A40CE" w:rsidRDefault="002A40CE" w:rsidP="002A40CE">
      <w:pPr>
        <w:ind w:firstLine="0"/>
      </w:pPr>
    </w:p>
    <w:p w14:paraId="0F8943FF" w14:textId="7441125A" w:rsidR="009B18AC" w:rsidRDefault="008945BA">
      <w:r>
        <w:t>В следующей главе вы узнаете …</w:t>
      </w:r>
      <w:r w:rsidR="009B18AC"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4" w:name="_Toc201923587"/>
      <w:r w:rsidRPr="00521F9E">
        <w:t xml:space="preserve">Глава </w:t>
      </w:r>
      <w:r w:rsidR="00BB6323" w:rsidRPr="00B44A9C">
        <w:t>7</w:t>
      </w:r>
      <w:r w:rsidRPr="00521F9E">
        <w:t xml:space="preserve">. </w:t>
      </w:r>
      <w:proofErr w:type="gramStart"/>
      <w:r w:rsidRPr="00521F9E">
        <w:t>Настройка  NAT</w:t>
      </w:r>
      <w:proofErr w:type="gramEnd"/>
      <w:r w:rsidRPr="00521F9E">
        <w:t xml:space="preserve">(DNAT) для доступа в Интернет в виртуальном маршрутизаторе </w:t>
      </w:r>
      <w:proofErr w:type="spellStart"/>
      <w:r w:rsidRPr="00521F9E">
        <w:t>vESR</w:t>
      </w:r>
      <w:proofErr w:type="spellEnd"/>
      <w:r w:rsidRPr="00521F9E">
        <w:t>.</w:t>
      </w:r>
      <w:bookmarkEnd w:id="24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5" w:tgtFrame="_blank" w:history="1">
        <w:r w:rsidRPr="003F7F97">
          <w:rPr>
            <w:rStyle w:val="a7"/>
          </w:rPr>
          <w:t>expertnetworkconsultant.com</w:t>
        </w:r>
      </w:hyperlink>
      <w:hyperlink r:id="rId116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7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8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2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5"/>
        </w:numPr>
        <w:spacing w:line="278" w:lineRule="auto"/>
      </w:pPr>
    </w:p>
    <w:p w14:paraId="02DC4270" w14:textId="77777777" w:rsidR="00521F9E" w:rsidRDefault="00521F9E" w:rsidP="00521F9E">
      <w:r w:rsidRPr="00A80D06">
        <w:t>Предположим</w:t>
      </w:r>
      <w:r>
        <w:t xml:space="preserve">, </w:t>
      </w:r>
      <w:proofErr w:type="gramStart"/>
      <w:r>
        <w:t xml:space="preserve">что </w:t>
      </w:r>
      <w:r w:rsidRPr="00A80D06">
        <w:t xml:space="preserve"> нужн</w:t>
      </w:r>
      <w:r>
        <w:t>о</w:t>
      </w:r>
      <w:proofErr w:type="gramEnd"/>
      <w:r w:rsidRPr="00A80D06">
        <w:t xml:space="preserve"> </w:t>
      </w:r>
      <w:r>
        <w:t xml:space="preserve">еще один малый </w:t>
      </w:r>
      <w:proofErr w:type="gramStart"/>
      <w:r>
        <w:t>офис</w:t>
      </w:r>
      <w:r w:rsidRPr="0054013A">
        <w:t xml:space="preserve"> </w:t>
      </w:r>
      <w:r>
        <w:t xml:space="preserve"> подключить</w:t>
      </w:r>
      <w:proofErr w:type="gramEnd"/>
      <w:r>
        <w:t xml:space="preserve"> </w:t>
      </w:r>
      <w:proofErr w:type="gramStart"/>
      <w:r>
        <w:t>в  сеть</w:t>
      </w:r>
      <w:proofErr w:type="gramEnd"/>
      <w:r>
        <w:t xml:space="preserve">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</w:t>
      </w:r>
      <w:proofErr w:type="gramStart"/>
      <w:r>
        <w:t>будет  из</w:t>
      </w:r>
      <w:proofErr w:type="gramEnd"/>
      <w:r>
        <w:t xml:space="preserve">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</w:t>
      </w:r>
      <w:proofErr w:type="gramStart"/>
      <w:r w:rsidRPr="00A80D06">
        <w:t xml:space="preserve">( </w:t>
      </w:r>
      <w:r>
        <w:t>адрес</w:t>
      </w:r>
      <w:proofErr w:type="gramEnd"/>
      <w:r>
        <w:t xml:space="preserve">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proofErr w:type="gramStart"/>
      <w:r w:rsidRPr="006A5A24">
        <w:t>1</w:t>
      </w:r>
      <w:r w:rsidRPr="0054013A">
        <w:t xml:space="preserve"> </w:t>
      </w:r>
      <w:r w:rsidRPr="00A80D06">
        <w:t>)</w:t>
      </w:r>
      <w:proofErr w:type="gramEnd"/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80D06">
        <w:t>-1</w:t>
      </w:r>
      <w:proofErr w:type="gramStart"/>
      <w:r w:rsidRPr="00A80D06">
        <w:t xml:space="preserve">) </w:t>
      </w:r>
      <w:r w:rsidRPr="003F7F97">
        <w:t>,</w:t>
      </w:r>
      <w:proofErr w:type="gramEnd"/>
      <w:r w:rsidRPr="003F7F97">
        <w:t xml:space="preserve">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lang w:val="en-US"/>
        </w:rPr>
        <w:t>vesr</w:t>
      </w:r>
      <w:proofErr w:type="spellEnd"/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</w:t>
      </w:r>
      <w:proofErr w:type="gramStart"/>
      <w:r>
        <w:t>инициации ,</w:t>
      </w:r>
      <w:proofErr w:type="gramEnd"/>
      <w:r>
        <w:t xml:space="preserve"> как описано главе 2. «Настройка </w:t>
      </w:r>
      <w:proofErr w:type="gramStart"/>
      <w:r w:rsidRPr="00725084">
        <w:t>виртуально</w:t>
      </w:r>
      <w:r>
        <w:t>го  сервисного</w:t>
      </w:r>
      <w:proofErr w:type="gramEnd"/>
      <w:r>
        <w:t xml:space="preserve"> маршрутизатора </w:t>
      </w:r>
      <w:proofErr w:type="spellStart"/>
      <w:r>
        <w:rPr>
          <w:lang w:val="en-US"/>
        </w:rPr>
        <w:t>vESR</w:t>
      </w:r>
      <w:proofErr w:type="spellEnd"/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proofErr w:type="spellStart"/>
      <w:r w:rsidRPr="00F70DA6">
        <w:rPr>
          <w:lang w:val="en-US"/>
        </w:rPr>
        <w:t>vESR</w:t>
      </w:r>
      <w:proofErr w:type="spellEnd"/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-3 </w:t>
      </w:r>
      <w:r>
        <w:t xml:space="preserve">и затем виртуальный маршрутизатор домашнего офиса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54B37260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12C66361" w:rsidR="003256D3" w:rsidRDefault="008007B9" w:rsidP="008007B9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7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>
        <w:t xml:space="preserve"> Схема связи домашнего офиса </w:t>
      </w:r>
      <w:proofErr w:type="gramStart"/>
      <w:r>
        <w:t>с филиалам</w:t>
      </w:r>
      <w:proofErr w:type="gramEnd"/>
      <w:r>
        <w:t xml:space="preserve">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Pr="00624C92" w:rsidRDefault="00521F9E" w:rsidP="00521F9E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proofErr w:type="spellStart"/>
      <w:r>
        <w:rPr>
          <w:lang w:val="en-US"/>
        </w:rPr>
        <w:t>gi</w:t>
      </w:r>
      <w:proofErr w:type="spellEnd"/>
      <w:r w:rsidRPr="00A01EB5">
        <w:t>1/0/1</w:t>
      </w:r>
      <w:r>
        <w:t>:</w:t>
      </w:r>
    </w:p>
    <w:p w14:paraId="7D003935" w14:textId="77777777" w:rsidR="006606E5" w:rsidRPr="00624C92" w:rsidRDefault="006606E5" w:rsidP="00521F9E"/>
    <w:p w14:paraId="45408BCB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hostname </w:t>
      </w: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</w:pPr>
      <w:r w:rsidRPr="006E11C6"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</w:t>
      </w:r>
      <w:r w:rsidRPr="006E11C6">
        <w:rPr>
          <w:b/>
          <w:bCs/>
          <w:lang w:val="en-US"/>
        </w:rPr>
        <w:t>2</w:t>
      </w:r>
    </w:p>
    <w:p w14:paraId="554737E4" w14:textId="67A00076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</w:t>
      </w:r>
      <w:r w:rsidR="00C160B3">
        <w:rPr>
          <w:b/>
          <w:bCs/>
          <w:lang w:val="en-US"/>
        </w:rPr>
        <w:t>vesr-2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</w:pPr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10.10.10.0/24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10.10.20.0/24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665B68BB" w14:textId="77777777" w:rsidR="006606E5" w:rsidRPr="00624C92" w:rsidRDefault="006606E5" w:rsidP="00521F9E"/>
    <w:p w14:paraId="0719D447" w14:textId="3748290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7D3FB4B2" w:rsidR="004774B6" w:rsidRPr="00624C92" w:rsidRDefault="004774B6" w:rsidP="00521F9E">
      <w:r>
        <w:t xml:space="preserve">Добавляем маршрутизацию по </w:t>
      </w:r>
      <w:proofErr w:type="spellStart"/>
      <w:r>
        <w:t>умоланию</w:t>
      </w:r>
      <w:proofErr w:type="spellEnd"/>
      <w:r>
        <w:t xml:space="preserve"> и маршруты к сетям клиентов в левой и правой частях схемы, которые находятся за виртуальными маршрутизаторами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4774B6">
        <w:t xml:space="preserve"> </w:t>
      </w:r>
      <w:r>
        <w:t>соответственно:</w:t>
      </w:r>
    </w:p>
    <w:p w14:paraId="4E37370F" w14:textId="77777777" w:rsidR="006606E5" w:rsidRPr="00624C92" w:rsidRDefault="006606E5" w:rsidP="00521F9E"/>
    <w:p w14:paraId="42F90954" w14:textId="3D89820F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vesr-Odin#config</w:t>
      </w:r>
      <w:proofErr w:type="spellEnd"/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</w:pPr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</w:t>
      </w:r>
      <w:proofErr w:type="gramStart"/>
      <w:r w:rsidRPr="004774B6">
        <w:rPr>
          <w:b/>
          <w:bCs/>
          <w:lang w:val="en-US"/>
        </w:rPr>
        <w:t>Odin(</w:t>
      </w:r>
      <w:proofErr w:type="gramEnd"/>
      <w:r w:rsidRPr="004774B6">
        <w:rPr>
          <w:b/>
          <w:bCs/>
          <w:lang w:val="en-US"/>
        </w:rPr>
        <w:t xml:space="preserve">config- syslog </w:t>
      </w:r>
      <w:proofErr w:type="gramStart"/>
      <w:r w:rsidRPr="004774B6">
        <w:rPr>
          <w:b/>
          <w:bCs/>
          <w:lang w:val="en-US"/>
        </w:rPr>
        <w:t>console)#</w:t>
      </w:r>
      <w:proofErr w:type="gramEnd"/>
      <w:r w:rsidRPr="004774B6">
        <w:rPr>
          <w:b/>
          <w:bCs/>
          <w:lang w:val="en-US"/>
        </w:rPr>
        <w:t xml:space="preserve">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rPr>
          <w:b/>
          <w:bCs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554A7BBD" w14:textId="77777777" w:rsidR="006606E5" w:rsidRPr="00624C92" w:rsidRDefault="006606E5" w:rsidP="004774B6"/>
    <w:p w14:paraId="0979E261" w14:textId="66C2ABEC" w:rsidR="004774B6" w:rsidRPr="006606E5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</w:t>
      </w:r>
      <w:proofErr w:type="gramStart"/>
      <w:r w:rsidR="000A1B9C" w:rsidRPr="000A1B9C">
        <w:t xml:space="preserve">( </w:t>
      </w:r>
      <w:r w:rsidR="000A1B9C" w:rsidRPr="000A1B9C">
        <w:rPr>
          <w:lang w:val="en-US"/>
        </w:rPr>
        <w:t>SNAT</w:t>
      </w:r>
      <w:proofErr w:type="gramEnd"/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4774B6"/>
    <w:p w14:paraId="5C26C4D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 xml:space="preserve">-Odin(config)# 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pool)#</w:t>
      </w:r>
      <w:proofErr w:type="gramEnd"/>
      <w:r w:rsidRPr="000A1B9C">
        <w:rPr>
          <w:b/>
          <w:bCs/>
          <w:lang w:val="en-US"/>
        </w:rPr>
        <w:t xml:space="preserve">     </w:t>
      </w:r>
      <w:proofErr w:type="spellStart"/>
      <w:r w:rsidRPr="000A1B9C">
        <w:rPr>
          <w:b/>
          <w:bCs/>
          <w:lang w:val="en-US"/>
        </w:rPr>
        <w:t>ip</w:t>
      </w:r>
      <w:proofErr w:type="spellEnd"/>
      <w:r w:rsidRPr="000A1B9C">
        <w:rPr>
          <w:b/>
          <w:bCs/>
          <w:lang w:val="en-US"/>
        </w:rPr>
        <w:t xml:space="preserve">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pool)#</w:t>
      </w:r>
      <w:proofErr w:type="gramEnd"/>
      <w:r w:rsidRPr="000A1B9C">
        <w:rPr>
          <w:b/>
          <w:bCs/>
          <w:lang w:val="en-US"/>
        </w:rPr>
        <w:t xml:space="preserve">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to interface </w:t>
      </w:r>
      <w:proofErr w:type="spellStart"/>
      <w:r w:rsidRPr="000A1B9C">
        <w:rPr>
          <w:b/>
          <w:bCs/>
          <w:lang w:val="en-US"/>
        </w:rPr>
        <w:t>gigabitethernet</w:t>
      </w:r>
      <w:proofErr w:type="spellEnd"/>
      <w:r w:rsidRPr="000A1B9C">
        <w:rPr>
          <w:b/>
          <w:bCs/>
          <w:lang w:val="en-US"/>
        </w:rPr>
        <w:t xml:space="preserve">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-Odin(config)#</w:t>
      </w:r>
    </w:p>
    <w:p w14:paraId="26BB9694" w14:textId="77777777" w:rsidR="006606E5" w:rsidRDefault="006606E5" w:rsidP="000A1B9C">
      <w:pPr>
        <w:rPr>
          <w:lang w:val="en-US"/>
        </w:rPr>
      </w:pPr>
    </w:p>
    <w:p w14:paraId="0F642C67" w14:textId="5922CA66" w:rsidR="000A1B9C" w:rsidRPr="00624C92" w:rsidRDefault="000A1B9C" w:rsidP="000A1B9C">
      <w:r w:rsidRPr="000A1B9C">
        <w:t xml:space="preserve">Здесь адрес </w:t>
      </w:r>
      <w:proofErr w:type="gramStart"/>
      <w:r w:rsidRPr="000A1B9C">
        <w:t>192.168.10.114  выдан</w:t>
      </w:r>
      <w:proofErr w:type="gramEnd"/>
      <w:r w:rsidRPr="000A1B9C">
        <w:t xml:space="preserve">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proofErr w:type="spellStart"/>
      <w:r w:rsidRPr="000A1B9C">
        <w:rPr>
          <w:lang w:val="en-US"/>
        </w:rPr>
        <w:t>vesr</w:t>
      </w:r>
      <w:proofErr w:type="spellEnd"/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</w:t>
      </w:r>
      <w:proofErr w:type="gramStart"/>
      <w:r>
        <w:t xml:space="preserve">на </w:t>
      </w:r>
      <w:r w:rsidRPr="000A1B9C">
        <w:t xml:space="preserve"> исходящие</w:t>
      </w:r>
      <w:proofErr w:type="gramEnd"/>
      <w:r w:rsidRPr="000A1B9C">
        <w:t xml:space="preserve"> адреса </w:t>
      </w:r>
      <w:r>
        <w:t xml:space="preserve">от </w:t>
      </w:r>
      <w:r w:rsidRPr="000A1B9C">
        <w:t xml:space="preserve">клиентов сетей 10.10.10.0/24 и 10.10.20.0/24 и 10.10.30.0/24 </w:t>
      </w:r>
      <w:proofErr w:type="gramStart"/>
      <w:r w:rsidRPr="000A1B9C">
        <w:t>( понадобится</w:t>
      </w:r>
      <w:proofErr w:type="gramEnd"/>
      <w:r w:rsidRPr="000A1B9C">
        <w:t xml:space="preserve">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24C92" w:rsidRDefault="006606E5" w:rsidP="000A1B9C"/>
    <w:p w14:paraId="345401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2A0057" w14:textId="77777777" w:rsidR="006606E5" w:rsidRPr="00624C92" w:rsidRDefault="006606E5" w:rsidP="00521F9E"/>
    <w:p w14:paraId="04F15461" w14:textId="4A178A86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03AD8549" w:rsidR="00521F9E" w:rsidRPr="006E11C6" w:rsidRDefault="00521F9E" w:rsidP="00521F9E">
      <w:r w:rsidRPr="006E11C6">
        <w:t xml:space="preserve">Настройка виртуального маршрутизатора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 w:rsidRPr="006E11C6">
        <w:t>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521F9E">
      <w:pPr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rPr>
          <w:lang w:val="en-US"/>
        </w:rPr>
      </w:pPr>
    </w:p>
    <w:p w14:paraId="666B2F15" w14:textId="273582F9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</w:t>
      </w:r>
      <w:proofErr w:type="gramStart"/>
      <w:r w:rsidR="00373684" w:rsidRPr="00373684">
        <w:t xml:space="preserve">( </w:t>
      </w:r>
      <w:r w:rsidR="00373684">
        <w:t>выход</w:t>
      </w:r>
      <w:proofErr w:type="gramEnd"/>
      <w:r w:rsidR="00373684">
        <w:t xml:space="preserve">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</w:t>
      </w:r>
      <w:proofErr w:type="gramStart"/>
      <w:r w:rsidR="00373684">
        <w:t>( сеть</w:t>
      </w:r>
      <w:proofErr w:type="gramEnd"/>
      <w:r w:rsidR="00373684">
        <w:t xml:space="preserve">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</w:t>
      </w:r>
      <w:proofErr w:type="gramStart"/>
      <w:r w:rsidR="00373684">
        <w:t>( какой</w:t>
      </w:r>
      <w:proofErr w:type="gramEnd"/>
      <w:r w:rsidR="00373684">
        <w:t xml:space="preserve">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6606E5">
      <w:pPr>
        <w:spacing w:line="278" w:lineRule="auto"/>
        <w:ind w:left="720"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</w:t>
      </w:r>
      <w:proofErr w:type="gramStart"/>
      <w:r w:rsidRPr="007370CA">
        <w:rPr>
          <w:b/>
          <w:bCs/>
          <w:lang w:val="en-US"/>
        </w:rPr>
        <w:t>network)#</w:t>
      </w:r>
      <w:proofErr w:type="gramEnd"/>
      <w:r w:rsidRPr="007370CA">
        <w:rPr>
          <w:b/>
          <w:bCs/>
          <w:lang w:val="en-US"/>
        </w:rPr>
        <w:t> </w:t>
      </w:r>
      <w:proofErr w:type="spellStart"/>
      <w:r w:rsidRPr="007370CA">
        <w:rPr>
          <w:b/>
          <w:bCs/>
          <w:lang w:val="en-US"/>
        </w:rPr>
        <w:t>ip</w:t>
      </w:r>
      <w:proofErr w:type="spellEnd"/>
      <w:r w:rsidRPr="007370CA">
        <w:rPr>
          <w:b/>
          <w:bCs/>
          <w:lang w:val="en-US"/>
        </w:rPr>
        <w:t xml:space="preserve"> address-range 172.16.1.1</w:t>
      </w:r>
      <w:r w:rsidR="00521F9E" w:rsidRPr="007370CA">
        <w:rPr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b/>
          <w:bCs/>
          <w:lang w:val="en-US"/>
        </w:rPr>
        <w:t>network)#</w:t>
      </w:r>
      <w:proofErr w:type="gramEnd"/>
      <w:r w:rsidR="00521F9E" w:rsidRPr="007370CA">
        <w:rPr>
          <w:b/>
          <w:bCs/>
          <w:lang w:val="en-US"/>
        </w:rPr>
        <w:t> </w:t>
      </w:r>
      <w:proofErr w:type="spellStart"/>
      <w:r w:rsidR="00521F9E" w:rsidRPr="007370CA">
        <w:rPr>
          <w:b/>
          <w:bCs/>
          <w:lang w:val="en-US"/>
        </w:rPr>
        <w:t>ip</w:t>
      </w:r>
      <w:proofErr w:type="spellEnd"/>
      <w:r w:rsidR="00521F9E" w:rsidRPr="007370CA">
        <w:rPr>
          <w:b/>
          <w:bCs/>
          <w:lang w:val="en-US"/>
        </w:rPr>
        <w:t xml:space="preserve"> address 172.16.1.3</w:t>
      </w:r>
      <w:r w:rsidR="00521F9E" w:rsidRPr="007370CA">
        <w:rPr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b/>
          <w:bCs/>
          <w:lang w:val="en-US"/>
        </w:rPr>
        <w:t>network)#</w:t>
      </w:r>
      <w:proofErr w:type="gramEnd"/>
      <w:r w:rsidR="00521F9E" w:rsidRPr="007370CA">
        <w:rPr>
          <w:b/>
          <w:bCs/>
          <w:lang w:val="en-US"/>
        </w:rPr>
        <w:t>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</w:t>
      </w:r>
      <w:proofErr w:type="gramStart"/>
      <w:r w:rsidRPr="007370CA">
        <w:rPr>
          <w:b/>
          <w:bCs/>
          <w:lang w:val="en-US"/>
        </w:rPr>
        <w:t>network)#</w:t>
      </w:r>
      <w:proofErr w:type="gramEnd"/>
      <w:r w:rsidRPr="007370CA">
        <w:rPr>
          <w:b/>
          <w:bCs/>
          <w:lang w:val="en-US"/>
        </w:rPr>
        <w:t> </w:t>
      </w:r>
      <w:r w:rsidR="007370CA" w:rsidRPr="007370CA">
        <w:rPr>
          <w:b/>
          <w:bCs/>
          <w:lang w:val="en-US"/>
        </w:rPr>
        <w:t xml:space="preserve">  </w:t>
      </w:r>
      <w:proofErr w:type="spellStart"/>
      <w:r w:rsidR="007370CA" w:rsidRPr="007370CA">
        <w:rPr>
          <w:b/>
          <w:bCs/>
          <w:lang w:val="en-US"/>
        </w:rPr>
        <w:t>ip</w:t>
      </w:r>
      <w:proofErr w:type="spellEnd"/>
      <w:r w:rsidR="007370CA" w:rsidRPr="007370CA">
        <w:rPr>
          <w:b/>
          <w:bCs/>
          <w:lang w:val="en-US"/>
        </w:rPr>
        <w:t xml:space="preserve">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</w:t>
      </w:r>
      <w:proofErr w:type="gramStart"/>
      <w:r w:rsidRPr="007370CA">
        <w:rPr>
          <w:b/>
          <w:bCs/>
          <w:lang w:val="en-US"/>
        </w:rPr>
        <w:t>network</w:t>
      </w:r>
      <w:r w:rsidRPr="003F7F97">
        <w:rPr>
          <w:b/>
          <w:bCs/>
          <w:lang w:val="en-US"/>
        </w:rPr>
        <w:t>)#</w:t>
      </w:r>
      <w:proofErr w:type="gramEnd"/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proofErr w:type="spellStart"/>
      <w:r w:rsidRPr="00C33AFF">
        <w:rPr>
          <w:lang w:val="en-US"/>
        </w:rPr>
        <w:t>MicroCoreLinux</w:t>
      </w:r>
      <w:proofErr w:type="spellEnd"/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proofErr w:type="spellStart"/>
      <w:r w:rsidRPr="00C33AFF">
        <w:rPr>
          <w:lang w:val="en-US"/>
        </w:rPr>
        <w:t>vesr</w:t>
      </w:r>
      <w:proofErr w:type="spellEnd"/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</w:t>
      </w:r>
      <w:proofErr w:type="gramEnd"/>
      <w:r>
        <w:rPr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</w:t>
      </w:r>
      <w:proofErr w:type="gramStart"/>
      <w:r w:rsidRPr="00C33AFF">
        <w:rPr>
          <w:b/>
          <w:bCs/>
          <w:lang w:val="en-US"/>
        </w:rPr>
        <w:t xml:space="preserve">\)   </w:t>
      </w:r>
      <w:proofErr w:type="gramEnd"/>
      <w:r w:rsidRPr="00C33AFF">
        <w:rPr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gns3@</w:t>
      </w:r>
      <w:proofErr w:type="gramStart"/>
      <w:r w:rsidRPr="00C33AFF">
        <w:rPr>
          <w:b/>
          <w:bCs/>
          <w:lang w:val="en-US"/>
        </w:rPr>
        <w:t>box:~</w:t>
      </w:r>
      <w:proofErr w:type="gramEnd"/>
      <w:r w:rsidRPr="00C33AFF">
        <w:rPr>
          <w:b/>
          <w:bCs/>
          <w:lang w:val="en-US"/>
        </w:rPr>
        <w:t xml:space="preserve">$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b/>
          <w:bCs/>
          <w:bdr w:val="single" w:sz="18" w:space="0" w:color="EE0000"/>
          <w:lang w:val="en-US"/>
        </w:rPr>
        <w:t>9:73:00:00</w:t>
      </w:r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brd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b/>
          <w:bCs/>
          <w:lang w:val="en-US"/>
        </w:rPr>
        <w:t>ff:ff</w:t>
      </w:r>
      <w:proofErr w:type="gramEnd"/>
      <w:r w:rsidRPr="00C33AFF">
        <w:rPr>
          <w:b/>
          <w:bCs/>
          <w:lang w:val="en-US"/>
        </w:rPr>
        <w:t>:</w:t>
      </w:r>
      <w:proofErr w:type="gramStart"/>
      <w:r w:rsidRPr="00C33AFF">
        <w:rPr>
          <w:b/>
          <w:bCs/>
          <w:lang w:val="en-US"/>
        </w:rPr>
        <w:t>ff:ff</w:t>
      </w:r>
      <w:proofErr w:type="gramEnd"/>
      <w:r w:rsidRPr="00C33AFF">
        <w:rPr>
          <w:b/>
          <w:bCs/>
          <w:lang w:val="en-US"/>
        </w:rPr>
        <w:t>:</w:t>
      </w:r>
      <w:proofErr w:type="gramStart"/>
      <w:r w:rsidRPr="00C33AFF">
        <w:rPr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 w:rsidRPr="00C33AFF">
        <w:rPr>
          <w:b/>
          <w:bCs/>
        </w:rPr>
        <w:t>gns3@</w:t>
      </w:r>
      <w:proofErr w:type="gramStart"/>
      <w:r w:rsidRPr="00C33AFF">
        <w:rPr>
          <w:b/>
          <w:bCs/>
        </w:rPr>
        <w:t>box:~</w:t>
      </w:r>
      <w:proofErr w:type="gramEnd"/>
      <w:r w:rsidRPr="00C33AFF">
        <w:rPr>
          <w:b/>
          <w:bCs/>
        </w:rPr>
        <w:t>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ind w:firstLine="0"/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ind w:firstLine="0"/>
        <w:rPr>
          <w:b/>
          <w:bCs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C33AFF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address 172.16.1.2 mac-address 0c:</w:t>
      </w:r>
      <w:proofErr w:type="gramStart"/>
      <w:r w:rsidRPr="00C33AFF">
        <w:rPr>
          <w:b/>
          <w:bCs/>
          <w:lang w:val="en-US"/>
        </w:rPr>
        <w:t>28:d</w:t>
      </w:r>
      <w:proofErr w:type="gramEnd"/>
      <w:r w:rsidRPr="00C33AFF">
        <w:rPr>
          <w:b/>
          <w:bCs/>
          <w:lang w:val="en-US"/>
        </w:rPr>
        <w:t>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</w:t>
      </w:r>
      <w:proofErr w:type="spellStart"/>
      <w:r w:rsidRPr="00C33AFF">
        <w:rPr>
          <w:b/>
          <w:bCs/>
          <w:lang w:val="en-US"/>
        </w:rPr>
        <w:t>dns</w:t>
      </w:r>
      <w:proofErr w:type="spellEnd"/>
      <w:r w:rsidRPr="00C33AFF">
        <w:rPr>
          <w:b/>
          <w:bCs/>
          <w:lang w:val="en-US"/>
        </w:rPr>
        <w:t>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</w:t>
      </w:r>
      <w:proofErr w:type="spellStart"/>
      <w:r w:rsidRPr="00B44A9C">
        <w:rPr>
          <w:b/>
          <w:bCs/>
          <w:lang w:val="en-US"/>
        </w:rPr>
        <w:t>dhcp</w:t>
      </w:r>
      <w:proofErr w:type="spellEnd"/>
      <w:r w:rsidRPr="00B44A9C">
        <w:rPr>
          <w:b/>
          <w:bCs/>
          <w:lang w:val="en-US"/>
        </w:rPr>
        <w:t>-</w:t>
      </w:r>
      <w:proofErr w:type="gramStart"/>
      <w:r w:rsidRPr="00B44A9C">
        <w:rPr>
          <w:b/>
          <w:bCs/>
          <w:lang w:val="en-US"/>
        </w:rPr>
        <w:t>server)#</w:t>
      </w:r>
      <w:proofErr w:type="gramEnd"/>
      <w:r w:rsidRPr="00B44A9C">
        <w:rPr>
          <w:b/>
          <w:bCs/>
          <w:lang w:val="en-US"/>
        </w:rPr>
        <w:t xml:space="preserve">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</w:t>
      </w:r>
      <w:proofErr w:type="gramStart"/>
      <w:r w:rsidRPr="00FC2F32">
        <w:t xml:space="preserve">сделать  </w:t>
      </w:r>
      <w:r w:rsidRPr="00FC2F32">
        <w:rPr>
          <w:lang w:val="en-US"/>
        </w:rPr>
        <w:t>SNAT</w:t>
      </w:r>
      <w:proofErr w:type="gramEnd"/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</w:t>
      </w:r>
      <w:proofErr w:type="gramStart"/>
      <w:r w:rsidRPr="00FC2F32">
        <w:rPr>
          <w:b/>
          <w:bCs/>
          <w:lang w:val="en-US"/>
        </w:rPr>
        <w:t xml:space="preserve">#  </w:t>
      </w:r>
      <w:proofErr w:type="spellStart"/>
      <w:r w:rsidRPr="00FC2F32">
        <w:rPr>
          <w:b/>
          <w:bCs/>
          <w:lang w:val="en-US"/>
        </w:rPr>
        <w:t>nat</w:t>
      </w:r>
      <w:proofErr w:type="spellEnd"/>
      <w:proofErr w:type="gramEnd"/>
      <w:r w:rsidRPr="00FC2F32">
        <w:rPr>
          <w:b/>
          <w:bCs/>
          <w:lang w:val="en-US"/>
        </w:rPr>
        <w:t xml:space="preserve">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pool)#</w:t>
      </w:r>
      <w:proofErr w:type="gramEnd"/>
      <w:r w:rsidRPr="00FC2F32">
        <w:rPr>
          <w:b/>
          <w:bCs/>
          <w:lang w:val="en-US"/>
        </w:rPr>
        <w:t xml:space="preserve">    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pool)#</w:t>
      </w:r>
      <w:proofErr w:type="gramEnd"/>
      <w:r w:rsidRPr="00FC2F32">
        <w:rPr>
          <w:b/>
          <w:bCs/>
          <w:lang w:val="en-US"/>
        </w:rPr>
        <w:t xml:space="preserve">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action source-</w:t>
      </w:r>
      <w:proofErr w:type="spellStart"/>
      <w:r w:rsidRPr="00FC2F32">
        <w:rPr>
          <w:b/>
          <w:bCs/>
          <w:lang w:val="en-US"/>
        </w:rPr>
        <w:t>nat</w:t>
      </w:r>
      <w:proofErr w:type="spellEnd"/>
      <w:r w:rsidRPr="00FC2F32">
        <w:rPr>
          <w:b/>
          <w:bCs/>
          <w:lang w:val="en-US"/>
        </w:rPr>
        <w:t xml:space="preserve">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FC2F32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172.16.1.0/24 interface </w:t>
      </w:r>
      <w:proofErr w:type="spellStart"/>
      <w:r w:rsidRPr="00FC2F32">
        <w:rPr>
          <w:b/>
          <w:bCs/>
          <w:lang w:val="en-US"/>
        </w:rPr>
        <w:t>gigabitethernet</w:t>
      </w:r>
      <w:proofErr w:type="spellEnd"/>
      <w:r w:rsidRPr="00FC2F32">
        <w:rPr>
          <w:b/>
          <w:bCs/>
          <w:lang w:val="en-US"/>
        </w:rPr>
        <w:t xml:space="preserve">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</w:rPr>
        <w:t>vesr-1(</w:t>
      </w:r>
      <w:proofErr w:type="spellStart"/>
      <w:r w:rsidRPr="00FC2F32">
        <w:rPr>
          <w:b/>
          <w:bCs/>
        </w:rPr>
        <w:t>config</w:t>
      </w:r>
      <w:proofErr w:type="spellEnd"/>
      <w:r w:rsidRPr="00FC2F32">
        <w:rPr>
          <w:b/>
          <w:bCs/>
        </w:rPr>
        <w:t>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Pr="00624C92" w:rsidRDefault="00521F9E" w:rsidP="00C33AFF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24C92" w:rsidRDefault="006606E5" w:rsidP="00C33AFF"/>
    <w:p w14:paraId="0D0F0407" w14:textId="0CE1EB3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proofErr w:type="gram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</w:t>
      </w:r>
      <w:proofErr w:type="gramEnd"/>
      <w:r w:rsidRPr="003F7F97">
        <w:rPr>
          <w:b/>
          <w:bCs/>
          <w:lang w:val="en-US"/>
        </w:rPr>
        <w:t>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rPr>
          <w:lang w:val="en-US"/>
        </w:rPr>
      </w:pPr>
    </w:p>
    <w:p w14:paraId="141A4674" w14:textId="67893E4B" w:rsidR="00521F9E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destination-address</w:t>
      </w:r>
      <w:proofErr w:type="spellEnd"/>
      <w:r w:rsidRPr="003F7F97">
        <w:t xml:space="preserve">, 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destination-port</w:t>
      </w:r>
      <w:proofErr w:type="spellEnd"/>
      <w:r w:rsidRPr="003F7F97">
        <w:t xml:space="preserve">). </w:t>
      </w:r>
      <w:proofErr w:type="gramStart"/>
      <w:r w:rsidRPr="003F7F97">
        <w:t>Кроме этого</w:t>
      </w:r>
      <w:proofErr w:type="gramEnd"/>
      <w:r w:rsidRPr="003F7F97"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t>action</w:t>
      </w:r>
      <w:proofErr w:type="spellEnd"/>
      <w:r w:rsidRPr="003F7F97">
        <w:t xml:space="preserve"> </w:t>
      </w:r>
      <w:proofErr w:type="spellStart"/>
      <w:r w:rsidRPr="003F7F97">
        <w:t>destination-nat</w:t>
      </w:r>
      <w:proofErr w:type="spellEnd"/>
      <w:r w:rsidRPr="003F7F97">
        <w:t>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rule 1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protocol </w:t>
      </w:r>
      <w:proofErr w:type="spellStart"/>
      <w:r w:rsidRPr="003F7F97">
        <w:rPr>
          <w:b/>
          <w:bCs/>
          <w:lang w:val="en-US"/>
        </w:rPr>
        <w:t>tcp</w:t>
      </w:r>
      <w:proofErr w:type="spellEnd"/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action destination-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pool SERVER_POOL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enable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rPr>
          <w:lang w:val="en-US"/>
        </w:rPr>
      </w:pPr>
    </w:p>
    <w:p w14:paraId="0F4035EC" w14:textId="6C0CD830" w:rsidR="00CD5524" w:rsidRPr="00624C92" w:rsidRDefault="00521F9E" w:rsidP="00CD5524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/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</w:t>
      </w:r>
      <w:proofErr w:type="gramStart"/>
      <w:r w:rsidRPr="006606E5">
        <w:rPr>
          <w:lang w:val="en-US"/>
        </w:rPr>
        <w:t>#  security</w:t>
      </w:r>
      <w:proofErr w:type="gramEnd"/>
      <w:r w:rsidRPr="006606E5">
        <w:rPr>
          <w:lang w:val="en-US"/>
        </w:rPr>
        <w:t xml:space="preserve">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protocol </w:t>
      </w:r>
      <w:proofErr w:type="spellStart"/>
      <w:r w:rsidRPr="006606E5">
        <w:rPr>
          <w:lang w:val="en-US"/>
        </w:rPr>
        <w:t>icmp</w:t>
      </w:r>
      <w:proofErr w:type="spellEnd"/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protocol </w:t>
      </w:r>
      <w:proofErr w:type="spellStart"/>
      <w:r w:rsidRPr="006606E5">
        <w:rPr>
          <w:lang w:val="en-US"/>
        </w:rPr>
        <w:t>tcp</w:t>
      </w:r>
      <w:proofErr w:type="spellEnd"/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</w:pPr>
      <w:proofErr w:type="spellStart"/>
      <w:r w:rsidRPr="006606E5">
        <w:rPr>
          <w:lang w:val="en-US"/>
        </w:rPr>
        <w:t>vesr</w:t>
      </w:r>
      <w:proofErr w:type="spellEnd"/>
      <w:r w:rsidRPr="006606E5">
        <w:t>-1(</w:t>
      </w:r>
      <w:r w:rsidRPr="006606E5">
        <w:rPr>
          <w:lang w:val="en-US"/>
        </w:rPr>
        <w:t>config</w:t>
      </w:r>
      <w:r w:rsidRPr="006606E5"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commit</w:t>
      </w:r>
      <w:r w:rsidRPr="006606E5">
        <w:rPr>
          <w:lang w:val="en-US"/>
        </w:rPr>
        <w:br/>
        <w:t>Configuration has been successfully committed</w:t>
      </w:r>
      <w:r w:rsidRPr="006606E5">
        <w:rPr>
          <w:lang w:val="en-US"/>
        </w:rPr>
        <w:br/>
      </w:r>
      <w:proofErr w:type="spellStart"/>
      <w:r w:rsidRPr="006606E5">
        <w:rPr>
          <w:lang w:val="en-US"/>
        </w:rPr>
        <w:t>esr</w:t>
      </w:r>
      <w:proofErr w:type="spellEnd"/>
      <w:r w:rsidRPr="006606E5">
        <w:rPr>
          <w:lang w:val="en-US"/>
        </w:rPr>
        <w:t># confirm</w:t>
      </w:r>
      <w:r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pools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rulesets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proxy-</w:t>
      </w:r>
      <w:proofErr w:type="spellStart"/>
      <w:r w:rsidRPr="006606E5">
        <w:rPr>
          <w:lang w:val="en-US"/>
        </w:rPr>
        <w:t>arp</w:t>
      </w:r>
      <w:proofErr w:type="spellEnd"/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translations</w:t>
      </w:r>
    </w:p>
    <w:p w14:paraId="62A7F5F6" w14:textId="77777777" w:rsidR="006606E5" w:rsidRDefault="006606E5" w:rsidP="00521F9E">
      <w:pPr>
        <w:rPr>
          <w:lang w:val="en-US"/>
        </w:rPr>
      </w:pPr>
    </w:p>
    <w:p w14:paraId="39FE3FEE" w14:textId="0E2CAAFA" w:rsidR="00521F9E" w:rsidRPr="00624C92" w:rsidRDefault="00521F9E" w:rsidP="00521F9E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proofErr w:type="spellStart"/>
      <w:r>
        <w:rPr>
          <w:lang w:val="en-US"/>
        </w:rPr>
        <w:t>MicroCoreLinux</w:t>
      </w:r>
      <w:proofErr w:type="spellEnd"/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24C92" w:rsidRDefault="006606E5" w:rsidP="00521F9E"/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vesr</w:t>
      </w:r>
      <w:proofErr w:type="spellEnd"/>
      <w:r w:rsidRPr="00BE0925">
        <w:rPr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gns3@10.10.10.2's </w:t>
      </w:r>
      <w:proofErr w:type="gramStart"/>
      <w:r w:rsidRPr="00BE0925">
        <w:rPr>
          <w:b/>
          <w:bCs/>
          <w:lang w:val="en-US"/>
        </w:rPr>
        <w:t>password:</w:t>
      </w:r>
      <w:r>
        <w:rPr>
          <w:b/>
          <w:bCs/>
          <w:lang w:val="en-US"/>
        </w:rPr>
        <w:t>gns</w:t>
      </w:r>
      <w:proofErr w:type="gramEnd"/>
      <w:r>
        <w:rPr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</w:t>
      </w:r>
      <w:proofErr w:type="gramStart"/>
      <w:r w:rsidRPr="00BE0925">
        <w:rPr>
          <w:b/>
          <w:bCs/>
          <w:lang w:val="en-US"/>
        </w:rPr>
        <w:t xml:space="preserve">\)   </w:t>
      </w:r>
      <w:proofErr w:type="gramEnd"/>
      <w:r w:rsidRPr="00BE0925">
        <w:rPr>
          <w:b/>
          <w:bCs/>
          <w:lang w:val="en-US"/>
        </w:rPr>
        <w:t xml:space="preserve">        </w:t>
      </w:r>
      <w:hyperlink r:id="rId125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 xml:space="preserve">$ </w:t>
      </w:r>
      <w:proofErr w:type="spellStart"/>
      <w:r w:rsidRPr="00BE0925">
        <w:rPr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b/>
          <w:bCs/>
          <w:lang w:val="en-US"/>
        </w:rPr>
        <w:t>09:16 .</w:t>
      </w:r>
      <w:proofErr w:type="gramEnd"/>
      <w:r w:rsidRPr="00BE0925">
        <w:rPr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drwxrwxr</w:t>
      </w:r>
      <w:proofErr w:type="spellEnd"/>
      <w:r w:rsidRPr="00BE0925">
        <w:rPr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2015</w:t>
      </w:r>
      <w:proofErr w:type="gramStart"/>
      <w:r w:rsidRPr="00BE0925">
        <w:rPr>
          <w:b/>
          <w:bCs/>
          <w:lang w:val="en-US"/>
        </w:rPr>
        <w:t xml:space="preserve"> ..</w:t>
      </w:r>
      <w:proofErr w:type="gramEnd"/>
      <w:r w:rsidRPr="00BE0925">
        <w:rPr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b/>
          <w:bCs/>
          <w:lang w:val="en-US"/>
        </w:rPr>
        <w:t>09:39 .</w:t>
      </w:r>
      <w:proofErr w:type="spellStart"/>
      <w:r w:rsidRPr="00BE0925">
        <w:rPr>
          <w:b/>
          <w:bCs/>
          <w:lang w:val="en-US"/>
        </w:rPr>
        <w:t>ash</w:t>
      </w:r>
      <w:proofErr w:type="gramEnd"/>
      <w:r w:rsidRPr="00BE0925">
        <w:rPr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</w:t>
      </w:r>
      <w:proofErr w:type="spellStart"/>
      <w:r w:rsidRPr="00BE0925">
        <w:rPr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b/>
          <w:bCs/>
          <w:lang w:val="en-US"/>
        </w:rPr>
        <w:t>09:16 .local</w:t>
      </w:r>
      <w:proofErr w:type="gramEnd"/>
      <w:r w:rsidRPr="00BE0925">
        <w:rPr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proofErr w:type="spellStart"/>
      <w:r w:rsidRPr="00BE0925">
        <w:rPr>
          <w:b/>
          <w:bCs/>
          <w:lang w:val="en-US"/>
        </w:rPr>
        <w:t>gns</w:t>
      </w:r>
      <w:proofErr w:type="spellEnd"/>
      <w:r w:rsidRPr="00BE0925">
        <w:rPr>
          <w:b/>
          <w:bCs/>
        </w:rPr>
        <w:t>3@</w:t>
      </w:r>
      <w:proofErr w:type="gramStart"/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</w:t>
      </w:r>
      <w:proofErr w:type="gramEnd"/>
      <w:r w:rsidRPr="00BE0925">
        <w:rPr>
          <w:b/>
          <w:bCs/>
        </w:rPr>
        <w:t>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tcp</w:t>
      </w:r>
      <w:proofErr w:type="spellEnd"/>
      <w:r w:rsidRPr="00BE0925">
        <w:rPr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udp</w:t>
      </w:r>
      <w:proofErr w:type="spellEnd"/>
      <w:r w:rsidRPr="00BE0925">
        <w:rPr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2D10BBD4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>
        <w:t xml:space="preserve">и маршрутизация на </w:t>
      </w:r>
      <w:proofErr w:type="spellStart"/>
      <w:r>
        <w:rPr>
          <w:lang w:val="en-US"/>
        </w:rPr>
        <w:t>vesr</w:t>
      </w:r>
      <w:proofErr w:type="spellEnd"/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t>шаги</w:t>
      </w:r>
      <w:proofErr w:type="gramEnd"/>
      <w:r>
        <w:t xml:space="preserve"> описанные в предыдущих главах применив их к новому малому офису. </w:t>
      </w:r>
    </w:p>
    <w:p w14:paraId="55B7A5C1" w14:textId="58337EE6" w:rsidR="00521F9E" w:rsidRDefault="00521F9E" w:rsidP="00521F9E">
      <w:r w:rsidRPr="004D1C72">
        <w:t xml:space="preserve">Переходим к настройке удаленного офиса с виртуальным маршрутизатором </w:t>
      </w:r>
      <w:r w:rsidR="00C160B3">
        <w:t>vesr-2</w:t>
      </w:r>
      <w:r w:rsidRPr="004D1C72"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t>vesr-Odin</w:t>
      </w:r>
      <w:proofErr w:type="spellEnd"/>
      <w:r w:rsidRPr="004D1C72">
        <w:t xml:space="preserve"> с IP адресом 10.10.20.1. Следовательно, назначим </w:t>
      </w:r>
      <w:proofErr w:type="gramStart"/>
      <w:r w:rsidRPr="004D1C72">
        <w:t>IP  адрес</w:t>
      </w:r>
      <w:proofErr w:type="gramEnd"/>
      <w:r w:rsidRPr="004D1C72">
        <w:t xml:space="preserve"> 10.10.20.2 интерфейсу Gi1/0/1 виртуального маршрутизатора </w:t>
      </w:r>
      <w:r w:rsidR="00C160B3">
        <w:t>vesr-2</w:t>
      </w:r>
      <w:r w:rsidRPr="004D1C72">
        <w:t xml:space="preserve"> не забыв создать зоны контроля:</w:t>
      </w:r>
    </w:p>
    <w:p w14:paraId="015EBC47" w14:textId="77777777" w:rsidR="00521F9E" w:rsidRPr="00521F9E" w:rsidRDefault="00521F9E" w:rsidP="00521F9E"/>
    <w:p w14:paraId="2A699722" w14:textId="476773A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#config</w:t>
      </w:r>
    </w:p>
    <w:p w14:paraId="2FD7B4B1" w14:textId="34D541E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UNTRUST</w:t>
      </w:r>
    </w:p>
    <w:p w14:paraId="013BB845" w14:textId="53CF299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</w:t>
      </w:r>
      <w:proofErr w:type="gramStart"/>
      <w:r w:rsidR="00521F9E" w:rsidRPr="00C85D29">
        <w:rPr>
          <w:b/>
          <w:bCs/>
          <w:lang w:val="en-US"/>
        </w:rPr>
        <w:t>zone)#</w:t>
      </w:r>
      <w:proofErr w:type="gramEnd"/>
      <w:r w:rsidR="00521F9E" w:rsidRPr="00C85D29">
        <w:rPr>
          <w:b/>
          <w:bCs/>
          <w:lang w:val="en-US"/>
        </w:rPr>
        <w:t>exit</w:t>
      </w:r>
    </w:p>
    <w:p w14:paraId="6B18CF3F" w14:textId="1A1FD91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31D39179" w14:textId="5653AD8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</w:t>
      </w:r>
      <w:proofErr w:type="gramStart"/>
      <w:r w:rsidR="00521F9E" w:rsidRPr="00C85D29">
        <w:rPr>
          <w:b/>
          <w:bCs/>
          <w:lang w:val="en-US"/>
        </w:rPr>
        <w:t>zone)#</w:t>
      </w:r>
      <w:proofErr w:type="gramEnd"/>
      <w:r w:rsidR="00521F9E" w:rsidRPr="00C85D29">
        <w:rPr>
          <w:b/>
          <w:bCs/>
          <w:lang w:val="en-US"/>
        </w:rPr>
        <w:t>exit</w:t>
      </w:r>
    </w:p>
    <w:p w14:paraId="1C8093AB" w14:textId="61CCEB6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0BADD041" w14:textId="75F1650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</w:t>
      </w:r>
      <w:proofErr w:type="gramStart"/>
      <w:r w:rsidR="00521F9E" w:rsidRPr="00C85D29">
        <w:rPr>
          <w:b/>
          <w:bCs/>
          <w:lang w:val="en-US"/>
        </w:rPr>
        <w:t>zone)#</w:t>
      </w:r>
      <w:proofErr w:type="gramEnd"/>
      <w:r w:rsidR="00521F9E" w:rsidRPr="00C85D29">
        <w:rPr>
          <w:b/>
          <w:bCs/>
          <w:lang w:val="en-US"/>
        </w:rPr>
        <w:t xml:space="preserve"> exit</w:t>
      </w:r>
    </w:p>
    <w:p w14:paraId="261B0BE1" w14:textId="2E5985D9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int </w:t>
      </w:r>
      <w:proofErr w:type="spellStart"/>
      <w:r w:rsidR="00521F9E" w:rsidRPr="00C85D29">
        <w:rPr>
          <w:b/>
          <w:bCs/>
          <w:lang w:val="en-US"/>
        </w:rPr>
        <w:t>gigabitethernet</w:t>
      </w:r>
      <w:proofErr w:type="spellEnd"/>
      <w:r w:rsidR="00521F9E" w:rsidRPr="00C85D29">
        <w:rPr>
          <w:b/>
          <w:bCs/>
          <w:lang w:val="en-US"/>
        </w:rPr>
        <w:t xml:space="preserve"> 1/0/1</w:t>
      </w:r>
    </w:p>
    <w:p w14:paraId="76A38E67" w14:textId="6A10ADAF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description UPLINK</w:t>
      </w:r>
    </w:p>
    <w:p w14:paraId="7B9AF32F" w14:textId="72CB63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</w:t>
      </w:r>
      <w:proofErr w:type="spellStart"/>
      <w:r w:rsidR="00521F9E" w:rsidRPr="00C85D29">
        <w:rPr>
          <w:b/>
          <w:bCs/>
          <w:lang w:val="en-US"/>
        </w:rPr>
        <w:t>ip</w:t>
      </w:r>
      <w:proofErr w:type="spellEnd"/>
      <w:r w:rsidR="00521F9E" w:rsidRPr="00C85D29">
        <w:rPr>
          <w:b/>
          <w:bCs/>
          <w:lang w:val="en-US"/>
        </w:rPr>
        <w:t xml:space="preserve"> address 10.10.20.2/24</w:t>
      </w:r>
    </w:p>
    <w:p w14:paraId="02705654" w14:textId="35F11F3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security-zone UNTRUST</w:t>
      </w:r>
    </w:p>
    <w:p w14:paraId="2AAC788F" w14:textId="190E2FEC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exit</w:t>
      </w:r>
    </w:p>
    <w:p w14:paraId="3599C797" w14:textId="52EA08A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int </w:t>
      </w:r>
      <w:proofErr w:type="spellStart"/>
      <w:r w:rsidR="00521F9E" w:rsidRPr="00C85D29">
        <w:rPr>
          <w:b/>
          <w:bCs/>
          <w:lang w:val="en-US"/>
        </w:rPr>
        <w:t>gigabitethernet</w:t>
      </w:r>
      <w:proofErr w:type="spellEnd"/>
      <w:r w:rsidR="00521F9E" w:rsidRPr="00C85D29">
        <w:rPr>
          <w:b/>
          <w:bCs/>
          <w:lang w:val="en-US"/>
        </w:rPr>
        <w:t xml:space="preserve"> 1/0/2</w:t>
      </w:r>
    </w:p>
    <w:p w14:paraId="678ABAD4" w14:textId="0A538E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description LAN2</w:t>
      </w:r>
    </w:p>
    <w:p w14:paraId="502E4216" w14:textId="3E9F233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</w:t>
      </w:r>
      <w:proofErr w:type="spellStart"/>
      <w:r w:rsidR="00521F9E" w:rsidRPr="00C85D29">
        <w:rPr>
          <w:b/>
          <w:bCs/>
          <w:lang w:val="en-US"/>
        </w:rPr>
        <w:t>ip</w:t>
      </w:r>
      <w:proofErr w:type="spellEnd"/>
      <w:r w:rsidR="00521F9E" w:rsidRPr="00C85D29">
        <w:rPr>
          <w:b/>
          <w:bCs/>
          <w:lang w:val="en-US"/>
        </w:rPr>
        <w:t xml:space="preserve"> address 172.16.2.1/24</w:t>
      </w:r>
    </w:p>
    <w:p w14:paraId="19AA357D" w14:textId="6E615E9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security-zone TRUST</w:t>
      </w:r>
    </w:p>
    <w:p w14:paraId="31D2BAAD" w14:textId="7C80C94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exit</w:t>
      </w:r>
    </w:p>
    <w:p w14:paraId="7C505683" w14:textId="424A2747" w:rsidR="00521F9E" w:rsidRPr="00521F9E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F9E">
        <w:rPr>
          <w:b/>
          <w:bCs/>
          <w:lang w:val="en-US"/>
        </w:rPr>
        <w:t>#</w:t>
      </w:r>
      <w:r w:rsidR="00521F9E"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51ACB2A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commit</w:t>
      </w:r>
    </w:p>
    <w:p w14:paraId="3C360BDC" w14:textId="62CE3A60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confirm</w:t>
      </w:r>
    </w:p>
    <w:p w14:paraId="0396BF91" w14:textId="1C7B7415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do </w:t>
      </w:r>
      <w:proofErr w:type="spellStart"/>
      <w:r w:rsidR="00521F9E" w:rsidRPr="00C85D29">
        <w:rPr>
          <w:b/>
          <w:bCs/>
          <w:lang w:val="en-US"/>
        </w:rPr>
        <w:t>sh</w:t>
      </w:r>
      <w:proofErr w:type="spellEnd"/>
      <w:r w:rsidR="00521F9E" w:rsidRPr="00C85D29">
        <w:rPr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599A6F76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do </w:t>
      </w:r>
      <w:proofErr w:type="spellStart"/>
      <w:r w:rsidR="00521F9E" w:rsidRPr="00C85D29">
        <w:rPr>
          <w:b/>
          <w:bCs/>
          <w:lang w:val="en-US"/>
        </w:rPr>
        <w:t>sh</w:t>
      </w:r>
      <w:proofErr w:type="spellEnd"/>
      <w:r w:rsidR="00521F9E" w:rsidRPr="00C85D29">
        <w:rPr>
          <w:b/>
          <w:bCs/>
          <w:lang w:val="en-US"/>
        </w:rPr>
        <w:t xml:space="preserve"> </w:t>
      </w:r>
      <w:proofErr w:type="spellStart"/>
      <w:r w:rsidR="00521F9E" w:rsidRPr="00C85D29">
        <w:rPr>
          <w:b/>
          <w:bCs/>
          <w:lang w:val="en-US"/>
        </w:rPr>
        <w:t>ip</w:t>
      </w:r>
      <w:proofErr w:type="spellEnd"/>
      <w:r w:rsidR="00521F9E" w:rsidRPr="00C85D29">
        <w:rPr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637927DE" w14:textId="2BE00939" w:rsidR="00521F9E" w:rsidRPr="00C85D29" w:rsidRDefault="00C160B3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21F9E" w:rsidRPr="00C85D29">
        <w:rPr>
          <w:b/>
          <w:bCs/>
        </w:rPr>
        <w:t>(</w:t>
      </w:r>
      <w:r w:rsidR="00521F9E" w:rsidRPr="00C85D29">
        <w:rPr>
          <w:b/>
          <w:bCs/>
          <w:lang w:val="en-US"/>
        </w:rPr>
        <w:t>config</w:t>
      </w:r>
      <w:r w:rsidR="00521F9E" w:rsidRPr="00C85D29">
        <w:rPr>
          <w:b/>
          <w:bCs/>
        </w:rPr>
        <w:t>)#</w:t>
      </w:r>
    </w:p>
    <w:p w14:paraId="39FB4F55" w14:textId="2B3AA059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proofErr w:type="spellStart"/>
      <w:r>
        <w:rPr>
          <w:lang w:val="en-US"/>
        </w:rPr>
        <w:t>MicroCoreLinux</w:t>
      </w:r>
      <w:proofErr w:type="spellEnd"/>
      <w:r w:rsidRPr="00C85D29">
        <w:t xml:space="preserve">6.4-2. </w:t>
      </w:r>
      <w:r>
        <w:t xml:space="preserve">Сделаем на виртуальном маршрутизаторе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C85D29">
        <w:t xml:space="preserve">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6F2681EE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 xml:space="preserve">(config)# </w:t>
      </w:r>
      <w:proofErr w:type="spellStart"/>
      <w:r w:rsidR="00521F9E" w:rsidRPr="00597416">
        <w:rPr>
          <w:b/>
          <w:bCs/>
          <w:lang w:val="en-US"/>
        </w:rPr>
        <w:t>ip</w:t>
      </w:r>
      <w:proofErr w:type="spellEnd"/>
      <w:r w:rsidR="00521F9E" w:rsidRPr="00597416">
        <w:rPr>
          <w:b/>
          <w:bCs/>
          <w:lang w:val="en-US"/>
        </w:rPr>
        <w:t xml:space="preserve"> 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-server pool LAN2</w:t>
      </w:r>
    </w:p>
    <w:p w14:paraId="4019CC7E" w14:textId="25BF367D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network 172.16.2.0/24</w:t>
      </w:r>
    </w:p>
    <w:p w14:paraId="38C6C2EF" w14:textId="397CC029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default-lease-time 3:00:00</w:t>
      </w:r>
    </w:p>
    <w:p w14:paraId="3C311767" w14:textId="3FC9603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address-range 172.16.2.1-172.16.2.254</w:t>
      </w:r>
    </w:p>
    <w:p w14:paraId="425B9652" w14:textId="79410227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excluded-address-range 172.16.2.1</w:t>
      </w:r>
    </w:p>
    <w:p w14:paraId="4EA2A1B4" w14:textId="6C012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excluded-address-range 172.16.2.254</w:t>
      </w:r>
    </w:p>
    <w:p w14:paraId="50224F08" w14:textId="747F1DE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default-router 172.16.2.1</w:t>
      </w:r>
    </w:p>
    <w:p w14:paraId="4F3EBB2D" w14:textId="14195AF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</w:t>
      </w:r>
      <w:proofErr w:type="spellStart"/>
      <w:r w:rsidR="00521F9E" w:rsidRPr="00597416">
        <w:rPr>
          <w:b/>
          <w:bCs/>
          <w:lang w:val="en-US"/>
        </w:rPr>
        <w:t>dns</w:t>
      </w:r>
      <w:proofErr w:type="spellEnd"/>
      <w:r w:rsidR="00521F9E" w:rsidRPr="00597416">
        <w:rPr>
          <w:b/>
          <w:bCs/>
          <w:lang w:val="en-US"/>
        </w:rPr>
        <w:t>-server 77.88.8.8</w:t>
      </w:r>
    </w:p>
    <w:p w14:paraId="349F7BF3" w14:textId="1BE2E555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exit</w:t>
      </w:r>
    </w:p>
    <w:p w14:paraId="6562E182" w14:textId="00B2A941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commit</w:t>
      </w:r>
    </w:p>
    <w:p w14:paraId="61B7CB89" w14:textId="53228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 xml:space="preserve">(config)# </w:t>
      </w:r>
      <w:proofErr w:type="spellStart"/>
      <w:r w:rsidR="00521F9E" w:rsidRPr="00597416">
        <w:rPr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confirm</w:t>
      </w:r>
    </w:p>
    <w:p w14:paraId="328EC1E1" w14:textId="2E3DC42E" w:rsidR="00521F9E" w:rsidRPr="00597416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597416">
        <w:rPr>
          <w:b/>
          <w:bCs/>
        </w:rPr>
        <w:t>(</w:t>
      </w:r>
      <w:proofErr w:type="spellStart"/>
      <w:r w:rsidR="00521F9E" w:rsidRPr="00597416">
        <w:rPr>
          <w:b/>
          <w:bCs/>
        </w:rPr>
        <w:t>config</w:t>
      </w:r>
      <w:proofErr w:type="spellEnd"/>
      <w:r w:rsidR="00521F9E" w:rsidRPr="00597416">
        <w:rPr>
          <w:b/>
          <w:bCs/>
        </w:rPr>
        <w:t>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7BCE2699" w14:textId="03E2DAD4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b/>
          <w:bCs/>
          <w:lang w:val="en-US"/>
        </w:rPr>
        <w:t>dhcp_service</w:t>
      </w:r>
      <w:proofErr w:type="spellEnd"/>
    </w:p>
    <w:p w14:paraId="2EABC7C6" w14:textId="43B32399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service)#</w:t>
      </w:r>
      <w:proofErr w:type="gramEnd"/>
      <w:r w:rsidR="00521F9E" w:rsidRPr="00207826">
        <w:rPr>
          <w:b/>
          <w:bCs/>
          <w:lang w:val="en-US"/>
        </w:rPr>
        <w:t xml:space="preserve">   port-range 68</w:t>
      </w:r>
    </w:p>
    <w:p w14:paraId="0F1BCB14" w14:textId="4D153C0B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service)#</w:t>
      </w:r>
      <w:proofErr w:type="gramEnd"/>
      <w:r w:rsidR="00521F9E" w:rsidRPr="00207826">
        <w:rPr>
          <w:b/>
          <w:bCs/>
          <w:lang w:val="en-US"/>
        </w:rPr>
        <w:t xml:space="preserve"> exit</w:t>
      </w:r>
    </w:p>
    <w:p w14:paraId="384A7111" w14:textId="0D0F64B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</w:t>
      </w:r>
      <w:proofErr w:type="gramStart"/>
      <w:r w:rsidR="00521F9E" w:rsidRPr="00207826">
        <w:rPr>
          <w:b/>
          <w:bCs/>
          <w:lang w:val="en-US"/>
        </w:rPr>
        <w:t>#  object</w:t>
      </w:r>
      <w:proofErr w:type="gramEnd"/>
      <w:r w:rsidR="00521F9E" w:rsidRPr="00207826">
        <w:rPr>
          <w:b/>
          <w:bCs/>
          <w:lang w:val="en-US"/>
        </w:rPr>
        <w:t xml:space="preserve">-group service </w:t>
      </w:r>
      <w:proofErr w:type="spellStart"/>
      <w:r w:rsidR="00521F9E" w:rsidRPr="00207826">
        <w:rPr>
          <w:b/>
          <w:bCs/>
          <w:lang w:val="en-US"/>
        </w:rPr>
        <w:t>dhcp_client</w:t>
      </w:r>
      <w:proofErr w:type="spellEnd"/>
    </w:p>
    <w:p w14:paraId="1AE078DD" w14:textId="54D34321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service)#</w:t>
      </w:r>
      <w:proofErr w:type="gramEnd"/>
      <w:r w:rsidR="00521F9E" w:rsidRPr="00207826">
        <w:rPr>
          <w:b/>
          <w:bCs/>
          <w:lang w:val="en-US"/>
        </w:rPr>
        <w:t xml:space="preserve">    port-range 68</w:t>
      </w:r>
    </w:p>
    <w:p w14:paraId="3089680A" w14:textId="25BF9DC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service)#</w:t>
      </w:r>
      <w:proofErr w:type="gramEnd"/>
      <w:r w:rsidR="00521F9E" w:rsidRPr="00207826">
        <w:rPr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36744758" w:rsidR="00521F9E" w:rsidRPr="00804FAD" w:rsidRDefault="00C160B3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21F9E" w:rsidRPr="00804FAD">
        <w:rPr>
          <w:b/>
          <w:bCs/>
        </w:rPr>
        <w:t>(</w:t>
      </w:r>
      <w:r w:rsidR="00521F9E" w:rsidRPr="00207826">
        <w:rPr>
          <w:b/>
          <w:bCs/>
          <w:lang w:val="en-US"/>
        </w:rPr>
        <w:t>config</w:t>
      </w:r>
      <w:r w:rsidR="00521F9E" w:rsidRPr="00804FAD">
        <w:rPr>
          <w:b/>
          <w:bCs/>
        </w:rPr>
        <w:t xml:space="preserve">)# </w:t>
      </w:r>
      <w:r w:rsidR="00521F9E" w:rsidRPr="00207826">
        <w:rPr>
          <w:b/>
          <w:bCs/>
          <w:lang w:val="en-US"/>
        </w:rPr>
        <w:t>object</w:t>
      </w:r>
      <w:r w:rsidR="00521F9E" w:rsidRPr="00804FAD">
        <w:rPr>
          <w:b/>
          <w:bCs/>
        </w:rPr>
        <w:t>-</w:t>
      </w:r>
      <w:r w:rsidR="00521F9E" w:rsidRPr="00207826">
        <w:rPr>
          <w:b/>
          <w:bCs/>
          <w:lang w:val="en-US"/>
        </w:rPr>
        <w:t>group</w:t>
      </w:r>
      <w:r w:rsidR="00521F9E" w:rsidRPr="00804FAD">
        <w:rPr>
          <w:b/>
          <w:bCs/>
        </w:rPr>
        <w:t xml:space="preserve"> </w:t>
      </w:r>
      <w:r w:rsidR="00521F9E" w:rsidRPr="00207826">
        <w:rPr>
          <w:b/>
          <w:bCs/>
          <w:lang w:val="en-US"/>
        </w:rPr>
        <w:t>network</w:t>
      </w:r>
      <w:r w:rsidR="00521F9E" w:rsidRPr="00804FAD">
        <w:rPr>
          <w:b/>
          <w:bCs/>
        </w:rPr>
        <w:t xml:space="preserve"> </w:t>
      </w:r>
      <w:r w:rsidR="00521F9E" w:rsidRPr="00207826">
        <w:rPr>
          <w:b/>
          <w:bCs/>
          <w:lang w:val="en-US"/>
        </w:rPr>
        <w:t>GATEWAY</w:t>
      </w:r>
      <w:r w:rsidR="00521F9E" w:rsidRPr="00804FAD">
        <w:rPr>
          <w:b/>
          <w:bCs/>
        </w:rPr>
        <w:t>_</w:t>
      </w:r>
      <w:r w:rsidR="00521F9E" w:rsidRPr="00207826">
        <w:rPr>
          <w:b/>
          <w:bCs/>
          <w:lang w:val="en-US"/>
        </w:rPr>
        <w:t>TO</w:t>
      </w:r>
      <w:r w:rsidR="00521F9E" w:rsidRPr="00804FAD">
        <w:rPr>
          <w:b/>
          <w:bCs/>
        </w:rPr>
        <w:t>_</w:t>
      </w:r>
      <w:r w:rsidR="00521F9E" w:rsidRPr="00207826">
        <w:rPr>
          <w:b/>
          <w:bCs/>
          <w:lang w:val="en-US"/>
        </w:rPr>
        <w:t>LAN</w:t>
      </w:r>
    </w:p>
    <w:p w14:paraId="275A6FBF" w14:textId="65010B9C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  </w:t>
      </w:r>
      <w:proofErr w:type="spellStart"/>
      <w:r w:rsidR="00521F9E" w:rsidRPr="00207826">
        <w:rPr>
          <w:b/>
          <w:bCs/>
          <w:lang w:val="en-US"/>
        </w:rPr>
        <w:t>ip</w:t>
      </w:r>
      <w:proofErr w:type="spellEnd"/>
      <w:r w:rsidR="00521F9E" w:rsidRPr="00207826">
        <w:rPr>
          <w:b/>
          <w:bCs/>
          <w:lang w:val="en-US"/>
        </w:rPr>
        <w:t xml:space="preserve"> address-range 172.16.2.1</w:t>
      </w:r>
    </w:p>
    <w:p w14:paraId="537DC269" w14:textId="21A21392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exit</w:t>
      </w:r>
    </w:p>
    <w:p w14:paraId="1A980FB0" w14:textId="5A909357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LAN_NETWORK</w:t>
      </w:r>
    </w:p>
    <w:p w14:paraId="569E88BC" w14:textId="5474D8B8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  </w:t>
      </w:r>
      <w:proofErr w:type="spellStart"/>
      <w:r w:rsidR="00521F9E" w:rsidRPr="00207826">
        <w:rPr>
          <w:b/>
          <w:bCs/>
          <w:lang w:val="en-US"/>
        </w:rPr>
        <w:t>ip</w:t>
      </w:r>
      <w:proofErr w:type="spellEnd"/>
      <w:r w:rsidR="00521F9E" w:rsidRPr="00207826">
        <w:rPr>
          <w:b/>
          <w:bCs/>
          <w:lang w:val="en-US"/>
        </w:rPr>
        <w:t xml:space="preserve"> address-range 172.16.2.1-172.16.2.254</w:t>
      </w:r>
    </w:p>
    <w:p w14:paraId="1AF07E2C" w14:textId="32FFEBA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exit</w:t>
      </w:r>
    </w:p>
    <w:p w14:paraId="17252AB7" w14:textId="74CB578D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WAN</w:t>
      </w:r>
    </w:p>
    <w:p w14:paraId="07E461F6" w14:textId="401B1813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</w:t>
      </w:r>
      <w:proofErr w:type="spellStart"/>
      <w:r w:rsidR="00521F9E" w:rsidRPr="00207826">
        <w:rPr>
          <w:b/>
          <w:bCs/>
          <w:lang w:val="en-US"/>
        </w:rPr>
        <w:t>ip</w:t>
      </w:r>
      <w:proofErr w:type="spellEnd"/>
      <w:r w:rsidR="00521F9E" w:rsidRPr="00207826">
        <w:rPr>
          <w:b/>
          <w:bCs/>
          <w:lang w:val="en-US"/>
        </w:rPr>
        <w:t xml:space="preserve"> address-range 10.10.20.1</w:t>
      </w:r>
    </w:p>
    <w:p w14:paraId="5F8EC5AD" w14:textId="006C820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8510F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security zone-pair TRUST self</w:t>
      </w:r>
    </w:p>
    <w:p w14:paraId="24732178" w14:textId="433FFBA1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</w:t>
      </w:r>
      <w:proofErr w:type="gramStart"/>
      <w:r w:rsidR="00521F9E" w:rsidRPr="00E8789D">
        <w:rPr>
          <w:b/>
          <w:bCs/>
          <w:lang w:val="en-US"/>
        </w:rPr>
        <w:t>pair)#</w:t>
      </w:r>
      <w:proofErr w:type="gramEnd"/>
      <w:r w:rsidR="00521F9E" w:rsidRPr="00E8789D">
        <w:rPr>
          <w:b/>
          <w:bCs/>
          <w:lang w:val="en-US"/>
        </w:rPr>
        <w:t xml:space="preserve"> rule 9</w:t>
      </w:r>
    </w:p>
    <w:p w14:paraId="6FD7CDEF" w14:textId="42747598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</w:t>
      </w:r>
      <w:proofErr w:type="gramStart"/>
      <w:r w:rsidR="00521F9E" w:rsidRPr="00E8789D">
        <w:rPr>
          <w:b/>
          <w:bCs/>
          <w:lang w:val="en-US"/>
        </w:rPr>
        <w:t>rule)#</w:t>
      </w:r>
      <w:proofErr w:type="gramEnd"/>
      <w:r w:rsidR="00521F9E" w:rsidRPr="00E8789D">
        <w:rPr>
          <w:b/>
          <w:bCs/>
          <w:lang w:val="en-US"/>
        </w:rPr>
        <w:t xml:space="preserve"> match protocol </w:t>
      </w:r>
      <w:proofErr w:type="spellStart"/>
      <w:r w:rsidR="00521F9E" w:rsidRPr="00E8789D">
        <w:rPr>
          <w:b/>
          <w:bCs/>
          <w:lang w:val="en-US"/>
        </w:rPr>
        <w:t>icmp</w:t>
      </w:r>
      <w:proofErr w:type="spellEnd"/>
    </w:p>
    <w:p w14:paraId="450445C1" w14:textId="338C4D10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</w:t>
      </w:r>
      <w:proofErr w:type="gramStart"/>
      <w:r w:rsidR="00521F9E" w:rsidRPr="00E8789D">
        <w:rPr>
          <w:b/>
          <w:bCs/>
          <w:lang w:val="en-US"/>
        </w:rPr>
        <w:t>rule)#</w:t>
      </w:r>
      <w:proofErr w:type="gramEnd"/>
      <w:r w:rsidR="00521F9E" w:rsidRPr="00E8789D">
        <w:rPr>
          <w:b/>
          <w:bCs/>
          <w:lang w:val="en-US"/>
        </w:rPr>
        <w:t xml:space="preserve"> match destination-address object-group LAN_NETWORK</w:t>
      </w:r>
    </w:p>
    <w:p w14:paraId="4FF4E7BC" w14:textId="31BDEA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</w:t>
      </w:r>
      <w:proofErr w:type="gramStart"/>
      <w:r w:rsidR="00521F9E" w:rsidRPr="00E8789D">
        <w:rPr>
          <w:b/>
          <w:bCs/>
          <w:lang w:val="en-US"/>
        </w:rPr>
        <w:t>rule)#</w:t>
      </w:r>
      <w:proofErr w:type="gramEnd"/>
      <w:r w:rsidR="00521F9E" w:rsidRPr="00E8789D">
        <w:rPr>
          <w:b/>
          <w:bCs/>
          <w:lang w:val="en-US"/>
        </w:rPr>
        <w:t xml:space="preserve"> enable</w:t>
      </w:r>
    </w:p>
    <w:p w14:paraId="016B0359" w14:textId="1642954C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</w:t>
      </w:r>
      <w:proofErr w:type="gramStart"/>
      <w:r w:rsidR="00521F9E" w:rsidRPr="00E8789D">
        <w:rPr>
          <w:b/>
          <w:bCs/>
          <w:lang w:val="en-US"/>
        </w:rPr>
        <w:t>rule)#</w:t>
      </w:r>
      <w:proofErr w:type="gramEnd"/>
      <w:r w:rsidR="00521F9E" w:rsidRPr="00E8789D">
        <w:rPr>
          <w:b/>
          <w:bCs/>
          <w:lang w:val="en-US"/>
        </w:rPr>
        <w:t xml:space="preserve"> exit</w:t>
      </w:r>
    </w:p>
    <w:p w14:paraId="016C1DF7" w14:textId="561A77C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</w:t>
      </w:r>
      <w:proofErr w:type="gramStart"/>
      <w:r w:rsidR="00521F9E" w:rsidRPr="00E8789D">
        <w:rPr>
          <w:b/>
          <w:bCs/>
          <w:lang w:val="en-US"/>
        </w:rPr>
        <w:t>pair)#</w:t>
      </w:r>
      <w:proofErr w:type="gramEnd"/>
      <w:r w:rsidR="00521F9E" w:rsidRPr="00E8789D">
        <w:rPr>
          <w:b/>
          <w:bCs/>
          <w:lang w:val="en-US"/>
        </w:rPr>
        <w:t xml:space="preserve"> exit</w:t>
      </w:r>
    </w:p>
    <w:p w14:paraId="2BC63BCA" w14:textId="4EFBE2DE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 xml:space="preserve">(config)# </w:t>
      </w:r>
      <w:proofErr w:type="spellStart"/>
      <w:r w:rsidR="00521F9E" w:rsidRPr="00E8789D">
        <w:rPr>
          <w:b/>
          <w:bCs/>
          <w:lang w:val="en-US"/>
        </w:rPr>
        <w:t>ip</w:t>
      </w:r>
      <w:proofErr w:type="spellEnd"/>
      <w:r w:rsidR="00521F9E" w:rsidRPr="00E8789D">
        <w:rPr>
          <w:b/>
          <w:bCs/>
          <w:lang w:val="en-US"/>
        </w:rPr>
        <w:t xml:space="preserve"> </w:t>
      </w:r>
      <w:proofErr w:type="spellStart"/>
      <w:r w:rsidR="00521F9E" w:rsidRPr="00E8789D">
        <w:rPr>
          <w:b/>
          <w:bCs/>
          <w:lang w:val="en-US"/>
        </w:rPr>
        <w:t>dhcp</w:t>
      </w:r>
      <w:proofErr w:type="spellEnd"/>
      <w:r w:rsidR="00521F9E" w:rsidRPr="00E8789D">
        <w:rPr>
          <w:b/>
          <w:bCs/>
          <w:lang w:val="en-US"/>
        </w:rPr>
        <w:t>-server</w:t>
      </w:r>
    </w:p>
    <w:p w14:paraId="6EF0760D" w14:textId="6D6868C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commit</w:t>
      </w:r>
    </w:p>
    <w:p w14:paraId="2EE7D4B2" w14:textId="48C69A7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confirm</w:t>
      </w:r>
    </w:p>
    <w:p w14:paraId="6E2730C6" w14:textId="131C493E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(</w:t>
      </w:r>
      <w:proofErr w:type="spellStart"/>
      <w:r w:rsidR="00521F9E" w:rsidRPr="00E8789D">
        <w:rPr>
          <w:b/>
          <w:bCs/>
        </w:rPr>
        <w:t>config</w:t>
      </w:r>
      <w:proofErr w:type="spellEnd"/>
      <w:r w:rsidR="00521F9E" w:rsidRPr="00E8789D">
        <w:rPr>
          <w:b/>
          <w:bCs/>
        </w:rPr>
        <w:t xml:space="preserve">)# </w:t>
      </w:r>
      <w:proofErr w:type="spellStart"/>
      <w:r w:rsidR="00521F9E" w:rsidRPr="00E8789D">
        <w:rPr>
          <w:b/>
          <w:bCs/>
        </w:rPr>
        <w:t>exit</w:t>
      </w:r>
      <w:proofErr w:type="spellEnd"/>
    </w:p>
    <w:p w14:paraId="70870C65" w14:textId="0F2350D3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521F9E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=1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time=3.233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=2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time=3.877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=3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time=2.088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=4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time=3.946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=5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time=2.750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 xml:space="preserve">.  </w:t>
      </w:r>
      <w:proofErr w:type="spellStart"/>
      <w:r w:rsidRPr="00E8789D">
        <w:rPr>
          <w:b/>
          <w:bCs/>
        </w:rPr>
        <w:t>done</w:t>
      </w:r>
      <w:proofErr w:type="spellEnd"/>
    </w:p>
    <w:p w14:paraId="78771824" w14:textId="77777777" w:rsidR="00521F9E" w:rsidRDefault="00521F9E" w:rsidP="00521F9E">
      <w:r>
        <w:t xml:space="preserve">Адреса раздаются и связность сети с </w:t>
      </w:r>
      <w:proofErr w:type="gramStart"/>
      <w:r>
        <w:t>роутером  есть</w:t>
      </w:r>
      <w:proofErr w:type="gramEnd"/>
      <w:r>
        <w:t xml:space="preserve">. Переходим к настройки </w:t>
      </w:r>
      <w:r w:rsidRPr="008F5B90">
        <w:rPr>
          <w:lang w:val="en-US"/>
        </w:rPr>
        <w:t>SNAT</w:t>
      </w:r>
      <w:r w:rsidRPr="00E8789D">
        <w:t xml:space="preserve"> </w:t>
      </w:r>
      <w:proofErr w:type="gramStart"/>
      <w:r w:rsidRPr="00E8789D">
        <w:t xml:space="preserve">( </w:t>
      </w:r>
      <w:r>
        <w:t>что</w:t>
      </w:r>
      <w:proofErr w:type="gramEnd"/>
      <w:r>
        <w:t xml:space="preserve"> это такое описано в главе 6 «</w:t>
      </w:r>
      <w:proofErr w:type="gramStart"/>
      <w:r>
        <w:t xml:space="preserve">Настройка  </w:t>
      </w:r>
      <w:r w:rsidRPr="008F5B90">
        <w:rPr>
          <w:lang w:val="en-US"/>
        </w:rPr>
        <w:t>NAT</w:t>
      </w:r>
      <w:proofErr w:type="gramEnd"/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8F5B90">
        <w:rPr>
          <w:lang w:val="en-US"/>
        </w:rPr>
        <w:t>vESR</w:t>
      </w:r>
      <w:proofErr w:type="spellEnd"/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B578C4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8F5B90">
        <w:rPr>
          <w:b/>
          <w:bCs/>
          <w:lang w:val="en-US"/>
        </w:rPr>
        <w:t>gns</w:t>
      </w:r>
      <w:proofErr w:type="spellEnd"/>
      <w:r w:rsidRPr="00B578C4">
        <w:rPr>
          <w:b/>
          <w:bCs/>
        </w:rPr>
        <w:t>3@</w:t>
      </w:r>
      <w:proofErr w:type="gramStart"/>
      <w:r w:rsidRPr="008F5B90">
        <w:rPr>
          <w:b/>
          <w:bCs/>
          <w:lang w:val="en-US"/>
        </w:rPr>
        <w:t>box</w:t>
      </w:r>
      <w:r w:rsidRPr="00B578C4">
        <w:rPr>
          <w:b/>
          <w:bCs/>
        </w:rPr>
        <w:t>:~</w:t>
      </w:r>
      <w:proofErr w:type="gramEnd"/>
      <w:r w:rsidRPr="00B578C4">
        <w:rPr>
          <w:b/>
          <w:bCs/>
        </w:rPr>
        <w:t xml:space="preserve">$ </w:t>
      </w:r>
      <w:proofErr w:type="spellStart"/>
      <w:r w:rsidRPr="008F5B90">
        <w:rPr>
          <w:b/>
          <w:bCs/>
          <w:lang w:val="en-US"/>
        </w:rPr>
        <w:t>ip</w:t>
      </w:r>
      <w:proofErr w:type="spellEnd"/>
      <w:r w:rsidRPr="00B578C4">
        <w:rPr>
          <w:b/>
          <w:bCs/>
        </w:rPr>
        <w:t xml:space="preserve"> </w:t>
      </w:r>
      <w:r w:rsidRPr="008F5B90">
        <w:rPr>
          <w:b/>
          <w:bCs/>
          <w:lang w:val="en-US"/>
        </w:rPr>
        <w:t>add</w:t>
      </w:r>
      <w:r w:rsidRPr="00B578C4">
        <w:rPr>
          <w:b/>
          <w:bCs/>
        </w:rPr>
        <w:t xml:space="preserve"> | </w:t>
      </w:r>
      <w:r w:rsidRPr="008F5B90">
        <w:rPr>
          <w:b/>
          <w:bCs/>
          <w:lang w:val="en-US"/>
        </w:rPr>
        <w:t>grep</w:t>
      </w:r>
      <w:r w:rsidRPr="00B578C4">
        <w:rPr>
          <w:b/>
          <w:bCs/>
        </w:rPr>
        <w:t xml:space="preserve"> </w:t>
      </w:r>
      <w:r w:rsidRPr="008F5B90">
        <w:rPr>
          <w:b/>
          <w:bCs/>
          <w:lang w:val="en-US"/>
        </w:rPr>
        <w:t>eth</w:t>
      </w:r>
      <w:r w:rsidRPr="00B578C4">
        <w:rPr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5: eth0: &lt;</w:t>
      </w:r>
      <w:proofErr w:type="gramStart"/>
      <w:r w:rsidRPr="008F5B90">
        <w:rPr>
          <w:b/>
          <w:bCs/>
          <w:lang w:val="en-US"/>
        </w:rPr>
        <w:t>BROADCAST,MULTICAST</w:t>
      </w:r>
      <w:proofErr w:type="gramEnd"/>
      <w:r w:rsidRPr="008F5B90">
        <w:rPr>
          <w:b/>
          <w:bCs/>
          <w:lang w:val="en-US"/>
        </w:rPr>
        <w:t>,</w:t>
      </w:r>
      <w:proofErr w:type="gramStart"/>
      <w:r w:rsidRPr="008F5B90">
        <w:rPr>
          <w:b/>
          <w:bCs/>
          <w:lang w:val="en-US"/>
        </w:rPr>
        <w:t>UP,LOWER</w:t>
      </w:r>
      <w:proofErr w:type="gramEnd"/>
      <w:r w:rsidRPr="008F5B90">
        <w:rPr>
          <w:b/>
          <w:bCs/>
          <w:lang w:val="en-US"/>
        </w:rPr>
        <w:t xml:space="preserve">_UP&gt; </w:t>
      </w:r>
      <w:proofErr w:type="spellStart"/>
      <w:r w:rsidRPr="008F5B90">
        <w:rPr>
          <w:b/>
          <w:bCs/>
          <w:lang w:val="en-US"/>
        </w:rPr>
        <w:t>mtu</w:t>
      </w:r>
      <w:proofErr w:type="spellEnd"/>
      <w:r w:rsidRPr="008F5B90">
        <w:rPr>
          <w:b/>
          <w:bCs/>
          <w:lang w:val="en-US"/>
        </w:rPr>
        <w:t xml:space="preserve"> 1500 </w:t>
      </w:r>
      <w:proofErr w:type="spellStart"/>
      <w:r w:rsidRPr="008F5B90">
        <w:rPr>
          <w:b/>
          <w:bCs/>
          <w:lang w:val="en-US"/>
        </w:rPr>
        <w:t>qdisc</w:t>
      </w:r>
      <w:proofErr w:type="spellEnd"/>
      <w:r w:rsidRPr="008F5B90">
        <w:rPr>
          <w:b/>
          <w:bCs/>
          <w:lang w:val="en-US"/>
        </w:rPr>
        <w:t xml:space="preserve"> </w:t>
      </w:r>
      <w:proofErr w:type="spellStart"/>
      <w:r w:rsidRPr="008F5B90">
        <w:rPr>
          <w:b/>
          <w:bCs/>
          <w:lang w:val="en-US"/>
        </w:rPr>
        <w:t>pfifo_fast</w:t>
      </w:r>
      <w:proofErr w:type="spellEnd"/>
      <w:r w:rsidRPr="008F5B90">
        <w:rPr>
          <w:b/>
          <w:bCs/>
          <w:lang w:val="en-US"/>
        </w:rPr>
        <w:t xml:space="preserve"> state UP </w:t>
      </w:r>
      <w:proofErr w:type="spellStart"/>
      <w:r w:rsidRPr="008F5B90">
        <w:rPr>
          <w:b/>
          <w:bCs/>
          <w:lang w:val="en-US"/>
        </w:rPr>
        <w:t>qlen</w:t>
      </w:r>
      <w:proofErr w:type="spellEnd"/>
      <w:r w:rsidRPr="008F5B90">
        <w:rPr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b/>
          <w:bCs/>
          <w:lang w:val="en-US"/>
        </w:rPr>
        <w:t xml:space="preserve">/24 </w:t>
      </w:r>
      <w:proofErr w:type="spellStart"/>
      <w:r w:rsidRPr="00521F9E">
        <w:rPr>
          <w:b/>
          <w:bCs/>
          <w:lang w:val="en-US"/>
        </w:rPr>
        <w:t>brd</w:t>
      </w:r>
      <w:proofErr w:type="spellEnd"/>
      <w:r w:rsidRPr="00521F9E">
        <w:rPr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gns3@</w:t>
      </w:r>
      <w:proofErr w:type="gramStart"/>
      <w:r w:rsidRPr="00521F9E">
        <w:rPr>
          <w:b/>
          <w:bCs/>
          <w:lang w:val="en-US"/>
        </w:rPr>
        <w:t>box:~</w:t>
      </w:r>
      <w:proofErr w:type="gramEnd"/>
      <w:r w:rsidRPr="00521F9E">
        <w:rPr>
          <w:b/>
          <w:bCs/>
          <w:lang w:val="en-US"/>
        </w:rPr>
        <w:t xml:space="preserve">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</w:t>
      </w:r>
      <w:proofErr w:type="gramStart"/>
      <w:r w:rsidRPr="008F5B90">
        <w:rPr>
          <w:b/>
          <w:bCs/>
        </w:rPr>
        <w:t>box:~</w:t>
      </w:r>
      <w:proofErr w:type="gramEnd"/>
      <w:r w:rsidRPr="008F5B90">
        <w:rPr>
          <w:b/>
          <w:bCs/>
        </w:rPr>
        <w:t>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proofErr w:type="spellStart"/>
      <w:r w:rsidRPr="008F5B90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8F5B90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31BA0DD4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#config</w:t>
      </w:r>
    </w:p>
    <w:p w14:paraId="1371D764" w14:textId="3028C4E6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</w:t>
      </w:r>
    </w:p>
    <w:p w14:paraId="1160CE2E" w14:textId="26A65E41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: </w:t>
      </w:r>
      <w:r w:rsidR="00C160B3">
        <w:rPr>
          <w:b/>
          <w:bCs/>
          <w:lang w:val="en-US"/>
        </w:rPr>
        <w:t>vesr-2</w:t>
      </w:r>
      <w:r w:rsidRPr="005E17A3">
        <w:rPr>
          <w:b/>
          <w:bCs/>
          <w:lang w:val="en-US"/>
        </w:rPr>
        <w:t>(config)# security zone-pair TRUST UNTRUST</w:t>
      </w:r>
    </w:p>
    <w:p w14:paraId="49D26CB0" w14:textId="1578F9B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</w:t>
      </w:r>
      <w:proofErr w:type="gramStart"/>
      <w:r w:rsidR="00521F9E" w:rsidRPr="005E17A3">
        <w:rPr>
          <w:b/>
          <w:bCs/>
          <w:lang w:val="en-US"/>
        </w:rPr>
        <w:t>pair)#</w:t>
      </w:r>
      <w:proofErr w:type="gramEnd"/>
      <w:r w:rsidR="00521F9E" w:rsidRPr="005E17A3">
        <w:rPr>
          <w:b/>
          <w:bCs/>
          <w:lang w:val="en-US"/>
        </w:rPr>
        <w:t xml:space="preserve"> rule 10</w:t>
      </w:r>
    </w:p>
    <w:p w14:paraId="28A07BB3" w14:textId="74C9FF5C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</w:t>
      </w:r>
      <w:proofErr w:type="gramStart"/>
      <w:r w:rsidR="00521F9E" w:rsidRPr="005E17A3">
        <w:rPr>
          <w:b/>
          <w:bCs/>
          <w:lang w:val="en-US"/>
        </w:rPr>
        <w:t>rule)#</w:t>
      </w:r>
      <w:proofErr w:type="gramEnd"/>
      <w:r w:rsidR="00521F9E" w:rsidRPr="005E17A3">
        <w:rPr>
          <w:b/>
          <w:bCs/>
          <w:lang w:val="en-US"/>
        </w:rPr>
        <w:t xml:space="preserve"> match source-address object-group LAN_NETWORK</w:t>
      </w:r>
    </w:p>
    <w:p w14:paraId="2FB63AC0" w14:textId="01D17077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</w:t>
      </w:r>
      <w:proofErr w:type="gramStart"/>
      <w:r w:rsidR="00521F9E" w:rsidRPr="005E17A3">
        <w:rPr>
          <w:b/>
          <w:bCs/>
          <w:lang w:val="en-US"/>
        </w:rPr>
        <w:t>rule)#</w:t>
      </w:r>
      <w:proofErr w:type="gramEnd"/>
      <w:r w:rsidR="00521F9E" w:rsidRPr="005E17A3">
        <w:rPr>
          <w:b/>
          <w:bCs/>
          <w:lang w:val="en-US"/>
        </w:rPr>
        <w:t xml:space="preserve"> action permit</w:t>
      </w:r>
    </w:p>
    <w:p w14:paraId="7CF89E7B" w14:textId="1BA15D25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</w:t>
      </w:r>
      <w:proofErr w:type="gramStart"/>
      <w:r w:rsidR="00521F9E" w:rsidRPr="005E17A3">
        <w:rPr>
          <w:b/>
          <w:bCs/>
          <w:lang w:val="en-US"/>
        </w:rPr>
        <w:t>rule)#</w:t>
      </w:r>
      <w:proofErr w:type="gramEnd"/>
      <w:r w:rsidR="00521F9E" w:rsidRPr="005E17A3">
        <w:rPr>
          <w:b/>
          <w:bCs/>
          <w:lang w:val="en-US"/>
        </w:rPr>
        <w:t xml:space="preserve"> enable</w:t>
      </w:r>
    </w:p>
    <w:p w14:paraId="68E4C081" w14:textId="5E92FAB2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</w:t>
      </w:r>
      <w:proofErr w:type="gramStart"/>
      <w:r w:rsidR="00521F9E" w:rsidRPr="005E17A3">
        <w:rPr>
          <w:b/>
          <w:bCs/>
          <w:lang w:val="en-US"/>
        </w:rPr>
        <w:t>rule)#</w:t>
      </w:r>
      <w:proofErr w:type="gramEnd"/>
      <w:r w:rsidR="00521F9E" w:rsidRPr="005E17A3">
        <w:rPr>
          <w:b/>
          <w:bCs/>
          <w:lang w:val="en-US"/>
        </w:rPr>
        <w:t xml:space="preserve"> exit</w:t>
      </w:r>
    </w:p>
    <w:p w14:paraId="2AB9FD64" w14:textId="1FF662EF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</w:t>
      </w:r>
      <w:proofErr w:type="gramStart"/>
      <w:r w:rsidR="00521F9E" w:rsidRPr="005E17A3">
        <w:rPr>
          <w:b/>
          <w:bCs/>
          <w:lang w:val="en-US"/>
        </w:rPr>
        <w:t>pair)#</w:t>
      </w:r>
      <w:proofErr w:type="gramEnd"/>
      <w:r w:rsidR="00521F9E" w:rsidRPr="005E17A3">
        <w:rPr>
          <w:b/>
          <w:bCs/>
          <w:lang w:val="en-US"/>
        </w:rPr>
        <w:t xml:space="preserve"> exit</w:t>
      </w:r>
    </w:p>
    <w:p w14:paraId="3C3AA7B7" w14:textId="4FCC173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commit</w:t>
      </w:r>
    </w:p>
    <w:p w14:paraId="74CF7FF9" w14:textId="204DBD9D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confirm</w:t>
      </w:r>
    </w:p>
    <w:p w14:paraId="61E072D7" w14:textId="1F7A479B" w:rsidR="00521F9E" w:rsidRPr="00521F9E" w:rsidRDefault="00C160B3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21F9E" w:rsidRPr="00521F9E">
        <w:rPr>
          <w:b/>
          <w:bCs/>
        </w:rPr>
        <w:t>(</w:t>
      </w:r>
      <w:r w:rsidR="00521F9E" w:rsidRPr="005E17A3">
        <w:rPr>
          <w:b/>
          <w:bCs/>
          <w:lang w:val="en-US"/>
        </w:rPr>
        <w:t>config</w:t>
      </w:r>
      <w:r w:rsidR="00521F9E" w:rsidRPr="00521F9E">
        <w:rPr>
          <w:b/>
          <w:bCs/>
        </w:rPr>
        <w:t>)#</w:t>
      </w:r>
    </w:p>
    <w:p w14:paraId="384081CB" w14:textId="77777777" w:rsidR="006606E5" w:rsidRPr="00624C92" w:rsidRDefault="006606E5" w:rsidP="00521F9E"/>
    <w:p w14:paraId="7AA287C8" w14:textId="51E423DC" w:rsidR="00521F9E" w:rsidRPr="00624C92" w:rsidRDefault="00521F9E" w:rsidP="00521F9E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/>
    <w:p w14:paraId="483FF027" w14:textId="43F7FB80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 xml:space="preserve">(config)# </w:t>
      </w:r>
      <w:proofErr w:type="spellStart"/>
      <w:r w:rsidR="00521F9E" w:rsidRPr="00521347">
        <w:rPr>
          <w:b/>
          <w:bCs/>
          <w:lang w:val="en-US"/>
        </w:rPr>
        <w:t>nat</w:t>
      </w:r>
      <w:proofErr w:type="spellEnd"/>
      <w:r w:rsidR="00521F9E" w:rsidRPr="00521347">
        <w:rPr>
          <w:b/>
          <w:bCs/>
          <w:lang w:val="en-US"/>
        </w:rPr>
        <w:t xml:space="preserve"> source</w:t>
      </w:r>
    </w:p>
    <w:p w14:paraId="57ECE29B" w14:textId="6E1DD435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>)#</w:t>
      </w:r>
      <w:proofErr w:type="gramEnd"/>
      <w:r w:rsidR="00521F9E" w:rsidRPr="00521347">
        <w:rPr>
          <w:b/>
          <w:bCs/>
          <w:lang w:val="en-US"/>
        </w:rPr>
        <w:t xml:space="preserve"> pool WAN</w:t>
      </w:r>
    </w:p>
    <w:p w14:paraId="35BE375D" w14:textId="303C4B9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>-</w:t>
      </w:r>
      <w:proofErr w:type="gramStart"/>
      <w:r w:rsidR="00521F9E" w:rsidRPr="00521347">
        <w:rPr>
          <w:b/>
          <w:bCs/>
          <w:lang w:val="en-US"/>
        </w:rPr>
        <w:t>pool)#</w:t>
      </w:r>
      <w:proofErr w:type="gramEnd"/>
      <w:r w:rsidR="00521F9E" w:rsidRPr="00521347">
        <w:rPr>
          <w:b/>
          <w:bCs/>
          <w:lang w:val="en-US"/>
        </w:rPr>
        <w:t xml:space="preserve"> </w:t>
      </w:r>
      <w:proofErr w:type="spellStart"/>
      <w:r w:rsidR="00521F9E" w:rsidRPr="00521347">
        <w:rPr>
          <w:b/>
          <w:bCs/>
          <w:lang w:val="en-US"/>
        </w:rPr>
        <w:t>ip</w:t>
      </w:r>
      <w:proofErr w:type="spellEnd"/>
      <w:r w:rsidR="00521F9E" w:rsidRPr="00521347">
        <w:rPr>
          <w:b/>
          <w:bCs/>
          <w:lang w:val="en-US"/>
        </w:rPr>
        <w:t xml:space="preserve"> address-range 10.10.20.2</w:t>
      </w:r>
    </w:p>
    <w:p w14:paraId="5D5EC991" w14:textId="3D17ACF1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>-</w:t>
      </w:r>
      <w:proofErr w:type="gramStart"/>
      <w:r w:rsidR="00521F9E" w:rsidRPr="00521347">
        <w:rPr>
          <w:b/>
          <w:bCs/>
          <w:lang w:val="en-US"/>
        </w:rPr>
        <w:t>pool)#</w:t>
      </w:r>
      <w:proofErr w:type="gramEnd"/>
      <w:r w:rsidR="00521F9E" w:rsidRPr="00521347">
        <w:rPr>
          <w:b/>
          <w:bCs/>
          <w:lang w:val="en-US"/>
        </w:rPr>
        <w:t xml:space="preserve"> exit</w:t>
      </w:r>
    </w:p>
    <w:p w14:paraId="1867B744" w14:textId="05FC36A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rPr>
          <w:lang w:val="en-US"/>
        </w:rPr>
      </w:pPr>
    </w:p>
    <w:p w14:paraId="5DEE5B48" w14:textId="04481C8E" w:rsidR="00521F9E" w:rsidRPr="00624C92" w:rsidRDefault="00521F9E" w:rsidP="00521F9E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424A6ED1" w14:textId="77777777" w:rsidR="006606E5" w:rsidRPr="00624C92" w:rsidRDefault="006606E5" w:rsidP="00521F9E"/>
    <w:p w14:paraId="1C30C01C" w14:textId="727B89E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)#</w:t>
      </w:r>
      <w:proofErr w:type="gramEnd"/>
      <w:r w:rsidR="00521F9E" w:rsidRPr="006606E5">
        <w:rPr>
          <w:b/>
          <w:bCs/>
          <w:lang w:val="en-US"/>
        </w:rPr>
        <w:t xml:space="preserve"> ruleset SNAT</w:t>
      </w:r>
    </w:p>
    <w:p w14:paraId="1546BBAE" w14:textId="6B34D2F2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ruleset)#</w:t>
      </w:r>
      <w:proofErr w:type="gramEnd"/>
      <w:r w:rsidR="00521F9E" w:rsidRPr="006606E5">
        <w:rPr>
          <w:b/>
          <w:bCs/>
          <w:lang w:val="en-US"/>
        </w:rPr>
        <w:t xml:space="preserve">     to zone UNTRUST</w:t>
      </w:r>
    </w:p>
    <w:p w14:paraId="559ABCF4" w14:textId="25108C8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ruleset)#</w:t>
      </w:r>
      <w:proofErr w:type="gramEnd"/>
      <w:r w:rsidR="00521F9E" w:rsidRPr="006606E5">
        <w:rPr>
          <w:b/>
          <w:bCs/>
          <w:lang w:val="en-US"/>
        </w:rPr>
        <w:t xml:space="preserve">     rule 1</w:t>
      </w:r>
    </w:p>
    <w:p w14:paraId="2C4FC611" w14:textId="36D52CD8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rule)#</w:t>
      </w:r>
      <w:proofErr w:type="gramEnd"/>
      <w:r w:rsidR="00521F9E" w:rsidRPr="006606E5">
        <w:rPr>
          <w:b/>
          <w:bCs/>
          <w:lang w:val="en-US"/>
        </w:rPr>
        <w:t xml:space="preserve">       match source-address object-group LAN_NETWORK</w:t>
      </w:r>
    </w:p>
    <w:p w14:paraId="0B6E4376" w14:textId="72727AB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rule)#</w:t>
      </w:r>
      <w:proofErr w:type="gramEnd"/>
      <w:r w:rsidR="00521F9E" w:rsidRPr="006606E5">
        <w:rPr>
          <w:b/>
          <w:bCs/>
          <w:lang w:val="en-US"/>
        </w:rPr>
        <w:t xml:space="preserve">       action source-</w:t>
      </w:r>
      <w:proofErr w:type="spellStart"/>
      <w:r w:rsidR="00521F9E" w:rsidRPr="006606E5">
        <w:rPr>
          <w:b/>
          <w:bCs/>
          <w:lang w:val="en-US"/>
        </w:rPr>
        <w:t>nat</w:t>
      </w:r>
      <w:proofErr w:type="spellEnd"/>
      <w:r w:rsidR="00521F9E" w:rsidRPr="006606E5">
        <w:rPr>
          <w:b/>
          <w:bCs/>
          <w:lang w:val="en-US"/>
        </w:rPr>
        <w:t xml:space="preserve"> pool WAN</w:t>
      </w:r>
    </w:p>
    <w:p w14:paraId="201EABB5" w14:textId="69D032C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rule)#</w:t>
      </w:r>
      <w:proofErr w:type="gramEnd"/>
      <w:r w:rsidR="00521F9E" w:rsidRPr="006606E5">
        <w:rPr>
          <w:b/>
          <w:bCs/>
          <w:lang w:val="en-US"/>
        </w:rPr>
        <w:t xml:space="preserve">       enable</w:t>
      </w:r>
    </w:p>
    <w:p w14:paraId="53AE0E2D" w14:textId="730C374E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rule)#</w:t>
      </w:r>
      <w:proofErr w:type="gramEnd"/>
      <w:r w:rsidR="00521F9E" w:rsidRPr="006606E5">
        <w:rPr>
          <w:b/>
          <w:bCs/>
          <w:lang w:val="en-US"/>
        </w:rPr>
        <w:t xml:space="preserve">     exit</w:t>
      </w:r>
    </w:p>
    <w:p w14:paraId="5762C2DE" w14:textId="7E2F6D1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ruleset)#</w:t>
      </w:r>
      <w:proofErr w:type="gramEnd"/>
      <w:r w:rsidR="00521F9E" w:rsidRPr="006606E5">
        <w:rPr>
          <w:b/>
          <w:bCs/>
          <w:lang w:val="en-US"/>
        </w:rPr>
        <w:t xml:space="preserve">   exit</w:t>
      </w:r>
    </w:p>
    <w:p w14:paraId="02DA956B" w14:textId="5BE858E1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)#</w:t>
      </w:r>
      <w:proofErr w:type="gramEnd"/>
      <w:r w:rsidR="00521F9E" w:rsidRPr="006606E5">
        <w:rPr>
          <w:b/>
          <w:bCs/>
          <w:lang w:val="en-US"/>
        </w:rPr>
        <w:t xml:space="preserve"> exit</w:t>
      </w:r>
    </w:p>
    <w:p w14:paraId="16A2EA63" w14:textId="433D134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Warning: you have uncommitted configuration changes.</w:t>
      </w:r>
    </w:p>
    <w:p w14:paraId="2F621CBC" w14:textId="1632584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b/>
          <w:bCs/>
          <w:lang w:val="en-US"/>
        </w:rPr>
        <w:t>console  input</w:t>
      </w:r>
      <w:proofErr w:type="gramEnd"/>
      <w:r w:rsidRPr="006606E5">
        <w:rPr>
          <w:b/>
          <w:bCs/>
          <w:lang w:val="en-US"/>
        </w:rPr>
        <w:t>: commit</w:t>
      </w:r>
    </w:p>
    <w:p w14:paraId="25A65CAB" w14:textId="388DF3E0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b/>
          <w:bCs/>
          <w:lang w:val="en-US"/>
        </w:rPr>
        <w:t>console  input</w:t>
      </w:r>
      <w:proofErr w:type="gramEnd"/>
      <w:r w:rsidRPr="006606E5">
        <w:rPr>
          <w:b/>
          <w:bCs/>
          <w:lang w:val="en-US"/>
        </w:rPr>
        <w:t>: confirm</w:t>
      </w:r>
    </w:p>
    <w:p w14:paraId="6C14F7EB" w14:textId="5D1F5723" w:rsidR="00521F9E" w:rsidRPr="006606E5" w:rsidRDefault="00C160B3" w:rsidP="006606E5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6606E5">
        <w:rPr>
          <w:b/>
          <w:bCs/>
        </w:rPr>
        <w:t>#</w:t>
      </w:r>
    </w:p>
    <w:p w14:paraId="17B48B1B" w14:textId="77777777" w:rsidR="006606E5" w:rsidRPr="00624C92" w:rsidRDefault="006606E5" w:rsidP="00A107A2">
      <w:pPr>
        <w:ind w:firstLine="0"/>
      </w:pPr>
    </w:p>
    <w:p w14:paraId="6CCF20E2" w14:textId="3C8A10D5" w:rsidR="00521F9E" w:rsidRPr="00C44C5B" w:rsidRDefault="00521F9E" w:rsidP="00A107A2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proofErr w:type="spellStart"/>
      <w:r w:rsidRPr="00C44C5B">
        <w:rPr>
          <w:lang w:val="en-US"/>
        </w:rPr>
        <w:t>eltex</w:t>
      </w:r>
      <w:proofErr w:type="spellEnd"/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proofErr w:type="spellStart"/>
      <w:r w:rsidRPr="00C44C5B">
        <w:rPr>
          <w:lang w:val="en-US"/>
        </w:rPr>
        <w:t>ru</w:t>
      </w:r>
      <w:proofErr w:type="spellEnd"/>
    </w:p>
    <w:p w14:paraId="668E38B7" w14:textId="77777777" w:rsidR="00611A3D" w:rsidRPr="00611A3D" w:rsidRDefault="00611A3D" w:rsidP="00611A3D"/>
    <w:bookmarkStart w:id="25" w:name="_Toc20192358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5" w:displacedByCustomXml="prev"/>
    <w:p w14:paraId="341EDC7D" w14:textId="5ACFC7CA" w:rsidR="00611A3D" w:rsidRPr="004E6785" w:rsidRDefault="00611A3D" w:rsidP="00611A3D">
      <w:pPr>
        <w:rPr>
          <w:lang w:val="ro-RO"/>
        </w:rPr>
      </w:pPr>
      <w:bookmarkStart w:id="26" w:name="_Hlk200973322"/>
    </w:p>
    <w:bookmarkEnd w:id="26"/>
    <w:p w14:paraId="37411626" w14:textId="267D5A09" w:rsidR="00E97148" w:rsidRDefault="008945BA" w:rsidP="008945BA">
      <w:pPr>
        <w:pStyle w:val="af7"/>
        <w:rPr>
          <w:rFonts w:ascii="Times New Roman" w:hAnsi="Times New Roman"/>
        </w:rPr>
      </w:pPr>
      <w:r>
        <w:rPr>
          <w:rFonts w:ascii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  <w:bookmarkStart w:id="27" w:name="_Hlk201419120"/>
    </w:p>
    <w:p w14:paraId="56FB8F1D" w14:textId="77777777" w:rsidR="00E97148" w:rsidRPr="00804FAD" w:rsidRDefault="00E97148" w:rsidP="00804FAD">
      <w:pPr>
        <w:pStyle w:val="1"/>
      </w:pPr>
      <w:bookmarkStart w:id="28" w:name="_Toc201923589"/>
      <w:r w:rsidRPr="00804FAD">
        <w:t xml:space="preserve">Глава 8. </w:t>
      </w:r>
      <w:proofErr w:type="gramStart"/>
      <w:r w:rsidRPr="00804FAD">
        <w:t>Настройка  GRE</w:t>
      </w:r>
      <w:proofErr w:type="gramEnd"/>
      <w:r w:rsidRPr="00804FAD">
        <w:t>-</w:t>
      </w:r>
      <w:proofErr w:type="spellStart"/>
      <w:r w:rsidRPr="00804FAD">
        <w:t>over</w:t>
      </w:r>
      <w:proofErr w:type="spellEnd"/>
      <w:r w:rsidRPr="00804FAD">
        <w:t xml:space="preserve">-IPSEC в маршрутизаторе </w:t>
      </w:r>
      <w:proofErr w:type="spellStart"/>
      <w:r w:rsidRPr="00804FAD">
        <w:t>vESR</w:t>
      </w:r>
      <w:proofErr w:type="spellEnd"/>
      <w:r w:rsidRPr="00804FAD">
        <w:t>.</w:t>
      </w:r>
      <w:bookmarkEnd w:id="28"/>
    </w:p>
    <w:p w14:paraId="65CF9225" w14:textId="198BD583" w:rsidR="00FE49FC" w:rsidRDefault="00B91840" w:rsidP="00FE49FC">
      <w:r>
        <w:t>Цель</w:t>
      </w:r>
      <w:r w:rsidR="00FE49FC">
        <w:t>:</w:t>
      </w:r>
      <w:r>
        <w:t xml:space="preserve"> </w:t>
      </w:r>
    </w:p>
    <w:p w14:paraId="3A407921" w14:textId="664AFBAE" w:rsidR="00FE49FC" w:rsidRDefault="00FE49FC" w:rsidP="00FE49FC">
      <w:r>
        <w:t xml:space="preserve"> </w:t>
      </w:r>
      <w:r w:rsidR="00F16443">
        <w:t xml:space="preserve">создать условия защищенного соединения между удаленными офисами, центральным домашним и </w:t>
      </w:r>
      <w:proofErr w:type="gramStart"/>
      <w:r w:rsidR="00F16443">
        <w:t>филиальным  через</w:t>
      </w:r>
      <w:proofErr w:type="gramEnd"/>
      <w:r w:rsidR="00F16443">
        <w:t xml:space="preserve">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</w:t>
      </w:r>
      <w:proofErr w:type="gramStart"/>
      <w:r w:rsidRPr="001970CD">
        <w:t>сети</w:t>
      </w:r>
      <w:proofErr w:type="gramEnd"/>
      <w:r w:rsidRPr="001970CD">
        <w:t xml:space="preserve"> показан</w:t>
      </w:r>
      <w:r>
        <w:t xml:space="preserve">ной на </w:t>
      </w:r>
      <w:hyperlink r:id="rId126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/>
    <w:p w14:paraId="0605D238" w14:textId="77777777" w:rsidR="00B21A5B" w:rsidRDefault="00B21A5B" w:rsidP="00B21A5B">
      <w:pPr>
        <w:keepNext/>
      </w:pPr>
      <w:r>
        <w:rPr>
          <w:noProof/>
        </w:rPr>
        <w:drawing>
          <wp:inline distT="0" distB="0" distL="0" distR="0" wp14:anchorId="33E8B586" wp14:editId="499E3065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25223151" w:rsidR="00B21A5B" w:rsidRPr="00B21A5B" w:rsidRDefault="00B21A5B" w:rsidP="00B21A5B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>
        <w:t xml:space="preserve">. Тоннель </w:t>
      </w:r>
      <w:r>
        <w:rPr>
          <w:lang w:val="en-US"/>
        </w:rPr>
        <w:t>GRE</w:t>
      </w:r>
      <w:r w:rsidRPr="00B21A5B">
        <w:t>.</w:t>
      </w:r>
    </w:p>
    <w:p w14:paraId="3F53BC81" w14:textId="77777777" w:rsidR="00FE49FC" w:rsidRPr="00FE49FC" w:rsidRDefault="00FE49FC" w:rsidP="00B91840"/>
    <w:p w14:paraId="2142CD9F" w14:textId="77777777" w:rsidR="00F16443" w:rsidRPr="00F16443" w:rsidRDefault="00F16443" w:rsidP="00F16443">
      <w:r w:rsidRPr="00F16443">
        <w:rPr>
          <w:b/>
          <w:bCs/>
        </w:rPr>
        <w:t>GRE (</w:t>
      </w:r>
      <w:proofErr w:type="spellStart"/>
      <w:r w:rsidRPr="00F16443">
        <w:rPr>
          <w:b/>
          <w:bCs/>
        </w:rPr>
        <w:t>Generic</w:t>
      </w:r>
      <w:proofErr w:type="spellEnd"/>
      <w:r w:rsidRPr="00F16443">
        <w:rPr>
          <w:b/>
          <w:bCs/>
        </w:rPr>
        <w:t xml:space="preserve"> </w:t>
      </w:r>
      <w:proofErr w:type="spellStart"/>
      <w:r w:rsidRPr="00F16443">
        <w:rPr>
          <w:b/>
          <w:bCs/>
        </w:rPr>
        <w:t>Routing</w:t>
      </w:r>
      <w:proofErr w:type="spellEnd"/>
      <w:r w:rsidRPr="00F16443">
        <w:rPr>
          <w:b/>
          <w:bCs/>
        </w:rPr>
        <w:t xml:space="preserve"> </w:t>
      </w:r>
      <w:proofErr w:type="spellStart"/>
      <w:r w:rsidRPr="00F16443">
        <w:rPr>
          <w:b/>
          <w:bCs/>
        </w:rPr>
        <w:t>Encapsulation</w:t>
      </w:r>
      <w:proofErr w:type="spellEnd"/>
      <w:r w:rsidRPr="00F16443">
        <w:rPr>
          <w:b/>
          <w:bCs/>
        </w:rPr>
        <w:t>) применяется для туннелирования сетевых пакетов</w:t>
      </w:r>
      <w:r w:rsidRPr="00F16443">
        <w:t xml:space="preserve">.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28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29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1AD6FE24" w14:textId="77777777" w:rsidR="00F16443" w:rsidRPr="00F16443" w:rsidRDefault="00F16443" w:rsidP="00F16443">
      <w:r w:rsidRPr="00F16443">
        <w:rPr>
          <w:b/>
          <w:bCs/>
        </w:rPr>
        <w:t>Некоторые области применения GRE:</w:t>
      </w:r>
    </w:p>
    <w:p w14:paraId="44E0797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Соединение частных сетей через интернет</w:t>
      </w:r>
      <w:r w:rsidRPr="00F16443">
        <w:t>.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F16443">
      <w:pPr>
        <w:numPr>
          <w:ilvl w:val="0"/>
          <w:numId w:val="62"/>
        </w:numPr>
      </w:pPr>
      <w:proofErr w:type="spellStart"/>
      <w:r w:rsidRPr="00F16443">
        <w:rPr>
          <w:b/>
          <w:bCs/>
        </w:rPr>
        <w:t>Прокидывание</w:t>
      </w:r>
      <w:proofErr w:type="spellEnd"/>
      <w:r w:rsidRPr="00F16443">
        <w:rPr>
          <w:b/>
          <w:bCs/>
        </w:rPr>
        <w:t xml:space="preserve"> нестандартных протоколов</w:t>
      </w:r>
      <w:r w:rsidRPr="00F16443">
        <w:t xml:space="preserve">.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Организация «серых» прокси и дорвеев</w:t>
      </w:r>
      <w:r w:rsidRPr="00F16443">
        <w:t xml:space="preserve">.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Разделение сетей и маршрутизация</w:t>
      </w:r>
      <w:r w:rsidRPr="00F16443">
        <w:t>.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2EF0FB5" w14:textId="77777777" w:rsidR="00F16443" w:rsidRDefault="00F16443" w:rsidP="00B91840"/>
    <w:p w14:paraId="063F8401" w14:textId="0A73643B" w:rsidR="006B0D62" w:rsidRPr="00624C92" w:rsidRDefault="006B0D62" w:rsidP="006B0D62">
      <w:r w:rsidRPr="006B0D62">
        <w:t>Настройка GRE</w:t>
      </w:r>
      <w:r w:rsidR="00FE49FC" w:rsidRPr="00624C92">
        <w:t>:</w:t>
      </w:r>
    </w:p>
    <w:p w14:paraId="2551294D" w14:textId="77777777" w:rsidR="00FE49FC" w:rsidRPr="00624C92" w:rsidRDefault="00FE49FC" w:rsidP="006B0D62"/>
    <w:p w14:paraId="4DB7D63B" w14:textId="46267CEC" w:rsidR="006B0D62" w:rsidRPr="006B0D62" w:rsidRDefault="006B0D62" w:rsidP="006B0D62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6B0D62">
        <w:rPr>
          <w:b/>
          <w:bCs/>
        </w:rPr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Включение туннеля</w:t>
      </w:r>
      <w:r w:rsidRPr="006B0D62">
        <w:t>.</w:t>
      </w:r>
    </w:p>
    <w:p w14:paraId="778EAE9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7CBE38B" w14:textId="77777777" w:rsidR="006B0D62" w:rsidRDefault="006B0D62" w:rsidP="006B0D62">
      <w:r w:rsidRPr="006B0D62">
        <w:t> </w:t>
      </w:r>
      <w:hyperlink r:id="rId130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1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3DF6FE82" w14:textId="77777777" w:rsidR="006B0D62" w:rsidRPr="006B0D62" w:rsidRDefault="006B0D62" w:rsidP="006B0D62"/>
    <w:p w14:paraId="23E51082" w14:textId="35AA40B8" w:rsidR="006B0D62" w:rsidRPr="00624C92" w:rsidRDefault="006B0D62" w:rsidP="006B0D62">
      <w:r w:rsidRPr="006B0D62">
        <w:t>Настройка IPSec</w:t>
      </w:r>
      <w:r w:rsidR="00FE49FC" w:rsidRPr="00624C92">
        <w:t>:</w:t>
      </w:r>
    </w:p>
    <w:p w14:paraId="0DC49C00" w14:textId="77777777" w:rsidR="00FE49FC" w:rsidRPr="00624C92" w:rsidRDefault="00FE49FC" w:rsidP="006B0D62"/>
    <w:p w14:paraId="25B709DE" w14:textId="77777777" w:rsidR="006B0D62" w:rsidRPr="006B0D62" w:rsidRDefault="006B0D62" w:rsidP="006B0D62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6B0D62">
        <w:rPr>
          <w:b/>
          <w:bCs/>
        </w:rPr>
        <w:t>профиль параметров безопасности для IPSec-туннеля</w:t>
      </w:r>
      <w:r w:rsidRPr="006B0D62">
        <w:t xml:space="preserve">. 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6B0D62">
      <w:r w:rsidRPr="006B0D62">
        <w:t>Также нужно создать </w:t>
      </w:r>
      <w:r w:rsidRPr="006B0D62">
        <w:rPr>
          <w:b/>
          <w:bCs/>
        </w:rPr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7C38C8">
      <w:r w:rsidRPr="006B0D62">
        <w:t>После этого можно создать </w:t>
      </w:r>
      <w:r w:rsidRPr="006B0D62">
        <w:rPr>
          <w:b/>
          <w:bCs/>
        </w:rPr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6B0D62">
        <w:rPr>
          <w:b/>
          <w:bCs/>
        </w:rPr>
        <w:t xml:space="preserve">GRE </w:t>
      </w:r>
      <w:proofErr w:type="spellStart"/>
      <w:r w:rsidRPr="006B0D62">
        <w:rPr>
          <w:b/>
          <w:bCs/>
        </w:rPr>
        <w:t>over</w:t>
      </w:r>
      <w:proofErr w:type="spellEnd"/>
      <w:r w:rsidRPr="006B0D62">
        <w:rPr>
          <w:b/>
          <w:bCs/>
        </w:rPr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241BC95D" w14:textId="77777777" w:rsidR="00FE49FC" w:rsidRDefault="00FE49FC" w:rsidP="007C38C8"/>
    <w:p w14:paraId="789AF474" w14:textId="6CD61EE2" w:rsidR="007C38C8" w:rsidRDefault="007C38C8" w:rsidP="007C38C8">
      <w:r w:rsidRPr="007C38C8">
        <w:t xml:space="preserve">Решение: </w:t>
      </w:r>
    </w:p>
    <w:p w14:paraId="4CD14410" w14:textId="3F0A99A6" w:rsidR="007C38C8" w:rsidRDefault="007C38C8" w:rsidP="007C38C8">
      <w:r w:rsidRPr="007C38C8">
        <w:t xml:space="preserve">    </w:t>
      </w:r>
    </w:p>
    <w:p w14:paraId="34E66F0B" w14:textId="5C5694A0" w:rsidR="007C38C8" w:rsidRPr="00624C92" w:rsidRDefault="007C38C8" w:rsidP="007C38C8"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</w:t>
      </w:r>
      <w:proofErr w:type="gramStart"/>
      <w:r w:rsidRPr="007C38C8">
        <w:t>GRE</w:t>
      </w:r>
      <w:r>
        <w:t xml:space="preserve"> </w:t>
      </w:r>
      <w:r w:rsidRPr="007C38C8">
        <w:t xml:space="preserve"> в</w:t>
      </w:r>
      <w:proofErr w:type="gramEnd"/>
      <w:r w:rsidRPr="007C38C8">
        <w:t xml:space="preserve"> </w:t>
      </w:r>
      <w:proofErr w:type="gramStart"/>
      <w:r w:rsidR="004B7D73">
        <w:t xml:space="preserve">настройках </w:t>
      </w:r>
      <w:r w:rsidRPr="007C38C8">
        <w:t xml:space="preserve"> локального</w:t>
      </w:r>
      <w:proofErr w:type="gramEnd"/>
      <w:r w:rsidRPr="007C38C8">
        <w:t xml:space="preserve">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00BFF9F6" w14:textId="77777777" w:rsidR="00E3203E" w:rsidRPr="00624C92" w:rsidRDefault="00E3203E" w:rsidP="007C38C8"/>
    <w:p w14:paraId="5B76189D" w14:textId="77777777" w:rsidR="00E3203E" w:rsidRDefault="00E3203E" w:rsidP="007C38C8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/>
    <w:p w14:paraId="7E27F8F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PC1&gt; </w:t>
      </w:r>
      <w:proofErr w:type="spellStart"/>
      <w:r w:rsidRPr="00E3203E">
        <w:rPr>
          <w:b/>
          <w:bCs/>
          <w:lang w:val="en-US"/>
        </w:rPr>
        <w:t>ip</w:t>
      </w:r>
      <w:proofErr w:type="spellEnd"/>
      <w:r w:rsidRPr="00E3203E">
        <w:rPr>
          <w:b/>
          <w:bCs/>
          <w:lang w:val="en-US"/>
        </w:rPr>
        <w:t xml:space="preserve"> </w:t>
      </w:r>
      <w:proofErr w:type="spellStart"/>
      <w:r w:rsidRPr="00E3203E">
        <w:rPr>
          <w:b/>
          <w:bCs/>
          <w:lang w:val="en-US"/>
        </w:rPr>
        <w:t>dhcp</w:t>
      </w:r>
      <w:proofErr w:type="spellEnd"/>
    </w:p>
    <w:p w14:paraId="6DE4DABF" w14:textId="5E86548C" w:rsidR="00E3203E" w:rsidRPr="00624C92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DDORA IP 172.16.1.4/24 GW 172.16.1.1 </w:t>
      </w:r>
    </w:p>
    <w:p w14:paraId="56FD1D63" w14:textId="77777777" w:rsidR="00E3203E" w:rsidRPr="007C38C8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2F980C16" w14:textId="66D66B74" w:rsidR="007C38C8" w:rsidRPr="00E3203E" w:rsidRDefault="007C38C8" w:rsidP="007C38C8">
      <w:pPr>
        <w:rPr>
          <w:lang w:val="en-US"/>
        </w:rPr>
      </w:pPr>
      <w:r w:rsidRPr="007C38C8">
        <w:rPr>
          <w:lang w:val="en-US"/>
        </w:rPr>
        <w:t xml:space="preserve"> </w:t>
      </w:r>
    </w:p>
    <w:p w14:paraId="67D2DAA7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PC4&gt; </w:t>
      </w:r>
      <w:proofErr w:type="spellStart"/>
      <w:r w:rsidRPr="00E3203E">
        <w:rPr>
          <w:b/>
          <w:bCs/>
          <w:lang w:val="en-US"/>
        </w:rPr>
        <w:t>ip</w:t>
      </w:r>
      <w:proofErr w:type="spellEnd"/>
      <w:r w:rsidRPr="00E3203E">
        <w:rPr>
          <w:b/>
          <w:bCs/>
          <w:lang w:val="en-US"/>
        </w:rPr>
        <w:t xml:space="preserve"> </w:t>
      </w:r>
      <w:proofErr w:type="spellStart"/>
      <w:r w:rsidRPr="00E3203E">
        <w:rPr>
          <w:b/>
          <w:bCs/>
          <w:lang w:val="en-US"/>
        </w:rPr>
        <w:t>dhcp</w:t>
      </w:r>
      <w:proofErr w:type="spellEnd"/>
    </w:p>
    <w:p w14:paraId="0DF4FF37" w14:textId="703C8D62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DORA IP 172.16.2.3/24 GW 172.16.2.1</w:t>
      </w:r>
    </w:p>
    <w:p w14:paraId="26F93D54" w14:textId="77777777" w:rsidR="00E3203E" w:rsidRPr="00624C92" w:rsidRDefault="00E3203E" w:rsidP="00E3203E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</w:p>
    <w:p w14:paraId="1400B961" w14:textId="77777777" w:rsidR="00E3203E" w:rsidRPr="00624C92" w:rsidRDefault="00E3203E" w:rsidP="007C38C8">
      <w:pPr>
        <w:rPr>
          <w:lang w:val="en-US"/>
        </w:rPr>
      </w:pPr>
    </w:p>
    <w:p w14:paraId="4626481B" w14:textId="414D91EE" w:rsidR="00E3203E" w:rsidRDefault="00E3203E" w:rsidP="007C38C8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7C38C8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/>
    <w:p w14:paraId="07B1FB5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PC1&gt; ping ya.ru</w:t>
      </w:r>
    </w:p>
    <w:p w14:paraId="5204FBFF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ya.ru resolved to 5.255.255.242</w:t>
      </w:r>
    </w:p>
    <w:p w14:paraId="24443DFB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=1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time=11.277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690A7F94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=2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time=14.373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52CD2FD9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=3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time=17.397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24B184E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=4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time=14.769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4AEA94DD" w14:textId="494563EB" w:rsid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=5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time=18.071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42ADAC3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7439F84B" w14:textId="77777777" w:rsidR="00E3203E" w:rsidRPr="00E3203E" w:rsidRDefault="00E3203E" w:rsidP="007C38C8">
      <w:pPr>
        <w:rPr>
          <w:lang w:val="en-US"/>
        </w:rPr>
      </w:pPr>
    </w:p>
    <w:p w14:paraId="08E264D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ya.ru</w:t>
      </w:r>
    </w:p>
    <w:p w14:paraId="7042568D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ya.ru resolved to 77.88.55.242</w:t>
      </w:r>
    </w:p>
    <w:p w14:paraId="3BFF5B0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=1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time=15.720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4E5311E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=2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time=19.953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63E28AE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=3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time=19.831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04F7C4C5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=4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time=31.104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00CB3300" w14:textId="30446EEB" w:rsidR="00E3203E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=5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time=19.792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</w:p>
    <w:p w14:paraId="007AC347" w14:textId="77777777" w:rsidR="00E3203E" w:rsidRDefault="00E3203E" w:rsidP="007C38C8">
      <w:pPr>
        <w:rPr>
          <w:lang w:val="en-US"/>
        </w:rPr>
      </w:pPr>
    </w:p>
    <w:p w14:paraId="64A5C9E7" w14:textId="4A15E650" w:rsidR="00352BE7" w:rsidRDefault="00352BE7" w:rsidP="007C38C8">
      <w:r>
        <w:t xml:space="preserve">Проверяем связность локальных сетей домашнего офиса и удаленного филиала, командой </w:t>
      </w:r>
      <w:r>
        <w:rPr>
          <w:lang w:val="en-US"/>
        </w:rPr>
        <w:t>ping</w:t>
      </w:r>
      <w:r w:rsidRPr="00352BE7">
        <w:t xml:space="preserve"> </w:t>
      </w:r>
      <w:r>
        <w:rPr>
          <w:lang w:val="en-US"/>
        </w:rPr>
        <w:t>c</w:t>
      </w:r>
      <w:r w:rsidRPr="00352BE7">
        <w:t xml:space="preserve"> </w:t>
      </w:r>
      <w:r>
        <w:rPr>
          <w:lang w:val="en-US"/>
        </w:rPr>
        <w:t>PC</w:t>
      </w:r>
      <w:r w:rsidRPr="00352BE7">
        <w:t xml:space="preserve">4 </w:t>
      </w:r>
      <w:r>
        <w:t xml:space="preserve">у которой </w:t>
      </w:r>
      <w:r>
        <w:rPr>
          <w:lang w:val="en-US"/>
        </w:rPr>
        <w:t>IP</w:t>
      </w:r>
      <w:r w:rsidRPr="00352BE7">
        <w:t xml:space="preserve"> </w:t>
      </w:r>
      <w:r>
        <w:t>адрес 172</w:t>
      </w:r>
      <w:proofErr w:type="gramStart"/>
      <w:r>
        <w:t>.</w:t>
      </w:r>
      <w:proofErr w:type="gramEnd"/>
      <w:r>
        <w:t>16.2.3</w:t>
      </w:r>
      <w:r w:rsidRPr="00352BE7">
        <w:t xml:space="preserve"> </w:t>
      </w:r>
      <w:r>
        <w:t xml:space="preserve">на </w:t>
      </w:r>
      <w:r>
        <w:rPr>
          <w:lang w:val="en-US"/>
        </w:rPr>
        <w:t>PC</w:t>
      </w:r>
      <w:r w:rsidRPr="00352BE7">
        <w:t xml:space="preserve">1 </w:t>
      </w:r>
      <w:r>
        <w:t xml:space="preserve">у которой </w:t>
      </w:r>
      <w:r>
        <w:rPr>
          <w:lang w:val="en-US"/>
        </w:rPr>
        <w:t>IP</w:t>
      </w:r>
      <w:r>
        <w:t xml:space="preserve"> адрес 172.16.1.3</w:t>
      </w:r>
      <w:r w:rsidRPr="00352BE7">
        <w:t>:</w:t>
      </w:r>
    </w:p>
    <w:p w14:paraId="13CA9A27" w14:textId="77777777" w:rsidR="00352BE7" w:rsidRDefault="00352BE7" w:rsidP="007C38C8"/>
    <w:p w14:paraId="3AEB45B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172.16.1.3</w:t>
      </w:r>
    </w:p>
    <w:p w14:paraId="6EDE51C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=1 timeout</w:t>
      </w:r>
    </w:p>
    <w:p w14:paraId="61F4000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=2 timeout</w:t>
      </w:r>
    </w:p>
    <w:p w14:paraId="68B20A5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=3 timeout</w:t>
      </w:r>
    </w:p>
    <w:p w14:paraId="1143D133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=4 timeout</w:t>
      </w:r>
    </w:p>
    <w:p w14:paraId="36208AEA" w14:textId="71BD5556" w:rsidR="00352BE7" w:rsidRPr="00624C92" w:rsidRDefault="00352BE7" w:rsidP="00352BE7">
      <w:pPr>
        <w:shd w:val="clear" w:color="auto" w:fill="D0CECE" w:themeFill="background2" w:themeFillShade="E6"/>
        <w:rPr>
          <w:b/>
          <w:bCs/>
        </w:rPr>
      </w:pPr>
      <w:r w:rsidRPr="00624C92">
        <w:rPr>
          <w:b/>
          <w:bCs/>
        </w:rPr>
        <w:t xml:space="preserve">172.16.1.3 </w:t>
      </w:r>
      <w:proofErr w:type="spellStart"/>
      <w:r w:rsidRPr="00352BE7">
        <w:rPr>
          <w:b/>
          <w:bCs/>
          <w:lang w:val="en-US"/>
        </w:rPr>
        <w:t>icmp</w:t>
      </w:r>
      <w:proofErr w:type="spellEnd"/>
      <w:r w:rsidRPr="00624C92">
        <w:rPr>
          <w:b/>
          <w:bCs/>
        </w:rPr>
        <w:t>_</w:t>
      </w:r>
      <w:r w:rsidRPr="00352BE7">
        <w:rPr>
          <w:b/>
          <w:bCs/>
          <w:lang w:val="en-US"/>
        </w:rPr>
        <w:t>seq</w:t>
      </w:r>
      <w:r w:rsidRPr="00624C92">
        <w:rPr>
          <w:b/>
          <w:bCs/>
        </w:rPr>
        <w:t xml:space="preserve">=5 </w:t>
      </w:r>
      <w:r w:rsidRPr="00352BE7">
        <w:rPr>
          <w:b/>
          <w:bCs/>
          <w:lang w:val="en-US"/>
        </w:rPr>
        <w:t>timeout</w:t>
      </w:r>
    </w:p>
    <w:p w14:paraId="5F668336" w14:textId="77777777" w:rsidR="00352BE7" w:rsidRPr="00624C92" w:rsidRDefault="00352BE7" w:rsidP="007C38C8"/>
    <w:p w14:paraId="6251AF8D" w14:textId="13A77FE5" w:rsidR="00352BE7" w:rsidRPr="00624C92" w:rsidRDefault="00352BE7" w:rsidP="007C38C8">
      <w:r>
        <w:t>Вот для создания связности удаленных локальных сетей и нужен тоннель.</w:t>
      </w:r>
    </w:p>
    <w:p w14:paraId="66AC87A2" w14:textId="77777777" w:rsidR="00E3203E" w:rsidRPr="00352BE7" w:rsidRDefault="00E3203E" w:rsidP="007C38C8"/>
    <w:p w14:paraId="6A1192AE" w14:textId="00A21FD9" w:rsidR="007C38C8" w:rsidRPr="00645227" w:rsidRDefault="007C38C8" w:rsidP="007C38C8">
      <w:pPr>
        <w:rPr>
          <w:lang w:val="en-US"/>
        </w:rPr>
      </w:pPr>
      <w:r w:rsidRPr="007C38C8">
        <w:t>Создадим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 GRE 10: </w:t>
      </w:r>
    </w:p>
    <w:p w14:paraId="130C2AB6" w14:textId="77777777" w:rsidR="007C38C8" w:rsidRPr="007C38C8" w:rsidRDefault="007C38C8" w:rsidP="007C38C8">
      <w:pPr>
        <w:rPr>
          <w:lang w:val="en-US"/>
        </w:rPr>
      </w:pPr>
    </w:p>
    <w:p w14:paraId="3F35177F" w14:textId="629C0A69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esr-1(config)# tunnel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 10 </w:t>
      </w:r>
    </w:p>
    <w:p w14:paraId="72D32765" w14:textId="77777777" w:rsidR="007C38C8" w:rsidRDefault="007C38C8" w:rsidP="007C38C8">
      <w:r w:rsidRPr="007C38C8">
        <w:t xml:space="preserve">Укажем локальный и удаленный шлюз (IP-адреса интерфейсов, граничащих с WAN): </w:t>
      </w:r>
    </w:p>
    <w:p w14:paraId="6C2479A1" w14:textId="77777777" w:rsidR="007C38C8" w:rsidRPr="007C38C8" w:rsidRDefault="007C38C8" w:rsidP="007C38C8"/>
    <w:p w14:paraId="299B39BD" w14:textId="3F0DBBE5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74581C98" w:rsidR="007C38C8" w:rsidRPr="00515DF2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7C38C8">
      <w:pPr>
        <w:rPr>
          <w:lang w:val="en-US"/>
        </w:rPr>
      </w:pPr>
    </w:p>
    <w:p w14:paraId="602A41D3" w14:textId="4BCD5DE7" w:rsidR="007C38C8" w:rsidRPr="00624C92" w:rsidRDefault="007C38C8" w:rsidP="007C38C8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7C38C8">
      <w:pPr>
        <w:rPr>
          <w:lang w:val="en-US"/>
        </w:rPr>
      </w:pPr>
    </w:p>
    <w:p w14:paraId="502C364F" w14:textId="1641D4EB" w:rsidR="007C38C8" w:rsidRPr="00624C92" w:rsidRDefault="00624C92" w:rsidP="007C38C8">
      <w:pPr>
        <w:rPr>
          <w:lang w:val="en-US"/>
        </w:rPr>
      </w:pPr>
      <w:r>
        <w:rPr>
          <w:lang w:val="en-US"/>
        </w:rPr>
        <w:t>ve</w:t>
      </w:r>
      <w:r w:rsidR="007C38C8" w:rsidRPr="007C38C8">
        <w:rPr>
          <w:lang w:val="en-US"/>
        </w:rPr>
        <w:t>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rPr>
          <w:lang w:val="en-US"/>
        </w:rPr>
      </w:pPr>
    </w:p>
    <w:p w14:paraId="4B2C5BCD" w14:textId="77777777" w:rsidR="007C38C8" w:rsidRPr="007C38C8" w:rsidRDefault="007C38C8" w:rsidP="007C38C8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1B3F4FE0" w14:textId="008EDF15" w:rsidR="007C38C8" w:rsidRDefault="007C38C8" w:rsidP="007C38C8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1168E7BC" w14:textId="77777777" w:rsidR="007C38C8" w:rsidRPr="007C38C8" w:rsidRDefault="007C38C8" w:rsidP="007C38C8"/>
    <w:p w14:paraId="66E80855" w14:textId="2C935150" w:rsidR="007C38C8" w:rsidRPr="00645227" w:rsidRDefault="00624C92" w:rsidP="007C38C8">
      <w:proofErr w:type="spellStart"/>
      <w:r>
        <w:rPr>
          <w:lang w:val="en-US"/>
        </w:rPr>
        <w:t>v</w:t>
      </w:r>
      <w:r w:rsidR="007C38C8" w:rsidRPr="007C38C8">
        <w:rPr>
          <w:lang w:val="en-US"/>
        </w:rPr>
        <w:t>esr</w:t>
      </w:r>
      <w:proofErr w:type="spellEnd"/>
      <w:r w:rsidR="007C38C8" w:rsidRPr="007C38C8">
        <w:t>-1(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t>)#</w:t>
      </w:r>
      <w:proofErr w:type="gramEnd"/>
      <w:r w:rsidR="007C38C8" w:rsidRPr="007C38C8">
        <w:t xml:space="preserve">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/>
    <w:p w14:paraId="6E949B6A" w14:textId="77777777" w:rsidR="007C38C8" w:rsidRPr="00624C92" w:rsidRDefault="007C38C8" w:rsidP="007C38C8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rPr>
          <w:lang w:val="en-US"/>
        </w:rPr>
      </w:pPr>
    </w:p>
    <w:p w14:paraId="561B18FC" w14:textId="75373659" w:rsidR="007C38C8" w:rsidRP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enable </w:t>
      </w:r>
    </w:p>
    <w:p w14:paraId="689A4F8A" w14:textId="622CDBF5" w:rsid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exit </w:t>
      </w:r>
    </w:p>
    <w:p w14:paraId="10335092" w14:textId="77777777" w:rsidR="00624C92" w:rsidRPr="00624C92" w:rsidRDefault="00624C92" w:rsidP="007C38C8">
      <w:pPr>
        <w:rPr>
          <w:lang w:val="en-US"/>
        </w:rPr>
      </w:pPr>
    </w:p>
    <w:p w14:paraId="5F9398C7" w14:textId="128642E4" w:rsidR="00624C92" w:rsidRPr="00645227" w:rsidRDefault="00645227" w:rsidP="00624C92">
      <w:pPr>
        <w:keepNext/>
        <w:rPr>
          <w:lang w:val="en-US"/>
        </w:rPr>
      </w:pPr>
      <w:r w:rsidRPr="00645227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6E5315C0" w:rsidR="00624C92" w:rsidRPr="00624C92" w:rsidRDefault="00624C92" w:rsidP="00624C92">
      <w:pPr>
        <w:pStyle w:val="aff4"/>
      </w:pPr>
      <w:r>
        <w:t>Рисунок</w:t>
      </w:r>
      <w:r w:rsidRPr="004575D0">
        <w:t xml:space="preserve">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  <w:r w:rsidRPr="00645227">
        <w:t xml:space="preserve">. </w:t>
      </w:r>
      <w:r>
        <w:t>Экран терминала с конфигурацией туннеля.</w:t>
      </w:r>
    </w:p>
    <w:p w14:paraId="30E09177" w14:textId="77777777" w:rsidR="00515DF2" w:rsidRPr="00624C92" w:rsidRDefault="00515DF2" w:rsidP="007C38C8"/>
    <w:p w14:paraId="0B8D88B4" w14:textId="3A3394F8" w:rsidR="00EA4013" w:rsidRDefault="00EA4013" w:rsidP="00515DF2">
      <w:pPr>
        <w:rPr>
          <w:lang w:val="en-US"/>
        </w:rPr>
      </w:pPr>
      <w:r>
        <w:t>Применяем</w:t>
      </w:r>
      <w:r w:rsidRPr="00645227">
        <w:rPr>
          <w:lang w:val="en-US"/>
        </w:rPr>
        <w:t xml:space="preserve"> </w:t>
      </w:r>
      <w:r>
        <w:t>настройки</w:t>
      </w:r>
      <w:r w:rsidRPr="00645227">
        <w:rPr>
          <w:lang w:val="en-US"/>
        </w:rPr>
        <w:t>:</w:t>
      </w:r>
    </w:p>
    <w:p w14:paraId="2363F9DC" w14:textId="77777777" w:rsidR="00EA4013" w:rsidRPr="00EA4013" w:rsidRDefault="00EA4013" w:rsidP="00515DF2">
      <w:pPr>
        <w:rPr>
          <w:lang w:val="en-US"/>
        </w:rPr>
      </w:pPr>
    </w:p>
    <w:p w14:paraId="21B6BE5A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vesr-1(config)# do commit</w:t>
      </w:r>
    </w:p>
    <w:p w14:paraId="7AB146CD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 xml:space="preserve">2025-06-19T10:48:28+00:00 %LINK-W-DOWN: </w:t>
      </w:r>
      <w:proofErr w:type="spellStart"/>
      <w:r w:rsidRPr="00115ECF">
        <w:rPr>
          <w:rFonts w:ascii="Courier New" w:hAnsi="Courier New" w:cs="Courier New"/>
          <w:b/>
          <w:bCs/>
          <w:lang w:val="en-US"/>
        </w:rPr>
        <w:t>gre</w:t>
      </w:r>
      <w:proofErr w:type="spellEnd"/>
      <w:r w:rsidRPr="00115ECF">
        <w:rPr>
          <w:rFonts w:ascii="Courier New" w:hAnsi="Courier New" w:cs="Courier New"/>
          <w:b/>
          <w:bCs/>
          <w:lang w:val="en-US"/>
        </w:rPr>
        <w:t xml:space="preserve"> 10 changed state to down</w:t>
      </w:r>
    </w:p>
    <w:p w14:paraId="7DF62AF1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 xml:space="preserve">2025-06-19T10:48:28+00:00 %LINK-I-UP: </w:t>
      </w:r>
      <w:proofErr w:type="spellStart"/>
      <w:r w:rsidRPr="00115ECF">
        <w:rPr>
          <w:rFonts w:ascii="Courier New" w:hAnsi="Courier New" w:cs="Courier New"/>
          <w:b/>
          <w:bCs/>
          <w:lang w:val="en-US"/>
        </w:rPr>
        <w:t>gre</w:t>
      </w:r>
      <w:proofErr w:type="spellEnd"/>
      <w:r w:rsidRPr="00115ECF">
        <w:rPr>
          <w:rFonts w:ascii="Courier New" w:hAnsi="Courier New" w:cs="Courier New"/>
          <w:b/>
          <w:bCs/>
          <w:lang w:val="en-US"/>
        </w:rPr>
        <w:t xml:space="preserve"> 10 changed state to up</w:t>
      </w:r>
    </w:p>
    <w:p w14:paraId="67DA6525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 xml:space="preserve">2025-06-19T10:48:29+00:00 %CLI-I-CRIT: user admin from </w:t>
      </w:r>
      <w:proofErr w:type="gramStart"/>
      <w:r w:rsidRPr="00115ECF">
        <w:rPr>
          <w:rFonts w:ascii="Courier New" w:hAnsi="Courier New" w:cs="Courier New"/>
          <w:b/>
          <w:bCs/>
          <w:lang w:val="en-US"/>
        </w:rPr>
        <w:t>console  input</w:t>
      </w:r>
      <w:proofErr w:type="gramEnd"/>
      <w:r w:rsidRPr="00115ECF">
        <w:rPr>
          <w:rFonts w:ascii="Courier New" w:hAnsi="Courier New" w:cs="Courier New"/>
          <w:b/>
          <w:bCs/>
          <w:lang w:val="en-US"/>
        </w:rPr>
        <w:t>: do commit</w:t>
      </w:r>
    </w:p>
    <w:p w14:paraId="52CAE068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vesr-1(config)# do confirm</w:t>
      </w:r>
    </w:p>
    <w:p w14:paraId="4C0FDADC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 xml:space="preserve">2025-06-19T10:48:32+00:00 %CLI-I-CRIT: user admin from </w:t>
      </w:r>
      <w:proofErr w:type="gramStart"/>
      <w:r w:rsidRPr="00115ECF">
        <w:rPr>
          <w:rFonts w:ascii="Courier New" w:hAnsi="Courier New" w:cs="Courier New"/>
          <w:b/>
          <w:bCs/>
          <w:lang w:val="en-US"/>
        </w:rPr>
        <w:t>console  input</w:t>
      </w:r>
      <w:proofErr w:type="gramEnd"/>
      <w:r w:rsidRPr="00115ECF">
        <w:rPr>
          <w:rFonts w:ascii="Courier New" w:hAnsi="Courier New" w:cs="Courier New"/>
          <w:b/>
          <w:bCs/>
          <w:lang w:val="en-US"/>
        </w:rPr>
        <w:t>: do confirm</w:t>
      </w:r>
    </w:p>
    <w:p w14:paraId="1BBD8AD7" w14:textId="5A69FF50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</w:rPr>
      </w:pPr>
      <w:proofErr w:type="spellStart"/>
      <w:r w:rsidRPr="00115ECF">
        <w:rPr>
          <w:rFonts w:ascii="Courier New" w:hAnsi="Courier New" w:cs="Courier New"/>
          <w:b/>
          <w:bCs/>
          <w:lang w:val="en-US"/>
        </w:rPr>
        <w:t>vesr</w:t>
      </w:r>
      <w:proofErr w:type="spellEnd"/>
      <w:r w:rsidRPr="00115ECF">
        <w:rPr>
          <w:rFonts w:ascii="Courier New" w:hAnsi="Courier New" w:cs="Courier New"/>
          <w:b/>
          <w:bCs/>
        </w:rPr>
        <w:t>-1(</w:t>
      </w:r>
      <w:r w:rsidRPr="00115ECF">
        <w:rPr>
          <w:rFonts w:ascii="Courier New" w:hAnsi="Courier New" w:cs="Courier New"/>
          <w:b/>
          <w:bCs/>
          <w:lang w:val="en-US"/>
        </w:rPr>
        <w:t>config</w:t>
      </w:r>
      <w:r w:rsidRPr="00115ECF">
        <w:rPr>
          <w:rFonts w:ascii="Courier New" w:hAnsi="Courier New" w:cs="Courier New"/>
          <w:b/>
          <w:bCs/>
        </w:rPr>
        <w:t>)#</w:t>
      </w:r>
    </w:p>
    <w:p w14:paraId="17CB18F4" w14:textId="77777777" w:rsidR="00EA4013" w:rsidRDefault="00EA4013" w:rsidP="00515DF2"/>
    <w:p w14:paraId="53B59723" w14:textId="4CDE4071" w:rsidR="00EA4013" w:rsidRPr="00645227" w:rsidRDefault="00C3610A" w:rsidP="00515DF2">
      <w:r>
        <w:t xml:space="preserve">Повторяем эту настройку зеркально для виртуального маршрутизатора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C3610A">
        <w:t>:</w:t>
      </w:r>
    </w:p>
    <w:p w14:paraId="42B9E369" w14:textId="77777777" w:rsidR="00C3610A" w:rsidRPr="00645227" w:rsidRDefault="00C3610A" w:rsidP="00515DF2"/>
    <w:p w14:paraId="0114BE82" w14:textId="13ACBF42" w:rsidR="00C3610A" w:rsidRPr="007C38C8" w:rsidRDefault="00C160B3" w:rsidP="00C3610A"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13DD2DE3" w14:textId="77777777" w:rsidR="00C3610A" w:rsidRDefault="00C3610A" w:rsidP="00C3610A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/>
    <w:p w14:paraId="61B039A7" w14:textId="49ACC273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F2DE524" w:rsidR="00C3610A" w:rsidRPr="00515DF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rPr>
          <w:lang w:val="en-US"/>
        </w:rPr>
      </w:pPr>
    </w:p>
    <w:p w14:paraId="381BAE38" w14:textId="68EE45BB" w:rsidR="00C3610A" w:rsidRPr="00624C92" w:rsidRDefault="00C3610A" w:rsidP="00C3610A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Pr="007C38C8">
        <w:rPr>
          <w:lang w:val="en-US"/>
        </w:rPr>
        <w:t xml:space="preserve">/24: </w:t>
      </w:r>
    </w:p>
    <w:p w14:paraId="18F777EF" w14:textId="77777777" w:rsidR="00C3610A" w:rsidRPr="007C38C8" w:rsidRDefault="00C3610A" w:rsidP="00C3610A">
      <w:pPr>
        <w:rPr>
          <w:lang w:val="en-US"/>
        </w:rPr>
      </w:pPr>
    </w:p>
    <w:p w14:paraId="68C0BA47" w14:textId="49C8CDF6" w:rsidR="00C3610A" w:rsidRPr="00624C9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rPr>
          <w:lang w:val="en-US"/>
        </w:rPr>
      </w:pPr>
    </w:p>
    <w:p w14:paraId="416BE2A8" w14:textId="77777777" w:rsidR="00C3610A" w:rsidRPr="007C38C8" w:rsidRDefault="00C3610A" w:rsidP="00C3610A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62E32284" w14:textId="77777777" w:rsidR="00C3610A" w:rsidRDefault="00C3610A" w:rsidP="00C3610A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3EB019D7" w14:textId="77777777" w:rsidR="00C3610A" w:rsidRPr="007C38C8" w:rsidRDefault="00C3610A" w:rsidP="00C3610A"/>
    <w:p w14:paraId="04DC1890" w14:textId="00EB14ED" w:rsidR="00C3610A" w:rsidRPr="00804FAD" w:rsidRDefault="00C160B3" w:rsidP="00C3610A"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804FAD">
        <w:t>)#</w:t>
      </w:r>
      <w:proofErr w:type="gramEnd"/>
      <w:r w:rsidR="00C3610A" w:rsidRPr="00804FAD">
        <w:t xml:space="preserve">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/>
    <w:p w14:paraId="432E5FE0" w14:textId="77777777" w:rsidR="00C3610A" w:rsidRPr="00624C92" w:rsidRDefault="00C3610A" w:rsidP="00C3610A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6520E765" w14:textId="77777777" w:rsidR="00C3610A" w:rsidRPr="007C38C8" w:rsidRDefault="00C3610A" w:rsidP="00C3610A">
      <w:pPr>
        <w:rPr>
          <w:lang w:val="en-US"/>
        </w:rPr>
      </w:pPr>
    </w:p>
    <w:p w14:paraId="3A59F16C" w14:textId="568943AD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enable </w:t>
      </w:r>
    </w:p>
    <w:p w14:paraId="278F8D02" w14:textId="0283F095" w:rsidR="00C3610A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exit </w:t>
      </w:r>
    </w:p>
    <w:p w14:paraId="49215839" w14:textId="77777777" w:rsidR="00C3610A" w:rsidRPr="00624C92" w:rsidRDefault="00C3610A" w:rsidP="00C3610A">
      <w:pPr>
        <w:rPr>
          <w:lang w:val="en-US"/>
        </w:rPr>
      </w:pPr>
    </w:p>
    <w:p w14:paraId="21768B27" w14:textId="77777777" w:rsidR="00645227" w:rsidRDefault="00645227" w:rsidP="00645227">
      <w:pPr>
        <w:keepNext/>
      </w:pPr>
      <w:r w:rsidRPr="004575D0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1EF0E902" w:rsidR="00C3610A" w:rsidRPr="00624C92" w:rsidRDefault="00645227" w:rsidP="00C3610A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 w:rsidR="00C3610A" w:rsidRPr="00624C92">
        <w:t xml:space="preserve">. </w:t>
      </w:r>
      <w:r w:rsidR="00C3610A">
        <w:t>Экран терминала с конфигурацией туннеля.</w:t>
      </w:r>
    </w:p>
    <w:p w14:paraId="23C9AD90" w14:textId="77777777" w:rsidR="00C3610A" w:rsidRPr="00624C92" w:rsidRDefault="00C3610A" w:rsidP="00C3610A"/>
    <w:p w14:paraId="0B1438EB" w14:textId="5270F602" w:rsidR="00C3610A" w:rsidRPr="00645227" w:rsidRDefault="00C3610A" w:rsidP="00C3610A">
      <w:r>
        <w:t>Применяем настройки</w:t>
      </w:r>
      <w:r w:rsidR="00645227" w:rsidRPr="008A5DB7">
        <w:t xml:space="preserve"> </w:t>
      </w:r>
      <w:r w:rsidR="00645227">
        <w:t>проверяем</w:t>
      </w:r>
      <w:r>
        <w:t>:</w:t>
      </w:r>
    </w:p>
    <w:p w14:paraId="6550C72E" w14:textId="77777777" w:rsidR="00EA4013" w:rsidRPr="008A5DB7" w:rsidRDefault="00EA4013" w:rsidP="00515DF2"/>
    <w:p w14:paraId="66F9B0CF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</w:rPr>
      </w:pPr>
      <w:r w:rsidRPr="008A5DB7">
        <w:rPr>
          <w:b/>
          <w:bCs/>
        </w:rPr>
        <w:t xml:space="preserve">vesr-1# </w:t>
      </w:r>
      <w:proofErr w:type="spellStart"/>
      <w:r w:rsidRPr="008A5DB7">
        <w:rPr>
          <w:b/>
          <w:bCs/>
        </w:rPr>
        <w:t>sh</w:t>
      </w:r>
      <w:proofErr w:type="spellEnd"/>
      <w:r w:rsidRPr="008A5DB7">
        <w:rPr>
          <w:b/>
          <w:bCs/>
        </w:rPr>
        <w:t xml:space="preserve"> </w:t>
      </w:r>
      <w:proofErr w:type="spellStart"/>
      <w:r w:rsidRPr="008A5DB7">
        <w:rPr>
          <w:b/>
          <w:bCs/>
        </w:rPr>
        <w:t>ip</w:t>
      </w:r>
      <w:proofErr w:type="spellEnd"/>
      <w:r w:rsidRPr="008A5DB7">
        <w:rPr>
          <w:b/>
          <w:bCs/>
        </w:rPr>
        <w:t xml:space="preserve"> </w:t>
      </w:r>
      <w:proofErr w:type="spellStart"/>
      <w:r w:rsidRPr="008A5DB7">
        <w:rPr>
          <w:b/>
          <w:bCs/>
        </w:rPr>
        <w:t>int</w:t>
      </w:r>
      <w:proofErr w:type="spellEnd"/>
    </w:p>
    <w:p w14:paraId="1400E78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C61677">
      <w:pPr>
        <w:pBdr>
          <w:top w:val="single" w:sz="18" w:space="1" w:color="00B050"/>
          <w:left w:val="single" w:sz="18" w:space="4" w:color="00B050"/>
          <w:bottom w:val="single" w:sz="18" w:space="1" w:color="00B050"/>
          <w:right w:val="single" w:sz="18" w:space="4" w:color="00B05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b/>
          <w:bCs/>
          <w:lang w:val="en-US"/>
        </w:rPr>
        <w:t>gre</w:t>
      </w:r>
      <w:proofErr w:type="spellEnd"/>
      <w:r w:rsidRPr="008A5DB7">
        <w:rPr>
          <w:b/>
          <w:bCs/>
          <w:lang w:val="en-US"/>
        </w:rPr>
        <w:t xml:space="preserve"> 10 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3B04E7F7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 ping 192.168.100.2</w:t>
      </w:r>
    </w:p>
    <w:p w14:paraId="4643CF2A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734337E2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b/>
          <w:bCs/>
          <w:lang w:val="en-US"/>
        </w:rPr>
        <w:t>rtt</w:t>
      </w:r>
      <w:proofErr w:type="spellEnd"/>
      <w:r w:rsidRPr="008A5DB7">
        <w:rPr>
          <w:b/>
          <w:bCs/>
          <w:lang w:val="en-US"/>
        </w:rPr>
        <w:t xml:space="preserve"> min/avg/max/</w:t>
      </w:r>
      <w:proofErr w:type="spellStart"/>
      <w:r w:rsidRPr="008A5DB7">
        <w:rPr>
          <w:b/>
          <w:bCs/>
          <w:lang w:val="en-US"/>
        </w:rPr>
        <w:t>mdev</w:t>
      </w:r>
      <w:proofErr w:type="spellEnd"/>
      <w:r w:rsidRPr="008A5DB7">
        <w:rPr>
          <w:b/>
          <w:bCs/>
          <w:lang w:val="en-US"/>
        </w:rPr>
        <w:t xml:space="preserve"> = 1.735/4.513/5.843/1.500 </w:t>
      </w:r>
      <w:proofErr w:type="spellStart"/>
      <w:r w:rsidRPr="008A5DB7">
        <w:rPr>
          <w:b/>
          <w:bCs/>
          <w:lang w:val="en-US"/>
        </w:rPr>
        <w:t>ms</w:t>
      </w:r>
      <w:proofErr w:type="spellEnd"/>
    </w:p>
    <w:p w14:paraId="3520AFB1" w14:textId="79CADC02" w:rsidR="008D6D20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</w:t>
      </w:r>
    </w:p>
    <w:p w14:paraId="35662CD3" w14:textId="77777777" w:rsidR="008D6D20" w:rsidRPr="008A5DB7" w:rsidRDefault="008D6D20" w:rsidP="00515DF2">
      <w:pPr>
        <w:rPr>
          <w:lang w:val="en-US"/>
        </w:rPr>
      </w:pPr>
    </w:p>
    <w:p w14:paraId="602C36B4" w14:textId="1C2201D0" w:rsidR="008A5DB7" w:rsidRPr="008A5DB7" w:rsidRDefault="00C160B3" w:rsidP="008A5DB7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 xml:space="preserve"># </w:t>
      </w:r>
      <w:proofErr w:type="spellStart"/>
      <w:r w:rsidR="008A5DB7" w:rsidRPr="008A5DB7">
        <w:rPr>
          <w:b/>
          <w:bCs/>
          <w:lang w:val="en-US"/>
        </w:rPr>
        <w:t>sh</w:t>
      </w:r>
      <w:proofErr w:type="spellEnd"/>
      <w:r w:rsidR="008A5DB7" w:rsidRPr="008A5DB7">
        <w:rPr>
          <w:b/>
          <w:bCs/>
          <w:lang w:val="en-US"/>
        </w:rPr>
        <w:t xml:space="preserve"> </w:t>
      </w:r>
      <w:proofErr w:type="spellStart"/>
      <w:r w:rsidR="008A5DB7" w:rsidRPr="008A5DB7">
        <w:rPr>
          <w:b/>
          <w:bCs/>
          <w:lang w:val="en-US"/>
        </w:rPr>
        <w:t>ip</w:t>
      </w:r>
      <w:proofErr w:type="spellEnd"/>
      <w:r w:rsidR="008A5DB7" w:rsidRPr="008A5DB7">
        <w:rPr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C61677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b/>
          <w:bCs/>
          <w:lang w:val="en-US"/>
        </w:rPr>
        <w:t>gre</w:t>
      </w:r>
      <w:proofErr w:type="spellEnd"/>
      <w:r w:rsidRPr="008A5DB7">
        <w:rPr>
          <w:b/>
          <w:bCs/>
          <w:lang w:val="en-US"/>
        </w:rPr>
        <w:t xml:space="preserve"> 10 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1F98ADB6" w14:textId="6F346A08" w:rsidR="008A5DB7" w:rsidRPr="008A5DB7" w:rsidRDefault="00C160B3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4C416E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b/>
          <w:bCs/>
          <w:lang w:val="en-US"/>
        </w:rPr>
        <w:t>rtt</w:t>
      </w:r>
      <w:proofErr w:type="spellEnd"/>
      <w:r w:rsidRPr="008A5DB7">
        <w:rPr>
          <w:b/>
          <w:bCs/>
          <w:lang w:val="en-US"/>
        </w:rPr>
        <w:t xml:space="preserve"> min/avg/max/</w:t>
      </w:r>
      <w:proofErr w:type="spellStart"/>
      <w:r w:rsidRPr="008A5DB7">
        <w:rPr>
          <w:b/>
          <w:bCs/>
          <w:lang w:val="en-US"/>
        </w:rPr>
        <w:t>mdev</w:t>
      </w:r>
      <w:proofErr w:type="spellEnd"/>
      <w:r w:rsidRPr="008A5DB7">
        <w:rPr>
          <w:b/>
          <w:bCs/>
          <w:lang w:val="en-US"/>
        </w:rPr>
        <w:t xml:space="preserve"> = 3.188/4.423/7.256/1.462 </w:t>
      </w:r>
      <w:proofErr w:type="spellStart"/>
      <w:r w:rsidRPr="008A5DB7">
        <w:rPr>
          <w:b/>
          <w:bCs/>
          <w:lang w:val="en-US"/>
        </w:rPr>
        <w:t>ms</w:t>
      </w:r>
      <w:proofErr w:type="spellEnd"/>
    </w:p>
    <w:p w14:paraId="4450117F" w14:textId="231AE629" w:rsidR="008D6D20" w:rsidRPr="008A5DB7" w:rsidRDefault="00C160B3" w:rsidP="008A5DB7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8A5DB7" w:rsidRPr="008A5DB7">
        <w:rPr>
          <w:b/>
          <w:bCs/>
        </w:rPr>
        <w:t>#</w:t>
      </w:r>
    </w:p>
    <w:p w14:paraId="085D71F3" w14:textId="77777777" w:rsidR="00EA4013" w:rsidRPr="00C3610A" w:rsidRDefault="00EA4013" w:rsidP="00515DF2"/>
    <w:p w14:paraId="348D1B84" w14:textId="1B65641E" w:rsidR="008A5DB7" w:rsidRDefault="008A5DB7" w:rsidP="00515DF2">
      <w:r>
        <w:t xml:space="preserve">Туннель поднялся и доступен с обоих сторон. </w:t>
      </w:r>
    </w:p>
    <w:p w14:paraId="5E3D8585" w14:textId="77777777" w:rsidR="008A5DB7" w:rsidRDefault="008A5DB7" w:rsidP="00515DF2"/>
    <w:p w14:paraId="7AE1D841" w14:textId="60B8FE50" w:rsidR="008A5DB7" w:rsidRPr="004575D0" w:rsidRDefault="008A5DB7" w:rsidP="008A5DB7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7A184EF5" w14:textId="77777777" w:rsidR="008A5DB7" w:rsidRDefault="008A5DB7" w:rsidP="008A5DB7"/>
    <w:p w14:paraId="1C0C472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8A5DB7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/>
    <w:p w14:paraId="2806EABD" w14:textId="547F01E7" w:rsidR="008A3B8E" w:rsidRDefault="008A3B8E" w:rsidP="00515DF2">
      <w:proofErr w:type="gramStart"/>
      <w:r>
        <w:t>Для удобство</w:t>
      </w:r>
      <w:proofErr w:type="gramEnd"/>
      <w:r>
        <w:t xml:space="preserve">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292A28DF" w14:textId="77777777" w:rsidR="008A3B8E" w:rsidRPr="004575D0" w:rsidRDefault="008A3B8E" w:rsidP="00515DF2"/>
    <w:p w14:paraId="3133CA23" w14:textId="0B11336E" w:rsidR="00FA59E9" w:rsidRPr="004575D0" w:rsidRDefault="00FA59E9" w:rsidP="00515DF2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344708CD" w14:textId="77777777" w:rsidR="00FA59E9" w:rsidRPr="00FA59E9" w:rsidRDefault="00FA59E9" w:rsidP="00515DF2"/>
    <w:p w14:paraId="392C068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</w:t>
      </w:r>
      <w:proofErr w:type="gramStart"/>
      <w:r w:rsidRPr="008A3B8E">
        <w:rPr>
          <w:b/>
          <w:bCs/>
          <w:lang w:val="en-US"/>
        </w:rPr>
        <w:t>#  config</w:t>
      </w:r>
      <w:proofErr w:type="gramEnd"/>
    </w:p>
    <w:p w14:paraId="6902C97F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vesr-1(config)# object-group service TRACEROUTE</w:t>
      </w:r>
    </w:p>
    <w:p w14:paraId="2AF8FB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</w:t>
      </w:r>
      <w:proofErr w:type="gramStart"/>
      <w:r w:rsidRPr="008A3B8E">
        <w:rPr>
          <w:b/>
          <w:bCs/>
          <w:lang w:val="en-US"/>
        </w:rPr>
        <w:t>service)#</w:t>
      </w:r>
      <w:proofErr w:type="gramEnd"/>
      <w:r w:rsidRPr="008A3B8E">
        <w:rPr>
          <w:b/>
          <w:bCs/>
          <w:lang w:val="en-US"/>
        </w:rPr>
        <w:t xml:space="preserve">   port-range 33434-33534</w:t>
      </w:r>
    </w:p>
    <w:p w14:paraId="22C3F839" w14:textId="2CCCD372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</w:t>
      </w:r>
      <w:proofErr w:type="gramStart"/>
      <w:r w:rsidRPr="008A3B8E">
        <w:rPr>
          <w:b/>
          <w:bCs/>
          <w:lang w:val="en-US"/>
        </w:rPr>
        <w:t>service)#</w:t>
      </w:r>
      <w:proofErr w:type="gramEnd"/>
      <w:r w:rsidRPr="008A3B8E">
        <w:rPr>
          <w:b/>
          <w:bCs/>
          <w:lang w:val="en-US"/>
        </w:rPr>
        <w:t xml:space="preserve"> exit</w:t>
      </w:r>
    </w:p>
    <w:p w14:paraId="3753F56F" w14:textId="77777777" w:rsidR="008A3B8E" w:rsidRPr="004575D0" w:rsidRDefault="008A3B8E" w:rsidP="008A3B8E">
      <w:pPr>
        <w:rPr>
          <w:lang w:val="en-US"/>
        </w:rPr>
      </w:pPr>
    </w:p>
    <w:p w14:paraId="0B963619" w14:textId="3A417567" w:rsidR="008A3B8E" w:rsidRDefault="008A3B8E" w:rsidP="008A3B8E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8A3B8E"/>
    <w:p w14:paraId="16233E35" w14:textId="02B6A511" w:rsidR="00C61677" w:rsidRDefault="00C61677" w:rsidP="00C61677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00FAC70E" w14:textId="77777777" w:rsidR="008A3B8E" w:rsidRDefault="008A3B8E" w:rsidP="008A3B8E">
      <w:pPr>
        <w:rPr>
          <w:lang w:val="en-US"/>
        </w:rPr>
      </w:pPr>
    </w:p>
    <w:p w14:paraId="58ECF942" w14:textId="77777777" w:rsidR="00C61677" w:rsidRPr="00C61677" w:rsidRDefault="00C61677" w:rsidP="008A3B8E">
      <w:pPr>
        <w:rPr>
          <w:lang w:val="en-US"/>
        </w:rPr>
      </w:pPr>
    </w:p>
    <w:p w14:paraId="2FB31923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</w:t>
      </w:r>
      <w:proofErr w:type="gramStart"/>
      <w:r w:rsidRPr="008A3B8E">
        <w:rPr>
          <w:b/>
          <w:bCs/>
          <w:lang w:val="en-US"/>
        </w:rPr>
        <w:t>#  security</w:t>
      </w:r>
      <w:proofErr w:type="gramEnd"/>
      <w:r w:rsidRPr="008A3B8E">
        <w:rPr>
          <w:b/>
          <w:bCs/>
          <w:lang w:val="en-US"/>
        </w:rPr>
        <w:t xml:space="preserve"> zone-pair UNTRUST self</w:t>
      </w:r>
    </w:p>
    <w:p w14:paraId="04D81E46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</w:t>
      </w:r>
      <w:proofErr w:type="gramStart"/>
      <w:r w:rsidRPr="008A3B8E">
        <w:rPr>
          <w:b/>
          <w:bCs/>
          <w:lang w:val="en-US"/>
        </w:rPr>
        <w:t>pair)#</w:t>
      </w:r>
      <w:proofErr w:type="gramEnd"/>
      <w:r w:rsidRPr="008A3B8E">
        <w:rPr>
          <w:b/>
          <w:bCs/>
          <w:lang w:val="en-US"/>
        </w:rPr>
        <w:t xml:space="preserve"> rule 3</w:t>
      </w:r>
    </w:p>
    <w:p w14:paraId="720E182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description "TRACEROUTE"</w:t>
      </w:r>
    </w:p>
    <w:p w14:paraId="21C101D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action permit</w:t>
      </w:r>
    </w:p>
    <w:p w14:paraId="046FA45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match protocol </w:t>
      </w:r>
      <w:proofErr w:type="spellStart"/>
      <w:r w:rsidRPr="008A3B8E">
        <w:rPr>
          <w:b/>
          <w:bCs/>
          <w:lang w:val="en-US"/>
        </w:rPr>
        <w:t>udp</w:t>
      </w:r>
      <w:proofErr w:type="spellEnd"/>
    </w:p>
    <w:p w14:paraId="4A0069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3673520C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enable</w:t>
      </w:r>
    </w:p>
    <w:p w14:paraId="011F6A8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exit</w:t>
      </w:r>
    </w:p>
    <w:p w14:paraId="2D45B00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</w:t>
      </w:r>
      <w:proofErr w:type="gramStart"/>
      <w:r w:rsidRPr="008A3B8E">
        <w:rPr>
          <w:b/>
          <w:bCs/>
          <w:lang w:val="en-US"/>
        </w:rPr>
        <w:t>pair)#</w:t>
      </w:r>
      <w:proofErr w:type="gramEnd"/>
      <w:r w:rsidRPr="008A3B8E">
        <w:rPr>
          <w:b/>
          <w:bCs/>
          <w:lang w:val="en-US"/>
        </w:rPr>
        <w:t xml:space="preserve"> exit</w:t>
      </w:r>
    </w:p>
    <w:p w14:paraId="4360BEF2" w14:textId="657EDC3A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4575D0">
        <w:rPr>
          <w:b/>
          <w:bCs/>
          <w:lang w:val="en-US"/>
        </w:rPr>
        <w:t>vesr-1(config)#</w:t>
      </w:r>
    </w:p>
    <w:p w14:paraId="5E1137AF" w14:textId="77777777" w:rsidR="008A3B8E" w:rsidRPr="004575D0" w:rsidRDefault="008A3B8E" w:rsidP="008A3B8E">
      <w:pPr>
        <w:rPr>
          <w:lang w:val="en-US"/>
        </w:rPr>
      </w:pPr>
    </w:p>
    <w:p w14:paraId="017DA8B9" w14:textId="4C513A3C" w:rsidR="00D34305" w:rsidRDefault="00D34305" w:rsidP="00515DF2">
      <w:pPr>
        <w:rPr>
          <w:lang w:val="en-US"/>
        </w:rPr>
      </w:pPr>
      <w:r>
        <w:t>Для</w:t>
      </w:r>
      <w:r w:rsidRPr="004575D0">
        <w:rPr>
          <w:lang w:val="en-US"/>
        </w:rPr>
        <w:t xml:space="preserve"> </w:t>
      </w:r>
      <w:r>
        <w:t>зоны</w:t>
      </w:r>
      <w:r w:rsidRPr="004575D0">
        <w:rPr>
          <w:lang w:val="en-US"/>
        </w:rPr>
        <w:t xml:space="preserve"> </w:t>
      </w:r>
      <w:r>
        <w:rPr>
          <w:lang w:val="en-US"/>
        </w:rPr>
        <w:t>UNTRUST TRUST</w:t>
      </w:r>
      <w:r w:rsidR="00C61677">
        <w:rPr>
          <w:lang w:val="en-US"/>
        </w:rPr>
        <w:t>:</w:t>
      </w:r>
    </w:p>
    <w:p w14:paraId="3D9332AD" w14:textId="77777777" w:rsidR="00D34305" w:rsidRDefault="00D34305" w:rsidP="00515DF2">
      <w:pPr>
        <w:rPr>
          <w:lang w:val="en-US"/>
        </w:rPr>
      </w:pPr>
    </w:p>
    <w:p w14:paraId="058A88C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 security zone-pair UNTRUST TRUST</w:t>
      </w:r>
    </w:p>
    <w:p w14:paraId="2EADE2FB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rule 2</w:t>
      </w:r>
    </w:p>
    <w:p w14:paraId="5FE982D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action permit</w:t>
      </w:r>
    </w:p>
    <w:p w14:paraId="1C4E1D4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protocol </w:t>
      </w:r>
      <w:proofErr w:type="spellStart"/>
      <w:r w:rsidRPr="00D34305">
        <w:rPr>
          <w:b/>
          <w:bCs/>
          <w:lang w:val="en-US"/>
        </w:rPr>
        <w:t>udp</w:t>
      </w:r>
      <w:proofErr w:type="spellEnd"/>
    </w:p>
    <w:p w14:paraId="7BC6AB3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65E1DE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enable</w:t>
      </w:r>
    </w:p>
    <w:p w14:paraId="53AF1A1D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exit</w:t>
      </w:r>
    </w:p>
    <w:p w14:paraId="7F899E8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exit</w:t>
      </w:r>
    </w:p>
    <w:p w14:paraId="0ABBD185" w14:textId="5D9392A2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</w:t>
      </w:r>
    </w:p>
    <w:p w14:paraId="5D71A383" w14:textId="77777777" w:rsidR="008A3B8E" w:rsidRDefault="008A3B8E" w:rsidP="00515DF2">
      <w:pPr>
        <w:rPr>
          <w:lang w:val="en-US"/>
        </w:rPr>
      </w:pPr>
    </w:p>
    <w:p w14:paraId="4953308C" w14:textId="597DDB41" w:rsidR="00C61677" w:rsidRDefault="00C61677" w:rsidP="00C61677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2EFE653C" w14:textId="77777777" w:rsidR="00D34305" w:rsidRPr="00C61677" w:rsidRDefault="00D34305" w:rsidP="00515DF2">
      <w:pPr>
        <w:rPr>
          <w:lang w:val="en-US"/>
        </w:rPr>
      </w:pPr>
    </w:p>
    <w:p w14:paraId="33D459B1" w14:textId="552D0215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 xml:space="preserve">vesr-1(config)# security zone-pair TRUST </w:t>
      </w:r>
      <w:r>
        <w:rPr>
          <w:b/>
          <w:bCs/>
          <w:lang w:val="en-US"/>
        </w:rPr>
        <w:t>UN</w:t>
      </w:r>
      <w:r w:rsidRPr="00D34305">
        <w:rPr>
          <w:b/>
          <w:bCs/>
          <w:lang w:val="en-US"/>
        </w:rPr>
        <w:t>TRUST</w:t>
      </w:r>
    </w:p>
    <w:p w14:paraId="7481B5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rule 2</w:t>
      </w:r>
    </w:p>
    <w:p w14:paraId="2F1797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action permit</w:t>
      </w:r>
    </w:p>
    <w:p w14:paraId="371697E3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protocol </w:t>
      </w:r>
      <w:proofErr w:type="spellStart"/>
      <w:r w:rsidRPr="00D34305">
        <w:rPr>
          <w:b/>
          <w:bCs/>
          <w:lang w:val="en-US"/>
        </w:rPr>
        <w:t>udp</w:t>
      </w:r>
      <w:proofErr w:type="spellEnd"/>
    </w:p>
    <w:p w14:paraId="78CDB5C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196E3055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enable</w:t>
      </w:r>
    </w:p>
    <w:p w14:paraId="3340F07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exit</w:t>
      </w:r>
    </w:p>
    <w:p w14:paraId="5D55D8E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exit</w:t>
      </w:r>
    </w:p>
    <w:p w14:paraId="416FD1D1" w14:textId="77777777" w:rsidR="00C61677" w:rsidRPr="004575D0" w:rsidRDefault="00C61677" w:rsidP="00C61677">
      <w:pPr>
        <w:shd w:val="clear" w:color="auto" w:fill="D0CECE" w:themeFill="background2" w:themeFillShade="E6"/>
        <w:rPr>
          <w:b/>
          <w:bCs/>
        </w:rPr>
      </w:pPr>
      <w:proofErr w:type="spellStart"/>
      <w:r w:rsidRPr="00D34305">
        <w:rPr>
          <w:b/>
          <w:bCs/>
          <w:lang w:val="en-US"/>
        </w:rPr>
        <w:t>vesr</w:t>
      </w:r>
      <w:proofErr w:type="spellEnd"/>
      <w:r w:rsidRPr="004575D0">
        <w:rPr>
          <w:b/>
          <w:bCs/>
        </w:rPr>
        <w:t>-1(</w:t>
      </w:r>
      <w:r w:rsidRPr="00D34305">
        <w:rPr>
          <w:b/>
          <w:bCs/>
          <w:lang w:val="en-US"/>
        </w:rPr>
        <w:t>config</w:t>
      </w:r>
      <w:r w:rsidRPr="004575D0">
        <w:rPr>
          <w:b/>
          <w:bCs/>
        </w:rPr>
        <w:t>)#</w:t>
      </w:r>
    </w:p>
    <w:p w14:paraId="7EB89701" w14:textId="77777777" w:rsidR="00D34305" w:rsidRPr="004575D0" w:rsidRDefault="00D34305" w:rsidP="00515DF2"/>
    <w:p w14:paraId="2BF51E0C" w14:textId="77777777" w:rsidR="00D34305" w:rsidRPr="004575D0" w:rsidRDefault="00D34305" w:rsidP="00D34305">
      <w:r>
        <w:t>Для удаленного филиала то же самое настраиваем:</w:t>
      </w:r>
    </w:p>
    <w:p w14:paraId="7A240C3C" w14:textId="77777777" w:rsidR="00FA59E9" w:rsidRPr="004575D0" w:rsidRDefault="00FA59E9" w:rsidP="00D34305"/>
    <w:p w14:paraId="276808CE" w14:textId="77777777" w:rsidR="00FA59E9" w:rsidRPr="00FA59E9" w:rsidRDefault="00FA59E9" w:rsidP="00FA59E9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/>
    <w:p w14:paraId="78E48F5A" w14:textId="44C4A71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# config</w:t>
      </w:r>
    </w:p>
    <w:p w14:paraId="735C6182" w14:textId="35F9848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object-group service TRACEROUTE</w:t>
      </w:r>
    </w:p>
    <w:p w14:paraId="3A15B522" w14:textId="53E318B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</w:t>
      </w:r>
      <w:proofErr w:type="gramStart"/>
      <w:r w:rsidR="00D34305" w:rsidRPr="008A3B8E">
        <w:rPr>
          <w:b/>
          <w:bCs/>
          <w:lang w:val="en-US"/>
        </w:rPr>
        <w:t>service)#</w:t>
      </w:r>
      <w:proofErr w:type="gramEnd"/>
      <w:r w:rsidR="00D34305" w:rsidRPr="008A3B8E">
        <w:rPr>
          <w:b/>
          <w:bCs/>
          <w:lang w:val="en-US"/>
        </w:rPr>
        <w:t xml:space="preserve">   port-range 33434-33534</w:t>
      </w:r>
    </w:p>
    <w:p w14:paraId="6DD2AB65" w14:textId="50B6FEA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</w:t>
      </w:r>
      <w:proofErr w:type="gramStart"/>
      <w:r w:rsidR="00D34305" w:rsidRPr="008A3B8E">
        <w:rPr>
          <w:b/>
          <w:bCs/>
          <w:lang w:val="en-US"/>
        </w:rPr>
        <w:t>service)#</w:t>
      </w:r>
      <w:proofErr w:type="gramEnd"/>
      <w:r w:rsidR="00D34305" w:rsidRPr="008A3B8E">
        <w:rPr>
          <w:b/>
          <w:bCs/>
          <w:lang w:val="en-US"/>
        </w:rPr>
        <w:t xml:space="preserve"> exit</w:t>
      </w:r>
    </w:p>
    <w:p w14:paraId="46063DEC" w14:textId="246CEA8E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security zone-pair UNTRUST self</w:t>
      </w:r>
    </w:p>
    <w:p w14:paraId="788266DD" w14:textId="1F4A42CC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</w:t>
      </w:r>
      <w:proofErr w:type="gramStart"/>
      <w:r w:rsidR="00D34305" w:rsidRPr="008A3B8E">
        <w:rPr>
          <w:b/>
          <w:bCs/>
          <w:lang w:val="en-US"/>
        </w:rPr>
        <w:t>pair)#</w:t>
      </w:r>
      <w:proofErr w:type="gramEnd"/>
      <w:r w:rsidR="00D34305" w:rsidRPr="008A3B8E">
        <w:rPr>
          <w:b/>
          <w:bCs/>
          <w:lang w:val="en-US"/>
        </w:rPr>
        <w:t xml:space="preserve">   rule 3</w:t>
      </w:r>
    </w:p>
    <w:p w14:paraId="3DB12E36" w14:textId="0C6E292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</w:t>
      </w:r>
      <w:proofErr w:type="gramStart"/>
      <w:r w:rsidR="00D34305" w:rsidRPr="008A3B8E">
        <w:rPr>
          <w:b/>
          <w:bCs/>
          <w:lang w:val="en-US"/>
        </w:rPr>
        <w:t>rule)#</w:t>
      </w:r>
      <w:proofErr w:type="gramEnd"/>
      <w:r w:rsidR="00D34305" w:rsidRPr="008A3B8E">
        <w:rPr>
          <w:b/>
          <w:bCs/>
          <w:lang w:val="en-US"/>
        </w:rPr>
        <w:t xml:space="preserve">     description "TRACEROUTE"</w:t>
      </w:r>
    </w:p>
    <w:p w14:paraId="5146A642" w14:textId="499B7536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</w:t>
      </w:r>
      <w:proofErr w:type="gramStart"/>
      <w:r w:rsidR="00D34305" w:rsidRPr="008A3B8E">
        <w:rPr>
          <w:b/>
          <w:bCs/>
          <w:lang w:val="en-US"/>
        </w:rPr>
        <w:t>rule)#</w:t>
      </w:r>
      <w:proofErr w:type="gramEnd"/>
      <w:r w:rsidR="00D34305" w:rsidRPr="008A3B8E">
        <w:rPr>
          <w:b/>
          <w:bCs/>
          <w:lang w:val="en-US"/>
        </w:rPr>
        <w:t xml:space="preserve">     action permit</w:t>
      </w:r>
    </w:p>
    <w:p w14:paraId="1E65073F" w14:textId="6ABBAF7B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</w:t>
      </w:r>
      <w:proofErr w:type="gramStart"/>
      <w:r w:rsidR="00D34305" w:rsidRPr="008A3B8E">
        <w:rPr>
          <w:b/>
          <w:bCs/>
          <w:lang w:val="en-US"/>
        </w:rPr>
        <w:t>rule)#</w:t>
      </w:r>
      <w:proofErr w:type="gramEnd"/>
      <w:r w:rsidR="00D34305" w:rsidRPr="008A3B8E">
        <w:rPr>
          <w:b/>
          <w:bCs/>
          <w:lang w:val="en-US"/>
        </w:rPr>
        <w:t xml:space="preserve">     match protocol </w:t>
      </w:r>
      <w:proofErr w:type="spellStart"/>
      <w:r w:rsidR="00D34305" w:rsidRPr="008A3B8E">
        <w:rPr>
          <w:b/>
          <w:bCs/>
          <w:lang w:val="en-US"/>
        </w:rPr>
        <w:t>udp</w:t>
      </w:r>
      <w:proofErr w:type="spellEnd"/>
    </w:p>
    <w:p w14:paraId="24D3CA7D" w14:textId="0D5DC01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</w:t>
      </w:r>
      <w:proofErr w:type="gramStart"/>
      <w:r w:rsidR="00D34305" w:rsidRPr="008A3B8E">
        <w:rPr>
          <w:b/>
          <w:bCs/>
          <w:lang w:val="en-US"/>
        </w:rPr>
        <w:t>rule)#</w:t>
      </w:r>
      <w:proofErr w:type="gramEnd"/>
      <w:r w:rsidR="00D34305" w:rsidRPr="008A3B8E">
        <w:rPr>
          <w:b/>
          <w:bCs/>
          <w:lang w:val="en-US"/>
        </w:rPr>
        <w:t xml:space="preserve">     enable</w:t>
      </w:r>
    </w:p>
    <w:p w14:paraId="6C0BE5A3" w14:textId="325848C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</w:t>
      </w:r>
      <w:proofErr w:type="gramStart"/>
      <w:r w:rsidR="00D34305" w:rsidRPr="008A3B8E">
        <w:rPr>
          <w:b/>
          <w:bCs/>
          <w:lang w:val="en-US"/>
        </w:rPr>
        <w:t>rule)#</w:t>
      </w:r>
      <w:proofErr w:type="gramEnd"/>
      <w:r w:rsidR="00D34305" w:rsidRPr="008A3B8E">
        <w:rPr>
          <w:b/>
          <w:bCs/>
          <w:lang w:val="en-US"/>
        </w:rPr>
        <w:t xml:space="preserve">   exit</w:t>
      </w:r>
    </w:p>
    <w:p w14:paraId="1F75A251" w14:textId="1DC0458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</w:t>
      </w:r>
      <w:proofErr w:type="gramStart"/>
      <w:r w:rsidR="00D34305" w:rsidRPr="008A3B8E">
        <w:rPr>
          <w:b/>
          <w:bCs/>
          <w:lang w:val="en-US"/>
        </w:rPr>
        <w:t>pair)#</w:t>
      </w:r>
      <w:proofErr w:type="gramEnd"/>
      <w:r w:rsidR="00D34305" w:rsidRPr="008A3B8E">
        <w:rPr>
          <w:b/>
          <w:bCs/>
          <w:lang w:val="en-US"/>
        </w:rPr>
        <w:t xml:space="preserve"> exit</w:t>
      </w:r>
    </w:p>
    <w:p w14:paraId="7EE0B9E4" w14:textId="13D39576" w:rsidR="00D34305" w:rsidRPr="00FA59E9" w:rsidRDefault="00C160B3" w:rsidP="00D34305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D34305" w:rsidRPr="00FA59E9">
        <w:rPr>
          <w:b/>
          <w:bCs/>
        </w:rPr>
        <w:t>(</w:t>
      </w:r>
      <w:r w:rsidR="00D34305" w:rsidRPr="008A3B8E">
        <w:rPr>
          <w:b/>
          <w:bCs/>
          <w:lang w:val="en-US"/>
        </w:rPr>
        <w:t>config</w:t>
      </w:r>
      <w:r w:rsidR="00D34305" w:rsidRPr="00FA59E9">
        <w:rPr>
          <w:b/>
          <w:bCs/>
        </w:rPr>
        <w:t>)</w:t>
      </w:r>
    </w:p>
    <w:p w14:paraId="51365203" w14:textId="77777777" w:rsidR="00D34305" w:rsidRPr="00FA59E9" w:rsidRDefault="00D34305" w:rsidP="00515DF2"/>
    <w:p w14:paraId="479BB196" w14:textId="77777777" w:rsidR="00FA59E9" w:rsidRDefault="00FA59E9" w:rsidP="00FA59E9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3AF8B45D" w14:textId="77777777" w:rsidR="00FA59E9" w:rsidRDefault="00FA59E9" w:rsidP="00FA59E9"/>
    <w:p w14:paraId="722C2AB3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236F09D8" w14:textId="77777777" w:rsidR="00FA59E9" w:rsidRDefault="00FA59E9" w:rsidP="00FA59E9">
      <w:pPr>
        <w:rPr>
          <w:lang w:val="en-US"/>
        </w:rPr>
      </w:pPr>
    </w:p>
    <w:p w14:paraId="75D95DD6" w14:textId="77777777" w:rsidR="00FA59E9" w:rsidRPr="00C61677" w:rsidRDefault="00FA59E9" w:rsidP="00FA59E9">
      <w:pPr>
        <w:rPr>
          <w:lang w:val="en-US"/>
        </w:rPr>
      </w:pPr>
    </w:p>
    <w:p w14:paraId="2EF1C7B0" w14:textId="6A29891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(config)</w:t>
      </w:r>
      <w:proofErr w:type="gramStart"/>
      <w:r w:rsidR="00FA59E9" w:rsidRPr="008A3B8E">
        <w:rPr>
          <w:b/>
          <w:bCs/>
          <w:lang w:val="en-US"/>
        </w:rPr>
        <w:t>#  security</w:t>
      </w:r>
      <w:proofErr w:type="gramEnd"/>
      <w:r w:rsidR="00FA59E9" w:rsidRPr="008A3B8E">
        <w:rPr>
          <w:b/>
          <w:bCs/>
          <w:lang w:val="en-US"/>
        </w:rPr>
        <w:t xml:space="preserve"> zone-pair UNTRUST self</w:t>
      </w:r>
    </w:p>
    <w:p w14:paraId="0C8688FA" w14:textId="459724A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</w:t>
      </w:r>
      <w:proofErr w:type="gramStart"/>
      <w:r w:rsidR="00FA59E9" w:rsidRPr="008A3B8E">
        <w:rPr>
          <w:b/>
          <w:bCs/>
          <w:lang w:val="en-US"/>
        </w:rPr>
        <w:t>pair)#</w:t>
      </w:r>
      <w:proofErr w:type="gramEnd"/>
      <w:r w:rsidR="00FA59E9" w:rsidRPr="008A3B8E">
        <w:rPr>
          <w:b/>
          <w:bCs/>
          <w:lang w:val="en-US"/>
        </w:rPr>
        <w:t xml:space="preserve"> rule 3</w:t>
      </w:r>
    </w:p>
    <w:p w14:paraId="204190BA" w14:textId="2A2E8A3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  description "TRACEROUTE"</w:t>
      </w:r>
    </w:p>
    <w:p w14:paraId="0E59E200" w14:textId="31E92A66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  action permit</w:t>
      </w:r>
    </w:p>
    <w:p w14:paraId="293FD6D8" w14:textId="495F8FB2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  match protocol </w:t>
      </w:r>
      <w:proofErr w:type="spellStart"/>
      <w:r w:rsidR="00FA59E9" w:rsidRPr="008A3B8E">
        <w:rPr>
          <w:b/>
          <w:bCs/>
          <w:lang w:val="en-US"/>
        </w:rPr>
        <w:t>udp</w:t>
      </w:r>
      <w:proofErr w:type="spellEnd"/>
    </w:p>
    <w:p w14:paraId="1121E2D4" w14:textId="2DC0F525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2CC4B855" w14:textId="53E15AF9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  enable</w:t>
      </w:r>
    </w:p>
    <w:p w14:paraId="11E04E6D" w14:textId="4ED56DF4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exit</w:t>
      </w:r>
    </w:p>
    <w:p w14:paraId="652D7241" w14:textId="1ED1353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</w:t>
      </w:r>
      <w:proofErr w:type="gramStart"/>
      <w:r w:rsidR="00FA59E9" w:rsidRPr="008A3B8E">
        <w:rPr>
          <w:b/>
          <w:bCs/>
          <w:lang w:val="en-US"/>
        </w:rPr>
        <w:t>pair)#</w:t>
      </w:r>
      <w:proofErr w:type="gramEnd"/>
      <w:r w:rsidR="00FA59E9" w:rsidRPr="008A3B8E">
        <w:rPr>
          <w:b/>
          <w:bCs/>
          <w:lang w:val="en-US"/>
        </w:rPr>
        <w:t xml:space="preserve"> exit</w:t>
      </w:r>
    </w:p>
    <w:p w14:paraId="1B850C78" w14:textId="4286DA46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FA59E9">
        <w:rPr>
          <w:b/>
          <w:bCs/>
          <w:lang w:val="en-US"/>
        </w:rPr>
        <w:t>(config)#</w:t>
      </w:r>
    </w:p>
    <w:p w14:paraId="5A3C1DCD" w14:textId="77777777" w:rsidR="00FA59E9" w:rsidRPr="00FA59E9" w:rsidRDefault="00FA59E9" w:rsidP="00FA59E9">
      <w:pPr>
        <w:rPr>
          <w:lang w:val="en-US"/>
        </w:rPr>
      </w:pPr>
    </w:p>
    <w:p w14:paraId="4F5022E1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TRUST:</w:t>
      </w:r>
    </w:p>
    <w:p w14:paraId="5056F0AC" w14:textId="77777777" w:rsidR="00FA59E9" w:rsidRDefault="00FA59E9" w:rsidP="00FA59E9">
      <w:pPr>
        <w:rPr>
          <w:lang w:val="en-US"/>
        </w:rPr>
      </w:pPr>
    </w:p>
    <w:p w14:paraId="325BD5A5" w14:textId="5B5D2195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 security zone-pair UNTRUST TRUST</w:t>
      </w:r>
    </w:p>
    <w:p w14:paraId="081FE8A5" w14:textId="4B82450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</w:t>
      </w:r>
      <w:proofErr w:type="gramStart"/>
      <w:r w:rsidR="00FA59E9" w:rsidRPr="00D34305">
        <w:rPr>
          <w:b/>
          <w:bCs/>
          <w:lang w:val="en-US"/>
        </w:rPr>
        <w:t>pair)#</w:t>
      </w:r>
      <w:proofErr w:type="gramEnd"/>
      <w:r w:rsidR="00FA59E9" w:rsidRPr="00D34305">
        <w:rPr>
          <w:b/>
          <w:bCs/>
          <w:lang w:val="en-US"/>
        </w:rPr>
        <w:t xml:space="preserve"> rule 2</w:t>
      </w:r>
    </w:p>
    <w:p w14:paraId="4B2CC347" w14:textId="53CC4717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action permit</w:t>
      </w:r>
    </w:p>
    <w:p w14:paraId="0F4C639F" w14:textId="6EC939D6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match protocol </w:t>
      </w:r>
      <w:proofErr w:type="spellStart"/>
      <w:r w:rsidR="00FA59E9" w:rsidRPr="00D34305">
        <w:rPr>
          <w:b/>
          <w:bCs/>
          <w:lang w:val="en-US"/>
        </w:rPr>
        <w:t>udp</w:t>
      </w:r>
      <w:proofErr w:type="spellEnd"/>
    </w:p>
    <w:p w14:paraId="009682AA" w14:textId="39FE682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1EE1B52" w14:textId="0AF63F0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enable</w:t>
      </w:r>
    </w:p>
    <w:p w14:paraId="169AE242" w14:textId="76B3DEA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exit</w:t>
      </w:r>
    </w:p>
    <w:p w14:paraId="4EE6C86B" w14:textId="4CEDC160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</w:t>
      </w:r>
      <w:proofErr w:type="gramStart"/>
      <w:r w:rsidR="00FA59E9" w:rsidRPr="00D34305">
        <w:rPr>
          <w:b/>
          <w:bCs/>
          <w:lang w:val="en-US"/>
        </w:rPr>
        <w:t>pair)#</w:t>
      </w:r>
      <w:proofErr w:type="gramEnd"/>
      <w:r w:rsidR="00FA59E9" w:rsidRPr="00D34305">
        <w:rPr>
          <w:b/>
          <w:bCs/>
          <w:lang w:val="en-US"/>
        </w:rPr>
        <w:t xml:space="preserve"> exit</w:t>
      </w:r>
    </w:p>
    <w:p w14:paraId="06A3892E" w14:textId="6B3E5D3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</w:t>
      </w:r>
    </w:p>
    <w:p w14:paraId="4AD24C7A" w14:textId="77777777" w:rsidR="00FA59E9" w:rsidRDefault="00FA59E9" w:rsidP="00FA59E9">
      <w:pPr>
        <w:rPr>
          <w:lang w:val="en-US"/>
        </w:rPr>
      </w:pPr>
    </w:p>
    <w:p w14:paraId="00CCC8F4" w14:textId="77777777" w:rsidR="00FA59E9" w:rsidRDefault="00FA59E9" w:rsidP="00FA59E9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4B45E9F1" w14:textId="77777777" w:rsidR="00FA59E9" w:rsidRPr="00C61677" w:rsidRDefault="00FA59E9" w:rsidP="00FA59E9">
      <w:pPr>
        <w:rPr>
          <w:lang w:val="en-US"/>
        </w:rPr>
      </w:pPr>
    </w:p>
    <w:p w14:paraId="542CB052" w14:textId="597A846F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 xml:space="preserve">(config)# security zone-pair TRUST </w:t>
      </w:r>
      <w:r w:rsidR="00FA59E9">
        <w:rPr>
          <w:b/>
          <w:bCs/>
          <w:lang w:val="en-US"/>
        </w:rPr>
        <w:t>UN</w:t>
      </w:r>
      <w:r w:rsidR="00FA59E9" w:rsidRPr="00D34305">
        <w:rPr>
          <w:b/>
          <w:bCs/>
          <w:lang w:val="en-US"/>
        </w:rPr>
        <w:t>TRUST</w:t>
      </w:r>
    </w:p>
    <w:p w14:paraId="51752310" w14:textId="05B16E9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</w:t>
      </w:r>
      <w:proofErr w:type="gramStart"/>
      <w:r w:rsidR="00FA59E9" w:rsidRPr="00D34305">
        <w:rPr>
          <w:b/>
          <w:bCs/>
          <w:lang w:val="en-US"/>
        </w:rPr>
        <w:t>pair)#</w:t>
      </w:r>
      <w:proofErr w:type="gramEnd"/>
      <w:r w:rsidR="00FA59E9" w:rsidRPr="00D34305">
        <w:rPr>
          <w:b/>
          <w:bCs/>
          <w:lang w:val="en-US"/>
        </w:rPr>
        <w:t xml:space="preserve"> rule 2</w:t>
      </w:r>
    </w:p>
    <w:p w14:paraId="15CEFE86" w14:textId="62A129C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action permit</w:t>
      </w:r>
    </w:p>
    <w:p w14:paraId="410708C3" w14:textId="5C68551B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match protocol </w:t>
      </w:r>
      <w:proofErr w:type="spellStart"/>
      <w:r w:rsidR="00FA59E9" w:rsidRPr="00D34305">
        <w:rPr>
          <w:b/>
          <w:bCs/>
          <w:lang w:val="en-US"/>
        </w:rPr>
        <w:t>udp</w:t>
      </w:r>
      <w:proofErr w:type="spellEnd"/>
    </w:p>
    <w:p w14:paraId="45E7EF84" w14:textId="73BE8B4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match destination-port object-group</w:t>
      </w:r>
    </w:p>
    <w:p w14:paraId="6DDC6A26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BE133C8" w14:textId="3BCFED5C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enable</w:t>
      </w:r>
    </w:p>
    <w:p w14:paraId="498C62C9" w14:textId="33EDDF7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exit</w:t>
      </w:r>
    </w:p>
    <w:p w14:paraId="29B69EC6" w14:textId="583FEE4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</w:t>
      </w:r>
      <w:proofErr w:type="gramStart"/>
      <w:r w:rsidR="00FA59E9" w:rsidRPr="00D34305">
        <w:rPr>
          <w:b/>
          <w:bCs/>
          <w:lang w:val="en-US"/>
        </w:rPr>
        <w:t>pair)#</w:t>
      </w:r>
      <w:proofErr w:type="gramEnd"/>
      <w:r w:rsidR="00FA59E9" w:rsidRPr="00D34305">
        <w:rPr>
          <w:b/>
          <w:bCs/>
          <w:lang w:val="en-US"/>
        </w:rPr>
        <w:t xml:space="preserve"> exit</w:t>
      </w:r>
    </w:p>
    <w:p w14:paraId="5DF5DF08" w14:textId="12AFB2DC" w:rsidR="00FA59E9" w:rsidRPr="00FA59E9" w:rsidRDefault="00C160B3" w:rsidP="00FA59E9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B578C4">
        <w:rPr>
          <w:b/>
          <w:bCs/>
        </w:rPr>
        <w:t>-2</w:t>
      </w:r>
      <w:r w:rsidR="00FA59E9" w:rsidRPr="00FA59E9">
        <w:rPr>
          <w:b/>
          <w:bCs/>
        </w:rPr>
        <w:t>(</w:t>
      </w:r>
      <w:r w:rsidR="00FA59E9" w:rsidRPr="00D34305">
        <w:rPr>
          <w:b/>
          <w:bCs/>
          <w:lang w:val="en-US"/>
        </w:rPr>
        <w:t>config</w:t>
      </w:r>
      <w:r w:rsidR="00FA59E9" w:rsidRPr="00FA59E9">
        <w:rPr>
          <w:b/>
          <w:bCs/>
        </w:rPr>
        <w:t>)#</w:t>
      </w:r>
    </w:p>
    <w:p w14:paraId="42FDD11B" w14:textId="77777777" w:rsidR="00D34305" w:rsidRPr="00FA59E9" w:rsidRDefault="00D34305" w:rsidP="00515DF2"/>
    <w:p w14:paraId="5D4BFFA8" w14:textId="77777777" w:rsidR="00FA59E9" w:rsidRPr="00FA59E9" w:rsidRDefault="00FA59E9" w:rsidP="00515DF2"/>
    <w:p w14:paraId="53FE03A6" w14:textId="1DCEB7F1" w:rsidR="00515DF2" w:rsidRPr="004575D0" w:rsidRDefault="00515DF2" w:rsidP="00515DF2">
      <w:r w:rsidRPr="00515DF2">
        <w:t xml:space="preserve">На </w:t>
      </w:r>
      <w:proofErr w:type="gramStart"/>
      <w:r w:rsidR="00FA59E9">
        <w:t xml:space="preserve">каждом </w:t>
      </w:r>
      <w:r w:rsidRPr="00515DF2">
        <w:t xml:space="preserve"> маршрутизаторе</w:t>
      </w:r>
      <w:proofErr w:type="gramEnd"/>
      <w:r w:rsidRPr="00515DF2">
        <w:t xml:space="preserve">  </w:t>
      </w:r>
      <w:proofErr w:type="gramStart"/>
      <w:r w:rsidRPr="00515DF2">
        <w:t>должен  быть</w:t>
      </w:r>
      <w:proofErr w:type="gramEnd"/>
      <w:r w:rsidRPr="00515DF2">
        <w:t xml:space="preserve">  </w:t>
      </w:r>
      <w:proofErr w:type="gramStart"/>
      <w:r w:rsidRPr="00515DF2">
        <w:t>создан  маршрут</w:t>
      </w:r>
      <w:proofErr w:type="gramEnd"/>
      <w:r w:rsidRPr="00515DF2">
        <w:t xml:space="preserve">  </w:t>
      </w:r>
      <w:proofErr w:type="gramStart"/>
      <w:r w:rsidRPr="00515DF2">
        <w:t>до  локальной</w:t>
      </w:r>
      <w:proofErr w:type="gramEnd"/>
      <w:r w:rsidRPr="00515DF2">
        <w:t xml:space="preserve">  </w:t>
      </w:r>
      <w:proofErr w:type="gramStart"/>
      <w:r w:rsidRPr="00515DF2">
        <w:t>сети  партнера</w:t>
      </w:r>
      <w:proofErr w:type="gramEnd"/>
      <w:r w:rsidRPr="00515DF2">
        <w:t xml:space="preserve">.  </w:t>
      </w:r>
      <w:proofErr w:type="gramStart"/>
      <w:r w:rsidRPr="00515DF2">
        <w:t>В  качестве</w:t>
      </w:r>
      <w:proofErr w:type="gramEnd"/>
      <w:r w:rsidRPr="00515DF2"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515DF2"/>
    <w:p w14:paraId="12BDA829" w14:textId="5418BEF1" w:rsidR="00FA59E9" w:rsidRDefault="00FA59E9" w:rsidP="00515DF2">
      <w:r>
        <w:t xml:space="preserve">На виртуальном роутере домашнего офиса маршрут до локальной сети удаленного </w:t>
      </w:r>
      <w:proofErr w:type="gramStart"/>
      <w:r>
        <w:t>офиса :</w:t>
      </w:r>
      <w:proofErr w:type="gramEnd"/>
    </w:p>
    <w:p w14:paraId="3F5BDACA" w14:textId="77777777" w:rsidR="00FA59E9" w:rsidRPr="00515DF2" w:rsidRDefault="00FA59E9" w:rsidP="00515DF2"/>
    <w:p w14:paraId="52DED749" w14:textId="5BDBEABA" w:rsidR="00515DF2" w:rsidRPr="00D0361F" w:rsidRDefault="008D6D20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FA59E9">
        <w:rPr>
          <w:b/>
          <w:bCs/>
          <w:lang w:val="en-US"/>
        </w:rPr>
        <w:t>vesr-</w:t>
      </w:r>
      <w:r w:rsidR="00D0361F" w:rsidRPr="00D0361F">
        <w:rPr>
          <w:b/>
          <w:bCs/>
          <w:lang w:val="en-US"/>
        </w:rPr>
        <w:t>1</w:t>
      </w:r>
      <w:r w:rsidR="00515DF2" w:rsidRPr="00515DF2">
        <w:rPr>
          <w:b/>
          <w:bCs/>
          <w:lang w:val="en-US"/>
        </w:rPr>
        <w:t xml:space="preserve">(config)# </w:t>
      </w:r>
      <w:proofErr w:type="spellStart"/>
      <w:r w:rsidR="00515DF2" w:rsidRPr="00515DF2">
        <w:rPr>
          <w:b/>
          <w:bCs/>
          <w:lang w:val="en-US"/>
        </w:rPr>
        <w:t>ip</w:t>
      </w:r>
      <w:proofErr w:type="spellEnd"/>
      <w:r w:rsidR="00515DF2" w:rsidRPr="00515DF2">
        <w:rPr>
          <w:b/>
          <w:bCs/>
          <w:lang w:val="en-US"/>
        </w:rPr>
        <w:t xml:space="preserve"> route 172.16.</w:t>
      </w:r>
      <w:r w:rsidR="00FA59E9" w:rsidRPr="00FA59E9">
        <w:rPr>
          <w:b/>
          <w:bCs/>
          <w:lang w:val="en-US"/>
        </w:rPr>
        <w:t>2</w:t>
      </w:r>
      <w:r w:rsidR="00515DF2" w:rsidRPr="00515DF2">
        <w:rPr>
          <w:b/>
          <w:bCs/>
          <w:lang w:val="en-US"/>
        </w:rPr>
        <w:t>.0/16 tunnel</w:t>
      </w:r>
      <w:r w:rsidR="00D0361F" w:rsidRPr="00D0361F">
        <w:rPr>
          <w:b/>
          <w:bCs/>
          <w:lang w:val="en-US"/>
        </w:rPr>
        <w:t xml:space="preserve"> </w:t>
      </w:r>
      <w:proofErr w:type="spellStart"/>
      <w:r w:rsidR="00D0361F" w:rsidRPr="00515DF2">
        <w:rPr>
          <w:b/>
          <w:bCs/>
          <w:lang w:val="en-US"/>
        </w:rPr>
        <w:t>gre</w:t>
      </w:r>
      <w:proofErr w:type="spellEnd"/>
      <w:r w:rsidR="00D0361F" w:rsidRPr="00515DF2">
        <w:rPr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515DF2">
      <w:pPr>
        <w:rPr>
          <w:lang w:val="en-US"/>
        </w:rPr>
      </w:pPr>
    </w:p>
    <w:p w14:paraId="6EDA2E09" w14:textId="240F857A" w:rsidR="00FA59E9" w:rsidRDefault="00FA59E9" w:rsidP="00FA59E9">
      <w:r>
        <w:t>И</w:t>
      </w:r>
      <w:r w:rsidRPr="00FA59E9">
        <w:t xml:space="preserve"> </w:t>
      </w:r>
      <w:r>
        <w:t>на</w:t>
      </w:r>
      <w:r w:rsidRPr="00FA59E9">
        <w:t xml:space="preserve"> </w:t>
      </w:r>
      <w: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FA59E9"/>
    <w:p w14:paraId="186F3F80" w14:textId="74C7E0D3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515DF2">
        <w:rPr>
          <w:b/>
          <w:bCs/>
          <w:lang w:val="en-US"/>
        </w:rPr>
        <w:t xml:space="preserve">(config)# </w:t>
      </w:r>
      <w:proofErr w:type="spellStart"/>
      <w:r w:rsidR="00FA59E9" w:rsidRPr="00515DF2">
        <w:rPr>
          <w:b/>
          <w:bCs/>
          <w:lang w:val="en-US"/>
        </w:rPr>
        <w:t>ip</w:t>
      </w:r>
      <w:proofErr w:type="spellEnd"/>
      <w:r w:rsidR="00FA59E9" w:rsidRPr="00515DF2">
        <w:rPr>
          <w:b/>
          <w:bCs/>
          <w:lang w:val="en-US"/>
        </w:rPr>
        <w:t xml:space="preserve"> route 172.16.</w:t>
      </w:r>
      <w:r w:rsidR="00FA59E9" w:rsidRPr="00FA59E9">
        <w:rPr>
          <w:b/>
          <w:bCs/>
          <w:lang w:val="en-US"/>
        </w:rPr>
        <w:t>1</w:t>
      </w:r>
      <w:r w:rsidR="00FA59E9" w:rsidRPr="00515DF2">
        <w:rPr>
          <w:b/>
          <w:bCs/>
          <w:lang w:val="en-US"/>
        </w:rPr>
        <w:t xml:space="preserve">.0/16 tunnel </w:t>
      </w:r>
      <w:proofErr w:type="spellStart"/>
      <w:r w:rsidR="00FA59E9" w:rsidRPr="00515DF2">
        <w:rPr>
          <w:b/>
          <w:bCs/>
          <w:lang w:val="en-US"/>
        </w:rPr>
        <w:t>gre</w:t>
      </w:r>
      <w:proofErr w:type="spellEnd"/>
      <w:r w:rsidR="00FA59E9" w:rsidRPr="00515DF2">
        <w:rPr>
          <w:b/>
          <w:bCs/>
          <w:lang w:val="en-US"/>
        </w:rPr>
        <w:t xml:space="preserve"> 10  </w:t>
      </w:r>
    </w:p>
    <w:p w14:paraId="52656F64" w14:textId="77777777" w:rsidR="00FA59E9" w:rsidRDefault="00FA59E9" w:rsidP="00515DF2">
      <w:pPr>
        <w:rPr>
          <w:lang w:val="en-US"/>
        </w:rPr>
      </w:pPr>
    </w:p>
    <w:p w14:paraId="189F2B9F" w14:textId="77777777" w:rsidR="00D0361F" w:rsidRPr="004575D0" w:rsidRDefault="00D0361F" w:rsidP="002D1723">
      <w:pPr>
        <w:rPr>
          <w:lang w:val="en-US"/>
        </w:rPr>
      </w:pPr>
    </w:p>
    <w:p w14:paraId="53EE17DC" w14:textId="70163E97" w:rsidR="00D0361F" w:rsidRPr="004575D0" w:rsidRDefault="002D1723" w:rsidP="002D1723">
      <w:r w:rsidRPr="00515DF2"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2D1723"/>
    <w:p w14:paraId="3835C2BD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vesr-1# </w:t>
      </w:r>
      <w:proofErr w:type="spellStart"/>
      <w:r w:rsidRPr="00543150">
        <w:rPr>
          <w:b/>
          <w:bCs/>
          <w:lang w:val="en-US"/>
        </w:rPr>
        <w:t>sh</w:t>
      </w:r>
      <w:proofErr w:type="spellEnd"/>
      <w:r w:rsidRPr="00543150">
        <w:rPr>
          <w:b/>
          <w:bCs/>
          <w:lang w:val="en-US"/>
        </w:rPr>
        <w:t xml:space="preserve"> tunnels configuration </w:t>
      </w:r>
      <w:proofErr w:type="spellStart"/>
      <w:r w:rsidRPr="00543150">
        <w:rPr>
          <w:b/>
          <w:bCs/>
          <w:lang w:val="en-US"/>
        </w:rPr>
        <w:t>gre</w:t>
      </w:r>
      <w:proofErr w:type="spellEnd"/>
      <w:r w:rsidRPr="00543150">
        <w:rPr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6A1C92D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Destination address:                               --</w:t>
      </w:r>
    </w:p>
    <w:p w14:paraId="19C16C05" w14:textId="4BBDBE3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vesr-1#</w:t>
      </w:r>
    </w:p>
    <w:p w14:paraId="703D1AF4" w14:textId="77777777" w:rsidR="00D0361F" w:rsidRPr="004575D0" w:rsidRDefault="00D0361F" w:rsidP="002D1723">
      <w:pPr>
        <w:rPr>
          <w:lang w:val="en-US"/>
        </w:rPr>
      </w:pPr>
    </w:p>
    <w:p w14:paraId="7DB26A6B" w14:textId="79208095" w:rsidR="00543150" w:rsidRPr="00543150" w:rsidRDefault="00C160B3" w:rsidP="00543150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43150" w:rsidRPr="00543150">
        <w:rPr>
          <w:b/>
          <w:bCs/>
          <w:lang w:val="en-US"/>
        </w:rPr>
        <w:t xml:space="preserve"># </w:t>
      </w:r>
      <w:proofErr w:type="spellStart"/>
      <w:r w:rsidR="00543150" w:rsidRPr="00543150">
        <w:rPr>
          <w:b/>
          <w:bCs/>
          <w:lang w:val="en-US"/>
        </w:rPr>
        <w:t>sh</w:t>
      </w:r>
      <w:proofErr w:type="spellEnd"/>
      <w:r w:rsidR="00543150" w:rsidRPr="00543150">
        <w:rPr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b/>
          <w:bCs/>
          <w:lang w:val="en-US"/>
        </w:rPr>
        <w:t>gre</w:t>
      </w:r>
      <w:proofErr w:type="spellEnd"/>
      <w:r w:rsidR="00543150" w:rsidRPr="00543150">
        <w:rPr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23EF0B0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543150">
      <w:pPr>
        <w:shd w:val="clear" w:color="auto" w:fill="D0CECE" w:themeFill="background2" w:themeFillShade="E6"/>
        <w:rPr>
          <w:b/>
          <w:bCs/>
        </w:rPr>
      </w:pPr>
      <w:r w:rsidRPr="00543150">
        <w:rPr>
          <w:b/>
          <w:bCs/>
          <w:lang w:val="en-US"/>
        </w:rPr>
        <w:t xml:space="preserve">    Destination</w:t>
      </w:r>
      <w:r w:rsidRPr="004575D0">
        <w:rPr>
          <w:b/>
          <w:bCs/>
        </w:rPr>
        <w:t xml:space="preserve"> </w:t>
      </w:r>
      <w:r w:rsidRPr="00543150">
        <w:rPr>
          <w:b/>
          <w:bCs/>
          <w:lang w:val="en-US"/>
        </w:rPr>
        <w:t>address</w:t>
      </w:r>
      <w:r w:rsidRPr="004575D0">
        <w:rPr>
          <w:b/>
          <w:bCs/>
        </w:rPr>
        <w:t>:                               --</w:t>
      </w:r>
    </w:p>
    <w:p w14:paraId="79D988DD" w14:textId="4B94536B" w:rsidR="00D0361F" w:rsidRPr="00543150" w:rsidRDefault="00C160B3" w:rsidP="00543150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43150" w:rsidRPr="004575D0">
        <w:rPr>
          <w:b/>
          <w:bCs/>
        </w:rPr>
        <w:t>#</w:t>
      </w:r>
    </w:p>
    <w:p w14:paraId="5592E53B" w14:textId="77777777" w:rsidR="00543150" w:rsidRPr="004575D0" w:rsidRDefault="00543150" w:rsidP="002D1723"/>
    <w:p w14:paraId="32692500" w14:textId="3704FE0C" w:rsidR="002D1723" w:rsidRDefault="002D1723" w:rsidP="002D1723">
      <w:r w:rsidRPr="00515DF2"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2D1723"/>
    <w:p w14:paraId="06BD3C3B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counters </w:t>
      </w:r>
      <w:proofErr w:type="spellStart"/>
      <w:r w:rsidRPr="00515DF2">
        <w:rPr>
          <w:b/>
          <w:bCs/>
          <w:lang w:val="en-US"/>
        </w:rPr>
        <w:t>gre</w:t>
      </w:r>
      <w:proofErr w:type="spellEnd"/>
      <w:r w:rsidRPr="00515DF2">
        <w:rPr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2D1723">
      <w:pPr>
        <w:rPr>
          <w:lang w:val="en-US"/>
        </w:rPr>
      </w:pPr>
    </w:p>
    <w:p w14:paraId="24BC64FF" w14:textId="77777777" w:rsidR="002D1723" w:rsidRDefault="002D1723" w:rsidP="002D1723">
      <w:r w:rsidRPr="00515DF2"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2D1723"/>
    <w:p w14:paraId="6A7B6200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configuration </w:t>
      </w:r>
      <w:proofErr w:type="spellStart"/>
      <w:r w:rsidRPr="00515DF2">
        <w:rPr>
          <w:b/>
          <w:bCs/>
          <w:lang w:val="en-US"/>
        </w:rPr>
        <w:t>gre</w:t>
      </w:r>
      <w:proofErr w:type="spellEnd"/>
      <w:r w:rsidRPr="00515DF2">
        <w:rPr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2D1723">
      <w:pPr>
        <w:rPr>
          <w:lang w:val="en-US"/>
        </w:rPr>
      </w:pPr>
    </w:p>
    <w:p w14:paraId="1A6B9243" w14:textId="77777777" w:rsidR="002D1723" w:rsidRPr="00515DF2" w:rsidRDefault="002D1723" w:rsidP="002D1723">
      <w:r w:rsidRPr="00515DF2">
        <w:t xml:space="preserve">Настройка туннеля </w:t>
      </w:r>
      <w:r>
        <w:t>для удаленного филиала</w:t>
      </w:r>
      <w:r w:rsidRPr="00515DF2">
        <w:t xml:space="preserve"> производится аналогичным образом.   </w:t>
      </w:r>
    </w:p>
    <w:p w14:paraId="09523082" w14:textId="77777777" w:rsidR="0020618B" w:rsidRPr="004575D0" w:rsidRDefault="0020618B" w:rsidP="00515DF2"/>
    <w:p w14:paraId="79DFC49D" w14:textId="69D7CDB5" w:rsidR="00515DF2" w:rsidRDefault="00515DF2" w:rsidP="00515DF2">
      <w:proofErr w:type="gramStart"/>
      <w:r w:rsidRPr="00515DF2">
        <w:t>После  применения</w:t>
      </w:r>
      <w:proofErr w:type="gramEnd"/>
      <w:r w:rsidRPr="00515DF2">
        <w:t xml:space="preserve">  </w:t>
      </w:r>
      <w:proofErr w:type="gramStart"/>
      <w:r w:rsidRPr="00515DF2">
        <w:t>настроек  трафик</w:t>
      </w:r>
      <w:proofErr w:type="gramEnd"/>
      <w:r w:rsidRPr="00515DF2">
        <w:t xml:space="preserve">  </w:t>
      </w:r>
      <w:proofErr w:type="gramStart"/>
      <w:r w:rsidRPr="00515DF2">
        <w:t>будет  инкапсулироваться</w:t>
      </w:r>
      <w:proofErr w:type="gramEnd"/>
      <w:r w:rsidRPr="00515DF2">
        <w:t xml:space="preserve">  </w:t>
      </w:r>
      <w:proofErr w:type="gramStart"/>
      <w:r w:rsidRPr="00515DF2">
        <w:t>в  туннель</w:t>
      </w:r>
      <w:proofErr w:type="gramEnd"/>
      <w:r w:rsidRPr="00515DF2">
        <w:t xml:space="preserve">  </w:t>
      </w:r>
      <w:proofErr w:type="gramStart"/>
      <w:r w:rsidRPr="00515DF2">
        <w:t>и  отправляться</w:t>
      </w:r>
      <w:proofErr w:type="gramEnd"/>
      <w:r w:rsidRPr="00515DF2">
        <w:t xml:space="preserve">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4575D0">
      <w:r>
        <w:t>Проверяем работу туннеля:</w:t>
      </w:r>
    </w:p>
    <w:p w14:paraId="73C60CB7" w14:textId="77777777" w:rsidR="004575D0" w:rsidRDefault="004575D0" w:rsidP="004575D0"/>
    <w:p w14:paraId="0FE2C337" w14:textId="77777777" w:rsidR="004575D0" w:rsidRPr="004575D0" w:rsidRDefault="004575D0" w:rsidP="004575D0">
      <w:pPr>
        <w:shd w:val="clear" w:color="auto" w:fill="D0CECE" w:themeFill="background2" w:themeFillShade="E6"/>
        <w:rPr>
          <w:b/>
          <w:bCs/>
        </w:rPr>
      </w:pPr>
      <w:r w:rsidRPr="003A4AB2">
        <w:rPr>
          <w:b/>
          <w:bCs/>
          <w:lang w:val="en-US"/>
        </w:rPr>
        <w:t>PC</w:t>
      </w:r>
      <w:r w:rsidRPr="004575D0">
        <w:rPr>
          <w:b/>
          <w:bCs/>
        </w:rPr>
        <w:t xml:space="preserve">1&gt; </w:t>
      </w:r>
      <w:r w:rsidRPr="003A4AB2">
        <w:rPr>
          <w:b/>
          <w:bCs/>
          <w:lang w:val="en-US"/>
        </w:rPr>
        <w:t>ping</w:t>
      </w:r>
      <w:r w:rsidRPr="004575D0">
        <w:rPr>
          <w:b/>
          <w:bCs/>
        </w:rPr>
        <w:t xml:space="preserve"> 172.16.2.3 -</w:t>
      </w:r>
      <w:r w:rsidRPr="003A4AB2">
        <w:rPr>
          <w:b/>
          <w:bCs/>
          <w:lang w:val="en-US"/>
        </w:rPr>
        <w:t>c</w:t>
      </w:r>
      <w:r w:rsidRPr="004575D0">
        <w:rPr>
          <w:b/>
          <w:bCs/>
        </w:rPr>
        <w:t xml:space="preserve"> 3 -2</w:t>
      </w:r>
    </w:p>
    <w:p w14:paraId="0967DCD7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172.16.2.3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=1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time=3.470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172.16.2.3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=2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time=9.277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172.16.2.3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=3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time=7.031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</w:p>
    <w:p w14:paraId="5BBDBD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b/>
          <w:bCs/>
          <w:lang w:val="en-US"/>
        </w:rPr>
        <w:t>Ctrl+C</w:t>
      </w:r>
      <w:proofErr w:type="spellEnd"/>
      <w:r w:rsidRPr="003A4AB2">
        <w:rPr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1   172.16.1.1   4.572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2.129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3.724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2   192.168.100.2   6.968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5.508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4.352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*172.16.2.3   5.147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4575D0">
      <w:pPr>
        <w:rPr>
          <w:lang w:val="en-US"/>
        </w:rPr>
      </w:pPr>
    </w:p>
    <w:p w14:paraId="5591D07E" w14:textId="77777777" w:rsidR="004575D0" w:rsidRPr="004575D0" w:rsidRDefault="004575D0" w:rsidP="004575D0">
      <w:r>
        <w:rPr>
          <w:lang w:val="en-US"/>
        </w:rPr>
        <w:t>C</w:t>
      </w:r>
      <w:r w:rsidRPr="003A4AB2">
        <w:t xml:space="preserve"> </w:t>
      </w:r>
      <w:r>
        <w:rPr>
          <w:lang w:val="en-US"/>
        </w:rPr>
        <w:t>PC</w:t>
      </w:r>
      <w:r w:rsidRPr="003A4AB2">
        <w:t xml:space="preserve">1 </w:t>
      </w:r>
      <w:r>
        <w:t>пакеты проходят через туннель.</w:t>
      </w:r>
    </w:p>
    <w:p w14:paraId="55F8574D" w14:textId="77777777" w:rsidR="004575D0" w:rsidRPr="004575D0" w:rsidRDefault="004575D0" w:rsidP="004575D0"/>
    <w:p w14:paraId="333A0389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172.16.1.3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=1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time=6.795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172.16.1.3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=2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time=8.171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172.16.1.3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=3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time=6.030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4575D0">
      <w:pPr>
        <w:rPr>
          <w:lang w:val="en-US"/>
        </w:rPr>
      </w:pPr>
    </w:p>
    <w:p w14:paraId="33B812A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b/>
          <w:bCs/>
          <w:lang w:val="en-US"/>
        </w:rPr>
        <w:t>Ctrl+C</w:t>
      </w:r>
      <w:proofErr w:type="spellEnd"/>
      <w:r w:rsidRPr="003A4AB2">
        <w:rPr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1   172.16.2.1   2.726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3.173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1.623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AEAAAA" w:themeFill="background2" w:themeFillShade="BF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2   10.10.10.2   5.034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3.442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3.723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r w:rsidRPr="000B5028">
        <w:rPr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*172.16.1.4   2.463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4575D0">
      <w:pPr>
        <w:rPr>
          <w:lang w:val="en-US"/>
        </w:rPr>
      </w:pPr>
    </w:p>
    <w:p w14:paraId="7BFFDA66" w14:textId="77777777" w:rsidR="004575D0" w:rsidRDefault="004575D0" w:rsidP="004575D0">
      <w:r>
        <w:t xml:space="preserve">А вот с РС4 пакеты идут мимо тоннеля по физическому </w:t>
      </w:r>
      <w:proofErr w:type="spellStart"/>
      <w:r>
        <w:t>интерфесу</w:t>
      </w:r>
      <w:proofErr w:type="spellEnd"/>
      <w:r>
        <w:t xml:space="preserve"> </w:t>
      </w:r>
      <w:r>
        <w:rPr>
          <w:lang w:val="en-US"/>
        </w:rPr>
        <w:t>Gi</w:t>
      </w:r>
      <w:r w:rsidRPr="003A4AB2">
        <w:t xml:space="preserve">1/0/1 </w:t>
      </w:r>
      <w:r>
        <w:t>напрямую.</w:t>
      </w:r>
    </w:p>
    <w:p w14:paraId="216A6EE5" w14:textId="06FC399E" w:rsidR="004575D0" w:rsidRDefault="004575D0" w:rsidP="004575D0">
      <w:r>
        <w:t xml:space="preserve">Смотрим конфиг на виртуальном роутере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3A4AB2">
        <w:t xml:space="preserve"> </w:t>
      </w:r>
      <w:r>
        <w:t>в части трансляции исходящих адресов пакетов:</w:t>
      </w:r>
    </w:p>
    <w:p w14:paraId="0B2D1A24" w14:textId="77777777" w:rsidR="004575D0" w:rsidRPr="003A4AB2" w:rsidRDefault="004575D0" w:rsidP="004575D0">
      <w:pPr>
        <w:rPr>
          <w:lang w:val="en-US"/>
        </w:rPr>
      </w:pPr>
      <w:proofErr w:type="spellStart"/>
      <w:r w:rsidRPr="003A4AB2">
        <w:rPr>
          <w:lang w:val="en-US"/>
        </w:rPr>
        <w:t>nat</w:t>
      </w:r>
      <w:proofErr w:type="spellEnd"/>
      <w:r w:rsidRPr="003A4AB2">
        <w:rPr>
          <w:lang w:val="en-US"/>
        </w:rPr>
        <w:t xml:space="preserve"> source</w:t>
      </w:r>
    </w:p>
    <w:p w14:paraId="5C508D7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pool WAN</w:t>
      </w:r>
    </w:p>
    <w:p w14:paraId="1950563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 xml:space="preserve">    </w:t>
      </w:r>
      <w:proofErr w:type="spellStart"/>
      <w:r w:rsidRPr="003A4AB2">
        <w:rPr>
          <w:lang w:val="en-US"/>
        </w:rPr>
        <w:t>ip</w:t>
      </w:r>
      <w:proofErr w:type="spellEnd"/>
      <w:r w:rsidRPr="003A4AB2">
        <w:rPr>
          <w:lang w:val="en-US"/>
        </w:rPr>
        <w:t xml:space="preserve"> address-range 10.10.20.2</w:t>
      </w:r>
    </w:p>
    <w:p w14:paraId="3A084E1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exit</w:t>
      </w:r>
    </w:p>
    <w:p w14:paraId="6BA9184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ruleset SNAT</w:t>
      </w:r>
    </w:p>
    <w:p w14:paraId="51155E05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to zone UNTRUST</w:t>
      </w:r>
    </w:p>
    <w:p w14:paraId="3BC4B3F8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rule 1</w:t>
      </w:r>
    </w:p>
    <w:p w14:paraId="0438F5E2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      action source-</w:t>
      </w:r>
      <w:proofErr w:type="spellStart"/>
      <w:r w:rsidRPr="003A4AB2">
        <w:rPr>
          <w:b/>
          <w:bCs/>
          <w:lang w:val="en-US"/>
        </w:rPr>
        <w:t>nat</w:t>
      </w:r>
      <w:proofErr w:type="spellEnd"/>
      <w:r w:rsidRPr="003A4AB2">
        <w:rPr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enable</w:t>
      </w:r>
    </w:p>
    <w:p w14:paraId="140E214B" w14:textId="77777777" w:rsidR="004575D0" w:rsidRPr="003A4AB2" w:rsidRDefault="004575D0" w:rsidP="004575D0">
      <w:r w:rsidRPr="003A4AB2">
        <w:rPr>
          <w:lang w:val="en-US"/>
        </w:rPr>
        <w:t>    exit</w:t>
      </w:r>
    </w:p>
    <w:p w14:paraId="7D1FFE21" w14:textId="77777777" w:rsidR="004575D0" w:rsidRPr="003A4AB2" w:rsidRDefault="004575D0" w:rsidP="004575D0">
      <w:r w:rsidRPr="003A4AB2">
        <w:rPr>
          <w:lang w:val="en-US"/>
        </w:rPr>
        <w:t> </w:t>
      </w:r>
      <w:r w:rsidRPr="003A4AB2">
        <w:t xml:space="preserve"> </w:t>
      </w:r>
      <w:r w:rsidRPr="003A4AB2">
        <w:rPr>
          <w:lang w:val="en-US"/>
        </w:rPr>
        <w:t>exit</w:t>
      </w:r>
    </w:p>
    <w:p w14:paraId="4F65278E" w14:textId="77777777" w:rsidR="004575D0" w:rsidRPr="003A4AB2" w:rsidRDefault="004575D0" w:rsidP="004575D0">
      <w:r w:rsidRPr="003A4AB2">
        <w:rPr>
          <w:lang w:val="en-US"/>
        </w:rPr>
        <w:t>exit</w:t>
      </w:r>
    </w:p>
    <w:p w14:paraId="76AB5E41" w14:textId="77777777" w:rsidR="004575D0" w:rsidRPr="004575D0" w:rsidRDefault="004575D0" w:rsidP="004575D0"/>
    <w:p w14:paraId="274BE47E" w14:textId="77777777" w:rsidR="004575D0" w:rsidRPr="003A4AB2" w:rsidRDefault="004575D0" w:rsidP="004575D0">
      <w:r>
        <w:t>Ошибка</w:t>
      </w:r>
      <w:r w:rsidRPr="003A4AB2">
        <w:t xml:space="preserve"> </w:t>
      </w:r>
      <w:r>
        <w:t>выделена рамкой и жирным шрифтом.</w:t>
      </w:r>
    </w:p>
    <w:p w14:paraId="25897970" w14:textId="77777777" w:rsidR="004575D0" w:rsidRPr="003A4AB2" w:rsidRDefault="004575D0" w:rsidP="004575D0">
      <w:pPr>
        <w:rPr>
          <w:b/>
          <w:bCs/>
        </w:rPr>
      </w:pPr>
    </w:p>
    <w:p w14:paraId="260471FD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Применение </w:t>
      </w:r>
    </w:p>
    <w:p w14:paraId="7439F5A5" w14:textId="77777777" w:rsidR="004575D0" w:rsidRPr="00C5659A" w:rsidRDefault="004575D0" w:rsidP="004575D0">
      <w:proofErr w:type="spellStart"/>
      <w:r w:rsidRPr="00C5659A">
        <w:rPr>
          <w:b/>
          <w:bCs/>
        </w:rPr>
        <w:t>action</w:t>
      </w:r>
      <w:proofErr w:type="spellEnd"/>
      <w:r w:rsidRPr="00C5659A">
        <w:rPr>
          <w:b/>
          <w:bCs/>
        </w:rPr>
        <w:t xml:space="preserve"> </w:t>
      </w:r>
      <w:proofErr w:type="spellStart"/>
      <w:r w:rsidRPr="00C5659A">
        <w:rPr>
          <w:b/>
          <w:bCs/>
        </w:rPr>
        <w:t>source-nat</w:t>
      </w:r>
      <w:proofErr w:type="spellEnd"/>
      <w:r w:rsidRPr="00C5659A">
        <w:rPr>
          <w:b/>
          <w:bCs/>
        </w:rPr>
        <w:t xml:space="preserve"> </w:t>
      </w:r>
      <w:proofErr w:type="spellStart"/>
      <w:r w:rsidRPr="00C5659A">
        <w:rPr>
          <w:b/>
          <w:bCs/>
        </w:rPr>
        <w:t>pool</w:t>
      </w:r>
      <w:proofErr w:type="spellEnd"/>
      <w:r w:rsidRPr="00C5659A">
        <w:rPr>
          <w:b/>
          <w:bCs/>
        </w:rPr>
        <w:t xml:space="preserve"> WAN</w:t>
      </w:r>
    </w:p>
    <w:p w14:paraId="6E91B3A6" w14:textId="77777777" w:rsidR="004575D0" w:rsidRPr="00C5659A" w:rsidRDefault="004575D0" w:rsidP="004575D0">
      <w:r w:rsidRPr="00C5659A">
        <w:rPr>
          <w:b/>
          <w:bCs/>
        </w:rPr>
        <w:t> может привести к неправильной работе туннеля GRE</w:t>
      </w:r>
      <w:r w:rsidRPr="00C5659A">
        <w:t>, потому что </w:t>
      </w:r>
      <w:r w:rsidRPr="00C5659A">
        <w:rPr>
          <w:b/>
          <w:bCs/>
        </w:rPr>
        <w:t>туннель GRE использует для передачи трафика свой собственный интерфейс</w:t>
      </w:r>
      <w:r w:rsidRPr="00C5659A">
        <w:t>, а правило NAT, привязанное к исходящему интерфейсу, не соответствует туннелированному пакету. </w:t>
      </w:r>
      <w:hyperlink r:id="rId143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4575D0">
      <w:r w:rsidRPr="00C5659A"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4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4575D0">
      <w:r w:rsidRPr="00C5659A"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4575D0">
      <w:proofErr w:type="spellStart"/>
      <w:r w:rsidRPr="00C5659A">
        <w:t>action</w:t>
      </w:r>
      <w:proofErr w:type="spellEnd"/>
      <w:r w:rsidRPr="00C5659A">
        <w:t xml:space="preserve"> </w:t>
      </w:r>
      <w:proofErr w:type="spellStart"/>
      <w:r w:rsidRPr="00C5659A">
        <w:t>source-nat</w:t>
      </w:r>
      <w:proofErr w:type="spellEnd"/>
      <w:r w:rsidRPr="00C5659A">
        <w:t xml:space="preserve"> </w:t>
      </w:r>
      <w:proofErr w:type="spellStart"/>
      <w:r w:rsidRPr="00C5659A">
        <w:t>interface</w:t>
      </w:r>
      <w:proofErr w:type="spellEnd"/>
    </w:p>
    <w:p w14:paraId="51789419" w14:textId="77777777" w:rsidR="004575D0" w:rsidRPr="00C5659A" w:rsidRDefault="004575D0" w:rsidP="004575D0">
      <w:r w:rsidRPr="00C5659A"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4575D0">
      <w:proofErr w:type="spellStart"/>
      <w:r w:rsidRPr="00C5659A">
        <w:t>action</w:t>
      </w:r>
      <w:proofErr w:type="spellEnd"/>
      <w:r w:rsidRPr="00C5659A">
        <w:t xml:space="preserve"> </w:t>
      </w:r>
      <w:proofErr w:type="spellStart"/>
      <w:r w:rsidRPr="00C5659A">
        <w:t>source-nat</w:t>
      </w:r>
      <w:proofErr w:type="spellEnd"/>
      <w:r w:rsidRPr="00C5659A">
        <w:t xml:space="preserve"> </w:t>
      </w:r>
      <w:proofErr w:type="spellStart"/>
      <w:r w:rsidRPr="00C5659A">
        <w:t>pool</w:t>
      </w:r>
      <w:proofErr w:type="spellEnd"/>
      <w:r w:rsidRPr="00C5659A">
        <w:t xml:space="preserve"> WAN</w:t>
      </w:r>
    </w:p>
    <w:p w14:paraId="5144498F" w14:textId="77777777" w:rsidR="004575D0" w:rsidRPr="00C5659A" w:rsidRDefault="004575D0" w:rsidP="004575D0">
      <w:r w:rsidRPr="00C5659A">
        <w:t> — для выбора IP-адреса из пользовательского пула.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4575D0"/>
    <w:p w14:paraId="3D9CA831" w14:textId="77777777" w:rsidR="004575D0" w:rsidRPr="00515DF2" w:rsidRDefault="004575D0" w:rsidP="004575D0">
      <w:r>
        <w:t xml:space="preserve">Исправляем </w:t>
      </w:r>
      <w:proofErr w:type="gramStart"/>
      <w:r>
        <w:t>на :</w:t>
      </w:r>
      <w:proofErr w:type="gramEnd"/>
    </w:p>
    <w:p w14:paraId="3DED384B" w14:textId="77777777" w:rsidR="004575D0" w:rsidRDefault="004575D0" w:rsidP="004575D0"/>
    <w:p w14:paraId="50955C94" w14:textId="77777777" w:rsidR="004575D0" w:rsidRPr="000B5028" w:rsidRDefault="004575D0" w:rsidP="004575D0">
      <w:proofErr w:type="spellStart"/>
      <w:r w:rsidRPr="000B5028">
        <w:rPr>
          <w:lang w:val="en-US"/>
        </w:rPr>
        <w:t>nat</w:t>
      </w:r>
      <w:proofErr w:type="spellEnd"/>
      <w:r w:rsidRPr="000B5028">
        <w:t xml:space="preserve"> </w:t>
      </w:r>
      <w:r w:rsidRPr="000B5028">
        <w:rPr>
          <w:lang w:val="en-US"/>
        </w:rPr>
        <w:t>source</w:t>
      </w:r>
    </w:p>
    <w:p w14:paraId="0D0D709C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</w:t>
      </w:r>
      <w:r w:rsidRPr="000B5028">
        <w:t xml:space="preserve"> </w:t>
      </w:r>
      <w:r w:rsidRPr="000B5028">
        <w:rPr>
          <w:lang w:val="en-US"/>
        </w:rPr>
        <w:t>pool WAN</w:t>
      </w:r>
    </w:p>
    <w:p w14:paraId="57A5D827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 xml:space="preserve">    </w:t>
      </w:r>
      <w:proofErr w:type="spellStart"/>
      <w:r w:rsidRPr="000B5028">
        <w:rPr>
          <w:lang w:val="en-US"/>
        </w:rPr>
        <w:t>ip</w:t>
      </w:r>
      <w:proofErr w:type="spellEnd"/>
      <w:r w:rsidRPr="000B5028">
        <w:rPr>
          <w:lang w:val="en-US"/>
        </w:rPr>
        <w:t xml:space="preserve"> address-range 10.10.20.2</w:t>
      </w:r>
    </w:p>
    <w:p w14:paraId="106234F3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22960D85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ruleset SNAT</w:t>
      </w:r>
    </w:p>
    <w:p w14:paraId="7191667A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to zone UNTRUST</w:t>
      </w:r>
    </w:p>
    <w:p w14:paraId="72155B3E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rule 1</w:t>
      </w:r>
    </w:p>
    <w:p w14:paraId="385A3C5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      </w:t>
      </w:r>
      <w:r w:rsidRPr="00C5659A">
        <w:rPr>
          <w:b/>
          <w:bCs/>
          <w:lang w:val="en-US"/>
        </w:rPr>
        <w:t>action source-</w:t>
      </w:r>
      <w:proofErr w:type="spellStart"/>
      <w:r w:rsidRPr="00C5659A">
        <w:rPr>
          <w:b/>
          <w:bCs/>
          <w:lang w:val="en-US"/>
        </w:rPr>
        <w:t>nat</w:t>
      </w:r>
      <w:proofErr w:type="spellEnd"/>
      <w:r w:rsidRPr="00C5659A">
        <w:rPr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enable</w:t>
      </w:r>
    </w:p>
    <w:p w14:paraId="13C3E6C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exit</w:t>
      </w:r>
    </w:p>
    <w:p w14:paraId="5D79ACD9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1FE8E187" w14:textId="77777777" w:rsidR="004575D0" w:rsidRPr="004575D0" w:rsidRDefault="004575D0" w:rsidP="004575D0">
      <w:pPr>
        <w:rPr>
          <w:lang w:val="en-US"/>
        </w:rPr>
      </w:pPr>
      <w:r w:rsidRPr="000B5028">
        <w:rPr>
          <w:lang w:val="en-US"/>
        </w:rPr>
        <w:t>exit</w:t>
      </w:r>
    </w:p>
    <w:p w14:paraId="4420CE5C" w14:textId="77777777" w:rsidR="004575D0" w:rsidRPr="000B5028" w:rsidRDefault="004575D0" w:rsidP="004575D0">
      <w:pPr>
        <w:rPr>
          <w:lang w:val="en-US"/>
        </w:rPr>
      </w:pPr>
    </w:p>
    <w:p w14:paraId="399982DA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b/>
          <w:bCs/>
          <w:lang w:val="en-US"/>
        </w:rPr>
        <w:t>Ctrl+C</w:t>
      </w:r>
      <w:proofErr w:type="spellEnd"/>
      <w:r w:rsidRPr="000B5028">
        <w:rPr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1   172.16.2.1   1.045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2.672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3.200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r w:rsidRPr="000B5028">
        <w:rPr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2   192.168.100.1   5.909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1.622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3.208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r w:rsidRPr="000B5028">
        <w:rPr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3   *172.16.1.3   4.540 </w:t>
      </w:r>
      <w:proofErr w:type="spell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4575D0">
      <w:pPr>
        <w:rPr>
          <w:lang w:val="en-US"/>
        </w:rPr>
      </w:pPr>
    </w:p>
    <w:p w14:paraId="6C85638F" w14:textId="09AA507F" w:rsidR="004575D0" w:rsidRPr="00CE5D7C" w:rsidRDefault="004575D0" w:rsidP="004575D0">
      <w:r>
        <w:t>Теперь все работает как надо.</w:t>
      </w:r>
      <w:r w:rsidR="00CE5D7C" w:rsidRPr="00CE5D7C">
        <w:t xml:space="preserve"> </w:t>
      </w:r>
      <w:r w:rsidR="00CE5D7C">
        <w:t xml:space="preserve">Сейчас пакеты с данными идут по туннелю в открытом виде, что не рекомендуется. Нужно их </w:t>
      </w:r>
      <w:proofErr w:type="spellStart"/>
      <w:proofErr w:type="gramStart"/>
      <w:r w:rsidR="00CE5D7C">
        <w:t>зашифроватью</w:t>
      </w:r>
      <w:proofErr w:type="spellEnd"/>
      <w:proofErr w:type="gramEnd"/>
      <w:r w:rsidR="00CE5D7C">
        <w:t xml:space="preserve"> Для этого применим протокол шифрования из набора </w:t>
      </w:r>
      <w:r w:rsidR="00CE5D7C">
        <w:rPr>
          <w:lang w:val="en-US"/>
        </w:rPr>
        <w:t>IPSEC</w:t>
      </w:r>
      <w:r w:rsidR="00CE5D7C" w:rsidRPr="00CE5D7C">
        <w:t>.</w:t>
      </w:r>
    </w:p>
    <w:p w14:paraId="5449430F" w14:textId="77777777" w:rsidR="004575D0" w:rsidRDefault="004575D0" w:rsidP="004575D0"/>
    <w:p w14:paraId="5960A052" w14:textId="09D540FD" w:rsidR="00515DF2" w:rsidRPr="004575D0" w:rsidRDefault="00D0361F" w:rsidP="00D0361F">
      <w:r>
        <w:t xml:space="preserve">Настройка </w:t>
      </w:r>
      <w:r>
        <w:rPr>
          <w:lang w:val="en-US"/>
        </w:rPr>
        <w:t>IPSEC</w:t>
      </w:r>
      <w:r w:rsidRPr="004575D0">
        <w:t>:</w:t>
      </w:r>
    </w:p>
    <w:p w14:paraId="2714EBFF" w14:textId="77777777" w:rsidR="00BB6323" w:rsidRDefault="00BB6323" w:rsidP="00BB6323"/>
    <w:p w14:paraId="00D6B724" w14:textId="77777777" w:rsidR="007B3AC2" w:rsidRPr="00C160B3" w:rsidRDefault="007B3AC2" w:rsidP="00D0361F">
      <w:r w:rsidRPr="007B3AC2">
        <w:t>Создадим профиль протокола IKE. В профиле укажем группу Диффи-</w:t>
      </w:r>
      <w:proofErr w:type="spellStart"/>
      <w:r w:rsidRPr="007B3AC2">
        <w:t>Хэллмана</w:t>
      </w:r>
      <w:proofErr w:type="spellEnd"/>
      <w:r w:rsidRPr="007B3AC2">
        <w:t xml:space="preserve"> 2, алгоритм шифрования AES 128 </w:t>
      </w:r>
      <w:proofErr w:type="spellStart"/>
      <w:r w:rsidRPr="007B3AC2">
        <w:t>bit</w:t>
      </w:r>
      <w:proofErr w:type="spellEnd"/>
      <w:r w:rsidRPr="007B3AC2"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D0361F"/>
    <w:p w14:paraId="483C9EA5" w14:textId="5AD9ABEE" w:rsidR="007B3AC2" w:rsidRPr="00C160B3" w:rsidRDefault="00F26E84" w:rsidP="00D0361F">
      <w:r>
        <w:t xml:space="preserve">На роутере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>
        <w:t xml:space="preserve">: </w:t>
      </w:r>
    </w:p>
    <w:p w14:paraId="530245E7" w14:textId="77777777" w:rsidR="00C160B3" w:rsidRPr="00C160B3" w:rsidRDefault="00C160B3" w:rsidP="00D0361F"/>
    <w:p w14:paraId="63FB80A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>exit</w:t>
      </w:r>
    </w:p>
    <w:p w14:paraId="08629E1B" w14:textId="77777777" w:rsidR="00C160B3" w:rsidRPr="00B578C4" w:rsidRDefault="00C160B3" w:rsidP="007B3AC2">
      <w:pPr>
        <w:rPr>
          <w:lang w:val="en-US"/>
        </w:rPr>
      </w:pPr>
    </w:p>
    <w:p w14:paraId="21EADC2F" w14:textId="0376FBAC" w:rsidR="00F26E84" w:rsidRPr="00F26E8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</w:t>
      </w:r>
      <w:r w:rsidRPr="00F26E84">
        <w:rPr>
          <w:lang w:val="en-US"/>
        </w:rPr>
        <w:t>-</w:t>
      </w:r>
      <w:r w:rsidRPr="00B578C4">
        <w:rPr>
          <w:lang w:val="en-US"/>
        </w:rPr>
        <w:t>2</w:t>
      </w:r>
      <w:r w:rsidRPr="00F26E84">
        <w:rPr>
          <w:lang w:val="en-US"/>
        </w:rPr>
        <w:t xml:space="preserve">: </w:t>
      </w:r>
    </w:p>
    <w:p w14:paraId="4A0DC646" w14:textId="77777777" w:rsidR="00F26E84" w:rsidRPr="00F26E84" w:rsidRDefault="00F26E84" w:rsidP="00F26E84">
      <w:pPr>
        <w:rPr>
          <w:lang w:val="en-US"/>
        </w:rPr>
      </w:pPr>
    </w:p>
    <w:p w14:paraId="0D7C450C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79B28D7C" w14:textId="77777777" w:rsidR="00F26E84" w:rsidRPr="00B578C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 xml:space="preserve">  dh</w:t>
      </w:r>
      <w:r w:rsidRPr="00B578C4">
        <w:rPr>
          <w:rFonts w:ascii="Courier New" w:hAnsi="Courier New" w:cs="Courier New"/>
        </w:rPr>
        <w:t>-</w:t>
      </w:r>
      <w:r w:rsidRPr="00F26E84">
        <w:rPr>
          <w:rFonts w:ascii="Courier New" w:hAnsi="Courier New" w:cs="Courier New"/>
          <w:lang w:val="en-US"/>
        </w:rPr>
        <w:t>group</w:t>
      </w:r>
      <w:r w:rsidRPr="00B578C4">
        <w:rPr>
          <w:rFonts w:ascii="Courier New" w:hAnsi="Courier New" w:cs="Courier New"/>
        </w:rPr>
        <w:t xml:space="preserve"> 2</w:t>
      </w:r>
    </w:p>
    <w:p w14:paraId="51EAD8AA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F26E84">
        <w:rPr>
          <w:rFonts w:ascii="Courier New" w:hAnsi="Courier New" w:cs="Courier New"/>
        </w:rPr>
        <w:t>exit</w:t>
      </w:r>
      <w:proofErr w:type="spellEnd"/>
    </w:p>
    <w:p w14:paraId="496E276A" w14:textId="77777777" w:rsidR="00F26E84" w:rsidRPr="00804FAD" w:rsidRDefault="00F26E84" w:rsidP="007B3AC2"/>
    <w:p w14:paraId="279F0F5C" w14:textId="3AC741D3" w:rsidR="007B3AC2" w:rsidRPr="007B3AC2" w:rsidRDefault="007B3AC2" w:rsidP="00D0361F">
      <w:r w:rsidRPr="007B3AC2"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D0361F"/>
    <w:p w14:paraId="1C1D1271" w14:textId="629DC45E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proofErr w:type="gramStart"/>
      <w:r>
        <w:t>роутере</w:t>
      </w:r>
      <w:r w:rsidRPr="00F26E84">
        <w:rPr>
          <w:lang w:val="en-US"/>
        </w:rPr>
        <w:t xml:space="preserve"> </w:t>
      </w:r>
      <w:r w:rsidRPr="00B578C4">
        <w:rPr>
          <w:lang w:val="en-US"/>
        </w:rPr>
        <w:t xml:space="preserve"> </w:t>
      </w:r>
      <w:r w:rsidR="00C160B3">
        <w:rPr>
          <w:lang w:val="en-US"/>
        </w:rPr>
        <w:t>vesr</w:t>
      </w:r>
      <w:proofErr w:type="gramEnd"/>
      <w:r w:rsidR="00C160B3">
        <w:rPr>
          <w:lang w:val="en-US"/>
        </w:rPr>
        <w:t>-1</w:t>
      </w:r>
      <w:r w:rsidRPr="00B578C4">
        <w:rPr>
          <w:lang w:val="en-US"/>
        </w:rPr>
        <w:t>:</w:t>
      </w:r>
    </w:p>
    <w:p w14:paraId="05BE7D01" w14:textId="77777777" w:rsidR="00C160B3" w:rsidRPr="004575D0" w:rsidRDefault="00C160B3" w:rsidP="00D0361F">
      <w:pPr>
        <w:rPr>
          <w:lang w:val="en-US"/>
        </w:rPr>
      </w:pPr>
    </w:p>
    <w:p w14:paraId="5510660E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0468783D" w14:textId="77777777" w:rsidR="00F26E84" w:rsidRPr="00B578C4" w:rsidRDefault="00F26E84" w:rsidP="007B3AC2">
      <w:pPr>
        <w:rPr>
          <w:lang w:val="en-US"/>
        </w:rPr>
      </w:pPr>
    </w:p>
    <w:p w14:paraId="034E09B7" w14:textId="721B6969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Pr="00B578C4">
        <w:rPr>
          <w:lang w:val="en-US"/>
        </w:rPr>
        <w:t xml:space="preserve"> </w:t>
      </w:r>
      <w:r w:rsidRPr="004575D0">
        <w:rPr>
          <w:lang w:val="en-US"/>
        </w:rPr>
        <w:t xml:space="preserve"> </w:t>
      </w:r>
      <w:r>
        <w:rPr>
          <w:lang w:val="en-US"/>
        </w:rPr>
        <w:t>vesr-2</w:t>
      </w:r>
      <w:r w:rsidRPr="00B578C4">
        <w:rPr>
          <w:lang w:val="en-US"/>
        </w:rPr>
        <w:t>:</w:t>
      </w:r>
    </w:p>
    <w:p w14:paraId="63D7615C" w14:textId="77777777" w:rsidR="00F26E84" w:rsidRPr="004575D0" w:rsidRDefault="00F26E84" w:rsidP="00F26E84">
      <w:pPr>
        <w:rPr>
          <w:lang w:val="en-US"/>
        </w:rPr>
      </w:pPr>
    </w:p>
    <w:p w14:paraId="58BEE2E2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4DB3BC5D" w14:textId="77777777" w:rsidR="00F26E84" w:rsidRPr="00B578C4" w:rsidRDefault="00F26E84" w:rsidP="007B3AC2">
      <w:pPr>
        <w:rPr>
          <w:lang w:val="en-US"/>
        </w:rPr>
      </w:pPr>
    </w:p>
    <w:p w14:paraId="17F71A09" w14:textId="77777777" w:rsidR="00C160B3" w:rsidRDefault="00C160B3" w:rsidP="00C160B3">
      <w:pPr>
        <w:rPr>
          <w:lang w:val="en-US"/>
        </w:rPr>
      </w:pPr>
    </w:p>
    <w:p w14:paraId="7C6D5CE8" w14:textId="695C60B6" w:rsidR="007B3AC2" w:rsidRPr="00804FAD" w:rsidRDefault="007B3AC2" w:rsidP="00C160B3">
      <w:r w:rsidRPr="007B3AC2">
        <w:t>Создадим</w:t>
      </w:r>
      <w:r w:rsidRPr="004575D0">
        <w:rPr>
          <w:lang w:val="en-US"/>
        </w:rPr>
        <w:t xml:space="preserve"> </w:t>
      </w:r>
      <w:r w:rsidRPr="007B3AC2">
        <w:t>шлюз</w:t>
      </w:r>
      <w:r w:rsidRPr="004575D0">
        <w:rPr>
          <w:lang w:val="en-US"/>
        </w:rPr>
        <w:t xml:space="preserve"> </w:t>
      </w:r>
      <w:r w:rsidRPr="007B3AC2">
        <w:t>протокола</w:t>
      </w:r>
      <w:r w:rsidRPr="004575D0">
        <w:rPr>
          <w:lang w:val="en-US"/>
        </w:rPr>
        <w:t xml:space="preserve"> IKE. </w:t>
      </w:r>
      <w:r w:rsidRPr="007B3AC2"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D0361F"/>
    <w:p w14:paraId="0A923AFA" w14:textId="25A4B627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78146744" w14:textId="77777777" w:rsidR="00C160B3" w:rsidRPr="004575D0" w:rsidRDefault="00C160B3" w:rsidP="00D0361F">
      <w:pPr>
        <w:rPr>
          <w:lang w:val="en-US"/>
        </w:rPr>
      </w:pPr>
    </w:p>
    <w:p w14:paraId="7770F2CB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>-policy ike_pol1</w:t>
      </w:r>
    </w:p>
    <w:p w14:paraId="23F1DFDF" w14:textId="737961F5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address </w:t>
      </w:r>
      <w:r w:rsidR="0081154B" w:rsidRPr="00F26E84">
        <w:rPr>
          <w:rFonts w:ascii="Courier New" w:hAnsi="Courier New" w:cs="Courier New"/>
          <w:lang w:val="en-US"/>
        </w:rPr>
        <w:t>10.10.10.2</w:t>
      </w:r>
    </w:p>
    <w:p w14:paraId="112635F2" w14:textId="7FB1CF9B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network </w:t>
      </w:r>
      <w:r w:rsidR="0081154B" w:rsidRPr="00F26E84">
        <w:rPr>
          <w:rFonts w:ascii="Courier New" w:hAnsi="Courier New" w:cs="Courier New"/>
          <w:lang w:val="en-US"/>
        </w:rPr>
        <w:t>10.10.10.2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01F046C8" w14:textId="0599CEA8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address </w:t>
      </w:r>
      <w:r w:rsidR="0081154B" w:rsidRPr="00F26E84">
        <w:rPr>
          <w:rFonts w:ascii="Courier New" w:hAnsi="Courier New" w:cs="Courier New"/>
          <w:lang w:val="en-US"/>
        </w:rPr>
        <w:t>10.10.20.2</w:t>
      </w:r>
    </w:p>
    <w:p w14:paraId="79D80D2B" w14:textId="3A5D7D86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network </w:t>
      </w:r>
      <w:r w:rsidR="0081154B" w:rsidRPr="00F26E84">
        <w:rPr>
          <w:rFonts w:ascii="Courier New" w:hAnsi="Courier New" w:cs="Courier New"/>
          <w:lang w:val="en-US"/>
        </w:rPr>
        <w:t>10.10.20.2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707E1266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14F9E2F6" w14:textId="77777777" w:rsidR="00C160B3" w:rsidRPr="004575D0" w:rsidRDefault="00C160B3" w:rsidP="007B3AC2">
      <w:pPr>
        <w:rPr>
          <w:lang w:val="en-US"/>
        </w:rPr>
      </w:pPr>
    </w:p>
    <w:p w14:paraId="76B6938E" w14:textId="24E448BA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vesr-2</w:t>
      </w:r>
      <w:r w:rsidRPr="00B578C4">
        <w:rPr>
          <w:lang w:val="en-US"/>
        </w:rPr>
        <w:t>:</w:t>
      </w:r>
    </w:p>
    <w:p w14:paraId="6C32F444" w14:textId="77777777" w:rsidR="00C160B3" w:rsidRPr="004575D0" w:rsidRDefault="00C160B3" w:rsidP="00D0361F">
      <w:pPr>
        <w:rPr>
          <w:lang w:val="en-US"/>
        </w:rPr>
      </w:pPr>
    </w:p>
    <w:p w14:paraId="38687FF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>-policy ike_pol1</w:t>
      </w:r>
    </w:p>
    <w:p w14:paraId="07F2DBEE" w14:textId="7201FEAE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address </w:t>
      </w:r>
      <w:r w:rsidR="0081154B" w:rsidRPr="00F26E84">
        <w:rPr>
          <w:rFonts w:ascii="Courier New" w:hAnsi="Courier New" w:cs="Courier New"/>
          <w:lang w:val="en-US"/>
        </w:rPr>
        <w:t>10.10.20.2</w:t>
      </w:r>
    </w:p>
    <w:p w14:paraId="0AEBEB84" w14:textId="4120614F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network </w:t>
      </w:r>
      <w:r w:rsidR="0081154B" w:rsidRPr="00F26E84">
        <w:rPr>
          <w:rFonts w:ascii="Courier New" w:hAnsi="Courier New" w:cs="Courier New"/>
          <w:lang w:val="en-US"/>
        </w:rPr>
        <w:t>10.10.20.2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17B6E752" w14:textId="50C172DB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address </w:t>
      </w:r>
      <w:r w:rsidR="0081154B" w:rsidRPr="00F26E84">
        <w:rPr>
          <w:rFonts w:ascii="Courier New" w:hAnsi="Courier New" w:cs="Courier New"/>
          <w:lang w:val="en-US"/>
        </w:rPr>
        <w:t>10.10.10.2</w:t>
      </w:r>
    </w:p>
    <w:p w14:paraId="5ED4E963" w14:textId="0BD0BCD2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network </w:t>
      </w:r>
      <w:r w:rsidR="0081154B" w:rsidRPr="00F26E84">
        <w:rPr>
          <w:rFonts w:ascii="Courier New" w:hAnsi="Courier New" w:cs="Courier New"/>
          <w:lang w:val="en-US"/>
        </w:rPr>
        <w:t>10.10.10.2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290A6870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F26E84">
        <w:rPr>
          <w:rFonts w:ascii="Courier New" w:hAnsi="Courier New" w:cs="Courier New"/>
        </w:rPr>
        <w:t>exit</w:t>
      </w:r>
      <w:proofErr w:type="spellEnd"/>
    </w:p>
    <w:p w14:paraId="7D21B0A8" w14:textId="77777777" w:rsidR="00C160B3" w:rsidRPr="00804FAD" w:rsidRDefault="00C160B3" w:rsidP="00D0361F"/>
    <w:p w14:paraId="574F97F8" w14:textId="546F761A" w:rsidR="007B3AC2" w:rsidRDefault="007B3AC2" w:rsidP="00D0361F">
      <w:r w:rsidRPr="007B3AC2">
        <w:t xml:space="preserve">Создадим профиль параметров безопасности для </w:t>
      </w:r>
      <w:proofErr w:type="spellStart"/>
      <w:r w:rsidRPr="007B3AC2">
        <w:t>IPsec</w:t>
      </w:r>
      <w:proofErr w:type="spellEnd"/>
      <w:r w:rsidRPr="007B3AC2">
        <w:t>-туннеля. В профиле укажем группу Диффи-</w:t>
      </w:r>
      <w:proofErr w:type="spellStart"/>
      <w:r w:rsidRPr="007B3AC2">
        <w:t>Хэллмана</w:t>
      </w:r>
      <w:proofErr w:type="spellEnd"/>
      <w:r w:rsidRPr="007B3AC2">
        <w:t xml:space="preserve"> 2, алгоритм шифрования AES 128 </w:t>
      </w:r>
      <w:proofErr w:type="spellStart"/>
      <w:r w:rsidRPr="007B3AC2">
        <w:t>bit</w:t>
      </w:r>
      <w:proofErr w:type="spellEnd"/>
      <w:r w:rsidRPr="007B3AC2"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t>IPsec</w:t>
      </w:r>
      <w:proofErr w:type="spellEnd"/>
      <w:r w:rsidRPr="007B3AC2">
        <w:t>-туннеля:</w:t>
      </w:r>
    </w:p>
    <w:p w14:paraId="0637D58B" w14:textId="77777777" w:rsidR="00F26E84" w:rsidRPr="007B3AC2" w:rsidRDefault="00F26E84" w:rsidP="00D0361F"/>
    <w:p w14:paraId="2385E8C0" w14:textId="57A4990E" w:rsidR="007B3AC2" w:rsidRPr="00804FAD" w:rsidRDefault="00F26E84" w:rsidP="00D0361F">
      <w:r>
        <w:t>На</w:t>
      </w:r>
      <w:r w:rsidRPr="00B578C4">
        <w:t xml:space="preserve"> </w:t>
      </w:r>
      <w:proofErr w:type="gramStart"/>
      <w:r>
        <w:t>роутере</w:t>
      </w:r>
      <w:r w:rsidRPr="00B578C4">
        <w:t xml:space="preserve"> </w:t>
      </w:r>
      <w:r>
        <w:t xml:space="preserve"> </w:t>
      </w:r>
      <w:proofErr w:type="spellStart"/>
      <w:r w:rsidR="00C160B3">
        <w:rPr>
          <w:lang w:val="en-US"/>
        </w:rPr>
        <w:t>vesr</w:t>
      </w:r>
      <w:proofErr w:type="spellEnd"/>
      <w:proofErr w:type="gramEnd"/>
      <w:r w:rsidR="00C160B3" w:rsidRPr="00C160B3">
        <w:t>-1</w:t>
      </w:r>
      <w:r>
        <w:t>:</w:t>
      </w:r>
    </w:p>
    <w:p w14:paraId="0ADB5A32" w14:textId="77777777" w:rsidR="0081154B" w:rsidRPr="00C160B3" w:rsidRDefault="0081154B" w:rsidP="00D0361F"/>
    <w:p w14:paraId="7CE0393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ipsec_prop1</w:t>
      </w:r>
    </w:p>
    <w:p w14:paraId="40FF58D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1EFFAE3C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pfs</w:t>
      </w:r>
      <w:proofErr w:type="spellEnd"/>
      <w:r w:rsidRPr="00F26E84">
        <w:rPr>
          <w:rFonts w:ascii="Courier New" w:hAnsi="Courier New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>exit</w:t>
      </w:r>
    </w:p>
    <w:p w14:paraId="3B664051" w14:textId="77777777" w:rsidR="0081154B" w:rsidRPr="00B578C4" w:rsidRDefault="0081154B" w:rsidP="00D0361F">
      <w:pPr>
        <w:rPr>
          <w:lang w:val="en-US"/>
        </w:rPr>
      </w:pPr>
    </w:p>
    <w:p w14:paraId="4BAC8060" w14:textId="4E3F67AC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</w:t>
      </w:r>
      <w:r w:rsidRPr="00F26E84">
        <w:rPr>
          <w:lang w:val="en-US"/>
        </w:rPr>
        <w:t>-2</w:t>
      </w:r>
      <w:r w:rsidRPr="00B578C4">
        <w:rPr>
          <w:lang w:val="en-US"/>
        </w:rPr>
        <w:t>:</w:t>
      </w:r>
    </w:p>
    <w:p w14:paraId="33C5B18D" w14:textId="77777777" w:rsidR="00F26E84" w:rsidRPr="00F26E84" w:rsidRDefault="00F26E84" w:rsidP="00F26E84">
      <w:pPr>
        <w:rPr>
          <w:lang w:val="en-US"/>
        </w:rPr>
      </w:pPr>
    </w:p>
    <w:p w14:paraId="42393D6C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3273A71F" w14:textId="77777777" w:rsidR="00F26E84" w:rsidRPr="00B578C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pfs</w:t>
      </w:r>
      <w:proofErr w:type="spellEnd"/>
      <w:r w:rsidRPr="00B578C4">
        <w:rPr>
          <w:rFonts w:ascii="Courier New" w:hAnsi="Courier New" w:cs="Courier New"/>
        </w:rPr>
        <w:t xml:space="preserve"> </w:t>
      </w:r>
      <w:r w:rsidRPr="00F26E84">
        <w:rPr>
          <w:rFonts w:ascii="Courier New" w:hAnsi="Courier New" w:cs="Courier New"/>
          <w:lang w:val="en-US"/>
        </w:rPr>
        <w:t>dh</w:t>
      </w:r>
      <w:r w:rsidRPr="00B578C4">
        <w:rPr>
          <w:rFonts w:ascii="Courier New" w:hAnsi="Courier New" w:cs="Courier New"/>
        </w:rPr>
        <w:t>-</w:t>
      </w:r>
      <w:r w:rsidRPr="00F26E84">
        <w:rPr>
          <w:rFonts w:ascii="Courier New" w:hAnsi="Courier New" w:cs="Courier New"/>
          <w:lang w:val="en-US"/>
        </w:rPr>
        <w:t>group</w:t>
      </w:r>
      <w:r w:rsidRPr="00B578C4">
        <w:rPr>
          <w:rFonts w:ascii="Courier New" w:hAnsi="Courier New" w:cs="Courier New"/>
        </w:rPr>
        <w:t xml:space="preserve"> 2</w:t>
      </w:r>
    </w:p>
    <w:p w14:paraId="19DF1D5E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F26E84">
        <w:rPr>
          <w:rFonts w:ascii="Courier New" w:hAnsi="Courier New" w:cs="Courier New"/>
        </w:rPr>
        <w:t>exit</w:t>
      </w:r>
      <w:proofErr w:type="spellEnd"/>
    </w:p>
    <w:p w14:paraId="266A00C6" w14:textId="77777777" w:rsidR="00F26E84" w:rsidRPr="00804FAD" w:rsidRDefault="00F26E84" w:rsidP="00D0361F"/>
    <w:p w14:paraId="3E890524" w14:textId="175F911A" w:rsidR="007B3AC2" w:rsidRPr="00804FAD" w:rsidRDefault="007B3AC2" w:rsidP="00D0361F">
      <w:r w:rsidRPr="007B3AC2">
        <w:t xml:space="preserve">Создадим политику для </w:t>
      </w:r>
      <w:proofErr w:type="spellStart"/>
      <w:r w:rsidRPr="007B3AC2">
        <w:t>IPsec</w:t>
      </w:r>
      <w:proofErr w:type="spellEnd"/>
      <w:r w:rsidRPr="007B3AC2">
        <w:t xml:space="preserve">-туннеля. В политике указывается список профилей </w:t>
      </w:r>
      <w:proofErr w:type="spellStart"/>
      <w:r w:rsidRPr="007B3AC2">
        <w:t>IPsec</w:t>
      </w:r>
      <w:proofErr w:type="spellEnd"/>
      <w:r w:rsidRPr="007B3AC2">
        <w:t>-туннеля, по которым могут согласовываться узлы.</w:t>
      </w:r>
    </w:p>
    <w:p w14:paraId="7EDA3506" w14:textId="77777777" w:rsidR="0081154B" w:rsidRPr="00804FAD" w:rsidRDefault="0081154B" w:rsidP="00D0361F"/>
    <w:p w14:paraId="29970F9E" w14:textId="18025A74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3A148B21" w14:textId="77777777" w:rsidR="0081154B" w:rsidRPr="004575D0" w:rsidRDefault="0081154B" w:rsidP="00D0361F">
      <w:pPr>
        <w:rPr>
          <w:lang w:val="en-US"/>
        </w:rPr>
      </w:pPr>
    </w:p>
    <w:p w14:paraId="426BE3D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10701F55" w14:textId="77777777" w:rsidR="0081154B" w:rsidRPr="00B578C4" w:rsidRDefault="0081154B" w:rsidP="00D0361F">
      <w:pPr>
        <w:rPr>
          <w:lang w:val="en-US"/>
        </w:rPr>
      </w:pPr>
    </w:p>
    <w:p w14:paraId="65710915" w14:textId="0BB89171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vesr-2</w:t>
      </w:r>
      <w:r w:rsidRPr="00B578C4">
        <w:rPr>
          <w:lang w:val="en-US"/>
        </w:rPr>
        <w:t>:</w:t>
      </w:r>
    </w:p>
    <w:p w14:paraId="3C766909" w14:textId="77777777" w:rsidR="00F26E84" w:rsidRPr="004575D0" w:rsidRDefault="00F26E84" w:rsidP="00F26E84">
      <w:pPr>
        <w:rPr>
          <w:lang w:val="en-US"/>
        </w:rPr>
      </w:pPr>
    </w:p>
    <w:p w14:paraId="25A84228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4EF699A4" w14:textId="77777777" w:rsidR="00F26E84" w:rsidRPr="00F26E84" w:rsidRDefault="00F26E84" w:rsidP="00D0361F"/>
    <w:p w14:paraId="290739F0" w14:textId="6004297B" w:rsidR="007B3AC2" w:rsidRPr="00804FAD" w:rsidRDefault="007B3AC2" w:rsidP="00D0361F">
      <w:r w:rsidRPr="007B3AC2">
        <w:t>Создадим</w:t>
      </w:r>
      <w:r w:rsidRPr="00B578C4">
        <w:t xml:space="preserve"> </w:t>
      </w:r>
      <w:r w:rsidRPr="004575D0">
        <w:rPr>
          <w:lang w:val="en-US"/>
        </w:rPr>
        <w:t>IPsec</w:t>
      </w:r>
      <w:r w:rsidRPr="00B578C4">
        <w:t xml:space="preserve"> </w:t>
      </w:r>
      <w:r w:rsidRPr="004575D0">
        <w:rPr>
          <w:lang w:val="en-US"/>
        </w:rPr>
        <w:t>VPN</w:t>
      </w:r>
      <w:r w:rsidRPr="00B578C4">
        <w:t xml:space="preserve">. </w:t>
      </w:r>
      <w:r w:rsidRPr="007B3AC2">
        <w:t xml:space="preserve">В VPN указывается шлюз IKE-протокола, политика IP </w:t>
      </w:r>
      <w:proofErr w:type="spellStart"/>
      <w:r w:rsidRPr="007B3AC2">
        <w:t>sec</w:t>
      </w:r>
      <w:proofErr w:type="spellEnd"/>
      <w:r w:rsidRPr="007B3AC2"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t>enable</w:t>
      </w:r>
      <w:proofErr w:type="spellEnd"/>
      <w:r w:rsidRPr="007B3AC2">
        <w:t>.</w:t>
      </w:r>
    </w:p>
    <w:p w14:paraId="2B82A822" w14:textId="77777777" w:rsidR="0081154B" w:rsidRPr="00804FAD" w:rsidRDefault="0081154B" w:rsidP="00D0361F"/>
    <w:p w14:paraId="23DD30FF" w14:textId="7C37678B" w:rsidR="007A6C6B" w:rsidRPr="007A6C6B" w:rsidRDefault="007A6C6B" w:rsidP="007A6C6B">
      <w:r>
        <w:t>На</w:t>
      </w:r>
      <w:r w:rsidRPr="00B578C4">
        <w:t xml:space="preserve"> </w:t>
      </w:r>
      <w:r>
        <w:t>роутере</w:t>
      </w:r>
      <w:r w:rsidRPr="00B578C4">
        <w:t xml:space="preserve"> </w:t>
      </w:r>
      <w:proofErr w:type="spellStart"/>
      <w:r>
        <w:rPr>
          <w:lang w:val="en-US"/>
        </w:rPr>
        <w:t>vesr</w:t>
      </w:r>
      <w:proofErr w:type="spellEnd"/>
      <w:r w:rsidRPr="00B578C4">
        <w:t>-1</w:t>
      </w:r>
      <w:r>
        <w:t>:</w:t>
      </w:r>
    </w:p>
    <w:p w14:paraId="77AD6BCB" w14:textId="77777777" w:rsidR="007A6C6B" w:rsidRPr="00B578C4" w:rsidRDefault="007A6C6B" w:rsidP="007A6C6B"/>
    <w:p w14:paraId="530D3DAF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423A49BE" w14:textId="77777777" w:rsidR="007A6C6B" w:rsidRPr="00B578C4" w:rsidRDefault="007A6C6B" w:rsidP="007A6C6B">
      <w:pPr>
        <w:rPr>
          <w:lang w:val="en-US"/>
        </w:rPr>
      </w:pPr>
    </w:p>
    <w:p w14:paraId="4A5712F2" w14:textId="320F10FE" w:rsidR="007A6C6B" w:rsidRPr="00B578C4" w:rsidRDefault="007A6C6B" w:rsidP="007A6C6B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proofErr w:type="gramStart"/>
      <w:r>
        <w:t>роутере</w:t>
      </w:r>
      <w:r w:rsidRPr="00F26E84">
        <w:rPr>
          <w:lang w:val="en-US"/>
        </w:rPr>
        <w:t xml:space="preserve"> </w:t>
      </w:r>
      <w:r w:rsidRPr="004575D0">
        <w:rPr>
          <w:lang w:val="en-US"/>
        </w:rPr>
        <w:t xml:space="preserve"> </w:t>
      </w:r>
      <w:r>
        <w:rPr>
          <w:lang w:val="en-US"/>
        </w:rPr>
        <w:t>vesr</w:t>
      </w:r>
      <w:proofErr w:type="gramEnd"/>
      <w:r>
        <w:rPr>
          <w:lang w:val="en-US"/>
        </w:rPr>
        <w:t>-2</w:t>
      </w:r>
      <w:r w:rsidRPr="00B578C4">
        <w:rPr>
          <w:lang w:val="en-US"/>
        </w:rPr>
        <w:t>:</w:t>
      </w:r>
    </w:p>
    <w:p w14:paraId="097EA3DC" w14:textId="77777777" w:rsidR="007A6C6B" w:rsidRPr="004575D0" w:rsidRDefault="007A6C6B" w:rsidP="007A6C6B">
      <w:pPr>
        <w:rPr>
          <w:lang w:val="en-US"/>
        </w:rPr>
      </w:pPr>
    </w:p>
    <w:p w14:paraId="5A60EF8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1B669B0D" w14:textId="77777777" w:rsidR="007A6C6B" w:rsidRPr="007A6C6B" w:rsidRDefault="007A6C6B" w:rsidP="007A6C6B">
      <w:pPr>
        <w:rPr>
          <w:lang w:val="en-US"/>
        </w:rPr>
      </w:pPr>
    </w:p>
    <w:p w14:paraId="6F4762F7" w14:textId="77777777" w:rsidR="007A6C6B" w:rsidRPr="007A6C6B" w:rsidRDefault="007A6C6B" w:rsidP="00D0361F">
      <w:pPr>
        <w:rPr>
          <w:lang w:val="en-US"/>
        </w:rPr>
      </w:pPr>
    </w:p>
    <w:p w14:paraId="15468594" w14:textId="6E8D92EB" w:rsidR="007B3AC2" w:rsidRPr="007A6C6B" w:rsidRDefault="007A6C6B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</w:t>
      </w:r>
      <w:r w:rsidR="00C160B3" w:rsidRPr="007A6C6B">
        <w:rPr>
          <w:lang w:val="en-US"/>
        </w:rPr>
        <w:t>vesr-1</w:t>
      </w:r>
      <w:r w:rsidRPr="007A6C6B">
        <w:rPr>
          <w:lang w:val="en-US"/>
        </w:rPr>
        <w:t>:</w:t>
      </w:r>
    </w:p>
    <w:p w14:paraId="18C9506F" w14:textId="77777777" w:rsidR="007A6C6B" w:rsidRPr="007A6C6B" w:rsidRDefault="007A6C6B" w:rsidP="007B3AC2">
      <w:pPr>
        <w:rPr>
          <w:lang w:val="en-US"/>
        </w:rPr>
      </w:pPr>
    </w:p>
    <w:p w14:paraId="27B97807" w14:textId="20AC9B2A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vpn</w:t>
      </w:r>
      <w:proofErr w:type="spellEnd"/>
      <w:r w:rsidRPr="007A6C6B">
        <w:rPr>
          <w:rFonts w:ascii="Courier New" w:hAnsi="Courier New" w:cs="Courier New"/>
          <w:lang w:val="en-US"/>
        </w:rPr>
        <w:t xml:space="preserve"> ipsec1</w:t>
      </w:r>
    </w:p>
    <w:p w14:paraId="113E7086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>-policy ipsec_pol1</w:t>
      </w:r>
    </w:p>
    <w:p w14:paraId="5FC24E00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enable</w:t>
      </w:r>
    </w:p>
    <w:p w14:paraId="3C374771" w14:textId="77777777" w:rsidR="007B3AC2" w:rsidRPr="00B578C4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006D7228" w14:textId="77777777" w:rsidR="007A6C6B" w:rsidRPr="00B578C4" w:rsidRDefault="007A6C6B" w:rsidP="007B3AC2">
      <w:pPr>
        <w:rPr>
          <w:lang w:val="en-US"/>
        </w:rPr>
      </w:pPr>
    </w:p>
    <w:p w14:paraId="4B7DC454" w14:textId="4084EC14" w:rsidR="007A6C6B" w:rsidRPr="00B578C4" w:rsidRDefault="007A6C6B" w:rsidP="007A6C6B">
      <w:pPr>
        <w:rPr>
          <w:lang w:val="en-US"/>
        </w:rPr>
      </w:pPr>
      <w:r>
        <w:t>На</w:t>
      </w:r>
      <w:r w:rsidRPr="00B578C4">
        <w:rPr>
          <w:lang w:val="en-US"/>
        </w:rPr>
        <w:t xml:space="preserve"> </w:t>
      </w:r>
      <w:proofErr w:type="gramStart"/>
      <w:r>
        <w:t>роутере</w:t>
      </w:r>
      <w:r w:rsidRPr="00B578C4">
        <w:rPr>
          <w:lang w:val="en-US"/>
        </w:rPr>
        <w:t xml:space="preserve">  </w:t>
      </w:r>
      <w:r w:rsidRPr="007A6C6B">
        <w:rPr>
          <w:lang w:val="en-US"/>
        </w:rPr>
        <w:t>vesr</w:t>
      </w:r>
      <w:proofErr w:type="gramEnd"/>
      <w:r w:rsidRPr="00B578C4">
        <w:rPr>
          <w:lang w:val="en-US"/>
        </w:rPr>
        <w:t>-2</w:t>
      </w:r>
      <w:r w:rsidRPr="00B578C4">
        <w:rPr>
          <w:lang w:val="en-US"/>
        </w:rPr>
        <w:t>:</w:t>
      </w:r>
    </w:p>
    <w:p w14:paraId="32E1B98F" w14:textId="77777777" w:rsidR="007A6C6B" w:rsidRPr="00B578C4" w:rsidRDefault="007A6C6B" w:rsidP="007A6C6B">
      <w:pPr>
        <w:rPr>
          <w:lang w:val="en-US"/>
        </w:rPr>
      </w:pPr>
    </w:p>
    <w:p w14:paraId="18988422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security</w:t>
      </w:r>
      <w:r w:rsidRPr="00B578C4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B578C4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vpn</w:t>
      </w:r>
      <w:proofErr w:type="spellEnd"/>
      <w:r w:rsidRPr="00B578C4">
        <w:rPr>
          <w:rFonts w:ascii="Courier New" w:hAnsi="Courier New" w:cs="Courier New"/>
          <w:lang w:val="en-US"/>
        </w:rPr>
        <w:t xml:space="preserve"> </w:t>
      </w:r>
      <w:r w:rsidRPr="007A6C6B">
        <w:rPr>
          <w:rFonts w:ascii="Courier New" w:hAnsi="Courier New" w:cs="Courier New"/>
          <w:lang w:val="en-US"/>
        </w:rPr>
        <w:t>ipsec</w:t>
      </w:r>
      <w:r w:rsidRPr="00B578C4">
        <w:rPr>
          <w:rFonts w:ascii="Courier New" w:hAnsi="Courier New" w:cs="Courier New"/>
          <w:lang w:val="en-US"/>
        </w:rPr>
        <w:t>1</w:t>
      </w:r>
    </w:p>
    <w:p w14:paraId="2E11D66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>-policy ipsec_pol1</w:t>
      </w:r>
    </w:p>
    <w:p w14:paraId="06D9E7ED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enable</w:t>
      </w:r>
    </w:p>
    <w:p w14:paraId="70A3309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674B36AF" w14:textId="77777777" w:rsidR="007A6C6B" w:rsidRPr="007A6C6B" w:rsidRDefault="007A6C6B" w:rsidP="007B3AC2">
      <w:pPr>
        <w:rPr>
          <w:lang w:val="en-US"/>
        </w:rPr>
      </w:pPr>
    </w:p>
    <w:p w14:paraId="2FBC940A" w14:textId="63077501" w:rsidR="007B3AC2" w:rsidRPr="004575D0" w:rsidRDefault="007B3AC2" w:rsidP="00D0361F">
      <w:pPr>
        <w:rPr>
          <w:lang w:val="en-US"/>
        </w:rPr>
      </w:pPr>
      <w:r w:rsidRPr="007B3AC2">
        <w:t>Настраиваем</w:t>
      </w:r>
      <w:r w:rsidRPr="004575D0">
        <w:rPr>
          <w:lang w:val="en-US"/>
        </w:rPr>
        <w:t xml:space="preserve"> firewall:</w:t>
      </w:r>
    </w:p>
    <w:p w14:paraId="2A19F2A2" w14:textId="77777777" w:rsidR="0081154B" w:rsidRDefault="0081154B" w:rsidP="00D0361F">
      <w:pPr>
        <w:rPr>
          <w:lang w:val="en-US"/>
        </w:rPr>
      </w:pPr>
    </w:p>
    <w:p w14:paraId="7088233D" w14:textId="5254694B" w:rsidR="007B3AC2" w:rsidRPr="00B578C4" w:rsidRDefault="007A6C6B" w:rsidP="00D0361F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proofErr w:type="gramStart"/>
      <w:r>
        <w:t>роутере</w:t>
      </w:r>
      <w:r w:rsidRPr="007A6C6B">
        <w:rPr>
          <w:lang w:val="en-US"/>
        </w:rPr>
        <w:t xml:space="preserve">  </w:t>
      </w:r>
      <w:r w:rsidR="00C160B3">
        <w:rPr>
          <w:lang w:val="en-US"/>
        </w:rPr>
        <w:t>vesr</w:t>
      </w:r>
      <w:proofErr w:type="gramEnd"/>
      <w:r w:rsidR="00C160B3">
        <w:rPr>
          <w:lang w:val="en-US"/>
        </w:rPr>
        <w:t>-1</w:t>
      </w:r>
      <w:r w:rsidRPr="00B578C4">
        <w:rPr>
          <w:lang w:val="en-US"/>
        </w:rPr>
        <w:t>:</w:t>
      </w:r>
    </w:p>
    <w:p w14:paraId="31BCD2AC" w14:textId="39C8334A" w:rsidR="007B3AC2" w:rsidRPr="004575D0" w:rsidRDefault="007B3AC2" w:rsidP="007B3AC2">
      <w:pPr>
        <w:rPr>
          <w:lang w:val="en-US"/>
        </w:rPr>
      </w:pPr>
    </w:p>
    <w:p w14:paraId="33EADF89" w14:textId="6DD7E303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zone-pair </w:t>
      </w:r>
      <w:r w:rsidR="0081154B" w:rsidRPr="007A6C6B">
        <w:rPr>
          <w:rFonts w:ascii="Courier New" w:hAnsi="Courier New" w:cs="Courier New"/>
          <w:lang w:val="en-US"/>
        </w:rPr>
        <w:t>UNTRUST</w:t>
      </w:r>
      <w:r w:rsidRPr="007A6C6B">
        <w:rPr>
          <w:rFonts w:ascii="Courier New" w:hAnsi="Courier New" w:cs="Courier New"/>
          <w:lang w:val="en-US"/>
        </w:rPr>
        <w:t xml:space="preserve"> self</w:t>
      </w:r>
    </w:p>
    <w:p w14:paraId="5633BE49" w14:textId="3CAA52AE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rule </w:t>
      </w:r>
      <w:r w:rsidR="00881C37" w:rsidRPr="007A6C6B">
        <w:rPr>
          <w:rFonts w:ascii="Courier New" w:hAnsi="Courier New" w:cs="Courier New"/>
          <w:lang w:val="en-US"/>
        </w:rPr>
        <w:t>4</w:t>
      </w:r>
    </w:p>
    <w:p w14:paraId="1A17E7BD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7A6C6B">
        <w:rPr>
          <w:rFonts w:ascii="Courier New" w:hAnsi="Courier New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7020E8E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3994F4FD" w14:textId="4BDF13D4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rule </w:t>
      </w:r>
      <w:r w:rsidR="00881C37" w:rsidRPr="007A6C6B">
        <w:rPr>
          <w:rFonts w:ascii="Courier New" w:hAnsi="Courier New" w:cs="Courier New"/>
          <w:lang w:val="en-US"/>
        </w:rPr>
        <w:t>5</w:t>
      </w:r>
    </w:p>
    <w:p w14:paraId="22875193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79A53D39" w14:textId="77777777" w:rsidR="007B3AC2" w:rsidRPr="00B578C4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532AA586" w14:textId="77777777" w:rsidR="007B3AC2" w:rsidRPr="00B578C4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261CDC39" w14:textId="342CF274" w:rsidR="007B3AC2" w:rsidRDefault="007B3AC2" w:rsidP="007B3AC2"/>
    <w:p w14:paraId="65A4277A" w14:textId="4D431085" w:rsidR="007A6C6B" w:rsidRPr="007A6C6B" w:rsidRDefault="007A6C6B" w:rsidP="007A6C6B">
      <w:r>
        <w:t>На</w:t>
      </w:r>
      <w:r w:rsidRPr="00B578C4">
        <w:t xml:space="preserve"> </w:t>
      </w:r>
      <w:proofErr w:type="gramStart"/>
      <w:r>
        <w:t>роутере</w:t>
      </w:r>
      <w:r w:rsidRPr="00B578C4">
        <w:t xml:space="preserve">  </w:t>
      </w:r>
      <w:proofErr w:type="spellStart"/>
      <w:r>
        <w:rPr>
          <w:lang w:val="en-US"/>
        </w:rPr>
        <w:t>vesr</w:t>
      </w:r>
      <w:proofErr w:type="spellEnd"/>
      <w:proofErr w:type="gramEnd"/>
      <w:r w:rsidRPr="00B578C4">
        <w:t>-2</w:t>
      </w:r>
      <w:r>
        <w:t>:</w:t>
      </w:r>
    </w:p>
    <w:p w14:paraId="658B5D1E" w14:textId="77777777" w:rsidR="007A6C6B" w:rsidRPr="00B578C4" w:rsidRDefault="007A6C6B" w:rsidP="007A6C6B"/>
    <w:p w14:paraId="2E80340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security zone-pair UNTRUST self</w:t>
      </w:r>
    </w:p>
    <w:p w14:paraId="075881C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rule 4</w:t>
      </w:r>
    </w:p>
    <w:p w14:paraId="69778097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7A6C6B">
        <w:rPr>
          <w:rFonts w:ascii="Courier New" w:hAnsi="Courier New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44B8096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634D163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rule 5</w:t>
      </w:r>
    </w:p>
    <w:p w14:paraId="1F5A5AD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238E6FFD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2A6B1541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691B1802" w14:textId="77777777" w:rsidR="007A6C6B" w:rsidRDefault="007A6C6B" w:rsidP="007A6C6B"/>
    <w:p w14:paraId="50D71096" w14:textId="77777777" w:rsidR="007A6C6B" w:rsidRDefault="007A6C6B" w:rsidP="007B3AC2"/>
    <w:p w14:paraId="0B39F591" w14:textId="2B2FD2A5" w:rsidR="007A6C6B" w:rsidRDefault="007A6C6B" w:rsidP="007B3AC2">
      <w:r>
        <w:t>Применяем настройки на роутерах:</w:t>
      </w:r>
    </w:p>
    <w:p w14:paraId="608781D5" w14:textId="77777777" w:rsidR="007A6C6B" w:rsidRPr="007A6C6B" w:rsidRDefault="007A6C6B" w:rsidP="007B3AC2"/>
    <w:p w14:paraId="3C3948A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do commit</w:t>
      </w:r>
    </w:p>
    <w:p w14:paraId="7CA60A1B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do confirm</w:t>
      </w:r>
    </w:p>
    <w:p w14:paraId="7A02B9BA" w14:textId="77777777" w:rsidR="001A2DB6" w:rsidRDefault="001A2DB6" w:rsidP="007B3AC2">
      <w:pPr>
        <w:rPr>
          <w:lang w:val="en-US"/>
        </w:rPr>
      </w:pPr>
    </w:p>
    <w:p w14:paraId="5BFBCDF5" w14:textId="5AF661A9" w:rsidR="001A2DB6" w:rsidRPr="00B578C4" w:rsidRDefault="001A2DB6" w:rsidP="007B3AC2">
      <w:pPr>
        <w:rPr>
          <w:lang w:val="en-US"/>
        </w:rPr>
      </w:pPr>
      <w:r>
        <w:t>Протокол</w:t>
      </w:r>
      <w:r w:rsidRPr="00B578C4">
        <w:rPr>
          <w:lang w:val="en-US"/>
        </w:rPr>
        <w:t xml:space="preserve"> </w:t>
      </w:r>
      <w:r>
        <w:t>настройки</w:t>
      </w:r>
      <w:r w:rsidRPr="00B578C4">
        <w:rPr>
          <w:lang w:val="en-US"/>
        </w:rPr>
        <w:t>:</w:t>
      </w:r>
    </w:p>
    <w:p w14:paraId="46B997F6" w14:textId="77777777" w:rsidR="001A2DB6" w:rsidRPr="00B578C4" w:rsidRDefault="001A2DB6" w:rsidP="007B3AC2">
      <w:pPr>
        <w:rPr>
          <w:lang w:val="en-US"/>
        </w:rPr>
      </w:pPr>
    </w:p>
    <w:p w14:paraId="09001D9A" w14:textId="5B75BC28" w:rsidR="001A2DB6" w:rsidRPr="00B578C4" w:rsidRDefault="007A6C6B" w:rsidP="007B3AC2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 </w:t>
      </w:r>
      <w:r w:rsidR="001A2DB6" w:rsidRPr="00B578C4">
        <w:rPr>
          <w:lang w:val="en-US"/>
        </w:rPr>
        <w:t xml:space="preserve"> </w:t>
      </w:r>
      <w:r w:rsidR="001A2DB6">
        <w:rPr>
          <w:lang w:val="en-US"/>
        </w:rPr>
        <w:t>vesr</w:t>
      </w:r>
      <w:r w:rsidR="001A2DB6" w:rsidRPr="00B578C4">
        <w:rPr>
          <w:lang w:val="en-US"/>
        </w:rPr>
        <w:t>-1:</w:t>
      </w:r>
    </w:p>
    <w:p w14:paraId="545ABE54" w14:textId="77777777" w:rsidR="001A2DB6" w:rsidRPr="00B578C4" w:rsidRDefault="001A2DB6" w:rsidP="007B3AC2">
      <w:pPr>
        <w:rPr>
          <w:lang w:val="en-US"/>
        </w:rPr>
      </w:pPr>
    </w:p>
    <w:p w14:paraId="2BCB7B0D" w14:textId="77777777" w:rsidR="001A2DB6" w:rsidRPr="00B578C4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</w:t>
      </w:r>
      <w:r w:rsidRPr="00B578C4">
        <w:rPr>
          <w:b/>
          <w:bCs/>
          <w:lang w:val="en-US"/>
        </w:rPr>
        <w:t xml:space="preserve">-1# </w:t>
      </w:r>
      <w:r w:rsidRPr="001A2DB6">
        <w:rPr>
          <w:b/>
          <w:bCs/>
          <w:lang w:val="en-US"/>
        </w:rPr>
        <w:t>config</w:t>
      </w:r>
    </w:p>
    <w:p w14:paraId="383C6CB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proposal ike_prop1</w:t>
      </w:r>
    </w:p>
    <w:p w14:paraId="0123EE9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authentication algorithm md5</w:t>
      </w:r>
    </w:p>
    <w:p w14:paraId="5A84FA9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encryption algorithm aes128</w:t>
      </w:r>
    </w:p>
    <w:p w14:paraId="3A8E1D4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dh-group 2</w:t>
      </w:r>
    </w:p>
    <w:p w14:paraId="790597A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6698260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policy ike_pol1</w:t>
      </w:r>
    </w:p>
    <w:p w14:paraId="75F8C41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pre-shared-key ascii-text P@ssw0rd</w:t>
      </w:r>
    </w:p>
    <w:p w14:paraId="6386D0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proposal ike_prop1</w:t>
      </w:r>
    </w:p>
    <w:p w14:paraId="45F35F5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249E50B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688C80A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 ike_pol1</w:t>
      </w:r>
    </w:p>
    <w:p w14:paraId="713196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local address 10.10.10.2</w:t>
      </w:r>
    </w:p>
    <w:p w14:paraId="1666F5E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local network 10.10.10.2/32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06F382B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remote address 10.10.20.2</w:t>
      </w:r>
    </w:p>
    <w:p w14:paraId="46E9A4D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remote network 10.10.20.2/32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0C66364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mode policy-based</w:t>
      </w:r>
    </w:p>
    <w:p w14:paraId="483C4D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4C762B4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proposal ipsec_prop1</w:t>
      </w:r>
    </w:p>
    <w:p w14:paraId="6C67EFD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authentication algorithm md5</w:t>
      </w:r>
    </w:p>
    <w:p w14:paraId="6A6977F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encryption algorithm aes128</w:t>
      </w:r>
    </w:p>
    <w:p w14:paraId="6B2BABE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pfs</w:t>
      </w:r>
      <w:proofErr w:type="spellEnd"/>
      <w:r w:rsidRPr="001A2DB6">
        <w:rPr>
          <w:b/>
          <w:bCs/>
          <w:lang w:val="en-US"/>
        </w:rPr>
        <w:t xml:space="preserve"> dh-group 2</w:t>
      </w:r>
    </w:p>
    <w:p w14:paraId="056F663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1DB1DC0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policy ipsec_pol1</w:t>
      </w:r>
    </w:p>
    <w:p w14:paraId="4B5380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proposal ipsec_prop1</w:t>
      </w:r>
    </w:p>
    <w:p w14:paraId="5D733ED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293EF5D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ipsec1</w:t>
      </w:r>
    </w:p>
    <w:p w14:paraId="6F69AE8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establish-tunnel route</w:t>
      </w:r>
    </w:p>
    <w:p w14:paraId="4459CCE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4415D18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-policy ipsec_pol1</w:t>
      </w:r>
    </w:p>
    <w:p w14:paraId="14149A5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enable</w:t>
      </w:r>
    </w:p>
    <w:p w14:paraId="7572A59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4A47A0D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security zone-pair UNTRUST self</w:t>
      </w:r>
    </w:p>
    <w:p w14:paraId="38F161A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    rule 4</w:t>
      </w:r>
    </w:p>
    <w:p w14:paraId="1F3BCA1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description "ESP"</w:t>
      </w:r>
    </w:p>
    <w:p w14:paraId="53C585D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action permit</w:t>
      </w:r>
    </w:p>
    <w:p w14:paraId="5BAC51A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match protocol </w:t>
      </w:r>
      <w:proofErr w:type="spellStart"/>
      <w:r w:rsidRPr="001A2DB6">
        <w:rPr>
          <w:b/>
          <w:bCs/>
          <w:lang w:val="en-US"/>
        </w:rPr>
        <w:t>esp</w:t>
      </w:r>
      <w:proofErr w:type="spellEnd"/>
    </w:p>
    <w:p w14:paraId="7CC4AD7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enable</w:t>
      </w:r>
    </w:p>
    <w:p w14:paraId="203F5A2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exit</w:t>
      </w:r>
    </w:p>
    <w:p w14:paraId="3971DBA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  rule 5</w:t>
      </w:r>
    </w:p>
    <w:p w14:paraId="6003DDC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description "AH"</w:t>
      </w:r>
    </w:p>
    <w:p w14:paraId="0F5FBB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action permit</w:t>
      </w:r>
    </w:p>
    <w:p w14:paraId="66A68E9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match protocol ah</w:t>
      </w:r>
    </w:p>
    <w:p w14:paraId="1EB99EC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enable</w:t>
      </w:r>
    </w:p>
    <w:p w14:paraId="520C592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exit</w:t>
      </w:r>
    </w:p>
    <w:p w14:paraId="3EC4535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0CBD9F8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do commit</w:t>
      </w:r>
    </w:p>
    <w:p w14:paraId="619DA1A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2025-06-25T16:00:49+00:00 %CLI-I-CRIT: user admin from </w:t>
      </w:r>
      <w:proofErr w:type="gramStart"/>
      <w:r w:rsidRPr="001A2DB6">
        <w:rPr>
          <w:b/>
          <w:bCs/>
          <w:lang w:val="en-US"/>
        </w:rPr>
        <w:t>console  input</w:t>
      </w:r>
      <w:proofErr w:type="gramEnd"/>
      <w:r w:rsidRPr="001A2DB6">
        <w:rPr>
          <w:b/>
          <w:bCs/>
          <w:lang w:val="en-US"/>
        </w:rPr>
        <w:t>: do commit</w:t>
      </w:r>
    </w:p>
    <w:p w14:paraId="1F9F6E7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do confirm</w:t>
      </w:r>
    </w:p>
    <w:p w14:paraId="425E304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2025-06-25T16:00:54+00:00 %CLI-I-CRIT: user admin from </w:t>
      </w:r>
      <w:proofErr w:type="gramStart"/>
      <w:r w:rsidRPr="001A2DB6">
        <w:rPr>
          <w:b/>
          <w:bCs/>
          <w:lang w:val="en-US"/>
        </w:rPr>
        <w:t>console  input</w:t>
      </w:r>
      <w:proofErr w:type="gramEnd"/>
      <w:r w:rsidRPr="001A2DB6">
        <w:rPr>
          <w:b/>
          <w:bCs/>
          <w:lang w:val="en-US"/>
        </w:rPr>
        <w:t>: do confirm</w:t>
      </w:r>
    </w:p>
    <w:p w14:paraId="71B3FAD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exit</w:t>
      </w:r>
    </w:p>
    <w:p w14:paraId="36018CC8" w14:textId="20AB9DB2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vesr-1#</w:t>
      </w:r>
    </w:p>
    <w:p w14:paraId="3AAA300E" w14:textId="77777777" w:rsidR="00767834" w:rsidRPr="00804FAD" w:rsidRDefault="00767834" w:rsidP="007B3AC2">
      <w:pPr>
        <w:rPr>
          <w:lang w:val="en-US"/>
        </w:rPr>
      </w:pPr>
    </w:p>
    <w:p w14:paraId="5F9DC697" w14:textId="1912B9CF" w:rsidR="001A2DB6" w:rsidRDefault="007A6C6B" w:rsidP="007B3AC2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 </w:t>
      </w:r>
      <w:r w:rsidR="001A2DB6" w:rsidRPr="00804FAD">
        <w:rPr>
          <w:lang w:val="en-US"/>
        </w:rPr>
        <w:t xml:space="preserve"> </w:t>
      </w:r>
      <w:r w:rsidR="001A2DB6">
        <w:rPr>
          <w:lang w:val="en-US"/>
        </w:rPr>
        <w:t>vesr-2:</w:t>
      </w:r>
    </w:p>
    <w:p w14:paraId="4C0C86F6" w14:textId="77777777" w:rsidR="001A2DB6" w:rsidRPr="001A2DB6" w:rsidRDefault="001A2DB6" w:rsidP="007B3AC2">
      <w:pPr>
        <w:rPr>
          <w:lang w:val="en-US"/>
        </w:rPr>
      </w:pPr>
    </w:p>
    <w:p w14:paraId="1E1459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 config</w:t>
      </w:r>
    </w:p>
    <w:p w14:paraId="0DB9A0F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proposal ike_prop1</w:t>
      </w:r>
    </w:p>
    <w:p w14:paraId="2561296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authentication algorithm md5</w:t>
      </w:r>
    </w:p>
    <w:p w14:paraId="1B7E300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encryption algorithm aes128</w:t>
      </w:r>
    </w:p>
    <w:p w14:paraId="5306688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dh-group 2</w:t>
      </w:r>
    </w:p>
    <w:p w14:paraId="37E5861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7B5537C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policy ike_pol1</w:t>
      </w:r>
    </w:p>
    <w:p w14:paraId="0F48D1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pre-shared-key ascii-text P@ssw0rd</w:t>
      </w:r>
    </w:p>
    <w:p w14:paraId="779785E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proposal ike_prop1</w:t>
      </w:r>
    </w:p>
    <w:p w14:paraId="0AFA104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364EF70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0E67270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 ike_pol1</w:t>
      </w:r>
    </w:p>
    <w:p w14:paraId="2650F17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local address 10.10.20.2</w:t>
      </w:r>
    </w:p>
    <w:p w14:paraId="0A4C255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local network 10.10.20.2/32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2642576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remote address 10.10.10.2</w:t>
      </w:r>
    </w:p>
    <w:p w14:paraId="5A1FAC2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remote network 10.10.10.2/32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0C1B8A8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mode policy-based</w:t>
      </w:r>
    </w:p>
    <w:p w14:paraId="179DAE9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173F99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proposal ipsec_prop1</w:t>
      </w:r>
    </w:p>
    <w:p w14:paraId="7DDE173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authentication algorithm md5</w:t>
      </w:r>
    </w:p>
    <w:p w14:paraId="4C2CFD2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encryption algorithm aes128</w:t>
      </w:r>
    </w:p>
    <w:p w14:paraId="74F9BF1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pfs</w:t>
      </w:r>
      <w:proofErr w:type="spellEnd"/>
      <w:r w:rsidRPr="001A2DB6">
        <w:rPr>
          <w:b/>
          <w:bCs/>
          <w:lang w:val="en-US"/>
        </w:rPr>
        <w:t xml:space="preserve"> dh-group 2</w:t>
      </w:r>
    </w:p>
    <w:p w14:paraId="2C24354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041D154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policy ipsec_pol1</w:t>
      </w:r>
    </w:p>
    <w:p w14:paraId="6AC509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proposal ipsec_prop1</w:t>
      </w:r>
    </w:p>
    <w:p w14:paraId="23F7FDA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7BCBAF3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ipsec1</w:t>
      </w:r>
    </w:p>
    <w:p w14:paraId="500E856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establish-tunnel route</w:t>
      </w:r>
    </w:p>
    <w:p w14:paraId="581FF2B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5CAF48D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-policy ipsec_pol1</w:t>
      </w:r>
    </w:p>
    <w:p w14:paraId="4B89812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enable</w:t>
      </w:r>
    </w:p>
    <w:p w14:paraId="752D498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6569AF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security zone-pair UNTRUST self</w:t>
      </w:r>
    </w:p>
    <w:p w14:paraId="227ED96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    rule 4</w:t>
      </w:r>
    </w:p>
    <w:p w14:paraId="77663F3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description "ESP"</w:t>
      </w:r>
    </w:p>
    <w:p w14:paraId="28933CA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action permit</w:t>
      </w:r>
    </w:p>
    <w:p w14:paraId="338AA44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match protocol </w:t>
      </w:r>
      <w:proofErr w:type="spellStart"/>
      <w:r w:rsidRPr="001A2DB6">
        <w:rPr>
          <w:b/>
          <w:bCs/>
          <w:lang w:val="en-US"/>
        </w:rPr>
        <w:t>esp</w:t>
      </w:r>
      <w:proofErr w:type="spellEnd"/>
    </w:p>
    <w:p w14:paraId="68CC971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enable</w:t>
      </w:r>
    </w:p>
    <w:p w14:paraId="0BCE78F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exit</w:t>
      </w:r>
    </w:p>
    <w:p w14:paraId="0B03B3D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  rule 5</w:t>
      </w:r>
    </w:p>
    <w:p w14:paraId="2816E83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description "AH"</w:t>
      </w:r>
    </w:p>
    <w:p w14:paraId="11D861A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action permit</w:t>
      </w:r>
    </w:p>
    <w:p w14:paraId="3526EFF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match protocol ah</w:t>
      </w:r>
    </w:p>
    <w:p w14:paraId="31D0248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enable</w:t>
      </w:r>
    </w:p>
    <w:p w14:paraId="1916346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exit</w:t>
      </w:r>
    </w:p>
    <w:p w14:paraId="03E5E3D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256333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do commit</w:t>
      </w:r>
    </w:p>
    <w:p w14:paraId="69BAD73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2025-06-25T16:01:02+00:00 %CLI-I-CRIT: user admin from </w:t>
      </w:r>
      <w:proofErr w:type="gramStart"/>
      <w:r w:rsidRPr="001A2DB6">
        <w:rPr>
          <w:b/>
          <w:bCs/>
          <w:lang w:val="en-US"/>
        </w:rPr>
        <w:t>console  input</w:t>
      </w:r>
      <w:proofErr w:type="gramEnd"/>
      <w:r w:rsidRPr="001A2DB6">
        <w:rPr>
          <w:b/>
          <w:bCs/>
          <w:lang w:val="en-US"/>
        </w:rPr>
        <w:t>: do commit</w:t>
      </w:r>
    </w:p>
    <w:p w14:paraId="160605D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do confirm</w:t>
      </w:r>
    </w:p>
    <w:p w14:paraId="001A3E1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2025-06-25T16:01:06+00:00 %CLI-I-CRIT: user admin from </w:t>
      </w:r>
      <w:proofErr w:type="gramStart"/>
      <w:r w:rsidRPr="001A2DB6">
        <w:rPr>
          <w:b/>
          <w:bCs/>
          <w:lang w:val="en-US"/>
        </w:rPr>
        <w:t>console  input</w:t>
      </w:r>
      <w:proofErr w:type="gramEnd"/>
      <w:r w:rsidRPr="001A2DB6">
        <w:rPr>
          <w:b/>
          <w:bCs/>
          <w:lang w:val="en-US"/>
        </w:rPr>
        <w:t>: do confirm</w:t>
      </w:r>
    </w:p>
    <w:p w14:paraId="23ED676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exit</w:t>
      </w:r>
    </w:p>
    <w:p w14:paraId="4DBA5694" w14:textId="65A58A9E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</w:t>
      </w:r>
    </w:p>
    <w:p w14:paraId="6AF2B127" w14:textId="77777777" w:rsidR="001A2DB6" w:rsidRPr="001A2DB6" w:rsidRDefault="001A2DB6" w:rsidP="00767834">
      <w:pPr>
        <w:rPr>
          <w:lang w:val="en-US"/>
        </w:rPr>
      </w:pPr>
    </w:p>
    <w:p w14:paraId="08DEB848" w14:textId="32578EF8" w:rsidR="007B3AC2" w:rsidRDefault="007B3AC2" w:rsidP="00767834">
      <w:pPr>
        <w:rPr>
          <w:lang w:val="en-US"/>
        </w:rPr>
      </w:pPr>
      <w:r w:rsidRPr="007B3AC2">
        <w:t>Проверяем</w:t>
      </w:r>
      <w:r w:rsidR="00A67CB9" w:rsidRPr="00B578C4">
        <w:rPr>
          <w:lang w:val="en-US"/>
        </w:rPr>
        <w:t xml:space="preserve"> </w:t>
      </w:r>
      <w:r w:rsidR="00A67CB9">
        <w:t>н</w:t>
      </w:r>
      <w:r w:rsidR="00A67CB9">
        <w:t>а</w:t>
      </w:r>
      <w:r w:rsidR="00A67CB9" w:rsidRPr="007A6C6B">
        <w:rPr>
          <w:lang w:val="en-US"/>
        </w:rPr>
        <w:t xml:space="preserve"> </w:t>
      </w:r>
      <w:r w:rsidR="00A67CB9">
        <w:t>роутере</w:t>
      </w:r>
      <w:r w:rsidR="00A67CB9" w:rsidRPr="007A6C6B">
        <w:rPr>
          <w:lang w:val="en-US"/>
        </w:rPr>
        <w:t xml:space="preserve">  </w:t>
      </w:r>
      <w:r w:rsidR="001A2DB6">
        <w:rPr>
          <w:lang w:val="en-US"/>
        </w:rPr>
        <w:t xml:space="preserve"> vesr-1</w:t>
      </w:r>
      <w:r w:rsidRPr="004575D0">
        <w:rPr>
          <w:lang w:val="en-US"/>
        </w:rPr>
        <w:t>:</w:t>
      </w:r>
    </w:p>
    <w:p w14:paraId="1113BD5A" w14:textId="77777777" w:rsidR="001A2DB6" w:rsidRDefault="001A2DB6" w:rsidP="00767834">
      <w:pPr>
        <w:rPr>
          <w:lang w:val="en-US"/>
        </w:rPr>
      </w:pPr>
    </w:p>
    <w:p w14:paraId="1983088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ipsec1             --                               Enabled</w:t>
      </w:r>
    </w:p>
    <w:p w14:paraId="64CB728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IKE:</w:t>
      </w:r>
    </w:p>
    <w:p w14:paraId="09C6974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Randomization:              100%</w:t>
      </w:r>
    </w:p>
    <w:p w14:paraId="585FB4E2" w14:textId="23058CD4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vesr-1#</w:t>
      </w:r>
    </w:p>
    <w:p w14:paraId="6350490B" w14:textId="6AAB271A" w:rsidR="007B3AC2" w:rsidRDefault="007B3AC2" w:rsidP="007B3AC2">
      <w:pPr>
        <w:rPr>
          <w:lang w:val="en-US"/>
        </w:rPr>
      </w:pPr>
    </w:p>
    <w:p w14:paraId="1E9346D9" w14:textId="67C20CBB" w:rsidR="001A2DB6" w:rsidRDefault="001A2DB6" w:rsidP="001A2DB6">
      <w:pPr>
        <w:rPr>
          <w:lang w:val="en-US"/>
        </w:rPr>
      </w:pPr>
      <w:r w:rsidRPr="007B3AC2">
        <w:t>Проверяем</w:t>
      </w:r>
      <w:r w:rsidR="00A67CB9" w:rsidRPr="00B578C4">
        <w:rPr>
          <w:lang w:val="en-US"/>
        </w:rPr>
        <w:t xml:space="preserve"> </w:t>
      </w:r>
      <w:r w:rsidR="00A67CB9">
        <w:t>н</w:t>
      </w:r>
      <w:r w:rsidR="00A67CB9">
        <w:t>а</w:t>
      </w:r>
      <w:r w:rsidR="00A67CB9" w:rsidRPr="007A6C6B">
        <w:rPr>
          <w:lang w:val="en-US"/>
        </w:rPr>
        <w:t xml:space="preserve"> </w:t>
      </w:r>
      <w:r w:rsidR="00A67CB9">
        <w:t>роутере</w:t>
      </w:r>
      <w:r w:rsidR="00A67CB9" w:rsidRPr="007A6C6B">
        <w:rPr>
          <w:lang w:val="en-US"/>
        </w:rPr>
        <w:t xml:space="preserve">  </w:t>
      </w:r>
      <w:r>
        <w:rPr>
          <w:lang w:val="en-US"/>
        </w:rPr>
        <w:t xml:space="preserve"> vesr-2</w:t>
      </w:r>
      <w:r w:rsidRPr="004575D0">
        <w:rPr>
          <w:lang w:val="en-US"/>
        </w:rPr>
        <w:t>:</w:t>
      </w:r>
    </w:p>
    <w:p w14:paraId="1902E18B" w14:textId="77777777" w:rsidR="001A2DB6" w:rsidRDefault="001A2DB6" w:rsidP="001A2DB6">
      <w:pPr>
        <w:rPr>
          <w:lang w:val="en-US"/>
        </w:rPr>
      </w:pPr>
    </w:p>
    <w:p w14:paraId="290D2421" w14:textId="2662026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ipsec1             --                               Enabled</w:t>
      </w:r>
    </w:p>
    <w:p w14:paraId="72A7321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IKE:</w:t>
      </w:r>
    </w:p>
    <w:p w14:paraId="602DDB9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Randomization:              100%</w:t>
      </w:r>
    </w:p>
    <w:p w14:paraId="5217B720" w14:textId="623E0EF3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</w:t>
      </w:r>
    </w:p>
    <w:p w14:paraId="1A0F0F41" w14:textId="12B5AA1A" w:rsidR="007B3AC2" w:rsidRPr="0081154B" w:rsidRDefault="007B3AC2" w:rsidP="007B3AC2">
      <w:pPr>
        <w:rPr>
          <w:lang w:val="en-US"/>
        </w:rPr>
      </w:pPr>
    </w:p>
    <w:p w14:paraId="4EC8E570" w14:textId="549EF188" w:rsidR="007B3AC2" w:rsidRPr="00804FAD" w:rsidRDefault="007B3AC2" w:rsidP="007B3AC2">
      <w:pPr>
        <w:rPr>
          <w:lang w:val="en-US"/>
        </w:rPr>
      </w:pPr>
    </w:p>
    <w:p w14:paraId="0C16D5B4" w14:textId="756DF863" w:rsidR="007B3AC2" w:rsidRPr="00B578C4" w:rsidRDefault="00157882" w:rsidP="007B3AC2">
      <w:pPr>
        <w:rPr>
          <w:lang w:val="en-US"/>
        </w:rPr>
      </w:pPr>
      <w:r>
        <w:t>Проверка</w:t>
      </w:r>
      <w:r w:rsidRPr="00B578C4">
        <w:rPr>
          <w:lang w:val="en-US"/>
        </w:rPr>
        <w:t xml:space="preserve"> </w:t>
      </w:r>
      <w:r>
        <w:t>состояния</w:t>
      </w:r>
      <w:r w:rsidRPr="00B578C4">
        <w:rPr>
          <w:lang w:val="en-US"/>
        </w:rPr>
        <w:t xml:space="preserve"> </w:t>
      </w:r>
      <w:proofErr w:type="spellStart"/>
      <w:r>
        <w:rPr>
          <w:lang w:val="en-US"/>
        </w:rPr>
        <w:t>vpn</w:t>
      </w:r>
      <w:proofErr w:type="spellEnd"/>
      <w:r w:rsidRPr="00B578C4">
        <w:rPr>
          <w:lang w:val="en-US"/>
        </w:rPr>
        <w:t xml:space="preserve"> </w:t>
      </w:r>
      <w:r w:rsidR="00784AA9">
        <w:t>на</w:t>
      </w:r>
      <w:r w:rsidRPr="00B578C4">
        <w:rPr>
          <w:lang w:val="en-US"/>
        </w:rPr>
        <w:t xml:space="preserve"> </w:t>
      </w:r>
      <w:r>
        <w:t>обоих</w:t>
      </w:r>
      <w:r w:rsidRPr="00B578C4">
        <w:rPr>
          <w:lang w:val="en-US"/>
        </w:rPr>
        <w:t xml:space="preserve"> </w:t>
      </w:r>
      <w:r>
        <w:t>роутерах</w:t>
      </w:r>
      <w:r w:rsidRPr="00B578C4">
        <w:rPr>
          <w:lang w:val="en-US"/>
        </w:rPr>
        <w:t>:</w:t>
      </w:r>
    </w:p>
    <w:p w14:paraId="08CB1156" w14:textId="77777777" w:rsidR="00157882" w:rsidRPr="00B578C4" w:rsidRDefault="00157882" w:rsidP="007B3AC2">
      <w:pPr>
        <w:rPr>
          <w:lang w:val="en-US"/>
        </w:rPr>
      </w:pPr>
    </w:p>
    <w:p w14:paraId="5056B8B7" w14:textId="77777777" w:rsidR="00157882" w:rsidRPr="00784AA9" w:rsidRDefault="00157882" w:rsidP="00784AA9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84AA9">
        <w:rPr>
          <w:rFonts w:ascii="Courier New" w:hAnsi="Courier New" w:cs="Courier New"/>
          <w:lang w:val="en-US"/>
        </w:rPr>
        <w:t xml:space="preserve">vesr-1# </w:t>
      </w:r>
      <w:proofErr w:type="spellStart"/>
      <w:r w:rsidRPr="00784AA9">
        <w:rPr>
          <w:rFonts w:ascii="Courier New" w:hAnsi="Courier New" w:cs="Courier New"/>
          <w:lang w:val="en-US"/>
        </w:rPr>
        <w:t>sh</w:t>
      </w:r>
      <w:proofErr w:type="spellEnd"/>
      <w:r w:rsidRPr="00784AA9">
        <w:rPr>
          <w:rFonts w:ascii="Courier New" w:hAnsi="Courier New" w:cs="Courier New"/>
          <w:lang w:val="en-US"/>
        </w:rPr>
        <w:t xml:space="preserve"> security </w:t>
      </w:r>
      <w:proofErr w:type="spellStart"/>
      <w:r w:rsidRPr="00784AA9">
        <w:rPr>
          <w:rFonts w:ascii="Courier New" w:hAnsi="Courier New" w:cs="Courier New"/>
          <w:lang w:val="en-US"/>
        </w:rPr>
        <w:t>ipsec</w:t>
      </w:r>
      <w:proofErr w:type="spellEnd"/>
      <w:r w:rsidRPr="00784AA9">
        <w:rPr>
          <w:rFonts w:ascii="Courier New" w:hAnsi="Courier New" w:cs="Courier New"/>
          <w:lang w:val="en-US"/>
        </w:rPr>
        <w:t xml:space="preserve"> </w:t>
      </w:r>
      <w:proofErr w:type="spellStart"/>
      <w:r w:rsidRPr="00784AA9">
        <w:rPr>
          <w:rFonts w:ascii="Courier New" w:hAnsi="Courier New" w:cs="Courier New"/>
          <w:lang w:val="en-US"/>
        </w:rPr>
        <w:t>vpn</w:t>
      </w:r>
      <w:proofErr w:type="spellEnd"/>
      <w:r w:rsidRPr="00784AA9">
        <w:rPr>
          <w:rFonts w:ascii="Courier New" w:hAnsi="Courier New" w:cs="Courier New"/>
          <w:lang w:val="en-US"/>
        </w:rPr>
        <w:t xml:space="preserve"> status</w:t>
      </w:r>
    </w:p>
    <w:p w14:paraId="3F8D5459" w14:textId="29F9364C" w:rsidR="00157882" w:rsidRPr="00784AA9" w:rsidRDefault="00157882" w:rsidP="00784AA9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784AA9">
        <w:rPr>
          <w:rFonts w:ascii="Courier New" w:hAnsi="Courier New" w:cs="Courier New"/>
          <w:lang w:val="en-US"/>
        </w:rPr>
        <w:t>vesr</w:t>
      </w:r>
      <w:proofErr w:type="spellEnd"/>
      <w:r w:rsidRPr="00784AA9">
        <w:rPr>
          <w:rFonts w:ascii="Courier New" w:hAnsi="Courier New" w:cs="Courier New"/>
        </w:rPr>
        <w:t>-1#</w:t>
      </w:r>
    </w:p>
    <w:p w14:paraId="47024245" w14:textId="77777777" w:rsidR="00157882" w:rsidRDefault="00157882" w:rsidP="00157882"/>
    <w:p w14:paraId="0C3643BA" w14:textId="4160BD37" w:rsidR="00157882" w:rsidRDefault="00784AA9" w:rsidP="00157882">
      <w:r>
        <w:t xml:space="preserve">Ничего нету. </w:t>
      </w:r>
      <w:proofErr w:type="gramStart"/>
      <w:r>
        <w:t>Потому ,</w:t>
      </w:r>
      <w:proofErr w:type="gramEnd"/>
      <w:r>
        <w:t xml:space="preserve"> что д</w:t>
      </w:r>
      <w:r w:rsidR="00157882"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157882"/>
    <w:p w14:paraId="310F0906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</w:t>
      </w:r>
      <w:proofErr w:type="gramStart"/>
      <w:r w:rsidRPr="00157882">
        <w:rPr>
          <w:b/>
          <w:bCs/>
          <w:lang w:val="en-US"/>
        </w:rPr>
        <w:t>box:~</w:t>
      </w:r>
      <w:proofErr w:type="gramEnd"/>
      <w:r w:rsidRPr="00157882">
        <w:rPr>
          <w:b/>
          <w:bCs/>
          <w:lang w:val="en-US"/>
        </w:rPr>
        <w:t>$ traceroute 172.16.2.2</w:t>
      </w:r>
    </w:p>
    <w:p w14:paraId="28DA0B8A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traceroute to 172.16.2.2 (172.16.2.2), 30 hops max, </w:t>
      </w:r>
      <w:proofErr w:type="gramStart"/>
      <w:r w:rsidRPr="00157882">
        <w:rPr>
          <w:b/>
          <w:bCs/>
          <w:lang w:val="en-US"/>
        </w:rPr>
        <w:t>38 byte</w:t>
      </w:r>
      <w:proofErr w:type="gramEnd"/>
      <w:r w:rsidRPr="00157882">
        <w:rPr>
          <w:b/>
          <w:bCs/>
          <w:lang w:val="en-US"/>
        </w:rPr>
        <w:t xml:space="preserve"> packets</w:t>
      </w:r>
    </w:p>
    <w:p w14:paraId="4FF9773C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1  172.16.1.1</w:t>
      </w:r>
      <w:proofErr w:type="gramEnd"/>
      <w:r w:rsidRPr="00157882">
        <w:rPr>
          <w:b/>
          <w:bCs/>
          <w:lang w:val="en-US"/>
        </w:rPr>
        <w:t xml:space="preserve"> (172.16.1.1</w:t>
      </w:r>
      <w:proofErr w:type="gramStart"/>
      <w:r w:rsidRPr="00157882">
        <w:rPr>
          <w:b/>
          <w:bCs/>
          <w:lang w:val="en-US"/>
        </w:rPr>
        <w:t>)  15.253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1.213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1.220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2  192.168.100.2</w:t>
      </w:r>
      <w:proofErr w:type="gramEnd"/>
      <w:r w:rsidRPr="00157882">
        <w:rPr>
          <w:b/>
          <w:bCs/>
          <w:lang w:val="en-US"/>
        </w:rPr>
        <w:t xml:space="preserve"> (192.168.100.2</w:t>
      </w:r>
      <w:proofErr w:type="gramStart"/>
      <w:r w:rsidRPr="00157882">
        <w:rPr>
          <w:b/>
          <w:bCs/>
          <w:lang w:val="en-US"/>
        </w:rPr>
        <w:t>)  2.595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16.045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4.787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3  172.16.2.2</w:t>
      </w:r>
      <w:proofErr w:type="gramEnd"/>
      <w:r w:rsidRPr="00157882">
        <w:rPr>
          <w:b/>
          <w:bCs/>
          <w:lang w:val="en-US"/>
        </w:rPr>
        <w:t xml:space="preserve"> (172.16.2.2</w:t>
      </w:r>
      <w:proofErr w:type="gramStart"/>
      <w:r w:rsidRPr="00157882">
        <w:rPr>
          <w:b/>
          <w:bCs/>
          <w:lang w:val="en-US"/>
        </w:rPr>
        <w:t>)  26.368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3.358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3.142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</w:t>
      </w:r>
      <w:proofErr w:type="gramStart"/>
      <w:r w:rsidRPr="00157882">
        <w:rPr>
          <w:b/>
          <w:bCs/>
          <w:lang w:val="en-US"/>
        </w:rPr>
        <w:t>box:~</w:t>
      </w:r>
      <w:proofErr w:type="gramEnd"/>
      <w:r w:rsidRPr="00157882">
        <w:rPr>
          <w:b/>
          <w:bCs/>
          <w:lang w:val="en-US"/>
        </w:rPr>
        <w:t>$</w:t>
      </w:r>
    </w:p>
    <w:p w14:paraId="21778C3D" w14:textId="77777777" w:rsidR="001A2DB6" w:rsidRPr="00157882" w:rsidRDefault="001A2DB6" w:rsidP="007B3AC2">
      <w:pPr>
        <w:rPr>
          <w:lang w:val="en-US"/>
        </w:rPr>
      </w:pPr>
    </w:p>
    <w:p w14:paraId="3B4BDD63" w14:textId="4D177F2A" w:rsidR="00157882" w:rsidRPr="00804FAD" w:rsidRDefault="00157882" w:rsidP="007B3AC2">
      <w:pPr>
        <w:rPr>
          <w:lang w:val="en-US"/>
        </w:rPr>
      </w:pPr>
      <w:r>
        <w:t>И</w:t>
      </w:r>
      <w:r w:rsidRPr="00804FAD">
        <w:rPr>
          <w:lang w:val="en-US"/>
        </w:rPr>
        <w:t xml:space="preserve"> </w:t>
      </w:r>
      <w:r>
        <w:t>проверяем</w:t>
      </w:r>
      <w:r w:rsidRPr="00804FAD">
        <w:rPr>
          <w:lang w:val="en-US"/>
        </w:rPr>
        <w:t xml:space="preserve"> </w:t>
      </w:r>
      <w:r>
        <w:t>еще</w:t>
      </w:r>
      <w:r w:rsidRPr="00804FAD">
        <w:rPr>
          <w:lang w:val="en-US"/>
        </w:rPr>
        <w:t xml:space="preserve"> </w:t>
      </w:r>
      <w:r>
        <w:t>раз</w:t>
      </w:r>
      <w:r w:rsidRPr="00804FAD">
        <w:rPr>
          <w:lang w:val="en-US"/>
        </w:rPr>
        <w:t>:</w:t>
      </w:r>
    </w:p>
    <w:p w14:paraId="6806AC48" w14:textId="77777777" w:rsidR="00157882" w:rsidRPr="00804FAD" w:rsidRDefault="00157882" w:rsidP="007B3AC2">
      <w:pPr>
        <w:rPr>
          <w:lang w:val="en-US"/>
        </w:rPr>
      </w:pPr>
    </w:p>
    <w:p w14:paraId="2D123FBC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vesr-1# </w:t>
      </w:r>
      <w:proofErr w:type="spellStart"/>
      <w:r w:rsidRPr="00157882">
        <w:rPr>
          <w:b/>
          <w:bCs/>
          <w:lang w:val="en-US"/>
        </w:rPr>
        <w:t>sh</w:t>
      </w:r>
      <w:proofErr w:type="spellEnd"/>
      <w:r w:rsidRPr="00157882">
        <w:rPr>
          <w:b/>
          <w:bCs/>
          <w:lang w:val="en-US"/>
        </w:rPr>
        <w:t xml:space="preserve"> security </w:t>
      </w:r>
      <w:proofErr w:type="spellStart"/>
      <w:r w:rsidRPr="00157882">
        <w:rPr>
          <w:b/>
          <w:bCs/>
          <w:lang w:val="en-US"/>
        </w:rPr>
        <w:t>ipsec</w:t>
      </w:r>
      <w:proofErr w:type="spell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vpn</w:t>
      </w:r>
      <w:proofErr w:type="spellEnd"/>
      <w:r w:rsidRPr="00157882">
        <w:rPr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Responder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804FAD">
        <w:rPr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804FAD">
        <w:rPr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</w:p>
    <w:p w14:paraId="4691654B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vesr-2# </w:t>
      </w:r>
      <w:proofErr w:type="spellStart"/>
      <w:r w:rsidRPr="00157882">
        <w:rPr>
          <w:b/>
          <w:bCs/>
          <w:lang w:val="en-US"/>
        </w:rPr>
        <w:t>sh</w:t>
      </w:r>
      <w:proofErr w:type="spellEnd"/>
      <w:r w:rsidRPr="00157882">
        <w:rPr>
          <w:b/>
          <w:bCs/>
          <w:lang w:val="en-US"/>
        </w:rPr>
        <w:t xml:space="preserve"> security </w:t>
      </w:r>
      <w:proofErr w:type="spellStart"/>
      <w:r w:rsidRPr="00157882">
        <w:rPr>
          <w:b/>
          <w:bCs/>
          <w:lang w:val="en-US"/>
        </w:rPr>
        <w:t>ipsec</w:t>
      </w:r>
      <w:proofErr w:type="spell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vpn</w:t>
      </w:r>
      <w:proofErr w:type="spellEnd"/>
      <w:r w:rsidRPr="00157882">
        <w:rPr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Responder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157882">
      <w:pPr>
        <w:shd w:val="clear" w:color="auto" w:fill="AEAAAA" w:themeFill="background2" w:themeFillShade="BF"/>
        <w:rPr>
          <w:b/>
          <w:bCs/>
        </w:rPr>
      </w:pPr>
      <w:r w:rsidRPr="00B578C4">
        <w:rPr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157882">
      <w:pPr>
        <w:shd w:val="clear" w:color="auto" w:fill="AEAAAA" w:themeFill="background2" w:themeFillShade="BF"/>
        <w:rPr>
          <w:b/>
          <w:bCs/>
        </w:rPr>
      </w:pPr>
      <w:proofErr w:type="spellStart"/>
      <w:r w:rsidRPr="00157882">
        <w:rPr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b/>
          <w:bCs/>
        </w:rPr>
        <w:t xml:space="preserve">        0</w:t>
      </w:r>
      <w:r w:rsidRPr="00157882">
        <w:rPr>
          <w:b/>
          <w:bCs/>
          <w:lang w:val="en-US"/>
        </w:rPr>
        <w:t>x</w:t>
      </w:r>
      <w:r w:rsidRPr="00B578C4">
        <w:rPr>
          <w:b/>
          <w:bCs/>
        </w:rPr>
        <w:t>480615</w:t>
      </w:r>
      <w:proofErr w:type="spellStart"/>
      <w:r w:rsidRPr="00157882">
        <w:rPr>
          <w:b/>
          <w:bCs/>
          <w:lang w:val="en-US"/>
        </w:rPr>
        <w:t>bbe</w:t>
      </w:r>
      <w:proofErr w:type="spellEnd"/>
      <w:r w:rsidRPr="00B578C4">
        <w:rPr>
          <w:b/>
          <w:bCs/>
        </w:rPr>
        <w:t>0</w:t>
      </w:r>
      <w:r w:rsidRPr="00157882">
        <w:rPr>
          <w:b/>
          <w:bCs/>
          <w:lang w:val="en-US"/>
        </w:rPr>
        <w:t>f</w:t>
      </w:r>
      <w:r w:rsidRPr="00B578C4">
        <w:rPr>
          <w:b/>
          <w:bCs/>
        </w:rPr>
        <w:t>088</w:t>
      </w:r>
      <w:proofErr w:type="spellStart"/>
      <w:r w:rsidRPr="00157882">
        <w:rPr>
          <w:b/>
          <w:bCs/>
          <w:lang w:val="en-US"/>
        </w:rPr>
        <w:t>db</w:t>
      </w:r>
      <w:proofErr w:type="spellEnd"/>
      <w:r w:rsidRPr="00B578C4">
        <w:rPr>
          <w:b/>
          <w:bCs/>
        </w:rPr>
        <w:t xml:space="preserve">   0</w:t>
      </w:r>
      <w:r w:rsidRPr="00157882">
        <w:rPr>
          <w:b/>
          <w:bCs/>
          <w:lang w:val="en-US"/>
        </w:rPr>
        <w:t>x</w:t>
      </w:r>
      <w:r w:rsidRPr="00B578C4">
        <w:rPr>
          <w:b/>
          <w:bCs/>
        </w:rPr>
        <w:t>43</w:t>
      </w:r>
      <w:r w:rsidRPr="00157882">
        <w:rPr>
          <w:b/>
          <w:bCs/>
          <w:lang w:val="en-US"/>
        </w:rPr>
        <w:t>d</w:t>
      </w:r>
      <w:r w:rsidRPr="00B578C4">
        <w:rPr>
          <w:b/>
          <w:bCs/>
        </w:rPr>
        <w:t>74</w:t>
      </w:r>
      <w:proofErr w:type="spellStart"/>
      <w:r w:rsidRPr="00157882">
        <w:rPr>
          <w:b/>
          <w:bCs/>
          <w:lang w:val="en-US"/>
        </w:rPr>
        <w:t>dcb</w:t>
      </w:r>
      <w:proofErr w:type="spellEnd"/>
      <w:r w:rsidRPr="00B578C4">
        <w:rPr>
          <w:b/>
          <w:bCs/>
        </w:rPr>
        <w:t>9</w:t>
      </w:r>
      <w:r w:rsidRPr="00157882">
        <w:rPr>
          <w:b/>
          <w:bCs/>
          <w:lang w:val="en-US"/>
        </w:rPr>
        <w:t>ac</w:t>
      </w:r>
      <w:r w:rsidRPr="00B578C4">
        <w:rPr>
          <w:b/>
          <w:bCs/>
        </w:rPr>
        <w:t>0</w:t>
      </w:r>
      <w:r w:rsidRPr="00157882">
        <w:rPr>
          <w:b/>
          <w:bCs/>
          <w:lang w:val="en-US"/>
        </w:rPr>
        <w:t>c</w:t>
      </w:r>
      <w:r w:rsidRPr="00B578C4">
        <w:rPr>
          <w:b/>
          <w:bCs/>
        </w:rPr>
        <w:t xml:space="preserve">174   </w:t>
      </w:r>
      <w:r w:rsidRPr="00157882">
        <w:rPr>
          <w:b/>
          <w:bCs/>
          <w:lang w:val="en-US"/>
        </w:rPr>
        <w:t>Established</w:t>
      </w:r>
    </w:p>
    <w:p w14:paraId="2DEEB126" w14:textId="77777777" w:rsidR="00157882" w:rsidRDefault="00157882" w:rsidP="00157882"/>
    <w:p w14:paraId="091009D3" w14:textId="642B61AA" w:rsidR="00157882" w:rsidRDefault="00157882" w:rsidP="00157882">
      <w:r>
        <w:t xml:space="preserve">Есть прохождение пакетов </w:t>
      </w:r>
      <w:proofErr w:type="gramStart"/>
      <w:r>
        <w:t>в туннеле</w:t>
      </w:r>
      <w:proofErr w:type="gramEnd"/>
      <w:r>
        <w:t xml:space="preserve"> и они зашифрованы:</w:t>
      </w:r>
    </w:p>
    <w:p w14:paraId="150129E9" w14:textId="77777777" w:rsidR="00297DE1" w:rsidRDefault="00297DE1" w:rsidP="00157882"/>
    <w:p w14:paraId="4AD8DBB8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>gns3@</w:t>
      </w:r>
      <w:proofErr w:type="gramStart"/>
      <w:r w:rsidRPr="00297DE1">
        <w:rPr>
          <w:b/>
          <w:bCs/>
          <w:lang w:val="en-US"/>
        </w:rPr>
        <w:t>box:~</w:t>
      </w:r>
      <w:proofErr w:type="gramEnd"/>
      <w:r w:rsidRPr="00297DE1">
        <w:rPr>
          <w:b/>
          <w:bCs/>
          <w:lang w:val="en-US"/>
        </w:rPr>
        <w:t>$ traceroute 172.16.2.2</w:t>
      </w:r>
    </w:p>
    <w:p w14:paraId="7C71ED5E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traceroute to 172.16.2.2 (172.16.2.2), 30 hops max, </w:t>
      </w:r>
      <w:proofErr w:type="gramStart"/>
      <w:r w:rsidRPr="00297DE1">
        <w:rPr>
          <w:b/>
          <w:bCs/>
          <w:lang w:val="en-US"/>
        </w:rPr>
        <w:t>38 byte</w:t>
      </w:r>
      <w:proofErr w:type="gramEnd"/>
      <w:r w:rsidRPr="00297DE1">
        <w:rPr>
          <w:b/>
          <w:bCs/>
          <w:lang w:val="en-US"/>
        </w:rPr>
        <w:t xml:space="preserve"> packets</w:t>
      </w:r>
    </w:p>
    <w:p w14:paraId="39AC32F3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</w:t>
      </w:r>
      <w:proofErr w:type="gramStart"/>
      <w:r w:rsidRPr="00297DE1">
        <w:rPr>
          <w:b/>
          <w:bCs/>
          <w:lang w:val="en-US"/>
        </w:rPr>
        <w:t>1  172.16.1.1</w:t>
      </w:r>
      <w:proofErr w:type="gramEnd"/>
      <w:r w:rsidRPr="00297DE1">
        <w:rPr>
          <w:b/>
          <w:bCs/>
          <w:lang w:val="en-US"/>
        </w:rPr>
        <w:t xml:space="preserve"> (172.16.1.1</w:t>
      </w:r>
      <w:proofErr w:type="gramStart"/>
      <w:r w:rsidRPr="00297DE1">
        <w:rPr>
          <w:b/>
          <w:bCs/>
          <w:lang w:val="en-US"/>
        </w:rPr>
        <w:t>)  15.253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1.213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1.220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r w:rsidRPr="00297DE1">
        <w:rPr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297DE1">
      <w:pPr>
        <w:pBdr>
          <w:top w:val="single" w:sz="18" w:space="1" w:color="FFC000" w:themeColor="accent4"/>
          <w:left w:val="single" w:sz="18" w:space="4" w:color="FFC000" w:themeColor="accent4"/>
          <w:bottom w:val="single" w:sz="18" w:space="1" w:color="FFC000" w:themeColor="accent4"/>
          <w:right w:val="single" w:sz="18" w:space="4" w:color="FFC000" w:themeColor="accent4"/>
        </w:pBd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</w:t>
      </w:r>
      <w:proofErr w:type="gramStart"/>
      <w:r w:rsidRPr="00297DE1">
        <w:rPr>
          <w:b/>
          <w:bCs/>
          <w:lang w:val="en-US"/>
        </w:rPr>
        <w:t>2  192.168.100.2</w:t>
      </w:r>
      <w:proofErr w:type="gramEnd"/>
      <w:r w:rsidRPr="00297DE1">
        <w:rPr>
          <w:b/>
          <w:bCs/>
          <w:lang w:val="en-US"/>
        </w:rPr>
        <w:t xml:space="preserve"> (192.168.100.2</w:t>
      </w:r>
      <w:proofErr w:type="gramStart"/>
      <w:r w:rsidRPr="00297DE1">
        <w:rPr>
          <w:b/>
          <w:bCs/>
          <w:lang w:val="en-US"/>
        </w:rPr>
        <w:t>)  2.595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16.045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4.787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r w:rsidRPr="00297DE1">
        <w:rPr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</w:t>
      </w:r>
      <w:proofErr w:type="gramStart"/>
      <w:r w:rsidRPr="00297DE1">
        <w:rPr>
          <w:b/>
          <w:bCs/>
          <w:lang w:val="en-US"/>
        </w:rPr>
        <w:t>3  172.16.2.2</w:t>
      </w:r>
      <w:proofErr w:type="gramEnd"/>
      <w:r w:rsidRPr="00297DE1">
        <w:rPr>
          <w:b/>
          <w:bCs/>
          <w:lang w:val="en-US"/>
        </w:rPr>
        <w:t xml:space="preserve"> (172.16.2.2</w:t>
      </w:r>
      <w:proofErr w:type="gramStart"/>
      <w:r w:rsidRPr="00297DE1">
        <w:rPr>
          <w:b/>
          <w:bCs/>
          <w:lang w:val="en-US"/>
        </w:rPr>
        <w:t>)  26.368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3.358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3.142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r w:rsidRPr="00297DE1">
        <w:rPr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>gns3@</w:t>
      </w:r>
      <w:proofErr w:type="gramStart"/>
      <w:r w:rsidRPr="00297DE1">
        <w:rPr>
          <w:b/>
          <w:bCs/>
          <w:lang w:val="en-US"/>
        </w:rPr>
        <w:t>box:~</w:t>
      </w:r>
      <w:proofErr w:type="gramEnd"/>
      <w:r w:rsidRPr="00297DE1">
        <w:rPr>
          <w:b/>
          <w:bCs/>
          <w:lang w:val="en-US"/>
        </w:rPr>
        <w:t>$</w:t>
      </w:r>
    </w:p>
    <w:p w14:paraId="352202D7" w14:textId="77777777" w:rsidR="00157882" w:rsidRPr="00297DE1" w:rsidRDefault="00157882" w:rsidP="00157882">
      <w:pPr>
        <w:rPr>
          <w:lang w:val="en-US"/>
        </w:rPr>
      </w:pPr>
    </w:p>
    <w:p w14:paraId="4D4DF1F9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</w:t>
      </w:r>
      <w:proofErr w:type="gramStart"/>
      <w:r w:rsidRPr="00157882">
        <w:rPr>
          <w:b/>
          <w:bCs/>
          <w:lang w:val="en-US"/>
        </w:rPr>
        <w:t>box:~</w:t>
      </w:r>
      <w:proofErr w:type="gramEnd"/>
      <w:r w:rsidRPr="00157882">
        <w:rPr>
          <w:b/>
          <w:bCs/>
          <w:lang w:val="en-US"/>
        </w:rPr>
        <w:t>$ traceroute 172.16.1.2</w:t>
      </w:r>
    </w:p>
    <w:p w14:paraId="4248CCF3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traceroute to 172.16.1.2 (172.16.1.2), 30 hops max, </w:t>
      </w:r>
      <w:proofErr w:type="gramStart"/>
      <w:r w:rsidRPr="00157882">
        <w:rPr>
          <w:b/>
          <w:bCs/>
          <w:lang w:val="en-US"/>
        </w:rPr>
        <w:t>38 byte</w:t>
      </w:r>
      <w:proofErr w:type="gramEnd"/>
      <w:r w:rsidRPr="00157882">
        <w:rPr>
          <w:b/>
          <w:bCs/>
          <w:lang w:val="en-US"/>
        </w:rPr>
        <w:t xml:space="preserve"> packets</w:t>
      </w:r>
    </w:p>
    <w:p w14:paraId="7DEB6AE7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1  172.16.2.1</w:t>
      </w:r>
      <w:proofErr w:type="gramEnd"/>
      <w:r w:rsidRPr="00157882">
        <w:rPr>
          <w:b/>
          <w:bCs/>
          <w:lang w:val="en-US"/>
        </w:rPr>
        <w:t xml:space="preserve"> (172.16.2.1</w:t>
      </w:r>
      <w:proofErr w:type="gramStart"/>
      <w:r w:rsidRPr="00157882">
        <w:rPr>
          <w:b/>
          <w:bCs/>
          <w:lang w:val="en-US"/>
        </w:rPr>
        <w:t>)  1.406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0.918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0.885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297DE1">
      <w:pPr>
        <w:pBdr>
          <w:top w:val="single" w:sz="18" w:space="1" w:color="FFC000"/>
          <w:left w:val="single" w:sz="18" w:space="4" w:color="FFC000"/>
          <w:bottom w:val="single" w:sz="18" w:space="1" w:color="FFC000"/>
          <w:right w:val="single" w:sz="18" w:space="4" w:color="FFC000"/>
        </w:pBd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2  192.168.100.1</w:t>
      </w:r>
      <w:proofErr w:type="gramEnd"/>
      <w:r w:rsidRPr="00157882">
        <w:rPr>
          <w:b/>
          <w:bCs/>
          <w:lang w:val="en-US"/>
        </w:rPr>
        <w:t xml:space="preserve"> (192.168.100.1</w:t>
      </w:r>
      <w:proofErr w:type="gramStart"/>
      <w:r w:rsidRPr="00157882">
        <w:rPr>
          <w:b/>
          <w:bCs/>
          <w:lang w:val="en-US"/>
        </w:rPr>
        <w:t>)  2.926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1.823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1.618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3  172.16.1.2</w:t>
      </w:r>
      <w:proofErr w:type="gramEnd"/>
      <w:r w:rsidRPr="00157882">
        <w:rPr>
          <w:b/>
          <w:bCs/>
          <w:lang w:val="en-US"/>
        </w:rPr>
        <w:t xml:space="preserve"> (172.16.1.2</w:t>
      </w:r>
      <w:proofErr w:type="gramStart"/>
      <w:r w:rsidRPr="00157882">
        <w:rPr>
          <w:b/>
          <w:bCs/>
          <w:lang w:val="en-US"/>
        </w:rPr>
        <w:t>)  3.928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2.580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0.777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</w:t>
      </w:r>
      <w:proofErr w:type="gramStart"/>
      <w:r w:rsidRPr="00157882">
        <w:rPr>
          <w:b/>
          <w:bCs/>
          <w:lang w:val="en-US"/>
        </w:rPr>
        <w:t>box:~</w:t>
      </w:r>
      <w:proofErr w:type="gramEnd"/>
      <w:r w:rsidRPr="00157882">
        <w:rPr>
          <w:b/>
          <w:bCs/>
          <w:lang w:val="en-US"/>
        </w:rPr>
        <w:t>$</w:t>
      </w:r>
    </w:p>
    <w:p w14:paraId="020ADE3D" w14:textId="77777777" w:rsidR="00157882" w:rsidRPr="00157882" w:rsidRDefault="00157882" w:rsidP="007B3AC2">
      <w:pPr>
        <w:rPr>
          <w:lang w:val="en-US"/>
        </w:rPr>
      </w:pPr>
    </w:p>
    <w:bookmarkEnd w:id="27"/>
    <w:p w14:paraId="663C5102" w14:textId="3B5E2143" w:rsidR="007B3AC2" w:rsidRPr="00804FAD" w:rsidRDefault="007B3AC2" w:rsidP="00D0361F">
      <w:r w:rsidRPr="007B3AC2">
        <w:t>Конфигурация устройств получилась следующая:</w:t>
      </w:r>
    </w:p>
    <w:p w14:paraId="7E94342F" w14:textId="77777777" w:rsidR="001A2DB6" w:rsidRPr="00804FAD" w:rsidRDefault="001A2DB6" w:rsidP="00D0361F"/>
    <w:p w14:paraId="1F8CBBC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402678">
        <w:rPr>
          <w:rFonts w:ascii="Courier New" w:hAnsi="Courier New" w:cs="Courier New"/>
          <w:lang w:val="en-US"/>
        </w:rPr>
        <w:t>hostname</w:t>
      </w:r>
      <w:r w:rsidRPr="00402678">
        <w:rPr>
          <w:rFonts w:ascii="Courier New" w:hAnsi="Courier New" w:cs="Courier New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vesr</w:t>
      </w:r>
      <w:proofErr w:type="spellEnd"/>
      <w:r w:rsidRPr="00402678">
        <w:rPr>
          <w:rFonts w:ascii="Courier New" w:hAnsi="Courier New" w:cs="Courier New"/>
        </w:rPr>
        <w:t>-1</w:t>
      </w:r>
    </w:p>
    <w:p w14:paraId="750C8A6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</w:rPr>
      </w:pPr>
    </w:p>
    <w:p w14:paraId="7D2735D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F7751E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737DD9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ssh</w:t>
      </w:r>
    </w:p>
    <w:p w14:paraId="453DDAF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DF23C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SSH</w:t>
      </w:r>
    </w:p>
    <w:p w14:paraId="50F9C1C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41AC8F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TRACEROUTE</w:t>
      </w:r>
    </w:p>
    <w:p w14:paraId="229CAE2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C58674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WAN</w:t>
      </w:r>
    </w:p>
    <w:p w14:paraId="0FA5F2C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FB7D7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clients</w:t>
      </w:r>
    </w:p>
    <w:p w14:paraId="1AD0241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54FE1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SERVER_IP</w:t>
      </w:r>
    </w:p>
    <w:p w14:paraId="5CA4FF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3C39F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E44E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LAN_GW</w:t>
      </w:r>
    </w:p>
    <w:p w14:paraId="146791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82C5D9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max-files 3</w:t>
      </w:r>
    </w:p>
    <w:p w14:paraId="7A11E8B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file-size 512</w:t>
      </w:r>
    </w:p>
    <w:p w14:paraId="1C19674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ascii="Courier New" w:hAnsi="Courier New" w:cs="Courier New"/>
          <w:lang w:val="en-US"/>
        </w:rPr>
        <w:t>tmpsys:syslog</w:t>
      </w:r>
      <w:proofErr w:type="spellEnd"/>
      <w:proofErr w:type="gramEnd"/>
      <w:r w:rsidRPr="00402678">
        <w:rPr>
          <w:rFonts w:ascii="Courier New" w:hAnsi="Courier New" w:cs="Courier New"/>
          <w:lang w:val="en-US"/>
        </w:rPr>
        <w:t>/default</w:t>
      </w:r>
    </w:p>
    <w:p w14:paraId="159C14F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5B0AD5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console</w:t>
      </w:r>
    </w:p>
    <w:p w14:paraId="05F6CEC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A2003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username admin</w:t>
      </w:r>
    </w:p>
    <w:p w14:paraId="13C4232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41DF53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username </w:t>
      </w:r>
      <w:proofErr w:type="spellStart"/>
      <w:r w:rsidRPr="00402678">
        <w:rPr>
          <w:rFonts w:ascii="Courier New" w:hAnsi="Courier New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98AFA2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domain lookup </w:t>
      </w:r>
      <w:proofErr w:type="gramStart"/>
      <w:r w:rsidRPr="00402678">
        <w:rPr>
          <w:rFonts w:ascii="Courier New" w:hAnsi="Courier New" w:cs="Courier New"/>
          <w:lang w:val="en-US"/>
        </w:rPr>
        <w:t>enable</w:t>
      </w:r>
      <w:proofErr w:type="gramEnd"/>
    </w:p>
    <w:p w14:paraId="55C943C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UNTRUST</w:t>
      </w:r>
    </w:p>
    <w:p w14:paraId="236A8E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E8ED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TRUST</w:t>
      </w:r>
    </w:p>
    <w:p w14:paraId="07E992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6AA82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1/0/1</w:t>
      </w:r>
    </w:p>
    <w:p w14:paraId="73C14E8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0EB72C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439E7DA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BCD0AA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1/0/3</w:t>
      </w:r>
    </w:p>
    <w:p w14:paraId="741D6FB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shutdown</w:t>
      </w:r>
    </w:p>
    <w:p w14:paraId="2854C12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BC3607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6E4A2DA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ttl</w:t>
      </w:r>
      <w:proofErr w:type="spellEnd"/>
      <w:r w:rsidRPr="00402678">
        <w:rPr>
          <w:rFonts w:ascii="Courier New" w:hAnsi="Courier New" w:cs="Courier New"/>
          <w:lang w:val="en-US"/>
        </w:rPr>
        <w:t xml:space="preserve"> 18</w:t>
      </w:r>
    </w:p>
    <w:p w14:paraId="2EC5C7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7B101F5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48F4A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self</w:t>
      </w:r>
    </w:p>
    <w:p w14:paraId="2FCCF95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658618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384E0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5BA2CB1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0F55A66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9DF22D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049093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2CF3852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EA030A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277B7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05B78BD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6AE622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AF85BE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4EA1EF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0140B2B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15990E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4184ED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1394BFE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835E5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6BD77A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6DA368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A0565E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C2441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60366C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self</w:t>
      </w:r>
    </w:p>
    <w:p w14:paraId="4B8B26D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345E605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E3477B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DE1F5A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509B0F9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E30C7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066F9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59701C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8B907E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D71B07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7D8AB25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B1635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E14236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5</w:t>
      </w:r>
    </w:p>
    <w:p w14:paraId="159FE0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49F82D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66A798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7DC5BFB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ADD2D8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229624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8ACE2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67BFD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A0537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532AA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33C764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6823DB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D878BF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2411A32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DD81D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6F0120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22F0C4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6425C8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AE3A36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A002E0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4A756B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2C6CD0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>-policy ike_pol1</w:t>
      </w:r>
    </w:p>
    <w:p w14:paraId="3DD8330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network 10.10.10.2/32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network 10.10.20.2/32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F6BB6B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pfs</w:t>
      </w:r>
      <w:proofErr w:type="spellEnd"/>
      <w:r w:rsidRPr="00402678">
        <w:rPr>
          <w:rFonts w:ascii="Courier New" w:hAnsi="Courier New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9F51D3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499C7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vpn</w:t>
      </w:r>
      <w:proofErr w:type="spellEnd"/>
      <w:r w:rsidRPr="00402678">
        <w:rPr>
          <w:rFonts w:ascii="Courier New" w:hAnsi="Courier New" w:cs="Courier New"/>
          <w:lang w:val="en-US"/>
        </w:rPr>
        <w:t xml:space="preserve"> ipsec1</w:t>
      </w:r>
    </w:p>
    <w:p w14:paraId="784BB0F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>-policy ipsec_pol1</w:t>
      </w:r>
    </w:p>
    <w:p w14:paraId="446FF8F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16AF35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AA6854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port 22</w:t>
      </w:r>
    </w:p>
    <w:p w14:paraId="24EEFC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F5D0AF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destination-</w:t>
      </w: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4EDAF4F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0F3C75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334711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source</w:t>
      </w:r>
    </w:p>
    <w:p w14:paraId="3FBD4B9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WAN</w:t>
      </w:r>
    </w:p>
    <w:p w14:paraId="5C093D0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3AD799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</w:t>
      </w:r>
    </w:p>
    <w:p w14:paraId="0704B27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source-</w:t>
      </w: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interface</w:t>
      </w:r>
    </w:p>
    <w:p w14:paraId="5C2656F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329499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9D1E0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3A3302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</w:t>
      </w:r>
    </w:p>
    <w:p w14:paraId="1E979C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 pool LAN_NETWORK</w:t>
      </w:r>
    </w:p>
    <w:p w14:paraId="39573D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 172.16.1.2 mac-address 0c:</w:t>
      </w:r>
      <w:proofErr w:type="gramStart"/>
      <w:r w:rsidRPr="00402678">
        <w:rPr>
          <w:rFonts w:ascii="Courier New" w:hAnsi="Courier New" w:cs="Courier New"/>
          <w:lang w:val="en-US"/>
        </w:rPr>
        <w:t>28:d</w:t>
      </w:r>
      <w:proofErr w:type="gramEnd"/>
      <w:r w:rsidRPr="00402678">
        <w:rPr>
          <w:rFonts w:ascii="Courier New" w:hAnsi="Courier New" w:cs="Courier New"/>
          <w:lang w:val="en-US"/>
        </w:rPr>
        <w:t>9:73:00:00</w:t>
      </w:r>
    </w:p>
    <w:p w14:paraId="29BD36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dns</w:t>
      </w:r>
      <w:proofErr w:type="spellEnd"/>
      <w:r w:rsidRPr="00402678">
        <w:rPr>
          <w:rFonts w:ascii="Courier New" w:hAnsi="Courier New" w:cs="Courier New"/>
          <w:lang w:val="en-US"/>
        </w:rPr>
        <w:t>-server 77.88.8.8</w:t>
      </w:r>
    </w:p>
    <w:p w14:paraId="7ABCA0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5454D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172.16.2.0/24 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1CEF278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172.16.1.0/24 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1DCBAF5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enable</w:t>
      </w:r>
    </w:p>
    <w:p w14:paraId="4D118D6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licence</w:t>
      </w:r>
      <w:proofErr w:type="spellEnd"/>
      <w:r w:rsidRPr="00402678">
        <w:rPr>
          <w:rFonts w:ascii="Courier New" w:hAnsi="Courier New" w:cs="Courier New"/>
          <w:lang w:val="en-US"/>
        </w:rPr>
        <w:t>-manager</w:t>
      </w:r>
    </w:p>
    <w:p w14:paraId="5D4A284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05357B0" w14:textId="77777777" w:rsidR="00297DE1" w:rsidRPr="00115ECF" w:rsidRDefault="00297DE1" w:rsidP="00297DE1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297DE1">
      <w:pPr>
        <w:rPr>
          <w:rFonts w:ascii="Courier New" w:hAnsi="Courier New" w:cs="Courier New"/>
          <w:lang w:val="en-US"/>
        </w:rPr>
      </w:pPr>
    </w:p>
    <w:p w14:paraId="0D12AE73" w14:textId="0D1938B0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hostname vesr-2</w:t>
      </w:r>
    </w:p>
    <w:p w14:paraId="20BB1D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845E7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61A118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TRACEROUTE</w:t>
      </w:r>
    </w:p>
    <w:p w14:paraId="211E60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C1827E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D3E872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LAN_GW</w:t>
      </w:r>
    </w:p>
    <w:p w14:paraId="42D4810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EA67F6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WAN</w:t>
      </w:r>
    </w:p>
    <w:p w14:paraId="24730F2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6CD84F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clients</w:t>
      </w:r>
    </w:p>
    <w:p w14:paraId="457401C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CA7D5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max-files 3</w:t>
      </w:r>
    </w:p>
    <w:p w14:paraId="3231E15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file-size 512</w:t>
      </w:r>
    </w:p>
    <w:p w14:paraId="3E9F18E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ascii="Courier New" w:hAnsi="Courier New" w:cs="Courier New"/>
          <w:lang w:val="en-US"/>
        </w:rPr>
        <w:t>tmpsys:syslog</w:t>
      </w:r>
      <w:proofErr w:type="spellEnd"/>
      <w:proofErr w:type="gramEnd"/>
      <w:r w:rsidRPr="00402678">
        <w:rPr>
          <w:rFonts w:ascii="Courier New" w:hAnsi="Courier New" w:cs="Courier New"/>
          <w:lang w:val="en-US"/>
        </w:rPr>
        <w:t>/default</w:t>
      </w:r>
    </w:p>
    <w:p w14:paraId="788C372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ED33F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console</w:t>
      </w:r>
    </w:p>
    <w:p w14:paraId="2BEED2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C8A9BF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username admin</w:t>
      </w:r>
    </w:p>
    <w:p w14:paraId="0CB98A0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38F582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domain lookup </w:t>
      </w:r>
      <w:proofErr w:type="gramStart"/>
      <w:r w:rsidRPr="00402678">
        <w:rPr>
          <w:rFonts w:ascii="Courier New" w:hAnsi="Courier New" w:cs="Courier New"/>
          <w:lang w:val="en-US"/>
        </w:rPr>
        <w:t>enable</w:t>
      </w:r>
      <w:proofErr w:type="gramEnd"/>
    </w:p>
    <w:p w14:paraId="520F3AA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TRUST</w:t>
      </w:r>
    </w:p>
    <w:p w14:paraId="6FBC98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4090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UNTRUST</w:t>
      </w:r>
    </w:p>
    <w:p w14:paraId="14E4219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EEA4F6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1/0/1</w:t>
      </w:r>
    </w:p>
    <w:p w14:paraId="5A30CCD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7B7555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1F50A2A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92C565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676AD22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ttl</w:t>
      </w:r>
      <w:proofErr w:type="spellEnd"/>
      <w:r w:rsidRPr="00402678">
        <w:rPr>
          <w:rFonts w:ascii="Courier New" w:hAnsi="Courier New" w:cs="Courier New"/>
          <w:lang w:val="en-US"/>
        </w:rPr>
        <w:t xml:space="preserve"> 18</w:t>
      </w:r>
    </w:p>
    <w:p w14:paraId="080C8D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49017ED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96BC0B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self</w:t>
      </w:r>
    </w:p>
    <w:p w14:paraId="783889C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C0A647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409CC8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6F72D0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2387604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750CEB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21656A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1E075CA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983F1B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5DD54C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670AE2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7C1562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F130C5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8CCDD8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561E84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6B3D0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B52B54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6F00A15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B4C2D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473A4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037D193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F26BF0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C7C802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F4E6DD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self</w:t>
      </w:r>
    </w:p>
    <w:p w14:paraId="5ED8474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A33C39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8B0557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FCC0C7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42067D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FF3665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7AABA6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3BBDD93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FDAE65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BC42E6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50356DE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6586D59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0BCC1E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5</w:t>
      </w:r>
    </w:p>
    <w:p w14:paraId="646839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6131723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0F8D68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54A7AE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64F95EA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1BA0A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944343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78943DE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4DC66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658D1E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687947F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AF6916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03458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5335440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9F3A14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27DF0C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48B35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1B889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8B997A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>-policy ike_pol1</w:t>
      </w:r>
    </w:p>
    <w:p w14:paraId="7A3D7AE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network 10.10.20.2/32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network 10.10.10.2/32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DD4ABE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pfs</w:t>
      </w:r>
      <w:proofErr w:type="spellEnd"/>
      <w:r w:rsidRPr="00402678">
        <w:rPr>
          <w:rFonts w:ascii="Courier New" w:hAnsi="Courier New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20D68F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87105F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vpn</w:t>
      </w:r>
      <w:proofErr w:type="spellEnd"/>
      <w:r w:rsidRPr="00402678">
        <w:rPr>
          <w:rFonts w:ascii="Courier New" w:hAnsi="Courier New" w:cs="Courier New"/>
          <w:lang w:val="en-US"/>
        </w:rPr>
        <w:t xml:space="preserve"> ipsec1</w:t>
      </w:r>
    </w:p>
    <w:p w14:paraId="70FFF74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>-policy ipsec_pol1</w:t>
      </w:r>
    </w:p>
    <w:p w14:paraId="048F24B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028012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654095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source</w:t>
      </w:r>
    </w:p>
    <w:p w14:paraId="683885C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WAN</w:t>
      </w:r>
    </w:p>
    <w:p w14:paraId="5B71A2C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CEFF2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</w:t>
      </w:r>
    </w:p>
    <w:p w14:paraId="792DFF7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source-</w:t>
      </w: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interface</w:t>
      </w:r>
    </w:p>
    <w:p w14:paraId="07013C7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2092AA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593969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A05B43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</w:t>
      </w:r>
    </w:p>
    <w:p w14:paraId="089A8F0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 pool LAN_NETWORK</w:t>
      </w:r>
    </w:p>
    <w:p w14:paraId="2C6E327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dns</w:t>
      </w:r>
      <w:proofErr w:type="spellEnd"/>
      <w:r w:rsidRPr="00402678">
        <w:rPr>
          <w:rFonts w:ascii="Courier New" w:hAnsi="Courier New" w:cs="Courier New"/>
          <w:lang w:val="en-US"/>
        </w:rPr>
        <w:t>-server 77.88.8.8</w:t>
      </w:r>
    </w:p>
    <w:p w14:paraId="72775A8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7D945E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172.16.1.0/24 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2D0CB96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172.16.2.0/24 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5C30DFE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enable</w:t>
      </w:r>
    </w:p>
    <w:p w14:paraId="32374DE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licence</w:t>
      </w:r>
      <w:proofErr w:type="spellEnd"/>
      <w:r w:rsidRPr="00402678">
        <w:rPr>
          <w:rFonts w:ascii="Courier New" w:hAnsi="Courier New" w:cs="Courier New"/>
          <w:lang w:val="en-US"/>
        </w:rPr>
        <w:t>-manager</w:t>
      </w:r>
    </w:p>
    <w:p w14:paraId="56939C4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8487CA6" w14:textId="77777777" w:rsidR="00297DE1" w:rsidRPr="00FA43A8" w:rsidRDefault="00297DE1" w:rsidP="00297DE1"/>
    <w:p w14:paraId="3C2442E2" w14:textId="61A29A65" w:rsidR="00FA43A8" w:rsidRPr="004E6785" w:rsidRDefault="00FA43A8" w:rsidP="00FA43A8">
      <w:pPr>
        <w:pStyle w:val="31"/>
        <w:numPr>
          <w:ilvl w:val="0"/>
          <w:numId w:val="0"/>
        </w:numPr>
        <w:rPr>
          <w:lang w:val="ro-RO"/>
        </w:rPr>
      </w:pPr>
      <w:bookmarkStart w:id="29" w:name="_Toc201923590"/>
      <w:r>
        <w:t>Выводы</w:t>
      </w:r>
      <w:bookmarkEnd w:id="29"/>
    </w:p>
    <w:p w14:paraId="728623BF" w14:textId="77777777" w:rsidR="00984D45" w:rsidRPr="00FA43A8" w:rsidRDefault="00984D45" w:rsidP="00BB6323">
      <w:pPr>
        <w:rPr>
          <w:lang w:val="ro-RO"/>
        </w:rPr>
      </w:pPr>
    </w:p>
    <w:p w14:paraId="00A3F0FE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Создан GRE-туннель между двумя офисами через Интернет.</w:t>
      </w:r>
    </w:p>
    <w:p w14:paraId="2C60E524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Исправлены ошибки NAT, влияющие на туннелирование.</w:t>
      </w:r>
    </w:p>
    <w:p w14:paraId="1C436EA4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Внедрено шифрование IPSEC.</w:t>
      </w:r>
    </w:p>
    <w:p w14:paraId="61F844BB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Обеспечена маршрутизация и безопасность.</w:t>
      </w:r>
    </w:p>
    <w:p w14:paraId="0C71B681" w14:textId="77777777" w:rsidR="00C512B8" w:rsidRPr="00C512B8" w:rsidRDefault="00C512B8" w:rsidP="00C512B8">
      <w:r w:rsidRPr="00C512B8">
        <w:t>В следующей главе будет рассмотрен протокол OSPF для динамической маршрутизации внутри GRE-</w:t>
      </w:r>
      <w:proofErr w:type="spellStart"/>
      <w:r w:rsidRPr="00C512B8">
        <w:t>over</w:t>
      </w:r>
      <w:proofErr w:type="spellEnd"/>
      <w:r w:rsidRPr="00C512B8">
        <w:t>-IPSEC.</w:t>
      </w:r>
    </w:p>
    <w:p w14:paraId="38A0720D" w14:textId="77777777" w:rsidR="00297DE1" w:rsidRPr="00C512B8" w:rsidRDefault="00297DE1" w:rsidP="00E97148"/>
    <w:p w14:paraId="433AFA6A" w14:textId="65CCA7A0" w:rsidR="00E97148" w:rsidRPr="007224AF" w:rsidRDefault="00E97148" w:rsidP="007224AF">
      <w:pPr>
        <w:pStyle w:val="af7"/>
      </w:pPr>
    </w:p>
    <w:p w14:paraId="07C77E9F" w14:textId="77777777" w:rsidR="00E97148" w:rsidRDefault="00E97148" w:rsidP="00E97148"/>
    <w:p w14:paraId="3D6C9803" w14:textId="0A108036" w:rsidR="009B18AC" w:rsidRPr="00B578C4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B578C4" w:rsidRDefault="00E97148" w:rsidP="009324B5">
      <w:pPr>
        <w:pStyle w:val="1"/>
      </w:pPr>
      <w:r>
        <w:t xml:space="preserve">   </w:t>
      </w:r>
      <w:bookmarkStart w:id="30" w:name="_Toc201923591"/>
      <w:r w:rsidRPr="009324B5">
        <w:t xml:space="preserve">Глава 9. Настройка нескольких филиалов с на виртуальных маршрутизаторах </w:t>
      </w:r>
      <w:proofErr w:type="spellStart"/>
      <w:r w:rsidRPr="009324B5">
        <w:t>v</w:t>
      </w:r>
      <w:r w:rsidR="00984D45" w:rsidRPr="009324B5">
        <w:t>ESR</w:t>
      </w:r>
      <w:proofErr w:type="spellEnd"/>
      <w:r w:rsidR="00984D45" w:rsidRPr="009324B5">
        <w:t>.</w:t>
      </w:r>
      <w:bookmarkEnd w:id="30"/>
    </w:p>
    <w:p w14:paraId="073A6C7E" w14:textId="4A35B52D" w:rsidR="008A672A" w:rsidRDefault="008A672A" w:rsidP="008A672A">
      <w:pPr>
        <w:rPr>
          <w:lang w:val="en-US"/>
        </w:rPr>
      </w:pPr>
      <w:r>
        <w:t>Цель этой работы:</w:t>
      </w:r>
    </w:p>
    <w:p w14:paraId="7C12FE8C" w14:textId="0C85B483" w:rsidR="003B74E2" w:rsidRDefault="003B74E2" w:rsidP="008A672A">
      <w:r>
        <w:t xml:space="preserve">Создать еще одну локальную сеть во втором филиале и </w:t>
      </w:r>
      <w:proofErr w:type="gramStart"/>
      <w:r>
        <w:t>подключить  её</w:t>
      </w:r>
      <w:proofErr w:type="gramEnd"/>
      <w:r>
        <w:t xml:space="preserve"> к интернет.</w:t>
      </w:r>
    </w:p>
    <w:p w14:paraId="1BF993F1" w14:textId="6AD13E3F" w:rsidR="003B74E2" w:rsidRPr="003B74E2" w:rsidRDefault="003B74E2" w:rsidP="008A672A">
      <w:r>
        <w:t>Построить защищённый туннель между центральным офисом и вторым филиалом.</w:t>
      </w:r>
    </w:p>
    <w:p w14:paraId="54E37D0F" w14:textId="3CE15224" w:rsidR="008A672A" w:rsidRDefault="008A672A" w:rsidP="008A672A">
      <w:r>
        <w:t xml:space="preserve">Запустить </w:t>
      </w:r>
      <w:r>
        <w:rPr>
          <w:lang w:val="en-US"/>
        </w:rPr>
        <w:t>WEB</w:t>
      </w:r>
      <w:r w:rsidRPr="008A672A">
        <w:t xml:space="preserve"> </w:t>
      </w:r>
      <w:r>
        <w:t>сервис в центральном офисе и дать возможность работать с</w:t>
      </w:r>
      <w:r w:rsidR="003B74E2" w:rsidRPr="003B74E2">
        <w:t xml:space="preserve"> </w:t>
      </w:r>
      <w:r>
        <w:t>ним в новом втором филиале.</w:t>
      </w:r>
    </w:p>
    <w:p w14:paraId="5206BBA8" w14:textId="77777777" w:rsidR="008A672A" w:rsidRPr="008A672A" w:rsidRDefault="008A672A" w:rsidP="008A672A"/>
    <w:p w14:paraId="0A565E42" w14:textId="660864DA" w:rsidR="008A672A" w:rsidRPr="00B578C4" w:rsidRDefault="008A672A" w:rsidP="008A672A">
      <w:r>
        <w:t xml:space="preserve">Для этого устанавливаем сервер </w:t>
      </w:r>
      <w:r>
        <w:rPr>
          <w:lang w:val="en-US"/>
        </w:rPr>
        <w:t>HTTPD</w:t>
      </w:r>
      <w:r w:rsidRPr="008A672A">
        <w:t xml:space="preserve"> </w:t>
      </w:r>
      <w:r>
        <w:t xml:space="preserve">на машине </w:t>
      </w:r>
      <w:proofErr w:type="spellStart"/>
      <w:r>
        <w:rPr>
          <w:lang w:val="en-US"/>
        </w:rPr>
        <w:t>MicroCoreLinux</w:t>
      </w:r>
      <w:proofErr w:type="spellEnd"/>
      <w:r w:rsidRPr="008A672A">
        <w:t>6.4-1:</w:t>
      </w:r>
    </w:p>
    <w:p w14:paraId="2A4C5713" w14:textId="77777777" w:rsidR="008A672A" w:rsidRPr="00B578C4" w:rsidRDefault="008A672A" w:rsidP="008A672A"/>
    <w:p w14:paraId="544932C8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>gns3@</w:t>
      </w:r>
      <w:proofErr w:type="gramStart"/>
      <w:r w:rsidRPr="008A672A">
        <w:rPr>
          <w:rFonts w:ascii="Courier New" w:hAnsi="Courier New" w:cs="Courier New"/>
          <w:b/>
          <w:bCs/>
          <w:lang w:val="en-US"/>
        </w:rPr>
        <w:t>box:~</w:t>
      </w:r>
      <w:proofErr w:type="gramEnd"/>
      <w:r w:rsidRPr="008A672A">
        <w:rPr>
          <w:rFonts w:ascii="Courier New" w:hAnsi="Courier New" w:cs="Courier New"/>
          <w:b/>
          <w:bCs/>
          <w:lang w:val="en-US"/>
        </w:rPr>
        <w:t xml:space="preserve">$ 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tce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>-load -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iw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 xml:space="preserve"> 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>-httpd</w:t>
      </w:r>
    </w:p>
    <w:p w14:paraId="172E0E7B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 xml:space="preserve">Downloading: 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busybox-httpd.tcz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busybox-httpd.tcz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>: OK</w:t>
      </w:r>
    </w:p>
    <w:p w14:paraId="7D28353D" w14:textId="7BA073F0" w:rsidR="00E97148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</w:rPr>
      </w:pPr>
      <w:r w:rsidRPr="008A672A">
        <w:rPr>
          <w:rFonts w:ascii="Courier New" w:hAnsi="Courier New" w:cs="Courier New"/>
          <w:b/>
          <w:bCs/>
        </w:rPr>
        <w:t>gns3@</w:t>
      </w:r>
      <w:proofErr w:type="gramStart"/>
      <w:r w:rsidRPr="008A672A">
        <w:rPr>
          <w:rFonts w:ascii="Courier New" w:hAnsi="Courier New" w:cs="Courier New"/>
          <w:b/>
          <w:bCs/>
        </w:rPr>
        <w:t>box:~</w:t>
      </w:r>
      <w:proofErr w:type="gramEnd"/>
      <w:r w:rsidRPr="008A672A">
        <w:rPr>
          <w:rFonts w:ascii="Courier New" w:hAnsi="Courier New" w:cs="Courier New"/>
          <w:b/>
          <w:bCs/>
        </w:rPr>
        <w:t>$</w:t>
      </w:r>
    </w:p>
    <w:p w14:paraId="5FD43D38" w14:textId="69604D19" w:rsidR="00E97148" w:rsidRDefault="00E97148" w:rsidP="00E97148"/>
    <w:p w14:paraId="039BA98F" w14:textId="0B4A59C1" w:rsidR="00FD3C9C" w:rsidRDefault="00FD3C9C" w:rsidP="00FD3C9C">
      <w:r w:rsidRPr="00FD3C9C">
        <w:t>Для начала мы </w:t>
      </w:r>
      <w:r w:rsidRPr="00FD3C9C">
        <w:rPr>
          <w:b/>
          <w:bCs/>
        </w:rPr>
        <w:t>создадим файл с именем</w:t>
      </w:r>
      <w:r w:rsidRPr="00FD3C9C">
        <w:rPr>
          <w:b/>
          <w:bCs/>
        </w:rPr>
        <w:t xml:space="preserve"> </w:t>
      </w:r>
      <w:r w:rsidRPr="00FD3C9C">
        <w:rPr>
          <w:b/>
          <w:bCs/>
          <w:i/>
          <w:iCs/>
        </w:rPr>
        <w:t>index.html</w:t>
      </w:r>
      <w:r w:rsidRPr="00FD3C9C">
        <w:t xml:space="preserve"> в нашей папке </w:t>
      </w:r>
      <w:r w:rsidRPr="00FD3C9C">
        <w:t>/</w:t>
      </w:r>
      <w:r>
        <w:rPr>
          <w:lang w:val="en-US"/>
        </w:rPr>
        <w:t>home</w:t>
      </w:r>
      <w:r w:rsidRPr="00FD3C9C">
        <w:t>/</w:t>
      </w:r>
      <w:proofErr w:type="spellStart"/>
      <w:r>
        <w:rPr>
          <w:lang w:val="en-US"/>
        </w:rPr>
        <w:t>gns</w:t>
      </w:r>
      <w:proofErr w:type="spellEnd"/>
      <w:r w:rsidRPr="00FD3C9C">
        <w:t xml:space="preserve">3 </w:t>
      </w:r>
      <w:r w:rsidRPr="00FD3C9C">
        <w:t>со следующим содержимым:</w:t>
      </w:r>
    </w:p>
    <w:p w14:paraId="1EC5C17E" w14:textId="77777777" w:rsidR="00FD3C9C" w:rsidRPr="00FD3C9C" w:rsidRDefault="00FD3C9C" w:rsidP="00FD3C9C"/>
    <w:p w14:paraId="6AB726B3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>&lt;!doctype html&gt;</w:t>
      </w:r>
    </w:p>
    <w:p w14:paraId="0F5490C0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>&lt;html lang="</w:t>
      </w:r>
      <w:proofErr w:type="spellStart"/>
      <w:r w:rsidRPr="00C3540B">
        <w:rPr>
          <w:rFonts w:ascii="Courier New" w:hAnsi="Courier New" w:cs="Courier New"/>
          <w:b/>
          <w:bCs/>
          <w:lang w:val="en-US"/>
        </w:rPr>
        <w:t>ru</w:t>
      </w:r>
      <w:proofErr w:type="spellEnd"/>
      <w:r w:rsidRPr="00C3540B">
        <w:rPr>
          <w:rFonts w:ascii="Courier New" w:hAnsi="Courier New" w:cs="Courier New"/>
          <w:b/>
          <w:bCs/>
          <w:lang w:val="en-US"/>
        </w:rPr>
        <w:t>-RU"&gt;</w:t>
      </w:r>
    </w:p>
    <w:p w14:paraId="3A41C28F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>&lt;html&gt;</w:t>
      </w:r>
    </w:p>
    <w:p w14:paraId="07D1B342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&lt;head&gt;</w:t>
      </w:r>
    </w:p>
    <w:p w14:paraId="12D68D26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  &lt;meta charset="utf-8"</w:t>
      </w:r>
    </w:p>
    <w:p w14:paraId="4BF197B0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  &lt;title&gt;</w:t>
      </w:r>
      <w:r w:rsidRPr="00C3540B">
        <w:rPr>
          <w:rFonts w:ascii="Courier New" w:hAnsi="Courier New" w:cs="Courier New"/>
          <w:b/>
          <w:bCs/>
        </w:rPr>
        <w:t>Нью</w:t>
      </w:r>
      <w:r w:rsidRPr="00C3540B">
        <w:rPr>
          <w:rFonts w:ascii="Courier New" w:hAnsi="Courier New" w:cs="Courier New"/>
          <w:b/>
          <w:bCs/>
          <w:lang w:val="en-US"/>
        </w:rPr>
        <w:t>-</w:t>
      </w:r>
      <w:r w:rsidRPr="00C3540B">
        <w:rPr>
          <w:rFonts w:ascii="Courier New" w:hAnsi="Courier New" w:cs="Courier New"/>
          <w:b/>
          <w:bCs/>
        </w:rPr>
        <w:t>Васюки</w:t>
      </w:r>
      <w:r w:rsidRPr="00C3540B">
        <w:rPr>
          <w:rFonts w:ascii="Courier New" w:hAnsi="Courier New" w:cs="Courier New"/>
          <w:b/>
          <w:bCs/>
          <w:lang w:val="en-US"/>
        </w:rPr>
        <w:t>-&gt;</w:t>
      </w:r>
      <w:r w:rsidRPr="00C3540B">
        <w:rPr>
          <w:rFonts w:ascii="Courier New" w:hAnsi="Courier New" w:cs="Courier New"/>
          <w:b/>
          <w:bCs/>
        </w:rPr>
        <w:t>Арбатов</w:t>
      </w:r>
      <w:r w:rsidRPr="00C3540B">
        <w:rPr>
          <w:rFonts w:ascii="Courier New" w:hAnsi="Courier New" w:cs="Courier New"/>
          <w:b/>
          <w:bCs/>
          <w:lang w:val="en-US"/>
        </w:rPr>
        <w:t>&lt;/title&gt;</w:t>
      </w:r>
    </w:p>
    <w:p w14:paraId="0E550D36" w14:textId="77777777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</w:t>
      </w:r>
      <w:r w:rsidRPr="00C3540B">
        <w:rPr>
          <w:rFonts w:ascii="Courier New" w:hAnsi="Courier New" w:cs="Courier New"/>
          <w:b/>
          <w:bCs/>
        </w:rPr>
        <w:t>&lt;/</w:t>
      </w:r>
      <w:proofErr w:type="spellStart"/>
      <w:r w:rsidRPr="00C3540B">
        <w:rPr>
          <w:rFonts w:ascii="Courier New" w:hAnsi="Courier New" w:cs="Courier New"/>
          <w:b/>
          <w:bCs/>
        </w:rPr>
        <w:t>head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6FE89506" w14:textId="77777777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</w:rPr>
        <w:t xml:space="preserve">  &lt;</w:t>
      </w:r>
      <w:proofErr w:type="spellStart"/>
      <w:r w:rsidRPr="00C3540B">
        <w:rPr>
          <w:rFonts w:ascii="Courier New" w:hAnsi="Courier New" w:cs="Courier New"/>
          <w:b/>
          <w:bCs/>
        </w:rPr>
        <w:t>body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48AA012A" w14:textId="3E87F76B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</w:rPr>
        <w:t xml:space="preserve">    &lt;</w:t>
      </w:r>
      <w:proofErr w:type="spellStart"/>
      <w:r w:rsidRPr="00C3540B">
        <w:rPr>
          <w:rFonts w:ascii="Courier New" w:hAnsi="Courier New" w:cs="Courier New"/>
          <w:b/>
          <w:bCs/>
        </w:rPr>
        <w:t>br</w:t>
      </w:r>
      <w:proofErr w:type="spellEnd"/>
      <w:r w:rsidRPr="00C3540B">
        <w:rPr>
          <w:rFonts w:ascii="Courier New" w:hAnsi="Courier New" w:cs="Courier New"/>
          <w:b/>
          <w:bCs/>
        </w:rPr>
        <w:t>&gt; Ударим автопробегом по бездорожью, раз</w:t>
      </w:r>
      <w:r w:rsidR="00A65095">
        <w:rPr>
          <w:rFonts w:ascii="Courier New" w:hAnsi="Courier New" w:cs="Courier New"/>
          <w:b/>
          <w:bCs/>
        </w:rPr>
        <w:t>гильдяйству и пофигизму!</w:t>
      </w:r>
    </w:p>
    <w:p w14:paraId="3CFB7702" w14:textId="77777777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</w:rPr>
        <w:t xml:space="preserve">  &lt;/</w:t>
      </w:r>
      <w:proofErr w:type="spellStart"/>
      <w:r w:rsidRPr="00C3540B">
        <w:rPr>
          <w:rFonts w:ascii="Courier New" w:hAnsi="Courier New" w:cs="Courier New"/>
          <w:b/>
          <w:bCs/>
        </w:rPr>
        <w:t>body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240111AC" w14:textId="16115DE6" w:rsidR="00FD3C9C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</w:rPr>
        <w:t>&lt;/</w:t>
      </w:r>
      <w:proofErr w:type="spellStart"/>
      <w:r w:rsidRPr="00C3540B">
        <w:rPr>
          <w:rFonts w:ascii="Courier New" w:hAnsi="Courier New" w:cs="Courier New"/>
          <w:b/>
          <w:bCs/>
        </w:rPr>
        <w:t>html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0336F015" w14:textId="77777777" w:rsidR="00C3540B" w:rsidRPr="00FD3C9C" w:rsidRDefault="00C3540B" w:rsidP="00C3540B">
      <w:pPr>
        <w:rPr>
          <w:lang w:val="en-US"/>
        </w:rPr>
      </w:pPr>
    </w:p>
    <w:p w14:paraId="580FB199" w14:textId="239CF015" w:rsidR="00FD3C9C" w:rsidRDefault="00FD3C9C" w:rsidP="00FD3C9C">
      <w:r w:rsidRPr="00FD3C9C">
        <w:t>Кроме того, для демонстрации, </w:t>
      </w:r>
      <w:r w:rsidRPr="00FD3C9C">
        <w:rPr>
          <w:b/>
          <w:bCs/>
        </w:rPr>
        <w:t>во всех следующих примерах мы запустим наш сервер через порт </w:t>
      </w:r>
      <w:r w:rsidRPr="00FD3C9C">
        <w:rPr>
          <w:b/>
          <w:bCs/>
        </w:rPr>
        <w:t>80</w:t>
      </w:r>
      <w:r w:rsidRPr="00FD3C9C">
        <w:rPr>
          <w:b/>
          <w:bCs/>
        </w:rPr>
        <w:t>.</w:t>
      </w:r>
      <w:r w:rsidRPr="00FD3C9C">
        <w:t> </w:t>
      </w:r>
      <w:r w:rsidR="00C3540B" w:rsidRPr="00FD3C9C">
        <w:t xml:space="preserve"> </w:t>
      </w:r>
      <w:r w:rsidRPr="00FD3C9C">
        <w:t>Кроме того, </w:t>
      </w:r>
      <w:r w:rsidRPr="00FD3C9C">
        <w:rPr>
          <w:b/>
          <w:bCs/>
        </w:rPr>
        <w:t>мы запустим сервер в папке </w:t>
      </w:r>
      <w:r w:rsidRPr="00FD3C9C">
        <w:rPr>
          <w:b/>
          <w:bCs/>
          <w:i/>
          <w:iCs/>
        </w:rPr>
        <w:t>$HOME/</w:t>
      </w:r>
      <w:proofErr w:type="spellStart"/>
      <w:r>
        <w:rPr>
          <w:b/>
          <w:bCs/>
          <w:i/>
          <w:iCs/>
          <w:lang w:val="en-US"/>
        </w:rPr>
        <w:t>gns</w:t>
      </w:r>
      <w:proofErr w:type="spellEnd"/>
      <w:r w:rsidRPr="00FD3C9C">
        <w:rPr>
          <w:b/>
          <w:bCs/>
          <w:i/>
          <w:iCs/>
        </w:rPr>
        <w:t>3</w:t>
      </w:r>
      <w:r w:rsidRPr="00FD3C9C">
        <w:t> для демонстрации.</w:t>
      </w:r>
    </w:p>
    <w:p w14:paraId="21306734" w14:textId="77777777" w:rsidR="003B74E2" w:rsidRDefault="003B74E2" w:rsidP="00FD3C9C"/>
    <w:p w14:paraId="201BAF05" w14:textId="45F7A253" w:rsidR="003B74E2" w:rsidRDefault="003B74E2" w:rsidP="00FD3C9C">
      <w:r>
        <w:t xml:space="preserve">Сервер </w:t>
      </w:r>
      <w:r>
        <w:rPr>
          <w:lang w:val="en-US"/>
        </w:rPr>
        <w:t xml:space="preserve">httpd </w:t>
      </w:r>
      <w:r w:rsidR="00BF5803">
        <w:t xml:space="preserve">запускается командой </w:t>
      </w:r>
    </w:p>
    <w:p w14:paraId="51EAB3D8" w14:textId="77777777" w:rsidR="00BF5803" w:rsidRDefault="00BF5803" w:rsidP="00FD3C9C"/>
    <w:p w14:paraId="572C3562" w14:textId="2D43F8FB" w:rsidR="00BF5803" w:rsidRPr="00FD3C9C" w:rsidRDefault="00BF5803" w:rsidP="00BF5803">
      <w:pPr>
        <w:shd w:val="clear" w:color="auto" w:fill="D0CECE" w:themeFill="background2" w:themeFillShade="E6"/>
        <w:rPr>
          <w:b/>
          <w:bCs/>
        </w:rPr>
      </w:pPr>
      <w:r w:rsidRPr="00BF5803">
        <w:rPr>
          <w:b/>
          <w:bCs/>
          <w:lang w:val="en-US"/>
        </w:rPr>
        <w:t>gns3@</w:t>
      </w:r>
      <w:proofErr w:type="gramStart"/>
      <w:r w:rsidRPr="00BF5803">
        <w:rPr>
          <w:b/>
          <w:bCs/>
          <w:lang w:val="en-US"/>
        </w:rPr>
        <w:t>box:~</w:t>
      </w:r>
      <w:proofErr w:type="gramEnd"/>
      <w:r w:rsidRPr="00BF5803">
        <w:rPr>
          <w:b/>
          <w:bCs/>
          <w:lang w:val="en-US"/>
        </w:rPr>
        <w:t xml:space="preserve">$ </w:t>
      </w:r>
      <w:proofErr w:type="spellStart"/>
      <w:r w:rsidRPr="00BF5803">
        <w:rPr>
          <w:b/>
          <w:bCs/>
          <w:lang w:val="en-US"/>
        </w:rPr>
        <w:t>sudo</w:t>
      </w:r>
      <w:proofErr w:type="spellEnd"/>
      <w:r w:rsidRPr="00BF5803">
        <w:rPr>
          <w:b/>
          <w:bCs/>
          <w:lang w:val="en-US"/>
        </w:rPr>
        <w:t xml:space="preserve"> /</w:t>
      </w:r>
      <w:proofErr w:type="spellStart"/>
      <w:r w:rsidRPr="00BF5803">
        <w:rPr>
          <w:b/>
          <w:bCs/>
          <w:lang w:val="en-US"/>
        </w:rPr>
        <w:t>usr</w:t>
      </w:r>
      <w:proofErr w:type="spellEnd"/>
      <w:r w:rsidRPr="00BF5803">
        <w:rPr>
          <w:b/>
          <w:bCs/>
          <w:lang w:val="en-US"/>
        </w:rPr>
        <w:t>/local/httpd/</w:t>
      </w:r>
      <w:proofErr w:type="spellStart"/>
      <w:r w:rsidRPr="00BF5803">
        <w:rPr>
          <w:b/>
          <w:bCs/>
          <w:lang w:val="en-US"/>
        </w:rPr>
        <w:t>sbin</w:t>
      </w:r>
      <w:proofErr w:type="spellEnd"/>
      <w:r w:rsidRPr="00BF5803">
        <w:rPr>
          <w:b/>
          <w:bCs/>
          <w:lang w:val="en-US"/>
        </w:rPr>
        <w:t>/httpd -p 80 -h /home/gns3/</w:t>
      </w:r>
      <w:r w:rsidRPr="00BF5803">
        <w:rPr>
          <w:b/>
          <w:bCs/>
          <w:lang w:val="en-US"/>
        </w:rPr>
        <w:t xml:space="preserve"> </w:t>
      </w:r>
    </w:p>
    <w:p w14:paraId="69F596AC" w14:textId="77777777" w:rsidR="008A672A" w:rsidRDefault="008A672A" w:rsidP="00E97148">
      <w:pPr>
        <w:rPr>
          <w:lang w:val="en-US"/>
        </w:rPr>
      </w:pPr>
    </w:p>
    <w:p w14:paraId="66F48723" w14:textId="77777777" w:rsidR="008A672A" w:rsidRPr="00882799" w:rsidRDefault="008A672A" w:rsidP="00E97148">
      <w:pPr>
        <w:rPr>
          <w:lang w:val="en-US"/>
        </w:rPr>
      </w:pPr>
    </w:p>
    <w:p w14:paraId="3982F283" w14:textId="3CA97D4F" w:rsidR="008A672A" w:rsidRPr="00393C53" w:rsidRDefault="00B578C4" w:rsidP="00E97148">
      <w:r>
        <w:t xml:space="preserve">Для работы с </w:t>
      </w:r>
      <w:r>
        <w:rPr>
          <w:lang w:val="en-US"/>
        </w:rPr>
        <w:t>WEB</w:t>
      </w:r>
      <w:r w:rsidRPr="00B578C4">
        <w:t xml:space="preserve"> </w:t>
      </w:r>
      <w:r>
        <w:t xml:space="preserve">понадобится браузер. Установим эмулятор браузера непосредственно с сайта </w:t>
      </w:r>
      <w:r>
        <w:rPr>
          <w:lang w:val="en-US"/>
        </w:rPr>
        <w:t>GNS</w:t>
      </w:r>
      <w:r w:rsidRPr="00B578C4">
        <w:t>3:</w:t>
      </w:r>
      <w:r w:rsidR="00393C53">
        <w:t xml:space="preserve"> </w:t>
      </w:r>
      <w:proofErr w:type="gramStart"/>
      <w:r w:rsidR="00393C53">
        <w:t xml:space="preserve">Нажимаем </w:t>
      </w:r>
      <w:r w:rsidR="00393C53" w:rsidRPr="00393C53">
        <w:t xml:space="preserve"> </w:t>
      </w:r>
      <w:proofErr w:type="spellStart"/>
      <w:r w:rsidR="00393C53">
        <w:t>мыштб</w:t>
      </w:r>
      <w:proofErr w:type="spellEnd"/>
      <w:proofErr w:type="gramEnd"/>
      <w:r w:rsidR="00393C53">
        <w:t xml:space="preserve"> на иконку </w:t>
      </w:r>
      <w:r w:rsidR="00393C53">
        <w:rPr>
          <w:lang w:val="en-US"/>
        </w:rPr>
        <w:t>All</w:t>
      </w:r>
      <w:r w:rsidR="00393C53" w:rsidRPr="00393C53">
        <w:t xml:space="preserve"> </w:t>
      </w:r>
      <w:r w:rsidR="00393C53">
        <w:rPr>
          <w:lang w:val="en-US"/>
        </w:rPr>
        <w:t>devices</w:t>
      </w:r>
      <w:r w:rsidR="00393C53">
        <w:t xml:space="preserve"> и потом </w:t>
      </w:r>
      <w:proofErr w:type="gramStart"/>
      <w:r w:rsidR="00393C53">
        <w:t xml:space="preserve">на </w:t>
      </w:r>
      <w:r w:rsidR="00393C53" w:rsidRPr="00393C53">
        <w:t xml:space="preserve"> -</w:t>
      </w:r>
      <w:proofErr w:type="gramEnd"/>
      <w:r w:rsidR="00393C53" w:rsidRPr="00393C53">
        <w:t xml:space="preserve">&gt; </w:t>
      </w:r>
      <w:r w:rsidR="00393C53">
        <w:rPr>
          <w:lang w:val="en-US"/>
        </w:rPr>
        <w:t>New</w:t>
      </w:r>
      <w:r w:rsidR="00393C53" w:rsidRPr="00393C53">
        <w:t xml:space="preserve"> </w:t>
      </w:r>
      <w:r w:rsidR="00393C53">
        <w:rPr>
          <w:lang w:val="en-US"/>
        </w:rPr>
        <w:t>template</w:t>
      </w:r>
      <w:r w:rsidR="00393C53">
        <w:t>. Как на Рис 9-1.</w:t>
      </w:r>
    </w:p>
    <w:p w14:paraId="5D783F29" w14:textId="057E6874" w:rsidR="00393C53" w:rsidRDefault="00393C53" w:rsidP="00393C5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F81C27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368B7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07CB458A" w:rsidR="00393C53" w:rsidRDefault="00393C53" w:rsidP="00393C53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1</w:t>
      </w:r>
      <w:r w:rsidR="00CB6EA7">
        <w:fldChar w:fldCharType="end"/>
      </w:r>
      <w:r>
        <w:t>. Экран выбора нового устройства.</w:t>
      </w:r>
    </w:p>
    <w:p w14:paraId="2C43EC03" w14:textId="77777777" w:rsidR="008A672A" w:rsidRDefault="008A672A" w:rsidP="00E97148"/>
    <w:p w14:paraId="6DB6B9A7" w14:textId="77777777" w:rsidR="00393C53" w:rsidRDefault="00393C53" w:rsidP="00393C53">
      <w:pPr>
        <w:keepNext/>
      </w:pPr>
      <w:r w:rsidRPr="00393C53"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0B7777AC" w:rsidR="00393C53" w:rsidRDefault="00393C53" w:rsidP="00393C53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2</w:t>
      </w:r>
      <w:r w:rsidR="00CB6EA7">
        <w:fldChar w:fldCharType="end"/>
      </w:r>
      <w:r>
        <w:t>. Экран выбора места загрузки.</w:t>
      </w:r>
    </w:p>
    <w:p w14:paraId="7E36A3E5" w14:textId="77777777" w:rsidR="00B0157C" w:rsidRDefault="00B0157C" w:rsidP="00B0157C"/>
    <w:p w14:paraId="0ECB8E37" w14:textId="55E365AB" w:rsidR="00B0157C" w:rsidRDefault="00B0157C" w:rsidP="00B0157C">
      <w:r>
        <w:t xml:space="preserve">Нажать </w:t>
      </w:r>
      <w:r w:rsidRPr="00B0157C">
        <w:t>“</w:t>
      </w:r>
      <w:r>
        <w:rPr>
          <w:lang w:val="en-US"/>
        </w:rPr>
        <w:t>Install</w:t>
      </w:r>
      <w:r w:rsidRPr="00B0157C">
        <w:t xml:space="preserve">” </w:t>
      </w:r>
      <w:r>
        <w:t>оставив выбор как на экране.</w:t>
      </w:r>
    </w:p>
    <w:p w14:paraId="3A445711" w14:textId="77777777" w:rsidR="00B0157C" w:rsidRPr="00B0157C" w:rsidRDefault="00B0157C" w:rsidP="00B0157C"/>
    <w:p w14:paraId="06CB3B96" w14:textId="77777777" w:rsidR="00393C53" w:rsidRDefault="00393C53" w:rsidP="00393C53"/>
    <w:p w14:paraId="3CACE018" w14:textId="77777777" w:rsidR="00B0157C" w:rsidRDefault="00B0157C" w:rsidP="00B0157C">
      <w:pPr>
        <w:keepNext/>
      </w:pPr>
      <w:r w:rsidRPr="00B0157C"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318DA7BA" w:rsidR="00393C53" w:rsidRDefault="00B0157C" w:rsidP="00B0157C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3</w:t>
      </w:r>
      <w:r w:rsidR="00CB6EA7">
        <w:fldChar w:fldCharType="end"/>
      </w:r>
      <w:r>
        <w:t xml:space="preserve">. Экран выбора списка гостевых образов </w:t>
      </w:r>
      <w:proofErr w:type="spellStart"/>
      <w:r>
        <w:t>виртуалок</w:t>
      </w:r>
      <w:proofErr w:type="spellEnd"/>
      <w:r>
        <w:t>.</w:t>
      </w:r>
    </w:p>
    <w:p w14:paraId="4D3E3220" w14:textId="77777777" w:rsidR="00B0157C" w:rsidRDefault="00B0157C" w:rsidP="00B0157C"/>
    <w:p w14:paraId="6F90C535" w14:textId="30E25E6B" w:rsidR="00B0157C" w:rsidRDefault="00B0157C" w:rsidP="00B0157C">
      <w:r>
        <w:t xml:space="preserve">Выбрать строчку </w:t>
      </w:r>
      <w:r w:rsidRPr="00B0157C">
        <w:t>“</w:t>
      </w:r>
      <w:r>
        <w:rPr>
          <w:lang w:val="en-US"/>
        </w:rPr>
        <w:t>Guest</w:t>
      </w:r>
      <w:r w:rsidRPr="00B0157C">
        <w:t xml:space="preserve">” </w:t>
      </w:r>
      <w:r>
        <w:t>для раскрытия списка.</w:t>
      </w:r>
    </w:p>
    <w:p w14:paraId="5F5A168C" w14:textId="77777777" w:rsidR="00B0157C" w:rsidRDefault="00B0157C" w:rsidP="00B0157C"/>
    <w:p w14:paraId="18DC8A1A" w14:textId="77777777" w:rsidR="00B0157C" w:rsidRDefault="00B0157C" w:rsidP="00B0157C">
      <w:pPr>
        <w:keepNext/>
      </w:pPr>
      <w:r w:rsidRPr="00B0157C"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0F615716" w:rsidR="00B0157C" w:rsidRDefault="00B0157C" w:rsidP="00B0157C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4</w:t>
      </w:r>
      <w:r w:rsidR="00CB6EA7">
        <w:fldChar w:fldCharType="end"/>
      </w:r>
      <w:r>
        <w:t>. Экран выбора браузера в Докере.</w:t>
      </w:r>
    </w:p>
    <w:p w14:paraId="5F34CE25" w14:textId="77777777" w:rsidR="00B0157C" w:rsidRDefault="00B0157C" w:rsidP="00B0157C"/>
    <w:p w14:paraId="1A334C20" w14:textId="19D6B6CA" w:rsidR="00B0157C" w:rsidRPr="00B0157C" w:rsidRDefault="00B0157C" w:rsidP="00B0157C">
      <w:r>
        <w:t>Из списка выбрать</w:t>
      </w:r>
      <w:r w:rsidRPr="00B0157C">
        <w:t xml:space="preserve"> “</w:t>
      </w:r>
      <w:proofErr w:type="gramStart"/>
      <w:r>
        <w:rPr>
          <w:lang w:val="en-US"/>
        </w:rPr>
        <w:t>Firefox</w:t>
      </w:r>
      <w:r w:rsidRPr="00B0157C">
        <w:t xml:space="preserve">”  </w:t>
      </w:r>
      <w:r>
        <w:t>и</w:t>
      </w:r>
      <w:proofErr w:type="gramEnd"/>
      <w:r>
        <w:t xml:space="preserve"> нажать </w:t>
      </w:r>
      <w:r w:rsidRPr="00B0157C">
        <w:t>“</w:t>
      </w:r>
      <w:r>
        <w:rPr>
          <w:lang w:val="en-US"/>
        </w:rPr>
        <w:t>Install</w:t>
      </w:r>
      <w:r w:rsidRPr="00B0157C">
        <w:t>”.</w:t>
      </w:r>
    </w:p>
    <w:p w14:paraId="4B0D3335" w14:textId="77777777" w:rsidR="00B0157C" w:rsidRPr="00B0157C" w:rsidRDefault="00B0157C" w:rsidP="00B0157C"/>
    <w:p w14:paraId="14129C76" w14:textId="77777777" w:rsidR="00B0157C" w:rsidRDefault="00B0157C" w:rsidP="00B0157C">
      <w:pPr>
        <w:keepNext/>
      </w:pPr>
      <w:r w:rsidRPr="00B0157C"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6BF832F2" w:rsidR="00393C53" w:rsidRDefault="00B0157C" w:rsidP="00B0157C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5</w:t>
      </w:r>
      <w:r w:rsidR="00CB6EA7">
        <w:fldChar w:fldCharType="end"/>
      </w:r>
      <w:r w:rsidRPr="00B0157C">
        <w:t xml:space="preserve">. </w:t>
      </w:r>
      <w:r>
        <w:t>Экран установки.</w:t>
      </w:r>
    </w:p>
    <w:p w14:paraId="58D678C2" w14:textId="77777777" w:rsidR="00B0157C" w:rsidRDefault="00B0157C" w:rsidP="00B0157C"/>
    <w:p w14:paraId="6E008EBB" w14:textId="14D8BF30" w:rsidR="00B0157C" w:rsidRPr="00B0157C" w:rsidRDefault="00B0157C" w:rsidP="00B0157C">
      <w:r>
        <w:t xml:space="preserve">Здесь просто нажать </w:t>
      </w:r>
      <w:r w:rsidRPr="00B0157C">
        <w:t>“</w:t>
      </w:r>
      <w:r>
        <w:rPr>
          <w:lang w:val="en-US"/>
        </w:rPr>
        <w:t>Next</w:t>
      </w:r>
      <w:r w:rsidRPr="00B0157C">
        <w:t>”.</w:t>
      </w:r>
    </w:p>
    <w:p w14:paraId="4B31A992" w14:textId="77777777" w:rsidR="00B0157C" w:rsidRPr="00B0157C" w:rsidRDefault="00B0157C" w:rsidP="00B0157C"/>
    <w:p w14:paraId="4958B70D" w14:textId="77777777" w:rsidR="00B0157C" w:rsidRDefault="00B0157C" w:rsidP="00B0157C">
      <w:pPr>
        <w:keepNext/>
      </w:pPr>
      <w:r w:rsidRPr="00B0157C">
        <w:rPr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34892CF1" w:rsidR="00B0157C" w:rsidRDefault="00B0157C" w:rsidP="00B0157C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6</w:t>
      </w:r>
      <w:r w:rsidR="00CB6EA7">
        <w:fldChar w:fldCharType="end"/>
      </w:r>
      <w:r w:rsidRPr="00D37683">
        <w:t xml:space="preserve">. </w:t>
      </w:r>
      <w:r>
        <w:t>Экран установки.</w:t>
      </w:r>
    </w:p>
    <w:p w14:paraId="66852E02" w14:textId="601858DC" w:rsidR="00B0157C" w:rsidRPr="00D37683" w:rsidRDefault="00B0157C" w:rsidP="00B0157C">
      <w:r>
        <w:t xml:space="preserve">Нажать еще раз </w:t>
      </w:r>
      <w:r w:rsidRPr="00D37683">
        <w:t>“</w:t>
      </w:r>
      <w:r>
        <w:rPr>
          <w:lang w:val="en-US"/>
        </w:rPr>
        <w:t>Next</w:t>
      </w:r>
      <w:r w:rsidRPr="00D37683">
        <w:t>”.</w:t>
      </w:r>
    </w:p>
    <w:p w14:paraId="5D34A0A3" w14:textId="77777777" w:rsidR="00B0157C" w:rsidRPr="00D37683" w:rsidRDefault="00B0157C" w:rsidP="00B0157C"/>
    <w:p w14:paraId="7B571C88" w14:textId="77777777" w:rsidR="00D37683" w:rsidRDefault="00D37683" w:rsidP="00D37683">
      <w:pPr>
        <w:keepNext/>
      </w:pPr>
      <w:r w:rsidRPr="00D37683">
        <w:rPr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03E468D4" w:rsidR="00D37683" w:rsidRDefault="00D37683" w:rsidP="00D37683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7</w:t>
      </w:r>
      <w:r w:rsidR="00CB6EA7">
        <w:fldChar w:fldCharType="end"/>
      </w:r>
      <w:r w:rsidRPr="00EB603F">
        <w:t xml:space="preserve">. </w:t>
      </w:r>
      <w:r>
        <w:t>Экран выбора варианта.</w:t>
      </w:r>
    </w:p>
    <w:p w14:paraId="607DD0DA" w14:textId="1D397220" w:rsidR="00D37683" w:rsidRPr="00EB603F" w:rsidRDefault="00D37683" w:rsidP="00D37683">
      <w:pPr>
        <w:rPr>
          <w:noProof/>
        </w:rPr>
      </w:pPr>
      <w:r>
        <w:t xml:space="preserve">Раскрыть </w:t>
      </w:r>
      <w:r>
        <w:t xml:space="preserve">верхнюю </w:t>
      </w:r>
      <w:r>
        <w:t>стро</w:t>
      </w:r>
      <w:r>
        <w:t>ч</w:t>
      </w:r>
      <w:r>
        <w:t xml:space="preserve">ку с </w:t>
      </w:r>
      <w:proofErr w:type="gramStart"/>
      <w:r>
        <w:t xml:space="preserve">названием </w:t>
      </w:r>
      <w:r>
        <w:rPr>
          <w:noProof/>
        </w:rPr>
        <w:t xml:space="preserve"> </w:t>
      </w:r>
      <w:r>
        <w:rPr>
          <w:noProof/>
        </w:rPr>
        <w:t>и</w:t>
      </w:r>
      <w:proofErr w:type="gramEnd"/>
      <w:r>
        <w:rPr>
          <w:noProof/>
        </w:rPr>
        <w:t xml:space="preserve"> нажать на </w:t>
      </w:r>
      <w:r w:rsidRPr="00D37683">
        <w:rPr>
          <w:noProof/>
        </w:rPr>
        <w:t>“</w:t>
      </w:r>
      <w:r>
        <w:rPr>
          <w:noProof/>
          <w:lang w:val="en-US"/>
        </w:rPr>
        <w:t>Dowload</w:t>
      </w:r>
      <w:r w:rsidRPr="00D37683">
        <w:rPr>
          <w:noProof/>
        </w:rPr>
        <w:t>”</w:t>
      </w:r>
      <w:r>
        <w:rPr>
          <w:noProof/>
        </w:rPr>
        <w:t xml:space="preserve"> для загрузки образа </w:t>
      </w:r>
      <w:r>
        <w:rPr>
          <w:noProof/>
          <w:lang w:val="en-US"/>
        </w:rPr>
        <w:t>docker</w:t>
      </w:r>
      <w:r w:rsidRPr="00D37683">
        <w:rPr>
          <w:noProof/>
        </w:rPr>
        <w:t>.</w:t>
      </w:r>
    </w:p>
    <w:p w14:paraId="76D18AD7" w14:textId="77777777" w:rsidR="00D37683" w:rsidRPr="00EB603F" w:rsidRDefault="00D37683" w:rsidP="00D37683"/>
    <w:p w14:paraId="5531DCBD" w14:textId="6D864CB6" w:rsidR="00B0157C" w:rsidRDefault="00EB603F" w:rsidP="00B0157C">
      <w:r>
        <w:t xml:space="preserve">По окончании загрузки нажать на кнопку </w:t>
      </w:r>
      <w:r w:rsidRPr="00EB603F">
        <w:t>“</w:t>
      </w:r>
      <w:r>
        <w:rPr>
          <w:lang w:val="en-US"/>
        </w:rPr>
        <w:t>Refresh</w:t>
      </w:r>
      <w:r w:rsidRPr="00EB603F">
        <w:t xml:space="preserve">” </w:t>
      </w:r>
      <w:r>
        <w:t>–</w:t>
      </w:r>
      <w:r w:rsidRPr="00EB603F">
        <w:t xml:space="preserve"> </w:t>
      </w:r>
      <w:r>
        <w:t xml:space="preserve">окно </w:t>
      </w:r>
      <w:proofErr w:type="gramStart"/>
      <w:r>
        <w:t>обновится :</w:t>
      </w:r>
      <w:proofErr w:type="gramEnd"/>
    </w:p>
    <w:p w14:paraId="4A2DE6D0" w14:textId="77777777" w:rsidR="00EB603F" w:rsidRDefault="00EB603F" w:rsidP="00B0157C"/>
    <w:p w14:paraId="402EF1CA" w14:textId="77777777" w:rsidR="00EB603F" w:rsidRDefault="00EB603F" w:rsidP="00EB603F">
      <w:pPr>
        <w:keepNext/>
      </w:pPr>
      <w:r w:rsidRPr="00EB603F"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3E745976" w:rsidR="00EB603F" w:rsidRDefault="00EB603F" w:rsidP="00EB603F">
      <w:pPr>
        <w:pStyle w:val="aff4"/>
      </w:pPr>
      <w:r>
        <w:t xml:space="preserve">Рисунок </w:t>
      </w:r>
      <w:r w:rsidR="00CB6EA7">
        <w:fldChar w:fldCharType="begin"/>
      </w:r>
      <w:r w:rsidR="00CB6EA7">
        <w:instrText xml:space="preserve"> STYLEREF 1 \s </w:instrText>
      </w:r>
      <w:r w:rsidR="00CB6EA7">
        <w:fldChar w:fldCharType="separate"/>
      </w:r>
      <w:r w:rsidR="00CB6EA7">
        <w:rPr>
          <w:noProof/>
        </w:rPr>
        <w:t>9</w:t>
      </w:r>
      <w:r w:rsidR="00CB6EA7">
        <w:fldChar w:fldCharType="end"/>
      </w:r>
      <w:r w:rsidR="00CB6EA7">
        <w:noBreakHyphen/>
      </w:r>
      <w:r w:rsidR="00CB6EA7">
        <w:fldChar w:fldCharType="begin"/>
      </w:r>
      <w:r w:rsidR="00CB6EA7">
        <w:instrText xml:space="preserve"> SEQ Рисунок \* ARABIC \s 1 </w:instrText>
      </w:r>
      <w:r w:rsidR="00CB6EA7">
        <w:fldChar w:fldCharType="separate"/>
      </w:r>
      <w:r w:rsidR="00CB6EA7">
        <w:rPr>
          <w:noProof/>
        </w:rPr>
        <w:t>8</w:t>
      </w:r>
      <w:r w:rsidR="00CB6EA7">
        <w:fldChar w:fldCharType="end"/>
      </w:r>
      <w:r>
        <w:t>. Экран загрузки.</w:t>
      </w:r>
    </w:p>
    <w:p w14:paraId="6757BAFD" w14:textId="77777777" w:rsidR="00EB603F" w:rsidRDefault="00EB603F" w:rsidP="00EB603F"/>
    <w:p w14:paraId="350FC94B" w14:textId="5FB18273" w:rsidR="00EB603F" w:rsidRDefault="00CB6EA7" w:rsidP="00EB603F">
      <w:pPr>
        <w:rPr>
          <w:lang w:val="en-US"/>
        </w:rPr>
      </w:pPr>
      <w:r>
        <w:t xml:space="preserve">Выбрать мышью строчку с надписью </w:t>
      </w:r>
      <w:r w:rsidRPr="00CB6EA7">
        <w:rPr>
          <w:lang w:val="en-US"/>
        </w:rPr>
        <w:t>“</w:t>
      </w:r>
      <w:r>
        <w:rPr>
          <w:lang w:val="en-US"/>
        </w:rPr>
        <w:t>Ready</w:t>
      </w:r>
      <w:r w:rsidRPr="00CB6EA7">
        <w:rPr>
          <w:lang w:val="en-US"/>
        </w:rPr>
        <w:t xml:space="preserve"> </w:t>
      </w:r>
      <w:r>
        <w:rPr>
          <w:lang w:val="en-US"/>
        </w:rPr>
        <w:t>to</w:t>
      </w:r>
      <w:r w:rsidRPr="00CB6EA7">
        <w:rPr>
          <w:lang w:val="en-US"/>
        </w:rPr>
        <w:t xml:space="preserve"> </w:t>
      </w:r>
      <w:r>
        <w:rPr>
          <w:lang w:val="en-US"/>
        </w:rPr>
        <w:t>install</w:t>
      </w:r>
      <w:r w:rsidRPr="00CB6EA7">
        <w:rPr>
          <w:lang w:val="en-US"/>
        </w:rPr>
        <w:t xml:space="preserve">” </w:t>
      </w:r>
      <w:r>
        <w:t>далее</w:t>
      </w:r>
      <w:r w:rsidRPr="00CB6EA7">
        <w:rPr>
          <w:lang w:val="en-US"/>
        </w:rPr>
        <w:t xml:space="preserve"> </w:t>
      </w:r>
      <w:r>
        <w:t>нажать</w:t>
      </w:r>
      <w:r w:rsidRPr="00CB6EA7">
        <w:rPr>
          <w:lang w:val="en-US"/>
        </w:rPr>
        <w:t xml:space="preserve"> </w:t>
      </w:r>
      <w:r>
        <w:t>кнопку</w:t>
      </w:r>
      <w:r w:rsidRPr="00CB6EA7">
        <w:rPr>
          <w:lang w:val="en-US"/>
        </w:rPr>
        <w:t xml:space="preserve"> “</w:t>
      </w:r>
      <w:r>
        <w:rPr>
          <w:lang w:val="en-US"/>
        </w:rPr>
        <w:t>Next</w:t>
      </w:r>
      <w:r w:rsidRPr="00CB6EA7">
        <w:rPr>
          <w:lang w:val="en-US"/>
        </w:rPr>
        <w:t>”:</w:t>
      </w:r>
    </w:p>
    <w:p w14:paraId="192A5657" w14:textId="77777777" w:rsidR="00CB6EA7" w:rsidRDefault="00CB6EA7" w:rsidP="00EB603F">
      <w:pPr>
        <w:rPr>
          <w:lang w:val="en-US"/>
        </w:rPr>
      </w:pPr>
    </w:p>
    <w:p w14:paraId="204D5361" w14:textId="77777777" w:rsidR="00CB6EA7" w:rsidRDefault="00CB6EA7" w:rsidP="00CB6EA7">
      <w:pPr>
        <w:keepNext/>
      </w:pPr>
      <w:r w:rsidRPr="00CB6EA7">
        <w:rPr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6D5D5532" w:rsidR="00CB6EA7" w:rsidRDefault="00CB6EA7" w:rsidP="00CB6EA7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r w:rsidRPr="00CB6EA7">
        <w:t xml:space="preserve">. </w:t>
      </w:r>
      <w:r>
        <w:t>Экран установки.</w:t>
      </w:r>
    </w:p>
    <w:p w14:paraId="2ADAB267" w14:textId="77777777" w:rsidR="00CB6EA7" w:rsidRDefault="00CB6EA7" w:rsidP="00CB6EA7"/>
    <w:p w14:paraId="0B56B613" w14:textId="75694BD3" w:rsidR="00CB6EA7" w:rsidRDefault="00CB6EA7" w:rsidP="00CB6EA7">
      <w:r>
        <w:t xml:space="preserve">Нажать кнопку </w:t>
      </w:r>
      <w:r w:rsidRPr="00CB6EA7">
        <w:t>“</w:t>
      </w:r>
      <w:proofErr w:type="gramStart"/>
      <w:r>
        <w:rPr>
          <w:lang w:val="en-US"/>
        </w:rPr>
        <w:t>Yes</w:t>
      </w:r>
      <w:r w:rsidRPr="00CB6EA7">
        <w:t xml:space="preserve">” </w:t>
      </w:r>
      <w:r>
        <w:t xml:space="preserve"> и</w:t>
      </w:r>
      <w:proofErr w:type="gramEnd"/>
      <w:r>
        <w:t xml:space="preserve"> </w:t>
      </w:r>
      <w:r w:rsidRPr="00CB6EA7">
        <w:t>“</w:t>
      </w:r>
      <w:r>
        <w:rPr>
          <w:lang w:val="en-US"/>
        </w:rPr>
        <w:t>Finish</w:t>
      </w:r>
      <w:r w:rsidRPr="00CB6EA7">
        <w:t>”</w:t>
      </w:r>
      <w:r>
        <w:t>.</w:t>
      </w:r>
    </w:p>
    <w:p w14:paraId="79553E26" w14:textId="77777777" w:rsidR="00CB6EA7" w:rsidRDefault="00CB6EA7" w:rsidP="00CB6EA7"/>
    <w:p w14:paraId="7FA5FE81" w14:textId="77777777" w:rsidR="00CB6EA7" w:rsidRDefault="00CB6EA7" w:rsidP="00CB6EA7">
      <w:pPr>
        <w:keepNext/>
      </w:pPr>
      <w:r w:rsidRPr="00CB6EA7"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06DA7C21" w:rsidR="00CB6EA7" w:rsidRPr="00CB6EA7" w:rsidRDefault="00CB6EA7" w:rsidP="00CB6EA7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t>. Установка завершена.</w:t>
      </w:r>
    </w:p>
    <w:p w14:paraId="4AAE9013" w14:textId="77777777" w:rsidR="00EB603F" w:rsidRDefault="00EB603F" w:rsidP="00EB603F"/>
    <w:p w14:paraId="3709EBCF" w14:textId="77777777" w:rsidR="00EB603F" w:rsidRDefault="00EB603F" w:rsidP="00EB603F"/>
    <w:p w14:paraId="53AB4149" w14:textId="3D626A51" w:rsidR="00CB6EA7" w:rsidRDefault="00CB6EA7" w:rsidP="00EB603F">
      <w: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9122772" w14:textId="77777777" w:rsidR="00CB6EA7" w:rsidRDefault="00CB6EA7" w:rsidP="00EB603F"/>
    <w:p w14:paraId="15A415A9" w14:textId="77777777" w:rsidR="00CB6EA7" w:rsidRDefault="00CB6EA7" w:rsidP="00CB6EA7">
      <w:pPr>
        <w:keepNext/>
      </w:pPr>
      <w:r w:rsidRPr="00CB6EA7"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593B205F" w:rsidR="00CB6EA7" w:rsidRDefault="00CB6EA7" w:rsidP="00CB6EA7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t>. Экран с установленным устройством с браузером.</w:t>
      </w:r>
    </w:p>
    <w:p w14:paraId="5AC87E28" w14:textId="77777777" w:rsidR="00EB603F" w:rsidRDefault="00EB603F" w:rsidP="00EB603F"/>
    <w:p w14:paraId="0F5FA70D" w14:textId="77777777" w:rsidR="00EB603F" w:rsidRPr="00C3540B" w:rsidRDefault="00EB603F" w:rsidP="00EB603F">
      <w:pPr>
        <w:rPr>
          <w:lang w:val="en-US"/>
        </w:rPr>
      </w:pPr>
    </w:p>
    <w:p w14:paraId="684CE238" w14:textId="77777777" w:rsidR="00EB603F" w:rsidRPr="00EB603F" w:rsidRDefault="00EB603F" w:rsidP="00EB603F"/>
    <w:p w14:paraId="473A586B" w14:textId="77777777" w:rsidR="008A672A" w:rsidRPr="00C1345C" w:rsidRDefault="008A672A" w:rsidP="008A672A">
      <w:pPr>
        <w:pStyle w:val="31"/>
        <w:numPr>
          <w:ilvl w:val="0"/>
          <w:numId w:val="0"/>
        </w:numPr>
      </w:pPr>
      <w:bookmarkStart w:id="31" w:name="_Toc201923592"/>
      <w:r>
        <w:t>Выводы</w:t>
      </w:r>
      <w:bookmarkEnd w:id="31"/>
    </w:p>
    <w:p w14:paraId="602003B0" w14:textId="77777777" w:rsidR="008A672A" w:rsidRPr="008A672A" w:rsidRDefault="008A672A" w:rsidP="00E97148"/>
    <w:p w14:paraId="38E30189" w14:textId="124CF00F" w:rsidR="00E97148" w:rsidRPr="00B578C4" w:rsidRDefault="00E97148" w:rsidP="00C1345C">
      <w:pPr>
        <w:pStyle w:val="af7"/>
        <w:rPr>
          <w:rFonts w:ascii="Cambria" w:hAnsi="Cambria"/>
          <w:b/>
          <w:bCs/>
          <w:sz w:val="32"/>
          <w:szCs w:val="32"/>
        </w:rPr>
      </w:pPr>
    </w:p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Pr="00B578C4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2" w:name="_Toc201923593"/>
      <w:r w:rsidRPr="009324B5">
        <w:t xml:space="preserve">Глава 10. </w:t>
      </w:r>
      <w:proofErr w:type="gramStart"/>
      <w:r w:rsidRPr="009324B5">
        <w:t>Настройка  динамической</w:t>
      </w:r>
      <w:proofErr w:type="gramEnd"/>
      <w:r w:rsidRPr="009324B5">
        <w:t xml:space="preserve"> </w:t>
      </w:r>
      <w:proofErr w:type="gramStart"/>
      <w:r w:rsidRPr="009324B5">
        <w:t>( OSPF</w:t>
      </w:r>
      <w:proofErr w:type="gramEnd"/>
      <w:r w:rsidRPr="009324B5">
        <w:t xml:space="preserve">) маршрутизации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32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3" w:name="_Toc20192359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3" w:displacedByCustomXml="prev"/>
    <w:p w14:paraId="14CABEA7" w14:textId="113F6E5C" w:rsidR="00E97148" w:rsidRPr="004E6785" w:rsidRDefault="00E97148" w:rsidP="00E97148">
      <w:pPr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4" w:name="_Toc201923595" w:displacedByCustomXml="next"/>
    <w:bookmarkStart w:id="35" w:name="_Toc529756743" w:displacedByCustomXml="next"/>
    <w:bookmarkStart w:id="36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4" w:displacedByCustomXml="prev"/>
    <w:bookmarkEnd w:id="35" w:displacedByCustomXml="prev"/>
    <w:bookmarkEnd w:id="36" w:displacedByCustomXml="prev"/>
    <w:p w14:paraId="30395E1B" w14:textId="5D7131B8" w:rsidR="00A0776B" w:rsidRPr="004E6785" w:rsidRDefault="00A0776B" w:rsidP="00BB5275">
      <w:pPr>
        <w:rPr>
          <w:lang w:val="ro-RO"/>
        </w:rPr>
      </w:pPr>
    </w:p>
    <w:p w14:paraId="23DC0069" w14:textId="22DE0A87" w:rsidR="00205500" w:rsidRPr="004E6785" w:rsidRDefault="00205500" w:rsidP="00BB5275">
      <w:pPr>
        <w:pStyle w:val="af7"/>
        <w:rPr>
          <w:lang w:val="ro-RO"/>
        </w:rPr>
      </w:pPr>
    </w:p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7" w:name="_Toc201923596" w:displacedByCustomXml="next"/>
    <w:bookmarkStart w:id="38" w:name="_Toc529756744" w:displacedByCustomXml="next"/>
    <w:bookmarkStart w:id="39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7" w:displacedByCustomXml="prev"/>
    <w:bookmarkEnd w:id="38" w:displacedByCustomXml="prev"/>
    <w:bookmarkEnd w:id="39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59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0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1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2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3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4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5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6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7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8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69" w:tgtFrame="_blank" w:history="1">
        <w:r w:rsidRPr="003F7F97">
          <w:rPr>
            <w:rStyle w:val="a7"/>
          </w:rPr>
          <w:t>newstorial.com</w:t>
        </w:r>
      </w:hyperlink>
      <w:hyperlink r:id="rId170" w:tgtFrame="_blank" w:history="1">
        <w:r w:rsidRPr="003F7F97">
          <w:rPr>
            <w:rStyle w:val="a7"/>
          </w:rPr>
          <w:t>expertnetworkconsultant.com</w:t>
        </w:r>
      </w:hyperlink>
      <w:hyperlink r:id="rId171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72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p w14:paraId="722668D0" w14:textId="13B5D42A" w:rsidR="002D24E9" w:rsidRPr="004E6785" w:rsidRDefault="002D24E9" w:rsidP="008945BA">
      <w:pPr>
        <w:pStyle w:val="af7"/>
        <w:rPr>
          <w:lang w:val="ro-RO"/>
        </w:rPr>
      </w:pPr>
    </w:p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0" w:name="_Toc201923597" w:displacedByCustomXml="next"/>
    <w:bookmarkStart w:id="41" w:name="_Toc529756745" w:displacedByCustomXml="next"/>
    <w:bookmarkStart w:id="42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40" w:displacedByCustomXml="prev"/>
    <w:bookmarkEnd w:id="41" w:displacedByCustomXml="prev"/>
    <w:bookmarkEnd w:id="42" w:displacedByCustomXml="prev"/>
    <w:p w14:paraId="2966D1BD" w14:textId="0650AE0A" w:rsidR="008945BA" w:rsidRDefault="008945BA">
      <w:pPr>
        <w:rPr>
          <w:lang w:val="ro-RO"/>
        </w:rPr>
      </w:pPr>
      <w:r>
        <w:rPr>
          <w:lang w:val="ro-RO"/>
        </w:rPr>
        <w:br w:type="page"/>
      </w:r>
    </w:p>
    <w:p w14:paraId="60316F53" w14:textId="77777777" w:rsidR="00205500" w:rsidRPr="004E6785" w:rsidRDefault="00205500" w:rsidP="00BB5275">
      <w:pPr>
        <w:rPr>
          <w:lang w:val="ro-RO"/>
        </w:rPr>
      </w:pPr>
    </w:p>
    <w:bookmarkStart w:id="43" w:name="_Toc201923598" w:displacedByCustomXml="next"/>
    <w:bookmarkStart w:id="44" w:name="_Toc529756746" w:displacedByCustomXml="next"/>
    <w:bookmarkStart w:id="45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3" w:displacedByCustomXml="prev"/>
    <w:bookmarkEnd w:id="44" w:displacedByCustomXml="prev"/>
    <w:bookmarkEnd w:id="45" w:displacedByCustomXml="prev"/>
    <w:p w14:paraId="5EA458A3" w14:textId="5A90B47A" w:rsidR="002516AE" w:rsidRDefault="002516AE" w:rsidP="002516AE">
      <w:r>
        <w:t>Ринат Фахрутдинов — ведущий инженер и системный администратор с более чем **40-летним** опытом работы в IT, телекоммуникациях и промышленной автоматизации. Его профессиональный путь охватывает ключевые этапы развития компьютерных технологий в России — от программирования на мейнфреймах в 19</w:t>
      </w:r>
      <w:r w:rsidR="00C62105">
        <w:t>7</w:t>
      </w:r>
      <w:r>
        <w:t xml:space="preserve">0-х до построения распределённых сетей сбора данных и облачных решений в 2020-х.  </w:t>
      </w:r>
    </w:p>
    <w:p w14:paraId="0904609D" w14:textId="77777777" w:rsidR="00C62105" w:rsidRDefault="00C62105" w:rsidP="002516AE"/>
    <w:p w14:paraId="4FCE8F7B" w14:textId="77777777" w:rsidR="00C62105" w:rsidRPr="00C62105" w:rsidRDefault="00C62105" w:rsidP="00C62105">
      <w:r w:rsidRPr="00C62105">
        <w:rPr>
          <w:rFonts w:ascii="Segoe UI Emoji" w:hAnsi="Segoe UI Emoji" w:cs="Segoe UI Emoji"/>
          <w:b/>
          <w:bCs/>
        </w:rPr>
        <w:t>✨</w:t>
      </w:r>
      <w:r w:rsidRPr="00C62105">
        <w:rPr>
          <w:b/>
          <w:bCs/>
        </w:rPr>
        <w:t xml:space="preserve"> Легендарный старт: от «Минск-32» к современным облакам</w:t>
      </w:r>
    </w:p>
    <w:p w14:paraId="426334C7" w14:textId="0B4AE4AB" w:rsidR="00C62105" w:rsidRDefault="00C62105" w:rsidP="00C62105">
      <w:r w:rsidRPr="00C62105">
        <w:t>Ещё до того, как персональные компьютеры стали массовым явлением, а слово «интернет» узнали в СССР, </w:t>
      </w:r>
      <w:r w:rsidRPr="00C62105">
        <w:rPr>
          <w:b/>
          <w:bCs/>
        </w:rPr>
        <w:t>в 1978 году</w:t>
      </w:r>
      <w:r w:rsidRPr="00C62105">
        <w:t> </w:t>
      </w:r>
      <w:r>
        <w:t xml:space="preserve">Ринат </w:t>
      </w:r>
      <w:proofErr w:type="gramStart"/>
      <w:r>
        <w:t xml:space="preserve">Фахрутдинов </w:t>
      </w:r>
      <w:r w:rsidRPr="00C62105">
        <w:t xml:space="preserve"> написал</w:t>
      </w:r>
      <w:proofErr w:type="gramEnd"/>
      <w:r w:rsidRPr="00C62105">
        <w:t xml:space="preserve"> свою </w:t>
      </w:r>
      <w:r w:rsidRPr="00C62105">
        <w:rPr>
          <w:b/>
          <w:bCs/>
        </w:rPr>
        <w:t>первую программу на русском Коболе</w:t>
      </w:r>
      <w:r w:rsidRPr="00C62105">
        <w:t> (КОБОЛ) для </w:t>
      </w:r>
      <w:r w:rsidRPr="00C62105">
        <w:rPr>
          <w:b/>
          <w:bCs/>
        </w:rPr>
        <w:t>транзисторной ЭВМ «Минск-32»</w:t>
      </w:r>
      <w:r w:rsidRPr="00C62105">
        <w:t>.</w:t>
      </w:r>
    </w:p>
    <w:p w14:paraId="6F1AEC61" w14:textId="77777777" w:rsidR="00C62105" w:rsidRPr="00C62105" w:rsidRDefault="00C62105" w:rsidP="00C62105"/>
    <w:p w14:paraId="72ECA0FD" w14:textId="77777777" w:rsidR="00C62105" w:rsidRDefault="00C62105" w:rsidP="00C62105">
      <w:pPr>
        <w:rPr>
          <w:b/>
          <w:bCs/>
        </w:rPr>
      </w:pPr>
      <w:r w:rsidRPr="00C62105">
        <w:rPr>
          <w:rFonts w:ascii="Segoe UI Emoji" w:hAnsi="Segoe UI Emoji" w:cs="Segoe UI Emoji"/>
        </w:rPr>
        <w:t>🔹</w:t>
      </w:r>
      <w:r w:rsidRPr="00C62105">
        <w:t> </w:t>
      </w:r>
      <w:r w:rsidRPr="00C62105">
        <w:rPr>
          <w:b/>
          <w:bCs/>
        </w:rPr>
        <w:t>Эпоха, когда:</w:t>
      </w:r>
    </w:p>
    <w:p w14:paraId="3613E86E" w14:textId="77777777" w:rsidR="00C62105" w:rsidRPr="00C62105" w:rsidRDefault="00C62105" w:rsidP="00C62105"/>
    <w:p w14:paraId="7AE8FCEC" w14:textId="77777777" w:rsidR="00C62105" w:rsidRPr="00C62105" w:rsidRDefault="00C62105" w:rsidP="00C62105">
      <w:pPr>
        <w:numPr>
          <w:ilvl w:val="0"/>
          <w:numId w:val="68"/>
        </w:numPr>
      </w:pPr>
      <w:r w:rsidRPr="00C62105">
        <w:t>Программы вводились </w:t>
      </w:r>
      <w:r w:rsidRPr="00C62105">
        <w:rPr>
          <w:b/>
          <w:bCs/>
        </w:rPr>
        <w:t>перфокартами или с пульта управления</w:t>
      </w:r>
      <w:r w:rsidRPr="00C62105">
        <w:t>.</w:t>
      </w:r>
    </w:p>
    <w:p w14:paraId="573BE30B" w14:textId="77777777" w:rsidR="00C62105" w:rsidRPr="00C62105" w:rsidRDefault="00C62105" w:rsidP="00C62105">
      <w:pPr>
        <w:numPr>
          <w:ilvl w:val="0"/>
          <w:numId w:val="68"/>
        </w:numPr>
      </w:pPr>
      <w:r w:rsidRPr="00C62105">
        <w:t>1 КБ оперативной памяти был </w:t>
      </w:r>
      <w:r w:rsidRPr="00C62105">
        <w:rPr>
          <w:b/>
          <w:bCs/>
        </w:rPr>
        <w:t>роскошью</w:t>
      </w:r>
      <w:r w:rsidRPr="00C62105">
        <w:t>.</w:t>
      </w:r>
    </w:p>
    <w:p w14:paraId="2F81F9D5" w14:textId="77777777" w:rsidR="00C62105" w:rsidRDefault="00C62105" w:rsidP="00C62105">
      <w:pPr>
        <w:numPr>
          <w:ilvl w:val="0"/>
          <w:numId w:val="68"/>
        </w:numPr>
      </w:pPr>
      <w:r w:rsidRPr="00C62105">
        <w:t>«Минск-32» весил </w:t>
      </w:r>
      <w:r w:rsidRPr="00C62105">
        <w:rPr>
          <w:b/>
          <w:bCs/>
        </w:rPr>
        <w:t>полтонны</w:t>
      </w:r>
      <w:r w:rsidRPr="00C62105">
        <w:t> и потреблял энергию как маленький завод.</w:t>
      </w:r>
    </w:p>
    <w:p w14:paraId="0C1338E9" w14:textId="77777777" w:rsidR="00C62105" w:rsidRPr="00C62105" w:rsidRDefault="00C62105" w:rsidP="00C62105">
      <w:pPr>
        <w:numPr>
          <w:ilvl w:val="0"/>
          <w:numId w:val="68"/>
        </w:numPr>
      </w:pPr>
    </w:p>
    <w:p w14:paraId="285A3C3E" w14:textId="77777777" w:rsidR="00C62105" w:rsidRDefault="00C62105" w:rsidP="00C62105">
      <w:pPr>
        <w:rPr>
          <w:b/>
          <w:bCs/>
        </w:rPr>
      </w:pPr>
      <w:r w:rsidRPr="00C62105">
        <w:rPr>
          <w:rFonts w:ascii="Segoe UI Emoji" w:hAnsi="Segoe UI Emoji" w:cs="Segoe UI Emoji"/>
        </w:rPr>
        <w:t>🔹</w:t>
      </w:r>
      <w:r w:rsidRPr="00C62105">
        <w:t> </w:t>
      </w:r>
      <w:r w:rsidRPr="00C62105">
        <w:rPr>
          <w:b/>
          <w:bCs/>
        </w:rPr>
        <w:t>Исторический контекст:</w:t>
      </w:r>
    </w:p>
    <w:p w14:paraId="024BFD66" w14:textId="77777777" w:rsidR="00C62105" w:rsidRPr="00C62105" w:rsidRDefault="00C62105" w:rsidP="00C62105"/>
    <w:p w14:paraId="28C5E487" w14:textId="77777777" w:rsidR="00C62105" w:rsidRPr="00C62105" w:rsidRDefault="00C62105" w:rsidP="00C62105">
      <w:pPr>
        <w:numPr>
          <w:ilvl w:val="0"/>
          <w:numId w:val="69"/>
        </w:numPr>
      </w:pPr>
      <w:r w:rsidRPr="00C62105">
        <w:t>Это было время, когда </w:t>
      </w:r>
      <w:r w:rsidRPr="00C62105">
        <w:rPr>
          <w:b/>
          <w:bCs/>
        </w:rPr>
        <w:t>Стив Джобс и Возняк только собирали Apple I</w:t>
      </w:r>
      <w:r w:rsidRPr="00C62105">
        <w:t> в гараже, а советские инженеры уже решали промышленные задачи на отечественных ЭВМ.</w:t>
      </w:r>
    </w:p>
    <w:p w14:paraId="4ADCC5E4" w14:textId="77777777" w:rsidR="00C62105" w:rsidRPr="00C62105" w:rsidRDefault="00C62105" w:rsidP="00C62105">
      <w:pPr>
        <w:numPr>
          <w:ilvl w:val="0"/>
          <w:numId w:val="69"/>
        </w:numPr>
      </w:pPr>
      <w:r w:rsidRPr="00C62105">
        <w:rPr>
          <w:b/>
          <w:bCs/>
        </w:rPr>
        <w:t>Русский КОБОЛ</w:t>
      </w:r>
      <w:r w:rsidRPr="00C62105">
        <w:t> — уникальный диалект языка COBOL, адаптированный под советские вычислительные машины.</w:t>
      </w:r>
    </w:p>
    <w:p w14:paraId="53B2C4C0" w14:textId="77777777" w:rsidR="00C62105" w:rsidRDefault="00C62105" w:rsidP="002516AE"/>
    <w:p w14:paraId="00C831AA" w14:textId="77777777" w:rsidR="002516AE" w:rsidRDefault="002516AE" w:rsidP="002516AE"/>
    <w:p w14:paraId="61E93D2E" w14:textId="7946C9DB" w:rsidR="002516AE" w:rsidRDefault="002516AE" w:rsidP="002516AE">
      <w:r>
        <w:t xml:space="preserve">**Профессиональный путь**  </w:t>
      </w:r>
    </w:p>
    <w:p w14:paraId="384C99EB" w14:textId="77777777" w:rsidR="002516AE" w:rsidRDefault="002516AE" w:rsidP="002516AE"/>
    <w:p w14:paraId="4BDCF0FE" w14:textId="2BB2AD4F" w:rsidR="002516AE" w:rsidRDefault="002516AE" w:rsidP="002516AE">
      <w:r>
        <w:t xml:space="preserve">**НИИАС РЖД (2008–2024): масштабные инфраструктурные проекты**  </w:t>
      </w:r>
    </w:p>
    <w:p w14:paraId="76160D99" w14:textId="77777777" w:rsidR="002516AE" w:rsidRDefault="002516AE" w:rsidP="002516AE">
      <w:r>
        <w:t xml:space="preserve">16 лет работы в **АО НИИАС (РЖД)** в должности **ведущего инженера** были посвящены созданию и поддержке **АСКУЭ (Автоматизированной системы коммерческого учёта </w:t>
      </w:r>
      <w:proofErr w:type="gramStart"/>
      <w:r>
        <w:t>электроэнергии)*</w:t>
      </w:r>
      <w:proofErr w:type="gramEnd"/>
      <w:r>
        <w:t xml:space="preserve">* — одной из крупнейших распределённых </w:t>
      </w:r>
      <w:proofErr w:type="spellStart"/>
      <w:r>
        <w:t>IoT</w:t>
      </w:r>
      <w:proofErr w:type="spellEnd"/>
      <w:r>
        <w:t xml:space="preserve">-систем в России.  </w:t>
      </w:r>
    </w:p>
    <w:p w14:paraId="154F9CDC" w14:textId="77777777" w:rsidR="002516AE" w:rsidRDefault="002516AE" w:rsidP="002516AE"/>
    <w:p w14:paraId="471491CE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**Архитектура </w:t>
      </w:r>
      <w:proofErr w:type="gramStart"/>
      <w:r>
        <w:t>проекта:*</w:t>
      </w:r>
      <w:proofErr w:type="gramEnd"/>
      <w:r>
        <w:t xml:space="preserve">*  </w:t>
      </w:r>
    </w:p>
    <w:p w14:paraId="26D42076" w14:textId="77777777" w:rsidR="002516AE" w:rsidRDefault="002516AE" w:rsidP="002516AE"/>
    <w:p w14:paraId="7B2A62F9" w14:textId="77777777" w:rsidR="002516AE" w:rsidRDefault="002516AE" w:rsidP="002516AE">
      <w:r>
        <w:t xml:space="preserve">- **17 серверных комплексов** (Москва, СПб, </w:t>
      </w:r>
      <w:proofErr w:type="spellStart"/>
      <w:r>
        <w:t>Ростов</w:t>
      </w:r>
      <w:proofErr w:type="spellEnd"/>
      <w:r>
        <w:t xml:space="preserve">-на-Дону, Нижний Новгород, Ярославль).  </w:t>
      </w:r>
    </w:p>
    <w:p w14:paraId="2423F42D" w14:textId="77777777" w:rsidR="002516AE" w:rsidRDefault="002516AE" w:rsidP="002516AE">
      <w:r>
        <w:t xml:space="preserve">- **250 000 приборов учёта** по всей России.  </w:t>
      </w:r>
    </w:p>
    <w:p w14:paraId="125B36CC" w14:textId="77777777" w:rsidR="002516AE" w:rsidRDefault="002516AE" w:rsidP="002516AE">
      <w:r>
        <w:t xml:space="preserve">- **Сеть передачи данных** на оборудовании **Cisco, HP, Huawei**.  </w:t>
      </w:r>
    </w:p>
    <w:p w14:paraId="0C63BAE5" w14:textId="77777777" w:rsidR="002516AE" w:rsidRDefault="002516AE" w:rsidP="002516AE"/>
    <w:p w14:paraId="5051D86C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**Ключевые задачи и </w:t>
      </w:r>
      <w:proofErr w:type="gramStart"/>
      <w:r>
        <w:t>технологии:*</w:t>
      </w:r>
      <w:proofErr w:type="gramEnd"/>
      <w:r>
        <w:t xml:space="preserve">*  </w:t>
      </w:r>
    </w:p>
    <w:p w14:paraId="4975F962" w14:textId="77777777" w:rsidR="002516AE" w:rsidRDefault="002516AE" w:rsidP="002516AE"/>
    <w:p w14:paraId="6EE8766E" w14:textId="044DD355" w:rsidR="002516AE" w:rsidRPr="009E4DEF" w:rsidRDefault="002516AE" w:rsidP="002516AE">
      <w:pPr>
        <w:rPr>
          <w:lang w:val="en-US"/>
        </w:rPr>
      </w:pPr>
      <w:r w:rsidRPr="009E4DEF">
        <w:rPr>
          <w:lang w:val="en-US"/>
        </w:rPr>
        <w:t xml:space="preserve">- </w:t>
      </w:r>
      <w:r>
        <w:t>Настройка</w:t>
      </w:r>
      <w:r w:rsidRPr="009E4DEF">
        <w:rPr>
          <w:lang w:val="en-US"/>
        </w:rPr>
        <w:t xml:space="preserve"> ** OSPF, IPSEC, </w:t>
      </w:r>
      <w:proofErr w:type="spellStart"/>
      <w:r w:rsidRPr="009E4DEF">
        <w:rPr>
          <w:lang w:val="en-US"/>
        </w:rPr>
        <w:t>OpenConnect</w:t>
      </w:r>
      <w:proofErr w:type="spellEnd"/>
      <w:r w:rsidRPr="009E4DEF">
        <w:rPr>
          <w:lang w:val="en-US"/>
        </w:rPr>
        <w:t xml:space="preserve">, Radius, SNMP**.  </w:t>
      </w:r>
    </w:p>
    <w:p w14:paraId="671459F0" w14:textId="77777777" w:rsidR="002516AE" w:rsidRPr="009E4DEF" w:rsidRDefault="002516AE" w:rsidP="002516AE">
      <w:pPr>
        <w:rPr>
          <w:lang w:val="en-US"/>
        </w:rPr>
      </w:pPr>
      <w:r w:rsidRPr="009E4DEF">
        <w:rPr>
          <w:lang w:val="en-US"/>
        </w:rPr>
        <w:t xml:space="preserve">- </w:t>
      </w:r>
      <w:r>
        <w:t>Мониторинг</w:t>
      </w:r>
      <w:r w:rsidRPr="009E4DEF">
        <w:rPr>
          <w:lang w:val="en-US"/>
        </w:rPr>
        <w:t xml:space="preserve"> </w:t>
      </w:r>
      <w:r>
        <w:t>через</w:t>
      </w:r>
      <w:r w:rsidRPr="009E4DEF">
        <w:rPr>
          <w:lang w:val="en-US"/>
        </w:rPr>
        <w:t xml:space="preserve"> **Zabbix, Nagios, MRTG, NFSEN** (300+ </w:t>
      </w:r>
      <w:r>
        <w:t>узлов</w:t>
      </w:r>
      <w:r w:rsidRPr="009E4DEF">
        <w:rPr>
          <w:lang w:val="en-US"/>
        </w:rPr>
        <w:t xml:space="preserve">, 700+ </w:t>
      </w:r>
      <w:r>
        <w:t>сервисов</w:t>
      </w:r>
      <w:r w:rsidRPr="009E4DEF">
        <w:rPr>
          <w:lang w:val="en-US"/>
        </w:rPr>
        <w:t xml:space="preserve">).  </w:t>
      </w:r>
    </w:p>
    <w:p w14:paraId="12CB2F52" w14:textId="77777777" w:rsidR="002516AE" w:rsidRDefault="002516AE" w:rsidP="002516AE">
      <w:r>
        <w:t>- Разработка **веб-интерфейсов** на **</w:t>
      </w:r>
      <w:proofErr w:type="spellStart"/>
      <w:r>
        <w:t>Bash</w:t>
      </w:r>
      <w:proofErr w:type="spellEnd"/>
      <w:r>
        <w:t xml:space="preserve">, AWK, PHP, JS** для контроля GSM-модемов и приборов учёта.  </w:t>
      </w:r>
    </w:p>
    <w:p w14:paraId="7CC2D0C3" w14:textId="77777777" w:rsidR="002516AE" w:rsidRDefault="002516AE" w:rsidP="002516AE">
      <w:r>
        <w:t xml:space="preserve">- Организация **GPRS-каналов** с операторами (МТС, Билайн, Мегафон, Tele2). </w:t>
      </w:r>
    </w:p>
    <w:p w14:paraId="17E31C2E" w14:textId="38B116C2" w:rsidR="002516AE" w:rsidRDefault="002516AE" w:rsidP="002516AE">
      <w:r>
        <w:t xml:space="preserve"> </w:t>
      </w:r>
    </w:p>
    <w:p w14:paraId="7EBCDDCF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**Open Source </w:t>
      </w:r>
      <w:proofErr w:type="gramStart"/>
      <w:r>
        <w:t>вклад:*</w:t>
      </w:r>
      <w:proofErr w:type="gramEnd"/>
      <w:r>
        <w:t xml:space="preserve">*  </w:t>
      </w:r>
    </w:p>
    <w:p w14:paraId="358046D5" w14:textId="77777777" w:rsidR="002516AE" w:rsidRDefault="002516AE" w:rsidP="002516AE"/>
    <w:p w14:paraId="2E964AE2" w14:textId="77777777" w:rsidR="002516AE" w:rsidRDefault="002516AE" w:rsidP="002516AE">
      <w:r>
        <w:t>- **[Руководство по настройке сервера доступа (</w:t>
      </w:r>
      <w:proofErr w:type="spellStart"/>
      <w:r>
        <w:t>ocserv</w:t>
      </w:r>
      <w:proofErr w:type="spellEnd"/>
      <w:proofErr w:type="gramStart"/>
      <w:r>
        <w:t>)](</w:t>
      </w:r>
      <w:proofErr w:type="gramEnd"/>
      <w:r>
        <w:t xml:space="preserve">https://github.com/ptah57/ocservBook)**  </w:t>
      </w:r>
    </w:p>
    <w:p w14:paraId="56C37D2B" w14:textId="77777777" w:rsidR="002516AE" w:rsidRDefault="002516AE" w:rsidP="002516AE">
      <w:r>
        <w:t>- **[Скрипты мониторинга GPRS-линий (</w:t>
      </w:r>
      <w:proofErr w:type="spellStart"/>
      <w:r>
        <w:t>crpvpdn</w:t>
      </w:r>
      <w:proofErr w:type="spellEnd"/>
      <w:proofErr w:type="gramStart"/>
      <w:r>
        <w:t>)](</w:t>
      </w:r>
      <w:proofErr w:type="gramEnd"/>
      <w:r>
        <w:t xml:space="preserve">https://github.com/ptah57/crpvpdn)**  </w:t>
      </w:r>
    </w:p>
    <w:p w14:paraId="750F9FC3" w14:textId="77777777" w:rsidR="002516AE" w:rsidRDefault="002516AE" w:rsidP="002516AE">
      <w:r>
        <w:t xml:space="preserve">### **Системный интегратор CTI (2006–2008): VoIP и телеком-решения** </w:t>
      </w:r>
    </w:p>
    <w:p w14:paraId="24A5B5E3" w14:textId="32EE2509" w:rsidR="002516AE" w:rsidRDefault="002516AE" w:rsidP="002516AE">
      <w:r>
        <w:t xml:space="preserve"> </w:t>
      </w:r>
    </w:p>
    <w:p w14:paraId="02D5963A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Внедрение **</w:t>
      </w:r>
    </w:p>
    <w:p w14:paraId="746ECCAA" w14:textId="77777777" w:rsidR="002516AE" w:rsidRDefault="002516AE" w:rsidP="002516AE"/>
    <w:p w14:paraId="043F8216" w14:textId="56F0F188" w:rsidR="002516AE" w:rsidRDefault="002516AE" w:rsidP="002516AE">
      <w:r>
        <w:t>IP-телефонии** на базе **</w:t>
      </w:r>
      <w:proofErr w:type="spellStart"/>
      <w:r>
        <w:t>Quintum</w:t>
      </w:r>
      <w:proofErr w:type="spellEnd"/>
      <w:r>
        <w:t xml:space="preserve">, Cisco, </w:t>
      </w:r>
      <w:proofErr w:type="spellStart"/>
      <w:r>
        <w:t>Acme</w:t>
      </w:r>
      <w:proofErr w:type="spellEnd"/>
      <w:r>
        <w:t xml:space="preserve"> Packet**.  </w:t>
      </w:r>
    </w:p>
    <w:p w14:paraId="4C351533" w14:textId="77777777" w:rsidR="002516AE" w:rsidRDefault="002516AE" w:rsidP="002516AE"/>
    <w:p w14:paraId="136E3773" w14:textId="77777777" w:rsidR="002516AE" w:rsidRPr="009E4DEF" w:rsidRDefault="002516AE" w:rsidP="002516AE">
      <w:pPr>
        <w:rPr>
          <w:lang w:val="en-US"/>
        </w:rPr>
      </w:pPr>
      <w:r>
        <w:rPr>
          <w:rFonts w:ascii="Segoe UI Emoji" w:hAnsi="Segoe UI Emoji" w:cs="Segoe UI Emoji"/>
        </w:rPr>
        <w:t>🔹</w:t>
      </w:r>
      <w:r w:rsidRPr="009E4DEF">
        <w:rPr>
          <w:lang w:val="en-US"/>
        </w:rPr>
        <w:t xml:space="preserve"> </w:t>
      </w:r>
      <w:r>
        <w:t>Настройка</w:t>
      </w:r>
      <w:r w:rsidRPr="009E4DEF">
        <w:rPr>
          <w:lang w:val="en-US"/>
        </w:rPr>
        <w:t xml:space="preserve"> **SIP/H.323, Oracle, Debian, </w:t>
      </w:r>
      <w:proofErr w:type="spellStart"/>
      <w:r w:rsidRPr="009E4DEF">
        <w:rPr>
          <w:lang w:val="en-US"/>
        </w:rPr>
        <w:t>SuSE</w:t>
      </w:r>
      <w:proofErr w:type="spellEnd"/>
      <w:r w:rsidRPr="009E4DEF">
        <w:rPr>
          <w:lang w:val="en-US"/>
        </w:rPr>
        <w:t xml:space="preserve">**.  </w:t>
      </w:r>
    </w:p>
    <w:p w14:paraId="0651E5C3" w14:textId="77777777" w:rsidR="002516AE" w:rsidRDefault="002516AE" w:rsidP="002516AE">
      <w:r>
        <w:t xml:space="preserve">### **Релком / Курчатовский институт (1996–2006): интернет и телефония**  </w:t>
      </w:r>
    </w:p>
    <w:p w14:paraId="2E32A207" w14:textId="77777777" w:rsidR="002516AE" w:rsidRDefault="002516AE" w:rsidP="002516AE"/>
    <w:p w14:paraId="0EE8190C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Один из **первых интернет-провайдеров** России.  </w:t>
      </w:r>
    </w:p>
    <w:p w14:paraId="1A542930" w14:textId="77777777" w:rsidR="002516AE" w:rsidRDefault="002516AE" w:rsidP="002516AE"/>
    <w:p w14:paraId="7915A577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Разработка **VoIP-систем** на **Cisco AS5300/5350, FreeBSD, </w:t>
      </w:r>
      <w:proofErr w:type="spellStart"/>
      <w:r>
        <w:t>PostgreSQL</w:t>
      </w:r>
      <w:proofErr w:type="spellEnd"/>
      <w:r>
        <w:t xml:space="preserve">**.  </w:t>
      </w:r>
    </w:p>
    <w:p w14:paraId="4E79CAB4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Создание **биллинга для IP-телефонии** на **Perl, AWK, </w:t>
      </w:r>
      <w:proofErr w:type="spellStart"/>
      <w:r>
        <w:t>RRDtool</w:t>
      </w:r>
      <w:proofErr w:type="spellEnd"/>
      <w:r>
        <w:t xml:space="preserve">**.  </w:t>
      </w:r>
    </w:p>
    <w:p w14:paraId="69368510" w14:textId="77777777" w:rsidR="002516AE" w:rsidRDefault="002516AE" w:rsidP="002516AE"/>
    <w:p w14:paraId="31623AA0" w14:textId="2AB03BEA" w:rsidR="002516AE" w:rsidRDefault="002516AE" w:rsidP="002516AE">
      <w:r>
        <w:t xml:space="preserve"> **Промышленный IT (1981–1996): от мейнфреймов к локальным сетям**  </w:t>
      </w:r>
    </w:p>
    <w:p w14:paraId="7A7D4BC9" w14:textId="77777777" w:rsidR="002516AE" w:rsidRDefault="002516AE" w:rsidP="002516AE"/>
    <w:p w14:paraId="206FE0CC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**Костомукшский ГОК** (1990-е):  </w:t>
      </w:r>
    </w:p>
    <w:p w14:paraId="7F0FAF53" w14:textId="77777777" w:rsidR="002516AE" w:rsidRDefault="002516AE" w:rsidP="002516AE">
      <w:r>
        <w:t>- Внедрение **</w:t>
      </w:r>
      <w:proofErr w:type="spellStart"/>
      <w:r>
        <w:t>FoxPro</w:t>
      </w:r>
      <w:proofErr w:type="spellEnd"/>
      <w:r>
        <w:t xml:space="preserve">, первая корпоративная веб-страница**.  </w:t>
      </w:r>
    </w:p>
    <w:p w14:paraId="4C4CF427" w14:textId="77777777" w:rsidR="002516AE" w:rsidRDefault="002516AE" w:rsidP="002516AE"/>
    <w:p w14:paraId="17C5EC5B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**Ижевский механический завод** (1980-е):  </w:t>
      </w:r>
    </w:p>
    <w:p w14:paraId="3034F044" w14:textId="77777777" w:rsidR="002516AE" w:rsidRDefault="002516AE" w:rsidP="002516AE"/>
    <w:p w14:paraId="531BB2B1" w14:textId="70E69845" w:rsidR="002516AE" w:rsidRDefault="002516AE" w:rsidP="002516AE">
      <w:r>
        <w:t>**</w:t>
      </w:r>
      <w:r>
        <w:t xml:space="preserve"> Программирование на **</w:t>
      </w:r>
    </w:p>
    <w:p w14:paraId="51D1785C" w14:textId="77777777" w:rsidR="002516AE" w:rsidRDefault="002516AE" w:rsidP="002516AE"/>
    <w:p w14:paraId="1F091370" w14:textId="1F5D2330" w:rsidR="002516AE" w:rsidRPr="002516AE" w:rsidRDefault="002516AE" w:rsidP="002516AE">
      <w:pPr>
        <w:rPr>
          <w:lang w:val="en-US"/>
        </w:rPr>
      </w:pPr>
      <w:r w:rsidRPr="002516AE">
        <w:rPr>
          <w:lang w:val="en-US"/>
        </w:rPr>
        <w:t>PL/I, Fortran, COBOL** (</w:t>
      </w:r>
      <w:r>
        <w:t>ЕС</w:t>
      </w:r>
      <w:r w:rsidRPr="002516AE">
        <w:rPr>
          <w:lang w:val="en-US"/>
        </w:rPr>
        <w:t xml:space="preserve"> </w:t>
      </w:r>
      <w:r>
        <w:t>ЭВМ</w:t>
      </w:r>
      <w:r w:rsidRPr="002516AE">
        <w:rPr>
          <w:lang w:val="en-US"/>
        </w:rPr>
        <w:t xml:space="preserve">, PDP-11).  </w:t>
      </w:r>
    </w:p>
    <w:p w14:paraId="3A3B61E4" w14:textId="77777777" w:rsidR="002516AE" w:rsidRDefault="002516AE" w:rsidP="002516AE">
      <w:r>
        <w:t xml:space="preserve">## **Технологический стек**  </w:t>
      </w:r>
    </w:p>
    <w:p w14:paraId="5BEAE19B" w14:textId="77777777" w:rsidR="002516AE" w:rsidRDefault="002516AE" w:rsidP="002516AE"/>
    <w:p w14:paraId="13273622" w14:textId="77777777" w:rsidR="002516AE" w:rsidRDefault="002516AE" w:rsidP="002516AE">
      <w:r>
        <w:t>**</w:t>
      </w:r>
      <w:proofErr w:type="gramStart"/>
      <w:r>
        <w:t>Сети:*</w:t>
      </w:r>
      <w:proofErr w:type="gramEnd"/>
      <w:r>
        <w:t xml:space="preserve">*  </w:t>
      </w:r>
    </w:p>
    <w:p w14:paraId="2726B96E" w14:textId="77777777" w:rsidR="002516AE" w:rsidRDefault="002516AE" w:rsidP="002516AE"/>
    <w:p w14:paraId="625462B5" w14:textId="77777777" w:rsidR="002516AE" w:rsidRPr="002516AE" w:rsidRDefault="002516AE" w:rsidP="002516AE">
      <w:r w:rsidRPr="002516AE">
        <w:t>`</w:t>
      </w:r>
      <w:r w:rsidRPr="009E4DEF">
        <w:rPr>
          <w:lang w:val="en-US"/>
        </w:rPr>
        <w:t>Cisco</w:t>
      </w:r>
      <w:r w:rsidRPr="002516AE">
        <w:t xml:space="preserve"> </w:t>
      </w:r>
      <w:r w:rsidRPr="009E4DEF">
        <w:rPr>
          <w:lang w:val="en-US"/>
        </w:rPr>
        <w:t>IOS</w:t>
      </w:r>
      <w:r w:rsidRPr="002516AE">
        <w:t>` · `</w:t>
      </w:r>
      <w:r w:rsidRPr="009E4DEF">
        <w:rPr>
          <w:lang w:val="en-US"/>
        </w:rPr>
        <w:t>OSPF</w:t>
      </w:r>
      <w:r w:rsidRPr="002516AE">
        <w:t>` · `</w:t>
      </w:r>
      <w:r w:rsidRPr="009E4DEF">
        <w:rPr>
          <w:lang w:val="en-US"/>
        </w:rPr>
        <w:t>IPSec</w:t>
      </w:r>
      <w:r w:rsidRPr="002516AE">
        <w:t>` · `</w:t>
      </w:r>
      <w:r>
        <w:rPr>
          <w:lang w:val="en-US"/>
        </w:rPr>
        <w:t>DMVPN</w:t>
      </w:r>
      <w:r w:rsidRPr="002516AE">
        <w:t>` · `</w:t>
      </w:r>
      <w:r w:rsidRPr="009E4DEF">
        <w:rPr>
          <w:lang w:val="en-US"/>
        </w:rPr>
        <w:t>Huawei</w:t>
      </w:r>
      <w:r w:rsidRPr="002516AE">
        <w:t xml:space="preserve">`  </w:t>
      </w:r>
    </w:p>
    <w:p w14:paraId="5A5BA7F9" w14:textId="77777777" w:rsidR="002516AE" w:rsidRDefault="002516AE" w:rsidP="002516AE">
      <w:r>
        <w:t>**</w:t>
      </w:r>
      <w:proofErr w:type="gramStart"/>
      <w:r>
        <w:t>Мониторинг:*</w:t>
      </w:r>
      <w:proofErr w:type="gramEnd"/>
      <w:r>
        <w:t xml:space="preserve">*  </w:t>
      </w:r>
    </w:p>
    <w:p w14:paraId="2928DAC3" w14:textId="77777777" w:rsidR="002516AE" w:rsidRDefault="002516AE" w:rsidP="002516AE"/>
    <w:p w14:paraId="0947DCB8" w14:textId="77777777" w:rsidR="002516AE" w:rsidRDefault="002516AE" w:rsidP="002516AE">
      <w:r>
        <w:t>`</w:t>
      </w:r>
      <w:proofErr w:type="spellStart"/>
      <w:r>
        <w:t>Zabbix</w:t>
      </w:r>
      <w:proofErr w:type="spellEnd"/>
      <w:r>
        <w:t>` · `</w:t>
      </w:r>
      <w:proofErr w:type="spellStart"/>
      <w:r>
        <w:t>Nagios</w:t>
      </w:r>
      <w:proofErr w:type="spellEnd"/>
      <w:r>
        <w:t xml:space="preserve">` · `MRTG` · `NFSEN`  </w:t>
      </w:r>
    </w:p>
    <w:p w14:paraId="24EB297B" w14:textId="77777777" w:rsidR="002516AE" w:rsidRDefault="002516AE" w:rsidP="002516AE">
      <w:r>
        <w:t>**</w:t>
      </w:r>
      <w:proofErr w:type="gramStart"/>
      <w:r>
        <w:t>Программирование:*</w:t>
      </w:r>
      <w:proofErr w:type="gramEnd"/>
      <w:r>
        <w:t xml:space="preserve">*  </w:t>
      </w:r>
    </w:p>
    <w:p w14:paraId="19AB2C84" w14:textId="77777777" w:rsidR="002516AE" w:rsidRDefault="002516AE" w:rsidP="002516AE"/>
    <w:p w14:paraId="6CA314B8" w14:textId="77777777" w:rsidR="002516AE" w:rsidRDefault="002516AE" w:rsidP="002516AE">
      <w:r>
        <w:t>`</w:t>
      </w:r>
      <w:proofErr w:type="spellStart"/>
      <w:r>
        <w:t>Bash</w:t>
      </w:r>
      <w:proofErr w:type="spellEnd"/>
      <w:r>
        <w:t xml:space="preserve">` · `Perl` · `AWK` · `PHP` · `HTML/JS`  </w:t>
      </w:r>
    </w:p>
    <w:p w14:paraId="475ECA29" w14:textId="77777777" w:rsidR="002516AE" w:rsidRDefault="002516AE" w:rsidP="002516AE">
      <w:r w:rsidRPr="009E4DEF">
        <w:rPr>
          <w:lang w:val="en-US"/>
        </w:rPr>
        <w:t>**</w:t>
      </w:r>
      <w:proofErr w:type="gramStart"/>
      <w:r>
        <w:t>ОС</w:t>
      </w:r>
      <w:r w:rsidRPr="009E4DEF">
        <w:rPr>
          <w:lang w:val="en-US"/>
        </w:rPr>
        <w:t>:*</w:t>
      </w:r>
      <w:proofErr w:type="gramEnd"/>
      <w:r w:rsidRPr="009E4DEF">
        <w:rPr>
          <w:lang w:val="en-US"/>
        </w:rPr>
        <w:t xml:space="preserve">*  </w:t>
      </w:r>
    </w:p>
    <w:p w14:paraId="61611035" w14:textId="77777777" w:rsidR="002516AE" w:rsidRPr="002516AE" w:rsidRDefault="002516AE" w:rsidP="002516AE"/>
    <w:p w14:paraId="1A7E4F5A" w14:textId="77777777" w:rsidR="002516AE" w:rsidRPr="009E4DEF" w:rsidRDefault="002516AE" w:rsidP="002516AE">
      <w:pPr>
        <w:rPr>
          <w:lang w:val="en-US"/>
        </w:rPr>
      </w:pPr>
      <w:r w:rsidRPr="009E4DEF">
        <w:rPr>
          <w:lang w:val="en-US"/>
        </w:rPr>
        <w:t xml:space="preserve">`Linux` · `FreeBSD` · `Windows Server` · `HP-UX`  </w:t>
      </w:r>
    </w:p>
    <w:p w14:paraId="7AB6FBF8" w14:textId="77777777" w:rsidR="002516AE" w:rsidRDefault="002516AE" w:rsidP="002516AE">
      <w:r>
        <w:t xml:space="preserve">## **Философия работы**  </w:t>
      </w:r>
    </w:p>
    <w:p w14:paraId="7501F329" w14:textId="77777777" w:rsidR="002516AE" w:rsidRDefault="002516AE" w:rsidP="002516AE"/>
    <w:p w14:paraId="58ED55D9" w14:textId="77777777" w:rsidR="002516AE" w:rsidRDefault="002516AE" w:rsidP="002516AE">
      <w:r>
        <w:t>*«IT-инфраструктура — это живой организм. Её нужно не только поддерживать, но и постоянно развивать, предугадывая будущие вызовы. Моя работа — это синтез инженерного подхода и творчества, где каждая строка кода или конфигурация маршрутизатора влияет на стабильность тысяч устройств</w:t>
      </w:r>
      <w:proofErr w:type="gramStart"/>
      <w:r>
        <w:t>.»*</w:t>
      </w:r>
      <w:proofErr w:type="gramEnd"/>
      <w:r>
        <w:t xml:space="preserve">  </w:t>
      </w:r>
    </w:p>
    <w:p w14:paraId="30053D63" w14:textId="3E7E8FD2" w:rsidR="002516AE" w:rsidRDefault="002516AE" w:rsidP="002516AE">
      <w:r>
        <w:t>**Увлечения**</w:t>
      </w:r>
    </w:p>
    <w:p w14:paraId="0261F50F" w14:textId="77777777" w:rsidR="002516AE" w:rsidRDefault="002516AE" w:rsidP="002516AE"/>
    <w:p w14:paraId="2393D9EE" w14:textId="42625C7A" w:rsidR="002516AE" w:rsidRDefault="002516AE" w:rsidP="002516AE">
      <w:r>
        <w:t>Фотография, Рисование, Научная фантастика.</w:t>
      </w:r>
    </w:p>
    <w:p w14:paraId="098AED9F" w14:textId="77777777" w:rsidR="002516AE" w:rsidRDefault="002516AE" w:rsidP="002516AE"/>
    <w:p w14:paraId="2403504F" w14:textId="77777777" w:rsidR="002516AE" w:rsidRDefault="002516AE" w:rsidP="002516AE">
      <w:r>
        <w:t>**</w:t>
      </w:r>
      <w:proofErr w:type="gramStart"/>
      <w:r>
        <w:t>Контакты:*</w:t>
      </w:r>
      <w:proofErr w:type="gramEnd"/>
      <w:r>
        <w:t xml:space="preserve">*  </w:t>
      </w:r>
    </w:p>
    <w:p w14:paraId="47A57C7C" w14:textId="77777777" w:rsidR="002516AE" w:rsidRDefault="002516AE" w:rsidP="002516AE"/>
    <w:p w14:paraId="2E2C9E73" w14:textId="77777777" w:rsidR="002516AE" w:rsidRPr="002516AE" w:rsidRDefault="002516AE" w:rsidP="002516AE">
      <w:r>
        <w:t xml:space="preserve">- </w:t>
      </w:r>
      <w:proofErr w:type="spellStart"/>
      <w:r>
        <w:t>GitHub</w:t>
      </w:r>
      <w:proofErr w:type="spellEnd"/>
      <w:r>
        <w:t>: [github.com/ptah</w:t>
      </w:r>
      <w:proofErr w:type="gramStart"/>
      <w:r>
        <w:t>57](</w:t>
      </w:r>
      <w:proofErr w:type="gramEnd"/>
      <w:r>
        <w:t xml:space="preserve">https://github.com/ptah57)  </w:t>
      </w:r>
    </w:p>
    <w:p w14:paraId="00C75AA7" w14:textId="77777777" w:rsidR="002516AE" w:rsidRPr="002516AE" w:rsidRDefault="002516AE" w:rsidP="002516AE">
      <w:hyperlink r:id="rId173" w:history="1">
        <w:r w:rsidRPr="00AF27E7">
          <w:rPr>
            <w:rStyle w:val="a7"/>
            <w:lang w:val="en-US"/>
          </w:rPr>
          <w:t>Ptah</w:t>
        </w:r>
        <w:r w:rsidRPr="002516AE">
          <w:rPr>
            <w:rStyle w:val="a7"/>
          </w:rPr>
          <w:t>57@</w:t>
        </w:r>
        <w:r w:rsidRPr="00AF27E7">
          <w:rPr>
            <w:rStyle w:val="a7"/>
            <w:lang w:val="en-US"/>
          </w:rPr>
          <w:t>mail</w:t>
        </w:r>
        <w:r w:rsidRPr="002516AE">
          <w:rPr>
            <w:rStyle w:val="a7"/>
          </w:rPr>
          <w:t>.</w:t>
        </w:r>
        <w:proofErr w:type="spellStart"/>
        <w:r w:rsidRPr="00AF27E7">
          <w:rPr>
            <w:rStyle w:val="a7"/>
            <w:lang w:val="en-US"/>
          </w:rPr>
          <w:t>ru</w:t>
        </w:r>
        <w:proofErr w:type="spellEnd"/>
      </w:hyperlink>
    </w:p>
    <w:p w14:paraId="7AED66F8" w14:textId="77777777" w:rsidR="002516AE" w:rsidRDefault="002516AE" w:rsidP="002516AE">
      <w:r>
        <w:rPr>
          <w:lang w:val="en-US"/>
        </w:rPr>
        <w:t>Telegram</w:t>
      </w:r>
      <w:r w:rsidRPr="002516AE">
        <w:t xml:space="preserve"> @</w:t>
      </w:r>
      <w:proofErr w:type="spellStart"/>
      <w:r>
        <w:rPr>
          <w:lang w:val="en-US"/>
        </w:rPr>
        <w:t>ptah</w:t>
      </w:r>
      <w:proofErr w:type="spellEnd"/>
      <w:r w:rsidRPr="002516AE">
        <w:t>57</w:t>
      </w:r>
    </w:p>
    <w:p w14:paraId="11066C89" w14:textId="77777777" w:rsidR="002516AE" w:rsidRPr="002516AE" w:rsidRDefault="002516AE" w:rsidP="002516AE"/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rPr>
          <w:rFonts w:asciiTheme="minorHAnsi" w:hAnsiTheme="minorHAnsi"/>
          <w:b w:val="0"/>
          <w:sz w:val="22"/>
        </w:rPr>
      </w:pPr>
      <w:bookmarkStart w:id="46" w:name="_Toc201923599"/>
      <w:r>
        <w:t>Приложение</w:t>
      </w:r>
      <w:bookmarkEnd w:id="46"/>
    </w:p>
    <w:p w14:paraId="4F801593" w14:textId="77777777" w:rsidR="00B91840" w:rsidRPr="00B91840" w:rsidRDefault="00B91840" w:rsidP="00B91840"/>
    <w:p w14:paraId="49FCF8E9" w14:textId="77777777" w:rsidR="00B91840" w:rsidRDefault="00B91840" w:rsidP="004332D6">
      <w:pPr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rPr>
          <w:rFonts w:ascii="Cambria" w:hAnsi="Cambria"/>
          <w:sz w:val="24"/>
          <w:szCs w:val="24"/>
        </w:rPr>
      </w:pPr>
      <w:hyperlink r:id="rId174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75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76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5F56F0">
      <w:headerReference w:type="default" r:id="rId177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04D26F" w14:textId="77777777" w:rsidR="009F0B17" w:rsidRDefault="009F0B17" w:rsidP="00E30FF1">
      <w:r>
        <w:separator/>
      </w:r>
    </w:p>
  </w:endnote>
  <w:endnote w:type="continuationSeparator" w:id="0">
    <w:p w14:paraId="0DB13137" w14:textId="77777777" w:rsidR="009F0B17" w:rsidRDefault="009F0B17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8749811"/>
      <w:docPartObj>
        <w:docPartGallery w:val="Page Numbers (Bottom of Page)"/>
        <w:docPartUnique/>
      </w:docPartObj>
    </w:sdtPr>
    <w:sdtContent>
      <w:p w14:paraId="7587226D" w14:textId="151AC1E1" w:rsidR="007478C2" w:rsidRDefault="007478C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F76243" w14:textId="77777777" w:rsidR="007478C2" w:rsidRDefault="007478C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A74F7" w14:textId="618C9202" w:rsidR="007478C2" w:rsidRDefault="007478C2">
    <w:pPr>
      <w:pStyle w:val="aa"/>
    </w:pPr>
  </w:p>
  <w:p w14:paraId="11A0D777" w14:textId="21AB7028" w:rsidR="00005256" w:rsidRPr="004E6785" w:rsidRDefault="00005256" w:rsidP="008339EE">
    <w:pPr>
      <w:pStyle w:val="aa"/>
      <w:jc w:val="right"/>
      <w:rPr>
        <w:lang w:val="ro-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F37AE2" w14:textId="77777777" w:rsidR="009F0B17" w:rsidRDefault="009F0B17" w:rsidP="00E30FF1">
      <w:r>
        <w:separator/>
      </w:r>
    </w:p>
  </w:footnote>
  <w:footnote w:type="continuationSeparator" w:id="0">
    <w:p w14:paraId="46A1CA77" w14:textId="77777777" w:rsidR="009F0B17" w:rsidRDefault="009F0B17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Название"/>
      <w:tag w:val=""/>
      <w:id w:val="-1145198495"/>
      <w:placeholder>
        <w:docPart w:val="2DB96E6060864EE0B0E338D8CA8B5D5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00F336CB" w14:textId="1CDCE9BA" w:rsidR="005F56F0" w:rsidRDefault="007478C2">
        <w:pPr>
          <w:pStyle w:val="a8"/>
        </w:pPr>
        <w:r>
          <w:t xml:space="preserve">Работа с виртуальным сервисным маршрутизатором </w:t>
        </w:r>
        <w:proofErr w:type="spellStart"/>
        <w:r>
          <w:t>vESR</w:t>
        </w:r>
        <w:proofErr w:type="spellEnd"/>
        <w:r>
          <w:t xml:space="preserve"> </w:t>
        </w:r>
        <w:proofErr w:type="spellStart"/>
        <w:r>
          <w:t>Eltex</w:t>
        </w:r>
        <w:proofErr w:type="spellEnd"/>
        <w:r>
          <w:t xml:space="preserve"> в среде графического симулятора GNS3</w:t>
        </w:r>
      </w:p>
    </w:sdtContent>
  </w:sdt>
  <w:p w14:paraId="6EADC08A" w14:textId="2E071A4D" w:rsidR="005F56F0" w:rsidRDefault="005F56F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51112" w14:textId="1D075115" w:rsidR="00005256" w:rsidRPr="004E6785" w:rsidRDefault="005F56F0" w:rsidP="00E678C1">
    <w:pPr>
      <w:pStyle w:val="a8"/>
      <w:rPr>
        <w:lang w:val="ro-RO"/>
      </w:rPr>
    </w:pPr>
    <w:r w:rsidRPr="005F56F0">
      <w:rPr>
        <w:lang w:val="ro-RO"/>
      </w:rPr>
      <w:ptab w:relativeTo="margin" w:alignment="center" w:leader="none"/>
    </w:r>
    <w:r w:rsidRPr="005F56F0">
      <w:rPr>
        <w:lang w:val="ro-RO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216392A"/>
    <w:multiLevelType w:val="hybridMultilevel"/>
    <w:tmpl w:val="83609E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891230"/>
    <w:multiLevelType w:val="multilevel"/>
    <w:tmpl w:val="CCBE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2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6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50671CB"/>
    <w:multiLevelType w:val="multilevel"/>
    <w:tmpl w:val="9C94897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7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63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4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62"/>
  </w:num>
  <w:num w:numId="2" w16cid:durableId="1183858365">
    <w:abstractNumId w:val="11"/>
  </w:num>
  <w:num w:numId="3" w16cid:durableId="1755201807">
    <w:abstractNumId w:val="35"/>
  </w:num>
  <w:num w:numId="4" w16cid:durableId="931815598">
    <w:abstractNumId w:val="60"/>
  </w:num>
  <w:num w:numId="5" w16cid:durableId="1875651433">
    <w:abstractNumId w:val="63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7"/>
  </w:num>
  <w:num w:numId="16" w16cid:durableId="818882570">
    <w:abstractNumId w:val="26"/>
  </w:num>
  <w:num w:numId="17" w16cid:durableId="1760370969">
    <w:abstractNumId w:val="31"/>
  </w:num>
  <w:num w:numId="18" w16cid:durableId="863320964">
    <w:abstractNumId w:val="32"/>
  </w:num>
  <w:num w:numId="19" w16cid:durableId="1045640100">
    <w:abstractNumId w:val="56"/>
  </w:num>
  <w:num w:numId="20" w16cid:durableId="594897456">
    <w:abstractNumId w:val="20"/>
  </w:num>
  <w:num w:numId="21" w16cid:durableId="2020160643">
    <w:abstractNumId w:val="9"/>
  </w:num>
  <w:num w:numId="22" w16cid:durableId="181015918">
    <w:abstractNumId w:val="41"/>
  </w:num>
  <w:num w:numId="23" w16cid:durableId="1020619577">
    <w:abstractNumId w:val="27"/>
  </w:num>
  <w:num w:numId="24" w16cid:durableId="2032762688">
    <w:abstractNumId w:val="28"/>
  </w:num>
  <w:num w:numId="25" w16cid:durableId="335615800">
    <w:abstractNumId w:val="50"/>
  </w:num>
  <w:num w:numId="26" w16cid:durableId="63258024">
    <w:abstractNumId w:val="36"/>
  </w:num>
  <w:num w:numId="27" w16cid:durableId="1011877856">
    <w:abstractNumId w:val="34"/>
  </w:num>
  <w:num w:numId="28" w16cid:durableId="160001139">
    <w:abstractNumId w:val="29"/>
  </w:num>
  <w:num w:numId="29" w16cid:durableId="2012371252">
    <w:abstractNumId w:val="10"/>
  </w:num>
  <w:num w:numId="30" w16cid:durableId="198786203">
    <w:abstractNumId w:val="68"/>
  </w:num>
  <w:num w:numId="31" w16cid:durableId="352726056">
    <w:abstractNumId w:val="18"/>
  </w:num>
  <w:num w:numId="32" w16cid:durableId="974406867">
    <w:abstractNumId w:val="48"/>
  </w:num>
  <w:num w:numId="33" w16cid:durableId="1421098807">
    <w:abstractNumId w:val="13"/>
  </w:num>
  <w:num w:numId="34" w16cid:durableId="63332550">
    <w:abstractNumId w:val="23"/>
  </w:num>
  <w:num w:numId="35" w16cid:durableId="1762480876">
    <w:abstractNumId w:val="21"/>
  </w:num>
  <w:num w:numId="36" w16cid:durableId="1174610786">
    <w:abstractNumId w:val="38"/>
  </w:num>
  <w:num w:numId="37" w16cid:durableId="1468815306">
    <w:abstractNumId w:val="58"/>
  </w:num>
  <w:num w:numId="38" w16cid:durableId="1743790015">
    <w:abstractNumId w:val="65"/>
  </w:num>
  <w:num w:numId="39" w16cid:durableId="1616448540">
    <w:abstractNumId w:val="55"/>
  </w:num>
  <w:num w:numId="40" w16cid:durableId="381949509">
    <w:abstractNumId w:val="42"/>
  </w:num>
  <w:num w:numId="41" w16cid:durableId="144903053">
    <w:abstractNumId w:val="44"/>
  </w:num>
  <w:num w:numId="42" w16cid:durableId="1681619130">
    <w:abstractNumId w:val="16"/>
  </w:num>
  <w:num w:numId="43" w16cid:durableId="103616407">
    <w:abstractNumId w:val="52"/>
  </w:num>
  <w:num w:numId="44" w16cid:durableId="900167481">
    <w:abstractNumId w:val="12"/>
  </w:num>
  <w:num w:numId="45" w16cid:durableId="982000306">
    <w:abstractNumId w:val="40"/>
  </w:num>
  <w:num w:numId="46" w16cid:durableId="42564419">
    <w:abstractNumId w:val="57"/>
  </w:num>
  <w:num w:numId="47" w16cid:durableId="1690402186">
    <w:abstractNumId w:val="66"/>
  </w:num>
  <w:num w:numId="48" w16cid:durableId="515727541">
    <w:abstractNumId w:val="46"/>
  </w:num>
  <w:num w:numId="49" w16cid:durableId="198125780">
    <w:abstractNumId w:val="19"/>
  </w:num>
  <w:num w:numId="50" w16cid:durableId="1921133855">
    <w:abstractNumId w:val="43"/>
  </w:num>
  <w:num w:numId="51" w16cid:durableId="1292520064">
    <w:abstractNumId w:val="14"/>
  </w:num>
  <w:num w:numId="52" w16cid:durableId="1787307735">
    <w:abstractNumId w:val="47"/>
  </w:num>
  <w:num w:numId="53" w16cid:durableId="877089790">
    <w:abstractNumId w:val="53"/>
  </w:num>
  <w:num w:numId="54" w16cid:durableId="269819322">
    <w:abstractNumId w:val="49"/>
  </w:num>
  <w:num w:numId="55" w16cid:durableId="1070692455">
    <w:abstractNumId w:val="15"/>
  </w:num>
  <w:num w:numId="56" w16cid:durableId="1249314895">
    <w:abstractNumId w:val="22"/>
  </w:num>
  <w:num w:numId="57" w16cid:durableId="395472401">
    <w:abstractNumId w:val="30"/>
  </w:num>
  <w:num w:numId="58" w16cid:durableId="987436880">
    <w:abstractNumId w:val="61"/>
  </w:num>
  <w:num w:numId="59" w16cid:durableId="848520443">
    <w:abstractNumId w:val="37"/>
  </w:num>
  <w:num w:numId="60" w16cid:durableId="848300472">
    <w:abstractNumId w:val="64"/>
  </w:num>
  <w:num w:numId="61" w16cid:durableId="779640553">
    <w:abstractNumId w:val="45"/>
  </w:num>
  <w:num w:numId="62" w16cid:durableId="983509615">
    <w:abstractNumId w:val="25"/>
  </w:num>
  <w:num w:numId="63" w16cid:durableId="2103797512">
    <w:abstractNumId w:val="51"/>
  </w:num>
  <w:num w:numId="64" w16cid:durableId="515926186">
    <w:abstractNumId w:val="39"/>
  </w:num>
  <w:num w:numId="65" w16cid:durableId="968626891">
    <w:abstractNumId w:val="33"/>
  </w:num>
  <w:num w:numId="66" w16cid:durableId="2141485481">
    <w:abstractNumId w:val="54"/>
  </w:num>
  <w:num w:numId="67" w16cid:durableId="1230579362">
    <w:abstractNumId w:val="24"/>
  </w:num>
  <w:num w:numId="68" w16cid:durableId="202524475">
    <w:abstractNumId w:val="67"/>
  </w:num>
  <w:num w:numId="69" w16cid:durableId="1664967449">
    <w:abstractNumId w:val="59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A1B9C"/>
    <w:rsid w:val="000B3B0D"/>
    <w:rsid w:val="000C27DB"/>
    <w:rsid w:val="000C61ED"/>
    <w:rsid w:val="00101A0A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606F"/>
    <w:rsid w:val="00157882"/>
    <w:rsid w:val="001657FE"/>
    <w:rsid w:val="001710CE"/>
    <w:rsid w:val="0017198D"/>
    <w:rsid w:val="00176109"/>
    <w:rsid w:val="001770D0"/>
    <w:rsid w:val="00194DFE"/>
    <w:rsid w:val="001970CD"/>
    <w:rsid w:val="001A2DB6"/>
    <w:rsid w:val="001B2655"/>
    <w:rsid w:val="001B4305"/>
    <w:rsid w:val="001B5A9E"/>
    <w:rsid w:val="001C5DE2"/>
    <w:rsid w:val="001C7C96"/>
    <w:rsid w:val="001D3ED6"/>
    <w:rsid w:val="001E7ED9"/>
    <w:rsid w:val="00205500"/>
    <w:rsid w:val="0020618B"/>
    <w:rsid w:val="00211C7A"/>
    <w:rsid w:val="00234E5A"/>
    <w:rsid w:val="00246C04"/>
    <w:rsid w:val="00246D74"/>
    <w:rsid w:val="002516AE"/>
    <w:rsid w:val="00262B3C"/>
    <w:rsid w:val="00270580"/>
    <w:rsid w:val="00283444"/>
    <w:rsid w:val="00286B0E"/>
    <w:rsid w:val="00297DE1"/>
    <w:rsid w:val="002A1AA2"/>
    <w:rsid w:val="002A40CE"/>
    <w:rsid w:val="002C0002"/>
    <w:rsid w:val="002C097D"/>
    <w:rsid w:val="002C409A"/>
    <w:rsid w:val="002C6962"/>
    <w:rsid w:val="002C7C9F"/>
    <w:rsid w:val="002D0D93"/>
    <w:rsid w:val="002D1723"/>
    <w:rsid w:val="002D24E9"/>
    <w:rsid w:val="002D452D"/>
    <w:rsid w:val="002E0175"/>
    <w:rsid w:val="002E0A80"/>
    <w:rsid w:val="002F278E"/>
    <w:rsid w:val="002F40AE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93C53"/>
    <w:rsid w:val="003940A0"/>
    <w:rsid w:val="003A2E9A"/>
    <w:rsid w:val="003B0566"/>
    <w:rsid w:val="003B74E2"/>
    <w:rsid w:val="003E4AE5"/>
    <w:rsid w:val="003F1DC4"/>
    <w:rsid w:val="003F6C83"/>
    <w:rsid w:val="00402678"/>
    <w:rsid w:val="00414D16"/>
    <w:rsid w:val="0041725A"/>
    <w:rsid w:val="00423E5E"/>
    <w:rsid w:val="004332D6"/>
    <w:rsid w:val="004403AE"/>
    <w:rsid w:val="00442FF5"/>
    <w:rsid w:val="004510B1"/>
    <w:rsid w:val="0045399C"/>
    <w:rsid w:val="004548BC"/>
    <w:rsid w:val="0045705F"/>
    <w:rsid w:val="004575D0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15DF2"/>
    <w:rsid w:val="0052043C"/>
    <w:rsid w:val="00521F9E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5268"/>
    <w:rsid w:val="00593D2D"/>
    <w:rsid w:val="005B0CD6"/>
    <w:rsid w:val="005B6061"/>
    <w:rsid w:val="005C4119"/>
    <w:rsid w:val="005D5458"/>
    <w:rsid w:val="005E7638"/>
    <w:rsid w:val="005E786A"/>
    <w:rsid w:val="005F56F0"/>
    <w:rsid w:val="00610D60"/>
    <w:rsid w:val="00611A3D"/>
    <w:rsid w:val="00624C92"/>
    <w:rsid w:val="00625B4B"/>
    <w:rsid w:val="00645227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C685E"/>
    <w:rsid w:val="006D0A87"/>
    <w:rsid w:val="006D36B3"/>
    <w:rsid w:val="006D5058"/>
    <w:rsid w:val="006E39E8"/>
    <w:rsid w:val="006F6510"/>
    <w:rsid w:val="007138FD"/>
    <w:rsid w:val="007201AE"/>
    <w:rsid w:val="007224AF"/>
    <w:rsid w:val="007370CA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4AA9"/>
    <w:rsid w:val="00785A33"/>
    <w:rsid w:val="00791FA5"/>
    <w:rsid w:val="00793215"/>
    <w:rsid w:val="007A1CB3"/>
    <w:rsid w:val="007A210F"/>
    <w:rsid w:val="007A400E"/>
    <w:rsid w:val="007A6C6B"/>
    <w:rsid w:val="007B3AC2"/>
    <w:rsid w:val="007B7B43"/>
    <w:rsid w:val="007C10F5"/>
    <w:rsid w:val="007C38C8"/>
    <w:rsid w:val="007C545F"/>
    <w:rsid w:val="007D2070"/>
    <w:rsid w:val="007E7ED1"/>
    <w:rsid w:val="008007B9"/>
    <w:rsid w:val="00801BBF"/>
    <w:rsid w:val="00804FAD"/>
    <w:rsid w:val="0081154B"/>
    <w:rsid w:val="00815B2B"/>
    <w:rsid w:val="00831027"/>
    <w:rsid w:val="008339EE"/>
    <w:rsid w:val="00840BEA"/>
    <w:rsid w:val="00851795"/>
    <w:rsid w:val="00853825"/>
    <w:rsid w:val="0085556D"/>
    <w:rsid w:val="00856148"/>
    <w:rsid w:val="00881C37"/>
    <w:rsid w:val="00882799"/>
    <w:rsid w:val="00887B51"/>
    <w:rsid w:val="008945BA"/>
    <w:rsid w:val="00895103"/>
    <w:rsid w:val="008A3B8E"/>
    <w:rsid w:val="008A5DB7"/>
    <w:rsid w:val="008A672A"/>
    <w:rsid w:val="008B3004"/>
    <w:rsid w:val="008C58BF"/>
    <w:rsid w:val="008D0387"/>
    <w:rsid w:val="008D0ED1"/>
    <w:rsid w:val="008D6D20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1652"/>
    <w:rsid w:val="009324B5"/>
    <w:rsid w:val="00940D3A"/>
    <w:rsid w:val="009558E7"/>
    <w:rsid w:val="009643BB"/>
    <w:rsid w:val="00972D2C"/>
    <w:rsid w:val="00972D81"/>
    <w:rsid w:val="009825D7"/>
    <w:rsid w:val="00984D45"/>
    <w:rsid w:val="00993F56"/>
    <w:rsid w:val="009A2F30"/>
    <w:rsid w:val="009A7D23"/>
    <w:rsid w:val="009B18AC"/>
    <w:rsid w:val="009B3579"/>
    <w:rsid w:val="009D2304"/>
    <w:rsid w:val="009D4276"/>
    <w:rsid w:val="009E3456"/>
    <w:rsid w:val="009E5967"/>
    <w:rsid w:val="009F01AB"/>
    <w:rsid w:val="009F0B17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64539"/>
    <w:rsid w:val="00A65095"/>
    <w:rsid w:val="00A660CB"/>
    <w:rsid w:val="00A67CB9"/>
    <w:rsid w:val="00A76B59"/>
    <w:rsid w:val="00A80BF8"/>
    <w:rsid w:val="00A90662"/>
    <w:rsid w:val="00A93B0A"/>
    <w:rsid w:val="00AB3B1C"/>
    <w:rsid w:val="00AC697A"/>
    <w:rsid w:val="00AD6007"/>
    <w:rsid w:val="00AE09CE"/>
    <w:rsid w:val="00AE6C43"/>
    <w:rsid w:val="00AE7413"/>
    <w:rsid w:val="00AE7D89"/>
    <w:rsid w:val="00AF2876"/>
    <w:rsid w:val="00B0157C"/>
    <w:rsid w:val="00B20265"/>
    <w:rsid w:val="00B20FCB"/>
    <w:rsid w:val="00B21A5B"/>
    <w:rsid w:val="00B25DAF"/>
    <w:rsid w:val="00B26B6E"/>
    <w:rsid w:val="00B36088"/>
    <w:rsid w:val="00B44A9C"/>
    <w:rsid w:val="00B578C4"/>
    <w:rsid w:val="00B61B8E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512B8"/>
    <w:rsid w:val="00C52D44"/>
    <w:rsid w:val="00C56D47"/>
    <w:rsid w:val="00C61677"/>
    <w:rsid w:val="00C62105"/>
    <w:rsid w:val="00C66184"/>
    <w:rsid w:val="00C73EB8"/>
    <w:rsid w:val="00C96AC3"/>
    <w:rsid w:val="00CA727B"/>
    <w:rsid w:val="00CB5363"/>
    <w:rsid w:val="00CB6EA7"/>
    <w:rsid w:val="00CD0DD7"/>
    <w:rsid w:val="00CD0FAD"/>
    <w:rsid w:val="00CD5524"/>
    <w:rsid w:val="00CE08B8"/>
    <w:rsid w:val="00CE5D7C"/>
    <w:rsid w:val="00CF5046"/>
    <w:rsid w:val="00D003B6"/>
    <w:rsid w:val="00D0361F"/>
    <w:rsid w:val="00D11196"/>
    <w:rsid w:val="00D15DDA"/>
    <w:rsid w:val="00D17DE7"/>
    <w:rsid w:val="00D215FF"/>
    <w:rsid w:val="00D235A0"/>
    <w:rsid w:val="00D338D7"/>
    <w:rsid w:val="00D34305"/>
    <w:rsid w:val="00D37683"/>
    <w:rsid w:val="00D40C9B"/>
    <w:rsid w:val="00D50EC1"/>
    <w:rsid w:val="00D53B69"/>
    <w:rsid w:val="00D777C1"/>
    <w:rsid w:val="00D84035"/>
    <w:rsid w:val="00DA2A88"/>
    <w:rsid w:val="00DA6DBC"/>
    <w:rsid w:val="00DA6FC3"/>
    <w:rsid w:val="00DC3AE9"/>
    <w:rsid w:val="00DC44AC"/>
    <w:rsid w:val="00DC7661"/>
    <w:rsid w:val="00DD31F9"/>
    <w:rsid w:val="00DD46F4"/>
    <w:rsid w:val="00DE490B"/>
    <w:rsid w:val="00DE6308"/>
    <w:rsid w:val="00E21412"/>
    <w:rsid w:val="00E223BD"/>
    <w:rsid w:val="00E27134"/>
    <w:rsid w:val="00E30FF1"/>
    <w:rsid w:val="00E3203E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4013"/>
    <w:rsid w:val="00EA4D0B"/>
    <w:rsid w:val="00EA6E10"/>
    <w:rsid w:val="00EB362D"/>
    <w:rsid w:val="00EB603F"/>
    <w:rsid w:val="00EC7849"/>
    <w:rsid w:val="00ED0DD0"/>
    <w:rsid w:val="00EF262B"/>
    <w:rsid w:val="00EF577C"/>
    <w:rsid w:val="00F0457A"/>
    <w:rsid w:val="00F16443"/>
    <w:rsid w:val="00F26E84"/>
    <w:rsid w:val="00F36A01"/>
    <w:rsid w:val="00F50E79"/>
    <w:rsid w:val="00F55026"/>
    <w:rsid w:val="00F670E1"/>
    <w:rsid w:val="00F77ED1"/>
    <w:rsid w:val="00F80445"/>
    <w:rsid w:val="00F80CC4"/>
    <w:rsid w:val="00F814B0"/>
    <w:rsid w:val="00FA43A8"/>
    <w:rsid w:val="00FA59E9"/>
    <w:rsid w:val="00FB0F21"/>
    <w:rsid w:val="00FC2F32"/>
    <w:rsid w:val="00FD3C9C"/>
    <w:rsid w:val="00FE49FC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ewstorial.com/what-is-dnat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2.png"/><Relationship Id="rId138" Type="http://schemas.openxmlformats.org/officeDocument/2006/relationships/hyperlink" Target="https://docs.eltex-co.ru/pages/viewpage.action?pageId=431915320" TargetMode="External"/><Relationship Id="rId159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70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07" Type="http://schemas.openxmlformats.org/officeDocument/2006/relationships/hyperlink" Target="https://mksegment.ru/b/vazhnost-dhcp-v-kompyuternyh-setyah-i-ego-osnovnye-funkcii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https://ru.wikipedia.org/wiki/GRE_%28%D0%BF%D1%80%D0%BE%D1%82%D0%BE%D0%BA%D0%BE%D0%BB%29" TargetMode="External"/><Relationship Id="rId149" Type="http://schemas.openxmlformats.org/officeDocument/2006/relationships/image" Target="media/image85.png"/><Relationship Id="rId5" Type="http://schemas.openxmlformats.org/officeDocument/2006/relationships/customXml" Target="../customXml/item5.xml"/><Relationship Id="rId95" Type="http://schemas.openxmlformats.org/officeDocument/2006/relationships/image" Target="media/image71.png"/><Relationship Id="rId160" Type="http://schemas.openxmlformats.org/officeDocument/2006/relationships/hyperlink" Target="https://docs.eltex-co.ru/ede/initial-router-configuration-380863579.html" TargetMode="External"/><Relationship Id="rId22" Type="http://schemas.microsoft.com/office/2007/relationships/hdphoto" Target="media/hdphoto2.wdp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newstorial.com/what-is-dnat/" TargetMode="External"/><Relationship Id="rId139" Type="http://schemas.openxmlformats.org/officeDocument/2006/relationships/hyperlink" Target="https://docs.eltex-co.ru/pages/viewpage.action?pageId=55183533" TargetMode="External"/><Relationship Id="rId85" Type="http://schemas.openxmlformats.org/officeDocument/2006/relationships/hyperlink" Target="https://docs.eltex-co.ru/pages/viewpage.action?pageId=584034117" TargetMode="External"/><Relationship Id="rId150" Type="http://schemas.openxmlformats.org/officeDocument/2006/relationships/image" Target="media/image86.png"/><Relationship Id="rId171" Type="http://schemas.openxmlformats.org/officeDocument/2006/relationships/hyperlink" Target="https://docs.selectel.ru/vmware/public-cloud/manage-networks/nat-rules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help.sweb.ru/protokol-dhcp_1380.html" TargetMode="External"/><Relationship Id="rId129" Type="http://schemas.openxmlformats.org/officeDocument/2006/relationships/hyperlink" Target="https://arenda-server.cloud/blog/seti-i-protokoly-chem-polezen-gre-tunnel/" TargetMode="External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2.png"/><Relationship Id="rId140" Type="http://schemas.openxmlformats.org/officeDocument/2006/relationships/hyperlink" Target="https://sysahelper.gitbook.io/sysahelper/main/telecom/main/vesr_greoveripsec" TargetMode="External"/><Relationship Id="rId161" Type="http://schemas.openxmlformats.org/officeDocument/2006/relationships/hyperlink" Target="https://github.com/GNS3/gns3-gui/releases" TargetMode="Externa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79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customXml" Target="ink/ink2.xml"/><Relationship Id="rId86" Type="http://schemas.openxmlformats.org/officeDocument/2006/relationships/hyperlink" Target="https://ruits.ru/obsuzhdenie-eltex/eltex_experts/messages153.html" TargetMode="External"/><Relationship Id="rId130" Type="http://schemas.openxmlformats.org/officeDocument/2006/relationships/hyperlink" Target="https://eltexcm.ru/baza-znanij/esr/esr-nastrojka-gre-tunnelej.html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7.png"/><Relationship Id="rId156" Type="http://schemas.openxmlformats.org/officeDocument/2006/relationships/image" Target="media/image92.png"/><Relationship Id="rId177" Type="http://schemas.openxmlformats.org/officeDocument/2006/relationships/header" Target="header2.xml"/><Relationship Id="rId172" Type="http://schemas.openxmlformats.org/officeDocument/2006/relationships/hyperlink" Target="https://www.newstorial.com/what-is-dnat/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uvnc.com/docs/ultravnc-server/49-ultravnc-server-configuration.html" TargetMode="External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customXml" Target="ink/ink3.xml"/><Relationship Id="rId104" Type="http://schemas.openxmlformats.org/officeDocument/2006/relationships/image" Target="media/image76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://www.tinycorelinux.net" TargetMode="External"/><Relationship Id="rId141" Type="http://schemas.openxmlformats.org/officeDocument/2006/relationships/image" Target="media/image82.png"/><Relationship Id="rId146" Type="http://schemas.openxmlformats.org/officeDocument/2006/relationships/hyperlink" Target="https://www.juniper.net/documentation/us/en/software/junos/nat/topics/topic-map/nat-security-source-and-source-pool.html" TargetMode="External"/><Relationship Id="rId167" Type="http://schemas.openxmlformats.org/officeDocument/2006/relationships/hyperlink" Target="https://habr.com/ru/companies/otus/articles/779970/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162" Type="http://schemas.openxmlformats.org/officeDocument/2006/relationships/hyperlink" Target="https://github.com/alekho/EVE-NG_vESR/blob/main/README.md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3.png"/><Relationship Id="rId110" Type="http://schemas.openxmlformats.org/officeDocument/2006/relationships/image" Target="media/image77.png"/><Relationship Id="rId11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1" Type="http://schemas.openxmlformats.org/officeDocument/2006/relationships/hyperlink" Target="https://mcgrp.ru/files/viewer/154409/65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3.png"/><Relationship Id="rId178" Type="http://schemas.openxmlformats.org/officeDocument/2006/relationships/fontTable" Target="fontTable.xml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image" Target="media/image88.png"/><Relationship Id="rId173" Type="http://schemas.openxmlformats.org/officeDocument/2006/relationships/hyperlink" Target="mailto:Ptah57@mail.ru" TargetMode="External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4.png"/><Relationship Id="rId105" Type="http://schemas.openxmlformats.org/officeDocument/2006/relationships/image" Target="media/image73.jpeg"/><Relationship Id="rId126" Type="http://schemas.openxmlformats.org/officeDocument/2006/relationships/hyperlink" Target="Screens/&#1056;&#1080;&#1089;7-1.png" TargetMode="External"/><Relationship Id="rId147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8" Type="http://schemas.openxmlformats.org/officeDocument/2006/relationships/hyperlink" Target="https://docs.gns3.com/docs/using-gns3/beginners/import-gns3-appliance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9.png"/><Relationship Id="rId98" Type="http://schemas.openxmlformats.org/officeDocument/2006/relationships/image" Target="media/image73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image" Target="media/image83.png"/><Relationship Id="rId163" Type="http://schemas.openxmlformats.org/officeDocument/2006/relationships/hyperlink" Target="https://chat.deepseek.com/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docs.selectel.ru/vmware/public-cloud/manage-networks/nat-rules/" TargetMode="External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4.png"/><Relationship Id="rId20" Type="http://schemas.microsoft.com/office/2007/relationships/hdphoto" Target="media/hdphoto1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hyperlink" Target="https://eltex-co.ru/catalog/service_gateways/virtualnyy_servisnyy_marshrutizator_vesr/" TargetMode="External"/><Relationship Id="rId132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3" Type="http://schemas.openxmlformats.org/officeDocument/2006/relationships/image" Target="media/image89.png"/><Relationship Id="rId174" Type="http://schemas.openxmlformats.org/officeDocument/2006/relationships/hyperlink" Target="configs/vesr-1.cfg" TargetMode="External"/><Relationship Id="rId179" Type="http://schemas.openxmlformats.org/officeDocument/2006/relationships/glossaryDocument" Target="glossary/document.xml"/><Relationship Id="rId15" Type="http://schemas.openxmlformats.org/officeDocument/2006/relationships/footer" Target="footer2.xm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hyperlink" Target="https://servergate.ru/articles/dhcp-prosto-o-slozhnom-chto-eto-takoe-i-kak-on-rabotaet-v-vashey-seti/" TargetMode="External"/><Relationship Id="rId127" Type="http://schemas.openxmlformats.org/officeDocument/2006/relationships/image" Target="media/image81.png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0.png"/><Relationship Id="rId99" Type="http://schemas.openxmlformats.org/officeDocument/2006/relationships/customXml" Target="ink/ink4.xml"/><Relationship Id="rId101" Type="http://schemas.openxmlformats.org/officeDocument/2006/relationships/customXml" Target="ink/ink5.xml"/><Relationship Id="rId122" Type="http://schemas.openxmlformats.org/officeDocument/2006/relationships/hyperlink" Target="https://docs.ideco.dev/settings/access-rules/firewall/firewall-tables" TargetMode="External"/><Relationship Id="rId143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48" Type="http://schemas.openxmlformats.org/officeDocument/2006/relationships/image" Target="media/image84.png"/><Relationship Id="rId164" Type="http://schemas.openxmlformats.org/officeDocument/2006/relationships/hyperlink" Target="https://sysahelper.gitbook.io/sysahelper/main/telecom/main/basic_setting" TargetMode="External"/><Relationship Id="rId169" Type="http://schemas.openxmlformats.org/officeDocument/2006/relationships/hyperlink" Target="https://www.newstorial.com/what-is-dnat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theme" Target="theme/theme1.xm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3" Type="http://schemas.openxmlformats.org/officeDocument/2006/relationships/hyperlink" Target="https://eltexcm.ru/baza-znanij/esr/primer-nastrojki/tunnelirovanie/ipsec/esr-nastrojka-route-based-ipsec-vpn.html" TargetMode="External"/><Relationship Id="rId154" Type="http://schemas.openxmlformats.org/officeDocument/2006/relationships/image" Target="media/image90.png"/><Relationship Id="rId175" Type="http://schemas.openxmlformats.org/officeDocument/2006/relationships/hyperlink" Target="configs/vesr-2.cfg" TargetMode="External"/><Relationship Id="rId16" Type="http://schemas.openxmlformats.org/officeDocument/2006/relationships/hyperlink" Target="https://docs.gns3.com/docs/getting-started/installation/windows/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5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90" Type="http://schemas.openxmlformats.org/officeDocument/2006/relationships/image" Target="media/image66.png"/><Relationship Id="rId165" Type="http://schemas.openxmlformats.org/officeDocument/2006/relationships/hyperlink" Target="https://serverspace.ru/support/glossary/nat/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image" Target="media/image78.png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80" Type="http://schemas.openxmlformats.org/officeDocument/2006/relationships/image" Target="media/image59.png"/><Relationship Id="rId155" Type="http://schemas.openxmlformats.org/officeDocument/2006/relationships/image" Target="media/image91.png"/><Relationship Id="rId176" Type="http://schemas.openxmlformats.org/officeDocument/2006/relationships/hyperlink" Target="configs/vesr-3.cfg" TargetMode="External"/><Relationship Id="rId17" Type="http://schemas.openxmlformats.org/officeDocument/2006/relationships/hyperlink" Target="https://github.com/GNS3/gns3-gui/releases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6.xml"/><Relationship Id="rId124" Type="http://schemas.openxmlformats.org/officeDocument/2006/relationships/image" Target="media/image80.png"/><Relationship Id="rId70" Type="http://schemas.openxmlformats.org/officeDocument/2006/relationships/image" Target="media/image50.png"/><Relationship Id="rId91" Type="http://schemas.openxmlformats.org/officeDocument/2006/relationships/image" Target="media/image67.png"/><Relationship Id="rId145" Type="http://schemas.openxmlformats.org/officeDocument/2006/relationships/hyperlink" Target="https://docs.eltex-co.ru/pages/viewpage.action?pageId=53817740" TargetMode="External"/><Relationship Id="rId166" Type="http://schemas.openxmlformats.org/officeDocument/2006/relationships/hyperlink" Target="https://mentoring.digital/blog/chto-takoe-nat-i-dlya-chego-on-nuzhen:-ponimanie-osnov-setevoy-tehnologii" TargetMode="External"/><Relationship Id="rId1" Type="http://schemas.openxmlformats.org/officeDocument/2006/relationships/customXml" Target="../customXml/item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DB96E6060864EE0B0E338D8CA8B5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D05143-BBBD-4064-B40C-E2ADB84ECD96}"/>
      </w:docPartPr>
      <w:docPartBody>
        <w:p w:rsidR="000B1D79" w:rsidRDefault="00DA369B">
          <w:r w:rsidRPr="00A349C2">
            <w:rPr>
              <w:rStyle w:val="a6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57919"/>
    <w:rsid w:val="000906A6"/>
    <w:rsid w:val="000B1D79"/>
    <w:rsid w:val="00185434"/>
    <w:rsid w:val="003A2E9A"/>
    <w:rsid w:val="005B0EB8"/>
    <w:rsid w:val="006B0C14"/>
    <w:rsid w:val="007D2070"/>
    <w:rsid w:val="007D42B0"/>
    <w:rsid w:val="008F774B"/>
    <w:rsid w:val="00A24302"/>
    <w:rsid w:val="00AE6C4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  <w:style w:type="paragraph" w:customStyle="1" w:styleId="5598A41DB4C2418F9BF25B38F9271D56">
    <w:name w:val="5598A41DB4C2418F9BF25B38F9271D56"/>
    <w:rsid w:val="00B94B2B"/>
  </w:style>
  <w:style w:type="paragraph" w:customStyle="1" w:styleId="5322A11E844E428CAD95C71DA23E76FD">
    <w:name w:val="5322A11E844E428CAD95C71DA23E76FD"/>
    <w:rsid w:val="00B94B2B"/>
  </w:style>
  <w:style w:type="paragraph" w:customStyle="1" w:styleId="2EC4B61DF203448BA619195A185586E1">
    <w:name w:val="2EC4B61DF203448BA619195A185586E1"/>
    <w:rsid w:val="00B94B2B"/>
  </w:style>
  <w:style w:type="paragraph" w:customStyle="1" w:styleId="3555DC7E9966459AABA939619576295C">
    <w:name w:val="3555DC7E9966459AABA939619576295C"/>
    <w:rsid w:val="00B94B2B"/>
  </w:style>
  <w:style w:type="paragraph" w:customStyle="1" w:styleId="127588A6B09C4966AAF51DF2DA1B6A77">
    <w:name w:val="127588A6B09C4966AAF51DF2DA1B6A77"/>
    <w:rsid w:val="00B94B2B"/>
  </w:style>
  <w:style w:type="character" w:styleId="a6">
    <w:name w:val="Placeholder Text"/>
    <w:basedOn w:val="a2"/>
    <w:uiPriority w:val="99"/>
    <w:semiHidden/>
    <w:rsid w:val="00DA369B"/>
    <w:rPr>
      <w:rFonts w:ascii="Times New Roman" w:hAnsi="Times New Roman" w:cs="Times New Roman"/>
      <w:color w:val="808080"/>
    </w:rPr>
  </w:style>
  <w:style w:type="paragraph" w:customStyle="1" w:styleId="806553B900DD42AFB0CA7C9648924A09">
    <w:name w:val="806553B900DD42AFB0CA7C9648924A09"/>
    <w:rsid w:val="00A243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5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11825</TotalTime>
  <Pages>119</Pages>
  <Words>24048</Words>
  <Characters>137075</Characters>
  <Application>Microsoft Office Word</Application>
  <DocSecurity>0</DocSecurity>
  <Lines>1142</Lines>
  <Paragraphs>321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160802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/>
  <cp:keywords/>
  <dc:description/>
  <cp:lastModifiedBy>Ринат Фахрутдинов</cp:lastModifiedBy>
  <cp:revision>53</cp:revision>
  <dcterms:created xsi:type="dcterms:W3CDTF">2025-06-16T08:40:00Z</dcterms:created>
  <dcterms:modified xsi:type="dcterms:W3CDTF">2025-06-27T14:17:00Z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