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200970349" w:displacedByCustomXml="next"/>
    <w:bookmarkEnd w:id="0" w:displacedByCustomXml="next"/>
    <w:bookmarkStart w:id="1" w:name="_Toc201159806" w:displacedByCustomXml="next"/>
    <w:sdt>
      <w:sdtPr>
        <w:id w:val="-1337152808"/>
        <w:docPartObj>
          <w:docPartGallery w:val="Cover Pages"/>
          <w:docPartUnique/>
        </w:docPartObj>
      </w:sdtPr>
      <w:sdtEndPr>
        <w:rPr>
          <w:sz w:val="44"/>
          <w:szCs w:val="44"/>
        </w:rPr>
      </w:sdtEndPr>
      <w:sdtContent>
        <w:p w14:paraId="2D1FE25A" w14:textId="646F4DC2" w:rsidR="001770D0" w:rsidRDefault="001770D0" w:rsidP="00A76B59">
          <w:pPr>
            <w:pStyle w:val="21"/>
            <w:numPr>
              <w:ilvl w:val="0"/>
              <w:numId w:val="0"/>
            </w:num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6432" behindDoc="1" locked="0" layoutInCell="1" allowOverlap="1" wp14:anchorId="3B3B5AF5" wp14:editId="63D0DA2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0" b="0"/>
                    <wp:wrapNone/>
                    <wp:docPr id="193" name="Группа 19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Прямоугольник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Прямоугольник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alias w:val="Автор"/>
                                    <w:tag w:val=""/>
                                    <w:id w:val="945428907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661ABA71" w14:textId="1EFC6E02" w:rsidR="001770D0" w:rsidRDefault="00A101A1">
                                      <w:pPr>
                                        <w:pStyle w:val="af9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iCs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2A6F6D79" w14:textId="20DF9E70" w:rsidR="001770D0" w:rsidRDefault="00000000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Организация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A101A1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1770D0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Адрес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1770D0">
                                        <w:rPr>
                                          <w:color w:val="FFFFFF" w:themeColor="background1"/>
                                        </w:rPr>
                                        <w:t>2025 г.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Текстовое поле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color w:val="F2F2F2" w:themeColor="background1" w:themeShade="F2"/>
                                      <w:sz w:val="44"/>
                                      <w:szCs w:val="44"/>
                                    </w:rPr>
                                    <w:alias w:val="Название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75AFD2C5" w14:textId="6319866E" w:rsidR="001770D0" w:rsidRDefault="00611A3D" w:rsidP="001770D0">
                                      <w:pPr>
                                        <w:pStyle w:val="af9"/>
                                        <w:jc w:val="center"/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>Работа с виртуальным сервисным маршрутизатором vESR Eltex в среде графического симулятора GNS3</w:t>
                                      </w:r>
                                    </w:p>
                                  </w:sdtContent>
                                </w:sdt>
                                <w:p w14:paraId="72A701D8" w14:textId="77777777" w:rsidR="00A245D1" w:rsidRDefault="00A245D1" w:rsidP="001770D0">
                                  <w:pPr>
                                    <w:pStyle w:val="af9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B3B5AF5" id="Группа 191" o:spid="_x0000_s1026" style="position:absolute;margin-left:0;margin-top:0;width:540.55pt;height:718.4pt;z-index:-251650048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">
                    <v:rect id="Прямоугольник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Прямоугольник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alias w:val="Автор"/>
                              <w:tag w:val=""/>
                              <w:id w:val="945428907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661ABA71" w14:textId="1EFC6E02" w:rsidR="001770D0" w:rsidRDefault="00A101A1">
                                <w:pPr>
                                  <w:pStyle w:val="af9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Cs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2A6F6D79" w14:textId="20DF9E70" w:rsidR="001770D0" w:rsidRDefault="00000000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Организация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A101A1"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1770D0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Адрес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1770D0">
                                  <w:rPr>
                                    <w:color w:val="FFFFFF" w:themeColor="background1"/>
                                  </w:rPr>
                                  <w:t>2025 г.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е поле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b/>
                                <w:color w:val="F2F2F2" w:themeColor="background1" w:themeShade="F2"/>
                                <w:sz w:val="44"/>
                                <w:szCs w:val="44"/>
                              </w:rPr>
                              <w:alias w:val="Название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75AFD2C5" w14:textId="6319866E" w:rsidR="001770D0" w:rsidRDefault="00611A3D" w:rsidP="001770D0">
                                <w:pPr>
                                  <w:pStyle w:val="af9"/>
                                  <w:jc w:val="center"/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>Работа с виртуальным сервисным маршрутизатором vESR Eltex в среде графического симулятора GNS3</w:t>
                                </w:r>
                              </w:p>
                            </w:sdtContent>
                          </w:sdt>
                          <w:p w14:paraId="72A701D8" w14:textId="77777777" w:rsidR="00A245D1" w:rsidRDefault="00A245D1" w:rsidP="001770D0">
                            <w:pPr>
                              <w:pStyle w:val="af9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bookmarkEnd w:id="1"/>
        </w:p>
        <w:p w14:paraId="15FB329C" w14:textId="1D06ECF6" w:rsidR="001770D0" w:rsidRDefault="001770D0" w:rsidP="00A76B59">
          <w:pPr>
            <w:ind w:firstLine="0"/>
            <w:rPr>
              <w:b/>
              <w:sz w:val="44"/>
              <w:szCs w:val="44"/>
            </w:rPr>
          </w:pPr>
          <w:r>
            <w:rPr>
              <w:noProof/>
            </w:rPr>
            <w:drawing>
              <wp:anchor distT="0" distB="0" distL="114300" distR="114300" simplePos="0" relativeHeight="251667456" behindDoc="1" locked="0" layoutInCell="1" allowOverlap="1" wp14:anchorId="76134F1B" wp14:editId="3ABC7158">
                <wp:simplePos x="0" y="0"/>
                <wp:positionH relativeFrom="margin">
                  <wp:posOffset>1028700</wp:posOffset>
                </wp:positionH>
                <wp:positionV relativeFrom="paragraph">
                  <wp:posOffset>3645414</wp:posOffset>
                </wp:positionV>
                <wp:extent cx="4157640" cy="4220965"/>
                <wp:effectExtent l="0" t="0" r="0" b="8255"/>
                <wp:wrapNone/>
                <wp:docPr id="191129679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1296791" name="Рисунок 1911296791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835" cy="4225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sz w:val="44"/>
              <w:szCs w:val="44"/>
            </w:rPr>
            <w:br w:type="page"/>
          </w:r>
        </w:p>
      </w:sdtContent>
    </w:sdt>
    <w:p w14:paraId="1F9EE6AB" w14:textId="77777777" w:rsidR="00A660CB" w:rsidRDefault="00A660CB" w:rsidP="00BB5275">
      <w:pPr>
        <w:pStyle w:val="ad"/>
        <w:rPr>
          <w:sz w:val="44"/>
          <w:szCs w:val="44"/>
        </w:rPr>
      </w:pPr>
    </w:p>
    <w:p w14:paraId="487E8563" w14:textId="77777777" w:rsidR="00A660CB" w:rsidRPr="001770D0" w:rsidRDefault="00A660CB" w:rsidP="00A660CB">
      <w:pPr>
        <w:pStyle w:val="af2"/>
        <w:rPr>
          <w:b/>
          <w:bCs/>
          <w:i w:val="0"/>
          <w:iCs/>
        </w:rPr>
      </w:pPr>
      <w:r w:rsidRPr="001770D0">
        <w:rPr>
          <w:b/>
          <w:bCs/>
          <w:i w:val="0"/>
          <w:iCs/>
        </w:rPr>
        <w:t>Ринат Фахрутдинов</w:t>
      </w:r>
    </w:p>
    <w:p w14:paraId="7A19BD42" w14:textId="77777777" w:rsidR="00A660CB" w:rsidRDefault="00A660CB" w:rsidP="00BB5275">
      <w:pPr>
        <w:pStyle w:val="ad"/>
        <w:rPr>
          <w:sz w:val="44"/>
          <w:szCs w:val="44"/>
        </w:rPr>
      </w:pPr>
    </w:p>
    <w:p w14:paraId="51704BBC" w14:textId="2D679707" w:rsidR="002D0D93" w:rsidRPr="00E86543" w:rsidRDefault="00E86543" w:rsidP="00BB5275">
      <w:pPr>
        <w:pStyle w:val="ad"/>
        <w:rPr>
          <w:sz w:val="44"/>
          <w:szCs w:val="44"/>
        </w:rPr>
      </w:pPr>
      <w:r w:rsidRPr="00E86543">
        <w:rPr>
          <w:sz w:val="44"/>
          <w:szCs w:val="44"/>
        </w:rPr>
        <w:t xml:space="preserve">Работа с виртуальным сервисным маршрутизатором </w:t>
      </w:r>
      <w:r w:rsidR="00423E5E">
        <w:rPr>
          <w:sz w:val="44"/>
          <w:szCs w:val="44"/>
          <w:lang w:val="en-US"/>
        </w:rPr>
        <w:t>v</w:t>
      </w:r>
      <w:r w:rsidRPr="00E86543">
        <w:rPr>
          <w:sz w:val="44"/>
          <w:szCs w:val="44"/>
          <w:lang w:val="en-US"/>
        </w:rPr>
        <w:t>ESR</w:t>
      </w:r>
      <w:r w:rsidRPr="00E86543">
        <w:rPr>
          <w:sz w:val="44"/>
          <w:szCs w:val="44"/>
        </w:rPr>
        <w:t xml:space="preserve"> </w:t>
      </w:r>
      <w:r w:rsidR="00423E5E">
        <w:rPr>
          <w:sz w:val="44"/>
          <w:szCs w:val="44"/>
          <w:lang w:val="en-US"/>
        </w:rPr>
        <w:t>Eltex</w:t>
      </w:r>
      <w:r w:rsidR="00423E5E" w:rsidRPr="00423E5E">
        <w:rPr>
          <w:sz w:val="44"/>
          <w:szCs w:val="44"/>
        </w:rPr>
        <w:t xml:space="preserve"> </w:t>
      </w:r>
      <w:r w:rsidRPr="00E86543">
        <w:rPr>
          <w:sz w:val="44"/>
          <w:szCs w:val="44"/>
        </w:rPr>
        <w:t xml:space="preserve">в среде графического симулятора </w:t>
      </w:r>
      <w:r w:rsidRPr="00E86543">
        <w:rPr>
          <w:sz w:val="44"/>
          <w:szCs w:val="44"/>
          <w:lang w:val="en-US"/>
        </w:rPr>
        <w:t>GNS</w:t>
      </w:r>
      <w:r w:rsidRPr="00E86543">
        <w:rPr>
          <w:sz w:val="44"/>
          <w:szCs w:val="44"/>
        </w:rPr>
        <w:t xml:space="preserve">3 </w:t>
      </w:r>
    </w:p>
    <w:p w14:paraId="473FEEEF" w14:textId="7DD2FD78" w:rsidR="002D0D93" w:rsidRPr="00E86543" w:rsidRDefault="00E86543" w:rsidP="00BB5275">
      <w:pPr>
        <w:pStyle w:val="af"/>
      </w:pPr>
      <w:r>
        <w:t>Учебное руководство для учащихся</w:t>
      </w:r>
    </w:p>
    <w:p w14:paraId="7ABE181E" w14:textId="3517E570" w:rsidR="00887B51" w:rsidRPr="004E6785" w:rsidRDefault="00887B51" w:rsidP="00BB5275">
      <w:pPr>
        <w:pStyle w:val="af8"/>
        <w:rPr>
          <w:lang w:val="ro-RO"/>
        </w:rPr>
      </w:pPr>
    </w:p>
    <w:p w14:paraId="69B03A2C" w14:textId="4CD315EB" w:rsidR="00887B51" w:rsidRPr="004E6785" w:rsidRDefault="00887B51" w:rsidP="00BB5275">
      <w:pPr>
        <w:pStyle w:val="af7"/>
        <w:rPr>
          <w:lang w:val="ro-RO"/>
        </w:rPr>
      </w:pPr>
    </w:p>
    <w:p w14:paraId="0670F1F8" w14:textId="77777777" w:rsidR="00A660CB" w:rsidRDefault="00A660CB" w:rsidP="00BB5275">
      <w:pPr>
        <w:pStyle w:val="af2"/>
      </w:pPr>
    </w:p>
    <w:p w14:paraId="233ACE1E" w14:textId="77777777" w:rsidR="00A660CB" w:rsidRDefault="00A660CB" w:rsidP="00BB5275">
      <w:pPr>
        <w:pStyle w:val="af2"/>
      </w:pPr>
    </w:p>
    <w:p w14:paraId="45F65ACB" w14:textId="77777777" w:rsidR="00A660CB" w:rsidRDefault="00A660CB" w:rsidP="00BB5275">
      <w:pPr>
        <w:pStyle w:val="af2"/>
      </w:pPr>
    </w:p>
    <w:p w14:paraId="5AB02A65" w14:textId="77777777" w:rsidR="00A660CB" w:rsidRDefault="00A660CB" w:rsidP="00BB5275">
      <w:pPr>
        <w:pStyle w:val="af2"/>
      </w:pPr>
    </w:p>
    <w:p w14:paraId="38E66C76" w14:textId="77777777" w:rsidR="00A660CB" w:rsidRDefault="00A660CB" w:rsidP="00BB5275">
      <w:pPr>
        <w:pStyle w:val="af2"/>
      </w:pPr>
    </w:p>
    <w:p w14:paraId="5BABCA36" w14:textId="77777777" w:rsidR="00A660CB" w:rsidRDefault="00A660CB" w:rsidP="00BB5275">
      <w:pPr>
        <w:pStyle w:val="af2"/>
      </w:pPr>
    </w:p>
    <w:p w14:paraId="114FC382" w14:textId="77777777" w:rsidR="00A660CB" w:rsidRDefault="00A660CB" w:rsidP="00BB5275">
      <w:pPr>
        <w:pStyle w:val="af2"/>
      </w:pPr>
    </w:p>
    <w:p w14:paraId="33D0A13D" w14:textId="77777777" w:rsidR="00A660CB" w:rsidRDefault="00A660CB" w:rsidP="00BB5275">
      <w:pPr>
        <w:pStyle w:val="af2"/>
      </w:pPr>
    </w:p>
    <w:p w14:paraId="064D7002" w14:textId="77777777" w:rsidR="00A660CB" w:rsidRDefault="00A660CB" w:rsidP="00BB5275">
      <w:pPr>
        <w:pStyle w:val="af2"/>
      </w:pPr>
    </w:p>
    <w:p w14:paraId="0D0AF864" w14:textId="77777777" w:rsidR="00A660CB" w:rsidRDefault="00A660CB" w:rsidP="00BB5275">
      <w:pPr>
        <w:pStyle w:val="af2"/>
      </w:pPr>
    </w:p>
    <w:p w14:paraId="703C2C3F" w14:textId="77777777" w:rsidR="00A660CB" w:rsidRDefault="00A660CB" w:rsidP="00BB5275">
      <w:pPr>
        <w:pStyle w:val="af2"/>
      </w:pPr>
    </w:p>
    <w:p w14:paraId="22C40AA1" w14:textId="77777777" w:rsidR="00A660CB" w:rsidRDefault="00A660CB" w:rsidP="00BB5275">
      <w:pPr>
        <w:pStyle w:val="af2"/>
      </w:pPr>
    </w:p>
    <w:p w14:paraId="6C187790" w14:textId="77777777" w:rsidR="00A660CB" w:rsidRDefault="00A660CB" w:rsidP="00BB5275">
      <w:pPr>
        <w:pStyle w:val="af2"/>
      </w:pPr>
    </w:p>
    <w:p w14:paraId="5076AF99" w14:textId="77777777" w:rsidR="00A660CB" w:rsidRDefault="00A660CB" w:rsidP="00BB5275">
      <w:pPr>
        <w:pStyle w:val="af2"/>
      </w:pPr>
    </w:p>
    <w:p w14:paraId="26AC4B85" w14:textId="77777777" w:rsidR="00A660CB" w:rsidRDefault="00A660CB" w:rsidP="00BB5275">
      <w:pPr>
        <w:pStyle w:val="af2"/>
      </w:pPr>
    </w:p>
    <w:p w14:paraId="567CFBCB" w14:textId="77777777" w:rsidR="00A660CB" w:rsidRPr="00E86543" w:rsidRDefault="00A660CB" w:rsidP="00BB5275">
      <w:pPr>
        <w:pStyle w:val="af2"/>
      </w:pPr>
    </w:p>
    <w:p w14:paraId="4F17859D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11DA32B1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3793D301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E7A5504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3068A88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A37C1E2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112528F8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5DB4B6B0" w14:textId="1815A344" w:rsidR="00A660CB" w:rsidRDefault="00A660CB" w:rsidP="00A660CB">
      <w:pPr>
        <w:pStyle w:val="af9"/>
        <w:ind w:firstLine="0"/>
        <w:jc w:val="center"/>
        <w:rPr>
          <w:sz w:val="28"/>
          <w:lang w:bidi="ru-RU"/>
        </w:rPr>
      </w:pPr>
      <w:r w:rsidRPr="00A660CB">
        <w:rPr>
          <w:sz w:val="28"/>
          <w:lang w:bidi="ru-RU"/>
        </w:rPr>
        <w:t>Москва</w:t>
      </w:r>
      <w:r w:rsidRPr="00A660CB">
        <w:rPr>
          <w:sz w:val="28"/>
          <w:lang w:val="ro-RO" w:bidi="ru-RU"/>
        </w:rPr>
        <w:t xml:space="preserve"> </w:t>
      </w:r>
    </w:p>
    <w:p w14:paraId="3B51776C" w14:textId="4014169F" w:rsidR="00B61B8E" w:rsidRDefault="00A660CB" w:rsidP="00A660CB">
      <w:pPr>
        <w:pStyle w:val="af9"/>
        <w:ind w:firstLine="0"/>
        <w:jc w:val="center"/>
        <w:rPr>
          <w:sz w:val="28"/>
          <w:lang w:bidi="ru-RU"/>
        </w:rPr>
      </w:pPr>
      <w:r w:rsidRPr="00A660CB">
        <w:rPr>
          <w:sz w:val="28"/>
          <w:lang w:val="ro-RO" w:bidi="ru-RU"/>
        </w:rPr>
        <w:t xml:space="preserve">2025 </w:t>
      </w:r>
      <w:r w:rsidRPr="00A660CB">
        <w:rPr>
          <w:sz w:val="28"/>
          <w:lang w:bidi="ru-RU"/>
        </w:rPr>
        <w:t>г.</w:t>
      </w:r>
    </w:p>
    <w:p w14:paraId="62285E1D" w14:textId="6DE43811" w:rsidR="003F6C83" w:rsidRPr="004E6785" w:rsidRDefault="003F6C83" w:rsidP="00BB5275">
      <w:pPr>
        <w:rPr>
          <w:lang w:val="ro-RO"/>
        </w:rPr>
      </w:pPr>
    </w:p>
    <w:sdt>
      <w:sdtPr>
        <w:rPr>
          <w:rFonts w:asciiTheme="minorHAnsi" w:hAnsiTheme="minorHAnsi"/>
          <w:b w:val="0"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C9AA4D7" w14:textId="7523F1AF" w:rsidR="00DA6DBC" w:rsidRPr="003E4AE5" w:rsidRDefault="00DA6DBC" w:rsidP="00A14F01">
          <w:pPr>
            <w:pStyle w:val="a6"/>
            <w:numPr>
              <w:ilvl w:val="0"/>
              <w:numId w:val="0"/>
            </w:numPr>
          </w:pPr>
          <w:r w:rsidRPr="003E4AE5">
            <w:t>Оглавление</w:t>
          </w:r>
        </w:p>
        <w:p w14:paraId="7C4DD6D2" w14:textId="73944628" w:rsidR="00B91840" w:rsidRDefault="00DA6DBC">
          <w:pPr>
            <w:pStyle w:val="23"/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159806" w:history="1">
            <w:r w:rsidR="00B91840">
              <w:rPr>
                <w:noProof/>
                <w:webHidden/>
              </w:rPr>
              <w:fldChar w:fldCharType="begin"/>
            </w:r>
            <w:r w:rsidR="00B91840">
              <w:rPr>
                <w:noProof/>
                <w:webHidden/>
              </w:rPr>
              <w:instrText xml:space="preserve"> PAGEREF _Toc201159806 \h </w:instrText>
            </w:r>
            <w:r w:rsidR="00B91840">
              <w:rPr>
                <w:noProof/>
                <w:webHidden/>
              </w:rPr>
            </w:r>
            <w:r w:rsidR="00B91840">
              <w:rPr>
                <w:noProof/>
                <w:webHidden/>
              </w:rPr>
              <w:fldChar w:fldCharType="separate"/>
            </w:r>
            <w:r w:rsidR="00B91840">
              <w:rPr>
                <w:noProof/>
                <w:webHidden/>
              </w:rPr>
              <w:t xml:space="preserve"> </w:t>
            </w:r>
            <w:r w:rsidR="00B91840">
              <w:rPr>
                <w:noProof/>
                <w:webHidden/>
              </w:rPr>
              <w:fldChar w:fldCharType="end"/>
            </w:r>
          </w:hyperlink>
        </w:p>
        <w:p w14:paraId="513737D7" w14:textId="78964C99" w:rsidR="00B91840" w:rsidRDefault="00B91840">
          <w:pPr>
            <w:pStyle w:val="23"/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07" w:history="1">
            <w:r w:rsidRPr="007712BA">
              <w:rPr>
                <w:rStyle w:val="a7"/>
                <w:rFonts w:ascii="Calibri" w:hAnsi="Calibri"/>
                <w:b/>
                <w:bCs/>
                <w:smallCaps/>
                <w:noProof/>
                <w:spacing w:val="7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60F31" w14:textId="25610BBC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08" w:history="1">
            <w:r w:rsidRPr="007712BA">
              <w:rPr>
                <w:rStyle w:val="a7"/>
                <w:noProof/>
              </w:rPr>
              <w:t>1. Глава 1.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1ADB5" w14:textId="418D1424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09" w:history="1">
            <w:r w:rsidRPr="007712BA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0A51C99B" w14:textId="2F0C3FE2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0" w:history="1">
            <w:r w:rsidRPr="007712BA">
              <w:rPr>
                <w:rStyle w:val="a7"/>
                <w:noProof/>
              </w:rPr>
              <w:t>2. Глава 2.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FF268" w14:textId="662084F9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1" w:history="1">
            <w:r w:rsidRPr="007712BA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3EF37B57" w14:textId="1C21746E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2" w:history="1">
            <w:r w:rsidRPr="007712BA">
              <w:rPr>
                <w:rStyle w:val="a7"/>
                <w:noProof/>
              </w:rPr>
              <w:t>3. Глава 3.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CF8050" w14:textId="204BCDD5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3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3C7A5062" w14:textId="631DAB67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4" w:history="1">
            <w:r w:rsidRPr="007712BA">
              <w:rPr>
                <w:rStyle w:val="a7"/>
                <w:noProof/>
              </w:rPr>
              <w:t xml:space="preserve">4. </w:t>
            </w:r>
            <w:r w:rsidRPr="007712BA">
              <w:rPr>
                <w:rStyle w:val="a7"/>
                <w:noProof/>
                <w:lang w:bidi="ru-RU"/>
              </w:rPr>
              <w:t xml:space="preserve">Глава 4. </w:t>
            </w:r>
            <w:r w:rsidRPr="007712BA">
              <w:rPr>
                <w:rStyle w:val="a7"/>
                <w:noProof/>
              </w:rPr>
              <w:t xml:space="preserve">Настройка сервера </w:t>
            </w:r>
            <w:r w:rsidRPr="007712BA">
              <w:rPr>
                <w:rStyle w:val="a7"/>
                <w:noProof/>
                <w:lang w:val="en-US"/>
              </w:rPr>
              <w:t>DHCP</w:t>
            </w:r>
            <w:r w:rsidRPr="007712BA">
              <w:rPr>
                <w:rStyle w:val="a7"/>
                <w:noProof/>
              </w:rPr>
              <w:t xml:space="preserve"> в маршрутизаторе </w:t>
            </w:r>
            <w:r w:rsidRPr="007712BA">
              <w:rPr>
                <w:rStyle w:val="a7"/>
                <w:noProof/>
                <w:lang w:val="en-US"/>
              </w:rPr>
              <w:t>vESR</w:t>
            </w:r>
            <w:r w:rsidRPr="007712BA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A98D7" w14:textId="7A2CEA90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5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037656C3" w14:textId="422194FB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6" w:history="1">
            <w:r w:rsidRPr="007712BA">
              <w:rPr>
                <w:rStyle w:val="a7"/>
                <w:noProof/>
              </w:rPr>
              <w:t xml:space="preserve">5. </w:t>
            </w:r>
            <w:r w:rsidRPr="007712BA">
              <w:rPr>
                <w:rStyle w:val="a7"/>
                <w:noProof/>
                <w:lang w:bidi="ru-RU"/>
              </w:rPr>
              <w:t xml:space="preserve">Глава 5. </w:t>
            </w:r>
            <w:r w:rsidRPr="007712BA">
              <w:rPr>
                <w:rStyle w:val="a7"/>
                <w:noProof/>
              </w:rPr>
              <w:t xml:space="preserve">Настройка  </w:t>
            </w:r>
            <w:r w:rsidRPr="007712BA">
              <w:rPr>
                <w:rStyle w:val="a7"/>
                <w:noProof/>
                <w:lang w:val="en-US"/>
              </w:rPr>
              <w:t>NAT</w:t>
            </w:r>
            <w:r w:rsidRPr="007712BA">
              <w:rPr>
                <w:rStyle w:val="a7"/>
                <w:noProof/>
              </w:rPr>
              <w:t>(</w:t>
            </w:r>
            <w:r w:rsidRPr="007712BA">
              <w:rPr>
                <w:rStyle w:val="a7"/>
                <w:noProof/>
                <w:lang w:val="en-US"/>
              </w:rPr>
              <w:t>SNAT</w:t>
            </w:r>
            <w:r w:rsidRPr="007712BA">
              <w:rPr>
                <w:rStyle w:val="a7"/>
                <w:noProof/>
              </w:rPr>
              <w:t xml:space="preserve">) для доступа в Интернет в виртуальном маршрутизаторе </w:t>
            </w:r>
            <w:r w:rsidRPr="007712BA">
              <w:rPr>
                <w:rStyle w:val="a7"/>
                <w:noProof/>
                <w:lang w:val="en-US"/>
              </w:rPr>
              <w:t>vESR</w:t>
            </w:r>
            <w:r w:rsidRPr="007712BA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B2478" w14:textId="1ED32E27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7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70E3012F" w14:textId="22FDE973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8" w:history="1">
            <w:r w:rsidRPr="007712BA">
              <w:rPr>
                <w:rStyle w:val="a7"/>
                <w:noProof/>
              </w:rPr>
              <w:t>6. Глава 6. Настройка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15000" w14:textId="2C63ECB1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19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6056E771" w14:textId="017EFA38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0" w:history="1">
            <w:r w:rsidRPr="007712BA">
              <w:rPr>
                <w:rStyle w:val="a7"/>
                <w:noProof/>
              </w:rPr>
              <w:t>7.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9B2EB" w14:textId="02E041D9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1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0651A52F" w14:textId="01BDCB30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2" w:history="1">
            <w:r w:rsidRPr="007712BA">
              <w:rPr>
                <w:rStyle w:val="a7"/>
                <w:noProof/>
              </w:rPr>
              <w:t>8.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ABE51" w14:textId="57AF1379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3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39A3D7EA" w14:textId="57A6C133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4" w:history="1">
            <w:r w:rsidRPr="007712BA">
              <w:rPr>
                <w:rStyle w:val="a7"/>
                <w:noProof/>
              </w:rPr>
              <w:t>9.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F0632" w14:textId="6B1B2644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5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38BDA0E7" w14:textId="5CB9CE77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6" w:history="1">
            <w:r w:rsidRPr="007712BA">
              <w:rPr>
                <w:rStyle w:val="a7"/>
                <w:noProof/>
              </w:rPr>
              <w:t>10.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2979B" w14:textId="3086B0F2" w:rsidR="00B91840" w:rsidRDefault="00B91840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7" w:history="1">
            <w:r w:rsidRPr="007712B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_Toc201159827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730EFF67" w14:textId="1CCC3BA5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8" w:history="1">
            <w:r w:rsidRPr="007712BA">
              <w:rPr>
                <w:rStyle w:val="a7"/>
                <w:noProof/>
                <w:lang w:bidi="ru-RU"/>
              </w:rPr>
              <w:t>Эпилог или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91A6A" w14:textId="7244FE94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29" w:history="1">
            <w:r w:rsidRPr="007712BA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7220F" w14:textId="582AF07E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30" w:history="1">
            <w:r w:rsidRPr="007712BA">
              <w:rPr>
                <w:rStyle w:val="a7"/>
                <w:noProof/>
                <w:lang w:bidi="ru-RU"/>
              </w:rPr>
              <w:t>Благодарности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27336" w14:textId="2BF42DF0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31" w:history="1">
            <w:r w:rsidRPr="007712BA">
              <w:rPr>
                <w:rStyle w:val="a7"/>
                <w:noProof/>
                <w:lang w:bidi="ru-RU"/>
              </w:rPr>
              <w:t>Об авторе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ACFB0" w14:textId="11ACC62B" w:rsidR="00B91840" w:rsidRDefault="00B91840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159832" w:history="1">
            <w:r w:rsidRPr="007712BA">
              <w:rPr>
                <w:rStyle w:val="a7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_Toc201159832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2CA0F" w14:textId="6D9E4A28" w:rsidR="00DA6DBC" w:rsidRDefault="00DA6DBC">
          <w:r>
            <w:rPr>
              <w:b/>
              <w:bCs/>
            </w:rPr>
            <w:fldChar w:fldCharType="end"/>
          </w:r>
        </w:p>
      </w:sdtContent>
    </w:sdt>
    <w:p w14:paraId="685F02D8" w14:textId="77777777" w:rsidR="005567E7" w:rsidRPr="004E6785" w:rsidRDefault="005567E7" w:rsidP="00BB5275">
      <w:pPr>
        <w:pStyle w:val="11"/>
        <w:tabs>
          <w:tab w:val="right" w:leader="dot" w:pos="9350"/>
        </w:tabs>
        <w:rPr>
          <w:lang w:val="ro-RO"/>
        </w:rPr>
      </w:pPr>
    </w:p>
    <w:p w14:paraId="1FFD1454" w14:textId="77777777" w:rsidR="003F6C83" w:rsidRPr="004E6785" w:rsidRDefault="003F6C83" w:rsidP="00BB5275">
      <w:pPr>
        <w:rPr>
          <w:lang w:val="ro-RO"/>
        </w:rPr>
      </w:pPr>
    </w:p>
    <w:p w14:paraId="4B0197A8" w14:textId="77777777" w:rsidR="00E678C1" w:rsidRPr="004E6785" w:rsidRDefault="00E678C1" w:rsidP="00A14F01">
      <w:pPr>
        <w:pStyle w:val="1"/>
        <w:sectPr w:rsidR="00E678C1" w:rsidRPr="004E6785" w:rsidSect="001770D0">
          <w:headerReference w:type="even" r:id="rId13"/>
          <w:footerReference w:type="even" r:id="rId14"/>
          <w:footerReference w:type="default" r:id="rId15"/>
          <w:pgSz w:w="11906" w:h="16838" w:code="9"/>
          <w:pgMar w:top="1440" w:right="1440" w:bottom="1440" w:left="1440" w:header="720" w:footer="720" w:gutter="0"/>
          <w:pgNumType w:fmt="lowerRoman" w:start="0"/>
          <w:cols w:space="720"/>
          <w:titlePg/>
          <w:docGrid w:linePitch="360"/>
        </w:sectPr>
      </w:pPr>
    </w:p>
    <w:bookmarkStart w:id="2" w:name="_Toc201159807" w:displacedByCustomXml="next"/>
    <w:bookmarkStart w:id="3" w:name="_Toc529756735" w:displacedByCustomXml="next"/>
    <w:bookmarkStart w:id="4" w:name="_Toc529756674" w:displacedByCustomXml="next"/>
    <w:sdt>
      <w:sdtPr>
        <w:id w:val="1256942115"/>
        <w:placeholder>
          <w:docPart w:val="090DB193DCF44ED08801D906962F999A"/>
        </w:placeholder>
        <w:temporary/>
        <w:showingPlcHdr/>
        <w15:appearance w15:val="hidden"/>
      </w:sdtPr>
      <w:sdtContent>
        <w:p w14:paraId="1723EA44" w14:textId="77777777" w:rsidR="008339EE" w:rsidRPr="00660279" w:rsidRDefault="008339EE" w:rsidP="00A14F01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2" w:displacedByCustomXml="prev"/>
    <w:bookmarkEnd w:id="3" w:displacedByCustomXml="prev"/>
    <w:bookmarkEnd w:id="4" w:displacedByCustomXml="prev"/>
    <w:p w14:paraId="6535F2CE" w14:textId="77777777" w:rsidR="00E5076A" w:rsidRPr="008717CD" w:rsidRDefault="00E5076A" w:rsidP="00E5076A">
      <w:r w:rsidRPr="008717CD"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b/>
          <w:bCs/>
        </w:rPr>
        <w:t>GNS3</w:t>
      </w:r>
      <w:r w:rsidRPr="008717CD">
        <w:t>, которые позволяют моделировать сложные сети на обычном компьютере.</w:t>
      </w:r>
    </w:p>
    <w:p w14:paraId="61B0B747" w14:textId="77777777" w:rsidR="00E5076A" w:rsidRPr="008717CD" w:rsidRDefault="00E5076A" w:rsidP="00E5076A">
      <w:r w:rsidRPr="008717CD">
        <w:t xml:space="preserve">Эта книга посвящена работе </w:t>
      </w:r>
      <w:bookmarkStart w:id="5" w:name="_Hlk200966653"/>
      <w:r w:rsidRPr="008717CD">
        <w:t>с </w:t>
      </w:r>
      <w:r w:rsidRPr="008717CD">
        <w:rPr>
          <w:b/>
          <w:bCs/>
        </w:rPr>
        <w:t xml:space="preserve">виртуальным сервисным маршрутизатором vESR </w:t>
      </w:r>
      <w:bookmarkEnd w:id="5"/>
      <w:r w:rsidRPr="008717CD">
        <w:rPr>
          <w:b/>
          <w:bCs/>
        </w:rPr>
        <w:t>от Eltex</w:t>
      </w:r>
      <w:r w:rsidRPr="008717CD">
        <w:t> — мощным инструментом для изучения сетевых технологий, включая DHCP, NAT, IPSec, OSPF и многое другое. Мы начнем с базовых шагов: установки GNS3, создания образа vESR и его первоначальной настройки. Далее вы освоите ключевые аспекты работы маршрутизатора, от настройки SSH до организации защищённых туннелей GRE-over-IPSec.</w:t>
      </w:r>
    </w:p>
    <w:p w14:paraId="537414F4" w14:textId="77777777" w:rsidR="00E5076A" w:rsidRPr="008717CD" w:rsidRDefault="00E5076A" w:rsidP="00E5076A">
      <w:r w:rsidRPr="008717CD">
        <w:rPr>
          <w:b/>
          <w:bCs/>
        </w:rPr>
        <w:t>Для кого эта книга?</w:t>
      </w:r>
    </w:p>
    <w:p w14:paraId="2754BFA4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Сетевые администраторы</w:t>
      </w:r>
      <w:r w:rsidRPr="008717CD">
        <w:t>, желающие освоить vESR.</w:t>
      </w:r>
    </w:p>
    <w:p w14:paraId="7948B8BD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Студенты и преподаватели</w:t>
      </w:r>
      <w:r w:rsidRPr="008717CD">
        <w:t>, изучающие маршрутизацию и виртуализацию.</w:t>
      </w:r>
    </w:p>
    <w:p w14:paraId="75E41368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Подготовка к сертификациям</w:t>
      </w:r>
      <w:r w:rsidRPr="008717CD">
        <w:t>: лабораторные работы помогут закрепить теорию на практике.</w:t>
      </w:r>
    </w:p>
    <w:p w14:paraId="49C97A96" w14:textId="77777777" w:rsidR="00E5076A" w:rsidRPr="008717CD" w:rsidRDefault="00E5076A" w:rsidP="00E5076A">
      <w:r w:rsidRPr="008717CD">
        <w:rPr>
          <w:b/>
          <w:bCs/>
        </w:rPr>
        <w:t>Структура книги</w:t>
      </w:r>
      <w:r w:rsidRPr="008717CD">
        <w:br/>
        <w:t>Каждая глава содержит:</w:t>
      </w:r>
    </w:p>
    <w:p w14:paraId="5170A56E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Пошаговые инструкции с скриншотами (где это необходимо).</w:t>
      </w:r>
    </w:p>
    <w:p w14:paraId="69875E1A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Примеры конфигураций и их разбор.</w:t>
      </w:r>
    </w:p>
    <w:p w14:paraId="0931EFEE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Советы по диагностике и устранению типовых ошибок.</w:t>
      </w:r>
    </w:p>
    <w:p w14:paraId="5BCE20D3" w14:textId="77777777" w:rsidR="00E5076A" w:rsidRPr="008717CD" w:rsidRDefault="00E5076A" w:rsidP="00E5076A">
      <w:r w:rsidRPr="008717CD">
        <w:rPr>
          <w:b/>
          <w:bCs/>
        </w:rPr>
        <w:t>Что потребуется?</w:t>
      </w:r>
    </w:p>
    <w:p w14:paraId="0DCE34AB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GNS3</w:t>
      </w:r>
      <w:r w:rsidRPr="008717CD">
        <w:t> (желательно версии 2.2.5</w:t>
      </w:r>
      <w:r>
        <w:t>2</w:t>
      </w:r>
      <w:r w:rsidRPr="008717CD">
        <w:t xml:space="preserve"> или новее).</w:t>
      </w:r>
    </w:p>
    <w:p w14:paraId="3AC73AD2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Образ vESR</w:t>
      </w:r>
      <w:r w:rsidRPr="008717CD">
        <w:t> (например, версии 1.18-9 или 1.24).</w:t>
      </w:r>
    </w:p>
    <w:p w14:paraId="082854B2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VMware Workstation</w:t>
      </w:r>
      <w:r w:rsidRPr="008717CD">
        <w:t>.</w:t>
      </w:r>
    </w:p>
    <w:p w14:paraId="0E45F24E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Terminal-клиенты</w:t>
      </w:r>
      <w:r w:rsidRPr="008717CD">
        <w:t> (PuTTY, UltraVNC).</w:t>
      </w:r>
    </w:p>
    <w:p w14:paraId="2C6D524F" w14:textId="77777777" w:rsidR="00E5076A" w:rsidRPr="008717CD" w:rsidRDefault="00E5076A" w:rsidP="00E5076A">
      <w:r w:rsidRPr="008717CD">
        <w:rPr>
          <w:b/>
          <w:bCs/>
        </w:rPr>
        <w:t>Важно!</w:t>
      </w:r>
      <w:r w:rsidRPr="008717CD">
        <w:t> Даже если вы новичок в GNS3 или vESR,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78FB6E79" w14:textId="77777777" w:rsidR="00E5076A" w:rsidRDefault="00E5076A" w:rsidP="00E5076A"/>
    <w:p w14:paraId="6607567F" w14:textId="1A46E945" w:rsidR="00D53B69" w:rsidRPr="004E6785" w:rsidRDefault="00D53B69" w:rsidP="00E5076A">
      <w:pPr>
        <w:rPr>
          <w:lang w:val="ro-RO"/>
        </w:rPr>
      </w:pPr>
    </w:p>
    <w:p w14:paraId="428E44D7" w14:textId="503A12A2" w:rsidR="00442FF5" w:rsidRPr="004E6785" w:rsidRDefault="00442FF5" w:rsidP="00114558">
      <w:pPr>
        <w:pStyle w:val="ad"/>
        <w:sectPr w:rsidR="00442FF5" w:rsidRPr="004E6785" w:rsidSect="00BB5275">
          <w:pgSz w:w="11906" w:h="16838" w:code="9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6ADB752E" w14:textId="70C9D0AE" w:rsidR="009F1EB7" w:rsidRPr="004E6785" w:rsidRDefault="009F1EB7" w:rsidP="00BB5275">
      <w:pPr>
        <w:pStyle w:val="af7"/>
        <w:rPr>
          <w:lang w:val="ro-RO"/>
        </w:rPr>
      </w:pPr>
    </w:p>
    <w:bookmarkStart w:id="6" w:name="_Ref201001533"/>
    <w:bookmarkStart w:id="7" w:name="_Ref201001584"/>
    <w:bookmarkStart w:id="8" w:name="_Toc201159808"/>
    <w:p w14:paraId="1A6AA558" w14:textId="70B2C7DF" w:rsidR="000336FA" w:rsidRPr="002C0002" w:rsidRDefault="00000000" w:rsidP="002C0002">
      <w:pPr>
        <w:pStyle w:val="1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t xml:space="preserve">. </w:t>
      </w:r>
      <w:r w:rsidR="0085556D" w:rsidRPr="002C0002">
        <w:t xml:space="preserve">Создание образа виртуального маршрутизатора vESR Eltex </w:t>
      </w:r>
      <w:r w:rsidR="00E5076A" w:rsidRPr="002C0002">
        <w:t>для работы в среде виртуализации GNS3.</w:t>
      </w:r>
      <w:bookmarkEnd w:id="6"/>
      <w:bookmarkEnd w:id="7"/>
      <w:bookmarkEnd w:id="8"/>
      <w:r w:rsidR="00E5076A" w:rsidRPr="002C0002">
        <w:t xml:space="preserve"> </w:t>
      </w:r>
    </w:p>
    <w:p w14:paraId="0855F259" w14:textId="2441B542" w:rsidR="000336FA" w:rsidRPr="004E6785" w:rsidRDefault="000336FA" w:rsidP="00BB5275">
      <w:pPr>
        <w:pStyle w:val="af8"/>
        <w:rPr>
          <w:lang w:val="ro-RO"/>
        </w:rPr>
      </w:pPr>
    </w:p>
    <w:p w14:paraId="5A0F65DC" w14:textId="77777777" w:rsidR="0085556D" w:rsidRPr="006850A8" w:rsidRDefault="0085556D" w:rsidP="0085556D">
      <w:r>
        <w:t xml:space="preserve">Установку программы </w:t>
      </w:r>
      <w:r w:rsidRPr="00506E22">
        <w:rPr>
          <w:b/>
          <w:bCs/>
        </w:rPr>
        <w:t>GNS3</w:t>
      </w:r>
      <w:r w:rsidRPr="00506E22">
        <w:t xml:space="preserve"> (Graphical Network Simulator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16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1BC3A036" w14:textId="77777777" w:rsidR="0085556D" w:rsidRPr="00361AE1" w:rsidRDefault="0085556D" w:rsidP="0085556D">
      <w:r>
        <w:t xml:space="preserve">Загрузить последнюю версию можно по адресу </w:t>
      </w:r>
      <w:hyperlink r:id="rId17" w:history="1">
        <w:r w:rsidRPr="002723DA">
          <w:rPr>
            <w:rStyle w:val="a7"/>
          </w:rPr>
          <w:t>https://github.com/GNS3/gns3-gui/releases</w:t>
        </w:r>
      </w:hyperlink>
      <w:r>
        <w:t xml:space="preserve"> .</w:t>
      </w:r>
    </w:p>
    <w:p w14:paraId="3AE5F1B0" w14:textId="77777777" w:rsidR="0085556D" w:rsidRDefault="0085556D" w:rsidP="0085556D">
      <w:r w:rsidRPr="00361AE1">
        <w:rPr>
          <w:b/>
          <w:bCs/>
        </w:rPr>
        <w:t>В этом докуме</w:t>
      </w:r>
      <w:r>
        <w:rPr>
          <w:b/>
          <w:bCs/>
        </w:rPr>
        <w:t>н</w:t>
      </w:r>
      <w:r w:rsidRPr="00361AE1">
        <w:rPr>
          <w:b/>
          <w:bCs/>
        </w:rPr>
        <w:t>те   описан</w:t>
      </w:r>
      <w:r w:rsidRPr="006B608C">
        <w:rPr>
          <w:b/>
          <w:bCs/>
        </w:rPr>
        <w:t xml:space="preserve"> процесс создания и добавления загрузочного образа для виртуального маршрутизатора </w:t>
      </w:r>
      <w:r w:rsidRPr="006B608C">
        <w:rPr>
          <w:b/>
          <w:bCs/>
          <w:lang w:val="en-US"/>
        </w:rPr>
        <w:t>vESR</w:t>
      </w:r>
      <w:r w:rsidRPr="006B608C">
        <w:rPr>
          <w:b/>
          <w:bCs/>
        </w:rPr>
        <w:t xml:space="preserve"> </w:t>
      </w:r>
      <w:r w:rsidRPr="006B608C">
        <w:rPr>
          <w:b/>
          <w:bCs/>
          <w:lang w:val="en-US"/>
        </w:rPr>
        <w:t>Eltex</w:t>
      </w:r>
      <w:r w:rsidRPr="006B608C">
        <w:rPr>
          <w:b/>
          <w:bCs/>
        </w:rPr>
        <w:t xml:space="preserve"> версии 1.18-9 в программе </w:t>
      </w:r>
      <w:r w:rsidRPr="006B608C">
        <w:rPr>
          <w:b/>
          <w:bCs/>
          <w:lang w:val="en-US"/>
        </w:rPr>
        <w:t>GNS</w:t>
      </w:r>
      <w:r w:rsidRPr="006B608C">
        <w:rPr>
          <w:b/>
          <w:bCs/>
        </w:rPr>
        <w:t xml:space="preserve">3 для новичков впервые знакомящихся с возможностями как симулятора , так и виртуального маршрутизатора </w:t>
      </w:r>
      <w:r w:rsidRPr="006B608C">
        <w:rPr>
          <w:b/>
          <w:bCs/>
          <w:lang w:val="en-US"/>
        </w:rPr>
        <w:t>vesr</w:t>
      </w:r>
      <w:r>
        <w:t>. Версия 1.24 , которая может тоже использоваться в симуляторе устанавливается аналогично.</w:t>
      </w:r>
    </w:p>
    <w:p w14:paraId="2275BE03" w14:textId="77777777" w:rsidR="0085556D" w:rsidRPr="003E3B5F" w:rsidRDefault="0085556D" w:rsidP="0085556D">
      <w:r>
        <w:t xml:space="preserve">Кроме этого понадобится еще и программа </w:t>
      </w:r>
      <w:r>
        <w:rPr>
          <w:lang w:val="en-US"/>
        </w:rPr>
        <w:t>UltraVNS</w:t>
      </w:r>
      <w:r w:rsidRPr="00D62109">
        <w:t xml:space="preserve"> </w:t>
      </w:r>
      <w:r>
        <w:t xml:space="preserve">консольного доступа, взять и настроить можно здесь - </w:t>
      </w:r>
      <w:hyperlink r:id="rId18" w:history="1">
        <w:r w:rsidRPr="002723DA">
          <w:rPr>
            <w:rStyle w:val="a7"/>
          </w:rPr>
          <w:t>https://uvnc.com/docs/ultravnc-server/49-ultravnc-server-configuration.html</w:t>
        </w:r>
      </w:hyperlink>
      <w:r w:rsidRPr="001F4AF0">
        <w:t xml:space="preserve">, </w:t>
      </w:r>
      <w:r>
        <w:t xml:space="preserve">терминальная программа </w:t>
      </w:r>
      <w:r>
        <w:rPr>
          <w:lang w:val="en-US"/>
        </w:rPr>
        <w:t>Putty</w:t>
      </w:r>
      <w:r w:rsidRPr="001F4AF0">
        <w:t xml:space="preserve"> </w:t>
      </w:r>
      <w:r>
        <w:t xml:space="preserve">и </w:t>
      </w:r>
      <w:r w:rsidRPr="001F4AF0">
        <w:rPr>
          <w:b/>
          <w:bCs/>
        </w:rPr>
        <w:t>VMware Workstation</w:t>
      </w:r>
      <w:r w:rsidRPr="001F4AF0">
        <w:t> — </w:t>
      </w:r>
      <w:r w:rsidRPr="001F4AF0">
        <w:rPr>
          <w:b/>
          <w:bCs/>
        </w:rPr>
        <w:t>программное обеспечение виртуализации</w:t>
      </w:r>
      <w:r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</w:p>
    <w:p w14:paraId="1A074119" w14:textId="5D3D655B" w:rsidR="0085556D" w:rsidRDefault="0085556D" w:rsidP="0085556D">
      <w:r>
        <w:t xml:space="preserve">В процессе установки программы </w:t>
      </w:r>
      <w:r>
        <w:rPr>
          <w:lang w:val="en-US"/>
        </w:rPr>
        <w:t>GNS</w:t>
      </w:r>
      <w:r w:rsidRPr="003E3B5F">
        <w:t>3</w:t>
      </w:r>
      <w:r>
        <w:t xml:space="preserve"> будет предложен выбор установки виртуальной машины </w:t>
      </w:r>
      <w:r>
        <w:rPr>
          <w:lang w:val="en-US"/>
        </w:rPr>
        <w:t>GNS</w:t>
      </w:r>
      <w:r w:rsidRPr="003E3B5F">
        <w:t xml:space="preserve">3, </w:t>
      </w:r>
      <w:r>
        <w:t xml:space="preserve">рекомендуется для скачивания образ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VM</w:t>
      </w:r>
      <w:r>
        <w:t xml:space="preserve">. Установка программы виртуализации </w:t>
      </w:r>
      <w:r>
        <w:rPr>
          <w:lang w:val="en-US"/>
        </w:rPr>
        <w:t>VMWare</w:t>
      </w:r>
      <w:r w:rsidRPr="001A2F3C">
        <w:t xml:space="preserve"> </w:t>
      </w:r>
      <w:r>
        <w:rPr>
          <w:lang w:val="en-US"/>
        </w:rPr>
        <w:t>Workstatoin</w:t>
      </w:r>
      <w:r>
        <w:t xml:space="preserve"> описана, например, по адресу </w:t>
      </w:r>
      <w:r w:rsidRPr="00D43016">
        <w:t>https://ultahost.com/knowledge-base/install-vmware-on-windows/</w:t>
      </w:r>
      <w:r>
        <w:t xml:space="preserve"> . После его установки и старта в дальнейшем этой виртуальной машины для поиска возможных ошибок с сетью нужно проверить настройки этой машины. В частности запустить главное окно программы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Workstation</w:t>
      </w:r>
      <w:r w:rsidRPr="003E3B5F">
        <w:t xml:space="preserve"> </w:t>
      </w:r>
      <w:r>
        <w:rPr>
          <w:lang w:val="en-US"/>
        </w:rPr>
        <w:t>Pro</w:t>
      </w:r>
      <w:r w:rsidRPr="003E3B5F">
        <w:t xml:space="preserve"> </w:t>
      </w:r>
      <w:r>
        <w:t xml:space="preserve">и посмотреть вот на эти экраны и установить доступ виртуальной машины к основному хостовому ПК через </w:t>
      </w:r>
      <w:r w:rsidRPr="003E3B5F">
        <w:t xml:space="preserve"> </w:t>
      </w:r>
      <w:r>
        <w:rPr>
          <w:lang w:val="en-US"/>
        </w:rPr>
        <w:t>NAT</w:t>
      </w:r>
      <w:r>
        <w:t>:</w:t>
      </w:r>
    </w:p>
    <w:p w14:paraId="0DB9D6D9" w14:textId="71325131" w:rsidR="009324B5" w:rsidRDefault="00101A0A" w:rsidP="00A64539">
      <w:pPr>
        <w:keepNext/>
        <w:ind w:firstLine="5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4192E0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84283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AD641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BCAB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noProof/>
        </w:rPr>
        <w:drawing>
          <wp:inline distT="0" distB="0" distL="0" distR="0" wp14:anchorId="21425029" wp14:editId="4C69976D">
            <wp:extent cx="4356000" cy="2750259"/>
            <wp:effectExtent l="0" t="0" r="6985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7" r="-2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12278843" w:rsidR="0085556D" w:rsidRDefault="009324B5" w:rsidP="009324B5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</w:t>
        </w:r>
      </w:fldSimple>
      <w:r w:rsidR="00801BBF">
        <w:t>. Из</w:t>
      </w:r>
      <w:r w:rsidR="00DE6308">
        <w:t>о</w:t>
      </w:r>
      <w:r w:rsidR="00801BBF">
        <w:t xml:space="preserve">бражение главного экрана программы </w:t>
      </w:r>
      <w:r w:rsidR="00536055" w:rsidRPr="00536055">
        <w:t>VMware Workstation — программное обеспечение виртуализации, предназначенное для компьютеров x86-64 операционных систем Microsoft Windows и Linux. </w:t>
      </w:r>
    </w:p>
    <w:p w14:paraId="2EA099C0" w14:textId="77777777" w:rsidR="00AE7D89" w:rsidRPr="00AE7D89" w:rsidRDefault="00AE7D89" w:rsidP="0085556D"/>
    <w:p w14:paraId="5A3A103C" w14:textId="77777777" w:rsidR="00AE7D89" w:rsidRDefault="00AE7D89" w:rsidP="0085556D"/>
    <w:p w14:paraId="4AF520D3" w14:textId="77777777" w:rsidR="00A90662" w:rsidRDefault="0085556D" w:rsidP="00A90662">
      <w:pPr>
        <w:keepNext/>
      </w:pPr>
      <w:r w:rsidRPr="00DD046A">
        <w:rPr>
          <w:noProof/>
        </w:rPr>
        <w:drawing>
          <wp:inline distT="0" distB="0" distL="0" distR="0" wp14:anchorId="0240925D" wp14:editId="650048C6">
            <wp:extent cx="4356000" cy="2501131"/>
            <wp:effectExtent l="0" t="0" r="6985" b="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4EB9F0E7" w:rsidR="0085556D" w:rsidRDefault="00A90662" w:rsidP="00A90662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</w:t>
        </w:r>
      </w:fldSimple>
      <w:r>
        <w:t xml:space="preserve"> </w:t>
      </w:r>
      <w:r w:rsidR="00AE7D89">
        <w:t xml:space="preserve"> </w:t>
      </w:r>
      <w:r w:rsidR="0085556D">
        <w:t xml:space="preserve">Выбор режима сети – </w:t>
      </w:r>
      <w:r w:rsidR="0085556D">
        <w:rPr>
          <w:lang w:val="en-US"/>
        </w:rPr>
        <w:t>NAT</w:t>
      </w:r>
      <w:r w:rsidR="0085556D" w:rsidRPr="00DD046A">
        <w:t xml:space="preserve"> </w:t>
      </w:r>
      <w:r w:rsidR="0085556D">
        <w:t xml:space="preserve">при подключении виртуальной машины </w:t>
      </w:r>
      <w:r w:rsidR="0085556D">
        <w:rPr>
          <w:lang w:val="en-US"/>
        </w:rPr>
        <w:t>GNS</w:t>
      </w:r>
      <w:r w:rsidR="0085556D" w:rsidRPr="00DD046A">
        <w:t xml:space="preserve">3 </w:t>
      </w:r>
      <w:r w:rsidR="0085556D">
        <w:t xml:space="preserve">в программе </w:t>
      </w:r>
      <w:r w:rsidR="0085556D">
        <w:rPr>
          <w:lang w:val="en-US"/>
        </w:rPr>
        <w:t>VMware</w:t>
      </w:r>
      <w:r w:rsidR="0085556D" w:rsidRPr="00DD046A">
        <w:t xml:space="preserve"> </w:t>
      </w:r>
      <w:r w:rsidR="0085556D">
        <w:rPr>
          <w:lang w:val="en-US"/>
        </w:rPr>
        <w:t>Workstation</w:t>
      </w:r>
      <w:r w:rsidR="0085556D" w:rsidRPr="00DD046A">
        <w:t xml:space="preserve"> </w:t>
      </w:r>
      <w:r w:rsidR="0085556D">
        <w:rPr>
          <w:lang w:val="en-US"/>
        </w:rPr>
        <w:t>Pro</w:t>
      </w:r>
      <w:r w:rsidR="0085556D" w:rsidRPr="00DD046A">
        <w:t>.</w:t>
      </w:r>
    </w:p>
    <w:p w14:paraId="5F49CBB6" w14:textId="77777777" w:rsidR="00AE7D89" w:rsidRPr="001A2F3C" w:rsidRDefault="00AE7D89" w:rsidP="0085556D"/>
    <w:p w14:paraId="53BC4F9C" w14:textId="77777777" w:rsidR="0085556D" w:rsidRDefault="0085556D" w:rsidP="0085556D">
      <w:r>
        <w:t>Затем по нажатию на пункт ОК зафиксировать выбор.</w:t>
      </w:r>
    </w:p>
    <w:p w14:paraId="7A46F3BA" w14:textId="77777777" w:rsidR="0085556D" w:rsidRPr="00DD046A" w:rsidRDefault="0085556D" w:rsidP="0085556D">
      <w:r>
        <w:t xml:space="preserve">Консоль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</w:p>
    <w:p w14:paraId="0F012188" w14:textId="77777777" w:rsidR="0085556D" w:rsidRPr="001F4AF0" w:rsidRDefault="0085556D" w:rsidP="0085556D">
      <w:r w:rsidRPr="001F4AF0">
        <w:rPr>
          <w:b/>
          <w:bCs/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r w:rsidRPr="001F4AF0">
        <w:t>https://www.chiark.greenend.org.uk/~sgtatham/putty/latest.html</w:t>
      </w:r>
    </w:p>
    <w:p w14:paraId="397014BB" w14:textId="77777777" w:rsidR="0085556D" w:rsidRPr="00DB1304" w:rsidRDefault="0085556D" w:rsidP="0085556D">
      <w:r>
        <w:t xml:space="preserve">В начале, сразу после старта программы  </w:t>
      </w:r>
      <w:r>
        <w:rPr>
          <w:lang w:val="en-US"/>
        </w:rPr>
        <w:t>GNS</w:t>
      </w:r>
      <w:r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r w:rsidRPr="00DB1304">
        <w:t>-&gt;</w:t>
      </w:r>
      <w:r>
        <w:rPr>
          <w:lang w:val="en-US"/>
        </w:rPr>
        <w:t>Preferences</w:t>
      </w:r>
      <w:r w:rsidRPr="00DB1304">
        <w:t>:</w:t>
      </w:r>
    </w:p>
    <w:p w14:paraId="6D8329F2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47C8C5A0" wp14:editId="3E707655">
            <wp:extent cx="4356000" cy="2450162"/>
            <wp:effectExtent l="0" t="0" r="6985" b="762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32E5E7DD" w:rsidR="0085556D" w:rsidRPr="00FF685F" w:rsidRDefault="00A90662" w:rsidP="00A90662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3</w:t>
        </w:r>
      </w:fldSimple>
      <w:r w:rsidR="00536055">
        <w:t xml:space="preserve">. Экран выбора режима редактирования </w:t>
      </w:r>
      <w:r w:rsidR="00FF685F">
        <w:t xml:space="preserve">общих настроек в </w:t>
      </w:r>
      <w:r w:rsidR="00536055">
        <w:t xml:space="preserve">в программе </w:t>
      </w:r>
      <w:r w:rsidR="00FF685F">
        <w:rPr>
          <w:lang w:val="en-US"/>
        </w:rPr>
        <w:t>GNS</w:t>
      </w:r>
      <w:r w:rsidR="00FF685F" w:rsidRPr="00FF685F">
        <w:t>3.</w:t>
      </w:r>
    </w:p>
    <w:p w14:paraId="52DC8DC1" w14:textId="77777777" w:rsidR="00A90662" w:rsidRDefault="00A90662" w:rsidP="0085556D"/>
    <w:p w14:paraId="55F00CB8" w14:textId="199CC691" w:rsidR="0085556D" w:rsidRPr="00DA3F5D" w:rsidRDefault="00234E5A" w:rsidP="0085556D">
      <w:r>
        <w:t xml:space="preserve">Выбрать вкладки в главном меню </w:t>
      </w:r>
      <w:r>
        <w:rPr>
          <w:lang w:val="en-US"/>
        </w:rPr>
        <w:t>Edit</w:t>
      </w:r>
      <w:r w:rsidRPr="003F1DC4">
        <w:t>-</w:t>
      </w:r>
      <w:r>
        <w:rPr>
          <w:lang w:val="en-US"/>
        </w:rPr>
        <w:t>Preferencses</w:t>
      </w:r>
      <w:r w:rsidR="00DE6308">
        <w:t xml:space="preserve"> д</w:t>
      </w:r>
      <w:r w:rsidR="0085556D">
        <w:t xml:space="preserve">алее выбрать вкладку </w:t>
      </w:r>
      <w:r w:rsidR="0085556D">
        <w:rPr>
          <w:lang w:val="en-US"/>
        </w:rPr>
        <w:t>Qemy</w:t>
      </w:r>
      <w:r w:rsidR="0085556D" w:rsidRPr="00DB1304">
        <w:t xml:space="preserve"> </w:t>
      </w:r>
      <w:r w:rsidR="0085556D">
        <w:rPr>
          <w:lang w:val="en-US"/>
        </w:rPr>
        <w:t>VMS</w:t>
      </w:r>
      <w:r w:rsidR="0085556D" w:rsidRPr="00DB1304">
        <w:t>:</w:t>
      </w:r>
    </w:p>
    <w:p w14:paraId="44235022" w14:textId="77777777" w:rsidR="00A90662" w:rsidRDefault="0085556D" w:rsidP="00A90662">
      <w:pPr>
        <w:keepNext/>
      </w:pPr>
      <w:r>
        <w:rPr>
          <w:noProof/>
          <w:lang w:val="en-US"/>
        </w:rPr>
        <w:drawing>
          <wp:inline distT="0" distB="0" distL="0" distR="0" wp14:anchorId="7ED88853" wp14:editId="5652B82D">
            <wp:extent cx="4356000" cy="2450163"/>
            <wp:effectExtent l="0" t="0" r="6985" b="762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39286FAC" w:rsidR="0085556D" w:rsidRPr="001657FE" w:rsidRDefault="00A90662" w:rsidP="00A90662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4</w:t>
        </w:r>
      </w:fldSimple>
      <w:r w:rsidR="001657FE" w:rsidRPr="001657FE">
        <w:t xml:space="preserve">. </w:t>
      </w:r>
      <w:r w:rsidR="001657FE">
        <w:t xml:space="preserve">Настройка режима эмуляции с помощью виртуализации </w:t>
      </w:r>
      <w:r w:rsidR="001657FE">
        <w:rPr>
          <w:lang w:val="en-US"/>
        </w:rPr>
        <w:t>QEMU</w:t>
      </w:r>
      <w:r w:rsidR="001657FE" w:rsidRPr="001657FE">
        <w:t>.</w:t>
      </w:r>
    </w:p>
    <w:p w14:paraId="5765FCBF" w14:textId="77777777" w:rsidR="00A90662" w:rsidRDefault="00A90662" w:rsidP="0085556D"/>
    <w:p w14:paraId="1AD823E1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278DDF5B" wp14:editId="12AEC89C">
            <wp:extent cx="4356000" cy="2450163"/>
            <wp:effectExtent l="0" t="0" r="6985" b="762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4566F4CF" w:rsidR="0085556D" w:rsidRDefault="00A90662" w:rsidP="00A90662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5</w:t>
        </w:r>
      </w:fldSimple>
      <w:r w:rsidR="00BE6FD9">
        <w:t xml:space="preserve">. Экран настройки </w:t>
      </w:r>
      <w:r w:rsidR="00D235A0">
        <w:t xml:space="preserve">эмуляции </w:t>
      </w:r>
      <w:r w:rsidR="00BE6FD9">
        <w:t xml:space="preserve">нового </w:t>
      </w:r>
      <w:r w:rsidR="00D235A0">
        <w:t>сетевого устройства.</w:t>
      </w:r>
    </w:p>
    <w:p w14:paraId="2E6A9ADE" w14:textId="77777777" w:rsidR="00A90662" w:rsidRDefault="00A90662" w:rsidP="0085556D"/>
    <w:p w14:paraId="5D0190DE" w14:textId="77777777" w:rsidR="00A90662" w:rsidRDefault="00A90662" w:rsidP="0085556D"/>
    <w:p w14:paraId="70493398" w14:textId="7B0CC5B5" w:rsidR="00132ED2" w:rsidRPr="00A107A2" w:rsidRDefault="0085556D" w:rsidP="0085556D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следующих экранов установки образа.</w:t>
      </w:r>
      <w:r w:rsidRPr="00DD046A">
        <w:t xml:space="preserve"> </w:t>
      </w:r>
      <w:r>
        <w:t>В этом процессе предстоит выбрать режим работы симулятора, название образа , количество сетевых адаптеров, памяти, процессоров и источни</w:t>
      </w:r>
      <w:r w:rsidR="00A107A2">
        <w:t>о</w:t>
      </w:r>
      <w:r w:rsidR="00767C30">
        <w:t>к на СД-РОМ:</w:t>
      </w:r>
      <w:r w:rsidR="00A47C9C">
        <w:rPr>
          <w:noProof/>
        </w:rPr>
        <w:drawing>
          <wp:inline distT="0" distB="0" distL="0" distR="0" wp14:anchorId="4A637D04" wp14:editId="38566CA5">
            <wp:extent cx="4356000" cy="2546985"/>
            <wp:effectExtent l="133350" t="114300" r="121285" b="15811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42" r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E5A7" w14:textId="786497F1" w:rsidR="00A90662" w:rsidRDefault="00A90662" w:rsidP="00A90662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6</w:t>
        </w:r>
      </w:fldSimple>
      <w:r w:rsidR="008D0387">
        <w:t xml:space="preserve">. </w:t>
      </w:r>
      <w:bookmarkStart w:id="9" w:name="_Hlk201070480"/>
      <w:r w:rsidR="008D0387">
        <w:t>Экран выбора расположения эмулятора</w:t>
      </w:r>
      <w:r w:rsidR="006F6510">
        <w:t xml:space="preserve"> на хост машине</w:t>
      </w:r>
      <w:r w:rsidR="008D0387">
        <w:t>.</w:t>
      </w:r>
      <w:bookmarkEnd w:id="9"/>
    </w:p>
    <w:p w14:paraId="16CE352E" w14:textId="77777777" w:rsidR="00A90662" w:rsidRPr="00A90662" w:rsidRDefault="00A90662" w:rsidP="00A90662"/>
    <w:p w14:paraId="26F3106B" w14:textId="77777777" w:rsidR="0085556D" w:rsidRDefault="0085556D" w:rsidP="0085556D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r>
        <w:rPr>
          <w:lang w:val="en-US"/>
        </w:rPr>
        <w:t>VmWare</w:t>
      </w:r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 и поставить в соответствии с рекомендациями нейросети:</w:t>
      </w:r>
    </w:p>
    <w:p w14:paraId="55C9AB5E" w14:textId="77777777" w:rsidR="0085556D" w:rsidRPr="007B191B" w:rsidRDefault="0085556D" w:rsidP="0085556D">
      <w:r w:rsidRPr="007B191B">
        <w:rPr>
          <w:b/>
          <w:bCs/>
        </w:rPr>
        <w:t>Установка VMware Workstation 17 Pro</w:t>
      </w:r>
      <w:r w:rsidRPr="007B191B">
        <w:t> на компьютер с операционной системой Windows 10 или 11:</w:t>
      </w:r>
    </w:p>
    <w:p w14:paraId="34C00E77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Скачать</w:t>
      </w:r>
      <w:r w:rsidRPr="007B191B"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>
      <w:pPr>
        <w:numPr>
          <w:ilvl w:val="0"/>
          <w:numId w:val="18"/>
        </w:numPr>
        <w:spacing w:line="278" w:lineRule="auto"/>
        <w:rPr>
          <w:lang w:val="en-US"/>
        </w:rPr>
      </w:pPr>
      <w:r w:rsidRPr="007B191B">
        <w:rPr>
          <w:b/>
          <w:bCs/>
        </w:rPr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</w:p>
    <w:p w14:paraId="27873549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Дождаться</w:t>
      </w:r>
      <w:r w:rsidRPr="007B191B"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Нажать</w:t>
      </w:r>
      <w:r w:rsidRPr="007B191B">
        <w:t xml:space="preserve"> кнопку «Next» в окне установки.   </w:t>
      </w:r>
    </w:p>
    <w:p w14:paraId="5EE272AA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Принять</w:t>
      </w:r>
      <w:r w:rsidRPr="007B191B"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27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Включить</w:t>
      </w:r>
      <w:r w:rsidRPr="007B191B">
        <w:t> автоматические обновления при запуске.  </w:t>
      </w:r>
      <w:r w:rsidRPr="00D62109">
        <w:t xml:space="preserve"> </w:t>
      </w:r>
    </w:p>
    <w:p w14:paraId="6863C0B2" w14:textId="77777777" w:rsidR="0085556D" w:rsidRPr="007C00F1" w:rsidRDefault="0085556D" w:rsidP="0085556D"/>
    <w:p w14:paraId="55E460F4" w14:textId="77777777" w:rsidR="0085556D" w:rsidRPr="007C00F1" w:rsidRDefault="0085556D" w:rsidP="0085556D"/>
    <w:p w14:paraId="4E7695E9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05171AE5" wp14:editId="65C5FE20">
            <wp:extent cx="4356000" cy="2450163"/>
            <wp:effectExtent l="0" t="0" r="6985" b="762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6A36C5C7" w:rsidR="0085556D" w:rsidRDefault="00A90662" w:rsidP="00A90662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7</w:t>
        </w:r>
      </w:fldSimple>
      <w:r w:rsidR="006F6510">
        <w:t>.</w:t>
      </w:r>
      <w:r w:rsidR="006F6510" w:rsidRPr="006F6510">
        <w:t xml:space="preserve"> </w:t>
      </w:r>
      <w:r w:rsidR="006F6510">
        <w:t>Экран выбора расположения эмулятора на виртуальной  машине.</w:t>
      </w:r>
    </w:p>
    <w:p w14:paraId="042F0725" w14:textId="77777777" w:rsidR="00A90662" w:rsidRDefault="00A90662" w:rsidP="0085556D"/>
    <w:p w14:paraId="611342EB" w14:textId="77777777" w:rsidR="00A90662" w:rsidRDefault="00A90662" w:rsidP="0085556D"/>
    <w:p w14:paraId="0E1AA674" w14:textId="77777777" w:rsidR="00A90662" w:rsidRDefault="00A90662" w:rsidP="0085556D"/>
    <w:p w14:paraId="61B715BA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67930207" wp14:editId="608969DA">
            <wp:extent cx="4356000" cy="2450162"/>
            <wp:effectExtent l="0" t="0" r="6985" b="762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24FA42D4" w:rsidR="0085556D" w:rsidRDefault="00A90662" w:rsidP="00A90662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8</w:t>
        </w:r>
      </w:fldSimple>
      <w:r w:rsidR="006F6510">
        <w:t>. Экран ввода названия нового виртуального  устройства.</w:t>
      </w:r>
    </w:p>
    <w:p w14:paraId="6478BE58" w14:textId="18B4FDCA" w:rsidR="0085556D" w:rsidRDefault="0085556D" w:rsidP="0085556D"/>
    <w:p w14:paraId="072B1847" w14:textId="68EE6A84" w:rsidR="0085556D" w:rsidRDefault="0085556D" w:rsidP="0085556D">
      <w:r>
        <w:t xml:space="preserve">Требуется дать название создаваемому образу. </w:t>
      </w:r>
      <w:r w:rsidR="00DC3AE9">
        <w:t>Для нормально й работы ему т</w:t>
      </w:r>
      <w:r>
        <w:t>ребуе</w:t>
      </w:r>
      <w:r w:rsidR="00DE6308">
        <w:t>т</w:t>
      </w:r>
      <w:r>
        <w:t xml:space="preserve">ся  не менее 4 гигов оперативной памяти для работы виртуального маршрутизатора. Выбрать тип консоли </w:t>
      </w:r>
      <w:r>
        <w:rPr>
          <w:lang w:val="en-US"/>
        </w:rPr>
        <w:t>VNC</w:t>
      </w:r>
      <w:r w:rsidRPr="00DA3F5D">
        <w:t xml:space="preserve"> </w:t>
      </w:r>
      <w:r>
        <w:t xml:space="preserve">идем далее </w:t>
      </w:r>
      <w:r w:rsidRPr="00DA3F5D">
        <w:t xml:space="preserve">-&gt; </w:t>
      </w:r>
      <w:r>
        <w:rPr>
          <w:lang w:val="en-US"/>
        </w:rPr>
        <w:t>Next</w:t>
      </w:r>
      <w:r w:rsidRPr="00DA3F5D">
        <w:t xml:space="preserve"> </w:t>
      </w:r>
      <w:r w:rsidRPr="0077530B">
        <w:t>:</w:t>
      </w:r>
      <w:r>
        <w:t xml:space="preserve"> </w:t>
      </w:r>
    </w:p>
    <w:p w14:paraId="52A30DC8" w14:textId="77777777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58F8F859" wp14:editId="74B50B8F">
            <wp:extent cx="4356000" cy="2450163"/>
            <wp:effectExtent l="0" t="0" r="6985" b="762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6F1627F9" w:rsidR="0085556D" w:rsidRDefault="00234E5A" w:rsidP="00234E5A">
      <w:pPr>
        <w:pStyle w:val="aff4"/>
        <w:rPr>
          <w:noProof/>
        </w:rPr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9</w:t>
        </w:r>
      </w:fldSimple>
      <w:r w:rsidR="00DE6308">
        <w:rPr>
          <w:noProof/>
        </w:rPr>
        <w:t xml:space="preserve"> Экран ввода значений количества оперативной памяти.</w:t>
      </w:r>
    </w:p>
    <w:p w14:paraId="773E5BAD" w14:textId="77777777" w:rsidR="00234E5A" w:rsidRDefault="00234E5A" w:rsidP="0085556D">
      <w:pPr>
        <w:rPr>
          <w:noProof/>
        </w:rPr>
      </w:pPr>
    </w:p>
    <w:p w14:paraId="4C68BD33" w14:textId="77777777" w:rsidR="00234E5A" w:rsidRDefault="00234E5A" w:rsidP="0085556D">
      <w:pPr>
        <w:rPr>
          <w:noProof/>
        </w:rPr>
      </w:pPr>
    </w:p>
    <w:p w14:paraId="44D5870C" w14:textId="77777777" w:rsidR="0085556D" w:rsidRDefault="0085556D" w:rsidP="0085556D">
      <w:pPr>
        <w:rPr>
          <w:noProof/>
        </w:rPr>
      </w:pPr>
      <w:r>
        <w:t>Рис. Копия экрана</w:t>
      </w:r>
    </w:p>
    <w:p w14:paraId="668804C3" w14:textId="77777777" w:rsidR="00234E5A" w:rsidRDefault="0085556D" w:rsidP="00234E5A">
      <w:pPr>
        <w:keepNext/>
      </w:pPr>
      <w:r>
        <w:rPr>
          <w:noProof/>
        </w:rPr>
        <w:t>Пр</w:t>
      </w:r>
      <w:r>
        <w:rPr>
          <w:noProof/>
        </w:rPr>
        <w:drawing>
          <wp:inline distT="0" distB="0" distL="0" distR="0" wp14:anchorId="0C998B82" wp14:editId="2CF02515">
            <wp:extent cx="4356000" cy="2450163"/>
            <wp:effectExtent l="0" t="0" r="6985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04AD3F7F" w:rsidR="0085556D" w:rsidRDefault="00234E5A" w:rsidP="00234E5A">
      <w:pPr>
        <w:pStyle w:val="aff4"/>
        <w:rPr>
          <w:noProof/>
        </w:rPr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10</w:t>
        </w:r>
      </w:fldSimple>
      <w:r w:rsidR="00DE6308">
        <w:rPr>
          <w:noProof/>
        </w:rPr>
        <w:t>. Экран выбора типа консоли.</w:t>
      </w:r>
    </w:p>
    <w:p w14:paraId="5083F869" w14:textId="77777777" w:rsidR="00234E5A" w:rsidRDefault="00234E5A" w:rsidP="0085556D">
      <w:pPr>
        <w:rPr>
          <w:noProof/>
        </w:rPr>
      </w:pPr>
    </w:p>
    <w:p w14:paraId="62AB2411" w14:textId="77777777" w:rsidR="0085556D" w:rsidRPr="0077530B" w:rsidRDefault="0085556D" w:rsidP="0085556D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15553FD6" w14:textId="77777777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33917047" wp14:editId="79F986CB">
            <wp:extent cx="4356000" cy="2450162"/>
            <wp:effectExtent l="0" t="0" r="6985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7449B93C" w:rsidR="0085556D" w:rsidRDefault="00234E5A" w:rsidP="00234E5A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11</w:t>
        </w:r>
      </w:fldSimple>
      <w:r w:rsidR="00DE6308">
        <w:rPr>
          <w:noProof/>
        </w:rPr>
        <w:t>. Экран выбора режима создания нового образа диска.</w:t>
      </w:r>
    </w:p>
    <w:p w14:paraId="605B83AE" w14:textId="77777777" w:rsidR="00234E5A" w:rsidRDefault="00234E5A" w:rsidP="0085556D"/>
    <w:p w14:paraId="37D72B85" w14:textId="77777777" w:rsidR="00234E5A" w:rsidRDefault="00234E5A" w:rsidP="0085556D"/>
    <w:p w14:paraId="19B4AE37" w14:textId="77777777" w:rsidR="00234E5A" w:rsidRDefault="00234E5A" w:rsidP="0085556D"/>
    <w:p w14:paraId="68DE05A6" w14:textId="7535EFC8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1CF86975" w:rsidR="0085556D" w:rsidRDefault="00234E5A" w:rsidP="00234E5A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12</w:t>
        </w:r>
      </w:fldSimple>
      <w:r w:rsidR="00DE6308">
        <w:rPr>
          <w:noProof/>
        </w:rPr>
        <w:t>. Экран ввода имени нового образа диска.</w:t>
      </w:r>
    </w:p>
    <w:p w14:paraId="4ABCB6F6" w14:textId="77777777" w:rsidR="00234E5A" w:rsidRDefault="00234E5A" w:rsidP="0085556D"/>
    <w:p w14:paraId="2769E8D8" w14:textId="77777777" w:rsidR="00234E5A" w:rsidRDefault="00234E5A" w:rsidP="0085556D"/>
    <w:p w14:paraId="65ECE5EE" w14:textId="77777777" w:rsidR="00234E5A" w:rsidRDefault="00234E5A" w:rsidP="0085556D"/>
    <w:p w14:paraId="166ECCC4" w14:textId="77777777" w:rsidR="0085556D" w:rsidRPr="005A5D7B" w:rsidRDefault="0085556D" w:rsidP="0085556D">
      <w:r>
        <w:t xml:space="preserve">Выбрать формат образа </w:t>
      </w:r>
      <w:r w:rsidRPr="005A5D7B">
        <w:t xml:space="preserve">-&gt; </w:t>
      </w:r>
      <w:r>
        <w:rPr>
          <w:lang w:val="en-US"/>
        </w:rPr>
        <w:t>Qcow</w:t>
      </w:r>
      <w:r w:rsidRPr="005A5D7B">
        <w:t xml:space="preserve">2 -&gt; </w:t>
      </w:r>
      <w:r>
        <w:rPr>
          <w:lang w:val="en-US"/>
        </w:rPr>
        <w:t>Next</w:t>
      </w:r>
    </w:p>
    <w:p w14:paraId="1E5C1AE6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0A2A0147" wp14:editId="6F39081F">
            <wp:extent cx="4356000" cy="2450163"/>
            <wp:effectExtent l="0" t="0" r="6985" b="762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700C6685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13</w:t>
        </w:r>
      </w:fldSimple>
      <w:r w:rsidR="00DC3AE9">
        <w:rPr>
          <w:noProof/>
        </w:rPr>
        <w:t>. Экран выбора типа эмуляции.</w:t>
      </w:r>
    </w:p>
    <w:p w14:paraId="61F3140F" w14:textId="77777777" w:rsidR="003F1DC4" w:rsidRDefault="003F1DC4" w:rsidP="0085556D"/>
    <w:p w14:paraId="76A3B4A8" w14:textId="77777777" w:rsidR="003F1DC4" w:rsidRDefault="003F1DC4" w:rsidP="0085556D"/>
    <w:p w14:paraId="676832BC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283335B8" wp14:editId="4AAD2388">
            <wp:extent cx="4356000" cy="2450163"/>
            <wp:effectExtent l="0" t="0" r="6985" b="762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0D2317DC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14</w:t>
        </w:r>
      </w:fldSimple>
      <w:r w:rsidR="00DC3AE9">
        <w:rPr>
          <w:noProof/>
        </w:rPr>
        <w:t>. Экран выбора вариантов выбора режима.</w:t>
      </w:r>
    </w:p>
    <w:p w14:paraId="5AE53CB2" w14:textId="77777777" w:rsidR="003F1DC4" w:rsidRDefault="003F1DC4" w:rsidP="0085556D"/>
    <w:p w14:paraId="33ABEB21" w14:textId="77777777" w:rsidR="0085556D" w:rsidRPr="00DA3F5D" w:rsidRDefault="0085556D" w:rsidP="0085556D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Pr="005A5D7B">
        <w:t xml:space="preserve"> </w:t>
      </w:r>
    </w:p>
    <w:p w14:paraId="6568225C" w14:textId="77777777" w:rsidR="0085556D" w:rsidRPr="00DA3F5D" w:rsidRDefault="0085556D" w:rsidP="0085556D">
      <w:r>
        <w:t xml:space="preserve">Далее выделяем под размер образа 1 Гиг и </w:t>
      </w:r>
      <w:r w:rsidRPr="005A5D7B">
        <w:t xml:space="preserve">-&gt; </w:t>
      </w:r>
      <w:r>
        <w:rPr>
          <w:lang w:val="en-US"/>
        </w:rPr>
        <w:t>Finish</w:t>
      </w:r>
    </w:p>
    <w:p w14:paraId="6C92B355" w14:textId="77777777" w:rsidR="00DC3AE9" w:rsidRPr="005A5D7B" w:rsidRDefault="00DC3AE9" w:rsidP="0085556D"/>
    <w:p w14:paraId="3F8E71DA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1706D0A" wp14:editId="3047B9BC">
            <wp:extent cx="4356000" cy="2450163"/>
            <wp:effectExtent l="0" t="0" r="6985" b="762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1920AC81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15</w:t>
        </w:r>
      </w:fldSimple>
      <w:r w:rsidR="00DC3AE9">
        <w:rPr>
          <w:noProof/>
        </w:rPr>
        <w:t>. Экран ввода размера диска загрузочного образа.</w:t>
      </w:r>
    </w:p>
    <w:p w14:paraId="286EF5BE" w14:textId="77777777" w:rsidR="003F1DC4" w:rsidRDefault="003F1DC4" w:rsidP="0085556D"/>
    <w:p w14:paraId="6264CD08" w14:textId="77777777" w:rsidR="00DC3AE9" w:rsidRDefault="00DC3AE9" w:rsidP="00DC3AE9">
      <w:r>
        <w:t xml:space="preserve">Возвращаемся во вкладку </w:t>
      </w:r>
      <w:r>
        <w:rPr>
          <w:lang w:val="en-US"/>
        </w:rPr>
        <w:t>Qemu</w:t>
      </w:r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r>
        <w:rPr>
          <w:lang w:val="en-US"/>
        </w:rPr>
        <w:t>vESR</w:t>
      </w:r>
      <w:r w:rsidRPr="005A5D7B">
        <w:t>118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( </w:t>
      </w:r>
      <w:r>
        <w:t>например 4 сетевые карты).</w:t>
      </w:r>
    </w:p>
    <w:p w14:paraId="501A9AB9" w14:textId="77777777" w:rsidR="00DC3AE9" w:rsidRDefault="00DC3AE9" w:rsidP="00DC3AE9"/>
    <w:p w14:paraId="27AE9DD9" w14:textId="77777777" w:rsidR="00DC3AE9" w:rsidRDefault="00DC3AE9" w:rsidP="00DC3AE9">
      <w:r>
        <w:t xml:space="preserve">Там  нужно 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7D954429" w14:textId="77777777" w:rsidR="00DC3AE9" w:rsidRDefault="00DC3AE9" w:rsidP="0085556D"/>
    <w:p w14:paraId="0C8DA2CD" w14:textId="77777777" w:rsidR="003F1DC4" w:rsidRDefault="003F1DC4" w:rsidP="0085556D"/>
    <w:p w14:paraId="37FA522E" w14:textId="77777777" w:rsidR="003F1DC4" w:rsidRDefault="003F1DC4" w:rsidP="0085556D"/>
    <w:p w14:paraId="3E6E7A59" w14:textId="537A215D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6F90A3A" wp14:editId="7E3F0CCF">
            <wp:extent cx="4356000" cy="2450163"/>
            <wp:effectExtent l="0" t="0" r="6985" b="762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568013F9" w:rsidR="0085556D" w:rsidRDefault="003F1DC4" w:rsidP="003F1DC4">
      <w:pPr>
        <w:pStyle w:val="aff4"/>
        <w:rPr>
          <w:noProof/>
        </w:rPr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16</w:t>
        </w:r>
      </w:fldSimple>
      <w:r w:rsidR="00DC3AE9">
        <w:rPr>
          <w:noProof/>
        </w:rPr>
        <w:t>. Экран настроек вновь созданного устройства.</w:t>
      </w:r>
    </w:p>
    <w:p w14:paraId="1F677000" w14:textId="77777777" w:rsidR="00DC3AE9" w:rsidRPr="00DC3AE9" w:rsidRDefault="00DC3AE9" w:rsidP="00DC3AE9"/>
    <w:p w14:paraId="4529F4F0" w14:textId="77777777" w:rsidR="00DC3AE9" w:rsidRPr="00DC3AE9" w:rsidRDefault="00DC3AE9" w:rsidP="00DC3AE9"/>
    <w:p w14:paraId="117F7DC9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5717E61" wp14:editId="602616DB">
            <wp:extent cx="4356000" cy="2450164"/>
            <wp:effectExtent l="0" t="0" r="6985" b="762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41BBEEAF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17</w:t>
        </w:r>
      </w:fldSimple>
    </w:p>
    <w:p w14:paraId="156414DF" w14:textId="77777777" w:rsidR="003F1DC4" w:rsidRDefault="003F1DC4" w:rsidP="0085556D"/>
    <w:p w14:paraId="6D86C8C3" w14:textId="77777777" w:rsidR="003F1DC4" w:rsidRDefault="003F1DC4" w:rsidP="0085556D"/>
    <w:p w14:paraId="72CCBD67" w14:textId="77777777" w:rsidR="003F1DC4" w:rsidRDefault="003F1DC4" w:rsidP="0085556D"/>
    <w:p w14:paraId="69549C44" w14:textId="77777777" w:rsidR="0085556D" w:rsidRDefault="0085556D" w:rsidP="0085556D">
      <w:r>
        <w:t>Рис. Копия экрана</w:t>
      </w:r>
    </w:p>
    <w:p w14:paraId="792CF8ED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6133EBB" wp14:editId="41EA9A16">
            <wp:extent cx="4356000" cy="2450163"/>
            <wp:effectExtent l="0" t="0" r="6985" b="762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345C5023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18</w:t>
        </w:r>
      </w:fldSimple>
    </w:p>
    <w:p w14:paraId="28817361" w14:textId="77777777" w:rsidR="003F1DC4" w:rsidRDefault="003F1DC4" w:rsidP="0085556D"/>
    <w:p w14:paraId="120653FD" w14:textId="77777777" w:rsidR="0085556D" w:rsidRDefault="0085556D" w:rsidP="0085556D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</w:p>
    <w:p w14:paraId="17D0BB66" w14:textId="77777777" w:rsidR="0085556D" w:rsidRPr="00DA3F5D" w:rsidRDefault="0085556D" w:rsidP="0085556D"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r w:rsidRPr="005A5D7B">
        <w:t>-&gt;</w:t>
      </w:r>
      <w:r>
        <w:rPr>
          <w:lang w:val="en-US"/>
        </w:rPr>
        <w:t>cdrom</w:t>
      </w:r>
      <w:r w:rsidRPr="005A5D7B">
        <w:t>.</w:t>
      </w:r>
      <w:r>
        <w:rPr>
          <w:lang w:val="en-US"/>
        </w:rPr>
        <w:t>iso</w:t>
      </w:r>
      <w:r w:rsidRPr="005A5D7B">
        <w:t xml:space="preserve"> (</w:t>
      </w:r>
      <w:r>
        <w:t xml:space="preserve">предварительно скачать из сети </w:t>
      </w:r>
      <w:r>
        <w:rPr>
          <w:lang w:val="en-US"/>
        </w:rPr>
        <w:t>ISO</w:t>
      </w:r>
      <w:r w:rsidRPr="005A5D7B">
        <w:t xml:space="preserve"> </w:t>
      </w:r>
      <w:r>
        <w:t>файл)</w:t>
      </w:r>
    </w:p>
    <w:p w14:paraId="25D12853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29C8F625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19</w:t>
        </w:r>
      </w:fldSimple>
    </w:p>
    <w:p w14:paraId="551F66F1" w14:textId="77777777" w:rsidR="003F1DC4" w:rsidRDefault="003F1DC4" w:rsidP="0085556D"/>
    <w:p w14:paraId="5EBE1C69" w14:textId="77777777" w:rsidR="003F1DC4" w:rsidRDefault="003F1DC4" w:rsidP="0085556D"/>
    <w:p w14:paraId="5976BA9B" w14:textId="77777777" w:rsidR="003F1DC4" w:rsidRDefault="003F1DC4" w:rsidP="0085556D"/>
    <w:p w14:paraId="6D9732B9" w14:textId="77777777" w:rsidR="0085556D" w:rsidRDefault="0085556D" w:rsidP="0085556D">
      <w:r>
        <w:t>Рис. Копия экрана</w:t>
      </w:r>
    </w:p>
    <w:p w14:paraId="4F599FB5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4DF5874A" wp14:editId="3548B8E9">
            <wp:extent cx="4356000" cy="2450163"/>
            <wp:effectExtent l="0" t="0" r="6985" b="762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047656CF" w:rsidR="0085556D" w:rsidRDefault="003F1DC4" w:rsidP="006918DC">
      <w:pPr>
        <w:pStyle w:val="aff4"/>
        <w:rPr>
          <w:noProof/>
          <w:lang w:val="en-US"/>
        </w:rPr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20</w:t>
        </w:r>
      </w:fldSimple>
    </w:p>
    <w:p w14:paraId="2ACEC082" w14:textId="77777777" w:rsidR="006918DC" w:rsidRPr="006918DC" w:rsidRDefault="006918DC" w:rsidP="006918DC">
      <w:pPr>
        <w:rPr>
          <w:lang w:val="en-US"/>
        </w:rPr>
      </w:pPr>
    </w:p>
    <w:p w14:paraId="68351BE2" w14:textId="77777777" w:rsidR="0085556D" w:rsidRDefault="0085556D" w:rsidP="0085556D">
      <w:r w:rsidRPr="003940A0">
        <w:t>-&gt;</w:t>
      </w:r>
      <w:r>
        <w:rPr>
          <w:lang w:val="en-US"/>
        </w:rPr>
        <w:t>OK</w:t>
      </w:r>
      <w:r w:rsidRPr="003940A0">
        <w:t xml:space="preserve"> </w:t>
      </w:r>
    </w:p>
    <w:p w14:paraId="47DF2F2F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32154F17" wp14:editId="7CFA9C3D">
            <wp:extent cx="4356000" cy="2450162"/>
            <wp:effectExtent l="0" t="0" r="6985" b="762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4031CAE8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21</w:t>
        </w:r>
      </w:fldSimple>
    </w:p>
    <w:p w14:paraId="17D78780" w14:textId="1C5F8EA0" w:rsidR="0085556D" w:rsidRPr="007C545F" w:rsidRDefault="0085556D" w:rsidP="006918DC">
      <w:pPr>
        <w:ind w:firstLine="0"/>
      </w:pPr>
    </w:p>
    <w:p w14:paraId="4275EABA" w14:textId="77777777" w:rsidR="0085556D" w:rsidRPr="008D46DE" w:rsidRDefault="0085556D" w:rsidP="0085556D">
      <w:r>
        <w:t xml:space="preserve">По умолчанию иконка маршрутизатора </w:t>
      </w:r>
      <w:r>
        <w:rPr>
          <w:lang w:val="en-US"/>
        </w:rPr>
        <w:t>vESR</w:t>
      </w:r>
      <w:r w:rsidRPr="00323337">
        <w:t xml:space="preserve">124 </w:t>
      </w:r>
      <w:r>
        <w:t xml:space="preserve">будет в виде персонального компьютера. Это легко изменить. Наведите курсор на иконку с именем </w:t>
      </w:r>
      <w:r>
        <w:rPr>
          <w:lang w:val="en-US"/>
        </w:rPr>
        <w:t>vESr</w:t>
      </w:r>
      <w:r w:rsidRPr="00323337">
        <w:t xml:space="preserve">124,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r>
        <w:t xml:space="preserve">Затем  в правом окне выберите строку </w:t>
      </w:r>
      <w:r>
        <w:rPr>
          <w:lang w:val="en-US"/>
        </w:rPr>
        <w:t>Symbol</w:t>
      </w:r>
      <w:r w:rsidRPr="008D46DE">
        <w:t xml:space="preserve"> </w:t>
      </w:r>
      <w:r>
        <w:t xml:space="preserve">и нажмите кнопку </w:t>
      </w:r>
      <w:r>
        <w:rPr>
          <w:lang w:val="en-US"/>
        </w:rPr>
        <w:t>Browse</w:t>
      </w:r>
      <w:r w:rsidRPr="008D46DE">
        <w:t xml:space="preserve">, </w:t>
      </w:r>
      <w:r>
        <w:t xml:space="preserve">в появившемся подменю выберите строчку </w:t>
      </w:r>
      <w:r>
        <w:rPr>
          <w:lang w:val="en-US"/>
        </w:rPr>
        <w:t>Classic</w:t>
      </w:r>
      <w:r>
        <w:t xml:space="preserve"> и пролистайте до понравившейся вам иконке. Нажмите ОК. </w:t>
      </w:r>
    </w:p>
    <w:p w14:paraId="41CCBD81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8114CF5" wp14:editId="5515A1F6">
            <wp:extent cx="4356000" cy="2450163"/>
            <wp:effectExtent l="0" t="0" r="6985" b="762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B23C" w14:textId="77777777" w:rsidR="003F1DC4" w:rsidRDefault="003F1DC4" w:rsidP="003F1DC4">
      <w:pPr>
        <w:keepNext/>
      </w:pPr>
    </w:p>
    <w:p w14:paraId="2CDAD149" w14:textId="77777777" w:rsidR="003F1DC4" w:rsidRDefault="003F1DC4" w:rsidP="003F1DC4">
      <w:pPr>
        <w:keepNext/>
      </w:pPr>
    </w:p>
    <w:p w14:paraId="7F79E79A" w14:textId="5A54C0A8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22</w:t>
        </w:r>
      </w:fldSimple>
    </w:p>
    <w:p w14:paraId="251C7D1D" w14:textId="77777777" w:rsidR="003F1DC4" w:rsidRPr="003F1DC4" w:rsidRDefault="003F1DC4" w:rsidP="003F1DC4"/>
    <w:p w14:paraId="409DEF9B" w14:textId="77777777" w:rsidR="003F1DC4" w:rsidRDefault="003F1DC4" w:rsidP="0085556D"/>
    <w:p w14:paraId="76D07A0A" w14:textId="77777777" w:rsidR="003F1DC4" w:rsidRDefault="003F1DC4" w:rsidP="0085556D"/>
    <w:p w14:paraId="38479E3D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A32FE9D" wp14:editId="313839FE">
            <wp:extent cx="4356000" cy="2450163"/>
            <wp:effectExtent l="0" t="0" r="6985" b="762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E94" w14:textId="3E7E854E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23</w:t>
        </w:r>
      </w:fldSimple>
    </w:p>
    <w:p w14:paraId="50D5BC47" w14:textId="77777777" w:rsidR="003F1DC4" w:rsidRDefault="003F1DC4" w:rsidP="0085556D"/>
    <w:p w14:paraId="798CDE5A" w14:textId="77777777" w:rsidR="003F1DC4" w:rsidRDefault="003F1DC4" w:rsidP="0085556D"/>
    <w:p w14:paraId="2D795F4F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DF72344" wp14:editId="01E1098E">
            <wp:extent cx="4356000" cy="2450163"/>
            <wp:effectExtent l="0" t="0" r="6985" b="762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5C128164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24</w:t>
        </w:r>
      </w:fldSimple>
    </w:p>
    <w:p w14:paraId="0AA3FD3C" w14:textId="77777777" w:rsidR="003F1DC4" w:rsidRDefault="003F1DC4" w:rsidP="0085556D"/>
    <w:p w14:paraId="338D7D79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9C081EE" wp14:editId="5FCE2151">
            <wp:extent cx="4356000" cy="2450162"/>
            <wp:effectExtent l="0" t="0" r="6985" b="762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3CC354C3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25</w:t>
        </w:r>
      </w:fldSimple>
    </w:p>
    <w:p w14:paraId="1A5651E7" w14:textId="77777777" w:rsidR="003F1DC4" w:rsidRDefault="003F1DC4" w:rsidP="0085556D"/>
    <w:p w14:paraId="5B62F224" w14:textId="77777777" w:rsidR="003F1DC4" w:rsidRDefault="003F1DC4" w:rsidP="0085556D"/>
    <w:p w14:paraId="0C5A7116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07E31F6E" wp14:editId="062F4DF3">
            <wp:extent cx="4356000" cy="2450162"/>
            <wp:effectExtent l="0" t="0" r="6985" b="762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59062087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26</w:t>
        </w:r>
      </w:fldSimple>
    </w:p>
    <w:p w14:paraId="7A52DA19" w14:textId="77777777" w:rsidR="003F1DC4" w:rsidRDefault="003F1DC4" w:rsidP="0085556D"/>
    <w:p w14:paraId="46168B68" w14:textId="77777777" w:rsidR="003F1DC4" w:rsidRDefault="003F1DC4" w:rsidP="0085556D"/>
    <w:p w14:paraId="58A5C671" w14:textId="77777777" w:rsidR="0085556D" w:rsidRDefault="0085556D" w:rsidP="0085556D">
      <w:r>
        <w:t xml:space="preserve">После этого образ можно использовать в лабораторных работах. Следует иметь в виду, что каждый новый объект </w:t>
      </w:r>
      <w:r>
        <w:rPr>
          <w:lang w:val="en-US"/>
        </w:rPr>
        <w:t>vesr</w:t>
      </w:r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Pr="008D46DE">
        <w:t xml:space="preserve">. </w:t>
      </w:r>
      <w:r>
        <w:t>Для создания этой схемы с помощью курсора мыши и зажатой левой клавиши мыши перетащите иконку с облаком , а затем иконку с маршрутизатором на правое поле. Точно так же методом перетаскивания обьектов нужно соединить сетевые интерфейсы облака и маршрутизатора – сначала активировав иконку с кабелем ( на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4A2461A5" wp14:editId="69E4B637">
            <wp:extent cx="4356000" cy="2450163"/>
            <wp:effectExtent l="0" t="0" r="6985" b="762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1997E1DB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27</w:t>
        </w:r>
      </w:fldSimple>
    </w:p>
    <w:p w14:paraId="7D1AE2EB" w14:textId="77777777" w:rsidR="003F1DC4" w:rsidRDefault="003F1DC4" w:rsidP="0085556D"/>
    <w:p w14:paraId="56D44E8E" w14:textId="77777777" w:rsidR="003F1DC4" w:rsidRDefault="003F1DC4" w:rsidP="0085556D"/>
    <w:p w14:paraId="2C3A81C8" w14:textId="77777777" w:rsidR="003F1DC4" w:rsidRDefault="003F1DC4" w:rsidP="0085556D"/>
    <w:p w14:paraId="53952950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B468C0B" wp14:editId="51D16A38">
            <wp:extent cx="4356000" cy="2450163"/>
            <wp:effectExtent l="0" t="0" r="6985" b="762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3EE24043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28</w:t>
        </w:r>
      </w:fldSimple>
    </w:p>
    <w:p w14:paraId="652A8DC9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6E1B83AC" wp14:editId="2714536E">
            <wp:extent cx="4356000" cy="2450163"/>
            <wp:effectExtent l="0" t="0" r="6985" b="762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09A7EAED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29</w:t>
        </w:r>
      </w:fldSimple>
    </w:p>
    <w:p w14:paraId="1560E7BC" w14:textId="77777777" w:rsidR="003F1DC4" w:rsidRDefault="003F1DC4" w:rsidP="0085556D"/>
    <w:p w14:paraId="3A4476FE" w14:textId="77777777" w:rsidR="003F1DC4" w:rsidRPr="008D46DE" w:rsidRDefault="003F1DC4" w:rsidP="0085556D"/>
    <w:p w14:paraId="0E801943" w14:textId="77777777" w:rsidR="0085556D" w:rsidRPr="006850A8" w:rsidRDefault="0085556D" w:rsidP="0085556D"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 xml:space="preserve">для более комфортной работы с поддержкой выделения мышью в программе </w:t>
      </w:r>
      <w:r>
        <w:rPr>
          <w:lang w:val="en-US"/>
        </w:rPr>
        <w:t>Putty</w:t>
      </w:r>
      <w:r w:rsidRPr="00DA3F5D">
        <w:t>.</w:t>
      </w:r>
    </w:p>
    <w:p w14:paraId="6355C806" w14:textId="77777777" w:rsidR="0085556D" w:rsidRDefault="0085556D" w:rsidP="0085556D">
      <w:pPr>
        <w:rPr>
          <w:lang w:val="en-US"/>
        </w:rPr>
      </w:pPr>
      <w:r>
        <w:rPr>
          <w:lang w:val="en-US"/>
        </w:rPr>
        <w:t>Autostart Console-&gt; OK</w:t>
      </w:r>
    </w:p>
    <w:p w14:paraId="6CE78038" w14:textId="77777777" w:rsidR="0085556D" w:rsidRPr="00913808" w:rsidRDefault="0085556D" w:rsidP="0085556D"/>
    <w:p w14:paraId="52C8585A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35D30A13" wp14:editId="6BBC04E2">
            <wp:extent cx="4356000" cy="2450163"/>
            <wp:effectExtent l="0" t="0" r="6985" b="762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6E87605E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30</w:t>
        </w:r>
      </w:fldSimple>
    </w:p>
    <w:p w14:paraId="3E78E321" w14:textId="77777777" w:rsidR="003F1DC4" w:rsidRDefault="003F1DC4" w:rsidP="0085556D"/>
    <w:p w14:paraId="075C0251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47FC959F" wp14:editId="31AA423E">
            <wp:extent cx="4356000" cy="2450162"/>
            <wp:effectExtent l="0" t="0" r="6985" b="762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78A58332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31</w:t>
        </w:r>
      </w:fldSimple>
    </w:p>
    <w:p w14:paraId="5180238B" w14:textId="77777777" w:rsidR="003F1DC4" w:rsidRDefault="003F1DC4" w:rsidP="0085556D"/>
    <w:p w14:paraId="2A93C64E" w14:textId="77777777" w:rsidR="003F1DC4" w:rsidRPr="003F1DC4" w:rsidRDefault="003F1DC4" w:rsidP="0085556D"/>
    <w:p w14:paraId="564C051C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1553E627" wp14:editId="74746DEE">
            <wp:extent cx="4356000" cy="2450163"/>
            <wp:effectExtent l="0" t="0" r="6985" b="762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2D4368DC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32</w:t>
        </w:r>
      </w:fldSimple>
    </w:p>
    <w:p w14:paraId="0D70CB97" w14:textId="77777777" w:rsidR="003F1DC4" w:rsidRDefault="003F1DC4" w:rsidP="003F1DC4"/>
    <w:p w14:paraId="7F50E47A" w14:textId="77777777" w:rsidR="003F1DC4" w:rsidRPr="003F1DC4" w:rsidRDefault="003F1DC4" w:rsidP="003F1DC4"/>
    <w:p w14:paraId="61613D0F" w14:textId="77777777" w:rsidR="0085556D" w:rsidRPr="00913808" w:rsidRDefault="0085556D">
      <w:pPr>
        <w:numPr>
          <w:ilvl w:val="0"/>
          <w:numId w:val="19"/>
        </w:numPr>
        <w:spacing w:line="278" w:lineRule="auto"/>
      </w:pPr>
      <w:r w:rsidRPr="00913808">
        <w:t xml:space="preserve">Должно открыться окно терминала </w:t>
      </w:r>
      <w:r w:rsidRPr="00913808">
        <w:rPr>
          <w:lang w:val="en-US"/>
        </w:rPr>
        <w:t>UltraVNC</w:t>
      </w:r>
      <w:r w:rsidRPr="00913808">
        <w:t>.</w:t>
      </w:r>
    </w:p>
    <w:p w14:paraId="6A7063DB" w14:textId="77777777" w:rsidR="0085556D" w:rsidRPr="00913808" w:rsidRDefault="0085556D">
      <w:pPr>
        <w:numPr>
          <w:ilvl w:val="0"/>
          <w:numId w:val="19"/>
        </w:numPr>
        <w:spacing w:line="278" w:lineRule="auto"/>
      </w:pPr>
      <w:r w:rsidRPr="00913808">
        <w:t>Дождитесь окончания таймера или нажмите "Enter".</w:t>
      </w:r>
    </w:p>
    <w:p w14:paraId="74B3A89D" w14:textId="77777777" w:rsidR="0085556D" w:rsidRDefault="0085556D" w:rsidP="0085556D"/>
    <w:p w14:paraId="35B1B965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7C179644" wp14:editId="48D026FC">
            <wp:extent cx="4356000" cy="2450163"/>
            <wp:effectExtent l="0" t="0" r="6985" b="762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05AF2140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33</w:t>
        </w:r>
      </w:fldSimple>
    </w:p>
    <w:p w14:paraId="1CCEA42D" w14:textId="77777777" w:rsidR="003F1DC4" w:rsidRPr="003F1DC4" w:rsidRDefault="003F1DC4" w:rsidP="003F1DC4"/>
    <w:p w14:paraId="7EB2B1F5" w14:textId="77777777" w:rsidR="0085556D" w:rsidRPr="003B06E3" w:rsidRDefault="0085556D">
      <w:pPr>
        <w:numPr>
          <w:ilvl w:val="0"/>
          <w:numId w:val="20"/>
        </w:numPr>
        <w:spacing w:line="278" w:lineRule="auto"/>
      </w:pPr>
      <w:r w:rsidRPr="003B06E3">
        <w:t>Используя клавиши "↑, ↓", выберите пункт "vESR Installation".</w:t>
      </w:r>
    </w:p>
    <w:p w14:paraId="2861F84B" w14:textId="77777777" w:rsidR="0085556D" w:rsidRPr="003B06E3" w:rsidRDefault="0085556D">
      <w:pPr>
        <w:numPr>
          <w:ilvl w:val="0"/>
          <w:numId w:val="20"/>
        </w:numPr>
        <w:spacing w:line="278" w:lineRule="auto"/>
      </w:pPr>
      <w:r w:rsidRPr="003B06E3">
        <w:t>Используя клавиши "←, →", выберите пункт "OK" и нажмите клавишу "Enter".</w:t>
      </w:r>
    </w:p>
    <w:p w14:paraId="517F2B7D" w14:textId="77777777" w:rsidR="0085556D" w:rsidRPr="003B06E3" w:rsidRDefault="0085556D" w:rsidP="0085556D"/>
    <w:p w14:paraId="2E235600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283B41F" wp14:editId="56745AE7">
            <wp:extent cx="4356000" cy="2450163"/>
            <wp:effectExtent l="0" t="0" r="6985" b="762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A2C2" w14:textId="77777777" w:rsidR="003F1DC4" w:rsidRDefault="003F1DC4" w:rsidP="003F1DC4">
      <w:pPr>
        <w:keepNext/>
      </w:pPr>
    </w:p>
    <w:p w14:paraId="16B436E0" w14:textId="3CE73F9E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34</w:t>
        </w:r>
      </w:fldSimple>
    </w:p>
    <w:p w14:paraId="1AA9E866" w14:textId="77777777" w:rsidR="0085556D" w:rsidRDefault="0085556D" w:rsidP="0085556D"/>
    <w:p w14:paraId="03454D4D" w14:textId="77777777" w:rsidR="0085556D" w:rsidRPr="003B06E3" w:rsidRDefault="0085556D">
      <w:pPr>
        <w:numPr>
          <w:ilvl w:val="0"/>
          <w:numId w:val="21"/>
        </w:numPr>
        <w:spacing w:line="278" w:lineRule="auto"/>
      </w:pPr>
      <w:r w:rsidRPr="003B06E3">
        <w:t>Нажмите клавишу "Space", в левом поле появится символ "*".</w:t>
      </w:r>
    </w:p>
    <w:p w14:paraId="14B337F3" w14:textId="77777777" w:rsidR="0085556D" w:rsidRDefault="0085556D" w:rsidP="0085556D"/>
    <w:p w14:paraId="5B694823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787312B" wp14:editId="37551787">
            <wp:extent cx="4356000" cy="2450163"/>
            <wp:effectExtent l="0" t="0" r="6985" b="762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3EA12B27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35</w:t>
        </w:r>
      </w:fldSimple>
    </w:p>
    <w:p w14:paraId="620A90FB" w14:textId="77777777" w:rsidR="0085556D" w:rsidRDefault="0085556D">
      <w:pPr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ascii="Segoe UI" w:eastAsia="Times New Roman" w:hAnsi="Segoe UI" w:cs="Segoe UI"/>
          <w:color w:val="1F2328"/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ind w:left="720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ascii="Segoe UI" w:eastAsia="Times New Roman" w:hAnsi="Segoe UI" w:cs="Segoe UI"/>
          <w:color w:val="1F2328"/>
          <w:lang w:eastAsia="ru-RU"/>
        </w:rPr>
        <w:t>После установки вы увидите надпись "Installation complete. Please, reboot".</w:t>
      </w:r>
    </w:p>
    <w:p w14:paraId="346DD766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ind w:left="720"/>
        <w:rPr>
          <w:rFonts w:ascii="Segoe UI" w:eastAsia="Times New Roman" w:hAnsi="Segoe UI" w:cs="Segoe UI"/>
          <w:color w:val="1F2328"/>
          <w:lang w:val="en-US" w:eastAsia="ru-RU"/>
        </w:rPr>
      </w:pPr>
    </w:p>
    <w:p w14:paraId="74ED39D8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jc w:val="center"/>
        <w:rPr>
          <w:rFonts w:ascii="Segoe UI" w:eastAsia="Times New Roman" w:hAnsi="Segoe UI" w:cs="Segoe UI"/>
          <w:color w:val="1F2328"/>
          <w:lang w:eastAsia="ru-RU"/>
        </w:rPr>
      </w:pPr>
    </w:p>
    <w:p w14:paraId="4BD112D9" w14:textId="77777777" w:rsidR="0085556D" w:rsidRDefault="0085556D" w:rsidP="0085556D"/>
    <w:p w14:paraId="2ECCE095" w14:textId="77777777" w:rsidR="0085556D" w:rsidRDefault="0085556D" w:rsidP="0085556D"/>
    <w:p w14:paraId="04D06E21" w14:textId="77777777" w:rsidR="0085556D" w:rsidRDefault="0085556D" w:rsidP="0085556D"/>
    <w:p w14:paraId="00C13138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30681429" wp14:editId="3578F924">
            <wp:extent cx="4356000" cy="2450163"/>
            <wp:effectExtent l="0" t="0" r="6985" b="762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3887A849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36</w:t>
        </w:r>
      </w:fldSimple>
    </w:p>
    <w:p w14:paraId="128549DB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046D786F" wp14:editId="62264F46">
            <wp:extent cx="4356000" cy="2450162"/>
            <wp:effectExtent l="0" t="0" r="6985" b="762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37B10166" w:rsidR="003F1DC4" w:rsidRDefault="003F1DC4" w:rsidP="003F1DC4">
      <w:pPr>
        <w:pStyle w:val="aff4"/>
        <w:rPr>
          <w:noProof/>
          <w:lang w:val="en-US"/>
        </w:rPr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37</w:t>
        </w:r>
      </w:fldSimple>
    </w:p>
    <w:p w14:paraId="24372674" w14:textId="77777777" w:rsidR="007C545F" w:rsidRPr="007C545F" w:rsidRDefault="007C545F" w:rsidP="007C545F">
      <w:pPr>
        <w:rPr>
          <w:lang w:val="en-US"/>
        </w:rPr>
      </w:pPr>
    </w:p>
    <w:p w14:paraId="4CAC6A3A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2B4C661" wp14:editId="17097DA8">
            <wp:extent cx="4356000" cy="2450163"/>
            <wp:effectExtent l="0" t="0" r="6985" b="762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7EE27A35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38</w:t>
        </w:r>
      </w:fldSimple>
    </w:p>
    <w:p w14:paraId="28CDA62B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72F51367" wp14:editId="387C63B2">
            <wp:extent cx="4356000" cy="2450162"/>
            <wp:effectExtent l="0" t="0" r="6985" b="762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8A8" w14:textId="77777777" w:rsidR="003F1DC4" w:rsidRDefault="003F1DC4" w:rsidP="003F1DC4">
      <w:pPr>
        <w:keepNext/>
      </w:pPr>
    </w:p>
    <w:p w14:paraId="47865110" w14:textId="03FA8DB4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39</w:t>
        </w:r>
      </w:fldSimple>
    </w:p>
    <w:p w14:paraId="5640B6CB" w14:textId="77777777" w:rsidR="003F1DC4" w:rsidRDefault="003F1DC4" w:rsidP="003F1DC4"/>
    <w:p w14:paraId="3003FAA1" w14:textId="77777777" w:rsidR="003F1DC4" w:rsidRPr="003F1DC4" w:rsidRDefault="003F1DC4" w:rsidP="003F1DC4"/>
    <w:p w14:paraId="06E09B46" w14:textId="77777777" w:rsidR="0085556D" w:rsidRDefault="0085556D" w:rsidP="0085556D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r>
        <w:rPr>
          <w:lang w:val="en-US"/>
        </w:rPr>
        <w:t>vESR</w:t>
      </w:r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3940A0">
      <w:pPr>
        <w:keepNext/>
      </w:pPr>
      <w:r>
        <w:rPr>
          <w:noProof/>
        </w:rPr>
        <w:drawing>
          <wp:inline distT="0" distB="0" distL="0" distR="0" wp14:anchorId="0A5D6F69" wp14:editId="5F6B7535">
            <wp:extent cx="4356000" cy="2450163"/>
            <wp:effectExtent l="0" t="0" r="6985" b="762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7CE06067" w:rsidR="003940A0" w:rsidRDefault="003940A0" w:rsidP="003940A0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40</w:t>
        </w:r>
      </w:fldSimple>
    </w:p>
    <w:p w14:paraId="7E9821E9" w14:textId="77777777" w:rsidR="003940A0" w:rsidRDefault="0085556D" w:rsidP="003940A0">
      <w:pPr>
        <w:keepNext/>
      </w:pPr>
      <w:r>
        <w:rPr>
          <w:noProof/>
        </w:rPr>
        <w:drawing>
          <wp:inline distT="0" distB="0" distL="0" distR="0" wp14:anchorId="1C8FBBF2" wp14:editId="2B429C75">
            <wp:extent cx="4356000" cy="2450163"/>
            <wp:effectExtent l="0" t="0" r="6985" b="762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1A66" w14:textId="77777777" w:rsidR="003940A0" w:rsidRDefault="003940A0" w:rsidP="003940A0">
      <w:pPr>
        <w:keepNext/>
      </w:pPr>
    </w:p>
    <w:p w14:paraId="2D59D27E" w14:textId="5BDB1D6B" w:rsidR="003940A0" w:rsidRDefault="003940A0" w:rsidP="003940A0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41</w:t>
        </w:r>
      </w:fldSimple>
    </w:p>
    <w:p w14:paraId="75BC1979" w14:textId="77777777" w:rsidR="003940A0" w:rsidRDefault="003940A0" w:rsidP="003940A0"/>
    <w:p w14:paraId="0A31360B" w14:textId="77777777" w:rsidR="003940A0" w:rsidRPr="003940A0" w:rsidRDefault="003940A0" w:rsidP="003940A0"/>
    <w:p w14:paraId="71B17257" w14:textId="5661BCE3" w:rsidR="0085556D" w:rsidRDefault="0085556D" w:rsidP="0085556D">
      <w:r>
        <w:rPr>
          <w:noProof/>
        </w:rPr>
        <w:drawing>
          <wp:inline distT="0" distB="0" distL="0" distR="0" wp14:anchorId="4FF9B62E" wp14:editId="4CD1E4C8">
            <wp:extent cx="4356000" cy="2450163"/>
            <wp:effectExtent l="0" t="0" r="6985" b="762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687A610C" w:rsidR="003940A0" w:rsidRDefault="003940A0" w:rsidP="003940A0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42</w:t>
        </w:r>
      </w:fldSimple>
    </w:p>
    <w:p w14:paraId="2241F130" w14:textId="77777777" w:rsidR="003940A0" w:rsidRPr="003940A0" w:rsidRDefault="003940A0" w:rsidP="003940A0"/>
    <w:p w14:paraId="3F7C705D" w14:textId="77777777" w:rsidR="0085556D" w:rsidRPr="00323337" w:rsidRDefault="0085556D" w:rsidP="0085556D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r>
        <w:rPr>
          <w:lang w:val="en-US"/>
        </w:rPr>
        <w:t>vESR</w:t>
      </w:r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Pr="00323337">
        <w:t>.</w:t>
      </w:r>
    </w:p>
    <w:p w14:paraId="23EF63E6" w14:textId="77777777" w:rsidR="0085556D" w:rsidRDefault="0085556D" w:rsidP="0085556D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( зависит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6BDEA76C" w14:textId="77777777" w:rsidR="003940A0" w:rsidRDefault="0085556D" w:rsidP="003940A0">
      <w:pPr>
        <w:keepNext/>
      </w:pPr>
      <w:r>
        <w:rPr>
          <w:noProof/>
          <w:lang w:val="en-US"/>
        </w:rPr>
        <w:drawing>
          <wp:inline distT="0" distB="0" distL="0" distR="0" wp14:anchorId="50D2F4AD" wp14:editId="6F74FAA1">
            <wp:extent cx="4356000" cy="2450162"/>
            <wp:effectExtent l="0" t="0" r="6985" b="762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1659" w14:textId="77777777" w:rsidR="003940A0" w:rsidRDefault="003940A0" w:rsidP="003940A0">
      <w:pPr>
        <w:keepNext/>
      </w:pPr>
    </w:p>
    <w:p w14:paraId="31D8264D" w14:textId="2E285C33" w:rsidR="0085556D" w:rsidRDefault="003940A0" w:rsidP="003940A0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43</w:t>
        </w:r>
      </w:fldSimple>
    </w:p>
    <w:p w14:paraId="1BA1FA14" w14:textId="77777777" w:rsidR="003940A0" w:rsidRPr="003940A0" w:rsidRDefault="003940A0" w:rsidP="003940A0"/>
    <w:p w14:paraId="4C423735" w14:textId="77777777" w:rsidR="0085556D" w:rsidRPr="003940A0" w:rsidRDefault="0085556D" w:rsidP="0085556D"/>
    <w:p w14:paraId="234CC0ED" w14:textId="77777777" w:rsidR="0085556D" w:rsidRDefault="0085556D" w:rsidP="0085556D">
      <w:r>
        <w:t>В результате будет получен такой вывод:</w:t>
      </w:r>
    </w:p>
    <w:p w14:paraId="5B8F0293" w14:textId="77777777" w:rsidR="003940A0" w:rsidRDefault="003940A0" w:rsidP="0085556D"/>
    <w:p w14:paraId="52920150" w14:textId="77777777" w:rsidR="0085556D" w:rsidRPr="00B645FD" w:rsidRDefault="0085556D" w:rsidP="0085556D">
      <w:pPr>
        <w:shd w:val="clear" w:color="auto" w:fill="AEAAAA" w:themeFill="background2" w:themeFillShade="BF"/>
        <w:rPr>
          <w:b/>
          <w:bCs/>
          <w:lang w:val="en-US"/>
        </w:rPr>
      </w:pPr>
      <w:r w:rsidRPr="00274723">
        <w:rPr>
          <w:lang w:val="en-US"/>
        </w:rPr>
        <w:t xml:space="preserve">vesr login: </w:t>
      </w:r>
      <w:r w:rsidRPr="00B645FD">
        <w:rPr>
          <w:b/>
          <w:bCs/>
          <w:lang w:val="en-US"/>
        </w:rPr>
        <w:t>admin</w:t>
      </w:r>
    </w:p>
    <w:p w14:paraId="46494343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Password:</w:t>
      </w:r>
      <w:r>
        <w:rPr>
          <w:lang w:val="en-US"/>
        </w:rPr>
        <w:t>password</w:t>
      </w:r>
    </w:p>
    <w:p w14:paraId="03A63C15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25A8F0AE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             Welcome to vESR              *</w:t>
      </w:r>
    </w:p>
    <w:p w14:paraId="5D2615EE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92439AF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vesr(change-expired-password)#</w:t>
      </w:r>
    </w:p>
    <w:p w14:paraId="1DC5A978" w14:textId="77777777" w:rsidR="0085556D" w:rsidRPr="00B645FD" w:rsidRDefault="0085556D" w:rsidP="0085556D">
      <w:pPr>
        <w:shd w:val="clear" w:color="auto" w:fill="AEAAAA" w:themeFill="background2" w:themeFillShade="BF"/>
        <w:rPr>
          <w:b/>
          <w:bCs/>
          <w:lang w:val="en-US"/>
        </w:rPr>
      </w:pPr>
      <w:r w:rsidRPr="00C10C1D">
        <w:rPr>
          <w:lang w:val="en-US"/>
        </w:rPr>
        <w:t xml:space="preserve">vesr(change-expired-password)# </w:t>
      </w:r>
      <w:r w:rsidRPr="00B645FD">
        <w:rPr>
          <w:b/>
          <w:bCs/>
          <w:lang w:val="en-US"/>
        </w:rPr>
        <w:t>password eve</w:t>
      </w:r>
    </w:p>
    <w:p w14:paraId="430331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vesr(change-expired-password)# commit</w:t>
      </w:r>
    </w:p>
    <w:p w14:paraId="6C925541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vesr(change-expired-password)# confirm</w:t>
      </w:r>
    </w:p>
    <w:p w14:paraId="03341FEC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vesr# config</w:t>
      </w:r>
    </w:p>
    <w:p w14:paraId="3BD824B3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vesr(config)# hostname vesr124-1</w:t>
      </w:r>
    </w:p>
    <w:p w14:paraId="6E04C20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vesr(config)# exit</w:t>
      </w:r>
    </w:p>
    <w:p w14:paraId="4795A63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53178ED6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vesr# commit</w:t>
      </w:r>
    </w:p>
    <w:p w14:paraId="49CF7A50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confirm</w:t>
      </w:r>
    </w:p>
    <w:p w14:paraId="4AE92C78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save</w:t>
      </w:r>
    </w:p>
    <w:p w14:paraId="520E718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0F26FE2D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65F1B08E" w14:textId="77777777" w:rsidR="0085556D" w:rsidRDefault="0085556D" w:rsidP="0085556D">
      <w:pPr>
        <w:rPr>
          <w:lang w:val="en-US"/>
        </w:rPr>
      </w:pPr>
    </w:p>
    <w:p w14:paraId="040F17DF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52138926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sh running-config</w:t>
      </w:r>
    </w:p>
    <w:p w14:paraId="5281470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hostname vesr124-1</w:t>
      </w:r>
    </w:p>
    <w:p w14:paraId="448FAC2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max-files 3</w:t>
      </w:r>
    </w:p>
    <w:p w14:paraId="56CCBD6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file-size 512</w:t>
      </w:r>
    </w:p>
    <w:p w14:paraId="078B9CD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file tmpsys:syslog/default</w:t>
      </w:r>
    </w:p>
    <w:p w14:paraId="120DD92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385155BC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2352E4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username admin</w:t>
      </w:r>
    </w:p>
    <w:p w14:paraId="3E183FC9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01157065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domain lookup enable</w:t>
      </w:r>
    </w:p>
    <w:p w14:paraId="2E857CBA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520EC1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ip ssh server</w:t>
      </w:r>
    </w:p>
    <w:p w14:paraId="1B2590E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ntp enable</w:t>
      </w:r>
    </w:p>
    <w:p w14:paraId="0B353515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ntp broadcast-client enable</w:t>
      </w:r>
    </w:p>
    <w:p w14:paraId="1342127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licence-manager</w:t>
      </w:r>
    </w:p>
    <w:p w14:paraId="68CB1CA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5317CA39" w14:textId="77777777" w:rsidR="0085556D" w:rsidRPr="006850A8" w:rsidRDefault="0085556D" w:rsidP="0085556D">
      <w:pPr>
        <w:shd w:val="clear" w:color="auto" w:fill="AEAAAA" w:themeFill="background2" w:themeFillShade="BF"/>
      </w:pPr>
      <w:r w:rsidRPr="00C10C1D">
        <w:rPr>
          <w:lang w:val="en-US"/>
        </w:rPr>
        <w:t>exit</w:t>
      </w:r>
    </w:p>
    <w:p w14:paraId="52B5E172" w14:textId="77777777" w:rsidR="0085556D" w:rsidRPr="006850A8" w:rsidRDefault="0085556D" w:rsidP="0085556D">
      <w:pPr>
        <w:shd w:val="clear" w:color="auto" w:fill="AEAAAA" w:themeFill="background2" w:themeFillShade="BF"/>
      </w:pPr>
      <w:r w:rsidRPr="00C10C1D">
        <w:rPr>
          <w:lang w:val="en-US"/>
        </w:rPr>
        <w:t>vesr</w:t>
      </w:r>
      <w:r w:rsidRPr="006850A8">
        <w:t>124-1#</w:t>
      </w:r>
    </w:p>
    <w:p w14:paraId="2696AC1B" w14:textId="77777777" w:rsidR="0085556D" w:rsidRPr="006850A8" w:rsidRDefault="0085556D" w:rsidP="0085556D"/>
    <w:p w14:paraId="7D554B8A" w14:textId="77777777" w:rsidR="0085556D" w:rsidRDefault="0085556D" w:rsidP="0085556D">
      <w:r>
        <w:t>Теперь маршрутизатор готов к работе и дальнейшей настройке.</w:t>
      </w:r>
    </w:p>
    <w:p w14:paraId="4C3FF521" w14:textId="77777777" w:rsidR="0085556D" w:rsidRPr="009A1793" w:rsidRDefault="0085556D" w:rsidP="0085556D">
      <w:r>
        <w:t xml:space="preserve">Для дальнейшей работы сохраните проект под названием например </w:t>
      </w:r>
      <w:r>
        <w:rPr>
          <w:lang w:val="en-US"/>
        </w:rPr>
        <w:t>vesr</w:t>
      </w:r>
      <w:r w:rsidRPr="002D1326">
        <w:t>124-1-</w:t>
      </w:r>
      <w:r>
        <w:rPr>
          <w:lang w:val="en-US"/>
        </w:rPr>
        <w:t>base</w:t>
      </w:r>
      <w:r>
        <w:t xml:space="preserve">: Клавишами </w:t>
      </w:r>
      <w:r w:rsidRPr="009A1793">
        <w:t>&lt;</w:t>
      </w:r>
      <w:r>
        <w:t>- -</w:t>
      </w:r>
      <w:r w:rsidRPr="009A1793">
        <w:t xml:space="preserve">&gt; </w:t>
      </w:r>
      <w:r>
        <w:t>или мышью выделите</w:t>
      </w:r>
      <w:r w:rsidRPr="009A1793">
        <w:t xml:space="preserve"> </w:t>
      </w:r>
      <w:r>
        <w:t xml:space="preserve">Пункт меню </w:t>
      </w:r>
      <w:r w:rsidRPr="009A1793">
        <w:t>“</w:t>
      </w:r>
      <w:r>
        <w:rPr>
          <w:lang w:val="en-US"/>
        </w:rPr>
        <w:t>File</w:t>
      </w:r>
      <w:r w:rsidRPr="009A1793">
        <w:t xml:space="preserve">” </w:t>
      </w:r>
      <w:r>
        <w:t xml:space="preserve">, затем в выпадающем меню выберите пункт </w:t>
      </w:r>
      <w:r w:rsidRPr="009A1793">
        <w:t>“</w:t>
      </w:r>
      <w:r>
        <w:rPr>
          <w:lang w:val="en-US"/>
        </w:rPr>
        <w:t>Save</w:t>
      </w:r>
      <w:r w:rsidRPr="009A1793">
        <w:t xml:space="preserve"> </w:t>
      </w:r>
      <w:r>
        <w:rPr>
          <w:lang w:val="en-US"/>
        </w:rPr>
        <w:t>project</w:t>
      </w:r>
      <w:r w:rsidRPr="009A1793">
        <w:t xml:space="preserve"> </w:t>
      </w:r>
      <w:r>
        <w:rPr>
          <w:lang w:val="en-US"/>
        </w:rPr>
        <w:t>as</w:t>
      </w:r>
      <w:r w:rsidRPr="009A1793">
        <w:t xml:space="preserve"> </w:t>
      </w:r>
      <w:r>
        <w:t>…</w:t>
      </w:r>
      <w:r w:rsidRPr="009A1793">
        <w:t xml:space="preserve">” </w:t>
      </w:r>
      <w:r>
        <w:t>–</w:t>
      </w:r>
      <w:r w:rsidRPr="009A1793">
        <w:t xml:space="preserve"> </w:t>
      </w:r>
      <w:r>
        <w:t>и у вас откроется окно с выбором места где будет сохранен проект и выбор его имени:</w:t>
      </w:r>
    </w:p>
    <w:p w14:paraId="4C67C207" w14:textId="77777777" w:rsidR="003940A0" w:rsidRDefault="0085556D" w:rsidP="003940A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5DB58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550667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noProof/>
        </w:rPr>
        <w:drawing>
          <wp:inline distT="0" distB="0" distL="0" distR="0" wp14:anchorId="4FDAF8AE" wp14:editId="3CF37085">
            <wp:extent cx="4356000" cy="2747703"/>
            <wp:effectExtent l="0" t="0" r="6985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B068" w14:textId="77777777" w:rsidR="003940A0" w:rsidRDefault="003940A0" w:rsidP="003940A0">
      <w:pPr>
        <w:keepNext/>
      </w:pPr>
    </w:p>
    <w:p w14:paraId="4CABC08A" w14:textId="5CA6FD6E" w:rsidR="0085556D" w:rsidRDefault="003940A0" w:rsidP="003940A0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44</w:t>
        </w:r>
      </w:fldSimple>
    </w:p>
    <w:p w14:paraId="0B4C7951" w14:textId="77777777" w:rsidR="003940A0" w:rsidRPr="003940A0" w:rsidRDefault="003940A0" w:rsidP="003940A0">
      <w:pPr>
        <w:ind w:firstLine="0"/>
      </w:pPr>
    </w:p>
    <w:p w14:paraId="740647E5" w14:textId="77777777" w:rsidR="0085556D" w:rsidRDefault="0085556D" w:rsidP="0085556D">
      <w:r>
        <w:t>Например  так :</w:t>
      </w:r>
    </w:p>
    <w:p w14:paraId="2FE98B40" w14:textId="77777777" w:rsidR="003940A0" w:rsidRDefault="0085556D" w:rsidP="003940A0">
      <w:pPr>
        <w:keepNext/>
      </w:pPr>
      <w:r w:rsidRPr="009A1793">
        <w:rPr>
          <w:noProof/>
        </w:rPr>
        <w:drawing>
          <wp:inline distT="0" distB="0" distL="0" distR="0" wp14:anchorId="21F885D2" wp14:editId="186B825D">
            <wp:extent cx="4356000" cy="3064799"/>
            <wp:effectExtent l="0" t="0" r="6985" b="254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4EF1" w14:textId="77777777" w:rsidR="003940A0" w:rsidRDefault="003940A0" w:rsidP="003940A0">
      <w:pPr>
        <w:keepNext/>
      </w:pPr>
    </w:p>
    <w:p w14:paraId="30010D42" w14:textId="5841F4F1" w:rsidR="0085556D" w:rsidRDefault="003940A0" w:rsidP="003940A0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1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45</w:t>
        </w:r>
      </w:fldSimple>
    </w:p>
    <w:p w14:paraId="3559885B" w14:textId="77777777" w:rsidR="003940A0" w:rsidRPr="003940A0" w:rsidRDefault="003940A0" w:rsidP="003940A0"/>
    <w:p w14:paraId="33667A90" w14:textId="77777777" w:rsidR="0085556D" w:rsidRPr="00EB367D" w:rsidRDefault="0085556D" w:rsidP="0085556D">
      <w:r>
        <w:t>И нажмите клавишу ОК для сохранения.</w:t>
      </w:r>
    </w:p>
    <w:bookmarkStart w:id="10" w:name="_Toc201159809" w:displacedByCustomXml="next"/>
    <w:sdt>
      <w:sdtPr>
        <w:rPr>
          <w:lang w:val="ro-RO"/>
        </w:rPr>
        <w:id w:val="538787806"/>
        <w:placeholder>
          <w:docPart w:val="85E5D4EA5EB14F818E8FB9B6AC0D8C91"/>
        </w:placeholder>
        <w:temporary/>
        <w:showingPlcHdr/>
        <w15:appearance w15:val="hidden"/>
      </w:sdtPr>
      <w:sdtContent>
        <w:p w14:paraId="19F7D345" w14:textId="77777777" w:rsidR="0054089F" w:rsidRPr="004E6785" w:rsidRDefault="0035576A" w:rsidP="008F16AC">
          <w:pPr>
            <w:pStyle w:val="31"/>
            <w:numPr>
              <w:ilvl w:val="0"/>
              <w:numId w:val="0"/>
            </w:numPr>
            <w:spacing w:line="360" w:lineRule="auto"/>
            <w:rPr>
              <w:lang w:val="ro-RO"/>
            </w:rPr>
          </w:pPr>
          <w:r w:rsidRPr="009324B5">
            <w:rPr>
              <w:rStyle w:val="22"/>
            </w:rPr>
            <w:t>Сводка или ключевые выводы главы</w:t>
          </w:r>
        </w:p>
      </w:sdtContent>
    </w:sdt>
    <w:bookmarkEnd w:id="10" w:displacedByCustomXml="prev"/>
    <w:sdt>
      <w:sdtPr>
        <w:rPr>
          <w:lang w:val="ro-RO"/>
        </w:rPr>
        <w:id w:val="-404763258"/>
        <w:placeholder>
          <w:docPart w:val="848C51AFD41245A296833CD2825016BB"/>
        </w:placeholder>
        <w:temporary/>
        <w:showingPlcHdr/>
        <w15:appearance w15:val="hidden"/>
      </w:sdtPr>
      <w:sdtContent>
        <w:p w14:paraId="5370B104" w14:textId="77777777" w:rsidR="00DC44AC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788889981"/>
        <w:placeholder>
          <w:docPart w:val="450A926561714B519FAFD798793093B4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2543D413" w14:textId="77777777" w:rsidR="0035576A" w:rsidRPr="004E6785" w:rsidRDefault="0035576A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14:paraId="362BACC7" w14:textId="77777777" w:rsidR="0035576A" w:rsidRPr="004E6785" w:rsidRDefault="0035576A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Если вы хотите помочь своему ребенку преуспеть в жизни, изучите его сильные и слабые стороны.</w:t>
          </w:r>
        </w:p>
        <w:p w14:paraId="449019E5" w14:textId="77777777" w:rsidR="0035576A" w:rsidRPr="004E6785" w:rsidRDefault="0035576A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673E4A98" w14:textId="77777777" w:rsidR="0035576A" w:rsidRPr="004E6785" w:rsidRDefault="0035576A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5BC09257" w14:textId="77777777" w:rsidR="0054089F" w:rsidRPr="004E6785" w:rsidRDefault="0035576A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361405732"/>
        <w:placeholder>
          <w:docPart w:val="5FD00AFDC72D45E99E5D270325B18EA0"/>
        </w:placeholder>
        <w:temporary/>
        <w:showingPlcHdr/>
        <w15:appearance w15:val="hidden"/>
      </w:sdtPr>
      <w:sdtContent>
        <w:p w14:paraId="05BB0DBE" w14:textId="77777777" w:rsidR="0054089F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-1159930225"/>
        <w:placeholder>
          <w:docPart w:val="22761A0EEA934BA68ACAAB863E94010F"/>
        </w:placeholder>
        <w:temporary/>
        <w:showingPlcHdr/>
        <w15:appearance w15:val="hidden"/>
      </w:sdtPr>
      <w:sdtContent>
        <w:p w14:paraId="740AE858" w14:textId="77777777" w:rsidR="0054089F" w:rsidRPr="004E6785" w:rsidRDefault="002E0A80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61806C41" w14:textId="77777777" w:rsidR="00E678C1" w:rsidRPr="004E6785" w:rsidRDefault="00853825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1" w:name="_Toc201159810"/>
    <w:p w14:paraId="16C5F639" w14:textId="2FDC38A7" w:rsidR="00853825" w:rsidRPr="002C0002" w:rsidRDefault="00000000" w:rsidP="002C0002">
      <w:pPr>
        <w:pStyle w:val="1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t xml:space="preserve">. </w:t>
      </w:r>
      <w:r w:rsidR="00930948" w:rsidRPr="002C0002">
        <w:t>Почему GNS3, а не EVE-NG?</w:t>
      </w:r>
      <w:bookmarkEnd w:id="11"/>
    </w:p>
    <w:p w14:paraId="554F340C" w14:textId="77777777" w:rsidR="00423E5E" w:rsidRPr="008A5A61" w:rsidRDefault="00423E5E" w:rsidP="00423E5E">
      <w:r w:rsidRPr="008A5A61">
        <w:t>При всей мощности </w:t>
      </w:r>
      <w:r w:rsidRPr="008A5A61">
        <w:rPr>
          <w:b/>
          <w:bCs/>
        </w:rPr>
        <w:t>EVE-NG</w:t>
      </w:r>
      <w:r w:rsidRPr="008A5A61"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Больших ресурсов</w:t>
      </w:r>
      <w:r w:rsidRPr="008A5A61"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Сложности установки</w:t>
      </w:r>
      <w:r w:rsidRPr="008A5A61"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Ограниченная поддержка Windows</w:t>
      </w:r>
      <w:r w:rsidRPr="008A5A61">
        <w:t>: EVE-NG лучше работает под Linux, что не всегда удобно для начинающих.</w:t>
      </w:r>
    </w:p>
    <w:p w14:paraId="1EF7ACB8" w14:textId="77777777" w:rsidR="00423E5E" w:rsidRPr="008A5A61" w:rsidRDefault="00423E5E" w:rsidP="00423E5E">
      <w:r w:rsidRPr="008A5A61">
        <w:rPr>
          <w:b/>
          <w:bCs/>
        </w:rPr>
        <w:t>GNS3</w:t>
      </w:r>
      <w:r w:rsidRPr="008A5A61">
        <w:t>, особенно с </w:t>
      </w:r>
      <w:r w:rsidRPr="008A5A61">
        <w:rPr>
          <w:b/>
          <w:bCs/>
        </w:rPr>
        <w:t>локальным гипервизором (VMware Workstation)</w:t>
      </w:r>
      <w:r w:rsidRPr="008A5A61">
        <w:t>, выигрывает у новичков:</w:t>
      </w:r>
    </w:p>
    <w:p w14:paraId="1EA9D0B5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Простота интерфейса и интеграции с Windows-инструментами (PuTTY, UltraVNC).</w:t>
      </w:r>
    </w:p>
    <w:p w14:paraId="07921445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Гибкость: поддержка как QEMU (для vESR), так и Docker (для микросервисов).</w:t>
      </w:r>
    </w:p>
    <w:p w14:paraId="0A203E36" w14:textId="77777777" w:rsidR="00423E5E" w:rsidRPr="00A31928" w:rsidRDefault="00423E5E" w:rsidP="00423E5E">
      <w:r w:rsidRPr="008A5A61">
        <w:rPr>
          <w:i/>
          <w:iCs/>
        </w:rPr>
        <w:t>Совет читателям:</w:t>
      </w:r>
      <w:r w:rsidRPr="008A5A61">
        <w:t> Если вы планируете масштабные проекты (50+ устройств), со временем изучите EVE-NG Pro. Но для старта и большинства практических задач </w:t>
      </w:r>
      <w:r w:rsidRPr="008A5A61">
        <w:rPr>
          <w:b/>
          <w:bCs/>
        </w:rPr>
        <w:t>GNS3 + vESR — идеальный тандем</w:t>
      </w:r>
      <w:r w:rsidRPr="008A5A61">
        <w:t>.</w:t>
      </w:r>
    </w:p>
    <w:p w14:paraId="599E17AB" w14:textId="77777777" w:rsidR="00552A0E" w:rsidRPr="00A31928" w:rsidRDefault="00552A0E" w:rsidP="00423E5E"/>
    <w:bookmarkStart w:id="12" w:name="_Toc201159811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2" w:displacedByCustomXml="prev"/>
    <w:p w14:paraId="6A3D1EC3" w14:textId="5CC811CE" w:rsidR="009202B0" w:rsidRPr="004E6785" w:rsidRDefault="009202B0" w:rsidP="00BB5275">
      <w:pPr>
        <w:rPr>
          <w:lang w:val="ro-RO"/>
        </w:rPr>
      </w:pPr>
    </w:p>
    <w:sdt>
      <w:sdtPr>
        <w:rPr>
          <w:rFonts w:ascii="Times New Roman" w:hAnsi="Times New Roman"/>
          <w:color w:val="auto"/>
          <w:lang w:val="ro-RO"/>
        </w:rPr>
        <w:id w:val="-628855993"/>
        <w:placeholder>
          <w:docPart w:val="7467F216869640448FF27C238D2F81C1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45D1FF7F" w14:textId="77777777" w:rsidR="00561FD1" w:rsidRPr="004E6785" w:rsidRDefault="00561FD1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14:paraId="2443911E" w14:textId="77777777" w:rsidR="00561FD1" w:rsidRPr="004E6785" w:rsidRDefault="00561FD1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В наше время роль родителей дома выполняют телевизор и другие цифровые устройства.</w:t>
          </w:r>
        </w:p>
        <w:p w14:paraId="4F22E78A" w14:textId="77777777" w:rsidR="00561FD1" w:rsidRPr="004E6785" w:rsidRDefault="00561FD1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09198974" w14:textId="77777777" w:rsidR="00561FD1" w:rsidRPr="004E6785" w:rsidRDefault="00561FD1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3BAE555" w14:textId="77777777" w:rsidR="0054089F" w:rsidRPr="004E6785" w:rsidRDefault="00561FD1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23FCBE94" w14:textId="77777777" w:rsidR="00561FD1" w:rsidRPr="004E6785" w:rsidRDefault="00561FD1" w:rsidP="00BB5275">
      <w:pPr>
        <w:rPr>
          <w:lang w:val="ro-RO"/>
        </w:rPr>
      </w:pPr>
    </w:p>
    <w:sdt>
      <w:sdtPr>
        <w:rPr>
          <w:lang w:val="ro-RO"/>
        </w:rPr>
        <w:id w:val="-1960018753"/>
        <w:placeholder>
          <w:docPart w:val="D915E7F972354E3F953EEA5D1207DCF4"/>
        </w:placeholder>
        <w:temporary/>
        <w:showingPlcHdr/>
        <w15:appearance w15:val="hidden"/>
      </w:sdtPr>
      <w:sdtContent>
        <w:p w14:paraId="3227FF4B" w14:textId="77777777" w:rsidR="00853825" w:rsidRPr="004E6785" w:rsidRDefault="00561FD1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1995377694"/>
        <w:placeholder>
          <w:docPart w:val="70A1C886A22F404DB28D64B46DEA95B9"/>
        </w:placeholder>
        <w:temporary/>
        <w:showingPlcHdr/>
        <w15:appearance w15:val="hidden"/>
      </w:sdtPr>
      <w:sdtContent>
        <w:p w14:paraId="4379BDAF" w14:textId="77777777" w:rsidR="0052043C" w:rsidRPr="004E6785" w:rsidRDefault="00561FD1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306EA975" w14:textId="18B2537D" w:rsidR="00423E5E" w:rsidRDefault="00853825" w:rsidP="00B25DAF">
      <w:pPr>
        <w:pStyle w:val="1"/>
        <w:numPr>
          <w:ilvl w:val="0"/>
          <w:numId w:val="0"/>
        </w:numPr>
        <w:ind w:left="432" w:hanging="432"/>
        <w:rPr>
          <w:color w:val="0070C0"/>
        </w:rPr>
      </w:pPr>
      <w:r w:rsidRPr="004E6785">
        <w:rPr>
          <w:lang w:bidi="ru-RU"/>
        </w:rPr>
        <w:br w:type="page"/>
      </w:r>
    </w:p>
    <w:p w14:paraId="2067C0E7" w14:textId="48E9F973" w:rsidR="009A2F30" w:rsidRPr="004E6785" w:rsidRDefault="009A2F30" w:rsidP="00BB5275">
      <w:pPr>
        <w:pStyle w:val="af7"/>
        <w:rPr>
          <w:lang w:val="ro-RO"/>
        </w:rPr>
      </w:pPr>
    </w:p>
    <w:bookmarkStart w:id="13" w:name="_Toc201159812"/>
    <w:p w14:paraId="476017C3" w14:textId="18D94C67" w:rsidR="009A2F30" w:rsidRPr="002C0002" w:rsidRDefault="00000000" w:rsidP="002C0002">
      <w:pPr>
        <w:pStyle w:val="1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t xml:space="preserve">. </w:t>
      </w:r>
      <w:r w:rsidR="00A101A1" w:rsidRPr="002C0002">
        <w:t>Базовая настройка виртуального маршрутизаторе  vESR.</w:t>
      </w:r>
      <w:bookmarkEnd w:id="13"/>
    </w:p>
    <w:p w14:paraId="65F421D9" w14:textId="77777777" w:rsidR="00A101A1" w:rsidRPr="00303CB3" w:rsidRDefault="00A101A1" w:rsidP="00A101A1">
      <w:pPr>
        <w:ind w:left="360"/>
      </w:pPr>
      <w:r>
        <w:t xml:space="preserve">Продолжаем изучать возможности виртуального маршрутизатора </w:t>
      </w:r>
      <w:r>
        <w:rPr>
          <w:lang w:val="en-US"/>
        </w:rPr>
        <w:t>vESR</w:t>
      </w:r>
      <w:r w:rsidRPr="006F038F">
        <w:t>.</w:t>
      </w:r>
    </w:p>
    <w:p w14:paraId="61C38149" w14:textId="1327519D" w:rsidR="00A101A1" w:rsidRDefault="00A101A1" w:rsidP="00A101A1">
      <w:pPr>
        <w:ind w:left="360"/>
        <w:rPr>
          <w:lang w:val="en-US"/>
        </w:rPr>
      </w:pPr>
      <w:r>
        <w:t xml:space="preserve">В программе </w:t>
      </w:r>
      <w:r>
        <w:rPr>
          <w:lang w:val="en-US"/>
        </w:rPr>
        <w:t>GNS</w:t>
      </w:r>
      <w:r w:rsidRPr="006F038F">
        <w:t>3</w:t>
      </w:r>
      <w:r>
        <w:t xml:space="preserve"> после запуска и спустя некоторое время , предназначенное для запуска виртуальной машины</w:t>
      </w:r>
      <w:r w:rsidRPr="006F038F">
        <w:t xml:space="preserve"> ( </w:t>
      </w:r>
      <w:r>
        <w:t xml:space="preserve">признаком успешного старта будет появление на некоторое время в верхнем левом углу панели программы зеленого информационного табло) открываем папку с проектом </w:t>
      </w:r>
      <w:r>
        <w:rPr>
          <w:lang w:val="en-US"/>
        </w:rPr>
        <w:t>vesr</w:t>
      </w:r>
      <w:r w:rsidRPr="006F038F">
        <w:t>-</w:t>
      </w:r>
      <w:r>
        <w:rPr>
          <w:lang w:val="en-US"/>
        </w:rPr>
        <w:t>book</w:t>
      </w:r>
      <w:r w:rsidRPr="006F038F">
        <w:t>-</w:t>
      </w:r>
      <w:r>
        <w:rPr>
          <w:lang w:val="en-US"/>
        </w:rPr>
        <w:t>base</w:t>
      </w:r>
      <w:r w:rsidRPr="006F038F">
        <w:t xml:space="preserve"> </w:t>
      </w:r>
      <w:r>
        <w:t xml:space="preserve">следую последовательности нажатий клавиш на пунктах меню </w:t>
      </w:r>
      <w:r>
        <w:rPr>
          <w:lang w:val="en-US"/>
        </w:rPr>
        <w:t>“File”-“Open</w:t>
      </w:r>
      <w:r>
        <w:t xml:space="preserve"> </w:t>
      </w:r>
      <w:r>
        <w:rPr>
          <w:lang w:val="en-US"/>
        </w:rPr>
        <w:t xml:space="preserve">Project” </w:t>
      </w:r>
    </w:p>
    <w:p w14:paraId="7D726986" w14:textId="77777777" w:rsidR="00A101A1" w:rsidRDefault="00A101A1" w:rsidP="00A101A1">
      <w:pPr>
        <w:ind w:left="360"/>
      </w:pPr>
    </w:p>
    <w:p w14:paraId="26B14A19" w14:textId="77777777" w:rsidR="00A93B0A" w:rsidRDefault="00771861" w:rsidP="00A93B0A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0466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451B9E3E" w:rsidR="00771861" w:rsidRPr="00A93B0A" w:rsidRDefault="00A93B0A" w:rsidP="00A93B0A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</w:t>
        </w:r>
      </w:fldSimple>
    </w:p>
    <w:p w14:paraId="1048B30D" w14:textId="77777777" w:rsidR="00771861" w:rsidRPr="00A93B0A" w:rsidRDefault="00771861" w:rsidP="00771861">
      <w:pPr>
        <w:ind w:left="360"/>
      </w:pPr>
    </w:p>
    <w:p w14:paraId="5009C15A" w14:textId="049B0874" w:rsidR="00771861" w:rsidRDefault="00771861" w:rsidP="00771861">
      <w:pPr>
        <w:ind w:left="360"/>
      </w:pPr>
      <w:r>
        <w:t xml:space="preserve">Откроется папка на диске настроенная по умолчанию на диске на который вы поместили программу </w:t>
      </w:r>
      <w:r>
        <w:rPr>
          <w:lang w:val="en-US"/>
        </w:rPr>
        <w:t>GNS</w:t>
      </w:r>
      <w:r w:rsidRPr="00965324">
        <w:t xml:space="preserve">3 </w:t>
      </w:r>
      <w:r>
        <w:t>при установке , например такая:</w:t>
      </w:r>
    </w:p>
    <w:p w14:paraId="2FD5FDBE" w14:textId="78ACB21F" w:rsidR="00A93B0A" w:rsidRDefault="00A93B0A" w:rsidP="00A93B0A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99D16D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FA7E7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EBB4" w14:textId="77777777" w:rsidR="00A93B0A" w:rsidRDefault="00A93B0A" w:rsidP="00A93B0A">
      <w:pPr>
        <w:keepNext/>
        <w:ind w:left="360"/>
      </w:pPr>
    </w:p>
    <w:p w14:paraId="65298162" w14:textId="6A26E2DF" w:rsidR="00A93B0A" w:rsidRDefault="00A93B0A" w:rsidP="00A93B0A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</w:t>
        </w:r>
      </w:fldSimple>
    </w:p>
    <w:p w14:paraId="3C40F9E5" w14:textId="77777777" w:rsidR="00A93B0A" w:rsidRDefault="00A93B0A" w:rsidP="00A93B0A"/>
    <w:p w14:paraId="05C4EE9D" w14:textId="77777777" w:rsidR="00A93B0A" w:rsidRPr="00A93B0A" w:rsidRDefault="00A93B0A" w:rsidP="00A93B0A"/>
    <w:p w14:paraId="6A567581" w14:textId="77777777" w:rsidR="00771861" w:rsidRPr="00303CB3" w:rsidRDefault="00771861" w:rsidP="00771861">
      <w:pPr>
        <w:ind w:left="360"/>
      </w:pPr>
      <w:r>
        <w:t xml:space="preserve">Для открытия проекта выбираете мышью </w:t>
      </w:r>
      <w:r>
        <w:rPr>
          <w:lang w:val="en-US"/>
        </w:rPr>
        <w:t>vesr</w:t>
      </w:r>
      <w:r w:rsidRPr="00965324">
        <w:t>-</w:t>
      </w:r>
      <w:r>
        <w:rPr>
          <w:lang w:val="en-US"/>
        </w:rPr>
        <w:t>book</w:t>
      </w:r>
      <w:r w:rsidRPr="00965324">
        <w:t>-</w:t>
      </w:r>
      <w:r>
        <w:rPr>
          <w:lang w:val="en-US"/>
        </w:rPr>
        <w:t>base</w:t>
      </w:r>
      <w:r w:rsidRPr="00965324">
        <w:t xml:space="preserve"> </w:t>
      </w:r>
      <w:r>
        <w:t>и  нажимаете на «Открыть».</w:t>
      </w:r>
    </w:p>
    <w:p w14:paraId="11E6BC25" w14:textId="77777777" w:rsidR="00771861" w:rsidRPr="00303CB3" w:rsidRDefault="00771861" w:rsidP="00771861">
      <w:pPr>
        <w:ind w:left="360"/>
      </w:pPr>
    </w:p>
    <w:p w14:paraId="4616FA63" w14:textId="77777777" w:rsidR="00A93B0A" w:rsidRDefault="00A93B0A" w:rsidP="00A93B0A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4D77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93A7F2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41DD3F3" wp14:editId="2758D098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173175110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C9439" id="Прямая со стрелкой 12" o:spid="_x0000_s1026" type="#_x0000_t32" style="position:absolute;margin-left:226.95pt;margin-top:316.8pt;width:103.5pt;height:3.6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noProof/>
          <w:lang w:val="en-US"/>
        </w:rPr>
        <w:drawing>
          <wp:inline distT="0" distB="0" distL="0" distR="0" wp14:anchorId="15471D5B" wp14:editId="643DE022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10AD" w14:textId="77777777" w:rsidR="00A93B0A" w:rsidRDefault="00A93B0A" w:rsidP="00A93B0A">
      <w:pPr>
        <w:keepNext/>
        <w:ind w:left="360"/>
      </w:pPr>
    </w:p>
    <w:p w14:paraId="57344864" w14:textId="18A884B1" w:rsidR="00A93B0A" w:rsidRDefault="00A93B0A" w:rsidP="00A93B0A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3</w:t>
        </w:r>
      </w:fldSimple>
    </w:p>
    <w:p w14:paraId="0072AF8F" w14:textId="77777777" w:rsidR="00A93B0A" w:rsidRDefault="00A93B0A" w:rsidP="00A93B0A"/>
    <w:p w14:paraId="294727AD" w14:textId="33F98AA1" w:rsidR="00A101A1" w:rsidRPr="00A93B0A" w:rsidRDefault="00A93B0A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0A621FD8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TYLEREF 1 \s ">
                              <w:r w:rsidR="00B21A5B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 w:rsidR="00B21A5B">
                              <w:t>.</w:t>
                            </w:r>
                            <w:fldSimple w:instr=" SEQ Рисунок \* ARABIC \s 1 ">
                              <w:r w:rsidR="00B21A5B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02094F9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30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tkGg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Pzm9l8ccuZpNzi5jZ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" stroked="f">
                <v:textbox style="mso-fit-shape-to-text:t" inset="0,0,0,0">
                  <w:txbxContent>
                    <w:p w14:paraId="0FB5D748" w14:textId="0A621FD8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fldSimple w:instr=" STYLEREF 1 \s ">
                        <w:r w:rsidR="00B21A5B">
                          <w:rPr>
                            <w:noProof/>
                          </w:rPr>
                          <w:t>3</w:t>
                        </w:r>
                      </w:fldSimple>
                      <w:r w:rsidR="00B21A5B">
                        <w:t>.</w:t>
                      </w:r>
                      <w:fldSimple w:instr=" SEQ Рисунок \* ARABIC \s 1 ">
                        <w:r w:rsidR="00B21A5B">
                          <w:rPr>
                            <w:noProof/>
                          </w:rPr>
                          <w:t>4</w:t>
                        </w:r>
                      </w:fldSimple>
                    </w:p>
                  </w:txbxContent>
                </v:textbox>
              </v:shape>
            </w:pict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877A7B" wp14:editId="07480C85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289647510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9E0DA" id="Прямая со стрелкой 12" o:spid="_x0000_s1026" type="#_x0000_t32" style="position:absolute;margin-left:226.95pt;margin-top:316.8pt;width:103.5pt;height:3.6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</w:p>
    <w:p w14:paraId="29C9E434" w14:textId="77777777" w:rsidR="00A101A1" w:rsidRPr="00303CB3" w:rsidRDefault="00A101A1" w:rsidP="00A101A1">
      <w:pPr>
        <w:ind w:left="360"/>
      </w:pPr>
      <w:r>
        <w:t xml:space="preserve">Такой же эффект можно получить просто нажав курсором мыши на иконку открытой папки на навигационной панели </w:t>
      </w:r>
      <w:r>
        <w:rPr>
          <w:lang w:val="en-US"/>
        </w:rPr>
        <w:t>GNS</w:t>
      </w:r>
      <w:r w:rsidRPr="00D37EA0">
        <w:t>3.</w:t>
      </w:r>
    </w:p>
    <w:p w14:paraId="414455E3" w14:textId="77777777" w:rsidR="00A101A1" w:rsidRDefault="00A101A1" w:rsidP="00A101A1">
      <w:pPr>
        <w:ind w:left="360"/>
      </w:pPr>
      <w: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E275A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FBB5B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713F50B4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7C545F">
          <w:rPr>
            <w:noProof/>
          </w:rPr>
          <w:t>3</w:t>
        </w:r>
      </w:fldSimple>
      <w:r>
        <w:t>.4</w:t>
      </w:r>
    </w:p>
    <w:p w14:paraId="0E580F8B" w14:textId="77777777" w:rsidR="00A101A1" w:rsidRDefault="00A101A1" w:rsidP="00A101A1">
      <w:pPr>
        <w:ind w:left="360"/>
      </w:pPr>
      <w:r>
        <w:t xml:space="preserve">Запускается консоль </w:t>
      </w:r>
      <w:r>
        <w:rPr>
          <w:lang w:val="en-US"/>
        </w:rPr>
        <w:t>Putty</w:t>
      </w:r>
      <w:r w:rsidRPr="005B423B">
        <w:t xml:space="preserve"> </w:t>
      </w:r>
      <w:r>
        <w:t xml:space="preserve">( вы же при начальной конфигурации маршрутизатора в первой главе не забыли поставить  галочку , указывающую на автоматический старт консоли?). </w:t>
      </w:r>
    </w:p>
    <w:p w14:paraId="635900F7" w14:textId="77777777" w:rsidR="00A101A1" w:rsidRDefault="00A101A1" w:rsidP="00A101A1">
      <w:pPr>
        <w:ind w:left="360"/>
      </w:pPr>
      <w:r>
        <w:t>Ждем некоторое время</w:t>
      </w:r>
      <w:r w:rsidRPr="005B423B">
        <w:t xml:space="preserve"> – </w:t>
      </w:r>
      <w:r>
        <w:t xml:space="preserve">на моем домашнем ПК с 32 Гб и процессором </w:t>
      </w:r>
      <w:r w:rsidRPr="005B423B">
        <w:t>12th Gen Intel(R) Core(TM) i5-12500   3.00 GHz</w:t>
      </w:r>
      <w:r>
        <w:t xml:space="preserve"> оно равно более минуты. </w:t>
      </w:r>
    </w:p>
    <w:p w14:paraId="6886E9C8" w14:textId="77777777" w:rsidR="00A101A1" w:rsidRPr="004579CD" w:rsidRDefault="00A101A1" w:rsidP="00A101A1">
      <w:pPr>
        <w:ind w:left="360"/>
      </w:pPr>
      <w:r>
        <w:t xml:space="preserve">Если через более продолжительное время вы не получили приглашение в консоли  на ввод логины, то вам следует вернуться к первоначальной установке маршрутизатора ( измените тип консоли на </w:t>
      </w:r>
      <w:r>
        <w:rPr>
          <w:lang w:val="en-US"/>
        </w:rPr>
        <w:t>VNC</w:t>
      </w:r>
      <w:r w:rsidRPr="005B423B">
        <w:t>,</w:t>
      </w:r>
      <w: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Default="00A101A1" w:rsidP="00A101A1">
      <w:pPr>
        <w:ind w:left="360"/>
      </w:pPr>
      <w:r>
        <w:t>И так вы в консоли- что дальше? Вводите логин-</w:t>
      </w:r>
      <w:r>
        <w:rPr>
          <w:lang w:val="en-US"/>
        </w:rPr>
        <w:t>admin</w:t>
      </w:r>
      <w:r w:rsidRPr="005B423B">
        <w:t xml:space="preserve"> </w:t>
      </w:r>
      <w:r>
        <w:t xml:space="preserve">и пароль- </w:t>
      </w:r>
      <w:r>
        <w:rPr>
          <w:lang w:val="en-US"/>
        </w:rPr>
        <w:t>eve</w:t>
      </w:r>
      <w:r w:rsidRPr="00F14E91">
        <w:t xml:space="preserve"> ( </w:t>
      </w:r>
      <w:r>
        <w:t>его мы установили на этапе первоначальной настройки).</w:t>
      </w:r>
    </w:p>
    <w:p w14:paraId="020D820E" w14:textId="77777777" w:rsidR="00F670E1" w:rsidRDefault="00A101A1" w:rsidP="00F670E1">
      <w:pPr>
        <w:keepNext/>
        <w:ind w:left="360"/>
      </w:pPr>
      <w:r w:rsidRPr="005B423B">
        <w:rPr>
          <w:noProof/>
        </w:rPr>
        <w:drawing>
          <wp:inline distT="0" distB="0" distL="0" distR="0" wp14:anchorId="57A8BE53" wp14:editId="7F9A6857">
            <wp:extent cx="4454235" cy="2607310"/>
            <wp:effectExtent l="0" t="0" r="3810" b="2540"/>
            <wp:docPr id="44980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46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91631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AF" w14:textId="7F00DC3D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5</w:t>
        </w:r>
      </w:fldSimple>
    </w:p>
    <w:p w14:paraId="444D6D66" w14:textId="77777777" w:rsidR="00F670E1" w:rsidRDefault="00F670E1" w:rsidP="00A101A1">
      <w:pPr>
        <w:ind w:left="360"/>
      </w:pPr>
    </w:p>
    <w:p w14:paraId="4ED6B081" w14:textId="77777777" w:rsidR="00A101A1" w:rsidRDefault="00A101A1" w:rsidP="00A101A1">
      <w:pPr>
        <w:shd w:val="clear" w:color="auto" w:fill="BFBFBF" w:themeFill="background1" w:themeFillShade="BF"/>
        <w:ind w:left="360"/>
        <w:rPr>
          <w:lang w:val="en-US"/>
        </w:rPr>
      </w:pPr>
      <w:r>
        <w:rPr>
          <w:lang w:val="en-US"/>
        </w:rPr>
        <w:t>Vesr124-1 login: admin</w:t>
      </w:r>
    </w:p>
    <w:p w14:paraId="1D3E120B" w14:textId="77777777" w:rsidR="00A101A1" w:rsidRDefault="00A101A1" w:rsidP="00A101A1">
      <w:pPr>
        <w:ind w:left="360"/>
        <w:rPr>
          <w:lang w:val="en-US"/>
        </w:rPr>
      </w:pPr>
    </w:p>
    <w:p w14:paraId="1ACCD89D" w14:textId="77777777" w:rsidR="00F670E1" w:rsidRDefault="00A101A1" w:rsidP="00F670E1">
      <w:pPr>
        <w:keepNext/>
        <w:ind w:left="360"/>
      </w:pPr>
      <w:r w:rsidRPr="00AB2D7B">
        <w:rPr>
          <w:noProof/>
        </w:rPr>
        <w:drawing>
          <wp:inline distT="0" distB="0" distL="0" distR="0" wp14:anchorId="61A1CAEA" wp14:editId="16F24FD9">
            <wp:extent cx="4476750" cy="1178168"/>
            <wp:effectExtent l="0" t="0" r="0" b="3175"/>
            <wp:docPr id="12059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1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3945" cy="12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6EA" w14:textId="5E5B824B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6</w:t>
        </w:r>
      </w:fldSimple>
    </w:p>
    <w:p w14:paraId="7FB3C634" w14:textId="77777777" w:rsidR="00F670E1" w:rsidRPr="00F670E1" w:rsidRDefault="00F670E1" w:rsidP="00F670E1"/>
    <w:p w14:paraId="4815A4AE" w14:textId="77777777" w:rsidR="00A101A1" w:rsidRPr="00F70DA6" w:rsidRDefault="00A101A1" w:rsidP="00A101A1">
      <w:pPr>
        <w:ind w:left="360"/>
      </w:pPr>
      <w:r w:rsidRPr="00F70DA6">
        <w:t xml:space="preserve">Процедура </w:t>
      </w:r>
      <w:r>
        <w:t xml:space="preserve">базовой </w:t>
      </w:r>
      <w:r w:rsidRPr="00F70DA6">
        <w:t>настройки маршрутизатора состоит из следующих этапов:</w:t>
      </w:r>
    </w:p>
    <w:p w14:paraId="015B82DA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Создание новых пользователей</w:t>
      </w:r>
    </w:p>
    <w:p w14:paraId="2EB79E4B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Назначение имени устройства</w:t>
      </w:r>
    </w:p>
    <w:p w14:paraId="55406675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Настройка проверки связности через ICMP</w:t>
      </w:r>
    </w:p>
    <w:p w14:paraId="0DE25248" w14:textId="77777777" w:rsidR="00A101A1" w:rsidRPr="00F70DA6" w:rsidRDefault="00A101A1" w:rsidP="00A101A1">
      <w:pPr>
        <w:ind w:left="360"/>
        <w:rPr>
          <w:lang w:val="en-US"/>
        </w:rPr>
      </w:pPr>
    </w:p>
    <w:p w14:paraId="3E7B4E14" w14:textId="77777777" w:rsidR="00A101A1" w:rsidRPr="00F70DA6" w:rsidRDefault="00A101A1" w:rsidP="00A101A1">
      <w:pPr>
        <w:ind w:left="360"/>
        <w:rPr>
          <w:b/>
          <w:bCs/>
        </w:rPr>
      </w:pPr>
      <w:r w:rsidRPr="00F70DA6">
        <w:rPr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101A1">
      <w:pPr>
        <w:ind w:left="360"/>
      </w:pPr>
      <w:r w:rsidRPr="00F70DA6"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username &lt;name&gt;</w:t>
      </w:r>
    </w:p>
    <w:p w14:paraId="1CB52334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password &lt;password&gt;</w:t>
      </w:r>
    </w:p>
    <w:p w14:paraId="6C1451B0" w14:textId="77777777" w:rsidR="00A101A1" w:rsidRPr="00303CB3" w:rsidRDefault="00A101A1" w:rsidP="00A101A1">
      <w:pPr>
        <w:ind w:left="360"/>
        <w:rPr>
          <w:lang w:val="en-US"/>
        </w:rPr>
      </w:pPr>
      <w:r w:rsidRPr="00303CB3">
        <w:rPr>
          <w:lang w:val="en-US"/>
        </w:rPr>
        <w:t>privilege &lt;privilege&gt;</w:t>
      </w:r>
    </w:p>
    <w:p w14:paraId="628EB7EF" w14:textId="77777777" w:rsidR="00A101A1" w:rsidRPr="00F70DA6" w:rsidRDefault="00A101A1" w:rsidP="00A101A1">
      <w:pPr>
        <w:ind w:left="360"/>
      </w:pPr>
      <w:r w:rsidRPr="00F70DA6">
        <w:t>exit</w:t>
      </w:r>
    </w:p>
    <w:p w14:paraId="1833345A" w14:textId="77777777" w:rsidR="00A101A1" w:rsidRPr="00F70DA6" w:rsidRDefault="00A101A1" w:rsidP="00A101A1">
      <w:pPr>
        <w:ind w:left="360"/>
      </w:pPr>
      <w:r w:rsidRPr="00F70DA6">
        <w:rPr>
          <w:b/>
          <w:bCs/>
        </w:rPr>
        <w:t>где:</w:t>
      </w:r>
    </w:p>
    <w:p w14:paraId="7F6C2314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&lt;name&gt;</w:t>
      </w:r>
      <w:r w:rsidRPr="00F70DA6">
        <w:t xml:space="preserve"> - имя нового пользователя;</w:t>
      </w:r>
    </w:p>
    <w:p w14:paraId="728AB3EB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&lt;password&gt;</w:t>
      </w:r>
      <w:r w:rsidRPr="00F70DA6">
        <w:t xml:space="preserve"> - пароль для нового пользователя</w:t>
      </w:r>
    </w:p>
    <w:p w14:paraId="4E252FBD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&lt;privilege&gt;</w:t>
      </w:r>
      <w:r w:rsidRPr="00F70DA6">
        <w:t xml:space="preserve"> - № от 1 до 15</w:t>
      </w:r>
    </w:p>
    <w:p w14:paraId="03A538C2" w14:textId="77777777" w:rsidR="00A101A1" w:rsidRPr="00F70DA6" w:rsidRDefault="00A101A1">
      <w:pPr>
        <w:numPr>
          <w:ilvl w:val="1"/>
          <w:numId w:val="26"/>
        </w:numPr>
        <w:spacing w:line="278" w:lineRule="auto"/>
      </w:pPr>
      <w:r w:rsidRPr="00F70DA6"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101A1">
      <w:pPr>
        <w:ind w:left="360"/>
      </w:pPr>
      <w:r w:rsidRPr="00F70DA6">
        <w:t>Пример:</w:t>
      </w:r>
    </w:p>
    <w:p w14:paraId="4E33AE37" w14:textId="77777777" w:rsidR="00A101A1" w:rsidRPr="00F70DA6" w:rsidRDefault="00A101A1">
      <w:pPr>
        <w:numPr>
          <w:ilvl w:val="0"/>
          <w:numId w:val="27"/>
        </w:numPr>
        <w:spacing w:line="278" w:lineRule="auto"/>
      </w:pPr>
      <w:r w:rsidRPr="00F70DA6">
        <w:t>создание пользователя "</w:t>
      </w:r>
      <w:r>
        <w:rPr>
          <w:lang w:val="en-US"/>
        </w:rPr>
        <w:t>Rinat</w:t>
      </w:r>
      <w:r w:rsidRPr="00F70DA6"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ind w:left="360"/>
      </w:pPr>
      <w:r w:rsidRPr="0042111B">
        <w:rPr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3903111D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7</w:t>
        </w:r>
      </w:fldSimple>
    </w:p>
    <w:p w14:paraId="7DD01D03" w14:textId="77777777" w:rsidR="00F670E1" w:rsidRPr="00F670E1" w:rsidRDefault="00F670E1" w:rsidP="00F670E1"/>
    <w:p w14:paraId="7240CEDB" w14:textId="77777777" w:rsidR="00A101A1" w:rsidRPr="00F70DA6" w:rsidRDefault="00A101A1" w:rsidP="00A101A1">
      <w:pPr>
        <w:ind w:left="360"/>
      </w:pPr>
      <w:r w:rsidRPr="00F70DA6">
        <w:t>Для применения настроек:</w:t>
      </w:r>
    </w:p>
    <w:p w14:paraId="3B4CA2D1" w14:textId="77777777" w:rsidR="00A101A1" w:rsidRPr="00F70DA6" w:rsidRDefault="00A101A1" w:rsidP="00A101A1">
      <w:pPr>
        <w:ind w:left="360"/>
      </w:pPr>
      <w:r w:rsidRPr="00F70DA6">
        <w:t>do commit</w:t>
      </w:r>
    </w:p>
    <w:p w14:paraId="060EFE20" w14:textId="77777777" w:rsidR="00A101A1" w:rsidRPr="00F70DA6" w:rsidRDefault="00A101A1" w:rsidP="00A101A1">
      <w:pPr>
        <w:ind w:left="360"/>
      </w:pPr>
      <w:r w:rsidRPr="00F70DA6">
        <w:t>do confirm</w:t>
      </w:r>
    </w:p>
    <w:p w14:paraId="0837CF12" w14:textId="77777777" w:rsidR="00A101A1" w:rsidRPr="00F70DA6" w:rsidRDefault="00A101A1" w:rsidP="00A101A1">
      <w:pPr>
        <w:ind w:left="360"/>
      </w:pPr>
      <w:r w:rsidRPr="00F70DA6">
        <w:t>Проверка входа из под пользователя "</w:t>
      </w:r>
      <w:r>
        <w:rPr>
          <w:lang w:val="en-US"/>
        </w:rPr>
        <w:t>rinat</w:t>
      </w:r>
      <w:r w:rsidRPr="00F70DA6">
        <w:t>":</w:t>
      </w:r>
    </w:p>
    <w:p w14:paraId="63969513" w14:textId="77777777" w:rsidR="00F670E1" w:rsidRDefault="00A101A1" w:rsidP="00F670E1">
      <w:pPr>
        <w:keepNext/>
        <w:ind w:left="360"/>
      </w:pPr>
      <w:r w:rsidRPr="0042111B">
        <w:rPr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5BC8D53F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8</w:t>
        </w:r>
      </w:fldSimple>
    </w:p>
    <w:p w14:paraId="3A103EA3" w14:textId="77777777" w:rsidR="00F670E1" w:rsidRPr="00F670E1" w:rsidRDefault="00F670E1" w:rsidP="00F670E1"/>
    <w:p w14:paraId="511D83BF" w14:textId="77777777" w:rsidR="00A101A1" w:rsidRPr="00F70DA6" w:rsidRDefault="00A101A1" w:rsidP="00A101A1">
      <w:pPr>
        <w:ind w:left="360"/>
        <w:rPr>
          <w:b/>
          <w:bCs/>
        </w:rPr>
      </w:pPr>
      <w:r w:rsidRPr="00F70DA6">
        <w:rPr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A101A1">
      <w:pPr>
        <w:ind w:left="360"/>
      </w:pPr>
      <w:r w:rsidRPr="00F70DA6"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configure</w:t>
      </w:r>
    </w:p>
    <w:p w14:paraId="1C8948A2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hostname &lt;new-name&gt;</w:t>
      </w:r>
    </w:p>
    <w:p w14:paraId="59B43C54" w14:textId="77777777" w:rsidR="00A101A1" w:rsidRPr="00303CB3" w:rsidRDefault="00A101A1" w:rsidP="00A101A1">
      <w:pPr>
        <w:ind w:left="360"/>
        <w:rPr>
          <w:lang w:val="en-US"/>
        </w:rPr>
      </w:pPr>
      <w:r w:rsidRPr="00F70DA6">
        <w:rPr>
          <w:b/>
          <w:bCs/>
        </w:rPr>
        <w:t>где</w:t>
      </w:r>
      <w:r w:rsidRPr="00303CB3">
        <w:rPr>
          <w:b/>
          <w:bCs/>
          <w:lang w:val="en-US"/>
        </w:rPr>
        <w:t>:</w:t>
      </w:r>
    </w:p>
    <w:p w14:paraId="727B354F" w14:textId="77777777" w:rsidR="00A101A1" w:rsidRPr="00F70DA6" w:rsidRDefault="00A101A1">
      <w:pPr>
        <w:numPr>
          <w:ilvl w:val="0"/>
          <w:numId w:val="28"/>
        </w:numPr>
        <w:spacing w:line="278" w:lineRule="auto"/>
      </w:pPr>
      <w:r w:rsidRPr="00F70DA6">
        <w:rPr>
          <w:b/>
          <w:bCs/>
        </w:rPr>
        <w:t>&lt;net-name&gt;</w:t>
      </w:r>
      <w:r w:rsidRPr="00F70DA6">
        <w:t xml:space="preserve"> - имя устройства</w:t>
      </w:r>
    </w:p>
    <w:p w14:paraId="7BB90CE2" w14:textId="77777777" w:rsidR="00A101A1" w:rsidRPr="00F70DA6" w:rsidRDefault="00A101A1" w:rsidP="00A101A1">
      <w:pPr>
        <w:ind w:left="360"/>
      </w:pPr>
      <w:r w:rsidRPr="00F70DA6">
        <w:t>Например:</w:t>
      </w:r>
      <w:r w:rsidRPr="004E3D07">
        <w:t xml:space="preserve">  </w:t>
      </w:r>
      <w:r>
        <w:t xml:space="preserve">изменим имя устройства на </w:t>
      </w:r>
      <w:r>
        <w:rPr>
          <w:lang w:val="en-US"/>
        </w:rPr>
        <w:t>vesr</w:t>
      </w:r>
      <w:r w:rsidRPr="004E3D07">
        <w:t>-1</w:t>
      </w:r>
    </w:p>
    <w:p w14:paraId="090D22AA" w14:textId="77777777" w:rsidR="00F670E1" w:rsidRDefault="00A101A1" w:rsidP="00F670E1">
      <w:pPr>
        <w:keepNext/>
        <w:ind w:left="360"/>
      </w:pPr>
      <w:r w:rsidRPr="004E3D07">
        <w:rPr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4630DEBB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9</w:t>
        </w:r>
      </w:fldSimple>
    </w:p>
    <w:p w14:paraId="3C1FEAED" w14:textId="77777777" w:rsidR="00F670E1" w:rsidRPr="00F670E1" w:rsidRDefault="00F670E1" w:rsidP="00F670E1"/>
    <w:p w14:paraId="26B80E65" w14:textId="77777777" w:rsidR="00A101A1" w:rsidRPr="00F70DA6" w:rsidRDefault="00A101A1" w:rsidP="00A101A1">
      <w:pPr>
        <w:ind w:left="360"/>
      </w:pPr>
      <w:r>
        <w:t>Готово!</w:t>
      </w:r>
    </w:p>
    <w:p w14:paraId="7E0CFD2C" w14:textId="77777777" w:rsidR="00A101A1" w:rsidRPr="00CD4483" w:rsidRDefault="00A101A1" w:rsidP="00A101A1">
      <w:pPr>
        <w:ind w:left="360"/>
        <w:rPr>
          <w:b/>
          <w:bCs/>
        </w:rPr>
      </w:pPr>
      <w:r w:rsidRPr="00CD4483">
        <w:rPr>
          <w:b/>
          <w:bCs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A101A1">
      <w:pPr>
        <w:ind w:left="360"/>
      </w:pPr>
      <w:r w:rsidRPr="00CD4483"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t xml:space="preserve"> Это мы поручим сделать нашему хосту посредством включения режима </w:t>
      </w:r>
      <w:r>
        <w:rPr>
          <w:lang w:val="en-US"/>
        </w:rPr>
        <w:t>DHCP</w:t>
      </w:r>
      <w:r w:rsidRPr="005436BB">
        <w:t xml:space="preserve"> </w:t>
      </w:r>
      <w:r>
        <w:t xml:space="preserve">клиента.Вме сетевые настройки маршрутизатор получит по запросу с сервера </w:t>
      </w:r>
      <w:r>
        <w:rPr>
          <w:lang w:val="en-US"/>
        </w:rPr>
        <w:t>DHCP</w:t>
      </w:r>
      <w:r w:rsidRPr="005436BB">
        <w:t xml:space="preserve"> </w:t>
      </w:r>
      <w:r>
        <w:t>роутера ,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ind w:left="360"/>
      </w:pPr>
      <w:r>
        <w:t xml:space="preserve">Настроить это можно в навигационной панели программы </w:t>
      </w:r>
      <w:r>
        <w:rPr>
          <w:lang w:val="en-US"/>
        </w:rPr>
        <w:t>VmWare</w:t>
      </w:r>
      <w:r w:rsidRPr="005436BB">
        <w:t xml:space="preserve"> </w:t>
      </w:r>
      <w:r>
        <w:rPr>
          <w:lang w:val="en-US"/>
        </w:rPr>
        <w:t>WorkStation</w:t>
      </w:r>
      <w:r w:rsidRPr="005436BB">
        <w:t xml:space="preserve"> </w:t>
      </w:r>
      <w:r>
        <w:rPr>
          <w:lang w:val="en-US"/>
        </w:rPr>
        <w:t>Pro</w:t>
      </w:r>
      <w:r w:rsidRPr="005436BB">
        <w:t xml:space="preserve"> </w:t>
      </w:r>
      <w:r>
        <w:t xml:space="preserve">в которой и запущена наша виртуальная машина </w:t>
      </w:r>
      <w:r>
        <w:rPr>
          <w:lang w:val="en-US"/>
        </w:rPr>
        <w:t>GNS</w:t>
      </w:r>
      <w:r w:rsidRPr="005436BB">
        <w:t xml:space="preserve">3. </w:t>
      </w:r>
      <w: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ind w:left="360"/>
      </w:pPr>
      <w:r>
        <w:t xml:space="preserve">окно программы и жмём на пункт </w:t>
      </w:r>
      <w:r w:rsidRPr="005436BB">
        <w:t>“</w:t>
      </w:r>
      <w:r>
        <w:rPr>
          <w:lang w:val="en-US"/>
        </w:rPr>
        <w:t>Edit</w:t>
      </w:r>
      <w:r w:rsidRPr="005436BB">
        <w:t xml:space="preserve">”, </w:t>
      </w:r>
      <w: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5F6269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42CF01F1" w:rsidR="00A101A1" w:rsidRPr="00D7080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10</w:t>
        </w:r>
      </w:fldSimple>
    </w:p>
    <w:p w14:paraId="27B1014F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8A51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4906886D" w:rsidR="00A101A1" w:rsidRPr="00D7080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11</w:t>
        </w:r>
      </w:fldSimple>
    </w:p>
    <w:p w14:paraId="1B5A22C0" w14:textId="77777777" w:rsidR="00A101A1" w:rsidRPr="00655097" w:rsidRDefault="00A101A1" w:rsidP="00A101A1">
      <w:pPr>
        <w:ind w:left="360"/>
      </w:pPr>
      <w:r>
        <w:t xml:space="preserve">на пункт </w:t>
      </w:r>
      <w:r w:rsidRPr="00655097">
        <w:t>“</w:t>
      </w:r>
      <w:r>
        <w:rPr>
          <w:lang w:val="en-US"/>
        </w:rPr>
        <w:t>Virtual</w:t>
      </w:r>
      <w:r w:rsidRPr="00655097">
        <w:t xml:space="preserve"> </w:t>
      </w:r>
      <w:r>
        <w:rPr>
          <w:lang w:val="en-US"/>
        </w:rPr>
        <w:t>Network</w:t>
      </w:r>
      <w:r w:rsidRPr="00655097">
        <w:t xml:space="preserve"> </w:t>
      </w:r>
      <w:r>
        <w:rPr>
          <w:lang w:val="en-US"/>
        </w:rPr>
        <w:t>Editor</w:t>
      </w:r>
      <w:r w:rsidRPr="00655097">
        <w:t xml:space="preserve">”  </w:t>
      </w:r>
      <w:r>
        <w:t>и получаем панель управления сетевыми картами и сетями.</w:t>
      </w:r>
      <w:r w:rsidRPr="00D70801">
        <w:rPr>
          <w:noProof/>
        </w:rPr>
        <w:t xml:space="preserve"> </w:t>
      </w:r>
    </w:p>
    <w:p w14:paraId="6BF3D446" w14:textId="77777777" w:rsidR="00A101A1" w:rsidRPr="00AF5D10" w:rsidRDefault="00A101A1" w:rsidP="00A101A1">
      <w:pPr>
        <w:ind w:left="360"/>
      </w:pPr>
      <w:r>
        <w:t xml:space="preserve">На этом экране необходимо выбрать пункт меню </w:t>
      </w:r>
      <w:r w:rsidRPr="00AF5D10">
        <w:t>“</w:t>
      </w:r>
      <w:r>
        <w:rPr>
          <w:lang w:val="en-US"/>
        </w:rPr>
        <w:t>Change</w:t>
      </w:r>
      <w:r w:rsidRPr="00AF5D10">
        <w:t xml:space="preserve"> </w:t>
      </w:r>
      <w:r>
        <w:rPr>
          <w:lang w:val="en-US"/>
        </w:rPr>
        <w:t>Setting</w:t>
      </w:r>
      <w:r w:rsidRPr="00AF5D10">
        <w:t xml:space="preserve">” </w:t>
      </w:r>
      <w:r>
        <w:t>и</w:t>
      </w:r>
      <w:r w:rsidRPr="00AF5D10">
        <w:t xml:space="preserve"> </w:t>
      </w:r>
      <w:r>
        <w:t>нажать</w:t>
      </w:r>
      <w:r w:rsidRPr="00AF5D10">
        <w:t xml:space="preserve"> </w:t>
      </w:r>
      <w:r>
        <w:t>на него.</w:t>
      </w:r>
    </w:p>
    <w:p w14:paraId="6A5A0E8C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608352F7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0129AD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1985C56B">
                <wp:simplePos x="0" y="0"/>
                <wp:positionH relativeFrom="column">
                  <wp:posOffset>1943735</wp:posOffset>
                </wp:positionH>
                <wp:positionV relativeFrom="paragraph">
                  <wp:posOffset>3221990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3077" id="Прямая со стрелкой 9" o:spid="_x0000_s1026" type="#_x0000_t32" style="position:absolute;margin-left:153.05pt;margin-top:253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CMWMYM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Pr="00655097">
        <w:rPr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7C731480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12</w:t>
        </w:r>
      </w:fldSimple>
    </w:p>
    <w:p w14:paraId="12BBD79F" w14:textId="77777777" w:rsidR="00F670E1" w:rsidRPr="00F670E1" w:rsidRDefault="00F670E1" w:rsidP="00F670E1"/>
    <w:p w14:paraId="5D5701E1" w14:textId="19AC99FF" w:rsidR="00A101A1" w:rsidRPr="0037628E" w:rsidRDefault="00F670E1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211C15CF">
                <wp:simplePos x="0" y="0"/>
                <wp:positionH relativeFrom="column">
                  <wp:posOffset>-115466</wp:posOffset>
                </wp:positionH>
                <wp:positionV relativeFrom="paragraph">
                  <wp:posOffset>95250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7A0D" id="Прямая со стрелкой 9" o:spid="_x0000_s1026" type="#_x0000_t32" style="position:absolute;margin-left:-9.1pt;margin-top:7.5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mIeFl+AAAAAK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A101A1">
        <w:t xml:space="preserve">Убедитесь, что сеть </w:t>
      </w:r>
      <w:r w:rsidR="00A101A1">
        <w:rPr>
          <w:lang w:val="en-US"/>
        </w:rPr>
        <w:t>VMnet</w:t>
      </w:r>
      <w:r w:rsidR="00A101A1" w:rsidRPr="0037628E">
        <w:t xml:space="preserve">0 </w:t>
      </w:r>
      <w:r w:rsidR="00A101A1">
        <w:t xml:space="preserve">в режиме моста ( </w:t>
      </w:r>
      <w:r w:rsidR="00A101A1">
        <w:rPr>
          <w:lang w:val="en-US"/>
        </w:rPr>
        <w:t>Bridged</w:t>
      </w:r>
      <w:r w:rsidR="00A101A1" w:rsidRPr="0037628E">
        <w:t xml:space="preserve">) </w:t>
      </w:r>
      <w:r w:rsidR="00A101A1">
        <w:t xml:space="preserve">и соединена с физической сетевой картой ПК, которая ведет к роутеру. </w:t>
      </w:r>
    </w:p>
    <w:p w14:paraId="1C46AF97" w14:textId="77777777" w:rsidR="00F670E1" w:rsidRDefault="00F670E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7113274C">
                <wp:simplePos x="0" y="0"/>
                <wp:positionH relativeFrom="column">
                  <wp:posOffset>2972765</wp:posOffset>
                </wp:positionH>
                <wp:positionV relativeFrom="paragraph">
                  <wp:posOffset>2987715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4859" id="Прямая со стрелкой 9" o:spid="_x0000_s1026" type="#_x0000_t32" style="position:absolute;margin-left:234.1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C7Gzk9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5F9FA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8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39B71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396650B0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13</w:t>
        </w:r>
      </w:fldSimple>
    </w:p>
    <w:p w14:paraId="28C3E7F0" w14:textId="77777777" w:rsidR="00F670E1" w:rsidRPr="00F670E1" w:rsidRDefault="00F670E1" w:rsidP="00F670E1"/>
    <w:p w14:paraId="2D6BDE37" w14:textId="77777777" w:rsidR="00A101A1" w:rsidRPr="00CD4483" w:rsidRDefault="00A101A1" w:rsidP="00A101A1">
      <w:pPr>
        <w:ind w:left="360"/>
      </w:pPr>
      <w:r w:rsidRPr="00CD4483">
        <w:t>Например</w:t>
      </w:r>
      <w:r>
        <w:t xml:space="preserve"> настройки автоматического полуения сетевых настроек </w:t>
      </w:r>
      <w:r w:rsidRPr="00CD4483">
        <w:t>:</w:t>
      </w:r>
    </w:p>
    <w:p w14:paraId="1E38C278" w14:textId="77777777" w:rsidR="00A101A1" w:rsidRDefault="00A101A1" w:rsidP="00A101A1">
      <w:pPr>
        <w:ind w:left="720"/>
      </w:pPr>
      <w: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ind w:left="720"/>
      </w:pPr>
      <w:r w:rsidRPr="000E0F47">
        <w:rPr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52E887C4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14</w:t>
        </w:r>
      </w:fldSimple>
    </w:p>
    <w:p w14:paraId="6ADF32CF" w14:textId="77777777" w:rsidR="00F670E1" w:rsidRPr="00F670E1" w:rsidRDefault="00F670E1" w:rsidP="00F670E1"/>
    <w:p w14:paraId="634145FA" w14:textId="77777777" w:rsidR="00A101A1" w:rsidRPr="004579CD" w:rsidRDefault="00A101A1" w:rsidP="00A101A1">
      <w:pPr>
        <w:ind w:left="720"/>
      </w:pPr>
      <w:r>
        <w:t xml:space="preserve">Может использовать для выхода в интернет интерфейс </w:t>
      </w:r>
      <w:r>
        <w:rPr>
          <w:lang w:val="en-US"/>
        </w:rPr>
        <w:t>gi</w:t>
      </w:r>
      <w:r w:rsidRPr="00A308C9">
        <w:t xml:space="preserve">1/0/1 </w:t>
      </w:r>
      <w:r>
        <w:t xml:space="preserve">и для внутренней сети </w:t>
      </w:r>
      <w:r>
        <w:rPr>
          <w:lang w:val="en-US"/>
        </w:rPr>
        <w:t>gi</w:t>
      </w:r>
      <w:r w:rsidRPr="00A308C9">
        <w:t>1/0/2</w:t>
      </w:r>
      <w:r w:rsidRPr="00DC3F51">
        <w:t>.</w:t>
      </w:r>
      <w:r>
        <w:t xml:space="preserve">Есть еще одна тонкость. Если посмотреть на список интерфейсов выше, то видно , что они в состоянии </w:t>
      </w:r>
      <w:r>
        <w:rPr>
          <w:lang w:val="en-US"/>
        </w:rPr>
        <w:t>Down</w:t>
      </w:r>
      <w:r w:rsidRPr="00DC3F51">
        <w:t xml:space="preserve"> </w:t>
      </w:r>
      <w:r>
        <w:t xml:space="preserve">и МАС апдреса не по порядку выстроены. Это ведет к не работоспособности интерфейсов. Они в состоянии </w:t>
      </w:r>
      <w:r>
        <w:rPr>
          <w:lang w:val="en-US"/>
        </w:rPr>
        <w:t>Down</w:t>
      </w:r>
      <w:r w:rsidRPr="00DC3F51">
        <w:t xml:space="preserve">. </w:t>
      </w:r>
    </w:p>
    <w:p w14:paraId="5A266D46" w14:textId="77777777" w:rsidR="00A101A1" w:rsidRPr="004579CD" w:rsidRDefault="00A101A1" w:rsidP="00A101A1">
      <w:pPr>
        <w:ind w:left="720"/>
        <w:rPr>
          <w:b/>
          <w:bCs/>
          <w:lang w:val="en-US"/>
        </w:rPr>
      </w:pPr>
      <w:r w:rsidRPr="00567113">
        <w:rPr>
          <w:b/>
          <w:bCs/>
        </w:rPr>
        <w:t>Команда</w:t>
      </w:r>
      <w:r w:rsidRPr="00567113">
        <w:rPr>
          <w:b/>
          <w:bCs/>
          <w:lang w:val="en-US"/>
        </w:rPr>
        <w:t> </w:t>
      </w:r>
    </w:p>
    <w:p w14:paraId="0F3B0507" w14:textId="77777777" w:rsidR="00A101A1" w:rsidRPr="00567113" w:rsidRDefault="00A101A1" w:rsidP="00A101A1">
      <w:pPr>
        <w:ind w:left="720"/>
        <w:rPr>
          <w:lang w:val="en-US"/>
        </w:rPr>
      </w:pPr>
      <w:r w:rsidRPr="00567113">
        <w:rPr>
          <w:b/>
          <w:bCs/>
          <w:lang w:val="en-US"/>
        </w:rPr>
        <w:t>vesr(debug)#nic bind auto debug</w:t>
      </w:r>
    </w:p>
    <w:p w14:paraId="663C94EA" w14:textId="77777777" w:rsidR="00A101A1" w:rsidRPr="00567113" w:rsidRDefault="00A101A1" w:rsidP="00A101A1">
      <w:pPr>
        <w:ind w:left="720"/>
      </w:pPr>
      <w:r w:rsidRPr="00567113">
        <w:rPr>
          <w:lang w:val="en-US"/>
        </w:rPr>
        <w:t> </w:t>
      </w:r>
      <w:r w:rsidRPr="00567113">
        <w:t>в контексте устройства vESR от Eltex означает </w:t>
      </w:r>
      <w:r w:rsidRPr="00567113">
        <w:rPr>
          <w:b/>
          <w:bCs/>
        </w:rPr>
        <w:t>автоматическое назначение MAC-адресов интерфейсов</w:t>
      </w:r>
      <w:r w:rsidRPr="00567113">
        <w:t> в режиме отладки (debug). </w:t>
      </w:r>
      <w:hyperlink r:id="rId85" w:tgtFrame="_blank" w:history="1">
        <w:r w:rsidRPr="00567113">
          <w:rPr>
            <w:rStyle w:val="a7"/>
          </w:rPr>
          <w:t>docs.eltex-co.ru</w:t>
        </w:r>
      </w:hyperlink>
      <w:hyperlink r:id="rId86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A101A1">
      <w:pPr>
        <w:ind w:left="720"/>
      </w:pPr>
      <w:r w:rsidRPr="00567113">
        <w:t>Эта команда позволяет автоматически привязать MAC-адреса доступных интерфейсов к соответствующим интерфейсам vESR,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A101A1">
      <w:pPr>
        <w:ind w:left="720"/>
      </w:pPr>
      <w:r w:rsidRPr="00567113">
        <w:t>Пример использования команды:</w:t>
      </w:r>
    </w:p>
    <w:p w14:paraId="1547433F" w14:textId="77777777" w:rsidR="00A101A1" w:rsidRPr="00567113" w:rsidRDefault="00A101A1" w:rsidP="00A101A1">
      <w:pPr>
        <w:ind w:left="720"/>
      </w:pPr>
      <w:r w:rsidRPr="00567113">
        <w:t>vesr(debug)#nic bind auto</w:t>
      </w:r>
    </w:p>
    <w:p w14:paraId="69EB75F7" w14:textId="77777777" w:rsidR="00A101A1" w:rsidRPr="00567113" w:rsidRDefault="00A101A1" w:rsidP="00A101A1">
      <w:pPr>
        <w:ind w:left="720"/>
      </w:pPr>
      <w:r w:rsidRPr="00567113"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A101A1">
      <w:pPr>
        <w:ind w:left="720"/>
      </w:pPr>
      <w:r w:rsidRPr="00567113">
        <w:t>vesr(debug)#show nic) будут отображаться автоматически назначенные MAC-адреса. Если нужно изменить назначение, можно скорректировать команду, указав нужный MAC-адрес вместо auto</w:t>
      </w:r>
      <w:r>
        <w:t xml:space="preserve"> </w:t>
      </w:r>
      <w:r w:rsidRPr="00567113">
        <w:t>. </w:t>
      </w:r>
    </w:p>
    <w:p w14:paraId="316149C4" w14:textId="77777777" w:rsidR="00A101A1" w:rsidRDefault="00A101A1" w:rsidP="00A101A1">
      <w:pPr>
        <w:ind w:left="720"/>
      </w:pPr>
      <w:r>
        <w:t>Лечить нужно следущими командами:</w:t>
      </w:r>
    </w:p>
    <w:p w14:paraId="113998B9" w14:textId="77777777" w:rsidR="00F670E1" w:rsidRDefault="00A101A1" w:rsidP="00F670E1">
      <w:pPr>
        <w:keepNext/>
        <w:ind w:left="720"/>
      </w:pPr>
      <w:r w:rsidRPr="00FD1845">
        <w:rPr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12785DBC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15</w:t>
        </w:r>
      </w:fldSimple>
    </w:p>
    <w:p w14:paraId="72CCF06E" w14:textId="77777777" w:rsidR="00F670E1" w:rsidRPr="00F670E1" w:rsidRDefault="00F670E1" w:rsidP="00F670E1"/>
    <w:p w14:paraId="4D19DE0E" w14:textId="77777777" w:rsidR="00A101A1" w:rsidRDefault="00A101A1" w:rsidP="00A101A1">
      <w:pPr>
        <w:ind w:left="720"/>
      </w:pPr>
      <w:r>
        <w:t xml:space="preserve">Затем нужно рестартовать устройство командой </w:t>
      </w:r>
      <w:r>
        <w:rPr>
          <w:lang w:val="en-US"/>
        </w:rPr>
        <w:t>reboot</w:t>
      </w:r>
      <w:r w:rsidRPr="0037249F">
        <w:t xml:space="preserve"> </w:t>
      </w:r>
      <w:r>
        <w:rPr>
          <w:lang w:val="en-US"/>
        </w:rPr>
        <w:t>system</w:t>
      </w:r>
      <w:r>
        <w:t>. И вот теперь все хорошо с ним</w:t>
      </w:r>
      <w:r w:rsidRPr="00B06EDC">
        <w:t>-</w:t>
      </w:r>
      <w:r>
        <w:rPr>
          <w:lang w:val="en-US"/>
        </w:rPr>
        <w:t>MAC</w:t>
      </w:r>
      <w:r w:rsidRPr="00B06EDC">
        <w:t xml:space="preserve"> </w:t>
      </w:r>
      <w:r>
        <w:t xml:space="preserve">адреса выстроены и интерфейс к провайдеру в </w:t>
      </w:r>
      <w:r>
        <w:rPr>
          <w:lang w:val="en-US"/>
        </w:rPr>
        <w:t>UP</w:t>
      </w:r>
      <w:r>
        <w:t>:</w:t>
      </w:r>
    </w:p>
    <w:p w14:paraId="7468A4E9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vesr-1# sh int stat</w:t>
      </w:r>
    </w:p>
    <w:p w14:paraId="6D8B7913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82082C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lang w:val="en-US"/>
        </w:rPr>
        <w:t xml:space="preserve">                       State   State                               (d,h:m:s)    </w:t>
      </w:r>
    </w:p>
    <w:p w14:paraId="0AC0407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gi1/0/1                Up      Up      1500    0c:6c:86:16:00:00   00,00:01:59     routerport</w:t>
      </w:r>
    </w:p>
    <w:p w14:paraId="455E6FB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gi1/0/2                Up      Down    1500    0c:6c:86:16:00:01   00,00:02:01     routerport</w:t>
      </w:r>
    </w:p>
    <w:p w14:paraId="52F19F0B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gi1/0/3                Up      Down    1500    0c:6c:86:16:00:02   00,00:02:01     routerport</w:t>
      </w:r>
    </w:p>
    <w:p w14:paraId="1A6F4CBA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gi1/0/4                Up      Down    1500    0c:6c:86:16:00:03   00,00:02:01     routerport</w:t>
      </w:r>
    </w:p>
    <w:p w14:paraId="3ADF4C5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vesr-1# config</w:t>
      </w:r>
    </w:p>
    <w:p w14:paraId="23809E7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int gi1/0/1</w:t>
      </w:r>
    </w:p>
    <w:p w14:paraId="184C148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vesr-1(config-if-gi)# description WAN</w:t>
      </w:r>
    </w:p>
    <w:p w14:paraId="39BD061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vesr-1(config-if-gi)# ip address dhcp</w:t>
      </w:r>
    </w:p>
    <w:p w14:paraId="23A07CC6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vesr-1(config-if-gi)# exit</w:t>
      </w:r>
    </w:p>
    <w:p w14:paraId="5EDF838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int gi1/0/2</w:t>
      </w:r>
    </w:p>
    <w:p w14:paraId="3FC5DCCF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vesr-1(config-if-gi)# description </w:t>
      </w:r>
      <w:r>
        <w:rPr>
          <w:lang w:val="en-US"/>
        </w:rPr>
        <w:t>LAN</w:t>
      </w:r>
    </w:p>
    <w:p w14:paraId="24B4DA53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vesr-1(config-if-gi)# ip address </w:t>
      </w:r>
      <w:r>
        <w:rPr>
          <w:lang w:val="en-US"/>
        </w:rPr>
        <w:t>172.16.1.1/24</w:t>
      </w:r>
    </w:p>
    <w:p w14:paraId="492875E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vesr-1(config-if-gi)# exit</w:t>
      </w:r>
    </w:p>
    <w:p w14:paraId="3040BB6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do commit</w:t>
      </w:r>
    </w:p>
    <w:p w14:paraId="3E62EC29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Nothing to commit in configuration</w:t>
      </w:r>
    </w:p>
    <w:p w14:paraId="740AB722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do confirm</w:t>
      </w:r>
    </w:p>
    <w:p w14:paraId="5A20962D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Nothing to confirm in configuration. You must commit some changes first.</w:t>
      </w:r>
    </w:p>
    <w:p w14:paraId="2F2E1BE2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B472FF">
        <w:rPr>
          <w:lang w:val="en-US"/>
        </w:rPr>
        <w:t>vesr-1(config)# exit</w:t>
      </w:r>
    </w:p>
    <w:p w14:paraId="16F07749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B472FF">
        <w:rPr>
          <w:lang w:val="en-US"/>
        </w:rPr>
        <w:t>vesr-1#</w:t>
      </w:r>
    </w:p>
    <w:p w14:paraId="221CD841" w14:textId="77777777" w:rsidR="00A101A1" w:rsidRPr="00B472FF" w:rsidRDefault="00A101A1" w:rsidP="00A101A1">
      <w:pPr>
        <w:ind w:left="360"/>
        <w:rPr>
          <w:lang w:val="en-US"/>
        </w:rPr>
      </w:pPr>
      <w:r w:rsidRPr="00CD4483">
        <w:t>Параметры</w:t>
      </w:r>
      <w:r w:rsidRPr="00B472FF">
        <w:rPr>
          <w:lang w:val="en-US"/>
        </w:rPr>
        <w:t xml:space="preserve"> </w:t>
      </w:r>
      <w:r w:rsidRPr="00CD4483">
        <w:t>интерфейса</w:t>
      </w:r>
      <w:r w:rsidRPr="00B472FF">
        <w:rPr>
          <w:lang w:val="en-US"/>
        </w:rPr>
        <w:t xml:space="preserve"> - gi1/0/1 (WAN):</w:t>
      </w:r>
      <w:r w:rsidRPr="00B472FF">
        <w:rPr>
          <w:noProof/>
          <w:lang w:val="en-US"/>
        </w:rPr>
        <w:t xml:space="preserve"> </w:t>
      </w:r>
    </w:p>
    <w:p w14:paraId="47A0F9F3" w14:textId="77777777" w:rsidR="00A101A1" w:rsidRPr="00CD4483" w:rsidRDefault="00A101A1">
      <w:pPr>
        <w:numPr>
          <w:ilvl w:val="0"/>
          <w:numId w:val="29"/>
        </w:numPr>
        <w:spacing w:line="278" w:lineRule="auto"/>
      </w:pPr>
      <w:r w:rsidRPr="00CD4483">
        <w:t xml:space="preserve">IP-адрес: </w:t>
      </w:r>
      <w:r>
        <w:rPr>
          <w:lang w:val="en-US"/>
        </w:rPr>
        <w:t>DHCP</w:t>
      </w:r>
    </w:p>
    <w:p w14:paraId="05A1ABEF" w14:textId="77777777" w:rsidR="00A101A1" w:rsidRPr="00A308C9" w:rsidRDefault="00A101A1" w:rsidP="00A101A1">
      <w:pPr>
        <w:ind w:left="360"/>
      </w:pPr>
      <w:r>
        <w:t>Для подключения сетевых устройств внутренней сети за виртуальным маршрутизатором возьмем</w:t>
      </w:r>
      <w:r w:rsidRPr="00A308C9">
        <w:t>,</w:t>
      </w:r>
      <w:r>
        <w:t xml:space="preserve"> например сеть </w:t>
      </w:r>
      <w:r w:rsidRPr="00CD4483">
        <w:t>172.16.1.1/24</w:t>
      </w:r>
      <w:r>
        <w:t>:</w:t>
      </w:r>
    </w:p>
    <w:p w14:paraId="264D9C55" w14:textId="77777777" w:rsidR="00A101A1" w:rsidRPr="00CD4483" w:rsidRDefault="00A101A1">
      <w:pPr>
        <w:numPr>
          <w:ilvl w:val="0"/>
          <w:numId w:val="29"/>
        </w:numPr>
        <w:spacing w:line="278" w:lineRule="auto"/>
        <w:ind w:left="360"/>
      </w:pPr>
      <w:r w:rsidRPr="00CD4483">
        <w:t>Параметры интерфейса - gi1/0/2 (LAN):</w:t>
      </w:r>
    </w:p>
    <w:p w14:paraId="0A733EAD" w14:textId="77777777" w:rsidR="00A101A1" w:rsidRPr="000E0F47" w:rsidRDefault="00A101A1">
      <w:pPr>
        <w:numPr>
          <w:ilvl w:val="0"/>
          <w:numId w:val="30"/>
        </w:numPr>
        <w:spacing w:line="278" w:lineRule="auto"/>
      </w:pPr>
      <w:r w:rsidRPr="00CD4483">
        <w:t>IP-адрес: 172.16.1.1/24</w:t>
      </w:r>
    </w:p>
    <w:p w14:paraId="02382581" w14:textId="77777777" w:rsidR="00A101A1" w:rsidRPr="00CD4483" w:rsidRDefault="00A101A1" w:rsidP="00A101A1">
      <w:pPr>
        <w:ind w:left="360"/>
      </w:pPr>
      <w:r w:rsidRPr="00CD4483">
        <w:t>Проверка назначения сетевых параметров:</w:t>
      </w:r>
    </w:p>
    <w:p w14:paraId="3F03713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interfaces description</w:t>
      </w:r>
    </w:p>
    <w:p w14:paraId="021C5E40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ip interfaces</w:t>
      </w:r>
    </w:p>
    <w:p w14:paraId="155877FF" w14:textId="77777777" w:rsidR="00A101A1" w:rsidRPr="00DC3F51" w:rsidRDefault="00A101A1" w:rsidP="00A101A1">
      <w:pPr>
        <w:ind w:left="360"/>
        <w:rPr>
          <w:lang w:val="en-US"/>
        </w:rPr>
      </w:pPr>
      <w:r w:rsidRPr="00DC3F51">
        <w:rPr>
          <w:lang w:val="en-US"/>
        </w:rPr>
        <w:t>show ip route</w:t>
      </w:r>
    </w:p>
    <w:p w14:paraId="7E0034B2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vesr-1# show interfaces description</w:t>
      </w:r>
    </w:p>
    <w:p w14:paraId="68F2974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               State   State                                            </w:t>
      </w:r>
    </w:p>
    <w:p w14:paraId="4888A3A5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gi1/0/1                Up      Up      WAN                                      </w:t>
      </w:r>
    </w:p>
    <w:p w14:paraId="7EBA8FD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gi1/0/4                Up      Down    --                                       </w:t>
      </w:r>
    </w:p>
    <w:p w14:paraId="7FE6490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vesr-1# show ip interfaces</w:t>
      </w:r>
    </w:p>
    <w:p w14:paraId="408C7978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192.168.10.74/24                                      gi1/0/1                Up      Up      DHCP      --</w:t>
      </w:r>
    </w:p>
    <w:p w14:paraId="40E7348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vesr-1# sh ip route</w:t>
      </w:r>
    </w:p>
    <w:p w14:paraId="4E8D508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i - IS-IS, L1 - IS-IS level-1, L2 - IS-IS level-2, ia - IS-IS inter area</w:t>
      </w:r>
    </w:p>
    <w:p w14:paraId="5689548E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</w:p>
    <w:p w14:paraId="09E98522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D     * 0.0.0.0/0          [40/0]            via 192.168.10.1 on gi1/0/1       [static 18:20:49]</w:t>
      </w:r>
    </w:p>
    <w:p w14:paraId="5EA5206C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</w:rPr>
      </w:pPr>
      <w:r w:rsidRPr="00B06EDC">
        <w:rPr>
          <w:b/>
          <w:bCs/>
        </w:rPr>
        <w:t>C     * 192.168.10.0/24    [0/0]             dev gi1/0/1                       [direct 18:20:49]</w:t>
      </w:r>
    </w:p>
    <w:p w14:paraId="7FD9BC7A" w14:textId="77777777" w:rsidR="00A101A1" w:rsidRDefault="00A101A1" w:rsidP="00A101A1">
      <w:pPr>
        <w:ind w:left="360"/>
        <w:rPr>
          <w:b/>
          <w:bCs/>
        </w:rPr>
      </w:pPr>
      <w:r>
        <w:rPr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</w:t>
      </w:r>
    </w:p>
    <w:p w14:paraId="7EF7758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 ping 77.88.8.8</w:t>
      </w:r>
    </w:p>
    <w:p w14:paraId="7665655B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12B370A5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rtt min/avg/max/mdev = 8.124/12.859/21.669/5.021 ms</w:t>
      </w:r>
    </w:p>
    <w:p w14:paraId="358EAF5F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 ping cisco.com</w:t>
      </w:r>
    </w:p>
    <w:p w14:paraId="3DEA8E61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3B3C0DE6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rtt min/avg/max/mdev = 160.928/163.197/165.601/1.983 ms</w:t>
      </w:r>
    </w:p>
    <w:p w14:paraId="2956BF02" w14:textId="77777777" w:rsidR="00A101A1" w:rsidRDefault="00A101A1" w:rsidP="00A101A1">
      <w:pPr>
        <w:ind w:left="360"/>
        <w:rPr>
          <w:b/>
          <w:bCs/>
        </w:rPr>
      </w:pPr>
      <w:r>
        <w:rPr>
          <w:b/>
          <w:bCs/>
        </w:rPr>
        <w:t xml:space="preserve">Есть дефолтный маршрут в мир и работает </w:t>
      </w:r>
      <w:r>
        <w:rPr>
          <w:b/>
          <w:bCs/>
          <w:lang w:val="en-US"/>
        </w:rPr>
        <w:t>DNS</w:t>
      </w:r>
      <w:r w:rsidRPr="00F33A96">
        <w:rPr>
          <w:b/>
          <w:bCs/>
        </w:rPr>
        <w:t xml:space="preserve"> </w:t>
      </w:r>
      <w:r>
        <w:rPr>
          <w:b/>
          <w:bCs/>
        </w:rPr>
        <w:t>провайдера. Всё хорошо.</w:t>
      </w:r>
    </w:p>
    <w:p w14:paraId="7FEA7A6D" w14:textId="77777777" w:rsidR="00A101A1" w:rsidRPr="00CD4483" w:rsidRDefault="00A101A1" w:rsidP="00A101A1">
      <w:pPr>
        <w:ind w:left="360"/>
        <w:rPr>
          <w:b/>
          <w:bCs/>
        </w:rPr>
      </w:pPr>
      <w:r w:rsidRPr="00CD4483">
        <w:rPr>
          <w:b/>
          <w:bCs/>
        </w:rPr>
        <w:t>Настройка проверки связности через ICMP</w:t>
      </w:r>
    </w:p>
    <w:p w14:paraId="6167AB78" w14:textId="77777777" w:rsidR="00A101A1" w:rsidRDefault="00A101A1" w:rsidP="00A101A1">
      <w:pPr>
        <w:ind w:left="360"/>
      </w:pPr>
      <w: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lang w:val="en-US"/>
        </w:rPr>
        <w:t>GNS</w:t>
      </w:r>
      <w:r w:rsidRPr="006716CE">
        <w:t xml:space="preserve">3 </w:t>
      </w:r>
      <w:r>
        <w:t>и эмулятор ПК.</w:t>
      </w:r>
    </w:p>
    <w:p w14:paraId="21EBFF5D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747469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18D7C2F8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16</w:t>
        </w:r>
      </w:fldSimple>
    </w:p>
    <w:p w14:paraId="534107E6" w14:textId="77777777" w:rsidR="00F670E1" w:rsidRPr="00F670E1" w:rsidRDefault="00F670E1" w:rsidP="00F670E1"/>
    <w:p w14:paraId="2586EA7A" w14:textId="77777777" w:rsidR="00A101A1" w:rsidRPr="00B53ADA" w:rsidRDefault="00A101A1" w:rsidP="00A101A1">
      <w:pPr>
        <w:ind w:left="360"/>
      </w:pPr>
      <w:r>
        <w:t>Мышью переводим курсор на иконку с двумя горизонтальными стрелками в левой части навигационной панели и нажимаем левую кнопку мыши. В рузультате получим новое окно с иконками предустановленных концентраторов и коммутатор</w:t>
      </w:r>
      <w:r>
        <w:rPr>
          <w:lang w:val="en-US"/>
        </w:rPr>
        <w:t>j</w:t>
      </w:r>
      <w:r>
        <w:t xml:space="preserve">в в </w:t>
      </w:r>
      <w:r>
        <w:rPr>
          <w:lang w:val="en-US"/>
        </w:rPr>
        <w:t>GNS</w:t>
      </w:r>
      <w:r w:rsidRPr="00B53ADA">
        <w:t xml:space="preserve">3. </w:t>
      </w:r>
      <w:r>
        <w:t xml:space="preserve">Из этого списка нужно курсором мыши выбрать иконку с надписью </w:t>
      </w:r>
      <w:r>
        <w:rPr>
          <w:lang w:val="en-US"/>
        </w:rPr>
        <w:t>Ethernet</w:t>
      </w:r>
      <w:r w:rsidRPr="00B53ADA">
        <w:t xml:space="preserve"> </w:t>
      </w:r>
      <w:r>
        <w:rPr>
          <w:lang w:val="en-US"/>
        </w:rPr>
        <w:t>Switch</w:t>
      </w:r>
      <w:r w:rsidRPr="003D42C1">
        <w:t xml:space="preserve"> </w:t>
      </w:r>
      <w:r>
        <w:t>и зажав левую кнопку мыши перетащить иконку коммутатора на схему, расположив ее под виртуальным маршрутизатором. В появившемся окне выбора среды виртуализации выбрать имя вашего ПК</w:t>
      </w:r>
      <w:r w:rsidRPr="003D42C1">
        <w:t xml:space="preserve"> ( </w:t>
      </w:r>
      <w:r>
        <w:t xml:space="preserve">на экране будет  имя вашего ПК, в отличии от рисунка), а не имя виртуальной машины </w:t>
      </w:r>
      <w:r>
        <w:rPr>
          <w:lang w:val="en-US"/>
        </w:rPr>
        <w:t>GNS</w:t>
      </w:r>
      <w:r w:rsidRPr="003D42C1">
        <w:t>3</w:t>
      </w:r>
      <w:r>
        <w:t>)</w:t>
      </w:r>
      <w:r w:rsidRPr="00B53ADA">
        <w:t xml:space="preserve"> :</w:t>
      </w:r>
    </w:p>
    <w:p w14:paraId="79E213D9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2AEAF8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2FD88CC0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17</w:t>
        </w:r>
      </w:fldSimple>
    </w:p>
    <w:p w14:paraId="03742587" w14:textId="77777777" w:rsidR="00F670E1" w:rsidRDefault="00F670E1" w:rsidP="00F670E1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A05B3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FB13A5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0D778A21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18</w:t>
        </w:r>
      </w:fldSimple>
    </w:p>
    <w:p w14:paraId="08873F69" w14:textId="77777777" w:rsidR="00F670E1" w:rsidRPr="00F670E1" w:rsidRDefault="00F670E1" w:rsidP="00F670E1"/>
    <w:p w14:paraId="1F75A835" w14:textId="77777777" w:rsidR="00A101A1" w:rsidRDefault="00A101A1" w:rsidP="00A101A1">
      <w:pPr>
        <w:ind w:left="360"/>
      </w:pPr>
      <w: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ind w:left="360"/>
      </w:pPr>
      <w:r w:rsidRPr="003D42C1">
        <w:rPr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7CC8765C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19</w:t>
        </w:r>
      </w:fldSimple>
    </w:p>
    <w:p w14:paraId="778EBDBB" w14:textId="77777777" w:rsidR="00F670E1" w:rsidRPr="008007B9" w:rsidRDefault="00F670E1" w:rsidP="00F670E1"/>
    <w:p w14:paraId="6DB94D74" w14:textId="77777777" w:rsidR="00A101A1" w:rsidRPr="00CF7CB2" w:rsidRDefault="00A101A1" w:rsidP="00A101A1">
      <w:pPr>
        <w:ind w:left="360"/>
        <w:rPr>
          <w:lang w:val="en-US"/>
        </w:rPr>
      </w:pPr>
      <w: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r>
        <w:rPr>
          <w:lang w:val="en-US"/>
        </w:rPr>
        <w:t>rg</w:t>
      </w:r>
      <w:r w:rsidRPr="00CF7CB2">
        <w:t>45</w:t>
      </w:r>
      <w: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появаится окно выбора имеющих ся на коммутаторе сетевых интерфейсов. Выберите  </w:t>
      </w:r>
      <w:r>
        <w:rPr>
          <w:lang w:val="en-US"/>
        </w:rPr>
        <w:t>Ethernet 0:</w:t>
      </w:r>
    </w:p>
    <w:p w14:paraId="78DD4084" w14:textId="77777777" w:rsidR="00A101A1" w:rsidRDefault="00A101A1" w:rsidP="00A101A1">
      <w:pPr>
        <w:ind w:left="360"/>
      </w:pPr>
    </w:p>
    <w:p w14:paraId="367E77CE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7A623F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1AE63CFE" w:rsidR="00A101A1" w:rsidRPr="008007B9" w:rsidRDefault="008007B9" w:rsidP="008007B9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20</w:t>
        </w:r>
      </w:fldSimple>
    </w:p>
    <w:p w14:paraId="5CB15CC3" w14:textId="77777777" w:rsidR="008007B9" w:rsidRPr="008007B9" w:rsidRDefault="008007B9" w:rsidP="008007B9"/>
    <w:p w14:paraId="5044080E" w14:textId="77777777" w:rsidR="00A101A1" w:rsidRDefault="00A101A1" w:rsidP="00A101A1">
      <w:pPr>
        <w:ind w:left="360"/>
      </w:pPr>
      <w: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A101A1">
      <w:pPr>
        <w:ind w:left="360"/>
      </w:pPr>
      <w: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lang w:val="en-US"/>
        </w:rPr>
        <w:t>Ethernet1</w:t>
      </w:r>
      <w:r>
        <w:t>:</w:t>
      </w:r>
    </w:p>
    <w:p w14:paraId="6071D588" w14:textId="77777777" w:rsidR="00A101A1" w:rsidRDefault="00A101A1" w:rsidP="00A101A1">
      <w:pPr>
        <w:ind w:left="360"/>
      </w:pPr>
    </w:p>
    <w:p w14:paraId="0EB99CB9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883C97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33CFF21C" w:rsidR="00A101A1" w:rsidRPr="008007B9" w:rsidRDefault="008007B9" w:rsidP="008007B9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21</w:t>
        </w:r>
      </w:fldSimple>
    </w:p>
    <w:p w14:paraId="4D1A3149" w14:textId="77777777" w:rsidR="008007B9" w:rsidRPr="008007B9" w:rsidRDefault="008007B9" w:rsidP="008007B9"/>
    <w:p w14:paraId="1862D6D2" w14:textId="77777777" w:rsidR="00A101A1" w:rsidRDefault="00A101A1" w:rsidP="00A101A1">
      <w:pPr>
        <w:ind w:left="360"/>
      </w:pPr>
      <w:r>
        <w:t xml:space="preserve">Отключите клавишей </w:t>
      </w:r>
      <w:r>
        <w:rPr>
          <w:lang w:val="en-US"/>
        </w:rPr>
        <w:t>Esc</w:t>
      </w:r>
      <w:r w:rsidRPr="00BC232C">
        <w:t xml:space="preserve"> </w:t>
      </w:r>
      <w: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vesr-1# sh int sta</w:t>
      </w:r>
    </w:p>
    <w:p w14:paraId="54268839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                       State   State                               (d,h:m:s)    </w:t>
      </w:r>
    </w:p>
    <w:p w14:paraId="1BCC8402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gi1/0/1                Up      Up      1500    0c:6c:86:16:00:00   00,00:01:29     routerport</w:t>
      </w:r>
    </w:p>
    <w:p w14:paraId="2B25916F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gi1/0/2                Up      Up      1500    0c:6c:86:16:00:01   00,00:01:29     routerport</w:t>
      </w:r>
    </w:p>
    <w:p w14:paraId="5B4912E8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gi1/0/3                Up      Down    1500    0c:6c:86:16:00:02   00,00:01:30     routerport</w:t>
      </w:r>
    </w:p>
    <w:p w14:paraId="1D674858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gi1/0/4                Up      Down    1500    0c:6c:86:16:00:03   00,00:01:30     routerport</w:t>
      </w:r>
    </w:p>
    <w:p w14:paraId="1E4F0753" w14:textId="77777777" w:rsidR="00A101A1" w:rsidRPr="00BB635C" w:rsidRDefault="00A101A1" w:rsidP="00A101A1">
      <w:pPr>
        <w:shd w:val="clear" w:color="auto" w:fill="D0CECE" w:themeFill="background2" w:themeFillShade="E6"/>
        <w:ind w:left="360"/>
      </w:pPr>
      <w:r w:rsidRPr="00BC232C">
        <w:rPr>
          <w:lang w:val="en-US"/>
        </w:rPr>
        <w:t>vesr</w:t>
      </w:r>
      <w:r w:rsidRPr="00BB635C">
        <w:t>-1#</w:t>
      </w:r>
    </w:p>
    <w:p w14:paraId="58D8CD33" w14:textId="77777777" w:rsidR="00A101A1" w:rsidRDefault="00A101A1" w:rsidP="00A101A1">
      <w:pPr>
        <w:ind w:left="360"/>
      </w:pPr>
      <w:r>
        <w:t xml:space="preserve">Используя те же приёмы подключаем к нашему коммутатору эмулятор персонального компьютера. </w:t>
      </w:r>
    </w:p>
    <w:p w14:paraId="7BCAB990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1F5A454C">
                <wp:simplePos x="0" y="0"/>
                <wp:positionH relativeFrom="column">
                  <wp:posOffset>912953</wp:posOffset>
                </wp:positionH>
                <wp:positionV relativeFrom="paragraph">
                  <wp:posOffset>1941798</wp:posOffset>
                </wp:positionV>
                <wp:extent cx="457200" cy="0"/>
                <wp:effectExtent l="0" t="76200" r="19050" b="952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49BA6F" id="Прямая со стрелкой 21" o:spid="_x0000_s1026" type="#_x0000_t32" style="position:absolute;margin-left:71.9pt;margin-top:152.9pt;width:36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511BDDE2" w:rsidR="00A101A1" w:rsidRPr="008007B9" w:rsidRDefault="008007B9" w:rsidP="008007B9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22</w:t>
        </w:r>
      </w:fldSimple>
    </w:p>
    <w:p w14:paraId="22B5A3A4" w14:textId="77777777" w:rsidR="008007B9" w:rsidRPr="008007B9" w:rsidRDefault="008007B9" w:rsidP="008007B9"/>
    <w:p w14:paraId="403A49AD" w14:textId="77777777" w:rsidR="00A101A1" w:rsidRDefault="00A101A1" w:rsidP="00A101A1">
      <w:pPr>
        <w:ind w:left="360"/>
      </w:pPr>
      <w: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lang w:val="en-US"/>
        </w:rPr>
        <w:t>VPCS</w:t>
      </w:r>
      <w:r>
        <w:t xml:space="preserve">, снова выбрать в качестве эмулятора свой ПК и перетащить на схему , расположив иконку слева от коммутатора. Следую тем же шагам , что были применены в случае с соединеним коммутатора, соединем виртуальны ПК с коммутаторм , выбрав порт </w:t>
      </w:r>
      <w:r>
        <w:rPr>
          <w:lang w:val="en-US"/>
        </w:rPr>
        <w:t>Ethernet</w:t>
      </w:r>
      <w:r w:rsidRPr="00FF1544">
        <w:t>1</w:t>
      </w:r>
      <w:r>
        <w:t>:</w:t>
      </w:r>
    </w:p>
    <w:p w14:paraId="29F45AFD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FE7F294">
                <wp:simplePos x="0" y="0"/>
                <wp:positionH relativeFrom="column">
                  <wp:posOffset>1258747</wp:posOffset>
                </wp:positionH>
                <wp:positionV relativeFrom="paragraph">
                  <wp:posOffset>772047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338B6B" id="Прямая со стрелкой 22" o:spid="_x0000_s1026" type="#_x0000_t32" style="position:absolute;margin-left:99.1pt;margin-top:60.8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HcD99v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4EFD2DFC" w:rsidR="00A101A1" w:rsidRPr="008007B9" w:rsidRDefault="008007B9" w:rsidP="008007B9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3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23</w:t>
        </w:r>
      </w:fldSimple>
    </w:p>
    <w:p w14:paraId="0943963C" w14:textId="77777777" w:rsidR="008007B9" w:rsidRPr="008007B9" w:rsidRDefault="008007B9" w:rsidP="008007B9"/>
    <w:p w14:paraId="2474E5B1" w14:textId="77777777" w:rsidR="00A101A1" w:rsidRDefault="00A101A1" w:rsidP="00A101A1">
      <w:pPr>
        <w:ind w:left="360"/>
      </w:pPr>
      <w: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lang w:val="en-US"/>
        </w:rPr>
        <w:t>VPCS</w:t>
      </w:r>
      <w:r w:rsidRPr="00F6347B">
        <w:t xml:space="preserve">, </w:t>
      </w:r>
      <w:r>
        <w:t xml:space="preserve">нажимаем правую клавишу мыши , выбираем из появившегося меню верхнюю строчку с надписью </w:t>
      </w:r>
      <w:r>
        <w:rPr>
          <w:lang w:val="en-US"/>
        </w:rPr>
        <w:t>Confugure</w:t>
      </w:r>
      <w:r w:rsidRPr="00F6347B">
        <w:t xml:space="preserve">, </w:t>
      </w:r>
      <w:r>
        <w:t xml:space="preserve">нажимамем на нее, в появившемся новом окне ставим галку в пункте </w:t>
      </w:r>
      <w:r>
        <w:rPr>
          <w:lang w:val="en-US"/>
        </w:rPr>
        <w:t>Auto</w:t>
      </w:r>
      <w:r w:rsidRPr="00F6347B">
        <w:t xml:space="preserve"> </w:t>
      </w:r>
      <w:r>
        <w:rPr>
          <w:lang w:val="en-US"/>
        </w:rPr>
        <w:t>Start</w:t>
      </w:r>
      <w:r w:rsidRPr="00F6347B">
        <w:t xml:space="preserve"> </w:t>
      </w:r>
      <w:r>
        <w:rPr>
          <w:lang w:val="en-US"/>
        </w:rPr>
        <w:t>Console</w:t>
      </w:r>
      <w:r w:rsidRPr="00F6347B">
        <w:t xml:space="preserve"> , </w:t>
      </w:r>
      <w:r>
        <w:t>жмем</w:t>
      </w:r>
      <w:r w:rsidRPr="00F6347B">
        <w:t xml:space="preserve"> </w:t>
      </w:r>
      <w:r>
        <w:rPr>
          <w:lang w:val="en-US"/>
        </w:rPr>
        <w:t>OK</w:t>
      </w:r>
      <w:r>
        <w:t xml:space="preserve">. Далее стартуем это ПК снова повторив вызов меню, но уже нажав на зеленый трегольник  с надписью </w:t>
      </w:r>
      <w:r>
        <w:rPr>
          <w:lang w:val="en-US"/>
        </w:rPr>
        <w:t>Start</w:t>
      </w:r>
      <w:r>
        <w:t xml:space="preserve">. Если при старте эмулятора ПК появится надпись , что 80 порт занят-попробуйте сделать </w:t>
      </w:r>
      <w:r>
        <w:rPr>
          <w:lang w:val="en-US"/>
        </w:rPr>
        <w:t>Reload</w:t>
      </w:r>
      <w:r w:rsidRPr="00BF6E05">
        <w:t xml:space="preserve"> </w:t>
      </w:r>
      <w:r>
        <w:t>из его меню.</w:t>
      </w:r>
    </w:p>
    <w:p w14:paraId="339C7DE2" w14:textId="77777777" w:rsidR="00A101A1" w:rsidRPr="008007B9" w:rsidRDefault="00A101A1" w:rsidP="00A101A1">
      <w:pPr>
        <w:ind w:left="360"/>
      </w:pPr>
      <w:r>
        <w:t>Для сетевых настроек возьмем следущие значения:</w:t>
      </w:r>
    </w:p>
    <w:p w14:paraId="4088FC8A" w14:textId="77777777" w:rsidR="008007B9" w:rsidRPr="008007B9" w:rsidRDefault="008007B9" w:rsidP="00A101A1">
      <w:pPr>
        <w:ind w:left="360"/>
      </w:pPr>
    </w:p>
    <w:p w14:paraId="159624FD" w14:textId="77777777" w:rsidR="00A101A1" w:rsidRDefault="00A101A1" w:rsidP="00A101A1">
      <w:pPr>
        <w:ind w:left="360"/>
        <w:rPr>
          <w:lang w:val="en-US"/>
        </w:rPr>
      </w:pPr>
      <w:r>
        <w:rPr>
          <w:lang w:val="en-US"/>
        </w:rPr>
        <w:t>IP address</w:t>
      </w:r>
      <w:r>
        <w:t xml:space="preserve"> 172.16.1.10 </w:t>
      </w:r>
    </w:p>
    <w:p w14:paraId="3C15C83D" w14:textId="77777777" w:rsidR="00A101A1" w:rsidRDefault="00A101A1" w:rsidP="00A101A1">
      <w:pPr>
        <w:ind w:left="360"/>
        <w:rPr>
          <w:lang w:val="en-US"/>
        </w:rPr>
      </w:pPr>
      <w:r>
        <w:rPr>
          <w:lang w:val="en-US"/>
        </w:rPr>
        <w:t xml:space="preserve">Gateway 172.16.1.1 </w:t>
      </w:r>
    </w:p>
    <w:p w14:paraId="2AAFAD32" w14:textId="77777777" w:rsidR="00A101A1" w:rsidRPr="00BF6E05" w:rsidRDefault="00A101A1" w:rsidP="00A101A1">
      <w:pPr>
        <w:ind w:left="360"/>
        <w:rPr>
          <w:lang w:val="en-US"/>
        </w:rPr>
      </w:pPr>
      <w:r>
        <w:rPr>
          <w:lang w:val="en-US"/>
        </w:rPr>
        <w:t>DNS 8.8.8.8</w:t>
      </w:r>
    </w:p>
    <w:p w14:paraId="6EE7C49D" w14:textId="77777777" w:rsidR="008007B9" w:rsidRDefault="00A101A1" w:rsidP="008007B9">
      <w:pPr>
        <w:keepNext/>
        <w:ind w:left="360"/>
      </w:pPr>
      <w:r w:rsidRPr="00BF6E05">
        <w:rPr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558D9544" w:rsidR="00A101A1" w:rsidRDefault="008007B9" w:rsidP="008007B9">
      <w:pPr>
        <w:pStyle w:val="aff4"/>
        <w:rPr>
          <w:lang w:val="en-US"/>
        </w:rPr>
      </w:pPr>
      <w:r>
        <w:t>Рисунок</w:t>
      </w:r>
      <w:r w:rsidRPr="008007B9">
        <w:rPr>
          <w:lang w:val="en-US"/>
        </w:rPr>
        <w:t xml:space="preserve"> </w:t>
      </w:r>
      <w:r w:rsidR="00B21A5B">
        <w:rPr>
          <w:lang w:val="en-US"/>
        </w:rPr>
        <w:fldChar w:fldCharType="begin"/>
      </w:r>
      <w:r w:rsidR="00B21A5B">
        <w:rPr>
          <w:lang w:val="en-US"/>
        </w:rPr>
        <w:instrText xml:space="preserve"> STYLEREF 1 \s </w:instrText>
      </w:r>
      <w:r w:rsidR="00B21A5B">
        <w:rPr>
          <w:lang w:val="en-US"/>
        </w:rPr>
        <w:fldChar w:fldCharType="separate"/>
      </w:r>
      <w:r w:rsidR="00B21A5B">
        <w:rPr>
          <w:noProof/>
          <w:lang w:val="en-US"/>
        </w:rPr>
        <w:t>3</w:t>
      </w:r>
      <w:r w:rsidR="00B21A5B">
        <w:rPr>
          <w:lang w:val="en-US"/>
        </w:rPr>
        <w:fldChar w:fldCharType="end"/>
      </w:r>
      <w:r w:rsidR="00B21A5B">
        <w:rPr>
          <w:lang w:val="en-US"/>
        </w:rPr>
        <w:t>.</w:t>
      </w:r>
      <w:r w:rsidR="00B21A5B">
        <w:rPr>
          <w:lang w:val="en-US"/>
        </w:rPr>
        <w:fldChar w:fldCharType="begin"/>
      </w:r>
      <w:r w:rsidR="00B21A5B">
        <w:rPr>
          <w:lang w:val="en-US"/>
        </w:rPr>
        <w:instrText xml:space="preserve"> SEQ Рисунок \* ARABIC \s 1 </w:instrText>
      </w:r>
      <w:r w:rsidR="00B21A5B">
        <w:rPr>
          <w:lang w:val="en-US"/>
        </w:rPr>
        <w:fldChar w:fldCharType="separate"/>
      </w:r>
      <w:r w:rsidR="00B21A5B">
        <w:rPr>
          <w:noProof/>
          <w:lang w:val="en-US"/>
        </w:rPr>
        <w:t>24</w:t>
      </w:r>
      <w:r w:rsidR="00B21A5B">
        <w:rPr>
          <w:lang w:val="en-US"/>
        </w:rPr>
        <w:fldChar w:fldCharType="end"/>
      </w:r>
    </w:p>
    <w:p w14:paraId="1288E7BA" w14:textId="77777777" w:rsidR="008007B9" w:rsidRPr="008007B9" w:rsidRDefault="008007B9" w:rsidP="008007B9">
      <w:pPr>
        <w:rPr>
          <w:lang w:val="en-US"/>
        </w:rPr>
      </w:pPr>
    </w:p>
    <w:p w14:paraId="3BB39861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PC1&gt; ip 172.16.1.10 172.16.1.1</w:t>
      </w:r>
    </w:p>
    <w:p w14:paraId="73E98D10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Checking for duplicate address...</w:t>
      </w:r>
    </w:p>
    <w:p w14:paraId="61D5981F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 : 172.16.1.10 255.255.255.0 gateway 172.16.1.1</w:t>
      </w:r>
    </w:p>
    <w:p w14:paraId="5A39BA19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PC1&gt; ip dns 8.8.8.8</w:t>
      </w:r>
    </w:p>
    <w:p w14:paraId="73A52CF1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PC1&gt; save PC1</w:t>
      </w:r>
    </w:p>
    <w:p w14:paraId="22BA0DEB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Saving startup configuration to PC1.vpc</w:t>
      </w:r>
    </w:p>
    <w:p w14:paraId="56B4A74B" w14:textId="77777777" w:rsidR="00A101A1" w:rsidRPr="004C0EDE" w:rsidRDefault="00A101A1" w:rsidP="00A101A1">
      <w:pPr>
        <w:shd w:val="clear" w:color="auto" w:fill="D0CECE" w:themeFill="background2" w:themeFillShade="E6"/>
        <w:ind w:left="360"/>
      </w:pPr>
      <w:r w:rsidRPr="004C0EDE">
        <w:t xml:space="preserve">.  </w:t>
      </w:r>
      <w:r w:rsidRPr="004C0EDE">
        <w:rPr>
          <w:lang w:val="en-US"/>
        </w:rPr>
        <w:t>done</w:t>
      </w:r>
    </w:p>
    <w:p w14:paraId="6B82C78D" w14:textId="77777777" w:rsidR="00A101A1" w:rsidRPr="004C0EDE" w:rsidRDefault="00A101A1" w:rsidP="00A101A1">
      <w:pPr>
        <w:shd w:val="clear" w:color="auto" w:fill="D0CECE" w:themeFill="background2" w:themeFillShade="E6"/>
        <w:ind w:left="360"/>
      </w:pPr>
      <w:r w:rsidRPr="004C0EDE">
        <w:rPr>
          <w:lang w:val="en-US"/>
        </w:rPr>
        <w:t>PC</w:t>
      </w:r>
      <w:r w:rsidRPr="004C0EDE">
        <w:t>1&gt;</w:t>
      </w:r>
    </w:p>
    <w:p w14:paraId="132E6E3A" w14:textId="77777777" w:rsidR="00A101A1" w:rsidRPr="004579CD" w:rsidRDefault="00A101A1" w:rsidP="00A101A1">
      <w:pPr>
        <w:ind w:left="360"/>
      </w:pPr>
      <w:r>
        <w:t>Настройки сохранили , чтобы при перезагрузках не терялись сетевые настройки.</w:t>
      </w:r>
    </w:p>
    <w:p w14:paraId="7747603D" w14:textId="77777777" w:rsidR="00A101A1" w:rsidRPr="00B44B0A" w:rsidRDefault="00A101A1" w:rsidP="00A101A1">
      <w:pPr>
        <w:ind w:left="360"/>
      </w:pPr>
      <w:r>
        <w:t xml:space="preserve">Рекомендуется для надежности все же перечитывать после старта файл </w:t>
      </w:r>
      <w:r>
        <w:rPr>
          <w:lang w:val="en-US"/>
        </w:rPr>
        <w:t>PC</w:t>
      </w:r>
      <w:r w:rsidRPr="00B44B0A">
        <w:t>1:</w:t>
      </w:r>
    </w:p>
    <w:p w14:paraId="0843F4B5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PC1&gt; load PC1</w:t>
      </w:r>
    </w:p>
    <w:p w14:paraId="320F70A3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Executing the file "PC1"</w:t>
      </w:r>
    </w:p>
    <w:p w14:paraId="1560EF7D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Checking for duplicate address...</w:t>
      </w:r>
    </w:p>
    <w:p w14:paraId="42D052D2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PC1 : 172.16.1.10 255.255.255.0 gateway 172.16.1.1</w:t>
      </w:r>
    </w:p>
    <w:p w14:paraId="4D0615E9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PC1&gt; sh ip</w:t>
      </w:r>
    </w:p>
    <w:p w14:paraId="7D835A64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NAME        : PC1[1]</w:t>
      </w:r>
    </w:p>
    <w:p w14:paraId="332FAADC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IP/MASK     : 172.16.1.10/24</w:t>
      </w:r>
    </w:p>
    <w:p w14:paraId="46BA8F91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GATEWAY     : 172.16.1.1</w:t>
      </w:r>
    </w:p>
    <w:p w14:paraId="7E2278C0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DNS         : 8.8.8.8</w:t>
      </w:r>
    </w:p>
    <w:p w14:paraId="0B7F5E1B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MAC         : 00:50:79:66:68:00</w:t>
      </w:r>
    </w:p>
    <w:p w14:paraId="3049EB21" w14:textId="77777777" w:rsidR="00A101A1" w:rsidRPr="00B21A5B" w:rsidRDefault="00A101A1" w:rsidP="00A101A1">
      <w:pPr>
        <w:shd w:val="clear" w:color="auto" w:fill="D0CECE" w:themeFill="background2" w:themeFillShade="E6"/>
        <w:ind w:left="360"/>
      </w:pPr>
      <w:r w:rsidRPr="00B44A9C">
        <w:rPr>
          <w:lang w:val="en-US"/>
        </w:rPr>
        <w:t>LPORT</w:t>
      </w:r>
      <w:r w:rsidRPr="00B21A5B">
        <w:t xml:space="preserve">       : 13004</w:t>
      </w:r>
    </w:p>
    <w:p w14:paraId="1ECE291B" w14:textId="77777777" w:rsidR="00A101A1" w:rsidRPr="00B21A5B" w:rsidRDefault="00A101A1" w:rsidP="00A101A1">
      <w:pPr>
        <w:shd w:val="clear" w:color="auto" w:fill="D0CECE" w:themeFill="background2" w:themeFillShade="E6"/>
        <w:ind w:left="360"/>
      </w:pPr>
      <w:r w:rsidRPr="00B44A9C">
        <w:rPr>
          <w:lang w:val="en-US"/>
        </w:rPr>
        <w:t>RHOST</w:t>
      </w:r>
      <w:r w:rsidRPr="00B21A5B">
        <w:t>:</w:t>
      </w:r>
      <w:r w:rsidRPr="00B44A9C">
        <w:rPr>
          <w:lang w:val="en-US"/>
        </w:rPr>
        <w:t>PORT</w:t>
      </w:r>
      <w:r w:rsidRPr="00B21A5B">
        <w:t xml:space="preserve">  : 127.0.0.1:13005</w:t>
      </w:r>
    </w:p>
    <w:p w14:paraId="660BBBA9" w14:textId="77777777" w:rsidR="00A101A1" w:rsidRDefault="00A101A1" w:rsidP="00A101A1">
      <w:pPr>
        <w:shd w:val="clear" w:color="auto" w:fill="D0CECE" w:themeFill="background2" w:themeFillShade="E6"/>
        <w:ind w:left="360"/>
      </w:pPr>
      <w:r>
        <w:t>MTU:        : 1500</w:t>
      </w:r>
    </w:p>
    <w:p w14:paraId="6B2B2DD7" w14:textId="77777777" w:rsidR="00A101A1" w:rsidRPr="00B44B0A" w:rsidRDefault="00A101A1" w:rsidP="00A101A1">
      <w:pPr>
        <w:ind w:left="360"/>
      </w:pPr>
      <w:r>
        <w:t xml:space="preserve"> </w:t>
      </w:r>
    </w:p>
    <w:p w14:paraId="728A7D13" w14:textId="77777777" w:rsidR="00A101A1" w:rsidRDefault="00A101A1" w:rsidP="00A101A1">
      <w:pPr>
        <w:ind w:left="360"/>
      </w:pPr>
      <w:r>
        <w:t>Проверяем доступность маршрутизатора:</w:t>
      </w:r>
    </w:p>
    <w:p w14:paraId="45ED385D" w14:textId="77777777" w:rsidR="00A101A1" w:rsidRPr="00B21A5B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</w:t>
      </w:r>
      <w:r w:rsidRPr="00B21A5B">
        <w:rPr>
          <w:lang w:val="en-US"/>
        </w:rPr>
        <w:t xml:space="preserve">1&gt; </w:t>
      </w:r>
      <w:r w:rsidRPr="004C0EDE">
        <w:rPr>
          <w:lang w:val="en-US"/>
        </w:rPr>
        <w:t>ping</w:t>
      </w:r>
      <w:r w:rsidRPr="00B21A5B">
        <w:rPr>
          <w:lang w:val="en-US"/>
        </w:rPr>
        <w:t xml:space="preserve"> 172.16.1.1</w:t>
      </w:r>
    </w:p>
    <w:p w14:paraId="3898285E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172.16.1.1 icmp_seq=1 timeout</w:t>
      </w:r>
    </w:p>
    <w:p w14:paraId="40517D28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172.16.1.1 icmp_seq=2 timeout</w:t>
      </w:r>
    </w:p>
    <w:p w14:paraId="113B4DA9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172.16.1.1 icmp_seq=3 timeout</w:t>
      </w:r>
    </w:p>
    <w:p w14:paraId="2B1F15FA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172.16.1.1 icmp_seq=4 timeout</w:t>
      </w:r>
    </w:p>
    <w:p w14:paraId="629AD988" w14:textId="77777777" w:rsidR="00A101A1" w:rsidRPr="004579CD" w:rsidRDefault="00A101A1" w:rsidP="00A101A1">
      <w:pPr>
        <w:shd w:val="clear" w:color="auto" w:fill="D0CECE" w:themeFill="background2" w:themeFillShade="E6"/>
        <w:ind w:left="360"/>
      </w:pPr>
      <w:r w:rsidRPr="004579CD">
        <w:t xml:space="preserve">172.16.1.1 </w:t>
      </w:r>
      <w:r w:rsidRPr="004C0EDE">
        <w:rPr>
          <w:lang w:val="en-US"/>
        </w:rPr>
        <w:t>icmp</w:t>
      </w:r>
      <w:r w:rsidRPr="004579CD">
        <w:t>_</w:t>
      </w:r>
      <w:r w:rsidRPr="004C0EDE">
        <w:rPr>
          <w:lang w:val="en-US"/>
        </w:rPr>
        <w:t>seq</w:t>
      </w:r>
      <w:r w:rsidRPr="004579CD">
        <w:t xml:space="preserve">=5 </w:t>
      </w:r>
      <w:r w:rsidRPr="004C0EDE">
        <w:rPr>
          <w:lang w:val="en-US"/>
        </w:rPr>
        <w:t>timeout</w:t>
      </w:r>
    </w:p>
    <w:p w14:paraId="69981BB5" w14:textId="77777777" w:rsidR="00A101A1" w:rsidRPr="004C0EDE" w:rsidRDefault="00A101A1" w:rsidP="00A101A1">
      <w:pPr>
        <w:ind w:left="360"/>
      </w:pPr>
      <w:r>
        <w:t>Не</w:t>
      </w:r>
      <w:r w:rsidRPr="004C0EDE">
        <w:t xml:space="preserve"> </w:t>
      </w:r>
      <w:r>
        <w:t xml:space="preserve">работает, поскольку наш виртуальный маршрутизатор изначально содержит так называемый </w:t>
      </w:r>
      <w:r>
        <w:rPr>
          <w:lang w:val="en-US"/>
        </w:rPr>
        <w:t>Firewall</w:t>
      </w:r>
      <w:r w:rsidRPr="004C0EDE">
        <w:t xml:space="preserve"> </w:t>
      </w:r>
      <w:r>
        <w:t>или МэжСетевойЭкран ион не пропускает через себя никакие пакеты.</w:t>
      </w:r>
    </w:p>
    <w:p w14:paraId="0B6BDEC6" w14:textId="77777777" w:rsidR="00A101A1" w:rsidRPr="00CD4483" w:rsidRDefault="00A101A1" w:rsidP="00A101A1">
      <w:pPr>
        <w:ind w:left="360"/>
      </w:pPr>
      <w:r w:rsidRPr="00CD4483"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A101A1">
      <w:pPr>
        <w:ind w:left="360"/>
      </w:pPr>
      <w:r w:rsidRPr="00CD4483">
        <w:t>Из коробки firewall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A101A1">
      <w:pPr>
        <w:ind w:left="360"/>
      </w:pPr>
      <w:r w:rsidRPr="00CD4483"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>
      <w:pPr>
        <w:numPr>
          <w:ilvl w:val="0"/>
          <w:numId w:val="31"/>
        </w:numPr>
        <w:spacing w:line="278" w:lineRule="auto"/>
      </w:pPr>
      <w:r w:rsidRPr="00CD4483">
        <w:t>Трафик проверяется правилами zone-pair any self. Если трафик не попал ни под одно из правил текущей zone-pair, переходим к следующему шагу</w:t>
      </w:r>
    </w:p>
    <w:p w14:paraId="1A014004" w14:textId="77777777" w:rsidR="00A101A1" w:rsidRPr="00CD4483" w:rsidRDefault="00A101A1">
      <w:pPr>
        <w:numPr>
          <w:ilvl w:val="0"/>
          <w:numId w:val="31"/>
        </w:numPr>
        <w:spacing w:line="278" w:lineRule="auto"/>
      </w:pPr>
      <w:r w:rsidRPr="00CD4483">
        <w:t>Трафик проверяется правилами zone-pair src-zone-name self. Если трафик не попал ни под одно из правил текущей zone-pair, он отбрасывается.</w:t>
      </w:r>
    </w:p>
    <w:p w14:paraId="3D01A608" w14:textId="77777777" w:rsidR="00A101A1" w:rsidRPr="00CD4483" w:rsidRDefault="00A101A1" w:rsidP="00A101A1">
      <w:pPr>
        <w:ind w:left="360"/>
      </w:pPr>
      <w:r w:rsidRPr="00CD4483">
        <w:t>Каждая команда «match» может содержать ключ «not».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A101A1">
      <w:pPr>
        <w:ind w:left="360"/>
      </w:pPr>
      <w:r w:rsidRPr="00CD4483">
        <w:t>На маршрутизаторе всегда существует зона безопасности с именем «self». Если в качестве получателя трафика выступает сам маршрутизатор, то есть трафик не является транзитным, то в качестве параметра указывается зона «self»</w:t>
      </w:r>
    </w:p>
    <w:p w14:paraId="7ACE7B1C" w14:textId="77777777" w:rsidR="00A101A1" w:rsidRPr="00CD4483" w:rsidRDefault="00A101A1" w:rsidP="00A101A1">
      <w:pPr>
        <w:ind w:left="360"/>
      </w:pPr>
      <w:r w:rsidRPr="00CD4483"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A101A1">
      <w:pPr>
        <w:ind w:left="360"/>
      </w:pPr>
      <w:r w:rsidRPr="00CD4483">
        <w:t>Создание зоны безопасности:</w:t>
      </w:r>
    </w:p>
    <w:p w14:paraId="1F860A9F" w14:textId="77777777" w:rsidR="00A101A1" w:rsidRPr="00CD4483" w:rsidRDefault="00A101A1" w:rsidP="00A101A1">
      <w:pPr>
        <w:ind w:left="360"/>
      </w:pPr>
      <w:r w:rsidRPr="00CD4483">
        <w:t>security zone &lt;NAME_ZONE&gt;</w:t>
      </w:r>
    </w:p>
    <w:p w14:paraId="74523B4B" w14:textId="77777777" w:rsidR="00A101A1" w:rsidRPr="00CD4483" w:rsidRDefault="00A101A1" w:rsidP="00A101A1">
      <w:pPr>
        <w:ind w:left="360"/>
      </w:pPr>
      <w:r w:rsidRPr="00CD4483">
        <w:t>exit</w:t>
      </w:r>
    </w:p>
    <w:p w14:paraId="11B99BAB" w14:textId="77777777" w:rsidR="00A101A1" w:rsidRPr="00CD4483" w:rsidRDefault="00A101A1" w:rsidP="00A101A1">
      <w:pPr>
        <w:ind w:left="360"/>
      </w:pPr>
      <w:r w:rsidRPr="00CD4483">
        <w:t>Добавление интерфейса в зону безопасности:</w:t>
      </w:r>
    </w:p>
    <w:p w14:paraId="1895A67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interface &lt;№_INT&gt;</w:t>
      </w:r>
    </w:p>
    <w:p w14:paraId="40211287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security-zone &lt;NAME_ZONE&gt;</w:t>
      </w:r>
    </w:p>
    <w:p w14:paraId="4FD0AE51" w14:textId="77777777" w:rsidR="00A101A1" w:rsidRPr="00CD4483" w:rsidRDefault="00A101A1" w:rsidP="00A101A1">
      <w:pPr>
        <w:ind w:left="360"/>
      </w:pPr>
      <w:r w:rsidRPr="00CD4483">
        <w:t>exit</w:t>
      </w:r>
    </w:p>
    <w:p w14:paraId="13BC3B23" w14:textId="77777777" w:rsidR="00A101A1" w:rsidRPr="00CD4483" w:rsidRDefault="00A101A1" w:rsidP="00A101A1">
      <w:pPr>
        <w:ind w:left="360"/>
      </w:pPr>
      <w:r w:rsidRPr="00CD4483">
        <w:t>Например:</w:t>
      </w:r>
    </w:p>
    <w:p w14:paraId="37355BCC" w14:textId="77777777" w:rsidR="00A101A1" w:rsidRPr="00CD4483" w:rsidRDefault="00A101A1">
      <w:pPr>
        <w:numPr>
          <w:ilvl w:val="0"/>
          <w:numId w:val="32"/>
        </w:numPr>
        <w:spacing w:line="278" w:lineRule="auto"/>
      </w:pPr>
      <w:r w:rsidRPr="00CD4483">
        <w:t xml:space="preserve">Создадим две зоны </w:t>
      </w:r>
      <w:r>
        <w:t xml:space="preserve">- </w:t>
      </w:r>
      <w:r w:rsidRPr="00CD4483">
        <w:t>"trusted" для интерфейса смотрязего в LAN, и зону "untrusted" для интерфейса смотрящего в WAN</w:t>
      </w:r>
    </w:p>
    <w:p w14:paraId="150F6FC9" w14:textId="77777777" w:rsidR="00A101A1" w:rsidRPr="00CD4483" w:rsidRDefault="00A101A1">
      <w:pPr>
        <w:numPr>
          <w:ilvl w:val="1"/>
          <w:numId w:val="32"/>
        </w:numPr>
        <w:spacing w:line="278" w:lineRule="auto"/>
      </w:pPr>
      <w:r w:rsidRPr="00CD4483">
        <w:t>поместим соответствующие интерфейсы в зоны:</w:t>
      </w:r>
    </w:p>
    <w:p w14:paraId="0C40413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vesr-1# config</w:t>
      </w:r>
    </w:p>
    <w:p w14:paraId="1812DAF6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security zone trusted</w:t>
      </w:r>
    </w:p>
    <w:p w14:paraId="2666CC23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vesr-1(config-security-zone)# exit</w:t>
      </w:r>
    </w:p>
    <w:p w14:paraId="50B21A1A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security zone untrusted</w:t>
      </w:r>
    </w:p>
    <w:p w14:paraId="5BA04AE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vesr-1(config-security-zone)# exit</w:t>
      </w:r>
    </w:p>
    <w:p w14:paraId="2F66A2F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interface gi1/0/1</w:t>
      </w:r>
    </w:p>
    <w:p w14:paraId="0F869ACD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vesr-1(config-if-gi)# security-zone untrusted</w:t>
      </w:r>
    </w:p>
    <w:p w14:paraId="39ED5F5F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vesr-1(config-if-gi)# exit</w:t>
      </w:r>
    </w:p>
    <w:p w14:paraId="6270A27D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interface gi1/0/2</w:t>
      </w:r>
    </w:p>
    <w:p w14:paraId="1616939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vesr-1(config-if-gi)# security-zone trusted</w:t>
      </w:r>
    </w:p>
    <w:p w14:paraId="7B28DD32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vesr-1(config-if-gi)# exit</w:t>
      </w:r>
    </w:p>
    <w:p w14:paraId="69BAC31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do commit</w:t>
      </w:r>
    </w:p>
    <w:p w14:paraId="3CDB5A5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Configuration has been successfully applied and saved to flash. Commit timer started, changes will be reverted in 600 seconds.</w:t>
      </w:r>
    </w:p>
    <w:p w14:paraId="4625A7A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do confirm</w:t>
      </w:r>
    </w:p>
    <w:p w14:paraId="2D9D88A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Configuration has been confirmed. Commit timer canceled.</w:t>
      </w:r>
    </w:p>
    <w:p w14:paraId="0F9090D1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exit</w:t>
      </w:r>
    </w:p>
    <w:p w14:paraId="3810581A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vesr-1#</w:t>
      </w:r>
    </w:p>
    <w:p w14:paraId="66109D6F" w14:textId="77777777" w:rsidR="00A101A1" w:rsidRPr="00CD4483" w:rsidRDefault="00A101A1" w:rsidP="00A101A1">
      <w:pPr>
        <w:ind w:left="360"/>
      </w:pPr>
      <w:r w:rsidRPr="00CD4483">
        <w:t>Для применения настроек:</w:t>
      </w:r>
    </w:p>
    <w:p w14:paraId="267489D0" w14:textId="77777777" w:rsidR="00A101A1" w:rsidRPr="00CD4483" w:rsidRDefault="00A101A1" w:rsidP="00A101A1">
      <w:pPr>
        <w:ind w:left="360"/>
      </w:pPr>
      <w:r w:rsidRPr="00CD4483">
        <w:t>do commit</w:t>
      </w:r>
    </w:p>
    <w:p w14:paraId="5FD7A5E9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do confirm</w:t>
      </w:r>
    </w:p>
    <w:p w14:paraId="6F04C212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t>Проверка</w:t>
      </w:r>
      <w:r w:rsidRPr="00CD4483">
        <w:rPr>
          <w:lang w:val="en-US"/>
        </w:rPr>
        <w:t>:</w:t>
      </w:r>
    </w:p>
    <w:p w14:paraId="249611FE" w14:textId="77777777" w:rsidR="00A101A1" w:rsidRPr="00CD448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D4483">
        <w:rPr>
          <w:lang w:val="en-US"/>
        </w:rPr>
        <w:t>show security zone</w:t>
      </w:r>
    </w:p>
    <w:p w14:paraId="2C3D150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vesr-1# show interfaces descriptionInterface              Admin   Link    Description                           </w:t>
      </w:r>
    </w:p>
    <w:p w14:paraId="3E5C08D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                     </w:t>
      </w:r>
      <w:r>
        <w:rPr>
          <w:lang w:val="en-US"/>
        </w:rPr>
        <w:t xml:space="preserve">                                                                                    </w:t>
      </w:r>
      <w:r w:rsidRPr="00CF55BA">
        <w:rPr>
          <w:lang w:val="en-US"/>
        </w:rPr>
        <w:t xml:space="preserve">  State   State                                            </w:t>
      </w:r>
    </w:p>
    <w:p w14:paraId="6BCB86B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3A1515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98" o:title=""/>
              </v:shape>
            </w:pict>
          </mc:Fallback>
        </mc:AlternateContent>
      </w:r>
      <w:r w:rsidRPr="00CF55BA">
        <w:rPr>
          <w:lang w:val="en-US"/>
        </w:rPr>
        <w:t xml:space="preserve">gi1/0/1                Up      Up      WAN                                      </w:t>
      </w:r>
    </w:p>
    <w:p w14:paraId="43094A0B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5F1C1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100" o:title=""/>
              </v:shape>
            </w:pict>
          </mc:Fallback>
        </mc:AlternateContent>
      </w:r>
      <w:r w:rsidRPr="00CF55BA">
        <w:rPr>
          <w:lang w:val="en-US"/>
        </w:rPr>
        <w:t xml:space="preserve">gi1/0/2                Up      Up      LAN                                      </w:t>
      </w:r>
    </w:p>
    <w:p w14:paraId="566A558C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gi1/0/4                Up      Down    --                                       </w:t>
      </w:r>
    </w:p>
    <w:p w14:paraId="412485D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vesr-1# show security zone</w:t>
      </w:r>
    </w:p>
    <w:p w14:paraId="312EF38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Zone name       Interfaces</w:t>
      </w:r>
    </w:p>
    <w:p w14:paraId="71414FE4" w14:textId="77777777" w:rsidR="00A101A1" w:rsidRPr="004579CD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579CD">
        <w:rPr>
          <w:lang w:val="en-US"/>
        </w:rPr>
        <w:t>-------------   ------------------------------------------</w:t>
      </w:r>
    </w:p>
    <w:p w14:paraId="71A2D376" w14:textId="77777777" w:rsidR="00A101A1" w:rsidRPr="004579CD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1F3BB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102" o:title=""/>
              </v:shape>
            </w:pict>
          </mc:Fallback>
        </mc:AlternateContent>
      </w:r>
      <w:r w:rsidRPr="004579CD">
        <w:rPr>
          <w:lang w:val="en-US"/>
        </w:rPr>
        <w:t>trusted         gi1/0/2</w:t>
      </w:r>
    </w:p>
    <w:p w14:paraId="0E975CF7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6971E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4" o:title=""/>
              </v:shape>
            </w:pict>
          </mc:Fallback>
        </mc:AlternateContent>
      </w:r>
      <w:r>
        <w:t>untrusted       gi1/0/1</w:t>
      </w:r>
    </w:p>
    <w:p w14:paraId="5FD63663" w14:textId="77777777" w:rsidR="00A101A1" w:rsidRPr="004579CD" w:rsidRDefault="00A101A1" w:rsidP="00A101A1">
      <w:pPr>
        <w:ind w:left="360"/>
      </w:pPr>
    </w:p>
    <w:p w14:paraId="37F158D2" w14:textId="77777777" w:rsidR="00A101A1" w:rsidRPr="00CD4483" w:rsidRDefault="00A101A1" w:rsidP="00A101A1">
      <w:pPr>
        <w:ind w:left="360"/>
      </w:pPr>
      <w:r w:rsidRPr="00CD4483"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t>Создание</w:t>
      </w:r>
      <w:r w:rsidRPr="00CD4483">
        <w:rPr>
          <w:lang w:val="en-US"/>
        </w:rPr>
        <w:t xml:space="preserve"> </w:t>
      </w:r>
      <w:r w:rsidRPr="00CD4483">
        <w:t>профиля</w:t>
      </w:r>
      <w:r w:rsidRPr="00CD4483">
        <w:rPr>
          <w:lang w:val="en-US"/>
        </w:rPr>
        <w:t xml:space="preserve"> </w:t>
      </w:r>
      <w:r w:rsidRPr="00CD4483">
        <w:t>адесов</w:t>
      </w:r>
      <w:r w:rsidRPr="00CD4483">
        <w:rPr>
          <w:lang w:val="en-US"/>
        </w:rPr>
        <w:t xml:space="preserve"> </w:t>
      </w:r>
      <w:r w:rsidRPr="00CD4483">
        <w:t>сети</w:t>
      </w:r>
      <w:r w:rsidRPr="00CD4483">
        <w:rPr>
          <w:lang w:val="en-US"/>
        </w:rPr>
        <w:t>:</w:t>
      </w:r>
    </w:p>
    <w:p w14:paraId="4DDC878B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object-group network &lt;NAME_PROFILE&gt;</w:t>
      </w:r>
    </w:p>
    <w:p w14:paraId="2048BE6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ip address-range &lt;IP_RANGE | IP_ADDRESS&gt;</w:t>
      </w:r>
    </w:p>
    <w:p w14:paraId="21BE611F" w14:textId="77777777" w:rsidR="00A101A1" w:rsidRPr="00CD4483" w:rsidRDefault="00A101A1" w:rsidP="00A101A1">
      <w:pPr>
        <w:ind w:left="360"/>
      </w:pPr>
      <w:r w:rsidRPr="00CD4483">
        <w:t>exit</w:t>
      </w:r>
    </w:p>
    <w:p w14:paraId="1FA0AFF7" w14:textId="77777777" w:rsidR="00A101A1" w:rsidRPr="00CD4483" w:rsidRDefault="00A101A1" w:rsidP="00A101A1">
      <w:pPr>
        <w:ind w:left="360"/>
      </w:pPr>
      <w:r w:rsidRPr="00CD4483">
        <w:rPr>
          <w:b/>
          <w:bCs/>
        </w:rPr>
        <w:t>где:</w:t>
      </w:r>
    </w:p>
    <w:p w14:paraId="728B5811" w14:textId="77777777" w:rsidR="00A101A1" w:rsidRPr="00CD4483" w:rsidRDefault="00A101A1">
      <w:pPr>
        <w:numPr>
          <w:ilvl w:val="0"/>
          <w:numId w:val="33"/>
        </w:numPr>
        <w:spacing w:line="278" w:lineRule="auto"/>
      </w:pPr>
      <w:r w:rsidRPr="00CD4483">
        <w:rPr>
          <w:b/>
          <w:bCs/>
        </w:rPr>
        <w:t>&lt;NAME_PROFILE&gt;</w:t>
      </w:r>
      <w:r w:rsidRPr="00CD4483">
        <w:t xml:space="preserve"> - имя профиля адресов сети</w:t>
      </w:r>
    </w:p>
    <w:p w14:paraId="66BE6D00" w14:textId="77777777" w:rsidR="00A101A1" w:rsidRPr="00CD4483" w:rsidRDefault="00A101A1">
      <w:pPr>
        <w:numPr>
          <w:ilvl w:val="0"/>
          <w:numId w:val="33"/>
        </w:numPr>
        <w:spacing w:line="278" w:lineRule="auto"/>
      </w:pPr>
      <w:r w:rsidRPr="00CD4483">
        <w:rPr>
          <w:b/>
          <w:bCs/>
        </w:rPr>
        <w:t>&lt;IP_RANGE | IP_ADDRESS&gt;</w:t>
      </w:r>
      <w:r w:rsidRPr="00CD4483">
        <w:t xml:space="preserve"> - диапазон IP-адресов записаный через "-" (дефис) или IP-адрес</w:t>
      </w:r>
    </w:p>
    <w:p w14:paraId="32687756" w14:textId="77777777" w:rsidR="00A101A1" w:rsidRPr="00CD4483" w:rsidRDefault="00A101A1" w:rsidP="00A101A1">
      <w:pPr>
        <w:ind w:left="360"/>
      </w:pPr>
      <w:r w:rsidRPr="00CD4483">
        <w:t>Например:</w:t>
      </w:r>
    </w:p>
    <w:p w14:paraId="6CB6EC04" w14:textId="77777777" w:rsidR="00A101A1" w:rsidRPr="00CD4483" w:rsidRDefault="00A101A1">
      <w:pPr>
        <w:numPr>
          <w:ilvl w:val="0"/>
          <w:numId w:val="34"/>
        </w:numPr>
        <w:spacing w:line="278" w:lineRule="auto"/>
      </w:pPr>
      <w:r w:rsidRPr="00CD4483"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>
      <w:pPr>
        <w:numPr>
          <w:ilvl w:val="0"/>
          <w:numId w:val="34"/>
        </w:numPr>
        <w:spacing w:line="278" w:lineRule="auto"/>
      </w:pPr>
      <w:r w:rsidRPr="00CD4483">
        <w:t>создадим профиль "LAN_GATEWAY" в котором укажем диапазон IP-адресов из сети LAN</w:t>
      </w:r>
    </w:p>
    <w:p w14:paraId="6D073E0A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vesr-1# config</w:t>
      </w:r>
    </w:p>
    <w:p w14:paraId="49E3EB3C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object-group network LAN</w:t>
      </w:r>
    </w:p>
    <w:p w14:paraId="47C44253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vesr-1(config-object-group-network)# ip address-range 172.16.1.1</w:t>
      </w:r>
    </w:p>
    <w:p w14:paraId="4F3148B6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vesr-1(config-object-group-network)# exit</w:t>
      </w:r>
    </w:p>
    <w:p w14:paraId="30BF50CD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object-group network LAN_GATEWAY</w:t>
      </w:r>
    </w:p>
    <w:p w14:paraId="368B846B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vesr-1(config-object-group-network)# ip address-range 172.16.1.1-172.16.1.254</w:t>
      </w:r>
    </w:p>
    <w:p w14:paraId="2163BC56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vesr-1(config-object-group-network)# exit</w:t>
      </w:r>
    </w:p>
    <w:p w14:paraId="0A3D0351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 w:rsidRPr="00102E78">
        <w:t>vesr-1(config)#</w:t>
      </w:r>
    </w:p>
    <w:p w14:paraId="61B4E642" w14:textId="77777777" w:rsidR="00A101A1" w:rsidRPr="004579CD" w:rsidRDefault="00A101A1" w:rsidP="00A101A1">
      <w:pPr>
        <w:ind w:left="360"/>
      </w:pPr>
    </w:p>
    <w:p w14:paraId="73F255C7" w14:textId="77777777" w:rsidR="00A101A1" w:rsidRPr="00CD4483" w:rsidRDefault="00A101A1" w:rsidP="00A101A1">
      <w:pPr>
        <w:ind w:left="360"/>
      </w:pPr>
      <w:r w:rsidRPr="00CD4483"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«trusted» - т.е. из локальной сети (LAN)</w:t>
      </w:r>
    </w:p>
    <w:p w14:paraId="32D1B166" w14:textId="77777777" w:rsidR="00A101A1" w:rsidRPr="00CD4483" w:rsidRDefault="00A101A1">
      <w:pPr>
        <w:numPr>
          <w:ilvl w:val="0"/>
          <w:numId w:val="35"/>
        </w:numPr>
        <w:spacing w:line="278" w:lineRule="auto"/>
      </w:pPr>
      <w:r w:rsidRPr="00CD4483">
        <w:t>Создадим пару зон для трафика, идущего из зоны «trusted» в зону «self»</w:t>
      </w:r>
    </w:p>
    <w:p w14:paraId="318F6481" w14:textId="77777777" w:rsidR="00A101A1" w:rsidRPr="00CD4483" w:rsidRDefault="00A101A1">
      <w:pPr>
        <w:numPr>
          <w:ilvl w:val="0"/>
          <w:numId w:val="35"/>
        </w:numPr>
        <w:spacing w:line="278" w:lineRule="auto"/>
      </w:pPr>
      <w:r w:rsidRPr="00CD4483">
        <w:t xml:space="preserve">Действие правил разрешается командой </w:t>
      </w:r>
      <w:r w:rsidRPr="00CD4483">
        <w:rPr>
          <w:b/>
          <w:bCs/>
        </w:rPr>
        <w:t>enable</w:t>
      </w:r>
    </w:p>
    <w:p w14:paraId="650F8985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security zone-pair trusted self</w:t>
      </w:r>
    </w:p>
    <w:p w14:paraId="201B994C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vesr-1(config-security-zone-pair)# rule 1</w:t>
      </w:r>
    </w:p>
    <w:p w14:paraId="5DD4B440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vesr-1(config-security-zone-pair-rule)# action permit</w:t>
      </w:r>
    </w:p>
    <w:p w14:paraId="4413EB91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vesr-1(config-security-zone-pair-rule)# match protocol icmp</w:t>
      </w:r>
    </w:p>
    <w:p w14:paraId="4B40FE3B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 xml:space="preserve">vesr-1(config-security-zone-pair-rule)# match destination-address object-group </w:t>
      </w:r>
    </w:p>
    <w:p w14:paraId="1765EE22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LAN</w:t>
      </w:r>
    </w:p>
    <w:p w14:paraId="3C6D59E1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 xml:space="preserve">vesr-1(config-security-zone-pair-rule)# match destination-address object-group </w:t>
      </w:r>
    </w:p>
    <w:p w14:paraId="4A1DEA2C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 xml:space="preserve">vesr-1(config-security-zone-pair-rule)# match destination-address object-group </w:t>
      </w:r>
    </w:p>
    <w:p w14:paraId="78AD873A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LAN_GATEWAY</w:t>
      </w:r>
    </w:p>
    <w:p w14:paraId="3429B5D4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vesr-1(config-security-zone-pair-rule)# enable</w:t>
      </w:r>
    </w:p>
    <w:p w14:paraId="3F31664D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vesr-1(config-security-zone-pair-rule)# exit</w:t>
      </w:r>
    </w:p>
    <w:p w14:paraId="652E5B1B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vesr-1(config-security-zone-pair)# exit</w:t>
      </w:r>
    </w:p>
    <w:p w14:paraId="3E6A116C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vesr-1(config)#</w:t>
      </w:r>
    </w:p>
    <w:p w14:paraId="062B2452" w14:textId="77777777" w:rsidR="00A101A1" w:rsidRPr="00CD4483" w:rsidRDefault="00A101A1" w:rsidP="00A101A1">
      <w:pPr>
        <w:ind w:left="360"/>
      </w:pPr>
      <w:r w:rsidRPr="00CD4483">
        <w:rPr>
          <w:b/>
          <w:bCs/>
        </w:rPr>
        <w:t>где:</w:t>
      </w:r>
    </w:p>
    <w:p w14:paraId="401D073A" w14:textId="77777777" w:rsidR="00A101A1" w:rsidRPr="00CD4483" w:rsidRDefault="00A101A1">
      <w:pPr>
        <w:numPr>
          <w:ilvl w:val="0"/>
          <w:numId w:val="36"/>
        </w:numPr>
        <w:spacing w:line="278" w:lineRule="auto"/>
      </w:pPr>
      <w:r w:rsidRPr="00CD4483">
        <w:rPr>
          <w:b/>
          <w:bCs/>
        </w:rPr>
        <w:t>&lt;destination-address&gt;</w:t>
      </w:r>
      <w:r w:rsidRPr="00CD4483"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>
      <w:pPr>
        <w:numPr>
          <w:ilvl w:val="0"/>
          <w:numId w:val="36"/>
        </w:numPr>
        <w:spacing w:line="278" w:lineRule="auto"/>
      </w:pPr>
      <w:r w:rsidRPr="00CD4483">
        <w:rPr>
          <w:b/>
          <w:bCs/>
        </w:rPr>
        <w:t>&lt;source-address&gt;</w:t>
      </w:r>
      <w:r w:rsidRPr="00CD4483"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A101A1">
      <w:pPr>
        <w:ind w:left="360"/>
      </w:pPr>
      <w:r w:rsidRPr="00CD4483">
        <w:t>Для применения настроек:</w:t>
      </w:r>
    </w:p>
    <w:p w14:paraId="7D55B6C1" w14:textId="77777777" w:rsidR="00A101A1" w:rsidRPr="00CD4483" w:rsidRDefault="00A101A1" w:rsidP="00A101A1">
      <w:pPr>
        <w:ind w:left="360"/>
      </w:pPr>
      <w:r w:rsidRPr="00CD4483">
        <w:t>do commit</w:t>
      </w:r>
    </w:p>
    <w:p w14:paraId="5C5107C4" w14:textId="77777777" w:rsidR="00A101A1" w:rsidRPr="004579CD" w:rsidRDefault="00A101A1" w:rsidP="00A101A1">
      <w:pPr>
        <w:ind w:left="360"/>
      </w:pPr>
      <w:r w:rsidRPr="00CD4483">
        <w:rPr>
          <w:lang w:val="en-US"/>
        </w:rPr>
        <w:t>do</w:t>
      </w:r>
      <w:r w:rsidRPr="004579CD">
        <w:t xml:space="preserve"> </w:t>
      </w:r>
      <w:r w:rsidRPr="00CD4483">
        <w:rPr>
          <w:lang w:val="en-US"/>
        </w:rPr>
        <w:t>confirm</w:t>
      </w:r>
    </w:p>
    <w:p w14:paraId="2BA3DB92" w14:textId="77777777" w:rsidR="00A101A1" w:rsidRPr="004579CD" w:rsidRDefault="00A101A1" w:rsidP="00A101A1">
      <w:pPr>
        <w:ind w:left="360"/>
      </w:pPr>
      <w:r w:rsidRPr="00CD4483">
        <w:t>Проверка</w:t>
      </w:r>
      <w:r w:rsidRPr="004579CD">
        <w:t>:</w:t>
      </w:r>
    </w:p>
    <w:p w14:paraId="482B430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security zone-pair configuration trusted self</w:t>
      </w:r>
    </w:p>
    <w:p w14:paraId="3EB87A2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 show security zone-pair configuration trusted self</w:t>
      </w:r>
    </w:p>
    <w:p w14:paraId="4634077C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Order:                       1</w:t>
      </w:r>
    </w:p>
    <w:p w14:paraId="550FF28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Description:                 --</w:t>
      </w:r>
    </w:p>
    <w:p w14:paraId="5FD897C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Matching pattern:</w:t>
      </w:r>
    </w:p>
    <w:p w14:paraId="1344CDD3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Protocol:                ICMP(1)</w:t>
      </w:r>
    </w:p>
    <w:p w14:paraId="5198C129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Fragment:</w:t>
      </w:r>
    </w:p>
    <w:p w14:paraId="6C3733DC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IP options:</w:t>
      </w:r>
    </w:p>
    <w:p w14:paraId="1CCD6354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NAT:         --</w:t>
      </w:r>
    </w:p>
    <w:p w14:paraId="094EE09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Application:             --</w:t>
      </w:r>
    </w:p>
    <w:p w14:paraId="3209B08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Action:                      Permit</w:t>
      </w:r>
    </w:p>
    <w:p w14:paraId="38C712E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Status:                      Enabled</w:t>
      </w:r>
    </w:p>
    <w:p w14:paraId="482DD1AF" w14:textId="77777777" w:rsidR="00A101A1" w:rsidRPr="00C160B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160B3">
        <w:rPr>
          <w:lang w:val="en-US"/>
        </w:rPr>
        <w:t>--------------------------------------------------------------------------------</w:t>
      </w:r>
    </w:p>
    <w:p w14:paraId="20D1FA45" w14:textId="77777777" w:rsidR="00A101A1" w:rsidRPr="00C160B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</w:t>
      </w:r>
      <w:r w:rsidRPr="00C160B3">
        <w:rPr>
          <w:lang w:val="en-US"/>
        </w:rPr>
        <w:t>-1#</w:t>
      </w:r>
    </w:p>
    <w:p w14:paraId="327AFEC9" w14:textId="77777777" w:rsidR="00A101A1" w:rsidRPr="00CD4483" w:rsidRDefault="00A101A1" w:rsidP="00A101A1">
      <w:pPr>
        <w:ind w:left="360"/>
      </w:pPr>
      <w:r w:rsidRPr="00CD4483">
        <w:t>Проверка связности с клиента из сети LAN с маршрутизатором:</w:t>
      </w:r>
    </w:p>
    <w:p w14:paraId="338D3711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172.16.1.1</w:t>
      </w:r>
    </w:p>
    <w:p w14:paraId="4B865D0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172.16.1.1 (172.16.1.1) 56 bytes of data.</w:t>
      </w:r>
    </w:p>
    <w:p w14:paraId="7CAC4EFA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795EC0C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--- 172.16.1.1 ping statistics ---</w:t>
      </w:r>
    </w:p>
    <w:p w14:paraId="4317A5E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rtt min/avg/max/mdev = 0.074/0.218/0.623/0.208 ms</w:t>
      </w:r>
    </w:p>
    <w:p w14:paraId="6F91BB89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77.88.8.8</w:t>
      </w:r>
    </w:p>
    <w:p w14:paraId="44D4637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77.88.8.8 (77.88.8.8) 56 bytes of data.</w:t>
      </w:r>
    </w:p>
    <w:p w14:paraId="22F9A1D5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5DC21FA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--- 77.88.8.8 ping statistics ---</w:t>
      </w:r>
    </w:p>
    <w:p w14:paraId="7B460BA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rtt min/avg/max/mdev = 9.474/10.558/13.448/1.462 ms</w:t>
      </w:r>
    </w:p>
    <w:p w14:paraId="326FD93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cisco.com</w:t>
      </w:r>
    </w:p>
    <w:p w14:paraId="07ED115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cisco.com (72.163.4.185) 56 bytes of data.</w:t>
      </w:r>
    </w:p>
    <w:p w14:paraId="2CBDE6F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0C52F883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cisco.com ping statistics ---</w:t>
      </w:r>
    </w:p>
    <w:p w14:paraId="66147E7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rtt min/avg/max/mdev = 160.518/161.769/164.574/1.562 ms</w:t>
      </w:r>
    </w:p>
    <w:p w14:paraId="34E2B2DB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vesr-1#</w:t>
      </w:r>
    </w:p>
    <w:p w14:paraId="77F453F9" w14:textId="77777777" w:rsidR="00A101A1" w:rsidRDefault="00A101A1" w:rsidP="00A101A1">
      <w:pPr>
        <w:ind w:left="360"/>
      </w:pPr>
    </w:p>
    <w:p w14:paraId="73465E2E" w14:textId="77777777" w:rsidR="00A101A1" w:rsidRPr="00193BAA" w:rsidRDefault="00A101A1" w:rsidP="00A101A1">
      <w:pPr>
        <w:ind w:left="360"/>
      </w:pPr>
      <w:r>
        <w:t>Базовые настройки завершены.</w:t>
      </w:r>
    </w:p>
    <w:p w14:paraId="6D980C1C" w14:textId="77777777" w:rsidR="00A101A1" w:rsidRPr="00193BAA" w:rsidRDefault="00A101A1" w:rsidP="00A101A1">
      <w:pPr>
        <w:ind w:left="360"/>
      </w:pPr>
      <w:r>
        <w:t>Совет как</w:t>
      </w:r>
      <w:r w:rsidRPr="00B472FF">
        <w:t xml:space="preserve"> </w:t>
      </w:r>
      <w:r>
        <w:t>включить протокол вывода при старте системы:</w:t>
      </w:r>
    </w:p>
    <w:p w14:paraId="7D1582AF" w14:textId="1623A407" w:rsidR="00A101A1" w:rsidRPr="00B472FF" w:rsidRDefault="00C160B3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lang w:val="en-US"/>
        </w:rPr>
        <w:t>vesr-1</w:t>
      </w:r>
      <w:r w:rsidR="00A101A1" w:rsidRPr="00B472FF">
        <w:rPr>
          <w:lang w:val="en-US"/>
        </w:rPr>
        <w:t>login: admin</w:t>
      </w:r>
    </w:p>
    <w:p w14:paraId="3D435ECC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Password:</w:t>
      </w:r>
      <w:r>
        <w:rPr>
          <w:lang w:val="en-US"/>
        </w:rPr>
        <w:t>eve</w:t>
      </w:r>
    </w:p>
    <w:p w14:paraId="5C988F40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63BC6D9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             Welcome to vESR              *</w:t>
      </w:r>
    </w:p>
    <w:p w14:paraId="4EC5A79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0FBBA60D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vesr-1# config</w:t>
      </w:r>
    </w:p>
    <w:p w14:paraId="2CDDF1CD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vesr-1(config)# syslog console</w:t>
      </w:r>
    </w:p>
    <w:p w14:paraId="59921E56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</w:p>
    <w:p w14:paraId="55A2B36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vesr-1(config-syslog-console)# virtual-serial</w:t>
      </w:r>
    </w:p>
    <w:p w14:paraId="5DC9D21B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vesr-1(config-syslog-console)# exit</w:t>
      </w:r>
    </w:p>
    <w:p w14:paraId="228E4587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vesr-1(config)# </w:t>
      </w:r>
      <w:r>
        <w:rPr>
          <w:lang w:val="en-US"/>
        </w:rPr>
        <w:t xml:space="preserve">do </w:t>
      </w:r>
      <w:r w:rsidRPr="00B472FF">
        <w:rPr>
          <w:lang w:val="en-US"/>
        </w:rPr>
        <w:t>commit</w:t>
      </w:r>
    </w:p>
    <w:p w14:paraId="470E1F37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vesr-1(config)# </w:t>
      </w:r>
      <w:r>
        <w:rPr>
          <w:lang w:val="en-US"/>
        </w:rPr>
        <w:t xml:space="preserve">do </w:t>
      </w:r>
      <w:r w:rsidRPr="00B472FF">
        <w:rPr>
          <w:lang w:val="en-US"/>
        </w:rPr>
        <w:t>confirm</w:t>
      </w:r>
    </w:p>
    <w:p w14:paraId="03D04C4A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vesr-1(config)# exit</w:t>
      </w:r>
    </w:p>
    <w:p w14:paraId="690B550C" w14:textId="77777777" w:rsidR="00A101A1" w:rsidRPr="004579CD" w:rsidRDefault="00A101A1" w:rsidP="00A101A1">
      <w:pPr>
        <w:shd w:val="clear" w:color="auto" w:fill="D0CECE" w:themeFill="background2" w:themeFillShade="E6"/>
        <w:ind w:left="360"/>
      </w:pPr>
      <w:r>
        <w:rPr>
          <w:lang w:val="en-US"/>
        </w:rPr>
        <w:t>vesr</w:t>
      </w:r>
      <w:r w:rsidRPr="004579CD">
        <w:t>-1#</w:t>
      </w:r>
      <w:r>
        <w:rPr>
          <w:lang w:val="en-US"/>
        </w:rPr>
        <w:t>rebot</w:t>
      </w:r>
      <w:r w:rsidRPr="004579CD">
        <w:t xml:space="preserve"> </w:t>
      </w:r>
      <w:r>
        <w:rPr>
          <w:lang w:val="en-US"/>
        </w:rPr>
        <w:t>system</w:t>
      </w:r>
    </w:p>
    <w:p w14:paraId="72CAA6F7" w14:textId="77777777" w:rsidR="00A101A1" w:rsidRDefault="00A101A1" w:rsidP="00A101A1">
      <w:r>
        <w:t>После</w:t>
      </w:r>
      <w:r w:rsidRPr="00587973">
        <w:t xml:space="preserve"> </w:t>
      </w:r>
      <w:r>
        <w:t>перезагрузки</w:t>
      </w:r>
      <w:r w:rsidRPr="00587973">
        <w:t xml:space="preserve"> </w:t>
      </w:r>
      <w:r>
        <w:t>можно будет видеть сообщения о ходе загрузки системы. В том числе диагностические или критические для последущего исследования причин краха.</w:t>
      </w:r>
    </w:p>
    <w:p w14:paraId="1EF98330" w14:textId="492650C7" w:rsidR="009A2F30" w:rsidRPr="004E6785" w:rsidRDefault="009A2F30" w:rsidP="00BB5275">
      <w:pPr>
        <w:pStyle w:val="af7"/>
        <w:rPr>
          <w:lang w:val="ro-RO"/>
        </w:rPr>
      </w:pPr>
    </w:p>
    <w:bookmarkStart w:id="14" w:name="_Toc201159813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4" w:displacedByCustomXml="prev"/>
    <w:sdt>
      <w:sdtPr>
        <w:rPr>
          <w:lang w:val="ro-RO"/>
        </w:rPr>
        <w:id w:val="-1999876508"/>
        <w:placeholder>
          <w:docPart w:val="71635160161D4B299819275AE341DFD8"/>
        </w:placeholder>
        <w:temporary/>
        <w:showingPlcHdr/>
        <w15:appearance w15:val="hidden"/>
      </w:sdtPr>
      <w:sdtContent>
        <w:p w14:paraId="299E74A8" w14:textId="77777777" w:rsidR="00C56D47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671407416"/>
        <w:placeholder>
          <w:docPart w:val="F8340A16EA0F425D8F795B8E80691994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3EEE161E" w14:textId="77777777" w:rsidR="00154A4E" w:rsidRPr="004E6785" w:rsidRDefault="00154A4E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ED34282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Развитие умственной устойчивости является важной частью достижения успеха в жизни.</w:t>
          </w:r>
        </w:p>
        <w:p w14:paraId="19AB4541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A8C81CA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5B5BFE8B" w14:textId="77777777" w:rsidR="009A2F30" w:rsidRPr="004E6785" w:rsidRDefault="00154A4E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7341045E" w14:textId="77777777" w:rsidR="00154A4E" w:rsidRPr="004E6785" w:rsidRDefault="00154A4E" w:rsidP="00BB5275">
      <w:pPr>
        <w:rPr>
          <w:lang w:val="ro-RO"/>
        </w:rPr>
      </w:pPr>
    </w:p>
    <w:sdt>
      <w:sdtPr>
        <w:rPr>
          <w:lang w:val="ro-RO"/>
        </w:rPr>
        <w:id w:val="269757686"/>
        <w:placeholder>
          <w:docPart w:val="7CC36E5208884F5D8652B49635825A54"/>
        </w:placeholder>
        <w:temporary/>
        <w:showingPlcHdr/>
        <w15:appearance w15:val="hidden"/>
      </w:sdtPr>
      <w:sdtContent>
        <w:p w14:paraId="20517D3E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1972177668"/>
        <w:placeholder>
          <w:docPart w:val="BF6904112C1C4DEB84FC74CD1A1A50F6"/>
        </w:placeholder>
        <w:temporary/>
        <w:showingPlcHdr/>
        <w15:appearance w15:val="hidden"/>
      </w:sdtPr>
      <w:sdtContent>
        <w:p w14:paraId="713E66FF" w14:textId="77777777" w:rsidR="00154A4E" w:rsidRPr="004E6785" w:rsidRDefault="00154A4E" w:rsidP="00BB5275">
          <w:pPr>
            <w:pStyle w:val="af7"/>
            <w:rPr>
              <w:rFonts w:ascii="Times New Roman" w:hAnsi="Times New Roman"/>
              <w:color w:val="auto"/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02023CAD" w14:textId="77777777" w:rsidR="00211C7A" w:rsidRPr="004E6785" w:rsidRDefault="009A2F3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5" w:name="_Toc201159814"/>
    <w:p w14:paraId="2ADE6C06" w14:textId="77E4D6D3" w:rsidR="00154A4E" w:rsidRPr="004E6785" w:rsidRDefault="00000000" w:rsidP="009324B5">
      <w:pPr>
        <w:pStyle w:val="1"/>
      </w:pPr>
      <w:sdt>
        <w:sdtPr>
          <w:rPr>
            <w:rFonts w:ascii="Times New Roman" w:hAnsi="Times New Roman"/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rFonts w:ascii="Times New Roman" w:hAnsi="Times New Roman"/>
              <w:lang w:bidi="ru-RU"/>
            </w:rPr>
            <w:t>Глава 4</w:t>
          </w:r>
        </w:sdtContent>
      </w:sdt>
      <w:r w:rsidR="00154A4E" w:rsidRPr="004E6785">
        <w:rPr>
          <w:lang w:bidi="ru-RU"/>
        </w:rPr>
        <w:t xml:space="preserve">. </w:t>
      </w:r>
      <w:r w:rsidR="00A101A1">
        <w:t xml:space="preserve">Настройка сервера </w:t>
      </w:r>
      <w:r w:rsidR="00A101A1" w:rsidRPr="0066295D">
        <w:rPr>
          <w:lang w:val="en-US"/>
        </w:rPr>
        <w:t>DHCP</w:t>
      </w:r>
      <w:r w:rsidR="00A101A1" w:rsidRPr="00022DA5">
        <w:t xml:space="preserve"> </w:t>
      </w:r>
      <w:r w:rsidR="00A101A1">
        <w:t xml:space="preserve">в маршрутизаторе </w:t>
      </w:r>
      <w:r w:rsidR="00A101A1" w:rsidRPr="0066295D">
        <w:rPr>
          <w:lang w:val="en-US"/>
        </w:rPr>
        <w:t>vESR</w:t>
      </w:r>
      <w:r w:rsidR="00A101A1">
        <w:t>.</w:t>
      </w:r>
      <w:bookmarkEnd w:id="15"/>
    </w:p>
    <w:p w14:paraId="35CDA8A4" w14:textId="77777777" w:rsidR="00343393" w:rsidRPr="0066295D" w:rsidRDefault="00343393" w:rsidP="00343393">
      <w:pPr>
        <w:rPr>
          <w:b/>
          <w:bCs/>
        </w:rPr>
      </w:pPr>
      <w:r>
        <w:rPr>
          <w:b/>
          <w:bCs/>
        </w:rPr>
        <w:t xml:space="preserve">Что такое </w:t>
      </w:r>
      <w:r>
        <w:rPr>
          <w:b/>
          <w:bCs/>
          <w:lang w:val="en-US"/>
        </w:rPr>
        <w:t>DHCP</w:t>
      </w:r>
      <w:r w:rsidRPr="0066295D">
        <w:rPr>
          <w:b/>
          <w:bCs/>
        </w:rPr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8007B9">
      <w:pPr>
        <w:keepNext/>
      </w:pPr>
      <w:r w:rsidRPr="0066295D">
        <w:rPr>
          <w:b/>
          <w:bCs/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24B33561" w:rsidR="00343393" w:rsidRPr="008007B9" w:rsidRDefault="008007B9" w:rsidP="008007B9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4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</w:t>
        </w:r>
      </w:fldSimple>
    </w:p>
    <w:p w14:paraId="51847244" w14:textId="77777777" w:rsidR="008007B9" w:rsidRPr="008007B9" w:rsidRDefault="008007B9" w:rsidP="008007B9"/>
    <w:p w14:paraId="4C47AF0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Принцип работы DHCP</w:t>
      </w:r>
    </w:p>
    <w:p w14:paraId="75115F8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Процесс состоит из четырёх основных этапов:</w:t>
      </w:r>
    </w:p>
    <w:p w14:paraId="58511C25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>DHCP Offer (Предложение). Сервер отвечает пакетом DHCP Offer,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>DHCP Request (Запрос). Клиент получает предложение и отвечает серверу сообщением DHCP Request, подтверждая готовность принять предложенные параметры.</w:t>
      </w:r>
    </w:p>
    <w:p w14:paraId="447316B4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>DHCP Acknowledgment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Преимущества и недостатки</w:t>
      </w:r>
    </w:p>
    <w:p w14:paraId="7E8E37B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Преимущества DHCP:</w:t>
      </w:r>
    </w:p>
    <w:p w14:paraId="30FCD7A0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>автоматизация настройки сетевых параметров; </w:t>
      </w:r>
      <w:hyperlink r:id="rId106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7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>предотвращение конфликтов IP-адресов; </w:t>
      </w:r>
      <w:hyperlink r:id="rId108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09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Недостатки DHCP:</w:t>
      </w:r>
    </w:p>
    <w:p w14:paraId="13718F21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Где используется</w:t>
      </w:r>
    </w:p>
    <w:p w14:paraId="70F03BB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компьютеры и ноутбуки;</w:t>
      </w:r>
    </w:p>
    <w:p w14:paraId="1816EA92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смартфоны и планшеты;</w:t>
      </w:r>
    </w:p>
    <w:p w14:paraId="4231B250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умные устройства (камеры наблюдения, термостаты, холодильники);</w:t>
      </w:r>
    </w:p>
    <w:p w14:paraId="079287A6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сетевое оборудование (маршрутизаторы, коммутаторы).</w:t>
      </w:r>
    </w:p>
    <w:p w14:paraId="1B6AA3F4" w14:textId="77777777" w:rsidR="00343393" w:rsidRDefault="00343393" w:rsidP="00343393">
      <w:pPr>
        <w:rPr>
          <w:b/>
          <w:bCs/>
          <w:lang w:val="en-US"/>
        </w:rPr>
      </w:pPr>
    </w:p>
    <w:p w14:paraId="65208767" w14:textId="77777777" w:rsidR="00343393" w:rsidRPr="0066295D" w:rsidRDefault="00343393" w:rsidP="00343393">
      <w:pPr>
        <w:rPr>
          <w:b/>
          <w:bCs/>
        </w:rPr>
      </w:pPr>
      <w:r>
        <w:rPr>
          <w:b/>
          <w:bCs/>
        </w:rPr>
        <w:t>Добавим в нашу схему еще один виртуальный персональный компьютер, используя методы , описанные в предыдущей главе.</w:t>
      </w:r>
    </w:p>
    <w:p w14:paraId="4654E92A" w14:textId="77777777" w:rsidR="008007B9" w:rsidRDefault="00343393" w:rsidP="008007B9">
      <w:pPr>
        <w:keepNext/>
      </w:pPr>
      <w:r w:rsidRPr="0066295D">
        <w:rPr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6BFABF0B" w:rsidR="00343393" w:rsidRPr="008007B9" w:rsidRDefault="008007B9" w:rsidP="008007B9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4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</w:t>
        </w:r>
      </w:fldSimple>
    </w:p>
    <w:p w14:paraId="41CF6178" w14:textId="77777777" w:rsidR="008007B9" w:rsidRPr="008007B9" w:rsidRDefault="008007B9" w:rsidP="008007B9"/>
    <w:p w14:paraId="4DB8337F" w14:textId="0A4DF674" w:rsidR="00343393" w:rsidRPr="0066295D" w:rsidRDefault="00343393" w:rsidP="00343393">
      <w:r>
        <w:t>Нам нужно н</w:t>
      </w:r>
      <w:r w:rsidRPr="0066295D">
        <w:t xml:space="preserve">астроить работу DHCP-сервера на базе </w:t>
      </w:r>
      <w:r>
        <w:t xml:space="preserve">виртуального маршрутизатора </w:t>
      </w:r>
      <w:r w:rsidR="00C160B3">
        <w:rPr>
          <w:lang w:val="en-US"/>
        </w:rPr>
        <w:t>vesr</w:t>
      </w:r>
      <w:r w:rsidR="00C160B3" w:rsidRPr="00C160B3">
        <w:t>-1</w:t>
      </w:r>
      <w:r w:rsidRPr="0066295D">
        <w:t xml:space="preserve">. Задать пул IP-адресов из подсети </w:t>
      </w:r>
      <w:r w:rsidRPr="009C24FE">
        <w:t>172.16.1.0</w:t>
      </w:r>
      <w:r w:rsidRPr="0066295D">
        <w:t xml:space="preserve">/24 для раздачи клиентам. Для </w:t>
      </w:r>
      <w:r>
        <w:rPr>
          <w:lang w:val="en-US"/>
        </w:rPr>
        <w:t>PC</w:t>
      </w:r>
      <w:r w:rsidRPr="009C24FE">
        <w:t>1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.1.100, а для </w:t>
      </w:r>
      <w:r>
        <w:rPr>
          <w:b/>
          <w:bCs/>
          <w:lang w:val="en-US"/>
        </w:rPr>
        <w:t>PC</w:t>
      </w:r>
      <w:r w:rsidRPr="009C24FE">
        <w:rPr>
          <w:b/>
          <w:bCs/>
        </w:rPr>
        <w:t>2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.1.200, а </w:t>
      </w:r>
      <w:r>
        <w:t>и за</w:t>
      </w:r>
      <w:r w:rsidRPr="0066295D"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>
      <w:pPr>
        <w:numPr>
          <w:ilvl w:val="0"/>
          <w:numId w:val="37"/>
        </w:numPr>
        <w:spacing w:line="278" w:lineRule="auto"/>
      </w:pPr>
      <w:r w:rsidRPr="0066295D">
        <w:t>Назначаем IP-адреса на интерфейсы:</w:t>
      </w:r>
    </w:p>
    <w:p w14:paraId="432BDCB5" w14:textId="77777777" w:rsidR="00343393" w:rsidRPr="006F52C8" w:rsidRDefault="00343393" w:rsidP="00343393">
      <w:r>
        <w:t xml:space="preserve">Выполняемые команды в консоли виртуального маршрутизатора </w:t>
      </w:r>
      <w:r>
        <w:rPr>
          <w:lang w:val="en-US"/>
        </w:rPr>
        <w:t>vesr</w:t>
      </w:r>
      <w:r w:rsidRPr="006F52C8">
        <w:t>-1:</w:t>
      </w:r>
    </w:p>
    <w:p w14:paraId="04BED470" w14:textId="77777777" w:rsidR="00343393" w:rsidRPr="0066295D" w:rsidRDefault="00343393" w:rsidP="00343393">
      <w:r w:rsidRPr="0066295D">
        <w:t>configure</w:t>
      </w:r>
    </w:p>
    <w:p w14:paraId="27E88782" w14:textId="77777777" w:rsidR="00343393" w:rsidRPr="0066295D" w:rsidRDefault="00343393">
      <w:pPr>
        <w:numPr>
          <w:ilvl w:val="0"/>
          <w:numId w:val="38"/>
        </w:numPr>
        <w:spacing w:line="278" w:lineRule="auto"/>
      </w:pPr>
      <w:r w:rsidRPr="0066295D">
        <w:t>на интерфейс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gi1/0/1</w:t>
      </w:r>
    </w:p>
    <w:p w14:paraId="7A4AB92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description connection_WAN</w:t>
      </w:r>
    </w:p>
    <w:p w14:paraId="1FAD404B" w14:textId="77777777" w:rsidR="00343393" w:rsidRPr="00B13C01" w:rsidRDefault="00343393" w:rsidP="00343393">
      <w:pPr>
        <w:rPr>
          <w:lang w:val="en-US"/>
        </w:rPr>
      </w:pPr>
      <w:r w:rsidRPr="00B13C01">
        <w:rPr>
          <w:lang w:val="en-US"/>
        </w:rPr>
        <w:t>ip address dhcp</w:t>
      </w:r>
    </w:p>
    <w:p w14:paraId="5488494C" w14:textId="77777777" w:rsidR="00343393" w:rsidRPr="0066295D" w:rsidRDefault="00343393" w:rsidP="00343393">
      <w:r w:rsidRPr="0066295D">
        <w:t>exit</w:t>
      </w:r>
    </w:p>
    <w:p w14:paraId="0B70D077" w14:textId="77777777" w:rsidR="00343393" w:rsidRPr="0066295D" w:rsidRDefault="00343393">
      <w:pPr>
        <w:numPr>
          <w:ilvl w:val="0"/>
          <w:numId w:val="39"/>
        </w:numPr>
        <w:spacing w:line="278" w:lineRule="auto"/>
      </w:pPr>
      <w:r w:rsidRPr="0066295D">
        <w:t xml:space="preserve">на интерфейс смотрящий в сторону rtr1 и rtr2 назначаем статический адрес из подсети </w:t>
      </w:r>
      <w:r w:rsidRPr="000853E9">
        <w:t>172.16.1.1</w:t>
      </w:r>
      <w:r w:rsidRPr="0066295D">
        <w:t>/24</w:t>
      </w:r>
    </w:p>
    <w:p w14:paraId="01FA0F45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712879B8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description connection_</w:t>
      </w:r>
      <w:r>
        <w:rPr>
          <w:lang w:val="en-US"/>
        </w:rPr>
        <w:t>LAN</w:t>
      </w:r>
    </w:p>
    <w:p w14:paraId="38D275C4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ip address </w:t>
      </w:r>
      <w:r>
        <w:rPr>
          <w:lang w:val="en-US"/>
        </w:rPr>
        <w:t>172.16.1.1</w:t>
      </w:r>
      <w:r w:rsidRPr="0066295D">
        <w:rPr>
          <w:lang w:val="en-US"/>
        </w:rPr>
        <w:t>/24</w:t>
      </w:r>
    </w:p>
    <w:p w14:paraId="7CFCBC96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06DBC546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 xml:space="preserve">Создадим зону безопасности </w:t>
      </w:r>
      <w:r w:rsidRPr="000853E9">
        <w:rPr>
          <w:b/>
          <w:bCs/>
        </w:rPr>
        <w:t>«trusted»</w:t>
      </w:r>
      <w:r w:rsidRPr="0066295D">
        <w:t xml:space="preserve"> и установим принадлежность интерфейса </w:t>
      </w:r>
      <w:r w:rsidRPr="000853E9">
        <w:rPr>
          <w:b/>
          <w:bCs/>
        </w:rPr>
        <w:t>gi1/0/2</w:t>
      </w:r>
      <w:r w:rsidRPr="0066295D">
        <w:t xml:space="preserve"> (смотрящего в подсеть rtr1 и rtr2)</w:t>
      </w:r>
      <w:r w:rsidRPr="00EC673F">
        <w:t xml:space="preserve"> </w:t>
      </w:r>
      <w:r>
        <w:t>такими командами</w:t>
      </w:r>
      <w:r w:rsidRPr="0066295D">
        <w:t>:</w:t>
      </w:r>
    </w:p>
    <w:p w14:paraId="382BCECB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security zone trusted</w:t>
      </w:r>
    </w:p>
    <w:p w14:paraId="03A91CB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09BF393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08032803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security-zone trusted</w:t>
      </w:r>
    </w:p>
    <w:p w14:paraId="7C22A89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8A9CCB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051E929F" w14:textId="77777777" w:rsidR="00343393" w:rsidRPr="00B13C01" w:rsidRDefault="00343393" w:rsidP="00343393">
      <w:r w:rsidRPr="0066295D">
        <w:t>do confirm</w:t>
      </w:r>
    </w:p>
    <w:p w14:paraId="00EB9BF5" w14:textId="77777777" w:rsidR="00343393" w:rsidRPr="00B13C01" w:rsidRDefault="00343393" w:rsidP="00343393">
      <w:r>
        <w:t xml:space="preserve">Вывод текущего конфига из консоли </w:t>
      </w:r>
      <w:r>
        <w:rPr>
          <w:lang w:val="en-US"/>
        </w:rPr>
        <w:t>vesr</w:t>
      </w:r>
      <w:r w:rsidRPr="006F52C8">
        <w:t>-1:</w:t>
      </w:r>
    </w:p>
    <w:p w14:paraId="69CAB05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vesr-1# sh running-config</w:t>
      </w:r>
    </w:p>
    <w:p w14:paraId="1FDBC523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hostname vesr-1</w:t>
      </w:r>
    </w:p>
    <w:p w14:paraId="4D26924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object-group network LAN</w:t>
      </w:r>
    </w:p>
    <w:p w14:paraId="5BC5867A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ip address-range 172.16.1.1</w:t>
      </w:r>
    </w:p>
    <w:p w14:paraId="43C4DF5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72BA0C4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object-group network LAN_GATEWAY</w:t>
      </w:r>
    </w:p>
    <w:p w14:paraId="667739DE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ip address-range 172.16.1.1-172.16.1.254</w:t>
      </w:r>
    </w:p>
    <w:p w14:paraId="06F3ED91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56ED8713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max-files 3</w:t>
      </w:r>
    </w:p>
    <w:p w14:paraId="7163D4F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file-size 512</w:t>
      </w:r>
    </w:p>
    <w:p w14:paraId="1DEE0B9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file tmpsys:syslog/default</w:t>
      </w:r>
    </w:p>
    <w:p w14:paraId="5040072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severity info</w:t>
      </w:r>
    </w:p>
    <w:p w14:paraId="435F7F2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419E7534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console</w:t>
      </w:r>
    </w:p>
    <w:p w14:paraId="77032AE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virtual-serial</w:t>
      </w:r>
    </w:p>
    <w:p w14:paraId="4F919FAE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20A7C63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username admin</w:t>
      </w:r>
    </w:p>
    <w:p w14:paraId="5F6C8E1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01F18FE1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username rinat</w:t>
      </w:r>
    </w:p>
    <w:p w14:paraId="2B29498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privilege 15</w:t>
      </w:r>
    </w:p>
    <w:p w14:paraId="3DFD0E3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30180B02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domain lookup enable</w:t>
      </w:r>
    </w:p>
    <w:p w14:paraId="256B2531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security zone trusted</w:t>
      </w:r>
    </w:p>
    <w:p w14:paraId="1A7E9DFF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exit</w:t>
      </w:r>
    </w:p>
    <w:p w14:paraId="06800746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security zone untrusted</w:t>
      </w:r>
    </w:p>
    <w:p w14:paraId="78A3AE6A" w14:textId="77777777" w:rsidR="00343393" w:rsidRPr="00B13C01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exit</w:t>
      </w:r>
    </w:p>
    <w:p w14:paraId="3A671C3C" w14:textId="77777777" w:rsidR="00343393" w:rsidRPr="00D45C69" w:rsidRDefault="00343393" w:rsidP="00343393">
      <w:pPr>
        <w:shd w:val="clear" w:color="auto" w:fill="D0CECE" w:themeFill="background2" w:themeFillShade="E6"/>
        <w:rPr>
          <w:b/>
          <w:bCs/>
          <w:color w:val="0057A4"/>
          <w:lang w:val="en-US"/>
        </w:rPr>
      </w:pPr>
    </w:p>
    <w:p w14:paraId="20B2E9DD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interface gigabitethernet 1/0/1</w:t>
      </w:r>
    </w:p>
    <w:p w14:paraId="0AC2826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description "WAN"</w:t>
      </w:r>
    </w:p>
    <w:p w14:paraId="63107477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security-zone untrusted</w:t>
      </w:r>
    </w:p>
    <w:p w14:paraId="0950E00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ip address dhcp</w:t>
      </w:r>
    </w:p>
    <w:p w14:paraId="7EAF74D6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exit</w:t>
      </w:r>
    </w:p>
    <w:p w14:paraId="2C221F1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interface gigabitethernet 1/0/2</w:t>
      </w:r>
    </w:p>
    <w:p w14:paraId="340F9E2E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description "LAN"</w:t>
      </w:r>
    </w:p>
    <w:p w14:paraId="563428F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security-zone trusted</w:t>
      </w:r>
    </w:p>
    <w:p w14:paraId="2A149F4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ip address 172.16.1.1/24</w:t>
      </w:r>
    </w:p>
    <w:p w14:paraId="742EC02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exit</w:t>
      </w:r>
    </w:p>
    <w:p w14:paraId="408D965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</w:p>
    <w:p w14:paraId="12CC83A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security zone-pair trusted self</w:t>
      </w:r>
    </w:p>
    <w:p w14:paraId="4AE3A2E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rule 1</w:t>
      </w:r>
    </w:p>
    <w:p w14:paraId="19ECDD05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action permit</w:t>
      </w:r>
    </w:p>
    <w:p w14:paraId="2EE7DAA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match protocol icmp</w:t>
      </w:r>
    </w:p>
    <w:p w14:paraId="0FBB868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match destination-address object-group LAN_GATEWAY</w:t>
      </w:r>
    </w:p>
    <w:p w14:paraId="2825487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enable</w:t>
      </w:r>
    </w:p>
    <w:p w14:paraId="395A6330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exit</w:t>
      </w:r>
    </w:p>
    <w:p w14:paraId="5B9BED5F" w14:textId="77777777" w:rsidR="00343393" w:rsidRPr="006F52C8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07EE338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583C5A2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security passwords default-expired</w:t>
      </w:r>
    </w:p>
    <w:p w14:paraId="1E5A566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0AB203B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ip ssh server</w:t>
      </w:r>
    </w:p>
    <w:p w14:paraId="6A4549D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7F2E8615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ntp enable</w:t>
      </w:r>
    </w:p>
    <w:p w14:paraId="36DAD0A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ntp broadcast-client enable</w:t>
      </w:r>
    </w:p>
    <w:p w14:paraId="0384A99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1369A094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licence-manager</w:t>
      </w:r>
    </w:p>
    <w:p w14:paraId="56420822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host address elm.eltex-co.ru</w:t>
      </w:r>
    </w:p>
    <w:p w14:paraId="3E3EED4C" w14:textId="77777777" w:rsidR="00343393" w:rsidRPr="00D45C69" w:rsidRDefault="00343393" w:rsidP="00343393">
      <w:pPr>
        <w:shd w:val="clear" w:color="auto" w:fill="D0CECE" w:themeFill="background2" w:themeFillShade="E6"/>
      </w:pPr>
      <w:r w:rsidRPr="006F52C8">
        <w:rPr>
          <w:lang w:val="en-US"/>
        </w:rPr>
        <w:t>exit</w:t>
      </w:r>
    </w:p>
    <w:p w14:paraId="0F225A7F" w14:textId="77777777" w:rsidR="00343393" w:rsidRPr="00D45C69" w:rsidRDefault="00343393" w:rsidP="00343393">
      <w:pPr>
        <w:shd w:val="clear" w:color="auto" w:fill="D0CECE" w:themeFill="background2" w:themeFillShade="E6"/>
      </w:pPr>
    </w:p>
    <w:p w14:paraId="33F68477" w14:textId="77777777" w:rsidR="00343393" w:rsidRPr="00D45C69" w:rsidRDefault="00343393" w:rsidP="00343393">
      <w:pPr>
        <w:shd w:val="clear" w:color="auto" w:fill="D0CECE" w:themeFill="background2" w:themeFillShade="E6"/>
      </w:pPr>
      <w:r w:rsidRPr="006F52C8">
        <w:rPr>
          <w:lang w:val="en-US"/>
        </w:rPr>
        <w:t>vesr</w:t>
      </w:r>
      <w:r w:rsidRPr="00D45C69">
        <w:t>-1#</w:t>
      </w:r>
    </w:p>
    <w:p w14:paraId="1344AA44" w14:textId="77777777" w:rsidR="00343393" w:rsidRPr="0066295D" w:rsidRDefault="00343393" w:rsidP="00343393">
      <w:r>
        <w:t>Прмечание:  эти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t xml:space="preserve"> выполнив команды</w:t>
      </w:r>
      <w:r w:rsidRPr="0066295D">
        <w:t>:</w:t>
      </w:r>
    </w:p>
    <w:p w14:paraId="01F29584" w14:textId="77777777" w:rsidR="00343393" w:rsidRPr="0066295D" w:rsidRDefault="00343393" w:rsidP="00343393">
      <w:pPr>
        <w:rPr>
          <w:lang w:val="en-US"/>
        </w:rPr>
      </w:pPr>
      <w:r>
        <w:rPr>
          <w:lang w:val="en-US"/>
        </w:rPr>
        <w:t>config</w:t>
      </w:r>
    </w:p>
    <w:p w14:paraId="525E8E6B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ip dhcp-server pool COMPANY</w:t>
      </w:r>
    </w:p>
    <w:p w14:paraId="108A71D3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network </w:t>
      </w:r>
      <w:r>
        <w:rPr>
          <w:lang w:val="en-US"/>
        </w:rPr>
        <w:t>172.16.1</w:t>
      </w:r>
      <w:r w:rsidRPr="0066295D">
        <w:rPr>
          <w:lang w:val="en-US"/>
        </w:rPr>
        <w:t>.0/24</w:t>
      </w:r>
    </w:p>
    <w:p w14:paraId="2A3D52B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default-lease-time 3:00:00</w:t>
      </w:r>
    </w:p>
    <w:p w14:paraId="0D9A1C2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address-range </w:t>
      </w:r>
      <w:r>
        <w:rPr>
          <w:lang w:val="en-US"/>
        </w:rPr>
        <w:t>172.16.1</w:t>
      </w:r>
      <w:r w:rsidRPr="0066295D">
        <w:rPr>
          <w:lang w:val="en-US"/>
        </w:rPr>
        <w:t>.1-</w:t>
      </w:r>
      <w:r>
        <w:rPr>
          <w:lang w:val="en-US"/>
        </w:rPr>
        <w:t>172.16.</w:t>
      </w:r>
      <w:r w:rsidRPr="0066295D">
        <w:rPr>
          <w:lang w:val="en-US"/>
        </w:rPr>
        <w:t>1.254</w:t>
      </w:r>
    </w:p>
    <w:p w14:paraId="6C35F0EE" w14:textId="77777777" w:rsidR="00343393" w:rsidRPr="00B13C01" w:rsidRDefault="00343393" w:rsidP="00343393">
      <w:r w:rsidRPr="0066295D">
        <w:rPr>
          <w:lang w:val="en-US"/>
        </w:rPr>
        <w:t>excluded</w:t>
      </w:r>
      <w:r w:rsidRPr="00B13C01">
        <w:t>-</w:t>
      </w:r>
      <w:r w:rsidRPr="0066295D">
        <w:rPr>
          <w:lang w:val="en-US"/>
        </w:rPr>
        <w:t>address</w:t>
      </w:r>
      <w:r w:rsidRPr="00B13C01">
        <w:t>-</w:t>
      </w:r>
      <w:r w:rsidRPr="0066295D">
        <w:rPr>
          <w:lang w:val="en-US"/>
        </w:rPr>
        <w:t>range</w:t>
      </w:r>
      <w:r w:rsidRPr="00B13C01">
        <w:t xml:space="preserve"> 172.16.1.1                      # </w:t>
      </w:r>
      <w:r w:rsidRPr="0066295D">
        <w:t>исключаем</w:t>
      </w:r>
      <w:r w:rsidRPr="00B13C01">
        <w:t xml:space="preserve"> </w:t>
      </w:r>
      <w:r w:rsidRPr="0066295D">
        <w:t>первый</w:t>
      </w:r>
      <w:r w:rsidRPr="00B13C01">
        <w:t xml:space="preserve"> </w:t>
      </w:r>
      <w:r w:rsidRPr="0066295D">
        <w:t>адрес</w:t>
      </w:r>
      <w:r w:rsidRPr="00B13C01">
        <w:t xml:space="preserve"> </w:t>
      </w:r>
      <w:r w:rsidRPr="0066295D">
        <w:t>из</w:t>
      </w:r>
      <w:r w:rsidRPr="00B13C01">
        <w:t xml:space="preserve"> </w:t>
      </w:r>
      <w:r w:rsidRPr="0066295D">
        <w:t>выдачи</w:t>
      </w:r>
    </w:p>
    <w:p w14:paraId="6C68DD95" w14:textId="77777777" w:rsidR="00343393" w:rsidRPr="0066295D" w:rsidRDefault="00343393" w:rsidP="00343393">
      <w:r w:rsidRPr="0066295D">
        <w:rPr>
          <w:lang w:val="en-US"/>
        </w:rPr>
        <w:t>excluded</w:t>
      </w:r>
      <w:r w:rsidRPr="0066295D">
        <w:t>-</w:t>
      </w:r>
      <w:r w:rsidRPr="0066295D">
        <w:rPr>
          <w:lang w:val="en-US"/>
        </w:rPr>
        <w:t>address</w:t>
      </w:r>
      <w:r w:rsidRPr="0066295D">
        <w:t>-</w:t>
      </w:r>
      <w:r w:rsidRPr="0066295D">
        <w:rPr>
          <w:lang w:val="en-US"/>
        </w:rPr>
        <w:t>range</w:t>
      </w:r>
      <w:r w:rsidRPr="0066295D">
        <w:t xml:space="preserve"> </w:t>
      </w:r>
      <w:r w:rsidRPr="006F52C8">
        <w:t>172.16.1</w:t>
      </w:r>
      <w:r w:rsidRPr="0066295D">
        <w:t>254                    # исключаем последний адрес из выдачи</w:t>
      </w:r>
    </w:p>
    <w:p w14:paraId="0E09988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100 mac-address </w:t>
      </w:r>
      <w:r w:rsidRPr="006F52C8">
        <w:rPr>
          <w:lang w:val="en-US"/>
        </w:rPr>
        <w:t>00:50:79:66:68:00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1</w:t>
      </w:r>
    </w:p>
    <w:p w14:paraId="212D9FE8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200 mac-address </w:t>
      </w:r>
      <w:r w:rsidRPr="006F52C8">
        <w:rPr>
          <w:lang w:val="en-US"/>
        </w:rPr>
        <w:t>00:50:79:66:68:0</w:t>
      </w:r>
      <w:r>
        <w:rPr>
          <w:lang w:val="en-US"/>
        </w:rPr>
        <w:t>1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2</w:t>
      </w:r>
    </w:p>
    <w:p w14:paraId="6E5C3C7A" w14:textId="77777777" w:rsidR="00343393" w:rsidRPr="0066295D" w:rsidRDefault="00343393" w:rsidP="00343393">
      <w:r w:rsidRPr="0066295D">
        <w:t xml:space="preserve">default-router </w:t>
      </w:r>
      <w:r w:rsidRPr="006F52C8">
        <w:t>172.16.1.1</w:t>
      </w:r>
      <w:r w:rsidRPr="0066295D"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343393">
      <w:r w:rsidRPr="0066295D">
        <w:t>default-server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DA605EC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453E1875" w14:textId="77777777" w:rsidR="00343393" w:rsidRPr="00B13C01" w:rsidRDefault="00343393" w:rsidP="00343393">
      <w:pPr>
        <w:rPr>
          <w:lang w:val="en-US"/>
        </w:rPr>
      </w:pPr>
      <w:r w:rsidRPr="00B13C01">
        <w:rPr>
          <w:lang w:val="en-US"/>
        </w:rPr>
        <w:t>do confirm</w:t>
      </w:r>
    </w:p>
    <w:p w14:paraId="7A3D25A7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esr-1# config</w:t>
      </w:r>
    </w:p>
    <w:p w14:paraId="16DA801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ip dhcp-server pool COMPANY</w:t>
      </w:r>
    </w:p>
    <w:p w14:paraId="5771A98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network 172.16.1.0/24</w:t>
      </w:r>
    </w:p>
    <w:p w14:paraId="3E81ADCF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default-lease-time 3:00:00</w:t>
      </w:r>
    </w:p>
    <w:p w14:paraId="0FF5AB27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address-range 172.16.1.1-172.16.1.254</w:t>
      </w:r>
    </w:p>
    <w:p w14:paraId="5EB3BF8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excluded-address-range 172.16.1.1</w:t>
      </w:r>
    </w:p>
    <w:p w14:paraId="30C8498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excluded-address-range 172.16.1.254</w:t>
      </w:r>
    </w:p>
    <w:p w14:paraId="0EB9C0E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address 172.16.1.100 mac-address 00:50:79:66:68:00</w:t>
      </w:r>
    </w:p>
    <w:p w14:paraId="072AE166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address 172.16.1.200 mac-address 00:50:79:66:68:01</w:t>
      </w:r>
    </w:p>
    <w:p w14:paraId="1315BA5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default-router 172.16.1.1</w:t>
      </w:r>
    </w:p>
    <w:p w14:paraId="439B06A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dns-server 77.88.8.8</w:t>
      </w:r>
    </w:p>
    <w:p w14:paraId="2D5B2D74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vesr-1(config-dhcp-server)# exit</w:t>
      </w:r>
    </w:p>
    <w:p w14:paraId="1DEB8D7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do commit</w:t>
      </w:r>
    </w:p>
    <w:p w14:paraId="709FBFC9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2025-05-29T18:28:39+00:00 %CLI-I-CRIT: user admin from console  input: do commit</w:t>
      </w:r>
    </w:p>
    <w:p w14:paraId="3D3CE84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do confirm</w:t>
      </w:r>
    </w:p>
    <w:p w14:paraId="64A8AB96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2025-05-29T18:28:44+00:00 %CLI-I-CRIT: user admin from console  input: do confirm</w:t>
      </w:r>
    </w:p>
    <w:p w14:paraId="5A78C583" w14:textId="77777777" w:rsidR="00343393" w:rsidRDefault="00343393" w:rsidP="00343393">
      <w:pPr>
        <w:shd w:val="clear" w:color="auto" w:fill="D0CECE" w:themeFill="background2" w:themeFillShade="E6"/>
      </w:pPr>
      <w:r>
        <w:t>vesr-1(config)# exit</w:t>
      </w:r>
    </w:p>
    <w:p w14:paraId="663E260D" w14:textId="77777777" w:rsidR="00343393" w:rsidRDefault="00343393" w:rsidP="00343393">
      <w:pPr>
        <w:shd w:val="clear" w:color="auto" w:fill="D0CECE" w:themeFill="background2" w:themeFillShade="E6"/>
      </w:pPr>
      <w:r>
        <w:t>vesr-1#</w:t>
      </w:r>
    </w:p>
    <w:p w14:paraId="7946BD66" w14:textId="77777777" w:rsidR="00343393" w:rsidRDefault="00343393" w:rsidP="00343393">
      <w:pPr>
        <w:ind w:left="360"/>
      </w:pPr>
      <w:r>
        <w:t xml:space="preserve"> </w:t>
      </w:r>
    </w:p>
    <w:p w14:paraId="29DCFBD9" w14:textId="77777777" w:rsidR="00343393" w:rsidRDefault="00343393" w:rsidP="00343393">
      <w:pPr>
        <w:ind w:left="360"/>
      </w:pPr>
      <w:r>
        <w:t xml:space="preserve">МАС адреса виртуальных ПУ нужно взять дав команды </w:t>
      </w:r>
      <w:r>
        <w:rPr>
          <w:lang w:val="en-US"/>
        </w:rPr>
        <w:t>sh</w:t>
      </w:r>
      <w:r w:rsidRPr="003D2E1C">
        <w:t xml:space="preserve"> </w:t>
      </w:r>
      <w:r>
        <w:rPr>
          <w:lang w:val="en-US"/>
        </w:rPr>
        <w:t>ip</w:t>
      </w:r>
      <w:r w:rsidRPr="003D2E1C">
        <w:t xml:space="preserve"> </w:t>
      </w:r>
      <w: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lang w:val="en-US"/>
        </w:rPr>
        <w:t>Ctrl</w:t>
      </w:r>
      <w:r w:rsidRPr="003D2E1C">
        <w:t>+</w:t>
      </w:r>
      <w:r>
        <w:rPr>
          <w:lang w:val="en-US"/>
        </w:rPr>
        <w:t>Insert</w:t>
      </w:r>
      <w:r w:rsidRPr="003D2E1C">
        <w:t xml:space="preserve">, </w:t>
      </w:r>
      <w:r>
        <w:t xml:space="preserve">вставка в окно терминала соотвественно </w:t>
      </w:r>
      <w:r>
        <w:rPr>
          <w:lang w:val="en-US"/>
        </w:rPr>
        <w:t>Shift</w:t>
      </w:r>
      <w:r w:rsidRPr="003D2E1C">
        <w:t>+</w:t>
      </w:r>
      <w:r>
        <w:rPr>
          <w:lang w:val="en-US"/>
        </w:rPr>
        <w:t>Insert</w:t>
      </w:r>
      <w:r w:rsidRPr="003D2E1C">
        <w:t xml:space="preserve"> </w:t>
      </w:r>
      <w:r>
        <w:t>:</w:t>
      </w:r>
    </w:p>
    <w:p w14:paraId="1DB68F2C" w14:textId="77777777" w:rsidR="00343393" w:rsidRDefault="00343393" w:rsidP="00343393">
      <w:pPr>
        <w:ind w:left="360"/>
      </w:pPr>
    </w:p>
    <w:p w14:paraId="7F9F4E91" w14:textId="77777777" w:rsidR="00343393" w:rsidRDefault="00343393" w:rsidP="00343393">
      <w:pPr>
        <w:ind w:left="360"/>
      </w:pPr>
    </w:p>
    <w:p w14:paraId="1D960ABD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PC1</w:t>
      </w:r>
      <w:r w:rsidRPr="003D2E1C">
        <w:rPr>
          <w:lang w:val="en-US"/>
        </w:rPr>
        <w:t>&gt; sh ip</w:t>
      </w:r>
    </w:p>
    <w:p w14:paraId="2026A418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NAME        : PC1[1]</w:t>
      </w:r>
    </w:p>
    <w:p w14:paraId="0571DF60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IP/MASK     : 0.0.0.0/0</w:t>
      </w:r>
    </w:p>
    <w:p w14:paraId="7C931141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GATEWAY     : 0.0.0.0</w:t>
      </w:r>
    </w:p>
    <w:p w14:paraId="3109F156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DNS         :</w:t>
      </w:r>
    </w:p>
    <w:p w14:paraId="657C3A7F" w14:textId="77777777" w:rsidR="00343393" w:rsidRPr="003D2E1C" w:rsidRDefault="00343393" w:rsidP="00343393">
      <w:pP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MAC         : 00:50:79:66:68:00</w:t>
      </w:r>
    </w:p>
    <w:p w14:paraId="69DCF433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LPORT       : 13006</w:t>
      </w:r>
    </w:p>
    <w:p w14:paraId="5C912F1A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RHOST:PORT  : 127.0.0.1:13007</w:t>
      </w:r>
    </w:p>
    <w:p w14:paraId="48C8EBD6" w14:textId="77777777" w:rsidR="00343393" w:rsidRPr="00343393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MTU:        : 1500</w:t>
      </w:r>
    </w:p>
    <w:p w14:paraId="5F0C4017" w14:textId="77777777" w:rsidR="00343393" w:rsidRPr="00343393" w:rsidRDefault="00343393" w:rsidP="00343393">
      <w:pPr>
        <w:rPr>
          <w:lang w:val="en-US"/>
        </w:rPr>
      </w:pPr>
    </w:p>
    <w:p w14:paraId="740399E7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PC2</w:t>
      </w:r>
      <w:r w:rsidRPr="003D2E1C">
        <w:rPr>
          <w:lang w:val="en-US"/>
        </w:rPr>
        <w:t>&gt; sh ip</w:t>
      </w:r>
    </w:p>
    <w:p w14:paraId="4934342B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NAME        : PC2[1]</w:t>
      </w:r>
    </w:p>
    <w:p w14:paraId="72C23C32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IP/MASK     : 0.0.0.0/0</w:t>
      </w:r>
    </w:p>
    <w:p w14:paraId="208C3D8E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GATEWAY     : 0.0.0.0</w:t>
      </w:r>
    </w:p>
    <w:p w14:paraId="3F223FEF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>DNS         :</w:t>
      </w:r>
    </w:p>
    <w:p w14:paraId="1FFB9B61" w14:textId="77777777" w:rsidR="00343393" w:rsidRPr="003D2E1C" w:rsidRDefault="00343393" w:rsidP="00343393">
      <w:pP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MAC         : 00:50:79:66:68:01</w:t>
      </w:r>
    </w:p>
    <w:p w14:paraId="12848CC4" w14:textId="77777777" w:rsidR="00343393" w:rsidRPr="00B13C01" w:rsidRDefault="00343393" w:rsidP="00343393">
      <w:pPr>
        <w:shd w:val="clear" w:color="auto" w:fill="D0CECE" w:themeFill="background2" w:themeFillShade="E6"/>
        <w:rPr>
          <w:lang w:val="en-US"/>
        </w:rPr>
      </w:pPr>
      <w:r w:rsidRPr="00B13C01">
        <w:rPr>
          <w:lang w:val="en-US"/>
        </w:rPr>
        <w:t>LPORT       : 13008</w:t>
      </w:r>
    </w:p>
    <w:p w14:paraId="0218FB59" w14:textId="77777777" w:rsidR="00343393" w:rsidRPr="00B13C01" w:rsidRDefault="00343393" w:rsidP="00343393">
      <w:pPr>
        <w:shd w:val="clear" w:color="auto" w:fill="D0CECE" w:themeFill="background2" w:themeFillShade="E6"/>
        <w:rPr>
          <w:lang w:val="en-US"/>
        </w:rPr>
      </w:pPr>
      <w:r w:rsidRPr="00B13C01">
        <w:rPr>
          <w:lang w:val="en-US"/>
        </w:rPr>
        <w:t>RHOST:PORT  : 127.0.0.1:13009</w:t>
      </w:r>
    </w:p>
    <w:p w14:paraId="136F2508" w14:textId="77777777" w:rsidR="00343393" w:rsidRPr="003D2E1C" w:rsidRDefault="00343393" w:rsidP="00343393">
      <w:pPr>
        <w:shd w:val="clear" w:color="auto" w:fill="D0CECE" w:themeFill="background2" w:themeFillShade="E6"/>
      </w:pPr>
      <w:r>
        <w:t>MTU:        : 1500</w:t>
      </w:r>
    </w:p>
    <w:p w14:paraId="29EC5104" w14:textId="77777777" w:rsidR="00343393" w:rsidRPr="003D2E1C" w:rsidRDefault="00343393" w:rsidP="00343393"/>
    <w:p w14:paraId="69ECDE44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команд </w:t>
      </w:r>
      <w:r w:rsidRPr="0066295D">
        <w:t>:</w:t>
      </w:r>
    </w:p>
    <w:p w14:paraId="3F17D269" w14:textId="77777777" w:rsidR="00343393" w:rsidRPr="0066295D" w:rsidRDefault="00343393" w:rsidP="00343393">
      <w:pPr>
        <w:rPr>
          <w:lang w:val="en-US"/>
        </w:rPr>
      </w:pPr>
      <w:r>
        <w:rPr>
          <w:lang w:val="en-US"/>
        </w:rPr>
        <w:t>config</w:t>
      </w:r>
    </w:p>
    <w:p w14:paraId="0FEFDBB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object-group service dhcp_server</w:t>
      </w:r>
    </w:p>
    <w:p w14:paraId="7FCCBF96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port-range 67</w:t>
      </w:r>
    </w:p>
    <w:p w14:paraId="6CDEE1F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3D8F9FF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object-group service dhcp_client</w:t>
      </w:r>
    </w:p>
    <w:p w14:paraId="49F89B79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port-range 68</w:t>
      </w:r>
    </w:p>
    <w:p w14:paraId="61715B8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4D048F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558B20A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confirm</w:t>
      </w:r>
    </w:p>
    <w:p w14:paraId="5570EECD" w14:textId="77777777" w:rsidR="00343393" w:rsidRPr="00B13C01" w:rsidRDefault="00343393" w:rsidP="00343393">
      <w:r w:rsidRPr="0066295D">
        <w:rPr>
          <w:lang w:val="en-US"/>
        </w:rPr>
        <w:t>do</w:t>
      </w:r>
      <w:r w:rsidRPr="00B13C01">
        <w:t xml:space="preserve"> </w:t>
      </w:r>
      <w:r w:rsidRPr="0066295D">
        <w:rPr>
          <w:lang w:val="en-US"/>
        </w:rPr>
        <w:t>show</w:t>
      </w:r>
      <w:r w:rsidRPr="00B13C01">
        <w:t xml:space="preserve"> </w:t>
      </w:r>
      <w:r w:rsidRPr="0066295D">
        <w:rPr>
          <w:lang w:val="en-US"/>
        </w:rPr>
        <w:t>running</w:t>
      </w:r>
      <w:r w:rsidRPr="00B13C01">
        <w:t>-</w:t>
      </w:r>
      <w:r w:rsidRPr="0066295D">
        <w:rPr>
          <w:lang w:val="en-US"/>
        </w:rPr>
        <w:t>config</w:t>
      </w:r>
    </w:p>
    <w:p w14:paraId="68860E87" w14:textId="77777777" w:rsidR="00343393" w:rsidRDefault="00343393" w:rsidP="00343393">
      <w:r>
        <w:t>Протокол работы в консоли в режиме конфигурации:</w:t>
      </w:r>
    </w:p>
    <w:p w14:paraId="79E84BFF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object-group service dhcp_service</w:t>
      </w:r>
    </w:p>
    <w:p w14:paraId="5FB8789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port-range 67</w:t>
      </w:r>
    </w:p>
    <w:p w14:paraId="42F7E5FE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exit</w:t>
      </w:r>
    </w:p>
    <w:p w14:paraId="3B3F1BA3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object-group service dhcp_client</w:t>
      </w:r>
    </w:p>
    <w:p w14:paraId="7F14184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port-range 68</w:t>
      </w:r>
    </w:p>
    <w:p w14:paraId="40F524E1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vesr-1(config-object-group-service)# exit</w:t>
      </w:r>
    </w:p>
    <w:p w14:paraId="17949C97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commit</w:t>
      </w:r>
    </w:p>
    <w:p w14:paraId="3B47FFF5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2025-05-29T18:47:10+00:00 %CLI-I-CRIT: user admin from console  input: do commit</w:t>
      </w:r>
    </w:p>
    <w:p w14:paraId="4AA67F29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confirm</w:t>
      </w:r>
    </w:p>
    <w:p w14:paraId="7069143E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2025-05-29T18:47:15+00:00 %CLI-I-CRIT: user admin from console  input: do confirm</w:t>
      </w:r>
    </w:p>
    <w:p w14:paraId="04096151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show running-config</w:t>
      </w:r>
    </w:p>
    <w:p w14:paraId="76E71F83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hostname vesr-1</w:t>
      </w:r>
    </w:p>
    <w:p w14:paraId="1BB0E28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object-group service dhcp_service</w:t>
      </w:r>
    </w:p>
    <w:p w14:paraId="6BEFD55F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  port-range 67</w:t>
      </w:r>
    </w:p>
    <w:p w14:paraId="6AD98669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exit</w:t>
      </w:r>
    </w:p>
    <w:p w14:paraId="36064F60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object-group service dhcp_client</w:t>
      </w:r>
    </w:p>
    <w:p w14:paraId="2B1FD8A3" w14:textId="77777777" w:rsidR="00343393" w:rsidRPr="00B13C01" w:rsidRDefault="00343393" w:rsidP="00343393">
      <w:pPr>
        <w:shd w:val="clear" w:color="auto" w:fill="D0CECE" w:themeFill="background2" w:themeFillShade="E6"/>
      </w:pPr>
      <w:r w:rsidRPr="008E779A">
        <w:rPr>
          <w:lang w:val="en-US"/>
        </w:rPr>
        <w:t xml:space="preserve">  port</w:t>
      </w:r>
      <w:r w:rsidRPr="00B13C01">
        <w:t>-</w:t>
      </w:r>
      <w:r w:rsidRPr="008E779A">
        <w:rPr>
          <w:lang w:val="en-US"/>
        </w:rPr>
        <w:t>range</w:t>
      </w:r>
      <w:r w:rsidRPr="00B13C01">
        <w:t xml:space="preserve"> 68</w:t>
      </w:r>
    </w:p>
    <w:p w14:paraId="7FC6B8FB" w14:textId="77777777" w:rsidR="00343393" w:rsidRPr="00B13C01" w:rsidRDefault="00343393" w:rsidP="00343393">
      <w:pPr>
        <w:shd w:val="clear" w:color="auto" w:fill="D0CECE" w:themeFill="background2" w:themeFillShade="E6"/>
      </w:pPr>
      <w:r w:rsidRPr="008E779A">
        <w:rPr>
          <w:lang w:val="en-US"/>
        </w:rPr>
        <w:t>exit</w:t>
      </w:r>
    </w:p>
    <w:p w14:paraId="05B3783D" w14:textId="77777777" w:rsidR="00343393" w:rsidRDefault="00343393" w:rsidP="00343393">
      <w:pPr>
        <w:shd w:val="clear" w:color="auto" w:fill="FFFFFF" w:themeFill="background1"/>
      </w:pPr>
      <w:r>
        <w:t>У</w:t>
      </w:r>
      <w:r w:rsidRPr="00AA39DC">
        <w:t xml:space="preserve"> </w:t>
      </w:r>
      <w:r>
        <w:t>нас уже ранее в предыдущей главе было создано одно правило для пропуска пингов файрволом.</w:t>
      </w:r>
    </w:p>
    <w:p w14:paraId="511863CC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>security zone-pair trusted self</w:t>
      </w:r>
    </w:p>
    <w:p w14:paraId="2FB96652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rule 1</w:t>
      </w:r>
    </w:p>
    <w:p w14:paraId="76973020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action permit</w:t>
      </w:r>
    </w:p>
    <w:p w14:paraId="211E41C0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match protocol icmp</w:t>
      </w:r>
    </w:p>
    <w:p w14:paraId="20CD1B9F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343393">
      <w:pPr>
        <w:shd w:val="clear" w:color="auto" w:fill="FFFFFF" w:themeFill="background1"/>
      </w:pPr>
      <w:r w:rsidRPr="00AA39DC">
        <w:rPr>
          <w:lang w:val="en-US"/>
        </w:rPr>
        <w:t xml:space="preserve">    </w:t>
      </w:r>
      <w:r>
        <w:t>enable</w:t>
      </w:r>
    </w:p>
    <w:p w14:paraId="3B579A8B" w14:textId="77777777" w:rsidR="00343393" w:rsidRDefault="00343393" w:rsidP="00343393">
      <w:pPr>
        <w:shd w:val="clear" w:color="auto" w:fill="FFFFFF" w:themeFill="background1"/>
      </w:pPr>
    </w:p>
    <w:p w14:paraId="2AD08969" w14:textId="77777777" w:rsidR="00343393" w:rsidRPr="00AA39DC" w:rsidRDefault="00343393" w:rsidP="00343393">
      <w:pPr>
        <w:shd w:val="clear" w:color="auto" w:fill="FFFFFF" w:themeFill="background1"/>
      </w:pPr>
      <w:r>
        <w:t xml:space="preserve">Теперь нужно добавить еще одно для пропуска пакетов протокола </w:t>
      </w:r>
      <w:r>
        <w:rPr>
          <w:lang w:val="en-US"/>
        </w:rPr>
        <w:t>DHCP</w:t>
      </w:r>
      <w:r w:rsidRPr="00AA39DC">
        <w:t>:</w:t>
      </w:r>
    </w:p>
    <w:p w14:paraId="1D343C7D" w14:textId="77777777" w:rsidR="00343393" w:rsidRDefault="00343393" w:rsidP="00343393">
      <w:pPr>
        <w:shd w:val="clear" w:color="auto" w:fill="FFFFFF" w:themeFill="background1"/>
        <w:rPr>
          <w:lang w:val="en-US"/>
        </w:rPr>
      </w:pPr>
      <w:r>
        <w:rPr>
          <w:lang w:val="en-US"/>
        </w:rPr>
        <w:t>config</w:t>
      </w:r>
    </w:p>
    <w:p w14:paraId="78015BDA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security zone-pair trusted self</w:t>
      </w:r>
    </w:p>
    <w:p w14:paraId="672DAF3B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rule </w:t>
      </w:r>
      <w:r>
        <w:rPr>
          <w:lang w:val="en-US"/>
        </w:rPr>
        <w:t>2</w:t>
      </w:r>
    </w:p>
    <w:p w14:paraId="5EA86025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match protocol udp</w:t>
      </w:r>
    </w:p>
    <w:p w14:paraId="7C7D52FD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match source-port dhcp_client</w:t>
      </w:r>
    </w:p>
    <w:p w14:paraId="6EE5B529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match destination-port dhcp_server</w:t>
      </w:r>
    </w:p>
    <w:p w14:paraId="7D63CC78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action permit</w:t>
      </w:r>
    </w:p>
    <w:p w14:paraId="78A80B0E" w14:textId="77777777" w:rsidR="00343393" w:rsidRPr="00B13C01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enable</w:t>
      </w:r>
    </w:p>
    <w:p w14:paraId="61BD14D7" w14:textId="77777777" w:rsidR="00343393" w:rsidRPr="00B13C01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exit</w:t>
      </w:r>
    </w:p>
    <w:p w14:paraId="2DD56694" w14:textId="77777777" w:rsidR="00343393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exit</w:t>
      </w:r>
    </w:p>
    <w:p w14:paraId="6ECD19DF" w14:textId="77777777" w:rsidR="00343393" w:rsidRDefault="00343393" w:rsidP="00343393">
      <w:pPr>
        <w:shd w:val="clear" w:color="auto" w:fill="FFFFFF" w:themeFill="background1"/>
        <w:rPr>
          <w:lang w:val="en-US"/>
        </w:rPr>
      </w:pPr>
    </w:p>
    <w:p w14:paraId="4D66859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config</w:t>
      </w:r>
    </w:p>
    <w:p w14:paraId="7120866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security zone-pair trusted self</w:t>
      </w:r>
    </w:p>
    <w:p w14:paraId="07D17B0F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vesr-1(config-security-zone-pair)# rule 2</w:t>
      </w:r>
    </w:p>
    <w:p w14:paraId="0A6AAD51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match protocol udp</w:t>
      </w:r>
    </w:p>
    <w:p w14:paraId="3987BF1D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match source-port object-group dhcp_client</w:t>
      </w:r>
    </w:p>
    <w:p w14:paraId="27BB8857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match destination-port object-group dhcp_service</w:t>
      </w:r>
    </w:p>
    <w:p w14:paraId="606A2C0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action permit</w:t>
      </w:r>
    </w:p>
    <w:p w14:paraId="6428BC46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enable</w:t>
      </w:r>
    </w:p>
    <w:p w14:paraId="09CBA333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vesr-1(config-security-zone-pair-rule)# exit</w:t>
      </w:r>
    </w:p>
    <w:p w14:paraId="64407FDE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vesr-1(config-security-zone-pair)# exit</w:t>
      </w:r>
    </w:p>
    <w:p w14:paraId="19764529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exit</w:t>
      </w:r>
    </w:p>
    <w:p w14:paraId="694803BE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Warning: you have uncommitted configuration changes.</w:t>
      </w:r>
    </w:p>
    <w:p w14:paraId="0AC485A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commit</w:t>
      </w:r>
    </w:p>
    <w:p w14:paraId="304884F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2025-05-29T19:00:58+00:00 %CLI-I-CRIT: user admin from console  input: commit</w:t>
      </w:r>
    </w:p>
    <w:p w14:paraId="63773024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confirm</w:t>
      </w:r>
    </w:p>
    <w:p w14:paraId="6E7EC50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2025-05-29T19:01:01+00:00 %CLI-I-CRIT: user admin from console  input: confirm</w:t>
      </w:r>
    </w:p>
    <w:p w14:paraId="49E86835" w14:textId="77777777" w:rsidR="00343393" w:rsidRPr="0066295D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</w:t>
      </w:r>
    </w:p>
    <w:p w14:paraId="73F289E0" w14:textId="77777777" w:rsidR="00343393" w:rsidRPr="0066295D" w:rsidRDefault="00343393">
      <w:pPr>
        <w:numPr>
          <w:ilvl w:val="0"/>
          <w:numId w:val="40"/>
        </w:numPr>
        <w:spacing w:line="278" w:lineRule="auto"/>
      </w:pPr>
      <w:r w:rsidRPr="0066295D">
        <w:t>Разрешим работу сервера:</w:t>
      </w:r>
    </w:p>
    <w:p w14:paraId="3AA0414C" w14:textId="77777777" w:rsidR="00343393" w:rsidRPr="0066295D" w:rsidRDefault="00343393" w:rsidP="00343393">
      <w:r w:rsidRPr="0066295D">
        <w:t>Copy</w:t>
      </w:r>
    </w:p>
    <w:p w14:paraId="30F5E23E" w14:textId="77777777" w:rsidR="00343393" w:rsidRPr="0066295D" w:rsidRDefault="00343393" w:rsidP="00343393">
      <w:r w:rsidRPr="0066295D">
        <w:t>ip dhcp-server</w:t>
      </w:r>
    </w:p>
    <w:p w14:paraId="63F531FF" w14:textId="77777777" w:rsidR="00343393" w:rsidRPr="0066295D" w:rsidRDefault="00343393" w:rsidP="00343393">
      <w:r w:rsidRPr="0066295D">
        <w:t>Copy</w:t>
      </w:r>
    </w:p>
    <w:p w14:paraId="508BFCCC" w14:textId="77777777" w:rsidR="00343393" w:rsidRPr="0066295D" w:rsidRDefault="00343393" w:rsidP="00343393">
      <w:r w:rsidRPr="0066295D">
        <w:t>do commit</w:t>
      </w:r>
    </w:p>
    <w:p w14:paraId="256DECF0" w14:textId="77777777" w:rsidR="00343393" w:rsidRDefault="00343393" w:rsidP="00343393">
      <w:pPr>
        <w:rPr>
          <w:lang w:val="en-US"/>
        </w:rPr>
      </w:pPr>
      <w:r w:rsidRPr="0066295D">
        <w:t>do confirm</w:t>
      </w:r>
    </w:p>
    <w:p w14:paraId="052769F7" w14:textId="77777777" w:rsidR="00343393" w:rsidRDefault="00343393" w:rsidP="00343393">
      <w:pPr>
        <w:rPr>
          <w:lang w:val="en-US"/>
        </w:rPr>
      </w:pPr>
    </w:p>
    <w:p w14:paraId="5418D3BD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config</w:t>
      </w:r>
    </w:p>
    <w:p w14:paraId="577FDD8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ip dhcp-server</w:t>
      </w:r>
    </w:p>
    <w:p w14:paraId="5F62D5D7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do commit</w:t>
      </w:r>
    </w:p>
    <w:p w14:paraId="6DB289B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successfully applied and saved to flash. Commit timer strted, changes will be reverted in 600 seconds.</w:t>
      </w:r>
    </w:p>
    <w:p w14:paraId="755A584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2025-05-29T19:04:10+00:00 %CLI-I-CRIT: user admin from console  input: do commi</w:t>
      </w:r>
    </w:p>
    <w:p w14:paraId="25F935C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do confirm</w:t>
      </w:r>
    </w:p>
    <w:p w14:paraId="649187C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2025-05-29T19:04:22+00:00 %CLI-I-CRIT: user admin from console  input: do confim</w:t>
      </w:r>
    </w:p>
    <w:p w14:paraId="78C494E5" w14:textId="77777777" w:rsidR="00343393" w:rsidRPr="00B13C01" w:rsidRDefault="00343393" w:rsidP="00343393">
      <w:pPr>
        <w:shd w:val="clear" w:color="auto" w:fill="D0CECE" w:themeFill="background2" w:themeFillShade="E6"/>
      </w:pPr>
      <w:r w:rsidRPr="00AA39DC">
        <w:rPr>
          <w:lang w:val="en-US"/>
        </w:rPr>
        <w:t>vesr</w:t>
      </w:r>
      <w:r w:rsidRPr="00B13C01">
        <w:t>-1(</w:t>
      </w:r>
      <w:r w:rsidRPr="00AA39DC">
        <w:rPr>
          <w:lang w:val="en-US"/>
        </w:rPr>
        <w:t>config</w:t>
      </w:r>
      <w:r w:rsidRPr="00B13C01">
        <w:t xml:space="preserve">)# </w:t>
      </w:r>
      <w:r w:rsidRPr="00AA39DC">
        <w:rPr>
          <w:lang w:val="en-US"/>
        </w:rPr>
        <w:t>exit</w:t>
      </w:r>
    </w:p>
    <w:p w14:paraId="28910FC7" w14:textId="77777777" w:rsidR="00343393" w:rsidRPr="00B13C01" w:rsidRDefault="00343393" w:rsidP="00343393">
      <w:pPr>
        <w:shd w:val="clear" w:color="auto" w:fill="D0CECE" w:themeFill="background2" w:themeFillShade="E6"/>
      </w:pPr>
      <w:r w:rsidRPr="00AA39DC">
        <w:rPr>
          <w:lang w:val="en-US"/>
        </w:rPr>
        <w:t>vesr</w:t>
      </w:r>
      <w:r w:rsidRPr="00B13C01">
        <w:t>-1#</w:t>
      </w:r>
    </w:p>
    <w:p w14:paraId="6016FF10" w14:textId="77777777" w:rsidR="00343393" w:rsidRPr="00B13C01" w:rsidRDefault="00343393" w:rsidP="00343393">
      <w:pPr>
        <w:rPr>
          <w:b/>
          <w:bCs/>
        </w:rPr>
      </w:pPr>
      <w:r>
        <w:rPr>
          <w:b/>
          <w:bCs/>
        </w:rPr>
        <w:t xml:space="preserve">Включаем на РС1 и ЗС2 автоматическое получение сетевых настроек по </w:t>
      </w:r>
      <w:r>
        <w:rPr>
          <w:b/>
          <w:bCs/>
          <w:lang w:val="en-US"/>
        </w:rPr>
        <w:t>DHCP</w:t>
      </w:r>
      <w:r w:rsidRPr="00CD53E2">
        <w:rPr>
          <w:b/>
          <w:bCs/>
        </w:rPr>
        <w:t>:</w:t>
      </w:r>
    </w:p>
    <w:p w14:paraId="6D43E45F" w14:textId="77777777" w:rsidR="00343393" w:rsidRPr="00B13C01" w:rsidRDefault="00343393" w:rsidP="00343393">
      <w:pPr>
        <w:rPr>
          <w:b/>
          <w:bCs/>
        </w:rPr>
      </w:pPr>
    </w:p>
    <w:p w14:paraId="609D0F5D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PC1&gt; ip dhcp</w:t>
      </w:r>
    </w:p>
    <w:p w14:paraId="0463508F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PC1&gt; save PC1</w:t>
      </w:r>
    </w:p>
    <w:p w14:paraId="7C0B4D69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.  done</w:t>
      </w:r>
    </w:p>
    <w:p w14:paraId="69DFD56B" w14:textId="77777777" w:rsidR="00343393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</w:p>
    <w:p w14:paraId="4B0B6401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PC2&gt; ip dhcp</w:t>
      </w:r>
    </w:p>
    <w:p w14:paraId="0F08570E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PC2&gt; save PC2</w:t>
      </w:r>
    </w:p>
    <w:p w14:paraId="7EC8C58B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343393">
      <w:pPr>
        <w:shd w:val="clear" w:color="auto" w:fill="D0CECE" w:themeFill="background2" w:themeFillShade="E6"/>
        <w:rPr>
          <w:b/>
          <w:bCs/>
        </w:rPr>
      </w:pPr>
      <w:r w:rsidRPr="00B13C01">
        <w:rPr>
          <w:b/>
          <w:bCs/>
        </w:rPr>
        <w:t xml:space="preserve">.  </w:t>
      </w:r>
      <w:r w:rsidRPr="00CD53E2">
        <w:rPr>
          <w:b/>
          <w:bCs/>
          <w:lang w:val="en-US"/>
        </w:rPr>
        <w:t>done</w:t>
      </w:r>
    </w:p>
    <w:p w14:paraId="3C61F153" w14:textId="77777777" w:rsidR="00343393" w:rsidRPr="00B13C01" w:rsidRDefault="00343393" w:rsidP="00343393">
      <w:pPr>
        <w:rPr>
          <w:b/>
          <w:bCs/>
        </w:rPr>
      </w:pPr>
      <w:r w:rsidRPr="0066295D">
        <w:rPr>
          <w:b/>
          <w:bCs/>
        </w:rPr>
        <w:t>Проверяем</w:t>
      </w:r>
      <w:r w:rsidRPr="00B13C01">
        <w:rPr>
          <w:b/>
          <w:bCs/>
        </w:rPr>
        <w:t xml:space="preserve"> </w:t>
      </w:r>
      <w:r w:rsidRPr="0066295D">
        <w:rPr>
          <w:b/>
          <w:bCs/>
        </w:rPr>
        <w:t>параметры</w:t>
      </w:r>
      <w:r w:rsidRPr="00B13C01">
        <w:rPr>
          <w:b/>
          <w:bCs/>
        </w:rPr>
        <w:t xml:space="preserve"> </w:t>
      </w:r>
      <w:r w:rsidRPr="0066295D">
        <w:rPr>
          <w:b/>
          <w:bCs/>
          <w:lang w:val="en-US"/>
        </w:rPr>
        <w:t>DHCP</w:t>
      </w:r>
      <w:r w:rsidRPr="00B13C01">
        <w:rPr>
          <w:b/>
          <w:bCs/>
        </w:rPr>
        <w:t>-</w:t>
      </w:r>
      <w:r w:rsidRPr="0066295D">
        <w:rPr>
          <w:b/>
          <w:bCs/>
        </w:rPr>
        <w:t>сервера</w:t>
      </w:r>
      <w:r w:rsidRPr="00B13C01">
        <w:rPr>
          <w:b/>
          <w:bCs/>
        </w:rPr>
        <w:t>:</w:t>
      </w:r>
    </w:p>
    <w:p w14:paraId="1473C769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show ip dhcp server pool COMPANY</w:t>
      </w:r>
    </w:p>
    <w:p w14:paraId="38B5BAD9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vesr-1# show ip dhcp server pool COMPANY</w:t>
      </w:r>
    </w:p>
    <w:p w14:paraId="2ECDD70C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Name:                        COMPANY</w:t>
      </w:r>
    </w:p>
    <w:p w14:paraId="29BFB463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Network:                     172.16.1.0/24</w:t>
      </w:r>
    </w:p>
    <w:p w14:paraId="3A780951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Address-ranges:              172.16.1.1-172.16.1.254</w:t>
      </w:r>
    </w:p>
    <w:p w14:paraId="2A0A299D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Excluded-address-ranges:     172.16.1.1</w:t>
      </w:r>
    </w:p>
    <w:p w14:paraId="62EB46EC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                       </w:t>
      </w:r>
      <w:r>
        <w:rPr>
          <w:lang w:val="en-US"/>
        </w:rPr>
        <w:t xml:space="preserve">         </w:t>
      </w:r>
      <w:r w:rsidRPr="00CD53E2">
        <w:rPr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Default-router:              172.16.1.1</w:t>
      </w:r>
    </w:p>
    <w:p w14:paraId="1454219D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Dns-server:                  77.88.8.8</w:t>
      </w:r>
    </w:p>
    <w:p w14:paraId="7A9A37F5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Max lease time (d:h:m):      001:00:00</w:t>
      </w:r>
    </w:p>
    <w:p w14:paraId="0961AD7D" w14:textId="77777777" w:rsidR="00343393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Default lease time (d:h:m):  003:00:00</w:t>
      </w:r>
    </w:p>
    <w:p w14:paraId="03495514" w14:textId="77777777" w:rsidR="00343393" w:rsidRDefault="00343393" w:rsidP="00343393">
      <w:pPr>
        <w:tabs>
          <w:tab w:val="left" w:pos="8170"/>
        </w:tabs>
      </w:pPr>
      <w:r>
        <w:t>Адреса выдаются.</w:t>
      </w:r>
      <w:r w:rsidRPr="00CD53E2">
        <w:t xml:space="preserve"> </w:t>
      </w:r>
      <w:r>
        <w:t>И интерфейс маршрутизатора доступен:</w:t>
      </w:r>
    </w:p>
    <w:p w14:paraId="2F518A60" w14:textId="77777777" w:rsidR="00343393" w:rsidRDefault="00343393" w:rsidP="00343393">
      <w:pPr>
        <w:tabs>
          <w:tab w:val="left" w:pos="8170"/>
        </w:tabs>
      </w:pPr>
    </w:p>
    <w:p w14:paraId="663661DD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PC2&gt; ping 172.16.1.1</w:t>
      </w:r>
    </w:p>
    <w:p w14:paraId="4F5535B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84 bytes from 172.16.1.1 icmp_seq=1 ttl=64 time=4.332 ms</w:t>
      </w:r>
    </w:p>
    <w:p w14:paraId="12FADD44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84 bytes from 172.16.1.1 icmp_seq=2 ttl=64 time=1.772 ms</w:t>
      </w:r>
    </w:p>
    <w:p w14:paraId="3D073220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84 bytes from 172.16.1.1 icmp_seq=3 ttl=64 time=3.388 ms</w:t>
      </w:r>
    </w:p>
    <w:p w14:paraId="581AC6D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84 bytes from 172.16.1.1 icmp_seq=4 ttl=64 time=3.552 ms</w:t>
      </w:r>
    </w:p>
    <w:p w14:paraId="164B48C7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84 bytes from 172.16.1.1 icmp_seq=5 ttl=64 time=2.479 ms</w:t>
      </w:r>
    </w:p>
    <w:bookmarkStart w:id="16" w:name="_Toc201159815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6" w:displacedByCustomXml="prev"/>
    <w:sdt>
      <w:sdtPr>
        <w:rPr>
          <w:lang w:val="ro-RO"/>
        </w:rPr>
        <w:id w:val="-271313307"/>
        <w:placeholder>
          <w:docPart w:val="C7F595C4D2674112A6C08734DCF8D067"/>
        </w:placeholder>
        <w:temporary/>
        <w:showingPlcHdr/>
        <w15:appearance w15:val="hidden"/>
      </w:sdtPr>
      <w:sdtContent>
        <w:p w14:paraId="12B83987" w14:textId="77777777" w:rsidR="00C56D47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991694791"/>
        <w:placeholder>
          <w:docPart w:val="F049E3E877FF455C92140BA11D6B8720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4083A4DE" w14:textId="77777777" w:rsidR="00154A4E" w:rsidRPr="004E6785" w:rsidRDefault="00154A4E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1558B4AA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Прививание общественных ценностей и этики ребенку поможет ему хорошо интегрироваться в обществе. </w:t>
          </w:r>
        </w:p>
        <w:p w14:paraId="07179356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2E7BF8D9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650675EB" w14:textId="77777777" w:rsidR="009A2F30" w:rsidRPr="004E6785" w:rsidRDefault="00154A4E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589435268"/>
        <w:placeholder>
          <w:docPart w:val="F43244C5A6354522B6E9C1DA50924F31"/>
        </w:placeholder>
        <w:temporary/>
        <w:showingPlcHdr/>
        <w15:appearance w15:val="hidden"/>
      </w:sdtPr>
      <w:sdtContent>
        <w:p w14:paraId="43E6B773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05189305" w14:textId="77777777" w:rsidR="00211C7A" w:rsidRPr="004E6785" w:rsidRDefault="00000000" w:rsidP="00BB5275">
      <w:pPr>
        <w:pStyle w:val="af7"/>
        <w:rPr>
          <w:lang w:val="ro-RO"/>
        </w:rPr>
      </w:pPr>
      <w:sdt>
        <w:sdtPr>
          <w:rPr>
            <w:lang w:val="ro-RO"/>
          </w:rPr>
          <w:id w:val="1506167101"/>
          <w:placeholder>
            <w:docPart w:val="945E33C2C3294067B3455C00DAF2E44D"/>
          </w:placeholder>
          <w:temporary/>
          <w:showingPlcHdr/>
          <w15:appearance w15:val="hidden"/>
        </w:sdtPr>
        <w:sdtContent>
          <w:r w:rsidR="00154A4E"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последнем абзаце главы укажите связь между следующей главой и только что прочитанной информацией.</w:t>
          </w:r>
        </w:sdtContent>
      </w:sdt>
      <w:r w:rsidR="009A2F30" w:rsidRPr="004E6785">
        <w:rPr>
          <w:lang w:val="ro-RO" w:bidi="ru-RU"/>
        </w:rPr>
        <w:br w:type="page"/>
      </w:r>
    </w:p>
    <w:bookmarkStart w:id="17" w:name="_Toc201159816"/>
    <w:p w14:paraId="1ACCCAEF" w14:textId="2DFC8D16" w:rsidR="009A2F30" w:rsidRPr="004E6785" w:rsidRDefault="00000000" w:rsidP="009324B5">
      <w:pPr>
        <w:pStyle w:val="1"/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lang w:bidi="ru-RU"/>
        </w:rPr>
        <w:t xml:space="preserve">. </w:t>
      </w:r>
      <w:r w:rsidR="006A5A75">
        <w:t xml:space="preserve">Настройка  </w:t>
      </w:r>
      <w:r w:rsidR="006A5A75">
        <w:rPr>
          <w:lang w:val="en-US"/>
        </w:rPr>
        <w:t>NAT</w:t>
      </w:r>
      <w:r w:rsidR="006A5A75" w:rsidRPr="00022DA5">
        <w:t>(</w:t>
      </w:r>
      <w:r w:rsidR="006A5A75">
        <w:rPr>
          <w:lang w:val="en-US"/>
        </w:rPr>
        <w:t>SNAT</w:t>
      </w:r>
      <w:r w:rsidR="006A5A75" w:rsidRPr="00022DA5">
        <w:t xml:space="preserve">) </w:t>
      </w:r>
      <w:r w:rsidR="006A5A75">
        <w:t>для доступа</w:t>
      </w:r>
      <w:r w:rsidR="006A5A75" w:rsidRPr="00022DA5">
        <w:t xml:space="preserve"> </w:t>
      </w:r>
      <w:r w:rsidR="006A5A75">
        <w:t xml:space="preserve">в Интернет в </w:t>
      </w:r>
      <w:r w:rsidR="006A5A75" w:rsidRPr="00725084">
        <w:t>виртуально</w:t>
      </w:r>
      <w:r w:rsidR="006A5A75">
        <w:t xml:space="preserve">м маршрутизаторе </w:t>
      </w:r>
      <w:r w:rsidR="006A5A75">
        <w:rPr>
          <w:lang w:val="en-US"/>
        </w:rPr>
        <w:t>vESR</w:t>
      </w:r>
      <w:r w:rsidR="006A5A75">
        <w:t>.</w:t>
      </w:r>
      <w:bookmarkEnd w:id="17"/>
    </w:p>
    <w:p w14:paraId="34BE9EDE" w14:textId="0E4C64AD" w:rsidR="00611A3D" w:rsidRDefault="00611A3D">
      <w:pPr>
        <w:pStyle w:val="ac"/>
        <w:numPr>
          <w:ilvl w:val="0"/>
          <w:numId w:val="48"/>
        </w:numPr>
        <w:spacing w:after="160" w:line="278" w:lineRule="auto"/>
      </w:pPr>
      <w:r>
        <w:t xml:space="preserve">Настройка  </w:t>
      </w:r>
      <w:r w:rsidRPr="006B4249">
        <w:rPr>
          <w:lang w:val="en-US"/>
        </w:rPr>
        <w:t>NAT</w:t>
      </w:r>
      <w:r w:rsidRPr="00022DA5">
        <w:t>(</w:t>
      </w:r>
      <w:r w:rsidRPr="006B4249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r w:rsidRPr="006B4249">
        <w:rPr>
          <w:lang w:val="en-US"/>
        </w:rPr>
        <w:t>vESR</w:t>
      </w:r>
      <w:r>
        <w:t>.</w:t>
      </w:r>
    </w:p>
    <w:p w14:paraId="0FE17B80" w14:textId="77777777" w:rsidR="00611A3D" w:rsidRPr="006B4249" w:rsidRDefault="00611A3D" w:rsidP="00611A3D">
      <w:r w:rsidRPr="006B4249">
        <w:rPr>
          <w:b/>
          <w:bCs/>
        </w:rPr>
        <w:t>NAT (Network Address Translation) — это механизм преобразования локальных (частных) IP-адресов в глобальные (публичные) и наоборот</w:t>
      </w:r>
      <w:r w:rsidRPr="006B4249">
        <w:t>. Функция Source NAT (SNAT) используется для подмены адреса источника у пакетов, проходящих через сетевой шлюз</w:t>
      </w:r>
      <w:r w:rsidRPr="00753486">
        <w:t xml:space="preserve"> </w:t>
      </w:r>
      <w:r>
        <w:t xml:space="preserve">и </w:t>
      </w:r>
      <w:r w:rsidRPr="006B4249">
        <w:t>обеспечивает безопасность сети</w:t>
      </w:r>
      <w:r>
        <w:t>.</w:t>
      </w:r>
    </w:p>
    <w:p w14:paraId="584B909A" w14:textId="77777777" w:rsidR="00611A3D" w:rsidRPr="006B4249" w:rsidRDefault="00611A3D" w:rsidP="00611A3D">
      <w:r w:rsidRPr="006B4249">
        <w:rPr>
          <w:b/>
          <w:bCs/>
        </w:rPr>
        <w:t>Процесс работы NAT</w:t>
      </w:r>
      <w:r w:rsidRPr="006B4249">
        <w:t>:</w:t>
      </w:r>
    </w:p>
    <w:p w14:paraId="65F73923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Устройство отправляет запрос в интернет</w:t>
      </w:r>
      <w:r w:rsidRPr="006B4249"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Когда пакет данных достигает маршрутизатора</w:t>
      </w:r>
      <w:r w:rsidRPr="006B4249"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Когда ответ от сервера приходит обратно в сеть</w:t>
      </w:r>
      <w:r w:rsidRPr="006B4249"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611A3D">
      <w:r w:rsidRPr="006B4249">
        <w:t>Типы NAT</w:t>
      </w:r>
    </w:p>
    <w:p w14:paraId="33B575EB" w14:textId="77777777" w:rsidR="00611A3D" w:rsidRPr="006B4249" w:rsidRDefault="00611A3D" w:rsidP="00611A3D">
      <w:r w:rsidRPr="006B4249">
        <w:rPr>
          <w:b/>
          <w:bCs/>
        </w:rPr>
        <w:t>Существует несколько типов NAT</w:t>
      </w:r>
      <w:r w:rsidRPr="006B4249">
        <w:t>:</w:t>
      </w:r>
    </w:p>
    <w:p w14:paraId="53798FE3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</w:rPr>
        <w:t>Статический NAT (Static NAT)</w:t>
      </w:r>
      <w:r w:rsidRPr="006B4249">
        <w:t xml:space="preserve">.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</w:rPr>
        <w:t>Динамический NAT (Dynamic NAT)</w:t>
      </w:r>
      <w:r w:rsidRPr="006B4249"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  <w:lang w:val="en-US"/>
        </w:rPr>
        <w:t xml:space="preserve">PAT (Port Address Translation), </w:t>
      </w:r>
      <w:r w:rsidRPr="006B4249">
        <w:rPr>
          <w:b/>
          <w:bCs/>
        </w:rPr>
        <w:t>также</w:t>
      </w:r>
      <w:r w:rsidRPr="006B4249">
        <w:rPr>
          <w:b/>
          <w:bCs/>
          <w:lang w:val="en-US"/>
        </w:rPr>
        <w:t xml:space="preserve"> </w:t>
      </w:r>
      <w:r w:rsidRPr="006B4249">
        <w:rPr>
          <w:b/>
          <w:bCs/>
        </w:rPr>
        <w:t>известный</w:t>
      </w:r>
      <w:r w:rsidRPr="006B4249">
        <w:rPr>
          <w:b/>
          <w:bCs/>
          <w:lang w:val="en-US"/>
        </w:rPr>
        <w:t xml:space="preserve"> </w:t>
      </w:r>
      <w:r w:rsidRPr="006B4249">
        <w:rPr>
          <w:b/>
          <w:bCs/>
        </w:rPr>
        <w:t>как</w:t>
      </w:r>
      <w:r w:rsidRPr="006B4249">
        <w:rPr>
          <w:b/>
          <w:bCs/>
          <w:lang w:val="en-US"/>
        </w:rPr>
        <w:t xml:space="preserve"> NAT Overload</w:t>
      </w:r>
      <w:r w:rsidRPr="006B4249">
        <w:rPr>
          <w:lang w:val="en-US"/>
        </w:rPr>
        <w:t xml:space="preserve">. </w:t>
      </w:r>
      <w:r w:rsidRPr="006B4249"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611A3D">
      <w:r w:rsidRPr="006B4249">
        <w:t>Преимущества и недостатки NAT</w:t>
      </w:r>
    </w:p>
    <w:p w14:paraId="54B41229" w14:textId="77777777" w:rsidR="00611A3D" w:rsidRPr="006B4249" w:rsidRDefault="00611A3D" w:rsidP="00611A3D">
      <w:r w:rsidRPr="006B4249">
        <w:rPr>
          <w:b/>
          <w:bCs/>
        </w:rPr>
        <w:t>Преимущества NAT</w:t>
      </w:r>
      <w:r w:rsidRPr="006B4249">
        <w:t>:</w:t>
      </w:r>
    </w:p>
    <w:p w14:paraId="1B29928D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Экономия IP-адресов</w:t>
      </w:r>
      <w:r w:rsidRPr="006B4249">
        <w:t xml:space="preserve">.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Повышение безопасности</w:t>
      </w:r>
      <w:r w:rsidRPr="006B4249"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Управление трафиком</w:t>
      </w:r>
      <w:r w:rsidRPr="006B4249"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6B4249" w:rsidRDefault="00611A3D" w:rsidP="00611A3D">
      <w:r w:rsidRPr="006B4249">
        <w:rPr>
          <w:b/>
          <w:bCs/>
        </w:rPr>
        <w:t>Недостатки NAT</w:t>
      </w:r>
      <w:r w:rsidRPr="006B4249">
        <w:t>:</w:t>
      </w:r>
    </w:p>
    <w:p w14:paraId="7D0EC998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Задержки в пути из-за преобразования</w:t>
      </w:r>
      <w:r w:rsidRPr="006B4249"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Некоторые приложения не функционируют при включённом NAT</w:t>
      </w:r>
      <w:r w:rsidRPr="006B4249">
        <w:t xml:space="preserve">. Например, приложения, которые применяют передачу данных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Сложности с туннелированием протоколов, таких как IPsec</w:t>
      </w:r>
      <w:r w:rsidRPr="006B4249">
        <w:t>. NAT изменяет заголовки пакетов, а это может привести к проблемам с корректной передачей зашифрованных данных.</w:t>
      </w:r>
    </w:p>
    <w:p w14:paraId="4BE1F5B3" w14:textId="1D3AB81B" w:rsidR="00611A3D" w:rsidRDefault="00611A3D" w:rsidP="00611A3D">
      <w:r>
        <w:t>Используем схему подключения сетевых устройств , рассмотренную в предыдущей главе для н</w:t>
      </w:r>
      <w:r w:rsidRPr="006B4249">
        <w:t>астро</w:t>
      </w:r>
      <w:r>
        <w:t>йки</w:t>
      </w:r>
      <w:r w:rsidRPr="006B4249">
        <w:t xml:space="preserve"> доступ</w:t>
      </w:r>
      <w:r>
        <w:t>а</w:t>
      </w:r>
      <w:r w:rsidRPr="006B4249">
        <w:t xml:space="preserve"> с </w:t>
      </w:r>
      <w:r>
        <w:rPr>
          <w:lang w:val="en-US"/>
        </w:rPr>
        <w:t>PC</w:t>
      </w:r>
      <w:r w:rsidRPr="00753486">
        <w:t>1</w:t>
      </w:r>
      <w:r w:rsidRPr="006B4249">
        <w:t xml:space="preserve"> (</w:t>
      </w:r>
      <w:r>
        <w:t>172.16</w:t>
      </w:r>
      <w:r w:rsidRPr="006B4249">
        <w:t xml:space="preserve">.1.100/24) и </w:t>
      </w:r>
      <w:r>
        <w:rPr>
          <w:b/>
          <w:bCs/>
          <w:lang w:val="en-US"/>
        </w:rPr>
        <w:t>PC</w:t>
      </w:r>
      <w:r w:rsidRPr="00753486">
        <w:rPr>
          <w:b/>
          <w:bCs/>
        </w:rPr>
        <w:t>2</w:t>
      </w:r>
      <w:r w:rsidRPr="006B4249">
        <w:t xml:space="preserve"> (</w:t>
      </w:r>
      <w:r>
        <w:t>172.16</w:t>
      </w:r>
      <w:r w:rsidRPr="006B4249">
        <w:t>.1.200/24) к публичной сети с использованием функции Source NAT, через ip-адрес</w:t>
      </w:r>
      <w:r>
        <w:t xml:space="preserve"> виртуальный маршрутизатор </w:t>
      </w:r>
      <w:r w:rsidR="00C160B3">
        <w:rPr>
          <w:lang w:val="en-US"/>
        </w:rPr>
        <w:t>vesr</w:t>
      </w:r>
      <w:r w:rsidR="00C160B3" w:rsidRPr="00C160B3">
        <w:t>-1</w:t>
      </w:r>
      <w:r w:rsidRPr="00753486">
        <w:rPr>
          <w:b/>
          <w:bCs/>
        </w:rPr>
        <w:t xml:space="preserve"> </w:t>
      </w:r>
      <w:r w:rsidRPr="006B4249">
        <w:t>который смотрит в настоящую сеть Интернет.</w:t>
      </w:r>
      <w:r>
        <w:t xml:space="preserve"> Работу по настройке интерфейсов , назначение адресов и мэжсетевого экрана мы уже проделали в предыдущей главе, но сказано неоднократно было : «Повторение-мать учения», поэтому не будет нарушать традицию ( вводить снова эти команды в консоли маршрутизатора не обязательно):</w:t>
      </w:r>
    </w:p>
    <w:p w14:paraId="369BA553" w14:textId="77777777" w:rsidR="00611A3D" w:rsidRDefault="00611A3D" w:rsidP="00611A3D">
      <w:r>
        <w:t xml:space="preserve">Проверяем доступ к сети с устройства </w:t>
      </w:r>
      <w:r>
        <w:rPr>
          <w:lang w:val="en-US"/>
        </w:rPr>
        <w:t>PC</w:t>
      </w:r>
      <w:r w:rsidRPr="00B84C8B">
        <w:t>2</w:t>
      </w:r>
      <w:r>
        <w:t>:</w:t>
      </w:r>
    </w:p>
    <w:p w14:paraId="0C223E11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PC2&gt; ping 8.8.8.8</w:t>
      </w:r>
    </w:p>
    <w:p w14:paraId="18B3CEA5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8.8.8.8 icmp_seq=1 timeout</w:t>
      </w:r>
    </w:p>
    <w:p w14:paraId="450B59D2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8.8.8.8 icmp_seq=2 timeout</w:t>
      </w:r>
    </w:p>
    <w:p w14:paraId="5F81AADF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8.8.8.8 icmp_seq=3 timeout</w:t>
      </w:r>
    </w:p>
    <w:p w14:paraId="0C85283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8.8.8.8 icmp_seq=4 timeout</w:t>
      </w:r>
    </w:p>
    <w:p w14:paraId="6B63D151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8.8.8.8 icmp_seq=5 timeout</w:t>
      </w:r>
    </w:p>
    <w:p w14:paraId="6F61F161" w14:textId="77777777" w:rsidR="00611A3D" w:rsidRPr="006B4249" w:rsidRDefault="00611A3D">
      <w:pPr>
        <w:numPr>
          <w:ilvl w:val="0"/>
          <w:numId w:val="45"/>
        </w:numPr>
        <w:spacing w:line="278" w:lineRule="auto"/>
      </w:pPr>
      <w:r w:rsidRPr="006B4249">
        <w:t>Назначаем IP-адреса на интерфейсы</w:t>
      </w:r>
      <w:r>
        <w:t xml:space="preserve"> командами</w:t>
      </w:r>
      <w:r w:rsidRPr="006B4249">
        <w:t>:</w:t>
      </w:r>
    </w:p>
    <w:p w14:paraId="1B76183E" w14:textId="77777777" w:rsidR="00611A3D" w:rsidRPr="006B4249" w:rsidRDefault="00611A3D" w:rsidP="00611A3D">
      <w:r w:rsidRPr="006B4249">
        <w:t>configure</w:t>
      </w:r>
    </w:p>
    <w:p w14:paraId="1C8CBBB2" w14:textId="77777777" w:rsidR="00611A3D" w:rsidRPr="006B4249" w:rsidRDefault="00611A3D">
      <w:pPr>
        <w:numPr>
          <w:ilvl w:val="0"/>
          <w:numId w:val="46"/>
        </w:numPr>
        <w:spacing w:line="278" w:lineRule="auto"/>
      </w:pPr>
      <w:r w:rsidRPr="006B4249">
        <w:t>на интерфейс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gi1/0/1</w:t>
      </w:r>
    </w:p>
    <w:p w14:paraId="2994E29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description connection_WAN</w:t>
      </w:r>
    </w:p>
    <w:p w14:paraId="4FC49902" w14:textId="77777777" w:rsidR="00611A3D" w:rsidRPr="00B84C8B" w:rsidRDefault="00611A3D" w:rsidP="00611A3D">
      <w:pPr>
        <w:rPr>
          <w:lang w:val="en-US"/>
        </w:rPr>
      </w:pPr>
      <w:r w:rsidRPr="00B84C8B">
        <w:rPr>
          <w:lang w:val="en-US"/>
        </w:rPr>
        <w:t>ip address dhcp</w:t>
      </w:r>
    </w:p>
    <w:p w14:paraId="442ED4BE" w14:textId="77777777" w:rsidR="00611A3D" w:rsidRPr="006B4249" w:rsidRDefault="00611A3D" w:rsidP="00611A3D">
      <w:r w:rsidRPr="006B4249">
        <w:t>exit</w:t>
      </w:r>
    </w:p>
    <w:p w14:paraId="53A44FE5" w14:textId="77777777" w:rsidR="00611A3D" w:rsidRPr="006B4249" w:rsidRDefault="00611A3D">
      <w:pPr>
        <w:numPr>
          <w:ilvl w:val="0"/>
          <w:numId w:val="47"/>
        </w:numPr>
        <w:spacing w:line="278" w:lineRule="auto"/>
      </w:pPr>
      <w:r w:rsidRPr="006B4249">
        <w:t xml:space="preserve">на интерфейс смотрящий в сторону </w:t>
      </w:r>
      <w:r>
        <w:rPr>
          <w:lang w:val="en-US"/>
        </w:rPr>
        <w:t>PC</w:t>
      </w:r>
      <w:r w:rsidRPr="00753486">
        <w:t>1</w:t>
      </w:r>
      <w:r w:rsidRPr="006B4249">
        <w:t xml:space="preserve"> и </w:t>
      </w:r>
      <w:r>
        <w:rPr>
          <w:lang w:val="en-US"/>
        </w:rPr>
        <w:t>PC</w:t>
      </w:r>
      <w:r w:rsidRPr="000F3430">
        <w:t>2</w:t>
      </w:r>
      <w:r w:rsidRPr="006B4249">
        <w:t xml:space="preserve"> назначаем статический адрес из подсети </w:t>
      </w:r>
      <w:r>
        <w:t>172.16</w:t>
      </w:r>
      <w:r w:rsidRPr="006B4249">
        <w:t>.1.0/24</w:t>
      </w:r>
    </w:p>
    <w:p w14:paraId="6199D9F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gi1/0/2</w:t>
      </w:r>
    </w:p>
    <w:p w14:paraId="664C718F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description connection_</w:t>
      </w:r>
      <w:r>
        <w:rPr>
          <w:lang w:val="en-US"/>
        </w:rPr>
        <w:t>LAN_GATEWAY</w:t>
      </w:r>
    </w:p>
    <w:p w14:paraId="1DAD7310" w14:textId="77777777" w:rsidR="00611A3D" w:rsidRPr="00B84C8B" w:rsidRDefault="00611A3D" w:rsidP="00611A3D">
      <w:pPr>
        <w:rPr>
          <w:lang w:val="en-US"/>
        </w:rPr>
      </w:pPr>
      <w:r w:rsidRPr="00B84C8B">
        <w:rPr>
          <w:lang w:val="en-US"/>
        </w:rPr>
        <w:t>ip address 172.16.1.1/24</w:t>
      </w:r>
    </w:p>
    <w:p w14:paraId="2223E6CF" w14:textId="77777777" w:rsidR="00611A3D" w:rsidRPr="006B4249" w:rsidRDefault="00611A3D" w:rsidP="00611A3D">
      <w:r w:rsidRPr="006B4249">
        <w:t>exit</w:t>
      </w:r>
    </w:p>
    <w:p w14:paraId="565A5D4D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Создадим зону безопасности </w:t>
      </w:r>
      <w:r w:rsidRPr="00482BA4">
        <w:rPr>
          <w:b/>
          <w:bCs/>
        </w:rPr>
        <w:t>«trusted»</w:t>
      </w:r>
      <w:r w:rsidRPr="006B4249">
        <w:t xml:space="preserve"> и установим принадлежность интерфейса </w:t>
      </w:r>
      <w:r w:rsidRPr="00482BA4">
        <w:rPr>
          <w:b/>
          <w:bCs/>
        </w:rPr>
        <w:t>gi1/0/2</w:t>
      </w:r>
      <w:r w:rsidRPr="006B4249">
        <w:t xml:space="preserve"> (смотрящего в подсеть </w:t>
      </w:r>
      <w:r w:rsidRPr="00482BA4">
        <w:rPr>
          <w:lang w:val="en-US"/>
        </w:rPr>
        <w:t>PC</w:t>
      </w:r>
      <w:r w:rsidRPr="000F3430">
        <w:t>1</w:t>
      </w:r>
      <w:r w:rsidRPr="006B4249">
        <w:t xml:space="preserve"> и </w:t>
      </w:r>
      <w:r w:rsidRPr="00482BA4">
        <w:rPr>
          <w:lang w:val="en-US"/>
        </w:rPr>
        <w:t>PC</w:t>
      </w:r>
      <w:r w:rsidRPr="000F3430">
        <w:t>2</w:t>
      </w:r>
      <w:r w:rsidRPr="006B4249">
        <w:t>)</w:t>
      </w:r>
      <w:r w:rsidRPr="000F3430">
        <w:t xml:space="preserve"> </w:t>
      </w:r>
      <w:r>
        <w:t>командами</w:t>
      </w:r>
      <w:r w:rsidRPr="006B4249">
        <w:t>:</w:t>
      </w:r>
    </w:p>
    <w:p w14:paraId="63BA457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 trusted</w:t>
      </w:r>
    </w:p>
    <w:p w14:paraId="7C07AEAF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DC5623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gi1/0/2</w:t>
      </w:r>
    </w:p>
    <w:p w14:paraId="2855AE8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security-zone trusted</w:t>
      </w:r>
    </w:p>
    <w:p w14:paraId="7A151CA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16F90192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Создадим зону безопасности </w:t>
      </w:r>
      <w:r w:rsidRPr="00482BA4">
        <w:rPr>
          <w:b/>
          <w:bCs/>
        </w:rPr>
        <w:t>«untrusted»</w:t>
      </w:r>
      <w:r w:rsidRPr="006B4249">
        <w:t xml:space="preserve"> и установим принадлежность интерфейса </w:t>
      </w:r>
      <w:r w:rsidRPr="00482BA4">
        <w:rPr>
          <w:b/>
          <w:bCs/>
        </w:rPr>
        <w:t>gi1/0/1</w:t>
      </w:r>
      <w:r w:rsidRPr="006B4249">
        <w:t xml:space="preserve"> (смотрящего в настоящую сеть Интернет)</w:t>
      </w:r>
      <w:r w:rsidRPr="00482BA4">
        <w:t xml:space="preserve"> </w:t>
      </w:r>
      <w:r>
        <w:t>командами</w:t>
      </w:r>
      <w:r w:rsidRPr="006B4249">
        <w:t>:</w:t>
      </w:r>
    </w:p>
    <w:p w14:paraId="69BDFBDA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 untrusted</w:t>
      </w:r>
    </w:p>
    <w:p w14:paraId="3873D4C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EB6B66D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gi1/0/1</w:t>
      </w:r>
    </w:p>
    <w:p w14:paraId="52814F2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security-zone untrusted</w:t>
      </w:r>
    </w:p>
    <w:p w14:paraId="45C6B063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72698D4B" w14:textId="77777777" w:rsidR="00611A3D" w:rsidRPr="00B84C8B" w:rsidRDefault="00611A3D" w:rsidP="00611A3D">
      <w:pPr>
        <w:rPr>
          <w:lang w:val="en-US"/>
        </w:rPr>
      </w:pPr>
      <w:r w:rsidRPr="006B4249">
        <w:rPr>
          <w:lang w:val="en-US"/>
        </w:rPr>
        <w:t>do</w:t>
      </w:r>
      <w:r w:rsidRPr="00B84C8B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565E7373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>
        <w:t>Д</w:t>
      </w:r>
      <w:r w:rsidRPr="006B4249">
        <w:t>ля конфигурирования SNAT и настройки правил зон безопасности потребуется создать профиль адресов сети «</w:t>
      </w:r>
      <w:r>
        <w:t>LAN_GATEWAY</w:t>
      </w:r>
      <w:r w:rsidRPr="006B4249"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611A3D"/>
    <w:p w14:paraId="4741C86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object-group network </w:t>
      </w:r>
      <w:r>
        <w:rPr>
          <w:lang w:val="en-US"/>
        </w:rPr>
        <w:t>LAN_GATEWAY</w:t>
      </w:r>
    </w:p>
    <w:p w14:paraId="41B245A1" w14:textId="77777777" w:rsidR="00611A3D" w:rsidRPr="00B84C8B" w:rsidRDefault="00611A3D" w:rsidP="00611A3D">
      <w:pPr>
        <w:rPr>
          <w:lang w:val="en-US"/>
        </w:rPr>
      </w:pPr>
      <w:r w:rsidRPr="006B4249">
        <w:rPr>
          <w:lang w:val="en-US"/>
        </w:rPr>
        <w:t>ip</w:t>
      </w:r>
      <w:r w:rsidRPr="00B84C8B">
        <w:rPr>
          <w:lang w:val="en-US"/>
        </w:rPr>
        <w:t xml:space="preserve"> </w:t>
      </w:r>
      <w:r w:rsidRPr="006B4249">
        <w:rPr>
          <w:lang w:val="en-US"/>
        </w:rPr>
        <w:t>address</w:t>
      </w:r>
      <w:r w:rsidRPr="00B84C8B">
        <w:rPr>
          <w:lang w:val="en-US"/>
        </w:rPr>
        <w:t>-</w:t>
      </w:r>
      <w:r w:rsidRPr="006B4249">
        <w:rPr>
          <w:lang w:val="en-US"/>
        </w:rPr>
        <w:t>range</w:t>
      </w:r>
      <w:r w:rsidRPr="00B84C8B">
        <w:rPr>
          <w:lang w:val="en-US"/>
        </w:rPr>
        <w:t xml:space="preserve"> 172.16.1.1-172.16.1.254         # </w:t>
      </w:r>
      <w:r>
        <w:t>указываем</w:t>
      </w:r>
      <w:r w:rsidRPr="00B84C8B">
        <w:rPr>
          <w:lang w:val="en-US"/>
        </w:rPr>
        <w:t xml:space="preserve"> </w:t>
      </w:r>
      <w:r>
        <w:t>всю</w:t>
      </w:r>
      <w:r w:rsidRPr="00B84C8B">
        <w:rPr>
          <w:lang w:val="en-US"/>
        </w:rPr>
        <w:t xml:space="preserve"> </w:t>
      </w:r>
      <w:r>
        <w:t>локальную</w:t>
      </w:r>
      <w:r w:rsidRPr="00B84C8B">
        <w:rPr>
          <w:lang w:val="en-US"/>
        </w:rPr>
        <w:t xml:space="preserve"> </w:t>
      </w:r>
      <w:r>
        <w:t>сеть</w:t>
      </w:r>
    </w:p>
    <w:p w14:paraId="6F25FC7D" w14:textId="77777777" w:rsidR="00611A3D" w:rsidRPr="00B84C8B" w:rsidRDefault="00611A3D" w:rsidP="00611A3D">
      <w:r w:rsidRPr="006B4249">
        <w:rPr>
          <w:lang w:val="en-US"/>
        </w:rPr>
        <w:t>exit</w:t>
      </w:r>
    </w:p>
    <w:p w14:paraId="1F5440CC" w14:textId="77777777" w:rsidR="00611A3D" w:rsidRPr="006B4249" w:rsidRDefault="00611A3D" w:rsidP="00611A3D">
      <w: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lang w:val="en-US"/>
        </w:rPr>
        <w:t>DHCP</w:t>
      </w:r>
      <w:r w:rsidRPr="00025584">
        <w:t xml:space="preserve">. </w:t>
      </w:r>
      <w:r>
        <w:t xml:space="preserve">Проверить их наличие можно еоандой </w:t>
      </w:r>
      <w:r>
        <w:rPr>
          <w:lang w:val="en-US"/>
        </w:rPr>
        <w:t>show</w:t>
      </w:r>
      <w:r w:rsidRPr="00025584">
        <w:t xml:space="preserve"> </w:t>
      </w:r>
      <w:r>
        <w:rPr>
          <w:lang w:val="en-US"/>
        </w:rPr>
        <w:t>run</w:t>
      </w:r>
      <w:r w:rsidRPr="00025584">
        <w:t>.</w:t>
      </w:r>
    </w:p>
    <w:p w14:paraId="7E468F79" w14:textId="77777777" w:rsidR="00611A3D" w:rsidRPr="00321440" w:rsidRDefault="00611A3D" w:rsidP="00611A3D">
      <w:pPr>
        <w:rPr>
          <w:lang w:val="en-US"/>
        </w:rPr>
      </w:pPr>
      <w:r>
        <w:t xml:space="preserve">Для настройки </w:t>
      </w:r>
      <w:r>
        <w:rPr>
          <w:lang w:val="en-US"/>
        </w:rPr>
        <w:t>NAT</w:t>
      </w:r>
      <w:r w:rsidRPr="003F7507">
        <w:t xml:space="preserve"> </w:t>
      </w:r>
      <w:r>
        <w:t xml:space="preserve">необходимо знать </w:t>
      </w:r>
      <w:r>
        <w:rPr>
          <w:lang w:val="en-US"/>
        </w:rPr>
        <w:t>IP</w:t>
      </w:r>
      <w:r w:rsidRPr="003F7507">
        <w:t xml:space="preserve"> </w:t>
      </w:r>
      <w:r>
        <w:t>адрес интерфейса , «смотрящего» в Интернет. Для</w:t>
      </w:r>
      <w:r w:rsidRPr="00321440">
        <w:rPr>
          <w:lang w:val="en-US"/>
        </w:rPr>
        <w:t xml:space="preserve"> </w:t>
      </w:r>
      <w:r>
        <w:t>этого</w:t>
      </w:r>
      <w:r w:rsidRPr="00321440">
        <w:rPr>
          <w:lang w:val="en-US"/>
        </w:rPr>
        <w:t xml:space="preserve"> </w:t>
      </w:r>
      <w:r>
        <w:t>даем</w:t>
      </w:r>
      <w:r w:rsidRPr="00321440">
        <w:rPr>
          <w:lang w:val="en-US"/>
        </w:rPr>
        <w:t xml:space="preserve"> </w:t>
      </w:r>
      <w:r>
        <w:t>команду</w:t>
      </w:r>
      <w:r w:rsidRPr="00321440">
        <w:rPr>
          <w:lang w:val="en-US"/>
        </w:rPr>
        <w:t>:</w:t>
      </w:r>
    </w:p>
    <w:p w14:paraId="73FB0C17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vesr-1# sh ip interfaces gigabitethernet 1/0/1</w:t>
      </w:r>
    </w:p>
    <w:p w14:paraId="010BC75E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611A3D">
      <w:pPr>
        <w:shd w:val="clear" w:color="auto" w:fill="D0CECE" w:themeFill="background2" w:themeFillShade="E6"/>
      </w:pPr>
      <w: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611A3D">
      <w:pPr>
        <w:shd w:val="clear" w:color="auto" w:fill="D0CECE" w:themeFill="background2" w:themeFillShade="E6"/>
      </w:pPr>
      <w:r w:rsidRPr="003F7507">
        <w:rPr>
          <w:b/>
          <w:bCs/>
          <w:color w:val="002B5D"/>
          <w:u w:val="single"/>
          <w:bdr w:val="single" w:sz="18" w:space="0" w:color="002B5D"/>
        </w:rPr>
        <w:t>192.168.10.74</w:t>
      </w:r>
      <w:r>
        <w:t>/24                                      gi1/0/1                Up                        Up      DHCP      --</w:t>
      </w:r>
    </w:p>
    <w:p w14:paraId="3A4D5E48" w14:textId="77777777" w:rsidR="00611A3D" w:rsidRPr="003F7507" w:rsidRDefault="00611A3D" w:rsidP="00611A3D">
      <w:r>
        <w:t xml:space="preserve">И копируем </w:t>
      </w:r>
      <w:r>
        <w:rPr>
          <w:lang w:val="en-US"/>
        </w:rPr>
        <w:t>IP</w:t>
      </w:r>
      <w:r w:rsidRPr="003F7507">
        <w:t xml:space="preserve"> </w:t>
      </w:r>
      <w:r>
        <w:t>адрес.</w:t>
      </w:r>
    </w:p>
    <w:p w14:paraId="4526D396" w14:textId="77777777" w:rsidR="00611A3D" w:rsidRDefault="00611A3D" w:rsidP="00611A3D">
      <w:r>
        <w:t>А</w:t>
      </w:r>
      <w:r w:rsidRPr="00025584">
        <w:t xml:space="preserve"> </w:t>
      </w:r>
      <w: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611A3D">
      <w:r>
        <w:rPr>
          <w:lang w:val="en-US"/>
        </w:rPr>
        <w:t>configure</w:t>
      </w:r>
    </w:p>
    <w:p w14:paraId="17E05B19" w14:textId="77777777" w:rsidR="00611A3D" w:rsidRPr="00B84C8B" w:rsidRDefault="00611A3D" w:rsidP="00611A3D">
      <w:r w:rsidRPr="006B4249">
        <w:rPr>
          <w:lang w:val="en-US"/>
        </w:rPr>
        <w:t>object</w:t>
      </w:r>
      <w:r w:rsidRPr="00B84C8B">
        <w:t>-</w:t>
      </w:r>
      <w:r w:rsidRPr="006B4249">
        <w:rPr>
          <w:lang w:val="en-US"/>
        </w:rPr>
        <w:t>group</w:t>
      </w:r>
      <w:r w:rsidRPr="00B84C8B">
        <w:t xml:space="preserve"> </w:t>
      </w:r>
      <w:r w:rsidRPr="006B4249">
        <w:rPr>
          <w:lang w:val="en-US"/>
        </w:rPr>
        <w:t>network</w:t>
      </w:r>
      <w:r w:rsidRPr="00B84C8B">
        <w:t xml:space="preserve"> </w:t>
      </w:r>
      <w:r w:rsidRPr="006B4249">
        <w:rPr>
          <w:lang w:val="en-US"/>
        </w:rPr>
        <w:t>WAN</w:t>
      </w:r>
    </w:p>
    <w:p w14:paraId="15137F9D" w14:textId="77777777" w:rsidR="00611A3D" w:rsidRPr="006B4249" w:rsidRDefault="00611A3D" w:rsidP="00611A3D">
      <w:r w:rsidRPr="006B4249">
        <w:rPr>
          <w:lang w:val="en-US"/>
        </w:rPr>
        <w:t>ip</w:t>
      </w:r>
      <w:r w:rsidRPr="006B4249">
        <w:t xml:space="preserve"> </w:t>
      </w:r>
      <w:r w:rsidRPr="006B4249">
        <w:rPr>
          <w:lang w:val="en-US"/>
        </w:rPr>
        <w:t>address</w:t>
      </w:r>
      <w:r w:rsidRPr="006B4249">
        <w:t>-</w:t>
      </w:r>
      <w:r w:rsidRPr="006B4249">
        <w:rPr>
          <w:lang w:val="en-US"/>
        </w:rPr>
        <w:t>range</w:t>
      </w:r>
      <w:r w:rsidRPr="006B4249">
        <w:t xml:space="preserve"> 192.168.1</w:t>
      </w:r>
      <w:r w:rsidRPr="00482BA4">
        <w:t>0</w:t>
      </w:r>
      <w:r w:rsidRPr="006B4249">
        <w:t>.</w:t>
      </w:r>
      <w:r>
        <w:t>74</w:t>
      </w:r>
      <w:r w:rsidRPr="006B4249">
        <w:t xml:space="preserve">         # </w:t>
      </w:r>
      <w:r w:rsidRPr="006B4249">
        <w:rPr>
          <w:lang w:val="en-US"/>
        </w:rPr>
        <w:t>IP</w:t>
      </w:r>
      <w:r w:rsidRPr="006B4249">
        <w:t>-адрес - смотрящий в настоящую сеть Интернет</w:t>
      </w:r>
    </w:p>
    <w:p w14:paraId="28135FF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A5617FF" w14:textId="77777777" w:rsidR="00611A3D" w:rsidRPr="00321440" w:rsidRDefault="00611A3D" w:rsidP="00611A3D">
      <w:pPr>
        <w:rPr>
          <w:lang w:val="en-US"/>
        </w:rPr>
      </w:pPr>
      <w:r w:rsidRPr="006B4249">
        <w:rPr>
          <w:lang w:val="en-US"/>
        </w:rPr>
        <w:t>do</w:t>
      </w:r>
      <w:r w:rsidRPr="00321440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23E35620" w14:textId="77777777" w:rsidR="00611A3D" w:rsidRDefault="00611A3D" w:rsidP="00611A3D">
      <w:pPr>
        <w:rPr>
          <w:lang w:val="en-US"/>
        </w:rPr>
      </w:pPr>
      <w:r w:rsidRPr="00321440">
        <w:rPr>
          <w:lang w:val="en-US"/>
        </w:rPr>
        <w:t>do confirm</w:t>
      </w:r>
    </w:p>
    <w:p w14:paraId="636BBDD9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vesr-1# config</w:t>
      </w:r>
    </w:p>
    <w:p w14:paraId="375F1ED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object-group network WAN</w:t>
      </w:r>
    </w:p>
    <w:p w14:paraId="572E5B32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vesr-1(config-object-group-network)# ip address-range 192.168.10.74</w:t>
      </w:r>
    </w:p>
    <w:p w14:paraId="286D5F2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vesr-1(config-object-group-network)# exit</w:t>
      </w:r>
    </w:p>
    <w:p w14:paraId="06E7909E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do commit</w:t>
      </w:r>
    </w:p>
    <w:p w14:paraId="7CA3BB2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2025-05-30T06:58:49+00:00 %CLI-I-CRIT: user admin from console  input: do commit</w:t>
      </w:r>
    </w:p>
    <w:p w14:paraId="66BE77D8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do confirm</w:t>
      </w:r>
    </w:p>
    <w:p w14:paraId="34087BA0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2025-05-30T06:58:58+00:00 %CLI-I-CRIT: user admin from console  input: do confirm</w:t>
      </w:r>
    </w:p>
    <w:p w14:paraId="511152C4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</w:t>
      </w:r>
    </w:p>
    <w:p w14:paraId="20A0FAA7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Для пропуска трафика из зоны </w:t>
      </w:r>
      <w:r w:rsidRPr="00482BA4">
        <w:rPr>
          <w:b/>
          <w:bCs/>
        </w:rPr>
        <w:t>trusted</w:t>
      </w:r>
      <w:r w:rsidRPr="006B4249">
        <w:t xml:space="preserve"> в зону </w:t>
      </w:r>
      <w:r w:rsidRPr="00482BA4">
        <w:rPr>
          <w:b/>
          <w:bCs/>
        </w:rPr>
        <w:t>untrusted</w:t>
      </w:r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lang w:val="en-US"/>
        </w:rPr>
        <w:t>LAN</w:t>
      </w:r>
      <w:r w:rsidRPr="007B1AA7">
        <w:t>_</w:t>
      </w:r>
      <w:r>
        <w:rPr>
          <w:lang w:val="en-US"/>
        </w:rPr>
        <w:t>GATEWAY</w:t>
      </w:r>
      <w:r w:rsidRPr="006B4249">
        <w:t xml:space="preserve"> для соблюдения ограничения на выход в публичную сеть. Действие правил разрешается командой enable:</w:t>
      </w:r>
    </w:p>
    <w:p w14:paraId="5ABC9D2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zone-pair trusted untrusted</w:t>
      </w:r>
    </w:p>
    <w:p w14:paraId="10E5BBC2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 1</w:t>
      </w:r>
    </w:p>
    <w:p w14:paraId="5860CC1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1482FE5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action permit</w:t>
      </w:r>
    </w:p>
    <w:p w14:paraId="006494A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enable</w:t>
      </w:r>
    </w:p>
    <w:p w14:paraId="2DA8330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28BA2AE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90D7B60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do commit</w:t>
      </w:r>
    </w:p>
    <w:p w14:paraId="6542CAF8" w14:textId="77777777" w:rsidR="00611A3D" w:rsidRDefault="00611A3D" w:rsidP="00611A3D">
      <w:pPr>
        <w:rPr>
          <w:lang w:val="en-US"/>
        </w:rPr>
      </w:pPr>
      <w:r w:rsidRPr="006B4249">
        <w:t>do confirm</w:t>
      </w:r>
    </w:p>
    <w:p w14:paraId="4E7175AB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security zone-pair trusted untrusted</w:t>
      </w:r>
    </w:p>
    <w:p w14:paraId="71BBF856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vesr-1(config-security-zone-pair)# rule 1</w:t>
      </w:r>
    </w:p>
    <w:p w14:paraId="5332E591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match source-address object-group LAN</w:t>
      </w:r>
      <w:r>
        <w:rPr>
          <w:lang w:val="en-US"/>
        </w:rPr>
        <w:t>_GATEWAY</w:t>
      </w:r>
    </w:p>
    <w:p w14:paraId="629DBBEC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action permit</w:t>
      </w:r>
    </w:p>
    <w:p w14:paraId="583F3B2D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enable</w:t>
      </w:r>
    </w:p>
    <w:p w14:paraId="0CCE2383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vesr-1(config-security-zone-pair-rule)# exit</w:t>
      </w:r>
    </w:p>
    <w:p w14:paraId="5B351D39" w14:textId="77777777" w:rsidR="00611A3D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vesr-1(config-security-zone-pair)# exit</w:t>
      </w:r>
    </w:p>
    <w:p w14:paraId="1FAEFC3C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do commit</w:t>
      </w:r>
    </w:p>
    <w:p w14:paraId="170F4C30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2025-05-30T07:05:53+00:00 %CLI-I-CRIT: user admin from console  input: do commit</w:t>
      </w:r>
    </w:p>
    <w:p w14:paraId="7EFEA713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do confirm</w:t>
      </w:r>
    </w:p>
    <w:p w14:paraId="0A5C7652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2025-05-30T07:05:59+00:00 %CLI-I-CRIT: user admin from console  input: do confirm</w:t>
      </w:r>
    </w:p>
    <w:p w14:paraId="1A8BF910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</w:t>
      </w:r>
    </w:p>
    <w:p w14:paraId="06DEACB7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611A3D">
      <w:r w:rsidRPr="006B4249">
        <w:t>nat sourсe</w:t>
      </w:r>
    </w:p>
    <w:p w14:paraId="0880D697" w14:textId="77777777" w:rsidR="00611A3D" w:rsidRPr="007B1AA7" w:rsidRDefault="00611A3D" w:rsidP="00611A3D">
      <w:r w:rsidRPr="006B4249">
        <w:t>pool WAN</w:t>
      </w:r>
    </w:p>
    <w:p w14:paraId="51B5055E" w14:textId="77777777" w:rsidR="00611A3D" w:rsidRPr="006B4249" w:rsidRDefault="00611A3D" w:rsidP="00611A3D">
      <w:r w:rsidRPr="006B4249">
        <w:t>ip address-range 192.168.1</w:t>
      </w:r>
      <w:r w:rsidRPr="00025584">
        <w:t>0</w:t>
      </w:r>
      <w:r w:rsidRPr="006B4249">
        <w:t>.</w:t>
      </w:r>
      <w:r w:rsidRPr="007B1AA7">
        <w:t>74</w:t>
      </w:r>
      <w:r w:rsidRPr="006B4249">
        <w:t xml:space="preserve">         # IP-адрес isp - смотрящий в настоящую сеть Интернет</w:t>
      </w:r>
    </w:p>
    <w:p w14:paraId="289BCEED" w14:textId="77777777" w:rsidR="00611A3D" w:rsidRDefault="00611A3D" w:rsidP="00611A3D">
      <w:pPr>
        <w:rPr>
          <w:lang w:val="en-US"/>
        </w:rPr>
      </w:pPr>
      <w:r w:rsidRPr="006B4249">
        <w:t>exit</w:t>
      </w:r>
    </w:p>
    <w:p w14:paraId="7C5E2386" w14:textId="77777777" w:rsidR="00611A3D" w:rsidRPr="005401B5" w:rsidRDefault="00611A3D" w:rsidP="00611A3D">
      <w:pPr>
        <w:rPr>
          <w:lang w:val="en-US"/>
        </w:rPr>
      </w:pPr>
    </w:p>
    <w:p w14:paraId="4285CC2F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r w:rsidRPr="00025584">
        <w:rPr>
          <w:b/>
          <w:bCs/>
        </w:rPr>
        <w:t>untrusted</w:t>
      </w:r>
      <w:r w:rsidRPr="006B4249">
        <w:t xml:space="preserve">. Правила включают проверку адреса источника данных на принадлежность к пулу </w:t>
      </w:r>
      <w:r>
        <w:rPr>
          <w:b/>
          <w:bCs/>
        </w:rPr>
        <w:t>LAN_GATEWAY</w:t>
      </w:r>
      <w:r w:rsidRPr="006B4249">
        <w:t>:</w:t>
      </w:r>
    </w:p>
    <w:p w14:paraId="21F6EE55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ruleset SNAT</w:t>
      </w:r>
    </w:p>
    <w:p w14:paraId="192202C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to zone untrusted</w:t>
      </w:r>
    </w:p>
    <w:p w14:paraId="48D071B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 1</w:t>
      </w:r>
    </w:p>
    <w:p w14:paraId="7FA75DE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52C9903A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action source-nat pool WAN</w:t>
      </w:r>
    </w:p>
    <w:p w14:paraId="19AED4E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enable</w:t>
      </w:r>
    </w:p>
    <w:p w14:paraId="632AF8A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2925B9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3CF79EE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do commit</w:t>
      </w:r>
    </w:p>
    <w:p w14:paraId="09857868" w14:textId="77777777" w:rsidR="00611A3D" w:rsidRDefault="00611A3D" w:rsidP="00611A3D">
      <w:pPr>
        <w:rPr>
          <w:lang w:val="en-US"/>
        </w:rPr>
      </w:pPr>
      <w:r w:rsidRPr="00B84C8B">
        <w:rPr>
          <w:lang w:val="en-US"/>
        </w:rPr>
        <w:t>do confirm</w:t>
      </w:r>
    </w:p>
    <w:p w14:paraId="6068E933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</w:t>
      </w:r>
    </w:p>
    <w:p w14:paraId="33C724F1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nat source</w:t>
      </w:r>
    </w:p>
    <w:p w14:paraId="79E0FC1A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vesr-1(config-snat)# pool WAN</w:t>
      </w:r>
    </w:p>
    <w:p w14:paraId="47346762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vesr-1(config-snat-pool)# ip address-range 192.168.10.74</w:t>
      </w:r>
    </w:p>
    <w:p w14:paraId="406EF0D8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vesr-1(config-snat-pool)# exit</w:t>
      </w:r>
    </w:p>
    <w:p w14:paraId="7B1A6AED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vesr-1(config-snat)# ruleset SNAT</w:t>
      </w:r>
    </w:p>
    <w:p w14:paraId="3F850BD8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vesr-1(config-snat-ruleset)# to zone trusted</w:t>
      </w:r>
    </w:p>
    <w:p w14:paraId="6E244026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vesr-1(config-snat-ruleset)# rule 1</w:t>
      </w:r>
    </w:p>
    <w:p w14:paraId="7FBDD41B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vesr-1(config-snat-rule)# match source-address object-group LAN</w:t>
      </w:r>
      <w:r>
        <w:rPr>
          <w:lang w:val="en-US"/>
        </w:rPr>
        <w:t>_GATEWAY</w:t>
      </w:r>
    </w:p>
    <w:p w14:paraId="307F1C00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vesr-1(config-snat-rule)# action source-nat pool WAN</w:t>
      </w:r>
    </w:p>
    <w:p w14:paraId="17620026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vesr-1(config-snat-rule)# enable</w:t>
      </w:r>
    </w:p>
    <w:p w14:paraId="25AC649C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vesr-1(config-snat-rule)# exit</w:t>
      </w:r>
    </w:p>
    <w:p w14:paraId="619C6DFE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vesr-1(config-snat-ruleset)# exit</w:t>
      </w:r>
    </w:p>
    <w:p w14:paraId="49348164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vesr-1(config-snat)# exit</w:t>
      </w:r>
    </w:p>
    <w:p w14:paraId="7E54A42E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do commit</w:t>
      </w:r>
    </w:p>
    <w:p w14:paraId="102B6429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2025-05-30T07:09:54+00:00 %CLI-I-CRIT: user admin from console  input: do commit</w:t>
      </w:r>
    </w:p>
    <w:p w14:paraId="16A66AA2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do confirm</w:t>
      </w:r>
    </w:p>
    <w:p w14:paraId="095573F0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2025-05-30T07:09:59+00:00 %CLI-I-CRIT: user admin from console  input: do confirm</w:t>
      </w:r>
    </w:p>
    <w:p w14:paraId="6E9ADB12" w14:textId="77777777" w:rsidR="00611A3D" w:rsidRPr="00321440" w:rsidRDefault="00611A3D" w:rsidP="00611A3D">
      <w:pPr>
        <w:shd w:val="clear" w:color="auto" w:fill="D0CECE" w:themeFill="background2" w:themeFillShade="E6"/>
      </w:pPr>
      <w:r w:rsidRPr="00BD2905">
        <w:rPr>
          <w:lang w:val="en-US"/>
        </w:rPr>
        <w:t>vesr</w:t>
      </w:r>
      <w:r w:rsidRPr="00321440">
        <w:t>-1(</w:t>
      </w:r>
      <w:r w:rsidRPr="00BD2905">
        <w:rPr>
          <w:lang w:val="en-US"/>
        </w:rPr>
        <w:t>config</w:t>
      </w:r>
      <w:r w:rsidRPr="00321440">
        <w:t xml:space="preserve">)# </w:t>
      </w:r>
      <w:r w:rsidRPr="00BD2905">
        <w:rPr>
          <w:lang w:val="en-US"/>
        </w:rPr>
        <w:t>exit</w:t>
      </w:r>
    </w:p>
    <w:p w14:paraId="45D33288" w14:textId="77777777" w:rsidR="00611A3D" w:rsidRPr="00321440" w:rsidRDefault="00611A3D" w:rsidP="00611A3D">
      <w:pPr>
        <w:shd w:val="clear" w:color="auto" w:fill="D0CECE" w:themeFill="background2" w:themeFillShade="E6"/>
      </w:pPr>
      <w:r w:rsidRPr="00BD2905">
        <w:rPr>
          <w:lang w:val="en-US"/>
        </w:rPr>
        <w:t>vesr</w:t>
      </w:r>
      <w:r w:rsidRPr="00321440">
        <w:t>-1#</w:t>
      </w:r>
    </w:p>
    <w:p w14:paraId="524661F3" w14:textId="77777777" w:rsidR="00611A3D" w:rsidRPr="00321440" w:rsidRDefault="00611A3D" w:rsidP="00611A3D">
      <w:pPr>
        <w:rPr>
          <w:b/>
          <w:bCs/>
        </w:rPr>
      </w:pPr>
    </w:p>
    <w:p w14:paraId="7128793F" w14:textId="77777777" w:rsidR="00611A3D" w:rsidRPr="006B4249" w:rsidRDefault="00611A3D" w:rsidP="00611A3D">
      <w:pPr>
        <w:rPr>
          <w:b/>
          <w:bCs/>
        </w:rPr>
      </w:pPr>
      <w:r w:rsidRPr="006B4249">
        <w:rPr>
          <w:b/>
          <w:bCs/>
        </w:rPr>
        <w:t xml:space="preserve">Проверяем с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1</w:t>
      </w:r>
      <w:r w:rsidRPr="006B4249">
        <w:rPr>
          <w:b/>
          <w:bCs/>
        </w:rPr>
        <w:t xml:space="preserve"> и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2</w:t>
      </w:r>
      <w:r w:rsidRPr="006B4249">
        <w:rPr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PC1&gt; ping ya.ru</w:t>
      </w:r>
    </w:p>
    <w:p w14:paraId="4675A4FC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ya.ru resolved to 77.88.44.242</w:t>
      </w:r>
    </w:p>
    <w:p w14:paraId="2A472BC5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84 bytes from 77.88.44.242 icmp_seq=1 ttl=56 time=9.907 ms</w:t>
      </w:r>
    </w:p>
    <w:p w14:paraId="0766DE57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84 bytes from 77.88.44.242 icmp_seq=2 ttl=56 time=10.354 ms</w:t>
      </w:r>
    </w:p>
    <w:p w14:paraId="106C64C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84 bytes from 77.88.44.242 icmp_seq=3 ttl=56 time=13.094 ms</w:t>
      </w:r>
    </w:p>
    <w:p w14:paraId="29640B54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84 bytes from 77.88.44.242 icmp_seq=4 ttl=56 time=16.578 ms</w:t>
      </w:r>
    </w:p>
    <w:p w14:paraId="7E135CD8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84 bytes from 77.88.44.242 icmp_seq=5 ttl=56 time=12.613 ms</w:t>
      </w:r>
    </w:p>
    <w:p w14:paraId="47DDC7AC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icmp_seq=1 ttl=46 time=163.881 ms</w:t>
      </w:r>
    </w:p>
    <w:p w14:paraId="09F672BE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icmp_seq=2 ttl=46 time=163.377 ms</w:t>
      </w:r>
    </w:p>
    <w:p w14:paraId="4E9CA290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icmp_seq=3 ttl=46 time=164.746 ms</w:t>
      </w:r>
    </w:p>
    <w:p w14:paraId="6A154959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icmp_seq=4 ttl=46 time=164.599 ms</w:t>
      </w:r>
    </w:p>
    <w:p w14:paraId="4DABCFC5" w14:textId="77777777" w:rsidR="00611A3D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icmp_seq=5 ttl=46 time=163.202 ms</w:t>
      </w:r>
    </w:p>
    <w:p w14:paraId="534E9CBF" w14:textId="77777777" w:rsidR="00611A3D" w:rsidRDefault="00611A3D" w:rsidP="00611A3D">
      <w:pPr>
        <w:rPr>
          <w:b/>
          <w:bCs/>
          <w:lang w:val="en-US"/>
        </w:rPr>
      </w:pPr>
    </w:p>
    <w:p w14:paraId="09E01F9C" w14:textId="77777777" w:rsidR="00611A3D" w:rsidRPr="004F78B5" w:rsidRDefault="00611A3D" w:rsidP="00611A3D">
      <w:pPr>
        <w:rPr>
          <w:b/>
          <w:bCs/>
        </w:rPr>
      </w:pPr>
      <w:r w:rsidRPr="006B4249">
        <w:rPr>
          <w:b/>
          <w:bCs/>
        </w:rPr>
        <w:t xml:space="preserve">Проверяем таблицу преобразований адресов на </w:t>
      </w:r>
      <w:r>
        <w:rPr>
          <w:b/>
          <w:bCs/>
          <w:lang w:val="en-US"/>
        </w:rPr>
        <w:t>vesr</w:t>
      </w:r>
      <w:r w:rsidRPr="004F78B5">
        <w:rPr>
          <w:b/>
          <w:bCs/>
        </w:rPr>
        <w:t>-1</w:t>
      </w:r>
    </w:p>
    <w:p w14:paraId="76295D70" w14:textId="77777777" w:rsidR="00611A3D" w:rsidRPr="004F78B5" w:rsidRDefault="00611A3D" w:rsidP="00611A3D">
      <w:pPr>
        <w:rPr>
          <w:lang w:val="en-US"/>
        </w:rPr>
      </w:pPr>
      <w:r w:rsidRPr="004F78B5">
        <w:rPr>
          <w:lang w:val="en-US"/>
        </w:rPr>
        <w:t>show ip nat translation</w:t>
      </w:r>
    </w:p>
    <w:p w14:paraId="2BF2939D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vesr-1# sh ip nat translations</w:t>
      </w:r>
    </w:p>
    <w:p w14:paraId="1415C6A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479C1FBB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4B7A26AB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282A50E1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7A6D8AA5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576CE40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udp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udp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rPr>
          <w:lang w:val="en-US"/>
        </w:rPr>
      </w:pPr>
    </w:p>
    <w:p w14:paraId="5FF3ACF3" w14:textId="77777777" w:rsidR="00611A3D" w:rsidRPr="004F78B5" w:rsidRDefault="00611A3D" w:rsidP="00611A3D">
      <w:pPr>
        <w:shd w:val="clear" w:color="auto" w:fill="FFFFFF" w:themeFill="background1"/>
      </w:pPr>
      <w:r>
        <w:t>В итоге такая конфигурация виртуального маршрутизатора достаточна для обеспечения минимально защищенного доступа в сеть Интернет сети</w:t>
      </w:r>
      <w:r w:rsidRPr="00321440">
        <w:t xml:space="preserve"> </w:t>
      </w:r>
      <w: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</w:pPr>
    </w:p>
    <w:p w14:paraId="3D91FB6E" w14:textId="11A55221" w:rsidR="00DD46F4" w:rsidRPr="00611A3D" w:rsidRDefault="00DD46F4" w:rsidP="00BB5275"/>
    <w:p w14:paraId="7B37B5D6" w14:textId="156AC83B" w:rsidR="00D17DE7" w:rsidRPr="004E6785" w:rsidRDefault="00D17DE7" w:rsidP="00BB5275">
      <w:pPr>
        <w:pStyle w:val="af7"/>
        <w:rPr>
          <w:lang w:val="ro-RO"/>
        </w:rPr>
      </w:pPr>
    </w:p>
    <w:bookmarkStart w:id="18" w:name="_Toc201159817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8" w:displacedByCustomXml="prev"/>
    <w:sdt>
      <w:sdtPr>
        <w:rPr>
          <w:lang w:val="ro-RO"/>
        </w:rPr>
        <w:id w:val="-1226986217"/>
        <w:placeholder>
          <w:docPart w:val="B4312F84EB0A445F8A1EEFB82E52B6F4"/>
        </w:placeholder>
        <w:temporary/>
        <w:showingPlcHdr/>
        <w15:appearance w15:val="hidden"/>
      </w:sdtPr>
      <w:sdtContent>
        <w:p w14:paraId="125DE327" w14:textId="77777777" w:rsidR="00C52D44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088072220"/>
        <w:placeholder>
          <w:docPart w:val="B2300CA80E05498891EF810FEF6AABBC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36E016F3" w14:textId="77777777" w:rsidR="001710CE" w:rsidRPr="004E6785" w:rsidRDefault="001710CE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DDD4291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3C4F89CB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26617C6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1AAD767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-581523794"/>
        <w:placeholder>
          <w:docPart w:val="1620B4AFCFCE4E66A18C0249AC9FD043"/>
        </w:placeholder>
        <w:temporary/>
        <w:showingPlcHdr/>
        <w15:appearance w15:val="hidden"/>
      </w:sdtPr>
      <w:sdtContent>
        <w:p w14:paraId="26BB660D" w14:textId="77777777" w:rsidR="00611A3D" w:rsidRPr="004E6785" w:rsidRDefault="00611A3D" w:rsidP="00611A3D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p w14:paraId="257B0AB7" w14:textId="71689B3C" w:rsidR="00611A3D" w:rsidRPr="009B18AC" w:rsidRDefault="00611A3D" w:rsidP="009B18AC">
      <w:pPr>
        <w:pStyle w:val="af7"/>
        <w:ind w:firstLine="0"/>
        <w:rPr>
          <w:sz w:val="24"/>
          <w:szCs w:val="24"/>
          <w:lang w:bidi="ru-RU"/>
        </w:rPr>
      </w:pPr>
    </w:p>
    <w:p w14:paraId="26681FC7" w14:textId="0397D643" w:rsidR="002A40CE" w:rsidRPr="009B18AC" w:rsidRDefault="002A40CE">
      <w:pPr>
        <w:ind w:firstLine="0"/>
        <w:rPr>
          <w:lang w:bidi="ru-RU"/>
        </w:rPr>
      </w:pPr>
      <w:r>
        <w:rPr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</w:pPr>
      <w:bookmarkStart w:id="19" w:name="_Toc201159818"/>
      <w:r w:rsidRPr="009324B5">
        <w:t>Глава 6. Настройка  SSH в виртуальном маршрутизаторе vESR.</w:t>
      </w:r>
      <w:bookmarkEnd w:id="19"/>
    </w:p>
    <w:p w14:paraId="2DC5E584" w14:textId="77777777" w:rsidR="002A40CE" w:rsidRPr="00563DB3" w:rsidRDefault="002A40CE" w:rsidP="002A40CE">
      <w:r>
        <w:t xml:space="preserve">Системному администратору доступ к устройству по протоколу </w:t>
      </w:r>
      <w:r>
        <w:rPr>
          <w:lang w:val="en-US"/>
        </w:rPr>
        <w:t>SSH</w:t>
      </w:r>
      <w:r w:rsidRPr="00563DB3">
        <w:t xml:space="preserve"> </w:t>
      </w:r>
      <w: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lang w:val="en-US"/>
        </w:rPr>
        <w:t>SSH</w:t>
      </w:r>
      <w:r>
        <w:t>.</w:t>
      </w:r>
    </w:p>
    <w:p w14:paraId="1C02CE73" w14:textId="77777777" w:rsidR="002A40CE" w:rsidRPr="00927E18" w:rsidRDefault="002A40CE" w:rsidP="002A40CE">
      <w:r w:rsidRPr="00563DB3">
        <w:t xml:space="preserve">В заводской конфигурации </w:t>
      </w:r>
      <w:hyperlink r:id="rId111" w:history="1">
        <w:r w:rsidRPr="00563DB3">
          <w:rPr>
            <w:rStyle w:val="a7"/>
          </w:rPr>
          <w:t>vESR</w:t>
        </w:r>
      </w:hyperlink>
      <w:r w:rsidRPr="00563DB3">
        <w:t xml:space="preserve"> разрешен удаленный доступ к маршрутизатору по протоколам Telnet или SSH из зоны «trusted». Для того чтобы разрешить удаленный доступ к маршрутизатору из других зон, например, из публичной сети, необходимо создать соответствующие правила в firewall.</w:t>
      </w:r>
      <w: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rPr>
          <w:color w:val="0563C1" w:themeColor="hyperlink"/>
          <w:u w:val="single"/>
        </w:rPr>
      </w:pPr>
      <w:r w:rsidRPr="00563DB3">
        <w:t xml:space="preserve">Для проверки доступа из локальной сети </w:t>
      </w:r>
      <w:r>
        <w:t xml:space="preserve">нужно добавить еще одно устройство, которое содержит клиент </w:t>
      </w:r>
      <w:r>
        <w:rPr>
          <w:lang w:val="en-US"/>
        </w:rPr>
        <w:t>ssh</w:t>
      </w:r>
      <w:r w:rsidRPr="00563DB3">
        <w:t>.</w:t>
      </w:r>
      <w:r w:rsidRPr="007974F4">
        <w:t xml:space="preserve"> </w:t>
      </w:r>
      <w:r>
        <w:t xml:space="preserve">Добавление  виртуальных устройств в </w:t>
      </w:r>
      <w:r>
        <w:rPr>
          <w:lang w:val="en-US"/>
        </w:rPr>
        <w:t>GNS</w:t>
      </w:r>
      <w:r w:rsidRPr="007974F4">
        <w:t xml:space="preserve">3 ( </w:t>
      </w:r>
      <w:r>
        <w:rPr>
          <w:lang w:val="en-US"/>
        </w:rPr>
        <w:t>appliance</w:t>
      </w:r>
      <w:r w:rsidRPr="007974F4">
        <w:t xml:space="preserve">) </w:t>
      </w:r>
      <w:r>
        <w:t xml:space="preserve">написано на сайте </w:t>
      </w:r>
      <w:r w:rsidRPr="007D7609">
        <w:t>https://docs.gns3.com/docs/using-gns3/beginners/import-gns3-appliance</w:t>
      </w:r>
      <w:r>
        <w:t xml:space="preserve"> . Это может быть </w:t>
      </w:r>
      <w:r>
        <w:rPr>
          <w:lang w:val="en-US"/>
        </w:rPr>
        <w:t>linux</w:t>
      </w:r>
      <w:r w:rsidRPr="00563DB3">
        <w:t xml:space="preserve"> </w:t>
      </w:r>
      <w:r>
        <w:t xml:space="preserve">или </w:t>
      </w:r>
      <w:r>
        <w:rPr>
          <w:lang w:val="en-US"/>
        </w:rPr>
        <w:t>Windows</w:t>
      </w:r>
      <w:r w:rsidRPr="00563DB3">
        <w:t xml:space="preserve"> </w:t>
      </w:r>
      <w:r>
        <w:t xml:space="preserve">виртуальная машины, интегрированная в </w:t>
      </w:r>
      <w:r>
        <w:rPr>
          <w:lang w:val="en-US"/>
        </w:rPr>
        <w:t>GNS</w:t>
      </w:r>
      <w:r w:rsidRPr="00563DB3">
        <w:t xml:space="preserve">3. </w:t>
      </w:r>
      <w:r>
        <w:t xml:space="preserve">Из безплатных вариантов на сайте </w:t>
      </w:r>
      <w:r>
        <w:rPr>
          <w:lang w:val="en-US"/>
        </w:rPr>
        <w:t>GNS</w:t>
      </w:r>
      <w:r w:rsidRPr="007D7609">
        <w:t xml:space="preserve">3 </w:t>
      </w:r>
      <w:r>
        <w:t xml:space="preserve">я выбрал </w:t>
      </w:r>
      <w:r w:rsidRPr="007974F4">
        <w:rPr>
          <w:lang w:val="en-US"/>
        </w:rPr>
        <w:t>Micro</w:t>
      </w:r>
      <w:r w:rsidRPr="007974F4">
        <w:t xml:space="preserve"> </w:t>
      </w:r>
      <w:r w:rsidRPr="007974F4">
        <w:rPr>
          <w:lang w:val="en-US"/>
        </w:rPr>
        <w:t>Core</w:t>
      </w:r>
      <w:r w:rsidRPr="007974F4">
        <w:t xml:space="preserve"> </w:t>
      </w:r>
      <w:r w:rsidRPr="007974F4">
        <w:rPr>
          <w:lang w:val="en-US"/>
        </w:rPr>
        <w:t>Linux</w:t>
      </w:r>
      <w:r w:rsidRPr="007974F4">
        <w:t xml:space="preserve"> </w:t>
      </w:r>
      <w:hyperlink r:id="rId112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r w:rsidRPr="002B3005">
          <w:rPr>
            <w:rStyle w:val="a7"/>
            <w:lang w:val="en-US"/>
          </w:rPr>
          <w:t>url</w:t>
        </w:r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Fraw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githubusercontent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Fmaster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Fappliances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Fmicrocore</w:t>
        </w:r>
        <w:r w:rsidRPr="002B3005">
          <w:rPr>
            <w:rStyle w:val="a7"/>
          </w:rPr>
          <w:t>-</w:t>
        </w:r>
        <w:r w:rsidRPr="002B3005">
          <w:rPr>
            <w:rStyle w:val="a7"/>
            <w:lang w:val="en-US"/>
          </w:rPr>
          <w:t>linux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r>
        <w:t xml:space="preserve">Поскольку он самый не требовательный к ресурсам хостового ПК и в сети  много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r>
        <w:t xml:space="preserve">После добавления этого маленького образа </w:t>
      </w:r>
      <w:r>
        <w:rPr>
          <w:lang w:val="en-US"/>
        </w:rPr>
        <w:t>Linux</w:t>
      </w:r>
      <w:r w:rsidRPr="007D7609">
        <w:t xml:space="preserve"> </w:t>
      </w:r>
      <w:r>
        <w:t xml:space="preserve">в </w:t>
      </w:r>
      <w:r>
        <w:rPr>
          <w:lang w:val="en-US"/>
        </w:rPr>
        <w:t>GNS</w:t>
      </w:r>
      <w:r w:rsidRPr="007D7609">
        <w:t>3</w:t>
      </w:r>
      <w:r>
        <w:t xml:space="preserve"> нужно будет еще обновить его пакетную базу и установить сервер и клиента </w:t>
      </w:r>
      <w:r>
        <w:rPr>
          <w:lang w:val="en-US"/>
        </w:rPr>
        <w:t>ssh</w:t>
      </w:r>
      <w:r w:rsidRPr="00B809BA">
        <w:t xml:space="preserve">. </w:t>
      </w:r>
      <w:r>
        <w:t xml:space="preserve">По умолчанию в этом Линуксе </w:t>
      </w:r>
      <w:r>
        <w:rPr>
          <w:lang w:val="en-US"/>
        </w:rPr>
        <w:t>Login</w:t>
      </w:r>
      <w:r w:rsidRPr="00927E18">
        <w:t xml:space="preserve"> </w:t>
      </w:r>
      <w:r>
        <w:rPr>
          <w:lang w:val="en-US"/>
        </w:rPr>
        <w:t>gns</w:t>
      </w:r>
      <w:r w:rsidRPr="00927E18">
        <w:t xml:space="preserve">3, </w:t>
      </w:r>
      <w:r>
        <w:rPr>
          <w:lang w:val="en-US"/>
        </w:rPr>
        <w:t>password</w:t>
      </w:r>
      <w:r w:rsidRPr="00927E18">
        <w:t xml:space="preserve"> </w:t>
      </w:r>
      <w:r>
        <w:rPr>
          <w:lang w:val="en-US"/>
        </w:rPr>
        <w:t>gns</w:t>
      </w:r>
      <w:r w:rsidRPr="00927E18">
        <w:t>3</w:t>
      </w:r>
      <w:r w:rsidRPr="007D7609"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</w:pPr>
      <w:r w:rsidRPr="00370954">
        <w:rPr>
          <w:lang w:val="en-US"/>
        </w:rPr>
        <w:t>gns</w:t>
      </w:r>
      <w:r w:rsidRPr="00927E18">
        <w:t>3@</w:t>
      </w:r>
      <w:r w:rsidRPr="00370954">
        <w:rPr>
          <w:lang w:val="en-US"/>
        </w:rPr>
        <w:t>box</w:t>
      </w:r>
      <w:r w:rsidRPr="00927E18">
        <w:t>:/</w:t>
      </w:r>
      <w:r w:rsidRPr="00370954">
        <w:rPr>
          <w:lang w:val="en-US"/>
        </w:rPr>
        <w:t>usr</w:t>
      </w:r>
      <w:r w:rsidRPr="00927E18">
        <w:t>/</w:t>
      </w:r>
      <w:r w:rsidRPr="00370954">
        <w:rPr>
          <w:lang w:val="en-US"/>
        </w:rPr>
        <w:t>local</w:t>
      </w:r>
      <w:r w:rsidRPr="00927E18">
        <w:t>/</w:t>
      </w:r>
      <w:r w:rsidRPr="00370954">
        <w:rPr>
          <w:lang w:val="en-US"/>
        </w:rPr>
        <w:t>etc</w:t>
      </w:r>
      <w:r w:rsidRPr="00927E18">
        <w:t>/</w:t>
      </w:r>
      <w:r w:rsidRPr="00370954">
        <w:rPr>
          <w:lang w:val="en-US"/>
        </w:rPr>
        <w:t>ssh</w:t>
      </w:r>
      <w:r w:rsidRPr="00927E18">
        <w:t xml:space="preserve">$ </w:t>
      </w:r>
      <w:r w:rsidRPr="00370954">
        <w:rPr>
          <w:lang w:val="en-US"/>
        </w:rPr>
        <w:t>tce</w:t>
      </w:r>
      <w:r w:rsidRPr="00927E18">
        <w:t>-</w:t>
      </w:r>
      <w:r w:rsidRPr="00370954">
        <w:rPr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Press Enter key to begin batch update of extensions in /sda1/tce</w:t>
      </w:r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Checking Tiny Core Applications in /mnt/sda1/tce/optional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gns3@box:/usr/local/etc/ssh$</w:t>
      </w:r>
    </w:p>
    <w:p w14:paraId="5459A2F3" w14:textId="77777777" w:rsidR="002A40CE" w:rsidRPr="00563DB3" w:rsidRDefault="002A40CE" w:rsidP="002A40CE">
      <w:pPr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gns3@box:~$ tce-load -wi openssh</w:t>
      </w:r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openssh.tcz.dep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Downloading: openssl.tcz</w:t>
      </w:r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openssl.tcz          100% |*******************************|  1116k  0:00:00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openssl.tcz: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Downloading: openssh.tcz</w:t>
      </w:r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openssh.tcz          100% |*******************************|  1992k  0:00:00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openssh.tcz: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gns3@box:~$ cd /usr/local/etc/init.d/  ssh/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gns3@box:/usr/local/etc/ssh$ sudo /usr/local/etc/init.d/openssh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gns3@box:/usr/local/etc/ssh$</w:t>
      </w:r>
    </w:p>
    <w:p w14:paraId="696CD25D" w14:textId="77777777" w:rsidR="002A40CE" w:rsidRPr="002D1C63" w:rsidRDefault="002A40CE" w:rsidP="002A40CE">
      <w:r>
        <w:t xml:space="preserve">Проверка работы сервиса </w:t>
      </w:r>
      <w:r>
        <w:rPr>
          <w:lang w:val="en-US"/>
        </w:rPr>
        <w:t>SSH</w:t>
      </w:r>
      <w:r>
        <w:t>:</w:t>
      </w:r>
    </w:p>
    <w:p w14:paraId="0ECF1CEB" w14:textId="77777777" w:rsidR="002A40CE" w:rsidRPr="00C160B3" w:rsidRDefault="002A40CE" w:rsidP="002A40CE">
      <w:pPr>
        <w:shd w:val="clear" w:color="auto" w:fill="D0CECE" w:themeFill="background2" w:themeFillShade="E6"/>
      </w:pPr>
      <w:r w:rsidRPr="00021DCE">
        <w:rPr>
          <w:lang w:val="en-US"/>
        </w:rPr>
        <w:t>gns</w:t>
      </w:r>
      <w:r w:rsidRPr="00C160B3">
        <w:t>3@</w:t>
      </w:r>
      <w:r w:rsidRPr="00021DCE">
        <w:rPr>
          <w:lang w:val="en-US"/>
        </w:rPr>
        <w:t>box</w:t>
      </w:r>
      <w:r w:rsidRPr="00C160B3">
        <w:t xml:space="preserve">:~$ </w:t>
      </w:r>
      <w:r w:rsidRPr="00021DCE">
        <w:rPr>
          <w:lang w:val="en-US"/>
        </w:rPr>
        <w:t>netstat</w:t>
      </w:r>
      <w:r w:rsidRPr="00C160B3">
        <w:t xml:space="preserve"> -</w:t>
      </w:r>
      <w:r w:rsidRPr="00021DCE">
        <w:rPr>
          <w:lang w:val="en-US"/>
        </w:rPr>
        <w:t>an</w:t>
      </w:r>
      <w:r w:rsidRPr="00C160B3">
        <w:t xml:space="preserve"> | </w:t>
      </w:r>
      <w:r w:rsidRPr="00021DCE">
        <w:rPr>
          <w:lang w:val="en-US"/>
        </w:rPr>
        <w:t>grep</w:t>
      </w:r>
      <w:r w:rsidRPr="00C160B3"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</w:pPr>
      <w:r w:rsidRPr="00021DCE">
        <w:rPr>
          <w:lang w:val="en-US"/>
        </w:rPr>
        <w:t>tcp</w:t>
      </w:r>
      <w:r w:rsidRPr="00021DCE">
        <w:t xml:space="preserve">        0      0 0.0.0.0:22              0.0.0.0:*               </w:t>
      </w:r>
      <w:r w:rsidRPr="00021DCE">
        <w:rPr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</w:pPr>
      <w:r w:rsidRPr="00021DCE">
        <w:rPr>
          <w:lang w:val="en-US"/>
        </w:rPr>
        <w:t>tcp</w:t>
      </w:r>
      <w:r w:rsidRPr="00021DCE">
        <w:t xml:space="preserve">        0      0 :::22                   :::*                    </w:t>
      </w:r>
      <w:r w:rsidRPr="00021DCE">
        <w:rPr>
          <w:lang w:val="en-US"/>
        </w:rPr>
        <w:t>LISTEN</w:t>
      </w:r>
    </w:p>
    <w:p w14:paraId="2D6476DF" w14:textId="77777777" w:rsidR="002A40CE" w:rsidRDefault="002A40CE" w:rsidP="002A40CE">
      <w:r>
        <w:t xml:space="preserve">Для того, чтобы сервис </w:t>
      </w:r>
      <w:r>
        <w:rPr>
          <w:lang w:val="en-US"/>
        </w:rPr>
        <w:t>SSH</w:t>
      </w:r>
      <w:r w:rsidRPr="002D1C63">
        <w:t xml:space="preserve"> </w:t>
      </w:r>
      <w: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gns3@box:~$ </w:t>
      </w:r>
      <w:r w:rsidRPr="002D1C63">
        <w:rPr>
          <w:lang w:val="en-US"/>
        </w:rPr>
        <w:t>sudo vi /opt/.filetool.lst</w:t>
      </w:r>
    </w:p>
    <w:p w14:paraId="2DC30888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opt</w:t>
      </w:r>
      <w:r>
        <w:rPr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etc/issue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etc/shadow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etc/inittab</w:t>
      </w:r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etc/securetty</w:t>
      </w:r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/usr/local/etc/init.d/openssh</w:t>
      </w:r>
    </w:p>
    <w:p w14:paraId="6D27D22F" w14:textId="77777777" w:rsidR="002A40CE" w:rsidRPr="00A56B36" w:rsidRDefault="002A40CE" w:rsidP="002A40CE">
      <w:r>
        <w:t xml:space="preserve">Добавьте в конец файла </w:t>
      </w:r>
      <w:r w:rsidRPr="002D1C63">
        <w:t>/</w:t>
      </w:r>
      <w:r w:rsidRPr="002D1C63">
        <w:rPr>
          <w:lang w:val="en-US"/>
        </w:rPr>
        <w:t>opt</w:t>
      </w:r>
      <w:r w:rsidRPr="002D1C63">
        <w:t>/.</w:t>
      </w:r>
      <w:r w:rsidRPr="002D1C63">
        <w:rPr>
          <w:lang w:val="en-US"/>
        </w:rPr>
        <w:t>filetool</w:t>
      </w:r>
      <w:r w:rsidRPr="002D1C63">
        <w:t>.</w:t>
      </w:r>
      <w:r w:rsidRPr="002D1C63">
        <w:rPr>
          <w:lang w:val="en-US"/>
        </w:rPr>
        <w:t>lst</w:t>
      </w:r>
      <w: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r>
        <w:t>Изменения нужно сохранить:</w:t>
      </w:r>
    </w:p>
    <w:p w14:paraId="2F0B07AF" w14:textId="77777777" w:rsidR="002A40CE" w:rsidRPr="00C160B3" w:rsidRDefault="002A40CE" w:rsidP="002A40CE">
      <w:pPr>
        <w:shd w:val="clear" w:color="auto" w:fill="D0CECE" w:themeFill="background2" w:themeFillShade="E6"/>
      </w:pPr>
      <w:r w:rsidRPr="0094416B">
        <w:rPr>
          <w:lang w:val="en-US"/>
        </w:rPr>
        <w:t>gns</w:t>
      </w:r>
      <w:r w:rsidRPr="00C160B3">
        <w:t>3@</w:t>
      </w:r>
      <w:r w:rsidRPr="0094416B">
        <w:rPr>
          <w:lang w:val="en-US"/>
        </w:rPr>
        <w:t>box</w:t>
      </w:r>
      <w:r w:rsidRPr="00C160B3">
        <w:t xml:space="preserve">:~$ </w:t>
      </w:r>
      <w:r w:rsidRPr="0094416B">
        <w:rPr>
          <w:lang w:val="en-US"/>
        </w:rPr>
        <w:t>sudo</w:t>
      </w:r>
      <w:r w:rsidRPr="00C160B3">
        <w:t xml:space="preserve"> </w:t>
      </w:r>
      <w:r w:rsidRPr="0094416B">
        <w:rPr>
          <w:lang w:val="en-US"/>
        </w:rPr>
        <w:t>vi</w:t>
      </w:r>
      <w:r w:rsidRPr="00C160B3">
        <w:t xml:space="preserve"> /</w:t>
      </w:r>
      <w:r w:rsidRPr="0094416B">
        <w:rPr>
          <w:lang w:val="en-US"/>
        </w:rPr>
        <w:t>opt</w:t>
      </w:r>
      <w:r w:rsidRPr="00C160B3">
        <w:t>/.</w:t>
      </w:r>
      <w:r w:rsidRPr="0094416B">
        <w:rPr>
          <w:lang w:val="en-US"/>
        </w:rPr>
        <w:t>filetool</w:t>
      </w:r>
      <w:r w:rsidRPr="00C160B3">
        <w:t>.</w:t>
      </w:r>
      <w:r w:rsidRPr="0094416B">
        <w:rPr>
          <w:lang w:val="en-US"/>
        </w:rPr>
        <w:t>lst</w:t>
      </w:r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gns3@box:~$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Backing up files to /mnt/sda1//mydata.tgz</w:t>
      </w:r>
    </w:p>
    <w:p w14:paraId="353D1EA6" w14:textId="77777777" w:rsidR="002A40CE" w:rsidRPr="002A40CE" w:rsidRDefault="002A40CE" w:rsidP="002A40CE">
      <w:pPr>
        <w:rPr>
          <w:lang w:val="en-US"/>
        </w:rPr>
      </w:pPr>
      <w:r>
        <w:t>Измените</w:t>
      </w:r>
      <w:r w:rsidRPr="0094416B">
        <w:rPr>
          <w:lang w:val="en-US"/>
        </w:rPr>
        <w:t xml:space="preserve"> </w:t>
      </w:r>
      <w:r>
        <w:t>файл</w:t>
      </w:r>
      <w:r w:rsidRPr="0094416B">
        <w:rPr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gns3@box:~$ sudo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#!/bin/sh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# put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/usr/local/etc/init.d/openssh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rPr>
          <w:lang w:val="en-US"/>
        </w:rPr>
      </w:pPr>
      <w:r>
        <w:t>Изменения</w:t>
      </w:r>
      <w:r w:rsidRPr="00D73BF8">
        <w:rPr>
          <w:lang w:val="en-US"/>
        </w:rPr>
        <w:t xml:space="preserve"> </w:t>
      </w:r>
      <w:r>
        <w:t>нужно</w:t>
      </w:r>
      <w:r w:rsidRPr="00D73BF8">
        <w:rPr>
          <w:lang w:val="en-US"/>
        </w:rPr>
        <w:t xml:space="preserve"> </w:t>
      </w:r>
      <w:r>
        <w:t>сохранить</w:t>
      </w:r>
      <w:r w:rsidRPr="00D73BF8">
        <w:rPr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gns3@box:~$ sudo vi /opt/.filetool.lst</w:t>
      </w:r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gns3@box:~$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Backing up files to /mnt/sda1//mydata.tgz</w:t>
      </w:r>
    </w:p>
    <w:p w14:paraId="2807908A" w14:textId="77777777" w:rsidR="002A40CE" w:rsidRDefault="002A40CE" w:rsidP="002A40CE">
      <w:r>
        <w:t>Схема теперь выгляди так:</w:t>
      </w:r>
    </w:p>
    <w:p w14:paraId="405270BA" w14:textId="77777777" w:rsidR="008007B9" w:rsidRDefault="002A40CE" w:rsidP="008007B9">
      <w:pPr>
        <w:keepNext/>
      </w:pPr>
      <w:r w:rsidRPr="00B809BA">
        <w:rPr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4FFD8044" w:rsidR="002A40CE" w:rsidRPr="008007B9" w:rsidRDefault="008007B9" w:rsidP="008007B9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6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</w:t>
        </w:r>
      </w:fldSimple>
      <w:bookmarkStart w:id="20" w:name="_Hlk199516334"/>
      <w:r w:rsidRPr="008007B9">
        <w:t xml:space="preserve">. </w:t>
      </w:r>
      <w:r w:rsidR="002A40CE">
        <w:t xml:space="preserve">Копия экрана </w:t>
      </w:r>
      <w:bookmarkEnd w:id="20"/>
      <w:r w:rsidR="002A40CE">
        <w:t>со схемой стенда.</w:t>
      </w:r>
    </w:p>
    <w:p w14:paraId="51B90375" w14:textId="77777777" w:rsidR="008007B9" w:rsidRPr="008007B9" w:rsidRDefault="008007B9" w:rsidP="008007B9"/>
    <w:p w14:paraId="5E41A54E" w14:textId="77777777" w:rsidR="002A40CE" w:rsidRDefault="002A40CE" w:rsidP="002A40CE">
      <w:r>
        <w:t xml:space="preserve">В начале проверим, что доступа по 22 порту ( </w:t>
      </w:r>
      <w:r>
        <w:rPr>
          <w:lang w:val="en-US"/>
        </w:rPr>
        <w:t>SSH</w:t>
      </w:r>
      <w:r w:rsidRPr="00B76EB2">
        <w:t xml:space="preserve">) </w:t>
      </w:r>
      <w:r>
        <w:t>у нас с линуксовой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root@box:/home/gns3#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tcp        0      0 0.0.0.0:22              0.0.0.0:*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tcp        0      0 :::22                   :::*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root@box:/home/gns3#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r w:rsidRPr="00563DB3">
        <w:t>При конфигурировании доступа к маршрутизатору правила создаются для пары зон:</w:t>
      </w:r>
    </w:p>
    <w:p w14:paraId="42B484DD" w14:textId="77777777" w:rsidR="002A40CE" w:rsidRPr="00563DB3" w:rsidRDefault="002A40CE">
      <w:pPr>
        <w:numPr>
          <w:ilvl w:val="0"/>
          <w:numId w:val="57"/>
        </w:numPr>
        <w:spacing w:line="278" w:lineRule="auto"/>
      </w:pPr>
      <w:r w:rsidRPr="00563DB3">
        <w:t xml:space="preserve">source-zone – зона, из которой будет осуществляться удаленный доступ, в нашем случае это зона </w:t>
      </w:r>
      <w:r w:rsidRPr="00563DB3">
        <w:rPr>
          <w:b/>
          <w:bCs/>
        </w:rPr>
        <w:t>trusted</w:t>
      </w:r>
      <w:r w:rsidRPr="00563DB3">
        <w:t>;</w:t>
      </w:r>
    </w:p>
    <w:p w14:paraId="2259F591" w14:textId="77777777" w:rsidR="002A40CE" w:rsidRPr="00563DB3" w:rsidRDefault="002A40CE">
      <w:pPr>
        <w:numPr>
          <w:ilvl w:val="0"/>
          <w:numId w:val="57"/>
        </w:numPr>
        <w:spacing w:line="278" w:lineRule="auto"/>
      </w:pPr>
      <w:r w:rsidRPr="00563DB3">
        <w:rPr>
          <w:b/>
          <w:bCs/>
        </w:rPr>
        <w:t>self</w:t>
      </w:r>
      <w:r w:rsidRPr="00563DB3"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r w:rsidRPr="00563DB3"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8"/>
        </w:numPr>
        <w:spacing w:line="278" w:lineRule="auto"/>
      </w:pPr>
      <w:r w:rsidRPr="00563DB3">
        <w:t>общий синтаксис:</w:t>
      </w:r>
    </w:p>
    <w:p w14:paraId="005751DA" w14:textId="77777777" w:rsidR="002A40CE" w:rsidRPr="00563DB3" w:rsidRDefault="002A40CE" w:rsidP="002A40CE">
      <w:r>
        <w:t>vesr-1</w:t>
      </w:r>
      <w:r w:rsidRPr="00563DB3">
        <w:t># configure</w:t>
      </w:r>
    </w:p>
    <w:p w14:paraId="30EBD530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 xml:space="preserve">(config)# security zone-pair </w:t>
      </w:r>
      <w:r>
        <w:rPr>
          <w:lang w:val="en-US"/>
        </w:rPr>
        <w:t>trusted</w:t>
      </w:r>
      <w:r w:rsidRPr="00563DB3">
        <w:rPr>
          <w:lang w:val="en-US"/>
        </w:rPr>
        <w:t xml:space="preserve"> self</w:t>
      </w:r>
    </w:p>
    <w:p w14:paraId="625E66BB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(config-zone-pair)# rule &lt;number&gt;</w:t>
      </w:r>
    </w:p>
    <w:p w14:paraId="5A98096B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action permit</w:t>
      </w:r>
    </w:p>
    <w:p w14:paraId="15AE46E2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protocol tcp</w:t>
      </w:r>
    </w:p>
    <w:p w14:paraId="59E20CFD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source-address &lt;network object-group&gt;</w:t>
      </w:r>
    </w:p>
    <w:p w14:paraId="50192B4A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destination-address &lt;network object-group&gt;</w:t>
      </w:r>
    </w:p>
    <w:p w14:paraId="709E8681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source-port any</w:t>
      </w:r>
    </w:p>
    <w:p w14:paraId="0C9AEDCA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match destination-port &lt;service object-group&gt;</w:t>
      </w:r>
    </w:p>
    <w:p w14:paraId="2EA119A7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enable</w:t>
      </w:r>
    </w:p>
    <w:p w14:paraId="7561E924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(config-zone-rule)# exit</w:t>
      </w:r>
    </w:p>
    <w:p w14:paraId="483A033D" w14:textId="77777777" w:rsidR="002A40CE" w:rsidRPr="00563DB3" w:rsidRDefault="002A40CE" w:rsidP="002A40CE">
      <w:r>
        <w:t>vesr-1</w:t>
      </w:r>
      <w:r w:rsidRPr="00563DB3">
        <w:t>(config-zone-pair)# exit</w:t>
      </w:r>
    </w:p>
    <w:p w14:paraId="749B0A0F" w14:textId="77777777" w:rsidR="002A40CE" w:rsidRPr="00563DB3" w:rsidRDefault="002A40CE" w:rsidP="002A40CE">
      <w:r w:rsidRPr="00563DB3">
        <w:t xml:space="preserve">Пример команд для разрешения пользователям из зоны </w:t>
      </w:r>
      <w:r w:rsidRPr="00563DB3">
        <w:rPr>
          <w:b/>
          <w:bCs/>
        </w:rPr>
        <w:t>trusted</w:t>
      </w:r>
      <w:r w:rsidRPr="00563DB3">
        <w:t xml:space="preserve"> с IP-адресами</w:t>
      </w:r>
      <w:r>
        <w:t xml:space="preserve"> локальной сети </w:t>
      </w:r>
      <w:r w:rsidRPr="00563DB3">
        <w:t xml:space="preserve"> </w:t>
      </w:r>
      <w:r>
        <w:t>172.16.1.</w:t>
      </w:r>
      <w:r w:rsidRPr="00B30135">
        <w:t>1/</w:t>
      </w:r>
      <w:r>
        <w:t>24</w:t>
      </w:r>
      <w:r w:rsidRPr="00563DB3">
        <w:t xml:space="preserve">  подключаться к маршрутизатору с IP-адресом </w:t>
      </w:r>
      <w:r>
        <w:t>172.16.1.1</w:t>
      </w:r>
      <w:r w:rsidRPr="00563DB3">
        <w:t xml:space="preserve"> по протоколу SSH:</w:t>
      </w:r>
    </w:p>
    <w:p w14:paraId="7ADDC58D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configure</w:t>
      </w:r>
    </w:p>
    <w:p w14:paraId="28F0A5D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object-group </w:t>
      </w:r>
      <w:r>
        <w:rPr>
          <w:lang w:val="en-US"/>
        </w:rPr>
        <w:t>LAN_GATEWAY</w:t>
      </w:r>
    </w:p>
    <w:p w14:paraId="3316E713" w14:textId="77777777" w:rsidR="002A40CE" w:rsidRPr="002A40CE" w:rsidRDefault="002A40CE" w:rsidP="002A40CE">
      <w:pPr>
        <w:rPr>
          <w:lang w:val="en-US"/>
        </w:rPr>
      </w:pPr>
      <w:r w:rsidRPr="00563DB3">
        <w:rPr>
          <w:lang w:val="en-US"/>
        </w:rPr>
        <w:t>ip</w:t>
      </w:r>
      <w:r w:rsidRPr="002A40CE">
        <w:rPr>
          <w:lang w:val="en-US"/>
        </w:rPr>
        <w:t xml:space="preserve"> </w:t>
      </w:r>
      <w:r w:rsidRPr="00563DB3">
        <w:rPr>
          <w:lang w:val="en-US"/>
        </w:rPr>
        <w:t>address</w:t>
      </w:r>
      <w:r w:rsidRPr="002A40CE">
        <w:rPr>
          <w:lang w:val="en-US"/>
        </w:rPr>
        <w:t>-</w:t>
      </w:r>
      <w:r w:rsidRPr="00563DB3">
        <w:rPr>
          <w:lang w:val="en-US"/>
        </w:rPr>
        <w:t>range</w:t>
      </w:r>
      <w:r w:rsidRPr="002A40CE">
        <w:rPr>
          <w:lang w:val="en-US"/>
        </w:rPr>
        <w:t xml:space="preserve"> 209.100.1.1--172.16.1.254   # </w:t>
      </w:r>
      <w:r w:rsidRPr="00563DB3">
        <w:rPr>
          <w:lang w:val="en-US"/>
        </w:rPr>
        <w:t>IP</w:t>
      </w:r>
      <w:r w:rsidRPr="002A40CE">
        <w:rPr>
          <w:lang w:val="en-US"/>
        </w:rPr>
        <w:t>-</w:t>
      </w:r>
      <w:r w:rsidRPr="00563DB3">
        <w:t>адрес</w:t>
      </w:r>
      <w:r>
        <w:t>а</w:t>
      </w:r>
      <w:r w:rsidRPr="002A40CE">
        <w:rPr>
          <w:lang w:val="en-US"/>
        </w:rPr>
        <w:t xml:space="preserve"> </w:t>
      </w:r>
      <w:r>
        <w:t>локальной</w:t>
      </w:r>
      <w:r w:rsidRPr="002A40CE">
        <w:rPr>
          <w:lang w:val="en-US"/>
        </w:rPr>
        <w:t xml:space="preserve"> </w:t>
      </w:r>
      <w:r>
        <w:t>сети</w:t>
      </w:r>
      <w:r w:rsidRPr="002A40CE">
        <w:rPr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1E4EA78F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object-group </w:t>
      </w:r>
      <w:r>
        <w:rPr>
          <w:lang w:val="en-US"/>
        </w:rPr>
        <w:t>LAN</w:t>
      </w:r>
    </w:p>
    <w:p w14:paraId="4A7ECEE6" w14:textId="03B88355" w:rsidR="002A40CE" w:rsidRPr="00D73BF8" w:rsidRDefault="002A40CE" w:rsidP="002A40CE">
      <w:pPr>
        <w:rPr>
          <w:lang w:val="en-US"/>
        </w:rPr>
      </w:pPr>
      <w:r w:rsidRPr="00563DB3">
        <w:rPr>
          <w:lang w:val="en-US"/>
        </w:rPr>
        <w:t>ip</w:t>
      </w:r>
      <w:r w:rsidRPr="00D73BF8">
        <w:rPr>
          <w:lang w:val="en-US"/>
        </w:rPr>
        <w:t xml:space="preserve"> </w:t>
      </w:r>
      <w:r w:rsidRPr="00563DB3">
        <w:rPr>
          <w:lang w:val="en-US"/>
        </w:rPr>
        <w:t>address</w:t>
      </w:r>
      <w:r w:rsidRPr="00D73BF8">
        <w:rPr>
          <w:lang w:val="en-US"/>
        </w:rPr>
        <w:t>-</w:t>
      </w:r>
      <w:r w:rsidRPr="00563DB3">
        <w:rPr>
          <w:lang w:val="en-US"/>
        </w:rPr>
        <w:t>range</w:t>
      </w:r>
      <w:r w:rsidRPr="00D73BF8">
        <w:rPr>
          <w:lang w:val="en-US"/>
        </w:rPr>
        <w:t xml:space="preserve"> 172.16.1.1 # </w:t>
      </w:r>
      <w:r w:rsidRPr="00563DB3">
        <w:rPr>
          <w:lang w:val="en-US"/>
        </w:rPr>
        <w:t>IP</w:t>
      </w:r>
      <w:r w:rsidRPr="00D73BF8">
        <w:rPr>
          <w:lang w:val="en-US"/>
        </w:rPr>
        <w:t>-</w:t>
      </w:r>
      <w:r w:rsidRPr="00563DB3">
        <w:t>адрес</w:t>
      </w:r>
      <w:r w:rsidRPr="00D73BF8">
        <w:rPr>
          <w:lang w:val="en-US"/>
        </w:rPr>
        <w:t xml:space="preserve"> </w:t>
      </w:r>
      <w:r>
        <w:t>виртуального</w:t>
      </w:r>
      <w:r w:rsidRPr="00D73BF8">
        <w:rPr>
          <w:lang w:val="en-US"/>
        </w:rPr>
        <w:t xml:space="preserve"> </w:t>
      </w:r>
      <w:r>
        <w:t>маршрутизатора</w:t>
      </w:r>
      <w:r w:rsidRPr="00D73BF8">
        <w:rPr>
          <w:lang w:val="en-US"/>
        </w:rPr>
        <w:t xml:space="preserve"> </w:t>
      </w:r>
      <w:r w:rsidR="00C160B3">
        <w:rPr>
          <w:lang w:val="en-US"/>
        </w:rPr>
        <w:t>vesr-1</w:t>
      </w:r>
      <w:r w:rsidRPr="00D73BF8">
        <w:rPr>
          <w:lang w:val="en-US"/>
        </w:rPr>
        <w:t xml:space="preserve">- </w:t>
      </w:r>
      <w:r w:rsidRPr="00563DB3">
        <w:t>с</w:t>
      </w:r>
      <w:r>
        <w:t>м</w:t>
      </w:r>
      <w:r w:rsidRPr="00563DB3">
        <w:t>отрящий</w:t>
      </w:r>
      <w:r w:rsidRPr="00D73BF8">
        <w:rPr>
          <w:lang w:val="en-US"/>
        </w:rPr>
        <w:t xml:space="preserve"> </w:t>
      </w:r>
      <w:r w:rsidRPr="00563DB3">
        <w:t>в</w:t>
      </w:r>
      <w:r w:rsidRPr="00D73BF8">
        <w:rPr>
          <w:lang w:val="en-US"/>
        </w:rPr>
        <w:t xml:space="preserve"> </w:t>
      </w:r>
      <w:r w:rsidRPr="00563DB3">
        <w:t>сторону</w:t>
      </w:r>
      <w:r w:rsidRPr="00D73BF8">
        <w:rPr>
          <w:lang w:val="en-US"/>
        </w:rPr>
        <w:t xml:space="preserve"> </w:t>
      </w:r>
      <w:r>
        <w:rPr>
          <w:lang w:val="en-US"/>
        </w:rPr>
        <w:t>PC</w:t>
      </w:r>
      <w:r w:rsidRPr="00D73BF8">
        <w:rPr>
          <w:lang w:val="en-US"/>
        </w:rPr>
        <w:t xml:space="preserve">1, </w:t>
      </w:r>
      <w:r>
        <w:rPr>
          <w:lang w:val="en-US"/>
        </w:rPr>
        <w:t>PC</w:t>
      </w:r>
      <w:r w:rsidRPr="00D73BF8">
        <w:rPr>
          <w:lang w:val="en-US"/>
        </w:rPr>
        <w:t xml:space="preserve">2 </w:t>
      </w:r>
      <w:r>
        <w:t>и</w:t>
      </w:r>
      <w:r w:rsidRPr="00D73BF8">
        <w:rPr>
          <w:lang w:val="en-US"/>
        </w:rPr>
        <w:t xml:space="preserve"> </w:t>
      </w:r>
      <w:r>
        <w:rPr>
          <w:lang w:val="en-US"/>
        </w:rPr>
        <w:t>MicroCore Linux</w:t>
      </w:r>
    </w:p>
    <w:p w14:paraId="7DD41F00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4DB62DD9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6109B892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4CFA919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confirm</w:t>
      </w:r>
    </w:p>
    <w:p w14:paraId="43B0B59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6D33F464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port-range 22</w:t>
      </w:r>
    </w:p>
    <w:p w14:paraId="3DF0723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4C5999D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246FB75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6CD9E743" w14:textId="77777777" w:rsidR="002A40CE" w:rsidRPr="00927E18" w:rsidRDefault="002A40CE" w:rsidP="002A40CE">
      <w:pPr>
        <w:rPr>
          <w:lang w:val="en-US"/>
        </w:rPr>
      </w:pPr>
      <w:r w:rsidRPr="00563DB3">
        <w:rPr>
          <w:lang w:val="en-US"/>
        </w:rPr>
        <w:t>do confirm</w:t>
      </w:r>
    </w:p>
    <w:p w14:paraId="7E89E0EF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vesr-1# config</w:t>
      </w:r>
    </w:p>
    <w:p w14:paraId="0A872ABC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object-group service ssh</w:t>
      </w:r>
    </w:p>
    <w:p w14:paraId="7E7F3626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vesr-1(config-object-group-service)# port-range 22</w:t>
      </w:r>
    </w:p>
    <w:p w14:paraId="714D576C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vesr-1(config-object-group-service)# exit</w:t>
      </w:r>
    </w:p>
    <w:p w14:paraId="3F1FC1BF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2025-05-30T14:03:40+00:00 %CLI-I-CRIT: user admin from console  input: do commit</w:t>
      </w:r>
    </w:p>
    <w:p w14:paraId="71F5C228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2025-05-30T14:03:46+00:00 %CLI-I-CRIT: user admin from console  input: do confirm</w:t>
      </w:r>
    </w:p>
    <w:p w14:paraId="1997FE40" w14:textId="77777777" w:rsidR="002A40CE" w:rsidRPr="00927E18" w:rsidRDefault="002A40CE" w:rsidP="002A40CE">
      <w:pPr>
        <w:shd w:val="clear" w:color="auto" w:fill="D0CECE" w:themeFill="background2" w:themeFillShade="E6"/>
        <w:rPr>
          <w:lang w:val="en-US"/>
        </w:rPr>
      </w:pPr>
      <w:r w:rsidRPr="00927E18">
        <w:rPr>
          <w:lang w:val="en-US"/>
        </w:rPr>
        <w:t>vesr-1(config)#</w:t>
      </w:r>
    </w:p>
    <w:p w14:paraId="77019D89" w14:textId="77777777" w:rsidR="002A40CE" w:rsidRPr="00927E18" w:rsidRDefault="002A40CE" w:rsidP="002A40CE">
      <w:pPr>
        <w:rPr>
          <w:lang w:val="en-US"/>
        </w:rPr>
      </w:pPr>
    </w:p>
    <w:p w14:paraId="14058B2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security zone-pair trusted self</w:t>
      </w:r>
    </w:p>
    <w:p w14:paraId="33B73C4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rule 3</w:t>
      </w:r>
    </w:p>
    <w:p w14:paraId="1790D1C8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action permit</w:t>
      </w:r>
    </w:p>
    <w:p w14:paraId="29CC928A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protocol tcp</w:t>
      </w:r>
    </w:p>
    <w:p w14:paraId="281E8A68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rPr>
          <w:lang w:val="en-US"/>
        </w:rPr>
      </w:pPr>
      <w:r w:rsidRPr="004B1210">
        <w:rPr>
          <w:lang w:val="en-US"/>
        </w:rPr>
        <w:t>enable</w:t>
      </w:r>
    </w:p>
    <w:p w14:paraId="54C18EF9" w14:textId="77777777" w:rsidR="002A40CE" w:rsidRPr="004B1210" w:rsidRDefault="002A40CE" w:rsidP="002A40CE">
      <w:pPr>
        <w:rPr>
          <w:lang w:val="en-US"/>
        </w:rPr>
      </w:pPr>
      <w:r w:rsidRPr="004B1210">
        <w:rPr>
          <w:lang w:val="en-US"/>
        </w:rPr>
        <w:t>exit</w:t>
      </w:r>
    </w:p>
    <w:p w14:paraId="2096C9F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53CEC499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3E590071" w14:textId="77777777" w:rsidR="002A40CE" w:rsidRPr="00F33F7A" w:rsidRDefault="002A40CE" w:rsidP="002A40CE">
      <w:pPr>
        <w:rPr>
          <w:lang w:val="en-US"/>
        </w:rPr>
      </w:pPr>
      <w:r w:rsidRPr="00F33F7A">
        <w:rPr>
          <w:lang w:val="en-US"/>
        </w:rPr>
        <w:t>do confirm</w:t>
      </w:r>
    </w:p>
    <w:p w14:paraId="7772C73D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security zone-pair trusted self</w:t>
      </w:r>
    </w:p>
    <w:p w14:paraId="09526759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vesr-1(config-security-zone-pair)# rule 3</w:t>
      </w:r>
    </w:p>
    <w:p w14:paraId="3953824C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action permit</w:t>
      </w:r>
    </w:p>
    <w:p w14:paraId="53BA639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protocol tcp</w:t>
      </w:r>
    </w:p>
    <w:p w14:paraId="308B8AB9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source-address object-group LAN_GATEWAY</w:t>
      </w:r>
    </w:p>
    <w:p w14:paraId="7455A023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destination-address object-group LAN</w:t>
      </w:r>
    </w:p>
    <w:p w14:paraId="13ED631E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source-port any</w:t>
      </w:r>
    </w:p>
    <w:p w14:paraId="150027E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destination-port  any</w:t>
      </w:r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object-group  Check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port-range    Check match by port range</w:t>
      </w:r>
    </w:p>
    <w:p w14:paraId="2D8AE2B2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match destination-port object-group ssh</w:t>
      </w:r>
    </w:p>
    <w:p w14:paraId="442788C0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enable</w:t>
      </w:r>
    </w:p>
    <w:p w14:paraId="3BB60F88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vesr-1(config-security-zone-pair-rule)# exit</w:t>
      </w:r>
    </w:p>
    <w:p w14:paraId="527EAFD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vesr-1(config-security-zone-pair)# exit</w:t>
      </w:r>
    </w:p>
    <w:p w14:paraId="612BD5D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2025-05-30T14:18:41+00:00 %CLI-I-CRIT: user admin from console  input: do commit</w:t>
      </w:r>
    </w:p>
    <w:p w14:paraId="4C6D93E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2025-05-30T14:18:46+00:00 %CLI-I-CRIT: user admin from console  input: do confirm</w:t>
      </w:r>
    </w:p>
    <w:p w14:paraId="14E318F6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successfully saved</w:t>
      </w:r>
    </w:p>
    <w:p w14:paraId="516E774B" w14:textId="77777777" w:rsidR="002A40CE" w:rsidRPr="00927E18" w:rsidRDefault="002A40CE" w:rsidP="002A40CE">
      <w:pPr>
        <w:shd w:val="clear" w:color="auto" w:fill="D0CECE" w:themeFill="background2" w:themeFillShade="E6"/>
        <w:rPr>
          <w:lang w:val="en-US"/>
        </w:rPr>
      </w:pPr>
      <w:r w:rsidRPr="00927E18">
        <w:rPr>
          <w:lang w:val="en-US"/>
        </w:rPr>
        <w:t>vesr-1(config)#</w:t>
      </w:r>
    </w:p>
    <w:p w14:paraId="15E346B3" w14:textId="77777777" w:rsidR="002A40CE" w:rsidRPr="00927E18" w:rsidRDefault="002A40CE" w:rsidP="002A40CE">
      <w:pPr>
        <w:rPr>
          <w:b/>
          <w:bCs/>
          <w:lang w:val="en-US"/>
        </w:rPr>
      </w:pPr>
      <w:bookmarkStart w:id="21" w:name="_Hlk199757266"/>
      <w:r w:rsidRPr="00563DB3">
        <w:rPr>
          <w:b/>
          <w:bCs/>
        </w:rPr>
        <w:t>Проверяем</w:t>
      </w:r>
      <w:r w:rsidRPr="00927E18">
        <w:rPr>
          <w:b/>
          <w:bCs/>
          <w:lang w:val="en-US"/>
        </w:rPr>
        <w:t xml:space="preserve"> </w:t>
      </w:r>
      <w:r w:rsidRPr="00563DB3">
        <w:rPr>
          <w:b/>
          <w:bCs/>
        </w:rPr>
        <w:t>доступ</w:t>
      </w:r>
      <w:r w:rsidRPr="00927E18">
        <w:rPr>
          <w:b/>
          <w:bCs/>
          <w:lang w:val="en-US"/>
        </w:rPr>
        <w:t xml:space="preserve"> </w:t>
      </w:r>
      <w:r w:rsidRPr="00563DB3">
        <w:rPr>
          <w:b/>
          <w:bCs/>
        </w:rPr>
        <w:t>по</w:t>
      </w:r>
      <w:r w:rsidRPr="00927E18">
        <w:rPr>
          <w:b/>
          <w:bCs/>
          <w:lang w:val="en-US"/>
        </w:rPr>
        <w:t xml:space="preserve"> SSH </w:t>
      </w:r>
      <w:r w:rsidRPr="00563DB3">
        <w:rPr>
          <w:b/>
          <w:bCs/>
        </w:rPr>
        <w:t>с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MINI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Core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Linux</w:t>
      </w:r>
      <w:r w:rsidRPr="00927E18">
        <w:rPr>
          <w:b/>
          <w:bCs/>
          <w:lang w:val="en-US"/>
        </w:rPr>
        <w:t>:</w:t>
      </w:r>
    </w:p>
    <w:bookmarkEnd w:id="21"/>
    <w:p w14:paraId="4B1BFB52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gns3@box:~$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ECDSA key fingerprint is a3:bc:d0:72:71:e3:f7:50:58:43:39:77:c3:2c:f5:95.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*             Welcome to vESR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</w:pPr>
      <w:r w:rsidRPr="00927E18">
        <w:t>********************************************</w:t>
      </w:r>
    </w:p>
    <w:p w14:paraId="51AA4F21" w14:textId="77777777" w:rsidR="002A40CE" w:rsidRDefault="002A40CE" w:rsidP="002A40CE">
      <w:pPr>
        <w:shd w:val="clear" w:color="auto" w:fill="D0CECE" w:themeFill="background2" w:themeFillShade="E6"/>
      </w:pPr>
      <w:r w:rsidRPr="006D79D2">
        <w:rPr>
          <w:lang w:val="en-US"/>
        </w:rPr>
        <w:t>vesr</w:t>
      </w:r>
      <w:r w:rsidRPr="00927E18">
        <w:t>-1#</w:t>
      </w:r>
    </w:p>
    <w:p w14:paraId="0DAA81D4" w14:textId="77777777" w:rsidR="002A40CE" w:rsidRPr="00935B42" w:rsidRDefault="002A40CE" w:rsidP="002A40CE">
      <w:r>
        <w:t xml:space="preserve">Из локальной сети за маршрутизатором доступ по протоколу </w:t>
      </w:r>
      <w:r>
        <w:rPr>
          <w:lang w:val="en-US"/>
        </w:rPr>
        <w:t>SSH</w:t>
      </w:r>
      <w:r w:rsidRPr="00935B42">
        <w:t xml:space="preserve"> </w:t>
      </w:r>
      <w:r>
        <w:t>есть.</w:t>
      </w:r>
    </w:p>
    <w:p w14:paraId="61435783" w14:textId="77777777" w:rsidR="002A40CE" w:rsidRPr="004A61E2" w:rsidRDefault="002A40CE" w:rsidP="002A40CE">
      <w:r w:rsidRPr="004A61E2">
        <w:t>При конфигурировании доступа к маршрутизатору правила создаются для пары зон:</w:t>
      </w:r>
    </w:p>
    <w:p w14:paraId="6F8130F3" w14:textId="77777777" w:rsidR="002A40CE" w:rsidRPr="004A61E2" w:rsidRDefault="002A40CE">
      <w:pPr>
        <w:numPr>
          <w:ilvl w:val="0"/>
          <w:numId w:val="59"/>
        </w:numPr>
        <w:spacing w:line="278" w:lineRule="auto"/>
      </w:pPr>
      <w:r w:rsidRPr="004A61E2">
        <w:t xml:space="preserve">source-zone – зона, из которой будет осуществляться удаленный доступ, в нашем случае это зона </w:t>
      </w:r>
      <w:r w:rsidRPr="004A61E2">
        <w:rPr>
          <w:b/>
          <w:bCs/>
        </w:rPr>
        <w:t>trusted</w:t>
      </w:r>
      <w:r w:rsidRPr="004A61E2">
        <w:t>;</w:t>
      </w:r>
    </w:p>
    <w:p w14:paraId="4A3FDDDA" w14:textId="77777777" w:rsidR="002A40CE" w:rsidRDefault="002A40CE">
      <w:pPr>
        <w:numPr>
          <w:ilvl w:val="0"/>
          <w:numId w:val="59"/>
        </w:numPr>
        <w:spacing w:line="278" w:lineRule="auto"/>
      </w:pPr>
      <w:r w:rsidRPr="004A61E2">
        <w:rPr>
          <w:b/>
          <w:bCs/>
        </w:rPr>
        <w:t>self</w:t>
      </w:r>
      <w:r w:rsidRPr="004A61E2"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r>
        <w:t xml:space="preserve">К группе сетевых обьектов </w:t>
      </w:r>
      <w:r>
        <w:rPr>
          <w:lang w:val="en-US"/>
        </w:rPr>
        <w:t>WAN</w:t>
      </w:r>
      <w:r w:rsidRPr="00940AC5">
        <w:t xml:space="preserve"> </w:t>
      </w:r>
      <w:r>
        <w:t xml:space="preserve">нужно ещё добавить группу клиентов </w:t>
      </w:r>
      <w:r>
        <w:rPr>
          <w:lang w:val="en-US"/>
        </w:rPr>
        <w:t>SSH</w:t>
      </w:r>
      <w:r w:rsidRPr="00940AC5">
        <w:t>:</w:t>
      </w:r>
    </w:p>
    <w:p w14:paraId="1169838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vesr-1# config</w:t>
      </w:r>
    </w:p>
    <w:p w14:paraId="17E7B121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vesr-1(config)#object-group network clients</w:t>
      </w:r>
    </w:p>
    <w:p w14:paraId="2E8305B9" w14:textId="77777777" w:rsidR="002A40CE" w:rsidRPr="00940AC5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vesr-1(config-object-group-network)#  ip address-range 192.168.10.0-192.168.10.254</w:t>
      </w:r>
    </w:p>
    <w:p w14:paraId="737F4FAA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vesr-1(config-object-group-network)#  exit</w:t>
      </w:r>
    </w:p>
    <w:p w14:paraId="76201534" w14:textId="77777777" w:rsidR="002A40CE" w:rsidRPr="00940AC5" w:rsidRDefault="002A40CE" w:rsidP="002A40CE">
      <w:pPr>
        <w:shd w:val="clear" w:color="auto" w:fill="D0CECE" w:themeFill="background2" w:themeFillShade="E6"/>
      </w:pPr>
      <w:r w:rsidRPr="004A61E2">
        <w:rPr>
          <w:lang w:val="en-US"/>
        </w:rPr>
        <w:t>vesr</w:t>
      </w:r>
      <w:r w:rsidRPr="00940AC5">
        <w:t>-1</w:t>
      </w:r>
      <w:r w:rsidRPr="00A56B36">
        <w:t>(</w:t>
      </w:r>
      <w:r w:rsidRPr="00940AC5">
        <w:t xml:space="preserve"> </w:t>
      </w:r>
      <w:r w:rsidRPr="004A61E2">
        <w:rPr>
          <w:lang w:val="en-US"/>
        </w:rPr>
        <w:t>config</w:t>
      </w:r>
      <w:r w:rsidRPr="00A56B36">
        <w:t>)#</w:t>
      </w:r>
    </w:p>
    <w:p w14:paraId="47DA742F" w14:textId="77777777" w:rsidR="002A40CE" w:rsidRDefault="002A40CE" w:rsidP="002A40CE">
      <w:r>
        <w:t xml:space="preserve">Вводим </w:t>
      </w:r>
      <w:r w:rsidRPr="004702F0">
        <w:t>команд</w:t>
      </w:r>
      <w:r>
        <w:t>ы</w:t>
      </w:r>
      <w:r w:rsidRPr="004702F0">
        <w:t xml:space="preserve"> для разрешения пользовател</w:t>
      </w:r>
      <w:r>
        <w:t>ю</w:t>
      </w:r>
      <w:r w:rsidRPr="004702F0">
        <w:t xml:space="preserve"> из зоны </w:t>
      </w:r>
      <w:r w:rsidRPr="004702F0">
        <w:rPr>
          <w:b/>
          <w:bCs/>
        </w:rPr>
        <w:t>«untrusted»</w:t>
      </w:r>
      <w:r w:rsidRPr="004702F0">
        <w:t> с IP-адрес</w:t>
      </w:r>
      <w:r>
        <w:t>ами</w:t>
      </w:r>
      <w:r w:rsidRPr="004702F0">
        <w:t> </w:t>
      </w:r>
      <w:r>
        <w:t xml:space="preserve">из сети </w:t>
      </w:r>
      <w:r w:rsidRPr="004702F0">
        <w:t>192.168.10.1</w:t>
      </w:r>
      <w:r>
        <w:t xml:space="preserve">/24 </w:t>
      </w:r>
      <w:r w:rsidRPr="004702F0">
        <w:t> подключаться к маршрутизатору с IP-адресом</w:t>
      </w:r>
      <w:r>
        <w:t xml:space="preserve"> 192.168.10.50 ( адрес внешнего интерфейса </w:t>
      </w:r>
      <w:r>
        <w:rPr>
          <w:lang w:val="en-US"/>
        </w:rPr>
        <w:t>gi</w:t>
      </w:r>
      <w:r w:rsidRPr="004A61E2">
        <w:t xml:space="preserve">1/0/1 </w:t>
      </w:r>
      <w:r>
        <w:t xml:space="preserve">виртуального маршрутизатора </w:t>
      </w:r>
      <w:r>
        <w:rPr>
          <w:lang w:val="en-US"/>
        </w:rPr>
        <w:t>vesr</w:t>
      </w:r>
      <w:r w:rsidRPr="004A61E2">
        <w:t xml:space="preserve">-1, </w:t>
      </w:r>
      <w:r>
        <w:t xml:space="preserve">полученный командой </w:t>
      </w:r>
      <w:r>
        <w:rPr>
          <w:lang w:val="en-US"/>
        </w:rPr>
        <w:t>sh</w:t>
      </w:r>
      <w:r w:rsidRPr="004A61E2">
        <w:t xml:space="preserve"> </w:t>
      </w:r>
      <w:r>
        <w:rPr>
          <w:lang w:val="en-US"/>
        </w:rPr>
        <w:t>ip</w:t>
      </w:r>
      <w:r w:rsidRPr="004A61E2">
        <w:t xml:space="preserve"> </w:t>
      </w:r>
      <w:r>
        <w:rPr>
          <w:lang w:val="en-US"/>
        </w:rPr>
        <w:t>int</w:t>
      </w:r>
      <w:r w:rsidRPr="004A61E2">
        <w:t xml:space="preserve">) </w:t>
      </w:r>
      <w:r w:rsidRPr="004702F0">
        <w:t> по протоколу SSH:</w:t>
      </w:r>
    </w:p>
    <w:p w14:paraId="22A81880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vesr-1(config)# security zone-pair untrusted self </w:t>
      </w:r>
    </w:p>
    <w:p w14:paraId="25C0AFC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vesr-1(config-security-zone-pair)# rule 10</w:t>
      </w:r>
    </w:p>
    <w:p w14:paraId="6C2457DB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action permit </w:t>
      </w:r>
    </w:p>
    <w:p w14:paraId="494B625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match protocol tcp </w:t>
      </w:r>
    </w:p>
    <w:p w14:paraId="6C08B87C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</w:t>
      </w:r>
    </w:p>
    <w:p w14:paraId="259A6A2E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vesr-1(config-security-zone-pair-rule)# match source-address objec</w:t>
      </w:r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t-group clients </w:t>
      </w:r>
    </w:p>
    <w:p w14:paraId="783B5E5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object-group WAN</w:t>
      </w:r>
    </w:p>
    <w:p w14:paraId="3432624D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vesr-1(config-security-zone-pair-rule)# match destination-port  ob</w:t>
      </w:r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ject-group ssh </w:t>
      </w:r>
    </w:p>
    <w:p w14:paraId="5BABDCDD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</w:t>
      </w:r>
    </w:p>
    <w:p w14:paraId="6B450251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enable </w:t>
      </w:r>
    </w:p>
    <w:p w14:paraId="5176DD2E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vesr-1(config-security-zone-pair-rule)# exit </w:t>
      </w:r>
    </w:p>
    <w:p w14:paraId="580FFC03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vesr-1(config-security-zone-pair)# exit </w:t>
      </w:r>
    </w:p>
    <w:p w14:paraId="7843D1CF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A40CE">
        <w:rPr>
          <w:lang w:val="en-US"/>
        </w:rPr>
        <w:t>vesr-1(config)#</w:t>
      </w:r>
      <w:r>
        <w:rPr>
          <w:lang w:val="en-US"/>
        </w:rPr>
        <w:t>do commit</w:t>
      </w:r>
    </w:p>
    <w:p w14:paraId="5CD4E06B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A40CE">
        <w:rPr>
          <w:lang w:val="en-US"/>
        </w:rPr>
        <w:t>vesr-1(config)#</w:t>
      </w:r>
      <w:r>
        <w:rPr>
          <w:lang w:val="en-US"/>
        </w:rPr>
        <w:t>do confirm</w:t>
      </w:r>
    </w:p>
    <w:p w14:paraId="6DB24A33" w14:textId="77777777" w:rsidR="002A40CE" w:rsidRPr="002A40CE" w:rsidRDefault="002A40CE" w:rsidP="002A40CE">
      <w:pPr>
        <w:shd w:val="clear" w:color="auto" w:fill="D0CECE" w:themeFill="background2" w:themeFillShade="E6"/>
      </w:pPr>
      <w:r>
        <w:t>vesr-1(config)#</w:t>
      </w:r>
      <w:r>
        <w:rPr>
          <w:lang w:val="en-US"/>
        </w:rPr>
        <w:t>exit</w:t>
      </w:r>
    </w:p>
    <w:p w14:paraId="6BD584DB" w14:textId="77777777" w:rsidR="002A40CE" w:rsidRPr="00935B42" w:rsidRDefault="002A40CE" w:rsidP="002A40CE">
      <w:r>
        <w:t xml:space="preserve">В </w:t>
      </w:r>
      <w:r>
        <w:rPr>
          <w:lang w:val="en-US"/>
        </w:rPr>
        <w:t>OS</w:t>
      </w:r>
      <w:r w:rsidRPr="00935B42">
        <w:t xml:space="preserve"> </w:t>
      </w:r>
      <w:r>
        <w:t xml:space="preserve">виртуальных маршрутизаторов </w:t>
      </w:r>
      <w:r>
        <w:rPr>
          <w:lang w:val="en-US"/>
        </w:rPr>
        <w:t>vesr</w:t>
      </w:r>
      <w:r w:rsidRPr="00935B42">
        <w:t xml:space="preserve"> </w:t>
      </w:r>
      <w:r>
        <w:t xml:space="preserve">нет команд мониторинга работы пользователей сессий </w:t>
      </w:r>
      <w:r>
        <w:rPr>
          <w:lang w:val="en-US"/>
        </w:rPr>
        <w:t>SSH</w:t>
      </w:r>
      <w:r w:rsidRPr="00935B42">
        <w:t xml:space="preserve">. </w:t>
      </w:r>
      <w:r>
        <w:t>Есть только возможность просмотра лога событий:</w:t>
      </w:r>
    </w:p>
    <w:p w14:paraId="7956A8FC" w14:textId="77777777" w:rsidR="002A40CE" w:rsidRPr="00C160B3" w:rsidRDefault="002A40CE" w:rsidP="002A40CE">
      <w:pPr>
        <w:shd w:val="clear" w:color="auto" w:fill="D0CECE" w:themeFill="background2" w:themeFillShade="E6"/>
      </w:pPr>
      <w:r w:rsidRPr="00935B42">
        <w:rPr>
          <w:lang w:val="en-US"/>
        </w:rPr>
        <w:t>vesr</w:t>
      </w:r>
      <w:r w:rsidRPr="00C160B3">
        <w:t xml:space="preserve">-1# </w:t>
      </w:r>
      <w:r w:rsidRPr="00935B42">
        <w:rPr>
          <w:lang w:val="en-US"/>
        </w:rPr>
        <w:t>sh</w:t>
      </w:r>
      <w:r w:rsidRPr="00C160B3">
        <w:t xml:space="preserve"> </w:t>
      </w:r>
      <w:r w:rsidRPr="00935B42">
        <w:rPr>
          <w:lang w:val="en-US"/>
        </w:rPr>
        <w:t>syslog</w:t>
      </w:r>
      <w:r w:rsidRPr="00C160B3">
        <w:t xml:space="preserve"> </w:t>
      </w:r>
      <w:r w:rsidRPr="00935B42">
        <w:rPr>
          <w:lang w:val="en-US"/>
        </w:rPr>
        <w:t>tmpsys</w:t>
      </w:r>
      <w:r w:rsidRPr="00C160B3">
        <w:t>:</w:t>
      </w:r>
      <w:r w:rsidRPr="00935B42">
        <w:rPr>
          <w:lang w:val="en-US"/>
        </w:rPr>
        <w:t>syslog</w:t>
      </w:r>
      <w:r w:rsidRPr="00C160B3">
        <w:t>/</w:t>
      </w:r>
      <w:r w:rsidRPr="00935B42">
        <w:rPr>
          <w:lang w:val="en-US"/>
        </w:rPr>
        <w:t>auth</w:t>
      </w:r>
      <w:r w:rsidRPr="00C160B3">
        <w:t>.</w:t>
      </w:r>
      <w:r w:rsidRPr="00935B42">
        <w:rPr>
          <w:lang w:val="en-US"/>
        </w:rPr>
        <w:t>log</w:t>
      </w:r>
      <w:r w:rsidRPr="00C160B3">
        <w:t xml:space="preserve"> | </w:t>
      </w:r>
      <w:r w:rsidRPr="00935B42">
        <w:rPr>
          <w:lang w:val="en-US"/>
        </w:rPr>
        <w:t>i</w:t>
      </w:r>
      <w:r w:rsidRPr="00C160B3">
        <w:t xml:space="preserve"> </w:t>
      </w:r>
      <w:r w:rsidRPr="00935B42">
        <w:rPr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2025-06-05T10:47:01+00:00 %AAA-LOCAL-I-SESSION: ssh: session opened for user admin</w:t>
      </w:r>
    </w:p>
    <w:p w14:paraId="1EE96C4F" w14:textId="77777777" w:rsidR="002A40CE" w:rsidRDefault="002A40CE" w:rsidP="002A40CE">
      <w:pPr>
        <w:shd w:val="clear" w:color="auto" w:fill="D0CECE" w:themeFill="background2" w:themeFillShade="E6"/>
      </w:pPr>
      <w:r>
        <w:t>vesr-1#</w:t>
      </w:r>
    </w:p>
    <w:p w14:paraId="7BECE44B" w14:textId="77777777" w:rsidR="002A40CE" w:rsidRPr="002A40CE" w:rsidRDefault="002A40CE" w:rsidP="002A40CE">
      <w:r>
        <w:t xml:space="preserve">Видно, что подключился внешний пользователь с адресом </w:t>
      </w:r>
      <w:r w:rsidRPr="00935B42">
        <w:t xml:space="preserve">192.168.10.112 </w:t>
      </w:r>
      <w:r>
        <w:t xml:space="preserve"> и открыл сессию </w:t>
      </w:r>
      <w:r>
        <w:rPr>
          <w:lang w:val="en-US"/>
        </w:rPr>
        <w:t>SSH</w:t>
      </w:r>
      <w:r w:rsidRPr="002A40CE">
        <w:t xml:space="preserve"> </w:t>
      </w:r>
      <w:r>
        <w:t xml:space="preserve">с логином </w:t>
      </w:r>
      <w:r>
        <w:rPr>
          <w:lang w:val="en-US"/>
        </w:rPr>
        <w:t>admin</w:t>
      </w:r>
      <w:r w:rsidRPr="002A40CE">
        <w:t>.</w:t>
      </w:r>
    </w:p>
    <w:p w14:paraId="49FF0A08" w14:textId="77777777" w:rsidR="002A40CE" w:rsidRDefault="002A40CE" w:rsidP="002A40CE">
      <w:r>
        <w:t xml:space="preserve">Адрес </w:t>
      </w:r>
      <w:r w:rsidRPr="00935B42">
        <w:t xml:space="preserve">192.168.10.112 </w:t>
      </w:r>
      <w:r>
        <w:t xml:space="preserve"> выдан моему планшету домашним роутером по </w:t>
      </w:r>
      <w:r>
        <w:rPr>
          <w:lang w:val="en-US"/>
        </w:rPr>
        <w:t>DHCP</w:t>
      </w:r>
      <w:r w:rsidRPr="00935B42">
        <w:t xml:space="preserve"> </w:t>
      </w:r>
      <w:r>
        <w:t>протоколу.</w:t>
      </w:r>
    </w:p>
    <w:p w14:paraId="5830A740" w14:textId="77777777" w:rsidR="002A40CE" w:rsidRPr="00DB5DF4" w:rsidRDefault="002A40CE" w:rsidP="002A40CE">
      <w:r>
        <w:t xml:space="preserve">На Рис. Фито экрана планшета с запущенным сеансом </w:t>
      </w:r>
      <w:r>
        <w:rPr>
          <w:lang w:val="en-US"/>
        </w:rPr>
        <w:t>ssh</w:t>
      </w:r>
      <w:r w:rsidRPr="00DB5DF4">
        <w:t xml:space="preserve"> </w:t>
      </w:r>
      <w:r>
        <w:t xml:space="preserve">в приложении </w:t>
      </w:r>
      <w:r>
        <w:rPr>
          <w:lang w:val="en-US"/>
        </w:rPr>
        <w:t>ConnectBot</w:t>
      </w:r>
      <w:r w:rsidRPr="00DB5DF4">
        <w:t>.</w:t>
      </w:r>
    </w:p>
    <w:p w14:paraId="5D8D33FD" w14:textId="77777777" w:rsidR="002A40CE" w:rsidRPr="00DB5DF4" w:rsidRDefault="002A40CE" w:rsidP="002A40CE"/>
    <w:p w14:paraId="431307E6" w14:textId="77777777" w:rsidR="008007B9" w:rsidRDefault="002A40CE" w:rsidP="008007B9">
      <w:pPr>
        <w:keepNext/>
      </w:pPr>
      <w:r w:rsidRPr="00DB5DF4">
        <w:rPr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6369ACC0" w:rsidR="002A40CE" w:rsidRDefault="008007B9" w:rsidP="008007B9">
      <w:pPr>
        <w:pStyle w:val="aff4"/>
        <w:rPr>
          <w:sz w:val="18"/>
        </w:rPr>
      </w:pPr>
      <w:r>
        <w:t xml:space="preserve">Рисунок </w:t>
      </w:r>
      <w:fldSimple w:instr=" STYLEREF 1 \s ">
        <w:r w:rsidR="00B21A5B">
          <w:rPr>
            <w:noProof/>
          </w:rPr>
          <w:t>6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</w:t>
        </w:r>
      </w:fldSimple>
      <w:r w:rsidRPr="008007B9">
        <w:t xml:space="preserve">. </w:t>
      </w:r>
      <w:r w:rsidRPr="008007B9">
        <w:rPr>
          <w:sz w:val="18"/>
        </w:rPr>
        <w:t>Изображение с экрана планшета с терминалом связи.</w:t>
      </w:r>
    </w:p>
    <w:p w14:paraId="2AF4CCB9" w14:textId="77777777" w:rsidR="008007B9" w:rsidRPr="008007B9" w:rsidRDefault="008007B9" w:rsidP="008007B9"/>
    <w:p w14:paraId="4943890E" w14:textId="77777777" w:rsidR="002A40CE" w:rsidRPr="00A56B36" w:rsidRDefault="002A40CE" w:rsidP="002A40CE">
      <w:bookmarkStart w:id="22" w:name="_Hlk200027659"/>
      <w:r>
        <w:t xml:space="preserve">Точно так же проверяется </w:t>
      </w:r>
      <w:bookmarkEnd w:id="22"/>
      <w:r>
        <w:t>доступ с любого сетевого адреса из сети 192.168.10.0/24</w:t>
      </w:r>
      <w:r w:rsidRPr="009D5922">
        <w:t xml:space="preserve"> ( </w:t>
      </w:r>
      <w:r>
        <w:t xml:space="preserve">за исключением адреса собственной хостовой машины ) – например у меня запущена виртуальная машина с </w:t>
      </w:r>
      <w:r>
        <w:rPr>
          <w:lang w:val="en-US"/>
        </w:rPr>
        <w:t>Ubuntu</w:t>
      </w:r>
      <w:r w:rsidRPr="009D5922"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 xml:space="preserve">rinat@ubuntu22:~$ ip add | grep  'ens'||'inet'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>2: ens33: &lt;BROADCAST,MULTICAST,UP,LOWER_UP&gt; mtu 1500 qdisc fq_codel state UP group default qlen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 xml:space="preserve">    </w:t>
      </w:r>
      <w:r w:rsidRPr="00C85AF6">
        <w:rPr>
          <w:bdr w:val="single" w:sz="18" w:space="0" w:color="EE0000"/>
          <w:lang w:val="en-US"/>
        </w:rPr>
        <w:t>inet 192.168.10.31</w:t>
      </w:r>
      <w:r w:rsidRPr="009D5922">
        <w:rPr>
          <w:lang w:val="en-US"/>
        </w:rPr>
        <w:t>/24 brd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9D5922">
        <w:rPr>
          <w:lang w:val="en-US"/>
        </w:rPr>
        <w:t>3: ens37: &lt;BROADCAST,MULTICAST&gt; mtu 1500 qdisc noop state DOWN group default qlen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rinat@ubuntu22:~$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             Welcome to vESR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********************************************</w:t>
      </w:r>
    </w:p>
    <w:p w14:paraId="38E82DC3" w14:textId="77777777" w:rsid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vesr-1# sh syslog tmpsys:syslog/auth.log | i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2025-06-05T11:54:30+00:00 %AAA-I-SSH: Accepted password for rinat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2025-06-05T11:54:30+00:00 %AAA-LOCAL-I-SESSION: ssh: session opened for user rinat</w:t>
      </w:r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ind w:firstLine="0"/>
        <w:rPr>
          <w:lang w:val="en-US"/>
        </w:rPr>
      </w:pPr>
    </w:p>
    <w:p w14:paraId="158BFFF1" w14:textId="77777777" w:rsidR="002A40CE" w:rsidRPr="002A40CE" w:rsidRDefault="002A40CE">
      <w:pPr>
        <w:ind w:firstLine="0"/>
        <w:rPr>
          <w:lang w:val="en-US"/>
        </w:rPr>
      </w:pPr>
    </w:p>
    <w:bookmarkStart w:id="23" w:name="_Toc201159819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3" w:displacedByCustomXml="prev"/>
    <w:sdt>
      <w:sdtPr>
        <w:rPr>
          <w:lang w:val="ro-RO"/>
        </w:rPr>
        <w:id w:val="160438830"/>
        <w:placeholder>
          <w:docPart w:val="5322A11E844E428CAD95C71DA23E76FD"/>
        </w:placeholder>
        <w:temporary/>
        <w:showingPlcHdr/>
        <w15:appearance w15:val="hidden"/>
      </w:sdtPr>
      <w:sdtContent>
        <w:p w14:paraId="65A0D10B" w14:textId="77777777" w:rsidR="002A40CE" w:rsidRPr="004E6785" w:rsidRDefault="002A40CE" w:rsidP="002A40CE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784020939"/>
        <w:placeholder>
          <w:docPart w:val="2EC4B61DF203448BA619195A185586E1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65806F61" w14:textId="77777777" w:rsidR="002A40CE" w:rsidRPr="004E6785" w:rsidRDefault="002A40CE" w:rsidP="002A40CE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0B3DDB05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5F080F2E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33B32AC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2113DDF5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975721395"/>
        <w:placeholder>
          <w:docPart w:val="3555DC7E9966459AABA939619576295C"/>
        </w:placeholder>
        <w:temporary/>
        <w:showingPlcHdr/>
        <w15:appearance w15:val="hidden"/>
      </w:sdtPr>
      <w:sdtContent>
        <w:p w14:paraId="1236C1F2" w14:textId="77777777" w:rsidR="002A40CE" w:rsidRPr="004E6785" w:rsidRDefault="002A40CE" w:rsidP="002A40CE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1079329410"/>
        <w:placeholder>
          <w:docPart w:val="127588A6B09C4966AAF51DF2DA1B6A77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59BB0E65" w14:textId="77777777" w:rsidR="002A40CE" w:rsidRPr="004E6785" w:rsidRDefault="002A40CE" w:rsidP="002A40CE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78241C58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1C604C24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3555B168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66DE0344" w14:textId="3383C2B1" w:rsidR="002A40CE" w:rsidRDefault="002A40CE" w:rsidP="002A40CE">
          <w:pPr>
            <w:ind w:firstLine="0"/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007CA29B" w14:textId="77777777" w:rsidR="002A40CE" w:rsidRDefault="002A40CE" w:rsidP="002A40CE">
      <w:pPr>
        <w:ind w:firstLine="0"/>
      </w:pPr>
    </w:p>
    <w:p w14:paraId="0F8943FF" w14:textId="530E92AC" w:rsidR="009B18AC" w:rsidRDefault="009B18AC">
      <w:r>
        <w:br w:type="page"/>
      </w:r>
    </w:p>
    <w:p w14:paraId="711DB842" w14:textId="77777777" w:rsidR="002A40CE" w:rsidRDefault="002A40CE" w:rsidP="002A40CE">
      <w:pPr>
        <w:ind w:firstLine="0"/>
      </w:pPr>
    </w:p>
    <w:p w14:paraId="0BD36821" w14:textId="77777777" w:rsidR="002A40CE" w:rsidRPr="002A40CE" w:rsidRDefault="002A40CE" w:rsidP="002A40CE">
      <w:pPr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</w:pPr>
      <w:bookmarkStart w:id="24" w:name="_Toc201159820"/>
      <w:r w:rsidRPr="00521F9E">
        <w:t xml:space="preserve">Глава </w:t>
      </w:r>
      <w:r w:rsidR="00BB6323" w:rsidRPr="00B44A9C">
        <w:t>7</w:t>
      </w:r>
      <w:r w:rsidRPr="00521F9E">
        <w:t>. Настройка  NAT(DNAT) для доступа в Интернет в виртуальном маршрутизаторе vESR.</w:t>
      </w:r>
      <w:bookmarkEnd w:id="24"/>
    </w:p>
    <w:p w14:paraId="753C591B" w14:textId="3DDA61BF" w:rsidR="00521F9E" w:rsidRPr="003F7F97" w:rsidRDefault="00521F9E" w:rsidP="00521F9E">
      <w:r w:rsidRPr="00B44A9C">
        <w:rPr>
          <w:b/>
          <w:bCs/>
          <w:lang w:val="ro-RO"/>
        </w:rPr>
        <w:t xml:space="preserve">Немного теории, без которой , как всем известно древо </w:t>
      </w:r>
      <w:r w:rsidR="00984D45" w:rsidRPr="00B44A9C">
        <w:rPr>
          <w:b/>
          <w:bCs/>
          <w:lang w:val="ro-RO"/>
        </w:rPr>
        <w:t xml:space="preserve">жизни </w:t>
      </w:r>
      <w:r w:rsidRPr="00B44A9C">
        <w:rPr>
          <w:b/>
          <w:bCs/>
          <w:lang w:val="ro-RO"/>
        </w:rPr>
        <w:t>не зеленеет ( шутка)-DNAT (Destination Network Address Translation)</w:t>
      </w:r>
      <w:r w:rsidRPr="00B44A9C">
        <w:rPr>
          <w:lang w:val="ro-RO"/>
        </w:rPr>
        <w:t> — это тип технологии NAT (Network Address Translation), которая </w:t>
      </w:r>
      <w:r w:rsidRPr="00B44A9C">
        <w:rPr>
          <w:b/>
          <w:bCs/>
          <w:lang w:val="ro-RO"/>
        </w:rPr>
        <w:t>изменяет адрес и порт назначения входящего пакета</w:t>
      </w:r>
      <w:r w:rsidRPr="00B44A9C">
        <w:rPr>
          <w:lang w:val="ro-RO"/>
        </w:rPr>
        <w:t>.  </w:t>
      </w:r>
      <w:hyperlink r:id="rId115" w:tgtFrame="_blank" w:history="1">
        <w:r w:rsidRPr="003F7F97">
          <w:rPr>
            <w:rStyle w:val="a7"/>
          </w:rPr>
          <w:t>newstorial.com</w:t>
        </w:r>
      </w:hyperlink>
      <w:hyperlink r:id="rId116" w:tgtFrame="_blank" w:history="1">
        <w:r w:rsidRPr="003F7F97">
          <w:rPr>
            <w:rStyle w:val="a7"/>
          </w:rPr>
          <w:t>expertnetworkconsultant.com</w:t>
        </w:r>
      </w:hyperlink>
      <w:hyperlink r:id="rId117" w:tgtFrame="_blank" w:history="1">
        <w:r w:rsidRPr="003F7F97">
          <w:rPr>
            <w:rStyle w:val="a7"/>
          </w:rPr>
          <w:t>docs.selectel.ru</w:t>
        </w:r>
      </w:hyperlink>
    </w:p>
    <w:p w14:paraId="27335FF7" w14:textId="77777777" w:rsidR="00521F9E" w:rsidRPr="003F7F97" w:rsidRDefault="00521F9E" w:rsidP="00521F9E">
      <w:r w:rsidRPr="003F7F97">
        <w:rPr>
          <w:b/>
          <w:bCs/>
        </w:rPr>
        <w:t>Механизм работы</w:t>
      </w:r>
      <w:r>
        <w:rPr>
          <w:b/>
          <w:bCs/>
        </w:rPr>
        <w:t xml:space="preserve"> </w:t>
      </w:r>
      <w:r w:rsidRPr="003F7F97">
        <w:t>DNAT включает три этапа:  </w:t>
      </w:r>
      <w:hyperlink r:id="rId118" w:tgtFrame="_blank" w:history="1">
        <w:r w:rsidRPr="003F7F97">
          <w:rPr>
            <w:rStyle w:val="a7"/>
          </w:rPr>
          <w:t>newstorial.com</w:t>
        </w:r>
      </w:hyperlink>
    </w:p>
    <w:p w14:paraId="78F543A5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Анализ входящего пакета</w:t>
      </w:r>
      <w:r w:rsidRPr="003F7F97">
        <w:t>. Устройство (маршрутизатор или файрвол) проверяет адрес назначения и номер порта.  </w:t>
      </w:r>
      <w:hyperlink r:id="rId119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Преобразование</w:t>
      </w:r>
      <w:r w:rsidRPr="003F7F97">
        <w:t>. На основе заранее определённых правил маршрутизатор или файрвол заменяет адрес назначения и, возможно, номер порта.  </w:t>
      </w:r>
      <w:hyperlink r:id="rId120" w:tgtFrame="_blank" w:history="1">
        <w:r w:rsidRPr="003F7F97">
          <w:rPr>
            <w:rStyle w:val="a7"/>
          </w:rPr>
          <w:t>newstorial.com</w:t>
        </w:r>
      </w:hyperlink>
    </w:p>
    <w:p w14:paraId="178B7FB7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Направление пакета</w:t>
      </w:r>
      <w:r w:rsidRPr="003F7F97">
        <w:t>. После преобразования пакет отправляется к новому адресу внутри частной сети.  </w:t>
      </w:r>
      <w:hyperlink r:id="rId121" w:tgtFrame="_blank" w:history="1">
        <w:r w:rsidRPr="003F7F97">
          <w:rPr>
            <w:rStyle w:val="a7"/>
          </w:rPr>
          <w:t>newstorial.com</w:t>
        </w:r>
      </w:hyperlink>
    </w:p>
    <w:p w14:paraId="5DAF4042" w14:textId="77777777" w:rsidR="00521F9E" w:rsidRPr="003F7F97" w:rsidRDefault="00521F9E" w:rsidP="00521F9E">
      <w:r w:rsidRPr="003F7F97">
        <w:t>DNAT используется в различных сценариях, например:</w:t>
      </w:r>
    </w:p>
    <w:p w14:paraId="27410755" w14:textId="77777777" w:rsidR="00521F9E" w:rsidRPr="003F7F97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Балансировка нагрузки</w:t>
      </w:r>
      <w:r w:rsidRPr="003F7F97">
        <w:t>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22" w:tgtFrame="_blank" w:history="1">
        <w:r w:rsidRPr="003F7F97">
          <w:rPr>
            <w:rStyle w:val="a7"/>
          </w:rPr>
          <w:t>newstorial.com</w:t>
        </w:r>
      </w:hyperlink>
    </w:p>
    <w:p w14:paraId="04C31C2D" w14:textId="77777777" w:rsidR="00521F9E" w:rsidRPr="003F7F97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Перенаправление портов</w:t>
      </w:r>
      <w:r w:rsidRPr="003F7F97">
        <w:t>. Позволяет внешним устройствам получать доступ к сервисам в частной сети, сопоставляя внешний порт с внутренним IP-адресом и портом.  </w:t>
      </w:r>
      <w:hyperlink r:id="rId123" w:tgtFrame="_blank" w:history="1">
        <w:r w:rsidRPr="003F7F97">
          <w:rPr>
            <w:rStyle w:val="a7"/>
          </w:rPr>
          <w:t>newstorial.com</w:t>
        </w:r>
      </w:hyperlink>
      <w:hyperlink r:id="rId124" w:tgtFrame="_blank" w:history="1">
        <w:r w:rsidRPr="003F7F97">
          <w:rPr>
            <w:rStyle w:val="a7"/>
          </w:rPr>
          <w:t>docs.ideco.dev</w:t>
        </w:r>
      </w:hyperlink>
    </w:p>
    <w:p w14:paraId="4C1CAB16" w14:textId="77777777" w:rsidR="00521F9E" w:rsidRPr="006606E5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Настройка виртуальных частных сетей (VPN)</w:t>
      </w:r>
      <w:r w:rsidRPr="003F7F97">
        <w:t>. DNAT перенаправляет трафик из публичной сети в частную, что помогает обеспечить безопасность соединения.  </w:t>
      </w:r>
      <w:hyperlink r:id="rId125" w:tgtFrame="_blank" w:history="1">
        <w:r w:rsidRPr="003F7F97">
          <w:rPr>
            <w:rStyle w:val="a7"/>
          </w:rPr>
          <w:t>newstorial.com</w:t>
        </w:r>
      </w:hyperlink>
    </w:p>
    <w:p w14:paraId="64EF7A98" w14:textId="77777777" w:rsidR="006606E5" w:rsidRPr="003F7F97" w:rsidRDefault="006606E5">
      <w:pPr>
        <w:numPr>
          <w:ilvl w:val="0"/>
          <w:numId w:val="55"/>
        </w:numPr>
        <w:spacing w:line="278" w:lineRule="auto"/>
      </w:pPr>
    </w:p>
    <w:p w14:paraId="02DC4270" w14:textId="77777777" w:rsidR="00521F9E" w:rsidRDefault="00521F9E" w:rsidP="00521F9E">
      <w:r w:rsidRPr="00A80D06">
        <w:t>Предположим</w:t>
      </w:r>
      <w:r>
        <w:t xml:space="preserve">, что </w:t>
      </w:r>
      <w:r w:rsidRPr="00A80D06">
        <w:t xml:space="preserve"> нужн</w:t>
      </w:r>
      <w:r>
        <w:t>о</w:t>
      </w:r>
      <w:r w:rsidRPr="00A80D06">
        <w:t xml:space="preserve"> </w:t>
      </w:r>
      <w:r>
        <w:t>еще один малый офис</w:t>
      </w:r>
      <w:r w:rsidRPr="0054013A">
        <w:t xml:space="preserve"> </w:t>
      </w:r>
      <w:r>
        <w:t xml:space="preserve"> подключить в  сеть Интернет и обеспечить доступ из нее к серверу </w:t>
      </w:r>
      <w:r>
        <w:rPr>
          <w:lang w:val="en-US"/>
        </w:rPr>
        <w:t>SSH</w:t>
      </w:r>
      <w:r w:rsidRPr="0054013A">
        <w:t xml:space="preserve"> </w:t>
      </w:r>
      <w:r>
        <w:t xml:space="preserve">в домашнем офисе. Доступ будет  из сети </w:t>
      </w:r>
      <w:r w:rsidRPr="003F7F97">
        <w:t>относящейся к зоне «UNTRUST»</w:t>
      </w:r>
      <w:r>
        <w:t xml:space="preserve"> виртуального маршрутизатора</w:t>
      </w:r>
      <w:r w:rsidRPr="003F7F97">
        <w:t>, к серверу</w:t>
      </w:r>
      <w:r>
        <w:t xml:space="preserve"> </w:t>
      </w:r>
      <w:r>
        <w:rPr>
          <w:lang w:val="en-US"/>
        </w:rPr>
        <w:t>SSH</w:t>
      </w:r>
      <w:r w:rsidRPr="003F7F97">
        <w:t xml:space="preserve"> </w:t>
      </w:r>
      <w:r>
        <w:t xml:space="preserve">в домашней </w:t>
      </w:r>
      <w:r w:rsidRPr="003F7F97">
        <w:t xml:space="preserve">локальной сети в зоне «TRUST». Адрес сервера в локальной сети </w:t>
      </w:r>
      <w:r>
        <w:t>–</w:t>
      </w:r>
      <w:r w:rsidRPr="003F7F97">
        <w:t xml:space="preserve"> </w:t>
      </w:r>
      <w:r w:rsidRPr="00A80D06">
        <w:t>172.16.1.</w:t>
      </w:r>
      <w:r>
        <w:t>3</w:t>
      </w:r>
      <w:r w:rsidRPr="00A80D06">
        <w:t xml:space="preserve"> ( </w:t>
      </w:r>
      <w:r>
        <w:t xml:space="preserve">адрес интерфейса </w:t>
      </w:r>
      <w:r>
        <w:rPr>
          <w:lang w:val="en-US"/>
        </w:rPr>
        <w:t>Eth</w:t>
      </w:r>
      <w:r w:rsidRPr="0054013A">
        <w:t>0</w:t>
      </w:r>
      <w:r>
        <w:t xml:space="preserve"> виртуальной машины </w:t>
      </w:r>
      <w:r w:rsidRPr="00A31285">
        <w:t>MicroCoreLinux6.4-</w:t>
      </w:r>
      <w:r w:rsidRPr="006A5A24">
        <w:t>1</w:t>
      </w:r>
      <w:r w:rsidRPr="0054013A">
        <w:t xml:space="preserve"> </w:t>
      </w:r>
      <w:r w:rsidRPr="00A80D06">
        <w:t>)</w:t>
      </w:r>
      <w:r w:rsidRPr="003F7F97">
        <w:t xml:space="preserve">. Сервер должен быть доступным извне по адресу </w:t>
      </w:r>
      <w:r w:rsidRPr="00C56075">
        <w:t>10.10.10.2</w:t>
      </w:r>
      <w:r w:rsidRPr="00A80D06">
        <w:t xml:space="preserve"> (</w:t>
      </w:r>
      <w:r>
        <w:t xml:space="preserve">адрес интерфейса </w:t>
      </w:r>
      <w:r>
        <w:rPr>
          <w:lang w:val="en-US"/>
        </w:rPr>
        <w:t>Gi</w:t>
      </w:r>
      <w:r w:rsidRPr="00A80D06">
        <w:t xml:space="preserve">1/0/1 </w:t>
      </w:r>
      <w:r>
        <w:t xml:space="preserve">виртуального маршрутизатора </w:t>
      </w:r>
      <w:r>
        <w:rPr>
          <w:lang w:val="en-US"/>
        </w:rPr>
        <w:t>vesr</w:t>
      </w:r>
      <w:r w:rsidRPr="00A80D06">
        <w:t xml:space="preserve">-1) </w:t>
      </w:r>
      <w:r w:rsidRPr="003F7F97">
        <w:t xml:space="preserve">, доступный порт </w:t>
      </w:r>
      <w:r>
        <w:t>2222</w:t>
      </w:r>
      <w:r w:rsidRPr="003F7F97">
        <w:t>.</w:t>
      </w:r>
    </w:p>
    <w:p w14:paraId="56ED7530" w14:textId="77777777" w:rsidR="00521F9E" w:rsidRPr="00521F9E" w:rsidRDefault="00521F9E" w:rsidP="00521F9E">
      <w:r>
        <w:t xml:space="preserve">Имитацию публичной сети можно организовать через дополнительный виртуальный маршрутизатор с именем </w:t>
      </w:r>
      <w:r>
        <w:rPr>
          <w:lang w:val="en-US"/>
        </w:rPr>
        <w:t>vesr</w:t>
      </w:r>
      <w:r w:rsidRPr="00C25EE9">
        <w:t>-3</w:t>
      </w:r>
      <w: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521F9E">
      <w:r>
        <w:t xml:space="preserve">Каждый новый виртуальный маршрутизатор на схеме требует отдельной первоначальной инициации , как описано главе 2. «Настройка </w:t>
      </w:r>
      <w:r w:rsidRPr="00725084">
        <w:t>виртуально</w:t>
      </w:r>
      <w:r>
        <w:t xml:space="preserve">го  сервисного маршрутизатора </w:t>
      </w:r>
      <w:r>
        <w:rPr>
          <w:lang w:val="en-US"/>
        </w:rPr>
        <w:t>vESR</w:t>
      </w:r>
      <w:r w:rsidRPr="00A8672E">
        <w:t xml:space="preserve"> </w:t>
      </w:r>
      <w:r>
        <w:t xml:space="preserve">для работы в среде виртуализации </w:t>
      </w:r>
      <w:r>
        <w:rPr>
          <w:lang w:val="en-US"/>
        </w:rPr>
        <w:t>GNS</w:t>
      </w:r>
      <w:r w:rsidRPr="00A8672E">
        <w:t>3</w:t>
      </w:r>
      <w:r>
        <w:t>» и в главе 4 «</w:t>
      </w:r>
      <w:r w:rsidRPr="00F70DA6">
        <w:t xml:space="preserve">Базовая настройка </w:t>
      </w:r>
      <w:r w:rsidRPr="00F70DA6">
        <w:rPr>
          <w:lang w:val="en-US"/>
        </w:rPr>
        <w:t>vESR</w:t>
      </w:r>
      <w:r>
        <w:t>»</w:t>
      </w:r>
      <w:r w:rsidRPr="00F70DA6">
        <w:t>.</w:t>
      </w:r>
    </w:p>
    <w:p w14:paraId="48460C46" w14:textId="77777777" w:rsidR="00521F9E" w:rsidRDefault="00521F9E" w:rsidP="00521F9E">
      <w:pPr>
        <w:pStyle w:val="af9"/>
      </w:pPr>
      <w:r>
        <w:t xml:space="preserve">Сначала настраиваем в самом простом варианте центральный виртуальный маршрутизатор </w:t>
      </w:r>
      <w:r>
        <w:rPr>
          <w:lang w:val="en-US"/>
        </w:rPr>
        <w:t>vesr</w:t>
      </w:r>
      <w:r w:rsidRPr="00A31285">
        <w:t xml:space="preserve">-3 </w:t>
      </w:r>
      <w:r>
        <w:t xml:space="preserve">и затем виртуальный маршрутизатор домашнего офиса </w:t>
      </w:r>
      <w:r>
        <w:rPr>
          <w:lang w:val="en-US"/>
        </w:rPr>
        <w:t>vesr</w:t>
      </w:r>
      <w:r w:rsidRPr="00A31285">
        <w:t xml:space="preserve">-1. </w:t>
      </w:r>
    </w:p>
    <w:p w14:paraId="2B379DEE" w14:textId="77777777" w:rsidR="003256D3" w:rsidRDefault="003256D3" w:rsidP="00521F9E">
      <w:pPr>
        <w:pStyle w:val="af9"/>
      </w:pPr>
    </w:p>
    <w:p w14:paraId="4A918C07" w14:textId="77777777" w:rsidR="008007B9" w:rsidRDefault="003256D3" w:rsidP="008007B9">
      <w:pPr>
        <w:pStyle w:val="af9"/>
        <w:keepNext/>
      </w:pPr>
      <w:r>
        <w:rPr>
          <w:noProof/>
        </w:rPr>
        <w:drawing>
          <wp:inline distT="0" distB="0" distL="0" distR="0" wp14:anchorId="47E4CB2B" wp14:editId="0DBDFE4F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1BB0F3A0" w:rsidR="003256D3" w:rsidRDefault="008007B9" w:rsidP="008007B9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7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1</w:t>
        </w:r>
      </w:fldSimple>
      <w:r>
        <w:t xml:space="preserve"> Схема связи домашнего офиса с филиалам чрез провайдера Интернет.</w:t>
      </w:r>
    </w:p>
    <w:p w14:paraId="6A1E643E" w14:textId="7E92B542" w:rsidR="00521F9E" w:rsidRDefault="00521F9E" w:rsidP="008007B9">
      <w:pPr>
        <w:ind w:firstLine="0"/>
      </w:pPr>
    </w:p>
    <w:p w14:paraId="2AF886D3" w14:textId="55969F86" w:rsidR="00521F9E" w:rsidRPr="00A01EB5" w:rsidRDefault="00521F9E" w:rsidP="00521F9E">
      <w:pPr>
        <w:pStyle w:val="ac"/>
      </w:pPr>
      <w:r>
        <w:t xml:space="preserve">Настройка центрального виртуального маршрутизатора </w:t>
      </w:r>
      <w:r>
        <w:rPr>
          <w:lang w:val="en-US"/>
        </w:rPr>
        <w:t>vesr</w:t>
      </w:r>
      <w:r w:rsidR="003256D3">
        <w:t>124-2-3</w:t>
      </w:r>
      <w:r w:rsidRPr="006E11C6">
        <w:t>:</w:t>
      </w:r>
      <w:r>
        <w:t xml:space="preserve"> </w:t>
      </w:r>
    </w:p>
    <w:p w14:paraId="1B592080" w14:textId="2D45AE5B" w:rsidR="00521F9E" w:rsidRPr="00624C92" w:rsidRDefault="00521F9E" w:rsidP="00521F9E">
      <w:r>
        <w:t>Дадим</w:t>
      </w:r>
      <w:r w:rsidRPr="00A01EB5">
        <w:t xml:space="preserve"> </w:t>
      </w:r>
      <w:r>
        <w:t>ему название, выключим м</w:t>
      </w:r>
      <w:r w:rsidR="003256D3">
        <w:t>е</w:t>
      </w:r>
      <w:r>
        <w:t xml:space="preserve">жсетевой экран и назначим </w:t>
      </w:r>
      <w:r>
        <w:rPr>
          <w:lang w:val="en-US"/>
        </w:rPr>
        <w:t>IP</w:t>
      </w:r>
      <w:r w:rsidRPr="00A01EB5">
        <w:t xml:space="preserve"> </w:t>
      </w:r>
      <w:r>
        <w:t xml:space="preserve">адрес на интерфейсе </w:t>
      </w:r>
      <w:r>
        <w:rPr>
          <w:lang w:val="en-US"/>
        </w:rPr>
        <w:t>gi</w:t>
      </w:r>
      <w:r w:rsidRPr="00A01EB5">
        <w:t>1/0/1</w:t>
      </w:r>
      <w:r>
        <w:t>:</w:t>
      </w:r>
    </w:p>
    <w:p w14:paraId="7D003935" w14:textId="77777777" w:rsidR="006606E5" w:rsidRPr="00624C92" w:rsidRDefault="006606E5" w:rsidP="00521F9E"/>
    <w:p w14:paraId="45408BCB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vesr(config)# hostname vesr-Odin</w:t>
      </w:r>
    </w:p>
    <w:p w14:paraId="583FB48D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vesr(config)# exit</w:t>
      </w:r>
    </w:p>
    <w:p w14:paraId="1EFE5BD8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>do confirm</w:t>
      </w:r>
    </w:p>
    <w:p w14:paraId="2ED83724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vesr-Odin(config)# int gigabitethernet 1/0/1</w:t>
      </w:r>
    </w:p>
    <w:p w14:paraId="37C81E32" w14:textId="643E8863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description "link2vesr-</w:t>
      </w:r>
      <w:r w:rsidR="003256D3" w:rsidRPr="003256D3">
        <w:rPr>
          <w:b/>
          <w:bCs/>
          <w:lang w:val="en-US"/>
        </w:rPr>
        <w:t>1</w:t>
      </w:r>
      <w:r w:rsidRPr="00A01EB5">
        <w:rPr>
          <w:b/>
          <w:bCs/>
          <w:lang w:val="en-US"/>
        </w:rPr>
        <w:t>"</w:t>
      </w:r>
    </w:p>
    <w:p w14:paraId="133B2DE6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ip firewall disable</w:t>
      </w:r>
    </w:p>
    <w:p w14:paraId="605C79D7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ip address 10.10.10.1/24</w:t>
      </w:r>
    </w:p>
    <w:p w14:paraId="56BB0A2A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exit</w:t>
      </w:r>
    </w:p>
    <w:p w14:paraId="6081DE06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 xml:space="preserve">do commit </w:t>
      </w:r>
    </w:p>
    <w:p w14:paraId="712F742D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>do confirm</w:t>
      </w:r>
    </w:p>
    <w:p w14:paraId="4488E70C" w14:textId="77777777" w:rsidR="00521F9E" w:rsidRDefault="00521F9E" w:rsidP="006606E5">
      <w:pPr>
        <w:shd w:val="clear" w:color="auto" w:fill="D0CECE" w:themeFill="background2" w:themeFillShade="E6"/>
      </w:pPr>
      <w:r w:rsidRPr="006E11C6">
        <w:t>так же настроим второй интерфейс:</w:t>
      </w:r>
    </w:p>
    <w:p w14:paraId="53148536" w14:textId="77777777" w:rsidR="00521F9E" w:rsidRPr="006E11C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vesr-Odin(config)# int gigabitethernet 1/0/</w:t>
      </w:r>
      <w:r w:rsidRPr="006E11C6">
        <w:rPr>
          <w:b/>
          <w:bCs/>
          <w:lang w:val="en-US"/>
        </w:rPr>
        <w:t>2</w:t>
      </w:r>
    </w:p>
    <w:p w14:paraId="554737E4" w14:textId="67A00076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description "link2</w:t>
      </w:r>
      <w:r w:rsidR="00C160B3">
        <w:rPr>
          <w:b/>
          <w:bCs/>
          <w:lang w:val="en-US"/>
        </w:rPr>
        <w:t>vesr-2</w:t>
      </w:r>
      <w:r w:rsidRPr="00A01EB5">
        <w:rPr>
          <w:b/>
          <w:bCs/>
          <w:lang w:val="en-US"/>
        </w:rPr>
        <w:t>"</w:t>
      </w:r>
    </w:p>
    <w:p w14:paraId="2838066A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ip firewall disable</w:t>
      </w:r>
    </w:p>
    <w:p w14:paraId="085AC928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  ip address 10.10.</w:t>
      </w:r>
      <w:r w:rsidRPr="006E11C6">
        <w:rPr>
          <w:b/>
          <w:bCs/>
          <w:lang w:val="en-US"/>
        </w:rPr>
        <w:t>2</w:t>
      </w:r>
      <w:r w:rsidRPr="00A01EB5">
        <w:rPr>
          <w:b/>
          <w:bCs/>
          <w:lang w:val="en-US"/>
        </w:rPr>
        <w:t>0.1/24</w:t>
      </w:r>
    </w:p>
    <w:p w14:paraId="1DE3C34C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A01EB5">
        <w:rPr>
          <w:b/>
          <w:bCs/>
          <w:lang w:val="en-US"/>
        </w:rPr>
        <w:t>vesr-Odin(config-if-gi)# exit</w:t>
      </w:r>
    </w:p>
    <w:p w14:paraId="45C80430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25558D84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5E22BFE4" w14:textId="74AD4904" w:rsidR="00521F9E" w:rsidRPr="003256D3" w:rsidRDefault="00521F9E" w:rsidP="006606E5">
      <w:pPr>
        <w:shd w:val="clear" w:color="auto" w:fill="D0CECE" w:themeFill="background2" w:themeFillShade="E6"/>
      </w:pPr>
      <w:r w:rsidRPr="006E11C6">
        <w:t>Включим</w:t>
      </w:r>
      <w:r w:rsidRPr="003256D3">
        <w:t xml:space="preserve"> </w:t>
      </w:r>
      <w:r w:rsidRPr="006E11C6">
        <w:t>маршрутизацию</w:t>
      </w:r>
      <w:r w:rsidRPr="003256D3">
        <w:t xml:space="preserve"> </w:t>
      </w:r>
      <w:r w:rsidR="003256D3">
        <w:t>на обе ветки с подключенными сетями</w:t>
      </w:r>
      <w:r w:rsidRPr="003256D3">
        <w:t>:</w:t>
      </w:r>
    </w:p>
    <w:p w14:paraId="76287DD8" w14:textId="77777777" w:rsidR="00521F9E" w:rsidRPr="003256D3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3256D3">
        <w:rPr>
          <w:b/>
          <w:bCs/>
          <w:lang w:val="en-US"/>
        </w:rPr>
        <w:t>vesr-Odin(config)# ip route 10.10.10.0/24 interface gigabitethernet 1/0/2</w:t>
      </w:r>
    </w:p>
    <w:p w14:paraId="0A70B684" w14:textId="77777777" w:rsidR="00521F9E" w:rsidRPr="003256D3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3256D3">
        <w:rPr>
          <w:b/>
          <w:bCs/>
          <w:lang w:val="en-US"/>
        </w:rPr>
        <w:t>vesr-Odin(config)# ip route 10.10.20.0/24 interface gigabitethernet 1/0/3</w:t>
      </w:r>
    </w:p>
    <w:p w14:paraId="2116A0ED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7C2855B2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0AF57F1B" w14:textId="77777777" w:rsidR="00521F9E" w:rsidRPr="00B44A9C" w:rsidRDefault="00521F9E" w:rsidP="006606E5">
      <w:pPr>
        <w:shd w:val="clear" w:color="auto" w:fill="D0CECE" w:themeFill="background2" w:themeFillShade="E6"/>
      </w:pPr>
      <w:r>
        <w:rPr>
          <w:b/>
          <w:bCs/>
          <w:lang w:val="en-US"/>
        </w:rPr>
        <w:t>vesr</w:t>
      </w:r>
      <w:r w:rsidRPr="00B44A9C">
        <w:rPr>
          <w:b/>
          <w:bCs/>
        </w:rPr>
        <w:t>-</w:t>
      </w:r>
      <w:r>
        <w:rPr>
          <w:b/>
          <w:bCs/>
          <w:lang w:val="en-US"/>
        </w:rPr>
        <w:t>Odin</w:t>
      </w:r>
      <w:r w:rsidRPr="00B44A9C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B44A9C">
        <w:rPr>
          <w:b/>
          <w:bCs/>
        </w:rPr>
        <w:t xml:space="preserve">)# </w:t>
      </w:r>
      <w:r>
        <w:rPr>
          <w:b/>
          <w:bCs/>
          <w:lang w:val="en-US"/>
        </w:rPr>
        <w:t>exit</w:t>
      </w:r>
    </w:p>
    <w:p w14:paraId="665B68BB" w14:textId="77777777" w:rsidR="006606E5" w:rsidRPr="00624C92" w:rsidRDefault="006606E5" w:rsidP="00521F9E"/>
    <w:p w14:paraId="0719D447" w14:textId="3748290B" w:rsidR="00521F9E" w:rsidRDefault="00521F9E" w:rsidP="00521F9E">
      <w:r w:rsidRPr="006E11C6">
        <w:t>От центрального маршрутизатора понадобитс</w:t>
      </w:r>
      <w:r>
        <w:t>я</w:t>
      </w:r>
      <w:r w:rsidRPr="006E11C6">
        <w:t xml:space="preserve"> тольк</w:t>
      </w:r>
      <w:r>
        <w:t>о</w:t>
      </w:r>
      <w:r w:rsidRPr="006E11C6">
        <w:t xml:space="preserve"> простая маршрутизация пакетов </w:t>
      </w:r>
      <w:r w:rsidRPr="006E11C6">
        <w:rPr>
          <w:lang w:val="en-US"/>
        </w:rPr>
        <w:t>IP</w:t>
      </w:r>
      <w:r w:rsidRPr="006E11C6">
        <w:t xml:space="preserve">. </w:t>
      </w:r>
      <w:r w:rsidR="004774B6">
        <w:t xml:space="preserve">Он здесь выступает в роли интернет сервис-провайдера. </w:t>
      </w:r>
      <w:r w:rsidRPr="006E11C6">
        <w:t>Поэтому м</w:t>
      </w:r>
      <w:r w:rsidR="003256D3">
        <w:t>е</w:t>
      </w:r>
      <w:r w:rsidRPr="006E11C6">
        <w:t>жсетевой экран на обоих интерфейсах отключен.</w:t>
      </w:r>
    </w:p>
    <w:p w14:paraId="629C1CB7" w14:textId="7D3FB4B2" w:rsidR="004774B6" w:rsidRPr="00624C92" w:rsidRDefault="004774B6" w:rsidP="00521F9E">
      <w:r>
        <w:t xml:space="preserve">Добавляем маршрутизацию по умоланию и маршруты к сетям клиентов в левой и правой частях схемы, которые находятся за виртуальными маршрутизаторами </w:t>
      </w:r>
      <w:r w:rsidR="00C160B3">
        <w:rPr>
          <w:lang w:val="en-US"/>
        </w:rPr>
        <w:t>vesr</w:t>
      </w:r>
      <w:r w:rsidR="00C160B3" w:rsidRPr="00C160B3">
        <w:t>-1</w:t>
      </w:r>
      <w:r w:rsidR="00C160B3">
        <w:rPr>
          <w:lang w:val="en-US"/>
        </w:rPr>
        <w:t>vesr</w:t>
      </w:r>
      <w:r w:rsidR="00C160B3" w:rsidRPr="00C160B3">
        <w:t>-2</w:t>
      </w:r>
      <w:r w:rsidRPr="004774B6">
        <w:t xml:space="preserve"> </w:t>
      </w:r>
      <w:r>
        <w:t>соответственно:</w:t>
      </w:r>
    </w:p>
    <w:p w14:paraId="4E37370F" w14:textId="77777777" w:rsidR="006606E5" w:rsidRPr="00624C92" w:rsidRDefault="006606E5" w:rsidP="00521F9E"/>
    <w:p w14:paraId="42F90954" w14:textId="3D89820F" w:rsidR="004774B6" w:rsidRPr="00B44A9C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vesr-Odin#config</w:t>
      </w:r>
    </w:p>
    <w:p w14:paraId="146B50D5" w14:textId="7408C10F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</w:t>
      </w:r>
    </w:p>
    <w:p w14:paraId="07596300" w14:textId="6B25AE40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 ip route 0.0.0.0/0 192.168.10.1</w:t>
      </w:r>
    </w:p>
    <w:p w14:paraId="0B3799D8" w14:textId="24DAF370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 ip route 172.16.1.0/24 10.10.10.2</w:t>
      </w:r>
    </w:p>
    <w:p w14:paraId="0461707B" w14:textId="7EB9E806" w:rsidR="004774B6" w:rsidRPr="00B44A9C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 ip route 172.16.2.0/24 10.10.20.2</w:t>
      </w:r>
    </w:p>
    <w:p w14:paraId="7E4952D4" w14:textId="7C96A91E" w:rsidR="004774B6" w:rsidRPr="004774B6" w:rsidRDefault="004774B6" w:rsidP="006606E5">
      <w:pPr>
        <w:shd w:val="clear" w:color="auto" w:fill="D0CECE" w:themeFill="background2" w:themeFillShade="E6"/>
      </w:pPr>
      <w:r w:rsidRPr="004774B6">
        <w:t>Добавляем вывод диагностических сообщений в консоль при загрузке:</w:t>
      </w:r>
    </w:p>
    <w:p w14:paraId="2988EBD2" w14:textId="77777777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</w:t>
      </w:r>
    </w:p>
    <w:p w14:paraId="476FB9B9" w14:textId="0996E33F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vesr-Odin(config)#syslog console</w:t>
      </w:r>
    </w:p>
    <w:p w14:paraId="2434C9B2" w14:textId="466903AB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4774B6">
        <w:rPr>
          <w:b/>
          <w:bCs/>
          <w:lang w:val="en-US"/>
        </w:rPr>
        <w:t>vesr-Odin(config- syslog console)#  virtual-serial</w:t>
      </w:r>
    </w:p>
    <w:p w14:paraId="2DEB0478" w14:textId="45BE9FCC" w:rsidR="004774B6" w:rsidRPr="00A31928" w:rsidRDefault="004774B6" w:rsidP="006606E5">
      <w:pPr>
        <w:shd w:val="clear" w:color="auto" w:fill="D0CECE" w:themeFill="background2" w:themeFillShade="E6"/>
        <w:rPr>
          <w:b/>
          <w:bCs/>
        </w:rPr>
      </w:pPr>
      <w:r w:rsidRPr="004774B6">
        <w:rPr>
          <w:b/>
          <w:bCs/>
          <w:lang w:val="en-US"/>
        </w:rPr>
        <w:t>vesr</w:t>
      </w:r>
      <w:r w:rsidRPr="00A31928">
        <w:rPr>
          <w:b/>
          <w:bCs/>
        </w:rPr>
        <w:t>-</w:t>
      </w:r>
      <w:r w:rsidRPr="004774B6">
        <w:rPr>
          <w:b/>
          <w:bCs/>
          <w:lang w:val="en-US"/>
        </w:rPr>
        <w:t>Odin</w:t>
      </w:r>
      <w:r w:rsidRPr="00A31928">
        <w:rPr>
          <w:b/>
          <w:bCs/>
        </w:rPr>
        <w:t>(</w:t>
      </w:r>
      <w:r w:rsidRPr="004774B6">
        <w:rPr>
          <w:b/>
          <w:bCs/>
          <w:lang w:val="en-US"/>
        </w:rPr>
        <w:t>config</w:t>
      </w:r>
      <w:r w:rsidRPr="00A31928">
        <w:rPr>
          <w:b/>
          <w:bCs/>
        </w:rPr>
        <w:t>)#</w:t>
      </w:r>
      <w:r w:rsidRPr="004774B6">
        <w:rPr>
          <w:b/>
          <w:bCs/>
          <w:lang w:val="en-US"/>
        </w:rPr>
        <w:t>exit</w:t>
      </w:r>
    </w:p>
    <w:p w14:paraId="554A7BBD" w14:textId="77777777" w:rsidR="006606E5" w:rsidRPr="00624C92" w:rsidRDefault="006606E5" w:rsidP="004774B6"/>
    <w:p w14:paraId="0979E261" w14:textId="66C2ABEC" w:rsidR="004774B6" w:rsidRPr="006606E5" w:rsidRDefault="004774B6" w:rsidP="004774B6">
      <w:r w:rsidRPr="000A1B9C">
        <w:t xml:space="preserve">Настраиваем </w:t>
      </w:r>
      <w:r w:rsidR="000A1B9C" w:rsidRPr="000A1B9C">
        <w:rPr>
          <w:lang w:val="en-US"/>
        </w:rPr>
        <w:t>NAT</w:t>
      </w:r>
      <w:r w:rsidR="000A1B9C" w:rsidRPr="000A1B9C">
        <w:t xml:space="preserve"> с заменой адресов источника на адрес выходного интерфейса ( </w:t>
      </w:r>
      <w:r w:rsidR="000A1B9C" w:rsidRPr="000A1B9C">
        <w:rPr>
          <w:lang w:val="en-US"/>
        </w:rPr>
        <w:t>SNAT</w:t>
      </w:r>
      <w:r w:rsidR="000A1B9C" w:rsidRPr="000A1B9C">
        <w:t>) для работы клиентов в Интернет:</w:t>
      </w:r>
    </w:p>
    <w:p w14:paraId="78F193DE" w14:textId="77777777" w:rsidR="006606E5" w:rsidRPr="006606E5" w:rsidRDefault="006606E5" w:rsidP="004774B6"/>
    <w:p w14:paraId="5C26C4DE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vesr-Odin# config</w:t>
      </w:r>
    </w:p>
    <w:p w14:paraId="565B676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vesr-Odin(config)# nat source</w:t>
      </w:r>
    </w:p>
    <w:p w14:paraId="0B9A5301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vesr-Odin(config-snat)#   pool UPLINK</w:t>
      </w:r>
    </w:p>
    <w:p w14:paraId="3A6F018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vesr-Odin(config-snat-pool)#     ip address-range 192.168.10.114</w:t>
      </w:r>
    </w:p>
    <w:p w14:paraId="4F99E89D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vesr-Odin(config-snat-pool)#   exit</w:t>
      </w:r>
    </w:p>
    <w:p w14:paraId="5E7DA9B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vesr-Odin(config-snat)#   ruleset SNAT</w:t>
      </w:r>
    </w:p>
    <w:p w14:paraId="15E409A1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vesr-Odin(config-snat-ruleset)#     to interface gigabitethernet 1/0/1</w:t>
      </w:r>
    </w:p>
    <w:p w14:paraId="6852118B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vesr-Odin(config-snat-ruleset)#     rule 8</w:t>
      </w:r>
    </w:p>
    <w:p w14:paraId="2F77FA35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match source-address address-range 10.10.20.2</w:t>
      </w:r>
    </w:p>
    <w:p w14:paraId="28C68EA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-10.10.20.254</w:t>
      </w:r>
    </w:p>
    <w:p w14:paraId="645AAC59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action source-nat pool UPLINK</w:t>
      </w:r>
    </w:p>
    <w:p w14:paraId="0592C7D3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enable</w:t>
      </w:r>
    </w:p>
    <w:p w14:paraId="6B0895E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exit</w:t>
      </w:r>
    </w:p>
    <w:p w14:paraId="436CD913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vesr-Odin(config-snat-ruleset)#     rule 9</w:t>
      </w:r>
    </w:p>
    <w:p w14:paraId="41D0936E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match source-address address-range 10.10.10.2</w:t>
      </w:r>
    </w:p>
    <w:p w14:paraId="79B4C18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-10.10.10.254</w:t>
      </w:r>
    </w:p>
    <w:p w14:paraId="2670EE0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action source-nat pool UPLINK</w:t>
      </w:r>
    </w:p>
    <w:p w14:paraId="5567320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enable</w:t>
      </w:r>
    </w:p>
    <w:p w14:paraId="72F6B03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exit</w:t>
      </w:r>
    </w:p>
    <w:p w14:paraId="7CD4573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vesr-Odin(config-snat-ruleset)#     rule 10</w:t>
      </w:r>
    </w:p>
    <w:p w14:paraId="7922122C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match source-address address-range 10.10.30.1</w:t>
      </w:r>
    </w:p>
    <w:p w14:paraId="2B20095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-10.10.30.254</w:t>
      </w:r>
    </w:p>
    <w:p w14:paraId="0712082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action source-nat pool UPLINK</w:t>
      </w:r>
    </w:p>
    <w:p w14:paraId="59CE60BB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  enable</w:t>
      </w:r>
    </w:p>
    <w:p w14:paraId="5D61CD1C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vesr-Odin(config-snat-rule)#     exit</w:t>
      </w:r>
    </w:p>
    <w:p w14:paraId="0C068996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vesr-Odin(config-snat-ruleset)#   exit</w:t>
      </w:r>
    </w:p>
    <w:p w14:paraId="71D8EDD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vesr-Odin(config-snat)# exit</w:t>
      </w:r>
    </w:p>
    <w:p w14:paraId="7A8A9754" w14:textId="2A2A6E90" w:rsidR="000A1B9C" w:rsidRPr="00B44A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vesr-Odin(config)#</w:t>
      </w:r>
    </w:p>
    <w:p w14:paraId="26BB9694" w14:textId="77777777" w:rsidR="006606E5" w:rsidRDefault="006606E5" w:rsidP="000A1B9C">
      <w:pPr>
        <w:rPr>
          <w:lang w:val="en-US"/>
        </w:rPr>
      </w:pPr>
    </w:p>
    <w:p w14:paraId="0F642C67" w14:textId="5922CA66" w:rsidR="000A1B9C" w:rsidRPr="00624C92" w:rsidRDefault="000A1B9C" w:rsidP="000A1B9C">
      <w:r w:rsidRPr="000A1B9C">
        <w:t xml:space="preserve">Здесь адрес 192.168.10.114  выдан по </w:t>
      </w:r>
      <w:r w:rsidRPr="000A1B9C">
        <w:rPr>
          <w:lang w:val="en-US"/>
        </w:rPr>
        <w:t>DHCP</w:t>
      </w:r>
      <w:r w:rsidRPr="000A1B9C">
        <w:t xml:space="preserve"> провайдером Интернет интерфейсу виртуального маршрутизатора </w:t>
      </w:r>
      <w:r w:rsidRPr="000A1B9C">
        <w:rPr>
          <w:lang w:val="en-US"/>
        </w:rPr>
        <w:t>vesr</w:t>
      </w:r>
      <w:r w:rsidRPr="000A1B9C">
        <w:t>-</w:t>
      </w:r>
      <w:r w:rsidRPr="000A1B9C">
        <w:rPr>
          <w:lang w:val="en-US"/>
        </w:rPr>
        <w:t>Odin</w:t>
      </w:r>
      <w:r w:rsidRPr="000A1B9C">
        <w:t>. Имен</w:t>
      </w:r>
      <w:r>
        <w:t>н</w:t>
      </w:r>
      <w:r w:rsidRPr="000A1B9C">
        <w:t>о он и будет заменят</w:t>
      </w:r>
      <w:r>
        <w:t xml:space="preserve">ся на </w:t>
      </w:r>
      <w:r w:rsidRPr="000A1B9C">
        <w:t xml:space="preserve"> исходящие адреса </w:t>
      </w:r>
      <w:r>
        <w:t xml:space="preserve">от </w:t>
      </w:r>
      <w:r w:rsidRPr="000A1B9C">
        <w:t xml:space="preserve">клиентов сетей 10.10.10.0/24 и 10.10.20.0/24 и 10.10.30.0/24 ( понадобится в дальнейших лабораторных работах) в пакетах </w:t>
      </w:r>
      <w:r w:rsidRPr="000A1B9C">
        <w:rPr>
          <w:lang w:val="en-US"/>
        </w:rPr>
        <w:t>IP</w:t>
      </w:r>
      <w:r w:rsidRPr="000A1B9C">
        <w:t>.</w:t>
      </w:r>
    </w:p>
    <w:p w14:paraId="09DF5DEC" w14:textId="77777777" w:rsidR="006606E5" w:rsidRPr="00624C92" w:rsidRDefault="006606E5" w:rsidP="000A1B9C"/>
    <w:p w14:paraId="345401D5" w14:textId="77777777" w:rsidR="004774B6" w:rsidRPr="00D97A1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15D716D5" w14:textId="77777777" w:rsidR="004774B6" w:rsidRPr="00D97A1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7793A3AC" w14:textId="77777777" w:rsidR="004774B6" w:rsidRPr="000A1B9C" w:rsidRDefault="004774B6" w:rsidP="006606E5">
      <w:pPr>
        <w:shd w:val="clear" w:color="auto" w:fill="D0CECE" w:themeFill="background2" w:themeFillShade="E6"/>
      </w:pPr>
      <w:r>
        <w:rPr>
          <w:b/>
          <w:bCs/>
          <w:lang w:val="en-US"/>
        </w:rPr>
        <w:t>vesr</w:t>
      </w:r>
      <w:r w:rsidRPr="000A1B9C">
        <w:rPr>
          <w:b/>
          <w:bCs/>
        </w:rPr>
        <w:t>-</w:t>
      </w:r>
      <w:r>
        <w:rPr>
          <w:b/>
          <w:bCs/>
          <w:lang w:val="en-US"/>
        </w:rPr>
        <w:t>Odin</w:t>
      </w:r>
      <w:r w:rsidRPr="000A1B9C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0A1B9C">
        <w:rPr>
          <w:b/>
          <w:bCs/>
        </w:rPr>
        <w:t xml:space="preserve">)# </w:t>
      </w:r>
      <w:r>
        <w:rPr>
          <w:b/>
          <w:bCs/>
          <w:lang w:val="en-US"/>
        </w:rPr>
        <w:t>exit</w:t>
      </w:r>
    </w:p>
    <w:p w14:paraId="042A0057" w14:textId="77777777" w:rsidR="006606E5" w:rsidRPr="00624C92" w:rsidRDefault="006606E5" w:rsidP="00521F9E"/>
    <w:p w14:paraId="04F15461" w14:textId="4A178A86" w:rsidR="00521F9E" w:rsidRPr="006E11C6" w:rsidRDefault="00521F9E" w:rsidP="00521F9E">
      <w:r w:rsidRPr="006E11C6">
        <w:t>На этом настройка центрального вирт</w:t>
      </w:r>
      <w:r w:rsidR="004774B6">
        <w:t>у</w:t>
      </w:r>
      <w:r w:rsidRPr="006E11C6">
        <w:t>ального маршрутизатора завершена.</w:t>
      </w:r>
    </w:p>
    <w:p w14:paraId="393EC3A3" w14:textId="03AD8549" w:rsidR="00521F9E" w:rsidRPr="006E11C6" w:rsidRDefault="00521F9E" w:rsidP="00521F9E">
      <w:r w:rsidRPr="006E11C6">
        <w:t xml:space="preserve">Настройка виртуального маршрутизатора </w:t>
      </w:r>
      <w:r w:rsidR="00C160B3">
        <w:rPr>
          <w:lang w:val="en-US"/>
        </w:rPr>
        <w:t>vesr</w:t>
      </w:r>
      <w:r w:rsidR="00C160B3" w:rsidRPr="00C160B3">
        <w:t>-1</w:t>
      </w:r>
      <w:r w:rsidRPr="006E11C6">
        <w:t>(он использовался и в предыдущих работах в этом руководстве</w:t>
      </w:r>
      <w:r>
        <w:t>, но здесь есть небольшие изменения</w:t>
      </w:r>
      <w:r w:rsidRPr="006E11C6">
        <w:t>):</w:t>
      </w:r>
    </w:p>
    <w:p w14:paraId="37E4191C" w14:textId="77777777" w:rsidR="00521F9E" w:rsidRDefault="00521F9E" w:rsidP="00521F9E">
      <w:pPr>
        <w:rPr>
          <w:lang w:val="en-US"/>
        </w:rPr>
      </w:pPr>
      <w:r w:rsidRPr="003F7F97"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lang w:val="en-US"/>
        </w:rPr>
        <w:t xml:space="preserve"> </w:t>
      </w:r>
      <w:r w:rsidRPr="003F7F97">
        <w:t>назначим</w:t>
      </w:r>
      <w:r w:rsidRPr="003F7F97">
        <w:rPr>
          <w:lang w:val="en-US"/>
        </w:rPr>
        <w:t xml:space="preserve"> IP-</w:t>
      </w:r>
      <w:r w:rsidRPr="003F7F97">
        <w:t>адреса</w:t>
      </w:r>
      <w:r w:rsidRPr="003F7F97">
        <w:rPr>
          <w:lang w:val="en-US"/>
        </w:rPr>
        <w:t xml:space="preserve"> </w:t>
      </w:r>
      <w:r w:rsidRPr="003F7F97">
        <w:t>интерфейсам</w:t>
      </w:r>
      <w:r w:rsidRPr="003F7F97">
        <w:rPr>
          <w:lang w:val="en-US"/>
        </w:rPr>
        <w:t>.</w:t>
      </w:r>
    </w:p>
    <w:p w14:paraId="14097699" w14:textId="77777777" w:rsidR="006606E5" w:rsidRPr="003F7F97" w:rsidRDefault="006606E5" w:rsidP="00521F9E">
      <w:pPr>
        <w:rPr>
          <w:lang w:val="en-US"/>
        </w:rPr>
      </w:pPr>
    </w:p>
    <w:p w14:paraId="44A4194B" w14:textId="77777777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# configure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security zone UNTRUST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security zone 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interface gigabitethernet 1/0/1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(config-if-gi)# security-zone</w:t>
      </w:r>
      <w:r>
        <w:rPr>
          <w:b/>
          <w:bCs/>
          <w:lang w:val="en-US"/>
        </w:rPr>
        <w:t xml:space="preserve"> UN</w:t>
      </w:r>
      <w:r w:rsidRPr="003F7F97">
        <w:rPr>
          <w:b/>
          <w:bCs/>
          <w:lang w:val="en-US"/>
        </w:rPr>
        <w:t>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(config-if-gi)# ip address 10.1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.1/2</w:t>
      </w:r>
      <w:r>
        <w:rPr>
          <w:b/>
          <w:bCs/>
          <w:lang w:val="en-US"/>
        </w:rPr>
        <w:t>4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(config-if-gi)#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interface gigabitethernet 1/0/</w:t>
      </w:r>
      <w:r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(config-if-te)# ip address 1</w:t>
      </w:r>
      <w:r>
        <w:rPr>
          <w:b/>
          <w:bCs/>
          <w:lang w:val="en-US"/>
        </w:rPr>
        <w:t>72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16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  <w:r w:rsidRPr="003F7F97">
        <w:rPr>
          <w:b/>
          <w:bCs/>
          <w:lang w:val="en-US"/>
        </w:rPr>
        <w:t>/2</w:t>
      </w:r>
      <w:r>
        <w:rPr>
          <w:b/>
          <w:bCs/>
          <w:lang w:val="en-US"/>
        </w:rPr>
        <w:t>4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(config-if-te)# security-zone 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(config-if-te)# exit</w:t>
      </w:r>
    </w:p>
    <w:p w14:paraId="4AEE4A38" w14:textId="77777777" w:rsidR="006606E5" w:rsidRDefault="006606E5" w:rsidP="00521F9E">
      <w:pPr>
        <w:rPr>
          <w:lang w:val="en-US"/>
        </w:rPr>
      </w:pPr>
    </w:p>
    <w:p w14:paraId="666B2F15" w14:textId="273582F9" w:rsidR="00521F9E" w:rsidRPr="003F7F97" w:rsidRDefault="00521F9E" w:rsidP="00521F9E">
      <w:r w:rsidRPr="003F7F97"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WAN</w:t>
      </w:r>
      <w:r w:rsidRPr="003F7F97">
        <w:t xml:space="preserve"> – профиль адресов публичной сети</w:t>
      </w:r>
      <w:r w:rsidR="00373684" w:rsidRPr="00373684">
        <w:t xml:space="preserve"> ( </w:t>
      </w:r>
      <w:r w:rsidR="00373684">
        <w:t>выход в Интернет)</w:t>
      </w:r>
      <w:r w:rsidRPr="003F7F97">
        <w:t>;</w:t>
      </w:r>
    </w:p>
    <w:p w14:paraId="6CF0F3C5" w14:textId="30762ACC" w:rsidR="00521F9E" w:rsidRPr="003F7F97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LAN</w:t>
      </w:r>
      <w:r w:rsidRPr="00A11E35">
        <w:t>_</w:t>
      </w:r>
      <w:r>
        <w:rPr>
          <w:lang w:val="en-US"/>
        </w:rPr>
        <w:t>NATWORK</w:t>
      </w:r>
      <w:r w:rsidRPr="003F7F97">
        <w:t xml:space="preserve"> – профиль адресов локальной сети</w:t>
      </w:r>
      <w:r w:rsidR="00373684">
        <w:t xml:space="preserve"> ( сеть локальная)</w:t>
      </w:r>
      <w:r w:rsidRPr="003F7F97">
        <w:t>;</w:t>
      </w:r>
    </w:p>
    <w:p w14:paraId="72C4D023" w14:textId="49D2C87B" w:rsidR="00521F9E" w:rsidRPr="00EA59F3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SSH</w:t>
      </w:r>
      <w:r w:rsidRPr="003F7F97">
        <w:t xml:space="preserve"> – профиль портов</w:t>
      </w:r>
      <w:r w:rsidR="00373684">
        <w:t xml:space="preserve"> ( какой порт будет заменяться при доступе извне)</w:t>
      </w:r>
      <w:r w:rsidRPr="003F7F97">
        <w:t>.</w:t>
      </w:r>
    </w:p>
    <w:p w14:paraId="0371CD6C" w14:textId="77777777" w:rsidR="00521F9E" w:rsidRPr="006606E5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SERVER</w:t>
      </w:r>
      <w:r w:rsidRPr="00EA59F3">
        <w:t>_</w:t>
      </w:r>
      <w:r>
        <w:rPr>
          <w:lang w:val="en-US"/>
        </w:rPr>
        <w:t>IP</w:t>
      </w:r>
      <w:r w:rsidRPr="00EA59F3">
        <w:t xml:space="preserve"> – </w:t>
      </w:r>
      <w:r>
        <w:t xml:space="preserve">профиль адреса сервера </w:t>
      </w:r>
      <w:r>
        <w:rPr>
          <w:lang w:val="en-US"/>
        </w:rPr>
        <w:t>ssh</w:t>
      </w:r>
      <w:r w:rsidRPr="00EA59F3">
        <w:t>.</w:t>
      </w:r>
    </w:p>
    <w:p w14:paraId="15A6486F" w14:textId="77777777" w:rsidR="006606E5" w:rsidRPr="00EA59F3" w:rsidRDefault="006606E5" w:rsidP="006606E5">
      <w:pPr>
        <w:spacing w:line="278" w:lineRule="auto"/>
        <w:ind w:left="720" w:firstLine="0"/>
      </w:pPr>
    </w:p>
    <w:p w14:paraId="64EDC684" w14:textId="77777777" w:rsidR="00373684" w:rsidRPr="00B44A9C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object-group network </w:t>
      </w:r>
      <w:r>
        <w:rPr>
          <w:b/>
          <w:bCs/>
          <w:lang w:val="en-US"/>
        </w:rPr>
        <w:t>WAN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ip address 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object-group service </w:t>
      </w:r>
      <w:r>
        <w:rPr>
          <w:b/>
          <w:bCs/>
          <w:lang w:val="en-US"/>
        </w:rPr>
        <w:t>SS</w:t>
      </w:r>
      <w:r w:rsidRPr="003F7F97">
        <w:rPr>
          <w:b/>
          <w:bCs/>
          <w:lang w:val="en-US"/>
        </w:rPr>
        <w:t>H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port</w:t>
      </w:r>
      <w:r>
        <w:rPr>
          <w:b/>
          <w:bCs/>
          <w:lang w:val="en-US"/>
        </w:rPr>
        <w:t>-range</w:t>
      </w:r>
      <w:r w:rsidRPr="003F7F97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2222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object-group network SERVER_IP</w:t>
      </w:r>
    </w:p>
    <w:p w14:paraId="3FE261B4" w14:textId="4C5F7E7F" w:rsidR="00521F9E" w:rsidRPr="007370CA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>vesr-1(config-object-group-network)# ip address-range 172.16.1.1</w:t>
      </w:r>
      <w:r w:rsidR="00521F9E" w:rsidRPr="007370CA">
        <w:rPr>
          <w:b/>
          <w:bCs/>
          <w:lang w:val="en-US"/>
        </w:rPr>
        <w:br/>
        <w:t>vesr-1(config-object-group-network)# ip address 172.16.1.3</w:t>
      </w:r>
      <w:r w:rsidR="00521F9E" w:rsidRPr="007370CA">
        <w:rPr>
          <w:b/>
          <w:bCs/>
          <w:lang w:val="en-US"/>
        </w:rPr>
        <w:br/>
        <w:t>vesr-1(config-object-group-network)# exit</w:t>
      </w:r>
    </w:p>
    <w:p w14:paraId="4BBE5FF7" w14:textId="77777777" w:rsidR="00373684" w:rsidRPr="00B44A9C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 xml:space="preserve">vesr-1(config)# object-group network LAN_GW </w:t>
      </w:r>
    </w:p>
    <w:p w14:paraId="1262CB42" w14:textId="77777777" w:rsidR="007370CA" w:rsidRPr="007370CA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>vesr-1(config-object-group-network)# </w:t>
      </w:r>
      <w:r w:rsidR="007370CA" w:rsidRPr="007370CA">
        <w:rPr>
          <w:b/>
          <w:bCs/>
          <w:lang w:val="en-US"/>
        </w:rPr>
        <w:t xml:space="preserve">  ip address-range 172.16.1.1-172.16.1.254</w:t>
      </w:r>
    </w:p>
    <w:p w14:paraId="5B2F13A6" w14:textId="1BD506C6" w:rsidR="007370CA" w:rsidRPr="007370CA" w:rsidRDefault="007370CA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</w:t>
      </w:r>
      <w:r w:rsidRPr="007370CA">
        <w:rPr>
          <w:b/>
          <w:bCs/>
          <w:lang w:val="en-US"/>
        </w:rPr>
        <w:t>-object-group-network</w:t>
      </w:r>
      <w:r w:rsidRPr="003F7F97">
        <w:rPr>
          <w:b/>
          <w:bCs/>
          <w:lang w:val="en-US"/>
        </w:rPr>
        <w:t>)# </w:t>
      </w:r>
      <w:r w:rsidRPr="007370CA">
        <w:rPr>
          <w:b/>
          <w:bCs/>
          <w:lang w:val="en-US"/>
        </w:rPr>
        <w:t>exit</w:t>
      </w:r>
    </w:p>
    <w:p w14:paraId="70162829" w14:textId="6A305ACD" w:rsidR="00373684" w:rsidRPr="00B44A9C" w:rsidRDefault="007370CA" w:rsidP="006606E5">
      <w:pPr>
        <w:shd w:val="clear" w:color="auto" w:fill="D0CECE" w:themeFill="background2" w:themeFillShade="E6"/>
        <w:ind w:firstLine="0"/>
        <w:contextualSpacing/>
        <w:rPr>
          <w:b/>
          <w:bCs/>
        </w:rPr>
      </w:pPr>
      <w:r>
        <w:rPr>
          <w:b/>
          <w:bCs/>
          <w:lang w:val="en-US"/>
        </w:rPr>
        <w:t>vesr</w:t>
      </w:r>
      <w:r w:rsidRPr="00B44A9C">
        <w:rPr>
          <w:b/>
          <w:bCs/>
        </w:rPr>
        <w:t>-1(</w:t>
      </w:r>
      <w:r w:rsidRPr="003F7F97">
        <w:rPr>
          <w:b/>
          <w:bCs/>
          <w:lang w:val="en-US"/>
        </w:rPr>
        <w:t>config</w:t>
      </w:r>
      <w:r w:rsidRPr="00B44A9C">
        <w:rPr>
          <w:b/>
          <w:bCs/>
        </w:rPr>
        <w:t>)#</w:t>
      </w:r>
      <w:r w:rsidRPr="003F7F97">
        <w:rPr>
          <w:b/>
          <w:bCs/>
          <w:lang w:val="en-US"/>
        </w:rPr>
        <w:t> </w:t>
      </w:r>
      <w:r w:rsidRPr="007370CA">
        <w:rPr>
          <w:b/>
          <w:bCs/>
          <w:lang w:val="en-US"/>
        </w:rPr>
        <w:t>exit</w:t>
      </w:r>
    </w:p>
    <w:p w14:paraId="64A52A8F" w14:textId="77777777" w:rsidR="007370CA" w:rsidRPr="00B44A9C" w:rsidRDefault="007370CA" w:rsidP="007370CA">
      <w:pPr>
        <w:ind w:firstLine="0"/>
        <w:contextualSpacing/>
        <w:rPr>
          <w:b/>
          <w:bCs/>
        </w:rPr>
      </w:pPr>
    </w:p>
    <w:p w14:paraId="7FA0E079" w14:textId="77777777" w:rsidR="007370CA" w:rsidRPr="00B44A9C" w:rsidRDefault="007370CA" w:rsidP="007370CA">
      <w:pPr>
        <w:ind w:firstLine="0"/>
        <w:contextualSpacing/>
      </w:pPr>
      <w:r w:rsidRPr="00C33AFF">
        <w:t xml:space="preserve">Зафиксируем выдаваемый по </w:t>
      </w:r>
      <w:r w:rsidRPr="00C33AFF">
        <w:rPr>
          <w:lang w:val="en-US"/>
        </w:rPr>
        <w:t>DHCP</w:t>
      </w:r>
      <w:r w:rsidRPr="00C33AFF">
        <w:t xml:space="preserve"> адрес клиенту </w:t>
      </w:r>
      <w:r w:rsidRPr="00C33AFF">
        <w:rPr>
          <w:lang w:val="en-US"/>
        </w:rPr>
        <w:t>MicroCoreLinux</w:t>
      </w:r>
      <w:r w:rsidRPr="00C33AFF">
        <w:t xml:space="preserve">6.4-1 в настройках сервера </w:t>
      </w:r>
      <w:r w:rsidRPr="00C33AFF">
        <w:rPr>
          <w:lang w:val="en-US"/>
        </w:rPr>
        <w:t>DHCP</w:t>
      </w:r>
      <w:r w:rsidRPr="00C33AFF">
        <w:t xml:space="preserve"> на виртуальном маршрутизаторе </w:t>
      </w:r>
      <w:r w:rsidRPr="00C33AFF">
        <w:rPr>
          <w:lang w:val="en-US"/>
        </w:rPr>
        <w:t>vesr</w:t>
      </w:r>
      <w:r w:rsidRPr="00C33AFF">
        <w:t xml:space="preserve">-1, предварительно узнав в консоли клиента Линукс МАС адрес его сетевого интерфейса </w:t>
      </w:r>
      <w:r w:rsidRPr="00C33AFF">
        <w:rPr>
          <w:lang w:val="en-US"/>
        </w:rPr>
        <w:t>eth</w:t>
      </w:r>
      <w:r w:rsidRPr="00C33AFF">
        <w:t>0:</w:t>
      </w:r>
    </w:p>
    <w:p w14:paraId="31A05F10" w14:textId="77777777" w:rsidR="00C33AFF" w:rsidRPr="00B44A9C" w:rsidRDefault="00C33AFF" w:rsidP="007370CA">
      <w:pPr>
        <w:ind w:firstLine="0"/>
        <w:contextualSpacing/>
      </w:pPr>
    </w:p>
    <w:p w14:paraId="4674BE73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box login: gns3</w:t>
      </w:r>
    </w:p>
    <w:p w14:paraId="07BB22BD" w14:textId="6CF07845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Password:</w:t>
      </w:r>
      <w:r>
        <w:rPr>
          <w:b/>
          <w:bCs/>
          <w:lang w:val="en-US"/>
        </w:rPr>
        <w:t>gns3</w:t>
      </w:r>
    </w:p>
    <w:p w14:paraId="313061C9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 ( '&gt;')</w:t>
      </w:r>
    </w:p>
    <w:p w14:paraId="28242D8B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(/-_--_-\)           www.tinycorelinux.net</w:t>
      </w:r>
    </w:p>
    <w:p w14:paraId="4A386D82" w14:textId="6042E826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gns3@box:~$ ip link | grep -C 1 eth0 | grep link/ether</w:t>
      </w:r>
    </w:p>
    <w:p w14:paraId="71CDF22F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  link/ether </w:t>
      </w:r>
      <w:r w:rsidRPr="00C33AFF">
        <w:rPr>
          <w:b/>
          <w:bCs/>
          <w:bdr w:val="single" w:sz="18" w:space="0" w:color="EE0000"/>
          <w:lang w:val="en-US"/>
        </w:rPr>
        <w:t>0c:28:d9:73:00:00</w:t>
      </w:r>
      <w:r w:rsidRPr="00C33AFF">
        <w:rPr>
          <w:b/>
          <w:bCs/>
          <w:lang w:val="en-US"/>
        </w:rPr>
        <w:t xml:space="preserve"> brd ff:ff:ff:ff:ff:ff</w:t>
      </w:r>
    </w:p>
    <w:p w14:paraId="5B627ED3" w14:textId="04D0ECBD" w:rsidR="007370CA" w:rsidRPr="007370CA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</w:rPr>
      </w:pPr>
      <w:r w:rsidRPr="00C33AFF">
        <w:rPr>
          <w:b/>
          <w:bCs/>
        </w:rPr>
        <w:t>gns3@box:~$</w:t>
      </w:r>
    </w:p>
    <w:p w14:paraId="0A842C57" w14:textId="77777777" w:rsidR="00373684" w:rsidRPr="00B44A9C" w:rsidRDefault="00373684" w:rsidP="00373684">
      <w:pPr>
        <w:ind w:firstLine="0"/>
        <w:rPr>
          <w:b/>
          <w:bCs/>
        </w:rPr>
      </w:pPr>
    </w:p>
    <w:p w14:paraId="644AFA74" w14:textId="444AB7F0" w:rsidR="00C33AFF" w:rsidRPr="00624C92" w:rsidRDefault="00C33AFF" w:rsidP="00C33AFF">
      <w:pPr>
        <w:ind w:firstLine="0"/>
      </w:pPr>
      <w:r w:rsidRPr="00C33AFF">
        <w:rPr>
          <w:lang w:val="en-US"/>
        </w:rPr>
        <w:t>MAC</w:t>
      </w:r>
      <w:r w:rsidRPr="00C33AFF">
        <w:t xml:space="preserve"> адрес получен. Фиксируем его в выдаче:</w:t>
      </w:r>
    </w:p>
    <w:p w14:paraId="48905593" w14:textId="77777777" w:rsidR="006606E5" w:rsidRPr="00624C92" w:rsidRDefault="006606E5" w:rsidP="00C33AFF">
      <w:pPr>
        <w:ind w:firstLine="0"/>
        <w:rPr>
          <w:b/>
          <w:bCs/>
        </w:rPr>
      </w:pPr>
    </w:p>
    <w:p w14:paraId="4009DE2E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r w:rsidRPr="00C33AFF">
        <w:rPr>
          <w:b/>
          <w:bCs/>
          <w:lang w:val="en-US"/>
        </w:rPr>
        <w:t>vesr</w:t>
      </w:r>
      <w:r w:rsidRPr="00B44A9C">
        <w:rPr>
          <w:b/>
          <w:bCs/>
        </w:rPr>
        <w:t xml:space="preserve">-1# </w:t>
      </w:r>
      <w:r w:rsidRPr="00C33AFF">
        <w:rPr>
          <w:b/>
          <w:bCs/>
          <w:lang w:val="en-US"/>
        </w:rPr>
        <w:t>config</w:t>
      </w:r>
    </w:p>
    <w:p w14:paraId="559D66F2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vesr-1(config)# ip dhcp-server</w:t>
      </w:r>
    </w:p>
    <w:p w14:paraId="128342C2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vesr-1(config)# ip dhcp-server pool LAN_NETWORK</w:t>
      </w:r>
    </w:p>
    <w:p w14:paraId="50A4D515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network 172.16.1.0/24</w:t>
      </w:r>
    </w:p>
    <w:p w14:paraId="5E8F60D7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default-lease-time 003:00:00</w:t>
      </w:r>
    </w:p>
    <w:p w14:paraId="3D830C9F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address-range 172.16.1.1-172.16.1.254</w:t>
      </w:r>
    </w:p>
    <w:p w14:paraId="6787F48B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address 172.16.1.2 mac-address 0c:28:d9:73:00:00</w:t>
      </w:r>
    </w:p>
    <w:p w14:paraId="65BD6EF5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default-router 172.16.1.1</w:t>
      </w:r>
    </w:p>
    <w:p w14:paraId="2F568D83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vesr-1(config-dhcp-server)#   dns-server 77.88.8.8</w:t>
      </w:r>
    </w:p>
    <w:p w14:paraId="267FB2A2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44A9C">
        <w:rPr>
          <w:b/>
          <w:bCs/>
          <w:lang w:val="en-US"/>
        </w:rPr>
        <w:t>vesr-1(config-dhcp-server)# exit</w:t>
      </w:r>
    </w:p>
    <w:p w14:paraId="65DAADA5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44A9C">
        <w:rPr>
          <w:b/>
          <w:bCs/>
          <w:lang w:val="en-US"/>
        </w:rPr>
        <w:t xml:space="preserve">vesr-1(config)# </w:t>
      </w:r>
    </w:p>
    <w:p w14:paraId="3A336228" w14:textId="77777777" w:rsidR="00FC2F32" w:rsidRPr="00B44A9C" w:rsidRDefault="00FC2F32" w:rsidP="00C33AFF">
      <w:pPr>
        <w:pStyle w:val="af9"/>
        <w:ind w:firstLine="0"/>
        <w:rPr>
          <w:lang w:val="en-US"/>
        </w:rPr>
      </w:pPr>
    </w:p>
    <w:p w14:paraId="7A84F166" w14:textId="76442EC9" w:rsidR="00FC2F32" w:rsidRPr="00B44A9C" w:rsidRDefault="00FC2F32" w:rsidP="00C33AFF">
      <w:pPr>
        <w:pStyle w:val="af9"/>
        <w:ind w:firstLine="0"/>
      </w:pPr>
      <w:r w:rsidRPr="00FC2F32">
        <w:t xml:space="preserve">Для обновлений пакетов в клиенте с линуксом и для проверки нужно сделать  </w:t>
      </w:r>
      <w:r w:rsidRPr="00FC2F32">
        <w:rPr>
          <w:lang w:val="en-US"/>
        </w:rPr>
        <w:t>SNAT</w:t>
      </w:r>
      <w:r w:rsidRPr="00FC2F32">
        <w:t xml:space="preserve"> :</w:t>
      </w:r>
    </w:p>
    <w:p w14:paraId="63BDDEB1" w14:textId="77777777" w:rsidR="00FC2F32" w:rsidRPr="00B44A9C" w:rsidRDefault="00FC2F32" w:rsidP="00C33AFF">
      <w:pPr>
        <w:pStyle w:val="af9"/>
        <w:ind w:firstLine="0"/>
      </w:pPr>
    </w:p>
    <w:p w14:paraId="19FDE325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 nat source</w:t>
      </w:r>
    </w:p>
    <w:p w14:paraId="3BFFCAD3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vesr-1(config-snat)#   pool WAN</w:t>
      </w:r>
    </w:p>
    <w:p w14:paraId="5F14D176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vesr-1(config-snat-pool)#     ip address-range 10.10.10.2</w:t>
      </w:r>
    </w:p>
    <w:p w14:paraId="3CB48511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vesr-1(config-snat-pool)#   exit</w:t>
      </w:r>
    </w:p>
    <w:p w14:paraId="7461B7E9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vesr-1(config-snat)#   ruleset SNAT</w:t>
      </w:r>
    </w:p>
    <w:p w14:paraId="63D9649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vesr-1(config-snat-ruleset)#     to zone UNTRUST</w:t>
      </w:r>
    </w:p>
    <w:p w14:paraId="25F429D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vesr-1(config-snat-ruleset)#     rule 1</w:t>
      </w:r>
    </w:p>
    <w:p w14:paraId="22F670D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vesr-1(config-snat-rule)#       match source-address object-group LAN_NETWORK</w:t>
      </w:r>
    </w:p>
    <w:p w14:paraId="6354412C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vesr-1(config-snat-rule)#       action source-nat interface</w:t>
      </w:r>
    </w:p>
    <w:p w14:paraId="325516FE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vesr-1(config-snat-rule)#       enable</w:t>
      </w:r>
    </w:p>
    <w:p w14:paraId="055FD83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vesr-1(config-snat-rule)#     exit</w:t>
      </w:r>
    </w:p>
    <w:p w14:paraId="48F70DA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vesr-1(config-snat-ruleset)#   exit</w:t>
      </w:r>
    </w:p>
    <w:p w14:paraId="48D283D3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vesr-1(config-snat)# exit</w:t>
      </w:r>
    </w:p>
    <w:p w14:paraId="716DEFAB" w14:textId="4F18012E" w:rsidR="00FC2F32" w:rsidRPr="00B44A9C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r w:rsidRPr="00FC2F32">
        <w:rPr>
          <w:b/>
          <w:bCs/>
          <w:lang w:val="en-US"/>
        </w:rPr>
        <w:t>vesr</w:t>
      </w:r>
      <w:r w:rsidRPr="00B44A9C">
        <w:rPr>
          <w:b/>
          <w:bCs/>
        </w:rPr>
        <w:t>-1(</w:t>
      </w:r>
      <w:r w:rsidRPr="00FC2F32">
        <w:rPr>
          <w:b/>
          <w:bCs/>
          <w:lang w:val="en-US"/>
        </w:rPr>
        <w:t>config</w:t>
      </w:r>
      <w:r w:rsidRPr="00B44A9C">
        <w:rPr>
          <w:b/>
          <w:bCs/>
        </w:rPr>
        <w:t>)#</w:t>
      </w:r>
    </w:p>
    <w:p w14:paraId="71A1BBAF" w14:textId="77777777" w:rsidR="00FC2F32" w:rsidRPr="00B44A9C" w:rsidRDefault="00FC2F32" w:rsidP="00FC2F32">
      <w:pPr>
        <w:pStyle w:val="af9"/>
        <w:ind w:firstLine="0"/>
        <w:rPr>
          <w:b/>
          <w:bCs/>
        </w:rPr>
      </w:pPr>
    </w:p>
    <w:p w14:paraId="6DF3F729" w14:textId="1B6F9735" w:rsidR="00FC2F32" w:rsidRPr="00FC2F32" w:rsidRDefault="00FC2F32" w:rsidP="00FC2F32">
      <w:pPr>
        <w:pStyle w:val="af9"/>
        <w:ind w:firstLine="0"/>
      </w:pPr>
      <w:r w:rsidRPr="00FC2F32">
        <w:t>Прописываем всю необходимую маршрутизацию</w:t>
      </w:r>
      <w:r>
        <w:t xml:space="preserve"> согласно приведенной выше схеме на Рис.</w:t>
      </w:r>
      <w:r w:rsidRPr="00FC2F32">
        <w:t>:</w:t>
      </w:r>
    </w:p>
    <w:p w14:paraId="62C0E5C7" w14:textId="77777777" w:rsidR="00FC2F32" w:rsidRDefault="00FC2F32" w:rsidP="00FC2F32">
      <w:pPr>
        <w:pStyle w:val="af9"/>
        <w:ind w:firstLine="0"/>
        <w:rPr>
          <w:b/>
          <w:bCs/>
        </w:rPr>
      </w:pPr>
    </w:p>
    <w:p w14:paraId="293F236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ip route 0.0.0.0/0 10.10.10.1</w:t>
      </w:r>
    </w:p>
    <w:p w14:paraId="185947F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ip route 10.10.20.0/24 10.10.20.1</w:t>
      </w:r>
    </w:p>
    <w:p w14:paraId="406C8F8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ip route 10.10.30.0/24 10.10.30.1</w:t>
      </w:r>
    </w:p>
    <w:p w14:paraId="23FDFBC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ip route 172.16.2.0/24 10.10.20.2</w:t>
      </w:r>
    </w:p>
    <w:p w14:paraId="6F93330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vesr-1(config)# ip route 172.16.1.0/24 interface gigabitethernet 1/0/2</w:t>
      </w:r>
    </w:p>
    <w:p w14:paraId="1CD8B070" w14:textId="38CCCE25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r w:rsidRPr="00FC2F32">
        <w:rPr>
          <w:b/>
          <w:bCs/>
        </w:rPr>
        <w:t>vesr-1(config)#</w:t>
      </w:r>
    </w:p>
    <w:p w14:paraId="37EA0544" w14:textId="77777777" w:rsidR="00C33AFF" w:rsidRPr="00C33AFF" w:rsidRDefault="00C33AFF" w:rsidP="00C33AFF">
      <w:pPr>
        <w:contextualSpacing/>
        <w:rPr>
          <w:b/>
          <w:bCs/>
        </w:rPr>
      </w:pPr>
    </w:p>
    <w:p w14:paraId="6ACB1C71" w14:textId="6B242CE1" w:rsidR="00521F9E" w:rsidRPr="00624C92" w:rsidRDefault="00521F9E" w:rsidP="00C33AFF">
      <w:r w:rsidRPr="003F7F97"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t>0.10</w:t>
      </w:r>
      <w:r w:rsidRPr="003F7F97">
        <w:t>.</w:t>
      </w:r>
      <w:r w:rsidRPr="00EA59F3">
        <w:t>10</w:t>
      </w:r>
      <w:r w:rsidRPr="003F7F97">
        <w:t>.</w:t>
      </w:r>
      <w:r w:rsidRPr="00EA59F3">
        <w:t>2</w:t>
      </w:r>
      <w:r w:rsidRPr="003F7F97">
        <w:t xml:space="preserve"> из внешней сети.</w:t>
      </w:r>
    </w:p>
    <w:p w14:paraId="4A424C24" w14:textId="77777777" w:rsidR="006606E5" w:rsidRPr="00624C92" w:rsidRDefault="006606E5" w:rsidP="00C33AFF"/>
    <w:p w14:paraId="0D0F0407" w14:textId="0CE1EB37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nat destination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(config-dnat)# pool SERVER_POOL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(config-dnat-pool)# ip address 1</w:t>
      </w:r>
      <w:r>
        <w:rPr>
          <w:b/>
          <w:bCs/>
          <w:lang w:val="en-US"/>
        </w:rPr>
        <w:t>72</w:t>
      </w:r>
      <w:r w:rsidRPr="003F7F97">
        <w:rPr>
          <w:b/>
          <w:bCs/>
          <w:lang w:val="en-US"/>
        </w:rPr>
        <w:t>.1</w:t>
      </w:r>
      <w:r>
        <w:rPr>
          <w:b/>
          <w:bCs/>
          <w:lang w:val="en-US"/>
        </w:rPr>
        <w:t>6</w:t>
      </w:r>
      <w:r w:rsidRPr="003F7F97">
        <w:rPr>
          <w:b/>
          <w:bCs/>
          <w:lang w:val="en-US"/>
        </w:rPr>
        <w:t>.1.</w:t>
      </w:r>
      <w:r w:rsidR="00C33AFF" w:rsidRPr="00C33AFF"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(config-dnat-pool)# ip port </w:t>
      </w:r>
      <w:r>
        <w:rPr>
          <w:b/>
          <w:bCs/>
          <w:lang w:val="en-US"/>
        </w:rPr>
        <w:t>22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(config-dnat-pool)# exit</w:t>
      </w:r>
    </w:p>
    <w:p w14:paraId="1727AF98" w14:textId="77777777" w:rsidR="006606E5" w:rsidRDefault="006606E5" w:rsidP="00521F9E">
      <w:pPr>
        <w:rPr>
          <w:lang w:val="en-US"/>
        </w:rPr>
      </w:pPr>
    </w:p>
    <w:p w14:paraId="141A4674" w14:textId="67893E4B" w:rsidR="00521F9E" w:rsidRDefault="00521F9E" w:rsidP="00521F9E">
      <w:pPr>
        <w:rPr>
          <w:lang w:val="en-US"/>
        </w:rPr>
      </w:pPr>
      <w:r w:rsidRPr="003F7F97"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(match destination-address, match destination-port). Кроме этого в наборе задано действие, применяемое к данным, удовлетворяющим всем правилам (action destination-nat). Набор</w:t>
      </w:r>
      <w:r w:rsidRPr="003F7F97">
        <w:rPr>
          <w:lang w:val="en-US"/>
        </w:rPr>
        <w:t xml:space="preserve"> </w:t>
      </w:r>
      <w:r w:rsidRPr="003F7F97">
        <w:t>правил</w:t>
      </w:r>
      <w:r w:rsidRPr="003F7F97">
        <w:rPr>
          <w:lang w:val="en-US"/>
        </w:rPr>
        <w:t xml:space="preserve"> </w:t>
      </w:r>
      <w:r w:rsidRPr="003F7F97">
        <w:t>вводится</w:t>
      </w:r>
      <w:r w:rsidRPr="003F7F97">
        <w:rPr>
          <w:lang w:val="en-US"/>
        </w:rPr>
        <w:t xml:space="preserve"> </w:t>
      </w:r>
      <w:r w:rsidRPr="003F7F97">
        <w:t>в</w:t>
      </w:r>
      <w:r w:rsidRPr="003F7F97">
        <w:rPr>
          <w:lang w:val="en-US"/>
        </w:rPr>
        <w:t xml:space="preserve"> </w:t>
      </w:r>
      <w:r w:rsidRPr="003F7F97">
        <w:t>действие</w:t>
      </w:r>
      <w:r w:rsidRPr="003F7F97">
        <w:rPr>
          <w:lang w:val="en-US"/>
        </w:rPr>
        <w:t xml:space="preserve"> </w:t>
      </w:r>
      <w:r w:rsidRPr="003F7F97">
        <w:t>командой</w:t>
      </w:r>
      <w:r w:rsidRPr="003F7F97">
        <w:rPr>
          <w:lang w:val="en-US"/>
        </w:rPr>
        <w:t xml:space="preserve"> «enable».</w:t>
      </w:r>
    </w:p>
    <w:p w14:paraId="620B5358" w14:textId="77777777" w:rsidR="006606E5" w:rsidRPr="003F7F97" w:rsidRDefault="006606E5" w:rsidP="00521F9E">
      <w:pPr>
        <w:rPr>
          <w:lang w:val="en-US"/>
        </w:rPr>
      </w:pPr>
    </w:p>
    <w:p w14:paraId="4F0D95AC" w14:textId="1A6EDFB5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(config-dnat)# ruleset DNAT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(config-dnat-ruleset)# from zone UNTRUST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(config-dnat-ruleset)# rule 1</w:t>
      </w:r>
      <w:r w:rsidRPr="003F7F97">
        <w:rPr>
          <w:b/>
          <w:bCs/>
          <w:lang w:val="en-US"/>
        </w:rPr>
        <w:br/>
        <w:t>esr(config-dnat-rule)# match protocol tcp</w:t>
      </w:r>
      <w:r w:rsidRPr="003F7F97">
        <w:rPr>
          <w:b/>
          <w:bCs/>
          <w:lang w:val="en-US"/>
        </w:rPr>
        <w:br/>
        <w:t xml:space="preserve">esr(config-dnat-rule)# match destination-port </w:t>
      </w:r>
      <w:r>
        <w:rPr>
          <w:b/>
          <w:bCs/>
          <w:lang w:val="en-US"/>
        </w:rPr>
        <w:t xml:space="preserve">object-group </w:t>
      </w:r>
      <w:r w:rsidRPr="003F7F97">
        <w:rPr>
          <w:b/>
          <w:bCs/>
          <w:lang w:val="en-US"/>
        </w:rPr>
        <w:t>S</w:t>
      </w:r>
      <w:r>
        <w:rPr>
          <w:b/>
          <w:bCs/>
          <w:lang w:val="en-US"/>
        </w:rPr>
        <w:t>SH</w:t>
      </w:r>
      <w:r w:rsidRPr="003F7F97">
        <w:rPr>
          <w:b/>
          <w:bCs/>
          <w:lang w:val="en-US"/>
        </w:rPr>
        <w:br/>
        <w:t>esr(config-dnat-rule)# action destination-nat pool SERVER_POOL</w:t>
      </w:r>
      <w:r w:rsidRPr="003F7F97">
        <w:rPr>
          <w:b/>
          <w:bCs/>
          <w:lang w:val="en-US"/>
        </w:rPr>
        <w:br/>
        <w:t>esr(config-dnat-rule)# enable</w:t>
      </w:r>
      <w:r w:rsidRPr="003F7F97">
        <w:rPr>
          <w:b/>
          <w:bCs/>
          <w:lang w:val="en-US"/>
        </w:rPr>
        <w:br/>
        <w:t>esr(config-dnat-rule)# exit</w:t>
      </w:r>
      <w:r w:rsidRPr="003F7F97">
        <w:rPr>
          <w:b/>
          <w:bCs/>
          <w:lang w:val="en-US"/>
        </w:rPr>
        <w:br/>
        <w:t>esr(config-dnat-ruleset)# exit</w:t>
      </w:r>
      <w:r w:rsidRPr="003F7F97">
        <w:rPr>
          <w:b/>
          <w:bCs/>
          <w:lang w:val="en-US"/>
        </w:rPr>
        <w:br/>
        <w:t>esr(config-dnat)# exit</w:t>
      </w:r>
    </w:p>
    <w:p w14:paraId="43CEA36C" w14:textId="77777777" w:rsidR="006606E5" w:rsidRDefault="006606E5" w:rsidP="00CD5524">
      <w:pPr>
        <w:rPr>
          <w:lang w:val="en-US"/>
        </w:rPr>
      </w:pPr>
    </w:p>
    <w:p w14:paraId="0F4035EC" w14:textId="6C0CD830" w:rsidR="00CD5524" w:rsidRPr="00624C92" w:rsidRDefault="00521F9E" w:rsidP="00CD5524">
      <w:r w:rsidRPr="003F7F97"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2ADD7DB7" w14:textId="77777777" w:rsidR="006606E5" w:rsidRPr="00624C92" w:rsidRDefault="006606E5" w:rsidP="00CD5524"/>
    <w:p w14:paraId="382AF9B5" w14:textId="6879445B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vesr-1(config)#</w:t>
      </w:r>
    </w:p>
    <w:p w14:paraId="63BA72C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vesr-1(config)#  security zone-pair UNTRUST TRUST</w:t>
      </w:r>
    </w:p>
    <w:p w14:paraId="02D287A7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vesr-1(config-security-zone-pair)#   rule 1</w:t>
      </w:r>
    </w:p>
    <w:p w14:paraId="61AAC418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action permit</w:t>
      </w:r>
    </w:p>
    <w:p w14:paraId="6F31AFEC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match protocol icmp</w:t>
      </w:r>
    </w:p>
    <w:p w14:paraId="6036F475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enable</w:t>
      </w:r>
    </w:p>
    <w:p w14:paraId="374D12EF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exit</w:t>
      </w:r>
    </w:p>
    <w:p w14:paraId="22DC19EA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vesr-1(config-security-zone-pair)#   rule 10</w:t>
      </w:r>
    </w:p>
    <w:p w14:paraId="70DAFD9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action permit</w:t>
      </w:r>
    </w:p>
    <w:p w14:paraId="1C3FBD63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match protocol tcp</w:t>
      </w:r>
    </w:p>
    <w:p w14:paraId="4B3F5CC1" w14:textId="2D615090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match destination-address object-group SERVER_IP</w:t>
      </w:r>
    </w:p>
    <w:p w14:paraId="58D640C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  enable</w:t>
      </w:r>
    </w:p>
    <w:p w14:paraId="2E8055B5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vesr-1(config-security-zone-pair-rule)#   exit</w:t>
      </w:r>
    </w:p>
    <w:p w14:paraId="0C64CFCF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vesr-1(config-security-zone-pair)# exit</w:t>
      </w:r>
    </w:p>
    <w:p w14:paraId="622AADF6" w14:textId="1284DD84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</w:pPr>
      <w:r w:rsidRPr="006606E5">
        <w:rPr>
          <w:lang w:val="en-US"/>
        </w:rPr>
        <w:t>vesr</w:t>
      </w:r>
      <w:r w:rsidRPr="006606E5">
        <w:t>-1(</w:t>
      </w:r>
      <w:r w:rsidRPr="006606E5">
        <w:rPr>
          <w:lang w:val="en-US"/>
        </w:rPr>
        <w:t>config</w:t>
      </w:r>
      <w:r w:rsidRPr="006606E5">
        <w:t>)#</w:t>
      </w:r>
    </w:p>
    <w:p w14:paraId="6E55BE8D" w14:textId="77777777" w:rsidR="00521F9E" w:rsidRPr="006606E5" w:rsidRDefault="00521F9E" w:rsidP="006606E5">
      <w:pPr>
        <w:shd w:val="clear" w:color="auto" w:fill="D0CECE" w:themeFill="background2" w:themeFillShade="E6"/>
        <w:ind w:firstLine="0"/>
      </w:pPr>
      <w:r w:rsidRPr="006606E5">
        <w:t>Изменения конфигурации вступят в действие после применения:</w:t>
      </w:r>
    </w:p>
    <w:p w14:paraId="6A7C14B1" w14:textId="77777777" w:rsidR="00521F9E" w:rsidRPr="006606E5" w:rsidRDefault="00521F9E" w:rsidP="006606E5">
      <w:pPr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vesr-1# commit</w:t>
      </w:r>
      <w:r w:rsidRPr="006606E5">
        <w:rPr>
          <w:lang w:val="en-US"/>
        </w:rPr>
        <w:br/>
        <w:t>Configuration has been successfully committed</w:t>
      </w:r>
      <w:r w:rsidRPr="006606E5">
        <w:rPr>
          <w:lang w:val="en-US"/>
        </w:rPr>
        <w:br/>
        <w:t>esr# confirm</w:t>
      </w:r>
      <w:r w:rsidRPr="006606E5">
        <w:rPr>
          <w:lang w:val="en-US"/>
        </w:rPr>
        <w:br/>
        <w:t>Configuration has been successfully confirmed</w:t>
      </w:r>
    </w:p>
    <w:p w14:paraId="3532B2AD" w14:textId="77777777" w:rsidR="00521F9E" w:rsidRPr="006606E5" w:rsidRDefault="00521F9E" w:rsidP="006606E5">
      <w:pPr>
        <w:shd w:val="clear" w:color="auto" w:fill="D0CECE" w:themeFill="background2" w:themeFillShade="E6"/>
        <w:ind w:firstLine="0"/>
      </w:pPr>
      <w:r w:rsidRPr="006606E5">
        <w:t>Произведенные настройки можно посмотреть с помощью команд:</w:t>
      </w:r>
    </w:p>
    <w:p w14:paraId="74FD71A8" w14:textId="77777777" w:rsidR="00521F9E" w:rsidRPr="006606E5" w:rsidRDefault="00521F9E" w:rsidP="006606E5">
      <w:pPr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vesr-1# show ip nat destination pools</w:t>
      </w:r>
      <w:r w:rsidRPr="006606E5">
        <w:rPr>
          <w:lang w:val="en-US"/>
        </w:rPr>
        <w:br/>
        <w:t>vesr-1# show ip nat destination rulesets</w:t>
      </w:r>
      <w:r w:rsidRPr="006606E5">
        <w:rPr>
          <w:lang w:val="en-US"/>
        </w:rPr>
        <w:br/>
        <w:t>vesr-1# show ip nat proxy-arp</w:t>
      </w:r>
      <w:r w:rsidRPr="006606E5">
        <w:rPr>
          <w:lang w:val="en-US"/>
        </w:rPr>
        <w:br/>
        <w:t>vesr-1# show ip nat translations</w:t>
      </w:r>
    </w:p>
    <w:p w14:paraId="62A7F5F6" w14:textId="77777777" w:rsidR="006606E5" w:rsidRDefault="006606E5" w:rsidP="00521F9E">
      <w:pPr>
        <w:rPr>
          <w:lang w:val="en-US"/>
        </w:rPr>
      </w:pPr>
    </w:p>
    <w:p w14:paraId="39FE3FEE" w14:textId="0E2CAAFA" w:rsidR="00521F9E" w:rsidRPr="00624C92" w:rsidRDefault="00521F9E" w:rsidP="00521F9E">
      <w:r>
        <w:t xml:space="preserve">Поверяем доступ к серверу </w:t>
      </w:r>
      <w:r>
        <w:rPr>
          <w:lang w:val="en-US"/>
        </w:rPr>
        <w:t>SSH</w:t>
      </w:r>
      <w:r w:rsidRPr="00A31285">
        <w:t xml:space="preserve"> </w:t>
      </w:r>
      <w:r>
        <w:t xml:space="preserve">на виртуальной машине </w:t>
      </w:r>
      <w:r>
        <w:rPr>
          <w:lang w:val="en-US"/>
        </w:rPr>
        <w:t>MicroCoreLinux</w:t>
      </w:r>
      <w:r w:rsidRPr="00A31285">
        <w:t>6</w:t>
      </w:r>
      <w:r w:rsidRPr="00BE0925">
        <w:t>.</w:t>
      </w:r>
      <w:r w:rsidRPr="00A31285">
        <w:t>4</w:t>
      </w:r>
      <w:r w:rsidRPr="006A5A24">
        <w:t>-1</w:t>
      </w:r>
      <w:r w:rsidRPr="00A31285">
        <w:t xml:space="preserve"> </w:t>
      </w:r>
      <w:r>
        <w:t xml:space="preserve">непосредственно с виртуального маршрутизатора </w:t>
      </w:r>
      <w:r>
        <w:rPr>
          <w:lang w:val="en-US"/>
        </w:rPr>
        <w:t>vesr</w:t>
      </w:r>
      <w:r w:rsidRPr="00A31285">
        <w:t>-3</w:t>
      </w:r>
      <w:r>
        <w:t xml:space="preserve">, поскольку он находится в зоне </w:t>
      </w:r>
      <w:r>
        <w:rPr>
          <w:lang w:val="en-US"/>
        </w:rPr>
        <w:t>UNTRUST</w:t>
      </w:r>
      <w:r w:rsidRPr="00A31285">
        <w:t xml:space="preserve"> </w:t>
      </w:r>
      <w:r>
        <w:t>и может имитировать доступ извне:</w:t>
      </w:r>
    </w:p>
    <w:p w14:paraId="1F508C72" w14:textId="77777777" w:rsidR="006606E5" w:rsidRPr="00624C92" w:rsidRDefault="006606E5" w:rsidP="00521F9E"/>
    <w:p w14:paraId="69E757B6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vesr-Odin# ssh gns3 10.10.10.2 port 2222</w:t>
      </w:r>
    </w:p>
    <w:p w14:paraId="6B1CE18B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gns3@10.10.10.2's password:</w:t>
      </w:r>
      <w:r>
        <w:rPr>
          <w:b/>
          <w:bCs/>
          <w:lang w:val="en-US"/>
        </w:rPr>
        <w:t>gns3</w:t>
      </w:r>
    </w:p>
    <w:p w14:paraId="4E057813" w14:textId="095C7623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 ( '&gt;')</w:t>
      </w:r>
    </w:p>
    <w:p w14:paraId="42DC3E01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(/-_--_-\)           </w:t>
      </w:r>
      <w:hyperlink r:id="rId127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gns3@box:~$ pwd</w:t>
      </w:r>
    </w:p>
    <w:p w14:paraId="10CBDED8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/home/gns3</w:t>
      </w:r>
    </w:p>
    <w:p w14:paraId="7830C115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gns3@box:~$ ls -al</w:t>
      </w:r>
    </w:p>
    <w:p w14:paraId="016C40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total 12</w:t>
      </w:r>
    </w:p>
    <w:p w14:paraId="30FF1A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drwxr-sr-x    3 gns3     staff          120 Jun 11 09:16 ./</w:t>
      </w:r>
    </w:p>
    <w:p w14:paraId="45AA1C1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drwxrwxr-x    3 root     staff           60 Oct  8  2015 ../</w:t>
      </w:r>
    </w:p>
    <w:p w14:paraId="2A0387CA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-rw-rw-r--    1 gns3     staff          321 Jun 11 09:39 .ash_history</w:t>
      </w:r>
    </w:p>
    <w:p w14:paraId="647D16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-rw-r--r--    1 gns3     staff          446 Oct  8  2015 .ashrc</w:t>
      </w:r>
    </w:p>
    <w:p w14:paraId="2DE11FE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drwxr-sr-x    3 gns3     staff           60 Jun 11 09:16 .local/</w:t>
      </w:r>
    </w:p>
    <w:p w14:paraId="3090A6F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-rw-r--r--    1 gns3     staff          920 Oct  8  2015 .profile</w:t>
      </w:r>
    </w:p>
    <w:p w14:paraId="38617233" w14:textId="77777777" w:rsidR="00521F9E" w:rsidRPr="00BE0925" w:rsidRDefault="00521F9E" w:rsidP="008C58BF">
      <w:pPr>
        <w:shd w:val="clear" w:color="auto" w:fill="D0CECE" w:themeFill="background2" w:themeFillShade="E6"/>
        <w:ind w:firstLine="0"/>
      </w:pPr>
      <w:r w:rsidRPr="00BE0925">
        <w:rPr>
          <w:b/>
          <w:bCs/>
          <w:lang w:val="en-US"/>
        </w:rPr>
        <w:t>gns</w:t>
      </w:r>
      <w:r w:rsidRPr="00BE0925">
        <w:rPr>
          <w:b/>
          <w:bCs/>
        </w:rPr>
        <w:t>3@</w:t>
      </w:r>
      <w:r w:rsidRPr="00BE0925">
        <w:rPr>
          <w:b/>
          <w:bCs/>
          <w:lang w:val="en-US"/>
        </w:rPr>
        <w:t>box</w:t>
      </w:r>
      <w:r w:rsidRPr="00BE0925">
        <w:rPr>
          <w:b/>
          <w:bCs/>
        </w:rPr>
        <w:t>:~$</w:t>
      </w:r>
    </w:p>
    <w:p w14:paraId="0D66D1AB" w14:textId="77777777" w:rsidR="00521F9E" w:rsidRDefault="00521F9E" w:rsidP="008C58BF">
      <w:pPr>
        <w:ind w:firstLine="0"/>
      </w:pPr>
      <w:r>
        <w:t>Проверяем настройки и трансляцию:</w:t>
      </w:r>
    </w:p>
    <w:p w14:paraId="3C86370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vesr-1# sh ip nat translations</w:t>
      </w:r>
    </w:p>
    <w:p w14:paraId="03F90F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icmp   172.16.1.3              10.10.20.1              10.10.10.2              10.10.20.1              --           --</w:t>
      </w:r>
    </w:p>
    <w:p w14:paraId="7520EB6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vesr-1# sh ip nat translations</w:t>
      </w:r>
    </w:p>
    <w:p w14:paraId="0AF2AAA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tcp    10.10.10.1:38358        172.16.1.3:22           10.10.10.1:38358        10.10.10.2:2222         --           --</w:t>
      </w:r>
    </w:p>
    <w:p w14:paraId="6F456A4E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icmp   172.16.1.3              10.10.20.1              10.10.10.2              10.10.20.1              --           --</w:t>
      </w:r>
    </w:p>
    <w:p w14:paraId="550C1AEF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icmp   172.16.1.3              1.1.1.1                 10.10.10.2              1.1.1.1                 --           --</w:t>
      </w:r>
    </w:p>
    <w:p w14:paraId="4C7232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udp    172.16.1.3:43522        77.88.8.8:53            10.10.10.2:43522        77.88.8.8:53            --           --</w:t>
      </w:r>
    </w:p>
    <w:p w14:paraId="5409D1AA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vesr-1# sh ip nat destination pools</w:t>
      </w:r>
    </w:p>
    <w:p w14:paraId="17BD586D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SERVER_POOL                     172.16.1.3        22      --</w:t>
      </w:r>
    </w:p>
    <w:p w14:paraId="2A3DA71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vesr-1# sh ip nat destination rulesets</w:t>
      </w:r>
    </w:p>
    <w:p w14:paraId="1A3F21F4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DNAT                               zone 'UNTRUST'       --</w:t>
      </w:r>
    </w:p>
    <w:p w14:paraId="3E5E7E8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</w:rPr>
      </w:pPr>
      <w:r w:rsidRPr="00BE0925">
        <w:rPr>
          <w:b/>
          <w:bCs/>
        </w:rPr>
        <w:t>vesr-1#</w:t>
      </w:r>
    </w:p>
    <w:p w14:paraId="4A28075C" w14:textId="77777777" w:rsidR="00521F9E" w:rsidRPr="00BE0925" w:rsidRDefault="00521F9E" w:rsidP="00521F9E"/>
    <w:p w14:paraId="7CAF2EDB" w14:textId="2D10BBD4" w:rsidR="00521F9E" w:rsidRPr="00521F9E" w:rsidRDefault="00521F9E" w:rsidP="008C58BF">
      <w:r>
        <w:rPr>
          <w:lang w:val="en-US"/>
        </w:rPr>
        <w:t>DNAT</w:t>
      </w:r>
      <w:r w:rsidRPr="00BE0925">
        <w:t xml:space="preserve"> </w:t>
      </w:r>
      <w:r>
        <w:t xml:space="preserve">на виртуальном маршрутизаторе </w:t>
      </w:r>
      <w:r w:rsidR="00C160B3">
        <w:rPr>
          <w:lang w:val="en-US"/>
        </w:rPr>
        <w:t>vesr</w:t>
      </w:r>
      <w:r w:rsidR="00C160B3" w:rsidRPr="00C160B3">
        <w:t>-1</w:t>
      </w:r>
      <w:r>
        <w:t xml:space="preserve">и маршрутизация на </w:t>
      </w:r>
      <w:r>
        <w:rPr>
          <w:lang w:val="en-US"/>
        </w:rPr>
        <w:t>vesr</w:t>
      </w:r>
      <w:r w:rsidRPr="00BE0925">
        <w:t>-</w:t>
      </w:r>
      <w:r>
        <w:rPr>
          <w:lang w:val="en-US"/>
        </w:rPr>
        <w:t>Odin</w:t>
      </w:r>
      <w:r w:rsidRPr="00BE0925">
        <w:t xml:space="preserve"> </w:t>
      </w:r>
      <w:r>
        <w:t xml:space="preserve">работают. </w:t>
      </w:r>
    </w:p>
    <w:p w14:paraId="67A590FA" w14:textId="77777777" w:rsidR="00521F9E" w:rsidRDefault="00521F9E" w:rsidP="00521F9E">
      <w:r>
        <w:t xml:space="preserve">Как всем известно есть поговорка-«Повторение-мать учения», поэтому для закрепления повторим шаги описанные в предыдущих главах применив их к новому малому офису. </w:t>
      </w:r>
    </w:p>
    <w:p w14:paraId="55B7A5C1" w14:textId="58337EE6" w:rsidR="00521F9E" w:rsidRDefault="00521F9E" w:rsidP="00521F9E">
      <w:r w:rsidRPr="004D1C72">
        <w:t xml:space="preserve">Переходим к настройке удаленного офиса с виртуальным маршрутизатором </w:t>
      </w:r>
      <w:r w:rsidR="00C160B3">
        <w:t>vesr-2</w:t>
      </w:r>
      <w:r w:rsidRPr="004D1C72">
        <w:t xml:space="preserve">. Схема подключения аналогичная той, что была описана выше применительно к сети домашнего офиса. Подключена эта сеть к интерфейсу gi1/0/2 виртуального маршрутизатора vesr-Odin с IP адресом 10.10.20.1. Следовательно, назначим IP  адрес 10.10.20.2 интерфейсу Gi1/0/1 виртуального маршрутизатора </w:t>
      </w:r>
      <w:r w:rsidR="00C160B3">
        <w:t>vesr-2</w:t>
      </w:r>
      <w:r w:rsidRPr="004D1C72">
        <w:t xml:space="preserve"> не забыв создать зоны контроля:</w:t>
      </w:r>
    </w:p>
    <w:p w14:paraId="015EBC47" w14:textId="77777777" w:rsidR="00521F9E" w:rsidRPr="00521F9E" w:rsidRDefault="00521F9E" w:rsidP="00521F9E"/>
    <w:p w14:paraId="2A699722" w14:textId="476773A2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#config</w:t>
      </w:r>
    </w:p>
    <w:p w14:paraId="2FD7B4B1" w14:textId="34D541E2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security zone UNTRUST</w:t>
      </w:r>
    </w:p>
    <w:p w14:paraId="013BB845" w14:textId="53CF2998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(config-security-zone)#exit</w:t>
      </w:r>
    </w:p>
    <w:p w14:paraId="6B18CF3F" w14:textId="1A1FD91A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security zone TRUST</w:t>
      </w:r>
    </w:p>
    <w:p w14:paraId="31D39179" w14:textId="5653AD81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(config-security-zone)#exit</w:t>
      </w:r>
    </w:p>
    <w:p w14:paraId="1C8093AB" w14:textId="61CCEB62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security zone TRUST</w:t>
      </w:r>
    </w:p>
    <w:p w14:paraId="0BADD041" w14:textId="75F16507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(config-security-zone)# exit</w:t>
      </w:r>
    </w:p>
    <w:p w14:paraId="261B0BE1" w14:textId="2E5985D9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int gigabitethernet 1/0/1</w:t>
      </w:r>
    </w:p>
    <w:p w14:paraId="76A38E67" w14:textId="6A10ADAF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(config-if-gi)# description UPLINK</w:t>
      </w:r>
    </w:p>
    <w:p w14:paraId="7B9AF32F" w14:textId="72CB63D1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(config-if-gi)# ip address 10.10.20.2/24</w:t>
      </w:r>
    </w:p>
    <w:p w14:paraId="02705654" w14:textId="35F11F38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(config-if-gi)# security-zone UNTRUST</w:t>
      </w:r>
    </w:p>
    <w:p w14:paraId="2AAC788F" w14:textId="190E2FEC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(config-if-gi)# exit</w:t>
      </w:r>
    </w:p>
    <w:p w14:paraId="3599C797" w14:textId="52EA08AB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int gigabitethernet 1/0/2</w:t>
      </w:r>
    </w:p>
    <w:p w14:paraId="678ABAD4" w14:textId="0A538ED1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(config-if-gi)# description LAN2</w:t>
      </w:r>
    </w:p>
    <w:p w14:paraId="502E4216" w14:textId="3E9F233B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(config-if-gi)# ip address 172.16.2.1/24</w:t>
      </w:r>
    </w:p>
    <w:p w14:paraId="19AA357D" w14:textId="6E615E9A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(config-if-gi)# security-zone TRUST</w:t>
      </w:r>
    </w:p>
    <w:p w14:paraId="31D2BAAD" w14:textId="7C80C947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(config-if-gi)# exit</w:t>
      </w:r>
    </w:p>
    <w:p w14:paraId="7C505683" w14:textId="424A2747" w:rsidR="00521F9E" w:rsidRPr="00521F9E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F9E">
        <w:rPr>
          <w:b/>
          <w:bCs/>
          <w:lang w:val="en-US"/>
        </w:rPr>
        <w:t>#</w:t>
      </w:r>
      <w:r w:rsidR="00521F9E" w:rsidRPr="00C85D29">
        <w:rPr>
          <w:b/>
          <w:bCs/>
          <w:lang w:val="en-US"/>
        </w:rPr>
        <w:t>config</w:t>
      </w:r>
    </w:p>
    <w:p w14:paraId="3113CD5C" w14:textId="77777777" w:rsidR="00521F9E" w:rsidRPr="00521F9E" w:rsidRDefault="00521F9E" w:rsidP="00521F9E">
      <w:r>
        <w:t>Сохраняем конфиг и проверяем результат:</w:t>
      </w:r>
    </w:p>
    <w:p w14:paraId="5FBA204E" w14:textId="51ACB2A1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do commit</w:t>
      </w:r>
    </w:p>
    <w:p w14:paraId="02764108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2025-06-11T10:09:31+00:00 %CLI-I-CRIT: user admin from console  input: do commit</w:t>
      </w:r>
    </w:p>
    <w:p w14:paraId="3C360BDC" w14:textId="62CE3A60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do confirm</w:t>
      </w:r>
    </w:p>
    <w:p w14:paraId="0071DB5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2025-06-11T10:09:34+00:00 %CLI-I-CRIT: user admin from console  input: do confirm</w:t>
      </w:r>
    </w:p>
    <w:p w14:paraId="0396BF91" w14:textId="1C7B7415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do sh run security zone</w:t>
      </w:r>
    </w:p>
    <w:p w14:paraId="493FDF80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security zone UNTRUST</w:t>
      </w:r>
    </w:p>
    <w:p w14:paraId="326E0E13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431EC585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security zone TRUST</w:t>
      </w:r>
    </w:p>
    <w:p w14:paraId="0E8C584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3922A6C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interface gigabitethernet 1/0/1</w:t>
      </w:r>
    </w:p>
    <w:p w14:paraId="01641E99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  security-zone UNTRUST</w:t>
      </w:r>
    </w:p>
    <w:p w14:paraId="78F676F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223E17EE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interface gigabitethernet 1/0/2</w:t>
      </w:r>
    </w:p>
    <w:p w14:paraId="4328C7C6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  security-zone TRUST</w:t>
      </w:r>
    </w:p>
    <w:p w14:paraId="0E84C74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16DCD7AA" w14:textId="599A6F76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do sh ip int</w:t>
      </w:r>
    </w:p>
    <w:p w14:paraId="314A6070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10.10.20.2/24                                         gi1/0/1                Up      Up      static    primary</w:t>
      </w:r>
    </w:p>
    <w:p w14:paraId="57CCB64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172.16.2.1/24                                         gi1/0/2                Up      Up      static    primary</w:t>
      </w:r>
    </w:p>
    <w:p w14:paraId="637927DE" w14:textId="2BE00939" w:rsidR="00521F9E" w:rsidRPr="00C85D29" w:rsidRDefault="00C160B3" w:rsidP="00521F9E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</w:rPr>
        <w:t>(</w:t>
      </w:r>
      <w:r w:rsidR="00521F9E" w:rsidRPr="00C85D29">
        <w:rPr>
          <w:b/>
          <w:bCs/>
          <w:lang w:val="en-US"/>
        </w:rPr>
        <w:t>config</w:t>
      </w:r>
      <w:r w:rsidR="00521F9E" w:rsidRPr="00C85D29">
        <w:rPr>
          <w:b/>
          <w:bCs/>
        </w:rPr>
        <w:t>)#</w:t>
      </w:r>
    </w:p>
    <w:p w14:paraId="39FB4F55" w14:textId="2B3AA059" w:rsidR="00521F9E" w:rsidRPr="00C85D29" w:rsidRDefault="00521F9E" w:rsidP="00521F9E">
      <w:r>
        <w:t xml:space="preserve">Локальная сеть малого офиса состоит из трех устройств </w:t>
      </w:r>
      <w:r w:rsidRPr="00C85D29">
        <w:t xml:space="preserve">– </w:t>
      </w:r>
      <w:r>
        <w:t xml:space="preserve">эмуляторов ПК </w:t>
      </w:r>
      <w:r>
        <w:rPr>
          <w:lang w:val="en-US"/>
        </w:rPr>
        <w:t>PC</w:t>
      </w:r>
      <w:r w:rsidRPr="00C85D29">
        <w:t xml:space="preserve">3, </w:t>
      </w:r>
      <w:r>
        <w:rPr>
          <w:lang w:val="en-US"/>
        </w:rPr>
        <w:t>PC</w:t>
      </w:r>
      <w:r w:rsidRPr="00C85D29">
        <w:t>4</w:t>
      </w:r>
      <w:r>
        <w:t xml:space="preserve"> и виртуальной машины с Линукс – </w:t>
      </w:r>
      <w:r>
        <w:rPr>
          <w:lang w:val="en-US"/>
        </w:rPr>
        <w:t>MicroCoreLinux</w:t>
      </w:r>
      <w:r w:rsidRPr="00C85D29">
        <w:t xml:space="preserve">6.4-2. </w:t>
      </w:r>
      <w:r>
        <w:t xml:space="preserve">Сделаем на виртуальном маршрутизаторе </w:t>
      </w:r>
      <w:r w:rsidR="00C160B3">
        <w:rPr>
          <w:lang w:val="en-US"/>
        </w:rPr>
        <w:t>vesr</w:t>
      </w:r>
      <w:r w:rsidR="00C160B3" w:rsidRPr="00C160B3">
        <w:t>-2</w:t>
      </w:r>
      <w:r w:rsidRPr="00C85D29">
        <w:t xml:space="preserve"> </w:t>
      </w:r>
      <w:r>
        <w:t xml:space="preserve">сервер </w:t>
      </w:r>
      <w:r>
        <w:rPr>
          <w:lang w:val="en-US"/>
        </w:rPr>
        <w:t>DHCP</w:t>
      </w:r>
      <w:r w:rsidRPr="00C85D29">
        <w:t xml:space="preserve"> </w:t>
      </w:r>
      <w:r>
        <w:t xml:space="preserve">для получения ими </w:t>
      </w:r>
      <w:r>
        <w:rPr>
          <w:lang w:val="en-US"/>
        </w:rPr>
        <w:t>IP</w:t>
      </w:r>
      <w:r>
        <w:t xml:space="preserve"> адресов автоматически:</w:t>
      </w:r>
    </w:p>
    <w:p w14:paraId="791F47FE" w14:textId="6F2681EE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(config)# ip dhcp-server pool LAN2</w:t>
      </w:r>
    </w:p>
    <w:p w14:paraId="4019CC7E" w14:textId="25BF367D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(config-dhcp-server)# network 172.16.2.0/24</w:t>
      </w:r>
    </w:p>
    <w:p w14:paraId="38C6C2EF" w14:textId="397CC029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(config-dhcp-server)# default-lease-time 3:00:00</w:t>
      </w:r>
    </w:p>
    <w:p w14:paraId="3C311767" w14:textId="3FC96038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(config-dhcp-server)# address-range 172.16.2.1-172.16.2.254</w:t>
      </w:r>
    </w:p>
    <w:p w14:paraId="425B9652" w14:textId="79410227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(config-dhcp-server)# excluded-address-range 172.16.2.1</w:t>
      </w:r>
    </w:p>
    <w:p w14:paraId="4EA2A1B4" w14:textId="6C0129D8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(config-dhcp-server)# excluded-address-range 172.16.2.254</w:t>
      </w:r>
    </w:p>
    <w:p w14:paraId="50224F08" w14:textId="747F1DEB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(config-dhcp-server)# default-router 172.16.2.1</w:t>
      </w:r>
    </w:p>
    <w:p w14:paraId="4F3EBB2D" w14:textId="14195AFB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(config-dhcp-server)# dns-server 77.88.8.8</w:t>
      </w:r>
    </w:p>
    <w:p w14:paraId="349F7BF3" w14:textId="1BE2E555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(config-dhcp-server)# exit</w:t>
      </w:r>
    </w:p>
    <w:p w14:paraId="6562E182" w14:textId="00B2A941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(config)# do commit</w:t>
      </w:r>
    </w:p>
    <w:p w14:paraId="1D7215F7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2025-06-11T10:29:59+00:00 %CLI-I-CRIT: user admin from console  input: do commit</w:t>
      </w:r>
    </w:p>
    <w:p w14:paraId="61B7CB89" w14:textId="532289D8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(config)# doconfirm</w:t>
      </w:r>
    </w:p>
    <w:p w14:paraId="63082879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2025-06-11T10:30:02+00:00 %CLI-I-CRIT: user admin from console  input: do confirm</w:t>
      </w:r>
    </w:p>
    <w:p w14:paraId="328EC1E1" w14:textId="2E3DC42E" w:rsidR="00521F9E" w:rsidRPr="00597416" w:rsidRDefault="00C160B3" w:rsidP="00521F9E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521F9E" w:rsidRPr="00597416">
        <w:rPr>
          <w:b/>
          <w:bCs/>
        </w:rPr>
        <w:t>(config)#</w:t>
      </w:r>
    </w:p>
    <w:p w14:paraId="29B0A3F0" w14:textId="77777777" w:rsidR="00521F9E" w:rsidRPr="00597416" w:rsidRDefault="00521F9E" w:rsidP="00521F9E">
      <w:r>
        <w:t xml:space="preserve">В приведенном списке команда создается пул сервера </w:t>
      </w:r>
      <w:r>
        <w:rPr>
          <w:lang w:val="en-US"/>
        </w:rPr>
        <w:t>DHCP</w:t>
      </w:r>
      <w:r w:rsidRPr="00597416">
        <w:t xml:space="preserve"> </w:t>
      </w:r>
      <w:r>
        <w:t xml:space="preserve">с названием </w:t>
      </w:r>
      <w:r>
        <w:rPr>
          <w:lang w:val="en-US"/>
        </w:rPr>
        <w:t>LAN</w:t>
      </w:r>
      <w:r w:rsidRPr="00597416">
        <w:t xml:space="preserve">2, </w:t>
      </w:r>
      <w:r>
        <w:t xml:space="preserve">резервируется сеть </w:t>
      </w:r>
      <w:r w:rsidRPr="00597416">
        <w:t xml:space="preserve">172.16.2.0/24 </w:t>
      </w:r>
      <w: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lang w:val="en-US"/>
        </w:rPr>
        <w:t>DNS</w:t>
      </w:r>
      <w:r w:rsidRPr="00597416">
        <w:t xml:space="preserve">. </w:t>
      </w:r>
    </w:p>
    <w:p w14:paraId="788E07CC" w14:textId="77777777" w:rsidR="00521F9E" w:rsidRPr="0066295D" w:rsidRDefault="00521F9E" w:rsidP="00521F9E"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команд </w:t>
      </w:r>
      <w:r w:rsidRPr="0066295D">
        <w:t>:</w:t>
      </w:r>
    </w:p>
    <w:p w14:paraId="7BCE2699" w14:textId="03E2DAD4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(config)# object-group service dhcp_service</w:t>
      </w:r>
    </w:p>
    <w:p w14:paraId="2EABC7C6" w14:textId="43B32399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(config-object-group-service)#   port-range 68</w:t>
      </w:r>
    </w:p>
    <w:p w14:paraId="0F1BCB14" w14:textId="4D153C0B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(config-object-group-service)# exit</w:t>
      </w:r>
    </w:p>
    <w:p w14:paraId="384A7111" w14:textId="0D0F64BF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(config)#  object-group service dhcp_client</w:t>
      </w:r>
    </w:p>
    <w:p w14:paraId="1AE078DD" w14:textId="54D34321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(config-object-group-service)#    port-range 68</w:t>
      </w:r>
    </w:p>
    <w:p w14:paraId="3089680A" w14:textId="25BF9DCF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(config-object-group-service)# exit</w:t>
      </w:r>
    </w:p>
    <w:p w14:paraId="2269127D" w14:textId="77777777" w:rsidR="00521F9E" w:rsidRDefault="00521F9E" w:rsidP="00521F9E">
      <w: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36744758" w:rsidR="00521F9E" w:rsidRPr="00C160B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160B3">
        <w:rPr>
          <w:b/>
          <w:bCs/>
          <w:lang w:val="en-US"/>
        </w:rPr>
        <w:t>(</w:t>
      </w:r>
      <w:r w:rsidR="00521F9E" w:rsidRPr="00207826">
        <w:rPr>
          <w:b/>
          <w:bCs/>
          <w:lang w:val="en-US"/>
        </w:rPr>
        <w:t>config</w:t>
      </w:r>
      <w:r w:rsidR="00521F9E" w:rsidRPr="00C160B3">
        <w:rPr>
          <w:b/>
          <w:bCs/>
          <w:lang w:val="en-US"/>
        </w:rPr>
        <w:t xml:space="preserve">)# </w:t>
      </w:r>
      <w:r w:rsidR="00521F9E" w:rsidRPr="00207826">
        <w:rPr>
          <w:b/>
          <w:bCs/>
          <w:lang w:val="en-US"/>
        </w:rPr>
        <w:t>object</w:t>
      </w:r>
      <w:r w:rsidR="00521F9E" w:rsidRPr="00C160B3">
        <w:rPr>
          <w:b/>
          <w:bCs/>
          <w:lang w:val="en-US"/>
        </w:rPr>
        <w:t>-</w:t>
      </w:r>
      <w:r w:rsidR="00521F9E" w:rsidRPr="00207826">
        <w:rPr>
          <w:b/>
          <w:bCs/>
          <w:lang w:val="en-US"/>
        </w:rPr>
        <w:t>group</w:t>
      </w:r>
      <w:r w:rsidR="00521F9E" w:rsidRPr="00C160B3">
        <w:rPr>
          <w:b/>
          <w:bCs/>
          <w:lang w:val="en-US"/>
        </w:rPr>
        <w:t xml:space="preserve"> </w:t>
      </w:r>
      <w:r w:rsidR="00521F9E" w:rsidRPr="00207826">
        <w:rPr>
          <w:b/>
          <w:bCs/>
          <w:lang w:val="en-US"/>
        </w:rPr>
        <w:t>network</w:t>
      </w:r>
      <w:r w:rsidR="00521F9E" w:rsidRPr="00C160B3">
        <w:rPr>
          <w:b/>
          <w:bCs/>
          <w:lang w:val="en-US"/>
        </w:rPr>
        <w:t xml:space="preserve"> </w:t>
      </w:r>
      <w:r w:rsidR="00521F9E" w:rsidRPr="00207826">
        <w:rPr>
          <w:b/>
          <w:bCs/>
          <w:lang w:val="en-US"/>
        </w:rPr>
        <w:t>GATEWAY</w:t>
      </w:r>
      <w:r w:rsidR="00521F9E" w:rsidRPr="00C160B3">
        <w:rPr>
          <w:b/>
          <w:bCs/>
          <w:lang w:val="en-US"/>
        </w:rPr>
        <w:t>_</w:t>
      </w:r>
      <w:r w:rsidR="00521F9E" w:rsidRPr="00207826">
        <w:rPr>
          <w:b/>
          <w:bCs/>
          <w:lang w:val="en-US"/>
        </w:rPr>
        <w:t>TO</w:t>
      </w:r>
      <w:r w:rsidR="00521F9E" w:rsidRPr="00C160B3">
        <w:rPr>
          <w:b/>
          <w:bCs/>
          <w:lang w:val="en-US"/>
        </w:rPr>
        <w:t>_</w:t>
      </w:r>
      <w:r w:rsidR="00521F9E" w:rsidRPr="00207826">
        <w:rPr>
          <w:b/>
          <w:bCs/>
          <w:lang w:val="en-US"/>
        </w:rPr>
        <w:t>LAN</w:t>
      </w:r>
    </w:p>
    <w:p w14:paraId="275A6FBF" w14:textId="65010B9C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(config-object-group-network)#   ip address-range 172.16.2.1</w:t>
      </w:r>
    </w:p>
    <w:p w14:paraId="537DC269" w14:textId="21A21392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(config-object-group-network)# exit</w:t>
      </w:r>
    </w:p>
    <w:p w14:paraId="1A980FB0" w14:textId="5A909357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(config)# object-group network LAN_NETWORK</w:t>
      </w:r>
    </w:p>
    <w:p w14:paraId="569E88BC" w14:textId="5474D8B8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(config-object-group-network)#   ip address-range 172.16.2.1-172.16.2.254</w:t>
      </w:r>
    </w:p>
    <w:p w14:paraId="1AF07E2C" w14:textId="32FFEBAA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(config-object-group-network)# exit</w:t>
      </w:r>
    </w:p>
    <w:p w14:paraId="17252AB7" w14:textId="74CB578D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(config)# object-group network WAN</w:t>
      </w:r>
    </w:p>
    <w:p w14:paraId="07E461F6" w14:textId="401B1813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(config-object-group-network)# ip address-range 10.10.20.1</w:t>
      </w:r>
    </w:p>
    <w:p w14:paraId="5F8EC5AD" w14:textId="006C820A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(config-object-group-network)# exit</w:t>
      </w:r>
    </w:p>
    <w:p w14:paraId="0342573E" w14:textId="77777777" w:rsidR="00521F9E" w:rsidRPr="00207826" w:rsidRDefault="00521F9E" w:rsidP="00521F9E">
      <w:r>
        <w:t xml:space="preserve">Здесь объект с именем </w:t>
      </w:r>
      <w:r w:rsidRPr="00207826">
        <w:rPr>
          <w:lang w:val="en-US"/>
        </w:rPr>
        <w:t>GATEWAY</w:t>
      </w:r>
      <w:r w:rsidRPr="00207826">
        <w:t>_</w:t>
      </w:r>
      <w:r w:rsidRPr="00207826">
        <w:rPr>
          <w:lang w:val="en-US"/>
        </w:rPr>
        <w:t>TO</w:t>
      </w:r>
      <w:r w:rsidRPr="00207826">
        <w:t>_</w:t>
      </w:r>
      <w:r w:rsidRPr="00207826">
        <w:rPr>
          <w:lang w:val="en-US"/>
        </w:rPr>
        <w:t>LAN</w:t>
      </w:r>
      <w:r>
        <w:t xml:space="preserve"> описывает адрес дефолтного роутера для устройств в локальной сети. Объект </w:t>
      </w:r>
      <w:r w:rsidRPr="00207826">
        <w:rPr>
          <w:lang w:val="en-US"/>
        </w:rPr>
        <w:t>LAN</w:t>
      </w:r>
      <w:r w:rsidRPr="00207826">
        <w:t>_</w:t>
      </w:r>
      <w:r w:rsidRPr="00207826">
        <w:rPr>
          <w:lang w:val="en-US"/>
        </w:rPr>
        <w:t>NETWORK</w:t>
      </w:r>
      <w:r>
        <w:t xml:space="preserve"> описывает диапазон адресов локальной сети, а объект </w:t>
      </w:r>
      <w:r>
        <w:rPr>
          <w:lang w:val="en-US"/>
        </w:rPr>
        <w:t>WAN</w:t>
      </w:r>
      <w:r w:rsidRPr="00207826">
        <w:t xml:space="preserve"> </w:t>
      </w:r>
      <w:r>
        <w:t>описывает адрес выходного интерфейса в публичную сеть Интернет.</w:t>
      </w:r>
    </w:p>
    <w:p w14:paraId="23198D63" w14:textId="77777777" w:rsidR="00521F9E" w:rsidRDefault="00521F9E" w:rsidP="00521F9E">
      <w:r>
        <w:t xml:space="preserve">Для работы протокола </w:t>
      </w:r>
      <w:r>
        <w:rPr>
          <w:lang w:val="en-US"/>
        </w:rPr>
        <w:t>DHCP</w:t>
      </w:r>
      <w:r w:rsidRPr="00480A46">
        <w:t xml:space="preserve"> </w:t>
      </w:r>
      <w:r>
        <w:t xml:space="preserve">необходимо разрешить прохождение пакетов через зону </w:t>
      </w:r>
      <w:r>
        <w:rPr>
          <w:lang w:val="en-US"/>
        </w:rPr>
        <w:t>TRUST</w:t>
      </w:r>
      <w:r w:rsidRPr="00480A46">
        <w:t xml:space="preserve"> </w:t>
      </w:r>
      <w:r>
        <w:t>к самому маршрутизатору:</w:t>
      </w:r>
    </w:p>
    <w:p w14:paraId="2651DAB9" w14:textId="77777777" w:rsidR="00521F9E" w:rsidRDefault="00521F9E" w:rsidP="00521F9E">
      <w: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lang w:val="en-US"/>
        </w:rPr>
        <w:t>ICMP</w:t>
      </w:r>
      <w:r w:rsidRPr="009C49E7">
        <w:t xml:space="preserve"> </w:t>
      </w:r>
      <w:r>
        <w:t>через доверенную зону:</w:t>
      </w:r>
    </w:p>
    <w:p w14:paraId="2D40A7D3" w14:textId="78510FDA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(config)# security zone-pair TRUST self</w:t>
      </w:r>
    </w:p>
    <w:p w14:paraId="24732178" w14:textId="433FFBA1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(config-security-zone-pair)# rule 9</w:t>
      </w:r>
    </w:p>
    <w:p w14:paraId="6FD7CDEF" w14:textId="42747598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(config-security-zone-pair-rule)# match protocol icmp</w:t>
      </w:r>
    </w:p>
    <w:p w14:paraId="450445C1" w14:textId="338C4D10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(config-security-zone-pair-rule)# match destination-address object-group LAN_NETWORK</w:t>
      </w:r>
    </w:p>
    <w:p w14:paraId="4FF4E7BC" w14:textId="31BDEADA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(config-security-zone-pair-rule)# enable</w:t>
      </w:r>
    </w:p>
    <w:p w14:paraId="016B0359" w14:textId="1642954C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(config-security-zone-pair-rule)# exit</w:t>
      </w:r>
    </w:p>
    <w:p w14:paraId="016C1DF7" w14:textId="561A77CA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(config-security-zone-pair)# exit</w:t>
      </w:r>
    </w:p>
    <w:p w14:paraId="2BC63BCA" w14:textId="4EFBE2DE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(config)# ip dhcp-server</w:t>
      </w:r>
    </w:p>
    <w:p w14:paraId="6EF0760D" w14:textId="6D6868C2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(config)# do commit</w:t>
      </w:r>
    </w:p>
    <w:p w14:paraId="19EDD516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2025-06-11T14:04:15+00:00 %CLI-I-CRIT: user admin from console  input: do commit</w:t>
      </w:r>
    </w:p>
    <w:p w14:paraId="2EE7D4B2" w14:textId="48C69A72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(config)# do confirm</w:t>
      </w:r>
    </w:p>
    <w:p w14:paraId="0ED77A5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2025-06-11T14:04:19+00:00 %CLI-I-CRIT: user admin from console  input: do confirm</w:t>
      </w:r>
    </w:p>
    <w:p w14:paraId="6E2730C6" w14:textId="131C493E" w:rsidR="00521F9E" w:rsidRPr="00E8789D" w:rsidRDefault="00C160B3" w:rsidP="00521F9E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521F9E" w:rsidRPr="00E8789D">
        <w:rPr>
          <w:b/>
          <w:bCs/>
        </w:rPr>
        <w:t>(config)# exit</w:t>
      </w:r>
    </w:p>
    <w:p w14:paraId="70870C65" w14:textId="0F2350D3" w:rsidR="00521F9E" w:rsidRPr="00E8789D" w:rsidRDefault="00C160B3" w:rsidP="00521F9E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521F9E" w:rsidRPr="00E8789D">
        <w:rPr>
          <w:b/>
          <w:bCs/>
        </w:rPr>
        <w:t>#</w:t>
      </w:r>
    </w:p>
    <w:p w14:paraId="07F37143" w14:textId="77777777" w:rsidR="00521F9E" w:rsidRPr="00E8789D" w:rsidRDefault="00521F9E" w:rsidP="00521F9E">
      <w:r>
        <w:t xml:space="preserve">Проверяем назначение адреса и доступность роутера с ПК </w:t>
      </w:r>
      <w:r>
        <w:rPr>
          <w:lang w:val="en-US"/>
        </w:rPr>
        <w:t>PC</w:t>
      </w:r>
      <w:r w:rsidRPr="00E8789D">
        <w:t>3:</w:t>
      </w:r>
    </w:p>
    <w:p w14:paraId="214CC07A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</w:t>
      </w:r>
      <w:r w:rsidRPr="00521F9E">
        <w:rPr>
          <w:b/>
          <w:bCs/>
          <w:lang w:val="en-US"/>
        </w:rPr>
        <w:t xml:space="preserve">3&gt; </w:t>
      </w:r>
      <w:r w:rsidRPr="00E8789D">
        <w:rPr>
          <w:b/>
          <w:bCs/>
          <w:lang w:val="en-US"/>
        </w:rPr>
        <w:t>ip</w:t>
      </w:r>
      <w:r w:rsidRPr="00521F9E">
        <w:rPr>
          <w:b/>
          <w:bCs/>
          <w:lang w:val="en-US"/>
        </w:rPr>
        <w:t xml:space="preserve"> </w:t>
      </w:r>
      <w:r w:rsidRPr="00E8789D">
        <w:rPr>
          <w:b/>
          <w:bCs/>
          <w:lang w:val="en-US"/>
        </w:rPr>
        <w:t>dhcp</w:t>
      </w:r>
    </w:p>
    <w:p w14:paraId="1880D773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DORA IP 172.16.2.3/24 GW 172.16.2.1</w:t>
      </w:r>
    </w:p>
    <w:p w14:paraId="21D60310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PC3&gt; ping 172.16.2.1</w:t>
      </w:r>
    </w:p>
    <w:p w14:paraId="2A403DB4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84 bytes from 172.16.2.1 icmp_seq=1 ttl=64 time=3.233 ms</w:t>
      </w:r>
    </w:p>
    <w:p w14:paraId="7D8BE16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84 bytes from 172.16.2.1 icmp_seq=2 ttl=64 time=3.877 ms</w:t>
      </w:r>
    </w:p>
    <w:p w14:paraId="7A53236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84 bytes from 172.16.2.1 icmp_seq=3 ttl=64 time=2.088 ms</w:t>
      </w:r>
    </w:p>
    <w:p w14:paraId="6282115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84 bytes from 172.16.2.1 icmp_seq=4 ttl=64 time=3.946 ms</w:t>
      </w:r>
    </w:p>
    <w:p w14:paraId="32E0183D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84 bytes from 172.16.2.1 icmp_seq=5 ttl=64 time=2.750 ms</w:t>
      </w:r>
    </w:p>
    <w:p w14:paraId="5A0EA9A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PC3&gt; save PC3</w:t>
      </w:r>
    </w:p>
    <w:p w14:paraId="7F8EA50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Saving startup configuration to PC3.vpc</w:t>
      </w:r>
    </w:p>
    <w:p w14:paraId="1E5D32EB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E8789D">
        <w:rPr>
          <w:b/>
          <w:bCs/>
        </w:rPr>
        <w:t>.  done</w:t>
      </w:r>
    </w:p>
    <w:p w14:paraId="78771824" w14:textId="77777777" w:rsidR="00521F9E" w:rsidRDefault="00521F9E" w:rsidP="00521F9E">
      <w:r>
        <w:t xml:space="preserve">Адреса раздаются и связность сети с роутером  есть. Переходим к настройки </w:t>
      </w:r>
      <w:r w:rsidRPr="008F5B90">
        <w:rPr>
          <w:lang w:val="en-US"/>
        </w:rPr>
        <w:t>SNAT</w:t>
      </w:r>
      <w:r w:rsidRPr="00E8789D">
        <w:t xml:space="preserve"> ( </w:t>
      </w:r>
      <w:r>
        <w:t xml:space="preserve">что это такое описано в главе 6 «Настройка  </w:t>
      </w:r>
      <w:r w:rsidRPr="008F5B90">
        <w:rPr>
          <w:lang w:val="en-US"/>
        </w:rPr>
        <w:t>NAT</w:t>
      </w:r>
      <w:r w:rsidRPr="00022DA5">
        <w:t>(</w:t>
      </w:r>
      <w:r w:rsidRPr="008F5B90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r w:rsidRPr="008F5B90">
        <w:rPr>
          <w:lang w:val="en-US"/>
        </w:rPr>
        <w:t>vESR</w:t>
      </w:r>
      <w: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lang w:val="en-US"/>
        </w:rPr>
        <w:t>IP</w:t>
      </w:r>
      <w:r w:rsidRPr="00E8789D">
        <w:t xml:space="preserve"> </w:t>
      </w:r>
      <w:r>
        <w:t>пакетов в публичную сеть Интернет с заменой исходящего адреса на внешний</w:t>
      </w:r>
      <w:r w:rsidRPr="008F5B90">
        <w:t xml:space="preserve">. </w:t>
      </w:r>
      <w:r>
        <w:t>Проверяем связность локально сети малого офиса с внешним миром:</w:t>
      </w:r>
    </w:p>
    <w:p w14:paraId="0BE614D1" w14:textId="77777777" w:rsidR="00521F9E" w:rsidRPr="00C160B3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8F5B90">
        <w:rPr>
          <w:b/>
          <w:bCs/>
          <w:lang w:val="en-US"/>
        </w:rPr>
        <w:t>gns</w:t>
      </w:r>
      <w:r w:rsidRPr="00C160B3">
        <w:rPr>
          <w:b/>
          <w:bCs/>
        </w:rPr>
        <w:t>3@</w:t>
      </w:r>
      <w:r w:rsidRPr="008F5B90">
        <w:rPr>
          <w:b/>
          <w:bCs/>
          <w:lang w:val="en-US"/>
        </w:rPr>
        <w:t>box</w:t>
      </w:r>
      <w:r w:rsidRPr="00C160B3">
        <w:rPr>
          <w:b/>
          <w:bCs/>
        </w:rPr>
        <w:t xml:space="preserve">:~$ </w:t>
      </w:r>
      <w:r w:rsidRPr="008F5B90">
        <w:rPr>
          <w:b/>
          <w:bCs/>
          <w:lang w:val="en-US"/>
        </w:rPr>
        <w:t>ip</w:t>
      </w:r>
      <w:r w:rsidRPr="00C160B3">
        <w:rPr>
          <w:b/>
          <w:bCs/>
        </w:rPr>
        <w:t xml:space="preserve"> </w:t>
      </w:r>
      <w:r w:rsidRPr="008F5B90">
        <w:rPr>
          <w:b/>
          <w:bCs/>
          <w:lang w:val="en-US"/>
        </w:rPr>
        <w:t>add</w:t>
      </w:r>
      <w:r w:rsidRPr="00C160B3">
        <w:rPr>
          <w:b/>
          <w:bCs/>
        </w:rPr>
        <w:t xml:space="preserve"> | </w:t>
      </w:r>
      <w:r w:rsidRPr="008F5B90">
        <w:rPr>
          <w:b/>
          <w:bCs/>
          <w:lang w:val="en-US"/>
        </w:rPr>
        <w:t>grep</w:t>
      </w:r>
      <w:r w:rsidRPr="00C160B3">
        <w:rPr>
          <w:b/>
          <w:bCs/>
        </w:rPr>
        <w:t xml:space="preserve"> </w:t>
      </w:r>
      <w:r w:rsidRPr="008F5B90">
        <w:rPr>
          <w:b/>
          <w:bCs/>
          <w:lang w:val="en-US"/>
        </w:rPr>
        <w:t>eth</w:t>
      </w:r>
      <w:r w:rsidRPr="00C160B3">
        <w:rPr>
          <w:b/>
          <w:bCs/>
        </w:rPr>
        <w:t>0</w:t>
      </w:r>
    </w:p>
    <w:p w14:paraId="14B95398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5: eth0: &lt;BROADCAST,MULTICAST,UP,LOWER_UP&gt; mtu 1500 qdisc pfifo_fast state UP qlen 1000</w:t>
      </w:r>
    </w:p>
    <w:p w14:paraId="24C8B481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bdr w:val="single" w:sz="18" w:space="0" w:color="EE0000"/>
          <w:lang w:val="en-US"/>
        </w:rPr>
        <w:t xml:space="preserve">    </w:t>
      </w:r>
      <w:r w:rsidRPr="00521F9E">
        <w:rPr>
          <w:b/>
          <w:bCs/>
          <w:bdr w:val="single" w:sz="18" w:space="0" w:color="EE0000"/>
          <w:lang w:val="en-US"/>
        </w:rPr>
        <w:t>inet 172.16.2.2</w:t>
      </w:r>
      <w:r w:rsidRPr="00521F9E">
        <w:rPr>
          <w:b/>
          <w:bCs/>
          <w:lang w:val="en-US"/>
        </w:rPr>
        <w:t>/24 brd 172.16.2.255 scope global eth0</w:t>
      </w:r>
    </w:p>
    <w:p w14:paraId="42C17AE0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 xml:space="preserve">gns3@box:~$ </w:t>
      </w:r>
      <w:r w:rsidRPr="00521F9E">
        <w:rPr>
          <w:b/>
          <w:bCs/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PING 77.88.8.8 (77.88.8.8): 56 data bytes</w:t>
      </w:r>
    </w:p>
    <w:p w14:paraId="25F416F9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^C</w:t>
      </w:r>
    </w:p>
    <w:p w14:paraId="202218A3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--- 77.88.8.8 ping statistics ---</w:t>
      </w:r>
    </w:p>
    <w:p w14:paraId="5717F84F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8F5B90">
        <w:rPr>
          <w:b/>
          <w:bCs/>
        </w:rPr>
        <w:t>gns3@box:~$</w:t>
      </w:r>
    </w:p>
    <w:p w14:paraId="3BA9EAB5" w14:textId="77777777" w:rsidR="00521F9E" w:rsidRDefault="00521F9E" w:rsidP="00521F9E">
      <w:r>
        <w:t xml:space="preserve">Пакеты </w:t>
      </w:r>
      <w:r>
        <w:rPr>
          <w:lang w:val="en-US"/>
        </w:rPr>
        <w:t>IP</w:t>
      </w:r>
      <w:r w:rsidRPr="008F5B90">
        <w:t xml:space="preserve"> </w:t>
      </w:r>
      <w:r>
        <w:t>не ходят.</w:t>
      </w:r>
    </w:p>
    <w:p w14:paraId="009DF4A1" w14:textId="77777777" w:rsidR="00521F9E" w:rsidRDefault="00521F9E" w:rsidP="00521F9E">
      <w:pPr>
        <w:rPr>
          <w:lang w:val="en-US"/>
        </w:rPr>
      </w:pPr>
      <w:r>
        <w:t xml:space="preserve">Настраиваем </w:t>
      </w:r>
      <w:r w:rsidRPr="008F5B90">
        <w:rPr>
          <w:lang w:val="en-US"/>
        </w:rPr>
        <w:t>SNAT</w:t>
      </w:r>
      <w:r w:rsidRPr="008F5B90">
        <w:t xml:space="preserve">.  </w:t>
      </w:r>
      <w:r w:rsidRPr="006B4249">
        <w:t xml:space="preserve">Для пропуска трафика из зоны </w:t>
      </w:r>
      <w:r w:rsidRPr="008F5B90">
        <w:rPr>
          <w:b/>
          <w:bCs/>
        </w:rPr>
        <w:t>trusted</w:t>
      </w:r>
      <w:r w:rsidRPr="006B4249">
        <w:t xml:space="preserve"> в зону </w:t>
      </w:r>
      <w:r w:rsidRPr="008F5B90">
        <w:rPr>
          <w:b/>
          <w:bCs/>
        </w:rPr>
        <w:t>untrusted</w:t>
      </w:r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lang w:val="en-US"/>
        </w:rPr>
        <w:t>LAN</w:t>
      </w:r>
      <w:r w:rsidRPr="007B1AA7">
        <w:t>_</w:t>
      </w:r>
      <w:r>
        <w:rPr>
          <w:lang w:val="en-US"/>
        </w:rPr>
        <w:t>NETWORK</w:t>
      </w:r>
      <w:r w:rsidRPr="006B4249">
        <w:t xml:space="preserve"> для соблюдения ограничения на выход в публичную сеть. Действие</w:t>
      </w:r>
      <w:r w:rsidRPr="005E17A3">
        <w:rPr>
          <w:lang w:val="en-US"/>
        </w:rPr>
        <w:t xml:space="preserve"> </w:t>
      </w:r>
      <w:r w:rsidRPr="006B4249">
        <w:t>правил</w:t>
      </w:r>
      <w:r w:rsidRPr="005E17A3">
        <w:rPr>
          <w:lang w:val="en-US"/>
        </w:rPr>
        <w:t xml:space="preserve"> </w:t>
      </w:r>
      <w:r w:rsidRPr="006B4249">
        <w:t>разрешается</w:t>
      </w:r>
      <w:r w:rsidRPr="005E17A3">
        <w:rPr>
          <w:lang w:val="en-US"/>
        </w:rPr>
        <w:t xml:space="preserve"> </w:t>
      </w:r>
      <w:r w:rsidRPr="006B4249">
        <w:t>командой</w:t>
      </w:r>
      <w:r w:rsidRPr="005E17A3">
        <w:rPr>
          <w:lang w:val="en-US"/>
        </w:rPr>
        <w:t xml:space="preserve"> enable:</w:t>
      </w:r>
    </w:p>
    <w:p w14:paraId="46BE73EB" w14:textId="31BA0DD4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#config</w:t>
      </w:r>
    </w:p>
    <w:p w14:paraId="1371D764" w14:textId="3028C4E6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(config)#</w:t>
      </w:r>
    </w:p>
    <w:p w14:paraId="1160CE2E" w14:textId="26A65E41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 xml:space="preserve">: </w:t>
      </w:r>
      <w:r w:rsidR="00C160B3">
        <w:rPr>
          <w:b/>
          <w:bCs/>
          <w:lang w:val="en-US"/>
        </w:rPr>
        <w:t>vesr-2</w:t>
      </w:r>
      <w:r w:rsidRPr="005E17A3">
        <w:rPr>
          <w:b/>
          <w:bCs/>
          <w:lang w:val="en-US"/>
        </w:rPr>
        <w:t>(config)# security zone-pair TRUST UNTRUST</w:t>
      </w:r>
    </w:p>
    <w:p w14:paraId="49D26CB0" w14:textId="1578F9BA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(config-security-zone-pair)# rule 10</w:t>
      </w:r>
    </w:p>
    <w:p w14:paraId="28A07BB3" w14:textId="74C9FF5C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(config-security-zone-pair-rule)# match source-address object-group LAN_NETWORK</w:t>
      </w:r>
    </w:p>
    <w:p w14:paraId="2FB63AC0" w14:textId="01D17077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(config-security-zone-pair-rule)# action permit</w:t>
      </w:r>
    </w:p>
    <w:p w14:paraId="7CF89E7B" w14:textId="1BA15D25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(config-security-zone-pair-rule)# enable</w:t>
      </w:r>
    </w:p>
    <w:p w14:paraId="68E4C081" w14:textId="5E92FAB2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(config-security-zone-pair-rule)# exit</w:t>
      </w:r>
    </w:p>
    <w:p w14:paraId="2AB9FD64" w14:textId="1FF662EF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(config-security-zone-pair)# exit</w:t>
      </w:r>
    </w:p>
    <w:p w14:paraId="3C3AA7B7" w14:textId="4FCC173A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(config)# do commit</w:t>
      </w:r>
    </w:p>
    <w:p w14:paraId="3140EEC6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2025-06-11T14:28:44+00:00 %CLI-I-CRIT: user admin from console  input: do commit</w:t>
      </w:r>
    </w:p>
    <w:p w14:paraId="74CF7FF9" w14:textId="204DBD9D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(config)# do confirm</w:t>
      </w:r>
    </w:p>
    <w:p w14:paraId="576D5B4E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2025-06-11T14:28:50+00:00 %CLI-I-CRIT: user admin from console  input: do confirm</w:t>
      </w:r>
    </w:p>
    <w:p w14:paraId="61E072D7" w14:textId="1F7A479B" w:rsidR="00521F9E" w:rsidRPr="00521F9E" w:rsidRDefault="00C160B3" w:rsidP="00521F9E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  <w:lang w:val="en-US"/>
        </w:rPr>
        <w:t>vesr-2</w:t>
      </w:r>
      <w:r w:rsidR="00521F9E" w:rsidRPr="00521F9E">
        <w:rPr>
          <w:b/>
          <w:bCs/>
        </w:rPr>
        <w:t>(</w:t>
      </w:r>
      <w:r w:rsidR="00521F9E" w:rsidRPr="005E17A3">
        <w:rPr>
          <w:b/>
          <w:bCs/>
          <w:lang w:val="en-US"/>
        </w:rPr>
        <w:t>config</w:t>
      </w:r>
      <w:r w:rsidR="00521F9E" w:rsidRPr="00521F9E">
        <w:rPr>
          <w:b/>
          <w:bCs/>
        </w:rPr>
        <w:t>)#</w:t>
      </w:r>
    </w:p>
    <w:p w14:paraId="384081CB" w14:textId="77777777" w:rsidR="006606E5" w:rsidRPr="00624C92" w:rsidRDefault="006606E5" w:rsidP="00521F9E"/>
    <w:p w14:paraId="7AA287C8" w14:textId="51E423DC" w:rsidR="00521F9E" w:rsidRPr="00624C92" w:rsidRDefault="00521F9E" w:rsidP="00521F9E"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6E606D25" w14:textId="77777777" w:rsidR="006606E5" w:rsidRPr="00624C92" w:rsidRDefault="006606E5" w:rsidP="00521F9E"/>
    <w:p w14:paraId="483FF027" w14:textId="43F7FB80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>(config)# nat source</w:t>
      </w:r>
    </w:p>
    <w:p w14:paraId="57ECE29B" w14:textId="6E1DD435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>(config-snat)# pool WAN</w:t>
      </w:r>
    </w:p>
    <w:p w14:paraId="35BE375D" w14:textId="303C4B9F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>(config-snat-pool)# ip address-range 10.10.20.2</w:t>
      </w:r>
    </w:p>
    <w:p w14:paraId="5D5EC991" w14:textId="3D17ACF1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>(config-snat-pool)# exit</w:t>
      </w:r>
    </w:p>
    <w:p w14:paraId="1867B744" w14:textId="05FC36AF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>(config-snat)#</w:t>
      </w:r>
    </w:p>
    <w:p w14:paraId="5D7C2DA7" w14:textId="77777777" w:rsidR="006606E5" w:rsidRDefault="006606E5" w:rsidP="00521F9E">
      <w:pPr>
        <w:rPr>
          <w:lang w:val="en-US"/>
        </w:rPr>
      </w:pPr>
    </w:p>
    <w:p w14:paraId="5DEE5B48" w14:textId="04481C8E" w:rsidR="00521F9E" w:rsidRPr="00624C92" w:rsidRDefault="00521F9E" w:rsidP="00521F9E"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r w:rsidRPr="00521347">
        <w:rPr>
          <w:b/>
          <w:bCs/>
        </w:rPr>
        <w:t>untrusted</w:t>
      </w:r>
      <w:r w:rsidRPr="006B4249">
        <w:t xml:space="preserve">. Правила включают проверку адреса источника данных на принадлежность к </w:t>
      </w:r>
      <w:r>
        <w:t xml:space="preserve">сети </w:t>
      </w:r>
      <w:r w:rsidRPr="00521347">
        <w:rPr>
          <w:b/>
          <w:bCs/>
        </w:rPr>
        <w:t>LAN</w:t>
      </w:r>
      <w:r w:rsidRPr="00F42AEB">
        <w:rPr>
          <w:b/>
          <w:bCs/>
        </w:rPr>
        <w:t>_</w:t>
      </w:r>
      <w:r>
        <w:rPr>
          <w:b/>
          <w:bCs/>
          <w:lang w:val="en-US"/>
        </w:rPr>
        <w:t>NETWORK</w:t>
      </w:r>
      <w:r w:rsidRPr="006B4249">
        <w:t>:</w:t>
      </w:r>
    </w:p>
    <w:p w14:paraId="424A6ED1" w14:textId="77777777" w:rsidR="006606E5" w:rsidRPr="00624C92" w:rsidRDefault="006606E5" w:rsidP="00521F9E"/>
    <w:p w14:paraId="1C30C01C" w14:textId="727B89EA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(config-snat)# ruleset SNAT</w:t>
      </w:r>
    </w:p>
    <w:p w14:paraId="1546BBAE" w14:textId="6B34D2F2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(config-snat-ruleset)#     to zone UNTRUST</w:t>
      </w:r>
    </w:p>
    <w:p w14:paraId="559ABCF4" w14:textId="25108C8B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(config-snat-ruleset)#     rule 1</w:t>
      </w:r>
    </w:p>
    <w:p w14:paraId="2C4FC611" w14:textId="36D52CD8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(config-snat-rule)#       match source-address object-group LAN_NETWORK</w:t>
      </w:r>
    </w:p>
    <w:p w14:paraId="0B6E4376" w14:textId="72727AB9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(config-snat-rule)#       action source-nat pool WAN</w:t>
      </w:r>
    </w:p>
    <w:p w14:paraId="201EABB5" w14:textId="69D032C9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(config-snat-rule)#       enable</w:t>
      </w:r>
    </w:p>
    <w:p w14:paraId="53AE0E2D" w14:textId="730C374E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(config-snat-rule)#     exit</w:t>
      </w:r>
    </w:p>
    <w:p w14:paraId="5762C2DE" w14:textId="7E2F6D1A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(config-snat-ruleset)#   exit</w:t>
      </w:r>
    </w:p>
    <w:p w14:paraId="02DA956B" w14:textId="5BE858E1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(config-snat)# exit</w:t>
      </w:r>
    </w:p>
    <w:p w14:paraId="16A2EA63" w14:textId="433D134B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(config)# exit</w:t>
      </w:r>
    </w:p>
    <w:p w14:paraId="03069A82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Warning: you have uncommitted configuration changes.</w:t>
      </w:r>
    </w:p>
    <w:p w14:paraId="2F621CBC" w14:textId="16325849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# commit</w:t>
      </w:r>
    </w:p>
    <w:p w14:paraId="61F511E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2025-06-11T14:39:56+00:00 %CLI-I-CRIT: user admin from console  input: commit</w:t>
      </w:r>
    </w:p>
    <w:p w14:paraId="25A65CAB" w14:textId="388DF3E0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# confirm</w:t>
      </w:r>
    </w:p>
    <w:p w14:paraId="7A3DD386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Configuration has been confirmed. Commit timer canceled.</w:t>
      </w:r>
    </w:p>
    <w:p w14:paraId="30E8BFD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2025-06-11T14:40:00+00:00 %CLI-I-CRIT: user admin from console  input: confirm</w:t>
      </w:r>
    </w:p>
    <w:p w14:paraId="6C14F7EB" w14:textId="5D1F5723" w:rsidR="00521F9E" w:rsidRPr="006606E5" w:rsidRDefault="00C160B3" w:rsidP="006606E5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521F9E" w:rsidRPr="006606E5">
        <w:rPr>
          <w:b/>
          <w:bCs/>
        </w:rPr>
        <w:t>#</w:t>
      </w:r>
    </w:p>
    <w:p w14:paraId="17B48B1B" w14:textId="77777777" w:rsidR="006606E5" w:rsidRPr="00624C92" w:rsidRDefault="006606E5" w:rsidP="00A107A2">
      <w:pPr>
        <w:ind w:firstLine="0"/>
      </w:pPr>
    </w:p>
    <w:p w14:paraId="6CCF20E2" w14:textId="3C8A10D5" w:rsidR="00521F9E" w:rsidRPr="00C44C5B" w:rsidRDefault="00521F9E" w:rsidP="00A107A2">
      <w:pPr>
        <w:ind w:firstLine="0"/>
      </w:pPr>
      <w:r w:rsidRPr="003F7F97">
        <w:t>Источник</w:t>
      </w:r>
      <w:r w:rsidRPr="00C44C5B">
        <w:t xml:space="preserve"> </w:t>
      </w:r>
      <w:r>
        <w:t>документации к командам к виртуальному маршрутизатору:</w:t>
      </w:r>
      <w:r w:rsidR="00A107A2">
        <w:t xml:space="preserve"> </w:t>
      </w:r>
      <w:r w:rsidR="006606E5">
        <w:rPr>
          <w:lang w:val="en-US"/>
        </w:rPr>
        <w:t>https</w:t>
      </w:r>
      <w:r w:rsidR="006606E5" w:rsidRPr="006606E5">
        <w:t>://</w:t>
      </w:r>
      <w:r w:rsidRPr="00C44C5B">
        <w:rPr>
          <w:lang w:val="en-US"/>
        </w:rPr>
        <w:t>docs</w:t>
      </w:r>
      <w:r w:rsidRPr="00C44C5B">
        <w:t>.</w:t>
      </w:r>
      <w:r w:rsidRPr="00C44C5B">
        <w:rPr>
          <w:lang w:val="en-US"/>
        </w:rPr>
        <w:t>eltex</w:t>
      </w:r>
      <w:r w:rsidRPr="00C44C5B">
        <w:t>-</w:t>
      </w:r>
      <w:r w:rsidRPr="00C44C5B">
        <w:rPr>
          <w:lang w:val="en-US"/>
        </w:rPr>
        <w:t>co</w:t>
      </w:r>
      <w:r w:rsidRPr="00C44C5B">
        <w:t>.</w:t>
      </w:r>
      <w:r w:rsidRPr="00C44C5B">
        <w:rPr>
          <w:lang w:val="en-US"/>
        </w:rPr>
        <w:t>ru</w:t>
      </w:r>
    </w:p>
    <w:p w14:paraId="668E38B7" w14:textId="77777777" w:rsidR="00611A3D" w:rsidRPr="00611A3D" w:rsidRDefault="00611A3D" w:rsidP="00611A3D"/>
    <w:bookmarkStart w:id="25" w:name="_Toc201159821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Pr="004E6785" w:rsidRDefault="00611A3D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5" w:displacedByCustomXml="prev"/>
    <w:bookmarkStart w:id="26" w:name="_Hlk200973322" w:displacedByCustomXml="next"/>
    <w:sdt>
      <w:sdtPr>
        <w:rPr>
          <w:lang w:val="ro-RO"/>
        </w:rPr>
        <w:id w:val="-431811404"/>
        <w:placeholder>
          <w:docPart w:val="0B7D863D50934AAFB0AA97291737D61F"/>
        </w:placeholder>
        <w:temporary/>
        <w:showingPlcHdr/>
        <w15:appearance w15:val="hidden"/>
      </w:sdtPr>
      <w:sdtContent>
        <w:p w14:paraId="341EDC7D" w14:textId="77777777" w:rsidR="00611A3D" w:rsidRPr="004E6785" w:rsidRDefault="00611A3D" w:rsidP="00611A3D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2024432962"/>
        <w:placeholder>
          <w:docPart w:val="ECEF55560F5B491A891EC58E44743A42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1EFD6DC5" w14:textId="77777777" w:rsidR="00611A3D" w:rsidRPr="004E6785" w:rsidRDefault="00611A3D" w:rsidP="00611A3D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7B68E78B" w14:textId="77777777" w:rsidR="00611A3D" w:rsidRPr="004E6785" w:rsidRDefault="00611A3D" w:rsidP="00611A3D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0287BC8E" w14:textId="77777777" w:rsidR="00611A3D" w:rsidRPr="004E6785" w:rsidRDefault="00611A3D" w:rsidP="00611A3D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2C594D35" w14:textId="77777777" w:rsidR="00611A3D" w:rsidRPr="004E6785" w:rsidRDefault="00611A3D" w:rsidP="00611A3D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7411626" w14:textId="10C2E106" w:rsidR="00E97148" w:rsidRDefault="00611A3D" w:rsidP="009B18AC">
          <w:pPr>
            <w:rPr>
              <w:rFonts w:ascii="Times New Roman" w:hAnsi="Times New Roman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bookmarkEnd w:id="26" w:displacedByCustomXml="prev"/>
    <w:p w14:paraId="5C119B05" w14:textId="77777777" w:rsidR="009B18AC" w:rsidRDefault="009B18AC" w:rsidP="009B18AC">
      <w:pPr>
        <w:rPr>
          <w:rFonts w:ascii="Times New Roman" w:hAnsi="Times New Roman"/>
        </w:rPr>
      </w:pPr>
    </w:p>
    <w:p w14:paraId="01ABE931" w14:textId="1F6864E9" w:rsidR="009B18AC" w:rsidRDefault="009B18A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02F402E9" w14:textId="77777777" w:rsidR="009B18AC" w:rsidRPr="009B18AC" w:rsidRDefault="009B18AC" w:rsidP="009B18AC">
      <w:pPr>
        <w:rPr>
          <w:lang w:bidi="ru-RU"/>
        </w:rPr>
      </w:pPr>
      <w:bookmarkStart w:id="27" w:name="_Hlk201419120"/>
    </w:p>
    <w:p w14:paraId="56FB8F1D" w14:textId="77777777" w:rsidR="00E97148" w:rsidRPr="00624C92" w:rsidRDefault="00E97148" w:rsidP="009324B5">
      <w:pPr>
        <w:pStyle w:val="1"/>
      </w:pPr>
      <w:bookmarkStart w:id="28" w:name="_Toc201159822"/>
      <w:r w:rsidRPr="009324B5">
        <w:t>Глава 8. Настройка  GRE-over-IPSEC в маршрутизаторе vESR.</w:t>
      </w:r>
      <w:bookmarkEnd w:id="28"/>
    </w:p>
    <w:p w14:paraId="65CF9225" w14:textId="198BD583" w:rsidR="00FE49FC" w:rsidRDefault="00B91840" w:rsidP="00FE49FC">
      <w:r>
        <w:t>Цель</w:t>
      </w:r>
      <w:r w:rsidR="00FE49FC">
        <w:t>:</w:t>
      </w:r>
      <w:r>
        <w:t xml:space="preserve"> </w:t>
      </w:r>
    </w:p>
    <w:p w14:paraId="3A407921" w14:textId="550A91B9" w:rsidR="00FE49FC" w:rsidRDefault="00FE49FC" w:rsidP="00FE49FC">
      <w:r>
        <w:t xml:space="preserve"> </w:t>
      </w:r>
      <w:r w:rsidR="00F16443">
        <w:t>создать условия защищенного соединения между удаленными офисами, центральным домашним и филиальным  через Интернет</w:t>
      </w:r>
      <w:r>
        <w:t xml:space="preserve"> с использованием топологии на с</w:t>
      </w:r>
      <w:r w:rsidRPr="001970CD">
        <w:t>хем</w:t>
      </w:r>
      <w:r>
        <w:t>е</w:t>
      </w:r>
      <w:r w:rsidRPr="001970CD">
        <w:t xml:space="preserve"> сети показан</w:t>
      </w:r>
      <w:r>
        <w:t xml:space="preserve">ной на </w:t>
      </w:r>
      <w:hyperlink r:id="rId128" w:history="1">
        <w:r w:rsidRPr="001970CD">
          <w:rPr>
            <w:rStyle w:val="a7"/>
            <w:rFonts w:asciiTheme="minorHAnsi" w:hAnsiTheme="minorHAnsi" w:cstheme="minorBidi"/>
          </w:rPr>
          <w:t>Рис 7.1</w:t>
        </w:r>
      </w:hyperlink>
      <w:r>
        <w:t xml:space="preserve">. </w:t>
      </w:r>
      <w:r w:rsidRPr="00B91840">
        <w:t xml:space="preserve">Подготовить виртуальный маршрутизатор vESR для работы в симуляторе GNS3 с </w:t>
      </w:r>
      <w:r w:rsidRPr="00F16443">
        <w:t>для организации защищённого соединения</w:t>
      </w:r>
      <w:r>
        <w:t xml:space="preserve"> тоннелем с использованием комбинации протоколов </w:t>
      </w:r>
      <w:r>
        <w:rPr>
          <w:lang w:val="en-US"/>
        </w:rPr>
        <w:t>GRE</w:t>
      </w:r>
      <w:r w:rsidRPr="00F16443">
        <w:t xml:space="preserve"> </w:t>
      </w:r>
      <w:r>
        <w:t xml:space="preserve">и </w:t>
      </w:r>
      <w:r>
        <w:rPr>
          <w:lang w:val="en-US"/>
        </w:rPr>
        <w:t>IPSEC</w:t>
      </w:r>
      <w:r w:rsidRPr="00B91840">
        <w:t xml:space="preserve">. </w:t>
      </w:r>
    </w:p>
    <w:p w14:paraId="31FF2B05" w14:textId="77777777" w:rsidR="00B21A5B" w:rsidRDefault="00B21A5B" w:rsidP="00FE49FC"/>
    <w:p w14:paraId="0605D238" w14:textId="77777777" w:rsidR="00B21A5B" w:rsidRDefault="00B21A5B" w:rsidP="00B21A5B">
      <w:pPr>
        <w:keepNext/>
      </w:pPr>
      <w:r>
        <w:rPr>
          <w:noProof/>
        </w:rPr>
        <w:drawing>
          <wp:inline distT="0" distB="0" distL="0" distR="0" wp14:anchorId="33E8B586" wp14:editId="1083075C">
            <wp:extent cx="4356000" cy="2413526"/>
            <wp:effectExtent l="0" t="0" r="6985" b="6350"/>
            <wp:docPr id="189364004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40048" name="Рисунок 1893640048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8B87" w14:textId="63BCF8AB" w:rsidR="00B21A5B" w:rsidRPr="00B21A5B" w:rsidRDefault="00B21A5B" w:rsidP="00B21A5B">
      <w:pPr>
        <w:pStyle w:val="aff4"/>
      </w:pPr>
      <w:r>
        <w:t xml:space="preserve">Рисунок </w:t>
      </w:r>
      <w:fldSimple w:instr=" STYLEREF 1 \s ">
        <w:r>
          <w:rPr>
            <w:noProof/>
          </w:rPr>
          <w:t>8</w:t>
        </w:r>
      </w:fldSimple>
      <w:r>
        <w:t>.</w:t>
      </w:r>
      <w:fldSimple w:instr=" SEQ Рисунок \* ARABIC \s 1 ">
        <w:r>
          <w:rPr>
            <w:noProof/>
          </w:rPr>
          <w:t>1</w:t>
        </w:r>
      </w:fldSimple>
      <w:r>
        <w:t xml:space="preserve">. Тоннель </w:t>
      </w:r>
      <w:r>
        <w:rPr>
          <w:lang w:val="en-US"/>
        </w:rPr>
        <w:t>GRE</w:t>
      </w:r>
      <w:r w:rsidRPr="00B21A5B">
        <w:t>.</w:t>
      </w:r>
    </w:p>
    <w:p w14:paraId="3F53BC81" w14:textId="77777777" w:rsidR="00FE49FC" w:rsidRPr="00FE49FC" w:rsidRDefault="00FE49FC" w:rsidP="00B91840"/>
    <w:p w14:paraId="2142CD9F" w14:textId="77777777" w:rsidR="00F16443" w:rsidRPr="00F16443" w:rsidRDefault="00F16443" w:rsidP="00F16443">
      <w:r w:rsidRPr="00F16443">
        <w:rPr>
          <w:b/>
          <w:bCs/>
        </w:rPr>
        <w:t>GRE (Generic Routing Encapsulation) применяется для туннелирования сетевых пакетов</w:t>
      </w:r>
      <w:r w:rsidRPr="00F16443">
        <w:t>. Он позволяет «завернуть» любой сетевой трафик (IP, не-IP, даже мультикаст) в отдельный туннель и передать его через сеть, которая этот трафик сама по себе не поддерживает. </w:t>
      </w:r>
      <w:hyperlink r:id="rId130" w:tgtFrame="_blank" w:history="1">
        <w:r w:rsidRPr="00F16443">
          <w:rPr>
            <w:rStyle w:val="a7"/>
            <w:rFonts w:asciiTheme="minorHAnsi" w:hAnsiTheme="minorHAnsi" w:cstheme="minorBidi"/>
          </w:rPr>
          <w:t>ru.wikipedia.org*</w:t>
        </w:r>
      </w:hyperlink>
      <w:hyperlink r:id="rId131" w:tgtFrame="_blank" w:history="1">
        <w:r w:rsidRPr="00F16443">
          <w:rPr>
            <w:rStyle w:val="a7"/>
            <w:rFonts w:asciiTheme="minorHAnsi" w:hAnsiTheme="minorHAnsi" w:cstheme="minorBidi"/>
          </w:rPr>
          <w:t>arenda-server.cloud</w:t>
        </w:r>
      </w:hyperlink>
    </w:p>
    <w:p w14:paraId="1AD6FE24" w14:textId="77777777" w:rsidR="00F16443" w:rsidRPr="00F16443" w:rsidRDefault="00F16443" w:rsidP="00F16443">
      <w:r w:rsidRPr="00F16443">
        <w:rPr>
          <w:b/>
          <w:bCs/>
        </w:rPr>
        <w:t>Некоторые области применения GRE:</w:t>
      </w:r>
    </w:p>
    <w:p w14:paraId="44E07974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Соединение частных сетей через интернет</w:t>
      </w:r>
      <w:r w:rsidRPr="00F16443">
        <w:t>. Например, если есть два офиса с приватной подсетью, а между ними только интернет. GRE позволяет «сшить» их в одну виртуальную сеть, даже если нет возможности поднять полноценный VPN.</w:t>
      </w:r>
    </w:p>
    <w:p w14:paraId="72A030D4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Прокидывание нестандартных протоколов</w:t>
      </w:r>
      <w:r w:rsidRPr="00F16443">
        <w:t>. Некоторые протоколы (например, OSPF, EIGRP, мультикаст) не проходят через NAT или блокируются провайдерами. GRE-туннель позволяет «завернуть» их в IP-пакеты и передать через любую сеть.</w:t>
      </w:r>
    </w:p>
    <w:p w14:paraId="067E1F1E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Организация «серых» прокси и дорвеев</w:t>
      </w:r>
      <w:r w:rsidRPr="00F16443">
        <w:t>. GRE-туннели помогают подменить IP, быстро развернуть инфраструктуру для тестов, парсинга, обхода блокировок.</w:t>
      </w:r>
    </w:p>
    <w:p w14:paraId="2F7C7D2B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Разделение сетей и маршрутизация</w:t>
      </w:r>
      <w:r w:rsidRPr="00F16443">
        <w:t>. GRE позволяет строить сложные маршруты между дата-центрами, филиалами, облаками, когда стандартных средств мало или они неудобны.</w:t>
      </w:r>
    </w:p>
    <w:p w14:paraId="02EF0FB5" w14:textId="77777777" w:rsidR="00F16443" w:rsidRDefault="00F16443" w:rsidP="00B91840"/>
    <w:p w14:paraId="063F8401" w14:textId="0A73643B" w:rsidR="006B0D62" w:rsidRPr="00624C92" w:rsidRDefault="006B0D62" w:rsidP="006B0D62">
      <w:r w:rsidRPr="006B0D62">
        <w:t>Настройка GRE</w:t>
      </w:r>
      <w:r w:rsidR="00FE49FC" w:rsidRPr="00624C92">
        <w:t>:</w:t>
      </w:r>
    </w:p>
    <w:p w14:paraId="2551294D" w14:textId="77777777" w:rsidR="00FE49FC" w:rsidRPr="00624C92" w:rsidRDefault="00FE49FC" w:rsidP="006B0D62"/>
    <w:p w14:paraId="4DB7D63B" w14:textId="77777777" w:rsidR="006B0D62" w:rsidRPr="006B0D62" w:rsidRDefault="006B0D62" w:rsidP="006B0D62">
      <w:r w:rsidRPr="006B0D62">
        <w:t>В vESR реализованы </w:t>
      </w:r>
      <w:r w:rsidRPr="006B0D62">
        <w:rPr>
          <w:b/>
          <w:bCs/>
        </w:rPr>
        <w:t>статические неуправляемые GRE-туннели</w:t>
      </w:r>
      <w:r w:rsidRPr="006B0D62">
        <w:t>, которые создаются вручную на локальном и удалённом узлах. Некоторые шаги для настройки:</w:t>
      </w:r>
    </w:p>
    <w:p w14:paraId="20A2744C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Создание туннеля</w:t>
      </w:r>
      <w:r w:rsidRPr="006B0D62">
        <w:t> с указанием IP-адресов интерфейсов, граничащих с WAN.</w:t>
      </w:r>
    </w:p>
    <w:p w14:paraId="13543971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Назначение IP-адреса туннеля</w:t>
      </w:r>
      <w:r w:rsidRPr="006B0D62">
        <w:t> на локальной стороне.</w:t>
      </w:r>
    </w:p>
    <w:p w14:paraId="212C4F83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Принадлежность туннеля к зоне безопасности</w:t>
      </w:r>
      <w:r w:rsidRPr="006B0D62">
        <w:t>, чтобы можно было создать правила для прохождения трафика в firewall.</w:t>
      </w:r>
    </w:p>
    <w:p w14:paraId="3BF3158E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Включение туннеля</w:t>
      </w:r>
      <w:r w:rsidRPr="006B0D62">
        <w:t>.</w:t>
      </w:r>
    </w:p>
    <w:p w14:paraId="778EAE91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Создание маршрута</w:t>
      </w:r>
      <w:r w:rsidRPr="006B0D62">
        <w:t> до локальной сети партнёра, где в качестве интерфейса назначения указан ранее созданный туннель GRE.</w:t>
      </w:r>
    </w:p>
    <w:p w14:paraId="37CBE38B" w14:textId="77777777" w:rsidR="006B0D62" w:rsidRDefault="006B0D62" w:rsidP="006B0D62">
      <w:r w:rsidRPr="006B0D62">
        <w:t> </w:t>
      </w:r>
      <w:hyperlink r:id="rId132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hyperlink r:id="rId133" w:tgtFrame="_blank" w:history="1">
        <w:r w:rsidRPr="006B0D62">
          <w:rPr>
            <w:rStyle w:val="a7"/>
            <w:rFonts w:asciiTheme="minorHAnsi" w:hAnsiTheme="minorHAnsi" w:cstheme="minorBidi"/>
          </w:rPr>
          <w:t>mcgrp.ru</w:t>
        </w:r>
      </w:hyperlink>
    </w:p>
    <w:p w14:paraId="3DF6FE82" w14:textId="77777777" w:rsidR="006B0D62" w:rsidRPr="006B0D62" w:rsidRDefault="006B0D62" w:rsidP="006B0D62"/>
    <w:p w14:paraId="23E51082" w14:textId="35AA40B8" w:rsidR="006B0D62" w:rsidRPr="00624C92" w:rsidRDefault="006B0D62" w:rsidP="006B0D62">
      <w:r w:rsidRPr="006B0D62">
        <w:t>Настройка IPSec</w:t>
      </w:r>
      <w:r w:rsidR="00FE49FC" w:rsidRPr="00624C92">
        <w:t>:</w:t>
      </w:r>
    </w:p>
    <w:p w14:paraId="0DC49C00" w14:textId="77777777" w:rsidR="00FE49FC" w:rsidRPr="00624C92" w:rsidRDefault="00FE49FC" w:rsidP="006B0D62"/>
    <w:p w14:paraId="25B709DE" w14:textId="77777777" w:rsidR="006B0D62" w:rsidRPr="006B0D62" w:rsidRDefault="006B0D62" w:rsidP="006B0D62">
      <w:r w:rsidRPr="006B0D62">
        <w:t>Для защиты GRE-туннеля в vESR необходимо настроить </w:t>
      </w:r>
      <w:r w:rsidRPr="006B0D62">
        <w:rPr>
          <w:b/>
          <w:bCs/>
        </w:rPr>
        <w:t>профиль параметров безопасности для IPSec-туннеля</w:t>
      </w:r>
      <w:r w:rsidRPr="006B0D62">
        <w:t>. В профиле указываются алгоритм шифрования (например, AES 128 bit) и алгоритм аутентификации (например, MD5). </w:t>
      </w:r>
      <w:hyperlink r:id="rId134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5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7A025DCA" w14:textId="77777777" w:rsidR="006B0D62" w:rsidRPr="006B0D62" w:rsidRDefault="006B0D62" w:rsidP="006B0D62">
      <w:r w:rsidRPr="006B0D62">
        <w:t>Также нужно создать </w:t>
      </w:r>
      <w:r w:rsidRPr="006B0D62">
        <w:rPr>
          <w:b/>
          <w:bCs/>
        </w:rPr>
        <w:t>политику для IPSec-туннеля</w:t>
      </w:r>
      <w:r w:rsidRPr="006B0D62">
        <w:t>, которая указывает список профилей, по которым могут согласовываться узлы. </w:t>
      </w:r>
      <w:hyperlink r:id="rId136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7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14B55930" w14:textId="447C3A68" w:rsidR="007C38C8" w:rsidRDefault="006B0D62" w:rsidP="007C38C8">
      <w:r w:rsidRPr="006B0D62">
        <w:t>После этого можно создать </w:t>
      </w:r>
      <w:r w:rsidRPr="006B0D62">
        <w:rPr>
          <w:b/>
          <w:bCs/>
        </w:rPr>
        <w:t>IPSec-туннель</w:t>
      </w:r>
      <w:r w:rsidRPr="006B0D62">
        <w:t>, указав шлюз IKE-протокола, политику IPSec-туннеля, режим обмена ключами и способ установления соединения. </w:t>
      </w:r>
      <w:hyperlink r:id="rId138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9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r w:rsidR="00FE49FC">
        <w:t xml:space="preserve">. </w:t>
      </w:r>
      <w:r w:rsidRPr="006B0D62">
        <w:t>В документации ESR-series (например, версии 1.23) описан пример настройки </w:t>
      </w:r>
      <w:r w:rsidRPr="006B0D62">
        <w:rPr>
          <w:b/>
          <w:bCs/>
        </w:rPr>
        <w:t>GRE over IPSec-туннеля</w:t>
      </w:r>
      <w:r w:rsidRPr="006B0D62">
        <w:t> между двумя узлами. В конфигурации используются статические GRE-туннели и IPSec, при этом параметры туннеля для обеих сторон должны быть взаимосогласованными. </w:t>
      </w:r>
      <w:hyperlink r:id="rId140" w:tgtFrame="_blank" w:history="1">
        <w:r w:rsidRPr="006B0D62">
          <w:rPr>
            <w:rStyle w:val="a7"/>
            <w:rFonts w:asciiTheme="minorHAnsi" w:hAnsiTheme="minorHAnsi" w:cstheme="minorBidi"/>
          </w:rPr>
          <w:t>docs.eltex-co.ru</w:t>
        </w:r>
      </w:hyperlink>
      <w:hyperlink r:id="rId141" w:tgtFrame="_blank" w:history="1">
        <w:r w:rsidRPr="006B0D62">
          <w:rPr>
            <w:rStyle w:val="a7"/>
            <w:rFonts w:asciiTheme="minorHAnsi" w:hAnsiTheme="minorHAnsi" w:cstheme="minorBidi"/>
          </w:rPr>
          <w:t>docs.eltex-o.ru</w:t>
        </w:r>
      </w:hyperlink>
      <w:hyperlink r:id="rId142" w:tgtFrame="_blank" w:history="1">
        <w:r w:rsidRPr="006B0D62">
          <w:rPr>
            <w:rStyle w:val="a7"/>
            <w:rFonts w:asciiTheme="minorHAnsi" w:hAnsiTheme="minorHAnsi" w:cstheme="minorBidi"/>
          </w:rPr>
          <w:t>sysahelper.gitbook.io</w:t>
        </w:r>
      </w:hyperlink>
      <w:r w:rsidR="00FE49FC" w:rsidRPr="00FE49FC">
        <w:t xml:space="preserve">, </w:t>
      </w:r>
      <w:r w:rsidR="00FE49FC">
        <w:t>в</w:t>
      </w:r>
      <w:r w:rsidR="007C38C8" w:rsidRPr="007C38C8">
        <w:t xml:space="preserve"> маршрутизаторе  ESR  реализованы  статические  неуправляемые  GRE-туннели, то есть туннели создаются вручную путем конфигурирования на локальном и удаленном узлах.</w:t>
      </w:r>
    </w:p>
    <w:p w14:paraId="241BC95D" w14:textId="77777777" w:rsidR="00FE49FC" w:rsidRDefault="00FE49FC" w:rsidP="007C38C8"/>
    <w:p w14:paraId="789AF474" w14:textId="6CD61EE2" w:rsidR="007C38C8" w:rsidRDefault="007C38C8" w:rsidP="007C38C8">
      <w:r w:rsidRPr="007C38C8">
        <w:t xml:space="preserve">Решение: </w:t>
      </w:r>
    </w:p>
    <w:p w14:paraId="4CD14410" w14:textId="3F0A99A6" w:rsidR="007C38C8" w:rsidRDefault="007C38C8" w:rsidP="007C38C8">
      <w:r w:rsidRPr="007C38C8">
        <w:t xml:space="preserve">    </w:t>
      </w:r>
    </w:p>
    <w:p w14:paraId="34E66F0B" w14:textId="78BE98A6" w:rsidR="007C38C8" w:rsidRPr="00624C92" w:rsidRDefault="007C38C8" w:rsidP="007C38C8">
      <w:r>
        <w:t>Д</w:t>
      </w:r>
      <w:r w:rsidRPr="007C38C8">
        <w:t>ля туннелирования трафика протокол</w:t>
      </w:r>
      <w:r>
        <w:t>а</w:t>
      </w:r>
      <w:r w:rsidRPr="007C38C8">
        <w:t xml:space="preserve"> GRE</w:t>
      </w:r>
      <w:r>
        <w:t xml:space="preserve"> </w:t>
      </w:r>
      <w:r w:rsidRPr="007C38C8">
        <w:t xml:space="preserve"> в </w:t>
      </w:r>
      <w:r w:rsidR="004B7D73">
        <w:t xml:space="preserve">настройках </w:t>
      </w:r>
      <w:r w:rsidRPr="007C38C8">
        <w:t xml:space="preserve"> локального шлюза для туннеля используется IP-адрес </w:t>
      </w:r>
      <w:r w:rsidR="0045399C">
        <w:t>10.10.10.2</w:t>
      </w:r>
      <w:r>
        <w:t>,</w:t>
      </w:r>
      <w:r w:rsidR="0045399C">
        <w:t xml:space="preserve"> </w:t>
      </w:r>
      <w:r>
        <w:t xml:space="preserve">а </w:t>
      </w:r>
      <w:r w:rsidRPr="007C38C8">
        <w:t>в качестве удаленного шлюза для туннеля используется IP-адрес 1</w:t>
      </w:r>
      <w:r w:rsidR="0045399C">
        <w:t>0.10.20.2</w:t>
      </w:r>
      <w:r w:rsidR="004B7D73">
        <w:t>.</w:t>
      </w:r>
      <w:r>
        <w:t xml:space="preserve"> </w:t>
      </w:r>
      <w:r w:rsidRPr="007C38C8">
        <w:t xml:space="preserve"> IP-адрес </w:t>
      </w:r>
      <w:r w:rsidR="004B7D73">
        <w:t xml:space="preserve">самого </w:t>
      </w:r>
      <w:r w:rsidRPr="007C38C8">
        <w:t xml:space="preserve">туннеля на локальной стороне </w:t>
      </w:r>
      <w:r w:rsidR="004B7D73">
        <w:t xml:space="preserve">назначен </w:t>
      </w:r>
      <w:r w:rsidR="001970CD">
        <w:t>192.168.1.</w:t>
      </w:r>
      <w:r w:rsidRPr="007C38C8">
        <w:t xml:space="preserve">1/24.  </w:t>
      </w:r>
      <w:r w:rsidR="001970CD">
        <w:t xml:space="preserve">На </w:t>
      </w:r>
      <w:r w:rsidR="0045399C">
        <w:t xml:space="preserve">стороне удаленного филиала </w:t>
      </w:r>
      <w:r w:rsidR="0045399C">
        <w:rPr>
          <w:lang w:val="en-US"/>
        </w:rPr>
        <w:t>IP</w:t>
      </w:r>
      <w:r w:rsidR="0045399C" w:rsidRPr="007B3AC2">
        <w:t xml:space="preserve"> </w:t>
      </w:r>
      <w:r w:rsidR="0045399C">
        <w:t xml:space="preserve">адрес </w:t>
      </w:r>
      <w:r w:rsidR="004B7D73">
        <w:t xml:space="preserve">самого </w:t>
      </w:r>
      <w:r w:rsidR="0045399C">
        <w:t xml:space="preserve">туннеля </w:t>
      </w:r>
      <w:r w:rsidR="004B7D73">
        <w:t xml:space="preserve">будет </w:t>
      </w:r>
      <w:r w:rsidR="0045399C">
        <w:t>192.168.1.2/24.</w:t>
      </w:r>
    </w:p>
    <w:p w14:paraId="00BFF9F6" w14:textId="77777777" w:rsidR="00E3203E" w:rsidRPr="00624C92" w:rsidRDefault="00E3203E" w:rsidP="007C38C8"/>
    <w:p w14:paraId="5B76189D" w14:textId="77777777" w:rsidR="00E3203E" w:rsidRDefault="00E3203E" w:rsidP="007C38C8">
      <w:r>
        <w:t xml:space="preserve">Проверяем сетевые настройки на виртуальных ПК </w:t>
      </w:r>
      <w:r>
        <w:rPr>
          <w:lang w:val="en-US"/>
        </w:rPr>
        <w:t>PC</w:t>
      </w:r>
      <w:r w:rsidRPr="00E3203E">
        <w:t xml:space="preserve">1 </w:t>
      </w:r>
      <w:r>
        <w:t xml:space="preserve">и </w:t>
      </w:r>
      <w:r>
        <w:rPr>
          <w:lang w:val="en-US"/>
        </w:rPr>
        <w:t>PC</w:t>
      </w:r>
      <w:r w:rsidRPr="00E3203E">
        <w:t xml:space="preserve">4 </w:t>
      </w:r>
      <w:r>
        <w:t>в локальных сетях 172.16.1.0/24 и 172.16.2.0/24 соответственно:</w:t>
      </w:r>
    </w:p>
    <w:p w14:paraId="474C6192" w14:textId="77777777" w:rsidR="00E3203E" w:rsidRDefault="00E3203E" w:rsidP="007C38C8"/>
    <w:p w14:paraId="7E27F8F2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PC1&gt; ip dhcp</w:t>
      </w:r>
    </w:p>
    <w:p w14:paraId="6DE4DABF" w14:textId="5E86548C" w:rsidR="00E3203E" w:rsidRPr="00624C92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DDORA IP 172.16.1.4/24 GW 172.16.1.1 </w:t>
      </w:r>
    </w:p>
    <w:p w14:paraId="56FD1D63" w14:textId="77777777" w:rsidR="00E3203E" w:rsidRPr="007C38C8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</w:p>
    <w:p w14:paraId="2F980C16" w14:textId="66D66B74" w:rsidR="007C38C8" w:rsidRPr="00E3203E" w:rsidRDefault="007C38C8" w:rsidP="007C38C8">
      <w:pPr>
        <w:rPr>
          <w:lang w:val="en-US"/>
        </w:rPr>
      </w:pPr>
      <w:r w:rsidRPr="007C38C8">
        <w:rPr>
          <w:lang w:val="en-US"/>
        </w:rPr>
        <w:t xml:space="preserve"> </w:t>
      </w:r>
    </w:p>
    <w:p w14:paraId="67D2DAA7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PC4&gt; ip dhcp</w:t>
      </w:r>
    </w:p>
    <w:p w14:paraId="0DF4FF37" w14:textId="703C8D62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DORA IP 172.16.2.3/24 GW 172.16.2.1</w:t>
      </w:r>
    </w:p>
    <w:p w14:paraId="26F93D54" w14:textId="77777777" w:rsidR="00E3203E" w:rsidRPr="00624C92" w:rsidRDefault="00E3203E" w:rsidP="00E3203E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</w:p>
    <w:p w14:paraId="1400B961" w14:textId="77777777" w:rsidR="00E3203E" w:rsidRPr="00624C92" w:rsidRDefault="00E3203E" w:rsidP="007C38C8">
      <w:pPr>
        <w:rPr>
          <w:lang w:val="en-US"/>
        </w:rPr>
      </w:pPr>
    </w:p>
    <w:p w14:paraId="4626481B" w14:textId="414D91EE" w:rsidR="00E3203E" w:rsidRDefault="00E3203E" w:rsidP="007C38C8">
      <w:r>
        <w:t xml:space="preserve">Сервера </w:t>
      </w:r>
      <w:r>
        <w:rPr>
          <w:lang w:val="en-US"/>
        </w:rPr>
        <w:t>DHCP</w:t>
      </w:r>
      <w:r w:rsidRPr="00E3203E">
        <w:t xml:space="preserve"> </w:t>
      </w:r>
      <w:r>
        <w:t>работают и адреса машинами получены.</w:t>
      </w:r>
    </w:p>
    <w:p w14:paraId="66E2988D" w14:textId="3AB1958A" w:rsidR="00E3203E" w:rsidRPr="00624C92" w:rsidRDefault="00E3203E" w:rsidP="007C38C8">
      <w:r>
        <w:t xml:space="preserve">Проверяем работу </w:t>
      </w:r>
      <w:r>
        <w:rPr>
          <w:lang w:val="en-US"/>
        </w:rPr>
        <w:t>Source</w:t>
      </w:r>
      <w:r w:rsidRPr="00E3203E">
        <w:t xml:space="preserve"> </w:t>
      </w:r>
      <w:r>
        <w:rPr>
          <w:lang w:val="en-US"/>
        </w:rPr>
        <w:t>NAT</w:t>
      </w:r>
      <w:r w:rsidRPr="00E3203E">
        <w:t xml:space="preserve"> </w:t>
      </w:r>
      <w:r>
        <w:t>с выходом в Интернет:</w:t>
      </w:r>
    </w:p>
    <w:p w14:paraId="3ED35812" w14:textId="77777777" w:rsidR="00E3203E" w:rsidRPr="00624C92" w:rsidRDefault="00E3203E" w:rsidP="007C38C8"/>
    <w:p w14:paraId="07B1FB5E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PC1&gt; ping ya.ru</w:t>
      </w:r>
    </w:p>
    <w:p w14:paraId="5204FBFF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ya.ru resolved to 5.255.255.242</w:t>
      </w:r>
    </w:p>
    <w:p w14:paraId="24443DFB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84 bytes from 5.255.255.242 icmp_seq=1 ttl=246 time=11.277 ms</w:t>
      </w:r>
    </w:p>
    <w:p w14:paraId="690A7F94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84 bytes from 5.255.255.242 icmp_seq=2 ttl=246 time=14.373 ms</w:t>
      </w:r>
    </w:p>
    <w:p w14:paraId="52CD2FD9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84 bytes from 5.255.255.242 icmp_seq=3 ttl=246 time=17.397 ms</w:t>
      </w:r>
    </w:p>
    <w:p w14:paraId="24B184EE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84 bytes from 5.255.255.242 icmp_seq=4 ttl=246 time=14.769 ms</w:t>
      </w:r>
    </w:p>
    <w:p w14:paraId="4AEA94DD" w14:textId="494563EB" w:rsid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84 bytes from 5.255.255.242 icmp_seq=5 ttl=246 time=18.071 ms</w:t>
      </w:r>
    </w:p>
    <w:p w14:paraId="42ADAC32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</w:p>
    <w:p w14:paraId="7439F84B" w14:textId="77777777" w:rsidR="00E3203E" w:rsidRPr="00E3203E" w:rsidRDefault="00E3203E" w:rsidP="007C38C8">
      <w:pPr>
        <w:rPr>
          <w:lang w:val="en-US"/>
        </w:rPr>
      </w:pPr>
    </w:p>
    <w:p w14:paraId="08E264D1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PC4&gt; ping ya.ru</w:t>
      </w:r>
    </w:p>
    <w:p w14:paraId="7042568D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ya.ru resolved to 77.88.55.242</w:t>
      </w:r>
    </w:p>
    <w:p w14:paraId="3BFF5B01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84 bytes from 77.88.55.242 icmp_seq=1 ttl=50 time=15.720 ms</w:t>
      </w:r>
    </w:p>
    <w:p w14:paraId="4E5311E6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84 bytes from 77.88.55.242 icmp_seq=2 ttl=50 time=19.953 ms</w:t>
      </w:r>
    </w:p>
    <w:p w14:paraId="63E28AE8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84 bytes from 77.88.55.242 icmp_seq=3 ttl=50 time=19.831 ms</w:t>
      </w:r>
    </w:p>
    <w:p w14:paraId="04F7C4C5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84 bytes from 77.88.55.242 icmp_seq=4 ttl=50 time=31.104 ms</w:t>
      </w:r>
    </w:p>
    <w:p w14:paraId="00CB3300" w14:textId="30446EEB" w:rsidR="00E3203E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84 bytes from 77.88.55.242 icmp_seq=5 ttl=50 time=19.792 ms</w:t>
      </w:r>
    </w:p>
    <w:p w14:paraId="1724A0C8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</w:p>
    <w:p w14:paraId="007AC347" w14:textId="77777777" w:rsidR="00E3203E" w:rsidRDefault="00E3203E" w:rsidP="007C38C8">
      <w:pPr>
        <w:rPr>
          <w:lang w:val="en-US"/>
        </w:rPr>
      </w:pPr>
    </w:p>
    <w:p w14:paraId="64A5C9E7" w14:textId="4A15E650" w:rsidR="00352BE7" w:rsidRDefault="00352BE7" w:rsidP="007C38C8">
      <w:r>
        <w:t xml:space="preserve">Проверяем связность локальных сетей домашнего офиса и удаленного филиала, командой </w:t>
      </w:r>
      <w:r>
        <w:rPr>
          <w:lang w:val="en-US"/>
        </w:rPr>
        <w:t>ping</w:t>
      </w:r>
      <w:r w:rsidRPr="00352BE7">
        <w:t xml:space="preserve"> </w:t>
      </w:r>
      <w:r>
        <w:rPr>
          <w:lang w:val="en-US"/>
        </w:rPr>
        <w:t>c</w:t>
      </w:r>
      <w:r w:rsidRPr="00352BE7">
        <w:t xml:space="preserve"> </w:t>
      </w:r>
      <w:r>
        <w:rPr>
          <w:lang w:val="en-US"/>
        </w:rPr>
        <w:t>PC</w:t>
      </w:r>
      <w:r w:rsidRPr="00352BE7">
        <w:t xml:space="preserve">4 </w:t>
      </w:r>
      <w:r>
        <w:t xml:space="preserve">у которой </w:t>
      </w:r>
      <w:r>
        <w:rPr>
          <w:lang w:val="en-US"/>
        </w:rPr>
        <w:t>IP</w:t>
      </w:r>
      <w:r w:rsidRPr="00352BE7">
        <w:t xml:space="preserve"> </w:t>
      </w:r>
      <w:r>
        <w:t>адрес 172.16.2.3</w:t>
      </w:r>
      <w:r w:rsidRPr="00352BE7">
        <w:t xml:space="preserve"> </w:t>
      </w:r>
      <w:r>
        <w:t xml:space="preserve">на </w:t>
      </w:r>
      <w:r>
        <w:rPr>
          <w:lang w:val="en-US"/>
        </w:rPr>
        <w:t>PC</w:t>
      </w:r>
      <w:r w:rsidRPr="00352BE7">
        <w:t xml:space="preserve">1 </w:t>
      </w:r>
      <w:r>
        <w:t xml:space="preserve">у которой </w:t>
      </w:r>
      <w:r>
        <w:rPr>
          <w:lang w:val="en-US"/>
        </w:rPr>
        <w:t>IP</w:t>
      </w:r>
      <w:r>
        <w:t xml:space="preserve"> адрес 172.16.1.3</w:t>
      </w:r>
      <w:r w:rsidRPr="00352BE7">
        <w:t>:</w:t>
      </w:r>
    </w:p>
    <w:p w14:paraId="13CA9A27" w14:textId="77777777" w:rsidR="00352BE7" w:rsidRDefault="00352BE7" w:rsidP="007C38C8"/>
    <w:p w14:paraId="3AEB45B7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PC4&gt; ping 172.16.1.3</w:t>
      </w:r>
    </w:p>
    <w:p w14:paraId="6EDE51C6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172.16.1.3 icmp_seq=1 timeout</w:t>
      </w:r>
    </w:p>
    <w:p w14:paraId="61F40007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172.16.1.3 icmp_seq=2 timeout</w:t>
      </w:r>
    </w:p>
    <w:p w14:paraId="68B20A58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172.16.1.3 icmp_seq=3 timeout</w:t>
      </w:r>
    </w:p>
    <w:p w14:paraId="1143D133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172.16.1.3 icmp_seq=4 timeout</w:t>
      </w:r>
    </w:p>
    <w:p w14:paraId="36208AEA" w14:textId="71BD5556" w:rsidR="00352BE7" w:rsidRPr="00624C92" w:rsidRDefault="00352BE7" w:rsidP="00352BE7">
      <w:pPr>
        <w:shd w:val="clear" w:color="auto" w:fill="D0CECE" w:themeFill="background2" w:themeFillShade="E6"/>
        <w:rPr>
          <w:b/>
          <w:bCs/>
        </w:rPr>
      </w:pPr>
      <w:r w:rsidRPr="00624C92">
        <w:rPr>
          <w:b/>
          <w:bCs/>
        </w:rPr>
        <w:t xml:space="preserve">172.16.1.3 </w:t>
      </w:r>
      <w:r w:rsidRPr="00352BE7">
        <w:rPr>
          <w:b/>
          <w:bCs/>
          <w:lang w:val="en-US"/>
        </w:rPr>
        <w:t>icmp</w:t>
      </w:r>
      <w:r w:rsidRPr="00624C92">
        <w:rPr>
          <w:b/>
          <w:bCs/>
        </w:rPr>
        <w:t>_</w:t>
      </w:r>
      <w:r w:rsidRPr="00352BE7">
        <w:rPr>
          <w:b/>
          <w:bCs/>
          <w:lang w:val="en-US"/>
        </w:rPr>
        <w:t>seq</w:t>
      </w:r>
      <w:r w:rsidRPr="00624C92">
        <w:rPr>
          <w:b/>
          <w:bCs/>
        </w:rPr>
        <w:t xml:space="preserve">=5 </w:t>
      </w:r>
      <w:r w:rsidRPr="00352BE7">
        <w:rPr>
          <w:b/>
          <w:bCs/>
          <w:lang w:val="en-US"/>
        </w:rPr>
        <w:t>timeout</w:t>
      </w:r>
    </w:p>
    <w:p w14:paraId="5F668336" w14:textId="77777777" w:rsidR="00352BE7" w:rsidRPr="00624C92" w:rsidRDefault="00352BE7" w:rsidP="007C38C8"/>
    <w:p w14:paraId="6251AF8D" w14:textId="13A77FE5" w:rsidR="00352BE7" w:rsidRPr="00624C92" w:rsidRDefault="00352BE7" w:rsidP="007C38C8">
      <w:r>
        <w:t>Вот для создания связности удаленных локальных сетей и нужен тоннель.</w:t>
      </w:r>
    </w:p>
    <w:p w14:paraId="66AC87A2" w14:textId="77777777" w:rsidR="00E3203E" w:rsidRPr="00352BE7" w:rsidRDefault="00E3203E" w:rsidP="007C38C8"/>
    <w:p w14:paraId="6A1192AE" w14:textId="00A21FD9" w:rsidR="007C38C8" w:rsidRPr="00645227" w:rsidRDefault="007C38C8" w:rsidP="007C38C8">
      <w:pPr>
        <w:rPr>
          <w:lang w:val="en-US"/>
        </w:rPr>
      </w:pPr>
      <w:r w:rsidRPr="007C38C8">
        <w:t>Создадим</w:t>
      </w:r>
      <w:r w:rsidRPr="007C38C8">
        <w:rPr>
          <w:lang w:val="en-US"/>
        </w:rPr>
        <w:t xml:space="preserve"> </w:t>
      </w:r>
      <w:r w:rsidRPr="007C38C8">
        <w:t>туннель</w:t>
      </w:r>
      <w:r w:rsidRPr="007C38C8">
        <w:rPr>
          <w:lang w:val="en-US"/>
        </w:rPr>
        <w:t xml:space="preserve"> GRE 10: </w:t>
      </w:r>
    </w:p>
    <w:p w14:paraId="130C2AB6" w14:textId="77777777" w:rsidR="007C38C8" w:rsidRPr="007C38C8" w:rsidRDefault="007C38C8" w:rsidP="007C38C8">
      <w:pPr>
        <w:rPr>
          <w:lang w:val="en-US"/>
        </w:rPr>
      </w:pPr>
    </w:p>
    <w:p w14:paraId="3F35177F" w14:textId="629C0A69" w:rsidR="007C38C8" w:rsidRPr="007C38C8" w:rsidRDefault="00515DF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 xml:space="preserve">esr-1(config)# tunnel gre 10 </w:t>
      </w:r>
    </w:p>
    <w:p w14:paraId="72D32765" w14:textId="77777777" w:rsidR="007C38C8" w:rsidRDefault="007C38C8" w:rsidP="007C38C8">
      <w:r w:rsidRPr="007C38C8">
        <w:t xml:space="preserve">Укажем локальный и удаленный шлюз (IP-адреса интерфейсов, граничащих с WAN): </w:t>
      </w:r>
    </w:p>
    <w:p w14:paraId="6C2479A1" w14:textId="77777777" w:rsidR="007C38C8" w:rsidRPr="007C38C8" w:rsidRDefault="007C38C8" w:rsidP="007C38C8"/>
    <w:p w14:paraId="299B39BD" w14:textId="3F0DBBE5" w:rsidR="007C38C8" w:rsidRPr="007C38C8" w:rsidRDefault="00515DF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esr-1(config-gre)# local address 1</w:t>
      </w:r>
      <w:r w:rsidR="00624C92" w:rsidRPr="00624C92">
        <w:rPr>
          <w:lang w:val="en-US"/>
        </w:rPr>
        <w:t>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 xml:space="preserve"> </w:t>
      </w:r>
    </w:p>
    <w:p w14:paraId="4302DECD" w14:textId="55F1F6CB" w:rsidR="007C38C8" w:rsidRPr="00515DF2" w:rsidRDefault="00515DF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esr-1(config-gre)# remote address 1</w:t>
      </w:r>
      <w:r w:rsidR="00624C92" w:rsidRPr="00624C92">
        <w:rPr>
          <w:lang w:val="en-US"/>
        </w:rPr>
        <w:t>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10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 xml:space="preserve">0 </w:t>
      </w:r>
    </w:p>
    <w:p w14:paraId="034D9024" w14:textId="77777777" w:rsidR="007C38C8" w:rsidRPr="007C38C8" w:rsidRDefault="007C38C8" w:rsidP="007C38C8">
      <w:pPr>
        <w:rPr>
          <w:lang w:val="en-US"/>
        </w:rPr>
      </w:pPr>
    </w:p>
    <w:p w14:paraId="602A41D3" w14:textId="4BCD5DE7" w:rsidR="007C38C8" w:rsidRPr="00624C92" w:rsidRDefault="007C38C8" w:rsidP="007C38C8">
      <w:pPr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="00624C92" w:rsidRPr="00624C92">
        <w:rPr>
          <w:lang w:val="en-US"/>
        </w:rPr>
        <w:t>192.168.100.1</w:t>
      </w:r>
      <w:r w:rsidRPr="007C38C8">
        <w:rPr>
          <w:lang w:val="en-US"/>
        </w:rPr>
        <w:t xml:space="preserve">/24: </w:t>
      </w:r>
    </w:p>
    <w:p w14:paraId="5A3A8F81" w14:textId="77777777" w:rsidR="007C38C8" w:rsidRPr="007C38C8" w:rsidRDefault="007C38C8" w:rsidP="007C38C8">
      <w:pPr>
        <w:rPr>
          <w:lang w:val="en-US"/>
        </w:rPr>
      </w:pPr>
    </w:p>
    <w:p w14:paraId="502C364F" w14:textId="1641D4EB" w:rsidR="007C38C8" w:rsidRPr="00624C92" w:rsidRDefault="00624C92" w:rsidP="007C38C8">
      <w:pPr>
        <w:rPr>
          <w:lang w:val="en-US"/>
        </w:rPr>
      </w:pPr>
      <w:r>
        <w:rPr>
          <w:lang w:val="en-US"/>
        </w:rPr>
        <w:t>ve</w:t>
      </w:r>
      <w:r w:rsidR="007C38C8" w:rsidRPr="007C38C8">
        <w:rPr>
          <w:lang w:val="en-US"/>
        </w:rPr>
        <w:t xml:space="preserve">sr-1(config-gre)# ip address </w:t>
      </w:r>
      <w:r w:rsidRPr="00624C92">
        <w:rPr>
          <w:lang w:val="en-US"/>
        </w:rPr>
        <w:t>192.168.100.1</w:t>
      </w:r>
      <w:r w:rsidR="007C38C8" w:rsidRPr="007C38C8">
        <w:rPr>
          <w:lang w:val="en-US"/>
        </w:rPr>
        <w:t xml:space="preserve">/24 </w:t>
      </w:r>
    </w:p>
    <w:p w14:paraId="15EA08B5" w14:textId="77777777" w:rsidR="007C38C8" w:rsidRPr="007C38C8" w:rsidRDefault="007C38C8" w:rsidP="007C38C8">
      <w:pPr>
        <w:rPr>
          <w:lang w:val="en-US"/>
        </w:rPr>
      </w:pPr>
    </w:p>
    <w:p w14:paraId="4B2C5BCD" w14:textId="77777777" w:rsidR="007C38C8" w:rsidRPr="007C38C8" w:rsidRDefault="007C38C8" w:rsidP="007C38C8">
      <w:r w:rsidRPr="007C38C8">
        <w:t xml:space="preserve">Также  туннель  должен  принадлежать  к  зоне  безопасности,  для  того  чтобы  можно  было </w:t>
      </w:r>
    </w:p>
    <w:p w14:paraId="1B3F4FE0" w14:textId="008EDF15" w:rsidR="007C38C8" w:rsidRDefault="007C38C8" w:rsidP="007C38C8">
      <w:r w:rsidRPr="007C38C8">
        <w:t xml:space="preserve">создать  правила,  разрешающие  прохождение  трафика  в  firewall.  Принадлежность  туннеля  к  зоне задается следующей командой: </w:t>
      </w:r>
    </w:p>
    <w:p w14:paraId="1168E7BC" w14:textId="77777777" w:rsidR="007C38C8" w:rsidRPr="007C38C8" w:rsidRDefault="007C38C8" w:rsidP="007C38C8"/>
    <w:p w14:paraId="66E80855" w14:textId="2C935150" w:rsidR="007C38C8" w:rsidRPr="00645227" w:rsidRDefault="00624C92" w:rsidP="007C38C8">
      <w:r>
        <w:rPr>
          <w:lang w:val="en-US"/>
        </w:rPr>
        <w:t>v</w:t>
      </w:r>
      <w:r w:rsidR="007C38C8" w:rsidRPr="007C38C8">
        <w:rPr>
          <w:lang w:val="en-US"/>
        </w:rPr>
        <w:t>esr</w:t>
      </w:r>
      <w:r w:rsidR="007C38C8" w:rsidRPr="007C38C8">
        <w:t>-1(</w:t>
      </w:r>
      <w:r w:rsidR="007C38C8" w:rsidRPr="007C38C8">
        <w:rPr>
          <w:lang w:val="en-US"/>
        </w:rPr>
        <w:t>config</w:t>
      </w:r>
      <w:r w:rsidR="007C38C8" w:rsidRPr="007C38C8">
        <w:t>-</w:t>
      </w:r>
      <w:r w:rsidR="007C38C8" w:rsidRPr="007C38C8">
        <w:rPr>
          <w:lang w:val="en-US"/>
        </w:rPr>
        <w:t>gre</w:t>
      </w:r>
      <w:r w:rsidR="007C38C8" w:rsidRPr="007C38C8">
        <w:t xml:space="preserve">)# </w:t>
      </w:r>
      <w:r w:rsidR="007C38C8" w:rsidRPr="007C38C8">
        <w:rPr>
          <w:lang w:val="en-US"/>
        </w:rPr>
        <w:t>security</w:t>
      </w:r>
      <w:r w:rsidR="007C38C8" w:rsidRPr="007C38C8">
        <w:t>-</w:t>
      </w:r>
      <w:r w:rsidR="007C38C8" w:rsidRPr="007C38C8">
        <w:rPr>
          <w:lang w:val="en-US"/>
        </w:rPr>
        <w:t>zone</w:t>
      </w:r>
      <w:r w:rsidR="007C38C8" w:rsidRPr="007C38C8">
        <w:t xml:space="preserve"> </w:t>
      </w:r>
      <w:r w:rsidR="00645227">
        <w:rPr>
          <w:lang w:val="en-US"/>
        </w:rPr>
        <w:t>UN</w:t>
      </w:r>
      <w:r>
        <w:rPr>
          <w:lang w:val="en-US"/>
        </w:rPr>
        <w:t>TRUSTED</w:t>
      </w:r>
      <w:r w:rsidR="007C38C8" w:rsidRPr="007C38C8">
        <w:t xml:space="preserve"> </w:t>
      </w:r>
    </w:p>
    <w:p w14:paraId="01F9220E" w14:textId="77777777" w:rsidR="007C38C8" w:rsidRPr="007C38C8" w:rsidRDefault="007C38C8" w:rsidP="007C38C8"/>
    <w:p w14:paraId="6E949B6A" w14:textId="77777777" w:rsidR="007C38C8" w:rsidRPr="00624C92" w:rsidRDefault="007C38C8" w:rsidP="007C38C8">
      <w:pPr>
        <w:rPr>
          <w:lang w:val="en-US"/>
        </w:rPr>
      </w:pPr>
      <w:r w:rsidRPr="007C38C8">
        <w:t>Включим</w:t>
      </w:r>
      <w:r w:rsidRPr="007C38C8">
        <w:rPr>
          <w:lang w:val="en-US"/>
        </w:rPr>
        <w:t xml:space="preserve"> </w:t>
      </w:r>
      <w:r w:rsidRPr="007C38C8">
        <w:t>туннель</w:t>
      </w:r>
      <w:r w:rsidRPr="007C38C8">
        <w:rPr>
          <w:lang w:val="en-US"/>
        </w:rPr>
        <w:t xml:space="preserve">: </w:t>
      </w:r>
    </w:p>
    <w:p w14:paraId="79C83C43" w14:textId="77777777" w:rsidR="007C38C8" w:rsidRPr="007C38C8" w:rsidRDefault="007C38C8" w:rsidP="007C38C8">
      <w:pPr>
        <w:rPr>
          <w:lang w:val="en-US"/>
        </w:rPr>
      </w:pPr>
    </w:p>
    <w:p w14:paraId="561B18FC" w14:textId="75373659" w:rsidR="007C38C8" w:rsidRPr="007C38C8" w:rsidRDefault="00624C9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 xml:space="preserve">esr-1(config-gre)# enable </w:t>
      </w:r>
    </w:p>
    <w:p w14:paraId="689A4F8A" w14:textId="622CDBF5" w:rsidR="007C38C8" w:rsidRDefault="00624C9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 xml:space="preserve">esr-1(config-gre)# exit </w:t>
      </w:r>
    </w:p>
    <w:p w14:paraId="10335092" w14:textId="77777777" w:rsidR="00624C92" w:rsidRPr="00624C92" w:rsidRDefault="00624C92" w:rsidP="007C38C8">
      <w:pPr>
        <w:rPr>
          <w:lang w:val="en-US"/>
        </w:rPr>
      </w:pPr>
    </w:p>
    <w:p w14:paraId="5F9398C7" w14:textId="128642E4" w:rsidR="00624C92" w:rsidRPr="00645227" w:rsidRDefault="00645227" w:rsidP="00624C92">
      <w:pPr>
        <w:keepNext/>
        <w:rPr>
          <w:lang w:val="en-US"/>
        </w:rPr>
      </w:pPr>
      <w:r w:rsidRPr="00645227">
        <w:rPr>
          <w:noProof/>
          <w:lang w:val="en-US"/>
        </w:rPr>
        <w:t xml:space="preserve"> </w:t>
      </w:r>
      <w:r w:rsidRPr="00645227">
        <w:rPr>
          <w:noProof/>
        </w:rPr>
        <w:drawing>
          <wp:inline distT="0" distB="0" distL="0" distR="0" wp14:anchorId="039A641F" wp14:editId="4A434A4D">
            <wp:extent cx="5731510" cy="1624330"/>
            <wp:effectExtent l="0" t="0" r="2540" b="0"/>
            <wp:docPr id="567981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168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85E" w14:textId="052E8292" w:rsidR="00624C92" w:rsidRPr="00624C92" w:rsidRDefault="00624C92" w:rsidP="00624C92">
      <w:pPr>
        <w:pStyle w:val="aff4"/>
      </w:pPr>
      <w:r>
        <w:t>Рисунок</w:t>
      </w:r>
      <w:r w:rsidRPr="004575D0">
        <w:t xml:space="preserve"> </w:t>
      </w:r>
      <w:fldSimple w:instr=" STYLEREF 1 \s ">
        <w:r w:rsidR="00B21A5B">
          <w:rPr>
            <w:noProof/>
          </w:rPr>
          <w:t>8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2</w:t>
        </w:r>
      </w:fldSimple>
      <w:r w:rsidRPr="00645227">
        <w:t xml:space="preserve">. </w:t>
      </w:r>
      <w:r>
        <w:t>Экран терминала с конфигурацией туннеля.</w:t>
      </w:r>
    </w:p>
    <w:p w14:paraId="30E09177" w14:textId="77777777" w:rsidR="00515DF2" w:rsidRPr="00624C92" w:rsidRDefault="00515DF2" w:rsidP="007C38C8"/>
    <w:p w14:paraId="0B8D88B4" w14:textId="3A3394F8" w:rsidR="00EA4013" w:rsidRDefault="00EA4013" w:rsidP="00515DF2">
      <w:pPr>
        <w:rPr>
          <w:lang w:val="en-US"/>
        </w:rPr>
      </w:pPr>
      <w:r>
        <w:t>Применяем</w:t>
      </w:r>
      <w:r w:rsidRPr="00645227">
        <w:rPr>
          <w:lang w:val="en-US"/>
        </w:rPr>
        <w:t xml:space="preserve"> </w:t>
      </w:r>
      <w:r>
        <w:t>настройки</w:t>
      </w:r>
      <w:r w:rsidRPr="00645227">
        <w:rPr>
          <w:lang w:val="en-US"/>
        </w:rPr>
        <w:t>:</w:t>
      </w:r>
    </w:p>
    <w:p w14:paraId="2363F9DC" w14:textId="77777777" w:rsidR="00EA4013" w:rsidRPr="00EA4013" w:rsidRDefault="00EA4013" w:rsidP="00515DF2">
      <w:pPr>
        <w:rPr>
          <w:lang w:val="en-US"/>
        </w:rPr>
      </w:pPr>
    </w:p>
    <w:p w14:paraId="21B6BE5A" w14:textId="77777777" w:rsidR="00EA4013" w:rsidRPr="00C3610A" w:rsidRDefault="00EA4013" w:rsidP="00C3610A">
      <w:pPr>
        <w:shd w:val="clear" w:color="auto" w:fill="D0CECE" w:themeFill="background2" w:themeFillShade="E6"/>
        <w:rPr>
          <w:b/>
          <w:bCs/>
          <w:lang w:val="en-US"/>
        </w:rPr>
      </w:pPr>
      <w:r w:rsidRPr="00C3610A">
        <w:rPr>
          <w:b/>
          <w:bCs/>
          <w:lang w:val="en-US"/>
        </w:rPr>
        <w:t>vesr-1(config)# do commit</w:t>
      </w:r>
    </w:p>
    <w:p w14:paraId="7AB146CD" w14:textId="77777777" w:rsidR="00EA4013" w:rsidRPr="00C3610A" w:rsidRDefault="00EA4013" w:rsidP="00C3610A">
      <w:pPr>
        <w:shd w:val="clear" w:color="auto" w:fill="D0CECE" w:themeFill="background2" w:themeFillShade="E6"/>
        <w:rPr>
          <w:b/>
          <w:bCs/>
          <w:lang w:val="en-US"/>
        </w:rPr>
      </w:pPr>
      <w:r w:rsidRPr="00C3610A">
        <w:rPr>
          <w:b/>
          <w:bCs/>
          <w:lang w:val="en-US"/>
        </w:rPr>
        <w:t>2025-06-19T10:48:28+00:00 %LINK-W-DOWN: gre 10 changed state to down</w:t>
      </w:r>
    </w:p>
    <w:p w14:paraId="7DF62AF1" w14:textId="77777777" w:rsidR="00EA4013" w:rsidRPr="00C3610A" w:rsidRDefault="00EA4013" w:rsidP="00C3610A">
      <w:pPr>
        <w:shd w:val="clear" w:color="auto" w:fill="D0CECE" w:themeFill="background2" w:themeFillShade="E6"/>
        <w:rPr>
          <w:b/>
          <w:bCs/>
          <w:lang w:val="en-US"/>
        </w:rPr>
      </w:pPr>
      <w:r w:rsidRPr="00C3610A">
        <w:rPr>
          <w:b/>
          <w:bCs/>
          <w:lang w:val="en-US"/>
        </w:rPr>
        <w:t>2025-06-19T10:48:28+00:00 %LINK-I-UP: gre 10 changed state to up</w:t>
      </w:r>
    </w:p>
    <w:p w14:paraId="67DA6525" w14:textId="77777777" w:rsidR="00EA4013" w:rsidRPr="00C3610A" w:rsidRDefault="00EA4013" w:rsidP="00C3610A">
      <w:pPr>
        <w:shd w:val="clear" w:color="auto" w:fill="D0CECE" w:themeFill="background2" w:themeFillShade="E6"/>
        <w:rPr>
          <w:b/>
          <w:bCs/>
          <w:lang w:val="en-US"/>
        </w:rPr>
      </w:pPr>
      <w:r w:rsidRPr="00C3610A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4067378D" w14:textId="77777777" w:rsidR="00EA4013" w:rsidRPr="00C3610A" w:rsidRDefault="00EA4013" w:rsidP="00C3610A">
      <w:pPr>
        <w:shd w:val="clear" w:color="auto" w:fill="D0CECE" w:themeFill="background2" w:themeFillShade="E6"/>
        <w:rPr>
          <w:b/>
          <w:bCs/>
          <w:lang w:val="en-US"/>
        </w:rPr>
      </w:pPr>
      <w:r w:rsidRPr="00C3610A">
        <w:rPr>
          <w:b/>
          <w:bCs/>
          <w:lang w:val="en-US"/>
        </w:rPr>
        <w:t>2025-06-19T10:48:29+00:00 %CLI-I-CRIT: user admin from console  input: do commit</w:t>
      </w:r>
    </w:p>
    <w:p w14:paraId="52CAE068" w14:textId="77777777" w:rsidR="00EA4013" w:rsidRPr="00C3610A" w:rsidRDefault="00EA4013" w:rsidP="00C3610A">
      <w:pPr>
        <w:shd w:val="clear" w:color="auto" w:fill="D0CECE" w:themeFill="background2" w:themeFillShade="E6"/>
        <w:rPr>
          <w:b/>
          <w:bCs/>
          <w:lang w:val="en-US"/>
        </w:rPr>
      </w:pPr>
      <w:r w:rsidRPr="00C3610A">
        <w:rPr>
          <w:b/>
          <w:bCs/>
          <w:lang w:val="en-US"/>
        </w:rPr>
        <w:t>vesr-1(config)# do confirm</w:t>
      </w:r>
    </w:p>
    <w:p w14:paraId="4C0FDADC" w14:textId="77777777" w:rsidR="00EA4013" w:rsidRPr="00C3610A" w:rsidRDefault="00EA4013" w:rsidP="00C3610A">
      <w:pPr>
        <w:shd w:val="clear" w:color="auto" w:fill="D0CECE" w:themeFill="background2" w:themeFillShade="E6"/>
        <w:rPr>
          <w:b/>
          <w:bCs/>
          <w:lang w:val="en-US"/>
        </w:rPr>
      </w:pPr>
      <w:r w:rsidRPr="00C3610A">
        <w:rPr>
          <w:b/>
          <w:bCs/>
          <w:lang w:val="en-US"/>
        </w:rPr>
        <w:t>Configuration has been confirmed. Commit timer canceled.</w:t>
      </w:r>
    </w:p>
    <w:p w14:paraId="174C050A" w14:textId="77777777" w:rsidR="00EA4013" w:rsidRPr="00C3610A" w:rsidRDefault="00EA4013" w:rsidP="00C3610A">
      <w:pPr>
        <w:shd w:val="clear" w:color="auto" w:fill="D0CECE" w:themeFill="background2" w:themeFillShade="E6"/>
        <w:rPr>
          <w:b/>
          <w:bCs/>
          <w:lang w:val="en-US"/>
        </w:rPr>
      </w:pPr>
      <w:r w:rsidRPr="00C3610A">
        <w:rPr>
          <w:b/>
          <w:bCs/>
          <w:lang w:val="en-US"/>
        </w:rPr>
        <w:t>2025-06-19T10:48:32+00:00 %CLI-I-CRIT: user admin from console  input: do confirm</w:t>
      </w:r>
    </w:p>
    <w:p w14:paraId="1BBD8AD7" w14:textId="5A69FF50" w:rsidR="00EA4013" w:rsidRPr="00C3610A" w:rsidRDefault="00EA4013" w:rsidP="00C3610A">
      <w:pPr>
        <w:shd w:val="clear" w:color="auto" w:fill="D0CECE" w:themeFill="background2" w:themeFillShade="E6"/>
        <w:rPr>
          <w:b/>
          <w:bCs/>
        </w:rPr>
      </w:pPr>
      <w:r w:rsidRPr="00C3610A">
        <w:rPr>
          <w:b/>
          <w:bCs/>
          <w:lang w:val="en-US"/>
        </w:rPr>
        <w:t>vesr</w:t>
      </w:r>
      <w:r w:rsidRPr="00C3610A">
        <w:rPr>
          <w:b/>
          <w:bCs/>
        </w:rPr>
        <w:t>-1(</w:t>
      </w:r>
      <w:r w:rsidRPr="00C3610A">
        <w:rPr>
          <w:b/>
          <w:bCs/>
          <w:lang w:val="en-US"/>
        </w:rPr>
        <w:t>config</w:t>
      </w:r>
      <w:r w:rsidRPr="00C3610A">
        <w:rPr>
          <w:b/>
          <w:bCs/>
        </w:rPr>
        <w:t>)#</w:t>
      </w:r>
    </w:p>
    <w:p w14:paraId="17CB18F4" w14:textId="77777777" w:rsidR="00EA4013" w:rsidRDefault="00EA4013" w:rsidP="00515DF2"/>
    <w:p w14:paraId="53B59723" w14:textId="4CDE4071" w:rsidR="00EA4013" w:rsidRPr="00645227" w:rsidRDefault="00C3610A" w:rsidP="00515DF2">
      <w:r>
        <w:t xml:space="preserve">Повторяем эту настройку зеркально для виртуального маршрутизатора </w:t>
      </w:r>
      <w:r w:rsidR="00C160B3">
        <w:rPr>
          <w:lang w:val="en-US"/>
        </w:rPr>
        <w:t>vesr</w:t>
      </w:r>
      <w:r w:rsidR="00C160B3" w:rsidRPr="00C160B3">
        <w:t>-2</w:t>
      </w:r>
      <w:r w:rsidRPr="00C3610A">
        <w:t>:</w:t>
      </w:r>
    </w:p>
    <w:p w14:paraId="42B9E369" w14:textId="77777777" w:rsidR="00C3610A" w:rsidRPr="00645227" w:rsidRDefault="00C3610A" w:rsidP="00515DF2"/>
    <w:p w14:paraId="0114BE82" w14:textId="13ACBF42" w:rsidR="00C3610A" w:rsidRPr="007C38C8" w:rsidRDefault="00C160B3" w:rsidP="00C3610A">
      <w:r>
        <w:rPr>
          <w:lang w:val="en-US"/>
        </w:rPr>
        <w:t>vesr-2</w:t>
      </w:r>
      <w:r w:rsidR="00C3610A" w:rsidRPr="007C38C8">
        <w:t>(</w:t>
      </w:r>
      <w:r w:rsidR="00C3610A" w:rsidRPr="007C38C8">
        <w:rPr>
          <w:lang w:val="en-US"/>
        </w:rPr>
        <w:t>config</w:t>
      </w:r>
      <w:r w:rsidR="00C3610A" w:rsidRPr="007C38C8">
        <w:t xml:space="preserve">)# </w:t>
      </w:r>
      <w:r w:rsidR="00C3610A" w:rsidRPr="007C38C8">
        <w:rPr>
          <w:lang w:val="en-US"/>
        </w:rPr>
        <w:t>tunnel</w:t>
      </w:r>
      <w:r w:rsidR="00C3610A" w:rsidRPr="007C38C8">
        <w:t xml:space="preserve"> </w:t>
      </w:r>
      <w:r w:rsidR="00C3610A" w:rsidRPr="007C38C8">
        <w:rPr>
          <w:lang w:val="en-US"/>
        </w:rPr>
        <w:t>gre</w:t>
      </w:r>
      <w:r w:rsidR="00C3610A" w:rsidRPr="007C38C8">
        <w:t xml:space="preserve"> 10 </w:t>
      </w:r>
    </w:p>
    <w:p w14:paraId="13DD2DE3" w14:textId="77777777" w:rsidR="00C3610A" w:rsidRDefault="00C3610A" w:rsidP="00C3610A">
      <w:r w:rsidRPr="007C38C8">
        <w:t xml:space="preserve">Укажем локальный и удаленный шлюз (IP-адреса интерфейсов, граничащих с WAN): </w:t>
      </w:r>
    </w:p>
    <w:p w14:paraId="27361AD6" w14:textId="77777777" w:rsidR="00C3610A" w:rsidRPr="007C38C8" w:rsidRDefault="00C3610A" w:rsidP="00C3610A"/>
    <w:p w14:paraId="61B039A7" w14:textId="49ACC273" w:rsidR="00C3610A" w:rsidRPr="007C38C8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(config-gre)# local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 </w:t>
      </w:r>
    </w:p>
    <w:p w14:paraId="40A09CD0" w14:textId="0F2DE524" w:rsidR="00C3610A" w:rsidRPr="00515DF2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(config-gre)# remote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10</w:t>
      </w:r>
      <w:r w:rsidR="00C3610A" w:rsidRPr="007C38C8">
        <w:rPr>
          <w:lang w:val="en-US"/>
        </w:rPr>
        <w:t>.</w:t>
      </w:r>
      <w:r w:rsidR="008D6D20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0 </w:t>
      </w:r>
    </w:p>
    <w:p w14:paraId="6CACB153" w14:textId="77777777" w:rsidR="00C3610A" w:rsidRPr="007C38C8" w:rsidRDefault="00C3610A" w:rsidP="00C3610A">
      <w:pPr>
        <w:rPr>
          <w:lang w:val="en-US"/>
        </w:rPr>
      </w:pPr>
    </w:p>
    <w:p w14:paraId="381BAE38" w14:textId="68EE45BB" w:rsidR="00C3610A" w:rsidRPr="00624C92" w:rsidRDefault="00C3610A" w:rsidP="00C3610A">
      <w:pPr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Pr="007C38C8">
        <w:rPr>
          <w:lang w:val="en-US"/>
        </w:rPr>
        <w:t xml:space="preserve">/24: </w:t>
      </w:r>
    </w:p>
    <w:p w14:paraId="18F777EF" w14:textId="77777777" w:rsidR="00C3610A" w:rsidRPr="007C38C8" w:rsidRDefault="00C3610A" w:rsidP="00C3610A">
      <w:pPr>
        <w:rPr>
          <w:lang w:val="en-US"/>
        </w:rPr>
      </w:pPr>
    </w:p>
    <w:p w14:paraId="68C0BA47" w14:textId="49C8CDF6" w:rsidR="00C3610A" w:rsidRPr="00624C92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 xml:space="preserve">(config-gre)# ip address </w:t>
      </w:r>
      <w:r w:rsidR="00C3610A"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 xml:space="preserve">/24 </w:t>
      </w:r>
    </w:p>
    <w:p w14:paraId="44B7274F" w14:textId="77777777" w:rsidR="00C3610A" w:rsidRPr="007C38C8" w:rsidRDefault="00C3610A" w:rsidP="00C3610A">
      <w:pPr>
        <w:rPr>
          <w:lang w:val="en-US"/>
        </w:rPr>
      </w:pPr>
    </w:p>
    <w:p w14:paraId="416BE2A8" w14:textId="77777777" w:rsidR="00C3610A" w:rsidRPr="007C38C8" w:rsidRDefault="00C3610A" w:rsidP="00C3610A">
      <w:r w:rsidRPr="007C38C8">
        <w:t xml:space="preserve">Также  туннель  должен  принадлежать  к  зоне  безопасности,  для  того  чтобы  можно  было </w:t>
      </w:r>
    </w:p>
    <w:p w14:paraId="62E32284" w14:textId="77777777" w:rsidR="00C3610A" w:rsidRDefault="00C3610A" w:rsidP="00C3610A">
      <w:r w:rsidRPr="007C38C8">
        <w:t xml:space="preserve">создать  правила,  разрешающие  прохождение  трафика  в  firewall.  Принадлежность  туннеля  к  зоне задается следующей командой: </w:t>
      </w:r>
    </w:p>
    <w:p w14:paraId="3EB019D7" w14:textId="77777777" w:rsidR="00C3610A" w:rsidRPr="007C38C8" w:rsidRDefault="00C3610A" w:rsidP="00C3610A"/>
    <w:p w14:paraId="04DC1890" w14:textId="00EB14ED" w:rsidR="00C3610A" w:rsidRPr="00C160B3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C160B3">
        <w:rPr>
          <w:lang w:val="en-US"/>
        </w:rPr>
        <w:t>(</w:t>
      </w:r>
      <w:r w:rsidR="00C3610A" w:rsidRPr="007C38C8">
        <w:rPr>
          <w:lang w:val="en-US"/>
        </w:rPr>
        <w:t>config</w:t>
      </w:r>
      <w:r w:rsidR="00C3610A" w:rsidRPr="00C160B3">
        <w:rPr>
          <w:lang w:val="en-US"/>
        </w:rPr>
        <w:t>-</w:t>
      </w:r>
      <w:r w:rsidR="00C3610A" w:rsidRPr="007C38C8">
        <w:rPr>
          <w:lang w:val="en-US"/>
        </w:rPr>
        <w:t>gre</w:t>
      </w:r>
      <w:r w:rsidR="00C3610A" w:rsidRPr="00C160B3">
        <w:rPr>
          <w:lang w:val="en-US"/>
        </w:rPr>
        <w:t xml:space="preserve">)# </w:t>
      </w:r>
      <w:r w:rsidR="00C3610A" w:rsidRPr="007C38C8">
        <w:rPr>
          <w:lang w:val="en-US"/>
        </w:rPr>
        <w:t>security</w:t>
      </w:r>
      <w:r w:rsidR="00C3610A" w:rsidRPr="00C160B3">
        <w:rPr>
          <w:lang w:val="en-US"/>
        </w:rPr>
        <w:t>-</w:t>
      </w:r>
      <w:r w:rsidR="00C3610A" w:rsidRPr="007C38C8">
        <w:rPr>
          <w:lang w:val="en-US"/>
        </w:rPr>
        <w:t>zone</w:t>
      </w:r>
      <w:r w:rsidR="00C3610A" w:rsidRPr="00C160B3">
        <w:rPr>
          <w:lang w:val="en-US"/>
        </w:rPr>
        <w:t xml:space="preserve"> </w:t>
      </w:r>
      <w:r w:rsidR="00645227">
        <w:rPr>
          <w:lang w:val="en-US"/>
        </w:rPr>
        <w:t>UN</w:t>
      </w:r>
      <w:r w:rsidR="00C3610A">
        <w:rPr>
          <w:lang w:val="en-US"/>
        </w:rPr>
        <w:t>TRUSTED</w:t>
      </w:r>
      <w:r w:rsidR="00C3610A" w:rsidRPr="00C160B3">
        <w:rPr>
          <w:lang w:val="en-US"/>
        </w:rPr>
        <w:t xml:space="preserve"> </w:t>
      </w:r>
    </w:p>
    <w:p w14:paraId="0AA6FC6C" w14:textId="77777777" w:rsidR="00C3610A" w:rsidRPr="00C160B3" w:rsidRDefault="00C3610A" w:rsidP="00C3610A">
      <w:pPr>
        <w:rPr>
          <w:lang w:val="en-US"/>
        </w:rPr>
      </w:pPr>
    </w:p>
    <w:p w14:paraId="432E5FE0" w14:textId="77777777" w:rsidR="00C3610A" w:rsidRPr="00624C92" w:rsidRDefault="00C3610A" w:rsidP="00C3610A">
      <w:pPr>
        <w:rPr>
          <w:lang w:val="en-US"/>
        </w:rPr>
      </w:pPr>
      <w:r w:rsidRPr="007C38C8">
        <w:t>Включим</w:t>
      </w:r>
      <w:r w:rsidRPr="007C38C8">
        <w:rPr>
          <w:lang w:val="en-US"/>
        </w:rPr>
        <w:t xml:space="preserve"> </w:t>
      </w:r>
      <w:r w:rsidRPr="007C38C8">
        <w:t>туннель</w:t>
      </w:r>
      <w:r w:rsidRPr="007C38C8">
        <w:rPr>
          <w:lang w:val="en-US"/>
        </w:rPr>
        <w:t xml:space="preserve">: </w:t>
      </w:r>
    </w:p>
    <w:p w14:paraId="6520E765" w14:textId="77777777" w:rsidR="00C3610A" w:rsidRPr="007C38C8" w:rsidRDefault="00C3610A" w:rsidP="00C3610A">
      <w:pPr>
        <w:rPr>
          <w:lang w:val="en-US"/>
        </w:rPr>
      </w:pPr>
    </w:p>
    <w:p w14:paraId="3A59F16C" w14:textId="568943AD" w:rsidR="00C3610A" w:rsidRPr="007C38C8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 xml:space="preserve">(config-gre)# enable </w:t>
      </w:r>
    </w:p>
    <w:p w14:paraId="278F8D02" w14:textId="0283F095" w:rsidR="00C3610A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 xml:space="preserve">(config-gre)# exit </w:t>
      </w:r>
    </w:p>
    <w:p w14:paraId="49215839" w14:textId="77777777" w:rsidR="00C3610A" w:rsidRPr="00624C92" w:rsidRDefault="00C3610A" w:rsidP="00C3610A">
      <w:pPr>
        <w:rPr>
          <w:lang w:val="en-US"/>
        </w:rPr>
      </w:pPr>
    </w:p>
    <w:p w14:paraId="21768B27" w14:textId="77777777" w:rsidR="00645227" w:rsidRDefault="00645227" w:rsidP="00645227">
      <w:pPr>
        <w:keepNext/>
      </w:pPr>
      <w:r w:rsidRPr="004575D0">
        <w:rPr>
          <w:noProof/>
          <w:lang w:val="en-US"/>
        </w:rPr>
        <w:t xml:space="preserve"> </w:t>
      </w:r>
      <w:r w:rsidRPr="00645227">
        <w:rPr>
          <w:noProof/>
        </w:rPr>
        <w:drawing>
          <wp:inline distT="0" distB="0" distL="0" distR="0" wp14:anchorId="28024957" wp14:editId="7AC4502A">
            <wp:extent cx="5630061" cy="1667108"/>
            <wp:effectExtent l="0" t="0" r="0" b="9525"/>
            <wp:docPr id="1086169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906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1970" w14:textId="18486A98" w:rsidR="00C3610A" w:rsidRPr="00624C92" w:rsidRDefault="00645227" w:rsidP="00C3610A">
      <w:pPr>
        <w:pStyle w:val="aff4"/>
      </w:pPr>
      <w:r>
        <w:t xml:space="preserve">Рисунок </w:t>
      </w:r>
      <w:fldSimple w:instr=" STYLEREF 1 \s ">
        <w:r w:rsidR="00B21A5B">
          <w:rPr>
            <w:noProof/>
          </w:rPr>
          <w:t>8</w:t>
        </w:r>
      </w:fldSimple>
      <w:r w:rsidR="00B21A5B">
        <w:t>.</w:t>
      </w:r>
      <w:fldSimple w:instr=" SEQ Рисунок \* ARABIC \s 1 ">
        <w:r w:rsidR="00B21A5B">
          <w:rPr>
            <w:noProof/>
          </w:rPr>
          <w:t>3</w:t>
        </w:r>
      </w:fldSimple>
      <w:r w:rsidR="00C3610A" w:rsidRPr="00624C92">
        <w:t xml:space="preserve">. </w:t>
      </w:r>
      <w:r w:rsidR="00C3610A">
        <w:t>Экран терминала с конфигурацией туннеля.</w:t>
      </w:r>
    </w:p>
    <w:p w14:paraId="23C9AD90" w14:textId="77777777" w:rsidR="00C3610A" w:rsidRPr="00624C92" w:rsidRDefault="00C3610A" w:rsidP="00C3610A"/>
    <w:p w14:paraId="0B1438EB" w14:textId="5270F602" w:rsidR="00C3610A" w:rsidRPr="00645227" w:rsidRDefault="00C3610A" w:rsidP="00C3610A">
      <w:r>
        <w:t>Применяем настройки</w:t>
      </w:r>
      <w:r w:rsidR="00645227" w:rsidRPr="008A5DB7">
        <w:t xml:space="preserve"> </w:t>
      </w:r>
      <w:r w:rsidR="00645227">
        <w:t>проверяем</w:t>
      </w:r>
      <w:r>
        <w:t>:</w:t>
      </w:r>
    </w:p>
    <w:p w14:paraId="6550C72E" w14:textId="77777777" w:rsidR="00EA4013" w:rsidRPr="008A5DB7" w:rsidRDefault="00EA4013" w:rsidP="00515DF2"/>
    <w:p w14:paraId="66F9B0CF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</w:rPr>
      </w:pPr>
      <w:r w:rsidRPr="008A5DB7">
        <w:rPr>
          <w:b/>
          <w:bCs/>
        </w:rPr>
        <w:t>vesr-1# sh ip int</w:t>
      </w:r>
    </w:p>
    <w:p w14:paraId="1400E78B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01BF7A05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29B8BFF9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10.10.10.2/24                                         gi1/0/1                Up      Up      static    primary</w:t>
      </w:r>
    </w:p>
    <w:p w14:paraId="2FA9891B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172.16.1.1/24                                         gi1/0/2                Up      Up      static    primary</w:t>
      </w:r>
    </w:p>
    <w:p w14:paraId="15FD8C88" w14:textId="77777777" w:rsidR="008A5DB7" w:rsidRPr="008A5DB7" w:rsidRDefault="008A5DB7" w:rsidP="00C61677">
      <w:pPr>
        <w:pBdr>
          <w:top w:val="single" w:sz="18" w:space="1" w:color="00B050"/>
          <w:left w:val="single" w:sz="18" w:space="4" w:color="00B050"/>
          <w:bottom w:val="single" w:sz="18" w:space="1" w:color="00B050"/>
          <w:right w:val="single" w:sz="18" w:space="4" w:color="00B05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192.168.100.1/24                                      gre 10                 Up      Up      static    primary</w:t>
      </w:r>
    </w:p>
    <w:p w14:paraId="3B04E7F7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vesr-1# ping 192.168.100.2</w:t>
      </w:r>
    </w:p>
    <w:p w14:paraId="4643CF2A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PING 192.168.100.2 (192.168.100.2) 56 bytes of data.</w:t>
      </w:r>
    </w:p>
    <w:p w14:paraId="326F4F55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!!!!!</w:t>
      </w:r>
    </w:p>
    <w:p w14:paraId="734337E2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--- 192.168.100.2 ping statistics ---</w:t>
      </w:r>
    </w:p>
    <w:p w14:paraId="74C3C84B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5 packets transmitted, 5 received, 0% packet loss, time 4011ms</w:t>
      </w:r>
    </w:p>
    <w:p w14:paraId="15E7D45E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rtt min/avg/max/mdev = 1.735/4.513/5.843/1.500 ms</w:t>
      </w:r>
    </w:p>
    <w:p w14:paraId="3520AFB1" w14:textId="79CADC02" w:rsidR="008D6D20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vesr-1#</w:t>
      </w:r>
    </w:p>
    <w:p w14:paraId="35662CD3" w14:textId="77777777" w:rsidR="008D6D20" w:rsidRPr="008A5DB7" w:rsidRDefault="008D6D20" w:rsidP="00515DF2">
      <w:pPr>
        <w:rPr>
          <w:lang w:val="en-US"/>
        </w:rPr>
      </w:pPr>
    </w:p>
    <w:p w14:paraId="602C36B4" w14:textId="1C2201D0" w:rsidR="008A5DB7" w:rsidRPr="008A5DB7" w:rsidRDefault="00C160B3" w:rsidP="008A5DB7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8A5DB7" w:rsidRPr="008A5DB7">
        <w:rPr>
          <w:b/>
          <w:bCs/>
          <w:lang w:val="en-US"/>
        </w:rPr>
        <w:t># sh ip int</w:t>
      </w:r>
    </w:p>
    <w:p w14:paraId="1B3B77FA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53766A77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00DF3D5D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10.10.20.2/24                                         gi1/0/1                Up      Up      static    primary</w:t>
      </w:r>
    </w:p>
    <w:p w14:paraId="0F41BC01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172.16.2.1/24                                         gi1/0/2                Up      Up      static    primary</w:t>
      </w:r>
    </w:p>
    <w:p w14:paraId="67D63413" w14:textId="77777777" w:rsidR="008A5DB7" w:rsidRPr="008A5DB7" w:rsidRDefault="008A5DB7" w:rsidP="00C61677">
      <w:pPr>
        <w:pBdr>
          <w:top w:val="single" w:sz="18" w:space="1" w:color="70AD47" w:themeColor="accent6"/>
          <w:left w:val="single" w:sz="18" w:space="4" w:color="70AD47" w:themeColor="accent6"/>
          <w:bottom w:val="single" w:sz="18" w:space="1" w:color="70AD47" w:themeColor="accent6"/>
          <w:right w:val="single" w:sz="18" w:space="4" w:color="70AD47" w:themeColor="accent6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192.168.100.2/24                                      gre 10                 Up      Up      static    primary</w:t>
      </w:r>
    </w:p>
    <w:p w14:paraId="1F98ADB6" w14:textId="6F346A08" w:rsidR="008A5DB7" w:rsidRPr="008A5DB7" w:rsidRDefault="00C160B3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8A5DB7" w:rsidRPr="008A5DB7">
        <w:rPr>
          <w:b/>
          <w:bCs/>
          <w:lang w:val="en-US"/>
        </w:rPr>
        <w:t># ping 192.168.100.1</w:t>
      </w:r>
    </w:p>
    <w:p w14:paraId="3F4CD105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PING 192.168.100.1 (192.168.100.1) 56 bytes of data.</w:t>
      </w:r>
    </w:p>
    <w:p w14:paraId="00FB859C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!!!!!</w:t>
      </w:r>
    </w:p>
    <w:p w14:paraId="4C416E83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--- 192.168.100.1 ping statistics ---</w:t>
      </w:r>
    </w:p>
    <w:p w14:paraId="05398451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5 packets transmitted, 5 received, 0% packet loss, time 4011ms</w:t>
      </w:r>
    </w:p>
    <w:p w14:paraId="0A95C583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rtt min/avg/max/mdev = 3.188/4.423/7.256/1.462 ms</w:t>
      </w:r>
    </w:p>
    <w:p w14:paraId="4450117F" w14:textId="231AE629" w:rsidR="008D6D20" w:rsidRPr="008A5DB7" w:rsidRDefault="00C160B3" w:rsidP="008A5DB7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8A5DB7" w:rsidRPr="008A5DB7">
        <w:rPr>
          <w:b/>
          <w:bCs/>
        </w:rPr>
        <w:t>#</w:t>
      </w:r>
    </w:p>
    <w:p w14:paraId="085D71F3" w14:textId="77777777" w:rsidR="00EA4013" w:rsidRPr="00C3610A" w:rsidRDefault="00EA4013" w:rsidP="00515DF2"/>
    <w:p w14:paraId="348D1B84" w14:textId="1B65641E" w:rsidR="008A5DB7" w:rsidRDefault="008A5DB7" w:rsidP="00515DF2">
      <w:r>
        <w:t xml:space="preserve">Туннель поднялся и доступен с обоих сторон. </w:t>
      </w:r>
    </w:p>
    <w:p w14:paraId="5E3D8585" w14:textId="77777777" w:rsidR="008A5DB7" w:rsidRDefault="008A5DB7" w:rsidP="00515DF2"/>
    <w:p w14:paraId="7AE1D841" w14:textId="60B8FE50" w:rsidR="008A5DB7" w:rsidRPr="004575D0" w:rsidRDefault="008A5DB7" w:rsidP="008A5DB7">
      <w:r>
        <w:t xml:space="preserve">Важно! Следует разрешить прохождение пакетов протокола </w:t>
      </w:r>
      <w:r>
        <w:rPr>
          <w:lang w:val="en-US"/>
        </w:rPr>
        <w:t>GRE</w:t>
      </w:r>
      <w:r w:rsidRPr="008A5DB7">
        <w:t xml:space="preserve"> </w:t>
      </w:r>
      <w:r>
        <w:t>через файрволл на обоих сторонах.</w:t>
      </w:r>
    </w:p>
    <w:p w14:paraId="7A184EF5" w14:textId="77777777" w:rsidR="008A5DB7" w:rsidRDefault="008A5DB7" w:rsidP="008A5DB7"/>
    <w:p w14:paraId="1C0C4720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>security zone-pair UNTRUST self</w:t>
      </w:r>
    </w:p>
    <w:p w14:paraId="1E115DA9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rule 1</w:t>
      </w:r>
    </w:p>
    <w:p w14:paraId="1B42D75E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description "ICMP"</w:t>
      </w:r>
    </w:p>
    <w:p w14:paraId="6E4CE2C0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16A3C308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match protocol icmp</w:t>
      </w:r>
    </w:p>
    <w:p w14:paraId="237DD74F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2DB9BD87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exit</w:t>
      </w:r>
    </w:p>
    <w:p w14:paraId="49A8B6FD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rule 2</w:t>
      </w:r>
    </w:p>
    <w:p w14:paraId="6880E4AB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description "GRE"</w:t>
      </w:r>
    </w:p>
    <w:p w14:paraId="33D16F61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04AAAE5D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match protocol gre</w:t>
      </w:r>
    </w:p>
    <w:p w14:paraId="22EFDC43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5B309C12" w14:textId="66E1ABD6" w:rsidR="008A5DB7" w:rsidRPr="008A5DB7" w:rsidRDefault="008A5DB7" w:rsidP="008A5DB7">
      <w:r w:rsidRPr="008A5DB7">
        <w:rPr>
          <w:lang w:val="en-US"/>
        </w:rPr>
        <w:t xml:space="preserve">  </w:t>
      </w:r>
      <w:r>
        <w:t>exit</w:t>
      </w:r>
    </w:p>
    <w:p w14:paraId="5E499F98" w14:textId="77777777" w:rsidR="008A5DB7" w:rsidRPr="00B21A5B" w:rsidRDefault="008A5DB7" w:rsidP="00515DF2"/>
    <w:p w14:paraId="2806EABD" w14:textId="547F01E7" w:rsidR="008A3B8E" w:rsidRDefault="008A3B8E" w:rsidP="00515DF2">
      <w:r>
        <w:t xml:space="preserve">Для удобство наблюдения за трассой прохождения пакетов </w:t>
      </w:r>
      <w:r>
        <w:rPr>
          <w:lang w:val="en-US"/>
        </w:rPr>
        <w:t>IP</w:t>
      </w:r>
      <w:r>
        <w:t xml:space="preserve"> необходимо разрешить </w:t>
      </w:r>
      <w:r>
        <w:rPr>
          <w:lang w:val="en-US"/>
        </w:rPr>
        <w:t>traceroute</w:t>
      </w:r>
      <w:r w:rsidRPr="008A3B8E">
        <w:t xml:space="preserve"> </w:t>
      </w:r>
      <w:r>
        <w:t>в файрволле на обоих сторонах топологии:</w:t>
      </w:r>
    </w:p>
    <w:p w14:paraId="292A28DF" w14:textId="77777777" w:rsidR="008A3B8E" w:rsidRPr="004575D0" w:rsidRDefault="008A3B8E" w:rsidP="00515DF2"/>
    <w:p w14:paraId="3133CA23" w14:textId="0B11336E" w:rsidR="00FA59E9" w:rsidRPr="004575D0" w:rsidRDefault="00FA59E9" w:rsidP="00515DF2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344708CD" w14:textId="77777777" w:rsidR="00FA59E9" w:rsidRPr="00FA59E9" w:rsidRDefault="00FA59E9" w:rsidP="00515DF2"/>
    <w:p w14:paraId="392C0684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vesr-1#  config</w:t>
      </w:r>
    </w:p>
    <w:p w14:paraId="6902C97F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vesr-1(config)# object-group service TRACEROUTE</w:t>
      </w:r>
    </w:p>
    <w:p w14:paraId="2AF8FB4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vesr-1(config-object-group-service)#   port-range 33434-33534</w:t>
      </w:r>
    </w:p>
    <w:p w14:paraId="22C3F839" w14:textId="2CCCD372" w:rsidR="008A3B8E" w:rsidRPr="004575D0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vesr-1(config-object-group-service)# exit</w:t>
      </w:r>
    </w:p>
    <w:p w14:paraId="3753F56F" w14:textId="77777777" w:rsidR="008A3B8E" w:rsidRPr="004575D0" w:rsidRDefault="008A3B8E" w:rsidP="008A3B8E">
      <w:pPr>
        <w:rPr>
          <w:lang w:val="en-US"/>
        </w:rPr>
      </w:pPr>
    </w:p>
    <w:p w14:paraId="0B963619" w14:textId="3A417567" w:rsidR="008A3B8E" w:rsidRDefault="008A3B8E" w:rsidP="008A3B8E">
      <w:r>
        <w:t xml:space="preserve">И добавляем еще </w:t>
      </w:r>
      <w:r w:rsidR="00D34305">
        <w:t xml:space="preserve">несколько </w:t>
      </w:r>
      <w:r>
        <w:t>правил в работу файвола:</w:t>
      </w:r>
    </w:p>
    <w:p w14:paraId="4D063E03" w14:textId="77777777" w:rsidR="008A3B8E" w:rsidRDefault="008A3B8E" w:rsidP="008A3B8E"/>
    <w:p w14:paraId="16233E35" w14:textId="02B6A511" w:rsidR="00C61677" w:rsidRDefault="00C61677" w:rsidP="00C61677">
      <w:pPr>
        <w:rPr>
          <w:lang w:val="en-US"/>
        </w:rPr>
      </w:pPr>
      <w:r>
        <w:t>Для</w:t>
      </w:r>
      <w:r w:rsidRPr="00B21A5B">
        <w:rPr>
          <w:lang w:val="en-US"/>
        </w:rPr>
        <w:t xml:space="preserve"> </w:t>
      </w:r>
      <w:r>
        <w:t>зоны</w:t>
      </w:r>
      <w:r w:rsidRPr="00B21A5B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00FAC70E" w14:textId="77777777" w:rsidR="008A3B8E" w:rsidRDefault="008A3B8E" w:rsidP="008A3B8E">
      <w:pPr>
        <w:rPr>
          <w:lang w:val="en-US"/>
        </w:rPr>
      </w:pPr>
    </w:p>
    <w:p w14:paraId="58ECF942" w14:textId="77777777" w:rsidR="00C61677" w:rsidRPr="00C61677" w:rsidRDefault="00C61677" w:rsidP="008A3B8E">
      <w:pPr>
        <w:rPr>
          <w:lang w:val="en-US"/>
        </w:rPr>
      </w:pPr>
    </w:p>
    <w:p w14:paraId="2FB31923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vesr-1(config)#  security zone-pair UNTRUST self</w:t>
      </w:r>
    </w:p>
    <w:p w14:paraId="04D81E46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vesr-1(config-security-zone-pair)# rule 3</w:t>
      </w:r>
    </w:p>
    <w:p w14:paraId="720E1824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vesr-1(config-security-zone-pair-rule)#     description "TRACEROUTE"</w:t>
      </w:r>
    </w:p>
    <w:p w14:paraId="21C101D2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vesr-1(config-security-zone-pair-rule)#     action permit</w:t>
      </w:r>
    </w:p>
    <w:p w14:paraId="046FA45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vesr-1(config-security-zone-pair-rule)#     match protocol udp</w:t>
      </w:r>
    </w:p>
    <w:p w14:paraId="4A00694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vesr-1(config-security-zone-pair-rule)#     match destination-port TRACEROUTE</w:t>
      </w:r>
    </w:p>
    <w:p w14:paraId="0CD3DA8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Syntax error: Illegal parameter</w:t>
      </w:r>
    </w:p>
    <w:p w14:paraId="3673520C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vesr-1(config-security-zone-pair-rule)#     enable</w:t>
      </w:r>
    </w:p>
    <w:p w14:paraId="011F6A82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vesr-1(config-security-zone-pair-rule)#   exit</w:t>
      </w:r>
    </w:p>
    <w:p w14:paraId="2D45B00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vesr-1(config-security-zone-pair)# exit</w:t>
      </w:r>
    </w:p>
    <w:p w14:paraId="4360BEF2" w14:textId="657EDC3A" w:rsidR="008A3B8E" w:rsidRPr="004575D0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4575D0">
        <w:rPr>
          <w:b/>
          <w:bCs/>
          <w:lang w:val="en-US"/>
        </w:rPr>
        <w:t>vesr-1(config)#</w:t>
      </w:r>
    </w:p>
    <w:p w14:paraId="5E1137AF" w14:textId="77777777" w:rsidR="008A3B8E" w:rsidRPr="004575D0" w:rsidRDefault="008A3B8E" w:rsidP="008A3B8E">
      <w:pPr>
        <w:rPr>
          <w:lang w:val="en-US"/>
        </w:rPr>
      </w:pPr>
    </w:p>
    <w:p w14:paraId="017DA8B9" w14:textId="4C513A3C" w:rsidR="00D34305" w:rsidRDefault="00D34305" w:rsidP="00515DF2">
      <w:pPr>
        <w:rPr>
          <w:lang w:val="en-US"/>
        </w:rPr>
      </w:pPr>
      <w:r>
        <w:t>Для</w:t>
      </w:r>
      <w:r w:rsidRPr="004575D0">
        <w:rPr>
          <w:lang w:val="en-US"/>
        </w:rPr>
        <w:t xml:space="preserve"> </w:t>
      </w:r>
      <w:r>
        <w:t>зоны</w:t>
      </w:r>
      <w:r w:rsidRPr="004575D0">
        <w:rPr>
          <w:lang w:val="en-US"/>
        </w:rPr>
        <w:t xml:space="preserve"> </w:t>
      </w:r>
      <w:r>
        <w:rPr>
          <w:lang w:val="en-US"/>
        </w:rPr>
        <w:t>UNTRUST TRUST</w:t>
      </w:r>
      <w:r w:rsidR="00C61677">
        <w:rPr>
          <w:lang w:val="en-US"/>
        </w:rPr>
        <w:t>:</w:t>
      </w:r>
    </w:p>
    <w:p w14:paraId="3D9332AD" w14:textId="77777777" w:rsidR="00D34305" w:rsidRDefault="00D34305" w:rsidP="00515DF2">
      <w:pPr>
        <w:rPr>
          <w:lang w:val="en-US"/>
        </w:rPr>
      </w:pPr>
    </w:p>
    <w:p w14:paraId="058A88C7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vesr-1(config)# security zone-pair UNTRUST TRUST</w:t>
      </w:r>
    </w:p>
    <w:p w14:paraId="2EADE2FB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vesr-1(config-security-zone-pair)# rule 2</w:t>
      </w:r>
    </w:p>
    <w:p w14:paraId="5FE982DC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action permit</w:t>
      </w:r>
    </w:p>
    <w:p w14:paraId="1C4E1D4C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match protocol udp</w:t>
      </w:r>
    </w:p>
    <w:p w14:paraId="7BC6AB3F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match destination-port object-group</w:t>
      </w:r>
    </w:p>
    <w:p w14:paraId="0FA48A66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365E1DEF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enable</w:t>
      </w:r>
    </w:p>
    <w:p w14:paraId="53AF1A1D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exit</w:t>
      </w:r>
    </w:p>
    <w:p w14:paraId="7F899E87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vesr-1(config-security-zone-pair)# exit</w:t>
      </w:r>
    </w:p>
    <w:p w14:paraId="0ABBD185" w14:textId="5D9392A2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vesr-1(config)#</w:t>
      </w:r>
    </w:p>
    <w:p w14:paraId="5D71A383" w14:textId="77777777" w:rsidR="008A3B8E" w:rsidRDefault="008A3B8E" w:rsidP="00515DF2">
      <w:pPr>
        <w:rPr>
          <w:lang w:val="en-US"/>
        </w:rPr>
      </w:pPr>
    </w:p>
    <w:p w14:paraId="4953308C" w14:textId="597DDB41" w:rsidR="00C61677" w:rsidRDefault="00C61677" w:rsidP="00C61677">
      <w:pPr>
        <w:rPr>
          <w:lang w:val="en-US"/>
        </w:rPr>
      </w:pPr>
      <w:r>
        <w:t>Для</w:t>
      </w:r>
      <w:r w:rsidRPr="00C61677">
        <w:rPr>
          <w:lang w:val="en-US"/>
        </w:rPr>
        <w:t xml:space="preserve"> </w:t>
      </w:r>
      <w:r>
        <w:t>зоны</w:t>
      </w:r>
      <w:r w:rsidRPr="00C61677">
        <w:rPr>
          <w:lang w:val="en-US"/>
        </w:rPr>
        <w:t xml:space="preserve"> </w:t>
      </w:r>
      <w:r>
        <w:rPr>
          <w:lang w:val="en-US"/>
        </w:rPr>
        <w:t>TRUST UNTRUST:</w:t>
      </w:r>
    </w:p>
    <w:p w14:paraId="2EFE653C" w14:textId="77777777" w:rsidR="00D34305" w:rsidRPr="00C61677" w:rsidRDefault="00D34305" w:rsidP="00515DF2">
      <w:pPr>
        <w:rPr>
          <w:lang w:val="en-US"/>
        </w:rPr>
      </w:pPr>
    </w:p>
    <w:p w14:paraId="33D459B1" w14:textId="552D0215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 xml:space="preserve">vesr-1(config)# security zone-pair TRUST </w:t>
      </w:r>
      <w:r>
        <w:rPr>
          <w:b/>
          <w:bCs/>
          <w:lang w:val="en-US"/>
        </w:rPr>
        <w:t>UN</w:t>
      </w:r>
      <w:r w:rsidRPr="00D34305">
        <w:rPr>
          <w:b/>
          <w:bCs/>
          <w:lang w:val="en-US"/>
        </w:rPr>
        <w:t>TRUST</w:t>
      </w:r>
    </w:p>
    <w:p w14:paraId="7481B55D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vesr-1(config-security-zone-pair)# rule 2</w:t>
      </w:r>
    </w:p>
    <w:p w14:paraId="2F17975D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action permit</w:t>
      </w:r>
    </w:p>
    <w:p w14:paraId="371697E3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match protocol udp</w:t>
      </w:r>
    </w:p>
    <w:p w14:paraId="78CDB5C7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match destination-port object-group</w:t>
      </w:r>
    </w:p>
    <w:p w14:paraId="06C39D17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196E3055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  enable</w:t>
      </w:r>
    </w:p>
    <w:p w14:paraId="3340F077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vesr-1(config-security-zone-pair-rule)#   exit</w:t>
      </w:r>
    </w:p>
    <w:p w14:paraId="5D55D8ED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vesr-1(config-security-zone-pair)# exit</w:t>
      </w:r>
    </w:p>
    <w:p w14:paraId="416FD1D1" w14:textId="77777777" w:rsidR="00C61677" w:rsidRPr="004575D0" w:rsidRDefault="00C61677" w:rsidP="00C61677">
      <w:pPr>
        <w:shd w:val="clear" w:color="auto" w:fill="D0CECE" w:themeFill="background2" w:themeFillShade="E6"/>
        <w:rPr>
          <w:b/>
          <w:bCs/>
        </w:rPr>
      </w:pPr>
      <w:r w:rsidRPr="00D34305">
        <w:rPr>
          <w:b/>
          <w:bCs/>
          <w:lang w:val="en-US"/>
        </w:rPr>
        <w:t>vesr</w:t>
      </w:r>
      <w:r w:rsidRPr="004575D0">
        <w:rPr>
          <w:b/>
          <w:bCs/>
        </w:rPr>
        <w:t>-1(</w:t>
      </w:r>
      <w:r w:rsidRPr="00D34305">
        <w:rPr>
          <w:b/>
          <w:bCs/>
          <w:lang w:val="en-US"/>
        </w:rPr>
        <w:t>config</w:t>
      </w:r>
      <w:r w:rsidRPr="004575D0">
        <w:rPr>
          <w:b/>
          <w:bCs/>
        </w:rPr>
        <w:t>)#</w:t>
      </w:r>
    </w:p>
    <w:p w14:paraId="7EB89701" w14:textId="77777777" w:rsidR="00D34305" w:rsidRPr="004575D0" w:rsidRDefault="00D34305" w:rsidP="00515DF2"/>
    <w:p w14:paraId="2BF51E0C" w14:textId="77777777" w:rsidR="00D34305" w:rsidRPr="004575D0" w:rsidRDefault="00D34305" w:rsidP="00D34305">
      <w:r>
        <w:t>Для удаленного филиала то же самое настраиваем:</w:t>
      </w:r>
    </w:p>
    <w:p w14:paraId="7A240C3C" w14:textId="77777777" w:rsidR="00FA59E9" w:rsidRPr="004575D0" w:rsidRDefault="00FA59E9" w:rsidP="00D34305"/>
    <w:p w14:paraId="276808CE" w14:textId="77777777" w:rsidR="00FA59E9" w:rsidRPr="00FA59E9" w:rsidRDefault="00FA59E9" w:rsidP="00FA59E9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758E8DD8" w14:textId="77777777" w:rsidR="00D34305" w:rsidRPr="00D34305" w:rsidRDefault="00D34305" w:rsidP="00D34305"/>
    <w:p w14:paraId="78E48F5A" w14:textId="44C4A71A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# config</w:t>
      </w:r>
    </w:p>
    <w:p w14:paraId="735C6182" w14:textId="35F98482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(config)# object-group service TRACEROUTE</w:t>
      </w:r>
    </w:p>
    <w:p w14:paraId="3A15B522" w14:textId="53E318B4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(config-object-group-service)#   port-range 33434-33534</w:t>
      </w:r>
    </w:p>
    <w:p w14:paraId="6DD2AB65" w14:textId="50B6FEAA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(config-object-group-service)# exit</w:t>
      </w:r>
    </w:p>
    <w:p w14:paraId="46063DEC" w14:textId="246CEA8E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(config)# security zone-pair UNTRUST self</w:t>
      </w:r>
    </w:p>
    <w:p w14:paraId="788266DD" w14:textId="1F4A42CC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(config-security-zone-pair)#   rule 3</w:t>
      </w:r>
    </w:p>
    <w:p w14:paraId="3DB12E36" w14:textId="0C6E2923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(config-security-zone-pair-rule)#     description "TRACEROUTE"</w:t>
      </w:r>
    </w:p>
    <w:p w14:paraId="5146A642" w14:textId="499B7536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(config-security-zone-pair-rule)#     action permit</w:t>
      </w:r>
    </w:p>
    <w:p w14:paraId="1E65073F" w14:textId="6ABBAF7B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(config-security-zone-pair-rule)#     match protocol udp</w:t>
      </w:r>
    </w:p>
    <w:p w14:paraId="24D3CA7D" w14:textId="0D5DC013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(config-security-zone-pair-rule)#     enable</w:t>
      </w:r>
    </w:p>
    <w:p w14:paraId="6C0BE5A3" w14:textId="325848C2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(config-security-zone-pair-rule)#   exit</w:t>
      </w:r>
    </w:p>
    <w:p w14:paraId="1F75A251" w14:textId="1DC04584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(config-security-zone-pair)# exit</w:t>
      </w:r>
    </w:p>
    <w:p w14:paraId="7EE0B9E4" w14:textId="13D39576" w:rsidR="00D34305" w:rsidRPr="00FA59E9" w:rsidRDefault="00C160B3" w:rsidP="00D34305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  <w:lang w:val="en-US"/>
        </w:rPr>
        <w:t>vesr-2</w:t>
      </w:r>
      <w:r w:rsidR="00D34305" w:rsidRPr="00FA59E9">
        <w:rPr>
          <w:b/>
          <w:bCs/>
        </w:rPr>
        <w:t>(</w:t>
      </w:r>
      <w:r w:rsidR="00D34305" w:rsidRPr="008A3B8E">
        <w:rPr>
          <w:b/>
          <w:bCs/>
          <w:lang w:val="en-US"/>
        </w:rPr>
        <w:t>config</w:t>
      </w:r>
      <w:r w:rsidR="00D34305" w:rsidRPr="00FA59E9">
        <w:rPr>
          <w:b/>
          <w:bCs/>
        </w:rPr>
        <w:t>)</w:t>
      </w:r>
    </w:p>
    <w:p w14:paraId="51365203" w14:textId="77777777" w:rsidR="00D34305" w:rsidRPr="00FA59E9" w:rsidRDefault="00D34305" w:rsidP="00515DF2"/>
    <w:p w14:paraId="479BB196" w14:textId="77777777" w:rsidR="00FA59E9" w:rsidRDefault="00FA59E9" w:rsidP="00FA59E9">
      <w:r>
        <w:t>И добавляем еще несколько правил в работу файвола:</w:t>
      </w:r>
    </w:p>
    <w:p w14:paraId="3AF8B45D" w14:textId="77777777" w:rsidR="00FA59E9" w:rsidRDefault="00FA59E9" w:rsidP="00FA59E9"/>
    <w:p w14:paraId="722C2AB3" w14:textId="77777777" w:rsidR="00FA59E9" w:rsidRDefault="00FA59E9" w:rsidP="00FA59E9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236F09D8" w14:textId="77777777" w:rsidR="00FA59E9" w:rsidRDefault="00FA59E9" w:rsidP="00FA59E9">
      <w:pPr>
        <w:rPr>
          <w:lang w:val="en-US"/>
        </w:rPr>
      </w:pPr>
    </w:p>
    <w:p w14:paraId="75D95DD6" w14:textId="77777777" w:rsidR="00FA59E9" w:rsidRPr="00C61677" w:rsidRDefault="00FA59E9" w:rsidP="00FA59E9">
      <w:pPr>
        <w:rPr>
          <w:lang w:val="en-US"/>
        </w:rPr>
      </w:pPr>
    </w:p>
    <w:p w14:paraId="2EF1C7B0" w14:textId="6A29891F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(config)#  security zone-pair UNTRUST self</w:t>
      </w:r>
    </w:p>
    <w:p w14:paraId="0C8688FA" w14:textId="459724A7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(config-security-zone-pair)# rule 3</w:t>
      </w:r>
    </w:p>
    <w:p w14:paraId="204190BA" w14:textId="2A2E8A3F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(config-security-zone-pair-rule)#     description "TRACEROUTE"</w:t>
      </w:r>
    </w:p>
    <w:p w14:paraId="0E59E200" w14:textId="31E92A66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(config-security-zone-pair-rule)#     action permit</w:t>
      </w:r>
    </w:p>
    <w:p w14:paraId="293FD6D8" w14:textId="495F8FB2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(config-security-zone-pair-rule)#     match protocol udp</w:t>
      </w:r>
    </w:p>
    <w:p w14:paraId="1121E2D4" w14:textId="2DC0F525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(config-security-zone-pair-rule)#     match destination-port TRACEROUTE</w:t>
      </w:r>
    </w:p>
    <w:p w14:paraId="5C07A7FF" w14:textId="77777777" w:rsidR="00FA59E9" w:rsidRPr="008A3B8E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Syntax error: Illegal parameter</w:t>
      </w:r>
    </w:p>
    <w:p w14:paraId="2CC4B855" w14:textId="53E15AF9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(config-security-zone-pair-rule)#     enable</w:t>
      </w:r>
    </w:p>
    <w:p w14:paraId="11E04E6D" w14:textId="4ED56DF4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(config-security-zone-pair-rule)#   exit</w:t>
      </w:r>
    </w:p>
    <w:p w14:paraId="652D7241" w14:textId="1ED13537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(config-security-zone-pair)# exit</w:t>
      </w:r>
    </w:p>
    <w:p w14:paraId="1B850C78" w14:textId="4286DA46" w:rsidR="00FA59E9" w:rsidRPr="00FA59E9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FA59E9">
        <w:rPr>
          <w:b/>
          <w:bCs/>
          <w:lang w:val="en-US"/>
        </w:rPr>
        <w:t>(config)#</w:t>
      </w:r>
    </w:p>
    <w:p w14:paraId="5A3C1DCD" w14:textId="77777777" w:rsidR="00FA59E9" w:rsidRPr="00FA59E9" w:rsidRDefault="00FA59E9" w:rsidP="00FA59E9">
      <w:pPr>
        <w:rPr>
          <w:lang w:val="en-US"/>
        </w:rPr>
      </w:pPr>
    </w:p>
    <w:p w14:paraId="4F5022E1" w14:textId="77777777" w:rsidR="00FA59E9" w:rsidRDefault="00FA59E9" w:rsidP="00FA59E9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TRUST:</w:t>
      </w:r>
    </w:p>
    <w:p w14:paraId="5056F0AC" w14:textId="77777777" w:rsidR="00FA59E9" w:rsidRDefault="00FA59E9" w:rsidP="00FA59E9">
      <w:pPr>
        <w:rPr>
          <w:lang w:val="en-US"/>
        </w:rPr>
      </w:pPr>
    </w:p>
    <w:p w14:paraId="325BD5A5" w14:textId="5B5D2195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(config)# security zone-pair UNTRUST TRUST</w:t>
      </w:r>
    </w:p>
    <w:p w14:paraId="081FE8A5" w14:textId="4B824502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(config-security-zone-pair)# rule 2</w:t>
      </w:r>
    </w:p>
    <w:p w14:paraId="4B2CC347" w14:textId="53CC4717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action permit</w:t>
      </w:r>
    </w:p>
    <w:p w14:paraId="0F4C639F" w14:textId="6EC939D6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match protocol udp</w:t>
      </w:r>
    </w:p>
    <w:p w14:paraId="009682AA" w14:textId="39FE6822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match destination-port object-group</w:t>
      </w:r>
    </w:p>
    <w:p w14:paraId="291F5434" w14:textId="77777777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31EE1B52" w14:textId="0AF63F0A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enable</w:t>
      </w:r>
    </w:p>
    <w:p w14:paraId="169AE242" w14:textId="76B3DEAA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exit</w:t>
      </w:r>
    </w:p>
    <w:p w14:paraId="4EE6C86B" w14:textId="4CEDC160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(config-security-zone-pair)# exit</w:t>
      </w:r>
    </w:p>
    <w:p w14:paraId="06A3892E" w14:textId="6B3E5D3D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(config)#</w:t>
      </w:r>
    </w:p>
    <w:p w14:paraId="4AD24C7A" w14:textId="77777777" w:rsidR="00FA59E9" w:rsidRDefault="00FA59E9" w:rsidP="00FA59E9">
      <w:pPr>
        <w:rPr>
          <w:lang w:val="en-US"/>
        </w:rPr>
      </w:pPr>
    </w:p>
    <w:p w14:paraId="00CCC8F4" w14:textId="77777777" w:rsidR="00FA59E9" w:rsidRDefault="00FA59E9" w:rsidP="00FA59E9">
      <w:pPr>
        <w:rPr>
          <w:lang w:val="en-US"/>
        </w:rPr>
      </w:pPr>
      <w:r>
        <w:t>Для</w:t>
      </w:r>
      <w:r w:rsidRPr="00C61677">
        <w:rPr>
          <w:lang w:val="en-US"/>
        </w:rPr>
        <w:t xml:space="preserve"> </w:t>
      </w:r>
      <w:r>
        <w:t>зоны</w:t>
      </w:r>
      <w:r w:rsidRPr="00C61677">
        <w:rPr>
          <w:lang w:val="en-US"/>
        </w:rPr>
        <w:t xml:space="preserve"> </w:t>
      </w:r>
      <w:r>
        <w:rPr>
          <w:lang w:val="en-US"/>
        </w:rPr>
        <w:t>TRUST UNTRUST:</w:t>
      </w:r>
    </w:p>
    <w:p w14:paraId="4B45E9F1" w14:textId="77777777" w:rsidR="00FA59E9" w:rsidRPr="00C61677" w:rsidRDefault="00FA59E9" w:rsidP="00FA59E9">
      <w:pPr>
        <w:rPr>
          <w:lang w:val="en-US"/>
        </w:rPr>
      </w:pPr>
    </w:p>
    <w:p w14:paraId="542CB052" w14:textId="597A846F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 xml:space="preserve">(config)# security zone-pair TRUST </w:t>
      </w:r>
      <w:r w:rsidR="00FA59E9">
        <w:rPr>
          <w:b/>
          <w:bCs/>
          <w:lang w:val="en-US"/>
        </w:rPr>
        <w:t>UN</w:t>
      </w:r>
      <w:r w:rsidR="00FA59E9" w:rsidRPr="00D34305">
        <w:rPr>
          <w:b/>
          <w:bCs/>
          <w:lang w:val="en-US"/>
        </w:rPr>
        <w:t>TRUST</w:t>
      </w:r>
    </w:p>
    <w:p w14:paraId="51752310" w14:textId="05B16E9D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(config-security-zone-pair)# rule 2</w:t>
      </w:r>
    </w:p>
    <w:p w14:paraId="15CEFE86" w14:textId="62A129C8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action permit</w:t>
      </w:r>
    </w:p>
    <w:p w14:paraId="410708C3" w14:textId="5C68551B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match protocol udp</w:t>
      </w:r>
    </w:p>
    <w:p w14:paraId="45E7EF84" w14:textId="73BE8B48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match destination-port object-group</w:t>
      </w:r>
    </w:p>
    <w:p w14:paraId="6DDC6A26" w14:textId="77777777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3BE133C8" w14:textId="3BCFED5C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  enable</w:t>
      </w:r>
    </w:p>
    <w:p w14:paraId="498C62C9" w14:textId="33EDDF7A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(config-security-zone-pair-rule)#   exit</w:t>
      </w:r>
    </w:p>
    <w:p w14:paraId="29B69EC6" w14:textId="583FEE4A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(config-security-zone-pair)# exit</w:t>
      </w:r>
    </w:p>
    <w:p w14:paraId="5DF5DF08" w14:textId="12AFB2DC" w:rsidR="00FA59E9" w:rsidRPr="00FA59E9" w:rsidRDefault="00C160B3" w:rsidP="00FA59E9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  <w:lang w:val="en-US"/>
        </w:rPr>
        <w:t>vesr-2</w:t>
      </w:r>
      <w:r w:rsidR="00FA59E9" w:rsidRPr="00FA59E9">
        <w:rPr>
          <w:b/>
          <w:bCs/>
        </w:rPr>
        <w:t>(</w:t>
      </w:r>
      <w:r w:rsidR="00FA59E9" w:rsidRPr="00D34305">
        <w:rPr>
          <w:b/>
          <w:bCs/>
          <w:lang w:val="en-US"/>
        </w:rPr>
        <w:t>config</w:t>
      </w:r>
      <w:r w:rsidR="00FA59E9" w:rsidRPr="00FA59E9">
        <w:rPr>
          <w:b/>
          <w:bCs/>
        </w:rPr>
        <w:t>)#</w:t>
      </w:r>
    </w:p>
    <w:p w14:paraId="42FDD11B" w14:textId="77777777" w:rsidR="00D34305" w:rsidRPr="00FA59E9" w:rsidRDefault="00D34305" w:rsidP="00515DF2"/>
    <w:p w14:paraId="5D4BFFA8" w14:textId="77777777" w:rsidR="00FA59E9" w:rsidRPr="00FA59E9" w:rsidRDefault="00FA59E9" w:rsidP="00515DF2"/>
    <w:p w14:paraId="53FE03A6" w14:textId="1DCEB7F1" w:rsidR="00515DF2" w:rsidRPr="004575D0" w:rsidRDefault="00515DF2" w:rsidP="00515DF2">
      <w:r w:rsidRPr="00515DF2">
        <w:t xml:space="preserve">На </w:t>
      </w:r>
      <w:r w:rsidR="00FA59E9">
        <w:t xml:space="preserve">каждом </w:t>
      </w:r>
      <w:r w:rsidRPr="00515DF2">
        <w:t xml:space="preserve"> маршрутизаторе  должен  быть  создан  маршрут  до  локальной  сети  партнера.  В  качестве интерфейса назначения указываем ранее созданный туннель GRE: </w:t>
      </w:r>
    </w:p>
    <w:p w14:paraId="6808271C" w14:textId="77777777" w:rsidR="0020618B" w:rsidRDefault="0020618B" w:rsidP="00515DF2"/>
    <w:p w14:paraId="12BDA829" w14:textId="5418BEF1" w:rsidR="00FA59E9" w:rsidRDefault="00FA59E9" w:rsidP="00515DF2">
      <w:r>
        <w:t>На виртуальном роутере домашнего офиса маршрут до локальной сети удаленного офиса :</w:t>
      </w:r>
    </w:p>
    <w:p w14:paraId="3F5BDACA" w14:textId="77777777" w:rsidR="00FA59E9" w:rsidRPr="00515DF2" w:rsidRDefault="00FA59E9" w:rsidP="00515DF2"/>
    <w:p w14:paraId="52DED749" w14:textId="5BDBEABA" w:rsidR="00515DF2" w:rsidRPr="00D0361F" w:rsidRDefault="008D6D20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FA59E9">
        <w:rPr>
          <w:b/>
          <w:bCs/>
          <w:lang w:val="en-US"/>
        </w:rPr>
        <w:t>vesr-</w:t>
      </w:r>
      <w:r w:rsidR="00D0361F" w:rsidRPr="00D0361F">
        <w:rPr>
          <w:b/>
          <w:bCs/>
          <w:lang w:val="en-US"/>
        </w:rPr>
        <w:t>1</w:t>
      </w:r>
      <w:r w:rsidR="00515DF2" w:rsidRPr="00515DF2">
        <w:rPr>
          <w:b/>
          <w:bCs/>
          <w:lang w:val="en-US"/>
        </w:rPr>
        <w:t>(config)# ip route 172.16.</w:t>
      </w:r>
      <w:r w:rsidR="00FA59E9" w:rsidRPr="00FA59E9">
        <w:rPr>
          <w:b/>
          <w:bCs/>
          <w:lang w:val="en-US"/>
        </w:rPr>
        <w:t>2</w:t>
      </w:r>
      <w:r w:rsidR="00515DF2" w:rsidRPr="00515DF2">
        <w:rPr>
          <w:b/>
          <w:bCs/>
          <w:lang w:val="en-US"/>
        </w:rPr>
        <w:t>.0/16 tunnel</w:t>
      </w:r>
      <w:r w:rsidR="00D0361F" w:rsidRPr="00D0361F">
        <w:rPr>
          <w:b/>
          <w:bCs/>
          <w:lang w:val="en-US"/>
        </w:rPr>
        <w:t xml:space="preserve"> </w:t>
      </w:r>
      <w:r w:rsidR="00D0361F" w:rsidRPr="00515DF2">
        <w:rPr>
          <w:b/>
          <w:bCs/>
          <w:lang w:val="en-US"/>
        </w:rPr>
        <w:t xml:space="preserve">gre 10  </w:t>
      </w:r>
    </w:p>
    <w:p w14:paraId="36DE129D" w14:textId="77777777" w:rsidR="00FA59E9" w:rsidRPr="00FA59E9" w:rsidRDefault="00FA59E9" w:rsidP="00515DF2">
      <w:pPr>
        <w:rPr>
          <w:lang w:val="en-US"/>
        </w:rPr>
      </w:pPr>
    </w:p>
    <w:p w14:paraId="6EDA2E09" w14:textId="240F857A" w:rsidR="00FA59E9" w:rsidRDefault="00FA59E9" w:rsidP="00FA59E9">
      <w:r>
        <w:t>И</w:t>
      </w:r>
      <w:r w:rsidRPr="00FA59E9">
        <w:t xml:space="preserve"> </w:t>
      </w:r>
      <w:r>
        <w:t>на</w:t>
      </w:r>
      <w:r w:rsidRPr="00FA59E9">
        <w:t xml:space="preserve"> </w:t>
      </w:r>
      <w:r>
        <w:t>виртуальном роутере удаленного офиса зеркально маршрут до домашнего офиса:</w:t>
      </w:r>
    </w:p>
    <w:p w14:paraId="779D7D85" w14:textId="77777777" w:rsidR="00FA59E9" w:rsidRPr="00FA59E9" w:rsidRDefault="00FA59E9" w:rsidP="00FA59E9"/>
    <w:p w14:paraId="186F3F80" w14:textId="74C7E0D3" w:rsidR="00FA59E9" w:rsidRPr="00FA59E9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515DF2">
        <w:rPr>
          <w:b/>
          <w:bCs/>
          <w:lang w:val="en-US"/>
        </w:rPr>
        <w:t>(config)# ip route 172.16.</w:t>
      </w:r>
      <w:r w:rsidR="00FA59E9" w:rsidRPr="00FA59E9">
        <w:rPr>
          <w:b/>
          <w:bCs/>
          <w:lang w:val="en-US"/>
        </w:rPr>
        <w:t>1</w:t>
      </w:r>
      <w:r w:rsidR="00FA59E9" w:rsidRPr="00515DF2">
        <w:rPr>
          <w:b/>
          <w:bCs/>
          <w:lang w:val="en-US"/>
        </w:rPr>
        <w:t xml:space="preserve">.0/16 tunnel gre 10  </w:t>
      </w:r>
    </w:p>
    <w:p w14:paraId="52656F64" w14:textId="77777777" w:rsidR="00FA59E9" w:rsidRDefault="00FA59E9" w:rsidP="00515DF2">
      <w:pPr>
        <w:rPr>
          <w:lang w:val="en-US"/>
        </w:rPr>
      </w:pPr>
    </w:p>
    <w:p w14:paraId="189F2B9F" w14:textId="77777777" w:rsidR="00D0361F" w:rsidRPr="004575D0" w:rsidRDefault="00D0361F" w:rsidP="002D1723">
      <w:pPr>
        <w:rPr>
          <w:lang w:val="en-US"/>
        </w:rPr>
      </w:pPr>
    </w:p>
    <w:p w14:paraId="53EE17DC" w14:textId="70163E97" w:rsidR="00D0361F" w:rsidRPr="004575D0" w:rsidRDefault="002D1723" w:rsidP="002D1723">
      <w:r w:rsidRPr="00515DF2">
        <w:t xml:space="preserve">Состояние туннеля можно посмотреть командой: </w:t>
      </w:r>
    </w:p>
    <w:p w14:paraId="280A3016" w14:textId="77777777" w:rsidR="00543150" w:rsidRPr="004575D0" w:rsidRDefault="00543150" w:rsidP="002D1723"/>
    <w:p w14:paraId="3835C2BD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vesr-1# sh tunnels configuration gre 10</w:t>
      </w:r>
    </w:p>
    <w:p w14:paraId="017C9B4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State:                                             Enabled</w:t>
      </w:r>
    </w:p>
    <w:p w14:paraId="245D219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Description:                                       --</w:t>
      </w:r>
    </w:p>
    <w:p w14:paraId="23DDBBC7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Mode:                                              ip</w:t>
      </w:r>
    </w:p>
    <w:p w14:paraId="0C79893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Bridge group:                                      --</w:t>
      </w:r>
    </w:p>
    <w:p w14:paraId="2D90C800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VRF:                                               --</w:t>
      </w:r>
    </w:p>
    <w:p w14:paraId="265563C2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Local address:                                     10.10.10.2</w:t>
      </w:r>
    </w:p>
    <w:p w14:paraId="34E0CAB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Remote address:                                    10.10.20.2</w:t>
      </w:r>
    </w:p>
    <w:p w14:paraId="2ECD2695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Calculates checksums for outgoing GRE packets:     No</w:t>
      </w:r>
    </w:p>
    <w:p w14:paraId="0F4DF36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Requires that all input GRE packets were checksum: No</w:t>
      </w:r>
    </w:p>
    <w:p w14:paraId="3C7F099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key:                                               --</w:t>
      </w:r>
    </w:p>
    <w:p w14:paraId="709F1E1C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TTL:                                               18</w:t>
      </w:r>
    </w:p>
    <w:p w14:paraId="2353084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DSCP:                                              Inherit</w:t>
      </w:r>
    </w:p>
    <w:p w14:paraId="4370E85A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MTU:                                               1500</w:t>
      </w:r>
    </w:p>
    <w:p w14:paraId="5D8EA1C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Path MTU discovery:                                Enabled</w:t>
      </w:r>
    </w:p>
    <w:p w14:paraId="43E059E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Don't fragment bit suppression:                    Disabled</w:t>
      </w:r>
    </w:p>
    <w:p w14:paraId="10E4F4B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Security zone:                                     UNTRUST</w:t>
      </w:r>
    </w:p>
    <w:p w14:paraId="3A8DD4FF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Multipoint mode:                                   Disabled</w:t>
      </w:r>
    </w:p>
    <w:p w14:paraId="6E310869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Keepalive:</w:t>
      </w:r>
    </w:p>
    <w:p w14:paraId="6A1C92D0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State:                                             Disabled</w:t>
      </w:r>
    </w:p>
    <w:p w14:paraId="65391A57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Timeout:                                           10</w:t>
      </w:r>
    </w:p>
    <w:p w14:paraId="5AB46135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Retries:                                           6</w:t>
      </w:r>
    </w:p>
    <w:p w14:paraId="550213C8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Destination address:                               --</w:t>
      </w:r>
    </w:p>
    <w:p w14:paraId="19C16C05" w14:textId="4BBDBE3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vesr-1#</w:t>
      </w:r>
    </w:p>
    <w:p w14:paraId="703D1AF4" w14:textId="77777777" w:rsidR="00D0361F" w:rsidRPr="004575D0" w:rsidRDefault="00D0361F" w:rsidP="002D1723">
      <w:pPr>
        <w:rPr>
          <w:lang w:val="en-US"/>
        </w:rPr>
      </w:pPr>
    </w:p>
    <w:p w14:paraId="7DB26A6B" w14:textId="79208095" w:rsidR="00543150" w:rsidRPr="00543150" w:rsidRDefault="00C160B3" w:rsidP="00543150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43150" w:rsidRPr="00543150">
        <w:rPr>
          <w:b/>
          <w:bCs/>
          <w:lang w:val="en-US"/>
        </w:rPr>
        <w:t># sh tunnels configuration gre 20</w:t>
      </w:r>
    </w:p>
    <w:p w14:paraId="40A985A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State:                                             Enabled</w:t>
      </w:r>
    </w:p>
    <w:p w14:paraId="427A32F6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Description:                                       --</w:t>
      </w:r>
    </w:p>
    <w:p w14:paraId="6501DD88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Mode:                                              ip</w:t>
      </w:r>
    </w:p>
    <w:p w14:paraId="139CA64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Bridge group:                                      --</w:t>
      </w:r>
    </w:p>
    <w:p w14:paraId="7BA33BD7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VRF:                                               --</w:t>
      </w:r>
    </w:p>
    <w:p w14:paraId="403BAFB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Local address:                                     10.10.20.2</w:t>
      </w:r>
    </w:p>
    <w:p w14:paraId="4CD044F6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Remote address:                                    10.10.10.2</w:t>
      </w:r>
    </w:p>
    <w:p w14:paraId="6CF27086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Calculates checksums for outgoing GRE packets:     No</w:t>
      </w:r>
    </w:p>
    <w:p w14:paraId="2BD3B8BF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Requires that all input GRE packets were checksum: No</w:t>
      </w:r>
    </w:p>
    <w:p w14:paraId="746338CC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key:                                               --</w:t>
      </w:r>
    </w:p>
    <w:p w14:paraId="1D86D9E8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TTL:                                               18</w:t>
      </w:r>
    </w:p>
    <w:p w14:paraId="59624D0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DSCP:                                              Inherit</w:t>
      </w:r>
    </w:p>
    <w:p w14:paraId="2B32FFA2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MTU:                                               1500</w:t>
      </w:r>
    </w:p>
    <w:p w14:paraId="5E85B2C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Path MTU discovery:                                Enabled</w:t>
      </w:r>
    </w:p>
    <w:p w14:paraId="4A278C3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Don't fragment bit suppression:                    Disabled</w:t>
      </w:r>
    </w:p>
    <w:p w14:paraId="6A3A648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Security zone:                                     UNTRUST</w:t>
      </w:r>
    </w:p>
    <w:p w14:paraId="5D30883B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Multipoint mode:                                   Disabled</w:t>
      </w:r>
    </w:p>
    <w:p w14:paraId="29E727CF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Keepalive:</w:t>
      </w:r>
    </w:p>
    <w:p w14:paraId="23EF0B0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State:                                             Disabled</w:t>
      </w:r>
    </w:p>
    <w:p w14:paraId="248651A0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Timeout:                                           10</w:t>
      </w:r>
    </w:p>
    <w:p w14:paraId="4FF6314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Retries:                                           6</w:t>
      </w:r>
    </w:p>
    <w:p w14:paraId="32CE506F" w14:textId="77777777" w:rsidR="00543150" w:rsidRPr="004575D0" w:rsidRDefault="00543150" w:rsidP="00543150">
      <w:pPr>
        <w:shd w:val="clear" w:color="auto" w:fill="D0CECE" w:themeFill="background2" w:themeFillShade="E6"/>
        <w:rPr>
          <w:b/>
          <w:bCs/>
        </w:rPr>
      </w:pPr>
      <w:r w:rsidRPr="00543150">
        <w:rPr>
          <w:b/>
          <w:bCs/>
          <w:lang w:val="en-US"/>
        </w:rPr>
        <w:t xml:space="preserve">    Destination</w:t>
      </w:r>
      <w:r w:rsidRPr="004575D0">
        <w:rPr>
          <w:b/>
          <w:bCs/>
        </w:rPr>
        <w:t xml:space="preserve"> </w:t>
      </w:r>
      <w:r w:rsidRPr="00543150">
        <w:rPr>
          <w:b/>
          <w:bCs/>
          <w:lang w:val="en-US"/>
        </w:rPr>
        <w:t>address</w:t>
      </w:r>
      <w:r w:rsidRPr="004575D0">
        <w:rPr>
          <w:b/>
          <w:bCs/>
        </w:rPr>
        <w:t>:                               --</w:t>
      </w:r>
    </w:p>
    <w:p w14:paraId="79D988DD" w14:textId="4B94536B" w:rsidR="00D0361F" w:rsidRPr="00543150" w:rsidRDefault="00C160B3" w:rsidP="00543150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  <w:lang w:val="en-US"/>
        </w:rPr>
        <w:t>vesr-2</w:t>
      </w:r>
      <w:r w:rsidR="00543150" w:rsidRPr="004575D0">
        <w:rPr>
          <w:b/>
          <w:bCs/>
        </w:rPr>
        <w:t>#</w:t>
      </w:r>
    </w:p>
    <w:p w14:paraId="5592E53B" w14:textId="77777777" w:rsidR="00543150" w:rsidRPr="004575D0" w:rsidRDefault="00543150" w:rsidP="002D1723"/>
    <w:p w14:paraId="32692500" w14:textId="3704FE0C" w:rsidR="002D1723" w:rsidRDefault="002D1723" w:rsidP="002D1723">
      <w:r w:rsidRPr="00515DF2">
        <w:t xml:space="preserve">Счетчики входящих и отправленных пакетов можно посмотреть командой: </w:t>
      </w:r>
    </w:p>
    <w:p w14:paraId="11852FC8" w14:textId="77777777" w:rsidR="00D0361F" w:rsidRPr="00515DF2" w:rsidRDefault="00D0361F" w:rsidP="002D1723"/>
    <w:p w14:paraId="06BD3C3B" w14:textId="77777777" w:rsidR="002D1723" w:rsidRPr="004575D0" w:rsidRDefault="002D1723" w:rsidP="00D0361F">
      <w:pPr>
        <w:shd w:val="clear" w:color="auto" w:fill="D0CECE" w:themeFill="background2" w:themeFillShade="E6"/>
        <w:rPr>
          <w:b/>
          <w:bCs/>
          <w:lang w:val="en-US"/>
        </w:rPr>
      </w:pPr>
      <w:r w:rsidRPr="00D0361F">
        <w:rPr>
          <w:b/>
          <w:bCs/>
          <w:lang w:val="en-US"/>
        </w:rPr>
        <w:t>vesr-1</w:t>
      </w:r>
      <w:r w:rsidRPr="00515DF2">
        <w:rPr>
          <w:b/>
          <w:bCs/>
          <w:lang w:val="en-US"/>
        </w:rPr>
        <w:t xml:space="preserve"># show tunnels counters gre 10 </w:t>
      </w:r>
    </w:p>
    <w:p w14:paraId="5328C74E" w14:textId="77777777" w:rsidR="00D0361F" w:rsidRPr="004575D0" w:rsidRDefault="00D0361F" w:rsidP="002D1723">
      <w:pPr>
        <w:rPr>
          <w:lang w:val="en-US"/>
        </w:rPr>
      </w:pPr>
    </w:p>
    <w:p w14:paraId="24BC64FF" w14:textId="77777777" w:rsidR="002D1723" w:rsidRDefault="002D1723" w:rsidP="002D1723">
      <w:r w:rsidRPr="00515DF2">
        <w:t xml:space="preserve">Конфигурацию туннеля можно посмотреть командой: </w:t>
      </w:r>
    </w:p>
    <w:p w14:paraId="2AF4CD73" w14:textId="77777777" w:rsidR="00D0361F" w:rsidRPr="00515DF2" w:rsidRDefault="00D0361F" w:rsidP="002D1723"/>
    <w:p w14:paraId="6A7B6200" w14:textId="77777777" w:rsidR="002D1723" w:rsidRPr="004575D0" w:rsidRDefault="002D1723" w:rsidP="00D0361F">
      <w:pPr>
        <w:shd w:val="clear" w:color="auto" w:fill="D0CECE" w:themeFill="background2" w:themeFillShade="E6"/>
        <w:rPr>
          <w:b/>
          <w:bCs/>
          <w:lang w:val="en-US"/>
        </w:rPr>
      </w:pPr>
      <w:r w:rsidRPr="00D0361F">
        <w:rPr>
          <w:b/>
          <w:bCs/>
          <w:lang w:val="en-US"/>
        </w:rPr>
        <w:t>vesr-1</w:t>
      </w:r>
      <w:r w:rsidRPr="00515DF2">
        <w:rPr>
          <w:b/>
          <w:bCs/>
          <w:lang w:val="en-US"/>
        </w:rPr>
        <w:t xml:space="preserve"># show tunnels configuration gre 10 </w:t>
      </w:r>
    </w:p>
    <w:p w14:paraId="7DFBD502" w14:textId="77777777" w:rsidR="00D0361F" w:rsidRPr="004575D0" w:rsidRDefault="00D0361F" w:rsidP="002D1723">
      <w:pPr>
        <w:rPr>
          <w:lang w:val="en-US"/>
        </w:rPr>
      </w:pPr>
    </w:p>
    <w:p w14:paraId="1A6B9243" w14:textId="77777777" w:rsidR="002D1723" w:rsidRPr="00515DF2" w:rsidRDefault="002D1723" w:rsidP="002D1723">
      <w:r w:rsidRPr="00515DF2">
        <w:t xml:space="preserve">Настройка туннеля </w:t>
      </w:r>
      <w:r>
        <w:t>для удаленного филиала</w:t>
      </w:r>
      <w:r w:rsidRPr="00515DF2">
        <w:t xml:space="preserve"> производится аналогичным образом.   </w:t>
      </w:r>
    </w:p>
    <w:p w14:paraId="09523082" w14:textId="77777777" w:rsidR="0020618B" w:rsidRPr="004575D0" w:rsidRDefault="0020618B" w:rsidP="00515DF2"/>
    <w:p w14:paraId="79DFC49D" w14:textId="69D7CDB5" w:rsidR="00515DF2" w:rsidRDefault="00515DF2" w:rsidP="00515DF2">
      <w:r w:rsidRPr="00515DF2">
        <w:t xml:space="preserve">После  применения  настроек  трафик  будет  инкапсулироваться  в  туннель  и  отправляться партеру, независимо от наличия GRE-туннеля и правильности настроек с его стороны. </w:t>
      </w:r>
    </w:p>
    <w:p w14:paraId="66D0CFF0" w14:textId="77777777" w:rsidR="004575D0" w:rsidRDefault="004575D0" w:rsidP="004575D0">
      <w:r>
        <w:t>Проверяем работу туннеля:</w:t>
      </w:r>
    </w:p>
    <w:p w14:paraId="73C60CB7" w14:textId="77777777" w:rsidR="004575D0" w:rsidRDefault="004575D0" w:rsidP="004575D0"/>
    <w:p w14:paraId="0FE2C337" w14:textId="77777777" w:rsidR="004575D0" w:rsidRPr="004575D0" w:rsidRDefault="004575D0" w:rsidP="004575D0">
      <w:pPr>
        <w:shd w:val="clear" w:color="auto" w:fill="D0CECE" w:themeFill="background2" w:themeFillShade="E6"/>
        <w:rPr>
          <w:b/>
          <w:bCs/>
        </w:rPr>
      </w:pPr>
      <w:r w:rsidRPr="003A4AB2">
        <w:rPr>
          <w:b/>
          <w:bCs/>
          <w:lang w:val="en-US"/>
        </w:rPr>
        <w:t>PC</w:t>
      </w:r>
      <w:r w:rsidRPr="004575D0">
        <w:rPr>
          <w:b/>
          <w:bCs/>
        </w:rPr>
        <w:t xml:space="preserve">1&gt; </w:t>
      </w:r>
      <w:r w:rsidRPr="003A4AB2">
        <w:rPr>
          <w:b/>
          <w:bCs/>
          <w:lang w:val="en-US"/>
        </w:rPr>
        <w:t>ping</w:t>
      </w:r>
      <w:r w:rsidRPr="004575D0">
        <w:rPr>
          <w:b/>
          <w:bCs/>
        </w:rPr>
        <w:t xml:space="preserve"> 172.16.2.3 -</w:t>
      </w:r>
      <w:r w:rsidRPr="003A4AB2">
        <w:rPr>
          <w:b/>
          <w:bCs/>
          <w:lang w:val="en-US"/>
        </w:rPr>
        <w:t>c</w:t>
      </w:r>
      <w:r w:rsidRPr="004575D0">
        <w:rPr>
          <w:b/>
          <w:bCs/>
        </w:rPr>
        <w:t xml:space="preserve"> 3 -2</w:t>
      </w:r>
    </w:p>
    <w:p w14:paraId="0967DCD7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84 bytes from 172.16.2.3 udp_seq=1 ttl=62 time=3.470 ms</w:t>
      </w:r>
    </w:p>
    <w:p w14:paraId="708FDEFF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84 bytes from 172.16.2.3 udp_seq=2 ttl=62 time=9.277 ms</w:t>
      </w:r>
    </w:p>
    <w:p w14:paraId="5A6AD3FF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84 bytes from 172.16.2.3 udp_seq=3 ttl=62 time=7.031 ms</w:t>
      </w:r>
    </w:p>
    <w:p w14:paraId="4F53C51D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</w:p>
    <w:p w14:paraId="5BBDBD74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PC1&gt; trace 172.16.2.3</w:t>
      </w:r>
    </w:p>
    <w:p w14:paraId="1919F5C4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trace to 172.16.2.3, 8 hops max, press Ctrl+C to stop</w:t>
      </w:r>
    </w:p>
    <w:p w14:paraId="13F625E4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1   172.16.1.1   4.572 ms  2.129 ms  3.724 ms</w:t>
      </w:r>
    </w:p>
    <w:p w14:paraId="65184C74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2   192.168.100.2   6.968 ms  5.508 ms  4.352 ms</w:t>
      </w:r>
    </w:p>
    <w:p w14:paraId="7039F9EB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3   *172.16.2.3   5.147 ms (ICMP type:3, code:3, Destination port unreachable)</w:t>
      </w:r>
    </w:p>
    <w:p w14:paraId="7B35AF44" w14:textId="77777777" w:rsidR="004575D0" w:rsidRPr="003A4AB2" w:rsidRDefault="004575D0" w:rsidP="004575D0">
      <w:pPr>
        <w:rPr>
          <w:lang w:val="en-US"/>
        </w:rPr>
      </w:pPr>
    </w:p>
    <w:p w14:paraId="5591D07E" w14:textId="77777777" w:rsidR="004575D0" w:rsidRPr="004575D0" w:rsidRDefault="004575D0" w:rsidP="004575D0">
      <w:r>
        <w:rPr>
          <w:lang w:val="en-US"/>
        </w:rPr>
        <w:t>C</w:t>
      </w:r>
      <w:r w:rsidRPr="003A4AB2">
        <w:t xml:space="preserve"> </w:t>
      </w:r>
      <w:r>
        <w:rPr>
          <w:lang w:val="en-US"/>
        </w:rPr>
        <w:t>PC</w:t>
      </w:r>
      <w:r w:rsidRPr="003A4AB2">
        <w:t xml:space="preserve">1 </w:t>
      </w:r>
      <w:r>
        <w:t>пакеты проходят через туннель.</w:t>
      </w:r>
    </w:p>
    <w:p w14:paraId="55F8574D" w14:textId="77777777" w:rsidR="004575D0" w:rsidRPr="004575D0" w:rsidRDefault="004575D0" w:rsidP="004575D0"/>
    <w:p w14:paraId="333A0389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PC4&gt; ping 172.16.1.3 -c 3 -2</w:t>
      </w:r>
    </w:p>
    <w:p w14:paraId="53A65B16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84 bytes from 172.16.1.3 udp_seq=1 ttl=62 time=6.795 ms</w:t>
      </w:r>
    </w:p>
    <w:p w14:paraId="30013D4D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84 bytes from 172.16.1.3 udp_seq=2 ttl=62 time=8.171 ms</w:t>
      </w:r>
    </w:p>
    <w:p w14:paraId="3A997270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84 bytes from 172.16.1.3 udp_seq=3 ttl=62 time=6.030 ms</w:t>
      </w:r>
    </w:p>
    <w:p w14:paraId="2BC806C2" w14:textId="77777777" w:rsidR="004575D0" w:rsidRPr="003A4AB2" w:rsidRDefault="004575D0" w:rsidP="004575D0">
      <w:pPr>
        <w:rPr>
          <w:lang w:val="en-US"/>
        </w:rPr>
      </w:pPr>
    </w:p>
    <w:p w14:paraId="33B812AD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PC4&gt; trace 172.16.1.4</w:t>
      </w:r>
    </w:p>
    <w:p w14:paraId="37B1344A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trace to 172.16.1.4, 8 hops max, press Ctrl+C to stop</w:t>
      </w:r>
    </w:p>
    <w:p w14:paraId="242FD2A0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1   172.16.2.1   2.726 ms  3.173 ms  1.623 ms</w:t>
      </w:r>
    </w:p>
    <w:p w14:paraId="59B01280" w14:textId="77777777" w:rsidR="004575D0" w:rsidRPr="000B5028" w:rsidRDefault="004575D0" w:rsidP="004575D0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AEAAAA" w:themeFill="background2" w:themeFillShade="BF"/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 2   10.10.10.2   5.034 ms  3.442 ms  3.723 ms</w:t>
      </w:r>
    </w:p>
    <w:p w14:paraId="52C29230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3   *172.16.1.4   2.463 ms (ICMP type:3, code:3, Destination port unreachable)</w:t>
      </w:r>
    </w:p>
    <w:p w14:paraId="0D6F258A" w14:textId="77777777" w:rsidR="004575D0" w:rsidRDefault="004575D0" w:rsidP="004575D0">
      <w:pPr>
        <w:rPr>
          <w:lang w:val="en-US"/>
        </w:rPr>
      </w:pPr>
    </w:p>
    <w:p w14:paraId="7BFFDA66" w14:textId="77777777" w:rsidR="004575D0" w:rsidRDefault="004575D0" w:rsidP="004575D0">
      <w:r>
        <w:t xml:space="preserve">А вот с РС4 пакеты идут мимо тоннеля по физическому интерфесу </w:t>
      </w:r>
      <w:r>
        <w:rPr>
          <w:lang w:val="en-US"/>
        </w:rPr>
        <w:t>Gi</w:t>
      </w:r>
      <w:r w:rsidRPr="003A4AB2">
        <w:t xml:space="preserve">1/0/1 </w:t>
      </w:r>
      <w:r>
        <w:t>напрямую.</w:t>
      </w:r>
    </w:p>
    <w:p w14:paraId="216A6EE5" w14:textId="06FC399E" w:rsidR="004575D0" w:rsidRDefault="004575D0" w:rsidP="004575D0">
      <w:r>
        <w:t xml:space="preserve">Смотрим конфиг на виртуальном роутере </w:t>
      </w:r>
      <w:r w:rsidR="00C160B3">
        <w:rPr>
          <w:lang w:val="en-US"/>
        </w:rPr>
        <w:t>vesr</w:t>
      </w:r>
      <w:r w:rsidR="00C160B3" w:rsidRPr="00C160B3">
        <w:t>-2</w:t>
      </w:r>
      <w:r w:rsidRPr="003A4AB2">
        <w:t xml:space="preserve"> </w:t>
      </w:r>
      <w:r>
        <w:t>в части трансляции исходящих адресов пакетов:</w:t>
      </w:r>
    </w:p>
    <w:p w14:paraId="0B2D1A24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nat source</w:t>
      </w:r>
    </w:p>
    <w:p w14:paraId="5C508D7A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pool WAN</w:t>
      </w:r>
    </w:p>
    <w:p w14:paraId="19505637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  ip address-range 10.10.20.2</w:t>
      </w:r>
    </w:p>
    <w:p w14:paraId="3A084E1A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exit</w:t>
      </w:r>
    </w:p>
    <w:p w14:paraId="6BA91847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ruleset SNAT</w:t>
      </w:r>
    </w:p>
    <w:p w14:paraId="51155E05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  to zone UNTRUST</w:t>
      </w:r>
    </w:p>
    <w:p w14:paraId="3BC4B3F8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  rule 1</w:t>
      </w:r>
    </w:p>
    <w:p w14:paraId="0438F5E2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    match source-address object-group LAN_NETWORK</w:t>
      </w:r>
    </w:p>
    <w:p w14:paraId="183D88D7" w14:textId="77777777" w:rsidR="004575D0" w:rsidRPr="003A4AB2" w:rsidRDefault="004575D0" w:rsidP="004575D0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      action source-nat pool WAN</w:t>
      </w:r>
    </w:p>
    <w:p w14:paraId="0BB75A41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    enable</w:t>
      </w:r>
    </w:p>
    <w:p w14:paraId="140E214B" w14:textId="77777777" w:rsidR="004575D0" w:rsidRPr="003A4AB2" w:rsidRDefault="004575D0" w:rsidP="004575D0">
      <w:r w:rsidRPr="003A4AB2">
        <w:rPr>
          <w:lang w:val="en-US"/>
        </w:rPr>
        <w:t>    exit</w:t>
      </w:r>
    </w:p>
    <w:p w14:paraId="7D1FFE21" w14:textId="77777777" w:rsidR="004575D0" w:rsidRPr="003A4AB2" w:rsidRDefault="004575D0" w:rsidP="004575D0">
      <w:r w:rsidRPr="003A4AB2">
        <w:rPr>
          <w:lang w:val="en-US"/>
        </w:rPr>
        <w:t> </w:t>
      </w:r>
      <w:r w:rsidRPr="003A4AB2">
        <w:t xml:space="preserve"> </w:t>
      </w:r>
      <w:r w:rsidRPr="003A4AB2">
        <w:rPr>
          <w:lang w:val="en-US"/>
        </w:rPr>
        <w:t>exit</w:t>
      </w:r>
    </w:p>
    <w:p w14:paraId="4F65278E" w14:textId="77777777" w:rsidR="004575D0" w:rsidRPr="003A4AB2" w:rsidRDefault="004575D0" w:rsidP="004575D0">
      <w:r w:rsidRPr="003A4AB2">
        <w:rPr>
          <w:lang w:val="en-US"/>
        </w:rPr>
        <w:t>exit</w:t>
      </w:r>
    </w:p>
    <w:p w14:paraId="76AB5E41" w14:textId="77777777" w:rsidR="004575D0" w:rsidRPr="004575D0" w:rsidRDefault="004575D0" w:rsidP="004575D0"/>
    <w:p w14:paraId="274BE47E" w14:textId="77777777" w:rsidR="004575D0" w:rsidRPr="003A4AB2" w:rsidRDefault="004575D0" w:rsidP="004575D0">
      <w:r>
        <w:t>Ошибка</w:t>
      </w:r>
      <w:r w:rsidRPr="003A4AB2">
        <w:t xml:space="preserve"> </w:t>
      </w:r>
      <w:r>
        <w:t>выделена рамкой и жирным шрифтом.</w:t>
      </w:r>
    </w:p>
    <w:p w14:paraId="25897970" w14:textId="77777777" w:rsidR="004575D0" w:rsidRPr="003A4AB2" w:rsidRDefault="004575D0" w:rsidP="004575D0">
      <w:pPr>
        <w:rPr>
          <w:b/>
          <w:bCs/>
        </w:rPr>
      </w:pPr>
    </w:p>
    <w:p w14:paraId="260471FD" w14:textId="77777777" w:rsidR="004575D0" w:rsidRPr="00C5659A" w:rsidRDefault="004575D0" w:rsidP="004575D0">
      <w:pPr>
        <w:rPr>
          <w:b/>
          <w:bCs/>
        </w:rPr>
      </w:pPr>
      <w:r w:rsidRPr="00C5659A">
        <w:rPr>
          <w:b/>
          <w:bCs/>
        </w:rPr>
        <w:t>Причина неправильной работы</w:t>
      </w:r>
    </w:p>
    <w:p w14:paraId="1395C883" w14:textId="77777777" w:rsidR="004575D0" w:rsidRPr="00C5659A" w:rsidRDefault="004575D0" w:rsidP="004575D0">
      <w:pPr>
        <w:rPr>
          <w:b/>
          <w:bCs/>
        </w:rPr>
      </w:pPr>
      <w:r w:rsidRPr="00C5659A">
        <w:rPr>
          <w:b/>
          <w:bCs/>
        </w:rPr>
        <w:t>Применение </w:t>
      </w:r>
    </w:p>
    <w:p w14:paraId="7439F5A5" w14:textId="77777777" w:rsidR="004575D0" w:rsidRPr="00C5659A" w:rsidRDefault="004575D0" w:rsidP="004575D0">
      <w:r w:rsidRPr="00C5659A">
        <w:rPr>
          <w:b/>
          <w:bCs/>
        </w:rPr>
        <w:t>action source-nat pool WAN</w:t>
      </w:r>
    </w:p>
    <w:p w14:paraId="6E91B3A6" w14:textId="77777777" w:rsidR="004575D0" w:rsidRPr="00C5659A" w:rsidRDefault="004575D0" w:rsidP="004575D0">
      <w:r w:rsidRPr="00C5659A">
        <w:rPr>
          <w:b/>
          <w:bCs/>
        </w:rPr>
        <w:t> может привести к неправильной работе туннеля GRE</w:t>
      </w:r>
      <w:r w:rsidRPr="00C5659A">
        <w:t>, потому что </w:t>
      </w:r>
      <w:r w:rsidRPr="00C5659A">
        <w:rPr>
          <w:b/>
          <w:bCs/>
        </w:rPr>
        <w:t>туннель GRE использует для передачи трафика свой собственный интерфейс</w:t>
      </w:r>
      <w:r w:rsidRPr="00C5659A">
        <w:t>, а правило NAT, привязанное к исходящему интерфейсу, не соответствует туннелированному пакету. </w:t>
      </w:r>
      <w:hyperlink r:id="rId145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66A5D91E" w14:textId="77777777" w:rsidR="004575D0" w:rsidRPr="00C5659A" w:rsidRDefault="004575D0" w:rsidP="004575D0">
      <w:r w:rsidRPr="00C5659A">
        <w:t>Это происходит из-за того, что туннель создаёт новый пакет с адресами внешнего туннеля, а правило NAT, привязанное к исходящему интерфейсу, не учитывает это преобразование. В результате туннель не получает трафик, предназначенный для него, и не может корректно работать. </w:t>
      </w:r>
      <w:hyperlink r:id="rId146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038750CF" w14:textId="77777777" w:rsidR="004575D0" w:rsidRPr="00C5659A" w:rsidRDefault="004575D0" w:rsidP="004575D0">
      <w:r w:rsidRPr="00C5659A">
        <w:t>Чтобы решить проблему, нужно изменить настройку NAT: использовать </w:t>
      </w:r>
    </w:p>
    <w:p w14:paraId="7933C0CE" w14:textId="77777777" w:rsidR="004575D0" w:rsidRPr="00C5659A" w:rsidRDefault="004575D0" w:rsidP="004575D0">
      <w:r w:rsidRPr="00C5659A">
        <w:t>action source-nat interface</w:t>
      </w:r>
    </w:p>
    <w:p w14:paraId="51789419" w14:textId="77777777" w:rsidR="004575D0" w:rsidRPr="00C5659A" w:rsidRDefault="004575D0" w:rsidP="004575D0">
      <w:r w:rsidRPr="00C5659A">
        <w:t> для преобразования IP-адреса отправителя на адрес туннельного интерфейса, а </w:t>
      </w:r>
    </w:p>
    <w:p w14:paraId="19D66744" w14:textId="77777777" w:rsidR="004575D0" w:rsidRPr="00C5659A" w:rsidRDefault="004575D0" w:rsidP="004575D0">
      <w:r w:rsidRPr="00C5659A">
        <w:t>action source-nat pool WAN</w:t>
      </w:r>
    </w:p>
    <w:p w14:paraId="5144498F" w14:textId="77777777" w:rsidR="004575D0" w:rsidRPr="00C5659A" w:rsidRDefault="004575D0" w:rsidP="004575D0">
      <w:r w:rsidRPr="00C5659A">
        <w:t> — для выбора IP-адреса из пользовательского пула. </w:t>
      </w:r>
      <w:hyperlink r:id="rId147" w:tgtFrame="_blank" w:history="1">
        <w:r w:rsidRPr="00C5659A">
          <w:rPr>
            <w:rStyle w:val="a7"/>
            <w:rFonts w:asciiTheme="minorHAnsi" w:hAnsiTheme="minorHAnsi" w:cstheme="minorBidi"/>
          </w:rPr>
          <w:t>docs.eltex-co.ru</w:t>
        </w:r>
      </w:hyperlink>
      <w:hyperlink r:id="rId148" w:tgtFrame="_blank" w:history="1">
        <w:r w:rsidRPr="00C5659A">
          <w:rPr>
            <w:rStyle w:val="a7"/>
            <w:rFonts w:asciiTheme="minorHAnsi" w:hAnsiTheme="minorHAnsi" w:cstheme="minorBidi"/>
          </w:rPr>
          <w:t>juniper.net</w:t>
        </w:r>
      </w:hyperlink>
      <w:hyperlink r:id="rId149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43C6D315" w14:textId="77777777" w:rsidR="004575D0" w:rsidRDefault="004575D0" w:rsidP="004575D0"/>
    <w:p w14:paraId="3D9CA831" w14:textId="77777777" w:rsidR="004575D0" w:rsidRPr="00515DF2" w:rsidRDefault="004575D0" w:rsidP="004575D0">
      <w:r>
        <w:t>Исправляем на :</w:t>
      </w:r>
    </w:p>
    <w:p w14:paraId="3DED384B" w14:textId="77777777" w:rsidR="004575D0" w:rsidRDefault="004575D0" w:rsidP="004575D0"/>
    <w:p w14:paraId="50955C94" w14:textId="77777777" w:rsidR="004575D0" w:rsidRPr="000B5028" w:rsidRDefault="004575D0" w:rsidP="004575D0">
      <w:r w:rsidRPr="000B5028">
        <w:rPr>
          <w:lang w:val="en-US"/>
        </w:rPr>
        <w:t>nat</w:t>
      </w:r>
      <w:r w:rsidRPr="000B5028">
        <w:t xml:space="preserve"> </w:t>
      </w:r>
      <w:r w:rsidRPr="000B5028">
        <w:rPr>
          <w:lang w:val="en-US"/>
        </w:rPr>
        <w:t>source</w:t>
      </w:r>
    </w:p>
    <w:p w14:paraId="0D0D709C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</w:t>
      </w:r>
      <w:r w:rsidRPr="000B5028">
        <w:t xml:space="preserve"> </w:t>
      </w:r>
      <w:r w:rsidRPr="000B5028">
        <w:rPr>
          <w:lang w:val="en-US"/>
        </w:rPr>
        <w:t>pool WAN</w:t>
      </w:r>
    </w:p>
    <w:p w14:paraId="57A5D827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ip address-range 10.10.20.2</w:t>
      </w:r>
    </w:p>
    <w:p w14:paraId="106234F3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exit</w:t>
      </w:r>
    </w:p>
    <w:p w14:paraId="22960D85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ruleset SNAT</w:t>
      </w:r>
    </w:p>
    <w:p w14:paraId="7191667A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to zone UNTRUST</w:t>
      </w:r>
    </w:p>
    <w:p w14:paraId="72155B3E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rule 1</w:t>
      </w:r>
    </w:p>
    <w:p w14:paraId="385A3C5B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  match source-address object-group LAN_NETWORK</w:t>
      </w:r>
    </w:p>
    <w:p w14:paraId="78CA3902" w14:textId="77777777" w:rsidR="004575D0" w:rsidRPr="000B5028" w:rsidRDefault="004575D0" w:rsidP="004575D0">
      <w:pPr>
        <w:pBdr>
          <w:top w:val="single" w:sz="18" w:space="1" w:color="70AD47" w:themeColor="accent6"/>
          <w:left w:val="single" w:sz="18" w:space="4" w:color="70AD47" w:themeColor="accent6"/>
          <w:bottom w:val="single" w:sz="18" w:space="1" w:color="70AD47" w:themeColor="accent6"/>
          <w:right w:val="single" w:sz="18" w:space="4" w:color="70AD47" w:themeColor="accent6"/>
        </w:pBdr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      </w:t>
      </w:r>
      <w:r w:rsidRPr="00C5659A">
        <w:rPr>
          <w:b/>
          <w:bCs/>
          <w:lang w:val="en-US"/>
        </w:rPr>
        <w:t>action source-nat interface</w:t>
      </w:r>
    </w:p>
    <w:p w14:paraId="00FA0CA6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  enable</w:t>
      </w:r>
    </w:p>
    <w:p w14:paraId="13C3E6CB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exit</w:t>
      </w:r>
    </w:p>
    <w:p w14:paraId="5D79ACD9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exit</w:t>
      </w:r>
    </w:p>
    <w:p w14:paraId="1FE8E187" w14:textId="77777777" w:rsidR="004575D0" w:rsidRPr="004575D0" w:rsidRDefault="004575D0" w:rsidP="004575D0">
      <w:pPr>
        <w:rPr>
          <w:lang w:val="en-US"/>
        </w:rPr>
      </w:pPr>
      <w:r w:rsidRPr="000B5028">
        <w:rPr>
          <w:lang w:val="en-US"/>
        </w:rPr>
        <w:t>exit</w:t>
      </w:r>
    </w:p>
    <w:p w14:paraId="4420CE5C" w14:textId="77777777" w:rsidR="004575D0" w:rsidRPr="000B5028" w:rsidRDefault="004575D0" w:rsidP="004575D0">
      <w:pPr>
        <w:rPr>
          <w:lang w:val="en-US"/>
        </w:rPr>
      </w:pPr>
    </w:p>
    <w:p w14:paraId="399982DA" w14:textId="77777777" w:rsidR="004575D0" w:rsidRPr="000B5028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>PC4&gt; trace 172.16.1.3</w:t>
      </w:r>
    </w:p>
    <w:p w14:paraId="513DC075" w14:textId="77777777" w:rsidR="004575D0" w:rsidRPr="000B5028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>trace to 172.16.1.3, 8 hops max, press Ctrl+C to stop</w:t>
      </w:r>
    </w:p>
    <w:p w14:paraId="490D2B7C" w14:textId="77777777" w:rsidR="004575D0" w:rsidRPr="000B5028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 1   172.16.2.1   1.045 ms  2.672 ms  3.200 ms</w:t>
      </w:r>
    </w:p>
    <w:p w14:paraId="194A0BDE" w14:textId="77777777" w:rsidR="004575D0" w:rsidRPr="000B5028" w:rsidRDefault="004575D0" w:rsidP="004575D0">
      <w:pPr>
        <w:pBdr>
          <w:top w:val="single" w:sz="18" w:space="1" w:color="70AD47" w:themeColor="accent6"/>
          <w:left w:val="single" w:sz="18" w:space="4" w:color="70AD47" w:themeColor="accent6"/>
          <w:bottom w:val="single" w:sz="18" w:space="1" w:color="70AD47" w:themeColor="accent6"/>
          <w:right w:val="single" w:sz="18" w:space="4" w:color="70AD47" w:themeColor="accent6"/>
        </w:pBd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 2   192.168.100.1   5.909 ms  1.622 ms  3.208 ms</w:t>
      </w:r>
    </w:p>
    <w:p w14:paraId="48B5F2A1" w14:textId="77777777" w:rsidR="004575D0" w:rsidRPr="000B5028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 3   *172.16.1.3   4.540 ms (ICMP type:3, code:3, Destination port unreachable)</w:t>
      </w:r>
    </w:p>
    <w:p w14:paraId="0729E00F" w14:textId="77777777" w:rsidR="004575D0" w:rsidRPr="000B5028" w:rsidRDefault="004575D0" w:rsidP="004575D0">
      <w:pPr>
        <w:rPr>
          <w:lang w:val="en-US"/>
        </w:rPr>
      </w:pPr>
    </w:p>
    <w:p w14:paraId="6C85638F" w14:textId="77777777" w:rsidR="004575D0" w:rsidRDefault="004575D0" w:rsidP="004575D0">
      <w:r>
        <w:t>Теперь все работает как надо.</w:t>
      </w:r>
    </w:p>
    <w:p w14:paraId="5449430F" w14:textId="77777777" w:rsidR="004575D0" w:rsidRDefault="004575D0" w:rsidP="004575D0"/>
    <w:p w14:paraId="5960A052" w14:textId="09D540FD" w:rsidR="00515DF2" w:rsidRPr="004575D0" w:rsidRDefault="00D0361F" w:rsidP="00D0361F">
      <w:r>
        <w:t xml:space="preserve">Настройка </w:t>
      </w:r>
      <w:r>
        <w:rPr>
          <w:lang w:val="en-US"/>
        </w:rPr>
        <w:t>IPSEC</w:t>
      </w:r>
      <w:r w:rsidRPr="004575D0">
        <w:t>:</w:t>
      </w:r>
    </w:p>
    <w:p w14:paraId="2714EBFF" w14:textId="77777777" w:rsidR="00BB6323" w:rsidRDefault="00BB6323" w:rsidP="00BB6323"/>
    <w:p w14:paraId="00D6B724" w14:textId="77777777" w:rsidR="007B3AC2" w:rsidRPr="00C160B3" w:rsidRDefault="007B3AC2" w:rsidP="00D0361F">
      <w:r w:rsidRPr="007B3AC2">
        <w:t>Создадим профиль протокола IKE. В профиле укажем группу Диффи-Хэллмана 2, алгоритм шифрования AES 128 bit, алгоритм аутентификации MD5. Данные параметры безопасности используются для защиты IKE-соединения:</w:t>
      </w:r>
    </w:p>
    <w:p w14:paraId="77DDEE1D" w14:textId="77777777" w:rsidR="00C160B3" w:rsidRPr="00C160B3" w:rsidRDefault="00C160B3" w:rsidP="00D0361F"/>
    <w:p w14:paraId="483C9EA5" w14:textId="156FD34F" w:rsidR="007B3AC2" w:rsidRPr="00C160B3" w:rsidRDefault="00C160B3" w:rsidP="00D0361F">
      <w:r>
        <w:rPr>
          <w:lang w:val="en-US"/>
        </w:rPr>
        <w:t>vesr</w:t>
      </w:r>
      <w:r w:rsidRPr="00C160B3">
        <w:t>-1</w:t>
      </w:r>
      <w:r w:rsidR="007B3AC2" w:rsidRPr="00C160B3">
        <w:t xml:space="preserve">| </w:t>
      </w:r>
      <w:r>
        <w:rPr>
          <w:lang w:val="en-US"/>
        </w:rPr>
        <w:t>vesr-2</w:t>
      </w:r>
    </w:p>
    <w:p w14:paraId="530245E7" w14:textId="77777777" w:rsidR="00C160B3" w:rsidRPr="00C160B3" w:rsidRDefault="00C160B3" w:rsidP="00D0361F"/>
    <w:p w14:paraId="63FB80A5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security ike proposal ike_prop1</w:t>
      </w:r>
    </w:p>
    <w:p w14:paraId="42833799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authentication algorithm md5</w:t>
      </w:r>
    </w:p>
    <w:p w14:paraId="3EF8B383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encryption algorithm aes128</w:t>
      </w:r>
    </w:p>
    <w:p w14:paraId="660B74A4" w14:textId="77777777" w:rsidR="007B3AC2" w:rsidRPr="007B3AC2" w:rsidRDefault="007B3AC2" w:rsidP="007B3AC2">
      <w:r w:rsidRPr="004575D0">
        <w:rPr>
          <w:lang w:val="en-US"/>
        </w:rPr>
        <w:t xml:space="preserve">  </w:t>
      </w:r>
      <w:r w:rsidRPr="007B3AC2">
        <w:t>dh-group 2</w:t>
      </w:r>
    </w:p>
    <w:p w14:paraId="60869F6D" w14:textId="77777777" w:rsidR="007B3AC2" w:rsidRDefault="007B3AC2" w:rsidP="007B3AC2">
      <w:pPr>
        <w:rPr>
          <w:lang w:val="en-US"/>
        </w:rPr>
      </w:pPr>
      <w:r w:rsidRPr="007B3AC2">
        <w:t>exit</w:t>
      </w:r>
    </w:p>
    <w:p w14:paraId="08629E1B" w14:textId="77777777" w:rsidR="00C160B3" w:rsidRPr="00C160B3" w:rsidRDefault="00C160B3" w:rsidP="007B3AC2">
      <w:pPr>
        <w:rPr>
          <w:lang w:val="en-US"/>
        </w:rPr>
      </w:pPr>
    </w:p>
    <w:p w14:paraId="279F0F5C" w14:textId="3AC741D3" w:rsidR="007B3AC2" w:rsidRPr="007B3AC2" w:rsidRDefault="007B3AC2" w:rsidP="00D0361F">
      <w:r w:rsidRPr="007B3AC2">
        <w:t>Создадим политику протокола IKE. В политике указывается список профилей протокола IKE, по которым могут согласовываться узлы и ключ аутентификации:</w:t>
      </w:r>
    </w:p>
    <w:p w14:paraId="2A3E5731" w14:textId="77777777" w:rsidR="00C160B3" w:rsidRDefault="00C160B3" w:rsidP="00D0361F">
      <w:pPr>
        <w:rPr>
          <w:lang w:val="en-US"/>
        </w:rPr>
      </w:pPr>
    </w:p>
    <w:p w14:paraId="1C1D1271" w14:textId="7DAE7EAB" w:rsidR="007B3AC2" w:rsidRDefault="00C160B3" w:rsidP="00D0361F">
      <w:pPr>
        <w:rPr>
          <w:lang w:val="en-US"/>
        </w:rPr>
      </w:pPr>
      <w:r>
        <w:rPr>
          <w:lang w:val="en-US"/>
        </w:rPr>
        <w:t>vesr-1</w:t>
      </w:r>
      <w:r w:rsidR="007B3AC2" w:rsidRPr="004575D0">
        <w:rPr>
          <w:lang w:val="en-US"/>
        </w:rPr>
        <w:t xml:space="preserve">| </w:t>
      </w:r>
      <w:r>
        <w:rPr>
          <w:lang w:val="en-US"/>
        </w:rPr>
        <w:t>vesr-2</w:t>
      </w:r>
    </w:p>
    <w:p w14:paraId="05BE7D01" w14:textId="77777777" w:rsidR="00C160B3" w:rsidRPr="004575D0" w:rsidRDefault="00C160B3" w:rsidP="00D0361F">
      <w:pPr>
        <w:rPr>
          <w:lang w:val="en-US"/>
        </w:rPr>
      </w:pPr>
    </w:p>
    <w:p w14:paraId="5510660E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security ike policy ike_pol1</w:t>
      </w:r>
    </w:p>
    <w:p w14:paraId="7128089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pre-shared-key ascii-text P@ssw0rd</w:t>
      </w:r>
    </w:p>
    <w:p w14:paraId="27DD8894" w14:textId="77777777" w:rsidR="007B3AC2" w:rsidRPr="004575D0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</w:t>
      </w:r>
      <w:r w:rsidRPr="004575D0">
        <w:rPr>
          <w:lang w:val="en-US"/>
        </w:rPr>
        <w:t>proposal ike_prop1</w:t>
      </w:r>
    </w:p>
    <w:p w14:paraId="78CD70CD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exit</w:t>
      </w:r>
    </w:p>
    <w:p w14:paraId="17F71A09" w14:textId="77777777" w:rsidR="00C160B3" w:rsidRDefault="00C160B3" w:rsidP="00C160B3">
      <w:pPr>
        <w:rPr>
          <w:lang w:val="en-US"/>
        </w:rPr>
      </w:pPr>
    </w:p>
    <w:p w14:paraId="7C6D5CE8" w14:textId="695C60B6" w:rsidR="007B3AC2" w:rsidRDefault="007B3AC2" w:rsidP="00C160B3">
      <w:pPr>
        <w:rPr>
          <w:lang w:val="en-US"/>
        </w:rPr>
      </w:pPr>
      <w:r w:rsidRPr="007B3AC2">
        <w:t>Создадим</w:t>
      </w:r>
      <w:r w:rsidRPr="004575D0">
        <w:rPr>
          <w:lang w:val="en-US"/>
        </w:rPr>
        <w:t xml:space="preserve"> </w:t>
      </w:r>
      <w:r w:rsidRPr="007B3AC2">
        <w:t>шлюз</w:t>
      </w:r>
      <w:r w:rsidRPr="004575D0">
        <w:rPr>
          <w:lang w:val="en-US"/>
        </w:rPr>
        <w:t xml:space="preserve"> </w:t>
      </w:r>
      <w:r w:rsidRPr="007B3AC2">
        <w:t>протокола</w:t>
      </w:r>
      <w:r w:rsidRPr="004575D0">
        <w:rPr>
          <w:lang w:val="en-US"/>
        </w:rPr>
        <w:t xml:space="preserve"> IKE. </w:t>
      </w:r>
      <w:r w:rsidRPr="007B3AC2">
        <w:t>В данном профиле указывается GRE-туннель, политика, версия протокола и режим перенаправления трафика в туннель:</w:t>
      </w:r>
    </w:p>
    <w:p w14:paraId="6BDEB10C" w14:textId="77777777" w:rsidR="00C160B3" w:rsidRPr="00C160B3" w:rsidRDefault="00C160B3" w:rsidP="00D0361F">
      <w:pPr>
        <w:rPr>
          <w:lang w:val="en-US"/>
        </w:rPr>
      </w:pPr>
    </w:p>
    <w:p w14:paraId="0A923AFA" w14:textId="0944D3B8" w:rsidR="007B3AC2" w:rsidRDefault="00C160B3" w:rsidP="00D0361F">
      <w:pPr>
        <w:rPr>
          <w:lang w:val="en-US"/>
        </w:rPr>
      </w:pPr>
      <w:r>
        <w:rPr>
          <w:lang w:val="en-US"/>
        </w:rPr>
        <w:t>vesr-1</w:t>
      </w:r>
    </w:p>
    <w:p w14:paraId="78146744" w14:textId="77777777" w:rsidR="00C160B3" w:rsidRPr="004575D0" w:rsidRDefault="00C160B3" w:rsidP="00D0361F">
      <w:pPr>
        <w:rPr>
          <w:lang w:val="en-US"/>
        </w:rPr>
      </w:pPr>
    </w:p>
    <w:p w14:paraId="7770F2CB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security ike gateway ike_gw1</w:t>
      </w:r>
    </w:p>
    <w:p w14:paraId="431F544D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ike-policy ike_pol1</w:t>
      </w:r>
    </w:p>
    <w:p w14:paraId="23F1DFDF" w14:textId="737961F5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local address </w:t>
      </w:r>
      <w:r w:rsidR="0081154B">
        <w:rPr>
          <w:lang w:val="en-US"/>
        </w:rPr>
        <w:t>10.10.10.2</w:t>
      </w:r>
    </w:p>
    <w:p w14:paraId="112635F2" w14:textId="7FB1CF9B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local network </w:t>
      </w:r>
      <w:r w:rsidR="0081154B">
        <w:rPr>
          <w:lang w:val="en-US"/>
        </w:rPr>
        <w:t>10.10.10.2</w:t>
      </w:r>
      <w:r w:rsidRPr="004575D0">
        <w:rPr>
          <w:lang w:val="en-US"/>
        </w:rPr>
        <w:t xml:space="preserve">/32 protocol gre </w:t>
      </w:r>
    </w:p>
    <w:p w14:paraId="01F046C8" w14:textId="0599CEA8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remote address </w:t>
      </w:r>
      <w:r w:rsidR="0081154B">
        <w:rPr>
          <w:lang w:val="en-US"/>
        </w:rPr>
        <w:t>10.10.20.2</w:t>
      </w:r>
    </w:p>
    <w:p w14:paraId="79D80D2B" w14:textId="3A5D7D86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remote network </w:t>
      </w:r>
      <w:r w:rsidR="0081154B">
        <w:rPr>
          <w:lang w:val="en-US"/>
        </w:rPr>
        <w:t>10.10.20.2</w:t>
      </w:r>
      <w:r w:rsidRPr="004575D0">
        <w:rPr>
          <w:lang w:val="en-US"/>
        </w:rPr>
        <w:t xml:space="preserve">/32 protocol gre </w:t>
      </w:r>
    </w:p>
    <w:p w14:paraId="707E1266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mode policy-based</w:t>
      </w:r>
    </w:p>
    <w:p w14:paraId="2F94B37D" w14:textId="77777777" w:rsidR="007B3AC2" w:rsidRDefault="007B3AC2" w:rsidP="007B3AC2">
      <w:pPr>
        <w:rPr>
          <w:lang w:val="en-US"/>
        </w:rPr>
      </w:pPr>
      <w:r w:rsidRPr="004575D0">
        <w:rPr>
          <w:lang w:val="en-US"/>
        </w:rPr>
        <w:t>exit</w:t>
      </w:r>
    </w:p>
    <w:p w14:paraId="14F9E2F6" w14:textId="77777777" w:rsidR="00C160B3" w:rsidRPr="004575D0" w:rsidRDefault="00C160B3" w:rsidP="007B3AC2">
      <w:pPr>
        <w:rPr>
          <w:lang w:val="en-US"/>
        </w:rPr>
      </w:pPr>
    </w:p>
    <w:p w14:paraId="76B6938E" w14:textId="7AFBE88C" w:rsidR="007B3AC2" w:rsidRDefault="00C160B3" w:rsidP="00D0361F">
      <w:pPr>
        <w:rPr>
          <w:lang w:val="en-US"/>
        </w:rPr>
      </w:pPr>
      <w:r>
        <w:rPr>
          <w:lang w:val="en-US"/>
        </w:rPr>
        <w:t>vesr-2</w:t>
      </w:r>
    </w:p>
    <w:p w14:paraId="6C32F444" w14:textId="77777777" w:rsidR="00C160B3" w:rsidRPr="004575D0" w:rsidRDefault="00C160B3" w:rsidP="00D0361F">
      <w:pPr>
        <w:rPr>
          <w:lang w:val="en-US"/>
        </w:rPr>
      </w:pPr>
    </w:p>
    <w:p w14:paraId="38687FF5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security ike gateway ike_gw1</w:t>
      </w:r>
    </w:p>
    <w:p w14:paraId="1C01B113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ike-policy ike_pol1</w:t>
      </w:r>
    </w:p>
    <w:p w14:paraId="07F2DBEE" w14:textId="7201FEAE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local address </w:t>
      </w:r>
      <w:r w:rsidR="0081154B">
        <w:rPr>
          <w:lang w:val="en-US"/>
        </w:rPr>
        <w:t>10.10.20.2</w:t>
      </w:r>
    </w:p>
    <w:p w14:paraId="0AEBEB84" w14:textId="4120614F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local network </w:t>
      </w:r>
      <w:r w:rsidR="0081154B">
        <w:rPr>
          <w:lang w:val="en-US"/>
        </w:rPr>
        <w:t>10.10.20.2</w:t>
      </w:r>
      <w:r w:rsidRPr="004575D0">
        <w:rPr>
          <w:lang w:val="en-US"/>
        </w:rPr>
        <w:t xml:space="preserve">/32 protocol gre </w:t>
      </w:r>
    </w:p>
    <w:p w14:paraId="17B6E752" w14:textId="50C172DB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remote address </w:t>
      </w:r>
      <w:r w:rsidR="0081154B">
        <w:rPr>
          <w:lang w:val="en-US"/>
        </w:rPr>
        <w:t>10.10.10.2</w:t>
      </w:r>
    </w:p>
    <w:p w14:paraId="5ED4E963" w14:textId="0BD0BCD2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remote network </w:t>
      </w:r>
      <w:r w:rsidR="0081154B">
        <w:rPr>
          <w:lang w:val="en-US"/>
        </w:rPr>
        <w:t>10.10.10.2</w:t>
      </w:r>
      <w:r w:rsidRPr="004575D0">
        <w:rPr>
          <w:lang w:val="en-US"/>
        </w:rPr>
        <w:t xml:space="preserve">/32 protocol gre </w:t>
      </w:r>
    </w:p>
    <w:p w14:paraId="290A6870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mode policy-based</w:t>
      </w:r>
    </w:p>
    <w:p w14:paraId="0F5552A1" w14:textId="77777777" w:rsidR="007B3AC2" w:rsidRPr="007B3AC2" w:rsidRDefault="007B3AC2" w:rsidP="007B3AC2">
      <w:r w:rsidRPr="007B3AC2">
        <w:t>exit</w:t>
      </w:r>
    </w:p>
    <w:p w14:paraId="7D21B0A8" w14:textId="77777777" w:rsidR="00C160B3" w:rsidRDefault="00C160B3" w:rsidP="00D0361F">
      <w:pPr>
        <w:rPr>
          <w:lang w:val="en-US"/>
        </w:rPr>
      </w:pPr>
    </w:p>
    <w:p w14:paraId="574F97F8" w14:textId="546F761A" w:rsidR="007B3AC2" w:rsidRPr="007B3AC2" w:rsidRDefault="007B3AC2" w:rsidP="00D0361F">
      <w:r w:rsidRPr="007B3AC2">
        <w:t>Создадим профиль параметров безопасности для IPsec-туннеля. В профиле укажем группу Диффи-Хэллмана 2, алгоритм шифрования AES 128 bit, алгоритм аутентификации MD5. Данные параметры безопасности используются для защиты IPsec-туннеля:</w:t>
      </w:r>
    </w:p>
    <w:p w14:paraId="2385E8C0" w14:textId="24A08437" w:rsidR="007B3AC2" w:rsidRDefault="00C160B3" w:rsidP="00D0361F">
      <w:pPr>
        <w:rPr>
          <w:lang w:val="en-US"/>
        </w:rPr>
      </w:pPr>
      <w:r>
        <w:rPr>
          <w:lang w:val="en-US"/>
        </w:rPr>
        <w:t>vesr</w:t>
      </w:r>
      <w:r w:rsidRPr="00C160B3">
        <w:t>-1</w:t>
      </w:r>
      <w:r w:rsidR="007B3AC2" w:rsidRPr="00C160B3">
        <w:t xml:space="preserve">| </w:t>
      </w:r>
      <w:r>
        <w:rPr>
          <w:lang w:val="en-US"/>
        </w:rPr>
        <w:t>vesr-2</w:t>
      </w:r>
    </w:p>
    <w:p w14:paraId="0ADB5A32" w14:textId="77777777" w:rsidR="0081154B" w:rsidRPr="00C160B3" w:rsidRDefault="0081154B" w:rsidP="00D0361F"/>
    <w:p w14:paraId="7CE03933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security ipsec proposal ipsec_prop1</w:t>
      </w:r>
    </w:p>
    <w:p w14:paraId="40FF58D5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authentication algorithm md5</w:t>
      </w:r>
    </w:p>
    <w:p w14:paraId="1EFFAE3C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encryption algorithm aes128</w:t>
      </w:r>
    </w:p>
    <w:p w14:paraId="51CBF8E1" w14:textId="77777777" w:rsidR="007B3AC2" w:rsidRPr="007B3AC2" w:rsidRDefault="007B3AC2" w:rsidP="007B3AC2">
      <w:r w:rsidRPr="004575D0">
        <w:rPr>
          <w:lang w:val="en-US"/>
        </w:rPr>
        <w:t xml:space="preserve">  </w:t>
      </w:r>
      <w:r w:rsidRPr="007B3AC2">
        <w:t>pfs dh-group 2</w:t>
      </w:r>
    </w:p>
    <w:p w14:paraId="1917BBB6" w14:textId="77777777" w:rsidR="007B3AC2" w:rsidRPr="007B3AC2" w:rsidRDefault="007B3AC2" w:rsidP="007B3AC2">
      <w:r w:rsidRPr="007B3AC2">
        <w:t>exit</w:t>
      </w:r>
    </w:p>
    <w:p w14:paraId="3B664051" w14:textId="77777777" w:rsidR="0081154B" w:rsidRDefault="0081154B" w:rsidP="00D0361F">
      <w:pPr>
        <w:rPr>
          <w:lang w:val="en-US"/>
        </w:rPr>
      </w:pPr>
    </w:p>
    <w:p w14:paraId="3E890524" w14:textId="175F911A" w:rsidR="007B3AC2" w:rsidRDefault="007B3AC2" w:rsidP="00D0361F">
      <w:pPr>
        <w:rPr>
          <w:lang w:val="en-US"/>
        </w:rPr>
      </w:pPr>
      <w:r w:rsidRPr="007B3AC2">
        <w:t>Создадим политику для IPsec-туннеля. В политике указывается список профилей IPsec-туннеля, по которым могут согласовываться узлы.</w:t>
      </w:r>
    </w:p>
    <w:p w14:paraId="7EDA3506" w14:textId="77777777" w:rsidR="0081154B" w:rsidRPr="0081154B" w:rsidRDefault="0081154B" w:rsidP="00D0361F">
      <w:pPr>
        <w:rPr>
          <w:lang w:val="en-US"/>
        </w:rPr>
      </w:pPr>
    </w:p>
    <w:p w14:paraId="29970F9E" w14:textId="504B8506" w:rsidR="007B3AC2" w:rsidRDefault="00C160B3" w:rsidP="00D0361F">
      <w:pPr>
        <w:rPr>
          <w:lang w:val="en-US"/>
        </w:rPr>
      </w:pPr>
      <w:r>
        <w:rPr>
          <w:lang w:val="en-US"/>
        </w:rPr>
        <w:t>vesr-1</w:t>
      </w:r>
      <w:r w:rsidR="007B3AC2" w:rsidRPr="004575D0">
        <w:rPr>
          <w:lang w:val="en-US"/>
        </w:rPr>
        <w:t xml:space="preserve">| </w:t>
      </w:r>
      <w:r>
        <w:rPr>
          <w:lang w:val="en-US"/>
        </w:rPr>
        <w:t>vesr-2</w:t>
      </w:r>
    </w:p>
    <w:p w14:paraId="3A148B21" w14:textId="77777777" w:rsidR="0081154B" w:rsidRPr="004575D0" w:rsidRDefault="0081154B" w:rsidP="00D0361F">
      <w:pPr>
        <w:rPr>
          <w:lang w:val="en-US"/>
        </w:rPr>
      </w:pPr>
    </w:p>
    <w:p w14:paraId="426BE3D3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security ipsec policy ipsec_pol1</w:t>
      </w:r>
    </w:p>
    <w:p w14:paraId="400FE261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proposal ipsec_prop1</w:t>
      </w:r>
    </w:p>
    <w:p w14:paraId="3C6C7D14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exit</w:t>
      </w:r>
    </w:p>
    <w:p w14:paraId="10701F55" w14:textId="77777777" w:rsidR="0081154B" w:rsidRDefault="0081154B" w:rsidP="00D0361F">
      <w:pPr>
        <w:rPr>
          <w:lang w:val="en-US"/>
        </w:rPr>
      </w:pPr>
    </w:p>
    <w:p w14:paraId="290739F0" w14:textId="6004297B" w:rsidR="007B3AC2" w:rsidRDefault="007B3AC2" w:rsidP="00D0361F">
      <w:pPr>
        <w:rPr>
          <w:lang w:val="en-US"/>
        </w:rPr>
      </w:pPr>
      <w:r w:rsidRPr="007B3AC2">
        <w:t>Создадим</w:t>
      </w:r>
      <w:r w:rsidRPr="004575D0">
        <w:rPr>
          <w:lang w:val="en-US"/>
        </w:rPr>
        <w:t xml:space="preserve"> IPsec VPN. </w:t>
      </w:r>
      <w:r w:rsidRPr="007B3AC2">
        <w:t>В VPN указывается шлюз IKE-протокола, политика IP sec-туннеля, режим обмена ключами и способ установления соединения. После ввода всех параметров включим туннель командой enable.</w:t>
      </w:r>
    </w:p>
    <w:p w14:paraId="2B82A822" w14:textId="77777777" w:rsidR="0081154B" w:rsidRPr="0081154B" w:rsidRDefault="0081154B" w:rsidP="00D0361F">
      <w:pPr>
        <w:rPr>
          <w:lang w:val="en-US"/>
        </w:rPr>
      </w:pPr>
    </w:p>
    <w:p w14:paraId="15468594" w14:textId="02C08AB5" w:rsidR="007B3AC2" w:rsidRDefault="00C160B3" w:rsidP="00D0361F">
      <w:pPr>
        <w:rPr>
          <w:lang w:val="en-US"/>
        </w:rPr>
      </w:pPr>
      <w:r>
        <w:t>vesr-1</w:t>
      </w:r>
      <w:r w:rsidR="007B3AC2" w:rsidRPr="007B3AC2">
        <w:t xml:space="preserve">| </w:t>
      </w:r>
      <w:r>
        <w:t>vesr-2</w:t>
      </w:r>
    </w:p>
    <w:p w14:paraId="53F42E1B" w14:textId="77777777" w:rsidR="0081154B" w:rsidRDefault="0081154B" w:rsidP="007B3AC2">
      <w:pPr>
        <w:rPr>
          <w:lang w:val="en-US"/>
        </w:rPr>
      </w:pPr>
    </w:p>
    <w:p w14:paraId="27B97807" w14:textId="52D1C15F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security ipsec vpn ipsec1</w:t>
      </w:r>
    </w:p>
    <w:p w14:paraId="113E7086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ike establish-tunnel route</w:t>
      </w:r>
    </w:p>
    <w:p w14:paraId="236F7F33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ike gateway ike_gw1</w:t>
      </w:r>
    </w:p>
    <w:p w14:paraId="076F9C0D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ike ipsec-policy ipsec_pol1</w:t>
      </w:r>
    </w:p>
    <w:p w14:paraId="5FC24E00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enable</w:t>
      </w:r>
    </w:p>
    <w:p w14:paraId="3C374771" w14:textId="77777777" w:rsidR="007B3AC2" w:rsidRDefault="007B3AC2" w:rsidP="007B3AC2">
      <w:pPr>
        <w:rPr>
          <w:lang w:val="en-US"/>
        </w:rPr>
      </w:pPr>
      <w:r w:rsidRPr="004575D0">
        <w:rPr>
          <w:lang w:val="en-US"/>
        </w:rPr>
        <w:t>exit</w:t>
      </w:r>
    </w:p>
    <w:p w14:paraId="755F5C30" w14:textId="77777777" w:rsidR="0081154B" w:rsidRDefault="0081154B" w:rsidP="007B3AC2">
      <w:pPr>
        <w:rPr>
          <w:lang w:val="en-US"/>
        </w:rPr>
      </w:pPr>
    </w:p>
    <w:p w14:paraId="6A17D8EA" w14:textId="77777777" w:rsidR="0081154B" w:rsidRPr="004575D0" w:rsidRDefault="0081154B" w:rsidP="007B3AC2">
      <w:pPr>
        <w:rPr>
          <w:lang w:val="en-US"/>
        </w:rPr>
      </w:pPr>
    </w:p>
    <w:p w14:paraId="2FBC940A" w14:textId="63077501" w:rsidR="007B3AC2" w:rsidRPr="004575D0" w:rsidRDefault="007B3AC2" w:rsidP="00D0361F">
      <w:pPr>
        <w:rPr>
          <w:lang w:val="en-US"/>
        </w:rPr>
      </w:pPr>
      <w:r w:rsidRPr="007B3AC2">
        <w:t>Настраиваем</w:t>
      </w:r>
      <w:r w:rsidRPr="004575D0">
        <w:rPr>
          <w:lang w:val="en-US"/>
        </w:rPr>
        <w:t xml:space="preserve"> firewall:</w:t>
      </w:r>
    </w:p>
    <w:p w14:paraId="2A19F2A2" w14:textId="77777777" w:rsidR="0081154B" w:rsidRDefault="0081154B" w:rsidP="00D0361F">
      <w:pPr>
        <w:rPr>
          <w:lang w:val="en-US"/>
        </w:rPr>
      </w:pPr>
    </w:p>
    <w:p w14:paraId="7088233D" w14:textId="2FE97428" w:rsidR="007B3AC2" w:rsidRPr="004575D0" w:rsidRDefault="00C160B3" w:rsidP="00D0361F">
      <w:pPr>
        <w:rPr>
          <w:lang w:val="en-US"/>
        </w:rPr>
      </w:pPr>
      <w:r>
        <w:rPr>
          <w:lang w:val="en-US"/>
        </w:rPr>
        <w:t>vesr-1</w:t>
      </w:r>
      <w:r w:rsidR="007B3AC2" w:rsidRPr="004575D0">
        <w:rPr>
          <w:lang w:val="en-US"/>
        </w:rPr>
        <w:t xml:space="preserve">| </w:t>
      </w:r>
      <w:r>
        <w:rPr>
          <w:lang w:val="en-US"/>
        </w:rPr>
        <w:t>vesr-2</w:t>
      </w:r>
    </w:p>
    <w:p w14:paraId="31BCD2AC" w14:textId="39C8334A" w:rsidR="007B3AC2" w:rsidRPr="004575D0" w:rsidRDefault="007B3AC2" w:rsidP="007B3AC2">
      <w:pPr>
        <w:rPr>
          <w:lang w:val="en-US"/>
        </w:rPr>
      </w:pPr>
    </w:p>
    <w:p w14:paraId="33EADF89" w14:textId="6DD7E303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security zone-pair </w:t>
      </w:r>
      <w:r w:rsidR="0081154B">
        <w:rPr>
          <w:lang w:val="en-US"/>
        </w:rPr>
        <w:t>UNTRUST</w:t>
      </w:r>
      <w:r w:rsidRPr="004575D0">
        <w:rPr>
          <w:lang w:val="en-US"/>
        </w:rPr>
        <w:t xml:space="preserve"> self</w:t>
      </w:r>
    </w:p>
    <w:p w14:paraId="548E5672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rule 2</w:t>
      </w:r>
    </w:p>
    <w:p w14:paraId="73973EC9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  description "GRE"</w:t>
      </w:r>
    </w:p>
    <w:p w14:paraId="0C508A07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  action permit</w:t>
      </w:r>
    </w:p>
    <w:p w14:paraId="08CBDC54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  match protocol gre</w:t>
      </w:r>
    </w:p>
    <w:p w14:paraId="0FD03552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  enable</w:t>
      </w:r>
    </w:p>
    <w:p w14:paraId="419A441C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exit</w:t>
      </w:r>
    </w:p>
    <w:p w14:paraId="5633BE49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rule 3</w:t>
      </w:r>
    </w:p>
    <w:p w14:paraId="1A17E7BD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  description "ESP"</w:t>
      </w:r>
    </w:p>
    <w:p w14:paraId="222202BF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  action permit</w:t>
      </w:r>
    </w:p>
    <w:p w14:paraId="0DD01F00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  match protocol esp</w:t>
      </w:r>
    </w:p>
    <w:p w14:paraId="0441ECAA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  enable</w:t>
      </w:r>
    </w:p>
    <w:p w14:paraId="7020E8EE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exit</w:t>
      </w:r>
    </w:p>
    <w:p w14:paraId="3994F4FD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rule 4</w:t>
      </w:r>
    </w:p>
    <w:p w14:paraId="22875193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  description "AH"</w:t>
      </w:r>
    </w:p>
    <w:p w14:paraId="3C5128B4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  action permit</w:t>
      </w:r>
    </w:p>
    <w:p w14:paraId="109352FE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  match protocol ah</w:t>
      </w:r>
    </w:p>
    <w:p w14:paraId="7EE38654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  enable</w:t>
      </w:r>
    </w:p>
    <w:p w14:paraId="79A53D39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exit</w:t>
      </w:r>
    </w:p>
    <w:p w14:paraId="532AA586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exit</w:t>
      </w:r>
    </w:p>
    <w:p w14:paraId="261CDC39" w14:textId="342CF274" w:rsidR="007B3AC2" w:rsidRPr="004575D0" w:rsidRDefault="007B3AC2" w:rsidP="007B3AC2">
      <w:pPr>
        <w:rPr>
          <w:lang w:val="en-US"/>
        </w:rPr>
      </w:pPr>
    </w:p>
    <w:p w14:paraId="3C3948AE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do commit</w:t>
      </w:r>
    </w:p>
    <w:p w14:paraId="7CA60A1B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do confirm</w:t>
      </w:r>
    </w:p>
    <w:p w14:paraId="3AAA300E" w14:textId="77777777" w:rsidR="00767834" w:rsidRPr="004575D0" w:rsidRDefault="00767834" w:rsidP="007B3AC2">
      <w:pPr>
        <w:rPr>
          <w:lang w:val="en-US"/>
        </w:rPr>
      </w:pPr>
    </w:p>
    <w:p w14:paraId="08DEB848" w14:textId="77777777" w:rsidR="007B3AC2" w:rsidRPr="004575D0" w:rsidRDefault="007B3AC2" w:rsidP="00767834">
      <w:pPr>
        <w:rPr>
          <w:lang w:val="en-US"/>
        </w:rPr>
      </w:pPr>
      <w:r w:rsidRPr="007B3AC2">
        <w:t>Проверяем</w:t>
      </w:r>
      <w:r w:rsidRPr="004575D0">
        <w:rPr>
          <w:lang w:val="en-US"/>
        </w:rPr>
        <w:t>:</w:t>
      </w:r>
    </w:p>
    <w:p w14:paraId="6350490B" w14:textId="2E1AE5F1" w:rsidR="007B3AC2" w:rsidRPr="007B3AC2" w:rsidRDefault="007B3AC2" w:rsidP="007B3AC2">
      <w:r w:rsidRPr="007B3AC2">
        <w:rPr>
          <w:noProof/>
        </w:rPr>
        <w:drawing>
          <wp:inline distT="0" distB="0" distL="0" distR="0" wp14:anchorId="66593477" wp14:editId="52FC24C1">
            <wp:extent cx="5029200" cy="3333750"/>
            <wp:effectExtent l="0" t="0" r="0" b="0"/>
            <wp:docPr id="156368525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F0F41" w14:textId="12B5AA1A" w:rsidR="007B3AC2" w:rsidRPr="0081154B" w:rsidRDefault="007B3AC2" w:rsidP="007B3AC2">
      <w:pPr>
        <w:rPr>
          <w:lang w:val="en-US"/>
        </w:rPr>
      </w:pPr>
    </w:p>
    <w:p w14:paraId="4EC8E570" w14:textId="3D321F92" w:rsidR="007B3AC2" w:rsidRPr="007B3AC2" w:rsidRDefault="007B3AC2" w:rsidP="007B3AC2">
      <w:r w:rsidRPr="007B3AC2">
        <w:rPr>
          <w:noProof/>
        </w:rPr>
        <w:drawing>
          <wp:inline distT="0" distB="0" distL="0" distR="0" wp14:anchorId="073E9F83" wp14:editId="359556DD">
            <wp:extent cx="4883150" cy="3333750"/>
            <wp:effectExtent l="0" t="0" r="0" b="0"/>
            <wp:docPr id="2107518501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6D5B4" w14:textId="592AAB88" w:rsidR="007B3AC2" w:rsidRPr="0081154B" w:rsidRDefault="007B3AC2" w:rsidP="007B3AC2">
      <w:pPr>
        <w:rPr>
          <w:lang w:val="en-US"/>
        </w:rPr>
      </w:pPr>
    </w:p>
    <w:p w14:paraId="63110FF6" w14:textId="3D4B19A5" w:rsidR="007B3AC2" w:rsidRPr="007B3AC2" w:rsidRDefault="007B3AC2" w:rsidP="007B3AC2">
      <w:r w:rsidRPr="007B3AC2">
        <w:rPr>
          <w:noProof/>
        </w:rPr>
        <w:drawing>
          <wp:inline distT="0" distB="0" distL="0" distR="0" wp14:anchorId="087A15BF" wp14:editId="3C30F59B">
            <wp:extent cx="5731510" cy="731520"/>
            <wp:effectExtent l="0" t="0" r="2540" b="0"/>
            <wp:docPr id="67267406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4BB4" w14:textId="67BA0CB2" w:rsidR="007B3AC2" w:rsidRPr="0081154B" w:rsidRDefault="007B3AC2" w:rsidP="007B3AC2">
      <w:pPr>
        <w:rPr>
          <w:lang w:val="en-US"/>
        </w:rPr>
      </w:pPr>
    </w:p>
    <w:p w14:paraId="73CAEB1D" w14:textId="415BE34C" w:rsidR="007B3AC2" w:rsidRPr="007B3AC2" w:rsidRDefault="007B3AC2" w:rsidP="007B3AC2">
      <w:r w:rsidRPr="007B3AC2">
        <w:rPr>
          <w:noProof/>
        </w:rPr>
        <w:drawing>
          <wp:inline distT="0" distB="0" distL="0" distR="0" wp14:anchorId="4EA0F9DB" wp14:editId="4F63C3D0">
            <wp:extent cx="5731510" cy="886460"/>
            <wp:effectExtent l="0" t="0" r="2540" b="8890"/>
            <wp:docPr id="1877442062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A38BC" w14:textId="77777777" w:rsidR="0081154B" w:rsidRDefault="0081154B" w:rsidP="0081154B">
      <w:pPr>
        <w:ind w:left="720" w:firstLine="0"/>
        <w:rPr>
          <w:b/>
          <w:bCs/>
          <w:lang w:val="en-US"/>
        </w:rPr>
      </w:pPr>
    </w:p>
    <w:p w14:paraId="122C8146" w14:textId="56FC8229" w:rsidR="007B3AC2" w:rsidRPr="007B3AC2" w:rsidRDefault="007B3AC2" w:rsidP="0081154B">
      <w:pPr>
        <w:ind w:left="720" w:firstLine="0"/>
      </w:pPr>
      <w:r w:rsidRPr="007B3AC2">
        <w:rPr>
          <w:b/>
          <w:bCs/>
        </w:rPr>
        <w:t>traceroute</w:t>
      </w:r>
      <w:r w:rsidRPr="007B3AC2">
        <w:t xml:space="preserve"> - работает только после разрешения в firewall</w:t>
      </w:r>
    </w:p>
    <w:p w14:paraId="506824E8" w14:textId="77777777" w:rsidR="007B3AC2" w:rsidRPr="0081154B" w:rsidRDefault="007B3AC2" w:rsidP="007B3AC2">
      <w:pPr>
        <w:numPr>
          <w:ilvl w:val="1"/>
          <w:numId w:val="64"/>
        </w:numPr>
      </w:pPr>
      <w:r w:rsidRPr="007B3AC2">
        <w:t>можно посмотреть в ниже в полной конфигурации устройств;</w:t>
      </w:r>
    </w:p>
    <w:p w14:paraId="3F98763B" w14:textId="77777777" w:rsidR="0081154B" w:rsidRPr="007B3AC2" w:rsidRDefault="0081154B" w:rsidP="007B3AC2">
      <w:pPr>
        <w:numPr>
          <w:ilvl w:val="1"/>
          <w:numId w:val="64"/>
        </w:numPr>
      </w:pPr>
    </w:p>
    <w:p w14:paraId="465CC740" w14:textId="5CE66151" w:rsidR="007B3AC2" w:rsidRPr="007B3AC2" w:rsidRDefault="007B3AC2" w:rsidP="007B3AC2">
      <w:r w:rsidRPr="007B3AC2">
        <w:rPr>
          <w:noProof/>
        </w:rPr>
        <w:drawing>
          <wp:inline distT="0" distB="0" distL="0" distR="0" wp14:anchorId="109E2C9D" wp14:editId="0E187FAA">
            <wp:extent cx="5727700" cy="889000"/>
            <wp:effectExtent l="0" t="0" r="6350" b="6350"/>
            <wp:docPr id="2066498853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4BC76" w14:textId="7E0631D6" w:rsidR="007B3AC2" w:rsidRPr="0081154B" w:rsidRDefault="007B3AC2" w:rsidP="007B3AC2">
      <w:pPr>
        <w:rPr>
          <w:lang w:val="en-US"/>
        </w:rPr>
      </w:pPr>
    </w:p>
    <w:p w14:paraId="7DCEEF61" w14:textId="2A3E6214" w:rsidR="007B3AC2" w:rsidRPr="007B3AC2" w:rsidRDefault="007B3AC2" w:rsidP="007B3AC2">
      <w:r w:rsidRPr="007B3AC2">
        <w:rPr>
          <w:noProof/>
        </w:rPr>
        <w:drawing>
          <wp:inline distT="0" distB="0" distL="0" distR="0" wp14:anchorId="1F2245A6" wp14:editId="77985694">
            <wp:extent cx="5657850" cy="914400"/>
            <wp:effectExtent l="0" t="0" r="0" b="0"/>
            <wp:docPr id="1634965472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24777" w14:textId="1CC44D5F" w:rsidR="007B3AC2" w:rsidRPr="0081154B" w:rsidRDefault="007B3AC2" w:rsidP="007B3AC2">
      <w:pPr>
        <w:rPr>
          <w:lang w:val="en-US"/>
        </w:rPr>
      </w:pPr>
    </w:p>
    <w:bookmarkEnd w:id="27"/>
    <w:p w14:paraId="252EC801" w14:textId="77777777" w:rsidR="0081154B" w:rsidRDefault="0081154B" w:rsidP="00D0361F">
      <w:pPr>
        <w:rPr>
          <w:lang w:val="en-US"/>
        </w:rPr>
      </w:pPr>
    </w:p>
    <w:p w14:paraId="663C5102" w14:textId="3B5E2143" w:rsidR="007B3AC2" w:rsidRPr="007B3AC2" w:rsidRDefault="007B3AC2" w:rsidP="00D0361F">
      <w:r w:rsidRPr="007B3AC2">
        <w:t>Конфигурация устройств получилась следующая:</w:t>
      </w:r>
    </w:p>
    <w:p w14:paraId="32FC9D15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Copy</w:t>
      </w:r>
    </w:p>
    <w:p w14:paraId="202302ED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vESR-1# show running-config</w:t>
      </w:r>
    </w:p>
    <w:p w14:paraId="7A33FED5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hostname vESR-1</w:t>
      </w:r>
    </w:p>
    <w:p w14:paraId="37C42F2F" w14:textId="77777777" w:rsidR="007B3AC2" w:rsidRPr="004575D0" w:rsidRDefault="007B3AC2" w:rsidP="007B3AC2">
      <w:pPr>
        <w:rPr>
          <w:lang w:val="en-US"/>
        </w:rPr>
      </w:pPr>
    </w:p>
    <w:p w14:paraId="7C52F703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object-group service TRACEROUTE</w:t>
      </w:r>
    </w:p>
    <w:p w14:paraId="15DB1F3C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port-range 33434-33534</w:t>
      </w:r>
    </w:p>
    <w:p w14:paraId="1249FF11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exit</w:t>
      </w:r>
    </w:p>
    <w:p w14:paraId="3BCAE07B" w14:textId="77777777" w:rsidR="007B3AC2" w:rsidRPr="004575D0" w:rsidRDefault="007B3AC2" w:rsidP="007B3AC2">
      <w:pPr>
        <w:rPr>
          <w:lang w:val="en-US"/>
        </w:rPr>
      </w:pPr>
    </w:p>
    <w:p w14:paraId="71129616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syslog max-files 3</w:t>
      </w:r>
    </w:p>
    <w:p w14:paraId="7114CE2A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syslog file-size 512</w:t>
      </w:r>
    </w:p>
    <w:p w14:paraId="46360AFB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syslog file tmpsys:syslog/default</w:t>
      </w:r>
    </w:p>
    <w:p w14:paraId="2250246A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severity info</w:t>
      </w:r>
    </w:p>
    <w:p w14:paraId="7791B931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exit</w:t>
      </w:r>
    </w:p>
    <w:p w14:paraId="2C7A7FF8" w14:textId="77777777" w:rsidR="007B3AC2" w:rsidRPr="004575D0" w:rsidRDefault="007B3AC2" w:rsidP="007B3AC2">
      <w:pPr>
        <w:rPr>
          <w:lang w:val="en-US"/>
        </w:rPr>
      </w:pPr>
    </w:p>
    <w:p w14:paraId="728C079C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>username admin</w:t>
      </w:r>
    </w:p>
    <w:p w14:paraId="010CE68F" w14:textId="77777777" w:rsidR="007B3AC2" w:rsidRPr="004575D0" w:rsidRDefault="007B3AC2" w:rsidP="007B3AC2">
      <w:pPr>
        <w:rPr>
          <w:lang w:val="en-US"/>
        </w:rPr>
      </w:pPr>
      <w:r w:rsidRPr="004575D0">
        <w:rPr>
          <w:lang w:val="en-US"/>
        </w:rPr>
        <w:t xml:space="preserve">  password encrypted $6$dj.XyarQiVIGQZTj$ORoo2xbdgJ.fdtFAZsxfjHdqZsGbTUf2GGRTkMUlaH0gs0C2uwJAmkK3KqMxuIO/8W0XWeSoqFomHhsHC7x0w0</w:t>
      </w:r>
    </w:p>
    <w:p w14:paraId="66F5AB3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79B6C182" w14:textId="77777777" w:rsidR="007B3AC2" w:rsidRPr="007B3AC2" w:rsidRDefault="007B3AC2" w:rsidP="007B3AC2">
      <w:pPr>
        <w:rPr>
          <w:lang w:val="en-US"/>
        </w:rPr>
      </w:pPr>
    </w:p>
    <w:p w14:paraId="732AA40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domain lookup enable</w:t>
      </w:r>
    </w:p>
    <w:p w14:paraId="45E411BD" w14:textId="77777777" w:rsidR="007B3AC2" w:rsidRPr="007B3AC2" w:rsidRDefault="007B3AC2" w:rsidP="007B3AC2">
      <w:pPr>
        <w:rPr>
          <w:lang w:val="en-US"/>
        </w:rPr>
      </w:pPr>
    </w:p>
    <w:p w14:paraId="59894E1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 LAN-1</w:t>
      </w:r>
    </w:p>
    <w:p w14:paraId="038668D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567072F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 WAN</w:t>
      </w:r>
    </w:p>
    <w:p w14:paraId="32F85C4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7CF9001B" w14:textId="77777777" w:rsidR="007B3AC2" w:rsidRPr="007B3AC2" w:rsidRDefault="007B3AC2" w:rsidP="007B3AC2">
      <w:pPr>
        <w:rPr>
          <w:lang w:val="en-US"/>
        </w:rPr>
      </w:pPr>
    </w:p>
    <w:p w14:paraId="778616B9" w14:textId="77777777" w:rsidR="007B3AC2" w:rsidRPr="007B3AC2" w:rsidRDefault="007B3AC2" w:rsidP="007B3AC2">
      <w:pPr>
        <w:rPr>
          <w:lang w:val="en-US"/>
        </w:rPr>
      </w:pPr>
    </w:p>
    <w:p w14:paraId="6E22AE6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interface gigabitethernet 1/0/4</w:t>
      </w:r>
    </w:p>
    <w:p w14:paraId="438A186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description "ISP"</w:t>
      </w:r>
    </w:p>
    <w:p w14:paraId="23D7506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security-zone WAN</w:t>
      </w:r>
    </w:p>
    <w:p w14:paraId="16338A15" w14:textId="3016370E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ip address </w:t>
      </w:r>
      <w:r w:rsidR="0081154B">
        <w:rPr>
          <w:lang w:val="en-US"/>
        </w:rPr>
        <w:t>10.10.10.2</w:t>
      </w:r>
      <w:r w:rsidRPr="007B3AC2">
        <w:rPr>
          <w:lang w:val="en-US"/>
        </w:rPr>
        <w:t>/30</w:t>
      </w:r>
    </w:p>
    <w:p w14:paraId="5245103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3E8CA80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interface gigabitethernet 1/0/5</w:t>
      </w:r>
    </w:p>
    <w:p w14:paraId="3516493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description "LAN-1"</w:t>
      </w:r>
    </w:p>
    <w:p w14:paraId="3304944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security-zone LAN-1</w:t>
      </w:r>
    </w:p>
    <w:p w14:paraId="51BA6AC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ip address 192.168.10.1/24</w:t>
      </w:r>
    </w:p>
    <w:p w14:paraId="779FF49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4E78297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tunnel gre 1</w:t>
      </w:r>
    </w:p>
    <w:p w14:paraId="72DA980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ttl 16</w:t>
      </w:r>
    </w:p>
    <w:p w14:paraId="47067B4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security-zone WAN</w:t>
      </w:r>
    </w:p>
    <w:p w14:paraId="5EB3A0F7" w14:textId="56D32313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local address </w:t>
      </w:r>
      <w:r w:rsidR="0081154B">
        <w:rPr>
          <w:lang w:val="en-US"/>
        </w:rPr>
        <w:t>10.10.10.2</w:t>
      </w:r>
    </w:p>
    <w:p w14:paraId="2C330597" w14:textId="071FEEDA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remote address </w:t>
      </w:r>
      <w:r w:rsidR="0081154B">
        <w:rPr>
          <w:lang w:val="en-US"/>
        </w:rPr>
        <w:t>10.10.20.2</w:t>
      </w:r>
    </w:p>
    <w:p w14:paraId="3C6A2DE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ip address 172.16.1.1/30</w:t>
      </w:r>
    </w:p>
    <w:p w14:paraId="506EB0C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enable</w:t>
      </w:r>
    </w:p>
    <w:p w14:paraId="4181C52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2A751561" w14:textId="77777777" w:rsidR="007B3AC2" w:rsidRPr="007B3AC2" w:rsidRDefault="007B3AC2" w:rsidP="007B3AC2">
      <w:pPr>
        <w:rPr>
          <w:lang w:val="en-US"/>
        </w:rPr>
      </w:pPr>
    </w:p>
    <w:p w14:paraId="68C1E42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WAN self</w:t>
      </w:r>
    </w:p>
    <w:p w14:paraId="715ABC0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40EC4F2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44A579B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1B3A2BB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icmp</w:t>
      </w:r>
    </w:p>
    <w:p w14:paraId="21AB7F4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4B3E3C9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2DA7C52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2</w:t>
      </w:r>
    </w:p>
    <w:p w14:paraId="1844120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"GRE"</w:t>
      </w:r>
    </w:p>
    <w:p w14:paraId="0674B01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4593835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gre</w:t>
      </w:r>
    </w:p>
    <w:p w14:paraId="4722BAE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1A6849D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2DE6945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3</w:t>
      </w:r>
    </w:p>
    <w:p w14:paraId="01D61E3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"ESP"</w:t>
      </w:r>
    </w:p>
    <w:p w14:paraId="0E51A51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6D37CC1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esp</w:t>
      </w:r>
    </w:p>
    <w:p w14:paraId="109D393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7AA8C8E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3830ECB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4</w:t>
      </w:r>
    </w:p>
    <w:p w14:paraId="47F4E59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"AH"</w:t>
      </w:r>
    </w:p>
    <w:p w14:paraId="1918C0E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65AD18B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ah</w:t>
      </w:r>
    </w:p>
    <w:p w14:paraId="3C9AD4B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1ADE4F7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5D9B2E7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2551975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LAN-1 self</w:t>
      </w:r>
    </w:p>
    <w:p w14:paraId="4626D85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5B465A3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3500F82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013CE52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icmp</w:t>
      </w:r>
    </w:p>
    <w:p w14:paraId="182F119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60C25ED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1BBE328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6AA5D00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LAN-1 WAN</w:t>
      </w:r>
    </w:p>
    <w:p w14:paraId="762A1B4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4864FC8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6538DEE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51CCE4B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icmp</w:t>
      </w:r>
    </w:p>
    <w:p w14:paraId="3C6E35C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6B1257E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39C32AB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2</w:t>
      </w:r>
    </w:p>
    <w:p w14:paraId="0F4B44D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"TRACEROUTE"</w:t>
      </w:r>
    </w:p>
    <w:p w14:paraId="559CBE1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7934D42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udp</w:t>
      </w:r>
    </w:p>
    <w:p w14:paraId="7ABC335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destination-port TRACEROUTE</w:t>
      </w:r>
    </w:p>
    <w:p w14:paraId="210B440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483DF19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0B6A5CB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0A74968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WAN LAN-1</w:t>
      </w:r>
    </w:p>
    <w:p w14:paraId="35C07B8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3450083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7D5810D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368A6F9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icmp</w:t>
      </w:r>
    </w:p>
    <w:p w14:paraId="77E8580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2785489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3F3F09C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2</w:t>
      </w:r>
    </w:p>
    <w:p w14:paraId="7067A66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"TRACEROUTE"</w:t>
      </w:r>
    </w:p>
    <w:p w14:paraId="5366DE2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2C66902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udp</w:t>
      </w:r>
    </w:p>
    <w:p w14:paraId="75B53BA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destination-port TRACEROUTE</w:t>
      </w:r>
    </w:p>
    <w:p w14:paraId="44BD54F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2E70B07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342DA17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55971CFA" w14:textId="77777777" w:rsidR="007B3AC2" w:rsidRPr="007B3AC2" w:rsidRDefault="007B3AC2" w:rsidP="007B3AC2">
      <w:pPr>
        <w:rPr>
          <w:lang w:val="en-US"/>
        </w:rPr>
      </w:pPr>
    </w:p>
    <w:p w14:paraId="213F941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ike proposal ike_prop1</w:t>
      </w:r>
    </w:p>
    <w:p w14:paraId="1F21E89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authentication algorithm md5</w:t>
      </w:r>
    </w:p>
    <w:p w14:paraId="72E4AA5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encryption algorithm aes128</w:t>
      </w:r>
    </w:p>
    <w:p w14:paraId="4967C25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dh-group 2</w:t>
      </w:r>
    </w:p>
    <w:p w14:paraId="2C98663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6D97270C" w14:textId="77777777" w:rsidR="007B3AC2" w:rsidRPr="007B3AC2" w:rsidRDefault="007B3AC2" w:rsidP="007B3AC2">
      <w:pPr>
        <w:rPr>
          <w:lang w:val="en-US"/>
        </w:rPr>
      </w:pPr>
    </w:p>
    <w:p w14:paraId="5AC1DEF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ike policy ike_pol1</w:t>
      </w:r>
    </w:p>
    <w:p w14:paraId="5A944B7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pre-shared-key ascii-text encrypted AC94107EA75F5AFF</w:t>
      </w:r>
    </w:p>
    <w:p w14:paraId="062070A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proposal ike_prop1</w:t>
      </w:r>
    </w:p>
    <w:p w14:paraId="258F38C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0282BA70" w14:textId="77777777" w:rsidR="007B3AC2" w:rsidRPr="007B3AC2" w:rsidRDefault="007B3AC2" w:rsidP="007B3AC2">
      <w:pPr>
        <w:rPr>
          <w:lang w:val="en-US"/>
        </w:rPr>
      </w:pPr>
    </w:p>
    <w:p w14:paraId="6C37035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ike gateway ike_gw1</w:t>
      </w:r>
    </w:p>
    <w:p w14:paraId="1589458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ike-policy ike_pol1</w:t>
      </w:r>
    </w:p>
    <w:p w14:paraId="4E3E34AC" w14:textId="6D0ED964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local address </w:t>
      </w:r>
      <w:r w:rsidR="0081154B">
        <w:rPr>
          <w:lang w:val="en-US"/>
        </w:rPr>
        <w:t>10.10.10.2</w:t>
      </w:r>
    </w:p>
    <w:p w14:paraId="43778D64" w14:textId="19D61D0D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local network </w:t>
      </w:r>
      <w:r w:rsidR="0081154B">
        <w:rPr>
          <w:lang w:val="en-US"/>
        </w:rPr>
        <w:t>10.10.10.2</w:t>
      </w:r>
      <w:r w:rsidRPr="007B3AC2">
        <w:rPr>
          <w:lang w:val="en-US"/>
        </w:rPr>
        <w:t xml:space="preserve">/32 protocol gre </w:t>
      </w:r>
    </w:p>
    <w:p w14:paraId="5C78062D" w14:textId="71BCCEE8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remote address </w:t>
      </w:r>
      <w:r w:rsidR="0081154B">
        <w:rPr>
          <w:lang w:val="en-US"/>
        </w:rPr>
        <w:t>10.10.20.2</w:t>
      </w:r>
    </w:p>
    <w:p w14:paraId="0391C5D1" w14:textId="73673580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remote network </w:t>
      </w:r>
      <w:r w:rsidR="0081154B">
        <w:rPr>
          <w:lang w:val="en-US"/>
        </w:rPr>
        <w:t>10.10.20.2</w:t>
      </w:r>
      <w:r w:rsidRPr="007B3AC2">
        <w:rPr>
          <w:lang w:val="en-US"/>
        </w:rPr>
        <w:t xml:space="preserve">/32 protocol gre </w:t>
      </w:r>
    </w:p>
    <w:p w14:paraId="0A5E91C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mode policy-based</w:t>
      </w:r>
    </w:p>
    <w:p w14:paraId="690A871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53EE0986" w14:textId="77777777" w:rsidR="007B3AC2" w:rsidRPr="007B3AC2" w:rsidRDefault="007B3AC2" w:rsidP="007B3AC2">
      <w:pPr>
        <w:rPr>
          <w:lang w:val="en-US"/>
        </w:rPr>
      </w:pPr>
    </w:p>
    <w:p w14:paraId="6DF0370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ipsec proposal ipsec_prop1</w:t>
      </w:r>
    </w:p>
    <w:p w14:paraId="337C60E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authentication algorithm md5</w:t>
      </w:r>
    </w:p>
    <w:p w14:paraId="459EA23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encryption algorithm aes128</w:t>
      </w:r>
    </w:p>
    <w:p w14:paraId="71C2BE9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pfs dh-group 2</w:t>
      </w:r>
    </w:p>
    <w:p w14:paraId="5716D58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2209EC04" w14:textId="77777777" w:rsidR="007B3AC2" w:rsidRPr="007B3AC2" w:rsidRDefault="007B3AC2" w:rsidP="007B3AC2">
      <w:pPr>
        <w:rPr>
          <w:lang w:val="en-US"/>
        </w:rPr>
      </w:pPr>
    </w:p>
    <w:p w14:paraId="71B01EB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ipsec policy ipsec_pol1</w:t>
      </w:r>
    </w:p>
    <w:p w14:paraId="0C97DE8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proposal ipsec_prop1</w:t>
      </w:r>
    </w:p>
    <w:p w14:paraId="393FA40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5983631F" w14:textId="77777777" w:rsidR="007B3AC2" w:rsidRPr="007B3AC2" w:rsidRDefault="007B3AC2" w:rsidP="007B3AC2">
      <w:pPr>
        <w:rPr>
          <w:lang w:val="en-US"/>
        </w:rPr>
      </w:pPr>
    </w:p>
    <w:p w14:paraId="207E954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ipsec vpn ipsec1</w:t>
      </w:r>
    </w:p>
    <w:p w14:paraId="33315F5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ike establish-tunnel route</w:t>
      </w:r>
    </w:p>
    <w:p w14:paraId="08228BC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ike gateway ike_gw1</w:t>
      </w:r>
    </w:p>
    <w:p w14:paraId="305A2E7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ike ipsec-policy ipsec_pol1</w:t>
      </w:r>
    </w:p>
    <w:p w14:paraId="0EB5296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enable</w:t>
      </w:r>
    </w:p>
    <w:p w14:paraId="57031C2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2D5BF10A" w14:textId="77777777" w:rsidR="007B3AC2" w:rsidRPr="007B3AC2" w:rsidRDefault="007B3AC2" w:rsidP="007B3AC2">
      <w:pPr>
        <w:rPr>
          <w:lang w:val="en-US"/>
        </w:rPr>
      </w:pPr>
    </w:p>
    <w:p w14:paraId="3B3AE38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passwords default-expired</w:t>
      </w:r>
    </w:p>
    <w:p w14:paraId="5D3866A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ip route 0.0.0.0/0 1.1.1.1</w:t>
      </w:r>
    </w:p>
    <w:p w14:paraId="57C7B52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ip route 192.168.20.0/24 172.16.1.2</w:t>
      </w:r>
    </w:p>
    <w:p w14:paraId="237D0C0F" w14:textId="77777777" w:rsidR="007B3AC2" w:rsidRPr="007B3AC2" w:rsidRDefault="007B3AC2" w:rsidP="007B3AC2">
      <w:pPr>
        <w:rPr>
          <w:lang w:val="en-US"/>
        </w:rPr>
      </w:pPr>
    </w:p>
    <w:p w14:paraId="0F44571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ip ssh server</w:t>
      </w:r>
    </w:p>
    <w:p w14:paraId="4BCDFDAC" w14:textId="77777777" w:rsidR="007B3AC2" w:rsidRPr="007B3AC2" w:rsidRDefault="007B3AC2" w:rsidP="007B3AC2">
      <w:pPr>
        <w:rPr>
          <w:lang w:val="en-US"/>
        </w:rPr>
      </w:pPr>
    </w:p>
    <w:p w14:paraId="3889940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ntp enable</w:t>
      </w:r>
    </w:p>
    <w:p w14:paraId="1101145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ntp broadcast-client enable</w:t>
      </w:r>
    </w:p>
    <w:p w14:paraId="7175CC67" w14:textId="77777777" w:rsidR="007B3AC2" w:rsidRPr="007B3AC2" w:rsidRDefault="007B3AC2" w:rsidP="007B3AC2">
      <w:pPr>
        <w:rPr>
          <w:lang w:val="en-US"/>
        </w:rPr>
      </w:pPr>
    </w:p>
    <w:p w14:paraId="4F2F8F3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licence-manager</w:t>
      </w:r>
    </w:p>
    <w:p w14:paraId="6E961E4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host address elm.eltex-co.ru</w:t>
      </w:r>
    </w:p>
    <w:p w14:paraId="10154A5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1BD1A17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Copy</w:t>
      </w:r>
    </w:p>
    <w:p w14:paraId="542CB629" w14:textId="111999EE" w:rsidR="007B3AC2" w:rsidRPr="007B3AC2" w:rsidRDefault="00C160B3" w:rsidP="007B3AC2">
      <w:pPr>
        <w:rPr>
          <w:lang w:val="en-US"/>
        </w:rPr>
      </w:pPr>
      <w:r>
        <w:rPr>
          <w:lang w:val="en-US"/>
        </w:rPr>
        <w:t>vesr-2</w:t>
      </w:r>
      <w:r w:rsidR="007B3AC2" w:rsidRPr="007B3AC2">
        <w:rPr>
          <w:lang w:val="en-US"/>
        </w:rPr>
        <w:t># show running-config</w:t>
      </w:r>
    </w:p>
    <w:p w14:paraId="525531DD" w14:textId="2411ADB0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hostname </w:t>
      </w:r>
      <w:r w:rsidR="00C160B3">
        <w:rPr>
          <w:lang w:val="en-US"/>
        </w:rPr>
        <w:t>vesr-2</w:t>
      </w:r>
    </w:p>
    <w:p w14:paraId="2966C580" w14:textId="77777777" w:rsidR="007B3AC2" w:rsidRPr="007B3AC2" w:rsidRDefault="007B3AC2" w:rsidP="007B3AC2">
      <w:pPr>
        <w:rPr>
          <w:lang w:val="en-US"/>
        </w:rPr>
      </w:pPr>
    </w:p>
    <w:p w14:paraId="66B38DA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object-group service TRACEROUTE</w:t>
      </w:r>
    </w:p>
    <w:p w14:paraId="114E047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port-range 33434-33534</w:t>
      </w:r>
    </w:p>
    <w:p w14:paraId="790DA63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1BAF52AC" w14:textId="77777777" w:rsidR="007B3AC2" w:rsidRPr="007B3AC2" w:rsidRDefault="007B3AC2" w:rsidP="007B3AC2">
      <w:pPr>
        <w:rPr>
          <w:lang w:val="en-US"/>
        </w:rPr>
      </w:pPr>
    </w:p>
    <w:p w14:paraId="3003422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syslog max-files 3</w:t>
      </w:r>
    </w:p>
    <w:p w14:paraId="080E092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syslog file-size 512</w:t>
      </w:r>
    </w:p>
    <w:p w14:paraId="1D8199A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syslog file tmpsys:syslog/default</w:t>
      </w:r>
    </w:p>
    <w:p w14:paraId="0FF03A8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severity info</w:t>
      </w:r>
    </w:p>
    <w:p w14:paraId="0E0293A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13E841FF" w14:textId="77777777" w:rsidR="007B3AC2" w:rsidRPr="007B3AC2" w:rsidRDefault="007B3AC2" w:rsidP="007B3AC2">
      <w:pPr>
        <w:rPr>
          <w:lang w:val="en-US"/>
        </w:rPr>
      </w:pPr>
    </w:p>
    <w:p w14:paraId="5038879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username admin</w:t>
      </w:r>
    </w:p>
    <w:p w14:paraId="23B5746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password encrypted $6$TooL1RbBaae5sGDJ$U4kF5wt2gOwbaV4Uw6bCoo3MH/uyRsf2H6vvs3LRyH4F146eddJJ2YVlFQlOyxot.xq2GJz72uzSAhj6smtb01</w:t>
      </w:r>
    </w:p>
    <w:p w14:paraId="034086F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5D876862" w14:textId="77777777" w:rsidR="007B3AC2" w:rsidRPr="007B3AC2" w:rsidRDefault="007B3AC2" w:rsidP="007B3AC2">
      <w:pPr>
        <w:rPr>
          <w:lang w:val="en-US"/>
        </w:rPr>
      </w:pPr>
    </w:p>
    <w:p w14:paraId="2EBC549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domain lookup enable</w:t>
      </w:r>
    </w:p>
    <w:p w14:paraId="0A05FF4C" w14:textId="77777777" w:rsidR="007B3AC2" w:rsidRPr="007B3AC2" w:rsidRDefault="007B3AC2" w:rsidP="007B3AC2">
      <w:pPr>
        <w:rPr>
          <w:lang w:val="en-US"/>
        </w:rPr>
      </w:pPr>
    </w:p>
    <w:p w14:paraId="231FC34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 LAN-2</w:t>
      </w:r>
    </w:p>
    <w:p w14:paraId="14943FC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165EC6B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 WAN</w:t>
      </w:r>
    </w:p>
    <w:p w14:paraId="4CF996F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1E218F0C" w14:textId="77777777" w:rsidR="007B3AC2" w:rsidRPr="007B3AC2" w:rsidRDefault="007B3AC2" w:rsidP="007B3AC2">
      <w:pPr>
        <w:rPr>
          <w:lang w:val="en-US"/>
        </w:rPr>
      </w:pPr>
    </w:p>
    <w:p w14:paraId="087988DE" w14:textId="77777777" w:rsidR="007B3AC2" w:rsidRPr="007B3AC2" w:rsidRDefault="007B3AC2" w:rsidP="007B3AC2">
      <w:pPr>
        <w:rPr>
          <w:lang w:val="en-US"/>
        </w:rPr>
      </w:pPr>
    </w:p>
    <w:p w14:paraId="3984676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interface gigabitethernet 1/0/4</w:t>
      </w:r>
    </w:p>
    <w:p w14:paraId="277F50C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description "ISP"</w:t>
      </w:r>
    </w:p>
    <w:p w14:paraId="5A49C56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security-zone WAN</w:t>
      </w:r>
    </w:p>
    <w:p w14:paraId="5B267FE4" w14:textId="15F2DCD9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ip address </w:t>
      </w:r>
      <w:r w:rsidR="0081154B">
        <w:rPr>
          <w:lang w:val="en-US"/>
        </w:rPr>
        <w:t>10.10.20.2</w:t>
      </w:r>
      <w:r w:rsidRPr="007B3AC2">
        <w:rPr>
          <w:lang w:val="en-US"/>
        </w:rPr>
        <w:t>/30</w:t>
      </w:r>
    </w:p>
    <w:p w14:paraId="6F05439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37FFCC8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interface gigabitethernet 1/0/5</w:t>
      </w:r>
    </w:p>
    <w:p w14:paraId="6B573A6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description "LAN-2"</w:t>
      </w:r>
    </w:p>
    <w:p w14:paraId="0C69557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security-zone LAN-2</w:t>
      </w:r>
    </w:p>
    <w:p w14:paraId="3FFFB4F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ip address 192.168.20.1/24</w:t>
      </w:r>
    </w:p>
    <w:p w14:paraId="4FCECE5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4BCF7CB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tunnel gre 1</w:t>
      </w:r>
    </w:p>
    <w:p w14:paraId="71F00B0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ttl 16</w:t>
      </w:r>
    </w:p>
    <w:p w14:paraId="20E5407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security-zone WAN</w:t>
      </w:r>
    </w:p>
    <w:p w14:paraId="15E65B50" w14:textId="5D7D9608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local address </w:t>
      </w:r>
      <w:r w:rsidR="0081154B">
        <w:rPr>
          <w:lang w:val="en-US"/>
        </w:rPr>
        <w:t>10.10.20.2</w:t>
      </w:r>
    </w:p>
    <w:p w14:paraId="4149D63E" w14:textId="1EFA61E3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remote address </w:t>
      </w:r>
      <w:r w:rsidR="0081154B">
        <w:rPr>
          <w:lang w:val="en-US"/>
        </w:rPr>
        <w:t>10.10.10.2</w:t>
      </w:r>
    </w:p>
    <w:p w14:paraId="48ACDB9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ip address 172.16.1.2/30</w:t>
      </w:r>
    </w:p>
    <w:p w14:paraId="2A72271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enable</w:t>
      </w:r>
    </w:p>
    <w:p w14:paraId="7852B6B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18391D2C" w14:textId="77777777" w:rsidR="007B3AC2" w:rsidRPr="007B3AC2" w:rsidRDefault="007B3AC2" w:rsidP="007B3AC2">
      <w:pPr>
        <w:rPr>
          <w:lang w:val="en-US"/>
        </w:rPr>
      </w:pPr>
    </w:p>
    <w:p w14:paraId="6220D09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WAN self</w:t>
      </w:r>
    </w:p>
    <w:p w14:paraId="1FEE0B4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0A32F93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608F475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73B17DD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icmp</w:t>
      </w:r>
    </w:p>
    <w:p w14:paraId="7B35B71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56BE9FE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6A08A4E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2</w:t>
      </w:r>
    </w:p>
    <w:p w14:paraId="68AAF8C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"GRE"</w:t>
      </w:r>
    </w:p>
    <w:p w14:paraId="0217A3D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5FF65BD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gre</w:t>
      </w:r>
    </w:p>
    <w:p w14:paraId="092EC31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61FF34B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1696A89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3</w:t>
      </w:r>
    </w:p>
    <w:p w14:paraId="2CCDE38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"ESP"</w:t>
      </w:r>
    </w:p>
    <w:p w14:paraId="719F4B0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070E04D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esp</w:t>
      </w:r>
    </w:p>
    <w:p w14:paraId="3FDD6A7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2C4A9C2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4554F86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4</w:t>
      </w:r>
    </w:p>
    <w:p w14:paraId="67CA73C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"AH"</w:t>
      </w:r>
    </w:p>
    <w:p w14:paraId="5CC7F2B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7DB6CEA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ah</w:t>
      </w:r>
    </w:p>
    <w:p w14:paraId="692413F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281F0FC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4AADE4D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0C31F7B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LAN-2 self</w:t>
      </w:r>
    </w:p>
    <w:p w14:paraId="73F9AE0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4C962E5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387D8E5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43C9557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icmp</w:t>
      </w:r>
    </w:p>
    <w:p w14:paraId="1DDFF41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33A3217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1447C4A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204FD5C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LAN-2 WAN</w:t>
      </w:r>
    </w:p>
    <w:p w14:paraId="31C99D2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1E9E6A76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3E66F86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0F5532F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icmp</w:t>
      </w:r>
    </w:p>
    <w:p w14:paraId="5291A8A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390067A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5F95996E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2</w:t>
      </w:r>
    </w:p>
    <w:p w14:paraId="092C056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"TRACEROUTE"</w:t>
      </w:r>
    </w:p>
    <w:p w14:paraId="78D7FE3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1141180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udp</w:t>
      </w:r>
    </w:p>
    <w:p w14:paraId="0943319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destination-port TRACEROUTE</w:t>
      </w:r>
    </w:p>
    <w:p w14:paraId="71D2230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2597A89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462AFD2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7A3F5EC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zone-pair WAN LAN-2</w:t>
      </w:r>
    </w:p>
    <w:p w14:paraId="6C247B7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1</w:t>
      </w:r>
    </w:p>
    <w:p w14:paraId="4EA18FD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"ICMP"</w:t>
      </w:r>
    </w:p>
    <w:p w14:paraId="2717546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450E3A4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icmp</w:t>
      </w:r>
    </w:p>
    <w:p w14:paraId="4DDE927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6EA6469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7BEFA4E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rule 2</w:t>
      </w:r>
    </w:p>
    <w:p w14:paraId="3396818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description "TRACEROUTE"</w:t>
      </w:r>
    </w:p>
    <w:p w14:paraId="2FF497E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action permit</w:t>
      </w:r>
    </w:p>
    <w:p w14:paraId="55751E3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protocol udp</w:t>
      </w:r>
    </w:p>
    <w:p w14:paraId="0913EF0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match destination-port TRACEROUTE</w:t>
      </w:r>
    </w:p>
    <w:p w14:paraId="5CC5C65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  enable</w:t>
      </w:r>
    </w:p>
    <w:p w14:paraId="2A56FFE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exit</w:t>
      </w:r>
    </w:p>
    <w:p w14:paraId="66A403E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3D369D98" w14:textId="77777777" w:rsidR="007B3AC2" w:rsidRPr="007B3AC2" w:rsidRDefault="007B3AC2" w:rsidP="007B3AC2">
      <w:pPr>
        <w:rPr>
          <w:lang w:val="en-US"/>
        </w:rPr>
      </w:pPr>
    </w:p>
    <w:p w14:paraId="7348A08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ike proposal ike_prop1</w:t>
      </w:r>
    </w:p>
    <w:p w14:paraId="4443C38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authentication algorithm md5</w:t>
      </w:r>
    </w:p>
    <w:p w14:paraId="76B19D9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encryption algorithm aes128</w:t>
      </w:r>
    </w:p>
    <w:p w14:paraId="16F85C04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dh-group 2</w:t>
      </w:r>
    </w:p>
    <w:p w14:paraId="50EEC01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724D47B7" w14:textId="77777777" w:rsidR="007B3AC2" w:rsidRPr="007B3AC2" w:rsidRDefault="007B3AC2" w:rsidP="007B3AC2">
      <w:pPr>
        <w:rPr>
          <w:lang w:val="en-US"/>
        </w:rPr>
      </w:pPr>
    </w:p>
    <w:p w14:paraId="19C52B3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ike policy ike_pol1</w:t>
      </w:r>
    </w:p>
    <w:p w14:paraId="3C18DBC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pre-shared-key ascii-text encrypted AC94107EA75F5AFF</w:t>
      </w:r>
    </w:p>
    <w:p w14:paraId="20B4AE4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proposal ike_prop1</w:t>
      </w:r>
    </w:p>
    <w:p w14:paraId="4E8F724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701ED684" w14:textId="77777777" w:rsidR="007B3AC2" w:rsidRPr="007B3AC2" w:rsidRDefault="007B3AC2" w:rsidP="007B3AC2">
      <w:pPr>
        <w:rPr>
          <w:lang w:val="en-US"/>
        </w:rPr>
      </w:pPr>
    </w:p>
    <w:p w14:paraId="6A187AE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ike gateway ike_gw1</w:t>
      </w:r>
    </w:p>
    <w:p w14:paraId="483051A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ike-policy ike_pol1</w:t>
      </w:r>
    </w:p>
    <w:p w14:paraId="00BA3E8E" w14:textId="128F0315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local address </w:t>
      </w:r>
      <w:r w:rsidR="0081154B">
        <w:rPr>
          <w:lang w:val="en-US"/>
        </w:rPr>
        <w:t>10.10.20.2</w:t>
      </w:r>
    </w:p>
    <w:p w14:paraId="03FE85DC" w14:textId="2F4F648F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local network </w:t>
      </w:r>
      <w:r w:rsidR="0081154B">
        <w:rPr>
          <w:lang w:val="en-US"/>
        </w:rPr>
        <w:t>10.10.20.2</w:t>
      </w:r>
      <w:r w:rsidRPr="007B3AC2">
        <w:rPr>
          <w:lang w:val="en-US"/>
        </w:rPr>
        <w:t xml:space="preserve">/32 protocol gre </w:t>
      </w:r>
    </w:p>
    <w:p w14:paraId="56620C35" w14:textId="776F3D3C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remote address </w:t>
      </w:r>
      <w:r w:rsidR="0081154B">
        <w:rPr>
          <w:lang w:val="en-US"/>
        </w:rPr>
        <w:t>10.10.10.2</w:t>
      </w:r>
    </w:p>
    <w:p w14:paraId="0A7B36F0" w14:textId="1D8B8EDB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remote network </w:t>
      </w:r>
      <w:r w:rsidR="0081154B">
        <w:rPr>
          <w:lang w:val="en-US"/>
        </w:rPr>
        <w:t>10.10.10.2</w:t>
      </w:r>
      <w:r w:rsidRPr="007B3AC2">
        <w:rPr>
          <w:lang w:val="en-US"/>
        </w:rPr>
        <w:t xml:space="preserve">/32 protocol gre </w:t>
      </w:r>
    </w:p>
    <w:p w14:paraId="33F75C1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mode policy-based</w:t>
      </w:r>
    </w:p>
    <w:p w14:paraId="3393F1E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4DB53E08" w14:textId="77777777" w:rsidR="007B3AC2" w:rsidRPr="007B3AC2" w:rsidRDefault="007B3AC2" w:rsidP="007B3AC2">
      <w:pPr>
        <w:rPr>
          <w:lang w:val="en-US"/>
        </w:rPr>
      </w:pPr>
    </w:p>
    <w:p w14:paraId="3D199B70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ipsec proposal ipsec_prop1</w:t>
      </w:r>
    </w:p>
    <w:p w14:paraId="1A6CEC0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authentication algorithm md5</w:t>
      </w:r>
    </w:p>
    <w:p w14:paraId="5FA8C327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encryption algorithm aes128</w:t>
      </w:r>
    </w:p>
    <w:p w14:paraId="6853A8D9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pfs dh-group 2</w:t>
      </w:r>
    </w:p>
    <w:p w14:paraId="6C818C6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40F564FA" w14:textId="77777777" w:rsidR="007B3AC2" w:rsidRPr="007B3AC2" w:rsidRDefault="007B3AC2" w:rsidP="007B3AC2">
      <w:pPr>
        <w:rPr>
          <w:lang w:val="en-US"/>
        </w:rPr>
      </w:pPr>
    </w:p>
    <w:p w14:paraId="212F9EF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ipsec policy ipsec_pol1</w:t>
      </w:r>
    </w:p>
    <w:p w14:paraId="3AF242E5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proposal ipsec_prop1</w:t>
      </w:r>
    </w:p>
    <w:p w14:paraId="7AFD2ADF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5D62AB7D" w14:textId="77777777" w:rsidR="007B3AC2" w:rsidRPr="007B3AC2" w:rsidRDefault="007B3AC2" w:rsidP="007B3AC2">
      <w:pPr>
        <w:rPr>
          <w:lang w:val="en-US"/>
        </w:rPr>
      </w:pPr>
    </w:p>
    <w:p w14:paraId="2D59CBA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ipsec vpn ipsec1</w:t>
      </w:r>
    </w:p>
    <w:p w14:paraId="68E5A49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ike establish-tunnel route</w:t>
      </w:r>
    </w:p>
    <w:p w14:paraId="4CE7610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ike gateway ike_gw1</w:t>
      </w:r>
    </w:p>
    <w:p w14:paraId="6381801D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ike ipsec-policy ipsec_pol1</w:t>
      </w:r>
    </w:p>
    <w:p w14:paraId="7A1CB212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enable</w:t>
      </w:r>
    </w:p>
    <w:p w14:paraId="39E85F1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exit</w:t>
      </w:r>
    </w:p>
    <w:p w14:paraId="2293D2D7" w14:textId="77777777" w:rsidR="007B3AC2" w:rsidRPr="007B3AC2" w:rsidRDefault="007B3AC2" w:rsidP="007B3AC2">
      <w:pPr>
        <w:rPr>
          <w:lang w:val="en-US"/>
        </w:rPr>
      </w:pPr>
    </w:p>
    <w:p w14:paraId="1C0C366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security passwords default-expired</w:t>
      </w:r>
    </w:p>
    <w:p w14:paraId="1B90056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ip route 0.0.0.0/0 2.2.2.1</w:t>
      </w:r>
    </w:p>
    <w:p w14:paraId="7F2B2CA8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ip route 192.168.10.0/24 172.16.1.1</w:t>
      </w:r>
    </w:p>
    <w:p w14:paraId="365D21BE" w14:textId="77777777" w:rsidR="007B3AC2" w:rsidRPr="007B3AC2" w:rsidRDefault="007B3AC2" w:rsidP="007B3AC2">
      <w:pPr>
        <w:rPr>
          <w:lang w:val="en-US"/>
        </w:rPr>
      </w:pPr>
    </w:p>
    <w:p w14:paraId="2DE4417A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ip ssh server</w:t>
      </w:r>
    </w:p>
    <w:p w14:paraId="28B0BBCA" w14:textId="77777777" w:rsidR="007B3AC2" w:rsidRPr="007B3AC2" w:rsidRDefault="007B3AC2" w:rsidP="007B3AC2">
      <w:pPr>
        <w:rPr>
          <w:lang w:val="en-US"/>
        </w:rPr>
      </w:pPr>
    </w:p>
    <w:p w14:paraId="1F20FF63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ntp enable</w:t>
      </w:r>
    </w:p>
    <w:p w14:paraId="4FF24BFC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ntp broadcast-client enable</w:t>
      </w:r>
    </w:p>
    <w:p w14:paraId="1D59E647" w14:textId="77777777" w:rsidR="007B3AC2" w:rsidRPr="007B3AC2" w:rsidRDefault="007B3AC2" w:rsidP="007B3AC2">
      <w:pPr>
        <w:rPr>
          <w:lang w:val="en-US"/>
        </w:rPr>
      </w:pPr>
    </w:p>
    <w:p w14:paraId="1CE40291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>licence-manager</w:t>
      </w:r>
    </w:p>
    <w:p w14:paraId="7243472B" w14:textId="77777777" w:rsidR="007B3AC2" w:rsidRPr="007B3AC2" w:rsidRDefault="007B3AC2" w:rsidP="007B3AC2">
      <w:pPr>
        <w:rPr>
          <w:lang w:val="en-US"/>
        </w:rPr>
      </w:pPr>
      <w:r w:rsidRPr="007B3AC2">
        <w:rPr>
          <w:lang w:val="en-US"/>
        </w:rPr>
        <w:t xml:space="preserve">  host address elm.eltex-co.ru</w:t>
      </w:r>
    </w:p>
    <w:p w14:paraId="1A0E3C4D" w14:textId="77777777" w:rsidR="007B3AC2" w:rsidRPr="007B3AC2" w:rsidRDefault="007B3AC2" w:rsidP="007B3AC2">
      <w:r w:rsidRPr="007B3AC2">
        <w:t>exit</w:t>
      </w:r>
    </w:p>
    <w:p w14:paraId="728623BF" w14:textId="77777777" w:rsidR="00984D45" w:rsidRPr="00984D45" w:rsidRDefault="00984D45" w:rsidP="00BB6323"/>
    <w:p w14:paraId="795CA5F5" w14:textId="77777777" w:rsidR="00E97148" w:rsidRDefault="00E97148" w:rsidP="00E97148"/>
    <w:bookmarkStart w:id="29" w:name="_Toc201159823" w:displacedByCustomXml="next"/>
    <w:sdt>
      <w:sdtPr>
        <w:rPr>
          <w:lang w:val="ro-RO"/>
        </w:rPr>
        <w:id w:val="379752778"/>
        <w:placeholder>
          <w:docPart w:val="9F29D66582B94CFE9F63D0E297FE2B26"/>
        </w:placeholder>
        <w:temporary/>
        <w:showingPlcHdr/>
        <w15:appearance w15:val="hidden"/>
      </w:sdtPr>
      <w:sdtContent>
        <w:p w14:paraId="434B1DA4" w14:textId="77777777" w:rsidR="00E97148" w:rsidRPr="004E6785" w:rsidRDefault="00E97148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9" w:displacedByCustomXml="prev"/>
    <w:sdt>
      <w:sdtPr>
        <w:rPr>
          <w:lang w:val="ro-RO"/>
        </w:rPr>
        <w:id w:val="479740749"/>
        <w:placeholder>
          <w:docPart w:val="DEA413D413464FA2BA0ECEBAC5A30953"/>
        </w:placeholder>
        <w:temporary/>
        <w:showingPlcHdr/>
        <w15:appearance w15:val="hidden"/>
      </w:sdtPr>
      <w:sdtContent>
        <w:p w14:paraId="33BD052E" w14:textId="77777777" w:rsidR="00E97148" w:rsidRPr="004E6785" w:rsidRDefault="00E97148" w:rsidP="00E97148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1184019674"/>
        <w:placeholder>
          <w:docPart w:val="E7765134527949209FEA5795321C3477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757C7F10" w14:textId="77777777" w:rsidR="00E97148" w:rsidRPr="004E6785" w:rsidRDefault="00E97148" w:rsidP="00E97148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4238259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214C5BC9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096A047E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433AFA6A" w14:textId="77777777" w:rsidR="00E97148" w:rsidRPr="00611A3D" w:rsidRDefault="00E97148" w:rsidP="00E97148">
          <w:pPr>
            <w:rPr>
              <w:lang w:val="en-US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07C77E9F" w14:textId="77777777" w:rsidR="00E97148" w:rsidRDefault="00E97148" w:rsidP="00E97148"/>
    <w:p w14:paraId="3D6C9803" w14:textId="0A108036" w:rsidR="009B18AC" w:rsidRDefault="009B18AC">
      <w:r>
        <w:br w:type="page"/>
      </w:r>
    </w:p>
    <w:p w14:paraId="36135848" w14:textId="77777777" w:rsidR="009B18AC" w:rsidRDefault="009B18AC" w:rsidP="00E97148"/>
    <w:p w14:paraId="28422CC4" w14:textId="77777777" w:rsidR="00E97148" w:rsidRDefault="00E97148" w:rsidP="00E97148"/>
    <w:p w14:paraId="0BAE272D" w14:textId="15C80504" w:rsidR="00E97148" w:rsidRPr="009324B5" w:rsidRDefault="00E97148" w:rsidP="009324B5">
      <w:pPr>
        <w:pStyle w:val="1"/>
      </w:pPr>
      <w:r>
        <w:t xml:space="preserve">   </w:t>
      </w:r>
      <w:bookmarkStart w:id="30" w:name="_Toc201159824"/>
      <w:r w:rsidRPr="009324B5">
        <w:t>Глава 9. Настройка нескольких филиалов с на виртуальных маршрутизаторах v</w:t>
      </w:r>
      <w:r w:rsidR="00984D45" w:rsidRPr="009324B5">
        <w:t>ESR.</w:t>
      </w:r>
      <w:bookmarkEnd w:id="30"/>
    </w:p>
    <w:p w14:paraId="7D28353D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bookmarkStart w:id="31" w:name="_Toc201159825" w:displacedByCustomXml="next"/>
    <w:sdt>
      <w:sdtPr>
        <w:rPr>
          <w:lang w:val="ro-RO"/>
        </w:rPr>
        <w:id w:val="-645198461"/>
        <w:placeholder>
          <w:docPart w:val="8804A7FD89DA467582AA47D45DCCFD1C"/>
        </w:placeholder>
        <w:temporary/>
        <w:showingPlcHdr/>
        <w15:appearance w15:val="hidden"/>
      </w:sdtPr>
      <w:sdtContent>
        <w:p w14:paraId="6E236B32" w14:textId="77777777" w:rsidR="00E97148" w:rsidRPr="004E6785" w:rsidRDefault="00E97148" w:rsidP="00A31928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1" w:displacedByCustomXml="prev"/>
    <w:sdt>
      <w:sdtPr>
        <w:rPr>
          <w:lang w:val="ro-RO"/>
        </w:rPr>
        <w:id w:val="-1353031038"/>
        <w:placeholder>
          <w:docPart w:val="4EC19527D0574B7C90844C8D80FD56A7"/>
        </w:placeholder>
        <w:temporary/>
        <w:showingPlcHdr/>
        <w15:appearance w15:val="hidden"/>
      </w:sdtPr>
      <w:sdtContent>
        <w:p w14:paraId="5FD43D38" w14:textId="77777777" w:rsidR="00E97148" w:rsidRPr="004E6785" w:rsidRDefault="00E97148" w:rsidP="00E97148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1647788808"/>
        <w:placeholder>
          <w:docPart w:val="9C65F9F6C1F84C799FA4BFE10913A30E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6C3D8873" w14:textId="77777777" w:rsidR="00E97148" w:rsidRPr="004E6785" w:rsidRDefault="00E97148" w:rsidP="00E97148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0FA88E54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5068EB61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641AD149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8E30189" w14:textId="73DBD0AE" w:rsidR="00E97148" w:rsidRDefault="00E97148" w:rsidP="00E97148">
          <w:pPr>
            <w:ind w:left="540" w:firstLine="0"/>
            <w:rPr>
              <w:rFonts w:ascii="Cambria" w:hAnsi="Cambria"/>
              <w:b/>
              <w:bCs/>
              <w:sz w:val="32"/>
              <w:szCs w:val="32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6983F0C9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2D107E32" w14:textId="21C8AC8E" w:rsidR="009B18AC" w:rsidRDefault="009B18AC">
      <w:pPr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br w:type="page"/>
      </w:r>
    </w:p>
    <w:p w14:paraId="2A90890C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6274F8C6" w14:textId="77777777" w:rsidR="009B18AC" w:rsidRDefault="009B18AC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46DF563C" w14:textId="77777777" w:rsidR="009B18AC" w:rsidRPr="00E97148" w:rsidRDefault="009B18AC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3321A272" w14:textId="77777777" w:rsidR="00E97148" w:rsidRPr="009324B5" w:rsidRDefault="00E97148" w:rsidP="009324B5">
      <w:pPr>
        <w:pStyle w:val="1"/>
      </w:pPr>
      <w:bookmarkStart w:id="32" w:name="_Toc201159826"/>
      <w:r w:rsidRPr="009324B5">
        <w:t>Глава 10. Настройка  динамической ( OSPF) маршрутизации в виртуальном маршрутизаторе vESR.</w:t>
      </w:r>
      <w:bookmarkEnd w:id="32"/>
    </w:p>
    <w:p w14:paraId="3FCFF05D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p w14:paraId="1D543359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p w14:paraId="136BB0D1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bookmarkStart w:id="33" w:name="_Toc201159827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Pr="004E6785" w:rsidRDefault="00E97148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3" w:displacedByCustomXml="prev"/>
    <w:sdt>
      <w:sdtPr>
        <w:rPr>
          <w:lang w:val="ro-RO"/>
        </w:rPr>
        <w:id w:val="-1026562981"/>
        <w:placeholder>
          <w:docPart w:val="D38093E1436C461E8BA16517C338B338"/>
        </w:placeholder>
        <w:temporary/>
        <w:showingPlcHdr/>
        <w15:appearance w15:val="hidden"/>
      </w:sdtPr>
      <w:sdtContent>
        <w:p w14:paraId="14CABEA7" w14:textId="77777777" w:rsidR="00E97148" w:rsidRPr="004E6785" w:rsidRDefault="00E97148" w:rsidP="00E97148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378008251"/>
        <w:placeholder>
          <w:docPart w:val="1294E2ED70CA49BE83363A92E77AF244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4100BD72" w14:textId="77777777" w:rsidR="00E97148" w:rsidRPr="004E6785" w:rsidRDefault="00E97148" w:rsidP="00E97148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5470A1C5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7FFAD6DB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5119D06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13D3BC67" w14:textId="1FC1C6A0" w:rsidR="00E97148" w:rsidRPr="00E97148" w:rsidRDefault="00E97148" w:rsidP="00E97148">
          <w:pPr>
            <w:ind w:left="720" w:firstLine="0"/>
            <w:rPr>
              <w:rFonts w:ascii="Cambria" w:hAnsi="Cambria"/>
              <w:b/>
              <w:bCs/>
              <w:sz w:val="32"/>
              <w:szCs w:val="32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02166768" w14:textId="344E3481" w:rsidR="009A2F30" w:rsidRPr="004E6785" w:rsidRDefault="009A2F30" w:rsidP="00A14F01">
      <w:pPr>
        <w:pStyle w:val="1"/>
      </w:pPr>
      <w:r w:rsidRPr="004E6785">
        <w:rPr>
          <w:lang w:bidi="ru-RU"/>
        </w:rPr>
        <w:br w:type="page"/>
      </w:r>
    </w:p>
    <w:bookmarkStart w:id="34" w:name="_Toc201159828" w:displacedByCustomXml="next"/>
    <w:bookmarkStart w:id="35" w:name="_Toc529756743" w:displacedByCustomXml="next"/>
    <w:bookmarkStart w:id="36" w:name="_Toc529756682" w:displacedByCustomXml="next"/>
    <w:sdt>
      <w:sdtPr>
        <w:id w:val="1723244645"/>
        <w:placeholder>
          <w:docPart w:val="8F007C3AD78E4D0B82F8F0D6E191EBC9"/>
        </w:placeholder>
        <w:temporary/>
        <w:showingPlcHdr/>
        <w15:appearance w15:val="hidden"/>
      </w:sdtPr>
      <w:sdtContent>
        <w:p w14:paraId="3089C438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Эпилог или заключение</w:t>
          </w:r>
        </w:p>
      </w:sdtContent>
    </w:sdt>
    <w:bookmarkEnd w:id="34" w:displacedByCustomXml="prev"/>
    <w:bookmarkEnd w:id="35" w:displacedByCustomXml="prev"/>
    <w:bookmarkEnd w:id="36" w:displacedByCustomXml="prev"/>
    <w:sdt>
      <w:sdtPr>
        <w:rPr>
          <w:lang w:val="ro-RO"/>
        </w:rPr>
        <w:id w:val="-1780489001"/>
        <w:placeholder>
          <w:docPart w:val="2FCDB551AF7D44CEAA3F9E0D1C9C0A77"/>
        </w:placeholder>
        <w:temporary/>
        <w:showingPlcHdr/>
        <w15:appearance w15:val="hidden"/>
      </w:sdtPr>
      <w:sdtContent>
        <w:p w14:paraId="30395E1B" w14:textId="77777777" w:rsidR="00A0776B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-1609041544"/>
        <w:placeholder>
          <w:docPart w:val="F5C5B443479F447EB57E79C11A361A66"/>
        </w:placeholder>
        <w:temporary/>
        <w:showingPlcHdr/>
        <w15:appearance w15:val="hidden"/>
      </w:sdtPr>
      <w:sdtContent>
        <w:p w14:paraId="23DC0069" w14:textId="77777777" w:rsidR="00205500" w:rsidRPr="004E6785" w:rsidRDefault="001710CE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Сделайте его кратким и приятным. Упомяните основные мысли книги и действия по решению проблем. Напомните читателю о преимуществах применения рассмотренных действий.</w:t>
          </w:r>
        </w:p>
      </w:sdtContent>
    </w:sdt>
    <w:p w14:paraId="4A088460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37" w:name="_Toc201159829" w:displacedByCustomXml="next"/>
    <w:bookmarkStart w:id="38" w:name="_Toc529756744" w:displacedByCustomXml="next"/>
    <w:bookmarkStart w:id="39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7" w:displacedByCustomXml="prev"/>
    <w:bookmarkEnd w:id="38" w:displacedByCustomXml="prev"/>
    <w:bookmarkEnd w:id="39" w:displacedByCustomXml="prev"/>
    <w:p w14:paraId="5C2C63A1" w14:textId="77777777" w:rsidR="00E97148" w:rsidRDefault="00E97148" w:rsidP="00BB5275">
      <w:pPr>
        <w:pStyle w:val="af7"/>
      </w:pPr>
    </w:p>
    <w:p w14:paraId="0C868774" w14:textId="77777777" w:rsidR="00E97148" w:rsidRDefault="00E97148" w:rsidP="00E97148">
      <w: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56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57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r w:rsidRPr="003C456A"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58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r w:rsidRPr="002E218E"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59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0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1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2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3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4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5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6"/>
        </w:numPr>
        <w:spacing w:after="160" w:line="278" w:lineRule="auto"/>
      </w:pPr>
      <w:r>
        <w:rPr>
          <w:lang w:val="en-US"/>
        </w:rPr>
        <w:t>https</w:t>
      </w:r>
      <w:r w:rsidRPr="003837F4">
        <w:t>://</w:t>
      </w:r>
      <w:hyperlink r:id="rId166" w:tgtFrame="_blank" w:history="1">
        <w:r w:rsidRPr="003F7F97">
          <w:rPr>
            <w:rStyle w:val="a7"/>
          </w:rPr>
          <w:t>newstorial.com</w:t>
        </w:r>
      </w:hyperlink>
      <w:hyperlink r:id="rId167" w:tgtFrame="_blank" w:history="1">
        <w:r w:rsidRPr="003F7F97">
          <w:rPr>
            <w:rStyle w:val="a7"/>
          </w:rPr>
          <w:t>expertnetworkconsultant.com</w:t>
        </w:r>
      </w:hyperlink>
      <w:hyperlink r:id="rId168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r>
        <w:rPr>
          <w:lang w:val="en-US"/>
        </w:rPr>
        <w:t>https://</w:t>
      </w:r>
      <w:hyperlink r:id="rId169" w:tgtFrame="_blank" w:history="1">
        <w:r w:rsidRPr="003F7F97">
          <w:rPr>
            <w:rStyle w:val="a7"/>
          </w:rPr>
          <w:t>newstorial.com</w:t>
        </w:r>
      </w:hyperlink>
    </w:p>
    <w:p w14:paraId="77E23AAC" w14:textId="77777777" w:rsidR="00E97148" w:rsidRDefault="00E97148" w:rsidP="00BB5275">
      <w:pPr>
        <w:pStyle w:val="af7"/>
      </w:pPr>
    </w:p>
    <w:p w14:paraId="24E1CBF6" w14:textId="77777777" w:rsidR="00E97148" w:rsidRDefault="00E97148" w:rsidP="00BB5275">
      <w:pPr>
        <w:pStyle w:val="af7"/>
      </w:pPr>
    </w:p>
    <w:p w14:paraId="75BB775E" w14:textId="77777777" w:rsidR="00E97148" w:rsidRDefault="00E97148" w:rsidP="00BB5275">
      <w:pPr>
        <w:pStyle w:val="af7"/>
      </w:pPr>
    </w:p>
    <w:sdt>
      <w:sdtPr>
        <w:rPr>
          <w:lang w:val="ro-RO"/>
        </w:rPr>
        <w:id w:val="-130476122"/>
        <w:placeholder>
          <w:docPart w:val="38671B7EE9D74F118772C6A959E8E13F"/>
        </w:placeholder>
        <w:temporary/>
        <w:showingPlcHdr/>
        <w15:appearance w15:val="hidden"/>
      </w:sdtPr>
      <w:sdtContent>
        <w:p w14:paraId="65AE276D" w14:textId="055A56AA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Ниже приведен пример списка источников в стиле APA. Расположите список литературы по алфавиту.</w:t>
          </w:r>
        </w:p>
        <w:p w14:paraId="652B69DF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При ссылках на книги используйте формат из примеров ниже, применяя стиль форматирования "Список литературы":</w:t>
          </w:r>
        </w:p>
        <w:p w14:paraId="4D8971B8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</w:t>
          </w:r>
          <w:r w:rsidRPr="004E6785">
            <w:rPr>
              <w:i/>
              <w:lang w:val="ro-RO" w:bidi="ru-RU"/>
            </w:rPr>
            <w:t>Название книги.</w:t>
          </w:r>
          <w:r w:rsidRPr="004E6785">
            <w:rPr>
              <w:lang w:val="ro-RO" w:bidi="ru-RU"/>
            </w:rPr>
            <w:t xml:space="preserve"> Дополнительные сведения. Город, регион публикации: Издательство.</w:t>
          </w:r>
        </w:p>
        <w:p w14:paraId="2CDC744A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Кинг, С. (2000). </w:t>
          </w:r>
          <w:r w:rsidRPr="004E6785">
            <w:rPr>
              <w:i/>
              <w:lang w:val="ro-RO" w:bidi="ru-RU"/>
            </w:rPr>
            <w:t>Как писать книги: Мемуары о ремесле.</w:t>
          </w:r>
          <w:r w:rsidRPr="004E6785">
            <w:rPr>
              <w:lang w:val="ro-RO" w:bidi="ru-RU"/>
            </w:rPr>
            <w:t xml:space="preserve"> Нью-Йорк, NY: Pocket Books.</w:t>
          </w:r>
        </w:p>
        <w:p w14:paraId="2066098F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При ссылках на сетевые ресурсы используйте формат, представленный в примерах ниже:</w:t>
          </w:r>
        </w:p>
        <w:p w14:paraId="05898227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документов из Интернета</w:t>
          </w:r>
        </w:p>
        <w:p w14:paraId="0752C56C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работы.</w:t>
          </w:r>
          <w:r w:rsidRPr="004E6785">
            <w:rPr>
              <w:lang w:val="ro-RO" w:bidi="ru-RU"/>
            </w:rPr>
            <w:t xml:space="preserve"> Извлечено из полного URL-адреса</w:t>
          </w:r>
        </w:p>
        <w:p w14:paraId="0D6C7D01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Амир, Н. (17 октября 2018 г.). 4 совета для сохранения внимания при создании произведения. </w:t>
          </w:r>
          <w:r w:rsidRPr="004E6785">
            <w:rPr>
              <w:i/>
              <w:lang w:val="ro-RO" w:bidi="ru-RU"/>
            </w:rPr>
            <w:t>Создавайте научно-популярную литературу!</w:t>
          </w:r>
          <w:r w:rsidRPr="004E6785">
            <w:rPr>
              <w:lang w:val="ro-RO" w:bidi="ru-RU"/>
            </w:rPr>
            <w:t xml:space="preserve"> Извлечено из http://writenonfictionnow.com/tips-staying-track-writing/</w:t>
          </w:r>
        </w:p>
        <w:p w14:paraId="16044EC1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сетевых периодических изданий</w:t>
          </w:r>
        </w:p>
        <w:p w14:paraId="3E4E0F37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>, том и номера страниц. Извлечено из полного URL-адреса</w:t>
          </w:r>
        </w:p>
        <w:p w14:paraId="53AA874C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Брюер, Р. Л. (4 октября 2018 г.). Как создавать отличные названия: 7 эффективных советов по названиям для книг, статей и сеансов конференций. </w:t>
          </w:r>
          <w:r w:rsidRPr="004E6785">
            <w:rPr>
              <w:i/>
              <w:lang w:val="ro-RO" w:bidi="ru-RU"/>
            </w:rPr>
            <w:t>Writer’s Digest.</w:t>
          </w:r>
          <w:r w:rsidRPr="004E6785">
            <w:rPr>
              <w:lang w:val="ro-RO" w:bidi="ru-RU"/>
            </w:rPr>
            <w:t xml:space="preserve"> Извлечено из http://www.writersdigest.com/whats-new/how-to-write-better-titles</w:t>
          </w:r>
        </w:p>
        <w:p w14:paraId="5015520A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При ссылках на журналы используйте формат, представленный в примерах ниже:</w:t>
          </w:r>
        </w:p>
        <w:p w14:paraId="5CF924E5" w14:textId="77777777" w:rsidR="00D84035" w:rsidRPr="004E6785" w:rsidRDefault="00D84035" w:rsidP="00BB5275">
          <w:pPr>
            <w:pStyle w:val="af7"/>
            <w:rPr>
              <w:u w:val="single"/>
              <w:lang w:val="ro-RO"/>
            </w:rPr>
          </w:pPr>
          <w:r w:rsidRPr="004E6785">
            <w:rPr>
              <w:u w:val="single"/>
              <w:lang w:val="ro-RO" w:bidi="ru-RU"/>
            </w:rPr>
            <w:t>Для журналов и периодических изданий</w:t>
          </w:r>
        </w:p>
        <w:p w14:paraId="5D09482C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noProof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номер тома (номер выпуска, если имеется</w:t>
          </w:r>
          <w:r w:rsidRPr="004E6785">
            <w:rPr>
              <w:lang w:val="ro-RO" w:bidi="ru-RU"/>
            </w:rPr>
            <w:t>), содержащие страницы.</w:t>
          </w:r>
        </w:p>
        <w:p w14:paraId="482297CD" w14:textId="77777777" w:rsidR="00972D2C" w:rsidRPr="004E6785" w:rsidRDefault="00972D2C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Макфи, Дж. (29 апреля 2013 г.). Черновик № 4. </w:t>
          </w:r>
          <w:r w:rsidRPr="004E6785">
            <w:rPr>
              <w:i/>
              <w:lang w:val="ro-RO" w:bidi="ru-RU"/>
            </w:rPr>
            <w:t>New Yorker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89</w:t>
          </w:r>
          <w:r w:rsidRPr="004E6785">
            <w:rPr>
              <w:lang w:val="ro-RO" w:bidi="ru-RU"/>
            </w:rPr>
            <w:t>, 20-25.</w:t>
          </w:r>
        </w:p>
        <w:p w14:paraId="722668D0" w14:textId="77777777" w:rsidR="002D24E9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Дополнительные сведения и рекомендации см. в руководстве по публикации APA.</w:t>
          </w:r>
        </w:p>
      </w:sdtContent>
    </w:sdt>
    <w:p w14:paraId="468FEF7E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40" w:name="_Toc201159830" w:displacedByCustomXml="next"/>
    <w:bookmarkStart w:id="41" w:name="_Toc529756745" w:displacedByCustomXml="next"/>
    <w:bookmarkStart w:id="42" w:name="_Toc529756684" w:displacedByCustomXml="next"/>
    <w:sdt>
      <w:sdtPr>
        <w:id w:val="-1282343791"/>
        <w:placeholder>
          <w:docPart w:val="F46C656C868C4EECAB92D4CDEF3E4149"/>
        </w:placeholder>
        <w:temporary/>
        <w:showingPlcHdr/>
        <w15:appearance w15:val="hidden"/>
      </w:sdtPr>
      <w:sdtContent>
        <w:p w14:paraId="1AE39F66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Благодарности</w:t>
          </w:r>
        </w:p>
      </w:sdtContent>
    </w:sdt>
    <w:bookmarkEnd w:id="40" w:displacedByCustomXml="prev"/>
    <w:bookmarkEnd w:id="41" w:displacedByCustomXml="prev"/>
    <w:bookmarkEnd w:id="42" w:displacedByCustomXml="prev"/>
    <w:sdt>
      <w:sdtPr>
        <w:rPr>
          <w:lang w:val="ro-RO"/>
        </w:rPr>
        <w:id w:val="1801799683"/>
        <w:placeholder>
          <w:docPart w:val="4871F28AAF414933A0E4A076BE0EECEC"/>
        </w:placeholder>
        <w:temporary/>
        <w:showingPlcHdr/>
        <w15:appearance w15:val="hidden"/>
      </w:sdtPr>
      <w:sdtContent>
        <w:p w14:paraId="2966D1BD" w14:textId="77777777" w:rsidR="00205500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1572462659"/>
        <w:placeholder>
          <w:docPart w:val="8B05752993104463BF712EFF089BAC00"/>
        </w:placeholder>
        <w:temporary/>
        <w:showingPlcHdr/>
        <w15:appearance w15:val="hidden"/>
      </w:sdtPr>
      <w:sdtContent>
        <w:p w14:paraId="688916A6" w14:textId="77777777" w:rsidR="00046D6B" w:rsidRPr="004E6785" w:rsidRDefault="001710CE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Поблагодарите основных людей, вдохновивших вас и помогавших вам в процессе написания и публикации вашей работы. Это немного похоже на страницу посвящения, но здесь можно указать подробности и добавить больше людей.</w:t>
          </w:r>
        </w:p>
      </w:sdtContent>
    </w:sdt>
    <w:p w14:paraId="6E36DA15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43" w:name="_Toc201159831" w:displacedByCustomXml="next"/>
    <w:bookmarkStart w:id="44" w:name="_Toc529756746" w:displacedByCustomXml="next"/>
    <w:bookmarkStart w:id="45" w:name="_Toc529756685" w:displacedByCustomXml="next"/>
    <w:sdt>
      <w:sdtPr>
        <w:id w:val="-2072344064"/>
        <w:placeholder>
          <w:docPart w:val="5EC9DA01C3CB485B8EB6884EAE20DA86"/>
        </w:placeholder>
        <w:temporary/>
        <w:showingPlcHdr/>
        <w15:appearance w15:val="hidden"/>
      </w:sdtPr>
      <w:sdtContent>
        <w:p w14:paraId="49595A87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Об авторе</w:t>
          </w:r>
        </w:p>
      </w:sdtContent>
    </w:sdt>
    <w:bookmarkEnd w:id="43" w:displacedByCustomXml="prev"/>
    <w:bookmarkEnd w:id="44" w:displacedByCustomXml="prev"/>
    <w:bookmarkEnd w:id="45" w:displacedByCustomXml="prev"/>
    <w:sdt>
      <w:sdtPr>
        <w:rPr>
          <w:lang w:val="ro-RO"/>
        </w:rPr>
        <w:id w:val="-1232304388"/>
        <w:placeholder>
          <w:docPart w:val="FF220FB6534C44BB83EBC9A225E55421"/>
        </w:placeholder>
        <w:temporary/>
        <w:showingPlcHdr/>
        <w15:appearance w15:val="hidden"/>
      </w:sdtPr>
      <w:sdtContent>
        <w:p w14:paraId="03F2D379" w14:textId="77777777" w:rsidR="00A0776B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56908774"/>
        <w:placeholder>
          <w:docPart w:val="48E7EC893D874533BD5E7EE984401967"/>
        </w:placeholder>
        <w:temporary/>
        <w:showingPlcHdr/>
        <w15:appearance w15:val="hidden"/>
      </w:sdtPr>
      <w:sdtContent>
        <w:p w14:paraId="15A7880D" w14:textId="77777777" w:rsidR="001710CE" w:rsidRPr="004E6785" w:rsidRDefault="001710CE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Напишите эту страницу от третьего лица. (Например, используйте слово "автор" или свое имя, а не "Я"). Сведения в этом разделе обеспечивают доверие читателей. Старайтесь не быть слишком многословным. Просто расскажите о себе и своем опыте по теме книги, а также укажите другие сведения, вызывающие доверие. Например:</w:t>
          </w:r>
        </w:p>
        <w:p w14:paraId="571B0BF3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Профессиональные и личные достижения, относящиеся к рассматриваемой теме</w:t>
          </w:r>
        </w:p>
        <w:p w14:paraId="43A65014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Список других публикаций и ссылка на ваш веб-сайт</w:t>
          </w:r>
        </w:p>
        <w:p w14:paraId="5E5AF132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Образование</w:t>
          </w:r>
        </w:p>
        <w:p w14:paraId="61E3F483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Упомяните известных экспертов области, с которыми вы работали</w:t>
          </w:r>
        </w:p>
        <w:p w14:paraId="01282E45" w14:textId="77777777" w:rsidR="00205500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Область вашего проживания, семейное положение, увлечения и т. д.</w:t>
          </w:r>
        </w:p>
      </w:sdtContent>
    </w:sdt>
    <w:p w14:paraId="7D83B706" w14:textId="77777777" w:rsidR="00205500" w:rsidRDefault="00205500" w:rsidP="00BB5275"/>
    <w:p w14:paraId="252945CD" w14:textId="77777777" w:rsidR="00E97148" w:rsidRDefault="00E97148" w:rsidP="00BB5275"/>
    <w:p w14:paraId="0D173D9B" w14:textId="4FA325EB" w:rsidR="00E97148" w:rsidRDefault="00E97148">
      <w:pPr>
        <w:ind w:firstLine="0"/>
      </w:pPr>
      <w:r>
        <w:br w:type="page"/>
      </w:r>
    </w:p>
    <w:p w14:paraId="2E27621B" w14:textId="5DBA2BA2" w:rsidR="00B91840" w:rsidRDefault="00B91840" w:rsidP="00B91840">
      <w:pPr>
        <w:pStyle w:val="1"/>
        <w:numPr>
          <w:ilvl w:val="0"/>
          <w:numId w:val="0"/>
        </w:numPr>
        <w:rPr>
          <w:rFonts w:asciiTheme="minorHAnsi" w:hAnsiTheme="minorHAnsi"/>
          <w:b w:val="0"/>
          <w:sz w:val="22"/>
        </w:rPr>
      </w:pPr>
      <w:bookmarkStart w:id="46" w:name="_Toc201159832"/>
      <w:r>
        <w:t>Приложение</w:t>
      </w:r>
      <w:bookmarkEnd w:id="46"/>
    </w:p>
    <w:p w14:paraId="4F801593" w14:textId="77777777" w:rsidR="00B91840" w:rsidRPr="00B91840" w:rsidRDefault="00B91840" w:rsidP="00B91840"/>
    <w:p w14:paraId="49FCF8E9" w14:textId="77777777" w:rsidR="00B91840" w:rsidRDefault="00B91840" w:rsidP="004332D6">
      <w:pPr>
        <w:rPr>
          <w:rFonts w:ascii="Cambria" w:hAnsi="Cambria" w:cs="Times New Roman"/>
          <w:b/>
          <w:bCs/>
          <w:sz w:val="24"/>
          <w:szCs w:val="24"/>
        </w:rPr>
      </w:pPr>
    </w:p>
    <w:p w14:paraId="0F4EBB26" w14:textId="0DC40401" w:rsidR="004332D6" w:rsidRPr="004332D6" w:rsidRDefault="004332D6" w:rsidP="004332D6">
      <w:pPr>
        <w:rPr>
          <w:rFonts w:ascii="Cambria" w:hAnsi="Cambria"/>
          <w:sz w:val="24"/>
          <w:szCs w:val="24"/>
        </w:rPr>
      </w:pPr>
      <w:hyperlink r:id="rId170" w:history="1"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 xml:space="preserve">Конфигурационный файл виртуального маршрутизатора </w:t>
        </w:r>
        <w:r w:rsidRPr="00B91840">
          <w:rPr>
            <w:rStyle w:val="a7"/>
            <w:rFonts w:ascii="Cambria" w:hAnsi="Cambria"/>
            <w:b/>
            <w:bCs/>
            <w:sz w:val="24"/>
            <w:szCs w:val="24"/>
            <w:lang w:val="en-US"/>
          </w:rPr>
          <w:t>vesr</w:t>
        </w:r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>124-1.</w:t>
        </w:r>
      </w:hyperlink>
    </w:p>
    <w:p w14:paraId="59C90196" w14:textId="77777777" w:rsidR="004332D6" w:rsidRPr="004332D6" w:rsidRDefault="004332D6" w:rsidP="004332D6"/>
    <w:p w14:paraId="725D24D2" w14:textId="56EE3AE0" w:rsidR="004332D6" w:rsidRPr="004332D6" w:rsidRDefault="004332D6" w:rsidP="004332D6">
      <w:pPr>
        <w:rPr>
          <w:rFonts w:ascii="Cambria" w:hAnsi="Cambria"/>
          <w:b/>
          <w:bCs/>
        </w:rPr>
      </w:pPr>
      <w:hyperlink r:id="rId171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r w:rsidRPr="004332D6">
          <w:rPr>
            <w:rStyle w:val="a7"/>
            <w:rFonts w:ascii="Cambria" w:hAnsi="Cambria"/>
            <w:b/>
            <w:bCs/>
          </w:rPr>
          <w:t>124-2.</w:t>
        </w:r>
      </w:hyperlink>
    </w:p>
    <w:p w14:paraId="58FCB94A" w14:textId="77777777" w:rsidR="004332D6" w:rsidRPr="004332D6" w:rsidRDefault="004332D6" w:rsidP="004332D6"/>
    <w:p w14:paraId="2BC05725" w14:textId="0445B151" w:rsidR="004332D6" w:rsidRPr="004332D6" w:rsidRDefault="004332D6" w:rsidP="004332D6">
      <w:pPr>
        <w:rPr>
          <w:rFonts w:ascii="Cambria" w:hAnsi="Cambria"/>
          <w:b/>
          <w:bCs/>
        </w:rPr>
      </w:pPr>
      <w:hyperlink r:id="rId172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r w:rsidRPr="004332D6">
          <w:rPr>
            <w:rStyle w:val="a7"/>
            <w:rFonts w:ascii="Cambria" w:hAnsi="Cambria"/>
            <w:b/>
            <w:bCs/>
          </w:rPr>
          <w:t>124-3.</w:t>
        </w:r>
      </w:hyperlink>
    </w:p>
    <w:p w14:paraId="2AFD65DA" w14:textId="77777777" w:rsidR="004332D6" w:rsidRPr="004332D6" w:rsidRDefault="004332D6" w:rsidP="004332D6"/>
    <w:p w14:paraId="680974E9" w14:textId="77777777" w:rsidR="004332D6" w:rsidRPr="004332D6" w:rsidRDefault="004332D6" w:rsidP="004332D6"/>
    <w:sectPr w:rsidR="004332D6" w:rsidRPr="004332D6" w:rsidSect="005F56F0">
      <w:headerReference w:type="default" r:id="rId173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5E8360" w14:textId="77777777" w:rsidR="00A53955" w:rsidRDefault="00A53955" w:rsidP="00E30FF1">
      <w:r>
        <w:separator/>
      </w:r>
    </w:p>
  </w:endnote>
  <w:endnote w:type="continuationSeparator" w:id="0">
    <w:p w14:paraId="19A73C3B" w14:textId="77777777" w:rsidR="00A53955" w:rsidRDefault="00A53955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98749811"/>
      <w:docPartObj>
        <w:docPartGallery w:val="Page Numbers (Bottom of Page)"/>
        <w:docPartUnique/>
      </w:docPartObj>
    </w:sdtPr>
    <w:sdtContent>
      <w:p w14:paraId="7587226D" w14:textId="151AC1E1" w:rsidR="007478C2" w:rsidRDefault="007478C2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F76243" w14:textId="77777777" w:rsidR="007478C2" w:rsidRDefault="007478C2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FA74F7" w14:textId="618C9202" w:rsidR="007478C2" w:rsidRDefault="007478C2">
    <w:pPr>
      <w:pStyle w:val="aa"/>
    </w:pPr>
  </w:p>
  <w:p w14:paraId="11A0D777" w14:textId="21AB7028" w:rsidR="00005256" w:rsidRPr="004E6785" w:rsidRDefault="00005256" w:rsidP="008339EE">
    <w:pPr>
      <w:pStyle w:val="aa"/>
      <w:jc w:val="right"/>
      <w:rPr>
        <w:lang w:val="ro-RO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267764" w14:textId="77777777" w:rsidR="00A53955" w:rsidRDefault="00A53955" w:rsidP="00E30FF1">
      <w:r>
        <w:separator/>
      </w:r>
    </w:p>
  </w:footnote>
  <w:footnote w:type="continuationSeparator" w:id="0">
    <w:p w14:paraId="368F49F5" w14:textId="77777777" w:rsidR="00A53955" w:rsidRDefault="00A53955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alias w:val="Название"/>
      <w:tag w:val=""/>
      <w:id w:val="-1145198495"/>
      <w:placeholder>
        <w:docPart w:val="2DB96E6060864EE0B0E338D8CA8B5D59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00F336CB" w14:textId="1CDCE9BA" w:rsidR="005F56F0" w:rsidRDefault="007478C2">
        <w:pPr>
          <w:pStyle w:val="a8"/>
        </w:pPr>
        <w:r>
          <w:t>Работа с виртуальным сервисным маршрутизатором vESR Eltex в среде графического симулятора GNS3</w:t>
        </w:r>
      </w:p>
    </w:sdtContent>
  </w:sdt>
  <w:p w14:paraId="6EADC08A" w14:textId="2E071A4D" w:rsidR="005F56F0" w:rsidRDefault="005F56F0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051112" w14:textId="1D075115" w:rsidR="00005256" w:rsidRPr="004E6785" w:rsidRDefault="005F56F0" w:rsidP="00E678C1">
    <w:pPr>
      <w:pStyle w:val="a8"/>
      <w:rPr>
        <w:lang w:val="ro-RO"/>
      </w:rPr>
    </w:pPr>
    <w:r w:rsidRPr="005F56F0">
      <w:rPr>
        <w:lang w:val="ro-RO"/>
      </w:rPr>
      <w:ptab w:relativeTo="margin" w:alignment="center" w:leader="none"/>
    </w:r>
    <w:r w:rsidRPr="005F56F0">
      <w:rPr>
        <w:lang w:val="ro-RO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061ADE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0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D422C68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1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4AB77CB"/>
    <w:multiLevelType w:val="multilevel"/>
    <w:tmpl w:val="F72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0891230"/>
    <w:multiLevelType w:val="multilevel"/>
    <w:tmpl w:val="CCBE1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40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74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4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9363842"/>
    <w:multiLevelType w:val="multilevel"/>
    <w:tmpl w:val="0722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612058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54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7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59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60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58"/>
  </w:num>
  <w:num w:numId="2" w16cid:durableId="1183858365">
    <w:abstractNumId w:val="11"/>
  </w:num>
  <w:num w:numId="3" w16cid:durableId="1755201807">
    <w:abstractNumId w:val="33"/>
  </w:num>
  <w:num w:numId="4" w16cid:durableId="931815598">
    <w:abstractNumId w:val="56"/>
  </w:num>
  <w:num w:numId="5" w16cid:durableId="1875651433">
    <w:abstractNumId w:val="59"/>
  </w:num>
  <w:num w:numId="6" w16cid:durableId="1860773548">
    <w:abstractNumId w:val="7"/>
  </w:num>
  <w:num w:numId="7" w16cid:durableId="1306395421">
    <w:abstractNumId w:val="6"/>
  </w:num>
  <w:num w:numId="8" w16cid:durableId="958606025">
    <w:abstractNumId w:val="5"/>
  </w:num>
  <w:num w:numId="9" w16cid:durableId="2058121495">
    <w:abstractNumId w:val="4"/>
  </w:num>
  <w:num w:numId="10" w16cid:durableId="303462315">
    <w:abstractNumId w:val="8"/>
  </w:num>
  <w:num w:numId="11" w16cid:durableId="657658187">
    <w:abstractNumId w:val="3"/>
  </w:num>
  <w:num w:numId="12" w16cid:durableId="1307515085">
    <w:abstractNumId w:val="2"/>
  </w:num>
  <w:num w:numId="13" w16cid:durableId="608899267">
    <w:abstractNumId w:val="1"/>
  </w:num>
  <w:num w:numId="14" w16cid:durableId="1255505913">
    <w:abstractNumId w:val="0"/>
  </w:num>
  <w:num w:numId="15" w16cid:durableId="1033379408">
    <w:abstractNumId w:val="17"/>
  </w:num>
  <w:num w:numId="16" w16cid:durableId="818882570">
    <w:abstractNumId w:val="25"/>
  </w:num>
  <w:num w:numId="17" w16cid:durableId="1760370969">
    <w:abstractNumId w:val="30"/>
  </w:num>
  <w:num w:numId="18" w16cid:durableId="863320964">
    <w:abstractNumId w:val="31"/>
  </w:num>
  <w:num w:numId="19" w16cid:durableId="1045640100">
    <w:abstractNumId w:val="53"/>
  </w:num>
  <w:num w:numId="20" w16cid:durableId="594897456">
    <w:abstractNumId w:val="20"/>
  </w:num>
  <w:num w:numId="21" w16cid:durableId="2020160643">
    <w:abstractNumId w:val="9"/>
  </w:num>
  <w:num w:numId="22" w16cid:durableId="181015918">
    <w:abstractNumId w:val="39"/>
  </w:num>
  <w:num w:numId="23" w16cid:durableId="1020619577">
    <w:abstractNumId w:val="26"/>
  </w:num>
  <w:num w:numId="24" w16cid:durableId="2032762688">
    <w:abstractNumId w:val="27"/>
  </w:num>
  <w:num w:numId="25" w16cid:durableId="335615800">
    <w:abstractNumId w:val="48"/>
  </w:num>
  <w:num w:numId="26" w16cid:durableId="63258024">
    <w:abstractNumId w:val="34"/>
  </w:num>
  <w:num w:numId="27" w16cid:durableId="1011877856">
    <w:abstractNumId w:val="32"/>
  </w:num>
  <w:num w:numId="28" w16cid:durableId="160001139">
    <w:abstractNumId w:val="28"/>
  </w:num>
  <w:num w:numId="29" w16cid:durableId="2012371252">
    <w:abstractNumId w:val="10"/>
  </w:num>
  <w:num w:numId="30" w16cid:durableId="198786203">
    <w:abstractNumId w:val="63"/>
  </w:num>
  <w:num w:numId="31" w16cid:durableId="352726056">
    <w:abstractNumId w:val="18"/>
  </w:num>
  <w:num w:numId="32" w16cid:durableId="974406867">
    <w:abstractNumId w:val="46"/>
  </w:num>
  <w:num w:numId="33" w16cid:durableId="1421098807">
    <w:abstractNumId w:val="13"/>
  </w:num>
  <w:num w:numId="34" w16cid:durableId="63332550">
    <w:abstractNumId w:val="23"/>
  </w:num>
  <w:num w:numId="35" w16cid:durableId="1762480876">
    <w:abstractNumId w:val="21"/>
  </w:num>
  <w:num w:numId="36" w16cid:durableId="1174610786">
    <w:abstractNumId w:val="36"/>
  </w:num>
  <w:num w:numId="37" w16cid:durableId="1468815306">
    <w:abstractNumId w:val="55"/>
  </w:num>
  <w:num w:numId="38" w16cid:durableId="1743790015">
    <w:abstractNumId w:val="61"/>
  </w:num>
  <w:num w:numId="39" w16cid:durableId="1616448540">
    <w:abstractNumId w:val="52"/>
  </w:num>
  <w:num w:numId="40" w16cid:durableId="381949509">
    <w:abstractNumId w:val="40"/>
  </w:num>
  <w:num w:numId="41" w16cid:durableId="144903053">
    <w:abstractNumId w:val="42"/>
  </w:num>
  <w:num w:numId="42" w16cid:durableId="1681619130">
    <w:abstractNumId w:val="16"/>
  </w:num>
  <w:num w:numId="43" w16cid:durableId="103616407">
    <w:abstractNumId w:val="50"/>
  </w:num>
  <w:num w:numId="44" w16cid:durableId="900167481">
    <w:abstractNumId w:val="12"/>
  </w:num>
  <w:num w:numId="45" w16cid:durableId="982000306">
    <w:abstractNumId w:val="38"/>
  </w:num>
  <w:num w:numId="46" w16cid:durableId="42564419">
    <w:abstractNumId w:val="54"/>
  </w:num>
  <w:num w:numId="47" w16cid:durableId="1690402186">
    <w:abstractNumId w:val="62"/>
  </w:num>
  <w:num w:numId="48" w16cid:durableId="515727541">
    <w:abstractNumId w:val="44"/>
  </w:num>
  <w:num w:numId="49" w16cid:durableId="198125780">
    <w:abstractNumId w:val="19"/>
  </w:num>
  <w:num w:numId="50" w16cid:durableId="1921133855">
    <w:abstractNumId w:val="41"/>
  </w:num>
  <w:num w:numId="51" w16cid:durableId="1292520064">
    <w:abstractNumId w:val="14"/>
  </w:num>
  <w:num w:numId="52" w16cid:durableId="1787307735">
    <w:abstractNumId w:val="45"/>
  </w:num>
  <w:num w:numId="53" w16cid:durableId="877089790">
    <w:abstractNumId w:val="51"/>
  </w:num>
  <w:num w:numId="54" w16cid:durableId="269819322">
    <w:abstractNumId w:val="47"/>
  </w:num>
  <w:num w:numId="55" w16cid:durableId="1070692455">
    <w:abstractNumId w:val="15"/>
  </w:num>
  <w:num w:numId="56" w16cid:durableId="1249314895">
    <w:abstractNumId w:val="22"/>
  </w:num>
  <w:num w:numId="57" w16cid:durableId="395472401">
    <w:abstractNumId w:val="29"/>
  </w:num>
  <w:num w:numId="58" w16cid:durableId="987436880">
    <w:abstractNumId w:val="57"/>
  </w:num>
  <w:num w:numId="59" w16cid:durableId="848520443">
    <w:abstractNumId w:val="35"/>
  </w:num>
  <w:num w:numId="60" w16cid:durableId="848300472">
    <w:abstractNumId w:val="60"/>
  </w:num>
  <w:num w:numId="61" w16cid:durableId="779640553">
    <w:abstractNumId w:val="43"/>
  </w:num>
  <w:num w:numId="62" w16cid:durableId="983509615">
    <w:abstractNumId w:val="24"/>
  </w:num>
  <w:num w:numId="63" w16cid:durableId="2103797512">
    <w:abstractNumId w:val="49"/>
  </w:num>
  <w:num w:numId="64" w16cid:durableId="515926186">
    <w:abstractNumId w:val="37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evenAndOddHeaders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1A3E"/>
    <w:rsid w:val="000043FC"/>
    <w:rsid w:val="00005256"/>
    <w:rsid w:val="00014DE0"/>
    <w:rsid w:val="000336FA"/>
    <w:rsid w:val="00043B47"/>
    <w:rsid w:val="00046D6B"/>
    <w:rsid w:val="00050090"/>
    <w:rsid w:val="00050594"/>
    <w:rsid w:val="000560C0"/>
    <w:rsid w:val="00064CCD"/>
    <w:rsid w:val="00065742"/>
    <w:rsid w:val="000852A5"/>
    <w:rsid w:val="00093DAE"/>
    <w:rsid w:val="000A1B9C"/>
    <w:rsid w:val="000B3B0D"/>
    <w:rsid w:val="000C27DB"/>
    <w:rsid w:val="000C61ED"/>
    <w:rsid w:val="00101A0A"/>
    <w:rsid w:val="00113DC6"/>
    <w:rsid w:val="00114558"/>
    <w:rsid w:val="001237BA"/>
    <w:rsid w:val="00132ED2"/>
    <w:rsid w:val="00137718"/>
    <w:rsid w:val="00150C28"/>
    <w:rsid w:val="00154A4E"/>
    <w:rsid w:val="00154B17"/>
    <w:rsid w:val="0015606F"/>
    <w:rsid w:val="001657FE"/>
    <w:rsid w:val="001710CE"/>
    <w:rsid w:val="0017198D"/>
    <w:rsid w:val="00176109"/>
    <w:rsid w:val="001770D0"/>
    <w:rsid w:val="00194DFE"/>
    <w:rsid w:val="001970CD"/>
    <w:rsid w:val="001B2655"/>
    <w:rsid w:val="001B4305"/>
    <w:rsid w:val="001B5A9E"/>
    <w:rsid w:val="001C7C96"/>
    <w:rsid w:val="001D3ED6"/>
    <w:rsid w:val="001E7ED9"/>
    <w:rsid w:val="00205500"/>
    <w:rsid w:val="0020618B"/>
    <w:rsid w:val="00211C7A"/>
    <w:rsid w:val="00234E5A"/>
    <w:rsid w:val="00246C04"/>
    <w:rsid w:val="00246D74"/>
    <w:rsid w:val="00262B3C"/>
    <w:rsid w:val="00270580"/>
    <w:rsid w:val="00283444"/>
    <w:rsid w:val="00286B0E"/>
    <w:rsid w:val="002A40CE"/>
    <w:rsid w:val="002C0002"/>
    <w:rsid w:val="002C409A"/>
    <w:rsid w:val="002C6962"/>
    <w:rsid w:val="002C7C9F"/>
    <w:rsid w:val="002D0D93"/>
    <w:rsid w:val="002D1723"/>
    <w:rsid w:val="002D24E9"/>
    <w:rsid w:val="002D452D"/>
    <w:rsid w:val="002E0175"/>
    <w:rsid w:val="002E0A80"/>
    <w:rsid w:val="002F278E"/>
    <w:rsid w:val="002F40AE"/>
    <w:rsid w:val="003256D3"/>
    <w:rsid w:val="0033243B"/>
    <w:rsid w:val="00336B2E"/>
    <w:rsid w:val="00343393"/>
    <w:rsid w:val="003525B6"/>
    <w:rsid w:val="00352BE7"/>
    <w:rsid w:val="0035576A"/>
    <w:rsid w:val="00363CDC"/>
    <w:rsid w:val="00365692"/>
    <w:rsid w:val="00373684"/>
    <w:rsid w:val="003940A0"/>
    <w:rsid w:val="003A2E9A"/>
    <w:rsid w:val="003B0566"/>
    <w:rsid w:val="003E4AE5"/>
    <w:rsid w:val="003F1DC4"/>
    <w:rsid w:val="003F6C83"/>
    <w:rsid w:val="00414D16"/>
    <w:rsid w:val="0041725A"/>
    <w:rsid w:val="00423E5E"/>
    <w:rsid w:val="004332D6"/>
    <w:rsid w:val="004403AE"/>
    <w:rsid w:val="00442FF5"/>
    <w:rsid w:val="004510B1"/>
    <w:rsid w:val="0045399C"/>
    <w:rsid w:val="004548BC"/>
    <w:rsid w:val="0045705F"/>
    <w:rsid w:val="004575D0"/>
    <w:rsid w:val="004774B6"/>
    <w:rsid w:val="00485591"/>
    <w:rsid w:val="00485DD4"/>
    <w:rsid w:val="0049228D"/>
    <w:rsid w:val="004B7D73"/>
    <w:rsid w:val="004C53BE"/>
    <w:rsid w:val="004C63A4"/>
    <w:rsid w:val="004C7801"/>
    <w:rsid w:val="004D2DED"/>
    <w:rsid w:val="004E36D2"/>
    <w:rsid w:val="004E6785"/>
    <w:rsid w:val="004F185B"/>
    <w:rsid w:val="004F40C2"/>
    <w:rsid w:val="005075CF"/>
    <w:rsid w:val="00515DF2"/>
    <w:rsid w:val="0052043C"/>
    <w:rsid w:val="00521F9E"/>
    <w:rsid w:val="00536055"/>
    <w:rsid w:val="0054089F"/>
    <w:rsid w:val="00543150"/>
    <w:rsid w:val="0054764A"/>
    <w:rsid w:val="00551C2E"/>
    <w:rsid w:val="00552A0E"/>
    <w:rsid w:val="005567E7"/>
    <w:rsid w:val="00561FD1"/>
    <w:rsid w:val="00567B46"/>
    <w:rsid w:val="00575268"/>
    <w:rsid w:val="00593D2D"/>
    <w:rsid w:val="005B0CD6"/>
    <w:rsid w:val="005B6061"/>
    <w:rsid w:val="005D5458"/>
    <w:rsid w:val="005E7638"/>
    <w:rsid w:val="005E786A"/>
    <w:rsid w:val="005F56F0"/>
    <w:rsid w:val="00610D60"/>
    <w:rsid w:val="00611A3D"/>
    <w:rsid w:val="00624C92"/>
    <w:rsid w:val="00625B4B"/>
    <w:rsid w:val="00645227"/>
    <w:rsid w:val="00660279"/>
    <w:rsid w:val="0066037E"/>
    <w:rsid w:val="006606E5"/>
    <w:rsid w:val="0066603D"/>
    <w:rsid w:val="006749AC"/>
    <w:rsid w:val="00690307"/>
    <w:rsid w:val="006918DC"/>
    <w:rsid w:val="00692E9D"/>
    <w:rsid w:val="006A3CC1"/>
    <w:rsid w:val="006A5A75"/>
    <w:rsid w:val="006B0C14"/>
    <w:rsid w:val="006B0D62"/>
    <w:rsid w:val="006C685E"/>
    <w:rsid w:val="006D0A87"/>
    <w:rsid w:val="006D36B3"/>
    <w:rsid w:val="006D5058"/>
    <w:rsid w:val="006E39E8"/>
    <w:rsid w:val="006F6510"/>
    <w:rsid w:val="007138FD"/>
    <w:rsid w:val="007201AE"/>
    <w:rsid w:val="007370CA"/>
    <w:rsid w:val="0074004C"/>
    <w:rsid w:val="007414E3"/>
    <w:rsid w:val="00744EC9"/>
    <w:rsid w:val="007478C2"/>
    <w:rsid w:val="00751B55"/>
    <w:rsid w:val="00753DBE"/>
    <w:rsid w:val="0075795F"/>
    <w:rsid w:val="00767834"/>
    <w:rsid w:val="00767C30"/>
    <w:rsid w:val="00771861"/>
    <w:rsid w:val="00777D46"/>
    <w:rsid w:val="00785A33"/>
    <w:rsid w:val="00791FA5"/>
    <w:rsid w:val="00793215"/>
    <w:rsid w:val="007A1CB3"/>
    <w:rsid w:val="007A210F"/>
    <w:rsid w:val="007A400E"/>
    <w:rsid w:val="007B3AC2"/>
    <w:rsid w:val="007B7B43"/>
    <w:rsid w:val="007C10F5"/>
    <w:rsid w:val="007C38C8"/>
    <w:rsid w:val="007C545F"/>
    <w:rsid w:val="007D2070"/>
    <w:rsid w:val="007E7ED1"/>
    <w:rsid w:val="008007B9"/>
    <w:rsid w:val="00801BBF"/>
    <w:rsid w:val="0081154B"/>
    <w:rsid w:val="00815B2B"/>
    <w:rsid w:val="00831027"/>
    <w:rsid w:val="008339EE"/>
    <w:rsid w:val="00840BEA"/>
    <w:rsid w:val="00851795"/>
    <w:rsid w:val="00853825"/>
    <w:rsid w:val="0085556D"/>
    <w:rsid w:val="00856148"/>
    <w:rsid w:val="00887B51"/>
    <w:rsid w:val="00895103"/>
    <w:rsid w:val="008A3B8E"/>
    <w:rsid w:val="008A5DB7"/>
    <w:rsid w:val="008B3004"/>
    <w:rsid w:val="008C58BF"/>
    <w:rsid w:val="008D0387"/>
    <w:rsid w:val="008D0ED1"/>
    <w:rsid w:val="008D6D20"/>
    <w:rsid w:val="008E1730"/>
    <w:rsid w:val="008E2B11"/>
    <w:rsid w:val="008E5451"/>
    <w:rsid w:val="008F16AC"/>
    <w:rsid w:val="008F22CC"/>
    <w:rsid w:val="0090317B"/>
    <w:rsid w:val="00904DDD"/>
    <w:rsid w:val="009123A3"/>
    <w:rsid w:val="009202B0"/>
    <w:rsid w:val="009245E0"/>
    <w:rsid w:val="00926465"/>
    <w:rsid w:val="00930948"/>
    <w:rsid w:val="009324B5"/>
    <w:rsid w:val="00940D3A"/>
    <w:rsid w:val="009558E7"/>
    <w:rsid w:val="009643BB"/>
    <w:rsid w:val="00972D2C"/>
    <w:rsid w:val="00972D81"/>
    <w:rsid w:val="009825D7"/>
    <w:rsid w:val="00984D45"/>
    <w:rsid w:val="00993F56"/>
    <w:rsid w:val="009A2F30"/>
    <w:rsid w:val="009A7D23"/>
    <w:rsid w:val="009B18AC"/>
    <w:rsid w:val="009B3579"/>
    <w:rsid w:val="009D4276"/>
    <w:rsid w:val="009E3456"/>
    <w:rsid w:val="009E5967"/>
    <w:rsid w:val="009F01AB"/>
    <w:rsid w:val="009F1EB7"/>
    <w:rsid w:val="00A0776B"/>
    <w:rsid w:val="00A101A1"/>
    <w:rsid w:val="00A107A2"/>
    <w:rsid w:val="00A139FF"/>
    <w:rsid w:val="00A14F01"/>
    <w:rsid w:val="00A245D1"/>
    <w:rsid w:val="00A31928"/>
    <w:rsid w:val="00A47C9C"/>
    <w:rsid w:val="00A51FDD"/>
    <w:rsid w:val="00A52E17"/>
    <w:rsid w:val="00A53955"/>
    <w:rsid w:val="00A64539"/>
    <w:rsid w:val="00A660CB"/>
    <w:rsid w:val="00A76B59"/>
    <w:rsid w:val="00A80BF8"/>
    <w:rsid w:val="00A90662"/>
    <w:rsid w:val="00A93B0A"/>
    <w:rsid w:val="00AB3B1C"/>
    <w:rsid w:val="00AC697A"/>
    <w:rsid w:val="00AD6007"/>
    <w:rsid w:val="00AE09CE"/>
    <w:rsid w:val="00AE6C43"/>
    <w:rsid w:val="00AE7413"/>
    <w:rsid w:val="00AE7D89"/>
    <w:rsid w:val="00AF2876"/>
    <w:rsid w:val="00B20265"/>
    <w:rsid w:val="00B20FCB"/>
    <w:rsid w:val="00B21A5B"/>
    <w:rsid w:val="00B25DAF"/>
    <w:rsid w:val="00B26B6E"/>
    <w:rsid w:val="00B36088"/>
    <w:rsid w:val="00B44A9C"/>
    <w:rsid w:val="00B61B8E"/>
    <w:rsid w:val="00B74B8C"/>
    <w:rsid w:val="00B8329E"/>
    <w:rsid w:val="00B91840"/>
    <w:rsid w:val="00BB1E9A"/>
    <w:rsid w:val="00BB2149"/>
    <w:rsid w:val="00BB51FA"/>
    <w:rsid w:val="00BB5275"/>
    <w:rsid w:val="00BB6323"/>
    <w:rsid w:val="00BD49FA"/>
    <w:rsid w:val="00BD5268"/>
    <w:rsid w:val="00BE10D0"/>
    <w:rsid w:val="00BE6FD9"/>
    <w:rsid w:val="00C078DB"/>
    <w:rsid w:val="00C15E02"/>
    <w:rsid w:val="00C160B3"/>
    <w:rsid w:val="00C2158A"/>
    <w:rsid w:val="00C26BEA"/>
    <w:rsid w:val="00C33468"/>
    <w:rsid w:val="00C33AFF"/>
    <w:rsid w:val="00C3610A"/>
    <w:rsid w:val="00C52D44"/>
    <w:rsid w:val="00C56D47"/>
    <w:rsid w:val="00C61677"/>
    <w:rsid w:val="00C66184"/>
    <w:rsid w:val="00C73EB8"/>
    <w:rsid w:val="00C96AC3"/>
    <w:rsid w:val="00CA727B"/>
    <w:rsid w:val="00CB5363"/>
    <w:rsid w:val="00CD0DD7"/>
    <w:rsid w:val="00CD0FAD"/>
    <w:rsid w:val="00CD5524"/>
    <w:rsid w:val="00CE08B8"/>
    <w:rsid w:val="00CF5046"/>
    <w:rsid w:val="00D003B6"/>
    <w:rsid w:val="00D0361F"/>
    <w:rsid w:val="00D11196"/>
    <w:rsid w:val="00D17DE7"/>
    <w:rsid w:val="00D215FF"/>
    <w:rsid w:val="00D235A0"/>
    <w:rsid w:val="00D338D7"/>
    <w:rsid w:val="00D34305"/>
    <w:rsid w:val="00D40C9B"/>
    <w:rsid w:val="00D50EC1"/>
    <w:rsid w:val="00D53B69"/>
    <w:rsid w:val="00D777C1"/>
    <w:rsid w:val="00D84035"/>
    <w:rsid w:val="00DA2A88"/>
    <w:rsid w:val="00DA6DBC"/>
    <w:rsid w:val="00DA6FC3"/>
    <w:rsid w:val="00DC3AE9"/>
    <w:rsid w:val="00DC44AC"/>
    <w:rsid w:val="00DD31F9"/>
    <w:rsid w:val="00DD46F4"/>
    <w:rsid w:val="00DE490B"/>
    <w:rsid w:val="00DE6308"/>
    <w:rsid w:val="00E21412"/>
    <w:rsid w:val="00E223BD"/>
    <w:rsid w:val="00E27134"/>
    <w:rsid w:val="00E30FF1"/>
    <w:rsid w:val="00E3203E"/>
    <w:rsid w:val="00E40C38"/>
    <w:rsid w:val="00E5008F"/>
    <w:rsid w:val="00E5076A"/>
    <w:rsid w:val="00E50B2E"/>
    <w:rsid w:val="00E678C1"/>
    <w:rsid w:val="00E85583"/>
    <w:rsid w:val="00E86543"/>
    <w:rsid w:val="00E90DA8"/>
    <w:rsid w:val="00E97148"/>
    <w:rsid w:val="00EA4013"/>
    <w:rsid w:val="00EA4D0B"/>
    <w:rsid w:val="00EA6E10"/>
    <w:rsid w:val="00EB362D"/>
    <w:rsid w:val="00EC7849"/>
    <w:rsid w:val="00ED0DD0"/>
    <w:rsid w:val="00EF262B"/>
    <w:rsid w:val="00F0457A"/>
    <w:rsid w:val="00F16443"/>
    <w:rsid w:val="00F36A01"/>
    <w:rsid w:val="00F50E79"/>
    <w:rsid w:val="00F55026"/>
    <w:rsid w:val="00F670E1"/>
    <w:rsid w:val="00F77ED1"/>
    <w:rsid w:val="00F80CC4"/>
    <w:rsid w:val="00F814B0"/>
    <w:rsid w:val="00FA59E9"/>
    <w:rsid w:val="00FB0F21"/>
    <w:rsid w:val="00FC2F32"/>
    <w:rsid w:val="00FE49FC"/>
    <w:rsid w:val="00FE6231"/>
    <w:rsid w:val="00FF3E58"/>
    <w:rsid w:val="00FF576E"/>
    <w:rsid w:val="00FF6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61"/>
      </w:numPr>
      <w:ind w:left="432"/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60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61"/>
      </w:numPr>
      <w:spacing w:before="120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61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61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61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61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61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61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</w:style>
  <w:style w:type="paragraph" w:styleId="23">
    <w:name w:val="toc 2"/>
    <w:basedOn w:val="a2"/>
    <w:next w:val="a2"/>
    <w:autoRedefine/>
    <w:uiPriority w:val="39"/>
    <w:rsid w:val="00A76B59"/>
    <w:pPr>
      <w:tabs>
        <w:tab w:val="right" w:leader="dot" w:pos="9350"/>
      </w:tabs>
      <w:ind w:left="720"/>
    </w:p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3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4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5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4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95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211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21584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910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8290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1046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241881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0610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07787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08797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41922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64807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57915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60792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7406604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99369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3621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037886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351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54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58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806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96133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771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4505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08660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26249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30868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2561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56058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73141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2261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82788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9655883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159182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3760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07964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70405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6018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06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987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68898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16046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46592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25353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3944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8408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563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58392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9967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138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5906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299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679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8778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1077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136993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5272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77597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1826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7008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28434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8002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3334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4865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94705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4623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81318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2408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63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6265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3754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73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7589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52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513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25930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402536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1622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70846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3823594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2100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474714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219247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95159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90241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75102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630580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68847156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716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948100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667700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60838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77536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242884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8390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0313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433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5812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6348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553736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40115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1110826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670733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897502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558657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302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9565281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85383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854305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4728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88893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85240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270048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5184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16031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3075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79723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362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10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7795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4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3967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202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98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2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9131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086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64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89800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03432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96283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21657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781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6668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3014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29931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7608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23589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7411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439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63381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49413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05242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2396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776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1478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404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50019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8343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883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4871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7310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7278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51622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60915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39342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21896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560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406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276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533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1242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89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800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93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6553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9434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3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20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33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51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4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543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8980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44693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391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5948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56416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3525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6730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7437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01192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07053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1673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2940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809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2676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3439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86309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8292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2780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365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034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17178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804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682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5393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8308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56116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3504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58234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29143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8104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4308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472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25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1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7839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560858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0958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717393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632088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0293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042665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8418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0878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7137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8559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91218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22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29175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226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78827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61418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9614225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1418250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4313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085200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6860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79496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999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86961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59671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2839042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74280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11157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112241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562085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89753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9775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336041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12721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7746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005200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77255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4447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6920751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71477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36577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9410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64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09027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73805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0894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011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2202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119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238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90896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5727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9699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4170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06691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4046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495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978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42901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72102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14712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543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11466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07891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90764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456419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1520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928951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81383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5788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7605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43966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63203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6171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ocs.selectel.ru/vmware/public-cloud/manage-networks/nat-rules/" TargetMode="External"/><Relationship Id="rId21" Type="http://schemas.openxmlformats.org/officeDocument/2006/relationships/image" Target="media/image3.png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2.png"/><Relationship Id="rId138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9" Type="http://schemas.openxmlformats.org/officeDocument/2006/relationships/hyperlink" Target="https://github.com/alekho/EVE-NG_vESR/blob/main/README.md" TargetMode="External"/><Relationship Id="rId170" Type="http://schemas.openxmlformats.org/officeDocument/2006/relationships/hyperlink" Target="configs/vesr-1.cfg" TargetMode="External"/><Relationship Id="rId107" Type="http://schemas.openxmlformats.org/officeDocument/2006/relationships/hyperlink" Target="https://mksegment.ru/b/vazhnost-dhcp-v-kompyuternyh-setyah-i-ego-osnovnye-funkcii" TargetMode="External"/><Relationship Id="rId11" Type="http://schemas.openxmlformats.org/officeDocument/2006/relationships/endnotes" Target="endnotes.xm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hyperlink" Target="Screens/&#1056;&#1080;&#1089;7-1.png" TargetMode="External"/><Relationship Id="rId149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5" Type="http://schemas.openxmlformats.org/officeDocument/2006/relationships/customXml" Target="../customXml/item5.xml"/><Relationship Id="rId95" Type="http://schemas.openxmlformats.org/officeDocument/2006/relationships/image" Target="media/image71.png"/><Relationship Id="rId160" Type="http://schemas.openxmlformats.org/officeDocument/2006/relationships/hyperlink" Target="https://chat.deepseek.com/" TargetMode="External"/><Relationship Id="rId22" Type="http://schemas.microsoft.com/office/2007/relationships/hdphoto" Target="media/hdphoto2.wdp"/><Relationship Id="rId43" Type="http://schemas.openxmlformats.org/officeDocument/2006/relationships/image" Target="media/image23.png"/><Relationship Id="rId64" Type="http://schemas.openxmlformats.org/officeDocument/2006/relationships/image" Target="media/image44.png"/><Relationship Id="rId118" Type="http://schemas.openxmlformats.org/officeDocument/2006/relationships/hyperlink" Target="https://www.newstorial.com/what-is-dnat/" TargetMode="External"/><Relationship Id="rId139" Type="http://schemas.openxmlformats.org/officeDocument/2006/relationships/hyperlink" Target="https://eltexcm.ru/baza-znanij/esr/primer-nastrojki/tunnelirovanie/ipsec/esr-nastrojka-route-based-ipsec-vpn.html" TargetMode="External"/><Relationship Id="rId85" Type="http://schemas.openxmlformats.org/officeDocument/2006/relationships/hyperlink" Target="https://docs.eltex-co.ru/pages/viewpage.action?pageId=584034117" TargetMode="External"/><Relationship Id="rId150" Type="http://schemas.openxmlformats.org/officeDocument/2006/relationships/image" Target="media/image84.jpeg"/><Relationship Id="rId171" Type="http://schemas.openxmlformats.org/officeDocument/2006/relationships/hyperlink" Target="configs/vesr-2.cfg" TargetMode="External"/><Relationship Id="rId12" Type="http://schemas.openxmlformats.org/officeDocument/2006/relationships/image" Target="media/image1.png"/><Relationship Id="rId33" Type="http://schemas.openxmlformats.org/officeDocument/2006/relationships/image" Target="media/image13.png"/><Relationship Id="rId108" Type="http://schemas.openxmlformats.org/officeDocument/2006/relationships/hyperlink" Target="https://help.sweb.ru/protokol-dhcp_1380.html" TargetMode="External"/><Relationship Id="rId129" Type="http://schemas.openxmlformats.org/officeDocument/2006/relationships/image" Target="media/image81.png"/><Relationship Id="rId54" Type="http://schemas.openxmlformats.org/officeDocument/2006/relationships/image" Target="media/image34.png"/><Relationship Id="rId75" Type="http://schemas.openxmlformats.org/officeDocument/2006/relationships/image" Target="media/image55.png"/><Relationship Id="rId96" Type="http://schemas.openxmlformats.org/officeDocument/2006/relationships/image" Target="media/image72.png"/><Relationship Id="rId140" Type="http://schemas.openxmlformats.org/officeDocument/2006/relationships/hyperlink" Target="https://docs.eltex-co.ru/pages/viewpage.action?pageId=431915320" TargetMode="External"/><Relationship Id="rId161" Type="http://schemas.openxmlformats.org/officeDocument/2006/relationships/hyperlink" Target="https://sysahelper.gitbook.io/sysahelper/main/telecom/main/basic_setting" TargetMode="Externa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23" Type="http://schemas.openxmlformats.org/officeDocument/2006/relationships/image" Target="media/image4.png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image" Target="media/image79.png"/><Relationship Id="rId119" Type="http://schemas.openxmlformats.org/officeDocument/2006/relationships/hyperlink" Target="https://www.newstorial.com/what-is-dnat/" TargetMode="External"/><Relationship Id="rId44" Type="http://schemas.openxmlformats.org/officeDocument/2006/relationships/image" Target="media/image24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1" Type="http://schemas.openxmlformats.org/officeDocument/2006/relationships/customXml" Target="ink/ink2.xml"/><Relationship Id="rId86" Type="http://schemas.openxmlformats.org/officeDocument/2006/relationships/hyperlink" Target="https://ruits.ru/obsuzhdenie-eltex/eltex_experts/messages153.html" TargetMode="External"/><Relationship Id="rId130" Type="http://schemas.openxmlformats.org/officeDocument/2006/relationships/hyperlink" Target="https://ru.wikipedia.org/wiki/GRE_%28%D0%BF%D1%80%D0%BE%D1%82%D0%BE%D0%BA%D0%BE%D0%BB%29" TargetMode="External"/><Relationship Id="rId135" Type="http://schemas.openxmlformats.org/officeDocument/2006/relationships/hyperlink" Target="https://eltexcm.ru/baza-znanij/esr/primer-nastrojki/tunnelirovanie/ipsec/esr-nastrojka-route-based-ipsec-vpn.html" TargetMode="External"/><Relationship Id="rId151" Type="http://schemas.openxmlformats.org/officeDocument/2006/relationships/image" Target="media/image85.jpeg"/><Relationship Id="rId156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172" Type="http://schemas.openxmlformats.org/officeDocument/2006/relationships/hyperlink" Target="configs/vesr-3.cfg" TargetMode="External"/><Relationship Id="rId13" Type="http://schemas.openxmlformats.org/officeDocument/2006/relationships/header" Target="header1.xml"/><Relationship Id="rId18" Type="http://schemas.openxmlformats.org/officeDocument/2006/relationships/hyperlink" Target="https://uvnc.com/docs/ultravnc-server/49-ultravnc-server-configuration.html" TargetMode="External"/><Relationship Id="rId39" Type="http://schemas.openxmlformats.org/officeDocument/2006/relationships/image" Target="media/image19.png"/><Relationship Id="rId109" Type="http://schemas.openxmlformats.org/officeDocument/2006/relationships/hyperlink" Target="https://mksegment.ru/b/vazhnost-dhcp-v-kompyuternyh-setyah-i-ego-osnovnye-funkcii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customXml" Target="ink/ink3.xml"/><Relationship Id="rId104" Type="http://schemas.openxmlformats.org/officeDocument/2006/relationships/image" Target="media/image76.png"/><Relationship Id="rId120" Type="http://schemas.openxmlformats.org/officeDocument/2006/relationships/hyperlink" Target="https://www.newstorial.com/what-is-dnat/" TargetMode="External"/><Relationship Id="rId125" Type="http://schemas.openxmlformats.org/officeDocument/2006/relationships/hyperlink" Target="https://www.newstorial.com/what-is-dnat/" TargetMode="External"/><Relationship Id="rId141" Type="http://schemas.openxmlformats.org/officeDocument/2006/relationships/hyperlink" Target="https://docs.eltex-co.ru/pages/viewpage.action?pageId=55183533" TargetMode="External"/><Relationship Id="rId146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7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7" Type="http://schemas.openxmlformats.org/officeDocument/2006/relationships/styles" Target="styles.xml"/><Relationship Id="rId71" Type="http://schemas.openxmlformats.org/officeDocument/2006/relationships/image" Target="media/image51.png"/><Relationship Id="rId92" Type="http://schemas.openxmlformats.org/officeDocument/2006/relationships/image" Target="media/image68.png"/><Relationship Id="rId162" Type="http://schemas.openxmlformats.org/officeDocument/2006/relationships/hyperlink" Target="https://serverspace.ru/support/glossary/nat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image" Target="media/image63.png"/><Relationship Id="rId110" Type="http://schemas.openxmlformats.org/officeDocument/2006/relationships/image" Target="media/image77.png"/><Relationship Id="rId115" Type="http://schemas.openxmlformats.org/officeDocument/2006/relationships/hyperlink" Target="https://www.newstorial.com/what-is-dnat/" TargetMode="External"/><Relationship Id="rId131" Type="http://schemas.openxmlformats.org/officeDocument/2006/relationships/hyperlink" Target="https://arenda-server.cloud/blog/seti-i-protokoly-chem-polezen-gre-tunnel/" TargetMode="External"/><Relationship Id="rId136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7" Type="http://schemas.openxmlformats.org/officeDocument/2006/relationships/hyperlink" Target="https://docs.eltex-co.ru/ede/initial-router-configuration-380863579.html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60.png"/><Relationship Id="rId152" Type="http://schemas.openxmlformats.org/officeDocument/2006/relationships/image" Target="media/image86.jpeg"/><Relationship Id="rId173" Type="http://schemas.openxmlformats.org/officeDocument/2006/relationships/header" Target="header2.xml"/><Relationship Id="rId19" Type="http://schemas.openxmlformats.org/officeDocument/2006/relationships/image" Target="media/image2.png"/><Relationship Id="rId14" Type="http://schemas.openxmlformats.org/officeDocument/2006/relationships/footer" Target="footer1.xm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74.png"/><Relationship Id="rId105" Type="http://schemas.openxmlformats.org/officeDocument/2006/relationships/image" Target="media/image73.jpeg"/><Relationship Id="rId126" Type="http://schemas.openxmlformats.org/officeDocument/2006/relationships/image" Target="media/image80.png"/><Relationship Id="rId147" Type="http://schemas.openxmlformats.org/officeDocument/2006/relationships/hyperlink" Target="https://docs.eltex-co.ru/pages/viewpage.action?pageId=53817740" TargetMode="External"/><Relationship Id="rId168" Type="http://schemas.openxmlformats.org/officeDocument/2006/relationships/hyperlink" Target="https://docs.selectel.ru/vmware/public-cloud/manage-networks/nat-rules/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69.png"/><Relationship Id="rId98" Type="http://schemas.openxmlformats.org/officeDocument/2006/relationships/image" Target="media/image73.png"/><Relationship Id="rId121" Type="http://schemas.openxmlformats.org/officeDocument/2006/relationships/hyperlink" Target="https://www.newstorial.com/what-is-dnat/" TargetMode="External"/><Relationship Id="rId142" Type="http://schemas.openxmlformats.org/officeDocument/2006/relationships/hyperlink" Target="https://sysahelper.gitbook.io/sysahelper/main/telecom/main/vesr_greoveripsec" TargetMode="External"/><Relationship Id="rId163" Type="http://schemas.openxmlformats.org/officeDocument/2006/relationships/hyperlink" Target="https://mentoring.digital/blog/chto-takoe-nat-i-dlya-chego-on-nuzhen:-ponimanie-osnov-setevoy-tehnologii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37" Type="http://schemas.openxmlformats.org/officeDocument/2006/relationships/hyperlink" Target="https://eltexcm.ru/baza-znanij/esr/primer-nastrojki/tunnelirovanie/ipsec/esr-nastrojka-route-based-ipsec-vpn.html" TargetMode="External"/><Relationship Id="rId158" Type="http://schemas.openxmlformats.org/officeDocument/2006/relationships/hyperlink" Target="https://github.com/GNS3/gns3-gui/releases" TargetMode="External"/><Relationship Id="rId20" Type="http://schemas.microsoft.com/office/2007/relationships/hdphoto" Target="media/hdphoto1.wdp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image" Target="media/image61.png"/><Relationship Id="rId88" Type="http://schemas.openxmlformats.org/officeDocument/2006/relationships/image" Target="media/image64.png"/><Relationship Id="rId111" Type="http://schemas.openxmlformats.org/officeDocument/2006/relationships/hyperlink" Target="https://eltex-co.ru/catalog/service_gateways/virtualnyy_servisnyy_marshrutizator_vesr/" TargetMode="External"/><Relationship Id="rId132" Type="http://schemas.openxmlformats.org/officeDocument/2006/relationships/hyperlink" Target="https://eltexcm.ru/baza-znanij/esr/esr-nastrojka-gre-tunnelej.html" TargetMode="External"/><Relationship Id="rId153" Type="http://schemas.openxmlformats.org/officeDocument/2006/relationships/image" Target="media/image87.jpeg"/><Relationship Id="rId174" Type="http://schemas.openxmlformats.org/officeDocument/2006/relationships/fontTable" Target="fontTable.xml"/><Relationship Id="rId15" Type="http://schemas.openxmlformats.org/officeDocument/2006/relationships/footer" Target="footer2.xm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hyperlink" Target="https://servergate.ru/articles/dhcp-prosto-o-slozhnom-chto-eto-takoe-i-kak-on-rabotaet-v-vashey-seti/" TargetMode="External"/><Relationship Id="rId127" Type="http://schemas.openxmlformats.org/officeDocument/2006/relationships/hyperlink" Target="http://www.tinycorelinux.net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0.png"/><Relationship Id="rId99" Type="http://schemas.openxmlformats.org/officeDocument/2006/relationships/customXml" Target="ink/ink4.xml"/><Relationship Id="rId101" Type="http://schemas.openxmlformats.org/officeDocument/2006/relationships/customXml" Target="ink/ink5.xml"/><Relationship Id="rId122" Type="http://schemas.openxmlformats.org/officeDocument/2006/relationships/hyperlink" Target="https://www.newstorial.com/what-is-dnat/" TargetMode="External"/><Relationship Id="rId143" Type="http://schemas.openxmlformats.org/officeDocument/2006/relationships/image" Target="media/image82.png"/><Relationship Id="rId148" Type="http://schemas.openxmlformats.org/officeDocument/2006/relationships/hyperlink" Target="https://www.juniper.net/documentation/us/en/software/junos/nat/topics/topic-map/nat-security-source-and-source-pool.html" TargetMode="External"/><Relationship Id="rId164" Type="http://schemas.openxmlformats.org/officeDocument/2006/relationships/hyperlink" Target="https://habr.com/ru/companies/otus/articles/779970/" TargetMode="External"/><Relationship Id="rId169" Type="http://schemas.openxmlformats.org/officeDocument/2006/relationships/hyperlink" Target="https://www.newstorial.com/what-is-dnat/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26" Type="http://schemas.openxmlformats.org/officeDocument/2006/relationships/image" Target="media/image7.png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5.png"/><Relationship Id="rId112" Type="http://schemas.openxmlformats.org/officeDocument/2006/relationships/hyperlink" Target="https://www.gns3.com/gns3/appliance/download?url=https%3A%2F%2Fraw.githubusercontent.com%2FGNS3%2Fgns3-registry%2Fmaster%2Fappliances%2Fmicrocore-linux.gns3a" TargetMode="External"/><Relationship Id="rId133" Type="http://schemas.openxmlformats.org/officeDocument/2006/relationships/hyperlink" Target="https://mcgrp.ru/files/viewer/154409/65" TargetMode="External"/><Relationship Id="rId154" Type="http://schemas.openxmlformats.org/officeDocument/2006/relationships/image" Target="media/image88.jpeg"/><Relationship Id="rId175" Type="http://schemas.openxmlformats.org/officeDocument/2006/relationships/glossaryDocument" Target="glossary/document.xml"/><Relationship Id="rId16" Type="http://schemas.openxmlformats.org/officeDocument/2006/relationships/hyperlink" Target="https://docs.gns3.com/docs/getting-started/installation/windows/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79" Type="http://schemas.openxmlformats.org/officeDocument/2006/relationships/customXml" Target="ink/ink1.xml"/><Relationship Id="rId102" Type="http://schemas.openxmlformats.org/officeDocument/2006/relationships/image" Target="media/image75.png"/><Relationship Id="rId123" Type="http://schemas.openxmlformats.org/officeDocument/2006/relationships/hyperlink" Target="https://www.newstorial.com/what-is-dnat/" TargetMode="External"/><Relationship Id="rId144" Type="http://schemas.openxmlformats.org/officeDocument/2006/relationships/image" Target="media/image83.png"/><Relationship Id="rId90" Type="http://schemas.openxmlformats.org/officeDocument/2006/relationships/image" Target="media/image66.png"/><Relationship Id="rId165" Type="http://schemas.openxmlformats.org/officeDocument/2006/relationships/hyperlink" Target="https://docs.gns3.com/docs/using-gns3/beginners/import-gns3-appliance/" TargetMode="External"/><Relationship Id="rId27" Type="http://schemas.openxmlformats.org/officeDocument/2006/relationships/hyperlink" Target="https://www.sysnettechsolutions.com/en/install-vmware-workstation/" TargetMode="External"/><Relationship Id="rId48" Type="http://schemas.openxmlformats.org/officeDocument/2006/relationships/image" Target="media/image28.png"/><Relationship Id="rId69" Type="http://schemas.openxmlformats.org/officeDocument/2006/relationships/image" Target="media/image49.png"/><Relationship Id="rId113" Type="http://schemas.openxmlformats.org/officeDocument/2006/relationships/image" Target="media/image78.png"/><Relationship Id="rId134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80" Type="http://schemas.openxmlformats.org/officeDocument/2006/relationships/image" Target="media/image59.png"/><Relationship Id="rId155" Type="http://schemas.openxmlformats.org/officeDocument/2006/relationships/image" Target="media/image89.jpeg"/><Relationship Id="rId176" Type="http://schemas.openxmlformats.org/officeDocument/2006/relationships/theme" Target="theme/theme1.xml"/><Relationship Id="rId17" Type="http://schemas.openxmlformats.org/officeDocument/2006/relationships/hyperlink" Target="https://github.com/GNS3/gns3-gui/releases" TargetMode="External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customXml" Target="ink/ink6.xml"/><Relationship Id="rId124" Type="http://schemas.openxmlformats.org/officeDocument/2006/relationships/hyperlink" Target="https://docs.ideco.dev/settings/access-rules/firewall/firewall-tables" TargetMode="External"/><Relationship Id="rId70" Type="http://schemas.openxmlformats.org/officeDocument/2006/relationships/image" Target="media/image50.png"/><Relationship Id="rId91" Type="http://schemas.openxmlformats.org/officeDocument/2006/relationships/image" Target="media/image67.png"/><Relationship Id="rId145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6" Type="http://schemas.openxmlformats.org/officeDocument/2006/relationships/hyperlink" Target="https://www.newstorial.com/what-is-dnat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090DB193DCF44ED08801D906962F999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3905677-C3AB-4561-A614-37CC95385AEB}"/>
      </w:docPartPr>
      <w:docPartBody>
        <w:p w:rsidR="00B94B2B" w:rsidRDefault="00000000">
          <w:pPr>
            <w:pStyle w:val="090DB193DCF44ED08801D906962F999A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85E5D4EA5EB14F818E8FB9B6AC0D8C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D6DAC1-BB50-44E1-8F95-FB76AB1C7BF9}"/>
      </w:docPartPr>
      <w:docPartBody>
        <w:p w:rsidR="00B94B2B" w:rsidRDefault="00000000">
          <w:pPr>
            <w:pStyle w:val="85E5D4EA5EB14F818E8FB9B6AC0D8C91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848C51AFD41245A296833CD2825016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7E0B495-5D13-4A6D-80CE-AD88AC1C5A82}"/>
      </w:docPartPr>
      <w:docPartBody>
        <w:p w:rsidR="00B94B2B" w:rsidRDefault="00000000">
          <w:pPr>
            <w:pStyle w:val="848C51AFD41245A296833CD2825016BB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450A926561714B519FAFD798793093B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1241416-C21B-4FE8-B2DE-092F71B21A55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Если вы хотите помочь своему ребенку преуспеть в жизни, изучите его сильные и слабые стороны.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450A926561714B519FAFD798793093B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5FD00AFDC72D45E99E5D270325B18E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68FEADC-474F-4244-BB12-D4B07A371247}"/>
      </w:docPartPr>
      <w:docPartBody>
        <w:p w:rsidR="00B94B2B" w:rsidRDefault="00000000">
          <w:pPr>
            <w:pStyle w:val="5FD00AFDC72D45E99E5D270325B18EA0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22761A0EEA934BA68ACAAB863E94010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CD26B3-4F71-43F6-B13E-48304C1CF353}"/>
      </w:docPartPr>
      <w:docPartBody>
        <w:p w:rsidR="00B94B2B" w:rsidRDefault="00000000">
          <w:pPr>
            <w:pStyle w:val="22761A0EEA934BA68ACAAB863E94010F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467F216869640448FF27C238D2F81C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AA6591-F870-4087-8624-08CF4C5A2572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В наше время роль родителей дома выполняют телевизор и другие цифровые устройства.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7467F216869640448FF27C238D2F81C1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D915E7F972354E3F953EEA5D1207DC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F99168F-C90B-491A-B91E-BBD60D247D84}"/>
      </w:docPartPr>
      <w:docPartBody>
        <w:p w:rsidR="00B94B2B" w:rsidRDefault="00000000">
          <w:pPr>
            <w:pStyle w:val="D915E7F972354E3F953EEA5D1207DCF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70A1C886A22F404DB28D64B46DEA95B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FE058B9-FD74-401E-91F2-B3723D96DB9B}"/>
      </w:docPartPr>
      <w:docPartBody>
        <w:p w:rsidR="00B94B2B" w:rsidRDefault="00000000">
          <w:pPr>
            <w:pStyle w:val="70A1C886A22F404DB28D64B46DEA95B9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1635160161D4B299819275AE341DFD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A543A0-3269-4665-860F-A4BBC18EDE68}"/>
      </w:docPartPr>
      <w:docPartBody>
        <w:p w:rsidR="00B94B2B" w:rsidRDefault="00000000">
          <w:pPr>
            <w:pStyle w:val="71635160161D4B299819275AE341DFD8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8340A16EA0F425D8F795B8E8069199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130A630-845E-4049-867D-C3678BDFDD9C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Развитие умственной устойчивости является важной частью достижения успеха в жизни.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F8340A16EA0F425D8F795B8E8069199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7CC36E5208884F5D8652B49635825A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0AD1AD-EAE7-4387-A9C1-536366DA6F5E}"/>
      </w:docPartPr>
      <w:docPartBody>
        <w:p w:rsidR="00B94B2B" w:rsidRDefault="00000000">
          <w:pPr>
            <w:pStyle w:val="7CC36E5208884F5D8652B49635825A5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BF6904112C1C4DEB84FC74CD1A1A50F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824DDAE-2D57-4107-8C76-135020A95048}"/>
      </w:docPartPr>
      <w:docPartBody>
        <w:p w:rsidR="00B94B2B" w:rsidRDefault="00000000">
          <w:pPr>
            <w:pStyle w:val="BF6904112C1C4DEB84FC74CD1A1A50F6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7F595C4D2674112A6C08734DCF8D0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8216DD7-1EE8-4444-B14C-F7BE4BB27963}"/>
      </w:docPartPr>
      <w:docPartBody>
        <w:p w:rsidR="00B94B2B" w:rsidRDefault="00000000">
          <w:pPr>
            <w:pStyle w:val="C7F595C4D2674112A6C08734DCF8D06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049E3E877FF455C92140BA11D6B872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2625B4D-F8CB-4D27-A099-B49A0B361D79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Прививание общественных ценностей и этики ребенку поможет ему хорошо интегрироваться в обществе.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F049E3E877FF455C92140BA11D6B8720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F43244C5A6354522B6E9C1DA50924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0D998-6E65-4025-9013-5786BF0832AE}"/>
      </w:docPartPr>
      <w:docPartBody>
        <w:p w:rsidR="00B94B2B" w:rsidRDefault="00000000">
          <w:pPr>
            <w:pStyle w:val="F43244C5A6354522B6E9C1DA50924F31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945E33C2C3294067B3455C00DAF2E44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F93F559-BCDF-4E5C-B087-4BB84741CE4F}"/>
      </w:docPartPr>
      <w:docPartBody>
        <w:p w:rsidR="00B94B2B" w:rsidRDefault="00000000">
          <w:pPr>
            <w:pStyle w:val="945E33C2C3294067B3455C00DAF2E44D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последнем абзаце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B4312F84EB0A445F8A1EEFB82E52B6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AD0204-D84F-4624-B5FA-55CFAB3F8AA1}"/>
      </w:docPartPr>
      <w:docPartBody>
        <w:p w:rsidR="00B94B2B" w:rsidRDefault="00000000">
          <w:pPr>
            <w:pStyle w:val="B4312F84EB0A445F8A1EEFB82E52B6F4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B2300CA80E05498891EF810FEF6AABB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07F8648-0F5D-4684-B11A-4299C986F2B1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B2300CA80E05498891EF810FEF6AABBC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8F007C3AD78E4D0B82F8F0D6E191EB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1C1BE0-C1DB-4418-88F4-02EF0DEE8DB1}"/>
      </w:docPartPr>
      <w:docPartBody>
        <w:p w:rsidR="00B94B2B" w:rsidRDefault="00000000">
          <w:pPr>
            <w:pStyle w:val="8F007C3AD78E4D0B82F8F0D6E191EBC9"/>
          </w:pPr>
          <w:r w:rsidRPr="004E6785">
            <w:rPr>
              <w:lang w:val="ro-RO" w:bidi="ru-RU"/>
            </w:rPr>
            <w:t>Эпилог или заключение</w:t>
          </w:r>
        </w:p>
      </w:docPartBody>
    </w:docPart>
    <w:docPart>
      <w:docPartPr>
        <w:name w:val="2FCDB551AF7D44CEAA3F9E0D1C9C0A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254742A-5D12-4C5B-A825-DFE28CE67101}"/>
      </w:docPartPr>
      <w:docPartBody>
        <w:p w:rsidR="00B94B2B" w:rsidRDefault="00000000">
          <w:pPr>
            <w:pStyle w:val="2FCDB551AF7D44CEAA3F9E0D1C9C0A7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5C5B443479F447EB57E79C11A361A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32D12AC-4C33-44AB-8914-8DF0E19024B1}"/>
      </w:docPartPr>
      <w:docPartBody>
        <w:p w:rsidR="00B94B2B" w:rsidRDefault="00000000">
          <w:pPr>
            <w:pStyle w:val="F5C5B443479F447EB57E79C11A361A66"/>
          </w:pPr>
          <w:r w:rsidRPr="004E6785">
            <w:rPr>
              <w:lang w:val="ro-RO" w:bidi="ru-RU"/>
            </w:rPr>
            <w:t>Сделайте его кратким и приятным. Упомяните основные мысли книги и действия по решению проблем. Напомните читателю о преимуществах применения рассмотренных действий.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38671B7EE9D74F118772C6A959E8E13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BAE945B-1CC2-4E7F-B345-585C4A391FAA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Ниже приведен пример списка источников в стиле APA. Расположите список литературы по алфавиту.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книги используйте формат из примеров ниже, применяя стиль форматирования "Список литературы":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</w:t>
          </w:r>
          <w:r w:rsidRPr="004E6785">
            <w:rPr>
              <w:i/>
              <w:lang w:val="ro-RO" w:bidi="ru-RU"/>
            </w:rPr>
            <w:t>Название книги.</w:t>
          </w:r>
          <w:r w:rsidRPr="004E6785">
            <w:rPr>
              <w:lang w:val="ro-RO" w:bidi="ru-RU"/>
            </w:rPr>
            <w:t xml:space="preserve"> Дополнительные сведения. Город, регион публикации: Издательство.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Кинг, С. (2000). </w:t>
          </w:r>
          <w:r w:rsidRPr="004E6785">
            <w:rPr>
              <w:i/>
              <w:lang w:val="ro-RO" w:bidi="ru-RU"/>
            </w:rPr>
            <w:t>Как писать книги: Мемуары о ремесле.</w:t>
          </w:r>
          <w:r w:rsidRPr="004E6785">
            <w:rPr>
              <w:lang w:val="ro-RO" w:bidi="ru-RU"/>
            </w:rPr>
            <w:t xml:space="preserve"> Нью-Йорк, NY: Pocket Books.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сетевые ресурсы используйте формат, представленный в примерах ниже: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документов из Интернета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работы.</w:t>
          </w:r>
          <w:r w:rsidRPr="004E6785">
            <w:rPr>
              <w:lang w:val="ro-RO" w:bidi="ru-RU"/>
            </w:rPr>
            <w:t xml:space="preserve"> Извлечено из полного URL-адреса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Амир, Н. (17 октября 2018 г.). 4 совета для сохранения внимания при создании произведения. </w:t>
          </w:r>
          <w:r w:rsidRPr="004E6785">
            <w:rPr>
              <w:i/>
              <w:lang w:val="ro-RO" w:bidi="ru-RU"/>
            </w:rPr>
            <w:t>Создавайте научно-популярную литературу!</w:t>
          </w:r>
          <w:r w:rsidRPr="004E6785">
            <w:rPr>
              <w:lang w:val="ro-RO" w:bidi="ru-RU"/>
            </w:rPr>
            <w:t xml:space="preserve"> Извлечено из http://writenonfictionnow.com/tips-staying-track-writing/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сетевых периодических изданий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>, том и номера страниц. Извлечено из полного URL-адреса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Брюер, Р. Л. (4 октября 2018 г.). Как создавать отличные названия: 7 эффективных советов по названиям для книг, статей и сеансов конференций. </w:t>
          </w:r>
          <w:r w:rsidRPr="004E6785">
            <w:rPr>
              <w:i/>
              <w:lang w:val="ro-RO" w:bidi="ru-RU"/>
            </w:rPr>
            <w:t>Writer’s Digest.</w:t>
          </w:r>
          <w:r w:rsidRPr="004E6785">
            <w:rPr>
              <w:lang w:val="ro-RO" w:bidi="ru-RU"/>
            </w:rPr>
            <w:t xml:space="preserve"> Извлечено из http://www.writersdigest.com/whats-new/how-to-write-better-titles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журналы используйте формат, представленный в примерах ниже: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u w:val="single"/>
              <w:lang w:val="ro-RO"/>
            </w:rPr>
          </w:pPr>
          <w:r w:rsidRPr="004E6785">
            <w:rPr>
              <w:u w:val="single"/>
              <w:lang w:val="ro-RO" w:bidi="ru-RU"/>
            </w:rPr>
            <w:t>Для журналов и периодических изданий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noProof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номер тома (номер выпуска, если имеется</w:t>
          </w:r>
          <w:r w:rsidRPr="004E6785">
            <w:rPr>
              <w:lang w:val="ro-RO" w:bidi="ru-RU"/>
            </w:rPr>
            <w:t>), содержащие страницы.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Макфи, Дж. (29 апреля 2013 г.). Черновик № 4. </w:t>
          </w:r>
          <w:r w:rsidRPr="004E6785">
            <w:rPr>
              <w:i/>
              <w:lang w:val="ro-RO" w:bidi="ru-RU"/>
            </w:rPr>
            <w:t>New Yorker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89</w:t>
          </w:r>
          <w:r w:rsidRPr="004E6785">
            <w:rPr>
              <w:lang w:val="ro-RO" w:bidi="ru-RU"/>
            </w:rPr>
            <w:t>, 20-25.</w:t>
          </w:r>
        </w:p>
        <w:p w:rsidR="00B94B2B" w:rsidRDefault="00000000">
          <w:pPr>
            <w:pStyle w:val="38671B7EE9D74F118772C6A959E8E13F"/>
          </w:pPr>
          <w:r w:rsidRPr="004E6785">
            <w:rPr>
              <w:lang w:val="ro-RO" w:bidi="ru-RU"/>
            </w:rPr>
            <w:t>Дополнительные сведения и рекомендации см. в руководстве по публикации APA.</w:t>
          </w:r>
        </w:p>
      </w:docPartBody>
    </w:docPart>
    <w:docPart>
      <w:docPartPr>
        <w:name w:val="F46C656C868C4EECAB92D4CDEF3E41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0CF5268-7393-4447-9F50-58A844D624C9}"/>
      </w:docPartPr>
      <w:docPartBody>
        <w:p w:rsidR="00B94B2B" w:rsidRDefault="00000000">
          <w:pPr>
            <w:pStyle w:val="F46C656C868C4EECAB92D4CDEF3E4149"/>
          </w:pPr>
          <w:r w:rsidRPr="004E6785">
            <w:rPr>
              <w:lang w:val="ro-RO" w:bidi="ru-RU"/>
            </w:rPr>
            <w:t>Благодарности</w:t>
          </w:r>
        </w:p>
      </w:docPartBody>
    </w:docPart>
    <w:docPart>
      <w:docPartPr>
        <w:name w:val="4871F28AAF414933A0E4A076BE0EECE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47B872F-26A2-4967-81E3-9AC1D4A1AA7E}"/>
      </w:docPartPr>
      <w:docPartBody>
        <w:p w:rsidR="00B94B2B" w:rsidRDefault="00000000">
          <w:pPr>
            <w:pStyle w:val="4871F28AAF414933A0E4A076BE0EECEC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8B05752993104463BF712EFF089BAC0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CE6D656-4C36-4222-8910-22897E0DACD1}"/>
      </w:docPartPr>
      <w:docPartBody>
        <w:p w:rsidR="00B94B2B" w:rsidRDefault="00000000">
          <w:pPr>
            <w:pStyle w:val="8B05752993104463BF712EFF089BAC00"/>
          </w:pPr>
          <w:r w:rsidRPr="004E6785">
            <w:rPr>
              <w:lang w:val="ro-RO" w:bidi="ru-RU"/>
            </w:rPr>
            <w:t>Поблагодарите основных людей, вдохновивших вас и помогавших вам в процессе написания и публикации вашей работы. Это немного похоже на страницу посвящения, но здесь можно указать подробности и добавить больше людей.</w:t>
          </w:r>
        </w:p>
      </w:docPartBody>
    </w:docPart>
    <w:docPart>
      <w:docPartPr>
        <w:name w:val="5EC9DA01C3CB485B8EB6884EAE20DA8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10A4DD7-842C-4CA0-A78E-2A1685EFEF1B}"/>
      </w:docPartPr>
      <w:docPartBody>
        <w:p w:rsidR="00B94B2B" w:rsidRDefault="00000000">
          <w:pPr>
            <w:pStyle w:val="5EC9DA01C3CB485B8EB6884EAE20DA86"/>
          </w:pPr>
          <w:r w:rsidRPr="004E6785">
            <w:rPr>
              <w:lang w:val="ro-RO" w:bidi="ru-RU"/>
            </w:rPr>
            <w:t>Об авторе</w:t>
          </w:r>
        </w:p>
      </w:docPartBody>
    </w:docPart>
    <w:docPart>
      <w:docPartPr>
        <w:name w:val="FF220FB6534C44BB83EBC9A225E5542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01BB8B3-A740-4856-AAA5-0B11FBA2DA6E}"/>
      </w:docPartPr>
      <w:docPartBody>
        <w:p w:rsidR="00B94B2B" w:rsidRDefault="00000000">
          <w:pPr>
            <w:pStyle w:val="FF220FB6534C44BB83EBC9A225E55421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48E7EC893D874533BD5E7EE9844019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1161EF-90B8-4723-B67B-3456C5C997FB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Напишите эту страницу от третьего лица. (Например, используйте слово "автор" или свое имя, а не "Я"). Сведения в этом разделе обеспечивают доверие читателей. Старайтесь не быть слишком многословным. Просто расскажите о себе и своем опыте по теме книги, а также укажите другие сведения, вызывающие доверие. Например: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Профессиональные и личные достижения, относящиеся к рассматриваемой теме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Список других публикаций и ссылка на ваш веб-сайт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Образование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Упомяните известных экспертов области, с которыми вы работали</w:t>
          </w:r>
        </w:p>
        <w:p w:rsidR="00B94B2B" w:rsidRDefault="00000000">
          <w:pPr>
            <w:pStyle w:val="48E7EC893D874533BD5E7EE984401967"/>
          </w:pPr>
          <w:r w:rsidRPr="004E6785">
            <w:rPr>
              <w:lang w:val="ro-RO" w:bidi="ru-RU"/>
            </w:rPr>
            <w:t>Область вашего проживания, семейное положение, увлечения и т. д.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0B7D863D50934AAFB0AA97291737D61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28DBB2C-E8C8-41C9-B160-8CBDAB5C8E06}"/>
      </w:docPartPr>
      <w:docPartBody>
        <w:p w:rsidR="00D217C2" w:rsidRDefault="00B94B2B" w:rsidP="00B94B2B">
          <w:pPr>
            <w:pStyle w:val="0B7D863D50934AAFB0AA97291737D61F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ECEF55560F5B491A891EC58E44743A4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ACD41F-1D00-4FF8-88D1-FAA45242DD2E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ECEF55560F5B491A891EC58E44743A42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1620B4AFCFCE4E66A18C0249AC9FD04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14A3FC-254F-465C-AE4A-31CCB909EF30}"/>
      </w:docPartPr>
      <w:docPartBody>
        <w:p w:rsidR="00D217C2" w:rsidRDefault="00B94B2B" w:rsidP="00B94B2B">
          <w:pPr>
            <w:pStyle w:val="1620B4AFCFCE4E66A18C0249AC9FD043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9F29D66582B94CFE9F63D0E297FE2B2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A47099F-573C-40FC-A9C6-2C533CD9A1EB}"/>
      </w:docPartPr>
      <w:docPartBody>
        <w:p w:rsidR="00D217C2" w:rsidRDefault="00B94B2B" w:rsidP="00B94B2B">
          <w:pPr>
            <w:pStyle w:val="9F29D66582B94CFE9F63D0E297FE2B2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EA413D413464FA2BA0ECEBAC5A3095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326C1E-6706-4D68-AA6C-7608F0A6691E}"/>
      </w:docPartPr>
      <w:docPartBody>
        <w:p w:rsidR="00D217C2" w:rsidRDefault="00B94B2B" w:rsidP="00B94B2B">
          <w:pPr>
            <w:pStyle w:val="DEA413D413464FA2BA0ECEBAC5A30953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E7765134527949209FEA5795321C34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46AEA21-91EB-49BF-9AEA-D953B3FEA785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E7765134527949209FEA5795321C3477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8804A7FD89DA467582AA47D45DCCFD1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7349BFF-CD83-4F41-8B4B-6CA5E24ACA61}"/>
      </w:docPartPr>
      <w:docPartBody>
        <w:p w:rsidR="00D217C2" w:rsidRDefault="00B94B2B" w:rsidP="00B94B2B">
          <w:pPr>
            <w:pStyle w:val="8804A7FD89DA467582AA47D45DCCFD1C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4EC19527D0574B7C90844C8D80FD56A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92B5D8C-61D6-4C7B-A60D-17854945C459}"/>
      </w:docPartPr>
      <w:docPartBody>
        <w:p w:rsidR="00D217C2" w:rsidRDefault="00B94B2B" w:rsidP="00B94B2B">
          <w:pPr>
            <w:pStyle w:val="4EC19527D0574B7C90844C8D80FD56A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9C65F9F6C1F84C799FA4BFE10913A30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289B04C-61A1-4C6D-A1B9-D4DFB71876B4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9C65F9F6C1F84C799FA4BFE10913A30E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38093E1436C461E8BA16517C338B3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98A60F9-66DB-47C3-BC98-07B8D9D84C34}"/>
      </w:docPartPr>
      <w:docPartBody>
        <w:p w:rsidR="00D217C2" w:rsidRDefault="00B94B2B" w:rsidP="00B94B2B">
          <w:pPr>
            <w:pStyle w:val="D38093E1436C461E8BA16517C338B338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1294E2ED70CA49BE83363A92E77AF24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CBF13F1-E3B4-48EA-BE31-4FDF14EF024C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1294E2ED70CA49BE83363A92E77AF24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322A11E844E428CAD95C71DA23E76F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1E0EA7E-544C-4BFF-BBED-2850A20A3745}"/>
      </w:docPartPr>
      <w:docPartBody>
        <w:p w:rsidR="00D217C2" w:rsidRDefault="00B94B2B" w:rsidP="00B94B2B">
          <w:pPr>
            <w:pStyle w:val="5322A11E844E428CAD95C71DA23E76FD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2EC4B61DF203448BA619195A185586E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29A97F0-13A6-45A0-8001-68791E7651C2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2EC4B61DF203448BA619195A185586E1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3555DC7E9966459AABA939619576295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83C4C42-93DB-48FB-BE79-97E7EEDC7559}"/>
      </w:docPartPr>
      <w:docPartBody>
        <w:p w:rsidR="00D217C2" w:rsidRDefault="00B94B2B" w:rsidP="00B94B2B">
          <w:pPr>
            <w:pStyle w:val="3555DC7E9966459AABA939619576295C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127588A6B09C4966AAF51DF2DA1B6A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E87D319-610B-4C38-96B2-AA020C6D61D4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127588A6B09C4966AAF51DF2DA1B6A77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2DB96E6060864EE0B0E338D8CA8B5D5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4D05143-BBBD-4064-B40C-E2ADB84ECD96}"/>
      </w:docPartPr>
      <w:docPartBody>
        <w:p w:rsidR="000B1D79" w:rsidRDefault="00DA369B">
          <w:r w:rsidRPr="00A349C2">
            <w:rPr>
              <w:rStyle w:val="a6"/>
            </w:rPr>
            <w:t>[Название]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57919"/>
    <w:rsid w:val="000906A6"/>
    <w:rsid w:val="000B1D79"/>
    <w:rsid w:val="00185434"/>
    <w:rsid w:val="003A2E9A"/>
    <w:rsid w:val="005B0EB8"/>
    <w:rsid w:val="006B0C14"/>
    <w:rsid w:val="007D2070"/>
    <w:rsid w:val="007D42B0"/>
    <w:rsid w:val="00AE6C43"/>
    <w:rsid w:val="00B94B2B"/>
    <w:rsid w:val="00BB2149"/>
    <w:rsid w:val="00C3769D"/>
    <w:rsid w:val="00C67A7F"/>
    <w:rsid w:val="00C7125E"/>
    <w:rsid w:val="00CD62C6"/>
    <w:rsid w:val="00D153F3"/>
    <w:rsid w:val="00D217C2"/>
    <w:rsid w:val="00DA369B"/>
    <w:rsid w:val="00DA59C9"/>
    <w:rsid w:val="00E56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Текст подсказки"/>
    <w:basedOn w:val="a1"/>
    <w:qFormat/>
    <w:rsid w:val="00B94B2B"/>
    <w:pPr>
      <w:spacing w:line="259" w:lineRule="auto"/>
      <w:ind w:firstLine="720"/>
    </w:pPr>
    <w:rPr>
      <w:rFonts w:ascii="Calibri" w:eastAsia="Calibri" w:hAnsi="Calibri" w:cs="Times New Roman"/>
      <w:color w:val="0070C0"/>
      <w:kern w:val="0"/>
      <w:lang w:eastAsia="en-US"/>
      <w14:ligatures w14:val="none"/>
    </w:rPr>
  </w:style>
  <w:style w:type="paragraph" w:customStyle="1" w:styleId="090DB193DCF44ED08801D906962F999A">
    <w:name w:val="090DB193DCF44ED08801D906962F999A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4DBB63DF70514C529ACDB60BCCCCA803">
    <w:name w:val="4DBB63DF70514C529ACDB60BCCCCA803"/>
  </w:style>
  <w:style w:type="paragraph" w:customStyle="1" w:styleId="85E5D4EA5EB14F818E8FB9B6AC0D8C91">
    <w:name w:val="85E5D4EA5EB14F818E8FB9B6AC0D8C91"/>
  </w:style>
  <w:style w:type="paragraph" w:customStyle="1" w:styleId="848C51AFD41245A296833CD2825016BB">
    <w:name w:val="848C51AFD41245A296833CD2825016BB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450A926561714B519FAFD798793093B4">
    <w:name w:val="450A926561714B519FAFD798793093B4"/>
  </w:style>
  <w:style w:type="paragraph" w:customStyle="1" w:styleId="5FD00AFDC72D45E99E5D270325B18EA0">
    <w:name w:val="5FD00AFDC72D45E99E5D270325B18EA0"/>
  </w:style>
  <w:style w:type="paragraph" w:customStyle="1" w:styleId="22761A0EEA934BA68ACAAB863E94010F">
    <w:name w:val="22761A0EEA934BA68ACAAB863E94010F"/>
  </w:style>
  <w:style w:type="paragraph" w:customStyle="1" w:styleId="A86F2294CF56474B91E52E2506545FC9">
    <w:name w:val="A86F2294CF56474B91E52E2506545FC9"/>
  </w:style>
  <w:style w:type="paragraph" w:customStyle="1" w:styleId="FD2E11678F104E4FB6BECCA8E1A2E609">
    <w:name w:val="FD2E11678F104E4FB6BECCA8E1A2E609"/>
  </w:style>
  <w:style w:type="paragraph" w:customStyle="1" w:styleId="7467F216869640448FF27C238D2F81C1">
    <w:name w:val="7467F216869640448FF27C238D2F81C1"/>
  </w:style>
  <w:style w:type="paragraph" w:customStyle="1" w:styleId="D915E7F972354E3F953EEA5D1207DCF4">
    <w:name w:val="D915E7F972354E3F953EEA5D1207DCF4"/>
  </w:style>
  <w:style w:type="paragraph" w:customStyle="1" w:styleId="70A1C886A22F404DB28D64B46DEA95B9">
    <w:name w:val="70A1C886A22F404DB28D64B46DEA95B9"/>
  </w:style>
  <w:style w:type="paragraph" w:customStyle="1" w:styleId="FB6F8AA9D82A44468424DF1773794D5E">
    <w:name w:val="FB6F8AA9D82A44468424DF1773794D5E"/>
  </w:style>
  <w:style w:type="paragraph" w:customStyle="1" w:styleId="9DAD3DC289A747F3872903BFD4B40F38">
    <w:name w:val="9DAD3DC289A747F3872903BFD4B40F38"/>
  </w:style>
  <w:style w:type="paragraph" w:customStyle="1" w:styleId="71635160161D4B299819275AE341DFD8">
    <w:name w:val="71635160161D4B299819275AE341DFD8"/>
  </w:style>
  <w:style w:type="paragraph" w:customStyle="1" w:styleId="F8340A16EA0F425D8F795B8E80691994">
    <w:name w:val="F8340A16EA0F425D8F795B8E80691994"/>
  </w:style>
  <w:style w:type="paragraph" w:customStyle="1" w:styleId="7CC36E5208884F5D8652B49635825A54">
    <w:name w:val="7CC36E5208884F5D8652B49635825A54"/>
  </w:style>
  <w:style w:type="paragraph" w:customStyle="1" w:styleId="BF6904112C1C4DEB84FC74CD1A1A50F6">
    <w:name w:val="BF6904112C1C4DEB84FC74CD1A1A50F6"/>
  </w:style>
  <w:style w:type="paragraph" w:customStyle="1" w:styleId="C947B1B836944C47974E1A06FD2D5F1D">
    <w:name w:val="C947B1B836944C47974E1A06FD2D5F1D"/>
  </w:style>
  <w:style w:type="paragraph" w:customStyle="1" w:styleId="36F860A230FF4007B5B0B736C303544A">
    <w:name w:val="36F860A230FF4007B5B0B736C303544A"/>
  </w:style>
  <w:style w:type="paragraph" w:customStyle="1" w:styleId="C7F595C4D2674112A6C08734DCF8D067">
    <w:name w:val="C7F595C4D2674112A6C08734DCF8D067"/>
  </w:style>
  <w:style w:type="paragraph" w:customStyle="1" w:styleId="F049E3E877FF455C92140BA11D6B8720">
    <w:name w:val="F049E3E877FF455C92140BA11D6B8720"/>
  </w:style>
  <w:style w:type="paragraph" w:customStyle="1" w:styleId="F43244C5A6354522B6E9C1DA50924F31">
    <w:name w:val="F43244C5A6354522B6E9C1DA50924F31"/>
  </w:style>
  <w:style w:type="paragraph" w:customStyle="1" w:styleId="945E33C2C3294067B3455C00DAF2E44D">
    <w:name w:val="945E33C2C3294067B3455C00DAF2E44D"/>
  </w:style>
  <w:style w:type="paragraph" w:customStyle="1" w:styleId="F25F314847B84ED1A9E78FEBCDE71A2C">
    <w:name w:val="F25F314847B84ED1A9E78FEBCDE71A2C"/>
  </w:style>
  <w:style w:type="paragraph" w:customStyle="1" w:styleId="E80A967F0BB544CE98AF0E1465ACAF77">
    <w:name w:val="E80A967F0BB544CE98AF0E1465ACAF77"/>
  </w:style>
  <w:style w:type="paragraph" w:customStyle="1" w:styleId="B4312F84EB0A445F8A1EEFB82E52B6F4">
    <w:name w:val="B4312F84EB0A445F8A1EEFB82E52B6F4"/>
  </w:style>
  <w:style w:type="paragraph" w:customStyle="1" w:styleId="B2300CA80E05498891EF810FEF6AABBC">
    <w:name w:val="B2300CA80E05498891EF810FEF6AABBC"/>
  </w:style>
  <w:style w:type="paragraph" w:customStyle="1" w:styleId="8F007C3AD78E4D0B82F8F0D6E191EBC9">
    <w:name w:val="8F007C3AD78E4D0B82F8F0D6E191EBC9"/>
  </w:style>
  <w:style w:type="paragraph" w:customStyle="1" w:styleId="2FCDB551AF7D44CEAA3F9E0D1C9C0A77">
    <w:name w:val="2FCDB551AF7D44CEAA3F9E0D1C9C0A77"/>
  </w:style>
  <w:style w:type="paragraph" w:customStyle="1" w:styleId="F5C5B443479F447EB57E79C11A361A66">
    <w:name w:val="F5C5B443479F447EB57E79C11A361A66"/>
  </w:style>
  <w:style w:type="paragraph" w:customStyle="1" w:styleId="B1770BB356BD43199F3747F761F909FE">
    <w:name w:val="B1770BB356BD43199F3747F761F909FE"/>
  </w:style>
  <w:style w:type="paragraph" w:customStyle="1" w:styleId="38671B7EE9D74F118772C6A959E8E13F">
    <w:name w:val="38671B7EE9D74F118772C6A959E8E13F"/>
  </w:style>
  <w:style w:type="paragraph" w:customStyle="1" w:styleId="F46C656C868C4EECAB92D4CDEF3E4149">
    <w:name w:val="F46C656C868C4EECAB92D4CDEF3E4149"/>
  </w:style>
  <w:style w:type="paragraph" w:customStyle="1" w:styleId="4871F28AAF414933A0E4A076BE0EECEC">
    <w:name w:val="4871F28AAF414933A0E4A076BE0EECEC"/>
  </w:style>
  <w:style w:type="paragraph" w:customStyle="1" w:styleId="8B05752993104463BF712EFF089BAC00">
    <w:name w:val="8B05752993104463BF712EFF089BAC00"/>
  </w:style>
  <w:style w:type="paragraph" w:customStyle="1" w:styleId="5EC9DA01C3CB485B8EB6884EAE20DA86">
    <w:name w:val="5EC9DA01C3CB485B8EB6884EAE20DA86"/>
  </w:style>
  <w:style w:type="paragraph" w:customStyle="1" w:styleId="FF220FB6534C44BB83EBC9A225E55421">
    <w:name w:val="FF220FB6534C44BB83EBC9A225E55421"/>
  </w:style>
  <w:style w:type="paragraph" w:customStyle="1" w:styleId="48E7EC893D874533BD5E7EE984401967">
    <w:name w:val="48E7EC893D874533BD5E7EE984401967"/>
  </w:style>
  <w:style w:type="paragraph" w:customStyle="1" w:styleId="1B938FC526564979BE758B10BDB08B82">
    <w:name w:val="1B938FC526564979BE758B10BDB08B82"/>
    <w:rsid w:val="00B94B2B"/>
  </w:style>
  <w:style w:type="paragraph" w:customStyle="1" w:styleId="0B7D863D50934AAFB0AA97291737D61F">
    <w:name w:val="0B7D863D50934AAFB0AA97291737D61F"/>
    <w:rsid w:val="00B94B2B"/>
  </w:style>
  <w:style w:type="paragraph" w:customStyle="1" w:styleId="ECEF55560F5B491A891EC58E44743A42">
    <w:name w:val="ECEF55560F5B491A891EC58E44743A42"/>
    <w:rsid w:val="00B94B2B"/>
  </w:style>
  <w:style w:type="paragraph" w:customStyle="1" w:styleId="1620B4AFCFCE4E66A18C0249AC9FD043">
    <w:name w:val="1620B4AFCFCE4E66A18C0249AC9FD043"/>
    <w:rsid w:val="00B94B2B"/>
  </w:style>
  <w:style w:type="paragraph" w:customStyle="1" w:styleId="9F29D66582B94CFE9F63D0E297FE2B26">
    <w:name w:val="9F29D66582B94CFE9F63D0E297FE2B26"/>
    <w:rsid w:val="00B94B2B"/>
  </w:style>
  <w:style w:type="paragraph" w:customStyle="1" w:styleId="DEA413D413464FA2BA0ECEBAC5A30953">
    <w:name w:val="DEA413D413464FA2BA0ECEBAC5A30953"/>
    <w:rsid w:val="00B94B2B"/>
  </w:style>
  <w:style w:type="paragraph" w:customStyle="1" w:styleId="E7765134527949209FEA5795321C3477">
    <w:name w:val="E7765134527949209FEA5795321C3477"/>
    <w:rsid w:val="00B94B2B"/>
  </w:style>
  <w:style w:type="paragraph" w:customStyle="1" w:styleId="8804A7FD89DA467582AA47D45DCCFD1C">
    <w:name w:val="8804A7FD89DA467582AA47D45DCCFD1C"/>
    <w:rsid w:val="00B94B2B"/>
  </w:style>
  <w:style w:type="paragraph" w:customStyle="1" w:styleId="4EC19527D0574B7C90844C8D80FD56A7">
    <w:name w:val="4EC19527D0574B7C90844C8D80FD56A7"/>
    <w:rsid w:val="00B94B2B"/>
  </w:style>
  <w:style w:type="paragraph" w:customStyle="1" w:styleId="9C65F9F6C1F84C799FA4BFE10913A30E">
    <w:name w:val="9C65F9F6C1F84C799FA4BFE10913A30E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D38093E1436C461E8BA16517C338B338">
    <w:name w:val="D38093E1436C461E8BA16517C338B338"/>
    <w:rsid w:val="00B94B2B"/>
  </w:style>
  <w:style w:type="paragraph" w:customStyle="1" w:styleId="1294E2ED70CA49BE83363A92E77AF244">
    <w:name w:val="1294E2ED70CA49BE83363A92E77AF244"/>
    <w:rsid w:val="00B94B2B"/>
  </w:style>
  <w:style w:type="paragraph" w:customStyle="1" w:styleId="5598A41DB4C2418F9BF25B38F9271D56">
    <w:name w:val="5598A41DB4C2418F9BF25B38F9271D56"/>
    <w:rsid w:val="00B94B2B"/>
  </w:style>
  <w:style w:type="paragraph" w:customStyle="1" w:styleId="5322A11E844E428CAD95C71DA23E76FD">
    <w:name w:val="5322A11E844E428CAD95C71DA23E76FD"/>
    <w:rsid w:val="00B94B2B"/>
  </w:style>
  <w:style w:type="paragraph" w:customStyle="1" w:styleId="2EC4B61DF203448BA619195A185586E1">
    <w:name w:val="2EC4B61DF203448BA619195A185586E1"/>
    <w:rsid w:val="00B94B2B"/>
  </w:style>
  <w:style w:type="paragraph" w:customStyle="1" w:styleId="3555DC7E9966459AABA939619576295C">
    <w:name w:val="3555DC7E9966459AABA939619576295C"/>
    <w:rsid w:val="00B94B2B"/>
  </w:style>
  <w:style w:type="paragraph" w:customStyle="1" w:styleId="127588A6B09C4966AAF51DF2DA1B6A77">
    <w:name w:val="127588A6B09C4966AAF51DF2DA1B6A77"/>
    <w:rsid w:val="00B94B2B"/>
  </w:style>
  <w:style w:type="character" w:styleId="a6">
    <w:name w:val="Placeholder Text"/>
    <w:basedOn w:val="a2"/>
    <w:uiPriority w:val="99"/>
    <w:semiHidden/>
    <w:rsid w:val="00DA369B"/>
    <w:rPr>
      <w:rFonts w:ascii="Times New Roman" w:hAnsi="Times New Roman" w:cs="Times New Roman"/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EA49021-53D8-4E35-8333-DF5883F1E93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8955</TotalTime>
  <Pages>106</Pages>
  <Words>21833</Words>
  <Characters>124452</Characters>
  <Application>Microsoft Office Word</Application>
  <DocSecurity>0</DocSecurity>
  <Lines>1037</Lines>
  <Paragraphs>291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17</vt:i4>
      </vt:variant>
      <vt:variant>
        <vt:lpstr>Title</vt:lpstr>
      </vt:variant>
      <vt:variant>
        <vt:i4>1</vt:i4>
      </vt:variant>
    </vt:vector>
  </HeadingPairs>
  <TitlesOfParts>
    <vt:vector size="19" baseType="lpstr">
      <vt:lpstr>Работа с виртуальным сервисным маршрутизатором vESR Eltex в среде графического симулятора GNS3</vt:lpstr>
      <vt:lpstr>    &lt;/</vt:lpstr>
      <vt:lpstr/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/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145994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виртуальным сервисным маршрутизатором vESR Eltex в среде графического симулятора GNS3</dc:title>
  <dc:subject/>
  <dc:creator/>
  <cp:keywords/>
  <dc:description/>
  <cp:lastModifiedBy>Ринат Фахрутдинов</cp:lastModifiedBy>
  <cp:revision>30</cp:revision>
  <dcterms:created xsi:type="dcterms:W3CDTF">2025-06-16T08:40:00Z</dcterms:created>
  <dcterms:modified xsi:type="dcterms:W3CDTF">2025-06-25T13:38:00Z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