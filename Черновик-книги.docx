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5980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7C4DD6D2" w14:textId="73944628" w:rsidR="00B91840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59806" w:history="1">
            <w:r w:rsidR="00B91840">
              <w:rPr>
                <w:noProof/>
                <w:webHidden/>
              </w:rPr>
              <w:fldChar w:fldCharType="begin"/>
            </w:r>
            <w:r w:rsidR="00B91840">
              <w:rPr>
                <w:noProof/>
                <w:webHidden/>
              </w:rPr>
              <w:instrText xml:space="preserve"> PAGEREF _Toc201159806 \h </w:instrText>
            </w:r>
            <w:r w:rsidR="00B91840">
              <w:rPr>
                <w:noProof/>
                <w:webHidden/>
              </w:rPr>
            </w:r>
            <w:r w:rsidR="00B91840">
              <w:rPr>
                <w:noProof/>
                <w:webHidden/>
              </w:rPr>
              <w:fldChar w:fldCharType="separate"/>
            </w:r>
            <w:r w:rsidR="00B91840">
              <w:rPr>
                <w:noProof/>
                <w:webHidden/>
              </w:rPr>
              <w:t xml:space="preserve"> </w:t>
            </w:r>
            <w:r w:rsidR="00B91840">
              <w:rPr>
                <w:noProof/>
                <w:webHidden/>
              </w:rPr>
              <w:fldChar w:fldCharType="end"/>
            </w:r>
          </w:hyperlink>
        </w:p>
        <w:p w14:paraId="513737D7" w14:textId="78964C99" w:rsidR="00B91840" w:rsidRDefault="00B91840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7" w:history="1">
            <w:r w:rsidRPr="007712B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0F31" w14:textId="25610BBC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8" w:history="1">
            <w:r w:rsidRPr="007712BA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ADB5" w14:textId="418D142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9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A51C99B" w14:textId="2F0C3FE2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0" w:history="1">
            <w:r w:rsidRPr="007712BA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F268" w14:textId="662084F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1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EF37B57" w14:textId="1C21746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2" w:history="1">
            <w:r w:rsidRPr="007712BA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8050" w14:textId="204BCDD5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7A5062" w14:textId="631DAB6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4" w:history="1">
            <w:r w:rsidRPr="007712BA">
              <w:rPr>
                <w:rStyle w:val="a7"/>
                <w:noProof/>
              </w:rPr>
              <w:t xml:space="preserve">4. </w:t>
            </w:r>
            <w:r w:rsidRPr="007712BA">
              <w:rPr>
                <w:rStyle w:val="a7"/>
                <w:noProof/>
                <w:lang w:bidi="ru-RU"/>
              </w:rPr>
              <w:t xml:space="preserve">Глава 4. </w:t>
            </w:r>
            <w:r w:rsidRPr="007712BA">
              <w:rPr>
                <w:rStyle w:val="a7"/>
                <w:noProof/>
              </w:rPr>
              <w:t xml:space="preserve">Настройка сервера </w:t>
            </w:r>
            <w:r w:rsidRPr="007712BA">
              <w:rPr>
                <w:rStyle w:val="a7"/>
                <w:noProof/>
                <w:lang w:val="en-US"/>
              </w:rPr>
              <w:t>DHCP</w:t>
            </w:r>
            <w:r w:rsidRPr="007712BA">
              <w:rPr>
                <w:rStyle w:val="a7"/>
                <w:noProof/>
              </w:rPr>
              <w:t xml:space="preserve"> в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8D7" w14:textId="7A2CEA90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37656C3" w14:textId="422194F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6" w:history="1">
            <w:r w:rsidRPr="007712BA">
              <w:rPr>
                <w:rStyle w:val="a7"/>
                <w:noProof/>
              </w:rPr>
              <w:t xml:space="preserve">5. </w:t>
            </w:r>
            <w:r w:rsidRPr="007712BA">
              <w:rPr>
                <w:rStyle w:val="a7"/>
                <w:noProof/>
                <w:lang w:bidi="ru-RU"/>
              </w:rPr>
              <w:t xml:space="preserve">Глава 5. </w:t>
            </w:r>
            <w:r w:rsidRPr="007712BA">
              <w:rPr>
                <w:rStyle w:val="a7"/>
                <w:noProof/>
              </w:rPr>
              <w:t xml:space="preserve">Настройка  </w:t>
            </w:r>
            <w:r w:rsidRPr="007712BA">
              <w:rPr>
                <w:rStyle w:val="a7"/>
                <w:noProof/>
                <w:lang w:val="en-US"/>
              </w:rPr>
              <w:t>NAT</w:t>
            </w:r>
            <w:r w:rsidRPr="007712BA">
              <w:rPr>
                <w:rStyle w:val="a7"/>
                <w:noProof/>
              </w:rPr>
              <w:t>(</w:t>
            </w:r>
            <w:r w:rsidRPr="007712BA">
              <w:rPr>
                <w:rStyle w:val="a7"/>
                <w:noProof/>
                <w:lang w:val="en-US"/>
              </w:rPr>
              <w:t>SNAT</w:t>
            </w:r>
            <w:r w:rsidRPr="007712BA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2478" w14:textId="1ED32E27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E3012F" w14:textId="22FDE97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8" w:history="1">
            <w:r w:rsidRPr="007712BA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000" w14:textId="2C63ECB1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9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056E771" w14:textId="017EFA38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0" w:history="1">
            <w:r w:rsidRPr="007712BA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B2EB" w14:textId="02E041D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1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651A52F" w14:textId="01BDCB3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2" w:history="1">
            <w:r w:rsidRPr="007712BA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BE51" w14:textId="57AF137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9A3D7EA" w14:textId="57A6C13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4" w:history="1">
            <w:r w:rsidRPr="007712BA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0632" w14:textId="6B1B264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8BDA0E7" w14:textId="5CB9CE7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6" w:history="1">
            <w:r w:rsidRPr="007712BA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979B" w14:textId="3086B0F2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730EFF67" w14:textId="1CCC3BA5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8" w:history="1">
            <w:r w:rsidRPr="007712B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1A6A" w14:textId="7244FE94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9" w:history="1">
            <w:r w:rsidRPr="007712B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20F" w14:textId="582AF07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0" w:history="1">
            <w:r w:rsidRPr="007712B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7336" w14:textId="2BF42DF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1" w:history="1">
            <w:r w:rsidRPr="007712B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CFB0" w14:textId="11ACC62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2" w:history="1">
            <w:r w:rsidRPr="007712BA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D9E4A2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5980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15980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2E7A56D5" w:rsidR="0085556D" w:rsidRDefault="009324B5" w:rsidP="009324B5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338D6AF6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0F6A6A9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55DE603" w:rsidR="0085556D" w:rsidRPr="00FF685F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1E90B82F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A1CC8E9" w:rsidR="0085556D" w:rsidRPr="001657FE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53114956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012CBE31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5</w:t>
      </w:r>
      <w:r w:rsidR="007C545F">
        <w:rPr>
          <w:noProof/>
        </w:rPr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образа ,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81F8F26" w:rsidR="00A90662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5E3331E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4EF780E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B6A3322" w:rsidR="0085556D" w:rsidRDefault="00A90662" w:rsidP="00A90662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8</w:t>
      </w:r>
      <w:r w:rsidR="007C545F">
        <w:rPr>
          <w:noProof/>
        </w:rPr>
        <w:fldChar w:fldCharType="end"/>
      </w:r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3B2D2BD6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9AE04A6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9</w:t>
      </w:r>
      <w:r w:rsidR="007C545F">
        <w:rPr>
          <w:noProof/>
        </w:rPr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2C0FBE8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10</w:t>
      </w:r>
      <w:r w:rsidR="007C545F">
        <w:rPr>
          <w:noProof/>
        </w:rPr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248FC960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824925E" w:rsidR="0085556D" w:rsidRDefault="00234E5A" w:rsidP="00234E5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11</w:t>
      </w:r>
      <w:r w:rsidR="007C545F">
        <w:rPr>
          <w:noProof/>
        </w:rPr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7F1524D" w:rsidR="0085556D" w:rsidRDefault="00234E5A" w:rsidP="00234E5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12</w:t>
      </w:r>
      <w:r w:rsidR="007C545F">
        <w:rPr>
          <w:noProof/>
        </w:rPr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72864847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E80506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13</w:t>
      </w:r>
      <w:r w:rsidR="007C545F">
        <w:rPr>
          <w:noProof/>
        </w:rPr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9FEE439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B9C5CE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14</w:t>
      </w:r>
      <w:r w:rsidR="007C545F">
        <w:rPr>
          <w:noProof/>
        </w:rPr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7FFC394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44A6F10C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15</w:t>
      </w:r>
      <w:r w:rsidR="007C545F">
        <w:rPr>
          <w:noProof/>
        </w:rPr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9B9B269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16</w:t>
      </w:r>
      <w:r w:rsidR="007C545F">
        <w:rPr>
          <w:noProof/>
        </w:rPr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48406A5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1DB6D09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17</w:t>
      </w:r>
      <w:r w:rsidR="007C545F">
        <w:rPr>
          <w:noProof/>
        </w:rPr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093E34F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217EEE7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18</w:t>
      </w:r>
      <w:r w:rsidR="007C545F">
        <w:rPr>
          <w:noProof/>
        </w:rPr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28B37DA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19</w:t>
      </w:r>
      <w:r w:rsidR="007C545F">
        <w:rPr>
          <w:noProof/>
        </w:rPr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43D013C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5F5A8008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20</w:t>
      </w:r>
      <w:r w:rsidR="007C545F">
        <w:rPr>
          <w:noProof/>
        </w:rPr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39F33F4C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38BC79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21</w:t>
      </w:r>
      <w:r w:rsidR="007C545F">
        <w:rPr>
          <w:noProof/>
        </w:rPr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6E13A7C1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22</w:t>
      </w:r>
      <w:r w:rsidR="007C545F">
        <w:rPr>
          <w:noProof/>
        </w:rPr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26350077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23</w:t>
      </w:r>
      <w:r w:rsidR="007C545F">
        <w:rPr>
          <w:noProof/>
        </w:rPr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0A9024A8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24</w:t>
      </w:r>
      <w:r w:rsidR="007C545F">
        <w:rPr>
          <w:noProof/>
        </w:rPr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24AA1F18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25</w:t>
      </w:r>
      <w:r w:rsidR="007C545F">
        <w:rPr>
          <w:noProof/>
        </w:rPr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AF94CC4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26</w:t>
      </w:r>
      <w:r w:rsidR="007C545F">
        <w:rPr>
          <w:noProof/>
        </w:rPr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225293D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27</w:t>
      </w:r>
      <w:r w:rsidR="007C545F">
        <w:rPr>
          <w:noProof/>
        </w:rPr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FB053C0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28</w:t>
      </w:r>
      <w:r w:rsidR="007C545F">
        <w:rPr>
          <w:noProof/>
        </w:rPr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E50B54B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29</w:t>
      </w:r>
      <w:r w:rsidR="007C545F">
        <w:rPr>
          <w:noProof/>
        </w:rPr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AE843AF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30</w:t>
      </w:r>
      <w:r w:rsidR="007C545F">
        <w:rPr>
          <w:noProof/>
        </w:rPr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3510B38D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31</w:t>
      </w:r>
      <w:r w:rsidR="007C545F">
        <w:rPr>
          <w:noProof/>
        </w:rPr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70CF2BF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32</w:t>
      </w:r>
      <w:r w:rsidR="007C545F">
        <w:rPr>
          <w:noProof/>
        </w:rPr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41C06716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33</w:t>
      </w:r>
      <w:r w:rsidR="007C545F">
        <w:rPr>
          <w:noProof/>
        </w:rPr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6568196C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34</w:t>
      </w:r>
      <w:r w:rsidR="007C545F">
        <w:rPr>
          <w:noProof/>
        </w:rPr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29B2311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35</w:t>
      </w:r>
      <w:r w:rsidR="007C545F">
        <w:rPr>
          <w:noProof/>
        </w:rPr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2BC27F0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F6F9FC3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36</w:t>
      </w:r>
      <w:r w:rsidR="007C545F">
        <w:rPr>
          <w:noProof/>
        </w:rPr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B447172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37</w:t>
      </w:r>
      <w:r w:rsidR="007C545F">
        <w:rPr>
          <w:noProof/>
        </w:rPr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67F420" w:rsidR="003F1DC4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38</w:t>
      </w:r>
      <w:r w:rsidR="007C545F">
        <w:rPr>
          <w:noProof/>
        </w:rPr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07429060" w:rsidR="0085556D" w:rsidRDefault="003F1DC4" w:rsidP="003F1DC4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39</w:t>
      </w:r>
      <w:r w:rsidR="007C545F">
        <w:rPr>
          <w:noProof/>
        </w:rPr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0AAA0839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40</w:t>
      </w:r>
      <w:r w:rsidR="007C545F">
        <w:rPr>
          <w:noProof/>
        </w:rPr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5FBFE2C4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17D6484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41</w:t>
      </w:r>
      <w:r w:rsidR="007C545F">
        <w:rPr>
          <w:noProof/>
        </w:rPr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75BFF250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8F69F2E" w:rsidR="003940A0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42</w:t>
      </w:r>
      <w:r w:rsidR="007C545F">
        <w:rPr>
          <w:noProof/>
        </w:rPr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785AB88F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43</w:t>
      </w:r>
      <w:r w:rsidR="007C545F">
        <w:rPr>
          <w:noProof/>
        </w:rPr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 xml:space="preserve">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r w:rsidRPr="00C10C1D">
        <w:rPr>
          <w:lang w:val="en-US"/>
        </w:rPr>
        <w:t>tmpsys:syslog</w:t>
      </w:r>
      <w:proofErr w:type="spell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7AEA6E91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44</w:t>
      </w:r>
      <w:r w:rsidR="007C545F">
        <w:rPr>
          <w:noProof/>
        </w:rPr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3BEFD129" w:rsidR="0085556D" w:rsidRDefault="003940A0" w:rsidP="003940A0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45</w:t>
      </w:r>
      <w:r w:rsidR="007C545F">
        <w:rPr>
          <w:noProof/>
        </w:rPr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5980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5981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5981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5981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маршрутизаторе  </w:t>
      </w:r>
      <w:proofErr w:type="spellStart"/>
      <w:r w:rsidR="00A101A1" w:rsidRPr="002C0002">
        <w:t>vESR</w:t>
      </w:r>
      <w:proofErr w:type="spell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04D72062" w:rsidR="00771861" w:rsidRP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3842771" w:rsid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4C4B5722" w:rsidR="00A93B0A" w:rsidRDefault="00A93B0A" w:rsidP="00A93B0A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22A8689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7C545F">
                              <w:fldChar w:fldCharType="begin"/>
                            </w:r>
                            <w:r w:rsidR="007C545F">
                              <w:instrText xml:space="preserve"> STYLEREF 1 \s </w:instrText>
                            </w:r>
                            <w:r w:rsidR="007C545F">
                              <w:fldChar w:fldCharType="separate"/>
                            </w:r>
                            <w:r w:rsidR="007C545F">
                              <w:rPr>
                                <w:noProof/>
                              </w:rPr>
                              <w:t>3</w:t>
                            </w:r>
                            <w:r w:rsidR="007C545F">
                              <w:rPr>
                                <w:noProof/>
                              </w:rPr>
                              <w:fldChar w:fldCharType="end"/>
                            </w:r>
                            <w:r w:rsidR="008007B9">
                              <w:t>.</w:t>
                            </w:r>
                            <w:r w:rsidR="007C545F">
                              <w:fldChar w:fldCharType="begin"/>
                            </w:r>
                            <w:r w:rsidR="007C545F">
                              <w:instrText xml:space="preserve"> SEQ Рисунок \* ARABIC \s 1 </w:instrText>
                            </w:r>
                            <w:r w:rsidR="007C545F">
                              <w:fldChar w:fldCharType="separate"/>
                            </w:r>
                            <w:r w:rsidR="007C545F">
                              <w:rPr>
                                <w:noProof/>
                              </w:rPr>
                              <w:t>4</w:t>
                            </w:r>
                            <w:r w:rsidR="007C545F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22A8689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C545F">
                        <w:fldChar w:fldCharType="begin"/>
                      </w:r>
                      <w:r w:rsidR="007C545F">
                        <w:instrText xml:space="preserve"> STYLEREF 1 \s </w:instrText>
                      </w:r>
                      <w:r w:rsidR="007C545F">
                        <w:fldChar w:fldCharType="separate"/>
                      </w:r>
                      <w:r w:rsidR="007C545F">
                        <w:rPr>
                          <w:noProof/>
                        </w:rPr>
                        <w:t>3</w:t>
                      </w:r>
                      <w:r w:rsidR="007C545F">
                        <w:rPr>
                          <w:noProof/>
                        </w:rPr>
                        <w:fldChar w:fldCharType="end"/>
                      </w:r>
                      <w:r w:rsidR="008007B9">
                        <w:t>.</w:t>
                      </w:r>
                      <w:r w:rsidR="007C545F">
                        <w:fldChar w:fldCharType="begin"/>
                      </w:r>
                      <w:r w:rsidR="007C545F">
                        <w:instrText xml:space="preserve"> SEQ Рисунок \* ARABIC \s 1 </w:instrText>
                      </w:r>
                      <w:r w:rsidR="007C545F">
                        <w:fldChar w:fldCharType="separate"/>
                      </w:r>
                      <w:r w:rsidR="007C545F">
                        <w:rPr>
                          <w:noProof/>
                        </w:rPr>
                        <w:t>4</w:t>
                      </w:r>
                      <w:r w:rsidR="007C545F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Core(TM)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7DA24D56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5</w:t>
      </w:r>
      <w:r w:rsidR="007C545F">
        <w:rPr>
          <w:noProof/>
        </w:rPr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4A2A25BB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226D3F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01D55789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8</w:t>
      </w:r>
      <w:r w:rsidR="007C545F">
        <w:rPr>
          <w:noProof/>
        </w:rPr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89A5FC2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9</w:t>
      </w:r>
      <w:r w:rsidR="007C545F">
        <w:rPr>
          <w:noProof/>
        </w:rPr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r>
        <w:t>клиента.Вме</w:t>
      </w:r>
      <w:proofErr w:type="spell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232ED7CC" w:rsidR="00A101A1" w:rsidRPr="00D7080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10</w:t>
      </w:r>
      <w:r w:rsidR="007C545F">
        <w:rPr>
          <w:noProof/>
        </w:rPr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3CF6D13" w:rsidR="00A101A1" w:rsidRPr="00D7080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11</w:t>
      </w:r>
      <w:r w:rsidR="007C545F">
        <w:rPr>
          <w:noProof/>
        </w:rPr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7A41468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12</w:t>
      </w:r>
      <w:r w:rsidR="007C545F">
        <w:rPr>
          <w:noProof/>
        </w:rPr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498BF28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13</w:t>
      </w:r>
      <w:r w:rsidR="007C545F">
        <w:rPr>
          <w:noProof/>
        </w:rPr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1BB049EE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14</w:t>
      </w:r>
      <w:r w:rsidR="007C545F">
        <w:rPr>
          <w:noProof/>
        </w:rPr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r w:rsidRPr="00567113">
        <w:t>auto</w:t>
      </w:r>
      <w:proofErr w:type="spellEnd"/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0F19DA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15</w:t>
      </w:r>
      <w:r w:rsidR="007C545F">
        <w:rPr>
          <w:noProof/>
        </w:rPr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   (</w:t>
      </w:r>
      <w:proofErr w:type="spellStart"/>
      <w:r w:rsidRPr="00DC3F51">
        <w:rPr>
          <w:lang w:val="en-US"/>
        </w:rPr>
        <w:t>d,h:m:s</w:t>
      </w:r>
      <w:proofErr w:type="spell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0c:6c:86:16:00:00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gi1/0/2                Up      Down    1500    0c:6c:86:16:00:01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gi1/0/3                Up      Down    1500    0c:6c:86:16:00:02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gi1/0/4                Up      Down    1500    0c:6c:86:16:00:03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   [0/0]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   [</w:t>
      </w:r>
      <w:proofErr w:type="spellStart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652A6357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16</w:t>
      </w:r>
      <w:r w:rsidR="007C545F">
        <w:rPr>
          <w:noProof/>
        </w:rPr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2C16743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17</w:t>
      </w:r>
      <w:r w:rsidR="007C545F">
        <w:rPr>
          <w:noProof/>
        </w:rPr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C697962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18</w:t>
      </w:r>
      <w:r w:rsidR="007C545F">
        <w:rPr>
          <w:noProof/>
        </w:rPr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3909AD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 w:rsidR="008007B9"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19</w:t>
      </w:r>
      <w:r w:rsidR="007C545F">
        <w:rPr>
          <w:noProof/>
        </w:rPr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C04E2C5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20</w:t>
      </w:r>
      <w:r w:rsidR="007C545F">
        <w:rPr>
          <w:noProof/>
        </w:rPr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EF7E5B0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21</w:t>
      </w:r>
      <w:r w:rsidR="007C545F">
        <w:rPr>
          <w:noProof/>
        </w:rPr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   (</w:t>
      </w:r>
      <w:proofErr w:type="spellStart"/>
      <w:r w:rsidRPr="00BC232C">
        <w:rPr>
          <w:lang w:val="en-US"/>
        </w:rPr>
        <w:t>d,h:m:s</w:t>
      </w:r>
      <w:proofErr w:type="spell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0c:6c:86:16:00:00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0c:6c:86:16:00:01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gi1/0/3                Up      Down    1500    0c:6c:86:16:00:02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gi1/0/4                Up      Down    1500    0c:6c:86:16:00:03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1646C33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22</w:t>
      </w:r>
      <w:r w:rsidR="007C545F">
        <w:rPr>
          <w:noProof/>
        </w:rPr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r>
        <w:t>коммутаторм</w:t>
      </w:r>
      <w:proofErr w:type="spellEnd"/>
      <w:r>
        <w:t xml:space="preserve">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7E4CAA8E" w:rsidR="00A101A1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23</w:t>
      </w:r>
      <w:r w:rsidR="007C545F">
        <w:rPr>
          <w:noProof/>
        </w:rPr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r>
        <w:t>трегольник</w:t>
      </w:r>
      <w:proofErr w:type="spellEnd"/>
      <w:r>
        <w:t xml:space="preserve">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0DE4668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STYLEREF 1 \s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\s 1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24</w:t>
      </w:r>
      <w:r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LPORT</w:t>
      </w:r>
      <w:r w:rsidRPr="00A47C9C">
        <w:rPr>
          <w:lang w:val="en-US"/>
        </w:rPr>
        <w:t xml:space="preserve">       : 13004</w:t>
      </w:r>
    </w:p>
    <w:p w14:paraId="1ECE291B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RHOST</w:t>
      </w:r>
      <w:r w:rsidRPr="00A47C9C">
        <w:rPr>
          <w:lang w:val="en-US"/>
        </w:rPr>
        <w:t>:</w:t>
      </w:r>
      <w:r w:rsidRPr="00B44A9C">
        <w:rPr>
          <w:lang w:val="en-US"/>
        </w:rPr>
        <w:t>PORT</w:t>
      </w:r>
      <w:r w:rsidRPr="00A47C9C">
        <w:rPr>
          <w:lang w:val="en-US"/>
        </w:rPr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A47C9C">
        <w:t xml:space="preserve">1&gt; </w:t>
      </w:r>
      <w:r w:rsidRPr="004C0EDE">
        <w:rPr>
          <w:lang w:val="en-US"/>
        </w:rPr>
        <w:t>ping</w:t>
      </w:r>
      <w:r w:rsidRPr="00A47C9C"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>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vesr-1(config-object-group-network)#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vesr-1(config-object-group-network)#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A47C9C">
        <w:t>--------------------------------------------------------------------------------</w:t>
      </w:r>
    </w:p>
    <w:p w14:paraId="20D1FA45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587973">
        <w:rPr>
          <w:lang w:val="en-US"/>
        </w:rPr>
        <w:t>vesr</w:t>
      </w:r>
      <w:proofErr w:type="spellEnd"/>
      <w:r w:rsidRPr="00A47C9C"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5981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5981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6217AA9" w:rsidR="00343393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25246AF0" w:rsidR="00343393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4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0853E9">
        <w:t>-1</w:t>
      </w:r>
      <w:r>
        <w:rPr>
          <w:b/>
          <w:bCs/>
        </w:rPr>
        <w:t xml:space="preserve"> 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r w:rsidRPr="006F52C8">
        <w:rPr>
          <w:lang w:val="en-US"/>
        </w:rPr>
        <w:t>tmpsys:syslog</w:t>
      </w:r>
      <w:proofErr w:type="spell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r>
        <w:t>Прмечание</w:t>
      </w:r>
      <w:proofErr w:type="spellEnd"/>
      <w:r>
        <w:t>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 xml:space="preserve">-server)#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console  input: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console  input: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15981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5981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753486">
        <w:t>-1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vesr-1(config-object-group-network)#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 xml:space="preserve">-pool)#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5981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59818"/>
      <w:r w:rsidRPr="009324B5">
        <w:t xml:space="preserve">Глава 6. Настройка  SSH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gns3@box:~$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021DCE">
        <w:rPr>
          <w:lang w:val="en-US"/>
        </w:rPr>
        <w:t>gns</w:t>
      </w:r>
      <w:r w:rsidRPr="00A47C9C">
        <w:rPr>
          <w:lang w:val="en-US"/>
        </w:rPr>
        <w:t>3@</w:t>
      </w:r>
      <w:r w:rsidRPr="00021DCE">
        <w:rPr>
          <w:lang w:val="en-US"/>
        </w:rPr>
        <w:t>box</w:t>
      </w:r>
      <w:r w:rsidRPr="00A47C9C">
        <w:rPr>
          <w:lang w:val="en-US"/>
        </w:rPr>
        <w:t xml:space="preserve">:~$ </w:t>
      </w:r>
      <w:r w:rsidRPr="00021DCE">
        <w:rPr>
          <w:lang w:val="en-US"/>
        </w:rPr>
        <w:t>netstat</w:t>
      </w:r>
      <w:r w:rsidRPr="00A47C9C">
        <w:rPr>
          <w:lang w:val="en-US"/>
        </w:rPr>
        <w:t xml:space="preserve"> -</w:t>
      </w:r>
      <w:r w:rsidRPr="00021DCE">
        <w:rPr>
          <w:lang w:val="en-US"/>
        </w:rPr>
        <w:t>an</w:t>
      </w:r>
      <w:r w:rsidRPr="00A47C9C">
        <w:rPr>
          <w:lang w:val="en-US"/>
        </w:rPr>
        <w:t xml:space="preserve"> | </w:t>
      </w:r>
      <w:r w:rsidRPr="00021DCE">
        <w:rPr>
          <w:lang w:val="en-US"/>
        </w:rPr>
        <w:t>grep</w:t>
      </w:r>
      <w:r w:rsidRPr="00A47C9C">
        <w:rPr>
          <w:lang w:val="en-US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/opt/.</w:t>
      </w:r>
      <w:proofErr w:type="spellStart"/>
      <w:r w:rsidRPr="002D1C63">
        <w:rPr>
          <w:lang w:val="en-US"/>
        </w:rPr>
        <w:t>filetool.lst</w:t>
      </w:r>
      <w:proofErr w:type="spell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init.d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</w:t>
      </w:r>
      <w:r w:rsidRPr="00A47C9C">
        <w:rPr>
          <w:lang w:val="en-US"/>
        </w:rPr>
        <w:t>3@</w:t>
      </w:r>
      <w:r w:rsidRPr="0094416B">
        <w:rPr>
          <w:lang w:val="en-US"/>
        </w:rPr>
        <w:t>box</w:t>
      </w:r>
      <w:r w:rsidRPr="00A47C9C">
        <w:rPr>
          <w:lang w:val="en-US"/>
        </w:rPr>
        <w:t xml:space="preserve">:~$ </w:t>
      </w:r>
      <w:proofErr w:type="spellStart"/>
      <w:r w:rsidRPr="0094416B">
        <w:rPr>
          <w:lang w:val="en-US"/>
        </w:rPr>
        <w:t>sudo</w:t>
      </w:r>
      <w:proofErr w:type="spellEnd"/>
      <w:r w:rsidRPr="00A47C9C">
        <w:rPr>
          <w:lang w:val="en-US"/>
        </w:rPr>
        <w:t xml:space="preserve"> </w:t>
      </w:r>
      <w:r w:rsidRPr="0094416B">
        <w:rPr>
          <w:lang w:val="en-US"/>
        </w:rPr>
        <w:t>vi</w:t>
      </w:r>
      <w:r w:rsidRPr="00A47C9C">
        <w:rPr>
          <w:lang w:val="en-US"/>
        </w:rPr>
        <w:t xml:space="preserve"> /</w:t>
      </w:r>
      <w:r w:rsidRPr="0094416B">
        <w:rPr>
          <w:lang w:val="en-US"/>
        </w:rPr>
        <w:t>opt</w:t>
      </w:r>
      <w:r w:rsidRPr="00A47C9C">
        <w:rPr>
          <w:lang w:val="en-US"/>
        </w:rPr>
        <w:t>/.</w:t>
      </w:r>
      <w:proofErr w:type="spellStart"/>
      <w:r w:rsidRPr="0094416B">
        <w:rPr>
          <w:lang w:val="en-US"/>
        </w:rPr>
        <w:t>filetool</w:t>
      </w:r>
      <w:r w:rsidRPr="00A47C9C">
        <w:rPr>
          <w:lang w:val="en-US"/>
        </w:rPr>
        <w:t>.</w:t>
      </w:r>
      <w:r w:rsidRPr="0094416B">
        <w:rPr>
          <w:lang w:val="en-US"/>
        </w:rPr>
        <w:t>lst</w:t>
      </w:r>
      <w:proofErr w:type="spell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gns3@box:~$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init.d</w:t>
      </w:r>
      <w:proofErr w:type="spell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gns3@box:~$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/opt/.</w:t>
      </w:r>
      <w:proofErr w:type="spellStart"/>
      <w:r w:rsidRPr="0094416B">
        <w:rPr>
          <w:lang w:val="en-US"/>
        </w:rPr>
        <w:t>filetool.lst</w:t>
      </w:r>
      <w:proofErr w:type="spell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63D0F92" w:rsidR="002A40CE" w:rsidRPr="008007B9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(config-zone-rule)#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config-zone-pair</w:t>
      </w:r>
      <w:proofErr w:type="spellEnd"/>
      <w:r w:rsidRPr="00563DB3">
        <w:t xml:space="preserve">)#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vesr-1(config-security-zone-pair-rule)#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 xml:space="preserve">vesr-1(config-object-group-network)#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destination-port  </w:t>
      </w:r>
      <w:proofErr w:type="spellStart"/>
      <w:r w:rsidRPr="004A61E2">
        <w:rPr>
          <w:lang w:val="en-US"/>
        </w:rPr>
        <w:t>ob</w:t>
      </w:r>
      <w:proofErr w:type="spell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vesr</w:t>
      </w:r>
      <w:r w:rsidRPr="00A47C9C">
        <w:rPr>
          <w:lang w:val="en-US"/>
        </w:rPr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A47C9C">
        <w:rPr>
          <w:lang w:val="en-US"/>
        </w:rPr>
        <w:t xml:space="preserve"> </w:t>
      </w:r>
      <w:r w:rsidRPr="00935B42">
        <w:rPr>
          <w:lang w:val="en-US"/>
        </w:rPr>
        <w:t>syslog</w:t>
      </w:r>
      <w:r w:rsidRPr="00A47C9C">
        <w:rPr>
          <w:lang w:val="en-US"/>
        </w:rPr>
        <w:t xml:space="preserve"> </w:t>
      </w:r>
      <w:proofErr w:type="spellStart"/>
      <w:r w:rsidRPr="00935B42">
        <w:rPr>
          <w:lang w:val="en-US"/>
        </w:rPr>
        <w:t>tmpsys</w:t>
      </w:r>
      <w:r w:rsidRPr="00A47C9C">
        <w:rPr>
          <w:lang w:val="en-US"/>
        </w:rPr>
        <w:t>:</w:t>
      </w:r>
      <w:r w:rsidRPr="00935B42">
        <w:rPr>
          <w:lang w:val="en-US"/>
        </w:rPr>
        <w:t>syslog</w:t>
      </w:r>
      <w:proofErr w:type="spellEnd"/>
      <w:r w:rsidRPr="00A47C9C">
        <w:rPr>
          <w:lang w:val="en-US"/>
        </w:rPr>
        <w:t>/</w:t>
      </w:r>
      <w:r w:rsidRPr="00935B42">
        <w:rPr>
          <w:lang w:val="en-US"/>
        </w:rPr>
        <w:t>auth</w:t>
      </w:r>
      <w:r w:rsidRPr="00A47C9C">
        <w:rPr>
          <w:lang w:val="en-US"/>
        </w:rPr>
        <w:t>.</w:t>
      </w:r>
      <w:r w:rsidRPr="00935B42">
        <w:rPr>
          <w:lang w:val="en-US"/>
        </w:rPr>
        <w:t>log</w:t>
      </w:r>
      <w:r w:rsidRPr="00A47C9C">
        <w:rPr>
          <w:lang w:val="en-US"/>
        </w:rPr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A47C9C">
        <w:rPr>
          <w:lang w:val="en-US"/>
        </w:rPr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5561814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6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2</w:t>
      </w:r>
      <w:r w:rsidR="007C545F">
        <w:rPr>
          <w:noProof/>
        </w:rPr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</w:t>
      </w:r>
      <w:proofErr w:type="spellStart"/>
      <w:r>
        <w:t>хостовой</w:t>
      </w:r>
      <w:proofErr w:type="spellEnd"/>
      <w:r>
        <w:t xml:space="preserve">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grep  '</w:t>
      </w:r>
      <w:proofErr w:type="spellStart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2: ens33: &lt;BROADCAST,MULTICAST,UP,LOWER_UP&gt;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 xml:space="preserve">3: ens37: &lt;BROADCAST,MULTICAST&gt;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 xml:space="preserve">/auth.log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5981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59820"/>
      <w:r w:rsidRPr="00521F9E">
        <w:t xml:space="preserve">Глава </w:t>
      </w:r>
      <w:r w:rsidR="00BB6323" w:rsidRPr="00B44A9C">
        <w:t>7</w:t>
      </w:r>
      <w:r w:rsidRPr="00521F9E">
        <w:t xml:space="preserve">. Настройка  NAT(DNAT)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 w:rsidRPr="00B44A9C">
        <w:rPr>
          <w:lang w:val="ro-RO"/>
        </w:rP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7"/>
          </w:rPr>
          <w:t>expertnetworkconsultant.com</w:t>
        </w:r>
      </w:hyperlink>
      <w:hyperlink r:id="rId116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2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20AAD4C2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6ABFAABE" w:rsidR="003256D3" w:rsidRDefault="008007B9" w:rsidP="008007B9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7</w:t>
      </w:r>
      <w:r w:rsidR="007C545F">
        <w:rPr>
          <w:noProof/>
        </w:rPr>
        <w:fldChar w:fldCharType="end"/>
      </w:r>
      <w:r>
        <w:t>.</w:t>
      </w:r>
      <w:r w:rsidR="007C545F">
        <w:fldChar w:fldCharType="begin"/>
      </w:r>
      <w:r w:rsidR="007C545F">
        <w:instrText xml:space="preserve"> SEQ Рисунок \* ARABIC \s 1 </w:instrText>
      </w:r>
      <w:r w:rsidR="007C545F">
        <w:fldChar w:fldCharType="separate"/>
      </w:r>
      <w:r w:rsidR="007C545F">
        <w:rPr>
          <w:noProof/>
        </w:rPr>
        <w:t>1</w:t>
      </w:r>
      <w:r w:rsidR="007C545F">
        <w:rPr>
          <w:noProof/>
        </w:rPr>
        <w:fldChar w:fldCharType="end"/>
      </w:r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Default="00521F9E" w:rsidP="00521F9E">
      <w:pPr>
        <w:rPr>
          <w:lang w:val="en-US"/>
        </w:rPr>
      </w:pPr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606E5" w:rsidRDefault="006606E5" w:rsidP="00521F9E">
      <w:pPr>
        <w:rPr>
          <w:lang w:val="en-US"/>
        </w:rPr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Default="006606E5" w:rsidP="00521F9E">
      <w:pPr>
        <w:rPr>
          <w:lang w:val="en-US"/>
        </w:rPr>
      </w:pPr>
    </w:p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Default="004774B6" w:rsidP="00521F9E">
      <w:pPr>
        <w:rPr>
          <w:lang w:val="en-US"/>
        </w:rPr>
      </w:pPr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-1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-2 </w:t>
      </w:r>
      <w:r>
        <w:t>соответственно:</w:t>
      </w:r>
    </w:p>
    <w:p w14:paraId="4E37370F" w14:textId="77777777" w:rsidR="006606E5" w:rsidRPr="006606E5" w:rsidRDefault="006606E5" w:rsidP="00521F9E">
      <w:pPr>
        <w:rPr>
          <w:lang w:val="en-US"/>
        </w:rPr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Default="006606E5" w:rsidP="004774B6">
      <w:pPr>
        <w:rPr>
          <w:lang w:val="en-US"/>
        </w:rPr>
      </w:pPr>
    </w:p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 xml:space="preserve">-pool)#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 xml:space="preserve">-ruleset)#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Default="000A1B9C" w:rsidP="000A1B9C">
      <w:pPr>
        <w:rPr>
          <w:lang w:val="en-US"/>
        </w:rPr>
      </w:pPr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606E5" w:rsidRDefault="006606E5" w:rsidP="000A1B9C">
      <w:pPr>
        <w:rPr>
          <w:lang w:val="en-US"/>
        </w:rPr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Default="006606E5" w:rsidP="00521F9E">
      <w:pPr>
        <w:rPr>
          <w:lang w:val="en-US"/>
        </w:rPr>
      </w:pPr>
    </w:p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Pr="006E11C6">
        <w:rPr>
          <w:lang w:val="en-US"/>
        </w:rPr>
        <w:t>vesr</w:t>
      </w:r>
      <w:proofErr w:type="spellEnd"/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vesr-1(config-object-group-network)#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gns3@box:~$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ff:ff:ff:ff:ff:ff</w:t>
      </w:r>
      <w:proofErr w:type="spell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Default="00C33AFF" w:rsidP="00C33AFF">
      <w:pPr>
        <w:ind w:firstLine="0"/>
        <w:rPr>
          <w:lang w:val="en-US"/>
        </w:rPr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606E5" w:rsidRDefault="006606E5" w:rsidP="00C33AFF">
      <w:pPr>
        <w:ind w:firstLine="0"/>
        <w:rPr>
          <w:b/>
          <w:bCs/>
          <w:lang w:val="en-US"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 xml:space="preserve">-server)#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 xml:space="preserve">-pool)#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Default="00521F9E" w:rsidP="00C33AFF">
      <w:pPr>
        <w:rPr>
          <w:lang w:val="en-US"/>
        </w:rPr>
      </w:pPr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606E5" w:rsidRDefault="006606E5" w:rsidP="00C33AFF">
      <w:pPr>
        <w:rPr>
          <w:lang w:val="en-US"/>
        </w:rPr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>). Кроме этого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Default="00521F9E" w:rsidP="00CD5524">
      <w:pPr>
        <w:rPr>
          <w:lang w:val="en-US"/>
        </w:rPr>
      </w:pPr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606E5" w:rsidRDefault="006606E5" w:rsidP="00CD5524">
      <w:pPr>
        <w:rPr>
          <w:lang w:val="en-US"/>
        </w:rPr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vesr-1(config-security-zone-pair-rule)#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vesr-1(config-security-zone-pair-rule)#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Default="00521F9E" w:rsidP="00521F9E">
      <w:pPr>
        <w:rPr>
          <w:lang w:val="en-US"/>
        </w:rPr>
      </w:pPr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606E5" w:rsidRDefault="006606E5" w:rsidP="00521F9E">
      <w:pPr>
        <w:rPr>
          <w:lang w:val="en-US"/>
        </w:rPr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5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gns3@box:~$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>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>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    1 gns3     staff          321 Jun 11 09:39 .</w:t>
      </w:r>
      <w:proofErr w:type="spellStart"/>
      <w:r w:rsidRPr="00BE0925">
        <w:rPr>
          <w:b/>
          <w:bCs/>
          <w:lang w:val="en-US"/>
        </w:rPr>
        <w:t>ash_history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-r--r--    1 gns3     staff          446 Oct  8  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>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BE0925">
        <w:t xml:space="preserve">-1 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 xml:space="preserve"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IP  адрес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vesr-2(config-security-zone)#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 xml:space="preserve">)#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 xml:space="preserve">)#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C85D29">
        <w:rPr>
          <w:b/>
          <w:bCs/>
          <w:lang w:val="en-US"/>
        </w:rPr>
        <w:t>vesr</w:t>
      </w:r>
      <w:proofErr w:type="spellEnd"/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ip</w:t>
      </w:r>
      <w:proofErr w:type="spell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 xml:space="preserve">-server)# </w:t>
      </w:r>
      <w:proofErr w:type="spellStart"/>
      <w:r w:rsidRPr="00597416">
        <w:rPr>
          <w:b/>
          <w:bCs/>
          <w:lang w:val="en-US"/>
        </w:rPr>
        <w:t>dns</w:t>
      </w:r>
      <w:proofErr w:type="spellEnd"/>
      <w:r w:rsidRPr="00597416">
        <w:rPr>
          <w:b/>
          <w:bCs/>
          <w:lang w:val="en-US"/>
        </w:rPr>
        <w:t>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-server)#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</w:t>
      </w:r>
      <w:proofErr w:type="spellStart"/>
      <w:r w:rsidRPr="00597416">
        <w:rPr>
          <w:b/>
          <w:bCs/>
        </w:rPr>
        <w:t>config</w:t>
      </w:r>
      <w:proofErr w:type="spellEnd"/>
      <w:r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object-group service </w:t>
      </w:r>
      <w:proofErr w:type="spellStart"/>
      <w:r w:rsidRPr="00207826">
        <w:rPr>
          <w:b/>
          <w:bCs/>
          <w:lang w:val="en-US"/>
        </w:rPr>
        <w:t>dhcp_service</w:t>
      </w:r>
      <w:proofErr w:type="spellEnd"/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 object-group service </w:t>
      </w:r>
      <w:proofErr w:type="spellStart"/>
      <w:r w:rsidRPr="00207826">
        <w:rPr>
          <w:b/>
          <w:bCs/>
          <w:lang w:val="en-US"/>
        </w:rPr>
        <w:t>dhcp_client</w:t>
      </w:r>
      <w:proofErr w:type="spellEnd"/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207826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vesr-2(config-object-group-network)#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vesr-2(config-object-group-network)#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vesr-2(config-object-group-network)#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vesr-2(config-security-zone-pair-rule)# match protocol </w:t>
      </w:r>
      <w:proofErr w:type="spellStart"/>
      <w:r w:rsidRPr="00E8789D">
        <w:rPr>
          <w:b/>
          <w:bCs/>
          <w:lang w:val="en-US"/>
        </w:rPr>
        <w:t>icmp</w:t>
      </w:r>
      <w:proofErr w:type="spellEnd"/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vesr-2(config-security-zone-pair-rule)#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vesr-2(config-security-zone-pair)#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vesr-2(config)#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E8789D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  <w:r w:rsidRPr="00E8789D">
        <w:rPr>
          <w:b/>
          <w:bCs/>
          <w:lang w:val="en-US"/>
        </w:rPr>
        <w:t>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</w:t>
      </w:r>
      <w:proofErr w:type="spellStart"/>
      <w:r w:rsidRPr="00E8789D">
        <w:rPr>
          <w:b/>
          <w:bCs/>
        </w:rPr>
        <w:t>config</w:t>
      </w:r>
      <w:proofErr w:type="spellEnd"/>
      <w:r w:rsidRPr="00E8789D">
        <w:rPr>
          <w:b/>
          <w:bCs/>
        </w:rPr>
        <w:t xml:space="preserve">)# </w:t>
      </w:r>
      <w:proofErr w:type="spellStart"/>
      <w:r w:rsidRPr="00E8789D">
        <w:rPr>
          <w:b/>
          <w:bCs/>
        </w:rPr>
        <w:t>exit</w:t>
      </w:r>
      <w:proofErr w:type="spellEnd"/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A47C9C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gns</w:t>
      </w:r>
      <w:r w:rsidRPr="00A47C9C">
        <w:rPr>
          <w:b/>
          <w:bCs/>
          <w:lang w:val="en-US"/>
        </w:rPr>
        <w:t>3@</w:t>
      </w:r>
      <w:r w:rsidRPr="008F5B90">
        <w:rPr>
          <w:b/>
          <w:bCs/>
          <w:lang w:val="en-US"/>
        </w:rPr>
        <w:t>box</w:t>
      </w:r>
      <w:r w:rsidRPr="00A47C9C">
        <w:rPr>
          <w:b/>
          <w:bCs/>
          <w:lang w:val="en-US"/>
        </w:rPr>
        <w:t xml:space="preserve">:~$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add</w:t>
      </w:r>
      <w:r w:rsidRPr="00A47C9C">
        <w:rPr>
          <w:b/>
          <w:bCs/>
          <w:lang w:val="en-US"/>
        </w:rPr>
        <w:t xml:space="preserve"> | </w:t>
      </w:r>
      <w:r w:rsidRPr="008F5B90">
        <w:rPr>
          <w:b/>
          <w:bCs/>
          <w:lang w:val="en-US"/>
        </w:rPr>
        <w:t>grep</w:t>
      </w:r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eth</w:t>
      </w:r>
      <w:r w:rsidRPr="00A47C9C">
        <w:rPr>
          <w:b/>
          <w:bCs/>
          <w:lang w:val="en-US"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 xml:space="preserve">5: eth0: &lt;BROADCAST,MULTICAST,UP,LOWER_UP&gt;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vesr-2(config-security-zone-pair-rule)#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vesr-2(config-security-zone-pair)#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5E17A3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384081CB" w14:textId="77777777" w:rsidR="006606E5" w:rsidRDefault="006606E5" w:rsidP="00521F9E">
      <w:pPr>
        <w:rPr>
          <w:lang w:val="en-US"/>
        </w:rPr>
      </w:pPr>
    </w:p>
    <w:p w14:paraId="7AA287C8" w14:textId="51E423DC" w:rsidR="00521F9E" w:rsidRDefault="00521F9E" w:rsidP="00521F9E">
      <w:pPr>
        <w:rPr>
          <w:lang w:val="en-US"/>
        </w:rPr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606E5" w:rsidRDefault="006606E5" w:rsidP="00521F9E">
      <w:pPr>
        <w:rPr>
          <w:lang w:val="en-US"/>
        </w:rPr>
      </w:pP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 xml:space="preserve">vesr-2(config)# </w:t>
      </w:r>
      <w:proofErr w:type="spellStart"/>
      <w:r w:rsidRPr="00521347">
        <w:rPr>
          <w:b/>
          <w:bCs/>
          <w:lang w:val="en-US"/>
        </w:rPr>
        <w:t>nat</w:t>
      </w:r>
      <w:proofErr w:type="spellEnd"/>
      <w:r w:rsidRPr="00521347">
        <w:rPr>
          <w:b/>
          <w:bCs/>
          <w:lang w:val="en-US"/>
        </w:rPr>
        <w:t xml:space="preserve">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 xml:space="preserve">-pool)# </w:t>
      </w:r>
      <w:proofErr w:type="spellStart"/>
      <w:r w:rsidRPr="00521347">
        <w:rPr>
          <w:b/>
          <w:bCs/>
          <w:lang w:val="en-US"/>
        </w:rPr>
        <w:t>ip</w:t>
      </w:r>
      <w:proofErr w:type="spellEnd"/>
      <w:r w:rsidRPr="00521347">
        <w:rPr>
          <w:b/>
          <w:bCs/>
          <w:lang w:val="en-US"/>
        </w:rPr>
        <w:t xml:space="preserve">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-pool)#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Default="00521F9E" w:rsidP="00521F9E">
      <w:pPr>
        <w:rPr>
          <w:lang w:val="en-US"/>
        </w:rPr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606E5" w:rsidRDefault="006606E5" w:rsidP="00521F9E">
      <w:pPr>
        <w:rPr>
          <w:lang w:val="en-US"/>
        </w:rPr>
      </w:pPr>
    </w:p>
    <w:p w14:paraId="1C30C01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 ruleset SNAT</w:t>
      </w:r>
    </w:p>
    <w:p w14:paraId="1546BBA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-ruleset)#     to zone UNTRUST</w:t>
      </w:r>
    </w:p>
    <w:p w14:paraId="559ABCF4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-ruleset)#     rule 1</w:t>
      </w:r>
    </w:p>
    <w:p w14:paraId="2C4FC61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-rule)#       match source-address object-group LAN_NETWORK</w:t>
      </w:r>
    </w:p>
    <w:p w14:paraId="0B6E437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-rule)#       action source-</w:t>
      </w:r>
      <w:proofErr w:type="spellStart"/>
      <w:r w:rsidRPr="006606E5">
        <w:rPr>
          <w:b/>
          <w:bCs/>
          <w:lang w:val="en-US"/>
        </w:rPr>
        <w:t>nat</w:t>
      </w:r>
      <w:proofErr w:type="spellEnd"/>
      <w:r w:rsidRPr="006606E5">
        <w:rPr>
          <w:b/>
          <w:bCs/>
          <w:lang w:val="en-US"/>
        </w:rPr>
        <w:t xml:space="preserve"> pool WAN</w:t>
      </w:r>
    </w:p>
    <w:p w14:paraId="201EABB5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-rule)#       enable</w:t>
      </w:r>
    </w:p>
    <w:p w14:paraId="53AE0E2D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-rule)#     exit</w:t>
      </w:r>
    </w:p>
    <w:p w14:paraId="5762C2D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-ruleset)#   exit</w:t>
      </w:r>
    </w:p>
    <w:p w14:paraId="02DA956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 exit</w:t>
      </w:r>
    </w:p>
    <w:p w14:paraId="16A2EA63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</w:rPr>
      </w:pPr>
      <w:r w:rsidRPr="006606E5">
        <w:rPr>
          <w:b/>
          <w:bCs/>
        </w:rPr>
        <w:t>vesr-2#</w:t>
      </w:r>
    </w:p>
    <w:p w14:paraId="17B48B1B" w14:textId="77777777" w:rsidR="006606E5" w:rsidRDefault="006606E5" w:rsidP="00A107A2">
      <w:pPr>
        <w:ind w:firstLine="0"/>
        <w:rPr>
          <w:lang w:val="en-US"/>
        </w:rPr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15982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Default="00E97148" w:rsidP="009324B5">
      <w:pPr>
        <w:pStyle w:val="1"/>
        <w:rPr>
          <w:lang w:val="en-US"/>
        </w:rPr>
      </w:pPr>
      <w:bookmarkStart w:id="27" w:name="_Toc201159822"/>
      <w:r w:rsidRPr="009324B5">
        <w:t>Глава 8. Настройка  GRE-</w:t>
      </w:r>
      <w:proofErr w:type="spellStart"/>
      <w:r w:rsidRPr="009324B5">
        <w:t>over</w:t>
      </w:r>
      <w:proofErr w:type="spellEnd"/>
      <w:r w:rsidRPr="009324B5">
        <w:t xml:space="preserve">-IPSEC в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27"/>
    </w:p>
    <w:p w14:paraId="317AD576" w14:textId="0A2DFCF7" w:rsidR="00B91840" w:rsidRDefault="00B91840" w:rsidP="00B91840">
      <w:r>
        <w:t>Цель это лабораторной работы</w:t>
      </w:r>
      <w:r w:rsidR="00F16443">
        <w:t xml:space="preserve"> создать условия защищенного соединения между удаленными офисами, центральным домашним и филиальным  через Интернет</w:t>
      </w:r>
      <w:r>
        <w:t>:</w:t>
      </w:r>
    </w:p>
    <w:p w14:paraId="6E70F2FE" w14:textId="77777777" w:rsidR="00B91840" w:rsidRDefault="00B91840" w:rsidP="00B91840"/>
    <w:p w14:paraId="22D52EFB" w14:textId="77777777" w:rsidR="00F16443" w:rsidRDefault="00B91840" w:rsidP="00B91840">
      <w:r w:rsidRPr="00B91840">
        <w:t xml:space="preserve">Подготовить виртуальный маршрутизатор </w:t>
      </w:r>
      <w:proofErr w:type="spellStart"/>
      <w:r w:rsidRPr="00B91840">
        <w:t>vESR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 w:rsidR="00F16443">
        <w:t xml:space="preserve"> тоннелем с использованием комбинации протоколов </w:t>
      </w:r>
      <w:r w:rsidR="00F16443">
        <w:rPr>
          <w:lang w:val="en-US"/>
        </w:rPr>
        <w:t>GRE</w:t>
      </w:r>
      <w:r w:rsidR="00F16443" w:rsidRPr="00F16443">
        <w:t xml:space="preserve"> </w:t>
      </w:r>
      <w:r w:rsidR="00F16443">
        <w:t xml:space="preserve">и </w:t>
      </w:r>
      <w:r w:rsidR="00F16443">
        <w:rPr>
          <w:lang w:val="en-US"/>
        </w:rPr>
        <w:t>IPSEC</w:t>
      </w:r>
      <w:r w:rsidRPr="00B91840">
        <w:t xml:space="preserve">. </w:t>
      </w:r>
    </w:p>
    <w:p w14:paraId="2142CD9F" w14:textId="77777777" w:rsidR="00F16443" w:rsidRPr="00F16443" w:rsidRDefault="00F16443" w:rsidP="00F16443">
      <w:r w:rsidRPr="00F16443">
        <w:rPr>
          <w:b/>
          <w:bCs/>
        </w:rPr>
        <w:t>GRE (</w:t>
      </w:r>
      <w:proofErr w:type="spellStart"/>
      <w:r w:rsidRPr="00F16443">
        <w:rPr>
          <w:b/>
          <w:bCs/>
        </w:rPr>
        <w:t>Generic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Routing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Encapsulation</w:t>
      </w:r>
      <w:proofErr w:type="spellEnd"/>
      <w:r w:rsidRPr="00F16443">
        <w:rPr>
          <w:b/>
          <w:bCs/>
        </w:rPr>
        <w:t>) применяется для туннелирования сетевых пакетов</w:t>
      </w:r>
      <w:r w:rsidRPr="00F16443">
        <w:t xml:space="preserve">.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26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27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  <w:proofErr w:type="spellEnd"/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proofErr w:type="spellStart"/>
      <w:r w:rsidRPr="00F16443">
        <w:rPr>
          <w:b/>
          <w:bCs/>
        </w:rPr>
        <w:t>Прокидывание</w:t>
      </w:r>
      <w:proofErr w:type="spellEnd"/>
      <w:r w:rsidRPr="00F16443">
        <w:rPr>
          <w:b/>
          <w:bCs/>
        </w:rPr>
        <w:t xml:space="preserve"> нестандартных протоколов</w:t>
      </w:r>
      <w:r w:rsidRPr="00F16443">
        <w:t xml:space="preserve">.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77777777" w:rsidR="006B0D62" w:rsidRPr="006B0D62" w:rsidRDefault="006B0D62" w:rsidP="006B0D62">
      <w:r w:rsidRPr="006B0D62">
        <w:t>Настройка GRE</w:t>
      </w:r>
    </w:p>
    <w:p w14:paraId="4DB7D63B" w14:textId="77777777" w:rsidR="006B0D62" w:rsidRPr="006B0D62" w:rsidRDefault="006B0D62" w:rsidP="006B0D62">
      <w:r w:rsidRPr="006B0D62">
        <w:t xml:space="preserve">В </w:t>
      </w:r>
      <w:proofErr w:type="spellStart"/>
      <w:r w:rsidRPr="006B0D62">
        <w:t>vESR</w:t>
      </w:r>
      <w:proofErr w:type="spellEnd"/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28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29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77777777" w:rsidR="006B0D62" w:rsidRPr="006B0D62" w:rsidRDefault="006B0D62" w:rsidP="006B0D62">
      <w:r w:rsidRPr="006B0D62">
        <w:t>Настройка IPSec</w:t>
      </w:r>
    </w:p>
    <w:p w14:paraId="25B709DE" w14:textId="77777777" w:rsidR="006B0D62" w:rsidRPr="006B0D62" w:rsidRDefault="006B0D62" w:rsidP="006B0D62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 xml:space="preserve">. 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0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1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47D50DE9" w14:textId="77777777" w:rsidR="006B0D62" w:rsidRDefault="006B0D62" w:rsidP="006B0D62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68278129" w14:textId="77777777" w:rsidR="007C38C8" w:rsidRPr="006B0D62" w:rsidRDefault="007C38C8" w:rsidP="006B0D62"/>
    <w:p w14:paraId="5383837A" w14:textId="77777777" w:rsidR="006B0D62" w:rsidRPr="006B0D62" w:rsidRDefault="006B0D62" w:rsidP="007C38C8">
      <w:r w:rsidRPr="006B0D62">
        <w:t>Примеры конфигураций</w:t>
      </w:r>
    </w:p>
    <w:p w14:paraId="7757C55F" w14:textId="77777777" w:rsidR="006B0D62" w:rsidRPr="006B0D62" w:rsidRDefault="006B0D62" w:rsidP="006B0D62"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6B0D62">
        <w:rPr>
          <w:b/>
          <w:bCs/>
        </w:rPr>
        <w:t xml:space="preserve">GRE </w:t>
      </w:r>
      <w:proofErr w:type="spellStart"/>
      <w:r w:rsidRPr="006B0D62">
        <w:rPr>
          <w:b/>
          <w:bCs/>
        </w:rPr>
        <w:t>over</w:t>
      </w:r>
      <w:proofErr w:type="spellEnd"/>
      <w:r w:rsidRPr="006B0D62">
        <w:rPr>
          <w:b/>
          <w:bCs/>
        </w:rPr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doc</w:t>
        </w:r>
        <w:r w:rsidRPr="006B0D62">
          <w:rPr>
            <w:rStyle w:val="a7"/>
            <w:rFonts w:asciiTheme="minorHAnsi" w:hAnsiTheme="minorHAnsi" w:cstheme="minorBidi"/>
          </w:rPr>
          <w:t>s</w:t>
        </w:r>
        <w:r w:rsidRPr="006B0D62">
          <w:rPr>
            <w:rStyle w:val="a7"/>
            <w:rFonts w:asciiTheme="minorHAnsi" w:hAnsiTheme="minorHAnsi" w:cstheme="minorBidi"/>
          </w:rPr>
          <w:t>.eltex-co.ru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</w:p>
    <w:p w14:paraId="1A117F54" w14:textId="77777777" w:rsidR="00F16443" w:rsidRDefault="00F16443" w:rsidP="00B91840"/>
    <w:p w14:paraId="5FC48A2C" w14:textId="77777777" w:rsidR="00F16443" w:rsidRDefault="00F16443" w:rsidP="00B91840"/>
    <w:p w14:paraId="42676A51" w14:textId="77777777" w:rsidR="007C38C8" w:rsidRDefault="007C38C8" w:rsidP="006B0D62"/>
    <w:p w14:paraId="14667AC6" w14:textId="77777777" w:rsidR="007C38C8" w:rsidRPr="006B0D62" w:rsidRDefault="007C38C8" w:rsidP="006B0D62"/>
    <w:p w14:paraId="7C6D4CDE" w14:textId="797CC390" w:rsidR="007C38C8" w:rsidRPr="007C38C8" w:rsidRDefault="007C38C8" w:rsidP="007C38C8"/>
    <w:p w14:paraId="757EDBD2" w14:textId="77777777" w:rsidR="007C38C8" w:rsidRPr="007C38C8" w:rsidRDefault="007C38C8" w:rsidP="007C38C8"/>
    <w:p w14:paraId="022B32F8" w14:textId="1695CC9A" w:rsidR="007C38C8" w:rsidRPr="007C38C8" w:rsidRDefault="007C38C8" w:rsidP="007C38C8">
      <w:r w:rsidRPr="007C38C8">
        <w:t>В  маршрутизаторе  ESR  реализованы  статические  неуправляемые  GRE-</w:t>
      </w:r>
    </w:p>
    <w:p w14:paraId="14B55930" w14:textId="77777777" w:rsidR="007C38C8" w:rsidRDefault="007C38C8" w:rsidP="007C38C8">
      <w:r w:rsidRPr="007C38C8">
        <w:t>туннели, то есть туннели создаются вручную путем конфигурирования на локальном и удаленном узлах.</w:t>
      </w:r>
    </w:p>
    <w:p w14:paraId="6BA10C7C" w14:textId="77777777" w:rsidR="007C38C8" w:rsidRPr="007C38C8" w:rsidRDefault="007C38C8" w:rsidP="007C38C8">
      <w:r w:rsidRPr="007C38C8">
        <w:t xml:space="preserve">Решение: </w:t>
      </w:r>
    </w:p>
    <w:p w14:paraId="789AF474" w14:textId="77777777" w:rsidR="007C38C8" w:rsidRDefault="007C38C8" w:rsidP="007C38C8"/>
    <w:p w14:paraId="7F2A4AF2" w14:textId="4E36D964" w:rsidR="007C38C8" w:rsidRPr="001970CD" w:rsidRDefault="007C38C8" w:rsidP="007C38C8">
      <w:r w:rsidRPr="001970CD">
        <w:t xml:space="preserve">Схема сети показана на </w:t>
      </w:r>
      <w:hyperlink r:id="rId139" w:history="1">
        <w:r w:rsidRPr="001970CD">
          <w:rPr>
            <w:rStyle w:val="a7"/>
            <w:rFonts w:asciiTheme="minorHAnsi" w:hAnsiTheme="minorHAnsi" w:cstheme="minorBidi"/>
          </w:rPr>
          <w:t>Рис</w:t>
        </w:r>
        <w:r w:rsidRPr="001970CD">
          <w:rPr>
            <w:rStyle w:val="a7"/>
            <w:rFonts w:asciiTheme="minorHAnsi" w:hAnsiTheme="minorHAnsi" w:cstheme="minorBidi"/>
          </w:rPr>
          <w:t xml:space="preserve"> </w:t>
        </w:r>
        <w:r w:rsidRPr="001970CD">
          <w:rPr>
            <w:rStyle w:val="a7"/>
            <w:rFonts w:asciiTheme="minorHAnsi" w:hAnsiTheme="minorHAnsi" w:cstheme="minorBidi"/>
          </w:rPr>
          <w:t>7.1</w:t>
        </w:r>
      </w:hyperlink>
    </w:p>
    <w:p w14:paraId="4CD14410" w14:textId="3F0A99A6" w:rsidR="007C38C8" w:rsidRDefault="007C38C8" w:rsidP="007C38C8">
      <w:r w:rsidRPr="007C38C8">
        <w:t xml:space="preserve">    </w:t>
      </w:r>
    </w:p>
    <w:p w14:paraId="65C44274" w14:textId="0C2B3EC9" w:rsidR="007C38C8" w:rsidRPr="007C38C8" w:rsidRDefault="007C38C8" w:rsidP="007C38C8">
      <w:r w:rsidRPr="007C38C8">
        <w:t xml:space="preserve">Параметры  туннеля  для  каждой  из  сторон  должны  быть  взаимосогласованными  или переносимые данные не будут </w:t>
      </w:r>
      <w:proofErr w:type="spellStart"/>
      <w:r w:rsidRPr="007C38C8">
        <w:t>декапсулироваться</w:t>
      </w:r>
      <w:proofErr w:type="spellEnd"/>
      <w:r w:rsidRPr="007C38C8">
        <w:t xml:space="preserve"> партнером.  </w:t>
      </w:r>
    </w:p>
    <w:p w14:paraId="14FDAA7F" w14:textId="77777777" w:rsidR="007C38C8" w:rsidRDefault="007C38C8" w:rsidP="007C38C8"/>
    <w:p w14:paraId="34E66F0B" w14:textId="0FA02359" w:rsidR="007C38C8" w:rsidRPr="007C38C8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качестве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>
        <w:t xml:space="preserve"> </w:t>
      </w:r>
      <w:r w:rsidRPr="007C38C8">
        <w:t xml:space="preserve"> IP-адрес туннеля на локальной стороне </w:t>
      </w:r>
      <w:r w:rsidR="001970CD">
        <w:t>192.168.1.</w:t>
      </w:r>
      <w:r w:rsidRPr="007C38C8">
        <w:t xml:space="preserve">1/24.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>адрес туннеля 192.168.1.2/24.</w:t>
      </w:r>
    </w:p>
    <w:p w14:paraId="2F980C16" w14:textId="66D66B74" w:rsidR="007C38C8" w:rsidRDefault="007C38C8" w:rsidP="007C38C8">
      <w:r w:rsidRPr="007C38C8">
        <w:t xml:space="preserve"> </w:t>
      </w:r>
    </w:p>
    <w:p w14:paraId="6A1192AE" w14:textId="77777777" w:rsidR="007C38C8" w:rsidRPr="00515DF2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20CC1AA8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local address 115.0.0.1 </w:t>
      </w:r>
    </w:p>
    <w:p w14:paraId="4302DECD" w14:textId="5BD029B2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remote address 114.0.0.10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77777777" w:rsidR="007C38C8" w:rsidRDefault="007C38C8" w:rsidP="007C38C8"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25.0.0.1/24: </w:t>
      </w:r>
    </w:p>
    <w:p w14:paraId="5A3A8F81" w14:textId="77777777" w:rsidR="007C38C8" w:rsidRPr="007C38C8" w:rsidRDefault="007C38C8" w:rsidP="007C38C8"/>
    <w:p w14:paraId="502C364F" w14:textId="77777777" w:rsidR="007C38C8" w:rsidRDefault="007C38C8" w:rsidP="007C38C8">
      <w:r w:rsidRPr="007C38C8">
        <w:rPr>
          <w:lang w:val="en-US"/>
        </w:rPr>
        <w:t>esr-1000(config-</w:t>
      </w:r>
      <w:proofErr w:type="spellStart"/>
      <w:r w:rsidRPr="007C38C8">
        <w:rPr>
          <w:lang w:val="en-US"/>
        </w:rPr>
        <w:t>gre</w:t>
      </w:r>
      <w:proofErr w:type="spellEnd"/>
      <w:r w:rsidRPr="007C38C8">
        <w:rPr>
          <w:lang w:val="en-US"/>
        </w:rPr>
        <w:t xml:space="preserve">)# </w:t>
      </w:r>
      <w:proofErr w:type="spellStart"/>
      <w:r w:rsidRPr="007C38C8">
        <w:rPr>
          <w:lang w:val="en-US"/>
        </w:rPr>
        <w:t>ip</w:t>
      </w:r>
      <w:proofErr w:type="spellEnd"/>
      <w:r w:rsidRPr="007C38C8">
        <w:rPr>
          <w:lang w:val="en-US"/>
        </w:rPr>
        <w:t xml:space="preserve"> address 25.0.0.1/24 </w:t>
      </w:r>
    </w:p>
    <w:p w14:paraId="15EA08B5" w14:textId="77777777" w:rsidR="007C38C8" w:rsidRPr="007C38C8" w:rsidRDefault="007C38C8" w:rsidP="007C38C8"/>
    <w:p w14:paraId="4B2C5BCD" w14:textId="77777777" w:rsidR="007C38C8" w:rsidRPr="007C38C8" w:rsidRDefault="007C38C8" w:rsidP="007C38C8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7C38C8"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/>
    <w:p w14:paraId="66E80855" w14:textId="77777777" w:rsidR="007C38C8" w:rsidRDefault="007C38C8" w:rsidP="007C38C8">
      <w:r w:rsidRPr="007C38C8">
        <w:t>esr-1000(</w:t>
      </w:r>
      <w:proofErr w:type="spellStart"/>
      <w:r w:rsidRPr="007C38C8">
        <w:t>config-gre</w:t>
      </w:r>
      <w:proofErr w:type="spellEnd"/>
      <w:r w:rsidRPr="007C38C8">
        <w:t xml:space="preserve">)# </w:t>
      </w:r>
      <w:proofErr w:type="spellStart"/>
      <w:r w:rsidRPr="007C38C8">
        <w:t>security-zone</w:t>
      </w:r>
      <w:proofErr w:type="spellEnd"/>
      <w:r w:rsidRPr="007C38C8">
        <w:t xml:space="preserve"> </w:t>
      </w:r>
      <w:proofErr w:type="spellStart"/>
      <w:r w:rsidRPr="007C38C8">
        <w:t>untrusted</w:t>
      </w:r>
      <w:proofErr w:type="spellEnd"/>
      <w:r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Default="007C38C8" w:rsidP="007C38C8"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/>
    <w:p w14:paraId="561B18FC" w14:textId="77777777" w:rsidR="007C38C8" w:rsidRPr="007C38C8" w:rsidRDefault="007C38C8" w:rsidP="007C38C8">
      <w:pPr>
        <w:rPr>
          <w:lang w:val="en-US"/>
        </w:rPr>
      </w:pPr>
      <w:r w:rsidRPr="007C38C8">
        <w:rPr>
          <w:lang w:val="en-US"/>
        </w:rPr>
        <w:t>esr-1000(config-</w:t>
      </w:r>
      <w:proofErr w:type="spellStart"/>
      <w:r w:rsidRPr="007C38C8">
        <w:rPr>
          <w:lang w:val="en-US"/>
        </w:rPr>
        <w:t>gre</w:t>
      </w:r>
      <w:proofErr w:type="spellEnd"/>
      <w:r w:rsidRPr="007C38C8">
        <w:rPr>
          <w:lang w:val="en-US"/>
        </w:rPr>
        <w:t xml:space="preserve">)# enable </w:t>
      </w:r>
    </w:p>
    <w:p w14:paraId="689A4F8A" w14:textId="77777777" w:rsidR="007C38C8" w:rsidRDefault="007C38C8" w:rsidP="007C38C8">
      <w:pPr>
        <w:rPr>
          <w:lang w:val="en-US"/>
        </w:rPr>
      </w:pPr>
      <w:r w:rsidRPr="007C38C8">
        <w:t>esr-1000(</w:t>
      </w:r>
      <w:proofErr w:type="spellStart"/>
      <w:r w:rsidRPr="007C38C8">
        <w:t>config-gre</w:t>
      </w:r>
      <w:proofErr w:type="spellEnd"/>
      <w:r w:rsidRPr="007C38C8">
        <w:t xml:space="preserve">)# </w:t>
      </w:r>
      <w:proofErr w:type="spellStart"/>
      <w:r w:rsidRPr="007C38C8">
        <w:t>exit</w:t>
      </w:r>
      <w:proofErr w:type="spellEnd"/>
      <w:r w:rsidRPr="007C38C8">
        <w:t xml:space="preserve"> </w:t>
      </w:r>
    </w:p>
    <w:p w14:paraId="30E09177" w14:textId="77777777" w:rsidR="00515DF2" w:rsidRDefault="00515DF2" w:rsidP="007C38C8">
      <w:pPr>
        <w:rPr>
          <w:lang w:val="en-US"/>
        </w:rPr>
      </w:pPr>
    </w:p>
    <w:p w14:paraId="481E7868" w14:textId="77777777" w:rsidR="00515DF2" w:rsidRPr="00515DF2" w:rsidRDefault="00515DF2" w:rsidP="00515DF2">
      <w:r w:rsidRPr="00515DF2">
        <w:t xml:space="preserve">На  маршрутизаторе  должен  быть  создан  маршрут  до  локальной  сети  партнера.  В  качестве </w:t>
      </w:r>
    </w:p>
    <w:p w14:paraId="53FE03A6" w14:textId="77777777" w:rsidR="00515DF2" w:rsidRPr="00515DF2" w:rsidRDefault="00515DF2" w:rsidP="00515DF2">
      <w:r w:rsidRPr="00515DF2">
        <w:t xml:space="preserve">интерфейса назначения указываем ранее созданный туннель GRE: </w:t>
      </w:r>
    </w:p>
    <w:p w14:paraId="52DED749" w14:textId="77777777" w:rsidR="00515DF2" w:rsidRPr="00515DF2" w:rsidRDefault="00515DF2" w:rsidP="00515DF2">
      <w:r w:rsidRPr="00515DF2">
        <w:t>esr-1000(</w:t>
      </w:r>
      <w:proofErr w:type="spellStart"/>
      <w:r w:rsidRPr="00515DF2">
        <w:t>config</w:t>
      </w:r>
      <w:proofErr w:type="spellEnd"/>
      <w:r w:rsidRPr="00515DF2">
        <w:t xml:space="preserve">)# </w:t>
      </w:r>
      <w:proofErr w:type="spellStart"/>
      <w:r w:rsidRPr="00515DF2">
        <w:t>ip</w:t>
      </w:r>
      <w:proofErr w:type="spellEnd"/>
      <w:r w:rsidRPr="00515DF2">
        <w:t xml:space="preserve"> </w:t>
      </w:r>
      <w:proofErr w:type="spellStart"/>
      <w:r w:rsidRPr="00515DF2">
        <w:t>route</w:t>
      </w:r>
      <w:proofErr w:type="spellEnd"/>
      <w:r w:rsidRPr="00515DF2">
        <w:t xml:space="preserve"> 172.16.0.0/16 </w:t>
      </w:r>
      <w:proofErr w:type="spellStart"/>
      <w:r w:rsidRPr="00515DF2">
        <w:t>tunnel</w:t>
      </w:r>
      <w:proofErr w:type="spellEnd"/>
      <w:r w:rsidRPr="00515DF2">
        <w:t xml:space="preserve"> </w:t>
      </w:r>
      <w:proofErr w:type="spellStart"/>
      <w:r w:rsidRPr="00515DF2">
        <w:t>gre</w:t>
      </w:r>
      <w:proofErr w:type="spellEnd"/>
      <w:r w:rsidRPr="00515DF2">
        <w:t xml:space="preserve"> 10  </w:t>
      </w:r>
    </w:p>
    <w:p w14:paraId="49F5FF82" w14:textId="77777777" w:rsidR="00515DF2" w:rsidRPr="00515DF2" w:rsidRDefault="00515DF2" w:rsidP="00515DF2">
      <w:r w:rsidRPr="00515DF2">
        <w:t xml:space="preserve">Для применения изменений конфигурации выполним следующие команды: </w:t>
      </w:r>
    </w:p>
    <w:p w14:paraId="7D57FEF5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esr-1000# commit </w:t>
      </w:r>
    </w:p>
    <w:p w14:paraId="33DCE9F3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Configuration has been successfully committed </w:t>
      </w:r>
    </w:p>
    <w:p w14:paraId="3D07ED50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esr-1000# confirm </w:t>
      </w:r>
    </w:p>
    <w:p w14:paraId="7427EE53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Configuration has been successfully confirmed </w:t>
      </w:r>
    </w:p>
    <w:p w14:paraId="3AEEE54E" w14:textId="77777777" w:rsidR="00515DF2" w:rsidRPr="00515DF2" w:rsidRDefault="00515DF2" w:rsidP="00515DF2">
      <w:r w:rsidRPr="00515DF2">
        <w:t xml:space="preserve">После  применения  настроек  трафик  будет  инкапсулироваться  в  туннель  и  отправляться </w:t>
      </w:r>
    </w:p>
    <w:p w14:paraId="79DFC49D" w14:textId="77777777" w:rsidR="00515DF2" w:rsidRPr="00515DF2" w:rsidRDefault="00515DF2" w:rsidP="00515DF2">
      <w:r w:rsidRPr="00515DF2">
        <w:t xml:space="preserve">партеру, независимо от наличия GRE-туннеля и правильности настроек с его стороны. </w:t>
      </w:r>
    </w:p>
    <w:p w14:paraId="1886AEBA" w14:textId="77777777" w:rsidR="00515DF2" w:rsidRPr="00515DF2" w:rsidRDefault="00515DF2" w:rsidP="00515DF2">
      <w:r w:rsidRPr="00515DF2">
        <w:t xml:space="preserve">Опционально для GRE-туннеля можно указать следующие параметры: </w:t>
      </w:r>
    </w:p>
    <w:p w14:paraId="01E9DA6F" w14:textId="77777777" w:rsidR="00515DF2" w:rsidRPr="00515DF2" w:rsidRDefault="00515DF2" w:rsidP="00515DF2">
      <w:r w:rsidRPr="00515DF2">
        <w:t xml:space="preserve">  Включить  вычисление  и  включение  в  пакет  контрольной  суммы  заголовка  GRE  и </w:t>
      </w:r>
    </w:p>
    <w:p w14:paraId="036D8508" w14:textId="77777777" w:rsidR="00515DF2" w:rsidRPr="00515DF2" w:rsidRDefault="00515DF2" w:rsidP="00515DF2">
      <w:r w:rsidRPr="00515DF2">
        <w:t xml:space="preserve">инкапсулированного пакета для исходящего трафика: </w:t>
      </w:r>
    </w:p>
    <w:p w14:paraId="1B9539EF" w14:textId="77777777" w:rsidR="00515DF2" w:rsidRPr="00515DF2" w:rsidRDefault="00515DF2" w:rsidP="00515DF2">
      <w:r w:rsidRPr="00515DF2">
        <w:t>esr-1000(</w:t>
      </w:r>
      <w:proofErr w:type="spellStart"/>
      <w:r w:rsidRPr="00515DF2">
        <w:t>config-gre</w:t>
      </w:r>
      <w:proofErr w:type="spellEnd"/>
      <w:r w:rsidRPr="00515DF2">
        <w:t xml:space="preserve">)# </w:t>
      </w:r>
      <w:proofErr w:type="spellStart"/>
      <w:r w:rsidRPr="00515DF2">
        <w:t>local</w:t>
      </w:r>
      <w:proofErr w:type="spellEnd"/>
      <w:r w:rsidRPr="00515DF2">
        <w:t xml:space="preserve"> </w:t>
      </w:r>
      <w:proofErr w:type="spellStart"/>
      <w:r w:rsidRPr="00515DF2">
        <w:t>checksum</w:t>
      </w:r>
      <w:proofErr w:type="spellEnd"/>
      <w:r w:rsidRPr="00515DF2">
        <w:t xml:space="preserve"> </w:t>
      </w:r>
    </w:p>
    <w:p w14:paraId="46DC4EDF" w14:textId="77777777" w:rsidR="00515DF2" w:rsidRPr="00515DF2" w:rsidRDefault="00515DF2" w:rsidP="00515DF2">
      <w:r w:rsidRPr="00515DF2">
        <w:t xml:space="preserve">  Включить  проверку  наличия  и  корректности  контрольной  суммы  GRE  для  входящего </w:t>
      </w:r>
    </w:p>
    <w:p w14:paraId="0CCA8F6D" w14:textId="77777777" w:rsidR="00515DF2" w:rsidRPr="00515DF2" w:rsidRDefault="00515DF2" w:rsidP="00515DF2">
      <w:pPr>
        <w:rPr>
          <w:lang w:val="en-US"/>
        </w:rPr>
      </w:pPr>
      <w:r w:rsidRPr="00515DF2">
        <w:t>трафика</w:t>
      </w:r>
      <w:r w:rsidRPr="00515DF2">
        <w:rPr>
          <w:lang w:val="en-US"/>
        </w:rPr>
        <w:t xml:space="preserve">: </w:t>
      </w:r>
    </w:p>
    <w:p w14:paraId="51ED12A0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>esr-1000(config-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)# remote checksum </w:t>
      </w:r>
    </w:p>
    <w:p w14:paraId="0EF06FA7" w14:textId="77777777" w:rsidR="00515DF2" w:rsidRPr="00515DF2" w:rsidRDefault="00515DF2" w:rsidP="00515DF2">
      <w:r w:rsidRPr="00515DF2">
        <w:rPr>
          <w:lang w:val="en-US"/>
        </w:rPr>
        <w:t xml:space="preserve">  </w:t>
      </w:r>
      <w:r w:rsidRPr="00515DF2">
        <w:t xml:space="preserve">Указать уникальный идентификатор: </w:t>
      </w:r>
    </w:p>
    <w:p w14:paraId="38F7FFE2" w14:textId="77777777" w:rsidR="00515DF2" w:rsidRPr="00515DF2" w:rsidRDefault="00515DF2" w:rsidP="00515DF2">
      <w:r w:rsidRPr="00515DF2">
        <w:t>esr-1000(</w:t>
      </w:r>
      <w:proofErr w:type="spellStart"/>
      <w:r w:rsidRPr="00515DF2">
        <w:t>config-gre</w:t>
      </w:r>
      <w:proofErr w:type="spellEnd"/>
      <w:r w:rsidRPr="00515DF2">
        <w:t xml:space="preserve">)# </w:t>
      </w:r>
      <w:proofErr w:type="spellStart"/>
      <w:r w:rsidRPr="00515DF2">
        <w:t>key</w:t>
      </w:r>
      <w:proofErr w:type="spellEnd"/>
      <w:r w:rsidRPr="00515DF2">
        <w:t xml:space="preserve"> 15808 </w:t>
      </w:r>
    </w:p>
    <w:p w14:paraId="1D204D02" w14:textId="77777777" w:rsidR="00515DF2" w:rsidRPr="00515DF2" w:rsidRDefault="00515DF2" w:rsidP="00515DF2">
      <w:r w:rsidRPr="00515DF2">
        <w:t xml:space="preserve">  Указать значение DSCP, MTU, TTL: </w:t>
      </w:r>
    </w:p>
    <w:p w14:paraId="7B36F946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>esr-1000(config-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)# </w:t>
      </w:r>
      <w:proofErr w:type="spellStart"/>
      <w:r w:rsidRPr="00515DF2">
        <w:rPr>
          <w:lang w:val="en-US"/>
        </w:rPr>
        <w:t>dscp</w:t>
      </w:r>
      <w:proofErr w:type="spellEnd"/>
      <w:r w:rsidRPr="00515DF2">
        <w:rPr>
          <w:lang w:val="en-US"/>
        </w:rPr>
        <w:t xml:space="preserve"> 44 </w:t>
      </w:r>
    </w:p>
    <w:p w14:paraId="0705F170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>esr-1000(config-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)# </w:t>
      </w:r>
      <w:proofErr w:type="spellStart"/>
      <w:r w:rsidRPr="00515DF2">
        <w:rPr>
          <w:lang w:val="en-US"/>
        </w:rPr>
        <w:t>mtu</w:t>
      </w:r>
      <w:proofErr w:type="spellEnd"/>
      <w:r w:rsidRPr="00515DF2">
        <w:rPr>
          <w:lang w:val="en-US"/>
        </w:rPr>
        <w:t xml:space="preserve"> 1426 </w:t>
      </w:r>
    </w:p>
    <w:p w14:paraId="0A0C04AC" w14:textId="77777777" w:rsidR="00515DF2" w:rsidRPr="00515DF2" w:rsidRDefault="00515DF2" w:rsidP="00515DF2">
      <w:r w:rsidRPr="00515DF2">
        <w:t>esr-1000(</w:t>
      </w:r>
      <w:proofErr w:type="spellStart"/>
      <w:r w:rsidRPr="00515DF2">
        <w:t>config-gre</w:t>
      </w:r>
      <w:proofErr w:type="spellEnd"/>
      <w:r w:rsidRPr="00515DF2">
        <w:t xml:space="preserve">)# </w:t>
      </w:r>
      <w:proofErr w:type="spellStart"/>
      <w:r w:rsidRPr="00515DF2">
        <w:t>ttl</w:t>
      </w:r>
      <w:proofErr w:type="spellEnd"/>
      <w:r w:rsidRPr="00515DF2">
        <w:t xml:space="preserve"> 18 </w:t>
      </w:r>
    </w:p>
    <w:p w14:paraId="0A1BE9B1" w14:textId="77777777" w:rsidR="00515DF2" w:rsidRPr="00515DF2" w:rsidRDefault="00515DF2" w:rsidP="00515DF2">
      <w:r w:rsidRPr="00515DF2">
        <w:t xml:space="preserve">Состояние туннеля можно посмотреть командой: </w:t>
      </w:r>
    </w:p>
    <w:p w14:paraId="6BE0EF69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esr-1000# show tunnels status 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 10 </w:t>
      </w:r>
    </w:p>
    <w:p w14:paraId="2F4D6D41" w14:textId="77777777" w:rsidR="00515DF2" w:rsidRPr="00515DF2" w:rsidRDefault="00515DF2" w:rsidP="00515DF2">
      <w:r w:rsidRPr="00515DF2">
        <w:t xml:space="preserve">Счетчики входящих и отправленных пакетов можно посмотреть командой: </w:t>
      </w:r>
    </w:p>
    <w:p w14:paraId="486535D9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esr-1000# show tunnels counters 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 10 </w:t>
      </w:r>
    </w:p>
    <w:p w14:paraId="6DCF9A80" w14:textId="77777777" w:rsidR="00515DF2" w:rsidRPr="00515DF2" w:rsidRDefault="00515DF2" w:rsidP="00515DF2">
      <w:r w:rsidRPr="00515DF2">
        <w:t xml:space="preserve">Конфигурацию туннеля можно посмотреть командой: </w:t>
      </w:r>
    </w:p>
    <w:p w14:paraId="50670414" w14:textId="77777777" w:rsidR="00515DF2" w:rsidRPr="00515DF2" w:rsidRDefault="00515DF2" w:rsidP="00515DF2">
      <w:pPr>
        <w:rPr>
          <w:lang w:val="en-US"/>
        </w:rPr>
      </w:pPr>
      <w:r w:rsidRPr="00515DF2">
        <w:rPr>
          <w:lang w:val="en-US"/>
        </w:rPr>
        <w:t xml:space="preserve">esr-1000# show tunnels configuration </w:t>
      </w:r>
      <w:proofErr w:type="spellStart"/>
      <w:r w:rsidRPr="00515DF2">
        <w:rPr>
          <w:lang w:val="en-US"/>
        </w:rPr>
        <w:t>gre</w:t>
      </w:r>
      <w:proofErr w:type="spellEnd"/>
      <w:r w:rsidRPr="00515DF2">
        <w:rPr>
          <w:lang w:val="en-US"/>
        </w:rPr>
        <w:t xml:space="preserve"> 10 </w:t>
      </w:r>
    </w:p>
    <w:p w14:paraId="1B145C8B" w14:textId="0640A5F3" w:rsidR="00515DF2" w:rsidRPr="00515DF2" w:rsidRDefault="00515DF2" w:rsidP="00515DF2">
      <w:r w:rsidRPr="00515DF2">
        <w:t xml:space="preserve">Настройка туннеля </w:t>
      </w:r>
      <w:r w:rsidR="001970CD">
        <w:t>для удаленного филиала</w:t>
      </w:r>
      <w:r w:rsidRPr="00515DF2">
        <w:t xml:space="preserve"> производится аналогичным образом.   </w:t>
      </w:r>
    </w:p>
    <w:p w14:paraId="772EFBD6" w14:textId="77777777" w:rsidR="00515DF2" w:rsidRPr="00515DF2" w:rsidRDefault="00515DF2" w:rsidP="00515DF2">
      <w:r w:rsidRPr="00515DF2">
        <w:t xml:space="preserve"> </w:t>
      </w:r>
    </w:p>
    <w:p w14:paraId="60803B8C" w14:textId="77777777" w:rsidR="00515DF2" w:rsidRPr="00515DF2" w:rsidRDefault="00515DF2" w:rsidP="00515DF2">
      <w:r w:rsidRPr="00515DF2">
        <w:t xml:space="preserve">При создании туннеля необходимо в </w:t>
      </w:r>
      <w:proofErr w:type="spellStart"/>
      <w:r w:rsidRPr="00515DF2">
        <w:t>firewall</w:t>
      </w:r>
      <w:proofErr w:type="spellEnd"/>
      <w:r w:rsidRPr="00515DF2">
        <w:t xml:space="preserve"> разрешить протокол GRE(47).</w:t>
      </w:r>
    </w:p>
    <w:p w14:paraId="5960A052" w14:textId="77777777" w:rsidR="00515DF2" w:rsidRPr="007C38C8" w:rsidRDefault="00515DF2" w:rsidP="007C38C8"/>
    <w:p w14:paraId="3CFCE2AF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4. Создадим туннель GRE 1</w:t>
      </w:r>
    </w:p>
    <w:p w14:paraId="4C912206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vESR-1</w:t>
      </w:r>
    </w:p>
    <w:p w14:paraId="76D320D6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1C9F97B9" w14:textId="77777777" w:rsidR="007B3AC2" w:rsidRPr="007B3AC2" w:rsidRDefault="007B3AC2" w:rsidP="007B3AC2">
      <w:proofErr w:type="spellStart"/>
      <w:r w:rsidRPr="007B3AC2">
        <w:t>tunnel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1</w:t>
      </w:r>
    </w:p>
    <w:p w14:paraId="318C4FE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ttl</w:t>
      </w:r>
      <w:proofErr w:type="spellEnd"/>
      <w:r w:rsidRPr="007B3AC2">
        <w:t xml:space="preserve"> 16</w:t>
      </w:r>
    </w:p>
    <w:p w14:paraId="6EE30805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security-zone</w:t>
      </w:r>
      <w:proofErr w:type="spellEnd"/>
      <w:r w:rsidRPr="007B3AC2">
        <w:t xml:space="preserve"> WAN</w:t>
      </w:r>
    </w:p>
    <w:p w14:paraId="16B7884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19F2D066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1331A808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ip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172.16.1.1/30</w:t>
      </w:r>
    </w:p>
    <w:p w14:paraId="7307FF9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enable</w:t>
      </w:r>
      <w:proofErr w:type="spellEnd"/>
    </w:p>
    <w:p w14:paraId="14E61988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5A6E34AC" w14:textId="77777777" w:rsidR="007B3AC2" w:rsidRPr="007B3AC2" w:rsidRDefault="007B3AC2" w:rsidP="007B3AC2">
      <w:r w:rsidRPr="007B3AC2">
        <w:t>Применяем:</w:t>
      </w:r>
    </w:p>
    <w:p w14:paraId="50E78226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C78D993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commit</w:t>
      </w:r>
      <w:proofErr w:type="spellEnd"/>
    </w:p>
    <w:p w14:paraId="233FBA37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ED79357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confirm</w:t>
      </w:r>
      <w:proofErr w:type="spellEnd"/>
    </w:p>
    <w:p w14:paraId="0F3C55C3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vESR-2</w:t>
      </w:r>
    </w:p>
    <w:p w14:paraId="18B2D58F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1FB79FE0" w14:textId="77777777" w:rsidR="007B3AC2" w:rsidRPr="007B3AC2" w:rsidRDefault="007B3AC2" w:rsidP="007B3AC2">
      <w:proofErr w:type="spellStart"/>
      <w:r w:rsidRPr="007B3AC2">
        <w:t>tunnel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1</w:t>
      </w:r>
    </w:p>
    <w:p w14:paraId="627D0E7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ttl</w:t>
      </w:r>
      <w:proofErr w:type="spellEnd"/>
      <w:r w:rsidRPr="007B3AC2">
        <w:t xml:space="preserve"> 16</w:t>
      </w:r>
    </w:p>
    <w:p w14:paraId="729FFC7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security-zone</w:t>
      </w:r>
      <w:proofErr w:type="spellEnd"/>
      <w:r w:rsidRPr="007B3AC2">
        <w:t xml:space="preserve"> WAN</w:t>
      </w:r>
    </w:p>
    <w:p w14:paraId="7EA60F6A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43AA44C7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761D5617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ip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172.16.1.2/30</w:t>
      </w:r>
    </w:p>
    <w:p w14:paraId="5E7C9B5A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enable</w:t>
      </w:r>
      <w:proofErr w:type="spellEnd"/>
    </w:p>
    <w:p w14:paraId="6D60B438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31EEB118" w14:textId="77777777" w:rsidR="007B3AC2" w:rsidRPr="007B3AC2" w:rsidRDefault="007B3AC2" w:rsidP="007B3AC2">
      <w:r w:rsidRPr="007B3AC2">
        <w:t>Применяем и проверяем:</w:t>
      </w:r>
    </w:p>
    <w:p w14:paraId="2D0CBD29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CC1A6C2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commit</w:t>
      </w:r>
      <w:proofErr w:type="spellEnd"/>
    </w:p>
    <w:p w14:paraId="0C274AA7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A67AAE7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confirm</w:t>
      </w:r>
      <w:proofErr w:type="spellEnd"/>
    </w:p>
    <w:p w14:paraId="56144FA3" w14:textId="2B02DCEB" w:rsidR="007B3AC2" w:rsidRPr="007B3AC2" w:rsidRDefault="007B3AC2" w:rsidP="007B3AC2">
      <w:r w:rsidRPr="007B3AC2">
        <w:drawing>
          <wp:inline distT="0" distB="0" distL="0" distR="0" wp14:anchorId="7BA49BE4" wp14:editId="35DE44D1">
            <wp:extent cx="5731510" cy="1659255"/>
            <wp:effectExtent l="0" t="0" r="2540" b="0"/>
            <wp:docPr id="66360709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F362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0468E846" w14:textId="146C0D8E" w:rsidR="007B3AC2" w:rsidRPr="007B3AC2" w:rsidRDefault="007B3AC2" w:rsidP="007B3AC2">
      <w:r w:rsidRPr="007B3AC2">
        <w:drawing>
          <wp:inline distT="0" distB="0" distL="0" distR="0" wp14:anchorId="74FD85A4" wp14:editId="45637AD5">
            <wp:extent cx="5731510" cy="1648460"/>
            <wp:effectExtent l="0" t="0" r="2540" b="8890"/>
            <wp:docPr id="2038739608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6799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62CA2BD3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5. Создадим статический маршрут до удалённых локальных подсетей:</w:t>
      </w:r>
    </w:p>
    <w:p w14:paraId="0100364B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vESR-1</w:t>
      </w:r>
    </w:p>
    <w:p w14:paraId="002F794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84D05DE" w14:textId="77777777" w:rsidR="007B3AC2" w:rsidRPr="007B3AC2" w:rsidRDefault="007B3AC2" w:rsidP="007B3AC2">
      <w:proofErr w:type="spellStart"/>
      <w:r w:rsidRPr="007B3AC2">
        <w:t>ip</w:t>
      </w:r>
      <w:proofErr w:type="spellEnd"/>
      <w:r w:rsidRPr="007B3AC2">
        <w:t xml:space="preserve"> </w:t>
      </w:r>
      <w:proofErr w:type="spellStart"/>
      <w:r w:rsidRPr="007B3AC2">
        <w:t>route</w:t>
      </w:r>
      <w:proofErr w:type="spellEnd"/>
      <w:r w:rsidRPr="007B3AC2">
        <w:t xml:space="preserve"> 192.168.20.0/24 172.16.1.2</w:t>
      </w:r>
    </w:p>
    <w:p w14:paraId="7DE6EFE5" w14:textId="77777777" w:rsidR="007B3AC2" w:rsidRPr="007B3AC2" w:rsidRDefault="007B3AC2" w:rsidP="007B3AC2">
      <w:pPr>
        <w:numPr>
          <w:ilvl w:val="0"/>
          <w:numId w:val="61"/>
        </w:numPr>
        <w:rPr>
          <w:b/>
          <w:bCs/>
        </w:rPr>
      </w:pPr>
      <w:r w:rsidRPr="007B3AC2">
        <w:rPr>
          <w:b/>
          <w:bCs/>
        </w:rPr>
        <w:t>vESR-2</w:t>
      </w:r>
    </w:p>
    <w:p w14:paraId="1F8E1B41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29B85838" w14:textId="77777777" w:rsidR="007B3AC2" w:rsidRPr="007B3AC2" w:rsidRDefault="007B3AC2" w:rsidP="007B3AC2">
      <w:proofErr w:type="spellStart"/>
      <w:r w:rsidRPr="007B3AC2">
        <w:t>ip</w:t>
      </w:r>
      <w:proofErr w:type="spellEnd"/>
      <w:r w:rsidRPr="007B3AC2">
        <w:t xml:space="preserve"> </w:t>
      </w:r>
      <w:proofErr w:type="spellStart"/>
      <w:r w:rsidRPr="007B3AC2">
        <w:t>route</w:t>
      </w:r>
      <w:proofErr w:type="spellEnd"/>
      <w:r w:rsidRPr="007B3AC2">
        <w:t xml:space="preserve"> 192.168.10.0/24 172.16.1.1</w:t>
      </w:r>
    </w:p>
    <w:p w14:paraId="2714EBFF" w14:textId="77777777" w:rsidR="00BB6323" w:rsidRDefault="00BB6323" w:rsidP="00BB6323"/>
    <w:p w14:paraId="00D6B724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Создадим профиль протокола IKE. В профиле укажем группу Диффи-</w:t>
      </w:r>
      <w:proofErr w:type="spellStart"/>
      <w:r w:rsidRPr="007B3AC2">
        <w:rPr>
          <w:b/>
          <w:bCs/>
        </w:rPr>
        <w:t>Хэллмана</w:t>
      </w:r>
      <w:proofErr w:type="spellEnd"/>
      <w:r w:rsidRPr="007B3AC2">
        <w:rPr>
          <w:b/>
          <w:bCs/>
        </w:rPr>
        <w:t xml:space="preserve"> 2, алгоритм шифрования AES 128 </w:t>
      </w:r>
      <w:proofErr w:type="spellStart"/>
      <w:r w:rsidRPr="007B3AC2">
        <w:rPr>
          <w:b/>
          <w:bCs/>
        </w:rPr>
        <w:t>bit</w:t>
      </w:r>
      <w:proofErr w:type="spellEnd"/>
      <w:r w:rsidRPr="007B3AC2">
        <w:rPr>
          <w:b/>
          <w:bCs/>
        </w:rPr>
        <w:t>, алгоритм аутентификации MD5. Данные параметры безопасности используются для защиты IKE-соединения:</w:t>
      </w:r>
    </w:p>
    <w:p w14:paraId="483C9EA5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589EED1E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63FB80A5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proposal</w:t>
      </w:r>
      <w:proofErr w:type="spellEnd"/>
      <w:r w:rsidRPr="007B3AC2">
        <w:t xml:space="preserve"> ike_prop1</w:t>
      </w:r>
    </w:p>
    <w:p w14:paraId="4283379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authentication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md5</w:t>
      </w:r>
    </w:p>
    <w:p w14:paraId="3EF8B38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encryption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aes128</w:t>
      </w:r>
    </w:p>
    <w:p w14:paraId="660B74A4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dh-group</w:t>
      </w:r>
      <w:proofErr w:type="spellEnd"/>
      <w:r w:rsidRPr="007B3AC2">
        <w:t xml:space="preserve"> 2</w:t>
      </w:r>
    </w:p>
    <w:p w14:paraId="60869F6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79F0F5C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7. 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1C1D1271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2259409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510660E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policy</w:t>
      </w:r>
      <w:proofErr w:type="spellEnd"/>
      <w:r w:rsidRPr="007B3AC2">
        <w:t xml:space="preserve"> ike_pol1</w:t>
      </w:r>
    </w:p>
    <w:p w14:paraId="712808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P@ssw0rd</w:t>
      </w:r>
    </w:p>
    <w:p w14:paraId="27DD8894" w14:textId="77777777" w:rsidR="007B3AC2" w:rsidRPr="007B3AC2" w:rsidRDefault="007B3AC2" w:rsidP="007B3AC2">
      <w:r w:rsidRPr="007B3AC2">
        <w:rPr>
          <w:lang w:val="en-US"/>
        </w:rPr>
        <w:t xml:space="preserve">  </w:t>
      </w:r>
      <w:proofErr w:type="spellStart"/>
      <w:r w:rsidRPr="007B3AC2">
        <w:t>proposal</w:t>
      </w:r>
      <w:proofErr w:type="spellEnd"/>
      <w:r w:rsidRPr="007B3AC2">
        <w:t xml:space="preserve"> ike_prop1</w:t>
      </w:r>
    </w:p>
    <w:p w14:paraId="78CD70C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C6D5CE8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8. Создадим шлюз протокола IKE. В данном профиле указывается GRE-туннель, политика, версия протокола и режим перенаправления трафика в туннель:</w:t>
      </w:r>
    </w:p>
    <w:p w14:paraId="0A923AFA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</w:t>
      </w:r>
    </w:p>
    <w:p w14:paraId="26ED44B1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7770F2CB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431F544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ike-policy</w:t>
      </w:r>
      <w:proofErr w:type="spellEnd"/>
      <w:r w:rsidRPr="007B3AC2">
        <w:t xml:space="preserve"> ike_pol1</w:t>
      </w:r>
    </w:p>
    <w:p w14:paraId="23F1DFDF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112635F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1.1.1.2/32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01F046C8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79D80D2B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2.2.2.2/32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707E1266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mode</w:t>
      </w:r>
      <w:proofErr w:type="spellEnd"/>
      <w:r w:rsidRPr="007B3AC2">
        <w:t xml:space="preserve"> </w:t>
      </w:r>
      <w:proofErr w:type="spellStart"/>
      <w:r w:rsidRPr="007B3AC2">
        <w:t>policy-based</w:t>
      </w:r>
      <w:proofErr w:type="spellEnd"/>
    </w:p>
    <w:p w14:paraId="2F94B37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6B6938E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vESR-2</w:t>
      </w:r>
    </w:p>
    <w:p w14:paraId="5547A3E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8687FF5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1C01B11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ike-policy</w:t>
      </w:r>
      <w:proofErr w:type="spellEnd"/>
      <w:r w:rsidRPr="007B3AC2">
        <w:t xml:space="preserve"> ike_pol1</w:t>
      </w:r>
    </w:p>
    <w:p w14:paraId="07F2DBEE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0AEBEB84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2.2.2.2/32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17B6E75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5ED4E96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1.1.1.2/32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290A6870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mode</w:t>
      </w:r>
      <w:proofErr w:type="spellEnd"/>
      <w:r w:rsidRPr="007B3AC2">
        <w:t xml:space="preserve"> </w:t>
      </w:r>
      <w:proofErr w:type="spellStart"/>
      <w:r w:rsidRPr="007B3AC2">
        <w:t>policy-based</w:t>
      </w:r>
      <w:proofErr w:type="spellEnd"/>
    </w:p>
    <w:p w14:paraId="0F5552A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574F97F8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 xml:space="preserve">9. Создадим профиль параметров безопасности для </w:t>
      </w:r>
      <w:proofErr w:type="spellStart"/>
      <w:r w:rsidRPr="007B3AC2">
        <w:rPr>
          <w:b/>
          <w:bCs/>
        </w:rPr>
        <w:t>IPsec</w:t>
      </w:r>
      <w:proofErr w:type="spellEnd"/>
      <w:r w:rsidRPr="007B3AC2">
        <w:rPr>
          <w:b/>
          <w:bCs/>
        </w:rPr>
        <w:t>-туннеля. В профиле укажем группу Диффи-</w:t>
      </w:r>
      <w:proofErr w:type="spellStart"/>
      <w:r w:rsidRPr="007B3AC2">
        <w:rPr>
          <w:b/>
          <w:bCs/>
        </w:rPr>
        <w:t>Хэллмана</w:t>
      </w:r>
      <w:proofErr w:type="spellEnd"/>
      <w:r w:rsidRPr="007B3AC2">
        <w:rPr>
          <w:b/>
          <w:bCs/>
        </w:rPr>
        <w:t xml:space="preserve"> 2, алгоритм шифрования AES 128 </w:t>
      </w:r>
      <w:proofErr w:type="spellStart"/>
      <w:r w:rsidRPr="007B3AC2">
        <w:rPr>
          <w:b/>
          <w:bCs/>
        </w:rPr>
        <w:t>bit</w:t>
      </w:r>
      <w:proofErr w:type="spellEnd"/>
      <w:r w:rsidRPr="007B3AC2">
        <w:rPr>
          <w:b/>
          <w:bCs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b/>
          <w:bCs/>
        </w:rPr>
        <w:t>IPsec</w:t>
      </w:r>
      <w:proofErr w:type="spellEnd"/>
      <w:r w:rsidRPr="007B3AC2">
        <w:rPr>
          <w:b/>
          <w:bCs/>
        </w:rPr>
        <w:t>-туннеля:</w:t>
      </w:r>
    </w:p>
    <w:p w14:paraId="2385E8C0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633ED78D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7CE03933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proposal</w:t>
      </w:r>
      <w:proofErr w:type="spellEnd"/>
      <w:r w:rsidRPr="007B3AC2">
        <w:t xml:space="preserve"> ipsec_prop1</w:t>
      </w:r>
    </w:p>
    <w:p w14:paraId="40FF58D5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authentication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md5</w:t>
      </w:r>
    </w:p>
    <w:p w14:paraId="1EFFAE3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encryption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aes128</w:t>
      </w:r>
    </w:p>
    <w:p w14:paraId="51CBF8E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pfs</w:t>
      </w:r>
      <w:proofErr w:type="spellEnd"/>
      <w:r w:rsidRPr="007B3AC2">
        <w:t xml:space="preserve"> </w:t>
      </w:r>
      <w:proofErr w:type="spellStart"/>
      <w:r w:rsidRPr="007B3AC2">
        <w:t>dh-group</w:t>
      </w:r>
      <w:proofErr w:type="spellEnd"/>
      <w:r w:rsidRPr="007B3AC2">
        <w:t xml:space="preserve"> 2</w:t>
      </w:r>
    </w:p>
    <w:p w14:paraId="1917BBB6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3E890524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 xml:space="preserve">10. Создадим политику для </w:t>
      </w:r>
      <w:proofErr w:type="spellStart"/>
      <w:r w:rsidRPr="007B3AC2">
        <w:rPr>
          <w:b/>
          <w:bCs/>
        </w:rPr>
        <w:t>IPsec</w:t>
      </w:r>
      <w:proofErr w:type="spellEnd"/>
      <w:r w:rsidRPr="007B3AC2">
        <w:rPr>
          <w:b/>
          <w:bCs/>
        </w:rPr>
        <w:t xml:space="preserve">-туннеля. В политике указывается список профилей </w:t>
      </w:r>
      <w:proofErr w:type="spellStart"/>
      <w:r w:rsidRPr="007B3AC2">
        <w:rPr>
          <w:b/>
          <w:bCs/>
        </w:rPr>
        <w:t>IPsec</w:t>
      </w:r>
      <w:proofErr w:type="spellEnd"/>
      <w:r w:rsidRPr="007B3AC2">
        <w:rPr>
          <w:b/>
          <w:bCs/>
        </w:rPr>
        <w:t>-туннеля, по которым могут согласовываться узлы.</w:t>
      </w:r>
    </w:p>
    <w:p w14:paraId="29970F9E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233EFC90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426BE3D3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policy</w:t>
      </w:r>
      <w:proofErr w:type="spellEnd"/>
      <w:r w:rsidRPr="007B3AC2">
        <w:t xml:space="preserve"> ipsec_pol1</w:t>
      </w:r>
    </w:p>
    <w:p w14:paraId="400FE26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proposal</w:t>
      </w:r>
      <w:proofErr w:type="spellEnd"/>
      <w:r w:rsidRPr="007B3AC2">
        <w:t xml:space="preserve"> ipsec_prop1</w:t>
      </w:r>
    </w:p>
    <w:p w14:paraId="3C6C7D14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90739F0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 xml:space="preserve">11. Создадим </w:t>
      </w:r>
      <w:proofErr w:type="spellStart"/>
      <w:r w:rsidRPr="007B3AC2">
        <w:rPr>
          <w:b/>
          <w:bCs/>
        </w:rPr>
        <w:t>IPsec</w:t>
      </w:r>
      <w:proofErr w:type="spellEnd"/>
      <w:r w:rsidRPr="007B3AC2">
        <w:rPr>
          <w:b/>
          <w:bCs/>
        </w:rPr>
        <w:t xml:space="preserve"> VPN. В VPN указывается шлюз IKE-протокола, политика IP </w:t>
      </w:r>
      <w:proofErr w:type="spellStart"/>
      <w:r w:rsidRPr="007B3AC2">
        <w:rPr>
          <w:b/>
          <w:bCs/>
        </w:rPr>
        <w:t>sec</w:t>
      </w:r>
      <w:proofErr w:type="spellEnd"/>
      <w:r w:rsidRPr="007B3AC2">
        <w:rPr>
          <w:b/>
          <w:bCs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b/>
          <w:bCs/>
        </w:rPr>
        <w:t>enable</w:t>
      </w:r>
      <w:proofErr w:type="spellEnd"/>
      <w:r w:rsidRPr="007B3AC2">
        <w:rPr>
          <w:b/>
          <w:bCs/>
        </w:rPr>
        <w:t>.</w:t>
      </w:r>
    </w:p>
    <w:p w14:paraId="15468594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4D7F4CFE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27B97807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vpn</w:t>
      </w:r>
      <w:proofErr w:type="spellEnd"/>
      <w:r w:rsidRPr="007B3AC2">
        <w:t xml:space="preserve"> ipsec1</w:t>
      </w:r>
    </w:p>
    <w:p w14:paraId="113E7086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establish-tunnel</w:t>
      </w:r>
      <w:proofErr w:type="spellEnd"/>
      <w:r w:rsidRPr="007B3AC2">
        <w:t xml:space="preserve"> </w:t>
      </w:r>
      <w:proofErr w:type="spellStart"/>
      <w:r w:rsidRPr="007B3AC2">
        <w:t>route</w:t>
      </w:r>
      <w:proofErr w:type="spellEnd"/>
    </w:p>
    <w:p w14:paraId="236F7F3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076F9C0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ipsec-policy</w:t>
      </w:r>
      <w:proofErr w:type="spellEnd"/>
      <w:r w:rsidRPr="007B3AC2">
        <w:t xml:space="preserve"> ipsec_pol1</w:t>
      </w:r>
    </w:p>
    <w:p w14:paraId="5FC24E00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enable</w:t>
      </w:r>
      <w:proofErr w:type="spellEnd"/>
    </w:p>
    <w:p w14:paraId="3C37477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FBC940A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 xml:space="preserve">12. Настраиваем </w:t>
      </w:r>
      <w:proofErr w:type="spellStart"/>
      <w:r w:rsidRPr="007B3AC2">
        <w:rPr>
          <w:b/>
          <w:bCs/>
        </w:rPr>
        <w:t>firewall</w:t>
      </w:r>
      <w:proofErr w:type="spellEnd"/>
      <w:r w:rsidRPr="007B3AC2">
        <w:rPr>
          <w:b/>
          <w:bCs/>
        </w:rPr>
        <w:t>:</w:t>
      </w:r>
    </w:p>
    <w:p w14:paraId="7088233D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vESR-1 | vESR-2</w:t>
      </w:r>
    </w:p>
    <w:p w14:paraId="31BCD2A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3EADF89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zone-pair</w:t>
      </w:r>
      <w:proofErr w:type="spellEnd"/>
      <w:r w:rsidRPr="007B3AC2">
        <w:t xml:space="preserve"> WAN </w:t>
      </w:r>
      <w:proofErr w:type="spellStart"/>
      <w:r w:rsidRPr="007B3AC2">
        <w:t>self</w:t>
      </w:r>
      <w:proofErr w:type="spellEnd"/>
    </w:p>
    <w:p w14:paraId="548E567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2</w:t>
      </w:r>
    </w:p>
    <w:p w14:paraId="73973EC9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"GRE"</w:t>
      </w:r>
    </w:p>
    <w:p w14:paraId="0C508A07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08CBDC5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</w:p>
    <w:p w14:paraId="0FD03552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419A441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5633BE4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3</w:t>
      </w:r>
    </w:p>
    <w:p w14:paraId="1A17E7BD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"ESP"</w:t>
      </w:r>
    </w:p>
    <w:p w14:paraId="222202BF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0DD01F00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esp</w:t>
      </w:r>
      <w:proofErr w:type="spellEnd"/>
    </w:p>
    <w:p w14:paraId="0441ECAA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7020E8EE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3994F4F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4</w:t>
      </w:r>
    </w:p>
    <w:p w14:paraId="22875193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"AH"</w:t>
      </w:r>
    </w:p>
    <w:p w14:paraId="3C5128B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109352FE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ah</w:t>
      </w:r>
      <w:proofErr w:type="spellEnd"/>
    </w:p>
    <w:p w14:paraId="7EE3865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79A53D3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532AA586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61CDC39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C3948AE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commit</w:t>
      </w:r>
      <w:proofErr w:type="spellEnd"/>
    </w:p>
    <w:p w14:paraId="7CA60A1B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confirm</w:t>
      </w:r>
      <w:proofErr w:type="spellEnd"/>
    </w:p>
    <w:p w14:paraId="08DEB848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Проверяем:</w:t>
      </w:r>
    </w:p>
    <w:p w14:paraId="6350490B" w14:textId="2E1AE5F1" w:rsidR="007B3AC2" w:rsidRPr="007B3AC2" w:rsidRDefault="007B3AC2" w:rsidP="007B3AC2">
      <w:r w:rsidRPr="007B3AC2">
        <w:drawing>
          <wp:inline distT="0" distB="0" distL="0" distR="0" wp14:anchorId="66593477" wp14:editId="52FC24C1">
            <wp:extent cx="5029200" cy="3333750"/>
            <wp:effectExtent l="0" t="0" r="0" b="0"/>
            <wp:docPr id="156368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0F41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4EC8E570" w14:textId="3D321F92" w:rsidR="007B3AC2" w:rsidRPr="007B3AC2" w:rsidRDefault="007B3AC2" w:rsidP="007B3AC2">
      <w:r w:rsidRPr="007B3AC2">
        <w:drawing>
          <wp:inline distT="0" distB="0" distL="0" distR="0" wp14:anchorId="073E9F83" wp14:editId="359556DD">
            <wp:extent cx="4883150" cy="3333750"/>
            <wp:effectExtent l="0" t="0" r="0" b="0"/>
            <wp:docPr id="210751850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D5B4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63110FF6" w14:textId="3D4B19A5" w:rsidR="007B3AC2" w:rsidRPr="007B3AC2" w:rsidRDefault="007B3AC2" w:rsidP="007B3AC2">
      <w:r w:rsidRPr="007B3AC2">
        <w:drawing>
          <wp:inline distT="0" distB="0" distL="0" distR="0" wp14:anchorId="087A15BF" wp14:editId="3C30F59B">
            <wp:extent cx="5731510" cy="731520"/>
            <wp:effectExtent l="0" t="0" r="2540" b="0"/>
            <wp:docPr id="6726740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4BB4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73CAEB1D" w14:textId="415BE34C" w:rsidR="007B3AC2" w:rsidRPr="007B3AC2" w:rsidRDefault="007B3AC2" w:rsidP="007B3AC2">
      <w:r w:rsidRPr="007B3AC2">
        <w:drawing>
          <wp:inline distT="0" distB="0" distL="0" distR="0" wp14:anchorId="4EA0F9DB" wp14:editId="4F63C3D0">
            <wp:extent cx="5731510" cy="886460"/>
            <wp:effectExtent l="0" t="0" r="2540" b="8890"/>
            <wp:docPr id="187744206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B69D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122C8146" w14:textId="77777777" w:rsidR="007B3AC2" w:rsidRPr="007B3AC2" w:rsidRDefault="007B3AC2" w:rsidP="007B3AC2">
      <w:pPr>
        <w:numPr>
          <w:ilvl w:val="0"/>
          <w:numId w:val="64"/>
        </w:numPr>
      </w:pPr>
      <w:proofErr w:type="spellStart"/>
      <w:r w:rsidRPr="007B3AC2">
        <w:rPr>
          <w:b/>
          <w:bCs/>
        </w:rPr>
        <w:t>traceroute</w:t>
      </w:r>
      <w:proofErr w:type="spellEnd"/>
      <w:r w:rsidRPr="007B3AC2">
        <w:t xml:space="preserve"> - работает только после разрешения в </w:t>
      </w:r>
      <w:proofErr w:type="spellStart"/>
      <w:r w:rsidRPr="007B3AC2">
        <w:t>firewall</w:t>
      </w:r>
      <w:proofErr w:type="spellEnd"/>
    </w:p>
    <w:p w14:paraId="506824E8" w14:textId="77777777" w:rsidR="007B3AC2" w:rsidRPr="007B3AC2" w:rsidRDefault="007B3AC2" w:rsidP="007B3AC2">
      <w:pPr>
        <w:numPr>
          <w:ilvl w:val="1"/>
          <w:numId w:val="64"/>
        </w:numPr>
      </w:pPr>
      <w:r w:rsidRPr="007B3AC2">
        <w:t>можно посмотреть в ниже в полной конфигурации устройств;</w:t>
      </w:r>
    </w:p>
    <w:p w14:paraId="465CC740" w14:textId="5CE66151" w:rsidR="007B3AC2" w:rsidRPr="007B3AC2" w:rsidRDefault="007B3AC2" w:rsidP="007B3AC2">
      <w:r w:rsidRPr="007B3AC2">
        <w:drawing>
          <wp:inline distT="0" distB="0" distL="0" distR="0" wp14:anchorId="109E2C9D" wp14:editId="0E187FAA">
            <wp:extent cx="5727700" cy="889000"/>
            <wp:effectExtent l="0" t="0" r="6350" b="6350"/>
            <wp:docPr id="206649885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BC76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7DCEEF61" w14:textId="2A3E6214" w:rsidR="007B3AC2" w:rsidRPr="007B3AC2" w:rsidRDefault="007B3AC2" w:rsidP="007B3AC2">
      <w:r w:rsidRPr="007B3AC2">
        <w:drawing>
          <wp:inline distT="0" distB="0" distL="0" distR="0" wp14:anchorId="1F2245A6" wp14:editId="77985694">
            <wp:extent cx="5657850" cy="914400"/>
            <wp:effectExtent l="0" t="0" r="0" b="0"/>
            <wp:docPr id="16349654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777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663C5102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Конфигурация устройств получилась следующая:</w:t>
      </w:r>
    </w:p>
    <w:p w14:paraId="32FC9D15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202302ED" w14:textId="77777777" w:rsidR="007B3AC2" w:rsidRPr="007B3AC2" w:rsidRDefault="007B3AC2" w:rsidP="007B3AC2">
      <w:r w:rsidRPr="007B3AC2">
        <w:t xml:space="preserve">vESR-1# </w:t>
      </w:r>
      <w:proofErr w:type="spellStart"/>
      <w:r w:rsidRPr="007B3AC2">
        <w:t>show</w:t>
      </w:r>
      <w:proofErr w:type="spellEnd"/>
      <w:r w:rsidRPr="007B3AC2">
        <w:t xml:space="preserve"> </w:t>
      </w:r>
      <w:proofErr w:type="spellStart"/>
      <w:r w:rsidRPr="007B3AC2">
        <w:t>running-config</w:t>
      </w:r>
      <w:proofErr w:type="spellEnd"/>
    </w:p>
    <w:p w14:paraId="7A33FED5" w14:textId="77777777" w:rsidR="007B3AC2" w:rsidRPr="007B3AC2" w:rsidRDefault="007B3AC2" w:rsidP="007B3AC2">
      <w:proofErr w:type="spellStart"/>
      <w:r w:rsidRPr="007B3AC2">
        <w:t>hostname</w:t>
      </w:r>
      <w:proofErr w:type="spellEnd"/>
      <w:r w:rsidRPr="007B3AC2">
        <w:t xml:space="preserve"> vESR-1</w:t>
      </w:r>
    </w:p>
    <w:p w14:paraId="37C42F2F" w14:textId="77777777" w:rsidR="007B3AC2" w:rsidRPr="007B3AC2" w:rsidRDefault="007B3AC2" w:rsidP="007B3AC2"/>
    <w:p w14:paraId="7C52F703" w14:textId="77777777" w:rsidR="007B3AC2" w:rsidRPr="007B3AC2" w:rsidRDefault="007B3AC2" w:rsidP="007B3AC2">
      <w:proofErr w:type="spellStart"/>
      <w:r w:rsidRPr="007B3AC2">
        <w:t>object-group</w:t>
      </w:r>
      <w:proofErr w:type="spellEnd"/>
      <w:r w:rsidRPr="007B3AC2">
        <w:t xml:space="preserve"> </w:t>
      </w:r>
      <w:proofErr w:type="spellStart"/>
      <w:r w:rsidRPr="007B3AC2">
        <w:t>service</w:t>
      </w:r>
      <w:proofErr w:type="spellEnd"/>
      <w:r w:rsidRPr="007B3AC2">
        <w:t xml:space="preserve"> TRACEROUTE</w:t>
      </w:r>
    </w:p>
    <w:p w14:paraId="15DB1F3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port-range</w:t>
      </w:r>
      <w:proofErr w:type="spellEnd"/>
      <w:r w:rsidRPr="007B3AC2">
        <w:t xml:space="preserve"> 33434-33534</w:t>
      </w:r>
    </w:p>
    <w:p w14:paraId="1249FF1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3BCAE07B" w14:textId="77777777" w:rsidR="007B3AC2" w:rsidRPr="007B3AC2" w:rsidRDefault="007B3AC2" w:rsidP="007B3AC2"/>
    <w:p w14:paraId="71129616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max-files</w:t>
      </w:r>
      <w:proofErr w:type="spellEnd"/>
      <w:r w:rsidRPr="007B3AC2">
        <w:t xml:space="preserve"> 3</w:t>
      </w:r>
    </w:p>
    <w:p w14:paraId="7114CE2A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file-size</w:t>
      </w:r>
      <w:proofErr w:type="spellEnd"/>
      <w:r w:rsidRPr="007B3AC2">
        <w:t xml:space="preserve"> 512</w:t>
      </w:r>
    </w:p>
    <w:p w14:paraId="46360AFB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file</w:t>
      </w:r>
      <w:proofErr w:type="spellEnd"/>
      <w:r w:rsidRPr="007B3AC2">
        <w:t xml:space="preserve"> </w:t>
      </w:r>
      <w:proofErr w:type="spellStart"/>
      <w:r w:rsidRPr="007B3AC2">
        <w:t>tmpsys:syslog</w:t>
      </w:r>
      <w:proofErr w:type="spellEnd"/>
      <w:r w:rsidRPr="007B3AC2">
        <w:t>/</w:t>
      </w:r>
      <w:proofErr w:type="spellStart"/>
      <w:r w:rsidRPr="007B3AC2">
        <w:t>default</w:t>
      </w:r>
      <w:proofErr w:type="spellEnd"/>
    </w:p>
    <w:p w14:paraId="2250246A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severity</w:t>
      </w:r>
      <w:proofErr w:type="spellEnd"/>
      <w:r w:rsidRPr="007B3AC2">
        <w:t xml:space="preserve"> </w:t>
      </w:r>
      <w:proofErr w:type="spellStart"/>
      <w:r w:rsidRPr="007B3AC2">
        <w:t>info</w:t>
      </w:r>
      <w:proofErr w:type="spellEnd"/>
    </w:p>
    <w:p w14:paraId="7791B93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C7A7FF8" w14:textId="77777777" w:rsidR="007B3AC2" w:rsidRPr="007B3AC2" w:rsidRDefault="007B3AC2" w:rsidP="007B3AC2"/>
    <w:p w14:paraId="728C079C" w14:textId="77777777" w:rsidR="007B3AC2" w:rsidRPr="007B3AC2" w:rsidRDefault="007B3AC2" w:rsidP="007B3AC2">
      <w:proofErr w:type="spellStart"/>
      <w:r w:rsidRPr="007B3AC2">
        <w:t>username</w:t>
      </w:r>
      <w:proofErr w:type="spellEnd"/>
      <w:r w:rsidRPr="007B3AC2">
        <w:t xml:space="preserve"> </w:t>
      </w:r>
      <w:proofErr w:type="spellStart"/>
      <w:r w:rsidRPr="007B3AC2">
        <w:t>admin</w:t>
      </w:r>
      <w:proofErr w:type="spellEnd"/>
    </w:p>
    <w:p w14:paraId="010CE68F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password</w:t>
      </w:r>
      <w:proofErr w:type="spellEnd"/>
      <w:r w:rsidRPr="007B3AC2">
        <w:t xml:space="preserve"> </w:t>
      </w:r>
      <w:proofErr w:type="spellStart"/>
      <w:r w:rsidRPr="007B3AC2">
        <w:t>encrypted</w:t>
      </w:r>
      <w:proofErr w:type="spellEnd"/>
      <w:r w:rsidRPr="007B3AC2">
        <w:t xml:space="preserve"> $6$dj.XyarQiVIGQZTj$ORoo2xbdgJ.fdtFAZsxfjHdqZsGbTUf2GGRTkMUlaH0gs0C2uwJAmkK3KqMxuIO/8W0XWeSoqFomHhsHC7x0w0</w:t>
      </w:r>
    </w:p>
    <w:p w14:paraId="66F5AB3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9B6C182" w14:textId="77777777" w:rsidR="007B3AC2" w:rsidRPr="007B3AC2" w:rsidRDefault="007B3AC2" w:rsidP="007B3AC2">
      <w:pPr>
        <w:rPr>
          <w:lang w:val="en-US"/>
        </w:rPr>
      </w:pPr>
    </w:p>
    <w:p w14:paraId="732AA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45E411BD" w14:textId="77777777" w:rsidR="007B3AC2" w:rsidRPr="007B3AC2" w:rsidRDefault="007B3AC2" w:rsidP="007B3AC2">
      <w:pPr>
        <w:rPr>
          <w:lang w:val="en-US"/>
        </w:rPr>
      </w:pPr>
    </w:p>
    <w:p w14:paraId="59894E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LAN-1</w:t>
      </w:r>
    </w:p>
    <w:p w14:paraId="038668D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67072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32F85C4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CF9001B" w14:textId="77777777" w:rsidR="007B3AC2" w:rsidRPr="007B3AC2" w:rsidRDefault="007B3AC2" w:rsidP="007B3AC2">
      <w:pPr>
        <w:rPr>
          <w:lang w:val="en-US"/>
        </w:rPr>
      </w:pPr>
    </w:p>
    <w:p w14:paraId="778616B9" w14:textId="77777777" w:rsidR="007B3AC2" w:rsidRPr="007B3AC2" w:rsidRDefault="007B3AC2" w:rsidP="007B3AC2">
      <w:pPr>
        <w:rPr>
          <w:lang w:val="en-US"/>
        </w:rPr>
      </w:pPr>
    </w:p>
    <w:p w14:paraId="6E22AE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438A186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23D750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6338A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1.1.1.2/30</w:t>
      </w:r>
    </w:p>
    <w:p w14:paraId="524510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E8CA8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351649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"LAN-1"</w:t>
      </w:r>
    </w:p>
    <w:p w14:paraId="3304944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LAN-1</w:t>
      </w:r>
    </w:p>
    <w:p w14:paraId="51BA6A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192.168.10.1/24</w:t>
      </w:r>
    </w:p>
    <w:p w14:paraId="779FF4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E7829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2DA9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47067B4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EB3A0F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1.1.1.2</w:t>
      </w:r>
    </w:p>
    <w:p w14:paraId="2C3305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2.2.2.2</w:t>
      </w:r>
    </w:p>
    <w:p w14:paraId="3C6A2DE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172.16.1.1/30</w:t>
      </w:r>
    </w:p>
    <w:p w14:paraId="506EB0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4181C5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A751561" w14:textId="77777777" w:rsidR="007B3AC2" w:rsidRPr="007B3AC2" w:rsidRDefault="007B3AC2" w:rsidP="007B3AC2">
      <w:pPr>
        <w:rPr>
          <w:lang w:val="en-US"/>
        </w:rPr>
      </w:pPr>
    </w:p>
    <w:p w14:paraId="68C1E4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715ABC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0EC4F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44A579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B3A2B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21AB7F4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B3E3C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A7C5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1844120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674B0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93835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4722BAE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6849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E6945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01D61E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0E51A5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D37CC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109D39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7AA8C8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830EC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47F4E59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1918C0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5AD18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3C9AD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DE4F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D9B2E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55197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self</w:t>
      </w:r>
    </w:p>
    <w:p w14:paraId="4626D8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5B465A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500F8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13CE52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82F119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0C25E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BBE32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AA5D0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WAN</w:t>
      </w:r>
    </w:p>
    <w:p w14:paraId="762A1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864FC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538DE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1CCE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3C6E35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B1257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9C32A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F4B44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59CBE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934D4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ABC33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210B4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83DF1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0B6A5CB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A7496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LAN-1</w:t>
      </w:r>
    </w:p>
    <w:p w14:paraId="35C07B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345008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7D5810D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368A6F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7E85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78548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F3F09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7067A6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366DE2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2C6690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5B53BA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44BD54F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E70B0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42DA1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5971CFA" w14:textId="77777777" w:rsidR="007B3AC2" w:rsidRPr="007B3AC2" w:rsidRDefault="007B3AC2" w:rsidP="007B3AC2">
      <w:pPr>
        <w:rPr>
          <w:lang w:val="en-US"/>
        </w:rPr>
      </w:pPr>
    </w:p>
    <w:p w14:paraId="213F94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1F21E8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2E4A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4967C25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2C986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D97270C" w14:textId="77777777" w:rsidR="007B3AC2" w:rsidRPr="007B3AC2" w:rsidRDefault="007B3AC2" w:rsidP="007B3AC2">
      <w:pPr>
        <w:rPr>
          <w:lang w:val="en-US"/>
        </w:rPr>
      </w:pPr>
    </w:p>
    <w:p w14:paraId="5AC1DE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5A944B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062070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258F3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282BA70" w14:textId="77777777" w:rsidR="007B3AC2" w:rsidRPr="007B3AC2" w:rsidRDefault="007B3AC2" w:rsidP="007B3AC2">
      <w:pPr>
        <w:rPr>
          <w:lang w:val="en-US"/>
        </w:rPr>
      </w:pPr>
    </w:p>
    <w:p w14:paraId="6C37035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1589458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4E3E34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1.1.1.2</w:t>
      </w:r>
    </w:p>
    <w:p w14:paraId="43778D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1.1.1.2/32 protocol gre </w:t>
      </w:r>
    </w:p>
    <w:p w14:paraId="5C7806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2.2.2.2</w:t>
      </w:r>
    </w:p>
    <w:p w14:paraId="0391C5D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2.2.2.2/32 protocol gre </w:t>
      </w:r>
    </w:p>
    <w:p w14:paraId="0A5E91C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690A871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3EE0986" w14:textId="77777777" w:rsidR="007B3AC2" w:rsidRPr="007B3AC2" w:rsidRDefault="007B3AC2" w:rsidP="007B3AC2">
      <w:pPr>
        <w:rPr>
          <w:lang w:val="en-US"/>
        </w:rPr>
      </w:pPr>
    </w:p>
    <w:p w14:paraId="6DF037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337C60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459EA2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71C2BE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5716D58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09EC04" w14:textId="77777777" w:rsidR="007B3AC2" w:rsidRPr="007B3AC2" w:rsidRDefault="007B3AC2" w:rsidP="007B3AC2">
      <w:pPr>
        <w:rPr>
          <w:lang w:val="en-US"/>
        </w:rPr>
      </w:pPr>
    </w:p>
    <w:p w14:paraId="71B01E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0C97DE8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393FA40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983631F" w14:textId="77777777" w:rsidR="007B3AC2" w:rsidRPr="007B3AC2" w:rsidRDefault="007B3AC2" w:rsidP="007B3AC2">
      <w:pPr>
        <w:rPr>
          <w:lang w:val="en-US"/>
        </w:rPr>
      </w:pPr>
    </w:p>
    <w:p w14:paraId="207E954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33315F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08228B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305A2E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0EB52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57031C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D5BF10A" w14:textId="77777777" w:rsidR="007B3AC2" w:rsidRPr="007B3AC2" w:rsidRDefault="007B3AC2" w:rsidP="007B3AC2">
      <w:pPr>
        <w:rPr>
          <w:lang w:val="en-US"/>
        </w:rPr>
      </w:pPr>
    </w:p>
    <w:p w14:paraId="3B3AE38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5D3866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1.1.1.1</w:t>
      </w:r>
    </w:p>
    <w:p w14:paraId="57C7B52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192.168.20.0/24 172.16.1.2</w:t>
      </w:r>
    </w:p>
    <w:p w14:paraId="237D0C0F" w14:textId="77777777" w:rsidR="007B3AC2" w:rsidRPr="007B3AC2" w:rsidRDefault="007B3AC2" w:rsidP="007B3AC2">
      <w:pPr>
        <w:rPr>
          <w:lang w:val="en-US"/>
        </w:rPr>
      </w:pPr>
    </w:p>
    <w:p w14:paraId="0F4457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4BCDFDAC" w14:textId="77777777" w:rsidR="007B3AC2" w:rsidRPr="007B3AC2" w:rsidRDefault="007B3AC2" w:rsidP="007B3AC2">
      <w:pPr>
        <w:rPr>
          <w:lang w:val="en-US"/>
        </w:rPr>
      </w:pPr>
    </w:p>
    <w:p w14:paraId="38899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1101145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7175CC67" w14:textId="77777777" w:rsidR="007B3AC2" w:rsidRPr="007B3AC2" w:rsidRDefault="007B3AC2" w:rsidP="007B3AC2">
      <w:pPr>
        <w:rPr>
          <w:lang w:val="en-US"/>
        </w:rPr>
      </w:pPr>
    </w:p>
    <w:p w14:paraId="4F2F8F3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6E961E4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0154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D1A1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Copy</w:t>
      </w:r>
    </w:p>
    <w:p w14:paraId="542CB6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vESR-2# show running-config</w:t>
      </w:r>
    </w:p>
    <w:p w14:paraId="525531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hostname vESR-2</w:t>
      </w:r>
    </w:p>
    <w:p w14:paraId="2966C580" w14:textId="77777777" w:rsidR="007B3AC2" w:rsidRPr="007B3AC2" w:rsidRDefault="007B3AC2" w:rsidP="007B3AC2">
      <w:pPr>
        <w:rPr>
          <w:lang w:val="en-US"/>
        </w:rPr>
      </w:pPr>
    </w:p>
    <w:p w14:paraId="66B38D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object-group service TRACEROUTE</w:t>
      </w:r>
    </w:p>
    <w:p w14:paraId="114E047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port-range 33434-33534</w:t>
      </w:r>
    </w:p>
    <w:p w14:paraId="790DA6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AF52AC" w14:textId="77777777" w:rsidR="007B3AC2" w:rsidRPr="007B3AC2" w:rsidRDefault="007B3AC2" w:rsidP="007B3AC2">
      <w:pPr>
        <w:rPr>
          <w:lang w:val="en-US"/>
        </w:rPr>
      </w:pPr>
    </w:p>
    <w:p w14:paraId="3003422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max-files 3</w:t>
      </w:r>
    </w:p>
    <w:p w14:paraId="080E09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file-size 512</w:t>
      </w:r>
    </w:p>
    <w:p w14:paraId="1D8199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 tmpsys:syslog/default</w:t>
      </w:r>
    </w:p>
    <w:p w14:paraId="0FF03A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severity info</w:t>
      </w:r>
    </w:p>
    <w:p w14:paraId="0E0293A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3E841FF" w14:textId="77777777" w:rsidR="007B3AC2" w:rsidRPr="007B3AC2" w:rsidRDefault="007B3AC2" w:rsidP="007B3AC2">
      <w:pPr>
        <w:rPr>
          <w:lang w:val="en-US"/>
        </w:rPr>
      </w:pPr>
    </w:p>
    <w:p w14:paraId="503887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username admin</w:t>
      </w:r>
    </w:p>
    <w:p w14:paraId="23B574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password encrypted $6$TooL1RbBaae5sGDJ$U4kF5wt2gOwbaV4Uw6bCoo3MH/uyRsf2H6vvs3LRyH4F146eddJJ2YVlFQlOyxot.xq2GJz72uzSAhj6smtb01</w:t>
      </w:r>
    </w:p>
    <w:p w14:paraId="034086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876862" w14:textId="77777777" w:rsidR="007B3AC2" w:rsidRPr="007B3AC2" w:rsidRDefault="007B3AC2" w:rsidP="007B3AC2">
      <w:pPr>
        <w:rPr>
          <w:lang w:val="en-US"/>
        </w:rPr>
      </w:pPr>
    </w:p>
    <w:p w14:paraId="2EBC54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0A05FF4C" w14:textId="77777777" w:rsidR="007B3AC2" w:rsidRPr="007B3AC2" w:rsidRDefault="007B3AC2" w:rsidP="007B3AC2">
      <w:pPr>
        <w:rPr>
          <w:lang w:val="en-US"/>
        </w:rPr>
      </w:pPr>
    </w:p>
    <w:p w14:paraId="231FC34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LAN-2</w:t>
      </w:r>
    </w:p>
    <w:p w14:paraId="14943F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65EC6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4CF996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E218F0C" w14:textId="77777777" w:rsidR="007B3AC2" w:rsidRPr="007B3AC2" w:rsidRDefault="007B3AC2" w:rsidP="007B3AC2">
      <w:pPr>
        <w:rPr>
          <w:lang w:val="en-US"/>
        </w:rPr>
      </w:pPr>
    </w:p>
    <w:p w14:paraId="087988DE" w14:textId="77777777" w:rsidR="007B3AC2" w:rsidRPr="007B3AC2" w:rsidRDefault="007B3AC2" w:rsidP="007B3AC2">
      <w:pPr>
        <w:rPr>
          <w:lang w:val="en-US"/>
        </w:rPr>
      </w:pPr>
    </w:p>
    <w:p w14:paraId="3984676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277F50C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5A49C5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B267FE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2.2.2.2/30</w:t>
      </w:r>
    </w:p>
    <w:p w14:paraId="6F0543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7FFCC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6B573A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"LAN-2"</w:t>
      </w:r>
    </w:p>
    <w:p w14:paraId="0C69557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LAN-2</w:t>
      </w:r>
    </w:p>
    <w:p w14:paraId="3FFFB4F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192.168.20.1/24</w:t>
      </w:r>
    </w:p>
    <w:p w14:paraId="4FCECE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BCF7C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1F00B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20E5407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5E65B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2.2.2.2</w:t>
      </w:r>
    </w:p>
    <w:p w14:paraId="4149D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1.1.1.2</w:t>
      </w:r>
    </w:p>
    <w:p w14:paraId="48ACDB9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172.16.1.2/30</w:t>
      </w:r>
    </w:p>
    <w:p w14:paraId="2A72271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7852B6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8391D2C" w14:textId="77777777" w:rsidR="007B3AC2" w:rsidRPr="007B3AC2" w:rsidRDefault="007B3AC2" w:rsidP="007B3AC2">
      <w:pPr>
        <w:rPr>
          <w:lang w:val="en-US"/>
        </w:rPr>
      </w:pPr>
    </w:p>
    <w:p w14:paraId="6220D0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1FEE0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0A32F9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08F47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3B17D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B35B7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56BE9FE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A08A4E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68AAF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217A3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FF65BD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092EC3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1FF34B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696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2CCDE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719F4B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70E0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3FDD6A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C4A9C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554F8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67CA73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5CC7F2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DB6CEA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692413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81F0FC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AADE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C31F7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self</w:t>
      </w:r>
    </w:p>
    <w:p w14:paraId="73F9AE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C962E5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87D8E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3C9557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DDFF4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3A321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447C4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04FD5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WAN</w:t>
      </w:r>
    </w:p>
    <w:p w14:paraId="31C99D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1E9E6A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E66F8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F5532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5291A8A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90067A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F959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92C05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78D7FE3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14118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4331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71D2230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597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62AFD2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A3F5E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LAN-2</w:t>
      </w:r>
    </w:p>
    <w:p w14:paraId="6C247B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EA18FD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271754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0E3A4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4DDE92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EA646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7BEFA4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339681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2FF497E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5751E3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13EF0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5CC5C65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A56FF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6A403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D369D98" w14:textId="77777777" w:rsidR="007B3AC2" w:rsidRPr="007B3AC2" w:rsidRDefault="007B3AC2" w:rsidP="007B3AC2">
      <w:pPr>
        <w:rPr>
          <w:lang w:val="en-US"/>
        </w:rPr>
      </w:pPr>
    </w:p>
    <w:p w14:paraId="7348A08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4443C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6B19D9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16F85C04" w14:textId="77777777" w:rsidR="007B3AC2" w:rsidRPr="007B3AC2" w:rsidRDefault="007B3AC2" w:rsidP="007B3AC2">
      <w:r w:rsidRPr="007B3AC2">
        <w:rPr>
          <w:lang w:val="en-US"/>
        </w:rPr>
        <w:t xml:space="preserve">  </w:t>
      </w:r>
      <w:proofErr w:type="spellStart"/>
      <w:r w:rsidRPr="007B3AC2">
        <w:t>dh-group</w:t>
      </w:r>
      <w:proofErr w:type="spellEnd"/>
      <w:r w:rsidRPr="007B3AC2">
        <w:t xml:space="preserve"> 2</w:t>
      </w:r>
    </w:p>
    <w:p w14:paraId="50EEC01F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24D47B7" w14:textId="77777777" w:rsidR="007B3AC2" w:rsidRPr="007B3AC2" w:rsidRDefault="007B3AC2" w:rsidP="007B3AC2"/>
    <w:p w14:paraId="19C52B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3C18DB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20B4AE4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4E8F724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01ED684" w14:textId="77777777" w:rsidR="007B3AC2" w:rsidRPr="007B3AC2" w:rsidRDefault="007B3AC2" w:rsidP="007B3AC2">
      <w:pPr>
        <w:rPr>
          <w:lang w:val="en-US"/>
        </w:rPr>
      </w:pPr>
    </w:p>
    <w:p w14:paraId="6A187AE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483051A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00BA3E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2.2.2.2</w:t>
      </w:r>
    </w:p>
    <w:p w14:paraId="03FE85D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2.2.2.2/32 protocol gre </w:t>
      </w:r>
    </w:p>
    <w:p w14:paraId="56620C3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1.1.1.2</w:t>
      </w:r>
    </w:p>
    <w:p w14:paraId="0A7B36F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1.1.1.2/32 protocol gre </w:t>
      </w:r>
    </w:p>
    <w:p w14:paraId="33F75C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3393F1E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DB53E08" w14:textId="77777777" w:rsidR="007B3AC2" w:rsidRPr="007B3AC2" w:rsidRDefault="007B3AC2" w:rsidP="007B3AC2">
      <w:pPr>
        <w:rPr>
          <w:lang w:val="en-US"/>
        </w:rPr>
      </w:pPr>
    </w:p>
    <w:p w14:paraId="3D199B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1A6CEC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5FA8C3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6853A8D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6C818C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0F564FA" w14:textId="77777777" w:rsidR="007B3AC2" w:rsidRPr="007B3AC2" w:rsidRDefault="007B3AC2" w:rsidP="007B3AC2">
      <w:pPr>
        <w:rPr>
          <w:lang w:val="en-US"/>
        </w:rPr>
      </w:pPr>
    </w:p>
    <w:p w14:paraId="212F9E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3AF242E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7AFD2A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62AB7D" w14:textId="77777777" w:rsidR="007B3AC2" w:rsidRPr="007B3AC2" w:rsidRDefault="007B3AC2" w:rsidP="007B3AC2">
      <w:pPr>
        <w:rPr>
          <w:lang w:val="en-US"/>
        </w:rPr>
      </w:pPr>
    </w:p>
    <w:p w14:paraId="2D59CBA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68E5A49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4CE761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638180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7A1CB2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39E85F1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93D2D7" w14:textId="77777777" w:rsidR="007B3AC2" w:rsidRPr="007B3AC2" w:rsidRDefault="007B3AC2" w:rsidP="007B3AC2">
      <w:pPr>
        <w:rPr>
          <w:lang w:val="en-US"/>
        </w:rPr>
      </w:pPr>
    </w:p>
    <w:p w14:paraId="1C0C366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1B90056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2.2.2.1</w:t>
      </w:r>
    </w:p>
    <w:p w14:paraId="7F2B2CA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192.168.10.0/24 172.16.1.1</w:t>
      </w:r>
    </w:p>
    <w:p w14:paraId="365D21BE" w14:textId="77777777" w:rsidR="007B3AC2" w:rsidRPr="007B3AC2" w:rsidRDefault="007B3AC2" w:rsidP="007B3AC2">
      <w:pPr>
        <w:rPr>
          <w:lang w:val="en-US"/>
        </w:rPr>
      </w:pPr>
    </w:p>
    <w:p w14:paraId="2DE441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28B0BBCA" w14:textId="77777777" w:rsidR="007B3AC2" w:rsidRPr="007B3AC2" w:rsidRDefault="007B3AC2" w:rsidP="007B3AC2">
      <w:pPr>
        <w:rPr>
          <w:lang w:val="en-US"/>
        </w:rPr>
      </w:pPr>
    </w:p>
    <w:p w14:paraId="1F20FF6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4FF24B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1D59E647" w14:textId="77777777" w:rsidR="007B3AC2" w:rsidRPr="007B3AC2" w:rsidRDefault="007B3AC2" w:rsidP="007B3AC2">
      <w:pPr>
        <w:rPr>
          <w:lang w:val="en-US"/>
        </w:rPr>
      </w:pPr>
    </w:p>
    <w:p w14:paraId="1CE402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7243472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A0E3C4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8" w:name="_Toc20115982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9" w:name="_Toc201159824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29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0" w:name="_Toc20115982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1" w:name="_Toc201159826"/>
      <w:r w:rsidRPr="009324B5">
        <w:t xml:space="preserve">Глава 10. Настройка  динамической ( OSPF)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1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2" w:name="_Toc20115982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2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3" w:name="_Toc201159828" w:displacedByCustomXml="next"/>
    <w:bookmarkStart w:id="34" w:name="_Toc529756743" w:displacedByCustomXml="next"/>
    <w:bookmarkStart w:id="35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3" w:displacedByCustomXml="prev"/>
    <w:bookmarkEnd w:id="34" w:displacedByCustomXml="prev"/>
    <w:bookmarkEnd w:id="35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6" w:name="_Toc201159829" w:displacedByCustomXml="next"/>
    <w:bookmarkStart w:id="37" w:name="_Toc529756744" w:displacedByCustomXml="next"/>
    <w:bookmarkStart w:id="38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6" w:displacedByCustomXml="prev"/>
    <w:bookmarkEnd w:id="37" w:displacedByCustomXml="prev"/>
    <w:bookmarkEnd w:id="38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48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49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0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1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2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3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4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5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6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7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58" w:tgtFrame="_blank" w:history="1">
        <w:r w:rsidRPr="003F7F97">
          <w:rPr>
            <w:rStyle w:val="a7"/>
          </w:rPr>
          <w:t>newstorial.com</w:t>
        </w:r>
      </w:hyperlink>
      <w:hyperlink r:id="rId159" w:tgtFrame="_blank" w:history="1">
        <w:r w:rsidRPr="003F7F97">
          <w:rPr>
            <w:rStyle w:val="a7"/>
          </w:rPr>
          <w:t>expertnetworkconsultant.com</w:t>
        </w:r>
      </w:hyperlink>
      <w:hyperlink r:id="rId160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61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9" w:name="_Toc201159830" w:displacedByCustomXml="next"/>
    <w:bookmarkStart w:id="40" w:name="_Toc529756745" w:displacedByCustomXml="next"/>
    <w:bookmarkStart w:id="41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9" w:displacedByCustomXml="prev"/>
    <w:bookmarkEnd w:id="40" w:displacedByCustomXml="prev"/>
    <w:bookmarkEnd w:id="41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2" w:name="_Toc201159831" w:displacedByCustomXml="next"/>
    <w:bookmarkStart w:id="43" w:name="_Toc529756746" w:displacedByCustomXml="next"/>
    <w:bookmarkStart w:id="44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2" w:displacedByCustomXml="prev"/>
    <w:bookmarkEnd w:id="43" w:displacedByCustomXml="prev"/>
    <w:bookmarkEnd w:id="44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5" w:name="_Toc201159832"/>
      <w:r>
        <w:t>Приложение</w:t>
      </w:r>
      <w:bookmarkEnd w:id="45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B91840" w:rsidP="004332D6">
      <w:pPr>
        <w:rPr>
          <w:rFonts w:ascii="Cambria" w:hAnsi="Cambria"/>
          <w:sz w:val="24"/>
          <w:szCs w:val="24"/>
        </w:rPr>
      </w:pPr>
      <w:hyperlink r:id="rId162" w:history="1"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63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64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65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C2B49E" w14:textId="77777777" w:rsidR="00C0595A" w:rsidRDefault="00C0595A" w:rsidP="00E30FF1">
      <w:r>
        <w:separator/>
      </w:r>
    </w:p>
  </w:endnote>
  <w:endnote w:type="continuationSeparator" w:id="0">
    <w:p w14:paraId="6C986FC9" w14:textId="77777777" w:rsidR="00C0595A" w:rsidRDefault="00C0595A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935081" w14:textId="77777777" w:rsidR="00C0595A" w:rsidRDefault="00C0595A" w:rsidP="00E30FF1">
      <w:r>
        <w:separator/>
      </w:r>
    </w:p>
  </w:footnote>
  <w:footnote w:type="continuationSeparator" w:id="0">
    <w:p w14:paraId="62F12467" w14:textId="77777777" w:rsidR="00C0595A" w:rsidRDefault="00C0595A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 xml:space="preserve">Работа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0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4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8"/>
  </w:num>
  <w:num w:numId="2" w16cid:durableId="1183858365">
    <w:abstractNumId w:val="11"/>
  </w:num>
  <w:num w:numId="3" w16cid:durableId="1755201807">
    <w:abstractNumId w:val="33"/>
  </w:num>
  <w:num w:numId="4" w16cid:durableId="931815598">
    <w:abstractNumId w:val="56"/>
  </w:num>
  <w:num w:numId="5" w16cid:durableId="1875651433">
    <w:abstractNumId w:val="59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5"/>
  </w:num>
  <w:num w:numId="17" w16cid:durableId="1760370969">
    <w:abstractNumId w:val="30"/>
  </w:num>
  <w:num w:numId="18" w16cid:durableId="863320964">
    <w:abstractNumId w:val="31"/>
  </w:num>
  <w:num w:numId="19" w16cid:durableId="1045640100">
    <w:abstractNumId w:val="53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9"/>
  </w:num>
  <w:num w:numId="23" w16cid:durableId="1020619577">
    <w:abstractNumId w:val="26"/>
  </w:num>
  <w:num w:numId="24" w16cid:durableId="2032762688">
    <w:abstractNumId w:val="27"/>
  </w:num>
  <w:num w:numId="25" w16cid:durableId="335615800">
    <w:abstractNumId w:val="48"/>
  </w:num>
  <w:num w:numId="26" w16cid:durableId="63258024">
    <w:abstractNumId w:val="34"/>
  </w:num>
  <w:num w:numId="27" w16cid:durableId="1011877856">
    <w:abstractNumId w:val="32"/>
  </w:num>
  <w:num w:numId="28" w16cid:durableId="160001139">
    <w:abstractNumId w:val="28"/>
  </w:num>
  <w:num w:numId="29" w16cid:durableId="2012371252">
    <w:abstractNumId w:val="10"/>
  </w:num>
  <w:num w:numId="30" w16cid:durableId="198786203">
    <w:abstractNumId w:val="63"/>
  </w:num>
  <w:num w:numId="31" w16cid:durableId="352726056">
    <w:abstractNumId w:val="18"/>
  </w:num>
  <w:num w:numId="32" w16cid:durableId="974406867">
    <w:abstractNumId w:val="46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6"/>
  </w:num>
  <w:num w:numId="37" w16cid:durableId="1468815306">
    <w:abstractNumId w:val="55"/>
  </w:num>
  <w:num w:numId="38" w16cid:durableId="1743790015">
    <w:abstractNumId w:val="61"/>
  </w:num>
  <w:num w:numId="39" w16cid:durableId="1616448540">
    <w:abstractNumId w:val="52"/>
  </w:num>
  <w:num w:numId="40" w16cid:durableId="381949509">
    <w:abstractNumId w:val="40"/>
  </w:num>
  <w:num w:numId="41" w16cid:durableId="144903053">
    <w:abstractNumId w:val="42"/>
  </w:num>
  <w:num w:numId="42" w16cid:durableId="1681619130">
    <w:abstractNumId w:val="16"/>
  </w:num>
  <w:num w:numId="43" w16cid:durableId="103616407">
    <w:abstractNumId w:val="50"/>
  </w:num>
  <w:num w:numId="44" w16cid:durableId="900167481">
    <w:abstractNumId w:val="12"/>
  </w:num>
  <w:num w:numId="45" w16cid:durableId="982000306">
    <w:abstractNumId w:val="38"/>
  </w:num>
  <w:num w:numId="46" w16cid:durableId="42564419">
    <w:abstractNumId w:val="54"/>
  </w:num>
  <w:num w:numId="47" w16cid:durableId="1690402186">
    <w:abstractNumId w:val="62"/>
  </w:num>
  <w:num w:numId="48" w16cid:durableId="515727541">
    <w:abstractNumId w:val="44"/>
  </w:num>
  <w:num w:numId="49" w16cid:durableId="198125780">
    <w:abstractNumId w:val="19"/>
  </w:num>
  <w:num w:numId="50" w16cid:durableId="1921133855">
    <w:abstractNumId w:val="41"/>
  </w:num>
  <w:num w:numId="51" w16cid:durableId="1292520064">
    <w:abstractNumId w:val="14"/>
  </w:num>
  <w:num w:numId="52" w16cid:durableId="1787307735">
    <w:abstractNumId w:val="45"/>
  </w:num>
  <w:num w:numId="53" w16cid:durableId="877089790">
    <w:abstractNumId w:val="51"/>
  </w:num>
  <w:num w:numId="54" w16cid:durableId="269819322">
    <w:abstractNumId w:val="47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9"/>
  </w:num>
  <w:num w:numId="58" w16cid:durableId="987436880">
    <w:abstractNumId w:val="57"/>
  </w:num>
  <w:num w:numId="59" w16cid:durableId="848520443">
    <w:abstractNumId w:val="35"/>
  </w:num>
  <w:num w:numId="60" w16cid:durableId="848300472">
    <w:abstractNumId w:val="60"/>
  </w:num>
  <w:num w:numId="61" w16cid:durableId="779640553">
    <w:abstractNumId w:val="43"/>
  </w:num>
  <w:num w:numId="62" w16cid:durableId="983509615">
    <w:abstractNumId w:val="24"/>
  </w:num>
  <w:num w:numId="63" w16cid:durableId="2103797512">
    <w:abstractNumId w:val="49"/>
  </w:num>
  <w:num w:numId="64" w16cid:durableId="515926186">
    <w:abstractNumId w:val="37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970CD"/>
    <w:rsid w:val="001B2655"/>
    <w:rsid w:val="001B4305"/>
    <w:rsid w:val="001B5A9E"/>
    <w:rsid w:val="001C7C96"/>
    <w:rsid w:val="001D3ED6"/>
    <w:rsid w:val="00205500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774B6"/>
    <w:rsid w:val="00485591"/>
    <w:rsid w:val="00485DD4"/>
    <w:rsid w:val="0049228D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5F56F0"/>
    <w:rsid w:val="00610D60"/>
    <w:rsid w:val="00611A3D"/>
    <w:rsid w:val="00625B4B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478C2"/>
    <w:rsid w:val="00751B55"/>
    <w:rsid w:val="00753DBE"/>
    <w:rsid w:val="0075795F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C58BF"/>
    <w:rsid w:val="008D0387"/>
    <w:rsid w:val="008D0ED1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91840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595A"/>
    <w:rsid w:val="00C078DB"/>
    <w:rsid w:val="00C15E02"/>
    <w:rsid w:val="00C2158A"/>
    <w:rsid w:val="00C26BEA"/>
    <w:rsid w:val="00C33468"/>
    <w:rsid w:val="00C33AFF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11196"/>
    <w:rsid w:val="00D17DE7"/>
    <w:rsid w:val="00D215FF"/>
    <w:rsid w:val="00D235A0"/>
    <w:rsid w:val="00D338D7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D0B"/>
    <w:rsid w:val="00EA6E10"/>
    <w:rsid w:val="00EB362D"/>
    <w:rsid w:val="00EC7849"/>
    <w:rsid w:val="00ED0DD0"/>
    <w:rsid w:val="00EF262B"/>
    <w:rsid w:val="00F0457A"/>
    <w:rsid w:val="00F16443"/>
    <w:rsid w:val="00F36A01"/>
    <w:rsid w:val="00F50E79"/>
    <w:rsid w:val="00F55026"/>
    <w:rsid w:val="00F670E1"/>
    <w:rsid w:val="00F77ED1"/>
    <w:rsid w:val="00F80CC4"/>
    <w:rsid w:val="00FB0F21"/>
    <w:rsid w:val="00FC2F32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sysahelper.gitbook.io/sysahelper/main/telecom/main/vesr_greoveripsec" TargetMode="External"/><Relationship Id="rId159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eltexcm.ru/baza-znanij/esr/esr-nastrojka-gre-tunnelej.html" TargetMode="External"/><Relationship Id="rId149" Type="http://schemas.openxmlformats.org/officeDocument/2006/relationships/hyperlink" Target="https://docs.eltex-co.ru/ede/initial-router-configuration-380863579.html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docs.selectel.ru/vmware/public-cloud/manage-networks/nat-rules/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Screens/&#1056;&#1080;&#1089;7-1.png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hyperlink" Target="https://github.com/GNS3/gns3-gui/releases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github.com/GNS3/gns3-gui/release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08" Type="http://schemas.openxmlformats.org/officeDocument/2006/relationships/hyperlink" Target="https://help.sweb.ru/protokol-dhcp_1380.html" TargetMode="External"/><Relationship Id="rId124" Type="http://schemas.openxmlformats.org/officeDocument/2006/relationships/image" Target="media/image80.png"/><Relationship Id="rId129" Type="http://schemas.openxmlformats.org/officeDocument/2006/relationships/hyperlink" Target="https://mcgrp.ru/files/viewer/154409/65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81.jpeg"/><Relationship Id="rId145" Type="http://schemas.openxmlformats.org/officeDocument/2006/relationships/image" Target="media/image86.jpeg"/><Relationship Id="rId161" Type="http://schemas.openxmlformats.org/officeDocument/2006/relationships/hyperlink" Target="https://www.newstorial.com/what-is-dnat/" TargetMode="Externa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hyperlink" Target="https://github.com/alekho/EVE-NG_vESR/blob/main/README.md" TargetMode="External"/><Relationship Id="rId156" Type="http://schemas.openxmlformats.org/officeDocument/2006/relationships/hyperlink" Target="https://habr.com/ru/companies/otus/articles/779970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://www.tinycorelinux.net" TargetMode="External"/><Relationship Id="rId141" Type="http://schemas.openxmlformats.org/officeDocument/2006/relationships/image" Target="media/image82.jpeg"/><Relationship Id="rId146" Type="http://schemas.openxmlformats.org/officeDocument/2006/relationships/image" Target="media/image87.jpeg"/><Relationship Id="rId167" Type="http://schemas.openxmlformats.org/officeDocument/2006/relationships/glossaryDocument" Target="glossary/document.xm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configs/vesr-1.cf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1" Type="http://schemas.openxmlformats.org/officeDocument/2006/relationships/hyperlink" Target="https://eltexcm.ru/baza-znanij/esr/primer-nastrojki/tunnelirovanie/ipsec/esr-nastrojka-route-based-ipsec-vpn.html" TargetMode="External"/><Relationship Id="rId136" Type="http://schemas.openxmlformats.org/officeDocument/2006/relationships/hyperlink" Target="https://docs.eltex-co.ru/pages/viewpage.action?pageId=431915320" TargetMode="External"/><Relationship Id="rId157" Type="http://schemas.openxmlformats.org/officeDocument/2006/relationships/hyperlink" Target="https://docs.gns3.com/docs/using-gns3/beginners/import-gns3-appliance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hyperlink" Target="https://chat.deepseek.com/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hyperlink" Target="https://ru.wikipedia.org/wiki/GRE_%28%D0%BF%D1%80%D0%BE%D1%82%D0%BE%D0%BA%D0%BE%D0%BB%29" TargetMode="External"/><Relationship Id="rId147" Type="http://schemas.openxmlformats.org/officeDocument/2006/relationships/image" Target="media/image88.jpeg"/><Relationship Id="rId168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image" Target="media/image83.jpeg"/><Relationship Id="rId163" Type="http://schemas.openxmlformats.org/officeDocument/2006/relationships/hyperlink" Target="configs/vesr-2.cfg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docs.selectel.ru/vmware/public-cloud/manage-networks/nat-rules/" TargetMode="External"/><Relationship Id="rId137" Type="http://schemas.openxmlformats.org/officeDocument/2006/relationships/hyperlink" Target="https://docs.eltex-co.ru/pages/viewpage.action?pageId=55183533" TargetMode="External"/><Relationship Id="rId158" Type="http://schemas.openxmlformats.org/officeDocument/2006/relationships/hyperlink" Target="https://www.newstorial.com/what-is-dnat/" TargetMode="External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3" Type="http://schemas.openxmlformats.org/officeDocument/2006/relationships/hyperlink" Target="https://sysahelper.gitbook.io/sysahelper/main/telecom/main/basic_setting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s://arenda-server.cloud/blog/seti-i-protokoly-chem-polezen-gre-tunnel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docs.ideco.dev/settings/access-rules/firewall/firewall-tables" TargetMode="External"/><Relationship Id="rId143" Type="http://schemas.openxmlformats.org/officeDocument/2006/relationships/image" Target="media/image84.jpeg"/><Relationship Id="rId148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4" Type="http://schemas.openxmlformats.org/officeDocument/2006/relationships/hyperlink" Target="configs/vesr-3.cfg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eltexcm.ru/baza-znanij/esr/primer-nastrojki/tunnelirovanie/ipsec/esr-nastrojka-route-based-ipsec-vpn.html" TargetMode="External"/><Relationship Id="rId154" Type="http://schemas.openxmlformats.org/officeDocument/2006/relationships/hyperlink" Target="https://serverspace.ru/support/glossary/nat/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5.jpeg"/><Relationship Id="rId90" Type="http://schemas.openxmlformats.org/officeDocument/2006/relationships/image" Target="media/image66.png"/><Relationship Id="rId165" Type="http://schemas.openxmlformats.org/officeDocument/2006/relationships/header" Target="header2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hyperlink" Target="https://mentoring.digital/blog/chto-takoe-nat-i-dlya-chego-on-nuzhen:-ponimanie-osnov-setevoy-tehnologii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00000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185434"/>
    <w:rsid w:val="00551A51"/>
    <w:rsid w:val="006B0C14"/>
    <w:rsid w:val="007D2070"/>
    <w:rsid w:val="007D42B0"/>
    <w:rsid w:val="00AE6C43"/>
    <w:rsid w:val="00B94B2B"/>
    <w:rsid w:val="00BB2149"/>
    <w:rsid w:val="00C67A7F"/>
    <w:rsid w:val="00CD62C6"/>
    <w:rsid w:val="00D217C2"/>
    <w:rsid w:val="00DA369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paragraph" w:customStyle="1" w:styleId="854BC5C659184C478D825CD9BCDEDF24">
    <w:name w:val="854BC5C659184C478D825CD9BCDEDF24"/>
    <w:rsid w:val="00DA369B"/>
  </w:style>
  <w:style w:type="paragraph" w:customStyle="1" w:styleId="C827C0EFEE7F4DA086E000B21BE1513D">
    <w:name w:val="C827C0EFEE7F4DA086E000B21BE1513D"/>
    <w:rsid w:val="00DA369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0E3F375AE9E04907A7CC473E9B189A6F">
    <w:name w:val="0E3F375AE9E04907A7CC473E9B189A6F"/>
    <w:rsid w:val="00DA369B"/>
  </w:style>
  <w:style w:type="paragraph" w:customStyle="1" w:styleId="D759180651A241959A2EEE893E0EA790">
    <w:name w:val="D759180651A241959A2EEE893E0EA790"/>
    <w:rsid w:val="00DA369B"/>
  </w:style>
  <w:style w:type="paragraph" w:customStyle="1" w:styleId="CE794D93E9D144F393C9DEE78F835BB2">
    <w:name w:val="CE794D93E9D144F393C9DEE78F835BB2"/>
    <w:rsid w:val="00DA369B"/>
  </w:style>
  <w:style w:type="paragraph" w:customStyle="1" w:styleId="3A4E9944DB5944A1B1917DCED04C6DBD">
    <w:name w:val="3A4E9944DB5944A1B1917DCED04C6DBD"/>
    <w:rsid w:val="00DA369B"/>
  </w:style>
  <w:style w:type="paragraph" w:customStyle="1" w:styleId="9ABD4363AF614FAEAA75D0C784D6762B">
    <w:name w:val="9ABD4363AF614FAEAA75D0C784D6762B"/>
    <w:rsid w:val="00DA369B"/>
  </w:style>
  <w:style w:type="paragraph" w:customStyle="1" w:styleId="C7AD22570E5146A6BA4C2C1B812A0336">
    <w:name w:val="C7AD22570E5146A6BA4C2C1B812A0336"/>
    <w:rsid w:val="00DA36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2130</TotalTime>
  <Pages>100</Pages>
  <Words>19733</Words>
  <Characters>112480</Characters>
  <Application>Microsoft Office Word</Application>
  <DocSecurity>0</DocSecurity>
  <Lines>937</Lines>
  <Paragraphs>263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131950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22</cp:revision>
  <dcterms:created xsi:type="dcterms:W3CDTF">2025-06-16T08:40:00Z</dcterms:created>
  <dcterms:modified xsi:type="dcterms:W3CDTF">2025-06-18T19:17:00Z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