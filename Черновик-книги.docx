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5980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7C4DD6D2" w14:textId="73944628" w:rsidR="00B91840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59806" w:history="1">
            <w:r w:rsidR="00B91840">
              <w:rPr>
                <w:noProof/>
                <w:webHidden/>
              </w:rPr>
              <w:fldChar w:fldCharType="begin"/>
            </w:r>
            <w:r w:rsidR="00B91840">
              <w:rPr>
                <w:noProof/>
                <w:webHidden/>
              </w:rPr>
              <w:instrText xml:space="preserve"> PAGEREF _Toc201159806 \h </w:instrText>
            </w:r>
            <w:r w:rsidR="00B91840">
              <w:rPr>
                <w:noProof/>
                <w:webHidden/>
              </w:rPr>
            </w:r>
            <w:r w:rsidR="00B91840">
              <w:rPr>
                <w:noProof/>
                <w:webHidden/>
              </w:rPr>
              <w:fldChar w:fldCharType="separate"/>
            </w:r>
            <w:r w:rsidR="00B91840">
              <w:rPr>
                <w:noProof/>
                <w:webHidden/>
              </w:rPr>
              <w:t xml:space="preserve"> </w:t>
            </w:r>
            <w:r w:rsidR="00B91840">
              <w:rPr>
                <w:noProof/>
                <w:webHidden/>
              </w:rPr>
              <w:fldChar w:fldCharType="end"/>
            </w:r>
          </w:hyperlink>
        </w:p>
        <w:p w14:paraId="513737D7" w14:textId="78964C99" w:rsidR="00B91840" w:rsidRDefault="00B91840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7" w:history="1">
            <w:r w:rsidRPr="007712B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0F31" w14:textId="25610BBC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8" w:history="1">
            <w:r w:rsidRPr="007712BA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ADB5" w14:textId="418D142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9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A51C99B" w14:textId="2F0C3FE2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0" w:history="1">
            <w:r w:rsidRPr="007712BA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F268" w14:textId="662084F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1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EF37B57" w14:textId="1C21746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2" w:history="1">
            <w:r w:rsidRPr="007712BA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8050" w14:textId="204BCDD5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7A5062" w14:textId="631DAB6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4" w:history="1">
            <w:r w:rsidRPr="007712BA">
              <w:rPr>
                <w:rStyle w:val="a7"/>
                <w:noProof/>
              </w:rPr>
              <w:t xml:space="preserve">4. </w:t>
            </w:r>
            <w:r w:rsidRPr="007712BA">
              <w:rPr>
                <w:rStyle w:val="a7"/>
                <w:noProof/>
                <w:lang w:bidi="ru-RU"/>
              </w:rPr>
              <w:t xml:space="preserve">Глава 4. </w:t>
            </w:r>
            <w:r w:rsidRPr="007712BA">
              <w:rPr>
                <w:rStyle w:val="a7"/>
                <w:noProof/>
              </w:rPr>
              <w:t xml:space="preserve">Настройка сервера </w:t>
            </w:r>
            <w:r w:rsidRPr="007712BA">
              <w:rPr>
                <w:rStyle w:val="a7"/>
                <w:noProof/>
                <w:lang w:val="en-US"/>
              </w:rPr>
              <w:t>DHCP</w:t>
            </w:r>
            <w:r w:rsidRPr="007712BA">
              <w:rPr>
                <w:rStyle w:val="a7"/>
                <w:noProof/>
              </w:rPr>
              <w:t xml:space="preserve"> в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8D7" w14:textId="7A2CEA90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37656C3" w14:textId="422194F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6" w:history="1">
            <w:r w:rsidRPr="007712BA">
              <w:rPr>
                <w:rStyle w:val="a7"/>
                <w:noProof/>
              </w:rPr>
              <w:t xml:space="preserve">5. </w:t>
            </w:r>
            <w:r w:rsidRPr="007712BA">
              <w:rPr>
                <w:rStyle w:val="a7"/>
                <w:noProof/>
                <w:lang w:bidi="ru-RU"/>
              </w:rPr>
              <w:t xml:space="preserve">Глава 5. </w:t>
            </w:r>
            <w:r w:rsidRPr="007712BA">
              <w:rPr>
                <w:rStyle w:val="a7"/>
                <w:noProof/>
              </w:rPr>
              <w:t xml:space="preserve">Настройка  </w:t>
            </w:r>
            <w:r w:rsidRPr="007712BA">
              <w:rPr>
                <w:rStyle w:val="a7"/>
                <w:noProof/>
                <w:lang w:val="en-US"/>
              </w:rPr>
              <w:t>NAT</w:t>
            </w:r>
            <w:r w:rsidRPr="007712BA">
              <w:rPr>
                <w:rStyle w:val="a7"/>
                <w:noProof/>
              </w:rPr>
              <w:t>(</w:t>
            </w:r>
            <w:r w:rsidRPr="007712BA">
              <w:rPr>
                <w:rStyle w:val="a7"/>
                <w:noProof/>
                <w:lang w:val="en-US"/>
              </w:rPr>
              <w:t>SNAT</w:t>
            </w:r>
            <w:r w:rsidRPr="007712BA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2478" w14:textId="1ED32E27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E3012F" w14:textId="22FDE97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8" w:history="1">
            <w:r w:rsidRPr="007712BA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000" w14:textId="2C63ECB1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9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056E771" w14:textId="017EFA38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0" w:history="1">
            <w:r w:rsidRPr="007712BA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B2EB" w14:textId="02E041D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1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651A52F" w14:textId="01BDCB3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2" w:history="1">
            <w:r w:rsidRPr="007712BA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BE51" w14:textId="57AF137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9A3D7EA" w14:textId="57A6C13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4" w:history="1">
            <w:r w:rsidRPr="007712BA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0632" w14:textId="6B1B264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8BDA0E7" w14:textId="5CB9CE7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6" w:history="1">
            <w:r w:rsidRPr="007712BA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979B" w14:textId="3086B0F2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730EFF67" w14:textId="1CCC3BA5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8" w:history="1">
            <w:r w:rsidRPr="007712B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1A6A" w14:textId="7244FE94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9" w:history="1">
            <w:r w:rsidRPr="007712B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20F" w14:textId="582AF07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0" w:history="1">
            <w:r w:rsidRPr="007712B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7336" w14:textId="2BF42DF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1" w:history="1">
            <w:r w:rsidRPr="007712B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CFB0" w14:textId="11ACC62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2" w:history="1">
            <w:r w:rsidRPr="007712BA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D9E4A2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5980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vESR </w:t>
      </w:r>
      <w:bookmarkEnd w:id="5"/>
      <w:r w:rsidRPr="008717CD">
        <w:rPr>
          <w:b/>
          <w:bCs/>
        </w:rPr>
        <w:t>от Eltex</w:t>
      </w:r>
      <w:r w:rsidRPr="008717CD">
        <w:t> — мощным инструментом для изучения сетевых технологий, включая DHCP, NAT, IPSec, OSPF и многое другое. Мы начнем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VMware Workstation</w:t>
      </w:r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(PuTTY, UltraVNC).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15980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vESR Eltex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Pr="006B608C">
        <w:rPr>
          <w:b/>
          <w:bCs/>
          <w:lang w:val="en-US"/>
        </w:rPr>
        <w:t>vESR</w:t>
      </w:r>
      <w:r w:rsidRPr="006B608C">
        <w:rPr>
          <w:b/>
          <w:bCs/>
        </w:rPr>
        <w:t xml:space="preserve"> </w:t>
      </w:r>
      <w:r w:rsidRPr="006B608C">
        <w:rPr>
          <w:b/>
          <w:bCs/>
          <w:lang w:val="en-US"/>
        </w:rPr>
        <w:t>Eltex</w:t>
      </w:r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6B608C">
        <w:rPr>
          <w:b/>
          <w:bCs/>
          <w:lang w:val="en-US"/>
        </w:rPr>
        <w:t>vesr</w:t>
      </w:r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>VMware Workstation</w:t>
      </w:r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12278843" w:rsidR="0085556D" w:rsidRDefault="009324B5" w:rsidP="009324B5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4EB9F0E7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E707655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32E5E7DD" w:rsidR="0085556D" w:rsidRPr="00FF685F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5652B82D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39286FAC" w:rsidR="0085556D" w:rsidRPr="001657FE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</w:t>
        </w:r>
      </w:fldSimple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12AEC89C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4566F4CF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5</w:t>
        </w:r>
      </w:fldSimple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 , количество сетевых адаптеров, памяти, процессоров и источни</w:t>
      </w:r>
      <w:r w:rsidR="00A107A2">
        <w:t>о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786497F1" w:rsidR="00A90662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6</w:t>
        </w:r>
      </w:fldSimple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6A36C5C7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7</w:t>
        </w:r>
      </w:fldSimple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608969D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24FA42D4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8</w:t>
        </w:r>
      </w:fldSimple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74B50B8F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6F1627F9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9</w:t>
        </w:r>
      </w:fldSimple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4AD3F7F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10</w:t>
        </w:r>
      </w:fldSimple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79F986CB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7449B93C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11</w:t>
        </w:r>
      </w:fldSimple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CF86975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12</w:t>
        </w:r>
      </w:fldSimple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6F39081F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700C6685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13</w:t>
        </w:r>
      </w:fldSimple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4AAD2388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0D2317D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14</w:t>
        </w:r>
      </w:fldSimple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047B9BC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1920AC8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15</w:t>
        </w:r>
      </w:fldSimple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68013F9" w:rsidR="0085556D" w:rsidRDefault="003F1DC4" w:rsidP="003F1DC4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16</w:t>
        </w:r>
      </w:fldSimple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02616DB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1BBEEAF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17</w:t>
        </w:r>
      </w:fldSimple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41EA9A16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45C502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18</w:t>
        </w:r>
      </w:fldSimple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29C8F625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19</w:t>
        </w:r>
      </w:fldSimple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3548B8E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047656CF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20</w:t>
        </w:r>
      </w:fldSimple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7CFA9C3D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4031CAE8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21</w:t>
        </w:r>
      </w:fldSimple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5A54C0A8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22</w:t>
        </w:r>
      </w:fldSimple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3E7E854E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23</w:t>
        </w:r>
      </w:fldSimple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5C128164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24</w:t>
        </w:r>
      </w:fldSimple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CC354C3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25</w:t>
        </w:r>
      </w:fldSimple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59062087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26</w:t>
        </w:r>
      </w:fldSimple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1997E1DB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27</w:t>
        </w:r>
      </w:fldSimple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3EE2404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28</w:t>
        </w:r>
      </w:fldSimple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09A7EAE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29</w:t>
        </w:r>
      </w:fldSimple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r>
        <w:rPr>
          <w:lang w:val="en-US"/>
        </w:rPr>
        <w:t>Autostart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6E87605E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30</w:t>
        </w:r>
      </w:fldSimple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78A58332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31</w:t>
        </w:r>
      </w:fldSimple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D4368D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32</w:t>
        </w:r>
      </w:fldSimple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5AF214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33</w:t>
        </w:r>
      </w:fldSimple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"vESR Installation".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3CE73F9E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34</w:t>
        </w:r>
      </w:fldSimple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EA12B27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35</w:t>
        </w:r>
      </w:fldSimple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3578F924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3887A849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36</w:t>
        </w:r>
      </w:fldSimple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7B10166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37</w:t>
        </w:r>
      </w:fldSimple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7EE27A35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38</w:t>
        </w:r>
      </w:fldSimple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03FA8DB4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39</w:t>
        </w:r>
      </w:fldSimple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7CE06067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40</w:t>
        </w:r>
      </w:fldSimple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2B429C75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5BDB1D6B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41</w:t>
        </w:r>
      </w:fldSimple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4CD1E4C8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687A610C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42</w:t>
        </w:r>
      </w:fldSimple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2E285C33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43</w:t>
        </w:r>
      </w:fldSimple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5CA6FD6E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44</w:t>
        </w:r>
      </w:fldSimple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5841F4F1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45</w:t>
        </w:r>
      </w:fldSimple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5980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5981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>локальным гипервизором (VMware Workstation)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>GNS3 + vESR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5981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5981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>Базовая настройка виртуального маршрутизаторе  vESR.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r>
        <w:rPr>
          <w:lang w:val="en-US"/>
        </w:rPr>
        <w:t>vESR</w:t>
      </w:r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51B9E3E" w:rsidR="00771861" w:rsidRP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6A26E2DF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r>
        <w:rPr>
          <w:lang w:val="en-US"/>
        </w:rPr>
        <w:t>vesr</w:t>
      </w:r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18A884B1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0A621FD8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 w:rsidR="00B21A5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B21A5B">
                              <w:t>.</w:t>
                            </w:r>
                            <w:fldSimple w:instr=" SEQ Рисунок \* ARABIC \s 1 ">
                              <w:r w:rsidR="00B21A5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094F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0A621FD8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TYLEREF 1 \s ">
                        <w:r w:rsidR="00B21A5B">
                          <w:rPr>
                            <w:noProof/>
                          </w:rPr>
                          <w:t>3</w:t>
                        </w:r>
                      </w:fldSimple>
                      <w:r w:rsidR="00B21A5B">
                        <w:t>.</w:t>
                      </w:r>
                      <w:fldSimple w:instr=" SEQ Рисунок \* ARABIC \s 1 ">
                        <w:r w:rsidR="00B21A5B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7F00DC3D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5</w:t>
        </w:r>
      </w:fldSimple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5E5B824B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6</w:t>
        </w:r>
      </w:fldSimple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r w:rsidRPr="00F70DA6">
        <w:t>exit</w:t>
      </w:r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903111D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7</w:t>
        </w:r>
      </w:fldSimple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r w:rsidRPr="00F70DA6">
        <w:t>do commit</w:t>
      </w:r>
    </w:p>
    <w:p w14:paraId="060EFE20" w14:textId="77777777" w:rsidR="00A101A1" w:rsidRPr="00F70DA6" w:rsidRDefault="00A101A1" w:rsidP="00A101A1">
      <w:pPr>
        <w:ind w:left="360"/>
      </w:pPr>
      <w:r w:rsidRPr="00F70DA6">
        <w:t>do confirm</w:t>
      </w:r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r>
        <w:rPr>
          <w:lang w:val="en-US"/>
        </w:rPr>
        <w:t>rinat</w:t>
      </w:r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5BC8D53F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8</w:t>
        </w:r>
      </w:fldSimple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>
        <w:rPr>
          <w:lang w:val="en-US"/>
        </w:rPr>
        <w:t>vesr</w:t>
      </w:r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630DEBB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9</w:t>
        </w:r>
      </w:fldSimple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r>
        <w:t xml:space="preserve">клиента.Вме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r>
        <w:rPr>
          <w:lang w:val="en-US"/>
        </w:rPr>
        <w:t>VmWare</w:t>
      </w:r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2CF01F1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10</w:t>
        </w:r>
      </w:fldSimple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906886D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11</w:t>
        </w:r>
      </w:fldSimple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C73148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12</w:t>
        </w:r>
      </w:fldSimple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r w:rsidR="00A101A1">
        <w:rPr>
          <w:lang w:val="en-US"/>
        </w:rPr>
        <w:t>VMnet</w:t>
      </w:r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396650B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13</w:t>
        </w:r>
      </w:fldSimple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полуения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52E887C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14</w:t>
        </w:r>
      </w:fldSimple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r w:rsidRPr="00567113">
        <w:t>vesr(debug)#nic bind auto</w:t>
      </w:r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>Лечить нужно следущими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12785DBC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15</w:t>
        </w:r>
      </w:fldSimple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рестартовать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ip address dhcp</w:t>
      </w:r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ip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18D7C2F8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16</w:t>
        </w:r>
      </w:fldSimple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в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FD88CC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17</w:t>
        </w:r>
      </w:fldSimple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D778A21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18</w:t>
        </w:r>
      </w:fldSimple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7CC8765C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19</w:t>
        </w:r>
      </w:fldSimple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lang w:val="en-US"/>
        </w:rPr>
        <w:t>rg</w:t>
      </w:r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AE63CFE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20</w:t>
        </w:r>
      </w:fldSimple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33CFF21C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21</w:t>
        </w:r>
      </w:fldSimple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vesr-1#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r w:rsidRPr="00BC232C">
        <w:rPr>
          <w:lang w:val="en-US"/>
        </w:rPr>
        <w:t>vesr</w:t>
      </w:r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511BDDE2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22</w:t>
        </w:r>
      </w:fldSimple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4EFD2DFC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23</w:t>
        </w:r>
      </w:fldSimple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558D9544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B21A5B">
        <w:rPr>
          <w:lang w:val="en-US"/>
        </w:rPr>
        <w:fldChar w:fldCharType="begin"/>
      </w:r>
      <w:r w:rsidR="00B21A5B">
        <w:rPr>
          <w:lang w:val="en-US"/>
        </w:rPr>
        <w:instrText xml:space="preserve"> STYLEREF 1 \s </w:instrText>
      </w:r>
      <w:r w:rsidR="00B21A5B">
        <w:rPr>
          <w:lang w:val="en-US"/>
        </w:rPr>
        <w:fldChar w:fldCharType="separate"/>
      </w:r>
      <w:r w:rsidR="00B21A5B">
        <w:rPr>
          <w:noProof/>
          <w:lang w:val="en-US"/>
        </w:rPr>
        <w:t>3</w:t>
      </w:r>
      <w:r w:rsidR="00B21A5B">
        <w:rPr>
          <w:lang w:val="en-US"/>
        </w:rPr>
        <w:fldChar w:fldCharType="end"/>
      </w:r>
      <w:r w:rsidR="00B21A5B">
        <w:rPr>
          <w:lang w:val="en-US"/>
        </w:rPr>
        <w:t>.</w:t>
      </w:r>
      <w:r w:rsidR="00B21A5B">
        <w:rPr>
          <w:lang w:val="en-US"/>
        </w:rPr>
        <w:fldChar w:fldCharType="begin"/>
      </w:r>
      <w:r w:rsidR="00B21A5B">
        <w:rPr>
          <w:lang w:val="en-US"/>
        </w:rPr>
        <w:instrText xml:space="preserve"> SEQ Рисунок \* ARABIC \s 1 </w:instrText>
      </w:r>
      <w:r w:rsidR="00B21A5B">
        <w:rPr>
          <w:lang w:val="en-US"/>
        </w:rPr>
        <w:fldChar w:fldCharType="separate"/>
      </w:r>
      <w:r w:rsidR="00B21A5B">
        <w:rPr>
          <w:noProof/>
          <w:lang w:val="en-US"/>
        </w:rPr>
        <w:t>24</w:t>
      </w:r>
      <w:r w:rsidR="00B21A5B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B21A5B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B21A5B">
        <w:t xml:space="preserve">       : 13004</w:t>
      </w:r>
    </w:p>
    <w:p w14:paraId="1ECE291B" w14:textId="77777777" w:rsidR="00A101A1" w:rsidRPr="00B21A5B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RHOST</w:t>
      </w:r>
      <w:r w:rsidRPr="00B21A5B">
        <w:t>:</w:t>
      </w:r>
      <w:r w:rsidRPr="00B44A9C">
        <w:rPr>
          <w:lang w:val="en-US"/>
        </w:rPr>
        <w:t>PORT</w:t>
      </w:r>
      <w:r w:rsidRPr="00B21A5B"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B21A5B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B21A5B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B21A5B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r w:rsidRPr="00CD4483">
        <w:t>security zone &lt;NAME_ZONE&gt;</w:t>
      </w:r>
    </w:p>
    <w:p w14:paraId="74523B4B" w14:textId="77777777" w:rsidR="00A101A1" w:rsidRPr="00CD4483" w:rsidRDefault="00A101A1" w:rsidP="00A101A1">
      <w:pPr>
        <w:ind w:left="360"/>
      </w:pPr>
      <w:r w:rsidRPr="00CD4483">
        <w:t>exit</w:t>
      </w:r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r w:rsidRPr="00CD4483">
        <w:t>exit</w:t>
      </w:r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r w:rsidRPr="00CD4483">
        <w:t>do commit</w:t>
      </w:r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r w:rsidRPr="00CD4483">
        <w:t>exit</w:t>
      </w:r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vesr-1(config)#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match protocol icmp</w:t>
      </w:r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vesr-1(config)#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r w:rsidRPr="00CD4483">
        <w:t>do commit</w:t>
      </w:r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C160B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160B3">
        <w:rPr>
          <w:lang w:val="en-US"/>
        </w:rPr>
        <w:t>--------------------------------------------------------------------------------</w:t>
      </w:r>
    </w:p>
    <w:p w14:paraId="20D1FA45" w14:textId="77777777" w:rsidR="00A101A1" w:rsidRPr="00C160B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C160B3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>
        <w:rPr>
          <w:lang w:val="en-US"/>
        </w:rPr>
        <w:t>vesr</w:t>
      </w:r>
      <w:r w:rsidRPr="004579CD">
        <w:t>-1#</w:t>
      </w:r>
      <w:r>
        <w:rPr>
          <w:lang w:val="en-US"/>
        </w:rPr>
        <w:t>rebot</w:t>
      </w:r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5981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5981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24B33561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4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BFABF0B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4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r>
        <w:rPr>
          <w:lang w:val="en-US"/>
        </w:rPr>
        <w:t>vesr</w:t>
      </w:r>
      <w:r w:rsidRPr="006F52C8">
        <w:t>-1:</w:t>
      </w:r>
    </w:p>
    <w:p w14:paraId="04BED470" w14:textId="77777777" w:rsidR="00343393" w:rsidRPr="0066295D" w:rsidRDefault="00343393" w:rsidP="00343393">
      <w:r w:rsidRPr="0066295D">
        <w:t>configure</w:t>
      </w:r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343393">
      <w:r w:rsidRPr="0066295D">
        <w:t>exit</w:t>
      </w:r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«trusted»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r w:rsidRPr="0066295D">
        <w:t>do confirm</w:t>
      </w:r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r>
        <w:rPr>
          <w:lang w:val="en-US"/>
        </w:rPr>
        <w:t>vesr</w:t>
      </w:r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vesr-1# sh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vesr</w:t>
      </w:r>
      <w:r w:rsidRPr="00D45C69">
        <w:t>-1#</w:t>
      </w:r>
    </w:p>
    <w:p w14:paraId="1344AA44" w14:textId="77777777" w:rsidR="00343393" w:rsidRPr="0066295D" w:rsidRDefault="00343393" w:rsidP="00343393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ip dhcp-server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dns-server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vesr-1(config)# exit</w:t>
      </w:r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dhcp_service</w:t>
      </w:r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dhcp_client</w:t>
      </w:r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protocol udp</w:t>
      </w:r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source-port object-group dhcp_client</w:t>
      </w:r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destination-port object-group dhcp_service</w:t>
      </w:r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r w:rsidRPr="0066295D">
        <w:t>Copy</w:t>
      </w:r>
    </w:p>
    <w:p w14:paraId="30F5E23E" w14:textId="77777777" w:rsidR="00343393" w:rsidRPr="0066295D" w:rsidRDefault="00343393" w:rsidP="00343393">
      <w:r w:rsidRPr="0066295D">
        <w:t>ip dhcp-server</w:t>
      </w:r>
    </w:p>
    <w:p w14:paraId="63F531FF" w14:textId="77777777" w:rsidR="00343393" w:rsidRPr="0066295D" w:rsidRDefault="00343393" w:rsidP="00343393">
      <w:r w:rsidRPr="0066295D">
        <w:t>Copy</w:t>
      </w:r>
    </w:p>
    <w:p w14:paraId="508BFCCC" w14:textId="77777777" w:rsidR="00343393" w:rsidRPr="0066295D" w:rsidRDefault="00343393" w:rsidP="00343393">
      <w:r w:rsidRPr="0066295D">
        <w:t>do commit</w:t>
      </w:r>
    </w:p>
    <w:p w14:paraId="256DECF0" w14:textId="77777777" w:rsidR="00343393" w:rsidRDefault="00343393" w:rsidP="00343393">
      <w:pPr>
        <w:rPr>
          <w:lang w:val="en-US"/>
        </w:rPr>
      </w:pPr>
      <w:r w:rsidRPr="0066295D">
        <w:t>do confirm</w:t>
      </w:r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ip dhcp-server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vesr-1#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bookmarkStart w:id="16" w:name="_Toc20115981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5981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r w:rsidR="006A5A75">
        <w:rPr>
          <w:lang w:val="en-US"/>
        </w:rPr>
        <w:t>vESR</w:t>
      </w:r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6B4249">
        <w:rPr>
          <w:lang w:val="en-US"/>
        </w:rPr>
        <w:t>vESR</w:t>
      </w:r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(Static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Сложности с туннелированием протоколов, таких как IPsec</w:t>
      </w:r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C160B3">
        <w:rPr>
          <w:lang w:val="en-US"/>
        </w:rPr>
        <w:t>vesr</w:t>
      </w:r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r w:rsidRPr="006B4249">
        <w:t>configure</w:t>
      </w:r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dhcp</w:t>
      </w:r>
    </w:p>
    <w:p w14:paraId="442ED4BE" w14:textId="77777777" w:rsidR="00611A3D" w:rsidRPr="006B4249" w:rsidRDefault="00611A3D" w:rsidP="00611A3D">
      <w:r w:rsidRPr="006B4249">
        <w:t>exit</w:t>
      </w:r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</w:t>
      </w:r>
      <w:r>
        <w:rPr>
          <w:lang w:val="en-US"/>
        </w:rPr>
        <w:t>LAN_GATEWAY</w:t>
      </w:r>
    </w:p>
    <w:p w14:paraId="1DAD7310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172.16.1.1/24</w:t>
      </w:r>
    </w:p>
    <w:p w14:paraId="2223E6CF" w14:textId="77777777" w:rsidR="00611A3D" w:rsidRPr="006B4249" w:rsidRDefault="00611A3D" w:rsidP="00611A3D">
      <w:r w:rsidRPr="006B4249"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«untrusted»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ip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еоандой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ip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r w:rsidRPr="00482BA4">
        <w:rPr>
          <w:b/>
          <w:bCs/>
        </w:rPr>
        <w:t>trusted</w:t>
      </w:r>
      <w:r w:rsidRPr="006B4249">
        <w:t xml:space="preserve"> в зону </w:t>
      </w:r>
      <w:r w:rsidRPr="00482BA4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r w:rsidRPr="006B4249">
        <w:t>do confirm</w:t>
      </w:r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r w:rsidRPr="006B4249">
        <w:t>nat sourсe</w:t>
      </w:r>
    </w:p>
    <w:p w14:paraId="0880D697" w14:textId="77777777" w:rsidR="00611A3D" w:rsidRPr="007B1AA7" w:rsidRDefault="00611A3D" w:rsidP="00611A3D">
      <w:r w:rsidRPr="006B4249">
        <w:t>pool WAN</w:t>
      </w:r>
    </w:p>
    <w:p w14:paraId="51B5055E" w14:textId="77777777" w:rsidR="00611A3D" w:rsidRPr="006B4249" w:rsidRDefault="00611A3D" w:rsidP="00611A3D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r w:rsidRPr="006B4249">
        <w:t>exit</w:t>
      </w:r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nat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ip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action source-nat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>
        <w:rPr>
          <w:b/>
          <w:bCs/>
          <w:lang w:val="en-US"/>
        </w:rPr>
        <w:t>vesr</w:t>
      </w:r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vesr-1#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5981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59818"/>
      <w:r w:rsidRPr="009324B5">
        <w:t>Глава 6. Настройка  SSH в виртуальном маршрутизаторе vESR.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r w:rsidRPr="00563DB3">
          <w:rPr>
            <w:rStyle w:val="a7"/>
          </w:rPr>
          <w:t>vESR</w:t>
        </w:r>
      </w:hyperlink>
      <w:r w:rsidRPr="00563DB3"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r>
        <w:rPr>
          <w:lang w:val="en-US"/>
        </w:rPr>
        <w:t>linux</w:t>
      </w:r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безплатных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r>
        <w:rPr>
          <w:lang w:val="en-US"/>
        </w:rPr>
        <w:t>gns</w:t>
      </w:r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r>
        <w:rPr>
          <w:lang w:val="en-US"/>
        </w:rPr>
        <w:t>gns</w:t>
      </w:r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r w:rsidRPr="00370954">
        <w:rPr>
          <w:lang w:val="en-US"/>
        </w:rPr>
        <w:t>gns</w:t>
      </w:r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r w:rsidRPr="00370954">
        <w:rPr>
          <w:lang w:val="en-US"/>
        </w:rPr>
        <w:t>usr</w:t>
      </w:r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r w:rsidRPr="00370954">
        <w:rPr>
          <w:lang w:val="en-US"/>
        </w:rPr>
        <w:t>etc</w:t>
      </w:r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r w:rsidRPr="00370954">
        <w:rPr>
          <w:lang w:val="en-US"/>
        </w:rPr>
        <w:t>tce</w:t>
      </w:r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C160B3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gns</w:t>
      </w:r>
      <w:r w:rsidRPr="00C160B3">
        <w:t>3@</w:t>
      </w:r>
      <w:r w:rsidRPr="00021DCE">
        <w:rPr>
          <w:lang w:val="en-US"/>
        </w:rPr>
        <w:t>box</w:t>
      </w:r>
      <w:r w:rsidRPr="00C160B3">
        <w:t xml:space="preserve">:~$ </w:t>
      </w:r>
      <w:r w:rsidRPr="00021DCE">
        <w:rPr>
          <w:lang w:val="en-US"/>
        </w:rPr>
        <w:t>netstat</w:t>
      </w:r>
      <w:r w:rsidRPr="00C160B3">
        <w:t xml:space="preserve"> -</w:t>
      </w:r>
      <w:r w:rsidRPr="00021DCE">
        <w:rPr>
          <w:lang w:val="en-US"/>
        </w:rPr>
        <w:t>an</w:t>
      </w:r>
      <w:r w:rsidRPr="00C160B3">
        <w:t xml:space="preserve"> | </w:t>
      </w:r>
      <w:r w:rsidRPr="00021DCE">
        <w:rPr>
          <w:lang w:val="en-US"/>
        </w:rPr>
        <w:t>grep</w:t>
      </w:r>
      <w:r w:rsidRPr="00C160B3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r w:rsidRPr="002D1C63">
        <w:rPr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/usr/local/etc/init.d/openssh</w:t>
      </w:r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r w:rsidRPr="002D1C63">
        <w:rPr>
          <w:lang w:val="en-US"/>
        </w:rPr>
        <w:t>filetool</w:t>
      </w:r>
      <w:r w:rsidRPr="002D1C63">
        <w:t>.</w:t>
      </w:r>
      <w:r w:rsidRPr="002D1C63">
        <w:rPr>
          <w:lang w:val="en-US"/>
        </w:rPr>
        <w:t>lst</w:t>
      </w:r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C160B3" w:rsidRDefault="002A40CE" w:rsidP="002A40CE">
      <w:pPr>
        <w:shd w:val="clear" w:color="auto" w:fill="D0CECE" w:themeFill="background2" w:themeFillShade="E6"/>
      </w:pPr>
      <w:r w:rsidRPr="0094416B">
        <w:rPr>
          <w:lang w:val="en-US"/>
        </w:rPr>
        <w:t>gns</w:t>
      </w:r>
      <w:r w:rsidRPr="00C160B3">
        <w:t>3@</w:t>
      </w:r>
      <w:r w:rsidRPr="0094416B">
        <w:rPr>
          <w:lang w:val="en-US"/>
        </w:rPr>
        <w:t>box</w:t>
      </w:r>
      <w:r w:rsidRPr="00C160B3">
        <w:t xml:space="preserve">:~$ </w:t>
      </w:r>
      <w:r w:rsidRPr="0094416B">
        <w:rPr>
          <w:lang w:val="en-US"/>
        </w:rPr>
        <w:t>sudo</w:t>
      </w:r>
      <w:r w:rsidRPr="00C160B3">
        <w:t xml:space="preserve"> </w:t>
      </w:r>
      <w:r w:rsidRPr="0094416B">
        <w:rPr>
          <w:lang w:val="en-US"/>
        </w:rPr>
        <w:t>vi</w:t>
      </w:r>
      <w:r w:rsidRPr="00C160B3">
        <w:t xml:space="preserve"> /</w:t>
      </w:r>
      <w:r w:rsidRPr="0094416B">
        <w:rPr>
          <w:lang w:val="en-US"/>
        </w:rPr>
        <w:t>opt</w:t>
      </w:r>
      <w:r w:rsidRPr="00C160B3">
        <w:t>/.</w:t>
      </w:r>
      <w:r w:rsidRPr="0094416B">
        <w:rPr>
          <w:lang w:val="en-US"/>
        </w:rPr>
        <w:t>filetool</w:t>
      </w:r>
      <w:r w:rsidRPr="00C160B3">
        <w:t>.</w:t>
      </w:r>
      <w:r w:rsidRPr="0094416B">
        <w:rPr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FFD8044" w:rsidR="002A40CE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6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b/>
          <w:bCs/>
        </w:rPr>
        <w:t>trusted</w:t>
      </w:r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rPr>
          <w:b/>
          <w:bCs/>
        </w:rPr>
        <w:t>self</w:t>
      </w:r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># configure</w:t>
      </w:r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protocol tcp</w:t>
      </w:r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(config-zone-pair)# exit</w:t>
      </w:r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r w:rsidRPr="00563DB3">
        <w:rPr>
          <w:b/>
          <w:bCs/>
        </w:rPr>
        <w:t>trusted</w:t>
      </w:r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r>
        <w:rPr>
          <w:lang w:val="en-US"/>
        </w:rPr>
        <w:t>MicroCore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protocol tcp</w:t>
      </w:r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protocol tcp</w:t>
      </w:r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r w:rsidRPr="006D79D2">
        <w:rPr>
          <w:lang w:val="en-US"/>
        </w:rPr>
        <w:t>vesr</w:t>
      </w:r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r w:rsidRPr="004A61E2"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b/>
          <w:bCs/>
        </w:rPr>
        <w:t>trusted</w:t>
      </w:r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r w:rsidRPr="004A61E2">
        <w:rPr>
          <w:b/>
          <w:bCs/>
        </w:rPr>
        <w:t>self</w:t>
      </w:r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обьектов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ip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r w:rsidRPr="004A61E2">
        <w:rPr>
          <w:lang w:val="en-US"/>
        </w:rPr>
        <w:t>vesr</w:t>
      </w:r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«untrusted»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r>
        <w:rPr>
          <w:lang w:val="en-US"/>
        </w:rPr>
        <w:t>gi</w:t>
      </w:r>
      <w:r w:rsidRPr="004A61E2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4A61E2">
        <w:t xml:space="preserve">-1, </w:t>
      </w:r>
      <w:r>
        <w:t xml:space="preserve">полученный командой </w:t>
      </w:r>
      <w:r>
        <w:rPr>
          <w:lang w:val="en-US"/>
        </w:rPr>
        <w:t>sh</w:t>
      </w:r>
      <w:r w:rsidRPr="004A61E2">
        <w:t xml:space="preserve"> </w:t>
      </w:r>
      <w:r>
        <w:rPr>
          <w:lang w:val="en-US"/>
        </w:rPr>
        <w:t>ip</w:t>
      </w:r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tcp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t-group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ject-group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vesr-1(config)#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r>
        <w:rPr>
          <w:lang w:val="en-US"/>
        </w:rPr>
        <w:t>vesr</w:t>
      </w:r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C160B3" w:rsidRDefault="002A40CE" w:rsidP="002A40CE">
      <w:pPr>
        <w:shd w:val="clear" w:color="auto" w:fill="D0CECE" w:themeFill="background2" w:themeFillShade="E6"/>
      </w:pPr>
      <w:r w:rsidRPr="00935B42">
        <w:rPr>
          <w:lang w:val="en-US"/>
        </w:rPr>
        <w:t>vesr</w:t>
      </w:r>
      <w:r w:rsidRPr="00C160B3">
        <w:t xml:space="preserve">-1# </w:t>
      </w:r>
      <w:r w:rsidRPr="00935B42">
        <w:rPr>
          <w:lang w:val="en-US"/>
        </w:rPr>
        <w:t>sh</w:t>
      </w:r>
      <w:r w:rsidRPr="00C160B3">
        <w:t xml:space="preserve"> </w:t>
      </w:r>
      <w:r w:rsidRPr="00935B42">
        <w:rPr>
          <w:lang w:val="en-US"/>
        </w:rPr>
        <w:t>syslog</w:t>
      </w:r>
      <w:r w:rsidRPr="00C160B3">
        <w:t xml:space="preserve"> </w:t>
      </w:r>
      <w:r w:rsidRPr="00935B42">
        <w:rPr>
          <w:lang w:val="en-US"/>
        </w:rPr>
        <w:t>tmpsys</w:t>
      </w:r>
      <w:r w:rsidRPr="00C160B3">
        <w:t>:</w:t>
      </w:r>
      <w:r w:rsidRPr="00935B42">
        <w:rPr>
          <w:lang w:val="en-US"/>
        </w:rPr>
        <w:t>syslog</w:t>
      </w:r>
      <w:r w:rsidRPr="00C160B3">
        <w:t>/</w:t>
      </w:r>
      <w:r w:rsidRPr="00935B42">
        <w:rPr>
          <w:lang w:val="en-US"/>
        </w:rPr>
        <w:t>auth</w:t>
      </w:r>
      <w:r w:rsidRPr="00C160B3">
        <w:t>.</w:t>
      </w:r>
      <w:r w:rsidRPr="00935B42">
        <w:rPr>
          <w:lang w:val="en-US"/>
        </w:rPr>
        <w:t>log</w:t>
      </w:r>
      <w:r w:rsidRPr="00C160B3">
        <w:t xml:space="preserve"> | </w:t>
      </w:r>
      <w:r w:rsidRPr="00935B42">
        <w:rPr>
          <w:lang w:val="en-US"/>
        </w:rPr>
        <w:t>i</w:t>
      </w:r>
      <w:r w:rsidRPr="00C160B3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r>
        <w:rPr>
          <w:lang w:val="en-US"/>
        </w:rPr>
        <w:t>ConnectBot</w:t>
      </w:r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6369ACC0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fldSimple w:instr=" STYLEREF 1 \s ">
        <w:r w:rsidR="00B21A5B">
          <w:rPr>
            <w:noProof/>
          </w:rPr>
          <w:t>6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r w:rsidRPr="00C85AF6">
        <w:rPr>
          <w:bdr w:val="single" w:sz="18" w:space="0" w:color="EE0000"/>
          <w:lang w:val="en-US"/>
        </w:rPr>
        <w:t>inet 192.168.10.31</w:t>
      </w:r>
      <w:r w:rsidRPr="009D5922">
        <w:rPr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vesr-1#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5981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59820"/>
      <w:r w:rsidRPr="00521F9E">
        <w:t xml:space="preserve">Глава </w:t>
      </w:r>
      <w:r w:rsidR="00BB6323" w:rsidRPr="00B44A9C">
        <w:t>7</w:t>
      </w:r>
      <w:r w:rsidRPr="00521F9E">
        <w:t>. Настройка  NAT(DNAT) для доступа в Интернет в виртуальном маршрутизаторе vESR.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hyperlink r:id="rId115" w:tgtFrame="_blank" w:history="1">
        <w:r w:rsidRPr="003F7F97">
          <w:rPr>
            <w:rStyle w:val="a7"/>
          </w:rPr>
          <w:t>newstorial.com</w:t>
        </w:r>
      </w:hyperlink>
      <w:hyperlink r:id="rId116" w:tgtFrame="_blank" w:history="1">
        <w:r w:rsidRPr="003F7F97">
          <w:rPr>
            <w:rStyle w:val="a7"/>
          </w:rPr>
          <w:t>expertnetworkconsultant.com</w:t>
        </w:r>
      </w:hyperlink>
      <w:hyperlink r:id="rId117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3" w:tgtFrame="_blank" w:history="1">
        <w:r w:rsidRPr="003F7F97">
          <w:rPr>
            <w:rStyle w:val="a7"/>
          </w:rPr>
          <w:t>newstorial.com</w:t>
        </w:r>
      </w:hyperlink>
      <w:hyperlink r:id="rId124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lang w:val="en-US"/>
        </w:rPr>
        <w:t>vesr</w:t>
      </w:r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r>
        <w:rPr>
          <w:lang w:val="en-US"/>
        </w:rPr>
        <w:t>vESR</w:t>
      </w:r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r w:rsidRPr="00F70DA6">
        <w:rPr>
          <w:lang w:val="en-US"/>
        </w:rPr>
        <w:t>vESR</w:t>
      </w:r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r>
        <w:rPr>
          <w:lang w:val="en-US"/>
        </w:rPr>
        <w:t>vesr</w:t>
      </w:r>
      <w:r w:rsidRPr="00A31285">
        <w:t xml:space="preserve">-3 </w:t>
      </w:r>
      <w:r>
        <w:t xml:space="preserve">и затем виртуальный маршрутизатор домашнего офиса </w:t>
      </w:r>
      <w:r>
        <w:rPr>
          <w:lang w:val="en-US"/>
        </w:rPr>
        <w:t>vesr</w:t>
      </w:r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0DBDFE4F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BB0F3A0" w:rsidR="003256D3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7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hostname vesr-Odin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10.10.10.0/24 interface gigabitethernet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10.10.20.0/24 interface gigabitethernet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C160B3">
        <w:rPr>
          <w:lang w:val="en-US"/>
        </w:rPr>
        <w:t>vesr</w:t>
      </w:r>
      <w:r w:rsidR="00C160B3" w:rsidRPr="00C160B3">
        <w:t>-1</w:t>
      </w:r>
      <w:r w:rsidR="00C160B3">
        <w:rPr>
          <w:lang w:val="en-US"/>
        </w:rPr>
        <w:t>vesr</w:t>
      </w:r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vesr-Odin#config</w:t>
      </w:r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r w:rsidRPr="004774B6">
        <w:rPr>
          <w:b/>
          <w:bCs/>
          <w:lang w:val="en-US"/>
        </w:rPr>
        <w:t>vesr</w:t>
      </w:r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 nat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  ip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to interface gigabitethernet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Pr="000A1B9C">
        <w:rPr>
          <w:lang w:val="en-US"/>
        </w:rPr>
        <w:t>vesr</w:t>
      </w:r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ip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ip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ip address-range 172.16.1.1</w:t>
      </w:r>
      <w:r w:rsidR="00521F9E" w:rsidRPr="007370CA">
        <w:rPr>
          <w:b/>
          <w:bCs/>
          <w:lang w:val="en-US"/>
        </w:rPr>
        <w:br/>
        <w:t>vesr-1(config-object-group-network)# ip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ip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Pr="00C33AFF">
        <w:rPr>
          <w:lang w:val="en-US"/>
        </w:rPr>
        <w:t>vesr</w:t>
      </w:r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C33AFF">
        <w:rPr>
          <w:b/>
          <w:bCs/>
          <w:lang w:val="en-US"/>
        </w:rPr>
        <w:t>vesr</w:t>
      </w:r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dns-server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vesr-1(config-dhcp-server)#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 nat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  ip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action source-nat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172.16.1.0/24 interface gigabitethernet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vesr-1(config)#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nat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(config-dnat-pool)# ip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rule 1</w:t>
      </w:r>
      <w:r w:rsidRPr="003F7F97">
        <w:rPr>
          <w:b/>
          <w:bCs/>
          <w:lang w:val="en-US"/>
        </w:rPr>
        <w:br/>
        <w:t>esr(config-dnat-rule)# match protocol tcp</w:t>
      </w:r>
      <w:r w:rsidRPr="003F7F97">
        <w:rPr>
          <w:b/>
          <w:bCs/>
          <w:lang w:val="en-US"/>
        </w:rPr>
        <w:br/>
        <w:t xml:space="preserve">esr(config-dnat-rule)#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  <w:t>esr(config-dnat-rule)# action destination-nat pool SERVER_POOL</w:t>
      </w:r>
      <w:r w:rsidRPr="003F7F97">
        <w:rPr>
          <w:b/>
          <w:bCs/>
          <w:lang w:val="en-US"/>
        </w:rPr>
        <w:br/>
        <w:t>esr(config-dnat-rule)# enable</w:t>
      </w:r>
      <w:r w:rsidRPr="003F7F97">
        <w:rPr>
          <w:b/>
          <w:bCs/>
          <w:lang w:val="en-US"/>
        </w:rPr>
        <w:br/>
        <w:t>esr(config-dnat-rule)# exit</w:t>
      </w:r>
      <w:r w:rsidRPr="003F7F97">
        <w:rPr>
          <w:b/>
          <w:bCs/>
          <w:lang w:val="en-US"/>
        </w:rPr>
        <w:br/>
        <w:t>esr(config-dnat-ruleset)# exit</w:t>
      </w:r>
      <w:r w:rsidRPr="003F7F97">
        <w:rPr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icmp</w:t>
      </w:r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tcp</w:t>
      </w:r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r w:rsidRPr="006606E5">
        <w:rPr>
          <w:lang w:val="en-US"/>
        </w:rPr>
        <w:t>vesr</w:t>
      </w:r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  <w:t>esr#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show ip nat destination pools</w:t>
      </w:r>
      <w:r w:rsidRPr="006606E5">
        <w:rPr>
          <w:lang w:val="en-US"/>
        </w:rPr>
        <w:br/>
        <w:t>vesr-1# show ip nat destination rulesets</w:t>
      </w:r>
      <w:r w:rsidRPr="006606E5">
        <w:rPr>
          <w:lang w:val="en-US"/>
        </w:rPr>
        <w:br/>
        <w:t>vesr-1# show ip nat proxy-arp</w:t>
      </w:r>
      <w:r w:rsidRPr="006606E5">
        <w:rPr>
          <w:lang w:val="en-US"/>
        </w:rPr>
        <w:br/>
        <w:t>vesr-1# show ip nat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r w:rsidRPr="00BE0925">
        <w:rPr>
          <w:b/>
          <w:bCs/>
          <w:lang w:val="en-US"/>
        </w:rPr>
        <w:t>gns</w:t>
      </w:r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C160B3">
        <w:rPr>
          <w:lang w:val="en-US"/>
        </w:rPr>
        <w:t>vesr</w:t>
      </w:r>
      <w:r w:rsidR="00C160B3" w:rsidRPr="00C160B3">
        <w:t>-1</w:t>
      </w:r>
      <w:r>
        <w:t xml:space="preserve">и маршрутизация на </w:t>
      </w:r>
      <w:r>
        <w:rPr>
          <w:lang w:val="en-US"/>
        </w:rPr>
        <w:t>vesr</w:t>
      </w:r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vesr-Odin с IP адресом 10.10.20.1. Следовательно, назначим IP  адрес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C160B3">
        <w:rPr>
          <w:lang w:val="en-US"/>
        </w:rPr>
        <w:t>vesr</w:t>
      </w:r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ip dhcp-server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dns-server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(config)#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service dhcp_service</w:t>
      </w:r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 object-group service dhcp_client</w:t>
      </w:r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C160B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160B3">
        <w:rPr>
          <w:b/>
          <w:bCs/>
          <w:lang w:val="en-US"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C160B3">
        <w:rPr>
          <w:b/>
          <w:bCs/>
          <w:lang w:val="en-US"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C160B3">
        <w:rPr>
          <w:b/>
          <w:bCs/>
          <w:lang w:val="en-US"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C160B3">
        <w:rPr>
          <w:b/>
          <w:bCs/>
          <w:lang w:val="en-US"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C160B3">
        <w:rPr>
          <w:b/>
          <w:bCs/>
          <w:lang w:val="en-US"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C160B3">
        <w:rPr>
          <w:b/>
          <w:bCs/>
          <w:lang w:val="en-US"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C160B3">
        <w:rPr>
          <w:b/>
          <w:bCs/>
          <w:lang w:val="en-US"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ip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protocol icmp</w:t>
      </w:r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ip dhcp-server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(config)# exit</w:t>
      </w:r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r w:rsidRPr="00E8789D">
        <w:rPr>
          <w:b/>
          <w:bCs/>
          <w:lang w:val="en-US"/>
        </w:rPr>
        <w:t>ip</w:t>
      </w:r>
      <w:r w:rsidRPr="00521F9E">
        <w:rPr>
          <w:b/>
          <w:bCs/>
          <w:lang w:val="en-US"/>
        </w:rPr>
        <w:t xml:space="preserve"> </w:t>
      </w:r>
      <w:r w:rsidRPr="00E8789D">
        <w:rPr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.  done</w:t>
      </w:r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C160B3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  <w:lang w:val="en-US"/>
        </w:rPr>
        <w:t>gns</w:t>
      </w:r>
      <w:r w:rsidRPr="00C160B3">
        <w:rPr>
          <w:b/>
          <w:bCs/>
        </w:rPr>
        <w:t>3@</w:t>
      </w:r>
      <w:r w:rsidRPr="008F5B90">
        <w:rPr>
          <w:b/>
          <w:bCs/>
          <w:lang w:val="en-US"/>
        </w:rPr>
        <w:t>box</w:t>
      </w:r>
      <w:r w:rsidRPr="00C160B3">
        <w:rPr>
          <w:b/>
          <w:bCs/>
        </w:rPr>
        <w:t xml:space="preserve">:~$ </w:t>
      </w:r>
      <w:r w:rsidRPr="008F5B90">
        <w:rPr>
          <w:b/>
          <w:bCs/>
          <w:lang w:val="en-US"/>
        </w:rPr>
        <w:t>ip</w:t>
      </w:r>
      <w:r w:rsidRPr="00C160B3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C160B3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C160B3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C160B3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b/>
          <w:bCs/>
          <w:bdr w:val="single" w:sz="18" w:space="0" w:color="EE0000"/>
          <w:lang w:val="en-US"/>
        </w:rPr>
        <w:t>inet 172.16.2.2</w:t>
      </w:r>
      <w:r w:rsidRPr="00521F9E">
        <w:rPr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Pr="008F5B90">
        <w:rPr>
          <w:b/>
          <w:bCs/>
        </w:rPr>
        <w:t>trusted</w:t>
      </w:r>
      <w:r w:rsidRPr="006B4249">
        <w:t xml:space="preserve"> в зону </w:t>
      </w:r>
      <w:r w:rsidRPr="008F5B90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(config)# nat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ip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action source-nat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/>
    <w:bookmarkStart w:id="25" w:name="_Toc20115982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624C92" w:rsidRDefault="00E97148" w:rsidP="009324B5">
      <w:pPr>
        <w:pStyle w:val="1"/>
      </w:pPr>
      <w:bookmarkStart w:id="28" w:name="_Toc201159822"/>
      <w:r w:rsidRPr="009324B5">
        <w:t>Глава 8. Настройка  GRE-over-IPSEC в маршрутизаторе vESR.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550A91B9" w:rsidR="00FE49FC" w:rsidRDefault="00FE49FC" w:rsidP="00FE49FC">
      <w:r>
        <w:t xml:space="preserve"> 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>Рис 7.1</w:t>
        </w:r>
      </w:hyperlink>
      <w:r>
        <w:t xml:space="preserve">. </w:t>
      </w:r>
      <w:r w:rsidRPr="00B91840">
        <w:t xml:space="preserve">Подготовить виртуальный маршрутизатор vESR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1083075C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63BCF8AB" w:rsidR="00B21A5B" w:rsidRPr="00B21A5B" w:rsidRDefault="00B21A5B" w:rsidP="00B21A5B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(Generic Routing Encapsulation) применяется для туннелирования сетевых пакетов</w:t>
      </w:r>
      <w:r w:rsidRPr="00F16443">
        <w:t>.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Прокидывание нестандартных протоколов</w:t>
      </w:r>
      <w:r w:rsidRPr="00F16443">
        <w:t>.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>.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77777777" w:rsidR="006B0D62" w:rsidRPr="006B0D62" w:rsidRDefault="006B0D62" w:rsidP="006B0D62">
      <w:r w:rsidRPr="006B0D62">
        <w:t>В vESR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>Для защиты GRE-туннеля в vESR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>. В профиле указываются алгоритм шифрования (например, AES 128 bit)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6B0D62">
        <w:rPr>
          <w:b/>
          <w:bCs/>
        </w:rPr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78BE98A6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 xml:space="preserve">1/24.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ip dhcp</w:t>
      </w:r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PC4&gt; ip dhcp</w:t>
      </w:r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icmp_seq=4 ttl=246 time=14.769 ms</w:t>
      </w:r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icmp_seq=1 ttl=50 time=15.720 ms</w:t>
      </w:r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icmp_seq=2 ttl=50 time=19.953 ms</w:t>
      </w:r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icmp_seq=3 ttl=50 time=19.831 ms</w:t>
      </w:r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icmp_seq=4 ttl=50 time=31.104 ms</w:t>
      </w:r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172.16.2.3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r w:rsidRPr="00352BE7">
        <w:rPr>
          <w:b/>
          <w:bCs/>
          <w:lang w:val="en-US"/>
        </w:rPr>
        <w:t>icmp</w:t>
      </w:r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gre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55F1F6CB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esr-1(config-gre)# remote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0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 xml:space="preserve">sr-1(config-gre)# ip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7C38C8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r>
        <w:rPr>
          <w:lang w:val="en-US"/>
        </w:rPr>
        <w:t>v</w:t>
      </w:r>
      <w:r w:rsidR="007C38C8" w:rsidRPr="007C38C8">
        <w:rPr>
          <w:lang w:val="en-US"/>
        </w:rPr>
        <w:t>esr</w:t>
      </w:r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052E8292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fldSimple w:instr=" STYLEREF 1 \s ">
        <w:r w:rsidR="00B21A5B">
          <w:rPr>
            <w:noProof/>
          </w:rPr>
          <w:t>8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commit</w:t>
      </w:r>
    </w:p>
    <w:p w14:paraId="7AB146C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2025-06-19T10:48:28+00:00 %LINK-W-DOWN: gre 10 changed state to down</w:t>
      </w:r>
    </w:p>
    <w:p w14:paraId="7DF62AF1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2025-06-19T10:48:28+00:00 %LINK-I-UP: gre 10 changed state to up</w:t>
      </w:r>
    </w:p>
    <w:p w14:paraId="67DA6525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2025-06-19T10:48:29+00:00 %CLI-I-CRIT: user admin from console  input: do commit</w:t>
      </w:r>
    </w:p>
    <w:p w14:paraId="52CAE068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confirm</w:t>
      </w:r>
    </w:p>
    <w:p w14:paraId="4C0FDADC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confirmed. Commit timer canceled.</w:t>
      </w:r>
    </w:p>
    <w:p w14:paraId="174C050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2025-06-19T10:48:32+00:00 %CLI-I-CRIT: user admin from console  input: do confirm</w:t>
      </w:r>
    </w:p>
    <w:p w14:paraId="1BBD8AD7" w14:textId="5A69FF50" w:rsidR="00EA4013" w:rsidRPr="00C3610A" w:rsidRDefault="00EA4013" w:rsidP="00C3610A">
      <w:pPr>
        <w:shd w:val="clear" w:color="auto" w:fill="D0CECE" w:themeFill="background2" w:themeFillShade="E6"/>
        <w:rPr>
          <w:b/>
          <w:bCs/>
        </w:rPr>
      </w:pPr>
      <w:r w:rsidRPr="00C3610A">
        <w:rPr>
          <w:b/>
          <w:bCs/>
          <w:lang w:val="en-US"/>
        </w:rPr>
        <w:t>vesr</w:t>
      </w:r>
      <w:r w:rsidRPr="00C3610A">
        <w:rPr>
          <w:b/>
          <w:bCs/>
        </w:rPr>
        <w:t>-1(</w:t>
      </w:r>
      <w:r w:rsidRPr="00C3610A">
        <w:rPr>
          <w:b/>
          <w:bCs/>
          <w:lang w:val="en-US"/>
        </w:rPr>
        <w:t>config</w:t>
      </w:r>
      <w:r w:rsidRPr="00C3610A">
        <w:rPr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r w:rsidR="00C160B3">
        <w:rPr>
          <w:lang w:val="en-US"/>
        </w:rPr>
        <w:t>vesr</w:t>
      </w:r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r>
        <w:rPr>
          <w:lang w:val="en-US"/>
        </w:rPr>
        <w:t>vesr-2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C3610A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C160B3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C160B3">
        <w:rPr>
          <w:lang w:val="en-US"/>
        </w:rPr>
        <w:t>(</w:t>
      </w:r>
      <w:r w:rsidR="00C3610A" w:rsidRPr="007C38C8">
        <w:rPr>
          <w:lang w:val="en-US"/>
        </w:rPr>
        <w:t>config</w:t>
      </w:r>
      <w:r w:rsidR="00C3610A" w:rsidRPr="00C160B3">
        <w:rPr>
          <w:lang w:val="en-US"/>
        </w:rPr>
        <w:t>-</w:t>
      </w:r>
      <w:r w:rsidR="00C3610A" w:rsidRPr="007C38C8">
        <w:rPr>
          <w:lang w:val="en-US"/>
        </w:rPr>
        <w:t>gre</w:t>
      </w:r>
      <w:r w:rsidR="00C3610A" w:rsidRPr="00C160B3">
        <w:rPr>
          <w:lang w:val="en-US"/>
        </w:rPr>
        <w:t xml:space="preserve">)# </w:t>
      </w:r>
      <w:r w:rsidR="00C3610A" w:rsidRPr="007C38C8">
        <w:rPr>
          <w:lang w:val="en-US"/>
        </w:rPr>
        <w:t>security</w:t>
      </w:r>
      <w:r w:rsidR="00C3610A" w:rsidRPr="00C160B3">
        <w:rPr>
          <w:lang w:val="en-US"/>
        </w:rPr>
        <w:t>-</w:t>
      </w:r>
      <w:r w:rsidR="00C3610A" w:rsidRPr="007C38C8">
        <w:rPr>
          <w:lang w:val="en-US"/>
        </w:rPr>
        <w:t>zone</w:t>
      </w:r>
      <w:r w:rsidR="00C3610A" w:rsidRPr="00C160B3">
        <w:rPr>
          <w:lang w:val="en-US"/>
        </w:rPr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C160B3">
        <w:rPr>
          <w:lang w:val="en-US"/>
        </w:rPr>
        <w:t xml:space="preserve"> </w:t>
      </w:r>
    </w:p>
    <w:p w14:paraId="0AA6FC6C" w14:textId="77777777" w:rsidR="00C3610A" w:rsidRPr="00C160B3" w:rsidRDefault="00C3610A" w:rsidP="00C3610A">
      <w:pPr>
        <w:rPr>
          <w:lang w:val="en-US"/>
        </w:rPr>
      </w:pPr>
    </w:p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8486A98" w:rsidR="00C3610A" w:rsidRPr="00624C92" w:rsidRDefault="00645227" w:rsidP="00C361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8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>vesr-1# sh ip int</w:t>
      </w:r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1.735/4.513/5.843/1.500 ms</w:t>
      </w:r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sh ip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3.188/4.423/7.256/1.462 ms</w:t>
      </w:r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vesr-1#  config</w:t>
      </w:r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 security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protocol udp</w:t>
      </w:r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r w:rsidRPr="00D34305">
        <w:rPr>
          <w:b/>
          <w:bCs/>
          <w:lang w:val="en-US"/>
        </w:rPr>
        <w:t>vesr</w:t>
      </w:r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match protocol udp</w:t>
      </w:r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>И добавляем еще несколько правил в работу файвола: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(config)#  security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protocol udp</w:t>
      </w:r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r w:rsidR="00D0361F" w:rsidRPr="00515DF2">
        <w:rPr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 sh tunnels configuration gre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r w:rsidRPr="00515DF2"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интерфесу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r w:rsidR="00C160B3">
        <w:rPr>
          <w:lang w:val="en-US"/>
        </w:rPr>
        <w:t>vesr</w:t>
      </w:r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nat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ip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r w:rsidRPr="00C5659A">
        <w:rPr>
          <w:b/>
          <w:bCs/>
        </w:rPr>
        <w:t>action source-nat pool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r w:rsidRPr="00C5659A">
        <w:t>action source-nat interface</w:t>
      </w:r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r w:rsidRPr="00C5659A">
        <w:t>action source-nat pool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>Исправляем на :</w:t>
      </w:r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r w:rsidRPr="000B5028">
        <w:rPr>
          <w:lang w:val="en-US"/>
        </w:rPr>
        <w:t>nat</w:t>
      </w:r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ip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09AA507F" w:rsidR="004575D0" w:rsidRPr="00CE5D7C" w:rsidRDefault="004575D0" w:rsidP="004575D0">
      <w:r>
        <w:t>Теперь все работает как надо.</w:t>
      </w:r>
      <w:r w:rsidR="00CE5D7C" w:rsidRPr="00CE5D7C">
        <w:t xml:space="preserve"> </w:t>
      </w:r>
      <w:r w:rsidR="00CE5D7C"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lang w:val="en-US"/>
        </w:rPr>
        <w:t>IPSEC</w:t>
      </w:r>
      <w:r w:rsidR="00CE5D7C" w:rsidRPr="00CE5D7C">
        <w:t>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156FD34F" w:rsidR="007B3AC2" w:rsidRPr="00C160B3" w:rsidRDefault="00C160B3" w:rsidP="00D0361F">
      <w:r>
        <w:rPr>
          <w:lang w:val="en-US"/>
        </w:rPr>
        <w:t>vesr</w:t>
      </w:r>
      <w:r w:rsidRPr="00C160B3">
        <w:t>-1</w:t>
      </w:r>
      <w:r w:rsidR="007B3AC2" w:rsidRPr="00C160B3">
        <w:t xml:space="preserve">| </w:t>
      </w:r>
      <w:r>
        <w:rPr>
          <w:lang w:val="en-US"/>
        </w:rPr>
        <w:t>vesr-2</w:t>
      </w:r>
    </w:p>
    <w:p w14:paraId="530245E7" w14:textId="77777777" w:rsidR="00C160B3" w:rsidRPr="00C160B3" w:rsidRDefault="00C160B3" w:rsidP="00D0361F"/>
    <w:p w14:paraId="63FB80A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proposal ike_prop1</w:t>
      </w:r>
    </w:p>
    <w:p w14:paraId="4283379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authentication algorithm md5</w:t>
      </w:r>
    </w:p>
    <w:p w14:paraId="3EF8B38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encryption algorithm aes128</w:t>
      </w:r>
    </w:p>
    <w:p w14:paraId="660B74A4" w14:textId="77777777" w:rsidR="007B3AC2" w:rsidRPr="007B3AC2" w:rsidRDefault="007B3AC2" w:rsidP="007B3AC2">
      <w:r w:rsidRPr="004575D0">
        <w:rPr>
          <w:lang w:val="en-US"/>
        </w:rPr>
        <w:t xml:space="preserve">  </w:t>
      </w:r>
      <w:r w:rsidRPr="007B3AC2">
        <w:t>dh-group 2</w:t>
      </w:r>
    </w:p>
    <w:p w14:paraId="60869F6D" w14:textId="77777777" w:rsidR="007B3AC2" w:rsidRDefault="007B3AC2" w:rsidP="007B3AC2">
      <w:pPr>
        <w:rPr>
          <w:lang w:val="en-US"/>
        </w:rPr>
      </w:pPr>
      <w:r w:rsidRPr="007B3AC2">
        <w:t>exit</w:t>
      </w:r>
    </w:p>
    <w:p w14:paraId="08629E1B" w14:textId="77777777" w:rsidR="00C160B3" w:rsidRPr="00C160B3" w:rsidRDefault="00C160B3" w:rsidP="007B3AC2">
      <w:pPr>
        <w:rPr>
          <w:lang w:val="en-US"/>
        </w:rPr>
      </w:pPr>
    </w:p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Default="00C160B3" w:rsidP="00D0361F">
      <w:pPr>
        <w:rPr>
          <w:lang w:val="en-US"/>
        </w:rPr>
      </w:pPr>
    </w:p>
    <w:p w14:paraId="1C1D1271" w14:textId="7DAE7EAB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policy ike_pol1</w:t>
      </w:r>
    </w:p>
    <w:p w14:paraId="712808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P@ssw0rd</w:t>
      </w:r>
    </w:p>
    <w:p w14:paraId="27DD8894" w14:textId="77777777" w:rsidR="007B3AC2" w:rsidRPr="004575D0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r w:rsidRPr="004575D0">
        <w:rPr>
          <w:lang w:val="en-US"/>
        </w:rPr>
        <w:t>proposal ike_prop1</w:t>
      </w:r>
    </w:p>
    <w:p w14:paraId="78CD70C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Default="007B3AC2" w:rsidP="00C160B3">
      <w:pPr>
        <w:rPr>
          <w:lang w:val="en-US"/>
        </w:rPr>
      </w:pPr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C160B3" w:rsidRDefault="00C160B3" w:rsidP="00D0361F">
      <w:pPr>
        <w:rPr>
          <w:lang w:val="en-US"/>
        </w:rPr>
      </w:pPr>
    </w:p>
    <w:p w14:paraId="0A923AFA" w14:textId="0944D3B8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gateway ike_gw1</w:t>
      </w:r>
    </w:p>
    <w:p w14:paraId="431F544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ike-policy ike_pol1</w:t>
      </w:r>
    </w:p>
    <w:p w14:paraId="23F1DFDF" w14:textId="737961F5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112635F2" w14:textId="7FB1CF9B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network </w:t>
      </w:r>
      <w:r w:rsidR="0081154B">
        <w:rPr>
          <w:lang w:val="en-US"/>
        </w:rPr>
        <w:t>10.10.10.2</w:t>
      </w:r>
      <w:r w:rsidRPr="004575D0">
        <w:rPr>
          <w:lang w:val="en-US"/>
        </w:rPr>
        <w:t xml:space="preserve">/32 protocol gre </w:t>
      </w:r>
    </w:p>
    <w:p w14:paraId="01F046C8" w14:textId="0599CEA8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79D80D2B" w14:textId="3A5D7D86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network </w:t>
      </w:r>
      <w:r w:rsidR="0081154B">
        <w:rPr>
          <w:lang w:val="en-US"/>
        </w:rPr>
        <w:t>10.10.20.2</w:t>
      </w:r>
      <w:r w:rsidRPr="004575D0">
        <w:rPr>
          <w:lang w:val="en-US"/>
        </w:rPr>
        <w:t xml:space="preserve">/32 protocol gre </w:t>
      </w:r>
    </w:p>
    <w:p w14:paraId="707E126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mode policy-based</w:t>
      </w:r>
    </w:p>
    <w:p w14:paraId="2F94B37D" w14:textId="77777777" w:rsidR="007B3AC2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7AFBE88C" w:rsidR="007B3AC2" w:rsidRDefault="00C160B3" w:rsidP="00D0361F">
      <w:pPr>
        <w:rPr>
          <w:lang w:val="en-US"/>
        </w:rPr>
      </w:pPr>
      <w:r>
        <w:rPr>
          <w:lang w:val="en-US"/>
        </w:rPr>
        <w:t>vesr-2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gateway ike_gw1</w:t>
      </w:r>
    </w:p>
    <w:p w14:paraId="1C01B11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ike-policy ike_pol1</w:t>
      </w:r>
    </w:p>
    <w:p w14:paraId="07F2DBEE" w14:textId="7201FEAE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0AEBEB84" w14:textId="4120614F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network </w:t>
      </w:r>
      <w:r w:rsidR="0081154B">
        <w:rPr>
          <w:lang w:val="en-US"/>
        </w:rPr>
        <w:t>10.10.20.2</w:t>
      </w:r>
      <w:r w:rsidRPr="004575D0">
        <w:rPr>
          <w:lang w:val="en-US"/>
        </w:rPr>
        <w:t xml:space="preserve">/32 protocol gre </w:t>
      </w:r>
    </w:p>
    <w:p w14:paraId="17B6E752" w14:textId="50C172DB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5ED4E963" w14:textId="0BD0BCD2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network </w:t>
      </w:r>
      <w:r w:rsidR="0081154B">
        <w:rPr>
          <w:lang w:val="en-US"/>
        </w:rPr>
        <w:t>10.10.10.2</w:t>
      </w:r>
      <w:r w:rsidRPr="004575D0">
        <w:rPr>
          <w:lang w:val="en-US"/>
        </w:rPr>
        <w:t xml:space="preserve">/32 protocol gre </w:t>
      </w:r>
    </w:p>
    <w:p w14:paraId="290A687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mode policy-based</w:t>
      </w:r>
    </w:p>
    <w:p w14:paraId="0F5552A1" w14:textId="77777777" w:rsidR="007B3AC2" w:rsidRPr="007B3AC2" w:rsidRDefault="007B3AC2" w:rsidP="007B3AC2">
      <w:r w:rsidRPr="007B3AC2">
        <w:t>exit</w:t>
      </w:r>
    </w:p>
    <w:p w14:paraId="7D21B0A8" w14:textId="77777777" w:rsidR="00C160B3" w:rsidRDefault="00C160B3" w:rsidP="00D0361F">
      <w:pPr>
        <w:rPr>
          <w:lang w:val="en-US"/>
        </w:rPr>
      </w:pPr>
    </w:p>
    <w:p w14:paraId="574F97F8" w14:textId="546F761A" w:rsidR="007B3AC2" w:rsidRPr="007B3AC2" w:rsidRDefault="007B3AC2" w:rsidP="00D0361F">
      <w:r w:rsidRPr="007B3AC2"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2385E8C0" w14:textId="24A08437" w:rsidR="007B3AC2" w:rsidRDefault="00C160B3" w:rsidP="00D0361F">
      <w:pPr>
        <w:rPr>
          <w:lang w:val="en-US"/>
        </w:rPr>
      </w:pPr>
      <w:r>
        <w:rPr>
          <w:lang w:val="en-US"/>
        </w:rPr>
        <w:t>vesr</w:t>
      </w:r>
      <w:r w:rsidRPr="00C160B3">
        <w:t>-1</w:t>
      </w:r>
      <w:r w:rsidR="007B3AC2" w:rsidRPr="00C160B3">
        <w:t xml:space="preserve">| </w:t>
      </w:r>
      <w:r>
        <w:rPr>
          <w:lang w:val="en-US"/>
        </w:rPr>
        <w:t>vesr-2</w:t>
      </w:r>
    </w:p>
    <w:p w14:paraId="0ADB5A32" w14:textId="77777777" w:rsidR="0081154B" w:rsidRPr="00C160B3" w:rsidRDefault="0081154B" w:rsidP="00D0361F"/>
    <w:p w14:paraId="7CE0393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proposal ipsec_prop1</w:t>
      </w:r>
    </w:p>
    <w:p w14:paraId="40FF58D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authentication algorithm md5</w:t>
      </w:r>
    </w:p>
    <w:p w14:paraId="1EFFAE3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encryption algorithm aes128</w:t>
      </w:r>
    </w:p>
    <w:p w14:paraId="51CBF8E1" w14:textId="77777777" w:rsidR="007B3AC2" w:rsidRPr="007B3AC2" w:rsidRDefault="007B3AC2" w:rsidP="007B3AC2">
      <w:r w:rsidRPr="004575D0">
        <w:rPr>
          <w:lang w:val="en-US"/>
        </w:rPr>
        <w:t xml:space="preserve">  </w:t>
      </w:r>
      <w:r w:rsidRPr="007B3AC2">
        <w:t>pfs dh-group 2</w:t>
      </w:r>
    </w:p>
    <w:p w14:paraId="1917BBB6" w14:textId="77777777" w:rsidR="007B3AC2" w:rsidRPr="007B3AC2" w:rsidRDefault="007B3AC2" w:rsidP="007B3AC2">
      <w:r w:rsidRPr="007B3AC2">
        <w:t>exit</w:t>
      </w:r>
    </w:p>
    <w:p w14:paraId="3B664051" w14:textId="77777777" w:rsidR="0081154B" w:rsidRDefault="0081154B" w:rsidP="00D0361F">
      <w:pPr>
        <w:rPr>
          <w:lang w:val="en-US"/>
        </w:rPr>
      </w:pPr>
    </w:p>
    <w:p w14:paraId="3E890524" w14:textId="175F911A" w:rsidR="007B3AC2" w:rsidRDefault="007B3AC2" w:rsidP="00D0361F">
      <w:pPr>
        <w:rPr>
          <w:lang w:val="en-US"/>
        </w:rPr>
      </w:pPr>
      <w:r w:rsidRPr="007B3AC2"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1154B" w:rsidRDefault="0081154B" w:rsidP="00D0361F">
      <w:pPr>
        <w:rPr>
          <w:lang w:val="en-US"/>
        </w:rPr>
      </w:pPr>
    </w:p>
    <w:p w14:paraId="29970F9E" w14:textId="504B8506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policy ipsec_pol1</w:t>
      </w:r>
    </w:p>
    <w:p w14:paraId="400FE26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proposal ipsec_prop1</w:t>
      </w:r>
    </w:p>
    <w:p w14:paraId="3C6C7D1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0701F55" w14:textId="77777777" w:rsidR="0081154B" w:rsidRDefault="0081154B" w:rsidP="00D0361F">
      <w:pPr>
        <w:rPr>
          <w:lang w:val="en-US"/>
        </w:rPr>
      </w:pPr>
    </w:p>
    <w:p w14:paraId="290739F0" w14:textId="6004297B" w:rsidR="007B3AC2" w:rsidRDefault="007B3AC2" w:rsidP="00D0361F">
      <w:pPr>
        <w:rPr>
          <w:lang w:val="en-US"/>
        </w:rPr>
      </w:pPr>
      <w:r w:rsidRPr="007B3AC2">
        <w:t>Создадим</w:t>
      </w:r>
      <w:r w:rsidRPr="004575D0">
        <w:rPr>
          <w:lang w:val="en-US"/>
        </w:rPr>
        <w:t xml:space="preserve"> IPsec VPN. </w:t>
      </w:r>
      <w:r w:rsidRPr="007B3AC2"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1154B" w:rsidRDefault="0081154B" w:rsidP="00D0361F">
      <w:pPr>
        <w:rPr>
          <w:lang w:val="en-US"/>
        </w:rPr>
      </w:pPr>
    </w:p>
    <w:p w14:paraId="15468594" w14:textId="02C08AB5" w:rsidR="007B3AC2" w:rsidRDefault="00C160B3" w:rsidP="00D0361F">
      <w:pPr>
        <w:rPr>
          <w:lang w:val="en-US"/>
        </w:rPr>
      </w:pPr>
      <w:r>
        <w:t>vesr-1</w:t>
      </w:r>
      <w:r w:rsidR="007B3AC2" w:rsidRPr="007B3AC2">
        <w:t xml:space="preserve">| </w:t>
      </w:r>
      <w:r>
        <w:t>vesr-2</w:t>
      </w:r>
    </w:p>
    <w:p w14:paraId="53F42E1B" w14:textId="77777777" w:rsidR="0081154B" w:rsidRDefault="0081154B" w:rsidP="007B3AC2">
      <w:pPr>
        <w:rPr>
          <w:lang w:val="en-US"/>
        </w:rPr>
      </w:pPr>
    </w:p>
    <w:p w14:paraId="27B97807" w14:textId="52D1C15F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vpn ipsec1</w:t>
      </w:r>
    </w:p>
    <w:p w14:paraId="113E708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establish-tunnel route</w:t>
      </w:r>
    </w:p>
    <w:p w14:paraId="236F7F3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gateway ike_gw1</w:t>
      </w:r>
    </w:p>
    <w:p w14:paraId="076F9C0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ipsec-policy ipsec_pol1</w:t>
      </w:r>
    </w:p>
    <w:p w14:paraId="5FC24E0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enable</w:t>
      </w:r>
    </w:p>
    <w:p w14:paraId="3C374771" w14:textId="77777777" w:rsidR="007B3AC2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755F5C30" w14:textId="77777777" w:rsidR="0081154B" w:rsidRDefault="0081154B" w:rsidP="007B3AC2">
      <w:pPr>
        <w:rPr>
          <w:lang w:val="en-US"/>
        </w:rPr>
      </w:pPr>
    </w:p>
    <w:p w14:paraId="6A17D8EA" w14:textId="77777777" w:rsidR="0081154B" w:rsidRPr="004575D0" w:rsidRDefault="0081154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2FE97428" w:rsidR="007B3AC2" w:rsidRPr="004575D0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security zone-pair </w:t>
      </w:r>
      <w:r w:rsidR="0081154B">
        <w:rPr>
          <w:lang w:val="en-US"/>
        </w:rPr>
        <w:t>UNTRUST</w:t>
      </w:r>
      <w:r w:rsidRPr="004575D0">
        <w:rPr>
          <w:lang w:val="en-US"/>
        </w:rPr>
        <w:t xml:space="preserve"> self</w:t>
      </w:r>
    </w:p>
    <w:p w14:paraId="5633BE49" w14:textId="3CAA52AE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rule </w:t>
      </w:r>
      <w:r w:rsidR="00881C37">
        <w:rPr>
          <w:lang w:val="en-US"/>
        </w:rPr>
        <w:t>4</w:t>
      </w:r>
    </w:p>
    <w:p w14:paraId="1A17E7B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description "ESP"</w:t>
      </w:r>
    </w:p>
    <w:p w14:paraId="222202BF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action permit</w:t>
      </w:r>
    </w:p>
    <w:p w14:paraId="0DD01F0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match protocol esp</w:t>
      </w:r>
    </w:p>
    <w:p w14:paraId="0441ECA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enable</w:t>
      </w:r>
    </w:p>
    <w:p w14:paraId="7020E8E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exit</w:t>
      </w:r>
    </w:p>
    <w:p w14:paraId="3994F4FD" w14:textId="4BDF13D4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rule </w:t>
      </w:r>
      <w:r w:rsidR="00881C37">
        <w:rPr>
          <w:lang w:val="en-US"/>
        </w:rPr>
        <w:t>5</w:t>
      </w:r>
    </w:p>
    <w:p w14:paraId="2287519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description "AH"</w:t>
      </w:r>
    </w:p>
    <w:p w14:paraId="3C5128B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action permit</w:t>
      </w:r>
    </w:p>
    <w:p w14:paraId="109352F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match protocol ah</w:t>
      </w:r>
    </w:p>
    <w:p w14:paraId="7EE3865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enable</w:t>
      </w:r>
    </w:p>
    <w:p w14:paraId="79A53D3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exit</w:t>
      </w:r>
    </w:p>
    <w:p w14:paraId="532AA58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261CDC39" w14:textId="342CF274" w:rsidR="007B3AC2" w:rsidRPr="004575D0" w:rsidRDefault="007B3AC2" w:rsidP="007B3AC2">
      <w:pPr>
        <w:rPr>
          <w:lang w:val="en-US"/>
        </w:rPr>
      </w:pPr>
    </w:p>
    <w:p w14:paraId="3C3948A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do commit</w:t>
      </w:r>
    </w:p>
    <w:p w14:paraId="7CA60A1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do confirm</w:t>
      </w:r>
    </w:p>
    <w:p w14:paraId="3AAA300E" w14:textId="77777777" w:rsidR="00767834" w:rsidRPr="004575D0" w:rsidRDefault="00767834" w:rsidP="007B3AC2">
      <w:pPr>
        <w:rPr>
          <w:lang w:val="en-US"/>
        </w:rPr>
      </w:pPr>
    </w:p>
    <w:p w14:paraId="08DEB848" w14:textId="77777777" w:rsidR="007B3AC2" w:rsidRPr="004575D0" w:rsidRDefault="007B3AC2" w:rsidP="00767834">
      <w:pPr>
        <w:rPr>
          <w:lang w:val="en-US"/>
        </w:rPr>
      </w:pPr>
      <w:r w:rsidRPr="007B3AC2">
        <w:t>Проверяем</w:t>
      </w:r>
      <w:r w:rsidRPr="004575D0">
        <w:rPr>
          <w:lang w:val="en-US"/>
        </w:rPr>
        <w:t>:</w:t>
      </w:r>
    </w:p>
    <w:p w14:paraId="6350490B" w14:textId="2E1AE5F1" w:rsidR="007B3AC2" w:rsidRPr="007B3AC2" w:rsidRDefault="007B3AC2" w:rsidP="007B3AC2">
      <w:r w:rsidRPr="007B3AC2">
        <w:rPr>
          <w:noProof/>
        </w:rPr>
        <w:drawing>
          <wp:inline distT="0" distB="0" distL="0" distR="0" wp14:anchorId="66593477" wp14:editId="52FC24C1">
            <wp:extent cx="5029200" cy="3333750"/>
            <wp:effectExtent l="0" t="0" r="0" b="0"/>
            <wp:docPr id="156368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3D321F92" w:rsidR="007B3AC2" w:rsidRPr="007B3AC2" w:rsidRDefault="007B3AC2" w:rsidP="007B3AC2">
      <w:r w:rsidRPr="007B3AC2">
        <w:rPr>
          <w:noProof/>
        </w:rPr>
        <w:drawing>
          <wp:inline distT="0" distB="0" distL="0" distR="0" wp14:anchorId="073E9F83" wp14:editId="359556DD">
            <wp:extent cx="4883150" cy="3333750"/>
            <wp:effectExtent l="0" t="0" r="0" b="0"/>
            <wp:docPr id="210751850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D5B4" w14:textId="592AAB88" w:rsidR="007B3AC2" w:rsidRPr="0081154B" w:rsidRDefault="007B3AC2" w:rsidP="007B3AC2">
      <w:pPr>
        <w:rPr>
          <w:lang w:val="en-US"/>
        </w:rPr>
      </w:pPr>
    </w:p>
    <w:p w14:paraId="63110FF6" w14:textId="3D4B19A5" w:rsidR="007B3AC2" w:rsidRPr="007B3AC2" w:rsidRDefault="007B3AC2" w:rsidP="007B3AC2">
      <w:r w:rsidRPr="007B3AC2">
        <w:rPr>
          <w:noProof/>
        </w:rPr>
        <w:drawing>
          <wp:inline distT="0" distB="0" distL="0" distR="0" wp14:anchorId="087A15BF" wp14:editId="3C30F59B">
            <wp:extent cx="5731510" cy="731520"/>
            <wp:effectExtent l="0" t="0" r="2540" b="0"/>
            <wp:docPr id="6726740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4BB4" w14:textId="67BA0CB2" w:rsidR="007B3AC2" w:rsidRPr="0081154B" w:rsidRDefault="007B3AC2" w:rsidP="007B3AC2">
      <w:pPr>
        <w:rPr>
          <w:lang w:val="en-US"/>
        </w:rPr>
      </w:pPr>
    </w:p>
    <w:p w14:paraId="73CAEB1D" w14:textId="415BE34C" w:rsidR="007B3AC2" w:rsidRPr="007B3AC2" w:rsidRDefault="007B3AC2" w:rsidP="007B3AC2">
      <w:r w:rsidRPr="007B3AC2">
        <w:rPr>
          <w:noProof/>
        </w:rPr>
        <w:drawing>
          <wp:inline distT="0" distB="0" distL="0" distR="0" wp14:anchorId="4EA0F9DB" wp14:editId="4F63C3D0">
            <wp:extent cx="5731510" cy="886460"/>
            <wp:effectExtent l="0" t="0" r="2540" b="8890"/>
            <wp:docPr id="187744206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38BC" w14:textId="77777777" w:rsidR="0081154B" w:rsidRDefault="0081154B" w:rsidP="0081154B">
      <w:pPr>
        <w:ind w:left="720" w:firstLine="0"/>
        <w:rPr>
          <w:b/>
          <w:bCs/>
          <w:lang w:val="en-US"/>
        </w:rPr>
      </w:pPr>
    </w:p>
    <w:p w14:paraId="122C8146" w14:textId="56FC8229" w:rsidR="007B3AC2" w:rsidRPr="007B3AC2" w:rsidRDefault="007B3AC2" w:rsidP="0081154B">
      <w:pPr>
        <w:ind w:left="720" w:firstLine="0"/>
      </w:pPr>
      <w:r w:rsidRPr="007B3AC2">
        <w:rPr>
          <w:b/>
          <w:bCs/>
        </w:rPr>
        <w:t>traceroute</w:t>
      </w:r>
      <w:r w:rsidRPr="007B3AC2">
        <w:t xml:space="preserve"> - работает только после разрешения в firewall</w:t>
      </w:r>
    </w:p>
    <w:p w14:paraId="506824E8" w14:textId="77777777" w:rsidR="007B3AC2" w:rsidRPr="0081154B" w:rsidRDefault="007B3AC2" w:rsidP="007B3AC2">
      <w:pPr>
        <w:numPr>
          <w:ilvl w:val="1"/>
          <w:numId w:val="64"/>
        </w:numPr>
      </w:pPr>
      <w:r w:rsidRPr="007B3AC2">
        <w:t>можно посмотреть в ниже в полной конфигурации устройств;</w:t>
      </w:r>
    </w:p>
    <w:p w14:paraId="3F98763B" w14:textId="77777777" w:rsidR="0081154B" w:rsidRPr="007B3AC2" w:rsidRDefault="0081154B" w:rsidP="007B3AC2">
      <w:pPr>
        <w:numPr>
          <w:ilvl w:val="1"/>
          <w:numId w:val="64"/>
        </w:numPr>
      </w:pPr>
    </w:p>
    <w:p w14:paraId="465CC740" w14:textId="5CE66151" w:rsidR="007B3AC2" w:rsidRPr="007B3AC2" w:rsidRDefault="007B3AC2" w:rsidP="007B3AC2">
      <w:r w:rsidRPr="007B3AC2">
        <w:rPr>
          <w:noProof/>
        </w:rPr>
        <w:drawing>
          <wp:inline distT="0" distB="0" distL="0" distR="0" wp14:anchorId="109E2C9D" wp14:editId="0E187FAA">
            <wp:extent cx="5727700" cy="889000"/>
            <wp:effectExtent l="0" t="0" r="6350" b="6350"/>
            <wp:docPr id="206649885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BC76" w14:textId="7E0631D6" w:rsidR="007B3AC2" w:rsidRPr="0081154B" w:rsidRDefault="007B3AC2" w:rsidP="007B3AC2">
      <w:pPr>
        <w:rPr>
          <w:lang w:val="en-US"/>
        </w:rPr>
      </w:pPr>
    </w:p>
    <w:p w14:paraId="7DCEEF61" w14:textId="2A3E6214" w:rsidR="007B3AC2" w:rsidRPr="007B3AC2" w:rsidRDefault="007B3AC2" w:rsidP="007B3AC2">
      <w:r w:rsidRPr="007B3AC2">
        <w:rPr>
          <w:noProof/>
        </w:rPr>
        <w:drawing>
          <wp:inline distT="0" distB="0" distL="0" distR="0" wp14:anchorId="1F2245A6" wp14:editId="77985694">
            <wp:extent cx="5657850" cy="914400"/>
            <wp:effectExtent l="0" t="0" r="0" b="0"/>
            <wp:docPr id="16349654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777" w14:textId="1CC44D5F" w:rsidR="007B3AC2" w:rsidRPr="0081154B" w:rsidRDefault="007B3AC2" w:rsidP="007B3AC2">
      <w:pPr>
        <w:rPr>
          <w:lang w:val="en-US"/>
        </w:rPr>
      </w:pPr>
    </w:p>
    <w:bookmarkEnd w:id="27"/>
    <w:p w14:paraId="252EC801" w14:textId="77777777" w:rsidR="0081154B" w:rsidRDefault="0081154B" w:rsidP="00D0361F">
      <w:pPr>
        <w:rPr>
          <w:lang w:val="en-US"/>
        </w:rPr>
      </w:pPr>
    </w:p>
    <w:p w14:paraId="663C5102" w14:textId="3B5E2143" w:rsidR="007B3AC2" w:rsidRPr="007B3AC2" w:rsidRDefault="007B3AC2" w:rsidP="00D0361F">
      <w:r w:rsidRPr="007B3AC2">
        <w:t>Конфигурация устройств получилась следующая:</w:t>
      </w:r>
    </w:p>
    <w:p w14:paraId="32FC9D1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Copy</w:t>
      </w:r>
    </w:p>
    <w:p w14:paraId="202302E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vESR-1# show running-config</w:t>
      </w:r>
    </w:p>
    <w:p w14:paraId="7A33FED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hostname vESR-1</w:t>
      </w:r>
    </w:p>
    <w:p w14:paraId="37C42F2F" w14:textId="77777777" w:rsidR="007B3AC2" w:rsidRPr="004575D0" w:rsidRDefault="007B3AC2" w:rsidP="007B3AC2">
      <w:pPr>
        <w:rPr>
          <w:lang w:val="en-US"/>
        </w:rPr>
      </w:pPr>
    </w:p>
    <w:p w14:paraId="7C52F70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object-group service TRACEROUTE</w:t>
      </w:r>
    </w:p>
    <w:p w14:paraId="15DB1F3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port-range 33434-33534</w:t>
      </w:r>
    </w:p>
    <w:p w14:paraId="1249FF1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3BCAE07B" w14:textId="77777777" w:rsidR="007B3AC2" w:rsidRPr="004575D0" w:rsidRDefault="007B3AC2" w:rsidP="007B3AC2">
      <w:pPr>
        <w:rPr>
          <w:lang w:val="en-US"/>
        </w:rPr>
      </w:pPr>
    </w:p>
    <w:p w14:paraId="7112961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max-files 3</w:t>
      </w:r>
    </w:p>
    <w:p w14:paraId="7114CE2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file-size 512</w:t>
      </w:r>
    </w:p>
    <w:p w14:paraId="46360AF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file tmpsys:syslog/default</w:t>
      </w:r>
    </w:p>
    <w:p w14:paraId="2250246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severity info</w:t>
      </w:r>
    </w:p>
    <w:p w14:paraId="7791B93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2C7A7FF8" w14:textId="77777777" w:rsidR="007B3AC2" w:rsidRPr="004575D0" w:rsidRDefault="007B3AC2" w:rsidP="007B3AC2">
      <w:pPr>
        <w:rPr>
          <w:lang w:val="en-US"/>
        </w:rPr>
      </w:pPr>
    </w:p>
    <w:p w14:paraId="728C079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username admin</w:t>
      </w:r>
    </w:p>
    <w:p w14:paraId="010CE68F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password encrypted $6$dj.XyarQiVIGQZTj$ORoo2xbdgJ.fdtFAZsxfjHdqZsGbTUf2GGRTkMUlaH0gs0C2uwJAmkK3KqMxuIO/8W0XWeSoqFomHhsHC7x0w0</w:t>
      </w:r>
    </w:p>
    <w:p w14:paraId="66F5AB3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9B6C182" w14:textId="77777777" w:rsidR="007B3AC2" w:rsidRPr="007B3AC2" w:rsidRDefault="007B3AC2" w:rsidP="007B3AC2">
      <w:pPr>
        <w:rPr>
          <w:lang w:val="en-US"/>
        </w:rPr>
      </w:pPr>
    </w:p>
    <w:p w14:paraId="732AA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45E411BD" w14:textId="77777777" w:rsidR="007B3AC2" w:rsidRPr="007B3AC2" w:rsidRDefault="007B3AC2" w:rsidP="007B3AC2">
      <w:pPr>
        <w:rPr>
          <w:lang w:val="en-US"/>
        </w:rPr>
      </w:pPr>
    </w:p>
    <w:p w14:paraId="59894E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LAN-1</w:t>
      </w:r>
    </w:p>
    <w:p w14:paraId="038668D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67072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32F85C4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CF9001B" w14:textId="77777777" w:rsidR="007B3AC2" w:rsidRPr="007B3AC2" w:rsidRDefault="007B3AC2" w:rsidP="007B3AC2">
      <w:pPr>
        <w:rPr>
          <w:lang w:val="en-US"/>
        </w:rPr>
      </w:pPr>
    </w:p>
    <w:p w14:paraId="778616B9" w14:textId="77777777" w:rsidR="007B3AC2" w:rsidRPr="007B3AC2" w:rsidRDefault="007B3AC2" w:rsidP="007B3AC2">
      <w:pPr>
        <w:rPr>
          <w:lang w:val="en-US"/>
        </w:rPr>
      </w:pPr>
    </w:p>
    <w:p w14:paraId="6E22AE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438A186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23D750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6338A15" w14:textId="3016370E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</w:t>
      </w:r>
      <w:r w:rsidR="0081154B">
        <w:rPr>
          <w:lang w:val="en-US"/>
        </w:rPr>
        <w:t>10.10.10.2</w:t>
      </w:r>
      <w:r w:rsidRPr="007B3AC2">
        <w:rPr>
          <w:lang w:val="en-US"/>
        </w:rPr>
        <w:t>/30</w:t>
      </w:r>
    </w:p>
    <w:p w14:paraId="524510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E8CA8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351649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"LAN-1"</w:t>
      </w:r>
    </w:p>
    <w:p w14:paraId="3304944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LAN-1</w:t>
      </w:r>
    </w:p>
    <w:p w14:paraId="51BA6A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192.168.10.1/24</w:t>
      </w:r>
    </w:p>
    <w:p w14:paraId="779FF4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E7829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2DA9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47067B4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EB3A0F7" w14:textId="56D32313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2C330597" w14:textId="071FEEDA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3C6A2DE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172.16.1.1/30</w:t>
      </w:r>
    </w:p>
    <w:p w14:paraId="506EB0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4181C5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A751561" w14:textId="77777777" w:rsidR="007B3AC2" w:rsidRPr="007B3AC2" w:rsidRDefault="007B3AC2" w:rsidP="007B3AC2">
      <w:pPr>
        <w:rPr>
          <w:lang w:val="en-US"/>
        </w:rPr>
      </w:pPr>
    </w:p>
    <w:p w14:paraId="68C1E4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715ABC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0EC4F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44A579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B3A2B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21AB7F4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B3E3C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A7C5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1844120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674B0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93835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4722BAE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6849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E6945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01D61E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0E51A5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D37CC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109D39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7AA8C8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830EC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47F4E59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1918C0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5AD18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3C9AD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DE4F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D9B2E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55197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self</w:t>
      </w:r>
    </w:p>
    <w:p w14:paraId="4626D8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5B465A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500F8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13CE52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82F119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0C25E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BBE32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AA5D0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WAN</w:t>
      </w:r>
    </w:p>
    <w:p w14:paraId="762A1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864FC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538DE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1CCE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3C6E35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B1257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9C32A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F4B44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59CBE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934D4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ABC33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210B4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83DF1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0B6A5CB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A7496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LAN-1</w:t>
      </w:r>
    </w:p>
    <w:p w14:paraId="35C07B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345008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7D5810D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368A6F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7E85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78548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F3F09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7067A6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366DE2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2C6690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5B53BA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44BD54F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E70B0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42DA1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5971CFA" w14:textId="77777777" w:rsidR="007B3AC2" w:rsidRPr="007B3AC2" w:rsidRDefault="007B3AC2" w:rsidP="007B3AC2">
      <w:pPr>
        <w:rPr>
          <w:lang w:val="en-US"/>
        </w:rPr>
      </w:pPr>
    </w:p>
    <w:p w14:paraId="213F94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1F21E8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2E4A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4967C25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2C986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D97270C" w14:textId="77777777" w:rsidR="007B3AC2" w:rsidRPr="007B3AC2" w:rsidRDefault="007B3AC2" w:rsidP="007B3AC2">
      <w:pPr>
        <w:rPr>
          <w:lang w:val="en-US"/>
        </w:rPr>
      </w:pPr>
    </w:p>
    <w:p w14:paraId="5AC1DE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5A944B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062070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258F3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282BA70" w14:textId="77777777" w:rsidR="007B3AC2" w:rsidRPr="007B3AC2" w:rsidRDefault="007B3AC2" w:rsidP="007B3AC2">
      <w:pPr>
        <w:rPr>
          <w:lang w:val="en-US"/>
        </w:rPr>
      </w:pPr>
    </w:p>
    <w:p w14:paraId="6C37035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1589458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4E3E34AC" w14:textId="6D0ED964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43778D64" w14:textId="19D61D0D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</w:t>
      </w:r>
      <w:r w:rsidR="0081154B">
        <w:rPr>
          <w:lang w:val="en-US"/>
        </w:rPr>
        <w:t>10.10.10.2</w:t>
      </w:r>
      <w:r w:rsidRPr="007B3AC2">
        <w:rPr>
          <w:lang w:val="en-US"/>
        </w:rPr>
        <w:t xml:space="preserve">/32 protocol gre </w:t>
      </w:r>
    </w:p>
    <w:p w14:paraId="5C78062D" w14:textId="71BCCEE8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0391C5D1" w14:textId="73673580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</w:t>
      </w:r>
      <w:r w:rsidR="0081154B">
        <w:rPr>
          <w:lang w:val="en-US"/>
        </w:rPr>
        <w:t>10.10.20.2</w:t>
      </w:r>
      <w:r w:rsidRPr="007B3AC2">
        <w:rPr>
          <w:lang w:val="en-US"/>
        </w:rPr>
        <w:t xml:space="preserve">/32 protocol gre </w:t>
      </w:r>
    </w:p>
    <w:p w14:paraId="0A5E91C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690A871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3EE0986" w14:textId="77777777" w:rsidR="007B3AC2" w:rsidRPr="007B3AC2" w:rsidRDefault="007B3AC2" w:rsidP="007B3AC2">
      <w:pPr>
        <w:rPr>
          <w:lang w:val="en-US"/>
        </w:rPr>
      </w:pPr>
    </w:p>
    <w:p w14:paraId="6DF037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337C60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459EA2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71C2BE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5716D58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09EC04" w14:textId="77777777" w:rsidR="007B3AC2" w:rsidRPr="007B3AC2" w:rsidRDefault="007B3AC2" w:rsidP="007B3AC2">
      <w:pPr>
        <w:rPr>
          <w:lang w:val="en-US"/>
        </w:rPr>
      </w:pPr>
    </w:p>
    <w:p w14:paraId="71B01E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0C97DE8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393FA40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983631F" w14:textId="77777777" w:rsidR="007B3AC2" w:rsidRPr="007B3AC2" w:rsidRDefault="007B3AC2" w:rsidP="007B3AC2">
      <w:pPr>
        <w:rPr>
          <w:lang w:val="en-US"/>
        </w:rPr>
      </w:pPr>
    </w:p>
    <w:p w14:paraId="207E954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33315F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08228B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305A2E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0EB52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57031C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D5BF10A" w14:textId="77777777" w:rsidR="007B3AC2" w:rsidRPr="007B3AC2" w:rsidRDefault="007B3AC2" w:rsidP="007B3AC2">
      <w:pPr>
        <w:rPr>
          <w:lang w:val="en-US"/>
        </w:rPr>
      </w:pPr>
    </w:p>
    <w:p w14:paraId="3B3AE38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5D3866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1.1.1.1</w:t>
      </w:r>
    </w:p>
    <w:p w14:paraId="57C7B52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192.168.20.0/24 172.16.1.2</w:t>
      </w:r>
    </w:p>
    <w:p w14:paraId="237D0C0F" w14:textId="77777777" w:rsidR="007B3AC2" w:rsidRPr="007B3AC2" w:rsidRDefault="007B3AC2" w:rsidP="007B3AC2">
      <w:pPr>
        <w:rPr>
          <w:lang w:val="en-US"/>
        </w:rPr>
      </w:pPr>
    </w:p>
    <w:p w14:paraId="0F4457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4BCDFDAC" w14:textId="77777777" w:rsidR="007B3AC2" w:rsidRPr="007B3AC2" w:rsidRDefault="007B3AC2" w:rsidP="007B3AC2">
      <w:pPr>
        <w:rPr>
          <w:lang w:val="en-US"/>
        </w:rPr>
      </w:pPr>
    </w:p>
    <w:p w14:paraId="38899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1101145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7175CC67" w14:textId="77777777" w:rsidR="007B3AC2" w:rsidRPr="007B3AC2" w:rsidRDefault="007B3AC2" w:rsidP="007B3AC2">
      <w:pPr>
        <w:rPr>
          <w:lang w:val="en-US"/>
        </w:rPr>
      </w:pPr>
    </w:p>
    <w:p w14:paraId="4F2F8F3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6E961E4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0154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D1A1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Copy</w:t>
      </w:r>
    </w:p>
    <w:p w14:paraId="542CB629" w14:textId="111999EE" w:rsidR="007B3AC2" w:rsidRPr="007B3AC2" w:rsidRDefault="00C160B3" w:rsidP="007B3AC2">
      <w:pPr>
        <w:rPr>
          <w:lang w:val="en-US"/>
        </w:rPr>
      </w:pPr>
      <w:r>
        <w:rPr>
          <w:lang w:val="en-US"/>
        </w:rPr>
        <w:t>vesr-2</w:t>
      </w:r>
      <w:r w:rsidR="007B3AC2" w:rsidRPr="007B3AC2">
        <w:rPr>
          <w:lang w:val="en-US"/>
        </w:rPr>
        <w:t># show running-config</w:t>
      </w:r>
    </w:p>
    <w:p w14:paraId="525531DD" w14:textId="2411ADB0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hostname </w:t>
      </w:r>
      <w:r w:rsidR="00C160B3">
        <w:rPr>
          <w:lang w:val="en-US"/>
        </w:rPr>
        <w:t>vesr-2</w:t>
      </w:r>
    </w:p>
    <w:p w14:paraId="2966C580" w14:textId="77777777" w:rsidR="007B3AC2" w:rsidRPr="007B3AC2" w:rsidRDefault="007B3AC2" w:rsidP="007B3AC2">
      <w:pPr>
        <w:rPr>
          <w:lang w:val="en-US"/>
        </w:rPr>
      </w:pPr>
    </w:p>
    <w:p w14:paraId="66B38D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object-group service TRACEROUTE</w:t>
      </w:r>
    </w:p>
    <w:p w14:paraId="114E047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port-range 33434-33534</w:t>
      </w:r>
    </w:p>
    <w:p w14:paraId="790DA6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AF52AC" w14:textId="77777777" w:rsidR="007B3AC2" w:rsidRPr="007B3AC2" w:rsidRDefault="007B3AC2" w:rsidP="007B3AC2">
      <w:pPr>
        <w:rPr>
          <w:lang w:val="en-US"/>
        </w:rPr>
      </w:pPr>
    </w:p>
    <w:p w14:paraId="3003422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max-files 3</w:t>
      </w:r>
    </w:p>
    <w:p w14:paraId="080E09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file-size 512</w:t>
      </w:r>
    </w:p>
    <w:p w14:paraId="1D8199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 tmpsys:syslog/default</w:t>
      </w:r>
    </w:p>
    <w:p w14:paraId="0FF03A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severity info</w:t>
      </w:r>
    </w:p>
    <w:p w14:paraId="0E0293A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3E841FF" w14:textId="77777777" w:rsidR="007B3AC2" w:rsidRPr="007B3AC2" w:rsidRDefault="007B3AC2" w:rsidP="007B3AC2">
      <w:pPr>
        <w:rPr>
          <w:lang w:val="en-US"/>
        </w:rPr>
      </w:pPr>
    </w:p>
    <w:p w14:paraId="503887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username admin</w:t>
      </w:r>
    </w:p>
    <w:p w14:paraId="23B574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password encrypted $6$TooL1RbBaae5sGDJ$U4kF5wt2gOwbaV4Uw6bCoo3MH/uyRsf2H6vvs3LRyH4F146eddJJ2YVlFQlOyxot.xq2GJz72uzSAhj6smtb01</w:t>
      </w:r>
    </w:p>
    <w:p w14:paraId="034086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876862" w14:textId="77777777" w:rsidR="007B3AC2" w:rsidRPr="007B3AC2" w:rsidRDefault="007B3AC2" w:rsidP="007B3AC2">
      <w:pPr>
        <w:rPr>
          <w:lang w:val="en-US"/>
        </w:rPr>
      </w:pPr>
    </w:p>
    <w:p w14:paraId="2EBC54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0A05FF4C" w14:textId="77777777" w:rsidR="007B3AC2" w:rsidRPr="007B3AC2" w:rsidRDefault="007B3AC2" w:rsidP="007B3AC2">
      <w:pPr>
        <w:rPr>
          <w:lang w:val="en-US"/>
        </w:rPr>
      </w:pPr>
    </w:p>
    <w:p w14:paraId="231FC34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LAN-2</w:t>
      </w:r>
    </w:p>
    <w:p w14:paraId="14943F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65EC6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4CF996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E218F0C" w14:textId="77777777" w:rsidR="007B3AC2" w:rsidRPr="007B3AC2" w:rsidRDefault="007B3AC2" w:rsidP="007B3AC2">
      <w:pPr>
        <w:rPr>
          <w:lang w:val="en-US"/>
        </w:rPr>
      </w:pPr>
    </w:p>
    <w:p w14:paraId="087988DE" w14:textId="77777777" w:rsidR="007B3AC2" w:rsidRPr="007B3AC2" w:rsidRDefault="007B3AC2" w:rsidP="007B3AC2">
      <w:pPr>
        <w:rPr>
          <w:lang w:val="en-US"/>
        </w:rPr>
      </w:pPr>
    </w:p>
    <w:p w14:paraId="3984676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277F50C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5A49C5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B267FE4" w14:textId="15F2DCD9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</w:t>
      </w:r>
      <w:r w:rsidR="0081154B">
        <w:rPr>
          <w:lang w:val="en-US"/>
        </w:rPr>
        <w:t>10.10.20.2</w:t>
      </w:r>
      <w:r w:rsidRPr="007B3AC2">
        <w:rPr>
          <w:lang w:val="en-US"/>
        </w:rPr>
        <w:t>/30</w:t>
      </w:r>
    </w:p>
    <w:p w14:paraId="6F0543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7FFCC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6B573A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"LAN-2"</w:t>
      </w:r>
    </w:p>
    <w:p w14:paraId="0C69557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LAN-2</w:t>
      </w:r>
    </w:p>
    <w:p w14:paraId="3FFFB4F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192.168.20.1/24</w:t>
      </w:r>
    </w:p>
    <w:p w14:paraId="4FCECE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BCF7C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1F00B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20E5407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5E65B50" w14:textId="5D7D9608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4149D63E" w14:textId="1EFA61E3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48ACDB9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172.16.1.2/30</w:t>
      </w:r>
    </w:p>
    <w:p w14:paraId="2A72271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7852B6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8391D2C" w14:textId="77777777" w:rsidR="007B3AC2" w:rsidRPr="007B3AC2" w:rsidRDefault="007B3AC2" w:rsidP="007B3AC2">
      <w:pPr>
        <w:rPr>
          <w:lang w:val="en-US"/>
        </w:rPr>
      </w:pPr>
    </w:p>
    <w:p w14:paraId="6220D0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1FEE0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0A32F9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08F47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3B17D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B35B7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56BE9FE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A08A4E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68AAF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217A3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FF65BD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092EC3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1FF34B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696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2CCDE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719F4B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70E0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3FDD6A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C4A9C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554F8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67CA73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5CC7F2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DB6CEA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692413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81F0FC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AADE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C31F7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self</w:t>
      </w:r>
    </w:p>
    <w:p w14:paraId="73F9AE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C962E5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87D8E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3C9557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DDFF4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3A321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447C4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04FD5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WAN</w:t>
      </w:r>
    </w:p>
    <w:p w14:paraId="31C99D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1E9E6A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E66F8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F5532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5291A8A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90067A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F959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92C05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78D7FE3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14118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4331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71D2230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597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62AFD2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A3F5E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LAN-2</w:t>
      </w:r>
    </w:p>
    <w:p w14:paraId="6C247B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EA18FD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271754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0E3A4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4DDE92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EA646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7BEFA4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339681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2FF497E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5751E3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13EF0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5CC5C65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A56FF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6A403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D369D98" w14:textId="77777777" w:rsidR="007B3AC2" w:rsidRPr="007B3AC2" w:rsidRDefault="007B3AC2" w:rsidP="007B3AC2">
      <w:pPr>
        <w:rPr>
          <w:lang w:val="en-US"/>
        </w:rPr>
      </w:pPr>
    </w:p>
    <w:p w14:paraId="7348A08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4443C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6B19D9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16F85C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50EEC01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24D47B7" w14:textId="77777777" w:rsidR="007B3AC2" w:rsidRPr="007B3AC2" w:rsidRDefault="007B3AC2" w:rsidP="007B3AC2">
      <w:pPr>
        <w:rPr>
          <w:lang w:val="en-US"/>
        </w:rPr>
      </w:pPr>
    </w:p>
    <w:p w14:paraId="19C52B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3C18DB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20B4AE4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4E8F724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01ED684" w14:textId="77777777" w:rsidR="007B3AC2" w:rsidRPr="007B3AC2" w:rsidRDefault="007B3AC2" w:rsidP="007B3AC2">
      <w:pPr>
        <w:rPr>
          <w:lang w:val="en-US"/>
        </w:rPr>
      </w:pPr>
    </w:p>
    <w:p w14:paraId="6A187AE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483051A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00BA3E8E" w14:textId="128F0315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03FE85DC" w14:textId="2F4F648F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</w:t>
      </w:r>
      <w:r w:rsidR="0081154B">
        <w:rPr>
          <w:lang w:val="en-US"/>
        </w:rPr>
        <w:t>10.10.20.2</w:t>
      </w:r>
      <w:r w:rsidRPr="007B3AC2">
        <w:rPr>
          <w:lang w:val="en-US"/>
        </w:rPr>
        <w:t xml:space="preserve">/32 protocol gre </w:t>
      </w:r>
    </w:p>
    <w:p w14:paraId="56620C35" w14:textId="776F3D3C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0A7B36F0" w14:textId="1D8B8EDB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</w:t>
      </w:r>
      <w:r w:rsidR="0081154B">
        <w:rPr>
          <w:lang w:val="en-US"/>
        </w:rPr>
        <w:t>10.10.10.2</w:t>
      </w:r>
      <w:r w:rsidRPr="007B3AC2">
        <w:rPr>
          <w:lang w:val="en-US"/>
        </w:rPr>
        <w:t xml:space="preserve">/32 protocol gre </w:t>
      </w:r>
    </w:p>
    <w:p w14:paraId="33F75C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3393F1E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DB53E08" w14:textId="77777777" w:rsidR="007B3AC2" w:rsidRPr="007B3AC2" w:rsidRDefault="007B3AC2" w:rsidP="007B3AC2">
      <w:pPr>
        <w:rPr>
          <w:lang w:val="en-US"/>
        </w:rPr>
      </w:pPr>
    </w:p>
    <w:p w14:paraId="3D199B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1A6CEC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5FA8C3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6853A8D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6C818C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0F564FA" w14:textId="77777777" w:rsidR="007B3AC2" w:rsidRPr="007B3AC2" w:rsidRDefault="007B3AC2" w:rsidP="007B3AC2">
      <w:pPr>
        <w:rPr>
          <w:lang w:val="en-US"/>
        </w:rPr>
      </w:pPr>
    </w:p>
    <w:p w14:paraId="212F9E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3AF242E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7AFD2A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62AB7D" w14:textId="77777777" w:rsidR="007B3AC2" w:rsidRPr="007B3AC2" w:rsidRDefault="007B3AC2" w:rsidP="007B3AC2">
      <w:pPr>
        <w:rPr>
          <w:lang w:val="en-US"/>
        </w:rPr>
      </w:pPr>
    </w:p>
    <w:p w14:paraId="2D59CBA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68E5A49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4CE761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638180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7A1CB2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39E85F1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93D2D7" w14:textId="77777777" w:rsidR="007B3AC2" w:rsidRPr="007B3AC2" w:rsidRDefault="007B3AC2" w:rsidP="007B3AC2">
      <w:pPr>
        <w:rPr>
          <w:lang w:val="en-US"/>
        </w:rPr>
      </w:pPr>
    </w:p>
    <w:p w14:paraId="1C0C366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1B90056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2.2.2.1</w:t>
      </w:r>
    </w:p>
    <w:p w14:paraId="7F2B2CA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192.168.10.0/24 172.16.1.1</w:t>
      </w:r>
    </w:p>
    <w:p w14:paraId="365D21BE" w14:textId="77777777" w:rsidR="007B3AC2" w:rsidRPr="007B3AC2" w:rsidRDefault="007B3AC2" w:rsidP="007B3AC2">
      <w:pPr>
        <w:rPr>
          <w:lang w:val="en-US"/>
        </w:rPr>
      </w:pPr>
    </w:p>
    <w:p w14:paraId="2DE441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28B0BBCA" w14:textId="77777777" w:rsidR="007B3AC2" w:rsidRPr="007B3AC2" w:rsidRDefault="007B3AC2" w:rsidP="007B3AC2">
      <w:pPr>
        <w:rPr>
          <w:lang w:val="en-US"/>
        </w:rPr>
      </w:pPr>
    </w:p>
    <w:p w14:paraId="1F20FF6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4FF24B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1D59E647" w14:textId="77777777" w:rsidR="007B3AC2" w:rsidRPr="007B3AC2" w:rsidRDefault="007B3AC2" w:rsidP="007B3AC2">
      <w:pPr>
        <w:rPr>
          <w:lang w:val="en-US"/>
        </w:rPr>
      </w:pPr>
    </w:p>
    <w:p w14:paraId="1CE402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7243472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A0E3C4D" w14:textId="77777777" w:rsidR="007B3AC2" w:rsidRPr="007B3AC2" w:rsidRDefault="007B3AC2" w:rsidP="007B3AC2">
      <w:r w:rsidRPr="007B3AC2">
        <w:t>exit</w:t>
      </w:r>
    </w:p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9" w:name="_Toc20115982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30" w:name="_Toc201159824"/>
      <w:r w:rsidRPr="009324B5">
        <w:t>Глава 9. Настройка нескольких филиалов с на виртуальных маршрутизаторах v</w:t>
      </w:r>
      <w:r w:rsidR="00984D45" w:rsidRPr="009324B5">
        <w:t>ESR.</w:t>
      </w:r>
      <w:bookmarkEnd w:id="30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1" w:name="_Toc20115982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159826"/>
      <w:r w:rsidRPr="009324B5">
        <w:t>Глава 10. Настройка  динамической ( OSPF) маршрутизации в виртуальном маршрутизаторе vESR.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15982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159828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159829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6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7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8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9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0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1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2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3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66" w:tgtFrame="_blank" w:history="1">
        <w:r w:rsidRPr="003F7F97">
          <w:rPr>
            <w:rStyle w:val="a7"/>
          </w:rPr>
          <w:t>newstorial.com</w:t>
        </w:r>
      </w:hyperlink>
      <w:hyperlink r:id="rId167" w:tgtFrame="_blank" w:history="1">
        <w:r w:rsidRPr="003F7F97">
          <w:rPr>
            <w:rStyle w:val="a7"/>
          </w:rPr>
          <w:t>expertnetworkconsultant.com</w:t>
        </w:r>
      </w:hyperlink>
      <w:hyperlink r:id="rId168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69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159830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3" w:name="_Toc201159831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159832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0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7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72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73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38F601" w14:textId="77777777" w:rsidR="00543397" w:rsidRDefault="00543397" w:rsidP="00E30FF1">
      <w:r>
        <w:separator/>
      </w:r>
    </w:p>
  </w:endnote>
  <w:endnote w:type="continuationSeparator" w:id="0">
    <w:p w14:paraId="70210937" w14:textId="77777777" w:rsidR="00543397" w:rsidRDefault="00543397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5C472C" w14:textId="77777777" w:rsidR="00543397" w:rsidRDefault="00543397" w:rsidP="00E30FF1">
      <w:r>
        <w:separator/>
      </w:r>
    </w:p>
  </w:footnote>
  <w:footnote w:type="continuationSeparator" w:id="0">
    <w:p w14:paraId="29AA1C41" w14:textId="77777777" w:rsidR="00543397" w:rsidRDefault="00543397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>Работа с виртуальным сервисным маршрутизатором vESR Eltex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0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4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8"/>
  </w:num>
  <w:num w:numId="2" w16cid:durableId="1183858365">
    <w:abstractNumId w:val="11"/>
  </w:num>
  <w:num w:numId="3" w16cid:durableId="1755201807">
    <w:abstractNumId w:val="33"/>
  </w:num>
  <w:num w:numId="4" w16cid:durableId="931815598">
    <w:abstractNumId w:val="56"/>
  </w:num>
  <w:num w:numId="5" w16cid:durableId="1875651433">
    <w:abstractNumId w:val="59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5"/>
  </w:num>
  <w:num w:numId="17" w16cid:durableId="1760370969">
    <w:abstractNumId w:val="30"/>
  </w:num>
  <w:num w:numId="18" w16cid:durableId="863320964">
    <w:abstractNumId w:val="31"/>
  </w:num>
  <w:num w:numId="19" w16cid:durableId="1045640100">
    <w:abstractNumId w:val="53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9"/>
  </w:num>
  <w:num w:numId="23" w16cid:durableId="1020619577">
    <w:abstractNumId w:val="26"/>
  </w:num>
  <w:num w:numId="24" w16cid:durableId="2032762688">
    <w:abstractNumId w:val="27"/>
  </w:num>
  <w:num w:numId="25" w16cid:durableId="335615800">
    <w:abstractNumId w:val="48"/>
  </w:num>
  <w:num w:numId="26" w16cid:durableId="63258024">
    <w:abstractNumId w:val="34"/>
  </w:num>
  <w:num w:numId="27" w16cid:durableId="1011877856">
    <w:abstractNumId w:val="32"/>
  </w:num>
  <w:num w:numId="28" w16cid:durableId="160001139">
    <w:abstractNumId w:val="28"/>
  </w:num>
  <w:num w:numId="29" w16cid:durableId="2012371252">
    <w:abstractNumId w:val="10"/>
  </w:num>
  <w:num w:numId="30" w16cid:durableId="198786203">
    <w:abstractNumId w:val="63"/>
  </w:num>
  <w:num w:numId="31" w16cid:durableId="352726056">
    <w:abstractNumId w:val="18"/>
  </w:num>
  <w:num w:numId="32" w16cid:durableId="974406867">
    <w:abstractNumId w:val="46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6"/>
  </w:num>
  <w:num w:numId="37" w16cid:durableId="1468815306">
    <w:abstractNumId w:val="55"/>
  </w:num>
  <w:num w:numId="38" w16cid:durableId="1743790015">
    <w:abstractNumId w:val="61"/>
  </w:num>
  <w:num w:numId="39" w16cid:durableId="1616448540">
    <w:abstractNumId w:val="52"/>
  </w:num>
  <w:num w:numId="40" w16cid:durableId="381949509">
    <w:abstractNumId w:val="40"/>
  </w:num>
  <w:num w:numId="41" w16cid:durableId="144903053">
    <w:abstractNumId w:val="42"/>
  </w:num>
  <w:num w:numId="42" w16cid:durableId="1681619130">
    <w:abstractNumId w:val="16"/>
  </w:num>
  <w:num w:numId="43" w16cid:durableId="103616407">
    <w:abstractNumId w:val="50"/>
  </w:num>
  <w:num w:numId="44" w16cid:durableId="900167481">
    <w:abstractNumId w:val="12"/>
  </w:num>
  <w:num w:numId="45" w16cid:durableId="982000306">
    <w:abstractNumId w:val="38"/>
  </w:num>
  <w:num w:numId="46" w16cid:durableId="42564419">
    <w:abstractNumId w:val="54"/>
  </w:num>
  <w:num w:numId="47" w16cid:durableId="1690402186">
    <w:abstractNumId w:val="62"/>
  </w:num>
  <w:num w:numId="48" w16cid:durableId="515727541">
    <w:abstractNumId w:val="44"/>
  </w:num>
  <w:num w:numId="49" w16cid:durableId="198125780">
    <w:abstractNumId w:val="19"/>
  </w:num>
  <w:num w:numId="50" w16cid:durableId="1921133855">
    <w:abstractNumId w:val="41"/>
  </w:num>
  <w:num w:numId="51" w16cid:durableId="1292520064">
    <w:abstractNumId w:val="14"/>
  </w:num>
  <w:num w:numId="52" w16cid:durableId="1787307735">
    <w:abstractNumId w:val="45"/>
  </w:num>
  <w:num w:numId="53" w16cid:durableId="877089790">
    <w:abstractNumId w:val="51"/>
  </w:num>
  <w:num w:numId="54" w16cid:durableId="269819322">
    <w:abstractNumId w:val="47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9"/>
  </w:num>
  <w:num w:numId="58" w16cid:durableId="987436880">
    <w:abstractNumId w:val="57"/>
  </w:num>
  <w:num w:numId="59" w16cid:durableId="848520443">
    <w:abstractNumId w:val="35"/>
  </w:num>
  <w:num w:numId="60" w16cid:durableId="848300472">
    <w:abstractNumId w:val="60"/>
  </w:num>
  <w:num w:numId="61" w16cid:durableId="779640553">
    <w:abstractNumId w:val="43"/>
  </w:num>
  <w:num w:numId="62" w16cid:durableId="983509615">
    <w:abstractNumId w:val="24"/>
  </w:num>
  <w:num w:numId="63" w16cid:durableId="2103797512">
    <w:abstractNumId w:val="49"/>
  </w:num>
  <w:num w:numId="64" w16cid:durableId="515926186">
    <w:abstractNumId w:val="37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970CD"/>
    <w:rsid w:val="001B2655"/>
    <w:rsid w:val="001B4305"/>
    <w:rsid w:val="001B5A9E"/>
    <w:rsid w:val="001C7C96"/>
    <w:rsid w:val="001D3ED6"/>
    <w:rsid w:val="001E7ED9"/>
    <w:rsid w:val="00205500"/>
    <w:rsid w:val="0020618B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40A0"/>
    <w:rsid w:val="003A2E9A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3397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81C37"/>
    <w:rsid w:val="00887B51"/>
    <w:rsid w:val="00895103"/>
    <w:rsid w:val="008A3B8E"/>
    <w:rsid w:val="008A5DB7"/>
    <w:rsid w:val="008B3004"/>
    <w:rsid w:val="008C58BF"/>
    <w:rsid w:val="008D0387"/>
    <w:rsid w:val="008D0ED1"/>
    <w:rsid w:val="008D6D20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1A5B"/>
    <w:rsid w:val="00B25DAF"/>
    <w:rsid w:val="00B26B6E"/>
    <w:rsid w:val="00B36088"/>
    <w:rsid w:val="00B44A9C"/>
    <w:rsid w:val="00B61B8E"/>
    <w:rsid w:val="00B74B8C"/>
    <w:rsid w:val="00B8329E"/>
    <w:rsid w:val="00B91840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78DB"/>
    <w:rsid w:val="00C15E02"/>
    <w:rsid w:val="00C160B3"/>
    <w:rsid w:val="00C2158A"/>
    <w:rsid w:val="00C26BEA"/>
    <w:rsid w:val="00C33468"/>
    <w:rsid w:val="00C33AFF"/>
    <w:rsid w:val="00C3610A"/>
    <w:rsid w:val="00C52D44"/>
    <w:rsid w:val="00C56D47"/>
    <w:rsid w:val="00C6167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E5D7C"/>
    <w:rsid w:val="00CF5046"/>
    <w:rsid w:val="00D003B6"/>
    <w:rsid w:val="00D0361F"/>
    <w:rsid w:val="00D11196"/>
    <w:rsid w:val="00D17DE7"/>
    <w:rsid w:val="00D215FF"/>
    <w:rsid w:val="00D235A0"/>
    <w:rsid w:val="00D338D7"/>
    <w:rsid w:val="00D34305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C7849"/>
    <w:rsid w:val="00ED0DD0"/>
    <w:rsid w:val="00EF262B"/>
    <w:rsid w:val="00F0457A"/>
    <w:rsid w:val="00F16443"/>
    <w:rsid w:val="00F36A01"/>
    <w:rsid w:val="00F50E79"/>
    <w:rsid w:val="00F55026"/>
    <w:rsid w:val="00F670E1"/>
    <w:rsid w:val="00F77ED1"/>
    <w:rsid w:val="00F80CC4"/>
    <w:rsid w:val="00F814B0"/>
    <w:rsid w:val="00FA59E9"/>
    <w:rsid w:val="00FB0F21"/>
    <w:rsid w:val="00FC2F32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selectel.ru/vmware/public-cloud/manage-networks/nat-rules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hyperlink" Target="https://github.com/alekho/EVE-NG_vESR/blob/main/README.md" TargetMode="External"/><Relationship Id="rId170" Type="http://schemas.openxmlformats.org/officeDocument/2006/relationships/hyperlink" Target="configs/vesr-1.cfg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chat.deepseek.com/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image" Target="media/image84.jpeg"/><Relationship Id="rId171" Type="http://schemas.openxmlformats.org/officeDocument/2006/relationships/hyperlink" Target="configs/vesr-2.cfg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hyperlink" Target="https://sysahelper.gitbook.io/sysahelper/main/telecom/main/basic_setting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5.jpeg"/><Relationship Id="rId156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72" Type="http://schemas.openxmlformats.org/officeDocument/2006/relationships/hyperlink" Target="configs/vesr-3.cfg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https://serverspace.ru/support/glossary/nat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hyperlink" Target="https://docs.eltex-co.ru/ede/initial-router-configuration-380863579.html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6.jpeg"/><Relationship Id="rId173" Type="http://schemas.openxmlformats.org/officeDocument/2006/relationships/header" Target="header2.xm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docs.selectel.ru/vmware/public-cloud/manage-networks/nat-rules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hyperlink" Target="https://mentoring.digital/blog/chto-takoe-nat-i-dlya-chego-on-nuzhen:-ponimanie-osnov-setevoy-tehnologii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hyperlink" Target="https://github.com/GNS3/gns3-gui/releases" TargetMode="External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7.jpeg"/><Relationship Id="rId174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habr.com/ru/companies/otus/articles/779970/" TargetMode="External"/><Relationship Id="rId169" Type="http://schemas.openxmlformats.org/officeDocument/2006/relationships/hyperlink" Target="https://www.newstorial.com/what-is-dnat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8.jpeg"/><Relationship Id="rId175" Type="http://schemas.openxmlformats.org/officeDocument/2006/relationships/glossaryDocument" Target="glossary/document.xm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6.png"/><Relationship Id="rId165" Type="http://schemas.openxmlformats.org/officeDocument/2006/relationships/hyperlink" Target="https://docs.gns3.com/docs/using-gns3/beginners/import-gns3-appliance/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89.jpeg"/><Relationship Id="rId176" Type="http://schemas.openxmlformats.org/officeDocument/2006/relationships/theme" Target="theme/theme1.xm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6B0C14"/>
    <w:rsid w:val="007D2070"/>
    <w:rsid w:val="007D42B0"/>
    <w:rsid w:val="00AE6C4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DC34BF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9096</TotalTime>
  <Pages>106</Pages>
  <Words>21843</Words>
  <Characters>124511</Characters>
  <Application>Microsoft Office Word</Application>
  <DocSecurity>0</DocSecurity>
  <Lines>1037</Lines>
  <Paragraphs>292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146062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32</cp:revision>
  <dcterms:created xsi:type="dcterms:W3CDTF">2025-06-16T08:40:00Z</dcterms:created>
  <dcterms:modified xsi:type="dcterms:W3CDTF">2025-06-25T15:59:00Z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