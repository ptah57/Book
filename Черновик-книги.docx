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159806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Работа с виртуальным сервисным маршрутизатором vESR Eltex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Работа с виртуальным сервисным маршрутизатором vESR Eltex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7C4DD6D2" w14:textId="73944628" w:rsidR="00B91840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59806" w:history="1">
            <w:r w:rsidR="00B91840">
              <w:rPr>
                <w:noProof/>
                <w:webHidden/>
              </w:rPr>
              <w:fldChar w:fldCharType="begin"/>
            </w:r>
            <w:r w:rsidR="00B91840">
              <w:rPr>
                <w:noProof/>
                <w:webHidden/>
              </w:rPr>
              <w:instrText xml:space="preserve"> PAGEREF _Toc201159806 \h </w:instrText>
            </w:r>
            <w:r w:rsidR="00B91840">
              <w:rPr>
                <w:noProof/>
                <w:webHidden/>
              </w:rPr>
            </w:r>
            <w:r w:rsidR="00B91840">
              <w:rPr>
                <w:noProof/>
                <w:webHidden/>
              </w:rPr>
              <w:fldChar w:fldCharType="separate"/>
            </w:r>
            <w:r w:rsidR="00B91840">
              <w:rPr>
                <w:noProof/>
                <w:webHidden/>
              </w:rPr>
              <w:t xml:space="preserve"> </w:t>
            </w:r>
            <w:r w:rsidR="00B91840">
              <w:rPr>
                <w:noProof/>
                <w:webHidden/>
              </w:rPr>
              <w:fldChar w:fldCharType="end"/>
            </w:r>
          </w:hyperlink>
        </w:p>
        <w:p w14:paraId="513737D7" w14:textId="78964C99" w:rsidR="00B91840" w:rsidRDefault="00B91840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7" w:history="1">
            <w:r w:rsidRPr="007712BA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0F31" w14:textId="25610BBC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8" w:history="1">
            <w:r w:rsidRPr="007712BA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ADB5" w14:textId="418D142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9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A51C99B" w14:textId="2F0C3FE2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0" w:history="1">
            <w:r w:rsidRPr="007712BA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F268" w14:textId="662084F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1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EF37B57" w14:textId="1C21746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2" w:history="1">
            <w:r w:rsidRPr="007712BA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F8050" w14:textId="204BCDD5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C7A5062" w14:textId="631DAB6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4" w:history="1">
            <w:r w:rsidRPr="007712BA">
              <w:rPr>
                <w:rStyle w:val="a7"/>
                <w:noProof/>
              </w:rPr>
              <w:t xml:space="preserve">4. </w:t>
            </w:r>
            <w:r w:rsidRPr="007712BA">
              <w:rPr>
                <w:rStyle w:val="a7"/>
                <w:noProof/>
                <w:lang w:bidi="ru-RU"/>
              </w:rPr>
              <w:t xml:space="preserve">Глава 4. </w:t>
            </w:r>
            <w:r w:rsidRPr="007712BA">
              <w:rPr>
                <w:rStyle w:val="a7"/>
                <w:noProof/>
              </w:rPr>
              <w:t xml:space="preserve">Настройка сервера </w:t>
            </w:r>
            <w:r w:rsidRPr="007712BA">
              <w:rPr>
                <w:rStyle w:val="a7"/>
                <w:noProof/>
                <w:lang w:val="en-US"/>
              </w:rPr>
              <w:t>DHCP</w:t>
            </w:r>
            <w:r w:rsidRPr="007712BA">
              <w:rPr>
                <w:rStyle w:val="a7"/>
                <w:noProof/>
              </w:rPr>
              <w:t xml:space="preserve"> в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A98D7" w14:textId="7A2CEA90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37656C3" w14:textId="422194F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6" w:history="1">
            <w:r w:rsidRPr="007712BA">
              <w:rPr>
                <w:rStyle w:val="a7"/>
                <w:noProof/>
              </w:rPr>
              <w:t xml:space="preserve">5. </w:t>
            </w:r>
            <w:r w:rsidRPr="007712BA">
              <w:rPr>
                <w:rStyle w:val="a7"/>
                <w:noProof/>
                <w:lang w:bidi="ru-RU"/>
              </w:rPr>
              <w:t xml:space="preserve">Глава 5. </w:t>
            </w:r>
            <w:r w:rsidRPr="007712BA">
              <w:rPr>
                <w:rStyle w:val="a7"/>
                <w:noProof/>
              </w:rPr>
              <w:t xml:space="preserve">Настройка  </w:t>
            </w:r>
            <w:r w:rsidRPr="007712BA">
              <w:rPr>
                <w:rStyle w:val="a7"/>
                <w:noProof/>
                <w:lang w:val="en-US"/>
              </w:rPr>
              <w:t>NAT</w:t>
            </w:r>
            <w:r w:rsidRPr="007712BA">
              <w:rPr>
                <w:rStyle w:val="a7"/>
                <w:noProof/>
              </w:rPr>
              <w:t>(</w:t>
            </w:r>
            <w:r w:rsidRPr="007712BA">
              <w:rPr>
                <w:rStyle w:val="a7"/>
                <w:noProof/>
                <w:lang w:val="en-US"/>
              </w:rPr>
              <w:t>SNAT</w:t>
            </w:r>
            <w:r w:rsidRPr="007712BA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2478" w14:textId="1ED32E27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0E3012F" w14:textId="22FDE97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8" w:history="1">
            <w:r w:rsidRPr="007712BA">
              <w:rPr>
                <w:rStyle w:val="a7"/>
                <w:noProof/>
              </w:rPr>
              <w:t>6.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5000" w14:textId="2C63ECB1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9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056E771" w14:textId="017EFA38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0" w:history="1">
            <w:r w:rsidRPr="007712BA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9B2EB" w14:textId="02E041D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1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651A52F" w14:textId="01BDCB3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2" w:history="1">
            <w:r w:rsidRPr="007712BA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BE51" w14:textId="57AF137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39A3D7EA" w14:textId="57A6C13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4" w:history="1">
            <w:r w:rsidRPr="007712BA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F0632" w14:textId="6B1B264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38BDA0E7" w14:textId="5CB9CE7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6" w:history="1">
            <w:r w:rsidRPr="007712BA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979B" w14:textId="3086B0F2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730EFF67" w14:textId="1CCC3BA5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8" w:history="1">
            <w:r w:rsidRPr="007712BA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91A6A" w14:textId="7244FE94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9" w:history="1">
            <w:r w:rsidRPr="007712BA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220F" w14:textId="582AF07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0" w:history="1">
            <w:r w:rsidRPr="007712BA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27336" w14:textId="2BF42DF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1" w:history="1">
            <w:r w:rsidRPr="007712BA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CFB0" w14:textId="11ACC62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2" w:history="1">
            <w:r w:rsidRPr="007712BA">
              <w:rPr>
                <w:rStyle w:val="a7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6D9E4A28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headerReference w:type="even" r:id="rId13"/>
          <w:footerReference w:type="even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159807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vESR </w:t>
      </w:r>
      <w:bookmarkEnd w:id="5"/>
      <w:r w:rsidRPr="008717CD">
        <w:rPr>
          <w:b/>
          <w:bCs/>
        </w:rPr>
        <w:t>от Eltex</w:t>
      </w:r>
      <w:r w:rsidRPr="008717CD">
        <w:t> — мощным инструментом для изучения сетевых технологий, включая DHCP, NAT, IPSec, OSPF и многое другое. Мы начнем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Образ vESR</w:t>
      </w:r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VMware Workstation</w:t>
      </w:r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(PuTTY, UltraVNC).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bookmarkStart w:id="6" w:name="_Ref201001533"/>
    <w:bookmarkStart w:id="7" w:name="_Ref201001584"/>
    <w:bookmarkStart w:id="8" w:name="_Toc201159808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vESR Eltex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r w:rsidRPr="006B608C">
        <w:rPr>
          <w:b/>
          <w:bCs/>
          <w:lang w:val="en-US"/>
        </w:rPr>
        <w:t>vESR</w:t>
      </w:r>
      <w:r w:rsidRPr="006B608C">
        <w:rPr>
          <w:b/>
          <w:bCs/>
        </w:rPr>
        <w:t xml:space="preserve"> </w:t>
      </w:r>
      <w:r w:rsidRPr="006B608C">
        <w:rPr>
          <w:b/>
          <w:bCs/>
          <w:lang w:val="en-US"/>
        </w:rPr>
        <w:t>Eltex</w:t>
      </w:r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для новичков впервые знакомящихся с возможностями как симулятора , так и виртуального маршрутизатора </w:t>
      </w:r>
      <w:r w:rsidRPr="006B608C">
        <w:rPr>
          <w:b/>
          <w:bCs/>
          <w:lang w:val="en-US"/>
        </w:rPr>
        <w:t>vesr</w:t>
      </w:r>
      <w:r>
        <w:t>. Версия 1.24 ,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r>
        <w:rPr>
          <w:lang w:val="en-US"/>
        </w:rPr>
        <w:t>UltraVNS</w:t>
      </w:r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>VMware Workstation</w:t>
      </w:r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2E7A56D5" w:rsidR="0085556D" w:rsidRDefault="009324B5" w:rsidP="009324B5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338D6AF6" w:rsidR="0085556D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</w:t>
      </w:r>
      <w:r w:rsidR="007C545F">
        <w:rPr>
          <w:noProof/>
        </w:rPr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30F6A6A9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655DE603" w:rsidR="0085556D" w:rsidRPr="00FF685F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  <w:r w:rsidR="00DE6308">
        <w:t xml:space="preserve"> д</w:t>
      </w:r>
      <w:r w:rsidR="0085556D">
        <w:t xml:space="preserve">алее выбрать вкладку </w:t>
      </w:r>
      <w:r w:rsidR="0085556D">
        <w:rPr>
          <w:lang w:val="en-US"/>
        </w:rPr>
        <w:t>Qemy</w:t>
      </w:r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1E90B82F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0A1CC8E9" w:rsidR="0085556D" w:rsidRPr="001657FE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</w:t>
      </w:r>
      <w:r w:rsidR="007C545F">
        <w:rPr>
          <w:noProof/>
        </w:rPr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53114956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012CBE31" w:rsidR="0085556D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5</w:t>
      </w:r>
      <w:r w:rsidR="007C545F">
        <w:rPr>
          <w:noProof/>
        </w:rPr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 , количество сетевых адаптеров, памяти, процессоров и источни</w:t>
      </w:r>
      <w:r w:rsidR="00A107A2">
        <w:t>о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081F8F26" w:rsidR="00A90662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6</w:t>
      </w:r>
      <w:r w:rsidR="007C545F">
        <w:rPr>
          <w:noProof/>
        </w:rPr>
        <w:fldChar w:fldCharType="end"/>
      </w:r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>Установка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5E3331E" w:rsidR="0085556D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7</w:t>
      </w:r>
      <w:r w:rsidR="007C545F">
        <w:rPr>
          <w:noProof/>
        </w:rPr>
        <w:fldChar w:fldCharType="end"/>
      </w:r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4EF780EA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B6A3322" w:rsidR="0085556D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8</w:t>
      </w:r>
      <w:r w:rsidR="007C545F">
        <w:rPr>
          <w:noProof/>
        </w:rPr>
        <w:fldChar w:fldCharType="end"/>
      </w:r>
      <w:r w:rsidR="006F6510">
        <w:t>. Экран ввода названия нового виртуального  устройства.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>Для нормально й работы ему т</w:t>
      </w:r>
      <w:r>
        <w:t>ребуе</w:t>
      </w:r>
      <w:r w:rsidR="00DE6308">
        <w:t>т</w:t>
      </w:r>
      <w:r>
        <w:t xml:space="preserve">ся  не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3B2D2BD6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9AE04A6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9</w:t>
      </w:r>
      <w:r w:rsidR="007C545F">
        <w:rPr>
          <w:noProof/>
        </w:rPr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02C0FBE8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10</w:t>
      </w:r>
      <w:r w:rsidR="007C545F">
        <w:rPr>
          <w:noProof/>
        </w:rPr>
        <w:fldChar w:fldCharType="end"/>
      </w:r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248FC960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3824925E" w:rsidR="0085556D" w:rsidRDefault="00234E5A" w:rsidP="00234E5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11</w:t>
      </w:r>
      <w:r w:rsidR="007C545F">
        <w:rPr>
          <w:noProof/>
        </w:rPr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17F1524D" w:rsidR="0085556D" w:rsidRDefault="00234E5A" w:rsidP="00234E5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12</w:t>
      </w:r>
      <w:r w:rsidR="007C545F">
        <w:rPr>
          <w:noProof/>
        </w:rPr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72864847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6E805061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13</w:t>
      </w:r>
      <w:r w:rsidR="007C545F">
        <w:rPr>
          <w:noProof/>
        </w:rPr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69FEE439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B9C5CED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14</w:t>
      </w:r>
      <w:r w:rsidR="007C545F">
        <w:rPr>
          <w:noProof/>
        </w:rPr>
        <w:fldChar w:fldCharType="end"/>
      </w:r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37FFC394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44A6F10C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15</w:t>
      </w:r>
      <w:r w:rsidR="007C545F">
        <w:rPr>
          <w:noProof/>
        </w:rPr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69B9B269" w:rsidR="0085556D" w:rsidRDefault="003F1DC4" w:rsidP="003F1DC4">
      <w:pPr>
        <w:pStyle w:val="aff4"/>
        <w:rPr>
          <w:noProof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16</w:t>
      </w:r>
      <w:r w:rsidR="007C545F">
        <w:rPr>
          <w:noProof/>
        </w:rPr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648406A5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61DB6D09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17</w:t>
      </w:r>
      <w:r w:rsidR="007C545F">
        <w:rPr>
          <w:noProof/>
        </w:rPr>
        <w:fldChar w:fldCharType="end"/>
      </w:r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2093E34F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217EEE7D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18</w:t>
      </w:r>
      <w:r w:rsidR="007C545F">
        <w:rPr>
          <w:noProof/>
        </w:rPr>
        <w:fldChar w:fldCharType="end"/>
      </w:r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128B37DA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19</w:t>
      </w:r>
      <w:r w:rsidR="007C545F">
        <w:rPr>
          <w:noProof/>
        </w:rPr>
        <w:fldChar w:fldCharType="end"/>
      </w:r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43D013C9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5F5A8008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20</w:t>
      </w:r>
      <w:r w:rsidR="007C545F">
        <w:rPr>
          <w:noProof/>
        </w:rPr>
        <w:fldChar w:fldCharType="end"/>
      </w:r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r w:rsidRPr="003940A0">
        <w:t>-&gt;</w:t>
      </w:r>
      <w:r>
        <w:rPr>
          <w:lang w:val="en-US"/>
        </w:rPr>
        <w:t>OK</w:t>
      </w:r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39F33F4C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738BC791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21</w:t>
      </w:r>
      <w:r w:rsidR="007C545F">
        <w:rPr>
          <w:noProof/>
        </w:rPr>
        <w:fldChar w:fldCharType="end"/>
      </w:r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r>
        <w:rPr>
          <w:lang w:val="en-US"/>
        </w:rPr>
        <w:t>vESR</w:t>
      </w:r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vESr</w:t>
      </w:r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 xml:space="preserve">Затем 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6E13A7C1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22</w:t>
      </w:r>
      <w:r w:rsidR="007C545F">
        <w:rPr>
          <w:noProof/>
        </w:rPr>
        <w:fldChar w:fldCharType="end"/>
      </w:r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26350077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23</w:t>
      </w:r>
      <w:r w:rsidR="007C545F">
        <w:rPr>
          <w:noProof/>
        </w:rPr>
        <w:fldChar w:fldCharType="end"/>
      </w:r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0A9024A8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24</w:t>
      </w:r>
      <w:r w:rsidR="007C545F">
        <w:rPr>
          <w:noProof/>
        </w:rPr>
        <w:fldChar w:fldCharType="end"/>
      </w:r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24AA1F18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25</w:t>
      </w:r>
      <w:r w:rsidR="007C545F">
        <w:rPr>
          <w:noProof/>
        </w:rPr>
        <w:fldChar w:fldCharType="end"/>
      </w:r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6AF94CC4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26</w:t>
      </w:r>
      <w:r w:rsidR="007C545F">
        <w:rPr>
          <w:noProof/>
        </w:rPr>
        <w:fldChar w:fldCharType="end"/>
      </w:r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обьектов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225293D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27</w:t>
      </w:r>
      <w:r w:rsidR="007C545F">
        <w:rPr>
          <w:noProof/>
        </w:rPr>
        <w:fldChar w:fldCharType="end"/>
      </w:r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7FB053C0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28</w:t>
      </w:r>
      <w:r w:rsidR="007C545F">
        <w:rPr>
          <w:noProof/>
        </w:rPr>
        <w:fldChar w:fldCharType="end"/>
      </w:r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7E50B54B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29</w:t>
      </w:r>
      <w:r w:rsidR="007C545F">
        <w:rPr>
          <w:noProof/>
        </w:rPr>
        <w:fldChar w:fldCharType="end"/>
      </w:r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r>
        <w:rPr>
          <w:lang w:val="en-US"/>
        </w:rPr>
        <w:t>Autostart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7AE843AF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30</w:t>
      </w:r>
      <w:r w:rsidR="007C545F">
        <w:rPr>
          <w:noProof/>
        </w:rPr>
        <w:fldChar w:fldCharType="end"/>
      </w:r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3510B38D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31</w:t>
      </w:r>
      <w:r w:rsidR="007C545F">
        <w:rPr>
          <w:noProof/>
        </w:rPr>
        <w:fldChar w:fldCharType="end"/>
      </w:r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270CF2BF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32</w:t>
      </w:r>
      <w:r w:rsidR="007C545F">
        <w:rPr>
          <w:noProof/>
        </w:rPr>
        <w:fldChar w:fldCharType="end"/>
      </w:r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41C06716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33</w:t>
      </w:r>
      <w:r w:rsidR="007C545F">
        <w:rPr>
          <w:noProof/>
        </w:rPr>
        <w:fldChar w:fldCharType="end"/>
      </w:r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"vESR Installation".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6568196C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34</w:t>
      </w:r>
      <w:r w:rsidR="007C545F">
        <w:rPr>
          <w:noProof/>
        </w:rPr>
        <w:fldChar w:fldCharType="end"/>
      </w:r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29B2311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35</w:t>
      </w:r>
      <w:r w:rsidR="007C545F">
        <w:rPr>
          <w:noProof/>
        </w:rPr>
        <w:fldChar w:fldCharType="end"/>
      </w:r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72BC27F0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4F6F9FC3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36</w:t>
      </w:r>
      <w:r w:rsidR="007C545F">
        <w:rPr>
          <w:noProof/>
        </w:rPr>
        <w:fldChar w:fldCharType="end"/>
      </w:r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3B447172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37</w:t>
      </w:r>
      <w:r w:rsidR="007C545F">
        <w:rPr>
          <w:noProof/>
        </w:rPr>
        <w:fldChar w:fldCharType="end"/>
      </w:r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3A67F420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38</w:t>
      </w:r>
      <w:r w:rsidR="007C545F">
        <w:rPr>
          <w:noProof/>
        </w:rPr>
        <w:fldChar w:fldCharType="end"/>
      </w:r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07429060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39</w:t>
      </w:r>
      <w:r w:rsidR="007C545F">
        <w:rPr>
          <w:noProof/>
        </w:rPr>
        <w:fldChar w:fldCharType="end"/>
      </w:r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0AAA0839" w:rsidR="003940A0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40</w:t>
      </w:r>
      <w:r w:rsidR="007C545F">
        <w:rPr>
          <w:noProof/>
        </w:rPr>
        <w:fldChar w:fldCharType="end"/>
      </w:r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5FBFE2C4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317D6484" w:rsidR="003940A0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41</w:t>
      </w:r>
      <w:r w:rsidR="007C545F">
        <w:rPr>
          <w:noProof/>
        </w:rPr>
        <w:fldChar w:fldCharType="end"/>
      </w:r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75BFF250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78F69F2E" w:rsidR="003940A0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42</w:t>
      </w:r>
      <w:r w:rsidR="007C545F">
        <w:rPr>
          <w:noProof/>
        </w:rPr>
        <w:fldChar w:fldCharType="end"/>
      </w:r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785AB88F" w:rsidR="0085556D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43</w:t>
      </w:r>
      <w:r w:rsidR="007C545F">
        <w:rPr>
          <w:noProof/>
        </w:rPr>
        <w:fldChar w:fldCharType="end"/>
      </w:r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названием например </w:t>
      </w:r>
      <w:r>
        <w:rPr>
          <w:lang w:val="en-US"/>
        </w:rPr>
        <w:t>vesr</w:t>
      </w:r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7AEA6E91" w:rsidR="0085556D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44</w:t>
      </w:r>
      <w:r w:rsidR="007C545F">
        <w:rPr>
          <w:noProof/>
        </w:rPr>
        <w:fldChar w:fldCharType="end"/>
      </w:r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r>
        <w:t>Например  так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3BEFD129" w:rsidR="0085556D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45</w:t>
      </w:r>
      <w:r w:rsidR="007C545F">
        <w:rPr>
          <w:noProof/>
        </w:rPr>
        <w:fldChar w:fldCharType="end"/>
      </w:r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159809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159810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>локальным гипервизором (VMware Workstation)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(PuTTY, UltraVNC).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Гибкость: поддержка как QEMU (для vESR), так и Docker (для микросервисов).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читателям:</w:t>
      </w:r>
      <w:r w:rsidRPr="008A5A61"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>GNS3 + vESR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159811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6A3D1EC3" w14:textId="5CC811CE" w:rsidR="009202B0" w:rsidRPr="004E6785" w:rsidRDefault="009202B0" w:rsidP="00BB5275">
      <w:pPr>
        <w:rPr>
          <w:lang w:val="ro-RO"/>
        </w:rPr>
      </w:pPr>
    </w:p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159812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>Базовая настройка виртуального маршрутизаторе  vESR.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r>
        <w:rPr>
          <w:lang w:val="en-US"/>
        </w:rPr>
        <w:t>vESR</w:t>
      </w:r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 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04D72062" w:rsidR="00771861" w:rsidRPr="00A93B0A" w:rsidRDefault="00A93B0A" w:rsidP="00A93B0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на диске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>при установке ,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73842771" w:rsidR="00A93B0A" w:rsidRDefault="00A93B0A" w:rsidP="00A93B0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</w:t>
      </w:r>
      <w:r w:rsidR="007C545F">
        <w:rPr>
          <w:noProof/>
        </w:rPr>
        <w:fldChar w:fldCharType="end"/>
      </w:r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r>
        <w:rPr>
          <w:lang w:val="en-US"/>
        </w:rPr>
        <w:t>vesr</w:t>
      </w:r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r>
        <w:t>и  нажимаете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4C4B5722" w:rsidR="00A93B0A" w:rsidRDefault="00A93B0A" w:rsidP="00A93B0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22A86890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7C545F">
                              <w:fldChar w:fldCharType="begin"/>
                            </w:r>
                            <w:r w:rsidR="007C545F">
                              <w:instrText xml:space="preserve"> STYLEREF 1 \s </w:instrText>
                            </w:r>
                            <w:r w:rsidR="007C545F">
                              <w:fldChar w:fldCharType="separate"/>
                            </w:r>
                            <w:r w:rsidR="007C545F">
                              <w:rPr>
                                <w:noProof/>
                              </w:rPr>
                              <w:t>3</w:t>
                            </w:r>
                            <w:r w:rsidR="007C545F">
                              <w:rPr>
                                <w:noProof/>
                              </w:rPr>
                              <w:fldChar w:fldCharType="end"/>
                            </w:r>
                            <w:r w:rsidR="008007B9">
                              <w:t>.</w:t>
                            </w:r>
                            <w:r w:rsidR="007C545F">
                              <w:fldChar w:fldCharType="begin"/>
                            </w:r>
                            <w:r w:rsidR="007C545F">
                              <w:instrText xml:space="preserve"> SEQ Рисунок \* ARABIC \s 1 </w:instrText>
                            </w:r>
                            <w:r w:rsidR="007C545F">
                              <w:fldChar w:fldCharType="separate"/>
                            </w:r>
                            <w:r w:rsidR="007C545F">
                              <w:rPr>
                                <w:noProof/>
                              </w:rPr>
                              <w:t>4</w:t>
                            </w:r>
                            <w:r w:rsidR="007C545F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22A86890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7C545F">
                        <w:fldChar w:fldCharType="begin"/>
                      </w:r>
                      <w:r w:rsidR="007C545F">
                        <w:instrText xml:space="preserve"> STYLEREF 1 \s </w:instrText>
                      </w:r>
                      <w:r w:rsidR="007C545F">
                        <w:fldChar w:fldCharType="separate"/>
                      </w:r>
                      <w:r w:rsidR="007C545F">
                        <w:rPr>
                          <w:noProof/>
                        </w:rPr>
                        <w:t>3</w:t>
                      </w:r>
                      <w:r w:rsidR="007C545F">
                        <w:rPr>
                          <w:noProof/>
                        </w:rPr>
                        <w:fldChar w:fldCharType="end"/>
                      </w:r>
                      <w:r w:rsidR="008007B9">
                        <w:t>.</w:t>
                      </w:r>
                      <w:r w:rsidR="007C545F">
                        <w:fldChar w:fldCharType="begin"/>
                      </w:r>
                      <w:r w:rsidR="007C545F">
                        <w:instrText xml:space="preserve"> SEQ Рисунок \* ARABIC \s 1 </w:instrText>
                      </w:r>
                      <w:r w:rsidR="007C545F">
                        <w:fldChar w:fldCharType="separate"/>
                      </w:r>
                      <w:r w:rsidR="007C545F">
                        <w:rPr>
                          <w:noProof/>
                        </w:rPr>
                        <w:t>4</w:t>
                      </w:r>
                      <w:r w:rsidR="007C545F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13F50B4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7DA24D56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5</w:t>
      </w:r>
      <w:r w:rsidR="007C545F">
        <w:rPr>
          <w:noProof/>
        </w:rPr>
        <w:fldChar w:fldCharType="end"/>
      </w:r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4A2A25BB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6</w:t>
      </w:r>
      <w:r w:rsidR="007C545F">
        <w:rPr>
          <w:noProof/>
        </w:rPr>
        <w:fldChar w:fldCharType="end"/>
      </w:r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r w:rsidRPr="00F70DA6">
        <w:t>exit</w:t>
      </w:r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5226D3F4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7</w:t>
      </w:r>
      <w:r w:rsidR="007C545F">
        <w:rPr>
          <w:noProof/>
        </w:rPr>
        <w:fldChar w:fldCharType="end"/>
      </w:r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r w:rsidRPr="00F70DA6">
        <w:t>do commit</w:t>
      </w:r>
    </w:p>
    <w:p w14:paraId="060EFE20" w14:textId="77777777" w:rsidR="00A101A1" w:rsidRPr="00F70DA6" w:rsidRDefault="00A101A1" w:rsidP="00A101A1">
      <w:pPr>
        <w:ind w:left="360"/>
      </w:pPr>
      <w:r w:rsidRPr="00F70DA6">
        <w:t>do confirm</w:t>
      </w:r>
    </w:p>
    <w:p w14:paraId="0837CF12" w14:textId="77777777" w:rsidR="00A101A1" w:rsidRPr="00F70DA6" w:rsidRDefault="00A101A1" w:rsidP="00A101A1">
      <w:pPr>
        <w:ind w:left="360"/>
      </w:pPr>
      <w:r w:rsidRPr="00F70DA6">
        <w:t>Проверка входа из под пользователя "</w:t>
      </w:r>
      <w:r>
        <w:rPr>
          <w:lang w:val="en-US"/>
        </w:rPr>
        <w:t>rinat</w:t>
      </w:r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01D55789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8</w:t>
      </w:r>
      <w:r w:rsidR="007C545F">
        <w:rPr>
          <w:noProof/>
        </w:rPr>
        <w:fldChar w:fldCharType="end"/>
      </w:r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&lt;net-name&gt;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r>
        <w:rPr>
          <w:lang w:val="en-US"/>
        </w:rPr>
        <w:t>vesr</w:t>
      </w:r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289A5FC2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9</w:t>
      </w:r>
      <w:r w:rsidR="007C545F">
        <w:rPr>
          <w:noProof/>
        </w:rPr>
        <w:fldChar w:fldCharType="end"/>
      </w:r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r>
        <w:t xml:space="preserve">клиента.Вме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r>
        <w:rPr>
          <w:lang w:val="en-US"/>
        </w:rPr>
        <w:t>VmWare</w:t>
      </w:r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232ED7CC" w:rsidR="00A101A1" w:rsidRPr="00D7080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10</w:t>
      </w:r>
      <w:r w:rsidR="007C545F">
        <w:rPr>
          <w:noProof/>
        </w:rPr>
        <w:fldChar w:fldCharType="end"/>
      </w:r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43CF6D13" w:rsidR="00A101A1" w:rsidRPr="00D7080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11</w:t>
      </w:r>
      <w:r w:rsidR="007C545F">
        <w:rPr>
          <w:noProof/>
        </w:rPr>
        <w:fldChar w:fldCharType="end"/>
      </w:r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07A41468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12</w:t>
      </w:r>
      <w:r w:rsidR="007C545F">
        <w:rPr>
          <w:noProof/>
        </w:rPr>
        <w:fldChar w:fldCharType="end"/>
      </w:r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r w:rsidR="00A101A1">
        <w:rPr>
          <w:lang w:val="en-US"/>
        </w:rPr>
        <w:t>VMnet</w:t>
      </w:r>
      <w:r w:rsidR="00A101A1" w:rsidRPr="0037628E">
        <w:t xml:space="preserve">0 </w:t>
      </w:r>
      <w:r w:rsidR="00A101A1">
        <w:t xml:space="preserve">в режиме моста ( </w:t>
      </w:r>
      <w:r w:rsidR="00A101A1">
        <w:rPr>
          <w:lang w:val="en-US"/>
        </w:rPr>
        <w:t>Bridged</w:t>
      </w:r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0498BF28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13</w:t>
      </w:r>
      <w:r w:rsidR="007C545F">
        <w:rPr>
          <w:noProof/>
        </w:rPr>
        <w:fldChar w:fldCharType="end"/>
      </w:r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r w:rsidRPr="00CD4483">
        <w:t>Например</w:t>
      </w:r>
      <w:r>
        <w:t xml:space="preserve"> настройки автоматического полуения сетевых настроек </w:t>
      </w:r>
      <w:r w:rsidRPr="00CD4483">
        <w:t>:</w:t>
      </w:r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1BB049EE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14</w:t>
      </w:r>
      <w:r w:rsidR="007C545F">
        <w:rPr>
          <w:noProof/>
        </w:rPr>
        <w:fldChar w:fldCharType="end"/>
      </w:r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5" w:tgtFrame="_blank" w:history="1">
        <w:r w:rsidRPr="00567113">
          <w:rPr>
            <w:rStyle w:val="a7"/>
          </w:rPr>
          <w:t>docs.eltex-co.ru</w:t>
        </w:r>
      </w:hyperlink>
      <w:hyperlink r:id="rId86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r w:rsidRPr="00567113">
        <w:t>vesr(debug)#nic bind auto</w:t>
      </w:r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77777777" w:rsidR="00A101A1" w:rsidRDefault="00A101A1" w:rsidP="00A101A1">
      <w:pPr>
        <w:ind w:left="720"/>
      </w:pPr>
      <w:r>
        <w:t>Лечить нужно следущими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240F19DA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15</w:t>
      </w:r>
      <w:r w:rsidR="007C545F">
        <w:rPr>
          <w:noProof/>
        </w:rPr>
        <w:fldChar w:fldCharType="end"/>
      </w:r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рестартовать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sh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ip address dhcp</w:t>
      </w:r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ip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ip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 ip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652A6357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16</w:t>
      </w:r>
      <w:r w:rsidR="007C545F">
        <w:rPr>
          <w:noProof/>
        </w:rPr>
        <w:fldChar w:fldCharType="end"/>
      </w:r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в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( </w:t>
      </w:r>
      <w:r>
        <w:t xml:space="preserve">на экране будет  имя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r>
        <w:t>)</w:t>
      </w:r>
      <w:r w:rsidRPr="00B53ADA">
        <w:t xml:space="preserve"> :</w:t>
      </w:r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22C16743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17</w:t>
      </w:r>
      <w:r w:rsidR="007C545F">
        <w:rPr>
          <w:noProof/>
        </w:rPr>
        <w:fldChar w:fldCharType="end"/>
      </w:r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7C697962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18</w:t>
      </w:r>
      <w:r w:rsidR="007C545F">
        <w:rPr>
          <w:noProof/>
        </w:rPr>
        <w:fldChar w:fldCharType="end"/>
      </w:r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03909AD4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19</w:t>
      </w:r>
      <w:r w:rsidR="007C545F">
        <w:rPr>
          <w:noProof/>
        </w:rPr>
        <w:fldChar w:fldCharType="end"/>
      </w:r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lang w:val="en-US"/>
        </w:rPr>
        <w:t>rg</w:t>
      </w:r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lang w:val="en-US"/>
        </w:rPr>
        <w:t>Ethernet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1C04E2C5" w:rsidR="00A101A1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20</w:t>
      </w:r>
      <w:r w:rsidR="007C545F">
        <w:rPr>
          <w:noProof/>
        </w:rPr>
        <w:fldChar w:fldCharType="end"/>
      </w:r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7EF7E5B0" w:rsidR="00A101A1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21</w:t>
      </w:r>
      <w:r w:rsidR="007C545F">
        <w:rPr>
          <w:noProof/>
        </w:rPr>
        <w:fldChar w:fldCharType="end"/>
      </w:r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vesr-1# sh int sta</w:t>
      </w:r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r w:rsidRPr="00BC232C">
        <w:rPr>
          <w:lang w:val="en-US"/>
        </w:rPr>
        <w:t>vesr</w:t>
      </w:r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31646C33" w:rsidR="00A101A1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22</w:t>
      </w:r>
      <w:r w:rsidR="007C545F">
        <w:rPr>
          <w:noProof/>
        </w:rPr>
        <w:fldChar w:fldCharType="end"/>
      </w:r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соединеним коммутатора, соединем виртуальны ПК с коммутаторм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7E4CAA8E" w:rsidR="00A101A1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23</w:t>
      </w:r>
      <w:r w:rsidR="007C545F">
        <w:rPr>
          <w:noProof/>
        </w:rPr>
        <w:fldChar w:fldCharType="end"/>
      </w:r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>Для сетевых настроек возьмем следущие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0DE4668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STYLEREF 1 \s </w:instrText>
      </w:r>
      <w:r>
        <w:rPr>
          <w:lang w:val="en-US"/>
        </w:rPr>
        <w:fldChar w:fldCharType="separate"/>
      </w:r>
      <w:r w:rsidR="007C545F"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>.</w:t>
      </w:r>
      <w:r>
        <w:rPr>
          <w:lang w:val="en-US"/>
        </w:rPr>
        <w:fldChar w:fldCharType="begin"/>
      </w:r>
      <w:r>
        <w:rPr>
          <w:lang w:val="en-US"/>
        </w:rPr>
        <w:instrText xml:space="preserve"> SEQ Рисунок \* ARABIC \s 1 </w:instrText>
      </w:r>
      <w:r>
        <w:rPr>
          <w:lang w:val="en-US"/>
        </w:rPr>
        <w:fldChar w:fldCharType="separate"/>
      </w:r>
      <w:r w:rsidR="007C545F">
        <w:rPr>
          <w:noProof/>
          <w:lang w:val="en-US"/>
        </w:rPr>
        <w:t>24</w:t>
      </w:r>
      <w:r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A47C9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A9C">
        <w:rPr>
          <w:lang w:val="en-US"/>
        </w:rPr>
        <w:t>LPORT</w:t>
      </w:r>
      <w:r w:rsidRPr="00A47C9C">
        <w:rPr>
          <w:lang w:val="en-US"/>
        </w:rPr>
        <w:t xml:space="preserve">       : 13004</w:t>
      </w:r>
    </w:p>
    <w:p w14:paraId="1ECE291B" w14:textId="77777777" w:rsidR="00A101A1" w:rsidRPr="00A47C9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A9C">
        <w:rPr>
          <w:lang w:val="en-US"/>
        </w:rPr>
        <w:t>RHOST</w:t>
      </w:r>
      <w:r w:rsidRPr="00A47C9C">
        <w:rPr>
          <w:lang w:val="en-US"/>
        </w:rPr>
        <w:t>:</w:t>
      </w:r>
      <w:r w:rsidRPr="00B44A9C">
        <w:rPr>
          <w:lang w:val="en-US"/>
        </w:rPr>
        <w:t>PORT</w:t>
      </w:r>
      <w:r w:rsidRPr="00A47C9C">
        <w:rPr>
          <w:lang w:val="en-US"/>
        </w:rPr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r>
        <w:t>MTU:        :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A47C9C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A47C9C">
        <w:t xml:space="preserve">1&gt; </w:t>
      </w:r>
      <w:r w:rsidRPr="004C0EDE">
        <w:rPr>
          <w:lang w:val="en-US"/>
        </w:rPr>
        <w:t>ping</w:t>
      </w:r>
      <w:r w:rsidRPr="00A47C9C"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r w:rsidRPr="00CD4483">
        <w:t>security zone &lt;NAME_ZONE&gt;</w:t>
      </w:r>
    </w:p>
    <w:p w14:paraId="74523B4B" w14:textId="77777777" w:rsidR="00A101A1" w:rsidRPr="00CD4483" w:rsidRDefault="00A101A1" w:rsidP="00A101A1">
      <w:pPr>
        <w:ind w:left="360"/>
      </w:pPr>
      <w:r w:rsidRPr="00CD4483">
        <w:t>exit</w:t>
      </w:r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r w:rsidRPr="00CD4483">
        <w:t>exit</w:t>
      </w:r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"trusted" для интерфейса смотрязего в LAN, и зону "untrusted"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r w:rsidRPr="00CD4483">
        <w:t>do commit</w:t>
      </w:r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descriptionInterface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r>
        <w:t>untrusted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r w:rsidRPr="00CD4483">
        <w:t>exit</w:t>
      </w:r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vesr-1(config)#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«trusted»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«trusted» в зону «self»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r w:rsidRPr="00CD4483">
        <w:rPr>
          <w:b/>
          <w:bCs/>
        </w:rPr>
        <w:t>enable</w:t>
      </w:r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match protocol icmp</w:t>
      </w:r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vesr-1(config)#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r w:rsidRPr="00CD4483">
        <w:t>do commit</w:t>
      </w:r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A47C9C" w:rsidRDefault="00A101A1" w:rsidP="00A101A1">
      <w:pPr>
        <w:shd w:val="clear" w:color="auto" w:fill="D0CECE" w:themeFill="background2" w:themeFillShade="E6"/>
        <w:ind w:left="360"/>
      </w:pPr>
      <w:r w:rsidRPr="00A47C9C">
        <w:t>--------------------------------------------------------------------------------</w:t>
      </w:r>
    </w:p>
    <w:p w14:paraId="20D1FA45" w14:textId="77777777" w:rsidR="00A101A1" w:rsidRPr="00A47C9C" w:rsidRDefault="00A101A1" w:rsidP="00A101A1">
      <w:pPr>
        <w:shd w:val="clear" w:color="auto" w:fill="D0CECE" w:themeFill="background2" w:themeFillShade="E6"/>
        <w:ind w:left="360"/>
      </w:pPr>
      <w:r w:rsidRPr="00587973">
        <w:rPr>
          <w:lang w:val="en-US"/>
        </w:rPr>
        <w:t>vesr</w:t>
      </w:r>
      <w:r w:rsidRPr="00A47C9C"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 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>
        <w:rPr>
          <w:lang w:val="en-US"/>
        </w:rPr>
        <w:t>vesr</w:t>
      </w:r>
      <w:r w:rsidRPr="004579CD">
        <w:t>-1#</w:t>
      </w:r>
      <w:r>
        <w:rPr>
          <w:lang w:val="en-US"/>
        </w:rPr>
        <w:t>rebot</w:t>
      </w:r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159813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159814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r w:rsidR="00A101A1" w:rsidRPr="0066295D">
        <w:rPr>
          <w:lang w:val="en-US"/>
        </w:rPr>
        <w:t>vESR</w:t>
      </w:r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16217AA9" w:rsidR="00343393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4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6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8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25246AF0" w:rsidR="00343393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4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</w:t>
      </w:r>
      <w:r w:rsidR="007C545F">
        <w:rPr>
          <w:noProof/>
        </w:rPr>
        <w:fldChar w:fldCharType="end"/>
      </w:r>
    </w:p>
    <w:p w14:paraId="41CF6178" w14:textId="77777777" w:rsidR="008007B9" w:rsidRPr="008007B9" w:rsidRDefault="008007B9" w:rsidP="008007B9"/>
    <w:p w14:paraId="4DB8337F" w14:textId="77777777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0853E9">
        <w:t>-1</w:t>
      </w:r>
      <w:r>
        <w:rPr>
          <w:b/>
          <w:bCs/>
        </w:rPr>
        <w:t xml:space="preserve"> 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r>
        <w:rPr>
          <w:lang w:val="en-US"/>
        </w:rPr>
        <w:t>vesr</w:t>
      </w:r>
      <w:r w:rsidRPr="006F52C8">
        <w:t>-1:</w:t>
      </w:r>
    </w:p>
    <w:p w14:paraId="04BED470" w14:textId="77777777" w:rsidR="00343393" w:rsidRPr="0066295D" w:rsidRDefault="00343393" w:rsidP="00343393">
      <w:r w:rsidRPr="0066295D">
        <w:t>configure</w:t>
      </w:r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connection_WAN</w:t>
      </w:r>
    </w:p>
    <w:p w14:paraId="1FAD404B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ip address dhcp</w:t>
      </w:r>
    </w:p>
    <w:p w14:paraId="5488494C" w14:textId="77777777" w:rsidR="00343393" w:rsidRPr="0066295D" w:rsidRDefault="00343393" w:rsidP="00343393">
      <w:r w:rsidRPr="0066295D">
        <w:t>exit</w:t>
      </w:r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</w:t>
      </w:r>
      <w:r>
        <w:rPr>
          <w:lang w:val="en-US"/>
        </w:rPr>
        <w:t>LAN</w:t>
      </w:r>
    </w:p>
    <w:p w14:paraId="38D275C4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ip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«trusted»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r w:rsidRPr="0066295D">
        <w:t>do confirm</w:t>
      </w:r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r>
        <w:rPr>
          <w:lang w:val="en-US"/>
        </w:rPr>
        <w:t>vesr</w:t>
      </w:r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vesr-1# sh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 tmpsys:syslog/default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rinat</w:t>
      </w:r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dhcp</w:t>
      </w:r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icmp</w:t>
      </w:r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ip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licence-manager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vesr</w:t>
      </w:r>
      <w:r w:rsidRPr="00D45C69">
        <w:t>-1#</w:t>
      </w:r>
    </w:p>
    <w:p w14:paraId="1344AA44" w14:textId="77777777" w:rsidR="00343393" w:rsidRPr="0066295D" w:rsidRDefault="00343393" w:rsidP="00343393">
      <w: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ip dhcp-server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r w:rsidRPr="0066295D">
        <w:t xml:space="preserve">default-router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r w:rsidRPr="0066295D"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ip dhcp-server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dns-server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vesr-1(config)# exit</w:t>
      </w:r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нужно взять дав команды </w:t>
      </w:r>
      <w:r>
        <w:rPr>
          <w:lang w:val="en-US"/>
        </w:rPr>
        <w:t>sh</w:t>
      </w:r>
      <w:r w:rsidRPr="003D2E1C">
        <w:t xml:space="preserve"> </w:t>
      </w:r>
      <w:r>
        <w:rPr>
          <w:lang w:val="en-US"/>
        </w:rPr>
        <w:t>ip</w:t>
      </w:r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соотвественно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>&gt; sh ip</w:t>
      </w:r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>&gt; sh ip</w:t>
      </w:r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r>
        <w:t>MTU:        :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dhcp_server</w:t>
      </w:r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dhcp_client</w:t>
      </w:r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dhcp_service</w:t>
      </w:r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dhcp_client</w:t>
      </w:r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dhcp_service</w:t>
      </w:r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dhcp_client</w:t>
      </w:r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>нас уже ранее в предыдущей главе было создано одно правило для пропуска пингов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icmp</w:t>
      </w:r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r>
        <w:t>enable</w:t>
      </w:r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protocol udp</w:t>
      </w:r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source-port dhcp_client</w:t>
      </w:r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destination-port dhcp_server</w:t>
      </w:r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protocol udp</w:t>
      </w:r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source-port object-group dhcp_client</w:t>
      </w:r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destination-port object-group dhcp_service</w:t>
      </w:r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r w:rsidRPr="0066295D">
        <w:t>Copy</w:t>
      </w:r>
    </w:p>
    <w:p w14:paraId="30F5E23E" w14:textId="77777777" w:rsidR="00343393" w:rsidRPr="0066295D" w:rsidRDefault="00343393" w:rsidP="00343393">
      <w:r w:rsidRPr="0066295D">
        <w:t>ip dhcp-server</w:t>
      </w:r>
    </w:p>
    <w:p w14:paraId="63F531FF" w14:textId="77777777" w:rsidR="00343393" w:rsidRPr="0066295D" w:rsidRDefault="00343393" w:rsidP="00343393">
      <w:r w:rsidRPr="0066295D">
        <w:t>Copy</w:t>
      </w:r>
    </w:p>
    <w:p w14:paraId="508BFCCC" w14:textId="77777777" w:rsidR="00343393" w:rsidRPr="0066295D" w:rsidRDefault="00343393" w:rsidP="00343393">
      <w:r w:rsidRPr="0066295D">
        <w:t>do commit</w:t>
      </w:r>
    </w:p>
    <w:p w14:paraId="256DECF0" w14:textId="77777777" w:rsidR="00343393" w:rsidRDefault="00343393" w:rsidP="00343393">
      <w:pPr>
        <w:rPr>
          <w:lang w:val="en-US"/>
        </w:rPr>
      </w:pPr>
      <w:r w:rsidRPr="0066295D">
        <w:t>do confirm</w:t>
      </w:r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ip dhcp-server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2025-05-29T19:04:10+00:00 %CLI-I-CRIT: user admin from console  input: do commi</w:t>
      </w:r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2025-05-29T19:04:22+00:00 %CLI-I-CRIT: user admin from console  input: do confim</w:t>
      </w:r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ip dhcp</w:t>
      </w:r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ip dhcp</w:t>
      </w:r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show ip dhcp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vesr-1# show ip dhcp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Dns-server: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(d:h:m):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(d:h:m):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icmp_seq=4 ttl=64 time=3.552 ms</w:t>
      </w:r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icmp_seq=5 ttl=64 time=2.479 ms</w:t>
      </w:r>
    </w:p>
    <w:bookmarkStart w:id="16" w:name="_Toc201159815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7" w:name="_Toc201159816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r w:rsidR="006A5A75">
        <w:t xml:space="preserve">Настройка  </w:t>
      </w:r>
      <w:r w:rsidR="006A5A75">
        <w:rPr>
          <w:lang w:val="en-US"/>
        </w:rPr>
        <w:t>NAT</w:t>
      </w:r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r w:rsidR="006A5A75">
        <w:rPr>
          <w:lang w:val="en-US"/>
        </w:rPr>
        <w:t>vESR</w:t>
      </w:r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r>
        <w:t xml:space="preserve">Настройка  </w:t>
      </w:r>
      <w:r w:rsidRPr="006B4249">
        <w:rPr>
          <w:lang w:val="en-US"/>
        </w:rPr>
        <w:t>NAT</w:t>
      </w:r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6B4249">
        <w:rPr>
          <w:lang w:val="en-US"/>
        </w:rPr>
        <w:t>vESR</w:t>
      </w:r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>. Функция Source NAT (SNAT) используется для подмены адреса источника у пакетов, проходящих через сетевой шлюз</w:t>
      </w:r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(Static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Сложности с туннелированием протоколов, таких как IPsec</w:t>
      </w:r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77777777" w:rsidR="00611A3D" w:rsidRDefault="00611A3D" w:rsidP="00611A3D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>.1.200/24) к публичной сети с использованием функции Source NAT, через ip-адрес</w:t>
      </w:r>
      <w:r>
        <w:t xml:space="preserve"> виртуальный маршрутизатор </w:t>
      </w:r>
      <w:r>
        <w:rPr>
          <w:lang w:val="en-US"/>
        </w:rPr>
        <w:t>vesr</w:t>
      </w:r>
      <w:r w:rsidRPr="00753486">
        <w:t>-1</w:t>
      </w:r>
      <w:r w:rsidRPr="006B4249">
        <w:t xml:space="preserve"> 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r w:rsidRPr="006B4249">
        <w:t>configure</w:t>
      </w:r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r w:rsidRPr="006B4249"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connection_WAN</w:t>
      </w:r>
    </w:p>
    <w:p w14:paraId="4FC49902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dhcp</w:t>
      </w:r>
    </w:p>
    <w:p w14:paraId="442ED4BE" w14:textId="77777777" w:rsidR="00611A3D" w:rsidRPr="006B4249" w:rsidRDefault="00611A3D" w:rsidP="00611A3D">
      <w:r w:rsidRPr="006B4249">
        <w:t>exit</w:t>
      </w:r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r w:rsidRPr="006B4249">
        <w:t xml:space="preserve">на интерфейс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</w:t>
      </w:r>
      <w:r>
        <w:rPr>
          <w:lang w:val="en-US"/>
        </w:rPr>
        <w:t>LAN_GATEWAY</w:t>
      </w:r>
    </w:p>
    <w:p w14:paraId="1DAD7310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172.16.1.1/24</w:t>
      </w:r>
    </w:p>
    <w:p w14:paraId="2223E6CF" w14:textId="77777777" w:rsidR="00611A3D" w:rsidRPr="006B4249" w:rsidRDefault="00611A3D" w:rsidP="00611A3D">
      <w:r w:rsidRPr="006B4249">
        <w:t>exit</w:t>
      </w:r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«untrusted»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ip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еоандой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>адрес интерфейса ,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sh ip interfaces gigabitethernet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r w:rsidRPr="006B4249">
        <w:rPr>
          <w:lang w:val="en-US"/>
        </w:rPr>
        <w:t>ip</w:t>
      </w:r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ip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r w:rsidRPr="00482BA4">
        <w:rPr>
          <w:b/>
          <w:bCs/>
        </w:rPr>
        <w:t>trusted</w:t>
      </w:r>
      <w:r w:rsidRPr="006B4249">
        <w:t xml:space="preserve"> в зону </w:t>
      </w:r>
      <w:r w:rsidRPr="00482BA4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enable: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r w:rsidRPr="006B4249">
        <w:t>do confirm</w:t>
      </w:r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r w:rsidRPr="006B4249">
        <w:t>nat sourсe</w:t>
      </w:r>
    </w:p>
    <w:p w14:paraId="0880D697" w14:textId="77777777" w:rsidR="00611A3D" w:rsidRPr="007B1AA7" w:rsidRDefault="00611A3D" w:rsidP="00611A3D">
      <w:r w:rsidRPr="006B4249">
        <w:t>pool WAN</w:t>
      </w:r>
    </w:p>
    <w:p w14:paraId="51B5055E" w14:textId="77777777" w:rsidR="00611A3D" w:rsidRPr="006B4249" w:rsidRDefault="00611A3D" w:rsidP="00611A3D">
      <w:r w:rsidRPr="006B4249">
        <w:t>ip address-range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isp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r w:rsidRPr="006B4249">
        <w:t>exit</w:t>
      </w:r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025584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source-nat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nat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ip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action source-nat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r>
        <w:rPr>
          <w:b/>
          <w:bCs/>
          <w:lang w:val="en-US"/>
        </w:rPr>
        <w:t>vesr</w:t>
      </w:r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>show ip nat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vesr-1# sh ip nat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159817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159818"/>
      <w:r w:rsidRPr="009324B5">
        <w:t>Глава 6. Настройка  SSH в виртуальном маршрутизаторе vESR.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11" w:history="1">
        <w:r w:rsidRPr="00563DB3">
          <w:rPr>
            <w:rStyle w:val="a7"/>
          </w:rPr>
          <w:t>vESR</w:t>
        </w:r>
      </w:hyperlink>
      <w:r w:rsidRPr="00563DB3">
        <w:t xml:space="preserve"> разрешен удаленный доступ к маршрутизатору по протоколам Telnet или SSH из зоны «trusted».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r>
        <w:t xml:space="preserve">Добавление  виртуальных устройств в </w:t>
      </w:r>
      <w:r>
        <w:rPr>
          <w:lang w:val="en-US"/>
        </w:rPr>
        <w:t>GNS</w:t>
      </w:r>
      <w:r w:rsidRPr="007974F4">
        <w:t xml:space="preserve">3 ( </w:t>
      </w:r>
      <w:r>
        <w:rPr>
          <w:lang w:val="en-US"/>
        </w:rPr>
        <w:t>appliance</w:t>
      </w:r>
      <w:r w:rsidRPr="007974F4">
        <w:t xml:space="preserve">) </w:t>
      </w:r>
      <w:r>
        <w:t xml:space="preserve">написано на сайте </w:t>
      </w:r>
      <w:r w:rsidRPr="007D7609">
        <w:t>https://docs.gns3.com/docs/using-gns3/beginners/import-gns3-appliance</w:t>
      </w:r>
      <w:r>
        <w:t xml:space="preserve"> . Это может быть </w:t>
      </w:r>
      <w:r>
        <w:rPr>
          <w:lang w:val="en-US"/>
        </w:rPr>
        <w:t>linux</w:t>
      </w:r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безплатных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r>
        <w:rPr>
          <w:lang w:val="en-US"/>
        </w:rPr>
        <w:t>gns</w:t>
      </w:r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r>
        <w:rPr>
          <w:lang w:val="en-US"/>
        </w:rPr>
        <w:t>gns</w:t>
      </w:r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r w:rsidRPr="00370954">
        <w:rPr>
          <w:lang w:val="en-US"/>
        </w:rPr>
        <w:t>gns</w:t>
      </w:r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r w:rsidRPr="00370954">
        <w:rPr>
          <w:lang w:val="en-US"/>
        </w:rPr>
        <w:t>usr</w:t>
      </w:r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r w:rsidRPr="00370954">
        <w:rPr>
          <w:lang w:val="en-US"/>
        </w:rPr>
        <w:t>etc</w:t>
      </w:r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r w:rsidRPr="00370954">
        <w:rPr>
          <w:lang w:val="en-US"/>
        </w:rPr>
        <w:t>tce</w:t>
      </w:r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A47C9C" w:rsidRDefault="002A40CE" w:rsidP="002A40CE">
      <w:pPr>
        <w:shd w:val="clear" w:color="auto" w:fill="D0CECE" w:themeFill="background2" w:themeFillShade="E6"/>
        <w:rPr>
          <w:lang w:val="en-US"/>
        </w:rPr>
      </w:pPr>
      <w:r w:rsidRPr="00021DCE">
        <w:rPr>
          <w:lang w:val="en-US"/>
        </w:rPr>
        <w:t>gns</w:t>
      </w:r>
      <w:r w:rsidRPr="00A47C9C">
        <w:rPr>
          <w:lang w:val="en-US"/>
        </w:rPr>
        <w:t>3@</w:t>
      </w:r>
      <w:r w:rsidRPr="00021DCE">
        <w:rPr>
          <w:lang w:val="en-US"/>
        </w:rPr>
        <w:t>box</w:t>
      </w:r>
      <w:r w:rsidRPr="00A47C9C">
        <w:rPr>
          <w:lang w:val="en-US"/>
        </w:rPr>
        <w:t xml:space="preserve">:~$ </w:t>
      </w:r>
      <w:r w:rsidRPr="00021DCE">
        <w:rPr>
          <w:lang w:val="en-US"/>
        </w:rPr>
        <w:t>netstat</w:t>
      </w:r>
      <w:r w:rsidRPr="00A47C9C">
        <w:rPr>
          <w:lang w:val="en-US"/>
        </w:rPr>
        <w:t xml:space="preserve"> -</w:t>
      </w:r>
      <w:r w:rsidRPr="00021DCE">
        <w:rPr>
          <w:lang w:val="en-US"/>
        </w:rPr>
        <w:t>an</w:t>
      </w:r>
      <w:r w:rsidRPr="00A47C9C">
        <w:rPr>
          <w:lang w:val="en-US"/>
        </w:rPr>
        <w:t xml:space="preserve"> | </w:t>
      </w:r>
      <w:r w:rsidRPr="00021DCE">
        <w:rPr>
          <w:lang w:val="en-US"/>
        </w:rPr>
        <w:t>grep</w:t>
      </w:r>
      <w:r w:rsidRPr="00A47C9C">
        <w:rPr>
          <w:lang w:val="en-US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0.0.0.0:22              0.0.0.0:*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:::22                   :::*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gns3@box:~$ </w:t>
      </w:r>
      <w:r w:rsidRPr="002D1C63">
        <w:rPr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/usr/local/etc/init.d/openssh</w:t>
      </w:r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r w:rsidRPr="002D1C63">
        <w:t>/.</w:t>
      </w:r>
      <w:r w:rsidRPr="002D1C63">
        <w:rPr>
          <w:lang w:val="en-US"/>
        </w:rPr>
        <w:t>filetool</w:t>
      </w:r>
      <w:r w:rsidRPr="002D1C63">
        <w:t>.</w:t>
      </w:r>
      <w:r w:rsidRPr="002D1C63">
        <w:rPr>
          <w:lang w:val="en-US"/>
        </w:rPr>
        <w:t>lst</w:t>
      </w:r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A47C9C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</w:t>
      </w:r>
      <w:r w:rsidRPr="00A47C9C">
        <w:rPr>
          <w:lang w:val="en-US"/>
        </w:rPr>
        <w:t>3@</w:t>
      </w:r>
      <w:r w:rsidRPr="0094416B">
        <w:rPr>
          <w:lang w:val="en-US"/>
        </w:rPr>
        <w:t>box</w:t>
      </w:r>
      <w:r w:rsidRPr="00A47C9C">
        <w:rPr>
          <w:lang w:val="en-US"/>
        </w:rPr>
        <w:t xml:space="preserve">:~$ </w:t>
      </w:r>
      <w:r w:rsidRPr="0094416B">
        <w:rPr>
          <w:lang w:val="en-US"/>
        </w:rPr>
        <w:t>sudo</w:t>
      </w:r>
      <w:r w:rsidRPr="00A47C9C">
        <w:rPr>
          <w:lang w:val="en-US"/>
        </w:rPr>
        <w:t xml:space="preserve"> </w:t>
      </w:r>
      <w:r w:rsidRPr="0094416B">
        <w:rPr>
          <w:lang w:val="en-US"/>
        </w:rPr>
        <w:t>vi</w:t>
      </w:r>
      <w:r w:rsidRPr="00A47C9C">
        <w:rPr>
          <w:lang w:val="en-US"/>
        </w:rPr>
        <w:t xml:space="preserve"> /</w:t>
      </w:r>
      <w:r w:rsidRPr="0094416B">
        <w:rPr>
          <w:lang w:val="en-US"/>
        </w:rPr>
        <w:t>opt</w:t>
      </w:r>
      <w:r w:rsidRPr="00A47C9C">
        <w:rPr>
          <w:lang w:val="en-US"/>
        </w:rPr>
        <w:t>/.</w:t>
      </w:r>
      <w:r w:rsidRPr="0094416B">
        <w:rPr>
          <w:lang w:val="en-US"/>
        </w:rPr>
        <w:t>filetool</w:t>
      </w:r>
      <w:r w:rsidRPr="00A47C9C">
        <w:rPr>
          <w:lang w:val="en-US"/>
        </w:rPr>
        <w:t>.</w:t>
      </w:r>
      <w:r w:rsidRPr="0094416B">
        <w:rPr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763D0F92" w:rsidR="002A40CE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6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( </w:t>
      </w:r>
      <w:r>
        <w:rPr>
          <w:lang w:val="en-US"/>
        </w:rPr>
        <w:t>SSH</w:t>
      </w:r>
      <w:r w:rsidRPr="00B76EB2">
        <w:t xml:space="preserve">) </w:t>
      </w:r>
      <w: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t xml:space="preserve">source-zone – зона, из которой будет осуществляться удаленный доступ, в нашем случае это зона </w:t>
      </w:r>
      <w:r w:rsidRPr="00563DB3">
        <w:rPr>
          <w:b/>
          <w:bCs/>
        </w:rPr>
        <w:t>trusted</w:t>
      </w:r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rPr>
          <w:b/>
          <w:bCs/>
        </w:rPr>
        <w:t>self</w:t>
      </w:r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># configure</w:t>
      </w:r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(config-zone-pair)#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protocol tcp</w:t>
      </w:r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exit</w:t>
      </w:r>
    </w:p>
    <w:p w14:paraId="483A033D" w14:textId="77777777" w:rsidR="002A40CE" w:rsidRPr="00563DB3" w:rsidRDefault="002A40CE" w:rsidP="002A40CE">
      <w:r>
        <w:t>vesr-1</w:t>
      </w:r>
      <w:r w:rsidRPr="00563DB3">
        <w:t>(config-zone-pair)# exit</w:t>
      </w:r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r w:rsidRPr="00563DB3">
        <w:rPr>
          <w:b/>
          <w:bCs/>
        </w:rPr>
        <w:t>trusted</w:t>
      </w:r>
      <w:r w:rsidRPr="00563DB3">
        <w:t xml:space="preserve"> с IP-адресами</w:t>
      </w:r>
      <w:r>
        <w:t xml:space="preserve"> локальной сети </w:t>
      </w:r>
      <w:r w:rsidRPr="00563DB3">
        <w:t xml:space="preserve"> </w:t>
      </w:r>
      <w:r>
        <w:t>172.16.1.</w:t>
      </w:r>
      <w:r w:rsidRPr="00B30135">
        <w:t>1/</w:t>
      </w:r>
      <w:r>
        <w:t>24</w:t>
      </w:r>
      <w:r w:rsidRPr="00563DB3">
        <w:t xml:space="preserve">  подключаться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77777777" w:rsidR="002A40CE" w:rsidRPr="00D73BF8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>
        <w:rPr>
          <w:lang w:val="en-US"/>
        </w:rPr>
        <w:t>vesr</w:t>
      </w:r>
      <w:r w:rsidRPr="00D73BF8">
        <w:rPr>
          <w:lang w:val="en-US"/>
        </w:rPr>
        <w:t xml:space="preserve">-1 -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r>
        <w:rPr>
          <w:lang w:val="en-US"/>
        </w:rPr>
        <w:t>MicroCore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2025-05-30T14:03:40+00:00 %CLI-I-CRIT: user admin from console  input: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2025-05-30T14:03:46+00:00 %CLI-I-CRIT: user admin from console  input: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protocol tcp</w:t>
      </w:r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protocol tcp</w:t>
      </w:r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2025-05-30T14:18:41+00:00 %CLI-I-CRIT: user admin from console  input: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2025-05-30T14:18:46+00:00 %CLI-I-CRIT: user admin from console  input: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r w:rsidRPr="006D79D2">
        <w:rPr>
          <w:lang w:val="en-US"/>
        </w:rPr>
        <w:t>vesr</w:t>
      </w:r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r w:rsidRPr="004A61E2">
        <w:t xml:space="preserve">source-zone – зона, из которой будет осуществляться удаленный доступ, в нашем случае это зона </w:t>
      </w:r>
      <w:r w:rsidRPr="004A61E2">
        <w:rPr>
          <w:b/>
          <w:bCs/>
        </w:rPr>
        <w:t>trusted</w:t>
      </w:r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r w:rsidRPr="004A61E2">
        <w:rPr>
          <w:b/>
          <w:bCs/>
        </w:rPr>
        <w:t>self</w:t>
      </w:r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обьектов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ip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r w:rsidRPr="004A61E2">
        <w:rPr>
          <w:lang w:val="en-US"/>
        </w:rPr>
        <w:t>vesr</w:t>
      </w:r>
      <w:r w:rsidRPr="00940AC5">
        <w:t>-1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«untrusted»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 xml:space="preserve">/24 </w:t>
      </w:r>
      <w:r w:rsidRPr="004702F0">
        <w:t> подключаться к маршрутизатору с IP-адресом</w:t>
      </w:r>
      <w:r>
        <w:t xml:space="preserve"> 192.168.10.50 ( адрес внешнего интерфейса </w:t>
      </w:r>
      <w:r>
        <w:rPr>
          <w:lang w:val="en-US"/>
        </w:rPr>
        <w:t>gi</w:t>
      </w:r>
      <w:r w:rsidRPr="004A61E2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4A61E2">
        <w:t xml:space="preserve">-1, </w:t>
      </w:r>
      <w:r>
        <w:t xml:space="preserve">полученный командой </w:t>
      </w:r>
      <w:r>
        <w:rPr>
          <w:lang w:val="en-US"/>
        </w:rPr>
        <w:t>sh</w:t>
      </w:r>
      <w:r w:rsidRPr="004A61E2">
        <w:t xml:space="preserve"> </w:t>
      </w:r>
      <w:r>
        <w:rPr>
          <w:lang w:val="en-US"/>
        </w:rPr>
        <w:t>ip</w:t>
      </w:r>
      <w:r w:rsidRPr="004A61E2">
        <w:t xml:space="preserve"> </w:t>
      </w:r>
      <w:r>
        <w:rPr>
          <w:lang w:val="en-US"/>
        </w:rPr>
        <w:t>int</w:t>
      </w:r>
      <w:r w:rsidRPr="004A61E2">
        <w:t xml:space="preserve">) </w:t>
      </w:r>
      <w:r w:rsidRPr="004702F0">
        <w:t> по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vesr-1(config-security-zone-pair)#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protocol tcp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t-group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ject-group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vesr-1(config-security-zone-pair)#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vesr-1(config)#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r>
        <w:rPr>
          <w:lang w:val="en-US"/>
        </w:rPr>
        <w:t>vesr</w:t>
      </w:r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A47C9C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vesr</w:t>
      </w:r>
      <w:r w:rsidRPr="00A47C9C">
        <w:rPr>
          <w:lang w:val="en-US"/>
        </w:rPr>
        <w:t xml:space="preserve">-1# </w:t>
      </w:r>
      <w:r w:rsidRPr="00935B42">
        <w:rPr>
          <w:lang w:val="en-US"/>
        </w:rPr>
        <w:t>sh</w:t>
      </w:r>
      <w:r w:rsidRPr="00A47C9C">
        <w:rPr>
          <w:lang w:val="en-US"/>
        </w:rPr>
        <w:t xml:space="preserve"> </w:t>
      </w:r>
      <w:r w:rsidRPr="00935B42">
        <w:rPr>
          <w:lang w:val="en-US"/>
        </w:rPr>
        <w:t>syslog</w:t>
      </w:r>
      <w:r w:rsidRPr="00A47C9C">
        <w:rPr>
          <w:lang w:val="en-US"/>
        </w:rPr>
        <w:t xml:space="preserve"> </w:t>
      </w:r>
      <w:r w:rsidRPr="00935B42">
        <w:rPr>
          <w:lang w:val="en-US"/>
        </w:rPr>
        <w:t>tmpsys</w:t>
      </w:r>
      <w:r w:rsidRPr="00A47C9C">
        <w:rPr>
          <w:lang w:val="en-US"/>
        </w:rPr>
        <w:t>:</w:t>
      </w:r>
      <w:r w:rsidRPr="00935B42">
        <w:rPr>
          <w:lang w:val="en-US"/>
        </w:rPr>
        <w:t>syslog</w:t>
      </w:r>
      <w:r w:rsidRPr="00A47C9C">
        <w:rPr>
          <w:lang w:val="en-US"/>
        </w:rPr>
        <w:t>/</w:t>
      </w:r>
      <w:r w:rsidRPr="00935B42">
        <w:rPr>
          <w:lang w:val="en-US"/>
        </w:rPr>
        <w:t>auth</w:t>
      </w:r>
      <w:r w:rsidRPr="00A47C9C">
        <w:rPr>
          <w:lang w:val="en-US"/>
        </w:rPr>
        <w:t>.</w:t>
      </w:r>
      <w:r w:rsidRPr="00935B42">
        <w:rPr>
          <w:lang w:val="en-US"/>
        </w:rPr>
        <w:t>log</w:t>
      </w:r>
      <w:r w:rsidRPr="00A47C9C">
        <w:rPr>
          <w:lang w:val="en-US"/>
        </w:rPr>
        <w:t xml:space="preserve"> | </w:t>
      </w:r>
      <w:r w:rsidRPr="00935B42">
        <w:rPr>
          <w:lang w:val="en-US"/>
        </w:rPr>
        <w:t>i</w:t>
      </w:r>
      <w:r w:rsidRPr="00A47C9C">
        <w:rPr>
          <w:lang w:val="en-US"/>
        </w:rPr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r w:rsidRPr="00935B42">
        <w:t xml:space="preserve">192.168.10.112 </w:t>
      </w:r>
      <w:r>
        <w:t xml:space="preserve"> и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r w:rsidRPr="00935B42">
        <w:t xml:space="preserve">192.168.10.112 </w:t>
      </w:r>
      <w:r>
        <w:t xml:space="preserve"> выдан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r>
        <w:rPr>
          <w:lang w:val="en-US"/>
        </w:rPr>
        <w:t>ConnectBot</w:t>
      </w:r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55561814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6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</w:t>
      </w:r>
      <w:r w:rsidR="007C545F">
        <w:rPr>
          <w:noProof/>
        </w:rPr>
        <w:fldChar w:fldCharType="end"/>
      </w:r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( </w:t>
      </w:r>
      <w: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r w:rsidRPr="00C85AF6">
        <w:rPr>
          <w:bdr w:val="single" w:sz="18" w:space="0" w:color="EE0000"/>
          <w:lang w:val="en-US"/>
        </w:rPr>
        <w:t>inet 192.168.10.31</w:t>
      </w:r>
      <w:r w:rsidRPr="009D5922">
        <w:rPr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vesr-1#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159819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sdt>
      <w:sdtPr>
        <w:rPr>
          <w:lang w:val="ro-RO"/>
        </w:rPr>
        <w:id w:val="160438830"/>
        <w:placeholder>
          <w:docPart w:val="5322A11E844E428CAD95C71DA23E76FD"/>
        </w:placeholder>
        <w:temporary/>
        <w:showingPlcHdr/>
        <w15:appearance w15:val="hidden"/>
      </w:sdtPr>
      <w:sdtContent>
        <w:p w14:paraId="65A0D10B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4020939"/>
        <w:placeholder>
          <w:docPart w:val="2EC4B61DF203448BA619195A185586E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5806F61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B3DDB0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F080F2E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33B32AC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2113DDF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975721395"/>
        <w:placeholder>
          <w:docPart w:val="3555DC7E9966459AABA939619576295C"/>
        </w:placeholder>
        <w:temporary/>
        <w:showingPlcHdr/>
        <w15:appearance w15:val="hidden"/>
      </w:sdtPr>
      <w:sdtContent>
        <w:p w14:paraId="1236C1F2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079329410"/>
        <w:placeholder>
          <w:docPart w:val="127588A6B09C4966AAF51DF2DA1B6A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59BB0E65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8241C5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1C604C24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3555B16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6DE0344" w14:textId="3383C2B1" w:rsidR="002A40CE" w:rsidRDefault="002A40CE" w:rsidP="002A40CE">
          <w:pPr>
            <w:ind w:firstLine="0"/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07CA29B" w14:textId="77777777" w:rsidR="002A40CE" w:rsidRDefault="002A40CE" w:rsidP="002A40CE">
      <w:pPr>
        <w:ind w:firstLine="0"/>
      </w:pPr>
    </w:p>
    <w:p w14:paraId="0F8943FF" w14:textId="530E92AC" w:rsidR="009B18AC" w:rsidRDefault="009B18AC">
      <w:r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159820"/>
      <w:r w:rsidRPr="00521F9E">
        <w:t xml:space="preserve">Глава </w:t>
      </w:r>
      <w:r w:rsidR="00BB6323" w:rsidRPr="00B44A9C">
        <w:t>7</w:t>
      </w:r>
      <w:r w:rsidRPr="00521F9E">
        <w:t>. Настройка  NAT(DNAT) для доступа в Интернет в виртуальном маршрутизаторе vESR.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hyperlink r:id="rId115" w:tgtFrame="_blank" w:history="1">
        <w:r w:rsidRPr="003F7F97">
          <w:rPr>
            <w:rStyle w:val="a7"/>
          </w:rPr>
          <w:t>newstorial.com</w:t>
        </w:r>
      </w:hyperlink>
      <w:hyperlink r:id="rId116" w:tgtFrame="_blank" w:history="1">
        <w:r w:rsidRPr="003F7F97">
          <w:rPr>
            <w:rStyle w:val="a7"/>
          </w:rPr>
          <w:t>expertnetworkconsultant.com</w:t>
        </w:r>
      </w:hyperlink>
      <w:hyperlink r:id="rId117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3" w:tgtFrame="_blank" w:history="1">
        <w:r w:rsidRPr="003F7F97">
          <w:rPr>
            <w:rStyle w:val="a7"/>
          </w:rPr>
          <w:t>newstorial.com</w:t>
        </w:r>
      </w:hyperlink>
      <w:hyperlink r:id="rId124" w:tgtFrame="_blank" w:history="1">
        <w:r w:rsidRPr="003F7F97">
          <w:rPr>
            <w:rStyle w:val="a7"/>
          </w:rPr>
          <w:t>docs.ideco.dev</w:t>
        </w:r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что </w:t>
      </w:r>
      <w:r w:rsidRPr="00A80D06">
        <w:t xml:space="preserve"> нужн</w:t>
      </w:r>
      <w:r>
        <w:t>о</w:t>
      </w:r>
      <w:r w:rsidRPr="00A80D06">
        <w:t xml:space="preserve"> </w:t>
      </w:r>
      <w:r>
        <w:t>еще один малый офис</w:t>
      </w:r>
      <w:r w:rsidRPr="0054013A">
        <w:t xml:space="preserve"> </w:t>
      </w:r>
      <w:r>
        <w:t xml:space="preserve"> подключить в  сеть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будет  из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( </w:t>
      </w:r>
      <w:r>
        <w:t xml:space="preserve">адрес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r w:rsidRPr="006A5A24">
        <w:t>1</w:t>
      </w:r>
      <w:r w:rsidRPr="0054013A">
        <w:t xml:space="preserve"> </w:t>
      </w:r>
      <w:r w:rsidRPr="00A80D06">
        <w:t>)</w:t>
      </w:r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A80D06">
        <w:t xml:space="preserve">-1) </w:t>
      </w:r>
      <w:r w:rsidRPr="003F7F97">
        <w:t xml:space="preserve">,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lang w:val="en-US"/>
        </w:rPr>
        <w:t>vesr</w:t>
      </w:r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t>виртуально</w:t>
      </w:r>
      <w:r>
        <w:t xml:space="preserve">го  сервисного маршрутизатора </w:t>
      </w:r>
      <w:r>
        <w:rPr>
          <w:lang w:val="en-US"/>
        </w:rPr>
        <w:t>vESR</w:t>
      </w:r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r w:rsidRPr="00F70DA6">
        <w:rPr>
          <w:lang w:val="en-US"/>
        </w:rPr>
        <w:t>vESR</w:t>
      </w:r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r>
        <w:rPr>
          <w:lang w:val="en-US"/>
        </w:rPr>
        <w:t>vesr</w:t>
      </w:r>
      <w:r w:rsidRPr="00A31285">
        <w:t xml:space="preserve">-3 </w:t>
      </w:r>
      <w:r>
        <w:t xml:space="preserve">и затем виртуальный маршрутизатор домашнего офиса </w:t>
      </w:r>
      <w:r>
        <w:rPr>
          <w:lang w:val="en-US"/>
        </w:rPr>
        <w:t>vesr</w:t>
      </w:r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20AAD4C2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6ABFAABE" w:rsidR="003256D3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7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r>
        <w:rPr>
          <w:lang w:val="en-US"/>
        </w:rPr>
        <w:t>vesr</w:t>
      </w:r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Default="00521F9E" w:rsidP="00521F9E">
      <w:pPr>
        <w:rPr>
          <w:lang w:val="en-US"/>
        </w:rPr>
      </w:pPr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r>
        <w:rPr>
          <w:lang w:val="en-US"/>
        </w:rPr>
        <w:t>gi</w:t>
      </w:r>
      <w:r w:rsidRPr="00A01EB5">
        <w:t>1/0/1</w:t>
      </w:r>
      <w:r>
        <w:t>:</w:t>
      </w:r>
    </w:p>
    <w:p w14:paraId="7D003935" w14:textId="77777777" w:rsidR="006606E5" w:rsidRPr="006606E5" w:rsidRDefault="006606E5" w:rsidP="00521F9E">
      <w:pPr>
        <w:rPr>
          <w:lang w:val="en-US"/>
        </w:rPr>
      </w:pPr>
    </w:p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hostname vesr-Odin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</w:t>
      </w:r>
      <w:r w:rsidRPr="006E11C6">
        <w:rPr>
          <w:b/>
          <w:bCs/>
          <w:lang w:val="en-US"/>
        </w:rPr>
        <w:t>2</w:t>
      </w:r>
    </w:p>
    <w:p w14:paraId="554737E4" w14:textId="6B164494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"link2vesr-</w:t>
      </w:r>
      <w:r w:rsidR="003256D3" w:rsidRPr="003256D3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10.10.10.0/24 interface gigabitethernet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10.10.20.0/24 interface gigabitethernet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r>
        <w:rPr>
          <w:b/>
          <w:bCs/>
          <w:lang w:val="en-US"/>
        </w:rPr>
        <w:t>vesr</w:t>
      </w:r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Default="006606E5" w:rsidP="00521F9E">
      <w:pPr>
        <w:rPr>
          <w:lang w:val="en-US"/>
        </w:rPr>
      </w:pPr>
    </w:p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04C6A0C5" w:rsidR="004774B6" w:rsidRDefault="004774B6" w:rsidP="00521F9E">
      <w:pPr>
        <w:rPr>
          <w:lang w:val="en-US"/>
        </w:rPr>
      </w:pPr>
      <w:r>
        <w:t xml:space="preserve">Добавляем маршрутизацию по умоланию и маршруты к сетям клиентов в левой и правой частях схемы, которые находятся за виртуальными маршрутизаторами </w:t>
      </w:r>
      <w:r>
        <w:rPr>
          <w:lang w:val="en-US"/>
        </w:rPr>
        <w:t>vesr</w:t>
      </w:r>
      <w:r w:rsidRPr="004774B6">
        <w:t xml:space="preserve">-1 </w:t>
      </w:r>
      <w:r>
        <w:rPr>
          <w:lang w:val="en-US"/>
        </w:rPr>
        <w:t>vesr</w:t>
      </w:r>
      <w:r w:rsidRPr="004774B6">
        <w:t xml:space="preserve">-2 </w:t>
      </w:r>
      <w:r>
        <w:t>соответственно:</w:t>
      </w:r>
    </w:p>
    <w:p w14:paraId="4E37370F" w14:textId="77777777" w:rsidR="006606E5" w:rsidRPr="006606E5" w:rsidRDefault="006606E5" w:rsidP="00521F9E">
      <w:pPr>
        <w:rPr>
          <w:lang w:val="en-US"/>
        </w:rPr>
      </w:pPr>
    </w:p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vesr-Odin#config</w:t>
      </w:r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vesr-Odin(config- syslog console)#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r w:rsidRPr="004774B6">
        <w:rPr>
          <w:b/>
          <w:bCs/>
          <w:lang w:val="en-US"/>
        </w:rPr>
        <w:t>vesr</w:t>
      </w:r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Default="006606E5" w:rsidP="004774B6">
      <w:pPr>
        <w:rPr>
          <w:lang w:val="en-US"/>
        </w:rPr>
      </w:pPr>
    </w:p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 nat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  ip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to interface gigabitethernet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Default="000A1B9C" w:rsidP="000A1B9C">
      <w:pPr>
        <w:rPr>
          <w:lang w:val="en-US"/>
        </w:rPr>
      </w:pPr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r w:rsidRPr="000A1B9C">
        <w:rPr>
          <w:lang w:val="en-US"/>
        </w:rPr>
        <w:t>vesr</w:t>
      </w:r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606E5" w:rsidRDefault="006606E5" w:rsidP="000A1B9C">
      <w:pPr>
        <w:rPr>
          <w:lang w:val="en-US"/>
        </w:rPr>
      </w:pPr>
    </w:p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r>
        <w:rPr>
          <w:b/>
          <w:bCs/>
          <w:lang w:val="en-US"/>
        </w:rPr>
        <w:t>vesr</w:t>
      </w:r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Default="006606E5" w:rsidP="00521F9E">
      <w:pPr>
        <w:rPr>
          <w:lang w:val="en-US"/>
        </w:rPr>
      </w:pPr>
    </w:p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77777777" w:rsidR="00521F9E" w:rsidRPr="006E11C6" w:rsidRDefault="00521F9E" w:rsidP="00521F9E">
      <w:r w:rsidRPr="006E11C6">
        <w:t xml:space="preserve">Настройка виртуального маршрутизатора </w:t>
      </w:r>
      <w:r w:rsidRPr="006E11C6">
        <w:rPr>
          <w:lang w:val="en-US"/>
        </w:rPr>
        <w:t>vesr</w:t>
      </w:r>
      <w:r w:rsidRPr="006E11C6">
        <w:t>-1 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ip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ip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ip address-range 172.16.1.1</w:t>
      </w:r>
      <w:r w:rsidR="00521F9E" w:rsidRPr="007370CA">
        <w:rPr>
          <w:b/>
          <w:bCs/>
          <w:lang w:val="en-US"/>
        </w:rPr>
        <w:br/>
        <w:t>vesr-1(config-object-group-network)# ip address 172.16.1.3</w:t>
      </w:r>
      <w:r w:rsidR="00521F9E" w:rsidRPr="007370CA">
        <w:rPr>
          <w:b/>
          <w:bCs/>
          <w:lang w:val="en-US"/>
        </w:rPr>
        <w:br/>
        <w:t>vesr-1(config-object-group-network)#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</w:t>
      </w:r>
      <w:r w:rsidR="007370CA" w:rsidRPr="007370CA">
        <w:rPr>
          <w:b/>
          <w:bCs/>
          <w:lang w:val="en-US"/>
        </w:rPr>
        <w:t xml:space="preserve">  ip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-object-group-network</w:t>
      </w:r>
      <w:r w:rsidRPr="003F7F97">
        <w:rPr>
          <w:b/>
          <w:bCs/>
          <w:lang w:val="en-US"/>
        </w:rPr>
        <w:t>)#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r w:rsidRPr="00C33AFF">
        <w:rPr>
          <w:lang w:val="en-US"/>
        </w:rPr>
        <w:t>MicroCoreLinux</w:t>
      </w:r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r w:rsidRPr="00C33AFF">
        <w:rPr>
          <w:lang w:val="en-US"/>
        </w:rPr>
        <w:t>vesr</w:t>
      </w:r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0c:28:d9:73:00:00</w:t>
      </w:r>
      <w:r w:rsidRPr="00C33AFF">
        <w:rPr>
          <w:b/>
          <w:bCs/>
          <w:lang w:val="en-US"/>
        </w:rPr>
        <w:t xml:space="preserve"> brd ff:ff:ff:ff:ff:ff</w:t>
      </w:r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gns3@box:~$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Default="00C33AFF" w:rsidP="00C33AFF">
      <w:pPr>
        <w:ind w:firstLine="0"/>
        <w:rPr>
          <w:lang w:val="en-US"/>
        </w:rPr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606E5" w:rsidRDefault="006606E5" w:rsidP="00C33AFF">
      <w:pPr>
        <w:ind w:firstLine="0"/>
        <w:rPr>
          <w:b/>
          <w:bCs/>
          <w:lang w:val="en-US"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C33AFF">
        <w:rPr>
          <w:b/>
          <w:bCs/>
          <w:lang w:val="en-US"/>
        </w:rPr>
        <w:t>vesr</w:t>
      </w:r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 172.16.1.2 mac-address 0c:28:d9:73:00:00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dns-server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vesr-1(config-dhcp-server)#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 nat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  ip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action source-nat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172.16.1.0/24 interface gigabitethernet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vesr-1(config)#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Default="00521F9E" w:rsidP="00C33AFF">
      <w:pPr>
        <w:rPr>
          <w:lang w:val="en-US"/>
        </w:rPr>
      </w:pPr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606E5" w:rsidRDefault="006606E5" w:rsidP="00C33AFF">
      <w:pPr>
        <w:rPr>
          <w:lang w:val="en-US"/>
        </w:rPr>
      </w:pPr>
    </w:p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nat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(config-dnat-pool)# ip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rule 1</w:t>
      </w:r>
      <w:r w:rsidRPr="003F7F97">
        <w:rPr>
          <w:b/>
          <w:bCs/>
          <w:lang w:val="en-US"/>
        </w:rPr>
        <w:br/>
        <w:t>esr(config-dnat-rule)# match protocol tcp</w:t>
      </w:r>
      <w:r w:rsidRPr="003F7F97">
        <w:rPr>
          <w:b/>
          <w:bCs/>
          <w:lang w:val="en-US"/>
        </w:rPr>
        <w:br/>
        <w:t xml:space="preserve">esr(config-dnat-rule)#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  <w:t>esr(config-dnat-rule)# action destination-nat pool SERVER_POOL</w:t>
      </w:r>
      <w:r w:rsidRPr="003F7F97">
        <w:rPr>
          <w:b/>
          <w:bCs/>
          <w:lang w:val="en-US"/>
        </w:rPr>
        <w:br/>
        <w:t>esr(config-dnat-rule)# enable</w:t>
      </w:r>
      <w:r w:rsidRPr="003F7F97">
        <w:rPr>
          <w:b/>
          <w:bCs/>
          <w:lang w:val="en-US"/>
        </w:rPr>
        <w:br/>
        <w:t>esr(config-dnat-rule)# exit</w:t>
      </w:r>
      <w:r w:rsidRPr="003F7F97">
        <w:rPr>
          <w:b/>
          <w:bCs/>
          <w:lang w:val="en-US"/>
        </w:rPr>
        <w:br/>
        <w:t>esr(config-dnat-ruleset)# exit</w:t>
      </w:r>
      <w:r w:rsidRPr="003F7F97">
        <w:rPr>
          <w:b/>
          <w:bCs/>
          <w:lang w:val="en-US"/>
        </w:rPr>
        <w:br/>
        <w:t>esr(config-dnat)#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Default="00521F9E" w:rsidP="00CD5524">
      <w:pPr>
        <w:rPr>
          <w:lang w:val="en-US"/>
        </w:rPr>
      </w:pPr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606E5" w:rsidRDefault="006606E5" w:rsidP="00CD5524">
      <w:pPr>
        <w:rPr>
          <w:lang w:val="en-US"/>
        </w:rPr>
      </w:pPr>
    </w:p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  security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protocol icmp</w:t>
      </w:r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protocol tcp</w:t>
      </w:r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r w:rsidRPr="006606E5">
        <w:rPr>
          <w:lang w:val="en-US"/>
        </w:rPr>
        <w:t>vesr</w:t>
      </w:r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  <w:t>esr#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show ip nat destination pools</w:t>
      </w:r>
      <w:r w:rsidRPr="006606E5">
        <w:rPr>
          <w:lang w:val="en-US"/>
        </w:rPr>
        <w:br/>
        <w:t>vesr-1# show ip nat destination rulesets</w:t>
      </w:r>
      <w:r w:rsidRPr="006606E5">
        <w:rPr>
          <w:lang w:val="en-US"/>
        </w:rPr>
        <w:br/>
        <w:t>vesr-1# show ip nat proxy-arp</w:t>
      </w:r>
      <w:r w:rsidRPr="006606E5">
        <w:rPr>
          <w:lang w:val="en-US"/>
        </w:rPr>
        <w:br/>
        <w:t>vesr-1# show ip nat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Default="00521F9E" w:rsidP="00521F9E">
      <w:pPr>
        <w:rPr>
          <w:lang w:val="en-US"/>
        </w:rPr>
      </w:pPr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r>
        <w:rPr>
          <w:lang w:val="en-US"/>
        </w:rPr>
        <w:t>MicroCoreLinux</w:t>
      </w:r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r>
        <w:rPr>
          <w:lang w:val="en-US"/>
        </w:rPr>
        <w:t>vesr</w:t>
      </w:r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606E5" w:rsidRDefault="006606E5" w:rsidP="00521F9E">
      <w:pPr>
        <w:rPr>
          <w:lang w:val="en-US"/>
        </w:rPr>
      </w:pPr>
    </w:p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gns3@10.10.10.2's password:</w:t>
      </w:r>
      <w:r>
        <w:rPr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(/-_--_-\)   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pwd</w:t>
      </w:r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r w:rsidRPr="00BE0925">
        <w:rPr>
          <w:b/>
          <w:bCs/>
          <w:lang w:val="en-US"/>
        </w:rPr>
        <w:t>gns</w:t>
      </w:r>
      <w:r w:rsidRPr="00BE0925">
        <w:rPr>
          <w:b/>
          <w:bCs/>
        </w:rPr>
        <w:t>3@</w:t>
      </w:r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udp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77777777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r>
        <w:rPr>
          <w:lang w:val="en-US"/>
        </w:rPr>
        <w:t>vesr</w:t>
      </w:r>
      <w:r w:rsidRPr="00BE0925">
        <w:t xml:space="preserve">-1 </w:t>
      </w:r>
      <w:r>
        <w:t xml:space="preserve">и маршрутизация на </w:t>
      </w:r>
      <w:r>
        <w:rPr>
          <w:lang w:val="en-US"/>
        </w:rPr>
        <w:t>vesr</w:t>
      </w:r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77777777" w:rsidR="00521F9E" w:rsidRDefault="00521F9E" w:rsidP="00521F9E">
      <w:r w:rsidRPr="004D1C72">
        <w:t>Переходим к настройке удаленного офиса с виртуальным маршрутизатором vesr-2.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vesr-Odin с IP адресом 10.10.20.1. Следовательно, назначим IP  адрес 10.10.20.2 интерфейсу Gi1/0/1 виртуального маршрутизатора vesr-2 не забыв создать зоны контроля:</w:t>
      </w:r>
    </w:p>
    <w:p w14:paraId="015EBC47" w14:textId="77777777" w:rsidR="00521F9E" w:rsidRPr="00521F9E" w:rsidRDefault="00521F9E" w:rsidP="00521F9E"/>
    <w:p w14:paraId="2A69972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vesr-2#config</w:t>
      </w:r>
    </w:p>
    <w:p w14:paraId="2FD7B4B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UNTRUST</w:t>
      </w:r>
    </w:p>
    <w:p w14:paraId="013BB84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vesr-2(config-security-zone)#exit</w:t>
      </w:r>
    </w:p>
    <w:p w14:paraId="6B18CF3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31D3917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vesr-2(config-security-zone)#exit</w:t>
      </w:r>
    </w:p>
    <w:p w14:paraId="1C8093AB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0BADD04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vesr-2(config-security-zone)# exit</w:t>
      </w:r>
    </w:p>
    <w:p w14:paraId="261B0BE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int gigabitethernet 1/0/1</w:t>
      </w:r>
    </w:p>
    <w:p w14:paraId="76A38E6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description UPLINK</w:t>
      </w:r>
    </w:p>
    <w:p w14:paraId="7B9AF32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ip address 10.10.20.2/24</w:t>
      </w:r>
    </w:p>
    <w:p w14:paraId="027056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security-zone UNTRUST</w:t>
      </w:r>
    </w:p>
    <w:p w14:paraId="2AAC788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exit</w:t>
      </w:r>
    </w:p>
    <w:p w14:paraId="3599C79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int gigabitethernet 1/0/2</w:t>
      </w:r>
    </w:p>
    <w:p w14:paraId="678ABAD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description LAN2</w:t>
      </w:r>
    </w:p>
    <w:p w14:paraId="502E421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ip address 172.16.2.1/24</w:t>
      </w:r>
    </w:p>
    <w:p w14:paraId="19AA357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security-zone TRUST</w:t>
      </w:r>
    </w:p>
    <w:p w14:paraId="31D2BAA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vesr-2(config-if-gi)# exit</w:t>
      </w:r>
    </w:p>
    <w:p w14:paraId="7C50568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</w:t>
      </w:r>
      <w:r w:rsidRPr="00521F9E">
        <w:rPr>
          <w:b/>
          <w:bCs/>
          <w:lang w:val="en-US"/>
        </w:rPr>
        <w:t>-2#</w:t>
      </w:r>
      <w:r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2025-06-11T10:09:31+00:00 %CLI-I-CRIT: user admin from console  input: do commit</w:t>
      </w:r>
    </w:p>
    <w:p w14:paraId="3C360BD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2025-06-11T10:09:34+00:00 %CLI-I-CRIT: user admin from console  input: do confirm</w:t>
      </w:r>
    </w:p>
    <w:p w14:paraId="0396BF9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sh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sh ip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172.16.2.1/24                                         gi1/0/2                Up      Up      static    primary</w:t>
      </w:r>
    </w:p>
    <w:p w14:paraId="637927D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C85D29">
        <w:rPr>
          <w:b/>
          <w:bCs/>
          <w:lang w:val="en-US"/>
        </w:rPr>
        <w:t>vesr</w:t>
      </w:r>
      <w:r w:rsidRPr="00C85D29">
        <w:rPr>
          <w:b/>
          <w:bCs/>
        </w:rPr>
        <w:t>-2(</w:t>
      </w:r>
      <w:r w:rsidRPr="00C85D29">
        <w:rPr>
          <w:b/>
          <w:bCs/>
          <w:lang w:val="en-US"/>
        </w:rPr>
        <w:t>config</w:t>
      </w:r>
      <w:r w:rsidRPr="00C85D29">
        <w:rPr>
          <w:b/>
          <w:bCs/>
        </w:rPr>
        <w:t>)#</w:t>
      </w:r>
    </w:p>
    <w:p w14:paraId="39FB4F55" w14:textId="77777777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r>
        <w:rPr>
          <w:lang w:val="en-US"/>
        </w:rPr>
        <w:t>MicroCoreLinux</w:t>
      </w:r>
      <w:r w:rsidRPr="00C85D29">
        <w:t xml:space="preserve">6.4-2. </w:t>
      </w:r>
      <w:r>
        <w:t xml:space="preserve">Сделаем на виртуальном маршрутизаторе </w:t>
      </w:r>
      <w:r>
        <w:rPr>
          <w:lang w:val="en-US"/>
        </w:rPr>
        <w:t>vesr</w:t>
      </w:r>
      <w:r w:rsidRPr="00C85D29">
        <w:t xml:space="preserve">-2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ip dhcp-server pool LAN2</w:t>
      </w:r>
    </w:p>
    <w:p w14:paraId="4019CC7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network 172.16.2.0/24</w:t>
      </w:r>
    </w:p>
    <w:p w14:paraId="38C6C2EF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default-lease-time 3:00:00</w:t>
      </w:r>
    </w:p>
    <w:p w14:paraId="3C31176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address-range 172.16.2.1-172.16.2.254</w:t>
      </w:r>
    </w:p>
    <w:p w14:paraId="425B965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excluded-address-range 172.16.2.1</w:t>
      </w:r>
    </w:p>
    <w:p w14:paraId="4EA2A1B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excluded-address-range 172.16.2.254</w:t>
      </w:r>
    </w:p>
    <w:p w14:paraId="50224F08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default-router 172.16.2.1</w:t>
      </w:r>
    </w:p>
    <w:p w14:paraId="4F3EBB2D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dns-server 77.88.8.8</w:t>
      </w:r>
    </w:p>
    <w:p w14:paraId="349F7BF3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vesr-2(config-dhcp-server)# exit</w:t>
      </w:r>
    </w:p>
    <w:p w14:paraId="6562E18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2025-06-11T10:29:59+00:00 %CLI-I-CRIT: user admin from console  input: do commit</w:t>
      </w:r>
    </w:p>
    <w:p w14:paraId="61B7CB8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doconfirm</w:t>
      </w:r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2025-06-11T10:30:02+00:00 %CLI-I-CRIT: user admin from console  input: do confirm</w:t>
      </w:r>
    </w:p>
    <w:p w14:paraId="328EC1E1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597416">
        <w:rPr>
          <w:b/>
          <w:bCs/>
        </w:rPr>
        <w:t>vesr-2(config)#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service dhcp_service</w:t>
      </w:r>
    </w:p>
    <w:p w14:paraId="2EABC7C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  port-range 68</w:t>
      </w:r>
    </w:p>
    <w:p w14:paraId="0F1BCB14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exit</w:t>
      </w:r>
    </w:p>
    <w:p w14:paraId="384A7111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 object-group service dhcp_client</w:t>
      </w:r>
    </w:p>
    <w:p w14:paraId="1AE078D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   port-range 68</w:t>
      </w:r>
    </w:p>
    <w:p w14:paraId="3089680A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207826">
        <w:rPr>
          <w:b/>
          <w:bCs/>
          <w:lang w:val="en-US"/>
        </w:rPr>
        <w:t>vesr</w:t>
      </w:r>
      <w:r w:rsidRPr="00521F9E">
        <w:rPr>
          <w:b/>
          <w:bCs/>
        </w:rPr>
        <w:t>-2(</w:t>
      </w:r>
      <w:r w:rsidRPr="00207826">
        <w:rPr>
          <w:b/>
          <w:bCs/>
          <w:lang w:val="en-US"/>
        </w:rPr>
        <w:t>config</w:t>
      </w:r>
      <w:r w:rsidRPr="00521F9E">
        <w:rPr>
          <w:b/>
          <w:bCs/>
        </w:rPr>
        <w:t xml:space="preserve">)# </w:t>
      </w:r>
      <w:r w:rsidRPr="00207826">
        <w:rPr>
          <w:b/>
          <w:bCs/>
          <w:lang w:val="en-US"/>
        </w:rPr>
        <w:t>object</w:t>
      </w:r>
      <w:r w:rsidRPr="00521F9E">
        <w:rPr>
          <w:b/>
          <w:bCs/>
        </w:rPr>
        <w:t>-</w:t>
      </w:r>
      <w:r w:rsidRPr="00207826">
        <w:rPr>
          <w:b/>
          <w:bCs/>
          <w:lang w:val="en-US"/>
        </w:rPr>
        <w:t>group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network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GATEWAY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TO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LAN</w:t>
      </w:r>
    </w:p>
    <w:p w14:paraId="275A6FBF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  ip address-range 172.16.2.1</w:t>
      </w:r>
    </w:p>
    <w:p w14:paraId="537DC26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exit</w:t>
      </w:r>
    </w:p>
    <w:p w14:paraId="1A980FB0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LAN_NETWORK</w:t>
      </w:r>
    </w:p>
    <w:p w14:paraId="569E88B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  ip address-range 172.16.2.1-172.16.2.254</w:t>
      </w:r>
    </w:p>
    <w:p w14:paraId="1AF07E2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exit</w:t>
      </w:r>
    </w:p>
    <w:p w14:paraId="17252AB7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WAN</w:t>
      </w:r>
    </w:p>
    <w:p w14:paraId="07E461F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ip address-range 10.10.20.1</w:t>
      </w:r>
    </w:p>
    <w:p w14:paraId="5F8EC5A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security zone-pair TRUST self</w:t>
      </w:r>
    </w:p>
    <w:p w14:paraId="24732178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vesr-2(config-security-zone-pair)# rule 9</w:t>
      </w:r>
    </w:p>
    <w:p w14:paraId="6FD7CDEF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match protocol icmp</w:t>
      </w:r>
    </w:p>
    <w:p w14:paraId="450445C1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match destination-address object-group LAN_NETWORK</w:t>
      </w:r>
    </w:p>
    <w:p w14:paraId="4FF4E7BC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enable</w:t>
      </w:r>
    </w:p>
    <w:p w14:paraId="016B0359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exit</w:t>
      </w:r>
    </w:p>
    <w:p w14:paraId="016C1DF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vesr-2(config-security-zone-pair)# exit</w:t>
      </w:r>
    </w:p>
    <w:p w14:paraId="2BC63BCA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ip dhcp-server</w:t>
      </w:r>
    </w:p>
    <w:p w14:paraId="6EF0760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2025-06-11T14:04:15+00:00 %CLI-I-CRIT: user admin from console  input: do commit</w:t>
      </w:r>
    </w:p>
    <w:p w14:paraId="2EE7D4B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2025-06-11T14:04:19+00:00 %CLI-I-CRIT: user admin from console  input: do confirm</w:t>
      </w:r>
    </w:p>
    <w:p w14:paraId="6E2730C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vesr-2(config)# exit</w:t>
      </w:r>
    </w:p>
    <w:p w14:paraId="70870C65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r w:rsidRPr="00E8789D">
        <w:rPr>
          <w:b/>
          <w:bCs/>
          <w:lang w:val="en-US"/>
        </w:rPr>
        <w:t>ip</w:t>
      </w:r>
      <w:r w:rsidRPr="00521F9E">
        <w:rPr>
          <w:b/>
          <w:bCs/>
          <w:lang w:val="en-US"/>
        </w:rPr>
        <w:t xml:space="preserve"> </w:t>
      </w:r>
      <w:r w:rsidRPr="00E8789D">
        <w:rPr>
          <w:b/>
          <w:bCs/>
          <w:lang w:val="en-US"/>
        </w:rPr>
        <w:t>dhcp</w:t>
      </w:r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.  done</w:t>
      </w:r>
    </w:p>
    <w:p w14:paraId="78771824" w14:textId="77777777" w:rsidR="00521F9E" w:rsidRDefault="00521F9E" w:rsidP="00521F9E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8F5B90">
        <w:rPr>
          <w:lang w:val="en-US"/>
        </w:rPr>
        <w:t>vESR</w:t>
      </w:r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A47C9C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gns</w:t>
      </w:r>
      <w:r w:rsidRPr="00A47C9C">
        <w:rPr>
          <w:b/>
          <w:bCs/>
          <w:lang w:val="en-US"/>
        </w:rPr>
        <w:t>3@</w:t>
      </w:r>
      <w:r w:rsidRPr="008F5B90">
        <w:rPr>
          <w:b/>
          <w:bCs/>
          <w:lang w:val="en-US"/>
        </w:rPr>
        <w:t>box</w:t>
      </w:r>
      <w:r w:rsidRPr="00A47C9C">
        <w:rPr>
          <w:b/>
          <w:bCs/>
          <w:lang w:val="en-US"/>
        </w:rPr>
        <w:t xml:space="preserve">:~$ </w:t>
      </w:r>
      <w:r w:rsidRPr="008F5B90">
        <w:rPr>
          <w:b/>
          <w:bCs/>
          <w:lang w:val="en-US"/>
        </w:rPr>
        <w:t>ip</w:t>
      </w:r>
      <w:r w:rsidRPr="00A47C9C">
        <w:rPr>
          <w:b/>
          <w:bCs/>
          <w:lang w:val="en-US"/>
        </w:rPr>
        <w:t xml:space="preserve"> </w:t>
      </w:r>
      <w:r w:rsidRPr="008F5B90">
        <w:rPr>
          <w:b/>
          <w:bCs/>
          <w:lang w:val="en-US"/>
        </w:rPr>
        <w:t>add</w:t>
      </w:r>
      <w:r w:rsidRPr="00A47C9C">
        <w:rPr>
          <w:b/>
          <w:bCs/>
          <w:lang w:val="en-US"/>
        </w:rPr>
        <w:t xml:space="preserve"> | </w:t>
      </w:r>
      <w:r w:rsidRPr="008F5B90">
        <w:rPr>
          <w:b/>
          <w:bCs/>
          <w:lang w:val="en-US"/>
        </w:rPr>
        <w:t>grep</w:t>
      </w:r>
      <w:r w:rsidRPr="00A47C9C">
        <w:rPr>
          <w:b/>
          <w:bCs/>
          <w:lang w:val="en-US"/>
        </w:rPr>
        <w:t xml:space="preserve"> </w:t>
      </w:r>
      <w:r w:rsidRPr="008F5B90">
        <w:rPr>
          <w:b/>
          <w:bCs/>
          <w:lang w:val="en-US"/>
        </w:rPr>
        <w:t>eth</w:t>
      </w:r>
      <w:r w:rsidRPr="00A47C9C">
        <w:rPr>
          <w:b/>
          <w:bCs/>
          <w:lang w:val="en-US"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r w:rsidRPr="00521F9E">
        <w:rPr>
          <w:b/>
          <w:bCs/>
          <w:bdr w:val="single" w:sz="18" w:space="0" w:color="EE0000"/>
          <w:lang w:val="en-US"/>
        </w:rPr>
        <w:t>inet 172.16.2.2</w:t>
      </w:r>
      <w:r w:rsidRPr="00521F9E">
        <w:rPr>
          <w:b/>
          <w:bCs/>
          <w:lang w:val="en-US"/>
        </w:rPr>
        <w:t>/24 brd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 xml:space="preserve">gns3@box:~$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gns3@box:~$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r w:rsidRPr="008F5B90">
        <w:rPr>
          <w:b/>
          <w:bCs/>
        </w:rPr>
        <w:t>trusted</w:t>
      </w:r>
      <w:r w:rsidRPr="006B4249">
        <w:t xml:space="preserve"> в зону </w:t>
      </w:r>
      <w:r w:rsidRPr="008F5B90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vesr-2#config</w:t>
      </w:r>
    </w:p>
    <w:p w14:paraId="1371D7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</w:t>
      </w:r>
    </w:p>
    <w:p w14:paraId="1160CE2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: vesr-2(config)# security zone-pair TRUST UNTRUST</w:t>
      </w:r>
    </w:p>
    <w:p w14:paraId="49D26CB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vesr-2(config-security-zone-pair)# rule 10</w:t>
      </w:r>
    </w:p>
    <w:p w14:paraId="28A07BB3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match source-address object-group LAN_NETWORK</w:t>
      </w:r>
    </w:p>
    <w:p w14:paraId="2FB63AC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action permit</w:t>
      </w:r>
    </w:p>
    <w:p w14:paraId="7CF89E7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enable</w:t>
      </w:r>
    </w:p>
    <w:p w14:paraId="68E4C081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exit</w:t>
      </w:r>
    </w:p>
    <w:p w14:paraId="2AB9FD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vesr-2(config-security-zone-pair)# exit</w:t>
      </w:r>
    </w:p>
    <w:p w14:paraId="3C3AA7B7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2025-06-11T14:28:44+00:00 %CLI-I-CRIT: user admin from console  input: do commit</w:t>
      </w:r>
    </w:p>
    <w:p w14:paraId="74CF7FF9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2025-06-11T14:28:50+00:00 %CLI-I-CRIT: user admin from console  input: do confirm</w:t>
      </w:r>
    </w:p>
    <w:p w14:paraId="61E072D7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5E17A3">
        <w:rPr>
          <w:b/>
          <w:bCs/>
          <w:lang w:val="en-US"/>
        </w:rPr>
        <w:t>vesr</w:t>
      </w:r>
      <w:r w:rsidRPr="00521F9E">
        <w:rPr>
          <w:b/>
          <w:bCs/>
        </w:rPr>
        <w:t>-2(</w:t>
      </w:r>
      <w:r w:rsidRPr="005E17A3">
        <w:rPr>
          <w:b/>
          <w:bCs/>
          <w:lang w:val="en-US"/>
        </w:rPr>
        <w:t>config</w:t>
      </w:r>
      <w:r w:rsidRPr="00521F9E">
        <w:rPr>
          <w:b/>
          <w:bCs/>
        </w:rPr>
        <w:t>)#</w:t>
      </w:r>
    </w:p>
    <w:p w14:paraId="384081CB" w14:textId="77777777" w:rsidR="006606E5" w:rsidRDefault="006606E5" w:rsidP="00521F9E">
      <w:pPr>
        <w:rPr>
          <w:lang w:val="en-US"/>
        </w:rPr>
      </w:pPr>
    </w:p>
    <w:p w14:paraId="7AA287C8" w14:textId="51E423DC" w:rsidR="00521F9E" w:rsidRDefault="00521F9E" w:rsidP="00521F9E">
      <w:pPr>
        <w:rPr>
          <w:lang w:val="en-US"/>
        </w:rPr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606E5" w:rsidRDefault="006606E5" w:rsidP="00521F9E">
      <w:pPr>
        <w:rPr>
          <w:lang w:val="en-US"/>
        </w:rPr>
      </w:pPr>
    </w:p>
    <w:p w14:paraId="483FF027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vesr-2(config)# nat source</w:t>
      </w:r>
    </w:p>
    <w:p w14:paraId="57ECE29B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vesr-2(config-snat)# pool WAN</w:t>
      </w:r>
    </w:p>
    <w:p w14:paraId="35BE375D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vesr-2(config-snat-pool)# ip address-range 10.10.20.2</w:t>
      </w:r>
    </w:p>
    <w:p w14:paraId="5D5EC991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vesr-2(config-snat-pool)# exit</w:t>
      </w:r>
    </w:p>
    <w:p w14:paraId="1867B744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vesr-2(config-snat)#</w:t>
      </w:r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Default="00521F9E" w:rsidP="00521F9E">
      <w:pPr>
        <w:rPr>
          <w:lang w:val="en-US"/>
        </w:rPr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521347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606E5" w:rsidRDefault="006606E5" w:rsidP="00521F9E">
      <w:pPr>
        <w:rPr>
          <w:lang w:val="en-US"/>
        </w:rPr>
      </w:pPr>
    </w:p>
    <w:p w14:paraId="1C30C01C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vesr-2(config-snat)# ruleset SNAT</w:t>
      </w:r>
    </w:p>
    <w:p w14:paraId="1546BBAE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vesr-2(config-snat-ruleset)#     to zone UNTRUST</w:t>
      </w:r>
    </w:p>
    <w:p w14:paraId="559ABCF4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vesr-2(config-snat-ruleset)#     rule 1</w:t>
      </w:r>
    </w:p>
    <w:p w14:paraId="2C4FC61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vesr-2(config-snat-rule)#       match source-address object-group LAN_NETWORK</w:t>
      </w:r>
    </w:p>
    <w:p w14:paraId="0B6E437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vesr-2(config-snat-rule)#       action source-nat pool WAN</w:t>
      </w:r>
    </w:p>
    <w:p w14:paraId="201EABB5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vesr-2(config-snat-rule)#       enable</w:t>
      </w:r>
    </w:p>
    <w:p w14:paraId="53AE0E2D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vesr-2(config-snat-rule)#     exit</w:t>
      </w:r>
    </w:p>
    <w:p w14:paraId="5762C2DE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vesr-2(config-snat-ruleset)#   exit</w:t>
      </w:r>
    </w:p>
    <w:p w14:paraId="02DA956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vesr-2(config-snat)# exit</w:t>
      </w:r>
    </w:p>
    <w:p w14:paraId="16A2EA63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2025-06-11T14:39:56+00:00 %CLI-I-CRIT: user admin from console  input: commit</w:t>
      </w:r>
    </w:p>
    <w:p w14:paraId="25A65CA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2025-06-11T14:40:00+00:00 %CLI-I-CRIT: user admin from console  input: confirm</w:t>
      </w:r>
    </w:p>
    <w:p w14:paraId="6C14F7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</w:rPr>
      </w:pPr>
      <w:r w:rsidRPr="006606E5">
        <w:rPr>
          <w:b/>
          <w:bCs/>
        </w:rPr>
        <w:t>vesr-2#</w:t>
      </w:r>
    </w:p>
    <w:p w14:paraId="17B48B1B" w14:textId="77777777" w:rsidR="006606E5" w:rsidRDefault="006606E5" w:rsidP="00A107A2">
      <w:pPr>
        <w:ind w:firstLine="0"/>
        <w:rPr>
          <w:lang w:val="en-US"/>
        </w:rPr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r w:rsidRPr="00C44C5B">
        <w:rPr>
          <w:lang w:val="en-US"/>
        </w:rPr>
        <w:t>eltex</w:t>
      </w:r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r w:rsidRPr="00C44C5B">
        <w:rPr>
          <w:lang w:val="en-US"/>
        </w:rPr>
        <w:t>ru</w:t>
      </w:r>
    </w:p>
    <w:p w14:paraId="668E38B7" w14:textId="77777777" w:rsidR="00611A3D" w:rsidRPr="00611A3D" w:rsidRDefault="00611A3D" w:rsidP="00611A3D"/>
    <w:bookmarkStart w:id="25" w:name="_Toc201159821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bookmarkStart w:id="26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7411626" w14:textId="10C2E106" w:rsidR="00E97148" w:rsidRDefault="00611A3D" w:rsidP="009B18AC">
          <w:pPr>
            <w:rPr>
              <w:rFonts w:ascii="Times New Roman" w:hAnsi="Times New Roman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6" w:displacedByCustomXml="prev"/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</w:p>
    <w:p w14:paraId="56FB8F1D" w14:textId="77777777" w:rsidR="00E97148" w:rsidRDefault="00E97148" w:rsidP="009324B5">
      <w:pPr>
        <w:pStyle w:val="1"/>
        <w:rPr>
          <w:lang w:val="en-US"/>
        </w:rPr>
      </w:pPr>
      <w:bookmarkStart w:id="27" w:name="_Toc201159822"/>
      <w:r w:rsidRPr="009324B5">
        <w:t>Глава 8. Настройка  GRE-over-IPSEC в маршрутизаторе vESR.</w:t>
      </w:r>
      <w:bookmarkEnd w:id="27"/>
    </w:p>
    <w:p w14:paraId="317AD576" w14:textId="0A2DFCF7" w:rsidR="00B91840" w:rsidRDefault="00B91840" w:rsidP="00B91840">
      <w:r>
        <w:t>Цель это лабораторной работы</w:t>
      </w:r>
      <w:r w:rsidR="00F16443">
        <w:t xml:space="preserve"> создать условия защищенного соединения между удаленными офисами, центральным домашним и филиальным  через Интернет</w:t>
      </w:r>
      <w:r>
        <w:t>:</w:t>
      </w:r>
    </w:p>
    <w:p w14:paraId="6E70F2FE" w14:textId="77777777" w:rsidR="00B91840" w:rsidRDefault="00B91840" w:rsidP="00B91840"/>
    <w:p w14:paraId="22D52EFB" w14:textId="77777777" w:rsidR="00F16443" w:rsidRDefault="00B91840" w:rsidP="00B91840">
      <w:r w:rsidRPr="00B91840">
        <w:t xml:space="preserve">Подготовить виртуальный маршрутизатор vESR для работы в симуляторе GNS3 с </w:t>
      </w:r>
      <w:r w:rsidRPr="00F16443">
        <w:t>для организации защищённого соединения</w:t>
      </w:r>
      <w:r w:rsidR="00F16443">
        <w:t xml:space="preserve"> тоннелем с использованием комбинации протоколов </w:t>
      </w:r>
      <w:r w:rsidR="00F16443">
        <w:rPr>
          <w:lang w:val="en-US"/>
        </w:rPr>
        <w:t>GRE</w:t>
      </w:r>
      <w:r w:rsidR="00F16443" w:rsidRPr="00F16443">
        <w:t xml:space="preserve"> </w:t>
      </w:r>
      <w:r w:rsidR="00F16443">
        <w:t xml:space="preserve">и </w:t>
      </w:r>
      <w:r w:rsidR="00F16443">
        <w:rPr>
          <w:lang w:val="en-US"/>
        </w:rPr>
        <w:t>IPSEC</w:t>
      </w:r>
      <w:r w:rsidRPr="00B91840">
        <w:t xml:space="preserve">. </w:t>
      </w:r>
    </w:p>
    <w:p w14:paraId="2142CD9F" w14:textId="77777777" w:rsidR="00F16443" w:rsidRPr="00F16443" w:rsidRDefault="00F16443" w:rsidP="00F16443">
      <w:r w:rsidRPr="00F16443">
        <w:rPr>
          <w:b/>
          <w:bCs/>
        </w:rPr>
        <w:t>GRE (Generic Routing Encapsulation) применяется для туннелирования сетевых пакетов</w:t>
      </w:r>
      <w:r w:rsidRPr="00F16443">
        <w:t>.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28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29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1AD6FE24" w14:textId="77777777" w:rsidR="00F16443" w:rsidRPr="00F16443" w:rsidRDefault="00F16443" w:rsidP="00F16443">
      <w:r w:rsidRPr="00F16443">
        <w:rPr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Соединение частных сетей через интернет</w:t>
      </w:r>
      <w:r w:rsidRPr="00F16443"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Прокидывание нестандартных протоколов</w:t>
      </w:r>
      <w:r w:rsidRPr="00F16443">
        <w:t>.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Организация «серых» прокси и дорвеев</w:t>
      </w:r>
      <w:r w:rsidRPr="00F16443">
        <w:t>.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Разделение сетей и маршрутизация</w:t>
      </w:r>
      <w:r w:rsidRPr="00F16443"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/>
    <w:p w14:paraId="1A117F54" w14:textId="77777777" w:rsidR="00F16443" w:rsidRDefault="00F16443" w:rsidP="00B91840"/>
    <w:p w14:paraId="5FC48A2C" w14:textId="77777777" w:rsidR="00F16443" w:rsidRDefault="00F16443" w:rsidP="00B91840"/>
    <w:p w14:paraId="3769D73F" w14:textId="283A4DB9" w:rsidR="00B91840" w:rsidRPr="00B91840" w:rsidRDefault="00B91840" w:rsidP="00B91840">
      <w:r w:rsidRPr="00B91840">
        <w:t>GRE (Generic Routing Encapsulation) обеспечивает инкапсуляцию пакетов</w:t>
      </w:r>
      <w:r w:rsidR="00F16443">
        <w:t xml:space="preserve"> </w:t>
      </w:r>
      <w:r w:rsidRPr="00B91840">
        <w:t>, а IPSec — защиту данных с помощью шифрования, аутентификации и проверки целостности пакетов.</w:t>
      </w:r>
    </w:p>
    <w:p w14:paraId="2714EBFF" w14:textId="77777777" w:rsidR="00BB6323" w:rsidRDefault="00BB6323" w:rsidP="00BB6323"/>
    <w:p w14:paraId="728623BF" w14:textId="77777777" w:rsidR="00984D45" w:rsidRPr="00984D45" w:rsidRDefault="00984D45" w:rsidP="00BB6323"/>
    <w:p w14:paraId="795CA5F5" w14:textId="77777777" w:rsidR="00E97148" w:rsidRDefault="00E97148" w:rsidP="00E97148"/>
    <w:bookmarkStart w:id="28" w:name="_Toc201159823" w:displacedByCustomXml="next"/>
    <w:sdt>
      <w:sdtPr>
        <w:rPr>
          <w:lang w:val="ro-RO"/>
        </w:rPr>
        <w:id w:val="379752778"/>
        <w:placeholder>
          <w:docPart w:val="9F29D66582B94CFE9F63D0E297FE2B26"/>
        </w:placeholder>
        <w:temporary/>
        <w:showingPlcHdr/>
        <w15:appearance w15:val="hidden"/>
      </w:sdtPr>
      <w:sdtContent>
        <w:p w14:paraId="434B1DA4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8" w:displacedByCustomXml="prev"/>
    <w:sdt>
      <w:sdtPr>
        <w:rPr>
          <w:lang w:val="ro-RO"/>
        </w:rPr>
        <w:id w:val="479740749"/>
        <w:placeholder>
          <w:docPart w:val="DEA413D413464FA2BA0ECEBAC5A30953"/>
        </w:placeholder>
        <w:temporary/>
        <w:showingPlcHdr/>
        <w15:appearance w15:val="hidden"/>
      </w:sdtPr>
      <w:sdtContent>
        <w:p w14:paraId="33BD052E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184019674"/>
        <w:placeholder>
          <w:docPart w:val="E7765134527949209FEA5795321C34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757C7F10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423825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214C5BC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6A047E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3AFA6A" w14:textId="77777777" w:rsidR="00E97148" w:rsidRPr="00611A3D" w:rsidRDefault="00E97148" w:rsidP="00E97148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7C77E9F" w14:textId="77777777" w:rsidR="00E97148" w:rsidRDefault="00E97148" w:rsidP="00E97148"/>
    <w:p w14:paraId="3D6C9803" w14:textId="0A108036" w:rsidR="009B18AC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9324B5" w:rsidRDefault="00E97148" w:rsidP="009324B5">
      <w:pPr>
        <w:pStyle w:val="1"/>
      </w:pPr>
      <w:r>
        <w:t xml:space="preserve">   </w:t>
      </w:r>
      <w:bookmarkStart w:id="29" w:name="_Toc201159824"/>
      <w:r w:rsidRPr="009324B5">
        <w:t>Глава 9. Настройка нескольких филиалов с на виртуальных маршрутизаторах v</w:t>
      </w:r>
      <w:r w:rsidR="00984D45" w:rsidRPr="009324B5">
        <w:t>ESR.</w:t>
      </w:r>
      <w:bookmarkEnd w:id="29"/>
    </w:p>
    <w:p w14:paraId="7D28353D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bookmarkStart w:id="30" w:name="_Toc201159825" w:displacedByCustomXml="next"/>
    <w:sdt>
      <w:sdtPr>
        <w:rPr>
          <w:lang w:val="ro-RO"/>
        </w:rPr>
        <w:id w:val="-645198461"/>
        <w:placeholder>
          <w:docPart w:val="8804A7FD89DA467582AA47D45DCCFD1C"/>
        </w:placeholder>
        <w:temporary/>
        <w:showingPlcHdr/>
        <w15:appearance w15:val="hidden"/>
      </w:sdtPr>
      <w:sdtContent>
        <w:p w14:paraId="6E236B32" w14:textId="77777777" w:rsidR="00E97148" w:rsidRPr="004E6785" w:rsidRDefault="00E97148" w:rsidP="00A31928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0" w:displacedByCustomXml="prev"/>
    <w:sdt>
      <w:sdtPr>
        <w:rPr>
          <w:lang w:val="ro-RO"/>
        </w:rPr>
        <w:id w:val="-1353031038"/>
        <w:placeholder>
          <w:docPart w:val="4EC19527D0574B7C90844C8D80FD56A7"/>
        </w:placeholder>
        <w:temporary/>
        <w:showingPlcHdr/>
        <w15:appearance w15:val="hidden"/>
      </w:sdtPr>
      <w:sdtContent>
        <w:p w14:paraId="5FD43D38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647788808"/>
        <w:placeholder>
          <w:docPart w:val="9C65F9F6C1F84C799FA4BFE10913A30E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C3D8873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FA88E54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068EB61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41AD14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8E30189" w14:textId="73DBD0AE" w:rsidR="00E97148" w:rsidRDefault="00E97148" w:rsidP="00E97148">
          <w:pPr>
            <w:ind w:left="54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1" w:name="_Toc201159826"/>
      <w:r w:rsidRPr="009324B5">
        <w:t>Глава 10. Настройка  динамической ( OSPF) маршрутизации в виртуальном маршрутизаторе vESR.</w:t>
      </w:r>
      <w:bookmarkEnd w:id="31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2" w:name="_Toc201159827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2" w:displacedByCustomXml="prev"/>
    <w:sdt>
      <w:sdtPr>
        <w:rPr>
          <w:lang w:val="ro-RO"/>
        </w:rPr>
        <w:id w:val="-1026562981"/>
        <w:placeholder>
          <w:docPart w:val="D38093E1436C461E8BA16517C338B338"/>
        </w:placeholder>
        <w:temporary/>
        <w:showingPlcHdr/>
        <w15:appearance w15:val="hidden"/>
      </w:sdtPr>
      <w:sdtContent>
        <w:p w14:paraId="14CABEA7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378008251"/>
        <w:placeholder>
          <w:docPart w:val="1294E2ED70CA49BE83363A92E77AF24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100BD72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5470A1C5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7FFAD6DB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5119D06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13D3BC67" w14:textId="1FC1C6A0" w:rsidR="00E97148" w:rsidRPr="00E97148" w:rsidRDefault="00E97148" w:rsidP="00E97148">
          <w:pPr>
            <w:ind w:left="72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3" w:name="_Toc201159828" w:displacedByCustomXml="next"/>
    <w:bookmarkStart w:id="34" w:name="_Toc529756743" w:displacedByCustomXml="next"/>
    <w:bookmarkStart w:id="35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3" w:displacedByCustomXml="prev"/>
    <w:bookmarkEnd w:id="34" w:displacedByCustomXml="prev"/>
    <w:bookmarkEnd w:id="35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6" w:name="_Toc201159829" w:displacedByCustomXml="next"/>
    <w:bookmarkStart w:id="37" w:name="_Toc529756744" w:displacedByCustomXml="next"/>
    <w:bookmarkStart w:id="38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6" w:displacedByCustomXml="prev"/>
    <w:bookmarkEnd w:id="37" w:displacedByCustomXml="prev"/>
    <w:bookmarkEnd w:id="38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0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1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2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3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4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5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6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7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8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9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40" w:tgtFrame="_blank" w:history="1">
        <w:r w:rsidRPr="003F7F97">
          <w:rPr>
            <w:rStyle w:val="a7"/>
          </w:rPr>
          <w:t>newstorial.com</w:t>
        </w:r>
      </w:hyperlink>
      <w:hyperlink r:id="rId141" w:tgtFrame="_blank" w:history="1">
        <w:r w:rsidRPr="003F7F97">
          <w:rPr>
            <w:rStyle w:val="a7"/>
          </w:rPr>
          <w:t>expertnetworkconsultant.com</w:t>
        </w:r>
      </w:hyperlink>
      <w:hyperlink r:id="rId142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43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9" w:name="_Toc201159830" w:displacedByCustomXml="next"/>
    <w:bookmarkStart w:id="40" w:name="_Toc529756745" w:displacedByCustomXml="next"/>
    <w:bookmarkStart w:id="41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9" w:displacedByCustomXml="prev"/>
    <w:bookmarkEnd w:id="40" w:displacedByCustomXml="prev"/>
    <w:bookmarkEnd w:id="41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2" w:name="_Toc201159831" w:displacedByCustomXml="next"/>
    <w:bookmarkStart w:id="43" w:name="_Toc529756746" w:displacedByCustomXml="next"/>
    <w:bookmarkStart w:id="44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2" w:displacedByCustomXml="prev"/>
    <w:bookmarkEnd w:id="43" w:displacedByCustomXml="prev"/>
    <w:bookmarkEnd w:id="44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rPr>
          <w:rFonts w:asciiTheme="minorHAnsi" w:hAnsiTheme="minorHAnsi"/>
          <w:b w:val="0"/>
          <w:sz w:val="22"/>
        </w:rPr>
      </w:pPr>
      <w:bookmarkStart w:id="45" w:name="_Toc201159832"/>
      <w:r>
        <w:t>Приложение</w:t>
      </w:r>
      <w:bookmarkEnd w:id="45"/>
    </w:p>
    <w:p w14:paraId="4F801593" w14:textId="77777777" w:rsidR="00B91840" w:rsidRPr="00B91840" w:rsidRDefault="00B91840" w:rsidP="00B91840"/>
    <w:p w14:paraId="49FCF8E9" w14:textId="77777777" w:rsidR="00B91840" w:rsidRDefault="00B91840" w:rsidP="004332D6">
      <w:pPr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B91840" w:rsidP="004332D6">
      <w:pPr>
        <w:rPr>
          <w:rFonts w:ascii="Cambria" w:hAnsi="Cambria"/>
          <w:sz w:val="24"/>
          <w:szCs w:val="24"/>
        </w:rPr>
      </w:pPr>
      <w:hyperlink r:id="rId144" w:history="1">
        <w:r w:rsidR="004332D6"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r w:rsidR="004332D6"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r w:rsidR="004332D6"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45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46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5F56F0">
      <w:headerReference w:type="default" r:id="rId147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88320F" w14:textId="77777777" w:rsidR="00BA7465" w:rsidRDefault="00BA7465" w:rsidP="00E30FF1">
      <w:r>
        <w:separator/>
      </w:r>
    </w:p>
  </w:endnote>
  <w:endnote w:type="continuationSeparator" w:id="0">
    <w:p w14:paraId="31FC066D" w14:textId="77777777" w:rsidR="00BA7465" w:rsidRDefault="00BA7465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BAC68C" w14:textId="77777777" w:rsidR="00BA7465" w:rsidRDefault="00BA7465" w:rsidP="00E30FF1">
      <w:r>
        <w:separator/>
      </w:r>
    </w:p>
  </w:footnote>
  <w:footnote w:type="continuationSeparator" w:id="0">
    <w:p w14:paraId="5F223CB4" w14:textId="77777777" w:rsidR="00BA7465" w:rsidRDefault="00BA7465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1CDCE9BA" w:rsidR="005F56F0" w:rsidRDefault="007478C2">
        <w:pPr>
          <w:pStyle w:val="a8"/>
        </w:pPr>
        <w:r>
          <w:t>Работа с виртуальным сервисным маршрутизатором vESR Eltex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9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3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2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7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8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56"/>
  </w:num>
  <w:num w:numId="2" w16cid:durableId="1183858365">
    <w:abstractNumId w:val="11"/>
  </w:num>
  <w:num w:numId="3" w16cid:durableId="1755201807">
    <w:abstractNumId w:val="33"/>
  </w:num>
  <w:num w:numId="4" w16cid:durableId="931815598">
    <w:abstractNumId w:val="54"/>
  </w:num>
  <w:num w:numId="5" w16cid:durableId="1875651433">
    <w:abstractNumId w:val="57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5"/>
  </w:num>
  <w:num w:numId="17" w16cid:durableId="1760370969">
    <w:abstractNumId w:val="30"/>
  </w:num>
  <w:num w:numId="18" w16cid:durableId="863320964">
    <w:abstractNumId w:val="31"/>
  </w:num>
  <w:num w:numId="19" w16cid:durableId="1045640100">
    <w:abstractNumId w:val="51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38"/>
  </w:num>
  <w:num w:numId="23" w16cid:durableId="1020619577">
    <w:abstractNumId w:val="26"/>
  </w:num>
  <w:num w:numId="24" w16cid:durableId="2032762688">
    <w:abstractNumId w:val="27"/>
  </w:num>
  <w:num w:numId="25" w16cid:durableId="335615800">
    <w:abstractNumId w:val="47"/>
  </w:num>
  <w:num w:numId="26" w16cid:durableId="63258024">
    <w:abstractNumId w:val="34"/>
  </w:num>
  <w:num w:numId="27" w16cid:durableId="1011877856">
    <w:abstractNumId w:val="32"/>
  </w:num>
  <w:num w:numId="28" w16cid:durableId="160001139">
    <w:abstractNumId w:val="28"/>
  </w:num>
  <w:num w:numId="29" w16cid:durableId="2012371252">
    <w:abstractNumId w:val="10"/>
  </w:num>
  <w:num w:numId="30" w16cid:durableId="198786203">
    <w:abstractNumId w:val="61"/>
  </w:num>
  <w:num w:numId="31" w16cid:durableId="352726056">
    <w:abstractNumId w:val="18"/>
  </w:num>
  <w:num w:numId="32" w16cid:durableId="974406867">
    <w:abstractNumId w:val="45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6"/>
  </w:num>
  <w:num w:numId="37" w16cid:durableId="1468815306">
    <w:abstractNumId w:val="53"/>
  </w:num>
  <w:num w:numId="38" w16cid:durableId="1743790015">
    <w:abstractNumId w:val="59"/>
  </w:num>
  <w:num w:numId="39" w16cid:durableId="1616448540">
    <w:abstractNumId w:val="50"/>
  </w:num>
  <w:num w:numId="40" w16cid:durableId="381949509">
    <w:abstractNumId w:val="39"/>
  </w:num>
  <w:num w:numId="41" w16cid:durableId="144903053">
    <w:abstractNumId w:val="41"/>
  </w:num>
  <w:num w:numId="42" w16cid:durableId="1681619130">
    <w:abstractNumId w:val="16"/>
  </w:num>
  <w:num w:numId="43" w16cid:durableId="103616407">
    <w:abstractNumId w:val="48"/>
  </w:num>
  <w:num w:numId="44" w16cid:durableId="900167481">
    <w:abstractNumId w:val="12"/>
  </w:num>
  <w:num w:numId="45" w16cid:durableId="982000306">
    <w:abstractNumId w:val="37"/>
  </w:num>
  <w:num w:numId="46" w16cid:durableId="42564419">
    <w:abstractNumId w:val="52"/>
  </w:num>
  <w:num w:numId="47" w16cid:durableId="1690402186">
    <w:abstractNumId w:val="60"/>
  </w:num>
  <w:num w:numId="48" w16cid:durableId="515727541">
    <w:abstractNumId w:val="43"/>
  </w:num>
  <w:num w:numId="49" w16cid:durableId="198125780">
    <w:abstractNumId w:val="19"/>
  </w:num>
  <w:num w:numId="50" w16cid:durableId="1921133855">
    <w:abstractNumId w:val="40"/>
  </w:num>
  <w:num w:numId="51" w16cid:durableId="1292520064">
    <w:abstractNumId w:val="14"/>
  </w:num>
  <w:num w:numId="52" w16cid:durableId="1787307735">
    <w:abstractNumId w:val="44"/>
  </w:num>
  <w:num w:numId="53" w16cid:durableId="877089790">
    <w:abstractNumId w:val="49"/>
  </w:num>
  <w:num w:numId="54" w16cid:durableId="269819322">
    <w:abstractNumId w:val="46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29"/>
  </w:num>
  <w:num w:numId="58" w16cid:durableId="987436880">
    <w:abstractNumId w:val="55"/>
  </w:num>
  <w:num w:numId="59" w16cid:durableId="848520443">
    <w:abstractNumId w:val="35"/>
  </w:num>
  <w:num w:numId="60" w16cid:durableId="848300472">
    <w:abstractNumId w:val="58"/>
  </w:num>
  <w:num w:numId="61" w16cid:durableId="779640553">
    <w:abstractNumId w:val="42"/>
  </w:num>
  <w:num w:numId="62" w16cid:durableId="983509615">
    <w:abstractNumId w:val="24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237BA"/>
    <w:rsid w:val="00132ED2"/>
    <w:rsid w:val="00137718"/>
    <w:rsid w:val="00150C28"/>
    <w:rsid w:val="00154A4E"/>
    <w:rsid w:val="00154B17"/>
    <w:rsid w:val="0015606F"/>
    <w:rsid w:val="001657FE"/>
    <w:rsid w:val="001710CE"/>
    <w:rsid w:val="0017198D"/>
    <w:rsid w:val="00176109"/>
    <w:rsid w:val="001770D0"/>
    <w:rsid w:val="00194DFE"/>
    <w:rsid w:val="001B2655"/>
    <w:rsid w:val="001B4305"/>
    <w:rsid w:val="001B5A9E"/>
    <w:rsid w:val="001C7C96"/>
    <w:rsid w:val="001D3ED6"/>
    <w:rsid w:val="00205500"/>
    <w:rsid w:val="00211C7A"/>
    <w:rsid w:val="00234E5A"/>
    <w:rsid w:val="00246C04"/>
    <w:rsid w:val="00246D74"/>
    <w:rsid w:val="00262B3C"/>
    <w:rsid w:val="00270580"/>
    <w:rsid w:val="00283444"/>
    <w:rsid w:val="00286B0E"/>
    <w:rsid w:val="002A40CE"/>
    <w:rsid w:val="002C0002"/>
    <w:rsid w:val="002C409A"/>
    <w:rsid w:val="002C6962"/>
    <w:rsid w:val="002C7C9F"/>
    <w:rsid w:val="002D0D9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576A"/>
    <w:rsid w:val="00363CDC"/>
    <w:rsid w:val="00365692"/>
    <w:rsid w:val="00373684"/>
    <w:rsid w:val="003940A0"/>
    <w:rsid w:val="003B0566"/>
    <w:rsid w:val="003E4AE5"/>
    <w:rsid w:val="003F1DC4"/>
    <w:rsid w:val="003F6C83"/>
    <w:rsid w:val="00414D16"/>
    <w:rsid w:val="0041725A"/>
    <w:rsid w:val="00423E5E"/>
    <w:rsid w:val="004332D6"/>
    <w:rsid w:val="004403AE"/>
    <w:rsid w:val="00442FF5"/>
    <w:rsid w:val="004510B1"/>
    <w:rsid w:val="004548BC"/>
    <w:rsid w:val="0045705F"/>
    <w:rsid w:val="004774B6"/>
    <w:rsid w:val="00485591"/>
    <w:rsid w:val="00485DD4"/>
    <w:rsid w:val="0049228D"/>
    <w:rsid w:val="004C53BE"/>
    <w:rsid w:val="004C63A4"/>
    <w:rsid w:val="004C7801"/>
    <w:rsid w:val="004D2DED"/>
    <w:rsid w:val="004E36D2"/>
    <w:rsid w:val="004E6785"/>
    <w:rsid w:val="004F185B"/>
    <w:rsid w:val="004F40C2"/>
    <w:rsid w:val="005075CF"/>
    <w:rsid w:val="0052043C"/>
    <w:rsid w:val="00521F9E"/>
    <w:rsid w:val="00536055"/>
    <w:rsid w:val="0054089F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D5458"/>
    <w:rsid w:val="005E7638"/>
    <w:rsid w:val="005E786A"/>
    <w:rsid w:val="005F56F0"/>
    <w:rsid w:val="00610D60"/>
    <w:rsid w:val="00611A3D"/>
    <w:rsid w:val="00625B4B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C685E"/>
    <w:rsid w:val="006D0A87"/>
    <w:rsid w:val="006D36B3"/>
    <w:rsid w:val="006D5058"/>
    <w:rsid w:val="006E39E8"/>
    <w:rsid w:val="006F6510"/>
    <w:rsid w:val="007138FD"/>
    <w:rsid w:val="007201AE"/>
    <w:rsid w:val="007370CA"/>
    <w:rsid w:val="0074004C"/>
    <w:rsid w:val="007414E3"/>
    <w:rsid w:val="00744EC9"/>
    <w:rsid w:val="007478C2"/>
    <w:rsid w:val="00751B55"/>
    <w:rsid w:val="00753DBE"/>
    <w:rsid w:val="0075795F"/>
    <w:rsid w:val="00767C30"/>
    <w:rsid w:val="00771861"/>
    <w:rsid w:val="00777D46"/>
    <w:rsid w:val="00785A33"/>
    <w:rsid w:val="00791FA5"/>
    <w:rsid w:val="00793215"/>
    <w:rsid w:val="007A1CB3"/>
    <w:rsid w:val="007A210F"/>
    <w:rsid w:val="007A400E"/>
    <w:rsid w:val="007B7B43"/>
    <w:rsid w:val="007C10F5"/>
    <w:rsid w:val="007C545F"/>
    <w:rsid w:val="007D2070"/>
    <w:rsid w:val="007E7ED1"/>
    <w:rsid w:val="008007B9"/>
    <w:rsid w:val="00801BBF"/>
    <w:rsid w:val="00815B2B"/>
    <w:rsid w:val="00831027"/>
    <w:rsid w:val="008339EE"/>
    <w:rsid w:val="00840BEA"/>
    <w:rsid w:val="00851795"/>
    <w:rsid w:val="00853825"/>
    <w:rsid w:val="0085556D"/>
    <w:rsid w:val="00856148"/>
    <w:rsid w:val="00887B51"/>
    <w:rsid w:val="00895103"/>
    <w:rsid w:val="008B3004"/>
    <w:rsid w:val="008C58BF"/>
    <w:rsid w:val="008D0387"/>
    <w:rsid w:val="008D0ED1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24B5"/>
    <w:rsid w:val="00940D3A"/>
    <w:rsid w:val="009558E7"/>
    <w:rsid w:val="009643BB"/>
    <w:rsid w:val="00972D2C"/>
    <w:rsid w:val="00972D81"/>
    <w:rsid w:val="009825D7"/>
    <w:rsid w:val="00984D45"/>
    <w:rsid w:val="00993F56"/>
    <w:rsid w:val="009A2F30"/>
    <w:rsid w:val="009A7D23"/>
    <w:rsid w:val="009B18AC"/>
    <w:rsid w:val="009B3579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60CB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20265"/>
    <w:rsid w:val="00B20FCB"/>
    <w:rsid w:val="00B25DAF"/>
    <w:rsid w:val="00B26B6E"/>
    <w:rsid w:val="00B36088"/>
    <w:rsid w:val="00B44A9C"/>
    <w:rsid w:val="00B61B8E"/>
    <w:rsid w:val="00B74B8C"/>
    <w:rsid w:val="00B8329E"/>
    <w:rsid w:val="00B91840"/>
    <w:rsid w:val="00BA7465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C078DB"/>
    <w:rsid w:val="00C15E02"/>
    <w:rsid w:val="00C2158A"/>
    <w:rsid w:val="00C26BEA"/>
    <w:rsid w:val="00C33468"/>
    <w:rsid w:val="00C33AFF"/>
    <w:rsid w:val="00C52D44"/>
    <w:rsid w:val="00C56D47"/>
    <w:rsid w:val="00C66184"/>
    <w:rsid w:val="00C73EB8"/>
    <w:rsid w:val="00C96AC3"/>
    <w:rsid w:val="00CA727B"/>
    <w:rsid w:val="00CB5363"/>
    <w:rsid w:val="00CD0DD7"/>
    <w:rsid w:val="00CD0FAD"/>
    <w:rsid w:val="00CD5524"/>
    <w:rsid w:val="00CE08B8"/>
    <w:rsid w:val="00CF5046"/>
    <w:rsid w:val="00D003B6"/>
    <w:rsid w:val="00D11196"/>
    <w:rsid w:val="00D17DE7"/>
    <w:rsid w:val="00D215FF"/>
    <w:rsid w:val="00D235A0"/>
    <w:rsid w:val="00D338D7"/>
    <w:rsid w:val="00D40C9B"/>
    <w:rsid w:val="00D50EC1"/>
    <w:rsid w:val="00D53B69"/>
    <w:rsid w:val="00D777C1"/>
    <w:rsid w:val="00D84035"/>
    <w:rsid w:val="00DA2A88"/>
    <w:rsid w:val="00DA6DBC"/>
    <w:rsid w:val="00DA6FC3"/>
    <w:rsid w:val="00DC3AE9"/>
    <w:rsid w:val="00DC44AC"/>
    <w:rsid w:val="00DD31F9"/>
    <w:rsid w:val="00DD46F4"/>
    <w:rsid w:val="00DE490B"/>
    <w:rsid w:val="00DE6308"/>
    <w:rsid w:val="00E21412"/>
    <w:rsid w:val="00E223BD"/>
    <w:rsid w:val="00E27134"/>
    <w:rsid w:val="00E30FF1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D0B"/>
    <w:rsid w:val="00EA6E10"/>
    <w:rsid w:val="00EB362D"/>
    <w:rsid w:val="00EC7849"/>
    <w:rsid w:val="00ED0DD0"/>
    <w:rsid w:val="00EF262B"/>
    <w:rsid w:val="00F0457A"/>
    <w:rsid w:val="00F16443"/>
    <w:rsid w:val="00F36A01"/>
    <w:rsid w:val="00F50E79"/>
    <w:rsid w:val="00F55026"/>
    <w:rsid w:val="00F670E1"/>
    <w:rsid w:val="00F77ED1"/>
    <w:rsid w:val="00F80CC4"/>
    <w:rsid w:val="00FB0F21"/>
    <w:rsid w:val="00FC2F32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selectel.ru/vmware/public-cloud/manage-networks/nat-rules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hyperlink" Target="https://habr.com/ru/companies/otus/articles/779970/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https://ru.wikipedia.org/wiki/GRE_%28%D0%BF%D1%80%D0%BE%D1%82%D0%BE%D0%BA%D0%BE%D0%BB%29" TargetMode="External"/><Relationship Id="rId149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22" Type="http://schemas.microsoft.com/office/2007/relationships/hdphoto" Target="media/hdphoto2.wdp"/><Relationship Id="rId27" Type="http://schemas.openxmlformats.org/officeDocument/2006/relationships/hyperlink" Target="https://www.sysnettechsolutions.com/en/install-vmware-workstation/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4.png"/><Relationship Id="rId69" Type="http://schemas.openxmlformats.org/officeDocument/2006/relationships/image" Target="media/image49.png"/><Relationship Id="rId113" Type="http://schemas.openxmlformats.org/officeDocument/2006/relationships/image" Target="media/image78.png"/><Relationship Id="rId118" Type="http://schemas.openxmlformats.org/officeDocument/2006/relationships/hyperlink" Target="https://www.newstorial.com/what-is-dnat/" TargetMode="External"/><Relationship Id="rId134" Type="http://schemas.openxmlformats.org/officeDocument/2006/relationships/hyperlink" Target="https://chat.deepseek.com/" TargetMode="External"/><Relationship Id="rId139" Type="http://schemas.openxmlformats.org/officeDocument/2006/relationships/hyperlink" Target="https://docs.gns3.com/docs/using-gns3/beginners/import-gns3-appliance/" TargetMode="External"/><Relationship Id="rId80" Type="http://schemas.openxmlformats.org/officeDocument/2006/relationships/image" Target="media/image59.png"/><Relationship Id="rId85" Type="http://schemas.openxmlformats.org/officeDocument/2006/relationships/hyperlink" Target="https://docs.eltex-co.ru/pages/viewpage.action?pageId=584034117" TargetMode="External"/><Relationship Id="rId150" Type="http://schemas.openxmlformats.org/officeDocument/2006/relationships/theme" Target="theme/theme1.xml"/><Relationship Id="rId12" Type="http://schemas.openxmlformats.org/officeDocument/2006/relationships/image" Target="media/image1.png"/><Relationship Id="rId17" Type="http://schemas.openxmlformats.org/officeDocument/2006/relationships/hyperlink" Target="https://github.com/GNS3/gns3-gui/release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6.xml"/><Relationship Id="rId108" Type="http://schemas.openxmlformats.org/officeDocument/2006/relationships/hyperlink" Target="https://help.sweb.ru/protokol-dhcp_1380.html" TargetMode="External"/><Relationship Id="rId124" Type="http://schemas.openxmlformats.org/officeDocument/2006/relationships/hyperlink" Target="https://docs.ideco.dev/settings/access-rules/firewall/firewall-tables" TargetMode="External"/><Relationship Id="rId129" Type="http://schemas.openxmlformats.org/officeDocument/2006/relationships/hyperlink" Target="https://arenda-server.cloud/blog/seti-i-protokoly-chem-polezen-gre-tunnel/" TargetMode="External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hyperlink" Target="https://www.newstorial.com/what-is-dnat/" TargetMode="External"/><Relationship Id="rId145" Type="http://schemas.openxmlformats.org/officeDocument/2006/relationships/hyperlink" Target="configs/vesr-2.cfg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customXml" Target="ink/ink2.xml"/><Relationship Id="rId86" Type="http://schemas.openxmlformats.org/officeDocument/2006/relationships/hyperlink" Target="https://ruits.ru/obsuzhdenie-eltex/eltex_experts/messages153.html" TargetMode="External"/><Relationship Id="rId130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35" Type="http://schemas.openxmlformats.org/officeDocument/2006/relationships/hyperlink" Target="https://sysahelper.gitbook.io/sysahelper/main/telecom/main/basic_setting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3.xml"/><Relationship Id="rId104" Type="http://schemas.openxmlformats.org/officeDocument/2006/relationships/image" Target="media/image76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46" Type="http://schemas.openxmlformats.org/officeDocument/2006/relationships/hyperlink" Target="configs/vesr-3.cfg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image" Target="media/image77.png"/><Relationship Id="rId115" Type="http://schemas.openxmlformats.org/officeDocument/2006/relationships/hyperlink" Target="https://www.newstorial.com/what-is-dnat/" TargetMode="External"/><Relationship Id="rId131" Type="http://schemas.openxmlformats.org/officeDocument/2006/relationships/hyperlink" Target="https://docs.eltex-co.ru/ede/initial-router-configuration-380863579.html" TargetMode="External"/><Relationship Id="rId136" Type="http://schemas.openxmlformats.org/officeDocument/2006/relationships/hyperlink" Target="https://serverspace.ru/support/glossary/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3.jpeg"/><Relationship Id="rId126" Type="http://schemas.openxmlformats.org/officeDocument/2006/relationships/image" Target="media/image80.png"/><Relationship Id="rId147" Type="http://schemas.openxmlformats.org/officeDocument/2006/relationships/header" Target="header2.xm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docs.selectel.ru/vmware/public-cloud/manage-networks/nat-rules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7" Type="http://schemas.openxmlformats.org/officeDocument/2006/relationships/hyperlink" Target="https://mentoring.digital/blog/chto-takoe-nat-i-dlya-chego-on-nuzhen:-ponimanie-osnov-setevoy-tehnologii" TargetMode="External"/><Relationship Id="rId20" Type="http://schemas.microsoft.com/office/2007/relationships/hdphoto" Target="media/hdphoto1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github.com/GNS3/gns3-gui/releases" TargetMode="External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servergate.ru/articles/dhcp-prosto-o-slozhnom-chto-eto-takoe-i-kak-on-rabotaet-v-vashey-seti/" TargetMode="External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customXml" Target="ink/ink4.xml"/><Relationship Id="rId101" Type="http://schemas.openxmlformats.org/officeDocument/2006/relationships/customXml" Target="ink/ink5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hyperlink" Target="https://www.newstorial.com/what-is-dnat/" TargetMode="External"/><Relationship Id="rId14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github.com/alekho/EVE-NG_vESR/blob/main/README.md" TargetMode="Externa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5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configs/vesr-1.cfg" TargetMode="External"/><Relationship Id="rId90" Type="http://schemas.openxmlformats.org/officeDocument/2006/relationships/image" Target="media/image6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D217C2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D217C2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F29D66582B94CFE9F63D0E297FE2B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47099F-573C-40FC-A9C6-2C533CD9A1EB}"/>
      </w:docPartPr>
      <w:docPartBody>
        <w:p w:rsidR="00D217C2" w:rsidRDefault="00B94B2B" w:rsidP="00B94B2B">
          <w:pPr>
            <w:pStyle w:val="9F29D66582B94CFE9F63D0E297FE2B2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EA413D413464FA2BA0ECEBAC5A309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326C1E-6706-4D68-AA6C-7608F0A6691E}"/>
      </w:docPartPr>
      <w:docPartBody>
        <w:p w:rsidR="00D217C2" w:rsidRDefault="00B94B2B" w:rsidP="00B94B2B">
          <w:pPr>
            <w:pStyle w:val="DEA413D413464FA2BA0ECEBAC5A3095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7765134527949209FEA5795321C34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6AEA21-91EB-49BF-9AEA-D953B3FEA78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7765134527949209FEA5795321C34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804A7FD89DA467582AA47D45DCCFD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349BFF-CD83-4F41-8B4B-6CA5E24ACA61}"/>
      </w:docPartPr>
      <w:docPartBody>
        <w:p w:rsidR="00D217C2" w:rsidRDefault="00B94B2B" w:rsidP="00B94B2B">
          <w:pPr>
            <w:pStyle w:val="8804A7FD89DA467582AA47D45DCCFD1C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4EC19527D0574B7C90844C8D80FD56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2B5D8C-61D6-4C7B-A60D-17854945C459}"/>
      </w:docPartPr>
      <w:docPartBody>
        <w:p w:rsidR="00D217C2" w:rsidRDefault="00B94B2B" w:rsidP="00B94B2B">
          <w:pPr>
            <w:pStyle w:val="4EC19527D0574B7C90844C8D80FD56A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C65F9F6C1F84C799FA4BFE10913A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89B04C-61A1-4C6D-A1B9-D4DFB71876B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9C65F9F6C1F84C799FA4BFE10913A30E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38093E1436C461E8BA16517C338B3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8A60F9-66DB-47C3-BC98-07B8D9D84C34}"/>
      </w:docPartPr>
      <w:docPartBody>
        <w:p w:rsidR="00D217C2" w:rsidRDefault="00B94B2B" w:rsidP="00B94B2B">
          <w:pPr>
            <w:pStyle w:val="D38093E1436C461E8BA16517C338B33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94E2ED70CA49BE83363A92E77AF2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BF13F1-E3B4-48EA-BE31-4FDF14EF024C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94E2ED70CA49BE83363A92E77AF24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322A11E844E428CAD95C71DA23E76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E0EA7E-544C-4BFF-BBED-2850A20A3745}"/>
      </w:docPartPr>
      <w:docPartBody>
        <w:p w:rsidR="00D217C2" w:rsidRDefault="00B94B2B" w:rsidP="00B94B2B">
          <w:pPr>
            <w:pStyle w:val="5322A11E844E428CAD95C71DA23E76FD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2EC4B61DF203448BA619195A185586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9A97F0-13A6-45A0-8001-68791E7651C2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2EC4B61DF203448BA619195A185586E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3555DC7E9966459AABA93961957629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3C4C42-93DB-48FB-BE79-97E7EEDC7559}"/>
      </w:docPartPr>
      <w:docPartBody>
        <w:p w:rsidR="00D217C2" w:rsidRDefault="00B94B2B" w:rsidP="00B94B2B">
          <w:pPr>
            <w:pStyle w:val="3555DC7E9966459AABA939619576295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7588A6B09C4966AAF51DF2DA1B6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E87D319-610B-4C38-96B2-AA020C6D61D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7588A6B09C4966AAF51DF2DA1B6A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00000" w:rsidRDefault="00DA369B">
          <w:r w:rsidRPr="00A349C2">
            <w:rPr>
              <w:rStyle w:val="a6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1564C2"/>
    <w:rsid w:val="00185434"/>
    <w:rsid w:val="006B0C14"/>
    <w:rsid w:val="007D2070"/>
    <w:rsid w:val="007D42B0"/>
    <w:rsid w:val="00AE6C43"/>
    <w:rsid w:val="00B94B2B"/>
    <w:rsid w:val="00BB2149"/>
    <w:rsid w:val="00C67A7F"/>
    <w:rsid w:val="00CD62C6"/>
    <w:rsid w:val="00D217C2"/>
    <w:rsid w:val="00DA369B"/>
    <w:rsid w:val="00DA59C9"/>
    <w:rsid w:val="00E5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F63B8D7838DD40D797B6DA63FC9F95CF">
    <w:name w:val="F63B8D7838DD40D797B6DA63FC9F95CF"/>
  </w:style>
  <w:style w:type="paragraph" w:customStyle="1" w:styleId="93DE720EC4174EB28123E84AC56AA6C8">
    <w:name w:val="93DE720EC4174EB28123E84AC56AA6C8"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2F60AA8E73BF41A4B0C8083D9D89B0C6">
    <w:name w:val="2F60AA8E73BF41A4B0C8083D9D89B0C6"/>
  </w:style>
  <w:style w:type="paragraph" w:customStyle="1" w:styleId="64AB9024BB764B3883D3EA79AA9E7AD0">
    <w:name w:val="64AB9024BB764B3883D3EA79AA9E7AD0"/>
  </w:style>
  <w:style w:type="paragraph" w:customStyle="1" w:styleId="BE14E72571FA405C87745F571CF9D93A">
    <w:name w:val="BE14E72571FA405C87745F571CF9D93A"/>
  </w:style>
  <w:style w:type="paragraph" w:customStyle="1" w:styleId="157D26D28A704F81840AFC00BB77A489">
    <w:name w:val="157D26D28A704F81840AFC00BB77A489"/>
  </w:style>
  <w:style w:type="paragraph" w:customStyle="1" w:styleId="BF98CAB21B6C4A4CBFACF8AF63377CFB">
    <w:name w:val="BF98CAB21B6C4A4CBFACF8AF63377CFB"/>
  </w:style>
  <w:style w:type="paragraph" w:customStyle="1" w:styleId="AD02BE6F66944A77914B71CF4AA57EA6">
    <w:name w:val="AD02BE6F66944A77914B71CF4AA57EA6"/>
  </w:style>
  <w:style w:type="paragraph" w:customStyle="1" w:styleId="B35751E0157B4687B50650D0D7F87889">
    <w:name w:val="B35751E0157B4687B50650D0D7F87889"/>
  </w:style>
  <w:style w:type="paragraph" w:customStyle="1" w:styleId="E453BD38A19F46DE8D89E04A743808A1">
    <w:name w:val="E453BD38A19F46DE8D89E04A743808A1"/>
  </w:style>
  <w:style w:type="paragraph" w:customStyle="1" w:styleId="789F3BF6C60841E3976CFE9FCF768BFC">
    <w:name w:val="789F3BF6C60841E3976CFE9FCF768BFC"/>
  </w:style>
  <w:style w:type="paragraph" w:customStyle="1" w:styleId="090DB193DCF44ED08801D906962F999A">
    <w:name w:val="090DB193DCF44ED08801D906962F999A"/>
  </w:style>
  <w:style w:type="paragraph" w:customStyle="1" w:styleId="B2C9DEA1B6844B9DB1EF7553146BAD1D">
    <w:name w:val="B2C9DEA1B6844B9DB1EF7553146BAD1D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5401FF61307A4B2BB6777E4986017189">
    <w:name w:val="5401FF61307A4B2BB6777E4986017189"/>
  </w:style>
  <w:style w:type="paragraph" w:customStyle="1" w:styleId="1CE208B441F14D05B3C5B2334B349B2C">
    <w:name w:val="1CE208B441F14D05B3C5B2334B349B2C"/>
  </w:style>
  <w:style w:type="paragraph" w:customStyle="1" w:styleId="EDF49C5FCD20453DA4D90CF293FB516A">
    <w:name w:val="EDF49C5FCD20453DA4D90CF293FB516A"/>
  </w:style>
  <w:style w:type="paragraph" w:customStyle="1" w:styleId="30FBDCE9BA1F4FBD8E7B760F33B68637">
    <w:name w:val="30FBDCE9BA1F4FBD8E7B760F33B68637"/>
  </w:style>
  <w:style w:type="paragraph" w:customStyle="1" w:styleId="B7EB6AEF454E4760B0E88AD569569F52">
    <w:name w:val="B7EB6AEF454E4760B0E88AD569569F52"/>
  </w:style>
  <w:style w:type="paragraph" w:customStyle="1" w:styleId="19A05579D6EA4337845A47D911867F65">
    <w:name w:val="19A05579D6EA4337845A47D911867F65"/>
  </w:style>
  <w:style w:type="paragraph" w:customStyle="1" w:styleId="4DBB63DF70514C529ACDB60BCCCCA803">
    <w:name w:val="4DBB63DF70514C529ACDB60BCCCCA803"/>
  </w:style>
  <w:style w:type="paragraph" w:customStyle="1" w:styleId="66CDDC2D9DE04711B88222AA0172034C">
    <w:name w:val="66CDDC2D9DE04711B88222AA0172034C"/>
  </w:style>
  <w:style w:type="paragraph" w:customStyle="1" w:styleId="1212E02D9FDC4ED58018AA9A92060643">
    <w:name w:val="1212E02D9FDC4ED58018AA9A92060643"/>
  </w:style>
  <w:style w:type="paragraph" w:customStyle="1" w:styleId="6D9346A295FC4CD2A3BC2050B995A592">
    <w:name w:val="6D9346A295FC4CD2A3BC2050B995A592"/>
  </w:style>
  <w:style w:type="paragraph" w:customStyle="1" w:styleId="61F81E54189047278811DC4C6FC13192">
    <w:name w:val="61F81E54189047278811DC4C6FC13192"/>
  </w:style>
  <w:style w:type="paragraph" w:customStyle="1" w:styleId="0B0758494DEB49C2B33AD88D06160F0E">
    <w:name w:val="0B0758494DEB49C2B33AD88D06160F0E"/>
  </w:style>
  <w:style w:type="paragraph" w:customStyle="1" w:styleId="D7C1905305374AC1AD367DD6FC505685">
    <w:name w:val="D7C1905305374AC1AD367DD6FC505685"/>
  </w:style>
  <w:style w:type="paragraph" w:customStyle="1" w:styleId="75C4FA5E7ED649619A4ABC3C39431128">
    <w:name w:val="75C4FA5E7ED649619A4ABC3C39431128"/>
  </w:style>
  <w:style w:type="paragraph" w:customStyle="1" w:styleId="3FEF4C54EB954B3394BC22269FB197D7">
    <w:name w:val="3FEF4C54EB954B3394BC22269FB197D7"/>
  </w:style>
  <w:style w:type="paragraph" w:customStyle="1" w:styleId="6C0F13B5FC554781B2A8B4265E6FF1EC">
    <w:name w:val="6C0F13B5FC554781B2A8B4265E6FF1EC"/>
  </w:style>
  <w:style w:type="paragraph" w:customStyle="1" w:styleId="97934670A2414C549EB371D7792E910A">
    <w:name w:val="97934670A2414C549EB371D7792E910A"/>
  </w:style>
  <w:style w:type="paragraph" w:customStyle="1" w:styleId="BD8E52F47BAE4F4FB4104C3492BD5BAA">
    <w:name w:val="BD8E52F47BAE4F4FB4104C3492BD5BAA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8A7656F8EFC349CB967EF641F404C2A2">
    <w:name w:val="8A7656F8EFC349CB967EF641F404C2A2"/>
  </w:style>
  <w:style w:type="paragraph" w:customStyle="1" w:styleId="97D0F43C218746B7B1598C5C10FF9092">
    <w:name w:val="97D0F43C218746B7B1598C5C10FF9092"/>
  </w:style>
  <w:style w:type="paragraph" w:customStyle="1" w:styleId="F703921BD81D4B45B4B3D9628DF66F8C">
    <w:name w:val="F703921BD81D4B45B4B3D9628DF66F8C"/>
  </w:style>
  <w:style w:type="paragraph" w:customStyle="1" w:styleId="9513643199324909AB1BD7EC83EA191A">
    <w:name w:val="9513643199324909AB1BD7EC83EA191A"/>
  </w:style>
  <w:style w:type="paragraph" w:customStyle="1" w:styleId="08C9B6E01DAB4F92A420B4BDF5FC2AE0">
    <w:name w:val="08C9B6E01DAB4F92A420B4BDF5FC2AE0"/>
  </w:style>
  <w:style w:type="paragraph" w:customStyle="1" w:styleId="850A94630E4F40C7A0C60252D82CA2A1">
    <w:name w:val="850A94630E4F40C7A0C60252D82CA2A1"/>
  </w:style>
  <w:style w:type="paragraph" w:customStyle="1" w:styleId="E8F0912721754562A3AFC49652B50A73">
    <w:name w:val="E8F0912721754562A3AFC49652B50A73"/>
  </w:style>
  <w:style w:type="paragraph" w:customStyle="1" w:styleId="B52044C1B8A1429E99843F9B4A92DC68">
    <w:name w:val="B52044C1B8A1429E99843F9B4A92DC68"/>
  </w:style>
  <w:style w:type="paragraph" w:customStyle="1" w:styleId="F24FD09622694B59B88ACFCF40E4103F">
    <w:name w:val="F24FD09622694B59B88ACFCF40E4103F"/>
  </w:style>
  <w:style w:type="paragraph" w:customStyle="1" w:styleId="FD2E11678F104E4FB6BECCA8E1A2E609">
    <w:name w:val="FD2E11678F104E4FB6BECCA8E1A2E609"/>
  </w:style>
  <w:style w:type="paragraph" w:customStyle="1" w:styleId="5030919B35534782B1E77DAFF55EA893">
    <w:name w:val="5030919B35534782B1E77DAFF55EA893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ACB916DE659448C59BAEF30148D91706">
    <w:name w:val="ACB916DE659448C59BAEF30148D91706"/>
  </w:style>
  <w:style w:type="paragraph" w:customStyle="1" w:styleId="5E85284213234BA5B858491077F8EEB9">
    <w:name w:val="5E85284213234BA5B858491077F8EEB9"/>
  </w:style>
  <w:style w:type="paragraph" w:customStyle="1" w:styleId="D61444B271E349B19EC09591100637FF">
    <w:name w:val="D61444B271E349B19EC09591100637FF"/>
  </w:style>
  <w:style w:type="paragraph" w:customStyle="1" w:styleId="FB6F8AA9D82A44468424DF1773794D5E">
    <w:name w:val="FB6F8AA9D82A44468424DF1773794D5E"/>
  </w:style>
  <w:style w:type="paragraph" w:customStyle="1" w:styleId="CC5FA53D6A8A4CBFBAFD8DB0BA293B0B">
    <w:name w:val="CC5FA53D6A8A4CBFBAFD8DB0BA293B0B"/>
  </w:style>
  <w:style w:type="paragraph" w:customStyle="1" w:styleId="8CCE1FF2588842BFB09AA1A2C6294C17">
    <w:name w:val="8CCE1FF2588842BFB09AA1A2C6294C17"/>
  </w:style>
  <w:style w:type="paragraph" w:customStyle="1" w:styleId="86DA022AA5714C9BBE905C29D483E90A">
    <w:name w:val="86DA022AA5714C9BBE905C29D483E90A"/>
  </w:style>
  <w:style w:type="paragraph" w:customStyle="1" w:styleId="8225EDB316F7440F91935F2F8CA8B557">
    <w:name w:val="8225EDB316F7440F91935F2F8CA8B557"/>
  </w:style>
  <w:style w:type="paragraph" w:customStyle="1" w:styleId="B6472C5D32C84DECAA6DA6827CC345AE">
    <w:name w:val="B6472C5D32C84DECAA6DA6827CC345AE"/>
  </w:style>
  <w:style w:type="paragraph" w:customStyle="1" w:styleId="8CE1A1F10EF54AFA96447E0A56E37E3A">
    <w:name w:val="8CE1A1F10EF54AFA96447E0A56E37E3A"/>
  </w:style>
  <w:style w:type="paragraph" w:customStyle="1" w:styleId="099A9FE234074B24856D271D1A1F8838">
    <w:name w:val="099A9FE234074B24856D271D1A1F8838"/>
  </w:style>
  <w:style w:type="paragraph" w:customStyle="1" w:styleId="3854CB6234A84AFC8BBFFEA889806151">
    <w:name w:val="3854CB6234A84AFC8BBFFEA889806151"/>
  </w:style>
  <w:style w:type="paragraph" w:customStyle="1" w:styleId="43B9744B07444ADEBBD89CDF80C5AD35">
    <w:name w:val="43B9744B07444ADEBBD89CDF80C5AD35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50DC5BE8525247E0833EB2AE67612686">
    <w:name w:val="50DC5BE8525247E0833EB2AE67612686"/>
  </w:style>
  <w:style w:type="paragraph" w:customStyle="1" w:styleId="9EA371430D534D96942F5CE1E6519EC6">
    <w:name w:val="9EA371430D534D96942F5CE1E6519EC6"/>
  </w:style>
  <w:style w:type="paragraph" w:customStyle="1" w:styleId="1211E9E09BCB44098D179BE89A9F5FDF">
    <w:name w:val="1211E9E09BCB44098D179BE89A9F5FDF"/>
  </w:style>
  <w:style w:type="paragraph" w:customStyle="1" w:styleId="F1459BB617834B73A9EC25042552DF14">
    <w:name w:val="F1459BB617834B73A9EC25042552DF14"/>
  </w:style>
  <w:style w:type="paragraph" w:customStyle="1" w:styleId="B647BFD7DA2F470986B7580BE3E98CB0">
    <w:name w:val="B647BFD7DA2F470986B7580BE3E98CB0"/>
  </w:style>
  <w:style w:type="paragraph" w:customStyle="1" w:styleId="108B06DDF3D64D70A60D6184019DED31">
    <w:name w:val="108B06DDF3D64D70A60D6184019DED31"/>
  </w:style>
  <w:style w:type="paragraph" w:customStyle="1" w:styleId="B64D97430CAF449DBE266328E6CB9038">
    <w:name w:val="B64D97430CAF449DBE266328E6CB9038"/>
  </w:style>
  <w:style w:type="paragraph" w:customStyle="1" w:styleId="C43E1E1B515240B683E2218FB2C955EA">
    <w:name w:val="C43E1E1B515240B683E2218FB2C955EA"/>
  </w:style>
  <w:style w:type="paragraph" w:customStyle="1" w:styleId="9F0273FBE5D640069AB560E73F3FDC6B">
    <w:name w:val="9F0273FBE5D640069AB560E73F3FDC6B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5B94393CE6144D43802B66387465E9EF">
    <w:name w:val="5B94393CE6144D43802B66387465E9EF"/>
  </w:style>
  <w:style w:type="paragraph" w:customStyle="1" w:styleId="9818972A91C54975B8EDA66E3B4AE6CE">
    <w:name w:val="9818972A91C54975B8EDA66E3B4AE6CE"/>
  </w:style>
  <w:style w:type="paragraph" w:customStyle="1" w:styleId="26D19A2B303646BC801EF320638300E0">
    <w:name w:val="26D19A2B303646BC801EF320638300E0"/>
  </w:style>
  <w:style w:type="paragraph" w:customStyle="1" w:styleId="63BFEAF422254B12AB294940757996FF">
    <w:name w:val="63BFEAF422254B12AB294940757996FF"/>
  </w:style>
  <w:style w:type="paragraph" w:customStyle="1" w:styleId="E05C3399E3C74BD9AB53D89D4DD205BD">
    <w:name w:val="E05C3399E3C74BD9AB53D89D4DD205BD"/>
  </w:style>
  <w:style w:type="paragraph" w:customStyle="1" w:styleId="663C4479F7104854849495020BED0101">
    <w:name w:val="663C4479F7104854849495020BED0101"/>
  </w:style>
  <w:style w:type="paragraph" w:customStyle="1" w:styleId="FB3F4CA845234E66BC7F799F1DCA0945">
    <w:name w:val="FB3F4CA845234E66BC7F799F1DCA0945"/>
  </w:style>
  <w:style w:type="paragraph" w:customStyle="1" w:styleId="517B249524B3427FA49F4F5948594946">
    <w:name w:val="517B249524B3427FA49F4F5948594946"/>
  </w:style>
  <w:style w:type="paragraph" w:customStyle="1" w:styleId="6BBA9A2262AE4C39A2BE773C32857124">
    <w:name w:val="6BBA9A2262AE4C39A2BE773C32857124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B8F69ABD0278437AA685D0CEE6DE280B">
    <w:name w:val="B8F69ABD0278437AA685D0CEE6DE280B"/>
  </w:style>
  <w:style w:type="paragraph" w:customStyle="1" w:styleId="CED669DB12B943B6BC38CA99A452D74C">
    <w:name w:val="CED669DB12B943B6BC38CA99A452D74C"/>
    <w:rsid w:val="00B94B2B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A8CE64A813DE4437AE9B57FC9CD680E5">
    <w:name w:val="A8CE64A813DE4437AE9B57FC9CD680E5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  <w:style w:type="paragraph" w:customStyle="1" w:styleId="854BC5C659184C478D825CD9BCDEDF24">
    <w:name w:val="854BC5C659184C478D825CD9BCDEDF24"/>
    <w:rsid w:val="00DA369B"/>
  </w:style>
  <w:style w:type="paragraph" w:customStyle="1" w:styleId="C827C0EFEE7F4DA086E000B21BE1513D">
    <w:name w:val="C827C0EFEE7F4DA086E000B21BE1513D"/>
    <w:rsid w:val="00DA369B"/>
  </w:style>
  <w:style w:type="character" w:styleId="a6">
    <w:name w:val="Placeholder Text"/>
    <w:basedOn w:val="a2"/>
    <w:uiPriority w:val="99"/>
    <w:semiHidden/>
    <w:rsid w:val="00DA369B"/>
    <w:rPr>
      <w:rFonts w:ascii="Times New Roman" w:hAnsi="Times New Roman" w:cs="Times New Roman"/>
      <w:color w:val="808080"/>
    </w:rPr>
  </w:style>
  <w:style w:type="paragraph" w:customStyle="1" w:styleId="0E3F375AE9E04907A7CC473E9B189A6F">
    <w:name w:val="0E3F375AE9E04907A7CC473E9B189A6F"/>
    <w:rsid w:val="00DA369B"/>
  </w:style>
  <w:style w:type="paragraph" w:customStyle="1" w:styleId="D759180651A241959A2EEE893E0EA790">
    <w:name w:val="D759180651A241959A2EEE893E0EA790"/>
    <w:rsid w:val="00DA369B"/>
  </w:style>
  <w:style w:type="paragraph" w:customStyle="1" w:styleId="CE794D93E9D144F393C9DEE78F835BB2">
    <w:name w:val="CE794D93E9D144F393C9DEE78F835BB2"/>
    <w:rsid w:val="00DA369B"/>
  </w:style>
  <w:style w:type="paragraph" w:customStyle="1" w:styleId="3A4E9944DB5944A1B1917DCED04C6DBD">
    <w:name w:val="3A4E9944DB5944A1B1917DCED04C6DBD"/>
    <w:rsid w:val="00DA369B"/>
  </w:style>
  <w:style w:type="paragraph" w:customStyle="1" w:styleId="9ABD4363AF614FAEAA75D0C784D6762B">
    <w:name w:val="9ABD4363AF614FAEAA75D0C784D6762B"/>
    <w:rsid w:val="00DA369B"/>
  </w:style>
  <w:style w:type="paragraph" w:customStyle="1" w:styleId="C7AD22570E5146A6BA4C2C1B812A0336">
    <w:name w:val="C7AD22570E5146A6BA4C2C1B812A0336"/>
    <w:rsid w:val="00DA369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1848</TotalTime>
  <Pages>87</Pages>
  <Words>17547</Words>
  <Characters>100024</Characters>
  <Application>Microsoft Office Word</Application>
  <DocSecurity>0</DocSecurity>
  <Lines>833</Lines>
  <Paragraphs>234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117337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20</cp:revision>
  <dcterms:created xsi:type="dcterms:W3CDTF">2025-06-16T08:40:00Z</dcterms:created>
  <dcterms:modified xsi:type="dcterms:W3CDTF">2025-06-18T14:35:00Z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