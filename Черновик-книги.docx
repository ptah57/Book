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923573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Работа с виртуальным сервисным маршрутизатором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vESR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Eltex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Работа с виртуальным сервисным маршрутизатором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vESR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Eltex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534D3F81" w14:textId="7AE34619" w:rsidR="00C3540B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923573" w:history="1">
            <w:r w:rsidR="00C3540B">
              <w:rPr>
                <w:noProof/>
                <w:webHidden/>
              </w:rPr>
              <w:tab/>
            </w:r>
            <w:r w:rsidR="00C3540B">
              <w:rPr>
                <w:noProof/>
                <w:webHidden/>
              </w:rPr>
              <w:fldChar w:fldCharType="begin"/>
            </w:r>
            <w:r w:rsidR="00C3540B">
              <w:rPr>
                <w:noProof/>
                <w:webHidden/>
              </w:rPr>
              <w:instrText xml:space="preserve"> PAGEREF _Toc201923573 \h </w:instrText>
            </w:r>
            <w:r w:rsidR="00C3540B">
              <w:rPr>
                <w:noProof/>
                <w:webHidden/>
              </w:rPr>
            </w:r>
            <w:r w:rsidR="00C3540B">
              <w:rPr>
                <w:noProof/>
                <w:webHidden/>
              </w:rPr>
              <w:fldChar w:fldCharType="separate"/>
            </w:r>
            <w:r w:rsidR="00C3540B">
              <w:rPr>
                <w:noProof/>
                <w:webHidden/>
              </w:rPr>
              <w:t xml:space="preserve"> </w:t>
            </w:r>
            <w:r w:rsidR="00C3540B">
              <w:rPr>
                <w:noProof/>
                <w:webHidden/>
              </w:rPr>
              <w:fldChar w:fldCharType="end"/>
            </w:r>
          </w:hyperlink>
        </w:p>
        <w:p w14:paraId="558A0EB4" w14:textId="6CA186F5" w:rsidR="00C3540B" w:rsidRDefault="00C3540B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4" w:history="1">
            <w:r w:rsidRPr="004B646C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FD3D" w14:textId="60B5838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5" w:history="1">
            <w:r w:rsidRPr="004B646C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CB93" w14:textId="013F6F33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6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323AC01" w14:textId="154B0DA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7" w:history="1">
            <w:r w:rsidRPr="004B646C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87E4" w14:textId="022C1318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8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F8C1463" w14:textId="472ED3B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9" w:history="1">
            <w:r w:rsidRPr="004B646C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FCA6" w14:textId="7279289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0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D47283F" w14:textId="0587D694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1" w:history="1">
            <w:r w:rsidRPr="004B646C">
              <w:rPr>
                <w:rStyle w:val="a7"/>
                <w:noProof/>
              </w:rPr>
              <w:t xml:space="preserve">4. </w:t>
            </w:r>
            <w:r w:rsidRPr="004B646C">
              <w:rPr>
                <w:rStyle w:val="a7"/>
                <w:noProof/>
                <w:lang w:bidi="ru-RU"/>
              </w:rPr>
              <w:t xml:space="preserve">Глава 4. </w:t>
            </w:r>
            <w:r w:rsidRPr="004B646C">
              <w:rPr>
                <w:rStyle w:val="a7"/>
                <w:noProof/>
              </w:rPr>
              <w:t xml:space="preserve">Настройка сервера </w:t>
            </w:r>
            <w:r w:rsidRPr="004B646C">
              <w:rPr>
                <w:rStyle w:val="a7"/>
                <w:noProof/>
                <w:lang w:val="en-US"/>
              </w:rPr>
              <w:t>DHCP</w:t>
            </w:r>
            <w:r w:rsidRPr="004B646C">
              <w:rPr>
                <w:rStyle w:val="a7"/>
                <w:noProof/>
              </w:rPr>
              <w:t xml:space="preserve"> в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DEB6" w14:textId="7050EDB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2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06FE69F" w14:textId="542C132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3" w:history="1">
            <w:r w:rsidRPr="004B646C">
              <w:rPr>
                <w:rStyle w:val="a7"/>
                <w:noProof/>
              </w:rPr>
              <w:t xml:space="preserve">5. </w:t>
            </w:r>
            <w:r w:rsidRPr="004B646C">
              <w:rPr>
                <w:rStyle w:val="a7"/>
                <w:noProof/>
                <w:lang w:bidi="ru-RU"/>
              </w:rPr>
              <w:t xml:space="preserve">Глава 5. </w:t>
            </w:r>
            <w:r w:rsidRPr="004B646C">
              <w:rPr>
                <w:rStyle w:val="a7"/>
                <w:noProof/>
              </w:rPr>
              <w:t xml:space="preserve">Настройка  </w:t>
            </w:r>
            <w:r w:rsidRPr="004B646C">
              <w:rPr>
                <w:rStyle w:val="a7"/>
                <w:noProof/>
                <w:lang w:val="en-US"/>
              </w:rPr>
              <w:t>NAT</w:t>
            </w:r>
            <w:r w:rsidRPr="004B646C">
              <w:rPr>
                <w:rStyle w:val="a7"/>
                <w:noProof/>
              </w:rPr>
              <w:t>(</w:t>
            </w:r>
            <w:r w:rsidRPr="004B646C">
              <w:rPr>
                <w:rStyle w:val="a7"/>
                <w:noProof/>
                <w:lang w:val="en-US"/>
              </w:rPr>
              <w:t>SNAT</w:t>
            </w:r>
            <w:r w:rsidRPr="004B646C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614B" w14:textId="344811A5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D7433B7" w14:textId="79DCE04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5" w:history="1">
            <w:r w:rsidRPr="004B646C">
              <w:rPr>
                <w:rStyle w:val="a7"/>
                <w:noProof/>
              </w:rPr>
              <w:t>6. Глава 6. Настр</w:t>
            </w:r>
            <w:r w:rsidRPr="004B646C">
              <w:rPr>
                <w:rStyle w:val="a7"/>
                <w:noProof/>
              </w:rPr>
              <w:t>о</w:t>
            </w:r>
            <w:r w:rsidRPr="004B646C">
              <w:rPr>
                <w:rStyle w:val="a7"/>
                <w:noProof/>
              </w:rPr>
              <w:t>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D989" w14:textId="0434FD1D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6" w:history="1">
            <w:r w:rsidRPr="004B646C">
              <w:rPr>
                <w:rStyle w:val="a7"/>
                <w:lang w:val="ro-RO" w:bidi="ru-RU"/>
              </w:rPr>
              <w:t>Сводка или ключевые вы</w:t>
            </w:r>
            <w:r w:rsidRPr="004B646C">
              <w:rPr>
                <w:rStyle w:val="a7"/>
                <w:lang w:val="ro-RO" w:bidi="ru-RU"/>
              </w:rPr>
              <w:t>в</w:t>
            </w:r>
            <w:r w:rsidRPr="004B646C">
              <w:rPr>
                <w:rStyle w:val="a7"/>
                <w:lang w:val="ro-RO" w:bidi="ru-RU"/>
              </w:rPr>
              <w:t>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BD61F88" w14:textId="29D449F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7" w:history="1">
            <w:r w:rsidRPr="004B646C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782E" w14:textId="5F85981F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8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15033309" w14:textId="16EB7DD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9" w:history="1">
            <w:r w:rsidRPr="004B646C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AE32" w14:textId="73E6B106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0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722C8A67" w14:textId="5C7F265A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1" w:history="1">
            <w:r w:rsidRPr="004B646C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43E" w14:textId="35E3673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2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2A31EE0F" w14:textId="3A9E040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3" w:history="1">
            <w:r w:rsidRPr="004B646C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7FA1" w14:textId="0EDFEF5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3ADB1696" w14:textId="2644DFF4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5" w:history="1">
            <w:r w:rsidRPr="004B646C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3CD5" w14:textId="176DDA6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6" w:history="1">
            <w:r w:rsidRPr="004B646C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5DAC" w14:textId="3A45F56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7" w:history="1">
            <w:r w:rsidRPr="004B646C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3BFF" w14:textId="389F8CA0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8" w:history="1">
            <w:r w:rsidRPr="004B646C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6C12" w14:textId="2154B61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9" w:history="1">
            <w:r w:rsidRPr="004B646C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1656BE7E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923574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923575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491A90BE" w:rsidR="0085556D" w:rsidRDefault="009324B5" w:rsidP="009324B5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57D9FE1E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22E4E26E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33A690CE" w:rsidR="0085556D" w:rsidRPr="00FF685F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4F163B11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1FD800E" w:rsidR="0085556D" w:rsidRPr="001657FE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37122B5C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320BF54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образа ,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43B3992A" w:rsidR="00A90662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4CB98713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67D116B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48ACECA2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5FC3D2DB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6963AB43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CFA4C5C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10</w:t>
      </w:r>
      <w:r w:rsidR="00CB6EA7"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38BA57B7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56DE879" w:rsidR="0085556D" w:rsidRDefault="00234E5A" w:rsidP="00234E5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11</w:t>
      </w:r>
      <w:r w:rsidR="00CB6EA7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09C91C24" w:rsidR="0085556D" w:rsidRDefault="00234E5A" w:rsidP="00234E5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12</w:t>
      </w:r>
      <w:r w:rsidR="00CB6EA7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64D0C8F5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18FEFCC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13</w:t>
      </w:r>
      <w:r w:rsidR="00CB6EA7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B563233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C4EE93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14</w:t>
      </w:r>
      <w:r w:rsidR="00CB6EA7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5D74F7E0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664A1EFB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15</w:t>
      </w:r>
      <w:r w:rsidR="00CB6EA7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1F8AC52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16</w:t>
      </w:r>
      <w:r w:rsidR="00CB6EA7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D39CCDC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C9D2470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17</w:t>
      </w:r>
      <w:r w:rsidR="00CB6EA7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D2E8890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2A763B5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18</w:t>
      </w:r>
      <w:r w:rsidR="00CB6EA7"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A7010E8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19</w:t>
      </w:r>
      <w:r w:rsidR="00CB6EA7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6A35CE0C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E611E1D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20</w:t>
      </w:r>
      <w:r w:rsidR="00CB6EA7"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117C5782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1C111D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21</w:t>
      </w:r>
      <w:r w:rsidR="00CB6EA7"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4988DC22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22</w:t>
      </w:r>
      <w:r w:rsidR="00CB6EA7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13B5D7BC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23</w:t>
      </w:r>
      <w:r w:rsidR="00CB6EA7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5B307F8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24</w:t>
      </w:r>
      <w:r w:rsidR="00CB6EA7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76D2BFCB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25</w:t>
      </w:r>
      <w:r w:rsidR="00CB6EA7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0DF8EE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26</w:t>
      </w:r>
      <w:r w:rsidR="00CB6EA7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D862BA5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27</w:t>
      </w:r>
      <w:r w:rsidR="00CB6EA7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6FBB73E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28</w:t>
      </w:r>
      <w:r w:rsidR="00CB6EA7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29C2CBF2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29</w:t>
      </w:r>
      <w:r w:rsidR="00CB6EA7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40CA09CA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30</w:t>
      </w:r>
      <w:r w:rsidR="00CB6EA7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76D2DCDC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31</w:t>
      </w:r>
      <w:r w:rsidR="00CB6EA7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998746A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32</w:t>
      </w:r>
      <w:r w:rsidR="00CB6EA7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1B17D92D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33</w:t>
      </w:r>
      <w:r w:rsidR="00CB6EA7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211CD062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34</w:t>
      </w:r>
      <w:r w:rsidR="00CB6EA7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070E0D80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35</w:t>
      </w:r>
      <w:r w:rsidR="00CB6EA7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FD10A12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0AEA5C5D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36</w:t>
      </w:r>
      <w:r w:rsidR="00CB6EA7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231DB976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37</w:t>
      </w:r>
      <w:r w:rsidR="00CB6EA7"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485EC61C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38</w:t>
      </w:r>
      <w:r w:rsidR="00CB6EA7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2C837AA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39</w:t>
      </w:r>
      <w:r w:rsidR="00CB6EA7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2C9D54C6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40</w:t>
      </w:r>
      <w:r w:rsidR="00CB6EA7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08C16F21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73765C5F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41</w:t>
      </w:r>
      <w:r w:rsidR="00CB6EA7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0337A4FF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302EB763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42</w:t>
      </w:r>
      <w:r w:rsidR="00CB6EA7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3ABCEC9D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43</w:t>
      </w:r>
      <w:r w:rsidR="00CB6EA7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 xml:space="preserve">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r w:rsidRPr="00C10C1D">
        <w:rPr>
          <w:lang w:val="en-US"/>
        </w:rPr>
        <w:t>tmpsys:syslog</w:t>
      </w:r>
      <w:proofErr w:type="spell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4949F336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44</w:t>
      </w:r>
      <w:r w:rsidR="00CB6EA7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60A82B19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45</w:t>
      </w:r>
      <w:r w:rsidR="00CB6EA7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92357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923577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92357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923579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маршрутизаторе  </w:t>
      </w:r>
      <w:proofErr w:type="spellStart"/>
      <w:r w:rsidR="00A101A1" w:rsidRPr="002C0002">
        <w:t>vESR</w:t>
      </w:r>
      <w:proofErr w:type="spell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3D156BC4" w:rsidR="00771861" w:rsidRP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38E0CA0A" w:rsid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4C88DB22" w:rsid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6C1950D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CB6EA7">
                              <w:fldChar w:fldCharType="begin"/>
                            </w:r>
                            <w:r w:rsidR="00CB6EA7">
                              <w:instrText xml:space="preserve"> STYLEREF 1 \s </w:instrText>
                            </w:r>
                            <w:r w:rsidR="00CB6EA7">
                              <w:fldChar w:fldCharType="separate"/>
                            </w:r>
                            <w:r w:rsidR="00CB6EA7">
                              <w:rPr>
                                <w:noProof/>
                              </w:rPr>
                              <w:t>3</w:t>
                            </w:r>
                            <w:r w:rsidR="00CB6EA7">
                              <w:fldChar w:fldCharType="end"/>
                            </w:r>
                            <w:r w:rsidR="00CB6EA7">
                              <w:noBreakHyphen/>
                            </w:r>
                            <w:r w:rsidR="00CB6EA7">
                              <w:fldChar w:fldCharType="begin"/>
                            </w:r>
                            <w:r w:rsidR="00CB6EA7">
                              <w:instrText xml:space="preserve"> SEQ Рисунок \* ARABIC \s 1 </w:instrText>
                            </w:r>
                            <w:r w:rsidR="00CB6EA7">
                              <w:fldChar w:fldCharType="separate"/>
                            </w:r>
                            <w:r w:rsidR="00CB6EA7">
                              <w:rPr>
                                <w:noProof/>
                              </w:rPr>
                              <w:t>4</w:t>
                            </w:r>
                            <w:r w:rsidR="00CB6EA7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6C1950D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CB6EA7">
                        <w:fldChar w:fldCharType="begin"/>
                      </w:r>
                      <w:r w:rsidR="00CB6EA7">
                        <w:instrText xml:space="preserve"> STYLEREF 1 \s </w:instrText>
                      </w:r>
                      <w:r w:rsidR="00CB6EA7">
                        <w:fldChar w:fldCharType="separate"/>
                      </w:r>
                      <w:r w:rsidR="00CB6EA7">
                        <w:rPr>
                          <w:noProof/>
                        </w:rPr>
                        <w:t>3</w:t>
                      </w:r>
                      <w:r w:rsidR="00CB6EA7">
                        <w:fldChar w:fldCharType="end"/>
                      </w:r>
                      <w:r w:rsidR="00CB6EA7">
                        <w:noBreakHyphen/>
                      </w:r>
                      <w:r w:rsidR="00CB6EA7">
                        <w:fldChar w:fldCharType="begin"/>
                      </w:r>
                      <w:r w:rsidR="00CB6EA7">
                        <w:instrText xml:space="preserve"> SEQ Рисунок \* ARABIC \s 1 </w:instrText>
                      </w:r>
                      <w:r w:rsidR="00CB6EA7">
                        <w:fldChar w:fldCharType="separate"/>
                      </w:r>
                      <w:r w:rsidR="00CB6EA7">
                        <w:rPr>
                          <w:noProof/>
                        </w:rPr>
                        <w:t>4</w:t>
                      </w:r>
                      <w:r w:rsidR="00CB6EA7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Core(TM)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3FADC64E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EA8D887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79FB029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30A15149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57BCD0D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r>
        <w:t>клиента.Вме</w:t>
      </w:r>
      <w:proofErr w:type="spell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352F0E30" w:rsidR="00A101A1" w:rsidRPr="00D7080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10</w:t>
      </w:r>
      <w:r w:rsidR="00CB6EA7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71CD3B85" w:rsidR="00A101A1" w:rsidRPr="00D7080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11</w:t>
      </w:r>
      <w:r w:rsidR="00CB6EA7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F22F74D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12</w:t>
      </w:r>
      <w:r w:rsidR="00CB6EA7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464930C1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13</w:t>
      </w:r>
      <w:r w:rsidR="00CB6EA7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F8D730C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14</w:t>
      </w:r>
      <w:r w:rsidR="00CB6EA7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r w:rsidRPr="00567113">
        <w:t>auto</w:t>
      </w:r>
      <w:proofErr w:type="spellEnd"/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5B98FAE7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15</w:t>
      </w:r>
      <w:r w:rsidR="00CB6EA7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   (</w:t>
      </w:r>
      <w:proofErr w:type="spellStart"/>
      <w:r w:rsidRPr="00DC3F51">
        <w:rPr>
          <w:lang w:val="en-US"/>
        </w:rPr>
        <w:t>d,h:m:s</w:t>
      </w:r>
      <w:proofErr w:type="spell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0c:6c:86:16:00:00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gi1/0/2                Up      Down    1500    0c:6c:86:16:00:01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gi1/0/3                Up      Down    1500    0c:6c:86:16:00:02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gi1/0/4                Up      Down    1500    0c:6c:86:16:00:03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 xml:space="preserve">)#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   [0/0]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   [</w:t>
      </w:r>
      <w:proofErr w:type="spellStart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EF544A5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16</w:t>
      </w:r>
      <w:r w:rsidR="00CB6EA7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3B75EA4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17</w:t>
      </w:r>
      <w:r w:rsidR="00CB6EA7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8912D84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18</w:t>
      </w:r>
      <w:r w:rsidR="00CB6EA7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1EDB40D6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19</w:t>
      </w:r>
      <w:r w:rsidR="00CB6EA7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51ABA90C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20</w:t>
      </w:r>
      <w:r w:rsidR="00CB6EA7"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260496BE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21</w:t>
      </w:r>
      <w:r w:rsidR="00CB6EA7"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   (</w:t>
      </w:r>
      <w:proofErr w:type="spellStart"/>
      <w:r w:rsidRPr="00BC232C">
        <w:rPr>
          <w:lang w:val="en-US"/>
        </w:rPr>
        <w:t>d,h:m:s</w:t>
      </w:r>
      <w:proofErr w:type="spell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0c:6c:86:16:00:00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0c:6c:86:16:00:01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gi1/0/3                Up      Down    1500    0c:6c:86:16:00:02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gi1/0/4                Up      Down    1500    0c:6c:86:16:00:03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740E956D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22</w:t>
      </w:r>
      <w:r w:rsidR="00CB6EA7"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r>
        <w:t>коммутаторм</w:t>
      </w:r>
      <w:proofErr w:type="spellEnd"/>
      <w:r>
        <w:t xml:space="preserve">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07570A92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23</w:t>
      </w:r>
      <w:r w:rsidR="00CB6EA7"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r>
        <w:t>трегольник</w:t>
      </w:r>
      <w:proofErr w:type="spellEnd"/>
      <w:r>
        <w:t xml:space="preserve">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B490F5D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CB6EA7">
        <w:rPr>
          <w:lang w:val="en-US"/>
        </w:rPr>
        <w:fldChar w:fldCharType="begin"/>
      </w:r>
      <w:r w:rsidR="00CB6EA7">
        <w:rPr>
          <w:lang w:val="en-US"/>
        </w:rPr>
        <w:instrText xml:space="preserve"> STYLEREF 1 \s </w:instrText>
      </w:r>
      <w:r w:rsidR="00CB6EA7">
        <w:rPr>
          <w:lang w:val="en-US"/>
        </w:rPr>
        <w:fldChar w:fldCharType="separate"/>
      </w:r>
      <w:r w:rsidR="00CB6EA7">
        <w:rPr>
          <w:noProof/>
          <w:lang w:val="en-US"/>
        </w:rPr>
        <w:t>3</w:t>
      </w:r>
      <w:r w:rsidR="00CB6EA7">
        <w:rPr>
          <w:lang w:val="en-US"/>
        </w:rPr>
        <w:fldChar w:fldCharType="end"/>
      </w:r>
      <w:r w:rsidR="00CB6EA7">
        <w:rPr>
          <w:lang w:val="en-US"/>
        </w:rPr>
        <w:noBreakHyphen/>
      </w:r>
      <w:r w:rsidR="00CB6EA7">
        <w:rPr>
          <w:lang w:val="en-US"/>
        </w:rPr>
        <w:fldChar w:fldCharType="begin"/>
      </w:r>
      <w:r w:rsidR="00CB6EA7">
        <w:rPr>
          <w:lang w:val="en-US"/>
        </w:rPr>
        <w:instrText xml:space="preserve"> SEQ Рисунок \* ARABIC \s 1 </w:instrText>
      </w:r>
      <w:r w:rsidR="00CB6EA7">
        <w:rPr>
          <w:lang w:val="en-US"/>
        </w:rPr>
        <w:fldChar w:fldCharType="separate"/>
      </w:r>
      <w:r w:rsidR="00CB6EA7">
        <w:rPr>
          <w:noProof/>
          <w:lang w:val="en-US"/>
        </w:rPr>
        <w:t>24</w:t>
      </w:r>
      <w:r w:rsidR="00CB6EA7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B578C4">
        <w:t xml:space="preserve">       : 13004</w:t>
      </w:r>
    </w:p>
    <w:p w14:paraId="1ECE291B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RHOST</w:t>
      </w:r>
      <w:r w:rsidRPr="00B578C4">
        <w:t>:</w:t>
      </w:r>
      <w:r w:rsidRPr="00B44A9C">
        <w:rPr>
          <w:lang w:val="en-US"/>
        </w:rPr>
        <w:t>PORT</w:t>
      </w:r>
      <w:r w:rsidRPr="00B578C4"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B578C4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B578C4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>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vesr-1(config-object-group-network)#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vesr-1(config-object-group-network)#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578C4">
        <w:rPr>
          <w:lang w:val="en-US"/>
        </w:rPr>
        <w:t>--------------------------------------------------------------------------------</w:t>
      </w:r>
    </w:p>
    <w:p w14:paraId="20D1FA45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B578C4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92358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923581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35863D1" w:rsidR="00343393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5307DF9C" w:rsidR="00343393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r w:rsidRPr="006F52C8">
        <w:rPr>
          <w:lang w:val="en-US"/>
        </w:rPr>
        <w:t>tmpsys:syslog</w:t>
      </w:r>
      <w:proofErr w:type="spell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r>
        <w:t>Прмечание</w:t>
      </w:r>
      <w:proofErr w:type="spellEnd"/>
      <w:r>
        <w:t>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 xml:space="preserve">-server)#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vesr-1(config-security-zone-pair-rule)#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console  input: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console  input: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92358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923583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vesr-1(config-object-group-network)#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 xml:space="preserve">-pool)#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92358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923585"/>
      <w:r w:rsidRPr="009324B5">
        <w:t xml:space="preserve">Глава 6. Настройка  SSH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gns3@box:~$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gns</w:t>
      </w:r>
      <w:proofErr w:type="spellEnd"/>
      <w:r w:rsidRPr="00B578C4">
        <w:t>3@</w:t>
      </w:r>
      <w:r w:rsidRPr="00021DCE">
        <w:rPr>
          <w:lang w:val="en-US"/>
        </w:rPr>
        <w:t>box</w:t>
      </w:r>
      <w:r w:rsidRPr="00B578C4">
        <w:t xml:space="preserve">:~$ </w:t>
      </w:r>
      <w:r w:rsidRPr="00021DCE">
        <w:rPr>
          <w:lang w:val="en-US"/>
        </w:rPr>
        <w:t>netstat</w:t>
      </w:r>
      <w:r w:rsidRPr="00B578C4">
        <w:t xml:space="preserve"> -</w:t>
      </w:r>
      <w:r w:rsidRPr="00021DCE">
        <w:rPr>
          <w:lang w:val="en-US"/>
        </w:rPr>
        <w:t>an</w:t>
      </w:r>
      <w:r w:rsidRPr="00B578C4">
        <w:t xml:space="preserve"> | </w:t>
      </w:r>
      <w:r w:rsidRPr="00021DCE">
        <w:rPr>
          <w:lang w:val="en-US"/>
        </w:rPr>
        <w:t>grep</w:t>
      </w:r>
      <w:r w:rsidRPr="00B578C4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/opt/.</w:t>
      </w:r>
      <w:proofErr w:type="spellStart"/>
      <w:r w:rsidRPr="002D1C63">
        <w:rPr>
          <w:lang w:val="en-US"/>
        </w:rPr>
        <w:t>filetool.lst</w:t>
      </w:r>
      <w:proofErr w:type="spell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init.d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4416B">
        <w:rPr>
          <w:lang w:val="en-US"/>
        </w:rPr>
        <w:t>gns</w:t>
      </w:r>
      <w:proofErr w:type="spellEnd"/>
      <w:r w:rsidRPr="00B578C4">
        <w:t>3@</w:t>
      </w:r>
      <w:r w:rsidRPr="0094416B">
        <w:rPr>
          <w:lang w:val="en-US"/>
        </w:rPr>
        <w:t>box</w:t>
      </w:r>
      <w:r w:rsidRPr="00B578C4">
        <w:t xml:space="preserve">:~$ </w:t>
      </w:r>
      <w:proofErr w:type="spellStart"/>
      <w:r w:rsidRPr="0094416B">
        <w:rPr>
          <w:lang w:val="en-US"/>
        </w:rPr>
        <w:t>sudo</w:t>
      </w:r>
      <w:proofErr w:type="spellEnd"/>
      <w:r w:rsidRPr="00B578C4">
        <w:t xml:space="preserve"> </w:t>
      </w:r>
      <w:r w:rsidRPr="0094416B">
        <w:rPr>
          <w:lang w:val="en-US"/>
        </w:rPr>
        <w:t>vi</w:t>
      </w:r>
      <w:r w:rsidRPr="00B578C4">
        <w:t xml:space="preserve"> /</w:t>
      </w:r>
      <w:r w:rsidRPr="0094416B">
        <w:rPr>
          <w:lang w:val="en-US"/>
        </w:rPr>
        <w:t>opt</w:t>
      </w:r>
      <w:r w:rsidRPr="00B578C4">
        <w:t>/.</w:t>
      </w:r>
      <w:proofErr w:type="spellStart"/>
      <w:r w:rsidRPr="0094416B">
        <w:rPr>
          <w:lang w:val="en-US"/>
        </w:rPr>
        <w:t>filetool</w:t>
      </w:r>
      <w:proofErr w:type="spellEnd"/>
      <w:r w:rsidRPr="00B578C4">
        <w:t>.</w:t>
      </w:r>
      <w:proofErr w:type="spellStart"/>
      <w:r w:rsidRPr="0094416B">
        <w:rPr>
          <w:lang w:val="en-US"/>
        </w:rPr>
        <w:t>lst</w:t>
      </w:r>
      <w:proofErr w:type="spell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gns3@box:~$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init.d</w:t>
      </w:r>
      <w:proofErr w:type="spell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gns3@box:~$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/opt/.</w:t>
      </w:r>
      <w:proofErr w:type="spellStart"/>
      <w:r w:rsidRPr="0094416B">
        <w:rPr>
          <w:lang w:val="en-US"/>
        </w:rPr>
        <w:t>filetool.lst</w:t>
      </w:r>
      <w:proofErr w:type="spell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7E6E2BC" w:rsidR="002A40CE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(config-zone-rule)#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config-zone-pair</w:t>
      </w:r>
      <w:proofErr w:type="spellEnd"/>
      <w:r w:rsidRPr="00563DB3">
        <w:t xml:space="preserve">)#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vesr-1(config-security-zone-pair-rule)#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 xml:space="preserve">vesr-1(config-object-group-network)#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destination-port  </w:t>
      </w:r>
      <w:proofErr w:type="spellStart"/>
      <w:r w:rsidRPr="004A61E2">
        <w:rPr>
          <w:lang w:val="en-US"/>
        </w:rPr>
        <w:t>ob</w:t>
      </w:r>
      <w:proofErr w:type="spell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35B42">
        <w:rPr>
          <w:lang w:val="en-US"/>
        </w:rPr>
        <w:t>vesr</w:t>
      </w:r>
      <w:proofErr w:type="spellEnd"/>
      <w:r w:rsidRPr="00B578C4"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B578C4">
        <w:t xml:space="preserve"> </w:t>
      </w:r>
      <w:r w:rsidRPr="00935B42">
        <w:rPr>
          <w:lang w:val="en-US"/>
        </w:rPr>
        <w:t>syslog</w:t>
      </w:r>
      <w:r w:rsidRPr="00B578C4">
        <w:t xml:space="preserve"> </w:t>
      </w:r>
      <w:proofErr w:type="spellStart"/>
      <w:r w:rsidRPr="00935B42">
        <w:rPr>
          <w:lang w:val="en-US"/>
        </w:rPr>
        <w:t>tmpsys</w:t>
      </w:r>
      <w:proofErr w:type="spellEnd"/>
      <w:r w:rsidRPr="00B578C4">
        <w:t>:</w:t>
      </w:r>
      <w:r w:rsidRPr="00935B42">
        <w:rPr>
          <w:lang w:val="en-US"/>
        </w:rPr>
        <w:t>syslog</w:t>
      </w:r>
      <w:r w:rsidRPr="00B578C4">
        <w:t>/</w:t>
      </w:r>
      <w:r w:rsidRPr="00935B42">
        <w:rPr>
          <w:lang w:val="en-US"/>
        </w:rPr>
        <w:t>auth</w:t>
      </w:r>
      <w:r w:rsidRPr="00B578C4">
        <w:t>.</w:t>
      </w:r>
      <w:r w:rsidRPr="00935B42">
        <w:rPr>
          <w:lang w:val="en-US"/>
        </w:rPr>
        <w:t>log</w:t>
      </w:r>
      <w:r w:rsidRPr="00B578C4"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B578C4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ABA4D18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</w:t>
      </w:r>
      <w:proofErr w:type="spellStart"/>
      <w:r>
        <w:t>хостовой</w:t>
      </w:r>
      <w:proofErr w:type="spellEnd"/>
      <w:r>
        <w:t xml:space="preserve">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grep  '</w:t>
      </w:r>
      <w:proofErr w:type="spellStart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2: ens33: &lt;BROADCAST,MULTICAST,UP,LOWER_UP&gt;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 xml:space="preserve">3: ens37: &lt;BROADCAST,MULTICAST&gt;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 xml:space="preserve">/auth.log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92358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923587"/>
      <w:r w:rsidRPr="00521F9E">
        <w:t xml:space="preserve">Глава </w:t>
      </w:r>
      <w:r w:rsidR="00BB6323" w:rsidRPr="00B44A9C">
        <w:t>7</w:t>
      </w:r>
      <w:r w:rsidRPr="00521F9E">
        <w:t xml:space="preserve">. Настройка  NAT(DNAT)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7"/>
          </w:rPr>
          <w:t>expertnetworkconsultant.com</w:t>
        </w:r>
      </w:hyperlink>
      <w:hyperlink r:id="rId116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2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54B37260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2C66361" w:rsidR="003256D3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 xml:space="preserve">)#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 xml:space="preserve">-pool)#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 xml:space="preserve">-ruleset)#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vesr-1(config-object-group-network)#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gns3@box:~$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ff:ff:ff:ff:ff:ff</w:t>
      </w:r>
      <w:proofErr w:type="spell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 xml:space="preserve">-server)#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 xml:space="preserve">-pool)#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>). Кроме этого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vesr-1(config-security-zone-pair-rule)#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vesr-1(config-security-zone-pair-rule)#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5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gns3@box:~$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>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>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    1 gns3     staff          321 Jun 11 09:39 .</w:t>
      </w:r>
      <w:proofErr w:type="spellStart"/>
      <w:r w:rsidRPr="00BE0925">
        <w:rPr>
          <w:b/>
          <w:bCs/>
          <w:lang w:val="en-US"/>
        </w:rPr>
        <w:t>ash_history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-r--r--    1 gns3     staff          446 Oct  8  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>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IP  адрес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 xml:space="preserve">)#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 xml:space="preserve">)#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ip</w:t>
      </w:r>
      <w:proofErr w:type="spellEnd"/>
      <w:r w:rsidR="00521F9E" w:rsidRPr="00597416">
        <w:rPr>
          <w:b/>
          <w:bCs/>
          <w:lang w:val="en-US"/>
        </w:rPr>
        <w:t xml:space="preserve"> 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 xml:space="preserve">-server)# </w:t>
      </w:r>
      <w:proofErr w:type="spellStart"/>
      <w:r w:rsidR="00521F9E" w:rsidRPr="00597416">
        <w:rPr>
          <w:b/>
          <w:bCs/>
          <w:lang w:val="en-US"/>
        </w:rPr>
        <w:t>dns</w:t>
      </w:r>
      <w:proofErr w:type="spellEnd"/>
      <w:r w:rsidR="00521F9E" w:rsidRPr="00597416">
        <w:rPr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-server)#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</w:t>
      </w:r>
      <w:proofErr w:type="spellStart"/>
      <w:r w:rsidR="00521F9E" w:rsidRPr="00597416">
        <w:rPr>
          <w:b/>
          <w:bCs/>
        </w:rPr>
        <w:t>config</w:t>
      </w:r>
      <w:proofErr w:type="spellEnd"/>
      <w:r w:rsidR="00521F9E"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(config)#  object-group service </w:t>
      </w:r>
      <w:proofErr w:type="spellStart"/>
      <w:r w:rsidR="00521F9E" w:rsidRPr="00207826">
        <w:rPr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804FAD">
        <w:rPr>
          <w:b/>
          <w:bCs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804FAD">
        <w:rPr>
          <w:b/>
          <w:bCs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804FAD">
        <w:rPr>
          <w:b/>
          <w:bCs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(config-object-group-network)#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(config-object-group-network)#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 xml:space="preserve">(config-security-zone-pair-rule)# match protocol </w:t>
      </w:r>
      <w:proofErr w:type="spellStart"/>
      <w:r w:rsidR="00521F9E" w:rsidRPr="00E8789D">
        <w:rPr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 xml:space="preserve">(config)# </w:t>
      </w:r>
      <w:proofErr w:type="spellStart"/>
      <w:r w:rsidR="00521F9E" w:rsidRPr="00E8789D">
        <w:rPr>
          <w:b/>
          <w:bCs/>
          <w:lang w:val="en-US"/>
        </w:rPr>
        <w:t>ip</w:t>
      </w:r>
      <w:proofErr w:type="spellEnd"/>
      <w:r w:rsidR="00521F9E" w:rsidRPr="00E8789D">
        <w:rPr>
          <w:b/>
          <w:bCs/>
          <w:lang w:val="en-US"/>
        </w:rPr>
        <w:t xml:space="preserve"> </w:t>
      </w:r>
      <w:proofErr w:type="spellStart"/>
      <w:r w:rsidR="00521F9E" w:rsidRPr="00E8789D">
        <w:rPr>
          <w:b/>
          <w:bCs/>
          <w:lang w:val="en-US"/>
        </w:rPr>
        <w:t>dhcp</w:t>
      </w:r>
      <w:proofErr w:type="spellEnd"/>
      <w:r w:rsidR="00521F9E" w:rsidRPr="00E8789D">
        <w:rPr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</w:t>
      </w:r>
      <w:proofErr w:type="spellStart"/>
      <w:r w:rsidR="00521F9E" w:rsidRPr="00E8789D">
        <w:rPr>
          <w:b/>
          <w:bCs/>
        </w:rPr>
        <w:t>config</w:t>
      </w:r>
      <w:proofErr w:type="spellEnd"/>
      <w:r w:rsidR="00521F9E" w:rsidRPr="00E8789D">
        <w:rPr>
          <w:b/>
          <w:bCs/>
        </w:rPr>
        <w:t xml:space="preserve">)# </w:t>
      </w:r>
      <w:proofErr w:type="spellStart"/>
      <w:r w:rsidR="00521F9E" w:rsidRPr="00E8789D">
        <w:rPr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B578C4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8F5B90">
        <w:rPr>
          <w:b/>
          <w:bCs/>
          <w:lang w:val="en-US"/>
        </w:rPr>
        <w:t>gns</w:t>
      </w:r>
      <w:proofErr w:type="spellEnd"/>
      <w:r w:rsidRPr="00B578C4">
        <w:rPr>
          <w:b/>
          <w:bCs/>
        </w:rPr>
        <w:t>3@</w:t>
      </w:r>
      <w:r w:rsidRPr="008F5B90">
        <w:rPr>
          <w:b/>
          <w:bCs/>
          <w:lang w:val="en-US"/>
        </w:rPr>
        <w:t>box</w:t>
      </w:r>
      <w:r w:rsidRPr="00B578C4">
        <w:rPr>
          <w:b/>
          <w:bCs/>
        </w:rPr>
        <w:t xml:space="preserve">:~$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B578C4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B578C4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 xml:space="preserve">5: eth0: &lt;BROADCAST,MULTICAST,UP,LOWER_UP&gt;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 xml:space="preserve">(config)# </w:t>
      </w:r>
      <w:proofErr w:type="spellStart"/>
      <w:r w:rsidR="00521F9E" w:rsidRPr="00521347">
        <w:rPr>
          <w:b/>
          <w:bCs/>
          <w:lang w:val="en-US"/>
        </w:rPr>
        <w:t>nat</w:t>
      </w:r>
      <w:proofErr w:type="spellEnd"/>
      <w:r w:rsidR="00521F9E" w:rsidRPr="00521347">
        <w:rPr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 xml:space="preserve">-pool)# </w:t>
      </w:r>
      <w:proofErr w:type="spellStart"/>
      <w:r w:rsidR="00521F9E" w:rsidRPr="00521347">
        <w:rPr>
          <w:b/>
          <w:bCs/>
          <w:lang w:val="en-US"/>
        </w:rPr>
        <w:t>ip</w:t>
      </w:r>
      <w:proofErr w:type="spellEnd"/>
      <w:r w:rsidR="00521F9E" w:rsidRPr="00521347">
        <w:rPr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-pool)#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-ruleset)#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-ruleset)#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-rule)#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-rule)#       action source-</w:t>
      </w:r>
      <w:proofErr w:type="spellStart"/>
      <w:r w:rsidR="00521F9E" w:rsidRPr="006606E5">
        <w:rPr>
          <w:b/>
          <w:bCs/>
          <w:lang w:val="en-US"/>
        </w:rPr>
        <w:t>nat</w:t>
      </w:r>
      <w:proofErr w:type="spellEnd"/>
      <w:r w:rsidR="00521F9E" w:rsidRPr="006606E5">
        <w:rPr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-rule)#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-rule)#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-ruleset)#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92358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804FAD" w:rsidRDefault="00E97148" w:rsidP="00804FAD">
      <w:pPr>
        <w:pStyle w:val="1"/>
      </w:pPr>
      <w:bookmarkStart w:id="28" w:name="_Toc201923589"/>
      <w:r w:rsidRPr="00804FAD">
        <w:t>Глава 8. Настройка  GRE-</w:t>
      </w:r>
      <w:proofErr w:type="spellStart"/>
      <w:r w:rsidRPr="00804FAD">
        <w:t>over</w:t>
      </w:r>
      <w:proofErr w:type="spellEnd"/>
      <w:r w:rsidRPr="00804FAD">
        <w:t xml:space="preserve">-IPSEC в маршрутизаторе </w:t>
      </w:r>
      <w:proofErr w:type="spellStart"/>
      <w:r w:rsidRPr="00804FAD">
        <w:t>vESR</w:t>
      </w:r>
      <w:proofErr w:type="spellEnd"/>
      <w:r w:rsidRPr="00804FAD">
        <w:t>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664AFBAE" w:rsidR="00FE49FC" w:rsidRDefault="00FE49FC" w:rsidP="00FE49FC">
      <w:r>
        <w:t xml:space="preserve"> 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6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499E3065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25223151" w:rsidR="00B21A5B" w:rsidRPr="00B21A5B" w:rsidRDefault="00B21A5B" w:rsidP="00B21A5B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</w:t>
      </w:r>
      <w:proofErr w:type="spellStart"/>
      <w:r w:rsidRPr="00F16443">
        <w:rPr>
          <w:b/>
          <w:bCs/>
        </w:rPr>
        <w:t>Generic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Routing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Encapsulation</w:t>
      </w:r>
      <w:proofErr w:type="spellEnd"/>
      <w:r w:rsidRPr="00F16443">
        <w:rPr>
          <w:b/>
          <w:bCs/>
        </w:rPr>
        <w:t>) применяется для туннелирования сетевых пакетов</w:t>
      </w:r>
      <w:r w:rsidRPr="00F16443">
        <w:t xml:space="preserve">.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28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29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  <w:proofErr w:type="spellEnd"/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proofErr w:type="spellStart"/>
      <w:r w:rsidRPr="00F16443">
        <w:rPr>
          <w:b/>
          <w:bCs/>
        </w:rPr>
        <w:t>Прокидывание</w:t>
      </w:r>
      <w:proofErr w:type="spellEnd"/>
      <w:r w:rsidRPr="00F16443">
        <w:rPr>
          <w:b/>
          <w:bCs/>
        </w:rPr>
        <w:t xml:space="preserve"> нестандартных протоколов</w:t>
      </w:r>
      <w:r w:rsidRPr="00F16443">
        <w:t xml:space="preserve">.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46267CEC" w:rsidR="006B0D62" w:rsidRPr="006B0D62" w:rsidRDefault="006B0D62" w:rsidP="006B0D62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1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 xml:space="preserve">. 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6B0D62">
        <w:rPr>
          <w:b/>
          <w:bCs/>
        </w:rPr>
        <w:t xml:space="preserve">GRE </w:t>
      </w:r>
      <w:proofErr w:type="spellStart"/>
      <w:r w:rsidRPr="006B0D62">
        <w:rPr>
          <w:b/>
          <w:bCs/>
        </w:rPr>
        <w:t>over</w:t>
      </w:r>
      <w:proofErr w:type="spellEnd"/>
      <w:r w:rsidRPr="006B0D62">
        <w:rPr>
          <w:b/>
          <w:bCs/>
        </w:rPr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5C5694A0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PC1&gt;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PC4&gt;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=1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time=11.277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=2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time=14.373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=3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time=17.397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=4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time=14.769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=5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time=18.071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=1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time=15.720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=2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time=19.953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=3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time=19.831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=4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time=31.104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=5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time=19.792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172.16.2.3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proofErr w:type="spellStart"/>
      <w:r w:rsidRPr="00352BE7">
        <w:rPr>
          <w:b/>
          <w:bCs/>
          <w:lang w:val="en-US"/>
        </w:rPr>
        <w:t>icmp</w:t>
      </w:r>
      <w:proofErr w:type="spellEnd"/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7C38C8"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)#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6E5315C0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commit</w:t>
      </w:r>
    </w:p>
    <w:p w14:paraId="7AB146C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2025-06-19T10:48:28+00:00 %LINK-W-DOWN: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down</w:t>
      </w:r>
    </w:p>
    <w:p w14:paraId="7DF62AF1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2025-06-19T10:48:28+00:00 %LINK-I-UP: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up</w:t>
      </w:r>
    </w:p>
    <w:p w14:paraId="67DA6525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2025-06-19T10:48:29+00:00 %CLI-I-CRIT: user admin from console  input: do commit</w:t>
      </w:r>
    </w:p>
    <w:p w14:paraId="52CAE068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confirm</w:t>
      </w:r>
    </w:p>
    <w:p w14:paraId="4C0FDADC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2025-06-19T10:48:32+00:00 %CLI-I-CRIT: user admin from console  input: do confirm</w:t>
      </w:r>
    </w:p>
    <w:p w14:paraId="1BBD8AD7" w14:textId="5A69FF50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proofErr w:type="spellStart"/>
      <w:r w:rsidRPr="00115ECF">
        <w:rPr>
          <w:rFonts w:ascii="Courier New" w:hAnsi="Courier New" w:cs="Courier New"/>
          <w:b/>
          <w:bCs/>
          <w:lang w:val="en-US"/>
        </w:rPr>
        <w:t>vesr</w:t>
      </w:r>
      <w:proofErr w:type="spellEnd"/>
      <w:r w:rsidRPr="00115ECF">
        <w:rPr>
          <w:rFonts w:ascii="Courier New" w:hAnsi="Courier New" w:cs="Courier New"/>
          <w:b/>
          <w:bCs/>
        </w:rPr>
        <w:t>-1(</w:t>
      </w:r>
      <w:r w:rsidRPr="00115ECF">
        <w:rPr>
          <w:rFonts w:ascii="Courier New" w:hAnsi="Courier New" w:cs="Courier New"/>
          <w:b/>
          <w:bCs/>
          <w:lang w:val="en-US"/>
        </w:rPr>
        <w:t>config</w:t>
      </w:r>
      <w:r w:rsidRPr="00115ECF">
        <w:rPr>
          <w:rFonts w:ascii="Courier New" w:hAnsi="Courier New" w:cs="Courier New"/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C3610A">
      <w:r w:rsidRPr="007C38C8">
        <w:t xml:space="preserve">создать  правила,  разрешающие  прохождение  трафика  в  </w:t>
      </w:r>
      <w:proofErr w:type="spellStart"/>
      <w:r w:rsidRPr="007C38C8">
        <w:t>firewall</w:t>
      </w:r>
      <w:proofErr w:type="spellEnd"/>
      <w:r w:rsidRPr="007C38C8">
        <w:t xml:space="preserve">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804FAD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/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 xml:space="preserve">)#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EF0E902" w:rsidR="00C3610A" w:rsidRPr="00624C92" w:rsidRDefault="00645227" w:rsidP="00C361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 xml:space="preserve">vesr-1# </w:t>
      </w:r>
      <w:proofErr w:type="spellStart"/>
      <w:r w:rsidRPr="008A5DB7">
        <w:rPr>
          <w:b/>
          <w:bCs/>
        </w:rPr>
        <w:t>sh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ip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int</w:t>
      </w:r>
      <w:proofErr w:type="spellEnd"/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1.735/4.513/5.843/1.500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 xml:space="preserve"># </w:t>
      </w:r>
      <w:proofErr w:type="spellStart"/>
      <w:r w:rsidR="008A5DB7" w:rsidRPr="008A5DB7">
        <w:rPr>
          <w:b/>
          <w:bCs/>
          <w:lang w:val="en-US"/>
        </w:rPr>
        <w:t>sh</w:t>
      </w:r>
      <w:proofErr w:type="spellEnd"/>
      <w:r w:rsidR="008A5DB7" w:rsidRPr="008A5DB7">
        <w:rPr>
          <w:b/>
          <w:bCs/>
          <w:lang w:val="en-US"/>
        </w:rPr>
        <w:t xml:space="preserve"> </w:t>
      </w:r>
      <w:proofErr w:type="spellStart"/>
      <w:r w:rsidR="008A5DB7" w:rsidRPr="008A5DB7">
        <w:rPr>
          <w:b/>
          <w:bCs/>
          <w:lang w:val="en-US"/>
        </w:rPr>
        <w:t>ip</w:t>
      </w:r>
      <w:proofErr w:type="spellEnd"/>
      <w:r w:rsidR="008A5DB7" w:rsidRPr="008A5DB7">
        <w:rPr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3.188/4.423/7.256/1.462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vesr-1#  config</w:t>
      </w:r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 security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 xml:space="preserve">vesr-1(config-security-zone-pair-rule)#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vesr-1(config-security-zone-pair-rule)#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vesr-1(config-security-zone-pair-rule)#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proofErr w:type="spellStart"/>
      <w:r w:rsidRPr="00D34305">
        <w:rPr>
          <w:b/>
          <w:bCs/>
          <w:lang w:val="en-US"/>
        </w:rPr>
        <w:t>vesr</w:t>
      </w:r>
      <w:proofErr w:type="spellEnd"/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 xml:space="preserve">(config-security-zone-pair-rule)#     match protocol </w:t>
      </w:r>
      <w:proofErr w:type="spellStart"/>
      <w:r w:rsidR="00D34305" w:rsidRPr="008A3B8E">
        <w:rPr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(config)#  security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 xml:space="preserve">(config-security-zone-pair-rule)#     match protocol </w:t>
      </w:r>
      <w:proofErr w:type="spellStart"/>
      <w:r w:rsidR="00FA59E9" w:rsidRPr="008A3B8E">
        <w:rPr>
          <w:b/>
          <w:bCs/>
          <w:lang w:val="en-US"/>
        </w:rPr>
        <w:t>udp</w:t>
      </w:r>
      <w:proofErr w:type="spellEnd"/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(config-security-zone-pair-rule)#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(config-security-zone-pair-rule)#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578C4">
        <w:rPr>
          <w:b/>
          <w:bCs/>
        </w:rPr>
        <w:t>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 xml:space="preserve">(config)# </w:t>
      </w:r>
      <w:proofErr w:type="spellStart"/>
      <w:r w:rsidR="00515DF2" w:rsidRPr="00515DF2">
        <w:rPr>
          <w:b/>
          <w:bCs/>
          <w:lang w:val="en-US"/>
        </w:rPr>
        <w:t>ip</w:t>
      </w:r>
      <w:proofErr w:type="spellEnd"/>
      <w:r w:rsidR="00515DF2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proofErr w:type="spellStart"/>
      <w:r w:rsidR="00D0361F" w:rsidRPr="00515DF2">
        <w:rPr>
          <w:b/>
          <w:bCs/>
          <w:lang w:val="en-US"/>
        </w:rPr>
        <w:t>gre</w:t>
      </w:r>
      <w:proofErr w:type="spellEnd"/>
      <w:r w:rsidR="00D0361F" w:rsidRPr="00515DF2">
        <w:rPr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 xml:space="preserve">(config)# </w:t>
      </w:r>
      <w:proofErr w:type="spellStart"/>
      <w:r w:rsidR="00FA59E9" w:rsidRPr="00515DF2">
        <w:rPr>
          <w:b/>
          <w:bCs/>
          <w:lang w:val="en-US"/>
        </w:rPr>
        <w:t>ip</w:t>
      </w:r>
      <w:proofErr w:type="spellEnd"/>
      <w:r w:rsidR="00FA59E9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</w:t>
      </w:r>
      <w:proofErr w:type="spellStart"/>
      <w:r w:rsidR="00FA59E9" w:rsidRPr="00515DF2">
        <w:rPr>
          <w:b/>
          <w:bCs/>
          <w:lang w:val="en-US"/>
        </w:rPr>
        <w:t>gre</w:t>
      </w:r>
      <w:proofErr w:type="spellEnd"/>
      <w:r w:rsidR="00FA59E9" w:rsidRPr="00515DF2">
        <w:rPr>
          <w:b/>
          <w:bCs/>
          <w:lang w:val="en-US"/>
        </w:rPr>
        <w:t xml:space="preserve">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vesr-1# </w:t>
      </w:r>
      <w:proofErr w:type="spellStart"/>
      <w:r w:rsidRPr="00543150">
        <w:rPr>
          <w:b/>
          <w:bCs/>
          <w:lang w:val="en-US"/>
        </w:rPr>
        <w:t>sh</w:t>
      </w:r>
      <w:proofErr w:type="spellEnd"/>
      <w:r w:rsidRPr="00543150">
        <w:rPr>
          <w:b/>
          <w:bCs/>
          <w:lang w:val="en-US"/>
        </w:rPr>
        <w:t xml:space="preserve"> tunnels configuration </w:t>
      </w:r>
      <w:proofErr w:type="spellStart"/>
      <w:r w:rsidRPr="00543150">
        <w:rPr>
          <w:b/>
          <w:bCs/>
          <w:lang w:val="en-US"/>
        </w:rPr>
        <w:t>gre</w:t>
      </w:r>
      <w:proofErr w:type="spellEnd"/>
      <w:r w:rsidRPr="00543150">
        <w:rPr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 xml:space="preserve"># </w:t>
      </w:r>
      <w:proofErr w:type="spellStart"/>
      <w:r w:rsidR="00543150" w:rsidRPr="00543150">
        <w:rPr>
          <w:b/>
          <w:bCs/>
          <w:lang w:val="en-US"/>
        </w:rPr>
        <w:t>sh</w:t>
      </w:r>
      <w:proofErr w:type="spellEnd"/>
      <w:r w:rsidR="00543150" w:rsidRPr="00543150">
        <w:rPr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b/>
          <w:bCs/>
          <w:lang w:val="en-US"/>
        </w:rPr>
        <w:t>gre</w:t>
      </w:r>
      <w:proofErr w:type="spellEnd"/>
      <w:r w:rsidR="00543150" w:rsidRPr="00543150">
        <w:rPr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r w:rsidRPr="00515DF2"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time=3.470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time=9.277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time=7.031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2.129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3.724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5.508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4.352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time=6.795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time=8.171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time=6.030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3.173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1.623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3.442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3.723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</w:t>
      </w:r>
      <w:proofErr w:type="spellStart"/>
      <w:r>
        <w:t>интерфесу</w:t>
      </w:r>
      <w:proofErr w:type="spellEnd"/>
      <w:r>
        <w:t xml:space="preserve">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proofErr w:type="spellStart"/>
      <w:r w:rsidRPr="003A4AB2">
        <w:rPr>
          <w:lang w:val="en-US"/>
        </w:rPr>
        <w:t>nat</w:t>
      </w:r>
      <w:proofErr w:type="spellEnd"/>
      <w:r w:rsidRPr="003A4AB2">
        <w:rPr>
          <w:lang w:val="en-US"/>
        </w:rPr>
        <w:t xml:space="preserve">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 xml:space="preserve">    </w:t>
      </w:r>
      <w:proofErr w:type="spellStart"/>
      <w:r w:rsidRPr="003A4AB2">
        <w:rPr>
          <w:lang w:val="en-US"/>
        </w:rPr>
        <w:t>ip</w:t>
      </w:r>
      <w:proofErr w:type="spellEnd"/>
      <w:r w:rsidRPr="003A4AB2">
        <w:rPr>
          <w:lang w:val="en-US"/>
        </w:rPr>
        <w:t xml:space="preserve">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</w:t>
      </w:r>
      <w:proofErr w:type="spellStart"/>
      <w:r w:rsidRPr="003A4AB2">
        <w:rPr>
          <w:b/>
          <w:bCs/>
          <w:lang w:val="en-US"/>
        </w:rPr>
        <w:t>nat</w:t>
      </w:r>
      <w:proofErr w:type="spellEnd"/>
      <w:r w:rsidRPr="003A4AB2">
        <w:rPr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proofErr w:type="spellStart"/>
      <w:r w:rsidRPr="00C5659A">
        <w:rPr>
          <w:b/>
          <w:bCs/>
        </w:rPr>
        <w:t>action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source-nat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pool</w:t>
      </w:r>
      <w:proofErr w:type="spellEnd"/>
      <w:r w:rsidRPr="00C5659A">
        <w:rPr>
          <w:b/>
          <w:bCs/>
        </w:rPr>
        <w:t xml:space="preserve">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3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4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interface</w:t>
      </w:r>
      <w:proofErr w:type="spellEnd"/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pool</w:t>
      </w:r>
      <w:proofErr w:type="spellEnd"/>
      <w:r w:rsidRPr="00C5659A">
        <w:t xml:space="preserve">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>Исправляем на :</w:t>
      </w:r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proofErr w:type="spellStart"/>
      <w:r w:rsidRPr="000B5028">
        <w:rPr>
          <w:lang w:val="en-US"/>
        </w:rPr>
        <w:t>nat</w:t>
      </w:r>
      <w:proofErr w:type="spellEnd"/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 xml:space="preserve">    </w:t>
      </w:r>
      <w:proofErr w:type="spellStart"/>
      <w:r w:rsidRPr="000B5028">
        <w:rPr>
          <w:lang w:val="en-US"/>
        </w:rPr>
        <w:t>ip</w:t>
      </w:r>
      <w:proofErr w:type="spellEnd"/>
      <w:r w:rsidRPr="000B5028">
        <w:rPr>
          <w:lang w:val="en-US"/>
        </w:rPr>
        <w:t xml:space="preserve">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</w:t>
      </w:r>
      <w:proofErr w:type="spellStart"/>
      <w:r w:rsidRPr="00C5659A">
        <w:rPr>
          <w:b/>
          <w:bCs/>
          <w:lang w:val="en-US"/>
        </w:rPr>
        <w:t>nat</w:t>
      </w:r>
      <w:proofErr w:type="spellEnd"/>
      <w:r w:rsidRPr="00C5659A">
        <w:rPr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b/>
          <w:bCs/>
          <w:lang w:val="en-US"/>
        </w:rPr>
        <w:t>Ctrl+C</w:t>
      </w:r>
      <w:proofErr w:type="spellEnd"/>
      <w:r w:rsidRPr="000B5028">
        <w:rPr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2.672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3.200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1.622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3.208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09AA507F" w:rsidR="004575D0" w:rsidRPr="00CE5D7C" w:rsidRDefault="004575D0" w:rsidP="004575D0">
      <w:r>
        <w:t>Теперь все работает как надо.</w:t>
      </w:r>
      <w:r w:rsidR="00CE5D7C" w:rsidRPr="00CE5D7C">
        <w:t xml:space="preserve"> </w:t>
      </w:r>
      <w:r w:rsidR="00CE5D7C">
        <w:t xml:space="preserve">Сейчас пакеты с данными идут по туннелю в открытом виде, что не рекомендуется. Нужно их </w:t>
      </w:r>
      <w:proofErr w:type="spellStart"/>
      <w:r w:rsidR="00CE5D7C">
        <w:t>зашифроватью</w:t>
      </w:r>
      <w:proofErr w:type="spellEnd"/>
      <w:r w:rsidR="00CE5D7C">
        <w:t xml:space="preserve"> Для этого применим протокол шифрования из набора </w:t>
      </w:r>
      <w:r w:rsidR="00CE5D7C">
        <w:rPr>
          <w:lang w:val="en-US"/>
        </w:rPr>
        <w:t>IPSEC</w:t>
      </w:r>
      <w:r w:rsidR="00CE5D7C" w:rsidRPr="00CE5D7C">
        <w:t>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5AD9ABEE" w:rsidR="007B3AC2" w:rsidRPr="00C160B3" w:rsidRDefault="00F26E84" w:rsidP="00D0361F">
      <w:r>
        <w:t xml:space="preserve">На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: </w:t>
      </w:r>
    </w:p>
    <w:p w14:paraId="530245E7" w14:textId="77777777" w:rsidR="00C160B3" w:rsidRPr="00C160B3" w:rsidRDefault="00C160B3" w:rsidP="00D0361F"/>
    <w:p w14:paraId="63FB80A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08629E1B" w14:textId="77777777" w:rsidR="00C160B3" w:rsidRPr="00B578C4" w:rsidRDefault="00C160B3" w:rsidP="007B3AC2">
      <w:pPr>
        <w:rPr>
          <w:lang w:val="en-US"/>
        </w:rPr>
      </w:pPr>
    </w:p>
    <w:p w14:paraId="21EADC2F" w14:textId="0376FBAC" w:rsidR="00F26E84" w:rsidRPr="00F26E8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</w:t>
      </w:r>
      <w:r w:rsidRPr="00B578C4">
        <w:rPr>
          <w:lang w:val="en-US"/>
        </w:rPr>
        <w:t>2</w:t>
      </w:r>
      <w:r w:rsidRPr="00F26E84">
        <w:rPr>
          <w:lang w:val="en-US"/>
        </w:rPr>
        <w:t xml:space="preserve">: </w:t>
      </w:r>
    </w:p>
    <w:p w14:paraId="4A0DC646" w14:textId="77777777" w:rsidR="00F26E84" w:rsidRPr="00F26E84" w:rsidRDefault="00F26E84" w:rsidP="00F26E84">
      <w:pPr>
        <w:rPr>
          <w:lang w:val="en-US"/>
        </w:rPr>
      </w:pPr>
    </w:p>
    <w:p w14:paraId="0D7C450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79B28D7C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51EAD8A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496E276A" w14:textId="77777777" w:rsidR="00F26E84" w:rsidRPr="00804FAD" w:rsidRDefault="00F26E84" w:rsidP="007B3AC2"/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D0361F"/>
    <w:p w14:paraId="1C1D1271" w14:textId="629DC45E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0468783D" w14:textId="77777777" w:rsidR="00F26E84" w:rsidRPr="00B578C4" w:rsidRDefault="00F26E84" w:rsidP="007B3AC2">
      <w:pPr>
        <w:rPr>
          <w:lang w:val="en-US"/>
        </w:rPr>
      </w:pPr>
    </w:p>
    <w:p w14:paraId="034E09B7" w14:textId="721B6969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63D7615C" w14:textId="77777777" w:rsidR="00F26E84" w:rsidRPr="004575D0" w:rsidRDefault="00F26E84" w:rsidP="00F26E84">
      <w:pPr>
        <w:rPr>
          <w:lang w:val="en-US"/>
        </w:rPr>
      </w:pPr>
    </w:p>
    <w:p w14:paraId="58BEE2E2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DB3BC5D" w14:textId="77777777" w:rsidR="00F26E84" w:rsidRPr="00B578C4" w:rsidRDefault="00F26E84" w:rsidP="007B3AC2">
      <w:pPr>
        <w:rPr>
          <w:lang w:val="en-US"/>
        </w:rPr>
      </w:pP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Pr="00804FAD" w:rsidRDefault="007B3AC2" w:rsidP="00C160B3"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D0361F"/>
    <w:p w14:paraId="0A923AFA" w14:textId="25A4B627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23F1DFDF" w14:textId="737961F5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112635F2" w14:textId="7FB1CF9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01F046C8" w14:textId="0599CEA8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79D80D2B" w14:textId="3A5D7D86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707E1266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24E448BA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vesr-2</w:t>
      </w:r>
      <w:r w:rsidRPr="00B578C4">
        <w:rPr>
          <w:lang w:val="en-US"/>
        </w:rPr>
        <w:t>: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07F2DBEE" w14:textId="7201FEAE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0AEBEB84" w14:textId="4120614F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17B6E752" w14:textId="50C172D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5ED4E963" w14:textId="0BD0BCD2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290A6870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7D21B0A8" w14:textId="77777777" w:rsidR="00C160B3" w:rsidRPr="00804FAD" w:rsidRDefault="00C160B3" w:rsidP="00D0361F"/>
    <w:p w14:paraId="574F97F8" w14:textId="546F761A" w:rsidR="007B3AC2" w:rsidRDefault="007B3AC2" w:rsidP="00D0361F">
      <w:r w:rsidRPr="007B3AC2">
        <w:t xml:space="preserve">Создадим профиль параметров безопасности для </w:t>
      </w:r>
      <w:proofErr w:type="spellStart"/>
      <w:r w:rsidRPr="007B3AC2">
        <w:t>IPsec</w:t>
      </w:r>
      <w:proofErr w:type="spellEnd"/>
      <w:r w:rsidRPr="007B3AC2">
        <w:t>-туннеля.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t>IPsec</w:t>
      </w:r>
      <w:proofErr w:type="spellEnd"/>
      <w:r w:rsidRPr="007B3AC2">
        <w:t>-туннеля:</w:t>
      </w:r>
    </w:p>
    <w:p w14:paraId="0637D58B" w14:textId="77777777" w:rsidR="00F26E84" w:rsidRPr="007B3AC2" w:rsidRDefault="00F26E84" w:rsidP="00D0361F"/>
    <w:p w14:paraId="2385E8C0" w14:textId="57A4990E" w:rsidR="007B3AC2" w:rsidRPr="00804FAD" w:rsidRDefault="00F26E84" w:rsidP="00D0361F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r>
        <w:t xml:space="preserve">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>:</w:t>
      </w:r>
    </w:p>
    <w:p w14:paraId="0ADB5A32" w14:textId="77777777" w:rsidR="0081154B" w:rsidRPr="00C160B3" w:rsidRDefault="0081154B" w:rsidP="00D0361F"/>
    <w:p w14:paraId="7CE0393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40FF58D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1EFFAE3C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F26E84">
        <w:rPr>
          <w:rFonts w:ascii="Courier New" w:hAnsi="Courier New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3B664051" w14:textId="77777777" w:rsidR="0081154B" w:rsidRPr="00B578C4" w:rsidRDefault="0081154B" w:rsidP="00D0361F">
      <w:pPr>
        <w:rPr>
          <w:lang w:val="en-US"/>
        </w:rPr>
      </w:pPr>
    </w:p>
    <w:p w14:paraId="4BAC8060" w14:textId="4E3F67AC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-2</w:t>
      </w:r>
      <w:r w:rsidRPr="00B578C4">
        <w:rPr>
          <w:lang w:val="en-US"/>
        </w:rPr>
        <w:t>:</w:t>
      </w:r>
    </w:p>
    <w:p w14:paraId="33C5B18D" w14:textId="77777777" w:rsidR="00F26E84" w:rsidRPr="00F26E84" w:rsidRDefault="00F26E84" w:rsidP="00F26E84">
      <w:pPr>
        <w:rPr>
          <w:lang w:val="en-US"/>
        </w:rPr>
      </w:pPr>
    </w:p>
    <w:p w14:paraId="42393D6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3273A71F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B578C4">
        <w:rPr>
          <w:rFonts w:ascii="Courier New" w:hAnsi="Courier New" w:cs="Courier New"/>
        </w:rPr>
        <w:t xml:space="preserve"> </w:t>
      </w:r>
      <w:r w:rsidRPr="00F26E84">
        <w:rPr>
          <w:rFonts w:ascii="Courier New" w:hAnsi="Courier New" w:cs="Courier New"/>
          <w:lang w:val="en-US"/>
        </w:rPr>
        <w:t>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19DF1D5E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266A00C6" w14:textId="77777777" w:rsidR="00F26E84" w:rsidRPr="00804FAD" w:rsidRDefault="00F26E84" w:rsidP="00D0361F"/>
    <w:p w14:paraId="3E890524" w14:textId="175F911A" w:rsidR="007B3AC2" w:rsidRPr="00804FAD" w:rsidRDefault="007B3AC2" w:rsidP="00D0361F">
      <w:r w:rsidRPr="007B3AC2">
        <w:t xml:space="preserve">Создадим политику для </w:t>
      </w:r>
      <w:proofErr w:type="spellStart"/>
      <w:r w:rsidRPr="007B3AC2">
        <w:t>IPsec</w:t>
      </w:r>
      <w:proofErr w:type="spellEnd"/>
      <w:r w:rsidRPr="007B3AC2">
        <w:t xml:space="preserve">-туннеля. В политике указывается список профилей </w:t>
      </w:r>
      <w:proofErr w:type="spellStart"/>
      <w:r w:rsidRPr="007B3AC2">
        <w:t>IPsec</w:t>
      </w:r>
      <w:proofErr w:type="spellEnd"/>
      <w:r w:rsidRPr="007B3AC2">
        <w:t>-туннеля, по которым могут согласовываться узлы.</w:t>
      </w:r>
    </w:p>
    <w:p w14:paraId="7EDA3506" w14:textId="77777777" w:rsidR="0081154B" w:rsidRPr="00804FAD" w:rsidRDefault="0081154B" w:rsidP="00D0361F"/>
    <w:p w14:paraId="29970F9E" w14:textId="18025A74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0701F55" w14:textId="77777777" w:rsidR="0081154B" w:rsidRPr="00B578C4" w:rsidRDefault="0081154B" w:rsidP="00D0361F">
      <w:pPr>
        <w:rPr>
          <w:lang w:val="en-US"/>
        </w:rPr>
      </w:pPr>
    </w:p>
    <w:p w14:paraId="65710915" w14:textId="0BB89171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3C766909" w14:textId="77777777" w:rsidR="00F26E84" w:rsidRPr="004575D0" w:rsidRDefault="00F26E84" w:rsidP="00F26E84">
      <w:pPr>
        <w:rPr>
          <w:lang w:val="en-US"/>
        </w:rPr>
      </w:pPr>
    </w:p>
    <w:p w14:paraId="25A84228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EF699A4" w14:textId="77777777" w:rsidR="00F26E84" w:rsidRPr="00F26E84" w:rsidRDefault="00F26E84" w:rsidP="00D0361F"/>
    <w:p w14:paraId="290739F0" w14:textId="6004297B" w:rsidR="007B3AC2" w:rsidRPr="00804FAD" w:rsidRDefault="007B3AC2" w:rsidP="00D0361F">
      <w:r w:rsidRPr="007B3AC2">
        <w:t>Создадим</w:t>
      </w:r>
      <w:r w:rsidRPr="00B578C4">
        <w:t xml:space="preserve"> </w:t>
      </w:r>
      <w:r w:rsidRPr="004575D0">
        <w:rPr>
          <w:lang w:val="en-US"/>
        </w:rPr>
        <w:t>IPsec</w:t>
      </w:r>
      <w:r w:rsidRPr="00B578C4">
        <w:t xml:space="preserve"> </w:t>
      </w:r>
      <w:r w:rsidRPr="004575D0">
        <w:rPr>
          <w:lang w:val="en-US"/>
        </w:rPr>
        <w:t>VPN</w:t>
      </w:r>
      <w:r w:rsidRPr="00B578C4">
        <w:t xml:space="preserve">. </w:t>
      </w:r>
      <w:r w:rsidRPr="007B3AC2">
        <w:t xml:space="preserve">В VPN указывается шлюз IKE-протокола, политика IP </w:t>
      </w:r>
      <w:proofErr w:type="spellStart"/>
      <w:r w:rsidRPr="007B3AC2">
        <w:t>sec</w:t>
      </w:r>
      <w:proofErr w:type="spellEnd"/>
      <w:r w:rsidRPr="007B3AC2"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t>enable</w:t>
      </w:r>
      <w:proofErr w:type="spellEnd"/>
      <w:r w:rsidRPr="007B3AC2">
        <w:t>.</w:t>
      </w:r>
    </w:p>
    <w:p w14:paraId="2B82A822" w14:textId="77777777" w:rsidR="0081154B" w:rsidRPr="00804FAD" w:rsidRDefault="0081154B" w:rsidP="00D0361F"/>
    <w:p w14:paraId="23DD30FF" w14:textId="7C37678B" w:rsidR="007A6C6B" w:rsidRPr="007A6C6B" w:rsidRDefault="007A6C6B" w:rsidP="007A6C6B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proofErr w:type="spellStart"/>
      <w:r>
        <w:rPr>
          <w:lang w:val="en-US"/>
        </w:rPr>
        <w:t>vesr</w:t>
      </w:r>
      <w:proofErr w:type="spellEnd"/>
      <w:r w:rsidRPr="00B578C4">
        <w:t>-1</w:t>
      </w:r>
      <w:r>
        <w:t>:</w:t>
      </w:r>
    </w:p>
    <w:p w14:paraId="77AD6BCB" w14:textId="77777777" w:rsidR="007A6C6B" w:rsidRPr="00B578C4" w:rsidRDefault="007A6C6B" w:rsidP="007A6C6B"/>
    <w:p w14:paraId="530D3DA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423A49BE" w14:textId="77777777" w:rsidR="007A6C6B" w:rsidRPr="00B578C4" w:rsidRDefault="007A6C6B" w:rsidP="007A6C6B">
      <w:pPr>
        <w:rPr>
          <w:lang w:val="en-US"/>
        </w:rPr>
      </w:pPr>
    </w:p>
    <w:p w14:paraId="4A5712F2" w14:textId="320F10FE" w:rsidR="007A6C6B" w:rsidRPr="00B578C4" w:rsidRDefault="007A6C6B" w:rsidP="007A6C6B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097EA3DC" w14:textId="77777777" w:rsidR="007A6C6B" w:rsidRPr="004575D0" w:rsidRDefault="007A6C6B" w:rsidP="007A6C6B">
      <w:pPr>
        <w:rPr>
          <w:lang w:val="en-US"/>
        </w:rPr>
      </w:pPr>
    </w:p>
    <w:p w14:paraId="5A60EF8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1B669B0D" w14:textId="77777777" w:rsidR="007A6C6B" w:rsidRPr="007A6C6B" w:rsidRDefault="007A6C6B" w:rsidP="007A6C6B">
      <w:pPr>
        <w:rPr>
          <w:lang w:val="en-US"/>
        </w:rPr>
      </w:pPr>
    </w:p>
    <w:p w14:paraId="6F4762F7" w14:textId="77777777" w:rsidR="007A6C6B" w:rsidRPr="007A6C6B" w:rsidRDefault="007A6C6B" w:rsidP="00D0361F">
      <w:pPr>
        <w:rPr>
          <w:lang w:val="en-US"/>
        </w:rPr>
      </w:pPr>
    </w:p>
    <w:p w14:paraId="15468594" w14:textId="6E8D92EB" w:rsidR="007B3AC2" w:rsidRPr="007A6C6B" w:rsidRDefault="007A6C6B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</w:t>
      </w:r>
      <w:r w:rsidR="00C160B3" w:rsidRPr="007A6C6B">
        <w:rPr>
          <w:lang w:val="en-US"/>
        </w:rPr>
        <w:t>vesr-1</w:t>
      </w:r>
      <w:r w:rsidRPr="007A6C6B">
        <w:rPr>
          <w:lang w:val="en-US"/>
        </w:rPr>
        <w:t>:</w:t>
      </w:r>
    </w:p>
    <w:p w14:paraId="18C9506F" w14:textId="77777777" w:rsidR="007A6C6B" w:rsidRPr="007A6C6B" w:rsidRDefault="007A6C6B" w:rsidP="007B3AC2">
      <w:pPr>
        <w:rPr>
          <w:lang w:val="en-US"/>
        </w:rPr>
      </w:pPr>
    </w:p>
    <w:p w14:paraId="27B97807" w14:textId="20AC9B2A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7A6C6B">
        <w:rPr>
          <w:rFonts w:ascii="Courier New" w:hAnsi="Courier New" w:cs="Courier New"/>
          <w:lang w:val="en-US"/>
        </w:rPr>
        <w:t xml:space="preserve"> ipsec1</w:t>
      </w:r>
    </w:p>
    <w:p w14:paraId="113E7086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5FC24E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3C374771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006D7228" w14:textId="77777777" w:rsidR="007A6C6B" w:rsidRPr="00B578C4" w:rsidRDefault="007A6C6B" w:rsidP="007B3AC2">
      <w:pPr>
        <w:rPr>
          <w:lang w:val="en-US"/>
        </w:rPr>
      </w:pPr>
    </w:p>
    <w:p w14:paraId="4B7DC454" w14:textId="4084EC14" w:rsidR="007A6C6B" w:rsidRPr="00B578C4" w:rsidRDefault="007A6C6B" w:rsidP="007A6C6B">
      <w:pPr>
        <w:rPr>
          <w:lang w:val="en-US"/>
        </w:rPr>
      </w:pPr>
      <w:r>
        <w:t>На</w:t>
      </w:r>
      <w:r w:rsidRPr="00B578C4">
        <w:rPr>
          <w:lang w:val="en-US"/>
        </w:rPr>
        <w:t xml:space="preserve"> </w:t>
      </w:r>
      <w:r>
        <w:t>роутере</w:t>
      </w:r>
      <w:r w:rsidRPr="00B578C4">
        <w:rPr>
          <w:lang w:val="en-US"/>
        </w:rPr>
        <w:t xml:space="preserve">  </w:t>
      </w:r>
      <w:r w:rsidRPr="007A6C6B">
        <w:rPr>
          <w:lang w:val="en-US"/>
        </w:rPr>
        <w:t>vesr</w:t>
      </w:r>
      <w:r w:rsidRPr="00B578C4">
        <w:rPr>
          <w:lang w:val="en-US"/>
        </w:rPr>
        <w:t>-2</w:t>
      </w:r>
      <w:r w:rsidRPr="00B578C4">
        <w:rPr>
          <w:lang w:val="en-US"/>
        </w:rPr>
        <w:t>:</w:t>
      </w:r>
    </w:p>
    <w:p w14:paraId="32E1B98F" w14:textId="77777777" w:rsidR="007A6C6B" w:rsidRPr="00B578C4" w:rsidRDefault="007A6C6B" w:rsidP="007A6C6B">
      <w:pPr>
        <w:rPr>
          <w:lang w:val="en-US"/>
        </w:rPr>
      </w:pPr>
    </w:p>
    <w:p w14:paraId="18988422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</w:t>
      </w:r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ipsec</w:t>
      </w:r>
      <w:r w:rsidRPr="00B578C4">
        <w:rPr>
          <w:rFonts w:ascii="Courier New" w:hAnsi="Courier New" w:cs="Courier New"/>
          <w:lang w:val="en-US"/>
        </w:rPr>
        <w:t>1</w:t>
      </w:r>
    </w:p>
    <w:p w14:paraId="2E11D66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06D9E7E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70A3309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74B36AF" w14:textId="77777777" w:rsidR="007A6C6B" w:rsidRPr="007A6C6B" w:rsidRDefault="007A6C6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5254694B" w:rsidR="007B3AC2" w:rsidRPr="00B578C4" w:rsidRDefault="007A6C6B" w:rsidP="00D0361F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zone-pair </w:t>
      </w:r>
      <w:r w:rsidR="0081154B" w:rsidRPr="007A6C6B">
        <w:rPr>
          <w:rFonts w:ascii="Courier New" w:hAnsi="Courier New" w:cs="Courier New"/>
          <w:lang w:val="en-US"/>
        </w:rPr>
        <w:t>UNTRUST</w:t>
      </w:r>
      <w:r w:rsidRPr="007A6C6B">
        <w:rPr>
          <w:rFonts w:ascii="Courier New" w:hAnsi="Courier New" w:cs="Courier New"/>
          <w:lang w:val="en-US"/>
        </w:rPr>
        <w:t xml:space="preserve"> self</w:t>
      </w:r>
    </w:p>
    <w:p w14:paraId="5633BE49" w14:textId="3CAA52AE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</w:t>
      </w:r>
      <w:r w:rsidR="00881C37" w:rsidRPr="007A6C6B">
        <w:rPr>
          <w:rFonts w:ascii="Courier New" w:hAnsi="Courier New" w:cs="Courier New"/>
          <w:lang w:val="en-US"/>
        </w:rPr>
        <w:t>4</w:t>
      </w:r>
    </w:p>
    <w:p w14:paraId="1A17E7B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020E8E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3994F4FD" w14:textId="4BDF13D4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</w:t>
      </w:r>
      <w:r w:rsidR="00881C37" w:rsidRPr="007A6C6B">
        <w:rPr>
          <w:rFonts w:ascii="Courier New" w:hAnsi="Courier New" w:cs="Courier New"/>
          <w:lang w:val="en-US"/>
        </w:rPr>
        <w:t>5</w:t>
      </w:r>
    </w:p>
    <w:p w14:paraId="2287519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9A53D39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532AA586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261CDC39" w14:textId="342CF274" w:rsidR="007B3AC2" w:rsidRDefault="007B3AC2" w:rsidP="007B3AC2"/>
    <w:p w14:paraId="65A4277A" w14:textId="4D431085" w:rsidR="007A6C6B" w:rsidRPr="007A6C6B" w:rsidRDefault="007A6C6B" w:rsidP="007A6C6B">
      <w:r>
        <w:t>На</w:t>
      </w:r>
      <w:r w:rsidRPr="00B578C4">
        <w:t xml:space="preserve"> </w:t>
      </w:r>
      <w:r>
        <w:t>роутере</w:t>
      </w:r>
      <w:r w:rsidRPr="00B578C4">
        <w:t xml:space="preserve">  </w:t>
      </w:r>
      <w:proofErr w:type="spellStart"/>
      <w:r>
        <w:rPr>
          <w:lang w:val="en-US"/>
        </w:rPr>
        <w:t>vesr</w:t>
      </w:r>
      <w:proofErr w:type="spellEnd"/>
      <w:r w:rsidRPr="00B578C4">
        <w:t>-2</w:t>
      </w:r>
      <w:r>
        <w:t>:</w:t>
      </w:r>
    </w:p>
    <w:p w14:paraId="658B5D1E" w14:textId="77777777" w:rsidR="007A6C6B" w:rsidRPr="00B578C4" w:rsidRDefault="007A6C6B" w:rsidP="007A6C6B"/>
    <w:p w14:paraId="2E80340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zone-pair UNTRUST self</w:t>
      </w:r>
    </w:p>
    <w:p w14:paraId="075881C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4</w:t>
      </w:r>
    </w:p>
    <w:p w14:paraId="69778097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44B8096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634D163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5</w:t>
      </w:r>
    </w:p>
    <w:p w14:paraId="1F5A5AD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238E6FFD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2A6B1541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91B1802" w14:textId="77777777" w:rsidR="007A6C6B" w:rsidRDefault="007A6C6B" w:rsidP="007A6C6B"/>
    <w:p w14:paraId="50D71096" w14:textId="77777777" w:rsidR="007A6C6B" w:rsidRDefault="007A6C6B" w:rsidP="007B3AC2"/>
    <w:p w14:paraId="0B39F591" w14:textId="2B2FD2A5" w:rsidR="007A6C6B" w:rsidRDefault="007A6C6B" w:rsidP="007B3AC2">
      <w:r>
        <w:t>Применяем настройки на роутерах:</w:t>
      </w:r>
    </w:p>
    <w:p w14:paraId="608781D5" w14:textId="77777777" w:rsidR="007A6C6B" w:rsidRPr="007A6C6B" w:rsidRDefault="007A6C6B" w:rsidP="007B3AC2"/>
    <w:p w14:paraId="3C3948A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commit</w:t>
      </w:r>
    </w:p>
    <w:p w14:paraId="7CA60A1B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confirm</w:t>
      </w:r>
    </w:p>
    <w:p w14:paraId="7A02B9BA" w14:textId="77777777" w:rsidR="001A2DB6" w:rsidRDefault="001A2DB6" w:rsidP="007B3AC2">
      <w:pPr>
        <w:rPr>
          <w:lang w:val="en-US"/>
        </w:rPr>
      </w:pPr>
    </w:p>
    <w:p w14:paraId="5BFBCDF5" w14:textId="5AF661A9" w:rsidR="001A2DB6" w:rsidRPr="00B578C4" w:rsidRDefault="001A2DB6" w:rsidP="007B3AC2">
      <w:pPr>
        <w:rPr>
          <w:lang w:val="en-US"/>
        </w:rPr>
      </w:pPr>
      <w:r>
        <w:t>Протокол</w:t>
      </w:r>
      <w:r w:rsidRPr="00B578C4">
        <w:rPr>
          <w:lang w:val="en-US"/>
        </w:rPr>
        <w:t xml:space="preserve"> </w:t>
      </w:r>
      <w:r>
        <w:t>настройки</w:t>
      </w:r>
      <w:r w:rsidRPr="00B578C4">
        <w:rPr>
          <w:lang w:val="en-US"/>
        </w:rPr>
        <w:t>:</w:t>
      </w:r>
    </w:p>
    <w:p w14:paraId="46B997F6" w14:textId="77777777" w:rsidR="001A2DB6" w:rsidRPr="00B578C4" w:rsidRDefault="001A2DB6" w:rsidP="007B3AC2">
      <w:pPr>
        <w:rPr>
          <w:lang w:val="en-US"/>
        </w:rPr>
      </w:pPr>
    </w:p>
    <w:p w14:paraId="09001D9A" w14:textId="5B75BC28" w:rsidR="001A2DB6" w:rsidRPr="00B578C4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B578C4">
        <w:rPr>
          <w:lang w:val="en-US"/>
        </w:rPr>
        <w:t xml:space="preserve"> </w:t>
      </w:r>
      <w:r w:rsidR="001A2DB6">
        <w:rPr>
          <w:lang w:val="en-US"/>
        </w:rPr>
        <w:t>vesr</w:t>
      </w:r>
      <w:r w:rsidR="001A2DB6" w:rsidRPr="00B578C4">
        <w:rPr>
          <w:lang w:val="en-US"/>
        </w:rPr>
        <w:t>-1:</w:t>
      </w:r>
    </w:p>
    <w:p w14:paraId="545ABE54" w14:textId="77777777" w:rsidR="001A2DB6" w:rsidRPr="00B578C4" w:rsidRDefault="001A2DB6" w:rsidP="007B3AC2">
      <w:pPr>
        <w:rPr>
          <w:lang w:val="en-US"/>
        </w:rPr>
      </w:pPr>
    </w:p>
    <w:p w14:paraId="2BCB7B0D" w14:textId="77777777" w:rsidR="001A2DB6" w:rsidRPr="00B578C4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</w:t>
      </w:r>
      <w:r w:rsidRPr="00B578C4">
        <w:rPr>
          <w:b/>
          <w:bCs/>
          <w:lang w:val="en-US"/>
        </w:rPr>
        <w:t xml:space="preserve">-1# </w:t>
      </w:r>
      <w:r w:rsidRPr="001A2DB6">
        <w:rPr>
          <w:b/>
          <w:bCs/>
          <w:lang w:val="en-US"/>
        </w:rPr>
        <w:t>config</w:t>
      </w:r>
    </w:p>
    <w:p w14:paraId="383C6CB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authentication algorithm md5</w:t>
      </w:r>
    </w:p>
    <w:p w14:paraId="5A84FA9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encryption algorithm aes128</w:t>
      </w:r>
    </w:p>
    <w:p w14:paraId="3A8E1D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dh-group 2</w:t>
      </w:r>
    </w:p>
    <w:p w14:paraId="790597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exit</w:t>
      </w:r>
    </w:p>
    <w:p w14:paraId="669826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  pre-shared-key ascii-text P@ssw0rd</w:t>
      </w:r>
    </w:p>
    <w:p w14:paraId="6386D0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  proposal ike_prop1</w:t>
      </w:r>
    </w:p>
    <w:p w14:paraId="45F35F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exit</w:t>
      </w:r>
    </w:p>
    <w:p w14:paraId="249E50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713196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local address 10.10.10.2</w:t>
      </w:r>
    </w:p>
    <w:p w14:paraId="1666F5E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local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remote address 10.10.20.2</w:t>
      </w:r>
    </w:p>
    <w:p w14:paraId="46E9A4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remote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mode policy-based</w:t>
      </w:r>
    </w:p>
    <w:p w14:paraId="483C4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exit</w:t>
      </w:r>
    </w:p>
    <w:p w14:paraId="4C762B4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  authentication algorithm md5</w:t>
      </w:r>
    </w:p>
    <w:p w14:paraId="6A6977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  encryption algorithm aes128</w:t>
      </w:r>
    </w:p>
    <w:p w14:paraId="6B2BABE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-proposal)#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exit</w:t>
      </w:r>
    </w:p>
    <w:p w14:paraId="1DB1DC0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-policy)#   proposal ipsec_prop1</w:t>
      </w:r>
    </w:p>
    <w:p w14:paraId="5D733ED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-policy)# exit</w:t>
      </w:r>
    </w:p>
    <w:p w14:paraId="293EF5D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   enable</w:t>
      </w:r>
    </w:p>
    <w:p w14:paraId="7572A5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 exit</w:t>
      </w:r>
    </w:p>
    <w:p w14:paraId="4A47A0D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    rule 4</w:t>
      </w:r>
    </w:p>
    <w:p w14:paraId="1F3BCA1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description "ESP"</w:t>
      </w:r>
    </w:p>
    <w:p w14:paraId="53C585D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action permit</w:t>
      </w:r>
    </w:p>
    <w:p w14:paraId="5BAC5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vesr-1(config-security-zone-pair-rule)#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enable</w:t>
      </w:r>
    </w:p>
    <w:p w14:paraId="203F5A2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exit</w:t>
      </w:r>
    </w:p>
    <w:p w14:paraId="3971DB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  rule 5</w:t>
      </w:r>
    </w:p>
    <w:p w14:paraId="6003DDC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description "AH"</w:t>
      </w:r>
    </w:p>
    <w:p w14:paraId="0F5FBB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action permit</w:t>
      </w:r>
    </w:p>
    <w:p w14:paraId="66A68E9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match protocol ah</w:t>
      </w:r>
    </w:p>
    <w:p w14:paraId="1EB99EC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enable</w:t>
      </w:r>
    </w:p>
    <w:p w14:paraId="520C59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exit</w:t>
      </w:r>
    </w:p>
    <w:p w14:paraId="3EC453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exit</w:t>
      </w:r>
    </w:p>
    <w:p w14:paraId="0CBD9F8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2025-06-25T16:00:49+00:00 %CLI-I-CRIT: user admin from console  input: do commit</w:t>
      </w:r>
    </w:p>
    <w:p w14:paraId="1F9F6E7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2025-06-25T16:00:54+00:00 %CLI-I-CRIT: user admin from console  input: do confirm</w:t>
      </w:r>
    </w:p>
    <w:p w14:paraId="71B3FA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3AAA300E" w14:textId="77777777" w:rsidR="00767834" w:rsidRPr="00804FAD" w:rsidRDefault="00767834" w:rsidP="007B3AC2">
      <w:pPr>
        <w:rPr>
          <w:lang w:val="en-US"/>
        </w:rPr>
      </w:pPr>
    </w:p>
    <w:p w14:paraId="5F9DC697" w14:textId="1912B9CF" w:rsidR="001A2DB6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804FAD">
        <w:rPr>
          <w:lang w:val="en-US"/>
        </w:rPr>
        <w:t xml:space="preserve"> </w:t>
      </w:r>
      <w:r w:rsidR="001A2DB6">
        <w:rPr>
          <w:lang w:val="en-US"/>
        </w:rPr>
        <w:t>vesr-2:</w:t>
      </w:r>
    </w:p>
    <w:p w14:paraId="4C0C86F6" w14:textId="77777777" w:rsidR="001A2DB6" w:rsidRPr="001A2DB6" w:rsidRDefault="001A2DB6" w:rsidP="007B3AC2">
      <w:pPr>
        <w:rPr>
          <w:lang w:val="en-US"/>
        </w:rPr>
      </w:pPr>
    </w:p>
    <w:p w14:paraId="1E1459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config</w:t>
      </w:r>
    </w:p>
    <w:p w14:paraId="0DB9A0F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authentication algorithm md5</w:t>
      </w:r>
    </w:p>
    <w:p w14:paraId="1B7E300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encryption algorithm aes128</w:t>
      </w:r>
    </w:p>
    <w:p w14:paraId="530668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  dh-group 2</w:t>
      </w:r>
    </w:p>
    <w:p w14:paraId="37E586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-proposal)# exit</w:t>
      </w:r>
    </w:p>
    <w:p w14:paraId="7B5537C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  pre-shared-key ascii-text P@ssw0rd</w:t>
      </w:r>
    </w:p>
    <w:p w14:paraId="779785E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  proposal ike_prop1</w:t>
      </w:r>
    </w:p>
    <w:p w14:paraId="0AFA104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-policy)# exit</w:t>
      </w:r>
    </w:p>
    <w:p w14:paraId="364EF70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2650F17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local address 10.10.20.2</w:t>
      </w:r>
    </w:p>
    <w:p w14:paraId="0A4C255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local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remote address 10.10.10.2</w:t>
      </w:r>
    </w:p>
    <w:p w14:paraId="5A1FAC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 xml:space="preserve">)#   remote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  mode policy-based</w:t>
      </w:r>
    </w:p>
    <w:p w14:paraId="179DAE9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 exit</w:t>
      </w:r>
    </w:p>
    <w:p w14:paraId="173F9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  authentication algorithm md5</w:t>
      </w:r>
    </w:p>
    <w:p w14:paraId="4C2CFD2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  encryption algorithm aes128</w:t>
      </w:r>
    </w:p>
    <w:p w14:paraId="74F9BF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-proposal)#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-proposal)# exit</w:t>
      </w:r>
    </w:p>
    <w:p w14:paraId="041D154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-policy)#   proposal ipsec_prop1</w:t>
      </w:r>
    </w:p>
    <w:p w14:paraId="23F7FDA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-policy)# exit</w:t>
      </w:r>
    </w:p>
    <w:p w14:paraId="7BCBAF3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)#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   enable</w:t>
      </w:r>
    </w:p>
    <w:p w14:paraId="752D498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 exit</w:t>
      </w:r>
    </w:p>
    <w:p w14:paraId="6569AF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    rule 4</w:t>
      </w:r>
    </w:p>
    <w:p w14:paraId="77663F3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description "ESP"</w:t>
      </w:r>
    </w:p>
    <w:p w14:paraId="28933C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action permit</w:t>
      </w:r>
    </w:p>
    <w:p w14:paraId="338AA4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vesr-2(config-security-zone-pair-rule)#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enable</w:t>
      </w:r>
    </w:p>
    <w:p w14:paraId="0BCE78F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exit</w:t>
      </w:r>
    </w:p>
    <w:p w14:paraId="0B03B3D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  rule 5</w:t>
      </w:r>
    </w:p>
    <w:p w14:paraId="2816E83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description "AH"</w:t>
      </w:r>
    </w:p>
    <w:p w14:paraId="11D861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action permit</w:t>
      </w:r>
    </w:p>
    <w:p w14:paraId="3526EF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match protocol ah</w:t>
      </w:r>
    </w:p>
    <w:p w14:paraId="31D0248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enable</w:t>
      </w:r>
    </w:p>
    <w:p w14:paraId="1916346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exit</w:t>
      </w:r>
    </w:p>
    <w:p w14:paraId="03E5E3D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exit</w:t>
      </w:r>
    </w:p>
    <w:p w14:paraId="256333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2025-06-25T16:01:02+00:00 %CLI-I-CRIT: user admin from console  input: do commit</w:t>
      </w:r>
    </w:p>
    <w:p w14:paraId="160605D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2025-06-25T16:01:06+00:00 %CLI-I-CRIT: user admin from console  input: do confirm</w:t>
      </w:r>
    </w:p>
    <w:p w14:paraId="23ED676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6AF2B127" w14:textId="77777777" w:rsidR="001A2DB6" w:rsidRPr="001A2DB6" w:rsidRDefault="001A2DB6" w:rsidP="00767834">
      <w:pPr>
        <w:rPr>
          <w:lang w:val="en-US"/>
        </w:rPr>
      </w:pPr>
    </w:p>
    <w:p w14:paraId="08DEB848" w14:textId="32578EF8" w:rsidR="007B3AC2" w:rsidRDefault="007B3AC2" w:rsidP="00767834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 w:rsidR="001A2DB6">
        <w:rPr>
          <w:lang w:val="en-US"/>
        </w:rPr>
        <w:t xml:space="preserve"> vesr-1</w:t>
      </w:r>
      <w:r w:rsidRPr="004575D0">
        <w:rPr>
          <w:lang w:val="en-US"/>
        </w:rPr>
        <w:t>:</w:t>
      </w:r>
    </w:p>
    <w:p w14:paraId="1113BD5A" w14:textId="77777777" w:rsidR="001A2DB6" w:rsidRDefault="001A2DB6" w:rsidP="00767834">
      <w:pPr>
        <w:rPr>
          <w:lang w:val="en-US"/>
        </w:rPr>
      </w:pPr>
    </w:p>
    <w:p w14:paraId="1983088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09C697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6350490B" w14:textId="6AAB271A" w:rsidR="007B3AC2" w:rsidRDefault="007B3AC2" w:rsidP="007B3AC2">
      <w:pPr>
        <w:rPr>
          <w:lang w:val="en-US"/>
        </w:rPr>
      </w:pPr>
    </w:p>
    <w:p w14:paraId="1E9346D9" w14:textId="67C20CBB" w:rsidR="001A2DB6" w:rsidRDefault="001A2DB6" w:rsidP="001A2DB6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>
        <w:rPr>
          <w:lang w:val="en-US"/>
        </w:rPr>
        <w:t xml:space="preserve"> vesr-2</w:t>
      </w:r>
      <w:r w:rsidRPr="004575D0">
        <w:rPr>
          <w:lang w:val="en-US"/>
        </w:rPr>
        <w:t>:</w:t>
      </w:r>
    </w:p>
    <w:p w14:paraId="1902E18B" w14:textId="77777777" w:rsidR="001A2DB6" w:rsidRDefault="001A2DB6" w:rsidP="001A2DB6">
      <w:pPr>
        <w:rPr>
          <w:lang w:val="en-US"/>
        </w:rPr>
      </w:pPr>
    </w:p>
    <w:p w14:paraId="290D2421" w14:textId="2662026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602DDB9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549EF188" w:rsidR="007B3AC2" w:rsidRPr="00804FAD" w:rsidRDefault="007B3AC2" w:rsidP="007B3AC2">
      <w:pPr>
        <w:rPr>
          <w:lang w:val="en-US"/>
        </w:rPr>
      </w:pPr>
    </w:p>
    <w:p w14:paraId="0C16D5B4" w14:textId="756DF863" w:rsidR="007B3AC2" w:rsidRPr="00B578C4" w:rsidRDefault="00157882" w:rsidP="007B3AC2">
      <w:pPr>
        <w:rPr>
          <w:lang w:val="en-US"/>
        </w:rPr>
      </w:pPr>
      <w:r>
        <w:t>Проверка</w:t>
      </w:r>
      <w:r w:rsidRPr="00B578C4">
        <w:rPr>
          <w:lang w:val="en-US"/>
        </w:rPr>
        <w:t xml:space="preserve"> </w:t>
      </w:r>
      <w:r>
        <w:t>состояния</w:t>
      </w:r>
      <w:r w:rsidRPr="00B578C4">
        <w:rPr>
          <w:lang w:val="en-US"/>
        </w:rPr>
        <w:t xml:space="preserve"> </w:t>
      </w:r>
      <w:proofErr w:type="spellStart"/>
      <w:r>
        <w:rPr>
          <w:lang w:val="en-US"/>
        </w:rPr>
        <w:t>vpn</w:t>
      </w:r>
      <w:proofErr w:type="spellEnd"/>
      <w:r w:rsidRPr="00B578C4">
        <w:rPr>
          <w:lang w:val="en-US"/>
        </w:rPr>
        <w:t xml:space="preserve"> </w:t>
      </w:r>
      <w:r w:rsidR="00784AA9">
        <w:t>на</w:t>
      </w:r>
      <w:r w:rsidRPr="00B578C4">
        <w:rPr>
          <w:lang w:val="en-US"/>
        </w:rPr>
        <w:t xml:space="preserve"> </w:t>
      </w:r>
      <w:r>
        <w:t>обоих</w:t>
      </w:r>
      <w:r w:rsidRPr="00B578C4">
        <w:rPr>
          <w:lang w:val="en-US"/>
        </w:rPr>
        <w:t xml:space="preserve"> </w:t>
      </w:r>
      <w:r>
        <w:t>роутерах</w:t>
      </w:r>
      <w:r w:rsidRPr="00B578C4">
        <w:rPr>
          <w:lang w:val="en-US"/>
        </w:rPr>
        <w:t>:</w:t>
      </w:r>
    </w:p>
    <w:p w14:paraId="08CB1156" w14:textId="77777777" w:rsidR="00157882" w:rsidRPr="00B578C4" w:rsidRDefault="00157882" w:rsidP="007B3AC2">
      <w:pPr>
        <w:rPr>
          <w:lang w:val="en-US"/>
        </w:rPr>
      </w:pPr>
    </w:p>
    <w:p w14:paraId="5056B8B7" w14:textId="77777777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84AA9">
        <w:rPr>
          <w:rFonts w:ascii="Courier New" w:hAnsi="Courier New" w:cs="Courier New"/>
          <w:lang w:val="en-US"/>
        </w:rPr>
        <w:t xml:space="preserve">vesr-1# </w:t>
      </w:r>
      <w:proofErr w:type="spellStart"/>
      <w:r w:rsidRPr="00784AA9">
        <w:rPr>
          <w:rFonts w:ascii="Courier New" w:hAnsi="Courier New" w:cs="Courier New"/>
          <w:lang w:val="en-US"/>
        </w:rPr>
        <w:t>sh</w:t>
      </w:r>
      <w:proofErr w:type="spellEnd"/>
      <w:r w:rsidRPr="00784AA9">
        <w:rPr>
          <w:rFonts w:ascii="Courier New" w:hAnsi="Courier New" w:cs="Courier New"/>
          <w:lang w:val="en-US"/>
        </w:rPr>
        <w:t xml:space="preserve"> security </w:t>
      </w:r>
      <w:proofErr w:type="spellStart"/>
      <w:r w:rsidRPr="00784AA9">
        <w:rPr>
          <w:rFonts w:ascii="Courier New" w:hAnsi="Courier New" w:cs="Courier New"/>
          <w:lang w:val="en-US"/>
        </w:rPr>
        <w:t>ipsec</w:t>
      </w:r>
      <w:proofErr w:type="spellEnd"/>
      <w:r w:rsidRPr="00784AA9">
        <w:rPr>
          <w:rFonts w:ascii="Courier New" w:hAnsi="Courier New" w:cs="Courier New"/>
          <w:lang w:val="en-US"/>
        </w:rPr>
        <w:t xml:space="preserve"> </w:t>
      </w:r>
      <w:proofErr w:type="spellStart"/>
      <w:r w:rsidRPr="00784AA9">
        <w:rPr>
          <w:rFonts w:ascii="Courier New" w:hAnsi="Courier New" w:cs="Courier New"/>
          <w:lang w:val="en-US"/>
        </w:rPr>
        <w:t>vpn</w:t>
      </w:r>
      <w:proofErr w:type="spellEnd"/>
      <w:r w:rsidRPr="00784AA9">
        <w:rPr>
          <w:rFonts w:ascii="Courier New" w:hAnsi="Courier New" w:cs="Courier New"/>
          <w:lang w:val="en-US"/>
        </w:rPr>
        <w:t xml:space="preserve"> status</w:t>
      </w:r>
    </w:p>
    <w:p w14:paraId="3F8D5459" w14:textId="29F9364C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784AA9">
        <w:rPr>
          <w:rFonts w:ascii="Courier New" w:hAnsi="Courier New" w:cs="Courier New"/>
          <w:lang w:val="en-US"/>
        </w:rPr>
        <w:t>vesr</w:t>
      </w:r>
      <w:proofErr w:type="spellEnd"/>
      <w:r w:rsidRPr="00784AA9">
        <w:rPr>
          <w:rFonts w:ascii="Courier New" w:hAnsi="Courier New" w:cs="Courier New"/>
        </w:rPr>
        <w:t>-1#</w:t>
      </w:r>
    </w:p>
    <w:p w14:paraId="47024245" w14:textId="77777777" w:rsidR="00157882" w:rsidRDefault="00157882" w:rsidP="00157882"/>
    <w:p w14:paraId="0C3643BA" w14:textId="4160BD37" w:rsidR="00157882" w:rsidRDefault="00784AA9" w:rsidP="00157882">
      <w:r>
        <w:t>Ничего нету. Потому , что д</w:t>
      </w:r>
      <w:r w:rsidR="00157882"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157882"/>
    <w:p w14:paraId="310F090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1  172.16.1.1 (172.16.1.1)  15.253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1.213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1.220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2  192.168.100.2 (192.168.100.2)  2.595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16.045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4.787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3  172.16.2.2 (172.16.2.2)  26.368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3.358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3.142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</w:t>
      </w:r>
    </w:p>
    <w:p w14:paraId="21778C3D" w14:textId="77777777" w:rsidR="001A2DB6" w:rsidRPr="00157882" w:rsidRDefault="001A2DB6" w:rsidP="007B3AC2">
      <w:pPr>
        <w:rPr>
          <w:lang w:val="en-US"/>
        </w:rPr>
      </w:pPr>
    </w:p>
    <w:p w14:paraId="3B4BDD63" w14:textId="4D177F2A" w:rsidR="00157882" w:rsidRPr="00804FAD" w:rsidRDefault="00157882" w:rsidP="007B3AC2">
      <w:pPr>
        <w:rPr>
          <w:lang w:val="en-US"/>
        </w:rPr>
      </w:pPr>
      <w:r>
        <w:t>И</w:t>
      </w:r>
      <w:r w:rsidRPr="00804FAD">
        <w:rPr>
          <w:lang w:val="en-US"/>
        </w:rPr>
        <w:t xml:space="preserve"> </w:t>
      </w:r>
      <w:r>
        <w:t>проверяем</w:t>
      </w:r>
      <w:r w:rsidRPr="00804FAD">
        <w:rPr>
          <w:lang w:val="en-US"/>
        </w:rPr>
        <w:t xml:space="preserve"> </w:t>
      </w:r>
      <w:r>
        <w:t>еще</w:t>
      </w:r>
      <w:r w:rsidRPr="00804FAD">
        <w:rPr>
          <w:lang w:val="en-US"/>
        </w:rPr>
        <w:t xml:space="preserve"> </w:t>
      </w:r>
      <w:r>
        <w:t>раз</w:t>
      </w:r>
      <w:r w:rsidRPr="00804FAD">
        <w:rPr>
          <w:lang w:val="en-US"/>
        </w:rPr>
        <w:t>:</w:t>
      </w:r>
    </w:p>
    <w:p w14:paraId="6806AC48" w14:textId="77777777" w:rsidR="00157882" w:rsidRPr="00804FAD" w:rsidRDefault="00157882" w:rsidP="007B3AC2">
      <w:pPr>
        <w:rPr>
          <w:lang w:val="en-US"/>
        </w:rPr>
      </w:pPr>
    </w:p>
    <w:p w14:paraId="2D123FB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vesr-1#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</w:p>
    <w:p w14:paraId="4691654B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vesr-2#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r w:rsidRPr="00B578C4">
        <w:rPr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proofErr w:type="spellStart"/>
      <w:r w:rsidRPr="00157882">
        <w:rPr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b/>
          <w:bCs/>
        </w:rPr>
        <w:t xml:space="preserve">     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480615</w:t>
      </w:r>
      <w:proofErr w:type="spellStart"/>
      <w:r w:rsidRPr="00157882">
        <w:rPr>
          <w:b/>
          <w:bCs/>
          <w:lang w:val="en-US"/>
        </w:rPr>
        <w:t>bbe</w:t>
      </w:r>
      <w:proofErr w:type="spellEnd"/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f</w:t>
      </w:r>
      <w:r w:rsidRPr="00B578C4">
        <w:rPr>
          <w:b/>
          <w:bCs/>
        </w:rPr>
        <w:t>088</w:t>
      </w:r>
      <w:proofErr w:type="spellStart"/>
      <w:r w:rsidRPr="00157882">
        <w:rPr>
          <w:b/>
          <w:bCs/>
          <w:lang w:val="en-US"/>
        </w:rPr>
        <w:t>db</w:t>
      </w:r>
      <w:proofErr w:type="spellEnd"/>
      <w:r w:rsidRPr="00B578C4">
        <w:rPr>
          <w:b/>
          <w:bCs/>
        </w:rPr>
        <w:t xml:space="preserve">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43</w:t>
      </w:r>
      <w:r w:rsidRPr="00157882">
        <w:rPr>
          <w:b/>
          <w:bCs/>
          <w:lang w:val="en-US"/>
        </w:rPr>
        <w:t>d</w:t>
      </w:r>
      <w:r w:rsidRPr="00B578C4">
        <w:rPr>
          <w:b/>
          <w:bCs/>
        </w:rPr>
        <w:t>74</w:t>
      </w:r>
      <w:proofErr w:type="spellStart"/>
      <w:r w:rsidRPr="00157882">
        <w:rPr>
          <w:b/>
          <w:bCs/>
          <w:lang w:val="en-US"/>
        </w:rPr>
        <w:t>dcb</w:t>
      </w:r>
      <w:proofErr w:type="spellEnd"/>
      <w:r w:rsidRPr="00B578C4">
        <w:rPr>
          <w:b/>
          <w:bCs/>
        </w:rPr>
        <w:t>9</w:t>
      </w:r>
      <w:r w:rsidRPr="00157882">
        <w:rPr>
          <w:b/>
          <w:bCs/>
          <w:lang w:val="en-US"/>
        </w:rPr>
        <w:t>ac</w:t>
      </w:r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c</w:t>
      </w:r>
      <w:r w:rsidRPr="00B578C4">
        <w:rPr>
          <w:b/>
          <w:bCs/>
        </w:rPr>
        <w:t xml:space="preserve">174   </w:t>
      </w:r>
      <w:r w:rsidRPr="00157882">
        <w:rPr>
          <w:b/>
          <w:bCs/>
          <w:lang w:val="en-US"/>
        </w:rPr>
        <w:t>Established</w:t>
      </w:r>
    </w:p>
    <w:p w14:paraId="2DEEB126" w14:textId="77777777" w:rsidR="00157882" w:rsidRDefault="00157882" w:rsidP="00157882"/>
    <w:p w14:paraId="091009D3" w14:textId="642B61AA" w:rsidR="00157882" w:rsidRDefault="00157882" w:rsidP="00157882">
      <w:r>
        <w:t>Есть прохождение пакетов в туннеле и они зашифрованы:</w:t>
      </w:r>
    </w:p>
    <w:p w14:paraId="150129E9" w14:textId="77777777" w:rsidR="00297DE1" w:rsidRDefault="00297DE1" w:rsidP="00157882"/>
    <w:p w14:paraId="4AD8DBB8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1  172.16.1.1 (172.16.1.1)  15.253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1.213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1.220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297DE1">
      <w:pPr>
        <w:pBdr>
          <w:top w:val="single" w:sz="18" w:space="1" w:color="FFC000" w:themeColor="accent4"/>
          <w:left w:val="single" w:sz="18" w:space="4" w:color="FFC000" w:themeColor="accent4"/>
          <w:bottom w:val="single" w:sz="18" w:space="1" w:color="FFC000" w:themeColor="accent4"/>
          <w:right w:val="single" w:sz="18" w:space="4" w:color="FFC000" w:themeColor="accent4"/>
        </w:pBd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2  192.168.100.2 (192.168.100.2)  2.595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16.045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4.787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3  172.16.2.2 (172.16.2.2)  26.368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3.358 </w:t>
      </w:r>
      <w:proofErr w:type="spell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3.142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gns3@box:~$</w:t>
      </w:r>
    </w:p>
    <w:p w14:paraId="352202D7" w14:textId="77777777" w:rsidR="00157882" w:rsidRPr="00297DE1" w:rsidRDefault="00157882" w:rsidP="00157882">
      <w:pPr>
        <w:rPr>
          <w:lang w:val="en-US"/>
        </w:rPr>
      </w:pPr>
    </w:p>
    <w:p w14:paraId="4D4DF1F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1  172.16.2.1 (172.16.2.1)  1.406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0.918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0.885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297DE1">
      <w:pPr>
        <w:pBdr>
          <w:top w:val="single" w:sz="18" w:space="1" w:color="FFC000"/>
          <w:left w:val="single" w:sz="18" w:space="4" w:color="FFC000"/>
          <w:bottom w:val="single" w:sz="18" w:space="1" w:color="FFC000"/>
          <w:right w:val="single" w:sz="18" w:space="4" w:color="FFC000"/>
        </w:pBd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2  192.168.100.1 (192.168.100.1)  2.926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1.823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1.618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3  172.16.1.2 (172.16.1.2)  3.928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2.580 </w:t>
      </w:r>
      <w:proofErr w:type="spell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0.777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</w:t>
      </w:r>
    </w:p>
    <w:p w14:paraId="020ADE3D" w14:textId="77777777" w:rsidR="00157882" w:rsidRPr="00157882" w:rsidRDefault="00157882" w:rsidP="007B3AC2">
      <w:pPr>
        <w:rPr>
          <w:lang w:val="en-US"/>
        </w:rPr>
      </w:pPr>
    </w:p>
    <w:bookmarkEnd w:id="27"/>
    <w:p w14:paraId="663C5102" w14:textId="3B5E2143" w:rsidR="007B3AC2" w:rsidRPr="00804FAD" w:rsidRDefault="007B3AC2" w:rsidP="00D0361F">
      <w:r w:rsidRPr="007B3AC2">
        <w:t>Конфигурация устройств получилась следующая:</w:t>
      </w:r>
    </w:p>
    <w:p w14:paraId="7E94342F" w14:textId="77777777" w:rsidR="001A2DB6" w:rsidRPr="00804FAD" w:rsidRDefault="001A2DB6" w:rsidP="00D0361F"/>
    <w:p w14:paraId="1F8CBB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hostname</w:t>
      </w:r>
      <w:r w:rsidRPr="00402678">
        <w:rPr>
          <w:rFonts w:ascii="Courier New" w:hAnsi="Courier New" w:cs="Courier New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vesr</w:t>
      </w:r>
      <w:proofErr w:type="spellEnd"/>
      <w:r w:rsidRPr="00402678">
        <w:rPr>
          <w:rFonts w:ascii="Courier New" w:hAnsi="Courier New" w:cs="Courier New"/>
        </w:rPr>
        <w:t>-1</w:t>
      </w:r>
    </w:p>
    <w:p w14:paraId="750C8A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</w:p>
    <w:p w14:paraId="7D2735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7751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737DD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453DDA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F23C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50F9C1C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41AC8F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29CAE2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58674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0FA5F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B7D7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1AD024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54FE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SERVER_IP</w:t>
      </w:r>
    </w:p>
    <w:p w14:paraId="5CA4FF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3C39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E44E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146791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2C5D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7A11E8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1C1967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r w:rsidRPr="00402678">
        <w:rPr>
          <w:rFonts w:ascii="Courier New" w:hAnsi="Courier New" w:cs="Courier New"/>
          <w:lang w:val="en-US"/>
        </w:rPr>
        <w:t>/default</w:t>
      </w:r>
    </w:p>
    <w:p w14:paraId="159C14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B0AD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05F6CEC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A2003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13C4232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1DF5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username </w:t>
      </w:r>
      <w:proofErr w:type="spellStart"/>
      <w:r w:rsidRPr="00402678">
        <w:rPr>
          <w:rFonts w:ascii="Courier New" w:hAnsi="Courier New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8AFA2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domain lookup enable</w:t>
      </w:r>
    </w:p>
    <w:p w14:paraId="55C943C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236A8E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8E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07E992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6AA82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73C14E8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0EB7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439E7D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BCD0AA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1/0/3</w:t>
      </w:r>
    </w:p>
    <w:p w14:paraId="741D6F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shutdown</w:t>
      </w:r>
    </w:p>
    <w:p w14:paraId="2854C12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BC3607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E4A2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2EC5C7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7B101F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48F4A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2FCCF9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58618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384E0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5BA2CB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0F55A66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DF22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049093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CF38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A030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277B7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05B78BD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6AE62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AF85B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EA1E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0140B2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15990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4184E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1394BFE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835E5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BD77A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DA368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0565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C2441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0366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4B8B26D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345E60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E3477B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E1F5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509B0F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30C7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066F9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59701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8B907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71B07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7D8AB2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B1635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E1423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159FE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49F82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6A798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7DC5BFB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DD2D8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229624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8ACE2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67BF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A0537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532AA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33C764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6823D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D878B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411A32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DD81D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6F0120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22F0C4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6425C8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AE3A36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02E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A756B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2C6CD0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3DD833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F6BB6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9F51D3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99C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84BB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446FF8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16AF35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AA68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port 22</w:t>
      </w:r>
    </w:p>
    <w:p w14:paraId="24EEFC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F5D0A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destination-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4EDAF4F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3C7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334711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3FBD4B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C093D0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3AD79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0704B27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5C2656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329499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9D1E0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A3302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1E979C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39573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ABCA0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5454D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1CEF27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DCBAF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4D118D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D4A28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05357B0" w14:textId="77777777" w:rsidR="00297DE1" w:rsidRPr="00115ECF" w:rsidRDefault="00297DE1" w:rsidP="00297DE1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297DE1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hostname vesr-2</w:t>
      </w:r>
    </w:p>
    <w:p w14:paraId="20BB1D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845E7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61A11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11E60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1827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D3E872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42D4810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A67F6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24730F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6CD84F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457401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CA7D5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3231E15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3E9F18E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r w:rsidRPr="00402678">
        <w:rPr>
          <w:rFonts w:ascii="Courier New" w:hAnsi="Courier New" w:cs="Courier New"/>
          <w:lang w:val="en-US"/>
        </w:rPr>
        <w:t>/default</w:t>
      </w:r>
    </w:p>
    <w:p w14:paraId="788C372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D3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2BEED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C8A9BF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0CB98A0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8F58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domain lookup enable</w:t>
      </w:r>
    </w:p>
    <w:p w14:paraId="520F3A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6FBC98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4090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14E4219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EA4F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5A30CCD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7B7555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F50A2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2C5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76AD22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080C8D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49017ED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96BC0B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783889C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C0A64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409CC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F72D0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2387604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750CEB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1656A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1E075C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983F1B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5DD54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670AE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7C1562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F130C5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CCDD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561E84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6B3D0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B52B54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6F00A1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B4C2D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473A4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037D1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F26BF0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C7C80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F4E6DD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5ED8474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A33C3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8B0557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FCC0C7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42067D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FF36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7AABA6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3BBDD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FDAE6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BC42E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50356D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586D5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0BCC1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646839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13172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8D6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4A7AE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4F95E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1BA0A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94434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78943D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4DC66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58D1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87947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AF6916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03458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5335440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F3A14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7DF0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48B35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1B889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B997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7A3D7A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D4ABE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20D68F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7105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0FFF7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048F24B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028012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5409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683885C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B71A2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CEFF2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792DFF7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07013C7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2092AA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593969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5B43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089A8F0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2C6E32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2775A8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7D945E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2D0CB96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5C30DFE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32374D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6939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8487CA6" w14:textId="77777777" w:rsidR="00297DE1" w:rsidRPr="00FA43A8" w:rsidRDefault="00297DE1" w:rsidP="00297DE1"/>
    <w:p w14:paraId="3C2442E2" w14:textId="61A29A65" w:rsidR="00FA43A8" w:rsidRPr="004E6785" w:rsidRDefault="00FA43A8" w:rsidP="00FA43A8">
      <w:pPr>
        <w:pStyle w:val="31"/>
        <w:numPr>
          <w:ilvl w:val="0"/>
          <w:numId w:val="0"/>
        </w:numPr>
        <w:rPr>
          <w:lang w:val="ro-RO"/>
        </w:rPr>
      </w:pPr>
      <w:bookmarkStart w:id="29" w:name="_Toc201923590"/>
      <w:r>
        <w:t>Выводы</w:t>
      </w:r>
      <w:bookmarkEnd w:id="29"/>
    </w:p>
    <w:p w14:paraId="728623BF" w14:textId="77777777" w:rsidR="00984D45" w:rsidRPr="00FA43A8" w:rsidRDefault="00984D45" w:rsidP="00BB6323">
      <w:pPr>
        <w:rPr>
          <w:lang w:val="ro-RO"/>
        </w:rPr>
      </w:pPr>
    </w:p>
    <w:p w14:paraId="00A3F0FE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Создан GRE-туннель между двумя офисами через Интернет.</w:t>
      </w:r>
    </w:p>
    <w:p w14:paraId="2C60E52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Исправлены ошибки NAT, влияющие на туннелирование.</w:t>
      </w:r>
    </w:p>
    <w:p w14:paraId="1C436EA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Внедрено шифрование IPSEC.</w:t>
      </w:r>
    </w:p>
    <w:p w14:paraId="61F844BB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Обеспечена маршрутизация и безопасность.</w:t>
      </w:r>
    </w:p>
    <w:p w14:paraId="0C71B681" w14:textId="77777777" w:rsidR="00C512B8" w:rsidRPr="00C512B8" w:rsidRDefault="00C512B8" w:rsidP="00C512B8">
      <w:r w:rsidRPr="00C512B8">
        <w:t>В следующей главе будет рассмотрен протокол OSPF для динамической маршрутизации внутри GRE-</w:t>
      </w:r>
      <w:proofErr w:type="spellStart"/>
      <w:r w:rsidRPr="00C512B8">
        <w:t>over</w:t>
      </w:r>
      <w:proofErr w:type="spellEnd"/>
      <w:r w:rsidRPr="00C512B8">
        <w:t>-IPSEC.</w:t>
      </w:r>
    </w:p>
    <w:p w14:paraId="38A0720D" w14:textId="77777777" w:rsidR="00297DE1" w:rsidRPr="00C512B8" w:rsidRDefault="00297DE1" w:rsidP="00E97148"/>
    <w:p w14:paraId="433AFA6A" w14:textId="65CCA7A0" w:rsidR="00E97148" w:rsidRPr="007224AF" w:rsidRDefault="00E97148" w:rsidP="007224AF">
      <w:pPr>
        <w:pStyle w:val="af7"/>
      </w:pPr>
    </w:p>
    <w:p w14:paraId="07C77E9F" w14:textId="77777777" w:rsidR="00E97148" w:rsidRDefault="00E97148" w:rsidP="00E97148"/>
    <w:p w14:paraId="3D6C9803" w14:textId="0A108036" w:rsidR="009B18AC" w:rsidRPr="00B578C4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B578C4" w:rsidRDefault="00E97148" w:rsidP="009324B5">
      <w:pPr>
        <w:pStyle w:val="1"/>
      </w:pPr>
      <w:r>
        <w:t xml:space="preserve">   </w:t>
      </w:r>
      <w:bookmarkStart w:id="30" w:name="_Toc201923591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30"/>
    </w:p>
    <w:p w14:paraId="073A6C7E" w14:textId="4A35B52D" w:rsidR="008A672A" w:rsidRDefault="008A672A" w:rsidP="008A672A">
      <w:pPr>
        <w:rPr>
          <w:lang w:val="en-US"/>
        </w:rPr>
      </w:pPr>
      <w:r>
        <w:t>Цель этой работы:</w:t>
      </w:r>
    </w:p>
    <w:p w14:paraId="7C12FE8C" w14:textId="0C85B483" w:rsidR="003B74E2" w:rsidRDefault="003B74E2" w:rsidP="008A672A">
      <w:r>
        <w:t>Создать еще одну локальную сеть во втором филиале и подключить  её к интернет.</w:t>
      </w:r>
    </w:p>
    <w:p w14:paraId="1BF993F1" w14:textId="6AD13E3F" w:rsidR="003B74E2" w:rsidRPr="003B74E2" w:rsidRDefault="003B74E2" w:rsidP="008A672A">
      <w:r>
        <w:t>Построить защищённый туннель между центральным офисом и вторым филиалом.</w:t>
      </w:r>
    </w:p>
    <w:p w14:paraId="54E37D0F" w14:textId="3CE15224" w:rsidR="008A672A" w:rsidRDefault="008A672A" w:rsidP="008A672A">
      <w:r>
        <w:t xml:space="preserve">Запустить </w:t>
      </w:r>
      <w:r>
        <w:rPr>
          <w:lang w:val="en-US"/>
        </w:rPr>
        <w:t>WEB</w:t>
      </w:r>
      <w:r w:rsidRPr="008A672A">
        <w:t xml:space="preserve"> </w:t>
      </w:r>
      <w:r>
        <w:t>сервис в центральном офисе и дать возможность работать с</w:t>
      </w:r>
      <w:r w:rsidR="003B74E2" w:rsidRPr="003B74E2">
        <w:t xml:space="preserve"> </w:t>
      </w:r>
      <w:r>
        <w:t>ним в новом втором филиале.</w:t>
      </w:r>
    </w:p>
    <w:p w14:paraId="5206BBA8" w14:textId="77777777" w:rsidR="008A672A" w:rsidRPr="008A672A" w:rsidRDefault="008A672A" w:rsidP="008A672A"/>
    <w:p w14:paraId="0A565E42" w14:textId="660864DA" w:rsidR="008A672A" w:rsidRPr="00B578C4" w:rsidRDefault="008A672A" w:rsidP="008A672A">
      <w:r>
        <w:t xml:space="preserve">Для этого устанавливаем сервер </w:t>
      </w:r>
      <w:r>
        <w:rPr>
          <w:lang w:val="en-US"/>
        </w:rPr>
        <w:t>HTTPD</w:t>
      </w:r>
      <w:r w:rsidRPr="008A672A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8A672A">
        <w:t>6.4-1:</w:t>
      </w:r>
    </w:p>
    <w:p w14:paraId="2A4C5713" w14:textId="77777777" w:rsidR="008A672A" w:rsidRPr="00B578C4" w:rsidRDefault="008A672A" w:rsidP="008A672A"/>
    <w:p w14:paraId="544932C8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 xml:space="preserve">gns3@box:~$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tce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-load -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iw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-httpd</w:t>
      </w:r>
    </w:p>
    <w:p w14:paraId="172E0E7B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 xml:space="preserve">Downloading: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: OK</w:t>
      </w:r>
    </w:p>
    <w:p w14:paraId="7D28353D" w14:textId="7BA073F0" w:rsidR="00E97148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</w:rPr>
      </w:pPr>
      <w:r w:rsidRPr="008A672A">
        <w:rPr>
          <w:rFonts w:ascii="Courier New" w:hAnsi="Courier New" w:cs="Courier New"/>
          <w:b/>
          <w:bCs/>
        </w:rPr>
        <w:t>gns3@box:~$</w:t>
      </w:r>
    </w:p>
    <w:p w14:paraId="5FD43D38" w14:textId="69604D19" w:rsidR="00E97148" w:rsidRDefault="00E97148" w:rsidP="00E97148"/>
    <w:p w14:paraId="039BA98F" w14:textId="0B4A59C1" w:rsidR="00FD3C9C" w:rsidRDefault="00FD3C9C" w:rsidP="00FD3C9C">
      <w:r w:rsidRPr="00FD3C9C">
        <w:t>Для начала мы </w:t>
      </w:r>
      <w:r w:rsidRPr="00FD3C9C">
        <w:rPr>
          <w:b/>
          <w:bCs/>
        </w:rPr>
        <w:t>создадим файл с именем</w:t>
      </w:r>
      <w:r w:rsidRPr="00FD3C9C">
        <w:rPr>
          <w:b/>
          <w:bCs/>
        </w:rPr>
        <w:t xml:space="preserve"> </w:t>
      </w:r>
      <w:r w:rsidRPr="00FD3C9C">
        <w:rPr>
          <w:b/>
          <w:bCs/>
          <w:i/>
          <w:iCs/>
        </w:rPr>
        <w:t>index.html</w:t>
      </w:r>
      <w:r w:rsidRPr="00FD3C9C">
        <w:t xml:space="preserve"> в нашей папке </w:t>
      </w:r>
      <w:r w:rsidRPr="00FD3C9C">
        <w:t>/</w:t>
      </w:r>
      <w:r>
        <w:rPr>
          <w:lang w:val="en-US"/>
        </w:rPr>
        <w:t>home</w:t>
      </w:r>
      <w:r w:rsidRPr="00FD3C9C">
        <w:t>/</w:t>
      </w:r>
      <w:proofErr w:type="spellStart"/>
      <w:r>
        <w:rPr>
          <w:lang w:val="en-US"/>
        </w:rPr>
        <w:t>gns</w:t>
      </w:r>
      <w:proofErr w:type="spellEnd"/>
      <w:r w:rsidRPr="00FD3C9C">
        <w:t xml:space="preserve">3 </w:t>
      </w:r>
      <w:r w:rsidRPr="00FD3C9C">
        <w:t>со следующим содержимым:</w:t>
      </w:r>
    </w:p>
    <w:p w14:paraId="1EC5C17E" w14:textId="77777777" w:rsidR="00FD3C9C" w:rsidRPr="00FD3C9C" w:rsidRDefault="00FD3C9C" w:rsidP="00FD3C9C"/>
    <w:p w14:paraId="6AB726B3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&lt;!doctype html&gt;</w:t>
      </w:r>
    </w:p>
    <w:p w14:paraId="0F5490C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 lang="</w:t>
      </w:r>
      <w:proofErr w:type="spellStart"/>
      <w:r w:rsidRPr="00C3540B">
        <w:rPr>
          <w:rFonts w:ascii="Courier New" w:hAnsi="Courier New" w:cs="Courier New"/>
          <w:b/>
          <w:bCs/>
          <w:lang w:val="en-US"/>
        </w:rPr>
        <w:t>ru</w:t>
      </w:r>
      <w:proofErr w:type="spellEnd"/>
      <w:r w:rsidRPr="00C3540B">
        <w:rPr>
          <w:rFonts w:ascii="Courier New" w:hAnsi="Courier New" w:cs="Courier New"/>
          <w:b/>
          <w:bCs/>
          <w:lang w:val="en-US"/>
        </w:rPr>
        <w:t>-RU"&gt;</w:t>
      </w:r>
    </w:p>
    <w:p w14:paraId="3A41C28F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&lt;html&gt;</w:t>
      </w:r>
    </w:p>
    <w:p w14:paraId="07D1B342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&lt;head&gt;</w:t>
      </w:r>
    </w:p>
    <w:p w14:paraId="12D68D26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&lt;meta charset="utf-8"</w:t>
      </w:r>
    </w:p>
    <w:p w14:paraId="4BF197B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&lt;title&gt;</w:t>
      </w:r>
      <w:r w:rsidRPr="00C3540B">
        <w:rPr>
          <w:rFonts w:ascii="Courier New" w:hAnsi="Courier New" w:cs="Courier New"/>
          <w:b/>
          <w:bCs/>
        </w:rPr>
        <w:t>Нью</w:t>
      </w:r>
      <w:r w:rsidRPr="00C3540B">
        <w:rPr>
          <w:rFonts w:ascii="Courier New" w:hAnsi="Courier New" w:cs="Courier New"/>
          <w:b/>
          <w:bCs/>
          <w:lang w:val="en-US"/>
        </w:rPr>
        <w:t>-</w:t>
      </w:r>
      <w:r w:rsidRPr="00C3540B">
        <w:rPr>
          <w:rFonts w:ascii="Courier New" w:hAnsi="Courier New" w:cs="Courier New"/>
          <w:b/>
          <w:bCs/>
        </w:rPr>
        <w:t>Васюки</w:t>
      </w:r>
      <w:r w:rsidRPr="00C3540B">
        <w:rPr>
          <w:rFonts w:ascii="Courier New" w:hAnsi="Courier New" w:cs="Courier New"/>
          <w:b/>
          <w:bCs/>
          <w:lang w:val="en-US"/>
        </w:rPr>
        <w:t>-&gt;</w:t>
      </w:r>
      <w:r w:rsidRPr="00C3540B">
        <w:rPr>
          <w:rFonts w:ascii="Courier New" w:hAnsi="Courier New" w:cs="Courier New"/>
          <w:b/>
          <w:bCs/>
        </w:rPr>
        <w:t>Арбатов</w:t>
      </w:r>
      <w:r w:rsidRPr="00C3540B">
        <w:rPr>
          <w:rFonts w:ascii="Courier New" w:hAnsi="Courier New" w:cs="Courier New"/>
          <w:b/>
          <w:bCs/>
          <w:lang w:val="en-US"/>
        </w:rPr>
        <w:t>&lt;/title&gt;</w:t>
      </w:r>
    </w:p>
    <w:p w14:paraId="0E550D3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</w:t>
      </w: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head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6FE8950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48AA012A" w14:textId="3E87F76B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  &lt;</w:t>
      </w:r>
      <w:proofErr w:type="spellStart"/>
      <w:r w:rsidRPr="00C3540B">
        <w:rPr>
          <w:rFonts w:ascii="Courier New" w:hAnsi="Courier New" w:cs="Courier New"/>
          <w:b/>
          <w:bCs/>
        </w:rPr>
        <w:t>br</w:t>
      </w:r>
      <w:proofErr w:type="spellEnd"/>
      <w:r w:rsidRPr="00C3540B">
        <w:rPr>
          <w:rFonts w:ascii="Courier New" w:hAnsi="Courier New" w:cs="Courier New"/>
          <w:b/>
          <w:bCs/>
        </w:rPr>
        <w:t>&gt; Ударим автопробегом по бездорожью, раз</w:t>
      </w:r>
      <w:r w:rsidR="00A65095">
        <w:rPr>
          <w:rFonts w:ascii="Courier New" w:hAnsi="Courier New" w:cs="Courier New"/>
          <w:b/>
          <w:bCs/>
        </w:rPr>
        <w:t>гильдяйству и пофигизму!</w:t>
      </w:r>
    </w:p>
    <w:p w14:paraId="3CFB7702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&lt;/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240111AC" w14:textId="16115DE6" w:rsidR="00FD3C9C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html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0336F015" w14:textId="77777777" w:rsidR="00C3540B" w:rsidRPr="00FD3C9C" w:rsidRDefault="00C3540B" w:rsidP="00C3540B">
      <w:pPr>
        <w:rPr>
          <w:lang w:val="en-US"/>
        </w:rPr>
      </w:pPr>
    </w:p>
    <w:p w14:paraId="580FB199" w14:textId="239CF015" w:rsidR="00FD3C9C" w:rsidRDefault="00FD3C9C" w:rsidP="00FD3C9C">
      <w:r w:rsidRPr="00FD3C9C">
        <w:t>Кроме того, для демонстрации, </w:t>
      </w:r>
      <w:r w:rsidRPr="00FD3C9C">
        <w:rPr>
          <w:b/>
          <w:bCs/>
        </w:rPr>
        <w:t>во всех следующих примерах мы запустим наш сервер через порт </w:t>
      </w:r>
      <w:r w:rsidRPr="00FD3C9C">
        <w:rPr>
          <w:b/>
          <w:bCs/>
        </w:rPr>
        <w:t>80</w:t>
      </w:r>
      <w:r w:rsidRPr="00FD3C9C">
        <w:rPr>
          <w:b/>
          <w:bCs/>
        </w:rPr>
        <w:t>.</w:t>
      </w:r>
      <w:r w:rsidRPr="00FD3C9C">
        <w:t> </w:t>
      </w:r>
      <w:r w:rsidR="00C3540B" w:rsidRPr="00FD3C9C">
        <w:t xml:space="preserve"> </w:t>
      </w:r>
      <w:r w:rsidRPr="00FD3C9C">
        <w:t>Кроме того, </w:t>
      </w:r>
      <w:r w:rsidRPr="00FD3C9C">
        <w:rPr>
          <w:b/>
          <w:bCs/>
        </w:rPr>
        <w:t>мы запустим сервер в папке </w:t>
      </w:r>
      <w:r w:rsidRPr="00FD3C9C">
        <w:rPr>
          <w:b/>
          <w:bCs/>
          <w:i/>
          <w:iCs/>
        </w:rPr>
        <w:t>$HOME/</w:t>
      </w:r>
      <w:proofErr w:type="spellStart"/>
      <w:r>
        <w:rPr>
          <w:b/>
          <w:bCs/>
          <w:i/>
          <w:iCs/>
          <w:lang w:val="en-US"/>
        </w:rPr>
        <w:t>gns</w:t>
      </w:r>
      <w:proofErr w:type="spellEnd"/>
      <w:r w:rsidRPr="00FD3C9C">
        <w:rPr>
          <w:b/>
          <w:bCs/>
          <w:i/>
          <w:iCs/>
        </w:rPr>
        <w:t>3</w:t>
      </w:r>
      <w:r w:rsidRPr="00FD3C9C">
        <w:t> для демонстрации.</w:t>
      </w:r>
    </w:p>
    <w:p w14:paraId="21306734" w14:textId="77777777" w:rsidR="003B74E2" w:rsidRDefault="003B74E2" w:rsidP="00FD3C9C"/>
    <w:p w14:paraId="201BAF05" w14:textId="45F7A253" w:rsidR="003B74E2" w:rsidRDefault="003B74E2" w:rsidP="00FD3C9C">
      <w:r>
        <w:t xml:space="preserve">Сервер </w:t>
      </w:r>
      <w:r>
        <w:rPr>
          <w:lang w:val="en-US"/>
        </w:rPr>
        <w:t xml:space="preserve">httpd </w:t>
      </w:r>
      <w:r w:rsidR="00BF5803">
        <w:t xml:space="preserve">запускается командой </w:t>
      </w:r>
    </w:p>
    <w:p w14:paraId="51EAB3D8" w14:textId="77777777" w:rsidR="00BF5803" w:rsidRDefault="00BF5803" w:rsidP="00FD3C9C"/>
    <w:p w14:paraId="572C3562" w14:textId="2D43F8FB" w:rsidR="00BF5803" w:rsidRPr="00FD3C9C" w:rsidRDefault="00BF5803" w:rsidP="00BF5803">
      <w:pPr>
        <w:shd w:val="clear" w:color="auto" w:fill="D0CECE" w:themeFill="background2" w:themeFillShade="E6"/>
        <w:rPr>
          <w:b/>
          <w:bCs/>
          <w:lang w:val="en-US"/>
        </w:rPr>
      </w:pPr>
      <w:r w:rsidRPr="00BF5803">
        <w:rPr>
          <w:b/>
          <w:bCs/>
          <w:lang w:val="en-US"/>
        </w:rPr>
        <w:t xml:space="preserve">gns3@box:~$ </w:t>
      </w:r>
      <w:proofErr w:type="spellStart"/>
      <w:r w:rsidRPr="00BF5803">
        <w:rPr>
          <w:b/>
          <w:bCs/>
          <w:lang w:val="en-US"/>
        </w:rPr>
        <w:t>sudo</w:t>
      </w:r>
      <w:proofErr w:type="spellEnd"/>
      <w:r w:rsidRPr="00BF5803">
        <w:rPr>
          <w:b/>
          <w:bCs/>
          <w:lang w:val="en-US"/>
        </w:rPr>
        <w:t xml:space="preserve"> /</w:t>
      </w:r>
      <w:proofErr w:type="spellStart"/>
      <w:r w:rsidRPr="00BF5803">
        <w:rPr>
          <w:b/>
          <w:bCs/>
          <w:lang w:val="en-US"/>
        </w:rPr>
        <w:t>usr</w:t>
      </w:r>
      <w:proofErr w:type="spellEnd"/>
      <w:r w:rsidRPr="00BF5803">
        <w:rPr>
          <w:b/>
          <w:bCs/>
          <w:lang w:val="en-US"/>
        </w:rPr>
        <w:t>/local/httpd/</w:t>
      </w:r>
      <w:proofErr w:type="spellStart"/>
      <w:r w:rsidRPr="00BF5803">
        <w:rPr>
          <w:b/>
          <w:bCs/>
          <w:lang w:val="en-US"/>
        </w:rPr>
        <w:t>sbin</w:t>
      </w:r>
      <w:proofErr w:type="spellEnd"/>
      <w:r w:rsidRPr="00BF5803">
        <w:rPr>
          <w:b/>
          <w:bCs/>
          <w:lang w:val="en-US"/>
        </w:rPr>
        <w:t>/httpd -p 80 -h /home/gns3/</w:t>
      </w:r>
      <w:r w:rsidRPr="00BF5803">
        <w:rPr>
          <w:b/>
          <w:bCs/>
          <w:lang w:val="en-US"/>
        </w:rPr>
        <w:t xml:space="preserve"> </w:t>
      </w:r>
    </w:p>
    <w:p w14:paraId="69F596AC" w14:textId="77777777" w:rsidR="008A672A" w:rsidRDefault="008A672A" w:rsidP="00E97148">
      <w:pPr>
        <w:rPr>
          <w:lang w:val="en-US"/>
        </w:rPr>
      </w:pPr>
    </w:p>
    <w:p w14:paraId="66F48723" w14:textId="77777777" w:rsidR="008A672A" w:rsidRPr="00882799" w:rsidRDefault="008A672A" w:rsidP="00E97148">
      <w:pPr>
        <w:rPr>
          <w:lang w:val="en-US"/>
        </w:rPr>
      </w:pPr>
    </w:p>
    <w:p w14:paraId="3982F283" w14:textId="3CA97D4F" w:rsidR="008A672A" w:rsidRPr="00393C53" w:rsidRDefault="00B578C4" w:rsidP="00E97148">
      <w:r>
        <w:t xml:space="preserve">Для работы с </w:t>
      </w:r>
      <w:r>
        <w:rPr>
          <w:lang w:val="en-US"/>
        </w:rPr>
        <w:t>WEB</w:t>
      </w:r>
      <w:r w:rsidRPr="00B578C4">
        <w:t xml:space="preserve"> </w:t>
      </w:r>
      <w:r>
        <w:t xml:space="preserve">понадобится браузер. Установим эмулятор браузера непосредственно с сайта </w:t>
      </w:r>
      <w:r>
        <w:rPr>
          <w:lang w:val="en-US"/>
        </w:rPr>
        <w:t>GNS</w:t>
      </w:r>
      <w:r w:rsidRPr="00B578C4">
        <w:t>3:</w:t>
      </w:r>
      <w:r w:rsidR="00393C53">
        <w:t xml:space="preserve"> Нажимаем </w:t>
      </w:r>
      <w:r w:rsidR="00393C53" w:rsidRPr="00393C53">
        <w:t xml:space="preserve"> </w:t>
      </w:r>
      <w:proofErr w:type="spellStart"/>
      <w:r w:rsidR="00393C53">
        <w:t>мыштб</w:t>
      </w:r>
      <w:proofErr w:type="spellEnd"/>
      <w:r w:rsidR="00393C53">
        <w:t xml:space="preserve"> на иконку </w:t>
      </w:r>
      <w:r w:rsidR="00393C53">
        <w:rPr>
          <w:lang w:val="en-US"/>
        </w:rPr>
        <w:t>All</w:t>
      </w:r>
      <w:r w:rsidR="00393C53" w:rsidRPr="00393C53">
        <w:t xml:space="preserve"> </w:t>
      </w:r>
      <w:r w:rsidR="00393C53">
        <w:rPr>
          <w:lang w:val="en-US"/>
        </w:rPr>
        <w:t>devices</w:t>
      </w:r>
      <w:r w:rsidR="00393C53">
        <w:t xml:space="preserve"> и потом на </w:t>
      </w:r>
      <w:r w:rsidR="00393C53" w:rsidRPr="00393C53">
        <w:t xml:space="preserve"> -&gt; </w:t>
      </w:r>
      <w:r w:rsidR="00393C53">
        <w:rPr>
          <w:lang w:val="en-US"/>
        </w:rPr>
        <w:t>New</w:t>
      </w:r>
      <w:r w:rsidR="00393C53" w:rsidRPr="00393C53">
        <w:t xml:space="preserve"> </w:t>
      </w:r>
      <w:r w:rsidR="00393C53">
        <w:rPr>
          <w:lang w:val="en-US"/>
        </w:rPr>
        <w:t>template</w:t>
      </w:r>
      <w:r w:rsidR="00393C53">
        <w:t>. Как на Рис 9-1.</w:t>
      </w:r>
    </w:p>
    <w:p w14:paraId="5D783F29" w14:textId="057E6874" w:rsidR="00393C53" w:rsidRDefault="00393C53" w:rsidP="00393C5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4340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FEF47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7CB458A" w:rsidR="00393C53" w:rsidRDefault="00393C53" w:rsidP="00393C5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>. Экран выбора нового устройства.</w:t>
      </w:r>
    </w:p>
    <w:p w14:paraId="2C43EC03" w14:textId="77777777" w:rsidR="008A672A" w:rsidRDefault="008A672A" w:rsidP="00E97148"/>
    <w:p w14:paraId="6DB6B9A7" w14:textId="77777777" w:rsidR="00393C53" w:rsidRDefault="00393C53" w:rsidP="00393C53">
      <w:pPr>
        <w:keepNext/>
      </w:pPr>
      <w:r w:rsidRPr="00393C53"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0B7777AC" w:rsidR="00393C53" w:rsidRDefault="00393C53" w:rsidP="00393C5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>
        <w:t>. Экран выбора места загрузки.</w:t>
      </w:r>
    </w:p>
    <w:p w14:paraId="7E36A3E5" w14:textId="77777777" w:rsidR="00B0157C" w:rsidRDefault="00B0157C" w:rsidP="00B0157C"/>
    <w:p w14:paraId="0ECB8E37" w14:textId="55E365AB" w:rsidR="00B0157C" w:rsidRDefault="00B0157C" w:rsidP="00B0157C">
      <w:r>
        <w:t xml:space="preserve">Нажать </w:t>
      </w:r>
      <w:r w:rsidRPr="00B0157C">
        <w:t>“</w:t>
      </w:r>
      <w:r>
        <w:rPr>
          <w:lang w:val="en-US"/>
        </w:rPr>
        <w:t>Install</w:t>
      </w:r>
      <w:r w:rsidRPr="00B0157C">
        <w:t xml:space="preserve">” </w:t>
      </w:r>
      <w:r>
        <w:t>оставив выбор как на экране.</w:t>
      </w:r>
    </w:p>
    <w:p w14:paraId="3A445711" w14:textId="77777777" w:rsidR="00B0157C" w:rsidRPr="00B0157C" w:rsidRDefault="00B0157C" w:rsidP="00B0157C"/>
    <w:p w14:paraId="06CB3B96" w14:textId="77777777" w:rsidR="00393C53" w:rsidRDefault="00393C53" w:rsidP="00393C53"/>
    <w:p w14:paraId="3CACE018" w14:textId="77777777" w:rsidR="00B0157C" w:rsidRDefault="00B0157C" w:rsidP="00B0157C">
      <w:pPr>
        <w:keepNext/>
      </w:pPr>
      <w:r w:rsidRPr="00B0157C"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318DA7BA" w:rsidR="00393C53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>
        <w:t xml:space="preserve">. Экран выбора списка гостевых образов </w:t>
      </w:r>
      <w:proofErr w:type="spellStart"/>
      <w:r>
        <w:t>виртуалок</w:t>
      </w:r>
      <w:proofErr w:type="spellEnd"/>
      <w:r>
        <w:t>.</w:t>
      </w:r>
    </w:p>
    <w:p w14:paraId="4D3E3220" w14:textId="77777777" w:rsidR="00B0157C" w:rsidRDefault="00B0157C" w:rsidP="00B0157C"/>
    <w:p w14:paraId="6F90C535" w14:textId="30E25E6B" w:rsidR="00B0157C" w:rsidRDefault="00B0157C" w:rsidP="00B0157C">
      <w:r>
        <w:t xml:space="preserve">Выбрать строчку </w:t>
      </w:r>
      <w:r w:rsidRPr="00B0157C">
        <w:t>“</w:t>
      </w:r>
      <w:r>
        <w:rPr>
          <w:lang w:val="en-US"/>
        </w:rPr>
        <w:t>Guest</w:t>
      </w:r>
      <w:r w:rsidRPr="00B0157C">
        <w:t xml:space="preserve">” </w:t>
      </w:r>
      <w:r>
        <w:t>для раскрытия списка.</w:t>
      </w:r>
    </w:p>
    <w:p w14:paraId="5F5A168C" w14:textId="77777777" w:rsidR="00B0157C" w:rsidRDefault="00B0157C" w:rsidP="00B0157C"/>
    <w:p w14:paraId="18DC8A1A" w14:textId="77777777" w:rsidR="00B0157C" w:rsidRDefault="00B0157C" w:rsidP="00B0157C">
      <w:pPr>
        <w:keepNext/>
      </w:pPr>
      <w:r w:rsidRPr="00B0157C"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0F615716" w:rsidR="00B0157C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>
        <w:t>. Экран выбора браузера в Докере.</w:t>
      </w:r>
    </w:p>
    <w:p w14:paraId="5F34CE25" w14:textId="77777777" w:rsidR="00B0157C" w:rsidRDefault="00B0157C" w:rsidP="00B0157C"/>
    <w:p w14:paraId="1A334C20" w14:textId="19D6B6CA" w:rsidR="00B0157C" w:rsidRPr="00B0157C" w:rsidRDefault="00B0157C" w:rsidP="00B0157C">
      <w:r>
        <w:t>Из списка выбрать</w:t>
      </w:r>
      <w:r w:rsidRPr="00B0157C">
        <w:t xml:space="preserve"> “</w:t>
      </w:r>
      <w:r>
        <w:rPr>
          <w:lang w:val="en-US"/>
        </w:rPr>
        <w:t>Firefox</w:t>
      </w:r>
      <w:r w:rsidRPr="00B0157C">
        <w:t xml:space="preserve">”  </w:t>
      </w:r>
      <w:r>
        <w:t xml:space="preserve">и нажать </w:t>
      </w:r>
      <w:r w:rsidRPr="00B0157C">
        <w:t>“</w:t>
      </w:r>
      <w:r>
        <w:rPr>
          <w:lang w:val="en-US"/>
        </w:rPr>
        <w:t>Install</w:t>
      </w:r>
      <w:r w:rsidRPr="00B0157C">
        <w:t>”.</w:t>
      </w:r>
    </w:p>
    <w:p w14:paraId="4B0D3335" w14:textId="77777777" w:rsidR="00B0157C" w:rsidRPr="00B0157C" w:rsidRDefault="00B0157C" w:rsidP="00B0157C"/>
    <w:p w14:paraId="14129C76" w14:textId="77777777" w:rsidR="00B0157C" w:rsidRDefault="00B0157C" w:rsidP="00B0157C">
      <w:pPr>
        <w:keepNext/>
      </w:pPr>
      <w:r w:rsidRPr="00B0157C"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6BF832F2" w:rsidR="00393C53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  <w:r w:rsidRPr="00B0157C">
        <w:t xml:space="preserve">. </w:t>
      </w:r>
      <w:r>
        <w:t>Экран установки.</w:t>
      </w:r>
    </w:p>
    <w:p w14:paraId="58D678C2" w14:textId="77777777" w:rsidR="00B0157C" w:rsidRDefault="00B0157C" w:rsidP="00B0157C"/>
    <w:p w14:paraId="6E008EBB" w14:textId="14D8BF30" w:rsidR="00B0157C" w:rsidRPr="00B0157C" w:rsidRDefault="00B0157C" w:rsidP="00B0157C">
      <w:r>
        <w:t xml:space="preserve">Здесь просто нажать </w:t>
      </w:r>
      <w:r w:rsidRPr="00B0157C">
        <w:t>“</w:t>
      </w:r>
      <w:r>
        <w:rPr>
          <w:lang w:val="en-US"/>
        </w:rPr>
        <w:t>Next</w:t>
      </w:r>
      <w:r w:rsidRPr="00B0157C">
        <w:t>”.</w:t>
      </w:r>
    </w:p>
    <w:p w14:paraId="4B31A992" w14:textId="77777777" w:rsidR="00B0157C" w:rsidRPr="00B0157C" w:rsidRDefault="00B0157C" w:rsidP="00B0157C"/>
    <w:p w14:paraId="4958B70D" w14:textId="77777777" w:rsidR="00B0157C" w:rsidRDefault="00B0157C" w:rsidP="00B0157C">
      <w:pPr>
        <w:keepNext/>
      </w:pPr>
      <w:r w:rsidRPr="00B0157C">
        <w:rPr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4892CF1" w:rsidR="00B0157C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Pr="00D37683">
        <w:t xml:space="preserve">. </w:t>
      </w:r>
      <w:r>
        <w:t>Экран установки.</w:t>
      </w:r>
    </w:p>
    <w:p w14:paraId="66852E02" w14:textId="601858DC" w:rsidR="00B0157C" w:rsidRPr="00D37683" w:rsidRDefault="00B0157C" w:rsidP="00B0157C">
      <w:r>
        <w:t xml:space="preserve">Нажать еще раз </w:t>
      </w:r>
      <w:r w:rsidRPr="00D37683">
        <w:t>“</w:t>
      </w:r>
      <w:r>
        <w:rPr>
          <w:lang w:val="en-US"/>
        </w:rPr>
        <w:t>Next</w:t>
      </w:r>
      <w:r w:rsidRPr="00D37683">
        <w:t>”.</w:t>
      </w:r>
    </w:p>
    <w:p w14:paraId="5D34A0A3" w14:textId="77777777" w:rsidR="00B0157C" w:rsidRPr="00D37683" w:rsidRDefault="00B0157C" w:rsidP="00B0157C"/>
    <w:p w14:paraId="7B571C88" w14:textId="77777777" w:rsidR="00D37683" w:rsidRDefault="00D37683" w:rsidP="00D37683">
      <w:pPr>
        <w:keepNext/>
      </w:pPr>
      <w:r w:rsidRPr="00D37683">
        <w:rPr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03E468D4" w:rsidR="00D37683" w:rsidRDefault="00D37683" w:rsidP="00D3768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Pr="00EB603F">
        <w:t xml:space="preserve">. </w:t>
      </w:r>
      <w:r>
        <w:t>Экран выбора варианта.</w:t>
      </w:r>
    </w:p>
    <w:p w14:paraId="607DD0DA" w14:textId="1D397220" w:rsidR="00D37683" w:rsidRPr="00EB603F" w:rsidRDefault="00D37683" w:rsidP="00D37683">
      <w:pPr>
        <w:rPr>
          <w:noProof/>
        </w:rPr>
      </w:pPr>
      <w:r>
        <w:t xml:space="preserve">Раскрыть </w:t>
      </w:r>
      <w:r>
        <w:t xml:space="preserve">верхнюю </w:t>
      </w:r>
      <w:r>
        <w:t>стро</w:t>
      </w:r>
      <w:r>
        <w:t>ч</w:t>
      </w:r>
      <w:r>
        <w:t xml:space="preserve">ку с названием </w:t>
      </w:r>
      <w:r>
        <w:rPr>
          <w:noProof/>
        </w:rPr>
        <w:t xml:space="preserve"> </w:t>
      </w:r>
      <w:r>
        <w:rPr>
          <w:noProof/>
        </w:rPr>
        <w:t xml:space="preserve">и нажать на </w:t>
      </w:r>
      <w:r w:rsidRPr="00D37683">
        <w:rPr>
          <w:noProof/>
        </w:rPr>
        <w:t>“</w:t>
      </w:r>
      <w:r>
        <w:rPr>
          <w:noProof/>
          <w:lang w:val="en-US"/>
        </w:rPr>
        <w:t>Dowload</w:t>
      </w:r>
      <w:r w:rsidRPr="00D37683">
        <w:rPr>
          <w:noProof/>
        </w:rPr>
        <w:t>”</w:t>
      </w:r>
      <w:r>
        <w:rPr>
          <w:noProof/>
        </w:rPr>
        <w:t xml:space="preserve"> для загрузки образа </w:t>
      </w:r>
      <w:r>
        <w:rPr>
          <w:noProof/>
          <w:lang w:val="en-US"/>
        </w:rPr>
        <w:t>docker</w:t>
      </w:r>
      <w:r w:rsidRPr="00D37683">
        <w:rPr>
          <w:noProof/>
        </w:rPr>
        <w:t>.</w:t>
      </w:r>
    </w:p>
    <w:p w14:paraId="76D18AD7" w14:textId="77777777" w:rsidR="00D37683" w:rsidRPr="00EB603F" w:rsidRDefault="00D37683" w:rsidP="00D37683"/>
    <w:p w14:paraId="5531DCBD" w14:textId="6D864CB6" w:rsidR="00B0157C" w:rsidRDefault="00EB603F" w:rsidP="00B0157C">
      <w:r>
        <w:t xml:space="preserve">По окончании загрузки нажать на кнопку </w:t>
      </w:r>
      <w:r w:rsidRPr="00EB603F">
        <w:t>“</w:t>
      </w:r>
      <w:r>
        <w:rPr>
          <w:lang w:val="en-US"/>
        </w:rPr>
        <w:t>Refresh</w:t>
      </w:r>
      <w:r w:rsidRPr="00EB603F">
        <w:t xml:space="preserve">” </w:t>
      </w:r>
      <w:r>
        <w:t>–</w:t>
      </w:r>
      <w:r w:rsidRPr="00EB603F">
        <w:t xml:space="preserve"> </w:t>
      </w:r>
      <w:r>
        <w:t>окно обновится :</w:t>
      </w:r>
    </w:p>
    <w:p w14:paraId="4A2DE6D0" w14:textId="77777777" w:rsidR="00EB603F" w:rsidRDefault="00EB603F" w:rsidP="00B0157C"/>
    <w:p w14:paraId="402EF1CA" w14:textId="77777777" w:rsidR="00EB603F" w:rsidRDefault="00EB603F" w:rsidP="00EB603F">
      <w:pPr>
        <w:keepNext/>
      </w:pPr>
      <w:r w:rsidRPr="00EB603F"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3E745976" w:rsidR="00EB603F" w:rsidRDefault="00EB603F" w:rsidP="00EB603F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>
        <w:t>. Экран загрузки.</w:t>
      </w:r>
    </w:p>
    <w:p w14:paraId="6757BAFD" w14:textId="77777777" w:rsidR="00EB603F" w:rsidRDefault="00EB603F" w:rsidP="00EB603F"/>
    <w:p w14:paraId="350FC94B" w14:textId="5FB18273" w:rsidR="00EB603F" w:rsidRDefault="00CB6EA7" w:rsidP="00EB603F">
      <w:pPr>
        <w:rPr>
          <w:lang w:val="en-US"/>
        </w:rPr>
      </w:pPr>
      <w:r>
        <w:t xml:space="preserve">Выбрать мышью строчку с надписью </w:t>
      </w:r>
      <w:r w:rsidRPr="00CB6EA7">
        <w:rPr>
          <w:lang w:val="en-US"/>
        </w:rPr>
        <w:t>“</w:t>
      </w:r>
      <w:r>
        <w:rPr>
          <w:lang w:val="en-US"/>
        </w:rPr>
        <w:t>Ready</w:t>
      </w:r>
      <w:r w:rsidRPr="00CB6EA7">
        <w:rPr>
          <w:lang w:val="en-US"/>
        </w:rPr>
        <w:t xml:space="preserve"> </w:t>
      </w:r>
      <w:r>
        <w:rPr>
          <w:lang w:val="en-US"/>
        </w:rPr>
        <w:t>to</w:t>
      </w:r>
      <w:r w:rsidRPr="00CB6EA7">
        <w:rPr>
          <w:lang w:val="en-US"/>
        </w:rPr>
        <w:t xml:space="preserve"> </w:t>
      </w:r>
      <w:r>
        <w:rPr>
          <w:lang w:val="en-US"/>
        </w:rPr>
        <w:t>install</w:t>
      </w:r>
      <w:r w:rsidRPr="00CB6EA7">
        <w:rPr>
          <w:lang w:val="en-US"/>
        </w:rPr>
        <w:t xml:space="preserve">” </w:t>
      </w:r>
      <w:r>
        <w:t>далее</w:t>
      </w:r>
      <w:r w:rsidRPr="00CB6EA7">
        <w:rPr>
          <w:lang w:val="en-US"/>
        </w:rPr>
        <w:t xml:space="preserve"> </w:t>
      </w:r>
      <w:r>
        <w:t>нажать</w:t>
      </w:r>
      <w:r w:rsidRPr="00CB6EA7">
        <w:rPr>
          <w:lang w:val="en-US"/>
        </w:rPr>
        <w:t xml:space="preserve"> </w:t>
      </w:r>
      <w:r>
        <w:t>кнопку</w:t>
      </w:r>
      <w:r w:rsidRPr="00CB6EA7">
        <w:rPr>
          <w:lang w:val="en-US"/>
        </w:rPr>
        <w:t xml:space="preserve"> “</w:t>
      </w:r>
      <w:r>
        <w:rPr>
          <w:lang w:val="en-US"/>
        </w:rPr>
        <w:t>Next</w:t>
      </w:r>
      <w:r w:rsidRPr="00CB6EA7">
        <w:rPr>
          <w:lang w:val="en-US"/>
        </w:rPr>
        <w:t>”:</w:t>
      </w:r>
    </w:p>
    <w:p w14:paraId="192A5657" w14:textId="77777777" w:rsidR="00CB6EA7" w:rsidRDefault="00CB6EA7" w:rsidP="00EB603F">
      <w:pPr>
        <w:rPr>
          <w:lang w:val="en-US"/>
        </w:rPr>
      </w:pPr>
    </w:p>
    <w:p w14:paraId="204D5361" w14:textId="77777777" w:rsidR="00CB6EA7" w:rsidRDefault="00CB6EA7" w:rsidP="00CB6EA7">
      <w:pPr>
        <w:keepNext/>
      </w:pPr>
      <w:r w:rsidRPr="00CB6EA7">
        <w:rPr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D5D5532" w:rsid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B6EA7">
        <w:t xml:space="preserve">. </w:t>
      </w:r>
      <w:r>
        <w:t>Экран установки.</w:t>
      </w:r>
    </w:p>
    <w:p w14:paraId="2ADAB267" w14:textId="77777777" w:rsidR="00CB6EA7" w:rsidRDefault="00CB6EA7" w:rsidP="00CB6EA7"/>
    <w:p w14:paraId="0B56B613" w14:textId="75694BD3" w:rsidR="00CB6EA7" w:rsidRDefault="00CB6EA7" w:rsidP="00CB6EA7">
      <w:r>
        <w:t xml:space="preserve">Нажать кнопку </w:t>
      </w:r>
      <w:r w:rsidRPr="00CB6EA7">
        <w:t>“</w:t>
      </w:r>
      <w:r>
        <w:rPr>
          <w:lang w:val="en-US"/>
        </w:rPr>
        <w:t>Yes</w:t>
      </w:r>
      <w:r w:rsidRPr="00CB6EA7">
        <w:t xml:space="preserve">” </w:t>
      </w:r>
      <w:r>
        <w:t xml:space="preserve"> и </w:t>
      </w:r>
      <w:r w:rsidRPr="00CB6EA7">
        <w:t>“</w:t>
      </w:r>
      <w:r>
        <w:rPr>
          <w:lang w:val="en-US"/>
        </w:rPr>
        <w:t>Finish</w:t>
      </w:r>
      <w:r w:rsidRPr="00CB6EA7">
        <w:t>”</w:t>
      </w:r>
      <w:r>
        <w:t>.</w:t>
      </w:r>
    </w:p>
    <w:p w14:paraId="79553E26" w14:textId="77777777" w:rsidR="00CB6EA7" w:rsidRDefault="00CB6EA7" w:rsidP="00CB6EA7"/>
    <w:p w14:paraId="7FA5FE81" w14:textId="77777777" w:rsidR="00CB6EA7" w:rsidRDefault="00CB6EA7" w:rsidP="00CB6EA7">
      <w:pPr>
        <w:keepNext/>
      </w:pPr>
      <w:r w:rsidRPr="00CB6EA7"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6DA7C21" w:rsidR="00CB6EA7" w:rsidRP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Установка завершена.</w:t>
      </w:r>
    </w:p>
    <w:p w14:paraId="4AAE9013" w14:textId="77777777" w:rsidR="00EB603F" w:rsidRDefault="00EB603F" w:rsidP="00EB603F"/>
    <w:p w14:paraId="3709EBCF" w14:textId="77777777" w:rsidR="00EB603F" w:rsidRDefault="00EB603F" w:rsidP="00EB603F"/>
    <w:p w14:paraId="53AB4149" w14:textId="3D626A51" w:rsidR="00CB6EA7" w:rsidRDefault="00CB6EA7" w:rsidP="00EB603F">
      <w: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9122772" w14:textId="77777777" w:rsidR="00CB6EA7" w:rsidRDefault="00CB6EA7" w:rsidP="00EB603F"/>
    <w:p w14:paraId="15A415A9" w14:textId="77777777" w:rsidR="00CB6EA7" w:rsidRDefault="00CB6EA7" w:rsidP="00CB6EA7">
      <w:pPr>
        <w:keepNext/>
      </w:pPr>
      <w:r w:rsidRPr="00CB6EA7"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593B205F" w:rsid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Экран с установленным устройством с браузером.</w:t>
      </w:r>
    </w:p>
    <w:p w14:paraId="5AC87E28" w14:textId="77777777" w:rsidR="00EB603F" w:rsidRDefault="00EB603F" w:rsidP="00EB603F"/>
    <w:p w14:paraId="0F5FA70D" w14:textId="77777777" w:rsidR="00EB603F" w:rsidRPr="00C3540B" w:rsidRDefault="00EB603F" w:rsidP="00EB603F">
      <w:pPr>
        <w:rPr>
          <w:lang w:val="en-US"/>
        </w:rPr>
      </w:pPr>
    </w:p>
    <w:p w14:paraId="684CE238" w14:textId="77777777" w:rsidR="00EB603F" w:rsidRPr="00EB603F" w:rsidRDefault="00EB603F" w:rsidP="00EB603F"/>
    <w:p w14:paraId="473A586B" w14:textId="77777777" w:rsidR="008A672A" w:rsidRPr="00C1345C" w:rsidRDefault="008A672A" w:rsidP="008A672A">
      <w:pPr>
        <w:pStyle w:val="31"/>
        <w:numPr>
          <w:ilvl w:val="0"/>
          <w:numId w:val="0"/>
        </w:numPr>
      </w:pPr>
      <w:bookmarkStart w:id="31" w:name="_Toc201923592"/>
      <w:r>
        <w:t>Выводы</w:t>
      </w:r>
      <w:bookmarkEnd w:id="31"/>
    </w:p>
    <w:p w14:paraId="602003B0" w14:textId="77777777" w:rsidR="008A672A" w:rsidRPr="008A672A" w:rsidRDefault="008A672A" w:rsidP="00E97148"/>
    <w:p w14:paraId="38E30189" w14:textId="124CF00F" w:rsidR="00E97148" w:rsidRPr="00B578C4" w:rsidRDefault="00E97148" w:rsidP="00C1345C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923593"/>
      <w:r w:rsidRPr="009324B5">
        <w:t xml:space="preserve">Глава 10. Настройка  динамической ( OSPF)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92359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p w14:paraId="14CABEA7" w14:textId="113F6E5C" w:rsidR="00E97148" w:rsidRPr="004E6785" w:rsidRDefault="00E97148" w:rsidP="00E97148">
      <w:pPr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923595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923596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9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0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1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2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3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6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7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8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69" w:tgtFrame="_blank" w:history="1">
        <w:r w:rsidRPr="003F7F97">
          <w:rPr>
            <w:rStyle w:val="a7"/>
          </w:rPr>
          <w:t>newstorial.com</w:t>
        </w:r>
      </w:hyperlink>
      <w:hyperlink r:id="rId170" w:tgtFrame="_blank" w:history="1">
        <w:r w:rsidRPr="003F7F97">
          <w:rPr>
            <w:rStyle w:val="a7"/>
          </w:rPr>
          <w:t>expertnetworkconsultant.com</w:t>
        </w:r>
      </w:hyperlink>
      <w:hyperlink r:id="rId171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72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923597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3" w:name="_Toc201923598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923599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3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74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75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7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872BE" w14:textId="77777777" w:rsidR="00684426" w:rsidRDefault="00684426" w:rsidP="00E30FF1">
      <w:r>
        <w:separator/>
      </w:r>
    </w:p>
  </w:endnote>
  <w:endnote w:type="continuationSeparator" w:id="0">
    <w:p w14:paraId="7D279A37" w14:textId="77777777" w:rsidR="00684426" w:rsidRDefault="00684426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0A8FD6" w14:textId="77777777" w:rsidR="00684426" w:rsidRDefault="00684426" w:rsidP="00E30FF1">
      <w:r>
        <w:separator/>
      </w:r>
    </w:p>
  </w:footnote>
  <w:footnote w:type="continuationSeparator" w:id="0">
    <w:p w14:paraId="0FE3A672" w14:textId="77777777" w:rsidR="00684426" w:rsidRDefault="00684426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 xml:space="preserve">Работа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216392A"/>
    <w:multiLevelType w:val="hybridMultilevel"/>
    <w:tmpl w:val="83609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6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0671CB"/>
    <w:multiLevelType w:val="multilevel"/>
    <w:tmpl w:val="9C94897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7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2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3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1"/>
  </w:num>
  <w:num w:numId="2" w16cid:durableId="1183858365">
    <w:abstractNumId w:val="11"/>
  </w:num>
  <w:num w:numId="3" w16cid:durableId="1755201807">
    <w:abstractNumId w:val="35"/>
  </w:num>
  <w:num w:numId="4" w16cid:durableId="931815598">
    <w:abstractNumId w:val="59"/>
  </w:num>
  <w:num w:numId="5" w16cid:durableId="1875651433">
    <w:abstractNumId w:val="62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6"/>
  </w:num>
  <w:num w:numId="17" w16cid:durableId="1760370969">
    <w:abstractNumId w:val="31"/>
  </w:num>
  <w:num w:numId="18" w16cid:durableId="863320964">
    <w:abstractNumId w:val="32"/>
  </w:num>
  <w:num w:numId="19" w16cid:durableId="1045640100">
    <w:abstractNumId w:val="56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41"/>
  </w:num>
  <w:num w:numId="23" w16cid:durableId="1020619577">
    <w:abstractNumId w:val="27"/>
  </w:num>
  <w:num w:numId="24" w16cid:durableId="2032762688">
    <w:abstractNumId w:val="28"/>
  </w:num>
  <w:num w:numId="25" w16cid:durableId="335615800">
    <w:abstractNumId w:val="50"/>
  </w:num>
  <w:num w:numId="26" w16cid:durableId="63258024">
    <w:abstractNumId w:val="36"/>
  </w:num>
  <w:num w:numId="27" w16cid:durableId="1011877856">
    <w:abstractNumId w:val="34"/>
  </w:num>
  <w:num w:numId="28" w16cid:durableId="160001139">
    <w:abstractNumId w:val="29"/>
  </w:num>
  <w:num w:numId="29" w16cid:durableId="2012371252">
    <w:abstractNumId w:val="10"/>
  </w:num>
  <w:num w:numId="30" w16cid:durableId="198786203">
    <w:abstractNumId w:val="66"/>
  </w:num>
  <w:num w:numId="31" w16cid:durableId="352726056">
    <w:abstractNumId w:val="18"/>
  </w:num>
  <w:num w:numId="32" w16cid:durableId="974406867">
    <w:abstractNumId w:val="48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8"/>
  </w:num>
  <w:num w:numId="37" w16cid:durableId="1468815306">
    <w:abstractNumId w:val="58"/>
  </w:num>
  <w:num w:numId="38" w16cid:durableId="1743790015">
    <w:abstractNumId w:val="64"/>
  </w:num>
  <w:num w:numId="39" w16cid:durableId="1616448540">
    <w:abstractNumId w:val="55"/>
  </w:num>
  <w:num w:numId="40" w16cid:durableId="381949509">
    <w:abstractNumId w:val="42"/>
  </w:num>
  <w:num w:numId="41" w16cid:durableId="144903053">
    <w:abstractNumId w:val="44"/>
  </w:num>
  <w:num w:numId="42" w16cid:durableId="1681619130">
    <w:abstractNumId w:val="16"/>
  </w:num>
  <w:num w:numId="43" w16cid:durableId="103616407">
    <w:abstractNumId w:val="52"/>
  </w:num>
  <w:num w:numId="44" w16cid:durableId="900167481">
    <w:abstractNumId w:val="12"/>
  </w:num>
  <w:num w:numId="45" w16cid:durableId="982000306">
    <w:abstractNumId w:val="40"/>
  </w:num>
  <w:num w:numId="46" w16cid:durableId="42564419">
    <w:abstractNumId w:val="57"/>
  </w:num>
  <w:num w:numId="47" w16cid:durableId="1690402186">
    <w:abstractNumId w:val="65"/>
  </w:num>
  <w:num w:numId="48" w16cid:durableId="515727541">
    <w:abstractNumId w:val="46"/>
  </w:num>
  <w:num w:numId="49" w16cid:durableId="198125780">
    <w:abstractNumId w:val="19"/>
  </w:num>
  <w:num w:numId="50" w16cid:durableId="1921133855">
    <w:abstractNumId w:val="43"/>
  </w:num>
  <w:num w:numId="51" w16cid:durableId="1292520064">
    <w:abstractNumId w:val="14"/>
  </w:num>
  <w:num w:numId="52" w16cid:durableId="1787307735">
    <w:abstractNumId w:val="47"/>
  </w:num>
  <w:num w:numId="53" w16cid:durableId="877089790">
    <w:abstractNumId w:val="53"/>
  </w:num>
  <w:num w:numId="54" w16cid:durableId="269819322">
    <w:abstractNumId w:val="49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30"/>
  </w:num>
  <w:num w:numId="58" w16cid:durableId="987436880">
    <w:abstractNumId w:val="60"/>
  </w:num>
  <w:num w:numId="59" w16cid:durableId="848520443">
    <w:abstractNumId w:val="37"/>
  </w:num>
  <w:num w:numId="60" w16cid:durableId="848300472">
    <w:abstractNumId w:val="63"/>
  </w:num>
  <w:num w:numId="61" w16cid:durableId="779640553">
    <w:abstractNumId w:val="45"/>
  </w:num>
  <w:num w:numId="62" w16cid:durableId="983509615">
    <w:abstractNumId w:val="25"/>
  </w:num>
  <w:num w:numId="63" w16cid:durableId="2103797512">
    <w:abstractNumId w:val="51"/>
  </w:num>
  <w:num w:numId="64" w16cid:durableId="515926186">
    <w:abstractNumId w:val="39"/>
  </w:num>
  <w:num w:numId="65" w16cid:durableId="968626891">
    <w:abstractNumId w:val="33"/>
  </w:num>
  <w:num w:numId="66" w16cid:durableId="2141485481">
    <w:abstractNumId w:val="54"/>
  </w:num>
  <w:num w:numId="67" w16cid:durableId="1230579362">
    <w:abstractNumId w:val="24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57FE"/>
    <w:rsid w:val="001710CE"/>
    <w:rsid w:val="0017198D"/>
    <w:rsid w:val="00176109"/>
    <w:rsid w:val="001770D0"/>
    <w:rsid w:val="00194DFE"/>
    <w:rsid w:val="001970CD"/>
    <w:rsid w:val="001A2DB6"/>
    <w:rsid w:val="001B2655"/>
    <w:rsid w:val="001B4305"/>
    <w:rsid w:val="001B5A9E"/>
    <w:rsid w:val="001C5DE2"/>
    <w:rsid w:val="001C7C96"/>
    <w:rsid w:val="001D3ED6"/>
    <w:rsid w:val="001E7ED9"/>
    <w:rsid w:val="00205500"/>
    <w:rsid w:val="0020618B"/>
    <w:rsid w:val="00211C7A"/>
    <w:rsid w:val="00234E5A"/>
    <w:rsid w:val="00246C04"/>
    <w:rsid w:val="00246D74"/>
    <w:rsid w:val="00262B3C"/>
    <w:rsid w:val="00270580"/>
    <w:rsid w:val="00283444"/>
    <w:rsid w:val="00286B0E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C4119"/>
    <w:rsid w:val="005D5458"/>
    <w:rsid w:val="005E7638"/>
    <w:rsid w:val="005E786A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84426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224AF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91FA5"/>
    <w:rsid w:val="00793215"/>
    <w:rsid w:val="007A1CB3"/>
    <w:rsid w:val="007A210F"/>
    <w:rsid w:val="007A400E"/>
    <w:rsid w:val="007A6C6B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81C37"/>
    <w:rsid w:val="00882799"/>
    <w:rsid w:val="00887B51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1652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5095"/>
    <w:rsid w:val="00A660CB"/>
    <w:rsid w:val="00A67CB9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0157C"/>
    <w:rsid w:val="00B20265"/>
    <w:rsid w:val="00B20FCB"/>
    <w:rsid w:val="00B21A5B"/>
    <w:rsid w:val="00B25DAF"/>
    <w:rsid w:val="00B26B6E"/>
    <w:rsid w:val="00B36088"/>
    <w:rsid w:val="00B44A9C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6184"/>
    <w:rsid w:val="00C73EB8"/>
    <w:rsid w:val="00C96AC3"/>
    <w:rsid w:val="00CA727B"/>
    <w:rsid w:val="00CB5363"/>
    <w:rsid w:val="00CB6EA7"/>
    <w:rsid w:val="00CD0DD7"/>
    <w:rsid w:val="00CD0FAD"/>
    <w:rsid w:val="00CD5524"/>
    <w:rsid w:val="00CE08B8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38D7"/>
    <w:rsid w:val="00D34305"/>
    <w:rsid w:val="00D37683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C7661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457A"/>
    <w:rsid w:val="00F16443"/>
    <w:rsid w:val="00F26E84"/>
    <w:rsid w:val="00F36A01"/>
    <w:rsid w:val="00F50E79"/>
    <w:rsid w:val="00F55026"/>
    <w:rsid w:val="00F670E1"/>
    <w:rsid w:val="00F77ED1"/>
    <w:rsid w:val="00F80445"/>
    <w:rsid w:val="00F80CC4"/>
    <w:rsid w:val="00F814B0"/>
    <w:rsid w:val="00FA43A8"/>
    <w:rsid w:val="00FA59E9"/>
    <w:rsid w:val="00FB0F21"/>
    <w:rsid w:val="00FC2F32"/>
    <w:rsid w:val="00FD3C9C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docs.eltex-co.ru/pages/viewpage.action?pageId=431915320" TargetMode="External"/><Relationship Id="rId159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70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ru.wikipedia.org/wiki/GRE_%28%D0%BF%D1%80%D0%BE%D1%82%D0%BE%D0%BA%D0%BE%D0%BB%29" TargetMode="External"/><Relationship Id="rId149" Type="http://schemas.openxmlformats.org/officeDocument/2006/relationships/image" Target="media/image85.png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docs.eltex-co.ru/ede/initial-router-configuration-380863579.html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docs.eltex-co.ru/pages/viewpage.action?pageId=55183533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image" Target="media/image86.png"/><Relationship Id="rId171" Type="http://schemas.openxmlformats.org/officeDocument/2006/relationships/hyperlink" Target="https://docs.selectel.ru/vmware/public-cloud/manage-networks/nat-rules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hyperlink" Target="https://arenda-server.cloud/blog/seti-i-protokoly-chem-polezen-gre-tunnel/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sysahelper.gitbook.io/sysahelper/main/telecom/main/vesr_greoveripsec" TargetMode="External"/><Relationship Id="rId161" Type="http://schemas.openxmlformats.org/officeDocument/2006/relationships/hyperlink" Target="https://github.com/GNS3/gns3-gui/releases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eltexcm.ru/baza-znanij/esr/esr-nastrojka-gre-tunnelej.html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7.png"/><Relationship Id="rId156" Type="http://schemas.openxmlformats.org/officeDocument/2006/relationships/image" Target="media/image92.png"/><Relationship Id="rId177" Type="http://schemas.openxmlformats.org/officeDocument/2006/relationships/fontTable" Target="fontTable.xml"/><Relationship Id="rId172" Type="http://schemas.openxmlformats.org/officeDocument/2006/relationships/hyperlink" Target="https://www.newstorial.com/what-is-dnat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://www.tinycorelinux.net" TargetMode="External"/><Relationship Id="rId141" Type="http://schemas.openxmlformats.org/officeDocument/2006/relationships/image" Target="media/image82.png"/><Relationship Id="rId146" Type="http://schemas.openxmlformats.org/officeDocument/2006/relationships/hyperlink" Target="https://www.juniper.net/documentation/us/en/software/junos/nat/topics/topic-map/nat-security-source-and-source-pool.html" TargetMode="External"/><Relationship Id="rId167" Type="http://schemas.openxmlformats.org/officeDocument/2006/relationships/hyperlink" Target="https://habr.com/ru/companies/otus/articles/779970/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https://github.com/alekho/EVE-NG_vESR/blob/main/README.m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1" Type="http://schemas.openxmlformats.org/officeDocument/2006/relationships/hyperlink" Target="https://mcgrp.ru/files/viewer/154409/65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3.png"/><Relationship Id="rId178" Type="http://schemas.openxmlformats.org/officeDocument/2006/relationships/glossaryDocument" Target="glossary/document.xm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8.png"/><Relationship Id="rId173" Type="http://schemas.openxmlformats.org/officeDocument/2006/relationships/hyperlink" Target="configs/vesr-1.cfg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hyperlink" Target="Screens/&#1056;&#1080;&#1089;7-1.png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gns3.com/docs/using-gns3/beginners/import-gns3-appliance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image" Target="media/image83.png"/><Relationship Id="rId163" Type="http://schemas.openxmlformats.org/officeDocument/2006/relationships/hyperlink" Target="https://chat.deepseek.com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docs.selectel.ru/vmware/public-cloud/manage-networks/nat-rules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4.png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3" Type="http://schemas.openxmlformats.org/officeDocument/2006/relationships/image" Target="media/image89.png"/><Relationship Id="rId174" Type="http://schemas.openxmlformats.org/officeDocument/2006/relationships/hyperlink" Target="configs/vesr-2.cfg" TargetMode="External"/><Relationship Id="rId179" Type="http://schemas.openxmlformats.org/officeDocument/2006/relationships/theme" Target="theme/theme1.xm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image" Target="media/image81.png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docs.ideco.dev/settings/access-rules/firewall/firewall-tables" TargetMode="External"/><Relationship Id="rId143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48" Type="http://schemas.openxmlformats.org/officeDocument/2006/relationships/image" Target="media/image84.png"/><Relationship Id="rId164" Type="http://schemas.openxmlformats.org/officeDocument/2006/relationships/hyperlink" Target="https://sysahelper.gitbook.io/sysahelper/main/telecom/main/basic_setting" TargetMode="External"/><Relationship Id="rId169" Type="http://schemas.openxmlformats.org/officeDocument/2006/relationships/hyperlink" Target="https://www.newstorial.com/what-is-dnat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eltexcm.ru/baza-znanij/esr/primer-nastrojki/tunnelirovanie/ipsec/esr-nastrojka-route-based-ipsec-vpn.html" TargetMode="External"/><Relationship Id="rId154" Type="http://schemas.openxmlformats.org/officeDocument/2006/relationships/image" Target="media/image90.png"/><Relationship Id="rId175" Type="http://schemas.openxmlformats.org/officeDocument/2006/relationships/hyperlink" Target="configs/vesr-3.cfg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90" Type="http://schemas.openxmlformats.org/officeDocument/2006/relationships/image" Target="media/image66.png"/><Relationship Id="rId165" Type="http://schemas.openxmlformats.org/officeDocument/2006/relationships/hyperlink" Target="https://serverspace.ru/support/glossary/nat/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91.png"/><Relationship Id="rId176" Type="http://schemas.openxmlformats.org/officeDocument/2006/relationships/header" Target="header2.xm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image" Target="media/image80.png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docs.eltex-co.ru/pages/viewpage.action?pageId=53817740" TargetMode="External"/><Relationship Id="rId166" Type="http://schemas.openxmlformats.org/officeDocument/2006/relationships/hyperlink" Target="https://mentoring.digital/blog/chto-takoe-nat-i-dlya-chego-on-nuzhen:-ponimanie-osnov-setevoy-tehnologii" TargetMode="External"/><Relationship Id="rId1" Type="http://schemas.openxmlformats.org/officeDocument/2006/relationships/customXml" Target="../customXml/item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5C7A0B"/>
    <w:rsid w:val="006B0C14"/>
    <w:rsid w:val="007D2070"/>
    <w:rsid w:val="007D42B0"/>
    <w:rsid w:val="00A24302"/>
    <w:rsid w:val="00AE6C4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806553B900DD42AFB0CA7C9648924A09">
    <w:name w:val="806553B900DD42AFB0CA7C9648924A09"/>
    <w:rsid w:val="00A243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11792</TotalTime>
  <Pages>119</Pages>
  <Words>24255</Words>
  <Characters>138255</Characters>
  <Application>Microsoft Office Word</Application>
  <DocSecurity>0</DocSecurity>
  <Lines>1152</Lines>
  <Paragraphs>324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162186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50</cp:revision>
  <dcterms:created xsi:type="dcterms:W3CDTF">2025-06-16T08:40:00Z</dcterms:created>
  <dcterms:modified xsi:type="dcterms:W3CDTF">2025-06-27T13:14:00Z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