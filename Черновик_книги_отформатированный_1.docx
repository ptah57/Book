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numbering.xml" ContentType="application/vnd.openxmlformats-officedocument.wordprocessingml.numbering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826ADB1" w14:textId="4B1B7F16" w:rsidR="008D068B" w:rsidRDefault="008D068B" w:rsidP="00FF7DEE">
      <w:pPr>
        <w:pStyle w:val="21"/>
        <w:numPr>
          <w:ilvl w:val="0"/>
          <w:numId w:val="0"/>
        </w:numPr>
        <w:rPr>
          <w:bCs/>
          <w:sz w:val="44"/>
          <w:szCs w:val="44"/>
        </w:rPr>
      </w:pPr>
      <w:bookmarkStart w:id="0" w:name="_Toc202281663"/>
      <w:r>
        <w:rPr>
          <w:noProof/>
        </w:rPr>
        <mc:AlternateContent>
          <mc:Choice Requires="wpg">
            <w:drawing>
              <wp:anchor distT="0" distB="0" distL="114300" distR="114300" simplePos="0" relativeHeight="251713536" behindDoc="1" locked="0" layoutInCell="1" allowOverlap="1" wp14:anchorId="3227AAAA" wp14:editId="22784670">
                <wp:simplePos x="0" y="0"/>
                <wp:positionH relativeFrom="page">
                  <wp:posOffset>958850</wp:posOffset>
                </wp:positionH>
                <wp:positionV relativeFrom="page">
                  <wp:posOffset>982980</wp:posOffset>
                </wp:positionV>
                <wp:extent cx="5601971" cy="8686800"/>
                <wp:effectExtent l="0" t="0" r="0" b="0"/>
                <wp:wrapNone/>
                <wp:docPr id="193" name="Группа 19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01971" cy="8686800"/>
                          <a:chOff x="-1180383" y="197728"/>
                          <a:chExt cx="6427990" cy="7258750"/>
                        </a:xfrm>
                      </wpg:grpSpPr>
                      <wps:wsp>
                        <wps:cNvPr id="194" name="Прямоугольник 194"/>
                        <wps:cNvSpPr/>
                        <wps:spPr>
                          <a:xfrm>
                            <a:off x="-1180383" y="197728"/>
                            <a:ext cx="6427990" cy="1276090"/>
                          </a:xfrm>
                          <a:prstGeom prst="rect">
                            <a:avLst/>
                          </a:prstGeom>
                          <a:solidFill>
                            <a:schemeClr val="accent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5" name="Прямоугольник 195"/>
                        <wps:cNvSpPr/>
                        <wps:spPr>
                          <a:xfrm>
                            <a:off x="-1178926" y="4833756"/>
                            <a:ext cx="6426530" cy="2622722"/>
                          </a:xfrm>
                          <a:prstGeom prst="rect">
                            <a:avLst/>
                          </a:prstGeom>
                          <a:solidFill>
                            <a:schemeClr val="accent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sdt>
                              <w:sdtPr>
                                <w:rPr>
                                  <w:b/>
                                  <w:bCs/>
                                  <w:iCs/>
                                  <w:sz w:val="36"/>
                                  <w:szCs w:val="36"/>
                                </w:rPr>
                                <w:alias w:val="Автор"/>
                                <w:tag w:val=""/>
                                <w:id w:val="945428907"/>
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<w:text/>
                              </w:sdtPr>
                              <w:sdtContent>
                                <w:p w14:paraId="2135D8D7" w14:textId="3FDDC2F9" w:rsidR="008D068B" w:rsidRDefault="008D068B" w:rsidP="008D068B">
                                  <w:pPr>
                                    <w:pStyle w:val="af9"/>
                                    <w:spacing w:before="120"/>
                                    <w:jc w:val="center"/>
                                    <w:rPr>
                                      <w:color w:val="FFFFFF" w:themeColor="background1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iCs/>
                                      <w:sz w:val="36"/>
                                      <w:szCs w:val="36"/>
                                    </w:rPr>
                                    <w:t>Москва</w:t>
                                  </w:r>
                                </w:p>
                              </w:sdtContent>
                            </w:sdt>
                            <w:p w14:paraId="29CC6FA5" w14:textId="603E40F0" w:rsidR="008D068B" w:rsidRDefault="008D068B" w:rsidP="008D068B">
                              <w:pPr>
                                <w:pStyle w:val="af9"/>
                                <w:spacing w:before="120"/>
                                <w:jc w:val="center"/>
                                <w:rPr>
                                  <w:color w:val="FFFFFF" w:themeColor="background1"/>
                                </w:rPr>
                              </w:pPr>
                              <w:sdt>
                                <w:sdtPr>
                                  <w:rPr>
                                    <w:caps/>
                                    <w:color w:val="FFFFFF" w:themeColor="background1"/>
                                  </w:rPr>
                                  <w:alias w:val="Организация"/>
                                  <w:tag w:val=""/>
                                  <w:id w:val="1618182777"/>
                                  <w:showingPlcHdr/>
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<w:text/>
                                </w:sdtPr>
                                <w:sdtContent>
                                  <w:r>
                                    <w:rPr>
                                      <w:caps/>
                                      <w:color w:val="FFFFFF" w:themeColor="background1"/>
                                    </w:rPr>
                                    <w:t xml:space="preserve">     </w:t>
                                  </w:r>
                                </w:sdtContent>
                              </w:sdt>
                              <w:r>
                                <w:rPr>
                                  <w:color w:val="FFFFFF" w:themeColor="background1"/>
                                </w:rPr>
                                <w:t>  </w:t>
                              </w:r>
                              <w:sdt>
                                <w:sdtPr>
                                  <w:rPr>
                                    <w:color w:val="FFFFFF" w:themeColor="background1"/>
                                  </w:rPr>
                                  <w:alias w:val="Адрес"/>
                                  <w:tag w:val=""/>
                                  <w:id w:val="-253358678"/>
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<w:text/>
                                </w:sdtPr>
                                <w:sdtContent>
                                  <w:r>
                                    <w:rPr>
                                      <w:color w:val="FFFFFF" w:themeColor="background1"/>
                                    </w:rPr>
                                    <w:t>2025 г.</w:t>
                                  </w:r>
                                </w:sdtContent>
                              </w:sdt>
                            </w:p>
                          </w:txbxContent>
                        </wps:txbx>
                        <wps:bodyPr rot="0" spcFirstLastPara="0" vertOverflow="overflow" horzOverflow="overflow" vert="horz" wrap="square" lIns="457200" tIns="731520" rIns="457200" bIns="457200" numCol="1" spcCol="0" rtlCol="0" fromWordArt="0" anchor="b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6" name="Текстовое поле 196"/>
                        <wps:cNvSpPr txBox="1"/>
                        <wps:spPr>
                          <a:xfrm>
                            <a:off x="-1180382" y="1473678"/>
                            <a:ext cx="6427989" cy="4926307"/>
                          </a:xfrm>
                          <a:prstGeom prst="rect">
                            <a:avLst/>
                          </a:prstGeom>
                          <a:solidFill>
                            <a:schemeClr val="accent1"/>
                          </a:solidFill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68DB4D5" w14:textId="77777777" w:rsidR="008D068B" w:rsidRPr="00574D41" w:rsidRDefault="008D068B" w:rsidP="008D068B">
                              <w:pPr>
                                <w:pStyle w:val="af2"/>
                                <w:spacing w:after="120" w:line="360" w:lineRule="auto"/>
                                <w:rPr>
                                  <w:rFonts w:eastAsia="Times New Roman"/>
                                  <w:i w:val="0"/>
                                  <w:iCs/>
                                  <w:color w:val="FFF9F9"/>
                                  <w:sz w:val="32"/>
                                  <w:szCs w:val="32"/>
                                </w:rPr>
                              </w:pPr>
                              <w:r w:rsidRPr="00574D41">
                                <w:rPr>
                                  <w:rFonts w:eastAsia="Times New Roman"/>
                                  <w:i w:val="0"/>
                                  <w:iCs/>
                                  <w:color w:val="FFF9F9"/>
                                  <w:sz w:val="32"/>
                                  <w:szCs w:val="32"/>
                                </w:rPr>
                                <w:t>Ринат Фахрутдинов</w:t>
                              </w:r>
                            </w:p>
                            <w:p w14:paraId="7F91D171" w14:textId="5D76AF82" w:rsidR="008D068B" w:rsidRPr="00574D41" w:rsidRDefault="006806F6" w:rsidP="008D068B">
                              <w:pPr>
                                <w:pStyle w:val="ad"/>
                                <w:spacing w:after="120" w:line="360" w:lineRule="auto"/>
                                <w:jc w:val="center"/>
                                <w:rPr>
                                  <w:color w:val="FFF9F9"/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rFonts w:ascii="Times New Roman" w:eastAsia="Times New Roman" w:hAnsi="Times New Roman"/>
                                  <w:color w:val="FFF9F9"/>
                                  <w:sz w:val="32"/>
                                  <w:szCs w:val="32"/>
                                </w:rPr>
                                <w:t xml:space="preserve">Руководство для работы с </w:t>
                              </w:r>
                              <w:r w:rsidR="008D068B" w:rsidRPr="00574D41">
                                <w:rPr>
                                  <w:rFonts w:ascii="Times New Roman" w:eastAsia="Times New Roman" w:hAnsi="Times New Roman"/>
                                  <w:color w:val="FFF9F9"/>
                                  <w:sz w:val="32"/>
                                  <w:szCs w:val="32"/>
                                </w:rPr>
                                <w:t xml:space="preserve"> маршрутизатором </w:t>
                              </w:r>
                              <w:r>
                                <w:rPr>
                                  <w:rFonts w:ascii="Times New Roman" w:eastAsia="Times New Roman" w:hAnsi="Times New Roman"/>
                                  <w:color w:val="FFF9F9"/>
                                  <w:sz w:val="32"/>
                                  <w:szCs w:val="32"/>
                                  <w:lang w:val="en-US"/>
                                </w:rPr>
                                <w:t>v</w:t>
                              </w:r>
                              <w:r w:rsidR="008D068B" w:rsidRPr="00574D41">
                                <w:rPr>
                                  <w:rFonts w:ascii="Times New Roman" w:eastAsia="Times New Roman" w:hAnsi="Times New Roman"/>
                                  <w:color w:val="FFF9F9"/>
                                  <w:sz w:val="32"/>
                                  <w:szCs w:val="32"/>
                                  <w:lang w:val="en-US"/>
                                </w:rPr>
                                <w:t>ESR</w:t>
                              </w:r>
                              <w:r w:rsidR="008D068B" w:rsidRPr="00574D41">
                                <w:rPr>
                                  <w:rFonts w:ascii="Times New Roman" w:eastAsia="Times New Roman" w:hAnsi="Times New Roman"/>
                                  <w:color w:val="FFF9F9"/>
                                  <w:sz w:val="32"/>
                                  <w:szCs w:val="32"/>
                                </w:rPr>
                                <w:t xml:space="preserve"> в  симуляторе </w:t>
                              </w:r>
                              <w:r w:rsidR="008D068B" w:rsidRPr="00574D41">
                                <w:rPr>
                                  <w:rFonts w:ascii="Times New Roman" w:eastAsia="Times New Roman" w:hAnsi="Times New Roman"/>
                                  <w:color w:val="FFF9F9"/>
                                  <w:sz w:val="32"/>
                                  <w:szCs w:val="32"/>
                                  <w:lang w:val="en-US"/>
                                </w:rPr>
                                <w:t>GNS</w:t>
                              </w:r>
                              <w:r w:rsidR="008D068B" w:rsidRPr="00574D41">
                                <w:rPr>
                                  <w:rFonts w:ascii="Times New Roman" w:eastAsia="Times New Roman" w:hAnsi="Times New Roman"/>
                                  <w:color w:val="FFF9F9"/>
                                  <w:sz w:val="32"/>
                                  <w:szCs w:val="32"/>
                                </w:rPr>
                                <w:t>3</w:t>
                              </w:r>
                            </w:p>
                            <w:p w14:paraId="1C475643" w14:textId="259815EC" w:rsidR="008D068B" w:rsidRDefault="008D068B" w:rsidP="008D068B">
                              <w:pPr>
                                <w:pStyle w:val="af9"/>
                                <w:jc w:val="center"/>
                                <w:rPr>
                                  <w:b/>
                                  <w:color w:val="F2F2F2" w:themeColor="background1" w:themeShade="F2"/>
                                  <w:sz w:val="44"/>
                                  <w:szCs w:val="44"/>
                                </w:rPr>
                              </w:pPr>
                            </w:p>
                            <w:p w14:paraId="62857697" w14:textId="37627DBE" w:rsidR="006C310A" w:rsidRPr="006C310A" w:rsidRDefault="006C310A" w:rsidP="006C310A">
                              <w:pPr>
                                <w:pStyle w:val="af9"/>
                                <w:jc w:val="center"/>
                                <w:rPr>
                                  <w:rFonts w:asciiTheme="majorHAnsi" w:eastAsiaTheme="majorEastAsia" w:hAnsiTheme="majorHAnsi" w:cstheme="majorBidi"/>
                                  <w:caps/>
                                  <w:color w:val="4472C4" w:themeColor="accent1"/>
                                  <w:sz w:val="72"/>
                                  <w:szCs w:val="72"/>
                                </w:rPr>
                              </w:pPr>
                              <w:r w:rsidRPr="006C310A">
                                <w:rPr>
                                  <w:rFonts w:asciiTheme="majorHAnsi" w:eastAsiaTheme="majorEastAsia" w:hAnsiTheme="majorHAnsi" w:cstheme="majorBidi"/>
                                  <w:caps/>
                                  <w:color w:val="4472C4" w:themeColor="accent1"/>
                                  <w:sz w:val="72"/>
                                  <w:szCs w:val="72"/>
                                </w:rPr>
                                <w:drawing>
                                  <wp:inline distT="0" distB="0" distL="0" distR="0" wp14:anchorId="4AC429D4" wp14:editId="5CF0FF4A">
                                    <wp:extent cx="4173220" cy="4173220"/>
                                    <wp:effectExtent l="0" t="0" r="0" b="0"/>
                                    <wp:docPr id="665567698" name="Рисунок 54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62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12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4175122" cy="4175122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14:paraId="77C50627" w14:textId="77777777" w:rsidR="008D068B" w:rsidRDefault="008D068B" w:rsidP="006C310A">
                              <w:pPr>
                                <w:pStyle w:val="af9"/>
                                <w:jc w:val="center"/>
                                <w:rPr>
                                  <w:rFonts w:asciiTheme="majorHAnsi" w:eastAsiaTheme="majorEastAsia" w:hAnsiTheme="majorHAnsi" w:cstheme="majorBidi"/>
                                  <w:caps/>
                                  <w:color w:val="4472C4" w:themeColor="accent1"/>
                                  <w:sz w:val="72"/>
                                  <w:szCs w:val="72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457200" tIns="91440" rIns="457200" bIns="9144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227AAAA" id="Группа 191" o:spid="_x0000_s1026" style="position:absolute;margin-left:75.5pt;margin-top:77.4pt;width:441.1pt;height:684pt;z-index:-251602944;mso-position-horizontal-relative:page;mso-position-vertical-relative:page" coordorigin="-11803,1977" coordsize="64279,725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">
                <v:rect id="Прямоугольник 194" o:spid="_x0000_s1027" style="position:absolute;left:-11803;top:1977;width:64279;height:127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" fillcolor="#4472c4 [3204]" stroked="f" strokeweight="1pt"/>
                <v:rect id="Прямоугольник 195" o:spid="_x0000_s1028" style="position:absolute;left:-11789;top:48337;width:64265;height:26227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" fillcolor="#4472c4 [3204]" stroked="f" strokeweight="1pt">
                  <v:textbox inset="36pt,57.6pt,36pt,36pt">
                    <w:txbxContent>
                      <w:sdt>
                        <w:sdtPr>
                          <w:rPr>
                            <w:b/>
                            <w:bCs/>
                            <w:iCs/>
                            <w:sz w:val="36"/>
                            <w:szCs w:val="36"/>
                          </w:rPr>
                          <w:alias w:val="Автор"/>
                          <w:tag w:val=""/>
                          <w:id w:val="945428907"/>
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<w:text/>
                        </w:sdtPr>
                        <w:sdtContent>
                          <w:p w14:paraId="2135D8D7" w14:textId="3FDDC2F9" w:rsidR="008D068B" w:rsidRDefault="008D068B" w:rsidP="008D068B">
                            <w:pPr>
                              <w:pStyle w:val="af9"/>
                              <w:spacing w:before="120"/>
                              <w:jc w:val="center"/>
                              <w:rPr>
                                <w:color w:val="FFFFFF" w:themeColor="background1"/>
                              </w:rPr>
                            </w:pPr>
                            <w:r>
                              <w:rPr>
                                <w:b/>
                                <w:bCs/>
                                <w:iCs/>
                                <w:sz w:val="36"/>
                                <w:szCs w:val="36"/>
                              </w:rPr>
                              <w:t>Москва</w:t>
                            </w:r>
                          </w:p>
                        </w:sdtContent>
                      </w:sdt>
                      <w:p w14:paraId="29CC6FA5" w14:textId="603E40F0" w:rsidR="008D068B" w:rsidRDefault="008D068B" w:rsidP="008D068B">
                        <w:pPr>
                          <w:pStyle w:val="af9"/>
                          <w:spacing w:before="120"/>
                          <w:jc w:val="center"/>
                          <w:rPr>
                            <w:color w:val="FFFFFF" w:themeColor="background1"/>
                          </w:rPr>
                        </w:pPr>
                        <w:sdt>
                          <w:sdtPr>
                            <w:rPr>
                              <w:caps/>
                              <w:color w:val="FFFFFF" w:themeColor="background1"/>
                            </w:rPr>
                            <w:alias w:val="Организация"/>
                            <w:tag w:val=""/>
                            <w:id w:val="1618182777"/>
                            <w:showingPlcHdr/>
                            <w:dataBinding w:prefixMappings="xmlns:ns0='http://schemas.openxmlformats.org/officeDocument/2006/extended-properties' " w:xpath="/ns0:Properties[1]/ns0:Company[1]" w:storeItemID="{6668398D-A668-4E3E-A5EB-62B293D839F1}"/>
                            <w:text/>
                          </w:sdtPr>
                          <w:sdtContent>
                            <w:r>
                              <w:rPr>
                                <w:caps/>
                                <w:color w:val="FFFFFF" w:themeColor="background1"/>
                              </w:rPr>
                              <w:t xml:space="preserve">     </w:t>
                            </w:r>
                          </w:sdtContent>
                        </w:sdt>
                        <w:r>
                          <w:rPr>
                            <w:color w:val="FFFFFF" w:themeColor="background1"/>
                          </w:rPr>
                          <w:t>  </w:t>
                        </w:r>
                        <w:sdt>
                          <w:sdtPr>
                            <w:rPr>
                              <w:color w:val="FFFFFF" w:themeColor="background1"/>
                            </w:rPr>
                            <w:alias w:val="Адрес"/>
                            <w:tag w:val=""/>
                            <w:id w:val="-253358678"/>
                            <w:dataBinding w:prefixMappings="xmlns:ns0='http://schemas.microsoft.com/office/2006/coverPageProps' " w:xpath="/ns0:CoverPageProperties[1]/ns0:CompanyAddress[1]" w:storeItemID="{55AF091B-3C7A-41E3-B477-F2FDAA23CFDA}"/>
                            <w:text/>
                          </w:sdtPr>
                          <w:sdtContent>
                            <w:r>
                              <w:rPr>
                                <w:color w:val="FFFFFF" w:themeColor="background1"/>
                              </w:rPr>
                              <w:t>2025 г.</w:t>
                            </w:r>
                          </w:sdtContent>
                        </w:sdt>
                      </w:p>
                    </w:txbxContent>
                  </v:textbox>
                </v:rect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Текстовое поле 196" o:spid="_x0000_s1029" type="#_x0000_t202" style="position:absolute;left:-11803;top:14736;width:64279;height:4926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" fillcolor="#4472c4 [3204]" stroked="f" strokeweight=".5pt">
                  <v:textbox inset="36pt,7.2pt,36pt,7.2pt">
                    <w:txbxContent>
                      <w:p w14:paraId="568DB4D5" w14:textId="77777777" w:rsidR="008D068B" w:rsidRPr="00574D41" w:rsidRDefault="008D068B" w:rsidP="008D068B">
                        <w:pPr>
                          <w:pStyle w:val="af2"/>
                          <w:spacing w:after="120" w:line="360" w:lineRule="auto"/>
                          <w:rPr>
                            <w:rFonts w:eastAsia="Times New Roman"/>
                            <w:i w:val="0"/>
                            <w:iCs/>
                            <w:color w:val="FFF9F9"/>
                            <w:sz w:val="32"/>
                            <w:szCs w:val="32"/>
                          </w:rPr>
                        </w:pPr>
                        <w:r w:rsidRPr="00574D41">
                          <w:rPr>
                            <w:rFonts w:eastAsia="Times New Roman"/>
                            <w:i w:val="0"/>
                            <w:iCs/>
                            <w:color w:val="FFF9F9"/>
                            <w:sz w:val="32"/>
                            <w:szCs w:val="32"/>
                          </w:rPr>
                          <w:t>Ринат Фахрутдинов</w:t>
                        </w:r>
                      </w:p>
                      <w:p w14:paraId="7F91D171" w14:textId="5D76AF82" w:rsidR="008D068B" w:rsidRPr="00574D41" w:rsidRDefault="006806F6" w:rsidP="008D068B">
                        <w:pPr>
                          <w:pStyle w:val="ad"/>
                          <w:spacing w:after="120" w:line="360" w:lineRule="auto"/>
                          <w:jc w:val="center"/>
                          <w:rPr>
                            <w:color w:val="FFF9F9"/>
                            <w:sz w:val="32"/>
                            <w:szCs w:val="32"/>
                          </w:rPr>
                        </w:pPr>
                        <w:r>
                          <w:rPr>
                            <w:rFonts w:ascii="Times New Roman" w:eastAsia="Times New Roman" w:hAnsi="Times New Roman"/>
                            <w:color w:val="FFF9F9"/>
                            <w:sz w:val="32"/>
                            <w:szCs w:val="32"/>
                          </w:rPr>
                          <w:t xml:space="preserve">Руководство для работы с </w:t>
                        </w:r>
                        <w:r w:rsidR="008D068B" w:rsidRPr="00574D41">
                          <w:rPr>
                            <w:rFonts w:ascii="Times New Roman" w:eastAsia="Times New Roman" w:hAnsi="Times New Roman"/>
                            <w:color w:val="FFF9F9"/>
                            <w:sz w:val="32"/>
                            <w:szCs w:val="32"/>
                          </w:rPr>
                          <w:t xml:space="preserve"> маршрутизатором </w:t>
                        </w:r>
                        <w:r>
                          <w:rPr>
                            <w:rFonts w:ascii="Times New Roman" w:eastAsia="Times New Roman" w:hAnsi="Times New Roman"/>
                            <w:color w:val="FFF9F9"/>
                            <w:sz w:val="32"/>
                            <w:szCs w:val="32"/>
                            <w:lang w:val="en-US"/>
                          </w:rPr>
                          <w:t>v</w:t>
                        </w:r>
                        <w:r w:rsidR="008D068B" w:rsidRPr="00574D41">
                          <w:rPr>
                            <w:rFonts w:ascii="Times New Roman" w:eastAsia="Times New Roman" w:hAnsi="Times New Roman"/>
                            <w:color w:val="FFF9F9"/>
                            <w:sz w:val="32"/>
                            <w:szCs w:val="32"/>
                            <w:lang w:val="en-US"/>
                          </w:rPr>
                          <w:t>ESR</w:t>
                        </w:r>
                        <w:r w:rsidR="008D068B" w:rsidRPr="00574D41">
                          <w:rPr>
                            <w:rFonts w:ascii="Times New Roman" w:eastAsia="Times New Roman" w:hAnsi="Times New Roman"/>
                            <w:color w:val="FFF9F9"/>
                            <w:sz w:val="32"/>
                            <w:szCs w:val="32"/>
                          </w:rPr>
                          <w:t xml:space="preserve"> в  симуляторе </w:t>
                        </w:r>
                        <w:r w:rsidR="008D068B" w:rsidRPr="00574D41">
                          <w:rPr>
                            <w:rFonts w:ascii="Times New Roman" w:eastAsia="Times New Roman" w:hAnsi="Times New Roman"/>
                            <w:color w:val="FFF9F9"/>
                            <w:sz w:val="32"/>
                            <w:szCs w:val="32"/>
                            <w:lang w:val="en-US"/>
                          </w:rPr>
                          <w:t>GNS</w:t>
                        </w:r>
                        <w:r w:rsidR="008D068B" w:rsidRPr="00574D41">
                          <w:rPr>
                            <w:rFonts w:ascii="Times New Roman" w:eastAsia="Times New Roman" w:hAnsi="Times New Roman"/>
                            <w:color w:val="FFF9F9"/>
                            <w:sz w:val="32"/>
                            <w:szCs w:val="32"/>
                          </w:rPr>
                          <w:t>3</w:t>
                        </w:r>
                      </w:p>
                      <w:p w14:paraId="1C475643" w14:textId="259815EC" w:rsidR="008D068B" w:rsidRDefault="008D068B" w:rsidP="008D068B">
                        <w:pPr>
                          <w:pStyle w:val="af9"/>
                          <w:jc w:val="center"/>
                          <w:rPr>
                            <w:b/>
                            <w:color w:val="F2F2F2" w:themeColor="background1" w:themeShade="F2"/>
                            <w:sz w:val="44"/>
                            <w:szCs w:val="44"/>
                          </w:rPr>
                        </w:pPr>
                      </w:p>
                      <w:p w14:paraId="62857697" w14:textId="37627DBE" w:rsidR="006C310A" w:rsidRPr="006C310A" w:rsidRDefault="006C310A" w:rsidP="006C310A">
                        <w:pPr>
                          <w:pStyle w:val="af9"/>
                          <w:jc w:val="center"/>
                          <w:rPr>
                            <w:rFonts w:asciiTheme="majorHAnsi" w:eastAsiaTheme="majorEastAsia" w:hAnsiTheme="majorHAnsi" w:cstheme="majorBidi"/>
                            <w:caps/>
                            <w:color w:val="4472C4" w:themeColor="accent1"/>
                            <w:sz w:val="72"/>
                            <w:szCs w:val="72"/>
                          </w:rPr>
                        </w:pPr>
                        <w:r w:rsidRPr="006C310A">
                          <w:rPr>
                            <w:rFonts w:asciiTheme="majorHAnsi" w:eastAsiaTheme="majorEastAsia" w:hAnsiTheme="majorHAnsi" w:cstheme="majorBidi"/>
                            <w:caps/>
                            <w:color w:val="4472C4" w:themeColor="accent1"/>
                            <w:sz w:val="72"/>
                            <w:szCs w:val="72"/>
                          </w:rPr>
                          <w:drawing>
                            <wp:inline distT="0" distB="0" distL="0" distR="0" wp14:anchorId="4AC429D4" wp14:editId="5CF0FF4A">
                              <wp:extent cx="4173220" cy="4173220"/>
                              <wp:effectExtent l="0" t="0" r="0" b="0"/>
                              <wp:docPr id="665567698" name="Рисунок 54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62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2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4175122" cy="4175122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77C50627" w14:textId="77777777" w:rsidR="008D068B" w:rsidRDefault="008D068B" w:rsidP="006C310A">
                        <w:pPr>
                          <w:pStyle w:val="af9"/>
                          <w:jc w:val="center"/>
                          <w:rPr>
                            <w:rFonts w:asciiTheme="majorHAnsi" w:eastAsiaTheme="majorEastAsia" w:hAnsiTheme="majorHAnsi" w:cstheme="majorBidi"/>
                            <w:caps/>
                            <w:color w:val="4472C4" w:themeColor="accent1"/>
                            <w:sz w:val="72"/>
                            <w:szCs w:val="72"/>
                          </w:rPr>
                        </w:pPr>
                      </w:p>
                    </w:txbxContent>
                  </v:textbox>
                </v:shape>
                <w10:wrap anchorx="page" anchory="page"/>
              </v:group>
            </w:pict>
          </mc:Fallback>
        </mc:AlternateContent>
      </w:r>
      <w:bookmarkEnd w:id="0"/>
    </w:p>
    <w:p w14:paraId="2AB94918" w14:textId="3DD90ED9" w:rsidR="008D068B" w:rsidRDefault="008D068B">
      <w:pPr>
        <w:rPr>
          <w:bCs/>
          <w:sz w:val="44"/>
          <w:szCs w:val="44"/>
        </w:rPr>
      </w:pPr>
      <w:r>
        <w:rPr>
          <w:bCs/>
          <w:sz w:val="44"/>
          <w:szCs w:val="44"/>
        </w:rPr>
        <w:br w:type="page"/>
      </w:r>
    </w:p>
    <w:p w14:paraId="1DF76E71" w14:textId="102EDCD5" w:rsidR="00A660CB" w:rsidRPr="004716F4" w:rsidRDefault="00A660CB" w:rsidP="00FF7DEE">
      <w:pPr>
        <w:pStyle w:val="21"/>
        <w:numPr>
          <w:ilvl w:val="0"/>
          <w:numId w:val="0"/>
        </w:numPr>
        <w:rPr>
          <w:sz w:val="44"/>
          <w:szCs w:val="44"/>
        </w:rPr>
      </w:pPr>
    </w:p>
    <w:p w14:paraId="487E8563" w14:textId="17B5F642" w:rsidR="00A660CB" w:rsidRDefault="00A660CB" w:rsidP="00A660CB">
      <w:pPr>
        <w:pStyle w:val="af2"/>
        <w:spacing w:after="120" w:line="360" w:lineRule="auto"/>
        <w:rPr>
          <w:rFonts w:eastAsia="Times New Roman"/>
          <w:i w:val="0"/>
          <w:iCs/>
          <w:sz w:val="28"/>
        </w:rPr>
      </w:pPr>
      <w:bookmarkStart w:id="1" w:name="_Hlk202178928"/>
      <w:r w:rsidRPr="004716F4">
        <w:rPr>
          <w:rFonts w:eastAsia="Times New Roman"/>
          <w:i w:val="0"/>
          <w:iCs/>
          <w:sz w:val="28"/>
        </w:rPr>
        <w:t xml:space="preserve">Ринат </w:t>
      </w:r>
      <w:r w:rsidR="00D33A5A">
        <w:rPr>
          <w:rFonts w:eastAsia="Times New Roman"/>
          <w:i w:val="0"/>
          <w:iCs/>
          <w:sz w:val="28"/>
        </w:rPr>
        <w:t xml:space="preserve">Х. </w:t>
      </w:r>
      <w:r w:rsidRPr="004716F4">
        <w:rPr>
          <w:rFonts w:eastAsia="Times New Roman"/>
          <w:i w:val="0"/>
          <w:iCs/>
          <w:sz w:val="28"/>
        </w:rPr>
        <w:t>Фахрутдинов</w:t>
      </w:r>
    </w:p>
    <w:p w14:paraId="5BAF5699" w14:textId="77777777" w:rsidR="007E0FCE" w:rsidRPr="004716F4" w:rsidRDefault="007E0FCE" w:rsidP="00A660CB">
      <w:pPr>
        <w:pStyle w:val="af2"/>
        <w:spacing w:after="120" w:line="360" w:lineRule="auto"/>
        <w:rPr>
          <w:i w:val="0"/>
          <w:iCs/>
        </w:rPr>
      </w:pPr>
    </w:p>
    <w:p w14:paraId="51704BBC" w14:textId="42AEED98" w:rsidR="002D0D93" w:rsidRPr="00E86543" w:rsidRDefault="006806F6" w:rsidP="0027131F">
      <w:pPr>
        <w:pStyle w:val="ad"/>
        <w:spacing w:after="120" w:line="360" w:lineRule="auto"/>
        <w:jc w:val="center"/>
        <w:rPr>
          <w:sz w:val="44"/>
          <w:szCs w:val="44"/>
        </w:rPr>
      </w:pPr>
      <w:r>
        <w:rPr>
          <w:rFonts w:ascii="Times New Roman" w:eastAsia="Times New Roman" w:hAnsi="Times New Roman"/>
          <w:sz w:val="28"/>
          <w:szCs w:val="44"/>
        </w:rPr>
        <w:t>Руководство для Ра</w:t>
      </w:r>
      <w:r w:rsidR="00E86543" w:rsidRPr="00E86543">
        <w:rPr>
          <w:rFonts w:ascii="Times New Roman" w:eastAsia="Times New Roman" w:hAnsi="Times New Roman"/>
          <w:sz w:val="28"/>
          <w:szCs w:val="44"/>
        </w:rPr>
        <w:t>бот</w:t>
      </w:r>
      <w:r w:rsidR="00D44706">
        <w:rPr>
          <w:rFonts w:ascii="Times New Roman" w:eastAsia="Times New Roman" w:hAnsi="Times New Roman"/>
          <w:sz w:val="28"/>
          <w:szCs w:val="44"/>
        </w:rPr>
        <w:t>Ы</w:t>
      </w:r>
      <w:r w:rsidR="00E86543" w:rsidRPr="00E86543">
        <w:rPr>
          <w:rFonts w:ascii="Times New Roman" w:eastAsia="Times New Roman" w:hAnsi="Times New Roman"/>
          <w:sz w:val="28"/>
          <w:szCs w:val="44"/>
        </w:rPr>
        <w:t xml:space="preserve"> с маршрутизатором </w:t>
      </w:r>
      <w:r w:rsidR="00423E5E">
        <w:rPr>
          <w:rFonts w:ascii="Times New Roman" w:eastAsia="Times New Roman" w:hAnsi="Times New Roman"/>
          <w:sz w:val="28"/>
          <w:szCs w:val="44"/>
          <w:lang w:val="en-US"/>
        </w:rPr>
        <w:t>v</w:t>
      </w:r>
      <w:r w:rsidR="00E86543" w:rsidRPr="00E86543">
        <w:rPr>
          <w:rFonts w:ascii="Times New Roman" w:eastAsia="Times New Roman" w:hAnsi="Times New Roman"/>
          <w:sz w:val="28"/>
          <w:szCs w:val="44"/>
          <w:lang w:val="en-US"/>
        </w:rPr>
        <w:t>ESR</w:t>
      </w:r>
      <w:r w:rsidR="00E86543" w:rsidRPr="00E86543">
        <w:rPr>
          <w:rFonts w:ascii="Times New Roman" w:eastAsia="Times New Roman" w:hAnsi="Times New Roman"/>
          <w:sz w:val="28"/>
          <w:szCs w:val="44"/>
        </w:rPr>
        <w:t xml:space="preserve"> </w:t>
      </w:r>
      <w:r w:rsidR="00FF7DEE">
        <w:rPr>
          <w:rFonts w:ascii="Times New Roman" w:eastAsia="Times New Roman" w:hAnsi="Times New Roman"/>
          <w:sz w:val="28"/>
          <w:szCs w:val="44"/>
        </w:rPr>
        <w:t xml:space="preserve"> </w:t>
      </w:r>
      <w:r w:rsidR="0027131F">
        <w:rPr>
          <w:rFonts w:ascii="Times New Roman" w:eastAsia="Times New Roman" w:hAnsi="Times New Roman"/>
          <w:sz w:val="28"/>
          <w:szCs w:val="44"/>
        </w:rPr>
        <w:t xml:space="preserve">в </w:t>
      </w:r>
      <w:r w:rsidR="00E86543" w:rsidRPr="00E86543">
        <w:rPr>
          <w:rFonts w:ascii="Times New Roman" w:eastAsia="Times New Roman" w:hAnsi="Times New Roman"/>
          <w:sz w:val="28"/>
          <w:szCs w:val="44"/>
        </w:rPr>
        <w:t>симулятор</w:t>
      </w:r>
      <w:r w:rsidR="00FF7DEE">
        <w:rPr>
          <w:rFonts w:ascii="Times New Roman" w:eastAsia="Times New Roman" w:hAnsi="Times New Roman"/>
          <w:sz w:val="28"/>
          <w:szCs w:val="44"/>
        </w:rPr>
        <w:t>е</w:t>
      </w:r>
      <w:r w:rsidR="00E86543" w:rsidRPr="00E86543">
        <w:rPr>
          <w:rFonts w:ascii="Times New Roman" w:eastAsia="Times New Roman" w:hAnsi="Times New Roman"/>
          <w:sz w:val="28"/>
          <w:szCs w:val="44"/>
        </w:rPr>
        <w:t xml:space="preserve"> </w:t>
      </w:r>
      <w:r w:rsidR="00E86543" w:rsidRPr="00E86543">
        <w:rPr>
          <w:rFonts w:ascii="Times New Roman" w:eastAsia="Times New Roman" w:hAnsi="Times New Roman"/>
          <w:sz w:val="28"/>
          <w:szCs w:val="44"/>
          <w:lang w:val="en-US"/>
        </w:rPr>
        <w:t>GNS</w:t>
      </w:r>
      <w:r w:rsidR="00E86543" w:rsidRPr="00E86543">
        <w:rPr>
          <w:rFonts w:ascii="Times New Roman" w:eastAsia="Times New Roman" w:hAnsi="Times New Roman"/>
          <w:sz w:val="28"/>
          <w:szCs w:val="44"/>
        </w:rPr>
        <w:t>3</w:t>
      </w:r>
    </w:p>
    <w:bookmarkEnd w:id="1"/>
    <w:p w14:paraId="7ABE181E" w14:textId="3517E570" w:rsidR="00887B51" w:rsidRPr="006806F6" w:rsidRDefault="00887B51" w:rsidP="00BB5275">
      <w:pPr>
        <w:pStyle w:val="af8"/>
        <w:spacing w:after="120" w:line="360" w:lineRule="auto"/>
      </w:pPr>
    </w:p>
    <w:p w14:paraId="233ACE1E" w14:textId="77777777" w:rsidR="00A660CB" w:rsidRDefault="00A660CB" w:rsidP="00BB5275">
      <w:pPr>
        <w:pStyle w:val="af2"/>
        <w:spacing w:after="120" w:line="360" w:lineRule="auto"/>
      </w:pPr>
    </w:p>
    <w:p w14:paraId="45F65ACB" w14:textId="77777777" w:rsidR="00A660CB" w:rsidRPr="006806F6" w:rsidRDefault="00A660CB" w:rsidP="00BB5275">
      <w:pPr>
        <w:pStyle w:val="af2"/>
        <w:spacing w:after="120" w:line="360" w:lineRule="auto"/>
      </w:pPr>
    </w:p>
    <w:p w14:paraId="5AB02A65" w14:textId="77777777" w:rsidR="00A660CB" w:rsidRDefault="00A660CB" w:rsidP="00BB5275">
      <w:pPr>
        <w:pStyle w:val="af2"/>
        <w:spacing w:after="120" w:line="360" w:lineRule="auto"/>
      </w:pPr>
    </w:p>
    <w:p w14:paraId="38E66C76" w14:textId="77777777" w:rsidR="00A660CB" w:rsidRDefault="00A660CB" w:rsidP="00BB5275">
      <w:pPr>
        <w:pStyle w:val="af2"/>
        <w:spacing w:after="120" w:line="360" w:lineRule="auto"/>
      </w:pPr>
    </w:p>
    <w:p w14:paraId="5BABCA36" w14:textId="77777777" w:rsidR="00A660CB" w:rsidRDefault="00A660CB" w:rsidP="00BB5275">
      <w:pPr>
        <w:pStyle w:val="af2"/>
        <w:spacing w:after="120" w:line="360" w:lineRule="auto"/>
      </w:pPr>
    </w:p>
    <w:p w14:paraId="114FC382" w14:textId="77777777" w:rsidR="00A660CB" w:rsidRDefault="00A660CB" w:rsidP="00BB5275">
      <w:pPr>
        <w:pStyle w:val="af2"/>
        <w:spacing w:after="120" w:line="360" w:lineRule="auto"/>
      </w:pPr>
    </w:p>
    <w:p w14:paraId="234B6846" w14:textId="77777777" w:rsidR="00B62753" w:rsidRDefault="00B62753" w:rsidP="00BB5275">
      <w:pPr>
        <w:pStyle w:val="af2"/>
        <w:spacing w:after="120" w:line="360" w:lineRule="auto"/>
      </w:pPr>
    </w:p>
    <w:p w14:paraId="5DAD2E78" w14:textId="77777777" w:rsidR="00B62753" w:rsidRDefault="00B62753" w:rsidP="00BB5275">
      <w:pPr>
        <w:pStyle w:val="af2"/>
        <w:spacing w:after="120" w:line="360" w:lineRule="auto"/>
      </w:pPr>
    </w:p>
    <w:p w14:paraId="5DB4B6B0" w14:textId="1815A344" w:rsidR="00A660CB" w:rsidRDefault="00A660CB" w:rsidP="00A660CB">
      <w:pPr>
        <w:pStyle w:val="af9"/>
        <w:spacing w:after="120" w:line="360" w:lineRule="auto"/>
        <w:ind w:firstLine="0"/>
        <w:jc w:val="center"/>
        <w:rPr>
          <w:sz w:val="28"/>
          <w:lang w:bidi="ru-RU"/>
        </w:rPr>
      </w:pPr>
      <w:r w:rsidRPr="00A660CB">
        <w:rPr>
          <w:rFonts w:ascii="Times New Roman" w:eastAsia="Times New Roman" w:hAnsi="Times New Roman"/>
          <w:sz w:val="28"/>
          <w:lang w:bidi="ru-RU"/>
        </w:rPr>
        <w:t>Москва</w:t>
      </w:r>
      <w:r w:rsidRPr="00A660CB">
        <w:rPr>
          <w:rFonts w:ascii="Times New Roman" w:eastAsia="Times New Roman" w:hAnsi="Times New Roman"/>
          <w:sz w:val="28"/>
          <w:lang w:val="ro-RO" w:bidi="ru-RU"/>
        </w:rPr>
        <w:t xml:space="preserve"> </w:t>
      </w:r>
    </w:p>
    <w:p w14:paraId="3B51776C" w14:textId="4014169F" w:rsidR="00B61B8E" w:rsidRDefault="00A660CB" w:rsidP="00A660CB">
      <w:pPr>
        <w:pStyle w:val="af9"/>
        <w:spacing w:after="120" w:line="360" w:lineRule="auto"/>
        <w:ind w:firstLine="0"/>
        <w:jc w:val="center"/>
        <w:rPr>
          <w:rFonts w:ascii="Times New Roman" w:eastAsia="Times New Roman" w:hAnsi="Times New Roman"/>
          <w:sz w:val="28"/>
          <w:lang w:bidi="ru-RU"/>
        </w:rPr>
      </w:pPr>
      <w:r w:rsidRPr="00A660CB">
        <w:rPr>
          <w:rFonts w:ascii="Times New Roman" w:eastAsia="Times New Roman" w:hAnsi="Times New Roman"/>
          <w:sz w:val="28"/>
          <w:lang w:val="ro-RO" w:bidi="ru-RU"/>
        </w:rPr>
        <w:t xml:space="preserve">2025 </w:t>
      </w:r>
      <w:r w:rsidRPr="00A660CB">
        <w:rPr>
          <w:rFonts w:ascii="Times New Roman" w:eastAsia="Times New Roman" w:hAnsi="Times New Roman"/>
          <w:sz w:val="28"/>
          <w:lang w:bidi="ru-RU"/>
        </w:rPr>
        <w:t>г.</w:t>
      </w:r>
    </w:p>
    <w:p w14:paraId="256D1C54" w14:textId="384D73BE" w:rsidR="00D33A5A" w:rsidRDefault="00D33A5A" w:rsidP="00A660CB">
      <w:pPr>
        <w:pStyle w:val="af9"/>
        <w:spacing w:after="120" w:line="360" w:lineRule="auto"/>
        <w:ind w:firstLine="0"/>
        <w:jc w:val="center"/>
        <w:rPr>
          <w:rFonts w:ascii="Times New Roman" w:eastAsia="Times New Roman" w:hAnsi="Times New Roman"/>
          <w:sz w:val="28"/>
          <w:lang w:bidi="ru-RU"/>
        </w:rPr>
      </w:pPr>
      <w:r w:rsidRPr="00D33A5A">
        <w:rPr>
          <w:rFonts w:ascii="Times New Roman" w:eastAsia="Times New Roman" w:hAnsi="Times New Roman"/>
          <w:sz w:val="28"/>
          <w:lang w:bidi="ru-RU"/>
        </w:rPr>
        <w:t>© 202</w:t>
      </w:r>
      <w:r>
        <w:rPr>
          <w:rFonts w:ascii="Times New Roman" w:eastAsia="Times New Roman" w:hAnsi="Times New Roman"/>
          <w:sz w:val="28"/>
          <w:lang w:bidi="ru-RU"/>
        </w:rPr>
        <w:t>5</w:t>
      </w:r>
      <w:r w:rsidRPr="00D33A5A">
        <w:rPr>
          <w:rFonts w:ascii="Times New Roman" w:eastAsia="Times New Roman" w:hAnsi="Times New Roman"/>
          <w:sz w:val="28"/>
          <w:lang w:bidi="ru-RU"/>
        </w:rPr>
        <w:t xml:space="preserve"> </w:t>
      </w:r>
      <w:r>
        <w:rPr>
          <w:rFonts w:ascii="Times New Roman" w:eastAsia="Times New Roman" w:hAnsi="Times New Roman"/>
          <w:sz w:val="28"/>
          <w:lang w:bidi="ru-RU"/>
        </w:rPr>
        <w:t>Ринат Х. Фахрутдинов</w:t>
      </w:r>
      <w:r w:rsidRPr="00D33A5A">
        <w:rPr>
          <w:rFonts w:ascii="Times New Roman" w:eastAsia="Times New Roman" w:hAnsi="Times New Roman"/>
          <w:sz w:val="28"/>
          <w:lang w:bidi="ru-RU"/>
        </w:rPr>
        <w:t>. Все права защищены.</w:t>
      </w:r>
    </w:p>
    <w:p w14:paraId="5D1957ED" w14:textId="304EF484" w:rsidR="00D33A5A" w:rsidRDefault="00D33A5A">
      <w:pPr>
        <w:rPr>
          <w:rFonts w:eastAsia="Times New Roman"/>
          <w:lang w:bidi="ru-RU"/>
        </w:rPr>
      </w:pPr>
      <w:r>
        <w:rPr>
          <w:rFonts w:eastAsia="Times New Roman"/>
          <w:lang w:bidi="ru-RU"/>
        </w:rPr>
        <w:br w:type="page"/>
      </w:r>
    </w:p>
    <w:p w14:paraId="6007487D" w14:textId="77777777" w:rsidR="00D33A5A" w:rsidRPr="007826FD" w:rsidRDefault="00D33A5A" w:rsidP="00A660CB">
      <w:pPr>
        <w:pStyle w:val="af9"/>
        <w:spacing w:after="120" w:line="360" w:lineRule="auto"/>
        <w:ind w:firstLine="0"/>
        <w:jc w:val="center"/>
        <w:rPr>
          <w:rFonts w:ascii="Times New Roman" w:eastAsia="Times New Roman" w:hAnsi="Times New Roman"/>
          <w:sz w:val="28"/>
          <w:lang w:bidi="ru-RU"/>
        </w:rPr>
      </w:pPr>
    </w:p>
    <w:sdt>
      <w:sdtPr>
        <w:rPr>
          <w:rFonts w:asciiTheme="minorHAnsi" w:hAnsiTheme="minorHAnsi"/>
          <w:b/>
          <w:sz w:val="22"/>
        </w:rPr>
        <w:id w:val="-34197136"/>
        <w:docPartObj>
          <w:docPartGallery w:val="Table of Contents"/>
          <w:docPartUnique/>
        </w:docPartObj>
      </w:sdtPr>
      <w:sdtEndPr>
        <w:rPr>
          <w:b w:val="0"/>
          <w:bCs/>
        </w:rPr>
      </w:sdtEndPr>
      <w:sdtContent>
        <w:p w14:paraId="7C9AA4D7" w14:textId="069C7EA2" w:rsidR="00DA6DBC" w:rsidRPr="003E4AE5" w:rsidRDefault="00DA6DBC" w:rsidP="00B62753">
          <w:r w:rsidRPr="003E4AE5">
            <w:t>Оглавление</w:t>
          </w:r>
        </w:p>
        <w:p w14:paraId="316018CA" w14:textId="0B5C94A9" w:rsidR="006C310A" w:rsidRDefault="00DA6DBC">
          <w:pPr>
            <w:pStyle w:val="23"/>
            <w:rPr>
              <w:rFonts w:asciiTheme="minorHAnsi" w:hAnsiTheme="minorHAnsi"/>
              <w:smallCaps w:val="0"/>
              <w:spacing w:val="0"/>
              <w:kern w:val="2"/>
              <w:sz w:val="24"/>
              <w:szCs w:val="24"/>
              <w:lang w:eastAsia="ru-RU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02281663" w:history="1">
            <w:r w:rsidR="006C310A">
              <w:rPr>
                <w:webHidden/>
              </w:rPr>
              <w:tab/>
            </w:r>
            <w:r w:rsidR="006C310A">
              <w:rPr>
                <w:webHidden/>
              </w:rPr>
              <w:fldChar w:fldCharType="begin"/>
            </w:r>
            <w:r w:rsidR="006C310A">
              <w:rPr>
                <w:webHidden/>
              </w:rPr>
              <w:instrText xml:space="preserve"> PAGEREF _Toc202281663 \h </w:instrText>
            </w:r>
            <w:r w:rsidR="006C310A">
              <w:rPr>
                <w:webHidden/>
              </w:rPr>
            </w:r>
            <w:r w:rsidR="006C310A">
              <w:rPr>
                <w:webHidden/>
              </w:rPr>
              <w:fldChar w:fldCharType="separate"/>
            </w:r>
            <w:r w:rsidR="00893CB8">
              <w:rPr>
                <w:webHidden/>
              </w:rPr>
              <w:t>1</w:t>
            </w:r>
            <w:r w:rsidR="006C310A">
              <w:rPr>
                <w:webHidden/>
              </w:rPr>
              <w:fldChar w:fldCharType="end"/>
            </w:r>
          </w:hyperlink>
        </w:p>
        <w:p w14:paraId="4EA3B97A" w14:textId="535B6BE1" w:rsidR="006C310A" w:rsidRDefault="006C310A">
          <w:pPr>
            <w:pStyle w:val="23"/>
            <w:rPr>
              <w:rFonts w:asciiTheme="minorHAnsi" w:hAnsiTheme="minorHAnsi"/>
              <w:smallCaps w:val="0"/>
              <w:spacing w:val="0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2281664" w:history="1">
            <w:r w:rsidRPr="00DD21CD">
              <w:rPr>
                <w:rStyle w:val="a7"/>
                <w:rFonts w:ascii="Calibri" w:hAnsi="Calibri"/>
                <w:b/>
                <w:bCs/>
              </w:rPr>
              <w:t>Введение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_Toc202281664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893CB8">
              <w:rPr>
                <w:webHidden/>
              </w:rPr>
              <w:t>6</w:t>
            </w:r>
            <w:r>
              <w:rPr>
                <w:webHidden/>
              </w:rPr>
              <w:fldChar w:fldCharType="end"/>
            </w:r>
          </w:hyperlink>
        </w:p>
        <w:p w14:paraId="7A0F4AB8" w14:textId="2DE8E671" w:rsidR="006C310A" w:rsidRDefault="006C310A">
          <w:pPr>
            <w:pStyle w:val="11"/>
            <w:tabs>
              <w:tab w:val="right" w:leader="dot" w:pos="9016"/>
            </w:tabs>
            <w:rPr>
              <w:rFonts w:asciiTheme="minorHAnsi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2281665" w:history="1">
            <w:r w:rsidRPr="00DD21CD">
              <w:rPr>
                <w:rStyle w:val="a7"/>
                <w:noProof/>
              </w:rPr>
              <w:t>1. Глава 1</w:t>
            </w:r>
            <w:r w:rsidRPr="00DD21CD">
              <w:rPr>
                <w:rStyle w:val="a7"/>
                <w:rFonts w:eastAsia="Times New Roman"/>
                <w:noProof/>
              </w:rPr>
              <w:t>. Создание образа виртуального маршрутизатора vESR Eltex для работы в среде виртуализации GNS3.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_Toc202281665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93CB8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B26709" w14:textId="77FF3EA3" w:rsidR="006C310A" w:rsidRDefault="006C310A">
          <w:pPr>
            <w:pStyle w:val="33"/>
            <w:rPr>
              <w:rFonts w:asciiTheme="minorHAnsi" w:hAnsiTheme="minorHAns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2281666" w:history="1">
            <w:r w:rsidRPr="00DD21CD">
              <w:rPr>
                <w:rStyle w:val="a7"/>
              </w:rPr>
              <w:t>Сводка или ключевые выводы главы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_Toc202281666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893CB8">
              <w:rPr>
                <w:webHidden/>
              </w:rPr>
              <w:t>30</w:t>
            </w:r>
            <w:r>
              <w:rPr>
                <w:webHidden/>
              </w:rPr>
              <w:fldChar w:fldCharType="end"/>
            </w:r>
          </w:hyperlink>
        </w:p>
        <w:p w14:paraId="52279737" w14:textId="6CC407A3" w:rsidR="006C310A" w:rsidRDefault="006C310A">
          <w:pPr>
            <w:pStyle w:val="11"/>
            <w:tabs>
              <w:tab w:val="right" w:leader="dot" w:pos="9016"/>
            </w:tabs>
            <w:rPr>
              <w:rFonts w:asciiTheme="minorHAnsi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2281667" w:history="1">
            <w:r w:rsidRPr="00DD21CD">
              <w:rPr>
                <w:rStyle w:val="a7"/>
                <w:noProof/>
              </w:rPr>
              <w:t>2. Глава 2</w:t>
            </w:r>
            <w:r w:rsidRPr="00DD21CD">
              <w:rPr>
                <w:rStyle w:val="a7"/>
                <w:rFonts w:eastAsia="Times New Roman"/>
                <w:noProof/>
              </w:rPr>
              <w:t>. Почему GNS3, а не EVE-NG?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_Toc202281667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93CB8"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E0F5BE" w14:textId="5C8AE2F7" w:rsidR="006C310A" w:rsidRDefault="006C310A">
          <w:pPr>
            <w:pStyle w:val="33"/>
            <w:rPr>
              <w:rFonts w:asciiTheme="minorHAnsi" w:hAnsiTheme="minorHAns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2281668" w:history="1">
            <w:r w:rsidRPr="00DD21CD">
              <w:rPr>
                <w:rStyle w:val="a7"/>
              </w:rPr>
              <w:t>Сводка или ключевые выводы главы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_Toc202281668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893CB8">
              <w:rPr>
                <w:webHidden/>
              </w:rPr>
              <w:t>32</w:t>
            </w:r>
            <w:r>
              <w:rPr>
                <w:webHidden/>
              </w:rPr>
              <w:fldChar w:fldCharType="end"/>
            </w:r>
          </w:hyperlink>
        </w:p>
        <w:p w14:paraId="78404EEA" w14:textId="3693E3F1" w:rsidR="006C310A" w:rsidRDefault="006C310A">
          <w:pPr>
            <w:pStyle w:val="11"/>
            <w:tabs>
              <w:tab w:val="right" w:leader="dot" w:pos="9016"/>
            </w:tabs>
            <w:rPr>
              <w:rFonts w:asciiTheme="minorHAnsi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2281669" w:history="1">
            <w:r w:rsidRPr="00DD21CD">
              <w:rPr>
                <w:rStyle w:val="a7"/>
                <w:noProof/>
              </w:rPr>
              <w:t>3. Глава 3</w:t>
            </w:r>
            <w:r w:rsidRPr="00DD21CD">
              <w:rPr>
                <w:rStyle w:val="a7"/>
                <w:rFonts w:eastAsia="Times New Roman"/>
                <w:noProof/>
              </w:rPr>
              <w:t>. Базовая настройка виртуального маршрутизаторе  vESR.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_Toc202281669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93CB8"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205F7E" w14:textId="223052F3" w:rsidR="006C310A" w:rsidRDefault="006C310A">
          <w:pPr>
            <w:pStyle w:val="33"/>
            <w:rPr>
              <w:rFonts w:asciiTheme="minorHAnsi" w:hAnsiTheme="minorHAns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2281670" w:history="1">
            <w:r w:rsidRPr="00DD21CD">
              <w:rPr>
                <w:rStyle w:val="a7"/>
                <w:lang w:val="ro-RO" w:bidi="ru-RU"/>
              </w:rPr>
              <w:t>Сводка или ключевые выводы главы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_Toc202281670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893CB8">
              <w:rPr>
                <w:webHidden/>
              </w:rPr>
              <w:t>58</w:t>
            </w:r>
            <w:r>
              <w:rPr>
                <w:webHidden/>
              </w:rPr>
              <w:fldChar w:fldCharType="end"/>
            </w:r>
          </w:hyperlink>
        </w:p>
        <w:p w14:paraId="32FC419C" w14:textId="78AFC9F2" w:rsidR="006C310A" w:rsidRDefault="006C310A">
          <w:pPr>
            <w:pStyle w:val="11"/>
            <w:tabs>
              <w:tab w:val="right" w:leader="dot" w:pos="9016"/>
            </w:tabs>
            <w:rPr>
              <w:rFonts w:asciiTheme="minorHAnsi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2281671" w:history="1">
            <w:r w:rsidRPr="00DD21CD">
              <w:rPr>
                <w:rStyle w:val="a7"/>
                <w:noProof/>
              </w:rPr>
              <w:t xml:space="preserve">4. </w:t>
            </w:r>
            <w:r w:rsidRPr="00DD21CD">
              <w:rPr>
                <w:rStyle w:val="a7"/>
                <w:noProof/>
                <w:lang w:bidi="ru-RU"/>
              </w:rPr>
              <w:t>Глава 4</w:t>
            </w:r>
            <w:r w:rsidRPr="00DD21CD">
              <w:rPr>
                <w:rStyle w:val="a7"/>
                <w:rFonts w:eastAsia="Times New Roman"/>
                <w:noProof/>
                <w:lang w:bidi="ru-RU"/>
              </w:rPr>
              <w:t xml:space="preserve">. </w:t>
            </w:r>
            <w:r w:rsidRPr="00DD21CD">
              <w:rPr>
                <w:rStyle w:val="a7"/>
                <w:rFonts w:eastAsia="Times New Roman"/>
                <w:noProof/>
              </w:rPr>
              <w:t xml:space="preserve">Настройка сервера </w:t>
            </w:r>
            <w:r w:rsidRPr="00DD21CD">
              <w:rPr>
                <w:rStyle w:val="a7"/>
                <w:rFonts w:eastAsia="Times New Roman"/>
                <w:noProof/>
                <w:lang w:val="en-US"/>
              </w:rPr>
              <w:t>DHCP</w:t>
            </w:r>
            <w:r w:rsidRPr="00DD21CD">
              <w:rPr>
                <w:rStyle w:val="a7"/>
                <w:rFonts w:eastAsia="Times New Roman"/>
                <w:noProof/>
              </w:rPr>
              <w:t xml:space="preserve"> в маршрутизаторе </w:t>
            </w:r>
            <w:r w:rsidRPr="00DD21CD">
              <w:rPr>
                <w:rStyle w:val="a7"/>
                <w:rFonts w:eastAsia="Times New Roman"/>
                <w:noProof/>
                <w:lang w:val="en-US"/>
              </w:rPr>
              <w:t>vESR</w:t>
            </w:r>
            <w:r w:rsidRPr="00DD21CD">
              <w:rPr>
                <w:rStyle w:val="a7"/>
                <w:rFonts w:eastAsia="Times New Roman"/>
                <w:noProof/>
              </w:rPr>
              <w:t>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_Toc202281671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93CB8"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6DD989" w14:textId="4C36B88B" w:rsidR="006C310A" w:rsidRDefault="006C310A">
          <w:pPr>
            <w:pStyle w:val="33"/>
            <w:rPr>
              <w:rFonts w:asciiTheme="minorHAnsi" w:hAnsiTheme="minorHAns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2281672" w:history="1">
            <w:r w:rsidRPr="00DD21CD">
              <w:rPr>
                <w:rStyle w:val="a7"/>
                <w:lang w:val="ro-RO" w:bidi="ru-RU"/>
              </w:rPr>
              <w:t>Сводка или ключевые выводы главы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_Toc202281672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893CB8">
              <w:rPr>
                <w:webHidden/>
              </w:rPr>
              <w:t>76</w:t>
            </w:r>
            <w:r>
              <w:rPr>
                <w:webHidden/>
              </w:rPr>
              <w:fldChar w:fldCharType="end"/>
            </w:r>
          </w:hyperlink>
        </w:p>
        <w:p w14:paraId="1B3F2AC6" w14:textId="7D9BE485" w:rsidR="006C310A" w:rsidRDefault="006C310A">
          <w:pPr>
            <w:pStyle w:val="11"/>
            <w:tabs>
              <w:tab w:val="right" w:leader="dot" w:pos="9016"/>
            </w:tabs>
            <w:rPr>
              <w:rFonts w:asciiTheme="minorHAnsi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2281673" w:history="1">
            <w:r w:rsidRPr="00DD21CD">
              <w:rPr>
                <w:rStyle w:val="a7"/>
                <w:noProof/>
              </w:rPr>
              <w:t xml:space="preserve">5. </w:t>
            </w:r>
            <w:r w:rsidRPr="00DD21CD">
              <w:rPr>
                <w:rStyle w:val="a7"/>
                <w:noProof/>
                <w:lang w:bidi="ru-RU"/>
              </w:rPr>
              <w:t>Глава 5</w:t>
            </w:r>
            <w:r w:rsidRPr="00DD21CD">
              <w:rPr>
                <w:rStyle w:val="a7"/>
                <w:rFonts w:eastAsia="Times New Roman"/>
                <w:noProof/>
                <w:lang w:bidi="ru-RU"/>
              </w:rPr>
              <w:t xml:space="preserve">. </w:t>
            </w:r>
            <w:r w:rsidRPr="00DD21CD">
              <w:rPr>
                <w:rStyle w:val="a7"/>
                <w:rFonts w:eastAsia="Times New Roman"/>
                <w:noProof/>
              </w:rPr>
              <w:t xml:space="preserve">Настройка  </w:t>
            </w:r>
            <w:r w:rsidRPr="00DD21CD">
              <w:rPr>
                <w:rStyle w:val="a7"/>
                <w:rFonts w:eastAsia="Times New Roman"/>
                <w:noProof/>
                <w:lang w:val="en-US"/>
              </w:rPr>
              <w:t>NAT</w:t>
            </w:r>
            <w:r w:rsidRPr="00DD21CD">
              <w:rPr>
                <w:rStyle w:val="a7"/>
                <w:rFonts w:eastAsia="Times New Roman"/>
                <w:noProof/>
              </w:rPr>
              <w:t>(</w:t>
            </w:r>
            <w:r w:rsidRPr="00DD21CD">
              <w:rPr>
                <w:rStyle w:val="a7"/>
                <w:rFonts w:eastAsia="Times New Roman"/>
                <w:noProof/>
                <w:lang w:val="en-US"/>
              </w:rPr>
              <w:t>SNAT</w:t>
            </w:r>
            <w:r w:rsidRPr="00DD21CD">
              <w:rPr>
                <w:rStyle w:val="a7"/>
                <w:rFonts w:eastAsia="Times New Roman"/>
                <w:noProof/>
              </w:rPr>
              <w:t xml:space="preserve">) для доступа в Интернет в виртуальном маршрутизаторе </w:t>
            </w:r>
            <w:r w:rsidRPr="00DD21CD">
              <w:rPr>
                <w:rStyle w:val="a7"/>
                <w:rFonts w:eastAsia="Times New Roman"/>
                <w:noProof/>
                <w:lang w:val="en-US"/>
              </w:rPr>
              <w:t>vESR</w:t>
            </w:r>
            <w:r w:rsidRPr="00DD21CD">
              <w:rPr>
                <w:rStyle w:val="a7"/>
                <w:rFonts w:eastAsia="Times New Roman"/>
                <w:noProof/>
              </w:rPr>
              <w:t>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_Toc202281673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93CB8">
              <w:rPr>
                <w:noProof/>
                <w:webHidden/>
              </w:rPr>
              <w:t>77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58A4C7" w14:textId="2AACAAEE" w:rsidR="006C310A" w:rsidRDefault="006C310A">
          <w:pPr>
            <w:pStyle w:val="33"/>
            <w:rPr>
              <w:rFonts w:asciiTheme="minorHAnsi" w:hAnsiTheme="minorHAns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2281674" w:history="1">
            <w:r w:rsidRPr="00DD21CD">
              <w:rPr>
                <w:rStyle w:val="a7"/>
                <w:lang w:val="ro-RO" w:bidi="ru-RU"/>
              </w:rPr>
              <w:t>Сводка или ключевые выводы главы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_Toc202281674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893CB8">
              <w:rPr>
                <w:webHidden/>
              </w:rPr>
              <w:t>89</w:t>
            </w:r>
            <w:r>
              <w:rPr>
                <w:webHidden/>
              </w:rPr>
              <w:fldChar w:fldCharType="end"/>
            </w:r>
          </w:hyperlink>
        </w:p>
        <w:p w14:paraId="20B63EA3" w14:textId="00BCE5A4" w:rsidR="006C310A" w:rsidRDefault="006C310A">
          <w:pPr>
            <w:pStyle w:val="11"/>
            <w:tabs>
              <w:tab w:val="right" w:leader="dot" w:pos="9016"/>
            </w:tabs>
            <w:rPr>
              <w:rFonts w:asciiTheme="minorHAnsi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2281675" w:history="1">
            <w:r w:rsidRPr="00DD21CD">
              <w:rPr>
                <w:rStyle w:val="a7"/>
                <w:noProof/>
              </w:rPr>
              <w:t>6.</w:t>
            </w:r>
            <w:r w:rsidRPr="00DD21CD">
              <w:rPr>
                <w:rStyle w:val="a7"/>
                <w:rFonts w:eastAsia="Times New Roman"/>
                <w:noProof/>
              </w:rPr>
              <w:t xml:space="preserve"> Глава 6. Настройка  SSH в виртуальном маршрутизаторе vESR.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_Toc202281675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93CB8">
              <w:rPr>
                <w:noProof/>
                <w:webHidden/>
              </w:rPr>
              <w:t>90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8DAC9D" w14:textId="628D7964" w:rsidR="006C310A" w:rsidRDefault="006C310A">
          <w:pPr>
            <w:pStyle w:val="33"/>
            <w:rPr>
              <w:rFonts w:asciiTheme="minorHAnsi" w:hAnsiTheme="minorHAns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2281676" w:history="1">
            <w:r w:rsidRPr="00DD21CD">
              <w:rPr>
                <w:rStyle w:val="a7"/>
                <w:lang w:val="ro-RO" w:bidi="ru-RU"/>
              </w:rPr>
              <w:t>Сводка или ключевые выводы главы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_Toc202281676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893CB8">
              <w:rPr>
                <w:webHidden/>
              </w:rPr>
              <w:t>104</w:t>
            </w:r>
            <w:r>
              <w:rPr>
                <w:webHidden/>
              </w:rPr>
              <w:fldChar w:fldCharType="end"/>
            </w:r>
          </w:hyperlink>
        </w:p>
        <w:p w14:paraId="7823BBC1" w14:textId="30DB7C9B" w:rsidR="006C310A" w:rsidRDefault="006C310A">
          <w:pPr>
            <w:pStyle w:val="11"/>
            <w:tabs>
              <w:tab w:val="right" w:leader="dot" w:pos="9016"/>
            </w:tabs>
            <w:rPr>
              <w:rFonts w:asciiTheme="minorHAnsi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2281677" w:history="1">
            <w:r w:rsidRPr="00DD21CD">
              <w:rPr>
                <w:rStyle w:val="a7"/>
                <w:noProof/>
              </w:rPr>
              <w:t>7.</w:t>
            </w:r>
            <w:r w:rsidRPr="00DD21CD">
              <w:rPr>
                <w:rStyle w:val="a7"/>
                <w:rFonts w:eastAsia="Times New Roman"/>
                <w:noProof/>
              </w:rPr>
              <w:t xml:space="preserve"> Глава 7. Настройка  NAT(DNAT) для доступа в Интернет в виртуальном маршрутизаторе vESR.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_Toc202281677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93CB8">
              <w:rPr>
                <w:noProof/>
                <w:webHidden/>
              </w:rPr>
              <w:t>105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E6C836" w14:textId="38C7945D" w:rsidR="006C310A" w:rsidRDefault="006C310A">
          <w:pPr>
            <w:pStyle w:val="33"/>
            <w:rPr>
              <w:rFonts w:asciiTheme="minorHAnsi" w:hAnsiTheme="minorHAns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2281678" w:history="1">
            <w:r w:rsidRPr="00DD21CD">
              <w:rPr>
                <w:rStyle w:val="a7"/>
                <w:lang w:val="ro-RO" w:bidi="ru-RU"/>
              </w:rPr>
              <w:t>Сводка или ключевые выводы главы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_Toc202281678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893CB8">
              <w:rPr>
                <w:webHidden/>
              </w:rPr>
              <w:t>131</w:t>
            </w:r>
            <w:r>
              <w:rPr>
                <w:webHidden/>
              </w:rPr>
              <w:fldChar w:fldCharType="end"/>
            </w:r>
          </w:hyperlink>
        </w:p>
        <w:p w14:paraId="699B8513" w14:textId="44571FB2" w:rsidR="006C310A" w:rsidRDefault="006C310A">
          <w:pPr>
            <w:pStyle w:val="11"/>
            <w:tabs>
              <w:tab w:val="right" w:leader="dot" w:pos="9016"/>
            </w:tabs>
            <w:rPr>
              <w:rFonts w:asciiTheme="minorHAnsi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2281679" w:history="1">
            <w:r w:rsidRPr="00DD21CD">
              <w:rPr>
                <w:rStyle w:val="a7"/>
                <w:noProof/>
              </w:rPr>
              <w:t>8.</w:t>
            </w:r>
            <w:r w:rsidRPr="00DD21CD">
              <w:rPr>
                <w:rStyle w:val="a7"/>
                <w:rFonts w:eastAsia="Times New Roman"/>
                <w:noProof/>
              </w:rPr>
              <w:t xml:space="preserve"> Глава 8. Настройка  GRE-over-IPSEC в маршрутизаторе vESR.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_Toc202281679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93CB8">
              <w:rPr>
                <w:noProof/>
                <w:webHidden/>
              </w:rPr>
              <w:t>132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4D125B" w14:textId="7392D58C" w:rsidR="006C310A" w:rsidRDefault="006C310A">
          <w:pPr>
            <w:pStyle w:val="33"/>
            <w:rPr>
              <w:rFonts w:asciiTheme="minorHAnsi" w:hAnsiTheme="minorHAns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2281680" w:history="1">
            <w:r w:rsidRPr="00DD21CD">
              <w:rPr>
                <w:rStyle w:val="a7"/>
                <w:lang w:val="ro-RO" w:bidi="ru-RU"/>
              </w:rPr>
              <w:t>Сводка или ключевые выводы главы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_Toc202281680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893CB8">
              <w:rPr>
                <w:webHidden/>
              </w:rPr>
              <w:t>169</w:t>
            </w:r>
            <w:r>
              <w:rPr>
                <w:webHidden/>
              </w:rPr>
              <w:fldChar w:fldCharType="end"/>
            </w:r>
          </w:hyperlink>
        </w:p>
        <w:p w14:paraId="3DC5E87A" w14:textId="10A135AB" w:rsidR="006C310A" w:rsidRDefault="006C310A">
          <w:pPr>
            <w:pStyle w:val="11"/>
            <w:tabs>
              <w:tab w:val="right" w:leader="dot" w:pos="9016"/>
            </w:tabs>
            <w:rPr>
              <w:rFonts w:asciiTheme="minorHAnsi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2281681" w:history="1">
            <w:r w:rsidRPr="00DD21CD">
              <w:rPr>
                <w:rStyle w:val="a7"/>
                <w:noProof/>
              </w:rPr>
              <w:t>9.</w:t>
            </w:r>
            <w:r w:rsidRPr="00DD21CD">
              <w:rPr>
                <w:rStyle w:val="a7"/>
                <w:rFonts w:eastAsia="Times New Roman"/>
                <w:noProof/>
              </w:rPr>
              <w:t xml:space="preserve"> Глава 9. Настройка нескольких филиалов с на виртуальных маршрутизаторах vESR.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_Toc202281681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93CB8">
              <w:rPr>
                <w:noProof/>
                <w:webHidden/>
              </w:rPr>
              <w:t>171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746BBB" w14:textId="4749156A" w:rsidR="006C310A" w:rsidRDefault="006C310A">
          <w:pPr>
            <w:pStyle w:val="33"/>
            <w:rPr>
              <w:rFonts w:asciiTheme="minorHAnsi" w:hAnsiTheme="minorHAns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2281682" w:history="1">
            <w:r w:rsidRPr="00DD21CD">
              <w:rPr>
                <w:rStyle w:val="a7"/>
                <w:lang w:val="ro-RO" w:bidi="ru-RU"/>
              </w:rPr>
              <w:t>Сводка или ключевые выводы главы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_Toc202281682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893CB8">
              <w:rPr>
                <w:webHidden/>
              </w:rPr>
              <w:t>190</w:t>
            </w:r>
            <w:r>
              <w:rPr>
                <w:webHidden/>
              </w:rPr>
              <w:fldChar w:fldCharType="end"/>
            </w:r>
          </w:hyperlink>
        </w:p>
        <w:p w14:paraId="4955D5DA" w14:textId="532C3049" w:rsidR="006C310A" w:rsidRDefault="006C310A">
          <w:pPr>
            <w:pStyle w:val="11"/>
            <w:tabs>
              <w:tab w:val="right" w:leader="dot" w:pos="9016"/>
            </w:tabs>
            <w:rPr>
              <w:rFonts w:asciiTheme="minorHAnsi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2281683" w:history="1">
            <w:r w:rsidRPr="00DD21CD">
              <w:rPr>
                <w:rStyle w:val="a7"/>
                <w:noProof/>
              </w:rPr>
              <w:t>10.</w:t>
            </w:r>
            <w:r w:rsidRPr="00DD21CD">
              <w:rPr>
                <w:rStyle w:val="a7"/>
                <w:rFonts w:eastAsia="Times New Roman"/>
                <w:noProof/>
              </w:rPr>
              <w:t xml:space="preserve"> Глава 10. Настройка  динамической ( OSPF) маршрутизации в виртуальном маршрутизаторе vESR.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_Toc202281683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93CB8">
              <w:rPr>
                <w:noProof/>
                <w:webHidden/>
              </w:rPr>
              <w:t>191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F9DBD7" w14:textId="36C5D9A4" w:rsidR="006C310A" w:rsidRDefault="006C310A">
          <w:pPr>
            <w:pStyle w:val="33"/>
            <w:rPr>
              <w:rFonts w:asciiTheme="minorHAnsi" w:hAnsiTheme="minorHAns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2281684" w:history="1">
            <w:r w:rsidRPr="00DD21CD">
              <w:rPr>
                <w:rStyle w:val="a7"/>
                <w:lang w:val="ro-RO" w:bidi="ru-RU"/>
              </w:rPr>
              <w:t>Сводка или ключевые выводы главы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_Toc202281684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893CB8">
              <w:rPr>
                <w:webHidden/>
              </w:rPr>
              <w:t>230</w:t>
            </w:r>
            <w:r>
              <w:rPr>
                <w:webHidden/>
              </w:rPr>
              <w:fldChar w:fldCharType="end"/>
            </w:r>
          </w:hyperlink>
        </w:p>
        <w:p w14:paraId="1873CA88" w14:textId="7C08DBBA" w:rsidR="006C310A" w:rsidRDefault="006C310A">
          <w:pPr>
            <w:pStyle w:val="11"/>
            <w:tabs>
              <w:tab w:val="right" w:leader="dot" w:pos="9016"/>
            </w:tabs>
            <w:rPr>
              <w:rFonts w:asciiTheme="minorHAnsi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2281685" w:history="1">
            <w:r w:rsidRPr="00DD21CD">
              <w:rPr>
                <w:rStyle w:val="a7"/>
                <w:noProof/>
                <w:lang w:bidi="ru-RU"/>
              </w:rPr>
              <w:t>Список литературы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_Toc202281685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93CB8">
              <w:rPr>
                <w:noProof/>
                <w:webHidden/>
              </w:rPr>
              <w:t>231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2D8DF6" w14:textId="59173267" w:rsidR="006C310A" w:rsidRDefault="006C310A">
          <w:pPr>
            <w:pStyle w:val="11"/>
            <w:tabs>
              <w:tab w:val="right" w:leader="dot" w:pos="9016"/>
            </w:tabs>
            <w:rPr>
              <w:rFonts w:asciiTheme="minorHAnsi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2281686" w:history="1">
            <w:r w:rsidRPr="00DD21CD">
              <w:rPr>
                <w:rStyle w:val="a7"/>
                <w:rFonts w:eastAsia="Times New Roman"/>
                <w:noProof/>
              </w:rPr>
              <w:t>Приложение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_Toc202281686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93CB8">
              <w:rPr>
                <w:noProof/>
                <w:webHidden/>
              </w:rPr>
              <w:t>232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CE2E6D" w14:textId="47ABE5F1" w:rsidR="00FF36C7" w:rsidRDefault="00DA6DBC">
          <w:pPr>
            <w:rPr>
              <w:b/>
              <w:bCs/>
            </w:rPr>
          </w:pPr>
          <w:r>
            <w:rPr>
              <w:b/>
              <w:bCs/>
            </w:rPr>
            <w:fldChar w:fldCharType="end"/>
          </w:r>
        </w:p>
        <w:p w14:paraId="4787C50A" w14:textId="77777777" w:rsidR="00FF36C7" w:rsidRDefault="00FF36C7">
          <w:pPr>
            <w:rPr>
              <w:b/>
              <w:bCs/>
            </w:rPr>
          </w:pPr>
          <w:r>
            <w:rPr>
              <w:b/>
              <w:bCs/>
            </w:rPr>
            <w:br w:type="page"/>
          </w:r>
        </w:p>
        <w:p w14:paraId="128CDEBA" w14:textId="77777777" w:rsidR="006C310A" w:rsidRDefault="006C310A" w:rsidP="00FF36C7">
          <w:pPr>
            <w:ind w:firstLine="0"/>
            <w:rPr>
              <w:lang w:val="en-US"/>
            </w:rPr>
          </w:pPr>
        </w:p>
        <w:p w14:paraId="4149335A" w14:textId="77777777" w:rsidR="006C310A" w:rsidRPr="006C310A" w:rsidRDefault="006C310A" w:rsidP="006C310A">
          <w:pPr>
            <w:rPr>
              <w:b/>
              <w:bCs/>
            </w:rPr>
          </w:pPr>
          <w:r w:rsidRPr="006C310A">
            <w:rPr>
              <w:b/>
              <w:bCs/>
            </w:rPr>
            <w:t>Список сокращений и аббревиатур</w:t>
          </w:r>
        </w:p>
        <w:p w14:paraId="3043DCDC" w14:textId="77777777" w:rsidR="006C310A" w:rsidRPr="006C310A" w:rsidRDefault="006C310A" w:rsidP="006C310A">
          <w:pPr>
            <w:rPr>
              <w:rFonts w:eastAsia="Times New Roman"/>
            </w:rPr>
          </w:pPr>
        </w:p>
        <w:p w14:paraId="367CC39B" w14:textId="77777777" w:rsidR="006C310A" w:rsidRPr="006C310A" w:rsidRDefault="006C310A" w:rsidP="006C310A">
          <w:pPr>
            <w:rPr>
              <w:rFonts w:eastAsia="Times New Roman"/>
            </w:rPr>
          </w:pPr>
          <w:r w:rsidRPr="006C310A">
            <w:rPr>
              <w:rFonts w:eastAsia="Times New Roman"/>
            </w:rPr>
            <w:t>Сокращение    Расшифровка</w:t>
          </w:r>
        </w:p>
        <w:p w14:paraId="6B68E96C" w14:textId="77777777" w:rsidR="006C310A" w:rsidRPr="006C310A" w:rsidRDefault="006C310A" w:rsidP="006C310A">
          <w:pPr>
            <w:rPr>
              <w:rFonts w:eastAsia="Times New Roman"/>
            </w:rPr>
          </w:pPr>
          <w:r w:rsidRPr="006C310A">
            <w:rPr>
              <w:rFonts w:eastAsia="Times New Roman"/>
            </w:rPr>
            <w:t>---------------------------------------------</w:t>
          </w:r>
        </w:p>
        <w:p w14:paraId="32CFC574" w14:textId="77777777" w:rsidR="006C310A" w:rsidRPr="006C310A" w:rsidRDefault="006C310A" w:rsidP="006C310A">
          <w:pPr>
            <w:rPr>
              <w:rFonts w:eastAsia="Times New Roman"/>
            </w:rPr>
          </w:pPr>
          <w:r w:rsidRPr="006C310A">
            <w:rPr>
              <w:rFonts w:eastAsia="Times New Roman"/>
            </w:rPr>
            <w:t>vESR          Virtual Eltex Service Router — Виртуальный сервисный маршрутизатор Eltex</w:t>
          </w:r>
        </w:p>
        <w:p w14:paraId="67D6B84C" w14:textId="77777777" w:rsidR="006C310A" w:rsidRPr="006C310A" w:rsidRDefault="006C310A" w:rsidP="006C310A">
          <w:pPr>
            <w:rPr>
              <w:rFonts w:eastAsia="Times New Roman"/>
              <w:lang w:val="en-US"/>
            </w:rPr>
          </w:pPr>
          <w:r w:rsidRPr="006C310A">
            <w:rPr>
              <w:rFonts w:eastAsia="Times New Roman"/>
              <w:lang w:val="en-US"/>
            </w:rPr>
            <w:t xml:space="preserve">GNS3          Graphical Network Simulator 3 — </w:t>
          </w:r>
          <w:r w:rsidRPr="006C310A">
            <w:rPr>
              <w:rFonts w:eastAsia="Times New Roman"/>
            </w:rPr>
            <w:t>Графический</w:t>
          </w:r>
          <w:r w:rsidRPr="006C310A">
            <w:rPr>
              <w:rFonts w:eastAsia="Times New Roman"/>
              <w:lang w:val="en-US"/>
            </w:rPr>
            <w:t xml:space="preserve"> </w:t>
          </w:r>
          <w:r w:rsidRPr="006C310A">
            <w:rPr>
              <w:rFonts w:eastAsia="Times New Roman"/>
            </w:rPr>
            <w:t>сетевой</w:t>
          </w:r>
          <w:r w:rsidRPr="006C310A">
            <w:rPr>
              <w:rFonts w:eastAsia="Times New Roman"/>
              <w:lang w:val="en-US"/>
            </w:rPr>
            <w:t xml:space="preserve"> </w:t>
          </w:r>
          <w:r w:rsidRPr="006C310A">
            <w:rPr>
              <w:rFonts w:eastAsia="Times New Roman"/>
            </w:rPr>
            <w:t>симулятор</w:t>
          </w:r>
        </w:p>
        <w:p w14:paraId="33692E8D" w14:textId="77777777" w:rsidR="006C310A" w:rsidRPr="006C310A" w:rsidRDefault="006C310A" w:rsidP="006C310A">
          <w:pPr>
            <w:rPr>
              <w:rFonts w:eastAsia="Times New Roman"/>
              <w:lang w:val="en-US"/>
            </w:rPr>
          </w:pPr>
          <w:r w:rsidRPr="006C310A">
            <w:rPr>
              <w:rFonts w:eastAsia="Times New Roman"/>
              <w:lang w:val="en-US"/>
            </w:rPr>
            <w:t xml:space="preserve">GRE           Generic Routing Encapsulation — </w:t>
          </w:r>
          <w:r w:rsidRPr="006C310A">
            <w:rPr>
              <w:rFonts w:eastAsia="Times New Roman"/>
            </w:rPr>
            <w:t>Универсальная</w:t>
          </w:r>
          <w:r w:rsidRPr="006C310A">
            <w:rPr>
              <w:rFonts w:eastAsia="Times New Roman"/>
              <w:lang w:val="en-US"/>
            </w:rPr>
            <w:t xml:space="preserve"> </w:t>
          </w:r>
          <w:r w:rsidRPr="006C310A">
            <w:rPr>
              <w:rFonts w:eastAsia="Times New Roman"/>
            </w:rPr>
            <w:t>инкапсуляция</w:t>
          </w:r>
          <w:r w:rsidRPr="006C310A">
            <w:rPr>
              <w:rFonts w:eastAsia="Times New Roman"/>
              <w:lang w:val="en-US"/>
            </w:rPr>
            <w:t xml:space="preserve"> </w:t>
          </w:r>
          <w:r w:rsidRPr="006C310A">
            <w:rPr>
              <w:rFonts w:eastAsia="Times New Roman"/>
            </w:rPr>
            <w:t>маршрутизируемого</w:t>
          </w:r>
          <w:r w:rsidRPr="006C310A">
            <w:rPr>
              <w:rFonts w:eastAsia="Times New Roman"/>
              <w:lang w:val="en-US"/>
            </w:rPr>
            <w:t xml:space="preserve"> </w:t>
          </w:r>
          <w:r w:rsidRPr="006C310A">
            <w:rPr>
              <w:rFonts w:eastAsia="Times New Roman"/>
            </w:rPr>
            <w:t>трафика</w:t>
          </w:r>
        </w:p>
        <w:p w14:paraId="652BA320" w14:textId="77777777" w:rsidR="006C310A" w:rsidRPr="006C310A" w:rsidRDefault="006C310A" w:rsidP="006C310A">
          <w:pPr>
            <w:rPr>
              <w:rFonts w:eastAsia="Times New Roman"/>
              <w:lang w:val="en-US"/>
            </w:rPr>
          </w:pPr>
          <w:r w:rsidRPr="006C310A">
            <w:rPr>
              <w:rFonts w:eastAsia="Times New Roman"/>
              <w:lang w:val="en-US"/>
            </w:rPr>
            <w:t xml:space="preserve">IPSEC         Internet Protocol Security — </w:t>
          </w:r>
          <w:r w:rsidRPr="006C310A">
            <w:rPr>
              <w:rFonts w:eastAsia="Times New Roman"/>
            </w:rPr>
            <w:t>Протокол</w:t>
          </w:r>
          <w:r w:rsidRPr="006C310A">
            <w:rPr>
              <w:rFonts w:eastAsia="Times New Roman"/>
              <w:lang w:val="en-US"/>
            </w:rPr>
            <w:t xml:space="preserve"> </w:t>
          </w:r>
          <w:r w:rsidRPr="006C310A">
            <w:rPr>
              <w:rFonts w:eastAsia="Times New Roman"/>
            </w:rPr>
            <w:t>безопасности</w:t>
          </w:r>
          <w:r w:rsidRPr="006C310A">
            <w:rPr>
              <w:rFonts w:eastAsia="Times New Roman"/>
              <w:lang w:val="en-US"/>
            </w:rPr>
            <w:t xml:space="preserve"> IP-</w:t>
          </w:r>
          <w:r w:rsidRPr="006C310A">
            <w:rPr>
              <w:rFonts w:eastAsia="Times New Roman"/>
            </w:rPr>
            <w:t>сетей</w:t>
          </w:r>
        </w:p>
        <w:p w14:paraId="561DDC8A" w14:textId="77777777" w:rsidR="006C310A" w:rsidRPr="006C310A" w:rsidRDefault="006C310A" w:rsidP="006C310A">
          <w:pPr>
            <w:rPr>
              <w:rFonts w:eastAsia="Times New Roman"/>
              <w:lang w:val="en-US"/>
            </w:rPr>
          </w:pPr>
          <w:r w:rsidRPr="006C310A">
            <w:rPr>
              <w:rFonts w:eastAsia="Times New Roman"/>
              <w:lang w:val="en-US"/>
            </w:rPr>
            <w:t xml:space="preserve">WAN           Wide Area Network — </w:t>
          </w:r>
          <w:r w:rsidRPr="006C310A">
            <w:rPr>
              <w:rFonts w:eastAsia="Times New Roman"/>
            </w:rPr>
            <w:t>Глобальная</w:t>
          </w:r>
          <w:r w:rsidRPr="006C310A">
            <w:rPr>
              <w:rFonts w:eastAsia="Times New Roman"/>
              <w:lang w:val="en-US"/>
            </w:rPr>
            <w:t xml:space="preserve"> </w:t>
          </w:r>
          <w:r w:rsidRPr="006C310A">
            <w:rPr>
              <w:rFonts w:eastAsia="Times New Roman"/>
            </w:rPr>
            <w:t>сеть</w:t>
          </w:r>
        </w:p>
        <w:p w14:paraId="52A272C6" w14:textId="77777777" w:rsidR="006C310A" w:rsidRPr="006C310A" w:rsidRDefault="006C310A" w:rsidP="006C310A">
          <w:pPr>
            <w:rPr>
              <w:rFonts w:eastAsia="Times New Roman"/>
              <w:lang w:val="en-US"/>
            </w:rPr>
          </w:pPr>
          <w:r w:rsidRPr="006C310A">
            <w:rPr>
              <w:rFonts w:eastAsia="Times New Roman"/>
              <w:lang w:val="en-US"/>
            </w:rPr>
            <w:t xml:space="preserve">LAN           Local Area Network — </w:t>
          </w:r>
          <w:r w:rsidRPr="006C310A">
            <w:rPr>
              <w:rFonts w:eastAsia="Times New Roman"/>
            </w:rPr>
            <w:t>Локальная</w:t>
          </w:r>
          <w:r w:rsidRPr="006C310A">
            <w:rPr>
              <w:rFonts w:eastAsia="Times New Roman"/>
              <w:lang w:val="en-US"/>
            </w:rPr>
            <w:t xml:space="preserve"> </w:t>
          </w:r>
          <w:r w:rsidRPr="006C310A">
            <w:rPr>
              <w:rFonts w:eastAsia="Times New Roman"/>
            </w:rPr>
            <w:t>сеть</w:t>
          </w:r>
        </w:p>
        <w:p w14:paraId="3D19EB33" w14:textId="77777777" w:rsidR="006C310A" w:rsidRPr="006C310A" w:rsidRDefault="006C310A" w:rsidP="006C310A">
          <w:pPr>
            <w:rPr>
              <w:rFonts w:eastAsia="Times New Roman"/>
              <w:lang w:val="en-US"/>
            </w:rPr>
          </w:pPr>
          <w:r w:rsidRPr="006C310A">
            <w:rPr>
              <w:rFonts w:eastAsia="Times New Roman"/>
              <w:lang w:val="en-US"/>
            </w:rPr>
            <w:t xml:space="preserve">NAT           Network Address Translation — </w:t>
          </w:r>
          <w:r w:rsidRPr="006C310A">
            <w:rPr>
              <w:rFonts w:eastAsia="Times New Roman"/>
            </w:rPr>
            <w:t>Трансляция</w:t>
          </w:r>
          <w:r w:rsidRPr="006C310A">
            <w:rPr>
              <w:rFonts w:eastAsia="Times New Roman"/>
              <w:lang w:val="en-US"/>
            </w:rPr>
            <w:t xml:space="preserve"> </w:t>
          </w:r>
          <w:r w:rsidRPr="006C310A">
            <w:rPr>
              <w:rFonts w:eastAsia="Times New Roman"/>
            </w:rPr>
            <w:t>сетевых</w:t>
          </w:r>
          <w:r w:rsidRPr="006C310A">
            <w:rPr>
              <w:rFonts w:eastAsia="Times New Roman"/>
              <w:lang w:val="en-US"/>
            </w:rPr>
            <w:t xml:space="preserve"> </w:t>
          </w:r>
          <w:r w:rsidRPr="006C310A">
            <w:rPr>
              <w:rFonts w:eastAsia="Times New Roman"/>
            </w:rPr>
            <w:t>адресов</w:t>
          </w:r>
        </w:p>
        <w:p w14:paraId="2660D221" w14:textId="77777777" w:rsidR="006C310A" w:rsidRPr="006C310A" w:rsidRDefault="006C310A" w:rsidP="006C310A">
          <w:pPr>
            <w:rPr>
              <w:rFonts w:eastAsia="Times New Roman"/>
              <w:lang w:val="en-US"/>
            </w:rPr>
          </w:pPr>
          <w:r w:rsidRPr="006C310A">
            <w:rPr>
              <w:rFonts w:eastAsia="Times New Roman"/>
              <w:lang w:val="en-US"/>
            </w:rPr>
            <w:t xml:space="preserve">SNAT          Source Network Address Translation — </w:t>
          </w:r>
          <w:r w:rsidRPr="006C310A">
            <w:rPr>
              <w:rFonts w:eastAsia="Times New Roman"/>
            </w:rPr>
            <w:t>Подмена</w:t>
          </w:r>
          <w:r w:rsidRPr="006C310A">
            <w:rPr>
              <w:rFonts w:eastAsia="Times New Roman"/>
              <w:lang w:val="en-US"/>
            </w:rPr>
            <w:t xml:space="preserve"> </w:t>
          </w:r>
          <w:r w:rsidRPr="006C310A">
            <w:rPr>
              <w:rFonts w:eastAsia="Times New Roman"/>
            </w:rPr>
            <w:t>адреса</w:t>
          </w:r>
          <w:r w:rsidRPr="006C310A">
            <w:rPr>
              <w:rFonts w:eastAsia="Times New Roman"/>
              <w:lang w:val="en-US"/>
            </w:rPr>
            <w:t xml:space="preserve"> </w:t>
          </w:r>
          <w:r w:rsidRPr="006C310A">
            <w:rPr>
              <w:rFonts w:eastAsia="Times New Roman"/>
            </w:rPr>
            <w:t>источника</w:t>
          </w:r>
        </w:p>
        <w:p w14:paraId="6B6A0438" w14:textId="77777777" w:rsidR="006C310A" w:rsidRPr="006C310A" w:rsidRDefault="006C310A" w:rsidP="006C310A">
          <w:pPr>
            <w:rPr>
              <w:rFonts w:eastAsia="Times New Roman"/>
              <w:lang w:val="en-US"/>
            </w:rPr>
          </w:pPr>
          <w:r w:rsidRPr="006C310A">
            <w:rPr>
              <w:rFonts w:eastAsia="Times New Roman"/>
              <w:lang w:val="en-US"/>
            </w:rPr>
            <w:t xml:space="preserve">DNAT          Destination Network Address Translation — </w:t>
          </w:r>
          <w:r w:rsidRPr="006C310A">
            <w:rPr>
              <w:rFonts w:eastAsia="Times New Roman"/>
            </w:rPr>
            <w:t>Подмена</w:t>
          </w:r>
          <w:r w:rsidRPr="006C310A">
            <w:rPr>
              <w:rFonts w:eastAsia="Times New Roman"/>
              <w:lang w:val="en-US"/>
            </w:rPr>
            <w:t xml:space="preserve"> </w:t>
          </w:r>
          <w:r w:rsidRPr="006C310A">
            <w:rPr>
              <w:rFonts w:eastAsia="Times New Roman"/>
            </w:rPr>
            <w:t>адреса</w:t>
          </w:r>
          <w:r w:rsidRPr="006C310A">
            <w:rPr>
              <w:rFonts w:eastAsia="Times New Roman"/>
              <w:lang w:val="en-US"/>
            </w:rPr>
            <w:t xml:space="preserve"> </w:t>
          </w:r>
          <w:r w:rsidRPr="006C310A">
            <w:rPr>
              <w:rFonts w:eastAsia="Times New Roman"/>
            </w:rPr>
            <w:t>назначения</w:t>
          </w:r>
        </w:p>
        <w:p w14:paraId="5D30B614" w14:textId="77777777" w:rsidR="006C310A" w:rsidRPr="006C310A" w:rsidRDefault="006C310A" w:rsidP="006C310A">
          <w:pPr>
            <w:rPr>
              <w:rFonts w:eastAsia="Times New Roman"/>
            </w:rPr>
          </w:pPr>
          <w:r w:rsidRPr="006C310A">
            <w:rPr>
              <w:rFonts w:eastAsia="Times New Roman"/>
            </w:rPr>
            <w:t>SSH           Secure Shell — Протокол защищённого удалённого доступа</w:t>
          </w:r>
        </w:p>
        <w:p w14:paraId="30C60019" w14:textId="77777777" w:rsidR="006C310A" w:rsidRPr="006C310A" w:rsidRDefault="006C310A" w:rsidP="006C310A">
          <w:pPr>
            <w:rPr>
              <w:rFonts w:eastAsia="Times New Roman"/>
            </w:rPr>
          </w:pPr>
          <w:r w:rsidRPr="006C310A">
            <w:rPr>
              <w:rFonts w:eastAsia="Times New Roman"/>
            </w:rPr>
            <w:t>OSPF          Open Shortest Path First — Протокол динамической маршрутизации</w:t>
          </w:r>
        </w:p>
        <w:p w14:paraId="36FE88F6" w14:textId="77777777" w:rsidR="006C310A" w:rsidRPr="006C310A" w:rsidRDefault="006C310A" w:rsidP="006C310A">
          <w:pPr>
            <w:rPr>
              <w:rFonts w:eastAsia="Times New Roman"/>
            </w:rPr>
          </w:pPr>
          <w:r w:rsidRPr="006C310A">
            <w:rPr>
              <w:rFonts w:eastAsia="Times New Roman"/>
            </w:rPr>
            <w:t>DHCP          Dynamic Host Configuration Protocol — Протокол динамической настройки узлов</w:t>
          </w:r>
        </w:p>
        <w:p w14:paraId="5DD922F3" w14:textId="77777777" w:rsidR="006C310A" w:rsidRPr="00B0612A" w:rsidRDefault="006C310A" w:rsidP="006C310A">
          <w:pPr>
            <w:rPr>
              <w:rFonts w:eastAsia="Times New Roman"/>
            </w:rPr>
          </w:pPr>
          <w:r w:rsidRPr="006C310A">
            <w:rPr>
              <w:rFonts w:eastAsia="Times New Roman"/>
            </w:rPr>
            <w:t>VPN           Virtual Private Network — Виртуальная частная сеть</w:t>
          </w:r>
        </w:p>
        <w:p w14:paraId="10F0D2E4" w14:textId="01D74109" w:rsidR="003F4CAC" w:rsidRPr="003F4CAC" w:rsidRDefault="003F4CAC" w:rsidP="006C310A">
          <w:pPr>
            <w:rPr>
              <w:rFonts w:eastAsia="Times New Roman"/>
            </w:rPr>
          </w:pPr>
          <w:r w:rsidRPr="003F4CAC">
            <w:t>L3VPN (Layer 3 Virtual Private Network) — это технология виртуальной частной сети</w:t>
          </w:r>
        </w:p>
        <w:p w14:paraId="6E1EBF75" w14:textId="77777777" w:rsidR="006C310A" w:rsidRPr="00B0612A" w:rsidRDefault="006C310A" w:rsidP="006C310A">
          <w:pPr>
            <w:rPr>
              <w:rFonts w:eastAsia="Times New Roman"/>
              <w:lang w:val="en-US"/>
            </w:rPr>
          </w:pPr>
          <w:r w:rsidRPr="00B0612A">
            <w:rPr>
              <w:rFonts w:eastAsia="Times New Roman"/>
              <w:lang w:val="en-US"/>
            </w:rPr>
            <w:t xml:space="preserve">VLAN          Virtual Local Area Network — </w:t>
          </w:r>
          <w:r w:rsidRPr="006C310A">
            <w:rPr>
              <w:rFonts w:eastAsia="Times New Roman"/>
            </w:rPr>
            <w:t>Виртуальная</w:t>
          </w:r>
          <w:r w:rsidRPr="00B0612A">
            <w:rPr>
              <w:rFonts w:eastAsia="Times New Roman"/>
              <w:lang w:val="en-US"/>
            </w:rPr>
            <w:t xml:space="preserve"> </w:t>
          </w:r>
          <w:r w:rsidRPr="006C310A">
            <w:rPr>
              <w:rFonts w:eastAsia="Times New Roman"/>
            </w:rPr>
            <w:t>локальная</w:t>
          </w:r>
          <w:r w:rsidRPr="00B0612A">
            <w:rPr>
              <w:rFonts w:eastAsia="Times New Roman"/>
              <w:lang w:val="en-US"/>
            </w:rPr>
            <w:t xml:space="preserve"> </w:t>
          </w:r>
          <w:r w:rsidRPr="006C310A">
            <w:rPr>
              <w:rFonts w:eastAsia="Times New Roman"/>
            </w:rPr>
            <w:t>сеть</w:t>
          </w:r>
        </w:p>
        <w:p w14:paraId="2CA3DD06" w14:textId="77777777" w:rsidR="006C310A" w:rsidRPr="006C310A" w:rsidRDefault="006C310A" w:rsidP="006C310A">
          <w:pPr>
            <w:rPr>
              <w:rFonts w:eastAsia="Times New Roman"/>
              <w:lang w:val="en-US"/>
            </w:rPr>
          </w:pPr>
          <w:r w:rsidRPr="006C310A">
            <w:rPr>
              <w:rFonts w:eastAsia="Times New Roman"/>
              <w:lang w:val="en-US"/>
            </w:rPr>
            <w:t xml:space="preserve">QoS           Quality of Service — </w:t>
          </w:r>
          <w:r w:rsidRPr="006C310A">
            <w:rPr>
              <w:rFonts w:eastAsia="Times New Roman"/>
            </w:rPr>
            <w:t>Качество</w:t>
          </w:r>
          <w:r w:rsidRPr="006C310A">
            <w:rPr>
              <w:rFonts w:eastAsia="Times New Roman"/>
              <w:lang w:val="en-US"/>
            </w:rPr>
            <w:t xml:space="preserve"> </w:t>
          </w:r>
          <w:r w:rsidRPr="006C310A">
            <w:rPr>
              <w:rFonts w:eastAsia="Times New Roman"/>
            </w:rPr>
            <w:t>обслуживания</w:t>
          </w:r>
        </w:p>
        <w:p w14:paraId="2562E9DA" w14:textId="77777777" w:rsidR="006C310A" w:rsidRPr="006C310A" w:rsidRDefault="006C310A" w:rsidP="006C310A">
          <w:pPr>
            <w:rPr>
              <w:rFonts w:eastAsia="Times New Roman"/>
            </w:rPr>
          </w:pPr>
          <w:r w:rsidRPr="006C310A">
            <w:rPr>
              <w:rFonts w:eastAsia="Times New Roman"/>
            </w:rPr>
            <w:t>MPLS          Multi-Protocol Label Switching — Маршрутизация с многопротокольной коммутацией меток</w:t>
          </w:r>
        </w:p>
        <w:p w14:paraId="5EB20C49" w14:textId="77777777" w:rsidR="006C310A" w:rsidRPr="006C310A" w:rsidRDefault="006C310A" w:rsidP="006C310A">
          <w:pPr>
            <w:rPr>
              <w:rFonts w:eastAsia="Times New Roman"/>
              <w:lang w:val="en-US"/>
            </w:rPr>
          </w:pPr>
          <w:r w:rsidRPr="006C310A">
            <w:rPr>
              <w:rFonts w:eastAsia="Times New Roman"/>
              <w:lang w:val="en-US"/>
            </w:rPr>
            <w:t xml:space="preserve">ALG           Application Layer Gateway — </w:t>
          </w:r>
          <w:r w:rsidRPr="006C310A">
            <w:rPr>
              <w:rFonts w:eastAsia="Times New Roman"/>
            </w:rPr>
            <w:t>Шлюз</w:t>
          </w:r>
          <w:r w:rsidRPr="006C310A">
            <w:rPr>
              <w:rFonts w:eastAsia="Times New Roman"/>
              <w:lang w:val="en-US"/>
            </w:rPr>
            <w:t xml:space="preserve"> </w:t>
          </w:r>
          <w:r w:rsidRPr="006C310A">
            <w:rPr>
              <w:rFonts w:eastAsia="Times New Roman"/>
            </w:rPr>
            <w:t>прикладного</w:t>
          </w:r>
          <w:r w:rsidRPr="006C310A">
            <w:rPr>
              <w:rFonts w:eastAsia="Times New Roman"/>
              <w:lang w:val="en-US"/>
            </w:rPr>
            <w:t xml:space="preserve"> </w:t>
          </w:r>
          <w:r w:rsidRPr="006C310A">
            <w:rPr>
              <w:rFonts w:eastAsia="Times New Roman"/>
            </w:rPr>
            <w:t>уровня</w:t>
          </w:r>
        </w:p>
        <w:p w14:paraId="6F8E4048" w14:textId="77777777" w:rsidR="006C310A" w:rsidRPr="006C310A" w:rsidRDefault="006C310A" w:rsidP="006C310A">
          <w:pPr>
            <w:rPr>
              <w:rFonts w:eastAsia="Times New Roman"/>
              <w:lang w:val="en-US"/>
            </w:rPr>
          </w:pPr>
          <w:r w:rsidRPr="006C310A">
            <w:rPr>
              <w:rFonts w:eastAsia="Times New Roman"/>
              <w:lang w:val="en-US"/>
            </w:rPr>
            <w:t xml:space="preserve">VRF           Virtual Routing and Forwarding — </w:t>
          </w:r>
          <w:r w:rsidRPr="006C310A">
            <w:rPr>
              <w:rFonts w:eastAsia="Times New Roman"/>
            </w:rPr>
            <w:t>Виртуальная</w:t>
          </w:r>
          <w:r w:rsidRPr="006C310A">
            <w:rPr>
              <w:rFonts w:eastAsia="Times New Roman"/>
              <w:lang w:val="en-US"/>
            </w:rPr>
            <w:t xml:space="preserve"> </w:t>
          </w:r>
          <w:r w:rsidRPr="006C310A">
            <w:rPr>
              <w:rFonts w:eastAsia="Times New Roman"/>
            </w:rPr>
            <w:t>маршрутизация</w:t>
          </w:r>
          <w:r w:rsidRPr="006C310A">
            <w:rPr>
              <w:rFonts w:eastAsia="Times New Roman"/>
              <w:lang w:val="en-US"/>
            </w:rPr>
            <w:t xml:space="preserve"> </w:t>
          </w:r>
          <w:r w:rsidRPr="006C310A">
            <w:rPr>
              <w:rFonts w:eastAsia="Times New Roman"/>
            </w:rPr>
            <w:t>и</w:t>
          </w:r>
          <w:r w:rsidRPr="006C310A">
            <w:rPr>
              <w:rFonts w:eastAsia="Times New Roman"/>
              <w:lang w:val="en-US"/>
            </w:rPr>
            <w:t xml:space="preserve"> </w:t>
          </w:r>
          <w:r w:rsidRPr="006C310A">
            <w:rPr>
              <w:rFonts w:eastAsia="Times New Roman"/>
            </w:rPr>
            <w:t>коммутация</w:t>
          </w:r>
        </w:p>
        <w:p w14:paraId="3F44FC59" w14:textId="77777777" w:rsidR="006C310A" w:rsidRPr="006C310A" w:rsidRDefault="006C310A" w:rsidP="006C310A">
          <w:pPr>
            <w:rPr>
              <w:rFonts w:eastAsia="Times New Roman"/>
            </w:rPr>
          </w:pPr>
          <w:r w:rsidRPr="006C310A">
            <w:rPr>
              <w:rFonts w:eastAsia="Times New Roman"/>
            </w:rPr>
            <w:t>PBR           Policy-Based Routing — Маршрутизация, основанная на политиках</w:t>
          </w:r>
        </w:p>
        <w:p w14:paraId="5491B547" w14:textId="77777777" w:rsidR="006C310A" w:rsidRPr="006C310A" w:rsidRDefault="006C310A" w:rsidP="006C310A">
          <w:pPr>
            <w:rPr>
              <w:rFonts w:eastAsia="Times New Roman"/>
              <w:lang w:val="en-US"/>
            </w:rPr>
          </w:pPr>
          <w:r w:rsidRPr="006C310A">
            <w:rPr>
              <w:rFonts w:eastAsia="Times New Roman"/>
              <w:lang w:val="en-US"/>
            </w:rPr>
            <w:t xml:space="preserve">IKE           Internet Key Exchange — </w:t>
          </w:r>
          <w:r w:rsidRPr="006C310A">
            <w:rPr>
              <w:rFonts w:eastAsia="Times New Roman"/>
            </w:rPr>
            <w:t>Протокол</w:t>
          </w:r>
          <w:r w:rsidRPr="006C310A">
            <w:rPr>
              <w:rFonts w:eastAsia="Times New Roman"/>
              <w:lang w:val="en-US"/>
            </w:rPr>
            <w:t xml:space="preserve"> </w:t>
          </w:r>
          <w:r w:rsidRPr="006C310A">
            <w:rPr>
              <w:rFonts w:eastAsia="Times New Roman"/>
            </w:rPr>
            <w:t>обмена</w:t>
          </w:r>
          <w:r w:rsidRPr="006C310A">
            <w:rPr>
              <w:rFonts w:eastAsia="Times New Roman"/>
              <w:lang w:val="en-US"/>
            </w:rPr>
            <w:t xml:space="preserve"> </w:t>
          </w:r>
          <w:r w:rsidRPr="006C310A">
            <w:rPr>
              <w:rFonts w:eastAsia="Times New Roman"/>
            </w:rPr>
            <w:t>ключами</w:t>
          </w:r>
        </w:p>
        <w:p w14:paraId="74E4418D" w14:textId="77777777" w:rsidR="006C310A" w:rsidRPr="006C310A" w:rsidRDefault="006C310A" w:rsidP="006C310A">
          <w:pPr>
            <w:rPr>
              <w:rFonts w:eastAsia="Times New Roman"/>
            </w:rPr>
          </w:pPr>
          <w:r w:rsidRPr="006C310A">
            <w:rPr>
              <w:rFonts w:eastAsia="Times New Roman"/>
            </w:rPr>
            <w:t>MD5           Message Digest 5 — Криптографическая хэш-функция</w:t>
          </w:r>
        </w:p>
        <w:p w14:paraId="73B3B97A" w14:textId="77777777" w:rsidR="006C310A" w:rsidRPr="006C310A" w:rsidRDefault="006C310A" w:rsidP="006C310A">
          <w:pPr>
            <w:rPr>
              <w:rFonts w:eastAsia="Times New Roman"/>
              <w:lang w:val="en-US"/>
            </w:rPr>
          </w:pPr>
          <w:r w:rsidRPr="006C310A">
            <w:rPr>
              <w:rFonts w:eastAsia="Times New Roman"/>
              <w:lang w:val="en-US"/>
            </w:rPr>
            <w:t xml:space="preserve">AES           Advanced Encryption Standard — </w:t>
          </w:r>
          <w:r w:rsidRPr="006C310A">
            <w:rPr>
              <w:rFonts w:eastAsia="Times New Roman"/>
            </w:rPr>
            <w:t>Стандарт</w:t>
          </w:r>
          <w:r w:rsidRPr="006C310A">
            <w:rPr>
              <w:rFonts w:eastAsia="Times New Roman"/>
              <w:lang w:val="en-US"/>
            </w:rPr>
            <w:t xml:space="preserve"> </w:t>
          </w:r>
          <w:r w:rsidRPr="006C310A">
            <w:rPr>
              <w:rFonts w:eastAsia="Times New Roman"/>
            </w:rPr>
            <w:t>симметричного</w:t>
          </w:r>
          <w:r w:rsidRPr="006C310A">
            <w:rPr>
              <w:rFonts w:eastAsia="Times New Roman"/>
              <w:lang w:val="en-US"/>
            </w:rPr>
            <w:t xml:space="preserve"> </w:t>
          </w:r>
          <w:r w:rsidRPr="006C310A">
            <w:rPr>
              <w:rFonts w:eastAsia="Times New Roman"/>
            </w:rPr>
            <w:t>шифрования</w:t>
          </w:r>
        </w:p>
        <w:p w14:paraId="50DF75E1" w14:textId="77777777" w:rsidR="006C310A" w:rsidRPr="006C310A" w:rsidRDefault="006C310A" w:rsidP="006C310A">
          <w:pPr>
            <w:rPr>
              <w:rFonts w:eastAsia="Times New Roman"/>
              <w:lang w:val="en-US"/>
            </w:rPr>
          </w:pPr>
          <w:r w:rsidRPr="006C310A">
            <w:rPr>
              <w:rFonts w:eastAsia="Times New Roman"/>
              <w:lang w:val="en-US"/>
            </w:rPr>
            <w:t xml:space="preserve">ESP           Encapsulating Security Payload — </w:t>
          </w:r>
          <w:r w:rsidRPr="006C310A">
            <w:rPr>
              <w:rFonts w:eastAsia="Times New Roman"/>
            </w:rPr>
            <w:t>Инкапсуляция</w:t>
          </w:r>
          <w:r w:rsidRPr="006C310A">
            <w:rPr>
              <w:rFonts w:eastAsia="Times New Roman"/>
              <w:lang w:val="en-US"/>
            </w:rPr>
            <w:t xml:space="preserve"> </w:t>
          </w:r>
          <w:r w:rsidRPr="006C310A">
            <w:rPr>
              <w:rFonts w:eastAsia="Times New Roman"/>
            </w:rPr>
            <w:t>полезной</w:t>
          </w:r>
          <w:r w:rsidRPr="006C310A">
            <w:rPr>
              <w:rFonts w:eastAsia="Times New Roman"/>
              <w:lang w:val="en-US"/>
            </w:rPr>
            <w:t xml:space="preserve"> </w:t>
          </w:r>
          <w:r w:rsidRPr="006C310A">
            <w:rPr>
              <w:rFonts w:eastAsia="Times New Roman"/>
            </w:rPr>
            <w:t>нагрузки</w:t>
          </w:r>
          <w:r w:rsidRPr="006C310A">
            <w:rPr>
              <w:rFonts w:eastAsia="Times New Roman"/>
              <w:lang w:val="en-US"/>
            </w:rPr>
            <w:t xml:space="preserve"> (IPSEC)</w:t>
          </w:r>
        </w:p>
        <w:p w14:paraId="27BA1C9F" w14:textId="77777777" w:rsidR="006C310A" w:rsidRPr="006C310A" w:rsidRDefault="006C310A" w:rsidP="006C310A">
          <w:pPr>
            <w:rPr>
              <w:rFonts w:eastAsia="Times New Roman"/>
              <w:lang w:val="en-US"/>
            </w:rPr>
          </w:pPr>
          <w:r w:rsidRPr="006C310A">
            <w:rPr>
              <w:rFonts w:eastAsia="Times New Roman"/>
              <w:lang w:val="en-US"/>
            </w:rPr>
            <w:t xml:space="preserve">AH            Authentication Header — </w:t>
          </w:r>
          <w:r w:rsidRPr="006C310A">
            <w:rPr>
              <w:rFonts w:eastAsia="Times New Roman"/>
            </w:rPr>
            <w:t>Заголовок</w:t>
          </w:r>
          <w:r w:rsidRPr="006C310A">
            <w:rPr>
              <w:rFonts w:eastAsia="Times New Roman"/>
              <w:lang w:val="en-US"/>
            </w:rPr>
            <w:t xml:space="preserve"> </w:t>
          </w:r>
          <w:r w:rsidRPr="006C310A">
            <w:rPr>
              <w:rFonts w:eastAsia="Times New Roman"/>
            </w:rPr>
            <w:t>аутентификации</w:t>
          </w:r>
          <w:r w:rsidRPr="006C310A">
            <w:rPr>
              <w:rFonts w:eastAsia="Times New Roman"/>
              <w:lang w:val="en-US"/>
            </w:rPr>
            <w:t xml:space="preserve"> (IPSEC)</w:t>
          </w:r>
        </w:p>
        <w:p w14:paraId="29E8B81C" w14:textId="77777777" w:rsidR="006C310A" w:rsidRPr="006C310A" w:rsidRDefault="006C310A" w:rsidP="006C310A">
          <w:pPr>
            <w:rPr>
              <w:rFonts w:eastAsia="Times New Roman"/>
            </w:rPr>
          </w:pPr>
          <w:r w:rsidRPr="006C310A">
            <w:rPr>
              <w:rFonts w:eastAsia="Times New Roman"/>
            </w:rPr>
            <w:t>ICMP          Internet Control Message Protocol — Протокол управляющих сообщений интернета</w:t>
          </w:r>
        </w:p>
        <w:p w14:paraId="5FEBD46D" w14:textId="77777777" w:rsidR="006C310A" w:rsidRPr="006C310A" w:rsidRDefault="006C310A" w:rsidP="006C310A">
          <w:pPr>
            <w:rPr>
              <w:rFonts w:eastAsia="Times New Roman"/>
            </w:rPr>
          </w:pPr>
          <w:r w:rsidRPr="006C310A">
            <w:rPr>
              <w:rFonts w:eastAsia="Times New Roman"/>
            </w:rPr>
            <w:t>TRACEROUTE    Утилита трассировки маршрута пакетов</w:t>
          </w:r>
        </w:p>
        <w:p w14:paraId="754133A9" w14:textId="77777777" w:rsidR="006C310A" w:rsidRPr="006C310A" w:rsidRDefault="006C310A" w:rsidP="006C310A">
          <w:pPr>
            <w:rPr>
              <w:rFonts w:eastAsia="Times New Roman"/>
            </w:rPr>
          </w:pPr>
          <w:r w:rsidRPr="006C310A">
            <w:rPr>
              <w:rFonts w:eastAsia="Times New Roman"/>
            </w:rPr>
            <w:t>GUI           Graphical User Interface — Графический интерфейс пользователя</w:t>
          </w:r>
        </w:p>
        <w:p w14:paraId="6167C0F8" w14:textId="77777777" w:rsidR="006C310A" w:rsidRPr="006C310A" w:rsidRDefault="006C310A" w:rsidP="006C310A">
          <w:pPr>
            <w:rPr>
              <w:rFonts w:eastAsia="Times New Roman"/>
            </w:rPr>
          </w:pPr>
          <w:r w:rsidRPr="006C310A">
            <w:rPr>
              <w:rFonts w:eastAsia="Times New Roman"/>
            </w:rPr>
            <w:t>VNC           Virtual Network Computing — Удалённое управление рабочим столом</w:t>
          </w:r>
        </w:p>
        <w:p w14:paraId="6462DD8E" w14:textId="77777777" w:rsidR="006C310A" w:rsidRPr="006C310A" w:rsidRDefault="006C310A" w:rsidP="006C310A">
          <w:pPr>
            <w:rPr>
              <w:rFonts w:eastAsia="Times New Roman"/>
            </w:rPr>
          </w:pPr>
          <w:r w:rsidRPr="006C310A">
            <w:rPr>
              <w:rFonts w:eastAsia="Times New Roman"/>
            </w:rPr>
            <w:t>PuTTY         Популярный терминальный клиент для удалённого доступа</w:t>
          </w:r>
        </w:p>
        <w:p w14:paraId="303B1FDD" w14:textId="77777777" w:rsidR="006C310A" w:rsidRDefault="006C310A" w:rsidP="006C310A">
          <w:pPr>
            <w:ind w:firstLine="0"/>
            <w:rPr>
              <w:rFonts w:eastAsia="Times New Roman"/>
              <w:lang w:val="en-US"/>
            </w:rPr>
          </w:pPr>
          <w:r w:rsidRPr="006C310A">
            <w:rPr>
              <w:rFonts w:eastAsia="Times New Roman"/>
            </w:rPr>
            <w:t>VMware        Популярное программное обеспечение виртуализации</w:t>
          </w:r>
        </w:p>
        <w:p w14:paraId="73252952" w14:textId="77777777" w:rsidR="006C310A" w:rsidRDefault="006C310A" w:rsidP="006C310A">
          <w:pPr>
            <w:ind w:firstLine="0"/>
            <w:rPr>
              <w:rFonts w:eastAsia="Times New Roman"/>
              <w:lang w:val="en-US"/>
            </w:rPr>
          </w:pPr>
        </w:p>
        <w:p w14:paraId="1FE497E4" w14:textId="77777777" w:rsidR="006C310A" w:rsidRDefault="006C310A">
          <w:pPr>
            <w:rPr>
              <w:rFonts w:eastAsia="Times New Roman"/>
              <w:lang w:val="en-US"/>
            </w:rPr>
          </w:pPr>
          <w:r>
            <w:rPr>
              <w:rFonts w:eastAsia="Times New Roman"/>
              <w:lang w:val="en-US"/>
            </w:rPr>
            <w:br w:type="page"/>
          </w:r>
        </w:p>
        <w:p w14:paraId="399A4046" w14:textId="73AF1C7B" w:rsidR="00FF7DEE" w:rsidRPr="00FF36C7" w:rsidRDefault="00000000" w:rsidP="006C310A">
          <w:pPr>
            <w:ind w:firstLine="0"/>
          </w:pPr>
        </w:p>
      </w:sdtContent>
    </w:sdt>
    <w:bookmarkStart w:id="2" w:name="_Toc202281664" w:displacedByCustomXml="next"/>
    <w:sdt>
      <w:sdtPr>
        <w:id w:val="-1286736282"/>
        <w:placeholder>
          <w:docPart w:val="C2B72A6EA96948A7A2F7461182C96BBB"/>
        </w:placeholder>
        <w:temporary/>
        <w:showingPlcHdr/>
        <w15:appearance w15:val="hidden"/>
      </w:sdtPr>
      <w:sdtContent>
        <w:p w14:paraId="01320F06" w14:textId="77777777" w:rsidR="00596FB7" w:rsidRDefault="00596FB7" w:rsidP="00596FB7">
          <w:pPr>
            <w:pStyle w:val="21"/>
            <w:numPr>
              <w:ilvl w:val="0"/>
              <w:numId w:val="0"/>
            </w:numPr>
          </w:pPr>
          <w:r w:rsidRPr="00B44A9C">
            <w:rPr>
              <w:rStyle w:val="aff3"/>
              <w:rFonts w:ascii="Calibri" w:hAnsi="Calibri"/>
              <w:sz w:val="32"/>
            </w:rPr>
            <w:t>Введение</w:t>
          </w:r>
        </w:p>
      </w:sdtContent>
    </w:sdt>
    <w:bookmarkEnd w:id="2" w:displacedByCustomXml="prev"/>
    <w:p w14:paraId="6535F2CE" w14:textId="5D14500B" w:rsidR="00E5076A" w:rsidRPr="008717CD" w:rsidRDefault="00E5076A" w:rsidP="008810B4">
      <w:r w:rsidRPr="008717CD">
        <w:t>Современные сетевые технологии требуют не только теоретических знаний, но и практических навыков работы с оборудованием. Однако доступ к реальным маршрутизаторам и коммутаторам зачастую ограничен, особенно на этапе обучения. Выходом становится использование виртуальных сред, таких как </w:t>
      </w:r>
      <w:r w:rsidRPr="008717CD">
        <w:rPr>
          <w:b/>
          <w:bCs/>
        </w:rPr>
        <w:t>GNS3</w:t>
      </w:r>
      <w:r w:rsidRPr="008717CD">
        <w:t>, которые позволяют моделировать сложные сети на обычном компьютере.</w:t>
      </w:r>
    </w:p>
    <w:p w14:paraId="2441DD21" w14:textId="3FA3B2BD" w:rsidR="00785E6C" w:rsidRPr="00AF3267" w:rsidRDefault="00E5076A" w:rsidP="008810B4">
      <w:r w:rsidRPr="008717CD">
        <w:t xml:space="preserve">Эта книга </w:t>
      </w:r>
      <w:r w:rsidR="003E5119">
        <w:t xml:space="preserve">для новичков в сетевых технологиях и </w:t>
      </w:r>
      <w:r w:rsidRPr="008717CD">
        <w:t xml:space="preserve">посвящена работе </w:t>
      </w:r>
      <w:bookmarkStart w:id="3" w:name="_Hlk200966653"/>
      <w:r w:rsidRPr="008717CD">
        <w:t>с</w:t>
      </w:r>
      <w:r w:rsidRPr="00AF3267">
        <w:t xml:space="preserve"> виртуальным сервисным маршрутизатором vESR </w:t>
      </w:r>
      <w:bookmarkEnd w:id="3"/>
      <w:r w:rsidRPr="00AF3267">
        <w:t>от Eltex</w:t>
      </w:r>
      <w:r w:rsidR="00AF3267" w:rsidRPr="00AF3267">
        <w:t xml:space="preserve">. vESR. </w:t>
      </w:r>
      <w:r w:rsidR="00AF3267">
        <w:t xml:space="preserve">На сайте производителя </w:t>
      </w:r>
      <w:hyperlink r:id="rId13" w:history="1">
        <w:r w:rsidR="00AF3267" w:rsidRPr="00AF5ECC">
          <w:rPr>
            <w:rStyle w:val="a7"/>
            <w:rFonts w:eastAsia="Times New Roman" w:cstheme="minorBidi"/>
          </w:rPr>
          <w:t>https://eltex-co.ru/catalog/virtualnyi-servisnyi-marsrutizator-vesr</w:t>
        </w:r>
      </w:hyperlink>
      <w:r w:rsidR="00AF3267">
        <w:t xml:space="preserve"> приводится такая характеристика </w:t>
      </w:r>
      <w:r w:rsidR="00AF3267" w:rsidRPr="00AF3267">
        <w:t xml:space="preserve"> </w:t>
      </w:r>
      <w:r w:rsidR="00AF3267">
        <w:t>этого маршрутизатора</w:t>
      </w:r>
      <w:r w:rsidR="00AF3267" w:rsidRPr="00AF3267">
        <w:t xml:space="preserve">– </w:t>
      </w:r>
      <w:r w:rsidR="00AF3267">
        <w:t>«</w:t>
      </w:r>
      <w:r w:rsidR="00AF3267" w:rsidRPr="00AF3267">
        <w:t xml:space="preserve">программный аналог аппаратных сервисных маршрутизаторов Eltex серии ESR, предоставляющий те же возможности, но с гибкостью внедрения и использования в виртуальных средах. Виртуальный маршрутизатор может применяться: в корпоративных сетях любого размера, гибридных инфраструктурах, лабораториях в составе тестовых стендов при разработке новых сервисов. Используется как самостоятельное решение или дополнение к физической инфраструктуре, например для резервирования основного шлюза и балансировки нагрузки. Эффективно решает задачи, связанные с обработкой трафика и безопасностью сети. Поддерживаются: расширенные функции L2 и L3, VPN, VLAN, QoS, MPLS, NAT, межсетевой экран и др. Запускается на Linux-сервере на </w:t>
      </w:r>
      <w:r w:rsidR="00785E6C">
        <w:t xml:space="preserve">популярных </w:t>
      </w:r>
      <w:r w:rsidR="00AF3267" w:rsidRPr="00AF3267">
        <w:t xml:space="preserve">популярных гипервизорах Xen, Oracle VirtualBox, VMware </w:t>
      </w:r>
      <w:r w:rsidR="00785E6C">
        <w:rPr>
          <w:lang w:val="en-US"/>
        </w:rPr>
        <w:t>ESXI</w:t>
      </w:r>
      <w:r w:rsidR="00785E6C" w:rsidRPr="00785E6C">
        <w:t xml:space="preserve">. </w:t>
      </w:r>
      <w:r w:rsidR="00785E6C" w:rsidRPr="00AF3267">
        <w:t>Поддерживается расширенный набор функций L3. Среди них:</w:t>
      </w:r>
    </w:p>
    <w:p w14:paraId="0D23D788" w14:textId="5A56110F" w:rsidR="00785E6C" w:rsidRPr="00AF3267" w:rsidRDefault="00785E6C" w:rsidP="008810B4">
      <w:r w:rsidRPr="00AF3267">
        <w:t> Статическая маршрутизация</w:t>
      </w:r>
    </w:p>
    <w:p w14:paraId="33102DB6" w14:textId="77777777" w:rsidR="00785E6C" w:rsidRPr="00AF3267" w:rsidRDefault="00785E6C" w:rsidP="008810B4">
      <w:r w:rsidRPr="00AF3267">
        <w:t>Динамическая маршрутизация (IPv4/IPv6): OSPFv2/v3, IS-IS, BGP, RIPv2, RIPng</w:t>
      </w:r>
    </w:p>
    <w:p w14:paraId="0EB66687" w14:textId="77777777" w:rsidR="00785E6C" w:rsidRPr="00AF3267" w:rsidRDefault="00785E6C" w:rsidP="008810B4">
      <w:pPr>
        <w:rPr>
          <w:lang w:val="en-US"/>
        </w:rPr>
      </w:pPr>
      <w:r w:rsidRPr="00AF3267">
        <w:rPr>
          <w:lang w:val="en-US"/>
        </w:rPr>
        <w:t>MPLS: LDP, L2VPN, L3VPN, MPLS over GRE</w:t>
      </w:r>
    </w:p>
    <w:p w14:paraId="0688007E" w14:textId="77777777" w:rsidR="00785E6C" w:rsidRPr="00AF3267" w:rsidRDefault="00785E6C" w:rsidP="008810B4">
      <w:r w:rsidRPr="00AF3267">
        <w:t>Трансляция сетевых адресов: ALG, Static NAT и NAT</w:t>
      </w:r>
    </w:p>
    <w:p w14:paraId="3B40DF03" w14:textId="77777777" w:rsidR="00785E6C" w:rsidRPr="00785E6C" w:rsidRDefault="00785E6C" w:rsidP="008810B4">
      <w:r w:rsidRPr="00AF3267">
        <w:t>VRF, PBR и др.</w:t>
      </w:r>
      <w:r w:rsidRPr="00785E6C">
        <w:t>».</w:t>
      </w:r>
      <w:r w:rsidR="00E5076A" w:rsidRPr="00785E6C">
        <w:t xml:space="preserve"> </w:t>
      </w:r>
    </w:p>
    <w:p w14:paraId="61B0B747" w14:textId="7CB5D0DE" w:rsidR="00E5076A" w:rsidRDefault="00785E6C" w:rsidP="008810B4">
      <w:r>
        <w:t>Н</w:t>
      </w:r>
      <w:r w:rsidR="00E5076A" w:rsidRPr="00785E6C">
        <w:t>ачнем с базовых шагов: установки GNS3, создания образа vESR и его первоначальной настройки. Далее вы освоите ключевые аспекты работы маршрутизатора, от настройки SSH до организации защищённых туннелей GRE-over-IPSec</w:t>
      </w:r>
      <w:r w:rsidR="00F668F0">
        <w:t xml:space="preserve"> для сети офиса с филиалами</w:t>
      </w:r>
      <w:r w:rsidR="00E5076A" w:rsidRPr="00785E6C">
        <w:t>.</w:t>
      </w:r>
    </w:p>
    <w:p w14:paraId="0FE5EE01" w14:textId="77777777" w:rsidR="00785E6C" w:rsidRPr="008717CD" w:rsidRDefault="00785E6C" w:rsidP="008810B4"/>
    <w:p w14:paraId="537414F4" w14:textId="77777777" w:rsidR="00E5076A" w:rsidRDefault="00E5076A" w:rsidP="008810B4">
      <w:pPr>
        <w:rPr>
          <w:b/>
          <w:bCs/>
        </w:rPr>
      </w:pPr>
      <w:r w:rsidRPr="007826FD">
        <w:rPr>
          <w:b/>
          <w:bCs/>
        </w:rPr>
        <w:t>Для кого эта книга?</w:t>
      </w:r>
    </w:p>
    <w:p w14:paraId="00D88930" w14:textId="77777777" w:rsidR="007826FD" w:rsidRPr="007826FD" w:rsidRDefault="007826FD" w:rsidP="008810B4">
      <w:pPr>
        <w:rPr>
          <w:b/>
          <w:bCs/>
        </w:rPr>
      </w:pPr>
    </w:p>
    <w:p w14:paraId="2754BFA4" w14:textId="77777777" w:rsidR="00E5076A" w:rsidRPr="008717CD" w:rsidRDefault="00E5076A" w:rsidP="008810B4">
      <w:r w:rsidRPr="00785E6C">
        <w:t>Сетевые администраторы</w:t>
      </w:r>
      <w:r w:rsidRPr="008717CD">
        <w:t>, желающие освоить vESR.</w:t>
      </w:r>
    </w:p>
    <w:p w14:paraId="7948B8BD" w14:textId="77777777" w:rsidR="00E5076A" w:rsidRPr="008717CD" w:rsidRDefault="00E5076A" w:rsidP="008810B4">
      <w:r w:rsidRPr="00785E6C">
        <w:t>Студенты и преподаватели</w:t>
      </w:r>
      <w:r w:rsidRPr="008717CD">
        <w:t>, изучающие маршрутизацию и виртуализацию.</w:t>
      </w:r>
    </w:p>
    <w:p w14:paraId="75E41368" w14:textId="77777777" w:rsidR="00E5076A" w:rsidRDefault="00E5076A" w:rsidP="008810B4">
      <w:r w:rsidRPr="00785E6C">
        <w:t>Подготовка к сертификациям</w:t>
      </w:r>
      <w:r w:rsidRPr="008717CD">
        <w:t>: лабораторные работы помогут закрепить теорию на практике.</w:t>
      </w:r>
    </w:p>
    <w:p w14:paraId="1D0D0C49" w14:textId="77777777" w:rsidR="008810B4" w:rsidRPr="008717CD" w:rsidRDefault="008810B4" w:rsidP="008810B4"/>
    <w:p w14:paraId="5D9962D4" w14:textId="77777777" w:rsidR="008810B4" w:rsidRDefault="00E5076A" w:rsidP="008810B4">
      <w:pPr>
        <w:rPr>
          <w:b/>
          <w:bCs/>
        </w:rPr>
      </w:pPr>
      <w:r w:rsidRPr="008717CD">
        <w:rPr>
          <w:b/>
          <w:bCs/>
        </w:rPr>
        <w:t>Структура книги</w:t>
      </w:r>
    </w:p>
    <w:p w14:paraId="49C97A96" w14:textId="189D1773" w:rsidR="00E5076A" w:rsidRPr="008717CD" w:rsidRDefault="00E5076A" w:rsidP="008810B4">
      <w:r w:rsidRPr="008717CD">
        <w:br/>
        <w:t>Каждая глава содержит:</w:t>
      </w:r>
    </w:p>
    <w:p w14:paraId="5170A56E" w14:textId="77777777" w:rsidR="00E5076A" w:rsidRPr="008717CD" w:rsidRDefault="00E5076A" w:rsidP="0027131F">
      <w:pPr>
        <w:pStyle w:val="ac"/>
        <w:numPr>
          <w:ilvl w:val="0"/>
          <w:numId w:val="92"/>
        </w:numPr>
      </w:pPr>
      <w:r w:rsidRPr="008717CD">
        <w:t>Пошаговые инструкции с скриншотами (где это необходимо).</w:t>
      </w:r>
    </w:p>
    <w:p w14:paraId="69875E1A" w14:textId="77777777" w:rsidR="00E5076A" w:rsidRPr="008717CD" w:rsidRDefault="00E5076A" w:rsidP="0027131F">
      <w:pPr>
        <w:pStyle w:val="ac"/>
        <w:numPr>
          <w:ilvl w:val="0"/>
          <w:numId w:val="92"/>
        </w:numPr>
      </w:pPr>
      <w:r w:rsidRPr="008717CD">
        <w:t>Примеры конфигураций и их разбор.</w:t>
      </w:r>
    </w:p>
    <w:p w14:paraId="0931EFEE" w14:textId="77777777" w:rsidR="00E5076A" w:rsidRPr="008717CD" w:rsidRDefault="00E5076A" w:rsidP="0027131F">
      <w:pPr>
        <w:pStyle w:val="ac"/>
        <w:numPr>
          <w:ilvl w:val="0"/>
          <w:numId w:val="92"/>
        </w:numPr>
      </w:pPr>
      <w:r w:rsidRPr="008717CD">
        <w:t>Советы по диагностике и устранению типовых ошибок.</w:t>
      </w:r>
    </w:p>
    <w:p w14:paraId="5BCE20D3" w14:textId="77777777" w:rsidR="00E5076A" w:rsidRPr="00785E6C" w:rsidRDefault="00E5076A" w:rsidP="0027131F">
      <w:pPr>
        <w:pStyle w:val="ac"/>
        <w:numPr>
          <w:ilvl w:val="0"/>
          <w:numId w:val="92"/>
        </w:numPr>
      </w:pPr>
      <w:r w:rsidRPr="00785E6C">
        <w:t>Что потребуется?</w:t>
      </w:r>
    </w:p>
    <w:p w14:paraId="0DCE34AB" w14:textId="77777777" w:rsidR="00E5076A" w:rsidRPr="008717CD" w:rsidRDefault="00E5076A" w:rsidP="0027131F">
      <w:pPr>
        <w:pStyle w:val="ac"/>
        <w:numPr>
          <w:ilvl w:val="0"/>
          <w:numId w:val="92"/>
        </w:numPr>
      </w:pPr>
      <w:r w:rsidRPr="00785E6C">
        <w:t>GNS3 </w:t>
      </w:r>
      <w:r w:rsidRPr="008717CD">
        <w:t>(желательно версии 2.2.5</w:t>
      </w:r>
      <w:r>
        <w:t>2</w:t>
      </w:r>
      <w:r w:rsidRPr="008717CD">
        <w:t xml:space="preserve"> или новее).</w:t>
      </w:r>
    </w:p>
    <w:p w14:paraId="3AC73AD2" w14:textId="6B1746FE" w:rsidR="00E5076A" w:rsidRPr="008717CD" w:rsidRDefault="00E5076A" w:rsidP="0027131F">
      <w:pPr>
        <w:pStyle w:val="ac"/>
        <w:numPr>
          <w:ilvl w:val="0"/>
          <w:numId w:val="92"/>
        </w:numPr>
      </w:pPr>
      <w:r w:rsidRPr="00785E6C">
        <w:t>Образ vESR</w:t>
      </w:r>
      <w:r w:rsidRPr="008717CD">
        <w:t xml:space="preserve"> (например, версии </w:t>
      </w:r>
      <w:r w:rsidR="00F668F0">
        <w:t>1.24-2</w:t>
      </w:r>
      <w:r w:rsidRPr="008717CD">
        <w:t>).</w:t>
      </w:r>
    </w:p>
    <w:p w14:paraId="082854B2" w14:textId="77777777" w:rsidR="00E5076A" w:rsidRPr="0027131F" w:rsidRDefault="00E5076A" w:rsidP="0027131F">
      <w:pPr>
        <w:pStyle w:val="ac"/>
        <w:numPr>
          <w:ilvl w:val="0"/>
          <w:numId w:val="92"/>
        </w:numPr>
        <w:rPr>
          <w:lang w:val="en-US"/>
        </w:rPr>
      </w:pPr>
      <w:r w:rsidRPr="0027131F">
        <w:rPr>
          <w:lang w:val="en-US"/>
        </w:rPr>
        <w:t>VMware Workstation.</w:t>
      </w:r>
    </w:p>
    <w:p w14:paraId="0E45F24E" w14:textId="77777777" w:rsidR="00E5076A" w:rsidRPr="0027131F" w:rsidRDefault="00E5076A" w:rsidP="0027131F">
      <w:pPr>
        <w:pStyle w:val="ac"/>
        <w:numPr>
          <w:ilvl w:val="0"/>
          <w:numId w:val="92"/>
        </w:numPr>
        <w:rPr>
          <w:lang w:val="en-US"/>
        </w:rPr>
      </w:pPr>
      <w:r w:rsidRPr="0027131F">
        <w:rPr>
          <w:lang w:val="en-US"/>
        </w:rPr>
        <w:t>Terminal-</w:t>
      </w:r>
      <w:r w:rsidRPr="00785E6C">
        <w:t>клиенты</w:t>
      </w:r>
      <w:r w:rsidRPr="0027131F">
        <w:rPr>
          <w:lang w:val="en-US"/>
        </w:rPr>
        <w:t> (PuTTY, UltraVNC).</w:t>
      </w:r>
    </w:p>
    <w:p w14:paraId="6452B11D" w14:textId="77777777" w:rsidR="0027131F" w:rsidRPr="0027131F" w:rsidRDefault="0027131F" w:rsidP="0027131F"/>
    <w:p w14:paraId="2C6D524F" w14:textId="57F9DE90" w:rsidR="006C310A" w:rsidRDefault="00E5076A" w:rsidP="008810B4">
      <w:r w:rsidRPr="00785E6C">
        <w:t>Важно!</w:t>
      </w:r>
      <w:r w:rsidRPr="008717CD">
        <w:t> Даже если вы новичок в GNS3 или vESR, книга поможет вам начать — от создания первой виртуальной сети до сложных сценариев маршрутизации. Готовы? Тогда вперёд — к первой главе!</w:t>
      </w:r>
    </w:p>
    <w:p w14:paraId="27DC1FB1" w14:textId="77777777" w:rsidR="006C310A" w:rsidRDefault="006C310A">
      <w:pPr>
        <w:rPr>
          <w:rFonts w:eastAsia="Times New Roman"/>
        </w:rPr>
      </w:pPr>
      <w:r>
        <w:rPr>
          <w:rFonts w:eastAsia="Times New Roman"/>
        </w:rPr>
        <w:br w:type="page"/>
      </w:r>
    </w:p>
    <w:bookmarkStart w:id="4" w:name="_Ref201001533"/>
    <w:bookmarkStart w:id="5" w:name="_Ref201001584"/>
    <w:bookmarkStart w:id="6" w:name="_Toc202281665"/>
    <w:p w14:paraId="1A6AA558" w14:textId="70B2C7DF" w:rsidR="000336FA" w:rsidRPr="002C0002" w:rsidRDefault="00000000" w:rsidP="002C0002">
      <w:pPr>
        <w:pStyle w:val="1"/>
        <w:spacing w:after="120"/>
        <w:ind w:left="0"/>
      </w:pPr>
      <w:sdt>
        <w:sdtPr>
          <w:id w:val="-1599167453"/>
          <w:placeholder>
            <w:docPart w:val="4DBB63DF70514C529ACDB60BCCCCA803"/>
          </w:placeholder>
          <w:temporary/>
          <w:showingPlcHdr/>
          <w15:appearance w15:val="hidden"/>
        </w:sdtPr>
        <w:sdtContent>
          <w:r w:rsidR="007A400E" w:rsidRPr="002C0002">
            <w:rPr>
              <w:rStyle w:val="10"/>
              <w:b/>
            </w:rPr>
            <w:t>Глава 1</w:t>
          </w:r>
        </w:sdtContent>
      </w:sdt>
      <w:r w:rsidR="000336FA" w:rsidRPr="002C0002">
        <w:rPr>
          <w:rFonts w:ascii="Times New Roman" w:eastAsia="Times New Roman" w:hAnsi="Times New Roman"/>
          <w:sz w:val="28"/>
        </w:rPr>
        <w:t xml:space="preserve">. </w:t>
      </w:r>
      <w:r w:rsidR="0085556D" w:rsidRPr="002C0002">
        <w:rPr>
          <w:rFonts w:ascii="Times New Roman" w:eastAsia="Times New Roman" w:hAnsi="Times New Roman"/>
          <w:sz w:val="28"/>
        </w:rPr>
        <w:t xml:space="preserve">Создание образа виртуального маршрутизатора vESR Eltex </w:t>
      </w:r>
      <w:r w:rsidR="00E5076A" w:rsidRPr="002C0002">
        <w:rPr>
          <w:rFonts w:ascii="Times New Roman" w:eastAsia="Times New Roman" w:hAnsi="Times New Roman"/>
          <w:sz w:val="28"/>
        </w:rPr>
        <w:t>для работы в среде виртуализации GNS3.</w:t>
      </w:r>
      <w:bookmarkEnd w:id="4"/>
      <w:bookmarkEnd w:id="5"/>
      <w:bookmarkEnd w:id="6"/>
      <w:r w:rsidR="00E5076A" w:rsidRPr="002C0002">
        <w:rPr>
          <w:rFonts w:ascii="Times New Roman" w:eastAsia="Times New Roman" w:hAnsi="Times New Roman"/>
          <w:sz w:val="28"/>
        </w:rPr>
        <w:t xml:space="preserve"> </w:t>
      </w:r>
    </w:p>
    <w:p w14:paraId="0552BCDA" w14:textId="4613C7CB" w:rsidR="00997AEF" w:rsidRDefault="00997AEF" w:rsidP="00997AEF">
      <w:r>
        <w:t>Цель этой работы:</w:t>
      </w:r>
    </w:p>
    <w:p w14:paraId="7D74C8B5" w14:textId="0A2D2B18" w:rsidR="00997AEF" w:rsidRDefault="00997AEF" w:rsidP="00997AEF">
      <w:r>
        <w:t>Установить необходимое программное обеспечение для прохождения всех лабораторных работ.</w:t>
      </w:r>
    </w:p>
    <w:p w14:paraId="5A0F65DC" w14:textId="037046A4" w:rsidR="0085556D" w:rsidRPr="006850A8" w:rsidRDefault="0085556D" w:rsidP="00997AEF">
      <w:r>
        <w:t xml:space="preserve">Установку программы </w:t>
      </w:r>
      <w:r w:rsidRPr="00785E6C">
        <w:t>GNS3</w:t>
      </w:r>
      <w:r w:rsidRPr="00506E22">
        <w:t xml:space="preserve"> (Graphical Network Simulator 3), </w:t>
      </w:r>
      <w:r>
        <w:t xml:space="preserve">которая </w:t>
      </w:r>
      <w:r w:rsidRPr="00506E22">
        <w:t xml:space="preserve"> представляет собой мощный программный комплекс для моделирования и тренировки сетевых администраторов</w:t>
      </w:r>
      <w:r>
        <w:t xml:space="preserve"> лучше всего посмотреть и почитать на оригинальном ресурсе </w:t>
      </w:r>
      <w:hyperlink r:id="rId14" w:history="1">
        <w:r w:rsidRPr="003620EB">
          <w:rPr>
            <w:rStyle w:val="a7"/>
          </w:rPr>
          <w:t>https://docs.gns3.com/docs/getting-started/installation/windows/</w:t>
        </w:r>
      </w:hyperlink>
      <w:r w:rsidRPr="00506E22">
        <w:t>.</w:t>
      </w:r>
      <w:r>
        <w:t xml:space="preserve"> </w:t>
      </w:r>
    </w:p>
    <w:p w14:paraId="1BC3A036" w14:textId="77777777" w:rsidR="0085556D" w:rsidRPr="00361AE1" w:rsidRDefault="0085556D" w:rsidP="00997AEF">
      <w:r>
        <w:t xml:space="preserve">Загрузить последнюю версию можно по адресу </w:t>
      </w:r>
      <w:hyperlink r:id="rId15" w:history="1">
        <w:r w:rsidRPr="002723DA">
          <w:rPr>
            <w:rStyle w:val="a7"/>
          </w:rPr>
          <w:t>https://github.com/GNS3/gns3-gui/releases</w:t>
        </w:r>
      </w:hyperlink>
      <w:r>
        <w:t xml:space="preserve"> .</w:t>
      </w:r>
    </w:p>
    <w:p w14:paraId="3AE5F1B0" w14:textId="44262AAC" w:rsidR="0085556D" w:rsidRDefault="0085556D" w:rsidP="00997AEF">
      <w:r w:rsidRPr="00785E6C">
        <w:t>В это</w:t>
      </w:r>
      <w:r w:rsidR="0027131F">
        <w:t>й</w:t>
      </w:r>
      <w:r w:rsidRPr="00785E6C">
        <w:t xml:space="preserve"> </w:t>
      </w:r>
      <w:r w:rsidR="0027131F">
        <w:t>главе</w:t>
      </w:r>
      <w:r w:rsidRPr="00785E6C">
        <w:t xml:space="preserve">   описан процесс создания и добавления загрузочного образа для виртуального маршрутизатора </w:t>
      </w:r>
      <w:r w:rsidRPr="00785E6C">
        <w:rPr>
          <w:lang w:val="en-US"/>
        </w:rPr>
        <w:t>vESR</w:t>
      </w:r>
      <w:r w:rsidRPr="00785E6C">
        <w:t xml:space="preserve"> </w:t>
      </w:r>
      <w:r w:rsidRPr="00785E6C">
        <w:rPr>
          <w:lang w:val="en-US"/>
        </w:rPr>
        <w:t>Eltex</w:t>
      </w:r>
      <w:r w:rsidRPr="00785E6C">
        <w:t xml:space="preserve"> версии </w:t>
      </w:r>
      <w:r w:rsidR="00F668F0">
        <w:t xml:space="preserve">1.24-2 </w:t>
      </w:r>
      <w:r w:rsidRPr="00785E6C">
        <w:t xml:space="preserve">в программе </w:t>
      </w:r>
      <w:r w:rsidRPr="00785E6C">
        <w:rPr>
          <w:lang w:val="en-US"/>
        </w:rPr>
        <w:t>GNS</w:t>
      </w:r>
      <w:r w:rsidRPr="00785E6C">
        <w:t xml:space="preserve">3 для новичков впервые знакомящихся с возможностями как симулятора , так и виртуального маршрутизатора </w:t>
      </w:r>
      <w:r w:rsidRPr="00785E6C">
        <w:rPr>
          <w:lang w:val="en-US"/>
        </w:rPr>
        <w:t>vesr</w:t>
      </w:r>
      <w:r w:rsidRPr="00785E6C">
        <w:t>.</w:t>
      </w:r>
      <w:r>
        <w:t xml:space="preserve"> </w:t>
      </w:r>
    </w:p>
    <w:p w14:paraId="5E26A2A8" w14:textId="77777777" w:rsidR="0027131F" w:rsidRDefault="0085556D" w:rsidP="00997AEF">
      <w:r>
        <w:t xml:space="preserve">Кроме этого понадобится </w:t>
      </w:r>
      <w:r w:rsidR="0027131F">
        <w:t>дополнительный набор программного обеспечения:</w:t>
      </w:r>
    </w:p>
    <w:p w14:paraId="654FDE39" w14:textId="14C41074" w:rsidR="0027131F" w:rsidRDefault="0085556D" w:rsidP="0027131F">
      <w:pPr>
        <w:pStyle w:val="ac"/>
        <w:numPr>
          <w:ilvl w:val="0"/>
          <w:numId w:val="93"/>
        </w:numPr>
      </w:pPr>
      <w:r>
        <w:t xml:space="preserve">программа </w:t>
      </w:r>
      <w:r w:rsidRPr="0027131F">
        <w:rPr>
          <w:lang w:val="en-US"/>
        </w:rPr>
        <w:t>UltraVNS</w:t>
      </w:r>
      <w:r w:rsidRPr="00D62109">
        <w:t xml:space="preserve"> </w:t>
      </w:r>
      <w:r w:rsidR="007E290C" w:rsidRPr="007E290C">
        <w:t>(иногда пишется как uVNC) — это свободное программное обеспечение для операционной системы Microsoft Windows, которое использует протокол VNC для управления удалёнными рабочими столами на других компьютерах.</w:t>
      </w:r>
      <w:r>
        <w:t xml:space="preserve">, взять и настроить </w:t>
      </w:r>
      <w:r w:rsidR="0027131F">
        <w:t xml:space="preserve">её </w:t>
      </w:r>
      <w:r>
        <w:t xml:space="preserve">можно здесь - </w:t>
      </w:r>
      <w:hyperlink r:id="rId16" w:history="1">
        <w:r w:rsidRPr="002723DA">
          <w:rPr>
            <w:rStyle w:val="a7"/>
          </w:rPr>
          <w:t>https://uvnc.com/docs/ultravnc-server/49-ultravnc-server-configuration.html</w:t>
        </w:r>
      </w:hyperlink>
    </w:p>
    <w:p w14:paraId="3474E1B3" w14:textId="7AAD8DF5" w:rsidR="007E290C" w:rsidRPr="007E290C" w:rsidRDefault="0085556D" w:rsidP="00F617E1">
      <w:pPr>
        <w:pStyle w:val="ac"/>
        <w:numPr>
          <w:ilvl w:val="0"/>
          <w:numId w:val="93"/>
        </w:numPr>
      </w:pPr>
      <w:r>
        <w:t xml:space="preserve">программа </w:t>
      </w:r>
      <w:r w:rsidRPr="007E290C">
        <w:rPr>
          <w:lang w:val="en-US"/>
        </w:rPr>
        <w:t>Pu</w:t>
      </w:r>
      <w:r w:rsidR="007E290C">
        <w:rPr>
          <w:lang w:val="en-US"/>
        </w:rPr>
        <w:t>TTY</w:t>
      </w:r>
      <w:r w:rsidRPr="001F4AF0">
        <w:t xml:space="preserve"> </w:t>
      </w:r>
      <w:r w:rsidR="007E290C" w:rsidRPr="007E290C">
        <w:t>— клиентская программа для работы с сетевыми протоколами Telnet, SSH, SCP, SFTP, для подключения по COM-порту и ZModem, утилита для генерации RSA, DSA, ECDSA, Ed25519 цифровых SSH-ключей</w:t>
      </w:r>
      <w:r w:rsidR="007E290C" w:rsidRPr="007E290C">
        <w:t xml:space="preserve">, </w:t>
      </w:r>
      <w:r w:rsidR="007E290C" w:rsidRPr="007E290C">
        <w:t>является свободным приложением с открытым исходным кодом.</w:t>
      </w:r>
      <w:r w:rsidR="007E290C" w:rsidRPr="007E290C">
        <w:t xml:space="preserve"> </w:t>
      </w:r>
      <w:r w:rsidR="007E290C">
        <w:t xml:space="preserve">Загрузить можно с сайта </w:t>
      </w:r>
      <w:r w:rsidR="007E290C" w:rsidRPr="007E290C">
        <w:t>https://putty.org.ru/download</w:t>
      </w:r>
      <w:r w:rsidR="007E290C">
        <w:t xml:space="preserve"> </w:t>
      </w:r>
    </w:p>
    <w:p w14:paraId="2275BE03" w14:textId="4AB59DD5" w:rsidR="0085556D" w:rsidRPr="00CB4486" w:rsidRDefault="0085556D" w:rsidP="00F617E1">
      <w:pPr>
        <w:pStyle w:val="ac"/>
        <w:numPr>
          <w:ilvl w:val="0"/>
          <w:numId w:val="93"/>
        </w:numPr>
      </w:pPr>
      <w:r w:rsidRPr="00785E6C">
        <w:t>VMware Workstation — программное обеспечение виртуализации</w:t>
      </w:r>
      <w:r w:rsidRPr="001F4AF0">
        <w:t>, предназначенное для компьютеров с операционными системами Microsoft Windows и Linux. Позволяет пользователю установить одну или более виртуальных машин на один физический компьютер и запускать их параллельно с ним.</w:t>
      </w:r>
      <w:r w:rsidR="00D32439" w:rsidRPr="00D32439">
        <w:t xml:space="preserve"> </w:t>
      </w:r>
      <w:r w:rsidR="00D32439">
        <w:t xml:space="preserve">Официальная документация находится по адресу </w:t>
      </w:r>
      <w:hyperlink r:id="rId17" w:history="1">
        <w:r w:rsidR="00D32439" w:rsidRPr="007E290C">
          <w:rPr>
            <w:rStyle w:val="a7"/>
            <w:rFonts w:eastAsia="Times New Roman" w:cstheme="minorBidi"/>
          </w:rPr>
          <w:t>https://techdocs.broadcom.com/us/en/vmware-cis/desktop-hypervisors/workstation-pro/17-0/using-vmware-workstation-pro.html</w:t>
        </w:r>
      </w:hyperlink>
      <w:r w:rsidR="00D32439">
        <w:t xml:space="preserve">. Для загрузки дистрибутива нужна регистрация на сайте </w:t>
      </w:r>
      <w:r w:rsidR="00CB4486" w:rsidRPr="00CB4486">
        <w:t>https://www.vmware.com/products/desktop-hypervisor/workstation-and-fusion.</w:t>
      </w:r>
    </w:p>
    <w:p w14:paraId="1A074119" w14:textId="3161839B" w:rsidR="0085556D" w:rsidRDefault="0085556D" w:rsidP="00997AEF">
      <w:r>
        <w:t xml:space="preserve">В процессе установки программы </w:t>
      </w:r>
      <w:r>
        <w:rPr>
          <w:lang w:val="en-US"/>
        </w:rPr>
        <w:t>GNS</w:t>
      </w:r>
      <w:r w:rsidRPr="003E3B5F">
        <w:t>3</w:t>
      </w:r>
      <w:r>
        <w:t xml:space="preserve"> будет предложен выбор установки виртуальной машины </w:t>
      </w:r>
      <w:r>
        <w:rPr>
          <w:lang w:val="en-US"/>
        </w:rPr>
        <w:t>GNS</w:t>
      </w:r>
      <w:r w:rsidRPr="003E3B5F">
        <w:t xml:space="preserve">3, </w:t>
      </w:r>
      <w:r>
        <w:t xml:space="preserve">рекомендуется для скачивания образ </w:t>
      </w:r>
      <w:r>
        <w:rPr>
          <w:lang w:val="en-US"/>
        </w:rPr>
        <w:t>VMware</w:t>
      </w:r>
      <w:r w:rsidRPr="003E3B5F">
        <w:t xml:space="preserve"> </w:t>
      </w:r>
      <w:r>
        <w:rPr>
          <w:lang w:val="en-US"/>
        </w:rPr>
        <w:t>VM</w:t>
      </w:r>
      <w:r>
        <w:t xml:space="preserve">. Установка программы виртуализации </w:t>
      </w:r>
      <w:r>
        <w:rPr>
          <w:lang w:val="en-US"/>
        </w:rPr>
        <w:t>VMWare</w:t>
      </w:r>
      <w:r w:rsidRPr="001A2F3C">
        <w:t xml:space="preserve"> </w:t>
      </w:r>
      <w:r>
        <w:rPr>
          <w:lang w:val="en-US"/>
        </w:rPr>
        <w:t>Workstatoin</w:t>
      </w:r>
      <w:r>
        <w:t xml:space="preserve"> описана, например, по адресу </w:t>
      </w:r>
      <w:r w:rsidRPr="00D43016">
        <w:t>https://ultahost.com/knowledge-base/install-vmware-on-windows/</w:t>
      </w:r>
      <w:r>
        <w:t xml:space="preserve"> . После его установки и старта в дальнейшем этой виртуальной машины для поиска возможных ошибок с сетью нужно проверить настройки этой машины. В частности</w:t>
      </w:r>
      <w:r w:rsidR="00CB4486" w:rsidRPr="00CB4486">
        <w:t>,</w:t>
      </w:r>
      <w:r>
        <w:t xml:space="preserve"> запустить главное окно программы </w:t>
      </w:r>
      <w:r>
        <w:rPr>
          <w:lang w:val="en-US"/>
        </w:rPr>
        <w:t>VMware</w:t>
      </w:r>
      <w:r w:rsidRPr="003E3B5F">
        <w:t xml:space="preserve"> </w:t>
      </w:r>
      <w:r>
        <w:rPr>
          <w:lang w:val="en-US"/>
        </w:rPr>
        <w:t>Workstation</w:t>
      </w:r>
      <w:r w:rsidRPr="003E3B5F">
        <w:t xml:space="preserve"> </w:t>
      </w:r>
      <w:r>
        <w:rPr>
          <w:lang w:val="en-US"/>
        </w:rPr>
        <w:t>Pro</w:t>
      </w:r>
      <w:r w:rsidRPr="003E3B5F">
        <w:t xml:space="preserve"> </w:t>
      </w:r>
      <w:r>
        <w:t xml:space="preserve">и посмотреть вот на эти экраны и установить доступ виртуальной машины к основному хостовому ПК через </w:t>
      </w:r>
      <w:r w:rsidRPr="003E3B5F">
        <w:t xml:space="preserve"> </w:t>
      </w:r>
      <w:r>
        <w:rPr>
          <w:lang w:val="en-US"/>
        </w:rPr>
        <w:t>NAT</w:t>
      </w:r>
      <w:r>
        <w:t>:</w:t>
      </w:r>
    </w:p>
    <w:p w14:paraId="0F675B6A" w14:textId="77777777" w:rsidR="00F668F0" w:rsidRDefault="00F668F0" w:rsidP="00997AEF"/>
    <w:p w14:paraId="0DB9D6D9" w14:textId="71325131" w:rsidR="009324B5" w:rsidRDefault="00101A0A" w:rsidP="00997AEF"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76D656A5" wp14:editId="107C3703">
                <wp:simplePos x="0" y="0"/>
                <wp:positionH relativeFrom="column">
                  <wp:posOffset>3886199</wp:posOffset>
                </wp:positionH>
                <wp:positionV relativeFrom="paragraph">
                  <wp:posOffset>796289</wp:posOffset>
                </wp:positionV>
                <wp:extent cx="797865" cy="227459"/>
                <wp:effectExtent l="38100" t="57150" r="21590" b="20320"/>
                <wp:wrapNone/>
                <wp:docPr id="131862969" name="Прямая со стрелкой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97865" cy="227459"/>
                        </a:xfrm>
                        <a:prstGeom prst="straightConnector1">
                          <a:avLst/>
                        </a:prstGeom>
                        <a:ln w="2222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ADD8624"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3" o:spid="_x0000_s1026" type="#_x0000_t32" style="position:absolute;margin-left:306pt;margin-top:62.7pt;width:62.8pt;height:17.9pt;flip:x y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" strokecolor="#c00000" strokeweight="1.7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454D4AA8" wp14:editId="55B3CB3C">
                <wp:simplePos x="0" y="0"/>
                <wp:positionH relativeFrom="column">
                  <wp:posOffset>231494</wp:posOffset>
                </wp:positionH>
                <wp:positionV relativeFrom="paragraph">
                  <wp:posOffset>453389</wp:posOffset>
                </wp:positionV>
                <wp:extent cx="911506" cy="457047"/>
                <wp:effectExtent l="0" t="38100" r="60325" b="19685"/>
                <wp:wrapNone/>
                <wp:docPr id="403622858" name="Прямая со стрелкой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11506" cy="457047"/>
                        </a:xfrm>
                        <a:prstGeom prst="straightConnector1">
                          <a:avLst/>
                        </a:prstGeom>
                        <a:ln w="2222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DBE094" id="Прямая со стрелкой 3" o:spid="_x0000_s1026" type="#_x0000_t32" style="position:absolute;margin-left:18.25pt;margin-top:35.7pt;width:71.75pt;height:36pt;flip:y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" strokecolor="#c00000" strokeweight="1.7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C36648E" wp14:editId="5620CC22">
                <wp:simplePos x="0" y="0"/>
                <wp:positionH relativeFrom="column">
                  <wp:posOffset>228600</wp:posOffset>
                </wp:positionH>
                <wp:positionV relativeFrom="paragraph">
                  <wp:posOffset>230576</wp:posOffset>
                </wp:positionV>
                <wp:extent cx="798653" cy="223295"/>
                <wp:effectExtent l="0" t="57150" r="0" b="24765"/>
                <wp:wrapNone/>
                <wp:docPr id="19077023" name="Прямая со стрелкой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98653" cy="223295"/>
                        </a:xfrm>
                        <a:prstGeom prst="straightConnector1">
                          <a:avLst/>
                        </a:prstGeom>
                        <a:ln w="2222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CF7C63" id="Прямая со стрелкой 3" o:spid="_x0000_s1026" type="#_x0000_t32" style="position:absolute;margin-left:18pt;margin-top:18.15pt;width:62.9pt;height:17.6pt;flip:y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" strokecolor="#c00000" strokeweight="1.75pt">
                <v:stroke endarrow="block" joinstyle="miter"/>
              </v:shape>
            </w:pict>
          </mc:Fallback>
        </mc:AlternateContent>
      </w:r>
      <w:r w:rsidR="00A64539"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1BAFD282" wp14:editId="4F85D40A">
                <wp:simplePos x="0" y="0"/>
                <wp:positionH relativeFrom="column">
                  <wp:posOffset>3088028</wp:posOffset>
                </wp:positionH>
                <wp:positionV relativeFrom="paragraph">
                  <wp:posOffset>230577</wp:posOffset>
                </wp:positionV>
                <wp:extent cx="1598271" cy="334943"/>
                <wp:effectExtent l="38100" t="0" r="21590" b="84455"/>
                <wp:wrapNone/>
                <wp:docPr id="1244162911" name="Прямая со стрелкой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598271" cy="334943"/>
                        </a:xfrm>
                        <a:prstGeom prst="straightConnector1">
                          <a:avLst/>
                        </a:prstGeom>
                        <a:ln w="2222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B8622C" id="Прямая со стрелкой 3" o:spid="_x0000_s1026" type="#_x0000_t32" style="position:absolute;margin-left:243.15pt;margin-top:18.15pt;width:125.85pt;height:26.35pt;flip:x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" strokecolor="#c00000" strokeweight="1.75pt">
                <v:stroke endarrow="block" joinstyle="miter"/>
              </v:shape>
            </w:pict>
          </mc:Fallback>
        </mc:AlternateContent>
      </w:r>
      <w:r w:rsidR="0085556D" w:rsidRPr="003E3B5F">
        <w:rPr>
          <w:noProof/>
        </w:rPr>
        <w:drawing>
          <wp:inline distT="0" distB="0" distL="0" distR="0" wp14:anchorId="21425029" wp14:editId="4C69976D">
            <wp:extent cx="4356000" cy="2750259"/>
            <wp:effectExtent l="0" t="0" r="6985" b="0"/>
            <wp:docPr id="9222747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274720" name=""/>
                    <pic:cNvPicPr/>
                  </pic:nvPicPr>
                  <pic:blipFill rotWithShape="1">
                    <a:blip r:embed="rId18">
                      <a:extLst>
                        <a:ext uri="{BEBA8EAE-BF5A-486C-A8C5-ECC9F3942E4B}">
                          <a14:imgProps xmlns:a14="http://schemas.microsoft.com/office/drawing/2010/main">
                            <a14:imgLayer r:embed="rId19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rcRect l="-27" r="-27"/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750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924EA" w14:textId="794C406E" w:rsidR="0085556D" w:rsidRDefault="009324B5" w:rsidP="00997AEF">
      <w:r>
        <w:t xml:space="preserve">Рисунок </w:t>
      </w:r>
      <w:r w:rsidR="007A0402">
        <w:fldChar w:fldCharType="begin"/>
      </w:r>
      <w:r w:rsidR="007A0402">
        <w:instrText xml:space="preserve"> STYLEREF 1 \s </w:instrText>
      </w:r>
      <w:r w:rsidR="007A0402">
        <w:fldChar w:fldCharType="separate"/>
      </w:r>
      <w:r w:rsidR="00893CB8">
        <w:rPr>
          <w:noProof/>
        </w:rPr>
        <w:t>1</w:t>
      </w:r>
      <w:r w:rsidR="007A0402">
        <w:fldChar w:fldCharType="end"/>
      </w:r>
      <w:r w:rsidR="007A0402">
        <w:noBreakHyphen/>
      </w:r>
      <w:r w:rsidR="007A0402">
        <w:fldChar w:fldCharType="begin"/>
      </w:r>
      <w:r w:rsidR="007A0402">
        <w:instrText xml:space="preserve"> SEQ Рисунок \* ARABIC \s 1 </w:instrText>
      </w:r>
      <w:r w:rsidR="007A0402">
        <w:fldChar w:fldCharType="separate"/>
      </w:r>
      <w:r w:rsidR="00893CB8">
        <w:rPr>
          <w:noProof/>
        </w:rPr>
        <w:t>1</w:t>
      </w:r>
      <w:r w:rsidR="007A0402">
        <w:fldChar w:fldCharType="end"/>
      </w:r>
      <w:r w:rsidR="00801BBF">
        <w:t>. Из</w:t>
      </w:r>
      <w:r w:rsidR="00DE6308">
        <w:t>о</w:t>
      </w:r>
      <w:r w:rsidR="00801BBF">
        <w:t xml:space="preserve">бражение главного экрана программы </w:t>
      </w:r>
      <w:r w:rsidR="00536055" w:rsidRPr="00536055">
        <w:t>VMware Workstation — программное обеспечение виртуализации, предназначенное для компьютеров x86-64 операционных систем Microsoft Windows и Linux. </w:t>
      </w:r>
    </w:p>
    <w:p w14:paraId="2EA099C0" w14:textId="77777777" w:rsidR="00AE7D89" w:rsidRPr="00AE7D89" w:rsidRDefault="00AE7D89" w:rsidP="00997AEF"/>
    <w:p w14:paraId="5A3A103C" w14:textId="77777777" w:rsidR="00AE7D89" w:rsidRDefault="00AE7D89" w:rsidP="00997AEF"/>
    <w:p w14:paraId="4AF520D3" w14:textId="77777777" w:rsidR="00A90662" w:rsidRDefault="0085556D" w:rsidP="00997AEF">
      <w:r w:rsidRPr="00DD046A">
        <w:rPr>
          <w:noProof/>
        </w:rPr>
        <w:drawing>
          <wp:inline distT="0" distB="0" distL="0" distR="0" wp14:anchorId="0240925D" wp14:editId="650048C6">
            <wp:extent cx="4356000" cy="2501131"/>
            <wp:effectExtent l="0" t="0" r="6985" b="0"/>
            <wp:docPr id="5948167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816731" name=""/>
                    <pic:cNvPicPr/>
                  </pic:nvPicPr>
                  <pic:blipFill>
                    <a:blip r:embed="rId20">
                      <a:extLst>
                        <a:ext uri="{BEBA8EAE-BF5A-486C-A8C5-ECC9F3942E4B}">
                          <a14:imgProps xmlns:a14="http://schemas.microsoft.com/office/drawing/2010/main">
                            <a14:imgLayer r:embed="rId21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501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48B2E" w14:textId="56EEB30B" w:rsidR="0085556D" w:rsidRDefault="00A90662" w:rsidP="00997AEF">
      <w:r>
        <w:t xml:space="preserve">Рисунок </w:t>
      </w:r>
      <w:r w:rsidR="007A0402">
        <w:fldChar w:fldCharType="begin"/>
      </w:r>
      <w:r w:rsidR="007A0402">
        <w:instrText xml:space="preserve"> STYLEREF 1 \s </w:instrText>
      </w:r>
      <w:r w:rsidR="007A0402">
        <w:fldChar w:fldCharType="separate"/>
      </w:r>
      <w:r w:rsidR="00893CB8">
        <w:rPr>
          <w:noProof/>
        </w:rPr>
        <w:t>1</w:t>
      </w:r>
      <w:r w:rsidR="007A0402">
        <w:fldChar w:fldCharType="end"/>
      </w:r>
      <w:r w:rsidR="007A0402">
        <w:noBreakHyphen/>
      </w:r>
      <w:r w:rsidR="007A0402">
        <w:fldChar w:fldCharType="begin"/>
      </w:r>
      <w:r w:rsidR="007A0402">
        <w:instrText xml:space="preserve"> SEQ Рисунок \* ARABIC \s 1 </w:instrText>
      </w:r>
      <w:r w:rsidR="007A0402">
        <w:fldChar w:fldCharType="separate"/>
      </w:r>
      <w:r w:rsidR="00893CB8">
        <w:rPr>
          <w:noProof/>
        </w:rPr>
        <w:t>2</w:t>
      </w:r>
      <w:r w:rsidR="007A0402">
        <w:fldChar w:fldCharType="end"/>
      </w:r>
      <w:r>
        <w:t xml:space="preserve"> </w:t>
      </w:r>
      <w:r w:rsidR="00AE7D89">
        <w:t xml:space="preserve"> </w:t>
      </w:r>
      <w:r w:rsidR="0085556D">
        <w:t xml:space="preserve">Выбор режима сети – </w:t>
      </w:r>
      <w:r w:rsidR="0085556D">
        <w:rPr>
          <w:lang w:val="en-US"/>
        </w:rPr>
        <w:t>NAT</w:t>
      </w:r>
      <w:r w:rsidR="0085556D" w:rsidRPr="00DD046A">
        <w:t xml:space="preserve"> </w:t>
      </w:r>
      <w:r w:rsidR="0085556D">
        <w:t xml:space="preserve">при подключении виртуальной машины </w:t>
      </w:r>
      <w:r w:rsidR="0085556D">
        <w:rPr>
          <w:lang w:val="en-US"/>
        </w:rPr>
        <w:t>GNS</w:t>
      </w:r>
      <w:r w:rsidR="0085556D" w:rsidRPr="00DD046A">
        <w:t xml:space="preserve">3 </w:t>
      </w:r>
      <w:r w:rsidR="0085556D">
        <w:t xml:space="preserve">в программе </w:t>
      </w:r>
      <w:r w:rsidR="0085556D">
        <w:rPr>
          <w:lang w:val="en-US"/>
        </w:rPr>
        <w:t>VMware</w:t>
      </w:r>
      <w:r w:rsidR="0085556D" w:rsidRPr="00DD046A">
        <w:t xml:space="preserve"> </w:t>
      </w:r>
      <w:r w:rsidR="0085556D">
        <w:rPr>
          <w:lang w:val="en-US"/>
        </w:rPr>
        <w:t>Workstation</w:t>
      </w:r>
      <w:r w:rsidR="0085556D" w:rsidRPr="00DD046A">
        <w:t xml:space="preserve"> </w:t>
      </w:r>
      <w:r w:rsidR="0085556D">
        <w:rPr>
          <w:lang w:val="en-US"/>
        </w:rPr>
        <w:t>Pro</w:t>
      </w:r>
      <w:r w:rsidR="0085556D" w:rsidRPr="00DD046A">
        <w:t>.</w:t>
      </w:r>
    </w:p>
    <w:p w14:paraId="0F012188" w14:textId="38C7C702" w:rsidR="0085556D" w:rsidRPr="00CB4486" w:rsidRDefault="0085556D" w:rsidP="00997AEF">
      <w:r>
        <w:t xml:space="preserve">Затем по нажатию на пункт ОК зафиксировать выбор.Консоль терминала работает через программы </w:t>
      </w:r>
      <w:r>
        <w:rPr>
          <w:lang w:val="en-US"/>
        </w:rPr>
        <w:t>VNC</w:t>
      </w:r>
      <w:r w:rsidRPr="00DD046A">
        <w:t xml:space="preserve"> </w:t>
      </w:r>
      <w:r>
        <w:t xml:space="preserve">ил </w:t>
      </w:r>
      <w:r>
        <w:rPr>
          <w:lang w:val="en-US"/>
        </w:rPr>
        <w:t>Putty</w:t>
      </w:r>
      <w:r w:rsidRPr="00DD046A">
        <w:t>.</w:t>
      </w:r>
      <w:r w:rsidRPr="00CB4486">
        <w:rPr>
          <w:lang w:val="en-US"/>
        </w:rPr>
        <w:t>Putty</w:t>
      </w:r>
      <w:r w:rsidRPr="001F4AF0">
        <w:t xml:space="preserve"> </w:t>
      </w:r>
      <w:r>
        <w:t xml:space="preserve">свободно распространяемая программа доступна по адресу </w:t>
      </w:r>
      <w:hyperlink r:id="rId22" w:history="1">
        <w:r w:rsidR="00CB4486" w:rsidRPr="00AF5ECC">
          <w:rPr>
            <w:rStyle w:val="a7"/>
            <w:rFonts w:cstheme="minorBidi"/>
          </w:rPr>
          <w:t>https://www.chiark.greenend.org.uk/~sgtatham/putty/latest.html</w:t>
        </w:r>
      </w:hyperlink>
      <w:r w:rsidR="00CB4486" w:rsidRPr="00CB4486">
        <w:t>.</w:t>
      </w:r>
    </w:p>
    <w:p w14:paraId="4BF1142E" w14:textId="77777777" w:rsidR="00CB4486" w:rsidRPr="00CB4486" w:rsidRDefault="00CB4486" w:rsidP="00997AEF"/>
    <w:p w14:paraId="397014BB" w14:textId="77777777" w:rsidR="0085556D" w:rsidRPr="00DB1304" w:rsidRDefault="0085556D" w:rsidP="00997AEF">
      <w:r>
        <w:t xml:space="preserve">В начале, сразу после старта программы  </w:t>
      </w:r>
      <w:r>
        <w:rPr>
          <w:lang w:val="en-US"/>
        </w:rPr>
        <w:t>GNS</w:t>
      </w:r>
      <w:r w:rsidRPr="006B608C">
        <w:t xml:space="preserve">3 </w:t>
      </w:r>
      <w:r>
        <w:t xml:space="preserve">нужно перейти в свойства программы </w:t>
      </w:r>
      <w:r>
        <w:rPr>
          <w:lang w:val="en-US"/>
        </w:rPr>
        <w:t>Edit</w:t>
      </w:r>
      <w:r w:rsidRPr="00DB1304">
        <w:t>-&gt;</w:t>
      </w:r>
      <w:r>
        <w:rPr>
          <w:lang w:val="en-US"/>
        </w:rPr>
        <w:t>Preferences</w:t>
      </w:r>
      <w:r w:rsidRPr="00DB1304">
        <w:t>:</w:t>
      </w:r>
    </w:p>
    <w:p w14:paraId="6D8329F2" w14:textId="77777777" w:rsidR="00A90662" w:rsidRDefault="0085556D" w:rsidP="00997AEF">
      <w:r>
        <w:rPr>
          <w:noProof/>
        </w:rPr>
        <w:drawing>
          <wp:inline distT="0" distB="0" distL="0" distR="0" wp14:anchorId="47C8C5A0" wp14:editId="77F3F61C">
            <wp:extent cx="4356000" cy="2450162"/>
            <wp:effectExtent l="0" t="0" r="6985" b="7620"/>
            <wp:docPr id="1079772631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772631" name="Рисунок 1079772631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817DD" w14:textId="4F3DA849" w:rsidR="0085556D" w:rsidRPr="00FF685F" w:rsidRDefault="00A90662" w:rsidP="00997AEF">
      <w:r>
        <w:t xml:space="preserve">Рисунок </w:t>
      </w:r>
      <w:r w:rsidR="007A0402">
        <w:fldChar w:fldCharType="begin"/>
      </w:r>
      <w:r w:rsidR="007A0402">
        <w:instrText xml:space="preserve"> STYLEREF 1 \s </w:instrText>
      </w:r>
      <w:r w:rsidR="007A0402">
        <w:fldChar w:fldCharType="separate"/>
      </w:r>
      <w:r w:rsidR="00893CB8">
        <w:rPr>
          <w:noProof/>
        </w:rPr>
        <w:t>1</w:t>
      </w:r>
      <w:r w:rsidR="007A0402">
        <w:fldChar w:fldCharType="end"/>
      </w:r>
      <w:r w:rsidR="007A0402">
        <w:noBreakHyphen/>
      </w:r>
      <w:r w:rsidR="007A0402">
        <w:fldChar w:fldCharType="begin"/>
      </w:r>
      <w:r w:rsidR="007A0402">
        <w:instrText xml:space="preserve"> SEQ Рисунок \* ARABIC \s 1 </w:instrText>
      </w:r>
      <w:r w:rsidR="007A0402">
        <w:fldChar w:fldCharType="separate"/>
      </w:r>
      <w:r w:rsidR="00893CB8">
        <w:rPr>
          <w:noProof/>
        </w:rPr>
        <w:t>3</w:t>
      </w:r>
      <w:r w:rsidR="007A0402">
        <w:fldChar w:fldCharType="end"/>
      </w:r>
      <w:r w:rsidR="00536055">
        <w:t xml:space="preserve">. Экран выбора режима редактирования </w:t>
      </w:r>
      <w:r w:rsidR="00FF685F">
        <w:t xml:space="preserve">общих настроек в </w:t>
      </w:r>
      <w:r w:rsidR="00536055">
        <w:t xml:space="preserve">в программе </w:t>
      </w:r>
      <w:r w:rsidR="00FF685F">
        <w:rPr>
          <w:lang w:val="en-US"/>
        </w:rPr>
        <w:t>GNS</w:t>
      </w:r>
      <w:r w:rsidR="00FF685F" w:rsidRPr="00FF685F">
        <w:t>3.</w:t>
      </w:r>
    </w:p>
    <w:p w14:paraId="55F00CB8" w14:textId="199CC691" w:rsidR="0085556D" w:rsidRPr="00DA3F5D" w:rsidRDefault="00234E5A" w:rsidP="00997AEF">
      <w:r>
        <w:t xml:space="preserve">Выбрать вкладки в главном меню </w:t>
      </w:r>
      <w:r>
        <w:rPr>
          <w:lang w:val="en-US"/>
        </w:rPr>
        <w:t>Edit</w:t>
      </w:r>
      <w:r w:rsidRPr="003F1DC4">
        <w:t>-</w:t>
      </w:r>
      <w:r>
        <w:rPr>
          <w:lang w:val="en-US"/>
        </w:rPr>
        <w:t>Preferencses</w:t>
      </w:r>
      <w:r w:rsidR="00DE6308">
        <w:t xml:space="preserve"> д</w:t>
      </w:r>
      <w:r w:rsidR="0085556D">
        <w:t xml:space="preserve">алее выбрать вкладку </w:t>
      </w:r>
      <w:r w:rsidR="0085556D">
        <w:rPr>
          <w:lang w:val="en-US"/>
        </w:rPr>
        <w:t>Qemy</w:t>
      </w:r>
      <w:r w:rsidR="0085556D" w:rsidRPr="00DB1304">
        <w:t xml:space="preserve"> </w:t>
      </w:r>
      <w:r w:rsidR="0085556D">
        <w:rPr>
          <w:lang w:val="en-US"/>
        </w:rPr>
        <w:t>VMS</w:t>
      </w:r>
      <w:r w:rsidR="0085556D" w:rsidRPr="00DB1304">
        <w:t>:</w:t>
      </w:r>
    </w:p>
    <w:p w14:paraId="44235022" w14:textId="77777777" w:rsidR="00A90662" w:rsidRDefault="0085556D" w:rsidP="00997AEF">
      <w:r>
        <w:rPr>
          <w:noProof/>
          <w:lang w:val="en-US"/>
        </w:rPr>
        <w:drawing>
          <wp:inline distT="0" distB="0" distL="0" distR="0" wp14:anchorId="7ED88853" wp14:editId="12AFA906">
            <wp:extent cx="4356000" cy="2450163"/>
            <wp:effectExtent l="0" t="0" r="6985" b="7620"/>
            <wp:docPr id="103817735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17735" name="Рисунок 103817735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4CE39" w14:textId="46BD5BE8" w:rsidR="0085556D" w:rsidRPr="001657FE" w:rsidRDefault="00A90662" w:rsidP="00997AEF">
      <w:r>
        <w:t xml:space="preserve">Рисунок </w:t>
      </w:r>
      <w:r w:rsidR="007A0402">
        <w:fldChar w:fldCharType="begin"/>
      </w:r>
      <w:r w:rsidR="007A0402">
        <w:instrText xml:space="preserve"> STYLEREF 1 \s </w:instrText>
      </w:r>
      <w:r w:rsidR="007A0402">
        <w:fldChar w:fldCharType="separate"/>
      </w:r>
      <w:r w:rsidR="00893CB8">
        <w:rPr>
          <w:noProof/>
        </w:rPr>
        <w:t>1</w:t>
      </w:r>
      <w:r w:rsidR="007A0402">
        <w:fldChar w:fldCharType="end"/>
      </w:r>
      <w:r w:rsidR="007A0402">
        <w:noBreakHyphen/>
      </w:r>
      <w:r w:rsidR="007A0402">
        <w:fldChar w:fldCharType="begin"/>
      </w:r>
      <w:r w:rsidR="007A0402">
        <w:instrText xml:space="preserve"> SEQ Рисунок \* ARABIC \s 1 </w:instrText>
      </w:r>
      <w:r w:rsidR="007A0402">
        <w:fldChar w:fldCharType="separate"/>
      </w:r>
      <w:r w:rsidR="00893CB8">
        <w:rPr>
          <w:noProof/>
        </w:rPr>
        <w:t>4</w:t>
      </w:r>
      <w:r w:rsidR="007A0402">
        <w:fldChar w:fldCharType="end"/>
      </w:r>
      <w:r w:rsidR="001657FE" w:rsidRPr="001657FE">
        <w:t xml:space="preserve">. </w:t>
      </w:r>
      <w:r w:rsidR="001657FE">
        <w:t xml:space="preserve">Настройка режима эмуляции с помощью виртуализации </w:t>
      </w:r>
      <w:r w:rsidR="001657FE">
        <w:rPr>
          <w:lang w:val="en-US"/>
        </w:rPr>
        <w:t>QEMU</w:t>
      </w:r>
      <w:r w:rsidR="001657FE" w:rsidRPr="001657FE">
        <w:t>.</w:t>
      </w:r>
    </w:p>
    <w:p w14:paraId="5765FCBF" w14:textId="77777777" w:rsidR="00A90662" w:rsidRDefault="00A90662" w:rsidP="00997AEF"/>
    <w:p w14:paraId="1AD823E1" w14:textId="77777777" w:rsidR="00A90662" w:rsidRDefault="0085556D" w:rsidP="00997AEF">
      <w:r>
        <w:rPr>
          <w:noProof/>
        </w:rPr>
        <w:drawing>
          <wp:inline distT="0" distB="0" distL="0" distR="0" wp14:anchorId="278DDF5B" wp14:editId="5D47485B">
            <wp:extent cx="4356000" cy="2450163"/>
            <wp:effectExtent l="0" t="0" r="6985" b="7620"/>
            <wp:docPr id="2107033309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033309" name="Рисунок 2107033309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AED2F" w14:textId="155DD0AC" w:rsidR="0085556D" w:rsidRDefault="00A90662" w:rsidP="00997AEF">
      <w:r>
        <w:t xml:space="preserve">Рисунок </w:t>
      </w:r>
      <w:r w:rsidR="007A0402">
        <w:fldChar w:fldCharType="begin"/>
      </w:r>
      <w:r w:rsidR="007A0402">
        <w:instrText xml:space="preserve"> STYLEREF 1 \s </w:instrText>
      </w:r>
      <w:r w:rsidR="007A0402">
        <w:fldChar w:fldCharType="separate"/>
      </w:r>
      <w:r w:rsidR="00893CB8">
        <w:rPr>
          <w:noProof/>
        </w:rPr>
        <w:t>1</w:t>
      </w:r>
      <w:r w:rsidR="007A0402">
        <w:fldChar w:fldCharType="end"/>
      </w:r>
      <w:r w:rsidR="007A0402">
        <w:noBreakHyphen/>
      </w:r>
      <w:r w:rsidR="007A0402">
        <w:fldChar w:fldCharType="begin"/>
      </w:r>
      <w:r w:rsidR="007A0402">
        <w:instrText xml:space="preserve"> SEQ Рисунок \* ARABIC \s 1 </w:instrText>
      </w:r>
      <w:r w:rsidR="007A0402">
        <w:fldChar w:fldCharType="separate"/>
      </w:r>
      <w:r w:rsidR="00893CB8">
        <w:rPr>
          <w:noProof/>
        </w:rPr>
        <w:t>5</w:t>
      </w:r>
      <w:r w:rsidR="007A0402">
        <w:fldChar w:fldCharType="end"/>
      </w:r>
      <w:r w:rsidR="00BE6FD9">
        <w:t xml:space="preserve">. Экран настройки </w:t>
      </w:r>
      <w:r w:rsidR="00D235A0">
        <w:t xml:space="preserve">эмуляции </w:t>
      </w:r>
      <w:r w:rsidR="00BE6FD9">
        <w:t xml:space="preserve">нового </w:t>
      </w:r>
      <w:r w:rsidR="00D235A0">
        <w:t>сетевого устройства.</w:t>
      </w:r>
    </w:p>
    <w:p w14:paraId="70493398" w14:textId="6E08DCB5" w:rsidR="00132ED2" w:rsidRPr="00A107A2" w:rsidRDefault="0085556D" w:rsidP="00997AEF">
      <w:r>
        <w:t xml:space="preserve">На этом экране нажать кнопку </w:t>
      </w:r>
      <w:r>
        <w:rPr>
          <w:lang w:val="en-US"/>
        </w:rPr>
        <w:t>New</w:t>
      </w:r>
      <w:r w:rsidRPr="000D2B92">
        <w:t xml:space="preserve"> </w:t>
      </w:r>
      <w:r>
        <w:t>для запуска следующих экранов установки образа.</w:t>
      </w:r>
      <w:r w:rsidRPr="00DD046A">
        <w:t xml:space="preserve"> </w:t>
      </w:r>
      <w:r>
        <w:t>В этом процессе предстоит выбрать режим работы симулятора, название образа, количество сетевых адаптеров, памяти, процессоров и источни</w:t>
      </w:r>
      <w:r w:rsidR="00767C30">
        <w:t>к на СД-РОМ:</w:t>
      </w:r>
      <w:r w:rsidR="00A47C9C">
        <w:rPr>
          <w:noProof/>
        </w:rPr>
        <w:drawing>
          <wp:inline distT="0" distB="0" distL="0" distR="0" wp14:anchorId="4A637D04" wp14:editId="38566CA5">
            <wp:extent cx="4356000" cy="2546985"/>
            <wp:effectExtent l="133350" t="114300" r="121285" b="158115"/>
            <wp:docPr id="97790136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90136" name="Рисунок 97790136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8742" r="125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6000" cy="254698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 cmpd="sng" algn="ctr">
                      <a:solidFill>
                        <a:srgbClr val="FFFFFF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47E5A7" w14:textId="44C338EA" w:rsidR="00A90662" w:rsidRDefault="00A90662" w:rsidP="00997AEF">
      <w:r>
        <w:t xml:space="preserve">Рисунок </w:t>
      </w:r>
      <w:r w:rsidR="007A0402">
        <w:fldChar w:fldCharType="begin"/>
      </w:r>
      <w:r w:rsidR="007A0402">
        <w:instrText xml:space="preserve"> STYLEREF 1 \s </w:instrText>
      </w:r>
      <w:r w:rsidR="007A0402">
        <w:fldChar w:fldCharType="separate"/>
      </w:r>
      <w:r w:rsidR="00893CB8">
        <w:rPr>
          <w:noProof/>
        </w:rPr>
        <w:t>1</w:t>
      </w:r>
      <w:r w:rsidR="007A0402">
        <w:fldChar w:fldCharType="end"/>
      </w:r>
      <w:r w:rsidR="007A0402">
        <w:noBreakHyphen/>
      </w:r>
      <w:r w:rsidR="007A0402">
        <w:fldChar w:fldCharType="begin"/>
      </w:r>
      <w:r w:rsidR="007A0402">
        <w:instrText xml:space="preserve"> SEQ Рисунок \* ARABIC \s 1 </w:instrText>
      </w:r>
      <w:r w:rsidR="007A0402">
        <w:fldChar w:fldCharType="separate"/>
      </w:r>
      <w:r w:rsidR="00893CB8">
        <w:rPr>
          <w:noProof/>
        </w:rPr>
        <w:t>6</w:t>
      </w:r>
      <w:r w:rsidR="007A0402">
        <w:fldChar w:fldCharType="end"/>
      </w:r>
      <w:r w:rsidR="008D0387">
        <w:t xml:space="preserve">. </w:t>
      </w:r>
      <w:bookmarkStart w:id="7" w:name="_Hlk201070480"/>
      <w:r w:rsidR="008D0387">
        <w:t>Экран выбора расположения эмулятора</w:t>
      </w:r>
      <w:r w:rsidR="006F6510">
        <w:t xml:space="preserve"> на хост машине</w:t>
      </w:r>
      <w:r w:rsidR="008D0387">
        <w:t>.</w:t>
      </w:r>
      <w:bookmarkEnd w:id="7"/>
    </w:p>
    <w:p w14:paraId="16CE352E" w14:textId="77777777" w:rsidR="00A90662" w:rsidRPr="00A90662" w:rsidRDefault="00A90662" w:rsidP="00997AEF"/>
    <w:p w14:paraId="55C9AB5E" w14:textId="4126B88F" w:rsidR="0085556D" w:rsidRPr="007B191B" w:rsidRDefault="0085556D" w:rsidP="00997AEF">
      <w:r>
        <w:t xml:space="preserve">Для работы рекомендуется запуск в специальной виртуальной машине, поставляемой вместе с симулятором. Кроме того, рекомендуется использовать для запуска этой виртуальной машины гипервизор </w:t>
      </w:r>
      <w:r>
        <w:rPr>
          <w:lang w:val="en-US"/>
        </w:rPr>
        <w:t>VmWare</w:t>
      </w:r>
      <w:r w:rsidRPr="000D2B92">
        <w:t xml:space="preserve"> </w:t>
      </w:r>
      <w:r>
        <w:rPr>
          <w:lang w:val="en-US"/>
        </w:rPr>
        <w:t>Workstation</w:t>
      </w:r>
      <w:r w:rsidRPr="000D2B92">
        <w:t xml:space="preserve"> 17.5. </w:t>
      </w:r>
      <w:r>
        <w:t>Установочный образ гипервизора довольно легко найти в сети и поставить в соответствии с рекомендациями нейросети</w:t>
      </w:r>
      <w:r w:rsidR="00CB4486" w:rsidRPr="00CB4486">
        <w:t xml:space="preserve">. </w:t>
      </w:r>
      <w:r w:rsidR="00CB4486">
        <w:t>Рассмотрим простой сценарий у</w:t>
      </w:r>
      <w:r w:rsidRPr="00CB4486">
        <w:t>становк</w:t>
      </w:r>
      <w:r w:rsidR="00CB4486">
        <w:t>и</w:t>
      </w:r>
      <w:r w:rsidRPr="00CB4486">
        <w:t xml:space="preserve"> VMware Workstation 17 Pro</w:t>
      </w:r>
      <w:r w:rsidRPr="007B191B">
        <w:t> на компьютер с операционной системой Windows 10 или 11:</w:t>
      </w:r>
    </w:p>
    <w:p w14:paraId="34C00E77" w14:textId="77777777" w:rsidR="0085556D" w:rsidRPr="007B191B" w:rsidRDefault="0085556D" w:rsidP="00997AEF">
      <w:r w:rsidRPr="00CB4486">
        <w:t>Скачать</w:t>
      </w:r>
      <w:r w:rsidRPr="007B191B">
        <w:t xml:space="preserve"> загрузочный файл программы с официального сайта.   </w:t>
      </w:r>
    </w:p>
    <w:p w14:paraId="46F7B27D" w14:textId="77777777" w:rsidR="0085556D" w:rsidRPr="003E3B5F" w:rsidRDefault="0085556D" w:rsidP="00997AEF">
      <w:pPr>
        <w:rPr>
          <w:lang w:val="en-US"/>
        </w:rPr>
      </w:pPr>
      <w:r w:rsidRPr="00CB4486">
        <w:t>Запустить</w:t>
      </w:r>
      <w:r w:rsidRPr="007B191B">
        <w:rPr>
          <w:lang w:val="en-US"/>
        </w:rPr>
        <w:t> </w:t>
      </w:r>
      <w:r w:rsidRPr="007B191B">
        <w:t>установщик</w:t>
      </w:r>
      <w:r w:rsidRPr="007B191B">
        <w:rPr>
          <w:lang w:val="en-US"/>
        </w:rPr>
        <w:t xml:space="preserve">, </w:t>
      </w:r>
      <w:r w:rsidRPr="007B191B">
        <w:t>выбрать</w:t>
      </w:r>
      <w:r w:rsidRPr="007B191B">
        <w:rPr>
          <w:lang w:val="en-US"/>
        </w:rPr>
        <w:t xml:space="preserve"> «Run as administrator».  </w:t>
      </w:r>
    </w:p>
    <w:p w14:paraId="27873549" w14:textId="77777777" w:rsidR="0085556D" w:rsidRPr="007B191B" w:rsidRDefault="0085556D" w:rsidP="00997AEF">
      <w:r w:rsidRPr="00CB4486">
        <w:t>Дождаться</w:t>
      </w:r>
      <w:r w:rsidRPr="007B191B">
        <w:t xml:space="preserve">, пока загрузятся необходимые файлы для установки новой версии VMware Pro.   </w:t>
      </w:r>
    </w:p>
    <w:p w14:paraId="0913FD20" w14:textId="77777777" w:rsidR="0085556D" w:rsidRPr="007B191B" w:rsidRDefault="0085556D" w:rsidP="00997AEF">
      <w:r w:rsidRPr="00CB4486">
        <w:t>Нажать</w:t>
      </w:r>
      <w:r w:rsidRPr="007B191B">
        <w:t xml:space="preserve"> кнопку «Next» в окне установки.   </w:t>
      </w:r>
    </w:p>
    <w:p w14:paraId="5EE272AA" w14:textId="77777777" w:rsidR="0085556D" w:rsidRPr="007B191B" w:rsidRDefault="0085556D" w:rsidP="00997AEF">
      <w:r w:rsidRPr="00CB4486">
        <w:t>Принять</w:t>
      </w:r>
      <w:r w:rsidRPr="007B191B">
        <w:t xml:space="preserve"> лицензионное соглашение, после чего нажать кнопку «Next» в окне «Лицензионное соглашение конечного пользователя».   </w:t>
      </w:r>
    </w:p>
    <w:p w14:paraId="3055CCE2" w14:textId="77777777" w:rsidR="0085556D" w:rsidRPr="007B191B" w:rsidRDefault="0085556D" w:rsidP="00997AEF">
      <w:r w:rsidRPr="00CB4486">
        <w:t>Установить</w:t>
      </w:r>
      <w:r w:rsidRPr="007B191B">
        <w:t> расширенный драйвер клавиатуры, для этого нужно проверить поле подтверждения и нажать «Next».  </w:t>
      </w:r>
      <w:hyperlink r:id="rId27" w:tgtFrame="_blank" w:history="1">
        <w:r w:rsidRPr="007B191B">
          <w:rPr>
            <w:rStyle w:val="a7"/>
          </w:rPr>
          <w:t>2</w:t>
        </w:r>
      </w:hyperlink>
    </w:p>
    <w:p w14:paraId="66A1CDDF" w14:textId="77777777" w:rsidR="0085556D" w:rsidRPr="00D62109" w:rsidRDefault="0085556D" w:rsidP="00997AEF">
      <w:r w:rsidRPr="00CB4486">
        <w:t>Включить</w:t>
      </w:r>
      <w:r w:rsidRPr="007B191B">
        <w:t> автоматические обновления при запуске.  </w:t>
      </w:r>
      <w:r w:rsidRPr="00D62109">
        <w:t xml:space="preserve"> </w:t>
      </w:r>
    </w:p>
    <w:p w14:paraId="6863C0B2" w14:textId="77777777" w:rsidR="0085556D" w:rsidRPr="007C00F1" w:rsidRDefault="0085556D" w:rsidP="00997AEF"/>
    <w:p w14:paraId="55E460F4" w14:textId="77777777" w:rsidR="0085556D" w:rsidRPr="007C00F1" w:rsidRDefault="0085556D" w:rsidP="00997AEF"/>
    <w:p w14:paraId="4E7695E9" w14:textId="77777777" w:rsidR="00A90662" w:rsidRDefault="0085556D" w:rsidP="00997AEF">
      <w:r>
        <w:rPr>
          <w:noProof/>
        </w:rPr>
        <w:drawing>
          <wp:inline distT="0" distB="0" distL="0" distR="0" wp14:anchorId="05171AE5" wp14:editId="65C5FE20">
            <wp:extent cx="4356000" cy="2450163"/>
            <wp:effectExtent l="0" t="0" r="6985" b="7620"/>
            <wp:docPr id="580474727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474727" name="Рисунок 580474727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846E2" w14:textId="11E36BFC" w:rsidR="0085556D" w:rsidRDefault="00A90662" w:rsidP="00997AEF">
      <w:r>
        <w:t xml:space="preserve">Рисунок </w:t>
      </w:r>
      <w:r w:rsidR="007A0402">
        <w:fldChar w:fldCharType="begin"/>
      </w:r>
      <w:r w:rsidR="007A0402">
        <w:instrText xml:space="preserve"> STYLEREF 1 \s </w:instrText>
      </w:r>
      <w:r w:rsidR="007A0402">
        <w:fldChar w:fldCharType="separate"/>
      </w:r>
      <w:r w:rsidR="00893CB8">
        <w:rPr>
          <w:noProof/>
        </w:rPr>
        <w:t>1</w:t>
      </w:r>
      <w:r w:rsidR="007A0402">
        <w:fldChar w:fldCharType="end"/>
      </w:r>
      <w:r w:rsidR="007A0402">
        <w:noBreakHyphen/>
      </w:r>
      <w:r w:rsidR="007A0402">
        <w:fldChar w:fldCharType="begin"/>
      </w:r>
      <w:r w:rsidR="007A0402">
        <w:instrText xml:space="preserve"> SEQ Рисунок \* ARABIC \s 1 </w:instrText>
      </w:r>
      <w:r w:rsidR="007A0402">
        <w:fldChar w:fldCharType="separate"/>
      </w:r>
      <w:r w:rsidR="00893CB8">
        <w:rPr>
          <w:noProof/>
        </w:rPr>
        <w:t>7</w:t>
      </w:r>
      <w:r w:rsidR="007A0402">
        <w:fldChar w:fldCharType="end"/>
      </w:r>
      <w:r w:rsidR="006F6510">
        <w:t>.</w:t>
      </w:r>
      <w:r w:rsidR="006F6510" w:rsidRPr="006F6510">
        <w:t xml:space="preserve"> </w:t>
      </w:r>
      <w:r w:rsidR="006F6510">
        <w:t>Экран выбора расположения эмулятора на виртуальной  машине.</w:t>
      </w:r>
    </w:p>
    <w:p w14:paraId="61B715BA" w14:textId="77777777" w:rsidR="00A90662" w:rsidRDefault="0085556D" w:rsidP="00997AEF">
      <w:r>
        <w:rPr>
          <w:noProof/>
        </w:rPr>
        <w:drawing>
          <wp:inline distT="0" distB="0" distL="0" distR="0" wp14:anchorId="67930207" wp14:editId="4836116C">
            <wp:extent cx="4356000" cy="2450162"/>
            <wp:effectExtent l="0" t="0" r="6985" b="7620"/>
            <wp:docPr id="1083855623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855623" name="Рисунок 1083855623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4FBB3" w14:textId="5DF785AC" w:rsidR="0085556D" w:rsidRDefault="00A90662" w:rsidP="00997AEF">
      <w:r>
        <w:t xml:space="preserve">Рисунок </w:t>
      </w:r>
      <w:r w:rsidR="007A0402">
        <w:fldChar w:fldCharType="begin"/>
      </w:r>
      <w:r w:rsidR="007A0402">
        <w:instrText xml:space="preserve"> STYLEREF 1 \s </w:instrText>
      </w:r>
      <w:r w:rsidR="007A0402">
        <w:fldChar w:fldCharType="separate"/>
      </w:r>
      <w:r w:rsidR="00893CB8">
        <w:rPr>
          <w:noProof/>
        </w:rPr>
        <w:t>1</w:t>
      </w:r>
      <w:r w:rsidR="007A0402">
        <w:fldChar w:fldCharType="end"/>
      </w:r>
      <w:r w:rsidR="007A0402">
        <w:noBreakHyphen/>
      </w:r>
      <w:r w:rsidR="007A0402">
        <w:fldChar w:fldCharType="begin"/>
      </w:r>
      <w:r w:rsidR="007A0402">
        <w:instrText xml:space="preserve"> SEQ Рисунок \* ARABIC \s 1 </w:instrText>
      </w:r>
      <w:r w:rsidR="007A0402">
        <w:fldChar w:fldCharType="separate"/>
      </w:r>
      <w:r w:rsidR="00893CB8">
        <w:rPr>
          <w:noProof/>
        </w:rPr>
        <w:t>8</w:t>
      </w:r>
      <w:r w:rsidR="007A0402">
        <w:fldChar w:fldCharType="end"/>
      </w:r>
      <w:r w:rsidR="006F6510">
        <w:t>. Экран ввода названия нового виртуального  устройства.</w:t>
      </w:r>
    </w:p>
    <w:p w14:paraId="072B1847" w14:textId="0B2AB0AD" w:rsidR="0085556D" w:rsidRDefault="0085556D" w:rsidP="00997AEF">
      <w:r>
        <w:t xml:space="preserve">Требуется дать название создаваемому образу. </w:t>
      </w:r>
      <w:r w:rsidR="00DC3AE9">
        <w:t xml:space="preserve">Для нормально й работы ему </w:t>
      </w:r>
      <w:r w:rsidR="00CB4486">
        <w:t>по</w:t>
      </w:r>
      <w:r w:rsidR="00DC3AE9">
        <w:t>т</w:t>
      </w:r>
      <w:r>
        <w:t>ребуе</w:t>
      </w:r>
      <w:r w:rsidR="00DE6308">
        <w:t>т</w:t>
      </w:r>
      <w:r>
        <w:t>ся  не</w:t>
      </w:r>
      <w:r w:rsidR="00F668F0">
        <w:t xml:space="preserve"> </w:t>
      </w:r>
      <w:r>
        <w:t xml:space="preserve">менее 4 гигов оперативной памяти для работы виртуального маршрутизатора. Выбрать тип консоли </w:t>
      </w:r>
      <w:r>
        <w:rPr>
          <w:lang w:val="en-US"/>
        </w:rPr>
        <w:t>VNC</w:t>
      </w:r>
      <w:r w:rsidRPr="00DA3F5D">
        <w:t xml:space="preserve"> </w:t>
      </w:r>
      <w:r w:rsidR="00CB4486">
        <w:t xml:space="preserve">и </w:t>
      </w:r>
      <w:r>
        <w:t xml:space="preserve">идем далее </w:t>
      </w:r>
      <w:r w:rsidRPr="00DA3F5D">
        <w:t xml:space="preserve">-&gt; </w:t>
      </w:r>
      <w:r>
        <w:rPr>
          <w:lang w:val="en-US"/>
        </w:rPr>
        <w:t>Next</w:t>
      </w:r>
      <w:r w:rsidRPr="00DA3F5D">
        <w:t xml:space="preserve"> </w:t>
      </w:r>
      <w:r w:rsidRPr="0077530B">
        <w:t>:</w:t>
      </w:r>
      <w:r>
        <w:t xml:space="preserve"> </w:t>
      </w:r>
    </w:p>
    <w:p w14:paraId="52A30DC8" w14:textId="77777777" w:rsidR="00234E5A" w:rsidRDefault="0085556D" w:rsidP="00997AEF">
      <w:r>
        <w:rPr>
          <w:noProof/>
        </w:rPr>
        <w:drawing>
          <wp:inline distT="0" distB="0" distL="0" distR="0" wp14:anchorId="58F8F859" wp14:editId="73380C20">
            <wp:extent cx="4356000" cy="2450163"/>
            <wp:effectExtent l="0" t="0" r="6985" b="7620"/>
            <wp:docPr id="18565581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5581" name="Рисунок 18565581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F1B43" w14:textId="23875CE9" w:rsidR="0085556D" w:rsidRDefault="00234E5A" w:rsidP="00997AEF">
      <w:pPr>
        <w:rPr>
          <w:noProof/>
        </w:rPr>
      </w:pPr>
      <w:r>
        <w:t xml:space="preserve">Рисунок </w:t>
      </w:r>
      <w:r w:rsidR="007A0402">
        <w:fldChar w:fldCharType="begin"/>
      </w:r>
      <w:r w:rsidR="007A0402">
        <w:instrText xml:space="preserve"> STYLEREF 1 \s </w:instrText>
      </w:r>
      <w:r w:rsidR="007A0402">
        <w:fldChar w:fldCharType="separate"/>
      </w:r>
      <w:r w:rsidR="00893CB8">
        <w:rPr>
          <w:noProof/>
        </w:rPr>
        <w:t>1</w:t>
      </w:r>
      <w:r w:rsidR="007A0402">
        <w:fldChar w:fldCharType="end"/>
      </w:r>
      <w:r w:rsidR="007A0402">
        <w:noBreakHyphen/>
      </w:r>
      <w:r w:rsidR="007A0402">
        <w:fldChar w:fldCharType="begin"/>
      </w:r>
      <w:r w:rsidR="007A0402">
        <w:instrText xml:space="preserve"> SEQ Рисунок \* ARABIC \s 1 </w:instrText>
      </w:r>
      <w:r w:rsidR="007A0402">
        <w:fldChar w:fldCharType="separate"/>
      </w:r>
      <w:r w:rsidR="00893CB8">
        <w:rPr>
          <w:noProof/>
        </w:rPr>
        <w:t>9</w:t>
      </w:r>
      <w:r w:rsidR="007A0402">
        <w:fldChar w:fldCharType="end"/>
      </w:r>
      <w:r w:rsidR="00DE6308">
        <w:rPr>
          <w:noProof/>
        </w:rPr>
        <w:t xml:space="preserve"> Экран ввода значений количества оперативной памяти.</w:t>
      </w:r>
    </w:p>
    <w:p w14:paraId="668804C3" w14:textId="77777777" w:rsidR="00234E5A" w:rsidRDefault="0085556D" w:rsidP="00997AEF">
      <w:r>
        <w:rPr>
          <w:noProof/>
        </w:rPr>
        <w:t>Пр</w:t>
      </w:r>
      <w:r>
        <w:rPr>
          <w:noProof/>
        </w:rPr>
        <w:drawing>
          <wp:inline distT="0" distB="0" distL="0" distR="0" wp14:anchorId="0C998B82" wp14:editId="2CF02515">
            <wp:extent cx="4356000" cy="2450163"/>
            <wp:effectExtent l="0" t="0" r="6985" b="7620"/>
            <wp:docPr id="1233805134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805134" name="Рисунок 1233805134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AA98E" w14:textId="7E512003" w:rsidR="0085556D" w:rsidRDefault="00234E5A" w:rsidP="00997AEF">
      <w:pPr>
        <w:rPr>
          <w:noProof/>
        </w:rPr>
      </w:pPr>
      <w:r>
        <w:t xml:space="preserve">Рисунок </w:t>
      </w:r>
      <w:r w:rsidR="007A0402">
        <w:fldChar w:fldCharType="begin"/>
      </w:r>
      <w:r w:rsidR="007A0402">
        <w:instrText xml:space="preserve"> STYLEREF 1 \s </w:instrText>
      </w:r>
      <w:r w:rsidR="007A0402">
        <w:fldChar w:fldCharType="separate"/>
      </w:r>
      <w:r w:rsidR="00893CB8">
        <w:rPr>
          <w:noProof/>
        </w:rPr>
        <w:t>1</w:t>
      </w:r>
      <w:r w:rsidR="007A0402">
        <w:fldChar w:fldCharType="end"/>
      </w:r>
      <w:r w:rsidR="007A0402">
        <w:noBreakHyphen/>
      </w:r>
      <w:r w:rsidR="007A0402">
        <w:fldChar w:fldCharType="begin"/>
      </w:r>
      <w:r w:rsidR="007A0402">
        <w:instrText xml:space="preserve"> SEQ Рисунок \* ARABIC \s 1 </w:instrText>
      </w:r>
      <w:r w:rsidR="007A0402">
        <w:fldChar w:fldCharType="separate"/>
      </w:r>
      <w:r w:rsidR="00893CB8">
        <w:rPr>
          <w:noProof/>
        </w:rPr>
        <w:t>10</w:t>
      </w:r>
      <w:r w:rsidR="007A0402">
        <w:fldChar w:fldCharType="end"/>
      </w:r>
      <w:r w:rsidR="00DE6308">
        <w:rPr>
          <w:noProof/>
        </w:rPr>
        <w:t>. Экран выбора типа консоли.</w:t>
      </w:r>
    </w:p>
    <w:p w14:paraId="62AB2411" w14:textId="77777777" w:rsidR="0085556D" w:rsidRPr="0077530B" w:rsidRDefault="0085556D" w:rsidP="00997AEF">
      <w:r>
        <w:rPr>
          <w:noProof/>
        </w:rPr>
        <w:t>Выбрать режим создания образа</w:t>
      </w:r>
      <w:r w:rsidRPr="0077530B">
        <w:rPr>
          <w:noProof/>
        </w:rPr>
        <w:t xml:space="preserve"> </w:t>
      </w:r>
      <w:r>
        <w:rPr>
          <w:noProof/>
          <w:lang w:val="en-US"/>
        </w:rPr>
        <w:t>New</w:t>
      </w:r>
      <w:r w:rsidRPr="0077530B">
        <w:rPr>
          <w:noProof/>
        </w:rPr>
        <w:t xml:space="preserve"> </w:t>
      </w:r>
      <w:r>
        <w:rPr>
          <w:noProof/>
          <w:lang w:val="en-US"/>
        </w:rPr>
        <w:t>Image</w:t>
      </w:r>
      <w:r w:rsidRPr="0077530B">
        <w:rPr>
          <w:noProof/>
        </w:rPr>
        <w:t xml:space="preserve"> -&gt; </w:t>
      </w:r>
      <w:r>
        <w:rPr>
          <w:noProof/>
        </w:rPr>
        <w:t xml:space="preserve">дать имя </w:t>
      </w:r>
      <w:r>
        <w:rPr>
          <w:noProof/>
          <w:lang w:val="en-US"/>
        </w:rPr>
        <w:t>vESR</w:t>
      </w:r>
      <w:r w:rsidRPr="0077530B">
        <w:rPr>
          <w:noProof/>
        </w:rPr>
        <w:t>118 -&gt;</w:t>
      </w:r>
      <w:r>
        <w:rPr>
          <w:noProof/>
          <w:lang w:val="en-US"/>
        </w:rPr>
        <w:t>Create</w:t>
      </w:r>
      <w:r w:rsidRPr="0077530B">
        <w:rPr>
          <w:noProof/>
        </w:rPr>
        <w:t xml:space="preserve"> -&gt; </w:t>
      </w:r>
      <w:r>
        <w:rPr>
          <w:noProof/>
          <w:lang w:val="en-US"/>
        </w:rPr>
        <w:t>Next</w:t>
      </w:r>
    </w:p>
    <w:p w14:paraId="15553FD6" w14:textId="77777777" w:rsidR="00234E5A" w:rsidRDefault="0085556D" w:rsidP="00997AEF">
      <w:r>
        <w:rPr>
          <w:noProof/>
        </w:rPr>
        <w:drawing>
          <wp:inline distT="0" distB="0" distL="0" distR="0" wp14:anchorId="33917047" wp14:editId="43AA3174">
            <wp:extent cx="4356000" cy="2450162"/>
            <wp:effectExtent l="0" t="0" r="6985" b="7620"/>
            <wp:docPr id="896799891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799891" name="Рисунок 896799891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394EA" w14:textId="57E07461" w:rsidR="0085556D" w:rsidRDefault="00234E5A" w:rsidP="00997AEF">
      <w:r>
        <w:t xml:space="preserve">Рисунок </w:t>
      </w:r>
      <w:r w:rsidR="007A0402">
        <w:fldChar w:fldCharType="begin"/>
      </w:r>
      <w:r w:rsidR="007A0402">
        <w:instrText xml:space="preserve"> STYLEREF 1 \s </w:instrText>
      </w:r>
      <w:r w:rsidR="007A0402">
        <w:fldChar w:fldCharType="separate"/>
      </w:r>
      <w:r w:rsidR="00893CB8">
        <w:rPr>
          <w:noProof/>
        </w:rPr>
        <w:t>1</w:t>
      </w:r>
      <w:r w:rsidR="007A0402">
        <w:fldChar w:fldCharType="end"/>
      </w:r>
      <w:r w:rsidR="007A0402">
        <w:noBreakHyphen/>
      </w:r>
      <w:r w:rsidR="007A0402">
        <w:fldChar w:fldCharType="begin"/>
      </w:r>
      <w:r w:rsidR="007A0402">
        <w:instrText xml:space="preserve"> SEQ Рисунок \* ARABIC \s 1 </w:instrText>
      </w:r>
      <w:r w:rsidR="007A0402">
        <w:fldChar w:fldCharType="separate"/>
      </w:r>
      <w:r w:rsidR="00893CB8">
        <w:rPr>
          <w:noProof/>
        </w:rPr>
        <w:t>11</w:t>
      </w:r>
      <w:r w:rsidR="007A0402">
        <w:fldChar w:fldCharType="end"/>
      </w:r>
      <w:r w:rsidR="00DE6308">
        <w:rPr>
          <w:noProof/>
        </w:rPr>
        <w:t>. Экран выбора режима создания нового образа диска.</w:t>
      </w:r>
    </w:p>
    <w:p w14:paraId="605B83AE" w14:textId="77777777" w:rsidR="00234E5A" w:rsidRDefault="00234E5A" w:rsidP="00997AEF"/>
    <w:p w14:paraId="37D72B85" w14:textId="77777777" w:rsidR="00234E5A" w:rsidRDefault="00234E5A" w:rsidP="00997AEF"/>
    <w:p w14:paraId="19B4AE37" w14:textId="77777777" w:rsidR="00234E5A" w:rsidRDefault="00234E5A" w:rsidP="00997AEF"/>
    <w:p w14:paraId="68DE05A6" w14:textId="7535EFC8" w:rsidR="00234E5A" w:rsidRDefault="0085556D" w:rsidP="00997AEF">
      <w:r>
        <w:rPr>
          <w:noProof/>
        </w:rPr>
        <w:drawing>
          <wp:inline distT="0" distB="0" distL="0" distR="0" wp14:anchorId="598D0F02" wp14:editId="61607C27">
            <wp:extent cx="5143500" cy="4180916"/>
            <wp:effectExtent l="0" t="0" r="0" b="0"/>
            <wp:docPr id="489588109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588109" name="Рисунок 489588109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9068" cy="4323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4AEB2" w14:textId="54C05AA5" w:rsidR="0085556D" w:rsidRDefault="00234E5A" w:rsidP="00997AEF">
      <w:r>
        <w:t xml:space="preserve">Рисунок </w:t>
      </w:r>
      <w:r w:rsidR="007A0402">
        <w:fldChar w:fldCharType="begin"/>
      </w:r>
      <w:r w:rsidR="007A0402">
        <w:instrText xml:space="preserve"> STYLEREF 1 \s </w:instrText>
      </w:r>
      <w:r w:rsidR="007A0402">
        <w:fldChar w:fldCharType="separate"/>
      </w:r>
      <w:r w:rsidR="00893CB8">
        <w:rPr>
          <w:noProof/>
        </w:rPr>
        <w:t>1</w:t>
      </w:r>
      <w:r w:rsidR="007A0402">
        <w:fldChar w:fldCharType="end"/>
      </w:r>
      <w:r w:rsidR="007A0402">
        <w:noBreakHyphen/>
      </w:r>
      <w:r w:rsidR="007A0402">
        <w:fldChar w:fldCharType="begin"/>
      </w:r>
      <w:r w:rsidR="007A0402">
        <w:instrText xml:space="preserve"> SEQ Рисунок \* ARABIC \s 1 </w:instrText>
      </w:r>
      <w:r w:rsidR="007A0402">
        <w:fldChar w:fldCharType="separate"/>
      </w:r>
      <w:r w:rsidR="00893CB8">
        <w:rPr>
          <w:noProof/>
        </w:rPr>
        <w:t>12</w:t>
      </w:r>
      <w:r w:rsidR="007A0402">
        <w:fldChar w:fldCharType="end"/>
      </w:r>
      <w:r w:rsidR="00DE6308">
        <w:rPr>
          <w:noProof/>
        </w:rPr>
        <w:t>. Экран ввода имени нового образа диска.</w:t>
      </w:r>
    </w:p>
    <w:p w14:paraId="166ECCC4" w14:textId="77777777" w:rsidR="0085556D" w:rsidRPr="005A5D7B" w:rsidRDefault="0085556D" w:rsidP="00997AEF">
      <w:r>
        <w:t xml:space="preserve">Выбрать формат образа </w:t>
      </w:r>
      <w:r w:rsidRPr="005A5D7B">
        <w:t xml:space="preserve">-&gt; </w:t>
      </w:r>
      <w:r>
        <w:rPr>
          <w:lang w:val="en-US"/>
        </w:rPr>
        <w:t>Qcow</w:t>
      </w:r>
      <w:r w:rsidRPr="005A5D7B">
        <w:t xml:space="preserve">2 -&gt; </w:t>
      </w:r>
      <w:r>
        <w:rPr>
          <w:lang w:val="en-US"/>
        </w:rPr>
        <w:t>Next</w:t>
      </w:r>
    </w:p>
    <w:p w14:paraId="1E5C1AE6" w14:textId="77777777" w:rsidR="003F1DC4" w:rsidRDefault="0085556D" w:rsidP="00997AEF">
      <w:r>
        <w:rPr>
          <w:noProof/>
        </w:rPr>
        <w:drawing>
          <wp:inline distT="0" distB="0" distL="0" distR="0" wp14:anchorId="0A2A0147" wp14:editId="58F17F36">
            <wp:extent cx="4356000" cy="2450163"/>
            <wp:effectExtent l="0" t="0" r="6985" b="7620"/>
            <wp:docPr id="1373544969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544969" name="Рисунок 1373544969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23679" w14:textId="0DF8DDF5" w:rsidR="0085556D" w:rsidRDefault="003F1DC4" w:rsidP="00997AEF">
      <w:r>
        <w:t xml:space="preserve">Рисунок </w:t>
      </w:r>
      <w:r w:rsidR="007A0402">
        <w:fldChar w:fldCharType="begin"/>
      </w:r>
      <w:r w:rsidR="007A0402">
        <w:instrText xml:space="preserve"> STYLEREF 1 \s </w:instrText>
      </w:r>
      <w:r w:rsidR="007A0402">
        <w:fldChar w:fldCharType="separate"/>
      </w:r>
      <w:r w:rsidR="00893CB8">
        <w:rPr>
          <w:noProof/>
        </w:rPr>
        <w:t>1</w:t>
      </w:r>
      <w:r w:rsidR="007A0402">
        <w:fldChar w:fldCharType="end"/>
      </w:r>
      <w:r w:rsidR="007A0402">
        <w:noBreakHyphen/>
      </w:r>
      <w:r w:rsidR="007A0402">
        <w:fldChar w:fldCharType="begin"/>
      </w:r>
      <w:r w:rsidR="007A0402">
        <w:instrText xml:space="preserve"> SEQ Рисунок \* ARABIC \s 1 </w:instrText>
      </w:r>
      <w:r w:rsidR="007A0402">
        <w:fldChar w:fldCharType="separate"/>
      </w:r>
      <w:r w:rsidR="00893CB8">
        <w:rPr>
          <w:noProof/>
        </w:rPr>
        <w:t>13</w:t>
      </w:r>
      <w:r w:rsidR="007A0402">
        <w:fldChar w:fldCharType="end"/>
      </w:r>
      <w:r w:rsidR="00DC3AE9">
        <w:rPr>
          <w:noProof/>
        </w:rPr>
        <w:t>. Экран выбора типа эмуляции.</w:t>
      </w:r>
    </w:p>
    <w:p w14:paraId="61F3140F" w14:textId="77777777" w:rsidR="003F1DC4" w:rsidRDefault="003F1DC4" w:rsidP="00997AEF"/>
    <w:p w14:paraId="76A3B4A8" w14:textId="77777777" w:rsidR="003F1DC4" w:rsidRDefault="003F1DC4" w:rsidP="00997AEF"/>
    <w:p w14:paraId="676832BC" w14:textId="77777777" w:rsidR="003F1DC4" w:rsidRDefault="0085556D" w:rsidP="00997AEF">
      <w:r>
        <w:rPr>
          <w:noProof/>
        </w:rPr>
        <w:drawing>
          <wp:inline distT="0" distB="0" distL="0" distR="0" wp14:anchorId="283335B8" wp14:editId="655715F0">
            <wp:extent cx="4356000" cy="2450163"/>
            <wp:effectExtent l="0" t="0" r="6985" b="7620"/>
            <wp:docPr id="101756024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560243" name="Рисунок 1017560243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EAE1E" w14:textId="387B4F53" w:rsidR="0085556D" w:rsidRDefault="003F1DC4" w:rsidP="00997AEF">
      <w:r>
        <w:t xml:space="preserve">Рисунок </w:t>
      </w:r>
      <w:r w:rsidR="007A0402">
        <w:fldChar w:fldCharType="begin"/>
      </w:r>
      <w:r w:rsidR="007A0402">
        <w:instrText xml:space="preserve"> STYLEREF 1 \s </w:instrText>
      </w:r>
      <w:r w:rsidR="007A0402">
        <w:fldChar w:fldCharType="separate"/>
      </w:r>
      <w:r w:rsidR="00893CB8">
        <w:rPr>
          <w:noProof/>
        </w:rPr>
        <w:t>1</w:t>
      </w:r>
      <w:r w:rsidR="007A0402">
        <w:fldChar w:fldCharType="end"/>
      </w:r>
      <w:r w:rsidR="007A0402">
        <w:noBreakHyphen/>
      </w:r>
      <w:r w:rsidR="007A0402">
        <w:fldChar w:fldCharType="begin"/>
      </w:r>
      <w:r w:rsidR="007A0402">
        <w:instrText xml:space="preserve"> SEQ Рисунок \* ARABIC \s 1 </w:instrText>
      </w:r>
      <w:r w:rsidR="007A0402">
        <w:fldChar w:fldCharType="separate"/>
      </w:r>
      <w:r w:rsidR="00893CB8">
        <w:rPr>
          <w:noProof/>
        </w:rPr>
        <w:t>14</w:t>
      </w:r>
      <w:r w:rsidR="007A0402">
        <w:fldChar w:fldCharType="end"/>
      </w:r>
      <w:r w:rsidR="00DC3AE9">
        <w:rPr>
          <w:noProof/>
        </w:rPr>
        <w:t>. Экран выбора вариантов выбора режима.</w:t>
      </w:r>
    </w:p>
    <w:p w14:paraId="6568225C" w14:textId="7F29D377" w:rsidR="0085556D" w:rsidRPr="00CB4486" w:rsidRDefault="0085556D" w:rsidP="00997AEF">
      <w:r>
        <w:t>Здесь ничего не меняем -</w:t>
      </w:r>
      <w:r w:rsidRPr="005A5D7B">
        <w:t xml:space="preserve">&gt; </w:t>
      </w:r>
      <w:r>
        <w:rPr>
          <w:lang w:val="en-US"/>
        </w:rPr>
        <w:t>Next</w:t>
      </w:r>
      <w:r w:rsidR="00CB4486">
        <w:t xml:space="preserve">. </w:t>
      </w:r>
      <w:r>
        <w:t xml:space="preserve">Далее выделяем под размер образа 1 Гиг и </w:t>
      </w:r>
      <w:r w:rsidR="00CB4486">
        <w:t xml:space="preserve">нажимаем кнопку </w:t>
      </w:r>
      <w:r w:rsidRPr="005A5D7B">
        <w:t xml:space="preserve"> </w:t>
      </w:r>
      <w:r>
        <w:rPr>
          <w:lang w:val="en-US"/>
        </w:rPr>
        <w:t>Finish</w:t>
      </w:r>
      <w:r w:rsidR="00CB4486">
        <w:t>.</w:t>
      </w:r>
    </w:p>
    <w:p w14:paraId="6C92B355" w14:textId="77777777" w:rsidR="00DC3AE9" w:rsidRPr="005A5D7B" w:rsidRDefault="00DC3AE9" w:rsidP="00997AEF"/>
    <w:p w14:paraId="3F8E71DA" w14:textId="77777777" w:rsidR="003F1DC4" w:rsidRDefault="0085556D" w:rsidP="00997AEF">
      <w:r>
        <w:rPr>
          <w:noProof/>
        </w:rPr>
        <w:drawing>
          <wp:inline distT="0" distB="0" distL="0" distR="0" wp14:anchorId="61706D0A" wp14:editId="7B43711B">
            <wp:extent cx="4356000" cy="2450163"/>
            <wp:effectExtent l="0" t="0" r="6985" b="7620"/>
            <wp:docPr id="86642955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42955" name="Рисунок 86642955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84AD3" w14:textId="70DDFB93" w:rsidR="0085556D" w:rsidRDefault="003F1DC4" w:rsidP="00997AEF">
      <w:r>
        <w:t xml:space="preserve">Рисунок </w:t>
      </w:r>
      <w:r w:rsidR="007A0402">
        <w:fldChar w:fldCharType="begin"/>
      </w:r>
      <w:r w:rsidR="007A0402">
        <w:instrText xml:space="preserve"> STYLEREF 1 \s </w:instrText>
      </w:r>
      <w:r w:rsidR="007A0402">
        <w:fldChar w:fldCharType="separate"/>
      </w:r>
      <w:r w:rsidR="00893CB8">
        <w:rPr>
          <w:noProof/>
        </w:rPr>
        <w:t>1</w:t>
      </w:r>
      <w:r w:rsidR="007A0402">
        <w:fldChar w:fldCharType="end"/>
      </w:r>
      <w:r w:rsidR="007A0402">
        <w:noBreakHyphen/>
      </w:r>
      <w:r w:rsidR="007A0402">
        <w:fldChar w:fldCharType="begin"/>
      </w:r>
      <w:r w:rsidR="007A0402">
        <w:instrText xml:space="preserve"> SEQ Рисунок \* ARABIC \s 1 </w:instrText>
      </w:r>
      <w:r w:rsidR="007A0402">
        <w:fldChar w:fldCharType="separate"/>
      </w:r>
      <w:r w:rsidR="00893CB8">
        <w:rPr>
          <w:noProof/>
        </w:rPr>
        <w:t>15</w:t>
      </w:r>
      <w:r w:rsidR="007A0402">
        <w:fldChar w:fldCharType="end"/>
      </w:r>
      <w:r w:rsidR="00DC3AE9">
        <w:rPr>
          <w:noProof/>
        </w:rPr>
        <w:t>. Экран ввода размера диска загрузочного образа.</w:t>
      </w:r>
    </w:p>
    <w:p w14:paraId="6264CD08" w14:textId="4AE33B24" w:rsidR="00DC3AE9" w:rsidRDefault="00DC3AE9" w:rsidP="00997AEF">
      <w:r>
        <w:t xml:space="preserve">Возвращаемся во вкладку </w:t>
      </w:r>
      <w:r>
        <w:rPr>
          <w:lang w:val="en-US"/>
        </w:rPr>
        <w:t>Qemu</w:t>
      </w:r>
      <w:r w:rsidRPr="005A5D7B">
        <w:t xml:space="preserve"> </w:t>
      </w:r>
      <w:r>
        <w:rPr>
          <w:lang w:val="en-US"/>
        </w:rPr>
        <w:t>VM</w:t>
      </w:r>
      <w:r w:rsidRPr="005A5D7B">
        <w:t xml:space="preserve"> </w:t>
      </w:r>
      <w:r>
        <w:rPr>
          <w:lang w:val="en-US"/>
        </w:rPr>
        <w:t>Templates</w:t>
      </w:r>
      <w:r w:rsidRPr="005A5D7B">
        <w:t xml:space="preserve">, </w:t>
      </w:r>
      <w:r>
        <w:t xml:space="preserve">выбираем образ </w:t>
      </w:r>
      <w:r>
        <w:rPr>
          <w:lang w:val="en-US"/>
        </w:rPr>
        <w:t>vESR</w:t>
      </w:r>
      <w:r w:rsidRPr="005A5D7B">
        <w:t>118</w:t>
      </w:r>
      <w:r w:rsidR="00CB4486">
        <w:t xml:space="preserve"> ( или новее)</w:t>
      </w:r>
      <w:r>
        <w:t xml:space="preserve"> и редактируем его настройки -</w:t>
      </w:r>
      <w:r w:rsidRPr="005A5D7B">
        <w:t xml:space="preserve">&gt; </w:t>
      </w:r>
      <w:r>
        <w:rPr>
          <w:lang w:val="en-US"/>
        </w:rPr>
        <w:t>Edit</w:t>
      </w:r>
      <w:r w:rsidRPr="005A5D7B">
        <w:t xml:space="preserve"> ( </w:t>
      </w:r>
      <w:r>
        <w:t>например 4 сетевые карты).</w:t>
      </w:r>
    </w:p>
    <w:p w14:paraId="501A9AB9" w14:textId="77777777" w:rsidR="00DC3AE9" w:rsidRDefault="00DC3AE9" w:rsidP="00997AEF"/>
    <w:p w14:paraId="37FA522E" w14:textId="40E44A1C" w:rsidR="003F1DC4" w:rsidRDefault="00DC3AE9" w:rsidP="00997AEF">
      <w:r>
        <w:t>Там  н</w:t>
      </w:r>
      <w:r w:rsidR="00F668F0">
        <w:t xml:space="preserve">ужно </w:t>
      </w:r>
      <w:r>
        <w:t xml:space="preserve">отредактировать количество сетевых интерфейсов во вкладке </w:t>
      </w:r>
      <w:r>
        <w:rPr>
          <w:lang w:val="en-US"/>
        </w:rPr>
        <w:t>Network</w:t>
      </w:r>
      <w:r w:rsidRPr="005A5D7B">
        <w:t xml:space="preserve"> </w:t>
      </w:r>
      <w:r>
        <w:t xml:space="preserve">и указать путь к исходному файлу с </w:t>
      </w:r>
      <w:r>
        <w:rPr>
          <w:lang w:val="en-US"/>
        </w:rPr>
        <w:t>ISO</w:t>
      </w:r>
      <w:r w:rsidRPr="005A5D7B">
        <w:t xml:space="preserve"> </w:t>
      </w:r>
      <w:r>
        <w:t xml:space="preserve">образом виртуального маршрутизатора от производителя </w:t>
      </w:r>
      <w:r w:rsidRPr="005A5D7B">
        <w:t xml:space="preserve">- </w:t>
      </w:r>
      <w:r>
        <w:rPr>
          <w:lang w:val="en-US"/>
        </w:rPr>
        <w:t>CD</w:t>
      </w:r>
      <w:r w:rsidRPr="005A5D7B">
        <w:t>-</w:t>
      </w:r>
      <w:r>
        <w:rPr>
          <w:lang w:val="en-US"/>
        </w:rPr>
        <w:t>ROM</w:t>
      </w:r>
      <w:r w:rsidRPr="005A5D7B">
        <w:t>.</w:t>
      </w:r>
    </w:p>
    <w:p w14:paraId="3E6E7A59" w14:textId="537A215D" w:rsidR="003F1DC4" w:rsidRDefault="0085556D" w:rsidP="00997AEF">
      <w:r>
        <w:rPr>
          <w:noProof/>
        </w:rPr>
        <w:drawing>
          <wp:inline distT="0" distB="0" distL="0" distR="0" wp14:anchorId="66F90A3A" wp14:editId="7E3F0CCF">
            <wp:extent cx="4356000" cy="2450163"/>
            <wp:effectExtent l="0" t="0" r="6985" b="7620"/>
            <wp:docPr id="399610851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610851" name="Рисунок 399610851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3C2FE" w14:textId="4D502487" w:rsidR="0085556D" w:rsidRDefault="003F1DC4" w:rsidP="00997AEF">
      <w:pPr>
        <w:rPr>
          <w:noProof/>
        </w:rPr>
      </w:pPr>
      <w:r>
        <w:t xml:space="preserve">Рисунок </w:t>
      </w:r>
      <w:r w:rsidR="007A0402">
        <w:fldChar w:fldCharType="begin"/>
      </w:r>
      <w:r w:rsidR="007A0402">
        <w:instrText xml:space="preserve"> STYLEREF 1 \s </w:instrText>
      </w:r>
      <w:r w:rsidR="007A0402">
        <w:fldChar w:fldCharType="separate"/>
      </w:r>
      <w:r w:rsidR="00893CB8">
        <w:rPr>
          <w:noProof/>
        </w:rPr>
        <w:t>1</w:t>
      </w:r>
      <w:r w:rsidR="007A0402">
        <w:fldChar w:fldCharType="end"/>
      </w:r>
      <w:r w:rsidR="007A0402">
        <w:noBreakHyphen/>
      </w:r>
      <w:r w:rsidR="007A0402">
        <w:fldChar w:fldCharType="begin"/>
      </w:r>
      <w:r w:rsidR="007A0402">
        <w:instrText xml:space="preserve"> SEQ Рисунок \* ARABIC \s 1 </w:instrText>
      </w:r>
      <w:r w:rsidR="007A0402">
        <w:fldChar w:fldCharType="separate"/>
      </w:r>
      <w:r w:rsidR="00893CB8">
        <w:rPr>
          <w:noProof/>
        </w:rPr>
        <w:t>16</w:t>
      </w:r>
      <w:r w:rsidR="007A0402">
        <w:fldChar w:fldCharType="end"/>
      </w:r>
      <w:r w:rsidR="00DC3AE9">
        <w:rPr>
          <w:noProof/>
        </w:rPr>
        <w:t>. Экран настроек вновь созданного устройства.</w:t>
      </w:r>
    </w:p>
    <w:p w14:paraId="117F7DC9" w14:textId="77777777" w:rsidR="003F1DC4" w:rsidRDefault="0085556D" w:rsidP="00997AEF">
      <w:r>
        <w:rPr>
          <w:noProof/>
        </w:rPr>
        <w:drawing>
          <wp:inline distT="0" distB="0" distL="0" distR="0" wp14:anchorId="55717E61" wp14:editId="5E9E5583">
            <wp:extent cx="4356000" cy="2450164"/>
            <wp:effectExtent l="0" t="0" r="6985" b="7620"/>
            <wp:docPr id="1657562472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562472" name="Рисунок 1657562472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C653D" w14:textId="33897D2A" w:rsidR="0085556D" w:rsidRDefault="003F1DC4" w:rsidP="00997AEF">
      <w:r>
        <w:t xml:space="preserve">Рисунок </w:t>
      </w:r>
      <w:r w:rsidR="007A0402">
        <w:fldChar w:fldCharType="begin"/>
      </w:r>
      <w:r w:rsidR="007A0402">
        <w:instrText xml:space="preserve"> STYLEREF 1 \s </w:instrText>
      </w:r>
      <w:r w:rsidR="007A0402">
        <w:fldChar w:fldCharType="separate"/>
      </w:r>
      <w:r w:rsidR="00893CB8">
        <w:rPr>
          <w:noProof/>
        </w:rPr>
        <w:t>1</w:t>
      </w:r>
      <w:r w:rsidR="007A0402">
        <w:fldChar w:fldCharType="end"/>
      </w:r>
      <w:r w:rsidR="007A0402">
        <w:noBreakHyphen/>
      </w:r>
      <w:r w:rsidR="007A0402">
        <w:fldChar w:fldCharType="begin"/>
      </w:r>
      <w:r w:rsidR="007A0402">
        <w:instrText xml:space="preserve"> SEQ Рисунок \* ARABIC \s 1 </w:instrText>
      </w:r>
      <w:r w:rsidR="007A0402">
        <w:fldChar w:fldCharType="separate"/>
      </w:r>
      <w:r w:rsidR="00893CB8">
        <w:rPr>
          <w:noProof/>
        </w:rPr>
        <w:t>17</w:t>
      </w:r>
      <w:r w:rsidR="007A0402">
        <w:fldChar w:fldCharType="end"/>
      </w:r>
      <w:r w:rsidR="00CB4486">
        <w:t xml:space="preserve">. Экран настроек диска, сети </w:t>
      </w:r>
      <w:r w:rsidR="00CE5704">
        <w:t xml:space="preserve"> и источника.</w:t>
      </w:r>
    </w:p>
    <w:p w14:paraId="156414DF" w14:textId="77777777" w:rsidR="003F1DC4" w:rsidRDefault="003F1DC4" w:rsidP="00997AEF"/>
    <w:p w14:paraId="6D86C8C3" w14:textId="77777777" w:rsidR="003F1DC4" w:rsidRDefault="003F1DC4" w:rsidP="00997AEF"/>
    <w:p w14:paraId="72CCBD67" w14:textId="77777777" w:rsidR="003F1DC4" w:rsidRDefault="003F1DC4" w:rsidP="00997AEF"/>
    <w:p w14:paraId="792CF8ED" w14:textId="77777777" w:rsidR="003F1DC4" w:rsidRDefault="0085556D" w:rsidP="00997AEF">
      <w:r>
        <w:rPr>
          <w:noProof/>
        </w:rPr>
        <w:drawing>
          <wp:inline distT="0" distB="0" distL="0" distR="0" wp14:anchorId="66133EBB" wp14:editId="77143E13">
            <wp:extent cx="4356000" cy="2450163"/>
            <wp:effectExtent l="0" t="0" r="6985" b="7620"/>
            <wp:docPr id="378834458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834458" name="Рисунок 378834458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BC500" w14:textId="4C2CD817" w:rsidR="0085556D" w:rsidRDefault="003F1DC4" w:rsidP="00997AEF">
      <w:r>
        <w:t xml:space="preserve">Рисунок </w:t>
      </w:r>
      <w:r w:rsidR="007A0402">
        <w:fldChar w:fldCharType="begin"/>
      </w:r>
      <w:r w:rsidR="007A0402">
        <w:instrText xml:space="preserve"> STYLEREF 1 \s </w:instrText>
      </w:r>
      <w:r w:rsidR="007A0402">
        <w:fldChar w:fldCharType="separate"/>
      </w:r>
      <w:r w:rsidR="00893CB8">
        <w:rPr>
          <w:noProof/>
        </w:rPr>
        <w:t>1</w:t>
      </w:r>
      <w:r w:rsidR="007A0402">
        <w:fldChar w:fldCharType="end"/>
      </w:r>
      <w:r w:rsidR="007A0402">
        <w:noBreakHyphen/>
      </w:r>
      <w:r w:rsidR="007A0402">
        <w:fldChar w:fldCharType="begin"/>
      </w:r>
      <w:r w:rsidR="007A0402">
        <w:instrText xml:space="preserve"> SEQ Рисунок \* ARABIC \s 1 </w:instrText>
      </w:r>
      <w:r w:rsidR="007A0402">
        <w:fldChar w:fldCharType="separate"/>
      </w:r>
      <w:r w:rsidR="00893CB8">
        <w:rPr>
          <w:noProof/>
        </w:rPr>
        <w:t>18</w:t>
      </w:r>
      <w:r w:rsidR="007A0402">
        <w:fldChar w:fldCharType="end"/>
      </w:r>
      <w:r w:rsidR="00CE5704">
        <w:t>. Экран добавления сетевых адаптеров.</w:t>
      </w:r>
    </w:p>
    <w:p w14:paraId="17D0BB66" w14:textId="09BA4B9A" w:rsidR="0085556D" w:rsidRPr="00DA3F5D" w:rsidRDefault="0085556D" w:rsidP="00997AEF">
      <w:r>
        <w:t xml:space="preserve">В поле </w:t>
      </w:r>
      <w:r>
        <w:rPr>
          <w:lang w:val="en-US"/>
        </w:rPr>
        <w:t>Adapters</w:t>
      </w:r>
      <w:r w:rsidRPr="005A5D7B">
        <w:t xml:space="preserve"> </w:t>
      </w:r>
      <w:r>
        <w:t>поменять 1 на 4.</w:t>
      </w:r>
      <w:r w:rsidR="00CE5704">
        <w:t xml:space="preserve"> </w:t>
      </w:r>
      <w:r>
        <w:t>В</w:t>
      </w:r>
      <w:r w:rsidRPr="005A5D7B">
        <w:t xml:space="preserve"> </w:t>
      </w:r>
      <w:r>
        <w:t>поле</w:t>
      </w:r>
      <w:r w:rsidRPr="005A5D7B">
        <w:t xml:space="preserve"> </w:t>
      </w:r>
      <w:r>
        <w:rPr>
          <w:lang w:val="en-US"/>
        </w:rPr>
        <w:t>Image</w:t>
      </w:r>
      <w:r w:rsidRPr="005A5D7B">
        <w:t xml:space="preserve"> </w:t>
      </w:r>
      <w:r>
        <w:t>вкладки</w:t>
      </w:r>
      <w:r w:rsidRPr="005A5D7B">
        <w:t xml:space="preserve"> </w:t>
      </w:r>
      <w:r>
        <w:rPr>
          <w:lang w:val="en-US"/>
        </w:rPr>
        <w:t>CD</w:t>
      </w:r>
      <w:r w:rsidRPr="005A5D7B">
        <w:t>/</w:t>
      </w:r>
      <w:r>
        <w:rPr>
          <w:lang w:val="en-US"/>
        </w:rPr>
        <w:t>DVD</w:t>
      </w:r>
      <w:r w:rsidRPr="005A5D7B">
        <w:t>-</w:t>
      </w:r>
      <w:r>
        <w:rPr>
          <w:lang w:val="en-US"/>
        </w:rPr>
        <w:t>ROM</w:t>
      </w:r>
      <w:r w:rsidRPr="005A5D7B">
        <w:t xml:space="preserve"> -&gt; </w:t>
      </w:r>
      <w:r>
        <w:rPr>
          <w:lang w:val="en-US"/>
        </w:rPr>
        <w:t>Browse</w:t>
      </w:r>
      <w:r w:rsidRPr="005A5D7B">
        <w:t xml:space="preserve"> -&gt; </w:t>
      </w:r>
      <w:r>
        <w:rPr>
          <w:lang w:val="en-US"/>
        </w:rPr>
        <w:t>Downloads</w:t>
      </w:r>
      <w:r w:rsidR="00D41408">
        <w:t xml:space="preserve"> </w:t>
      </w:r>
      <w:r w:rsidRPr="005A5D7B">
        <w:t>-&gt;</w:t>
      </w:r>
      <w:r w:rsidR="00D41408">
        <w:t xml:space="preserve"> </w:t>
      </w:r>
      <w:r>
        <w:rPr>
          <w:lang w:val="en-US"/>
        </w:rPr>
        <w:t>cdrom</w:t>
      </w:r>
      <w:r w:rsidRPr="005A5D7B">
        <w:t>.</w:t>
      </w:r>
      <w:r>
        <w:rPr>
          <w:lang w:val="en-US"/>
        </w:rPr>
        <w:t>iso</w:t>
      </w:r>
      <w:r w:rsidRPr="005A5D7B">
        <w:t xml:space="preserve"> </w:t>
      </w:r>
      <w:r>
        <w:t xml:space="preserve">предварительно скачать из сети </w:t>
      </w:r>
      <w:r>
        <w:rPr>
          <w:lang w:val="en-US"/>
        </w:rPr>
        <w:t>ISO</w:t>
      </w:r>
      <w:r w:rsidR="00CE5704">
        <w:t xml:space="preserve"> или запросить с сайта</w:t>
      </w:r>
      <w:r w:rsidRPr="005A5D7B">
        <w:t xml:space="preserve"> </w:t>
      </w:r>
      <w:r w:rsidR="00CE5704">
        <w:t xml:space="preserve">производителя </w:t>
      </w:r>
      <w:r w:rsidR="00CE5704" w:rsidRPr="00CE5704">
        <w:t>https://eltex-co.ru/catalog/virtualnyi-servisnyi-marsrutizator-vesr/</w:t>
      </w:r>
      <w:r w:rsidR="00CE5704">
        <w:t xml:space="preserve"> ( заполнив анкету) </w:t>
      </w:r>
      <w:r>
        <w:t>файл</w:t>
      </w:r>
      <w:r w:rsidR="00CE5704">
        <w:t xml:space="preserve"> образа виртуального маршрутизатора.</w:t>
      </w:r>
    </w:p>
    <w:p w14:paraId="25D12853" w14:textId="77777777" w:rsidR="003F1DC4" w:rsidRDefault="0085556D" w:rsidP="00997AEF">
      <w:r>
        <w:rPr>
          <w:noProof/>
        </w:rPr>
        <w:drawing>
          <wp:inline distT="0" distB="0" distL="0" distR="0" wp14:anchorId="27B41AF2" wp14:editId="343071DC">
            <wp:extent cx="4876973" cy="2743200"/>
            <wp:effectExtent l="0" t="0" r="0" b="0"/>
            <wp:docPr id="1731313787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313787" name="Рисунок 1731313787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9036" cy="275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1EB28" w14:textId="752E2600" w:rsidR="0085556D" w:rsidRPr="005C793D" w:rsidRDefault="003F1DC4" w:rsidP="00997AEF">
      <w:r>
        <w:t xml:space="preserve">Рисунок </w:t>
      </w:r>
      <w:r w:rsidR="007A0402">
        <w:fldChar w:fldCharType="begin"/>
      </w:r>
      <w:r w:rsidR="007A0402">
        <w:instrText xml:space="preserve"> STYLEREF 1 \s </w:instrText>
      </w:r>
      <w:r w:rsidR="007A0402">
        <w:fldChar w:fldCharType="separate"/>
      </w:r>
      <w:r w:rsidR="00893CB8">
        <w:rPr>
          <w:noProof/>
        </w:rPr>
        <w:t>1</w:t>
      </w:r>
      <w:r w:rsidR="007A0402">
        <w:fldChar w:fldCharType="end"/>
      </w:r>
      <w:r w:rsidR="007A0402">
        <w:noBreakHyphen/>
      </w:r>
      <w:r w:rsidR="007A0402">
        <w:fldChar w:fldCharType="begin"/>
      </w:r>
      <w:r w:rsidR="007A0402">
        <w:instrText xml:space="preserve"> SEQ Рисунок \* ARABIC \s 1 </w:instrText>
      </w:r>
      <w:r w:rsidR="007A0402">
        <w:fldChar w:fldCharType="separate"/>
      </w:r>
      <w:r w:rsidR="00893CB8">
        <w:rPr>
          <w:noProof/>
        </w:rPr>
        <w:t>19</w:t>
      </w:r>
      <w:r w:rsidR="007A0402">
        <w:fldChar w:fldCharType="end"/>
      </w:r>
      <w:r w:rsidR="005C793D">
        <w:t xml:space="preserve">. Экран выбора источника </w:t>
      </w:r>
      <w:r w:rsidR="005C793D">
        <w:rPr>
          <w:lang w:val="en-US"/>
        </w:rPr>
        <w:t>ISO</w:t>
      </w:r>
      <w:r w:rsidR="005C793D" w:rsidRPr="005C793D">
        <w:t xml:space="preserve"> </w:t>
      </w:r>
      <w:r w:rsidR="005C793D">
        <w:t>образа.</w:t>
      </w:r>
    </w:p>
    <w:p w14:paraId="551F66F1" w14:textId="77777777" w:rsidR="003F1DC4" w:rsidRDefault="003F1DC4" w:rsidP="00997AEF"/>
    <w:p w14:paraId="5EBE1C69" w14:textId="77777777" w:rsidR="003F1DC4" w:rsidRDefault="003F1DC4" w:rsidP="00997AEF"/>
    <w:p w14:paraId="5976BA9B" w14:textId="77777777" w:rsidR="003F1DC4" w:rsidRDefault="003F1DC4" w:rsidP="00997AEF"/>
    <w:p w14:paraId="4F599FB5" w14:textId="77777777" w:rsidR="003F1DC4" w:rsidRDefault="0085556D" w:rsidP="00997AEF">
      <w:r>
        <w:rPr>
          <w:noProof/>
        </w:rPr>
        <w:drawing>
          <wp:inline distT="0" distB="0" distL="0" distR="0" wp14:anchorId="4DF5874A" wp14:editId="72C7D3C6">
            <wp:extent cx="4356000" cy="2450163"/>
            <wp:effectExtent l="0" t="0" r="6985" b="7620"/>
            <wp:docPr id="1350125177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125177" name="Рисунок 1350125177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3843D" w14:textId="444457B4" w:rsidR="0085556D" w:rsidRPr="005C793D" w:rsidRDefault="003F1DC4" w:rsidP="00997AEF">
      <w:pPr>
        <w:rPr>
          <w:noProof/>
        </w:rPr>
      </w:pPr>
      <w:r>
        <w:t xml:space="preserve">Рисунок </w:t>
      </w:r>
      <w:r w:rsidR="007A0402">
        <w:fldChar w:fldCharType="begin"/>
      </w:r>
      <w:r w:rsidR="007A0402">
        <w:instrText xml:space="preserve"> STYLEREF 1 \s </w:instrText>
      </w:r>
      <w:r w:rsidR="007A0402">
        <w:fldChar w:fldCharType="separate"/>
      </w:r>
      <w:r w:rsidR="00893CB8">
        <w:rPr>
          <w:noProof/>
        </w:rPr>
        <w:t>1</w:t>
      </w:r>
      <w:r w:rsidR="007A0402">
        <w:fldChar w:fldCharType="end"/>
      </w:r>
      <w:r w:rsidR="007A0402">
        <w:noBreakHyphen/>
      </w:r>
      <w:r w:rsidR="007A0402">
        <w:fldChar w:fldCharType="begin"/>
      </w:r>
      <w:r w:rsidR="007A0402">
        <w:instrText xml:space="preserve"> SEQ Рисунок \* ARABIC \s 1 </w:instrText>
      </w:r>
      <w:r w:rsidR="007A0402">
        <w:fldChar w:fldCharType="separate"/>
      </w:r>
      <w:r w:rsidR="00893CB8">
        <w:rPr>
          <w:noProof/>
        </w:rPr>
        <w:t>20</w:t>
      </w:r>
      <w:r w:rsidR="007A0402">
        <w:fldChar w:fldCharType="end"/>
      </w:r>
      <w:r w:rsidR="005C793D">
        <w:t>. Экран установки источника образа.</w:t>
      </w:r>
    </w:p>
    <w:p w14:paraId="68351BE2" w14:textId="43B24F1E" w:rsidR="0085556D" w:rsidRDefault="005C793D" w:rsidP="00997AEF">
      <w:r>
        <w:t>Затем нажимаем на кнопку ОК.</w:t>
      </w:r>
      <w:r w:rsidR="0085556D" w:rsidRPr="003940A0">
        <w:t xml:space="preserve"> </w:t>
      </w:r>
    </w:p>
    <w:p w14:paraId="47DF2F2F" w14:textId="77777777" w:rsidR="003F1DC4" w:rsidRDefault="0085556D" w:rsidP="00997AEF">
      <w:r>
        <w:rPr>
          <w:noProof/>
        </w:rPr>
        <w:drawing>
          <wp:inline distT="0" distB="0" distL="0" distR="0" wp14:anchorId="32154F17" wp14:editId="3B778220">
            <wp:extent cx="4356000" cy="2450162"/>
            <wp:effectExtent l="0" t="0" r="6985" b="7620"/>
            <wp:docPr id="1567458812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7458812" name="Рисунок 1567458812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B9387" w14:textId="5E197AE2" w:rsidR="0085556D" w:rsidRDefault="003F1DC4" w:rsidP="00997AEF">
      <w:r>
        <w:t xml:space="preserve">Рисунок </w:t>
      </w:r>
      <w:r w:rsidR="007A0402">
        <w:fldChar w:fldCharType="begin"/>
      </w:r>
      <w:r w:rsidR="007A0402">
        <w:instrText xml:space="preserve"> STYLEREF 1 \s </w:instrText>
      </w:r>
      <w:r w:rsidR="007A0402">
        <w:fldChar w:fldCharType="separate"/>
      </w:r>
      <w:r w:rsidR="00893CB8">
        <w:rPr>
          <w:noProof/>
        </w:rPr>
        <w:t>1</w:t>
      </w:r>
      <w:r w:rsidR="007A0402">
        <w:fldChar w:fldCharType="end"/>
      </w:r>
      <w:r w:rsidR="007A0402">
        <w:noBreakHyphen/>
      </w:r>
      <w:r w:rsidR="007A0402">
        <w:fldChar w:fldCharType="begin"/>
      </w:r>
      <w:r w:rsidR="007A0402">
        <w:instrText xml:space="preserve"> SEQ Рисунок \* ARABIC \s 1 </w:instrText>
      </w:r>
      <w:r w:rsidR="007A0402">
        <w:fldChar w:fldCharType="separate"/>
      </w:r>
      <w:r w:rsidR="00893CB8">
        <w:rPr>
          <w:noProof/>
        </w:rPr>
        <w:t>21</w:t>
      </w:r>
      <w:r w:rsidR="007A0402">
        <w:fldChar w:fldCharType="end"/>
      </w:r>
      <w:r w:rsidR="005C793D">
        <w:t>. Экран подготовленного к работе устройства.</w:t>
      </w:r>
    </w:p>
    <w:p w14:paraId="4275EABA" w14:textId="01C9A74A" w:rsidR="0085556D" w:rsidRPr="008D46DE" w:rsidRDefault="0085556D" w:rsidP="00997AEF">
      <w:r>
        <w:t xml:space="preserve">По умолчанию иконка маршрутизатора </w:t>
      </w:r>
      <w:r w:rsidR="005C793D">
        <w:rPr>
          <w:lang w:val="en-US"/>
        </w:rPr>
        <w:t>vESR</w:t>
      </w:r>
      <w:r w:rsidR="005C793D" w:rsidRPr="00323337">
        <w:t>1</w:t>
      </w:r>
      <w:r w:rsidR="00D41408">
        <w:t>24</w:t>
      </w:r>
      <w:r w:rsidR="005C793D">
        <w:t xml:space="preserve"> </w:t>
      </w:r>
      <w:r>
        <w:t xml:space="preserve">будет в виде персонального компьютера. Это легко изменить. Наведите курсор на иконку с именем </w:t>
      </w:r>
      <w:r>
        <w:rPr>
          <w:lang w:val="en-US"/>
        </w:rPr>
        <w:t>vES</w:t>
      </w:r>
      <w:r w:rsidR="005C793D">
        <w:rPr>
          <w:lang w:val="en-US"/>
        </w:rPr>
        <w:t>R</w:t>
      </w:r>
      <w:r w:rsidRPr="00323337">
        <w:t xml:space="preserve">24, </w:t>
      </w:r>
      <w:r>
        <w:t xml:space="preserve">нажмите правую клавишу мыши и выберите пункт меню </w:t>
      </w:r>
      <w:r>
        <w:rPr>
          <w:lang w:val="en-US"/>
        </w:rPr>
        <w:t>Configure</w:t>
      </w:r>
      <w:r w:rsidRPr="00323337">
        <w:t xml:space="preserve"> </w:t>
      </w:r>
      <w:r>
        <w:rPr>
          <w:lang w:val="en-US"/>
        </w:rPr>
        <w:t>Template</w:t>
      </w:r>
      <w:r w:rsidRPr="00323337">
        <w:t xml:space="preserve">. </w:t>
      </w:r>
      <w:r>
        <w:t>Затем</w:t>
      </w:r>
      <w:r w:rsidR="005C793D" w:rsidRPr="005C793D">
        <w:t>,</w:t>
      </w:r>
      <w:r>
        <w:t xml:space="preserve"> в правом окне выберите строку </w:t>
      </w:r>
      <w:r>
        <w:rPr>
          <w:lang w:val="en-US"/>
        </w:rPr>
        <w:t>Symbol</w:t>
      </w:r>
      <w:r w:rsidRPr="008D46DE">
        <w:t xml:space="preserve"> </w:t>
      </w:r>
      <w:r>
        <w:t xml:space="preserve">и нажмите кнопку </w:t>
      </w:r>
      <w:r>
        <w:rPr>
          <w:lang w:val="en-US"/>
        </w:rPr>
        <w:t>Browse</w:t>
      </w:r>
      <w:r w:rsidRPr="008D46DE">
        <w:t xml:space="preserve">, </w:t>
      </w:r>
      <w:r>
        <w:t xml:space="preserve">в появившемся подменю выберите строчку </w:t>
      </w:r>
      <w:r>
        <w:rPr>
          <w:lang w:val="en-US"/>
        </w:rPr>
        <w:t>Classic</w:t>
      </w:r>
      <w:r>
        <w:t xml:space="preserve"> и пролистайте до понравившейся вам иконке. Нажмите ОК. </w:t>
      </w:r>
    </w:p>
    <w:p w14:paraId="41CCBD81" w14:textId="77777777" w:rsidR="003F1DC4" w:rsidRDefault="0085556D" w:rsidP="00997AEF">
      <w:r>
        <w:rPr>
          <w:noProof/>
        </w:rPr>
        <w:drawing>
          <wp:inline distT="0" distB="0" distL="0" distR="0" wp14:anchorId="58114CF5" wp14:editId="5515A1F6">
            <wp:extent cx="4356000" cy="2450163"/>
            <wp:effectExtent l="0" t="0" r="6985" b="7620"/>
            <wp:docPr id="1968995074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8995074" name="Рисунок 1968995074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9E79A" w14:textId="3E9338D2" w:rsidR="003F1DC4" w:rsidRPr="005C793D" w:rsidRDefault="003F1DC4" w:rsidP="00997AEF">
      <w:r>
        <w:t xml:space="preserve">Рисунок </w:t>
      </w:r>
      <w:r w:rsidR="007A0402">
        <w:fldChar w:fldCharType="begin"/>
      </w:r>
      <w:r w:rsidR="007A0402">
        <w:instrText xml:space="preserve"> STYLEREF 1 \s </w:instrText>
      </w:r>
      <w:r w:rsidR="007A0402">
        <w:fldChar w:fldCharType="separate"/>
      </w:r>
      <w:r w:rsidR="00893CB8">
        <w:rPr>
          <w:noProof/>
        </w:rPr>
        <w:t>1</w:t>
      </w:r>
      <w:r w:rsidR="007A0402">
        <w:fldChar w:fldCharType="end"/>
      </w:r>
      <w:r w:rsidR="007A0402">
        <w:noBreakHyphen/>
      </w:r>
      <w:r w:rsidR="007A0402">
        <w:fldChar w:fldCharType="begin"/>
      </w:r>
      <w:r w:rsidR="007A0402">
        <w:instrText xml:space="preserve"> SEQ Рисунок \* ARABIC \s 1 </w:instrText>
      </w:r>
      <w:r w:rsidR="007A0402">
        <w:fldChar w:fldCharType="separate"/>
      </w:r>
      <w:r w:rsidR="00893CB8">
        <w:rPr>
          <w:noProof/>
        </w:rPr>
        <w:t>22</w:t>
      </w:r>
      <w:r w:rsidR="007A0402">
        <w:fldChar w:fldCharType="end"/>
      </w:r>
      <w:r w:rsidR="005C793D" w:rsidRPr="005C793D">
        <w:t xml:space="preserve">. </w:t>
      </w:r>
      <w:r w:rsidR="005C793D">
        <w:t>Экран настройки иконки устройства.</w:t>
      </w:r>
    </w:p>
    <w:p w14:paraId="38479E3D" w14:textId="77777777" w:rsidR="003F1DC4" w:rsidRDefault="0085556D" w:rsidP="00997AEF">
      <w:r>
        <w:rPr>
          <w:noProof/>
        </w:rPr>
        <w:drawing>
          <wp:inline distT="0" distB="0" distL="0" distR="0" wp14:anchorId="7A32FE9D" wp14:editId="313839FE">
            <wp:extent cx="4356000" cy="2450163"/>
            <wp:effectExtent l="0" t="0" r="6985" b="7620"/>
            <wp:docPr id="1837500953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500953" name="Рисунок 1837500953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72E94" w14:textId="14EA6E2F" w:rsidR="003F1DC4" w:rsidRDefault="003F1DC4" w:rsidP="00997AEF">
      <w:r>
        <w:t>Рисуно</w:t>
      </w:r>
      <w:r>
        <w:rPr>
          <w:rFonts w:eastAsia="Times New Roman"/>
        </w:rPr>
        <w:t xml:space="preserve">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893CB8">
        <w:rPr>
          <w:rFonts w:eastAsia="Times New Roman"/>
          <w:noProof/>
        </w:rPr>
        <w:t>1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893CB8">
        <w:rPr>
          <w:rFonts w:eastAsia="Times New Roman"/>
          <w:noProof/>
        </w:rPr>
        <w:t>23</w:t>
      </w:r>
      <w:r w:rsidR="007A0402">
        <w:rPr>
          <w:rFonts w:eastAsia="Times New Roman"/>
        </w:rPr>
        <w:fldChar w:fldCharType="end"/>
      </w:r>
      <w:r w:rsidR="005C793D">
        <w:rPr>
          <w:rFonts w:eastAsia="Times New Roman"/>
        </w:rPr>
        <w:t>. Экран настроек свойств устройства.</w:t>
      </w:r>
    </w:p>
    <w:p w14:paraId="511D9AF9" w14:textId="77777777" w:rsidR="005C793D" w:rsidRDefault="005C793D" w:rsidP="003F1DC4">
      <w:pPr>
        <w:keepNext/>
        <w:spacing w:after="120" w:line="360" w:lineRule="auto"/>
      </w:pPr>
    </w:p>
    <w:p w14:paraId="2D795F4F" w14:textId="1124F026" w:rsidR="003F1DC4" w:rsidRDefault="0085556D" w:rsidP="003F1DC4">
      <w:pPr>
        <w:keepNext/>
        <w:spacing w:after="120" w:line="360" w:lineRule="auto"/>
      </w:pPr>
      <w:r>
        <w:rPr>
          <w:rFonts w:eastAsia="Times New Roman"/>
          <w:noProof/>
        </w:rPr>
        <w:drawing>
          <wp:inline distT="0" distB="0" distL="0" distR="0" wp14:anchorId="7DF72344" wp14:editId="01E1098E">
            <wp:extent cx="4356000" cy="2450163"/>
            <wp:effectExtent l="0" t="0" r="6985" b="7620"/>
            <wp:docPr id="673724636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724636" name="Рисунок 673724636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59B9C" w14:textId="3D0BB6AD" w:rsidR="003F1DC4" w:rsidRDefault="003F1DC4" w:rsidP="003F1DC4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893CB8">
        <w:rPr>
          <w:rFonts w:eastAsia="Times New Roman"/>
          <w:noProof/>
        </w:rPr>
        <w:t>1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893CB8">
        <w:rPr>
          <w:rFonts w:eastAsia="Times New Roman"/>
          <w:noProof/>
        </w:rPr>
        <w:t>24</w:t>
      </w:r>
      <w:r w:rsidR="007A0402">
        <w:rPr>
          <w:rFonts w:eastAsia="Times New Roman"/>
        </w:rPr>
        <w:fldChar w:fldCharType="end"/>
      </w:r>
      <w:r w:rsidR="005C793D">
        <w:rPr>
          <w:rFonts w:eastAsia="Times New Roman"/>
        </w:rPr>
        <w:t>. Экран с вариантами иконок.</w:t>
      </w:r>
    </w:p>
    <w:p w14:paraId="338D7D79" w14:textId="77777777" w:rsidR="003F1DC4" w:rsidRDefault="0085556D" w:rsidP="003F1DC4">
      <w:pPr>
        <w:keepNext/>
        <w:spacing w:after="120" w:line="360" w:lineRule="auto"/>
      </w:pPr>
      <w:r>
        <w:rPr>
          <w:rFonts w:eastAsia="Times New Roman"/>
          <w:noProof/>
        </w:rPr>
        <w:drawing>
          <wp:inline distT="0" distB="0" distL="0" distR="0" wp14:anchorId="59C081EE" wp14:editId="5FCE2151">
            <wp:extent cx="4356000" cy="2450162"/>
            <wp:effectExtent l="0" t="0" r="6985" b="7620"/>
            <wp:docPr id="2110853226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853226" name="Рисунок 2110853226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B9D67" w14:textId="5444D4AD" w:rsidR="003F1DC4" w:rsidRDefault="003F1DC4" w:rsidP="003F1DC4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893CB8">
        <w:rPr>
          <w:rFonts w:eastAsia="Times New Roman"/>
          <w:noProof/>
        </w:rPr>
        <w:t>1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893CB8">
        <w:rPr>
          <w:rFonts w:eastAsia="Times New Roman"/>
          <w:noProof/>
        </w:rPr>
        <w:t>25</w:t>
      </w:r>
      <w:r w:rsidR="007A0402">
        <w:rPr>
          <w:rFonts w:eastAsia="Times New Roman"/>
        </w:rPr>
        <w:fldChar w:fldCharType="end"/>
      </w:r>
      <w:r w:rsidR="005C793D">
        <w:rPr>
          <w:rFonts w:eastAsia="Times New Roman"/>
        </w:rPr>
        <w:t>. Экран с иконками</w:t>
      </w:r>
      <w:r w:rsidR="00997AEF">
        <w:rPr>
          <w:rFonts w:eastAsia="Times New Roman"/>
        </w:rPr>
        <w:t xml:space="preserve"> </w:t>
      </w:r>
      <w:r w:rsidR="005C793D">
        <w:rPr>
          <w:rFonts w:eastAsia="Times New Roman"/>
        </w:rPr>
        <w:t>маршрутизаторов и коммутаторов.</w:t>
      </w:r>
    </w:p>
    <w:p w14:paraId="0C5A7116" w14:textId="77777777" w:rsidR="003F1DC4" w:rsidRDefault="0085556D" w:rsidP="003F1DC4">
      <w:pPr>
        <w:keepNext/>
        <w:spacing w:after="120" w:line="360" w:lineRule="auto"/>
      </w:pPr>
      <w:r>
        <w:rPr>
          <w:rFonts w:eastAsia="Times New Roman"/>
          <w:noProof/>
        </w:rPr>
        <w:drawing>
          <wp:inline distT="0" distB="0" distL="0" distR="0" wp14:anchorId="07E31F6E" wp14:editId="062F4DF3">
            <wp:extent cx="4356000" cy="2450162"/>
            <wp:effectExtent l="0" t="0" r="6985" b="7620"/>
            <wp:docPr id="556419377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419377" name="Рисунок 556419377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AC85F" w14:textId="114CA76B" w:rsidR="0085556D" w:rsidRDefault="003F1DC4" w:rsidP="003F1DC4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893CB8">
        <w:rPr>
          <w:rFonts w:eastAsia="Times New Roman"/>
          <w:noProof/>
        </w:rPr>
        <w:t>1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893CB8">
        <w:rPr>
          <w:rFonts w:eastAsia="Times New Roman"/>
          <w:noProof/>
        </w:rPr>
        <w:t>26</w:t>
      </w:r>
      <w:r w:rsidR="007A0402">
        <w:rPr>
          <w:rFonts w:eastAsia="Times New Roman"/>
        </w:rPr>
        <w:fldChar w:fldCharType="end"/>
      </w:r>
      <w:r w:rsidR="005C793D">
        <w:rPr>
          <w:rFonts w:eastAsia="Times New Roman"/>
        </w:rPr>
        <w:t>. Экран выбора нужной иконки.</w:t>
      </w:r>
    </w:p>
    <w:p w14:paraId="58A5C671" w14:textId="09D2D0C3" w:rsidR="0085556D" w:rsidRDefault="0085556D" w:rsidP="00997AEF">
      <w:r>
        <w:t xml:space="preserve">После этого образ можно использовать в лабораторных работах. Следует иметь в виду, что каждый новый объект </w:t>
      </w:r>
      <w:r>
        <w:rPr>
          <w:lang w:val="en-US"/>
        </w:rPr>
        <w:t>vesr</w:t>
      </w:r>
      <w:r>
        <w:t xml:space="preserve"> на схеме</w:t>
      </w:r>
      <w:r w:rsidRPr="00BC28AC">
        <w:t xml:space="preserve"> </w:t>
      </w:r>
      <w:r>
        <w:t>потребует отдельной инициации. Рассмотрим на примере простой схемы</w:t>
      </w:r>
      <w:r w:rsidRPr="008D46DE">
        <w:t xml:space="preserve">. </w:t>
      </w:r>
      <w:r>
        <w:t>Для создания этой схемы с помощью курсора мыши и зажатой левой клавиши мыши перетащите иконку с облаком, а затем иконку с маршрутизатором на правое поле. Точно так же методом перетаскивания об</w:t>
      </w:r>
      <w:r w:rsidR="001626FE">
        <w:t>ъ</w:t>
      </w:r>
      <w:r>
        <w:t>ектов нужно соединить сетевые интерфейсы облака и маршрутизатора – сначала активировав иконку с кабелем ( на иконке появится красный кружок с крестиком) а затем перенеся курсор в виде крестика на облако и нажав на левую кнопку мыши последовательно выбирая из списка порт соединяя устройства на схеме:</w:t>
      </w:r>
    </w:p>
    <w:p w14:paraId="420FF0CA" w14:textId="77777777" w:rsidR="003F1DC4" w:rsidRDefault="0085556D" w:rsidP="00997AEF">
      <w:r>
        <w:rPr>
          <w:noProof/>
        </w:rPr>
        <w:drawing>
          <wp:inline distT="0" distB="0" distL="0" distR="0" wp14:anchorId="4A2461A5" wp14:editId="69E4B637">
            <wp:extent cx="4356000" cy="2450163"/>
            <wp:effectExtent l="0" t="0" r="6985" b="7620"/>
            <wp:docPr id="54708501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085014" name="Рисунок 547085014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DCA45" w14:textId="53785CE5" w:rsidR="003F1DC4" w:rsidRDefault="003F1DC4" w:rsidP="00997AEF">
      <w:r>
        <w:t xml:space="preserve">Рисунок </w:t>
      </w:r>
      <w:r w:rsidR="007A0402">
        <w:fldChar w:fldCharType="begin"/>
      </w:r>
      <w:r w:rsidR="007A0402">
        <w:instrText xml:space="preserve"> STYLEREF 1 \s </w:instrText>
      </w:r>
      <w:r w:rsidR="007A0402">
        <w:fldChar w:fldCharType="separate"/>
      </w:r>
      <w:r w:rsidR="00893CB8">
        <w:rPr>
          <w:noProof/>
        </w:rPr>
        <w:t>1</w:t>
      </w:r>
      <w:r w:rsidR="007A0402">
        <w:fldChar w:fldCharType="end"/>
      </w:r>
      <w:r w:rsidR="007A0402">
        <w:noBreakHyphen/>
      </w:r>
      <w:r w:rsidR="007A0402">
        <w:fldChar w:fldCharType="begin"/>
      </w:r>
      <w:r w:rsidR="007A0402">
        <w:instrText xml:space="preserve"> SEQ Рисунок \* ARABIC \s 1 </w:instrText>
      </w:r>
      <w:r w:rsidR="007A0402">
        <w:fldChar w:fldCharType="separate"/>
      </w:r>
      <w:r w:rsidR="00893CB8">
        <w:rPr>
          <w:noProof/>
        </w:rPr>
        <w:t>27</w:t>
      </w:r>
      <w:r w:rsidR="007A0402">
        <w:fldChar w:fldCharType="end"/>
      </w:r>
      <w:r w:rsidR="001626FE">
        <w:t>. Экран создания схемы соединений.</w:t>
      </w:r>
    </w:p>
    <w:p w14:paraId="53952950" w14:textId="77777777" w:rsidR="003F1DC4" w:rsidRDefault="0085556D" w:rsidP="00997AEF">
      <w:r>
        <w:rPr>
          <w:noProof/>
        </w:rPr>
        <w:drawing>
          <wp:inline distT="0" distB="0" distL="0" distR="0" wp14:anchorId="7B468C0B" wp14:editId="51D16A38">
            <wp:extent cx="4356000" cy="2450163"/>
            <wp:effectExtent l="0" t="0" r="6985" b="7620"/>
            <wp:docPr id="1629400289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9400289" name="Рисунок 1629400289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AC666" w14:textId="37F97AD3" w:rsidR="0085556D" w:rsidRDefault="003F1DC4" w:rsidP="00997AEF">
      <w:r>
        <w:t xml:space="preserve">Рисунок </w:t>
      </w:r>
      <w:r w:rsidR="007A0402">
        <w:fldChar w:fldCharType="begin"/>
      </w:r>
      <w:r w:rsidR="007A0402">
        <w:instrText xml:space="preserve"> STYLEREF 1 \s </w:instrText>
      </w:r>
      <w:r w:rsidR="007A0402">
        <w:fldChar w:fldCharType="separate"/>
      </w:r>
      <w:r w:rsidR="00893CB8">
        <w:rPr>
          <w:noProof/>
        </w:rPr>
        <w:t>1</w:t>
      </w:r>
      <w:r w:rsidR="007A0402">
        <w:fldChar w:fldCharType="end"/>
      </w:r>
      <w:r w:rsidR="007A0402">
        <w:noBreakHyphen/>
      </w:r>
      <w:r w:rsidR="007A0402">
        <w:fldChar w:fldCharType="begin"/>
      </w:r>
      <w:r w:rsidR="007A0402">
        <w:instrText xml:space="preserve"> SEQ Рисунок \* ARABIC \s 1 </w:instrText>
      </w:r>
      <w:r w:rsidR="007A0402">
        <w:fldChar w:fldCharType="separate"/>
      </w:r>
      <w:r w:rsidR="00893CB8">
        <w:rPr>
          <w:noProof/>
        </w:rPr>
        <w:t>28</w:t>
      </w:r>
      <w:r w:rsidR="007A0402">
        <w:fldChar w:fldCharType="end"/>
      </w:r>
      <w:r w:rsidR="001626FE">
        <w:t>. Экран выбора точек соединения.</w:t>
      </w:r>
    </w:p>
    <w:p w14:paraId="652A8DC9" w14:textId="77777777" w:rsidR="003F1DC4" w:rsidRDefault="0085556D" w:rsidP="00997AEF">
      <w:r>
        <w:rPr>
          <w:noProof/>
          <w:lang w:val="en-US"/>
        </w:rPr>
        <w:drawing>
          <wp:inline distT="0" distB="0" distL="0" distR="0" wp14:anchorId="6E1B83AC" wp14:editId="2714536E">
            <wp:extent cx="4356000" cy="2450163"/>
            <wp:effectExtent l="0" t="0" r="6985" b="7620"/>
            <wp:docPr id="2087511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51129" name="Рисунок 208751129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A1FBB" w14:textId="53D2CB50" w:rsidR="0085556D" w:rsidRDefault="003F1DC4" w:rsidP="00997AEF">
      <w:r>
        <w:t xml:space="preserve">Рисунок </w:t>
      </w:r>
      <w:r w:rsidR="007A0402">
        <w:fldChar w:fldCharType="begin"/>
      </w:r>
      <w:r w:rsidR="007A0402">
        <w:instrText xml:space="preserve"> STYLEREF 1 \s </w:instrText>
      </w:r>
      <w:r w:rsidR="007A0402">
        <w:fldChar w:fldCharType="separate"/>
      </w:r>
      <w:r w:rsidR="00893CB8">
        <w:rPr>
          <w:noProof/>
        </w:rPr>
        <w:t>1</w:t>
      </w:r>
      <w:r w:rsidR="007A0402">
        <w:fldChar w:fldCharType="end"/>
      </w:r>
      <w:r w:rsidR="007A0402">
        <w:noBreakHyphen/>
      </w:r>
      <w:r w:rsidR="007A0402">
        <w:fldChar w:fldCharType="begin"/>
      </w:r>
      <w:r w:rsidR="007A0402">
        <w:instrText xml:space="preserve"> SEQ Рисунок \* ARABIC \s 1 </w:instrText>
      </w:r>
      <w:r w:rsidR="007A0402">
        <w:fldChar w:fldCharType="separate"/>
      </w:r>
      <w:r w:rsidR="00893CB8">
        <w:rPr>
          <w:noProof/>
        </w:rPr>
        <w:t>29</w:t>
      </w:r>
      <w:r w:rsidR="007A0402">
        <w:fldChar w:fldCharType="end"/>
      </w:r>
      <w:r w:rsidR="001626FE">
        <w:t>. Экран созданной схемы с подключением.</w:t>
      </w:r>
    </w:p>
    <w:p w14:paraId="6355C806" w14:textId="1D76E0C2" w:rsidR="0085556D" w:rsidRPr="00694F71" w:rsidRDefault="0085556D" w:rsidP="00997AEF">
      <w:r>
        <w:t xml:space="preserve">Редактируем настройки этого устройства- установить автоматически запуск консоли </w:t>
      </w:r>
      <w:r>
        <w:rPr>
          <w:lang w:val="en-US"/>
        </w:rPr>
        <w:t>VNS</w:t>
      </w:r>
      <w:r w:rsidRPr="00DA3F5D">
        <w:t xml:space="preserve"> </w:t>
      </w:r>
      <w:r>
        <w:t xml:space="preserve">при старте. Это нужно для первоначальной установки системы, потом можно заменить на </w:t>
      </w:r>
      <w:r>
        <w:rPr>
          <w:lang w:val="en-US"/>
        </w:rPr>
        <w:t>telnet</w:t>
      </w:r>
      <w:r w:rsidRPr="00DA3F5D">
        <w:t xml:space="preserve"> </w:t>
      </w:r>
      <w:r>
        <w:t>для более комфортной работы с поддержкой выделения мышью</w:t>
      </w:r>
      <w:r w:rsidR="00694F71">
        <w:t xml:space="preserve"> и буфером обмена </w:t>
      </w:r>
      <w:r>
        <w:t xml:space="preserve"> в программе </w:t>
      </w:r>
      <w:r>
        <w:rPr>
          <w:lang w:val="en-US"/>
        </w:rPr>
        <w:t>Putty</w:t>
      </w:r>
      <w:r w:rsidRPr="00DA3F5D">
        <w:t>.</w:t>
      </w:r>
      <w:r w:rsidR="001626FE">
        <w:t xml:space="preserve"> </w:t>
      </w:r>
      <w:r>
        <w:rPr>
          <w:lang w:val="en-US"/>
        </w:rPr>
        <w:t>Autostart</w:t>
      </w:r>
      <w:r w:rsidRPr="00694F71">
        <w:t xml:space="preserve"> </w:t>
      </w:r>
      <w:r>
        <w:rPr>
          <w:lang w:val="en-US"/>
        </w:rPr>
        <w:t>Console</w:t>
      </w:r>
      <w:r w:rsidRPr="00694F71">
        <w:t xml:space="preserve">-&gt; </w:t>
      </w:r>
      <w:r>
        <w:rPr>
          <w:lang w:val="en-US"/>
        </w:rPr>
        <w:t>OK</w:t>
      </w:r>
    </w:p>
    <w:p w14:paraId="52C8585A" w14:textId="77777777" w:rsidR="003F1DC4" w:rsidRDefault="0085556D" w:rsidP="00997AEF">
      <w:r>
        <w:rPr>
          <w:noProof/>
          <w:lang w:val="en-US"/>
        </w:rPr>
        <w:drawing>
          <wp:inline distT="0" distB="0" distL="0" distR="0" wp14:anchorId="35D30A13" wp14:editId="6BBC04E2">
            <wp:extent cx="4356000" cy="2450163"/>
            <wp:effectExtent l="0" t="0" r="6985" b="7620"/>
            <wp:docPr id="1838927165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927165" name="Рисунок 1838927165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71C6C" w14:textId="3FE3B13E" w:rsidR="003F1DC4" w:rsidRDefault="003F1DC4" w:rsidP="00997AEF">
      <w:r>
        <w:t xml:space="preserve">Рисунок </w:t>
      </w:r>
      <w:r w:rsidR="007A0402">
        <w:fldChar w:fldCharType="begin"/>
      </w:r>
      <w:r w:rsidR="007A0402">
        <w:instrText xml:space="preserve"> STYLEREF 1 \s </w:instrText>
      </w:r>
      <w:r w:rsidR="007A0402">
        <w:fldChar w:fldCharType="separate"/>
      </w:r>
      <w:r w:rsidR="00893CB8">
        <w:rPr>
          <w:noProof/>
        </w:rPr>
        <w:t>1</w:t>
      </w:r>
      <w:r w:rsidR="007A0402">
        <w:fldChar w:fldCharType="end"/>
      </w:r>
      <w:r w:rsidR="007A0402">
        <w:noBreakHyphen/>
      </w:r>
      <w:r w:rsidR="007A0402">
        <w:fldChar w:fldCharType="begin"/>
      </w:r>
      <w:r w:rsidR="007A0402">
        <w:instrText xml:space="preserve"> SEQ Рисунок \* ARABIC \s 1 </w:instrText>
      </w:r>
      <w:r w:rsidR="007A0402">
        <w:fldChar w:fldCharType="separate"/>
      </w:r>
      <w:r w:rsidR="00893CB8">
        <w:rPr>
          <w:noProof/>
        </w:rPr>
        <w:t>30</w:t>
      </w:r>
      <w:r w:rsidR="007A0402">
        <w:fldChar w:fldCharType="end"/>
      </w:r>
      <w:r w:rsidR="001626FE">
        <w:t>. Экран вызова меню настроек устройства.</w:t>
      </w:r>
    </w:p>
    <w:p w14:paraId="3E78E321" w14:textId="77777777" w:rsidR="003F1DC4" w:rsidRDefault="003F1DC4" w:rsidP="00997AEF"/>
    <w:p w14:paraId="075C0251" w14:textId="77777777" w:rsidR="003F1DC4" w:rsidRDefault="0085556D" w:rsidP="00997AEF">
      <w:r>
        <w:rPr>
          <w:noProof/>
          <w:lang w:val="en-US"/>
        </w:rPr>
        <w:drawing>
          <wp:inline distT="0" distB="0" distL="0" distR="0" wp14:anchorId="47FC959F" wp14:editId="31AA423E">
            <wp:extent cx="4356000" cy="2450162"/>
            <wp:effectExtent l="0" t="0" r="6985" b="7620"/>
            <wp:docPr id="60886837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868373" name="Рисунок 608868373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ECFB8" w14:textId="2DF217B3" w:rsidR="0085556D" w:rsidRDefault="003F1DC4" w:rsidP="00997AEF">
      <w:r>
        <w:t xml:space="preserve">Рисунок </w:t>
      </w:r>
      <w:r w:rsidR="007A0402">
        <w:fldChar w:fldCharType="begin"/>
      </w:r>
      <w:r w:rsidR="007A0402">
        <w:instrText xml:space="preserve"> STYLEREF 1 \s </w:instrText>
      </w:r>
      <w:r w:rsidR="007A0402">
        <w:fldChar w:fldCharType="separate"/>
      </w:r>
      <w:r w:rsidR="00893CB8">
        <w:rPr>
          <w:noProof/>
        </w:rPr>
        <w:t>1</w:t>
      </w:r>
      <w:r w:rsidR="007A0402">
        <w:fldChar w:fldCharType="end"/>
      </w:r>
      <w:r w:rsidR="007A0402">
        <w:noBreakHyphen/>
      </w:r>
      <w:r w:rsidR="007A0402">
        <w:fldChar w:fldCharType="begin"/>
      </w:r>
      <w:r w:rsidR="007A0402">
        <w:instrText xml:space="preserve"> SEQ Рисунок \* ARABIC \s 1 </w:instrText>
      </w:r>
      <w:r w:rsidR="007A0402">
        <w:fldChar w:fldCharType="separate"/>
      </w:r>
      <w:r w:rsidR="00893CB8">
        <w:rPr>
          <w:noProof/>
        </w:rPr>
        <w:t>31</w:t>
      </w:r>
      <w:r w:rsidR="007A0402">
        <w:fldChar w:fldCharType="end"/>
      </w:r>
      <w:r w:rsidR="007A2F7A">
        <w:t>.Экран с меню конфигурации.</w:t>
      </w:r>
    </w:p>
    <w:p w14:paraId="564C051C" w14:textId="77777777" w:rsidR="003F1DC4" w:rsidRDefault="0085556D" w:rsidP="00997AEF">
      <w:r>
        <w:rPr>
          <w:noProof/>
          <w:lang w:val="en-US"/>
        </w:rPr>
        <w:drawing>
          <wp:inline distT="0" distB="0" distL="0" distR="0" wp14:anchorId="1553E627" wp14:editId="74746DEE">
            <wp:extent cx="4356000" cy="2450163"/>
            <wp:effectExtent l="0" t="0" r="6985" b="7620"/>
            <wp:docPr id="816625221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625221" name="Рисунок 816625221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38490" w14:textId="5A4F5DD8" w:rsidR="0085556D" w:rsidRDefault="003F1DC4" w:rsidP="00997AEF">
      <w:r>
        <w:t xml:space="preserve">Рисунок </w:t>
      </w:r>
      <w:r w:rsidR="007A0402">
        <w:fldChar w:fldCharType="begin"/>
      </w:r>
      <w:r w:rsidR="007A0402">
        <w:instrText xml:space="preserve"> STYLEREF 1 \s </w:instrText>
      </w:r>
      <w:r w:rsidR="007A0402">
        <w:fldChar w:fldCharType="separate"/>
      </w:r>
      <w:r w:rsidR="00893CB8">
        <w:rPr>
          <w:noProof/>
        </w:rPr>
        <w:t>1</w:t>
      </w:r>
      <w:r w:rsidR="007A0402">
        <w:fldChar w:fldCharType="end"/>
      </w:r>
      <w:r w:rsidR="007A0402">
        <w:noBreakHyphen/>
      </w:r>
      <w:r w:rsidR="007A0402">
        <w:fldChar w:fldCharType="begin"/>
      </w:r>
      <w:r w:rsidR="007A0402">
        <w:instrText xml:space="preserve"> SEQ Рисунок \* ARABIC \s 1 </w:instrText>
      </w:r>
      <w:r w:rsidR="007A0402">
        <w:fldChar w:fldCharType="separate"/>
      </w:r>
      <w:r w:rsidR="00893CB8">
        <w:rPr>
          <w:noProof/>
        </w:rPr>
        <w:t>32</w:t>
      </w:r>
      <w:r w:rsidR="007A0402">
        <w:fldChar w:fldCharType="end"/>
      </w:r>
      <w:r w:rsidR="007A2F7A">
        <w:t>. Экран запуска устройства.</w:t>
      </w:r>
    </w:p>
    <w:p w14:paraId="6A7063DB" w14:textId="7F7069AA" w:rsidR="0085556D" w:rsidRPr="00913808" w:rsidRDefault="0085556D" w:rsidP="00997AEF">
      <w:r w:rsidRPr="00913808">
        <w:t xml:space="preserve">Должно открыться окно терминала </w:t>
      </w:r>
      <w:r w:rsidRPr="00913808">
        <w:rPr>
          <w:lang w:val="en-US"/>
        </w:rPr>
        <w:t>UltraVNC</w:t>
      </w:r>
      <w:r w:rsidRPr="00913808">
        <w:t>.</w:t>
      </w:r>
      <w:r w:rsidR="007A2F7A">
        <w:t xml:space="preserve"> </w:t>
      </w:r>
      <w:r w:rsidRPr="00913808">
        <w:t>Дождитесь окончания таймера или нажмите "Enter".</w:t>
      </w:r>
    </w:p>
    <w:p w14:paraId="35B1B965" w14:textId="77777777" w:rsidR="003F1DC4" w:rsidRDefault="0085556D" w:rsidP="00997AEF">
      <w:r>
        <w:rPr>
          <w:noProof/>
          <w:lang w:val="en-US"/>
        </w:rPr>
        <w:drawing>
          <wp:inline distT="0" distB="0" distL="0" distR="0" wp14:anchorId="7C179644" wp14:editId="48D026FC">
            <wp:extent cx="4356000" cy="2450163"/>
            <wp:effectExtent l="0" t="0" r="6985" b="7620"/>
            <wp:docPr id="1560240300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240300" name="Рисунок 1560240300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889FE" w14:textId="29A8C5D0" w:rsidR="0085556D" w:rsidRDefault="003F1DC4" w:rsidP="00997AEF">
      <w:r>
        <w:t xml:space="preserve">Рисунок </w:t>
      </w:r>
      <w:r w:rsidR="007A0402">
        <w:fldChar w:fldCharType="begin"/>
      </w:r>
      <w:r w:rsidR="007A0402">
        <w:instrText xml:space="preserve"> STYLEREF 1 \s </w:instrText>
      </w:r>
      <w:r w:rsidR="007A0402">
        <w:fldChar w:fldCharType="separate"/>
      </w:r>
      <w:r w:rsidR="00893CB8">
        <w:rPr>
          <w:noProof/>
        </w:rPr>
        <w:t>1</w:t>
      </w:r>
      <w:r w:rsidR="007A0402">
        <w:fldChar w:fldCharType="end"/>
      </w:r>
      <w:r w:rsidR="007A0402">
        <w:noBreakHyphen/>
      </w:r>
      <w:r w:rsidR="007A0402">
        <w:fldChar w:fldCharType="begin"/>
      </w:r>
      <w:r w:rsidR="007A0402">
        <w:instrText xml:space="preserve"> SEQ Рисунок \* ARABIC \s 1 </w:instrText>
      </w:r>
      <w:r w:rsidR="007A0402">
        <w:fldChar w:fldCharType="separate"/>
      </w:r>
      <w:r w:rsidR="00893CB8">
        <w:rPr>
          <w:noProof/>
        </w:rPr>
        <w:t>33</w:t>
      </w:r>
      <w:r w:rsidR="007A0402">
        <w:fldChar w:fldCharType="end"/>
      </w:r>
      <w:r w:rsidR="007A2F7A">
        <w:t>. Экран запуска инициации маршрутизатора.</w:t>
      </w:r>
    </w:p>
    <w:p w14:paraId="7EB2B1F5" w14:textId="77777777" w:rsidR="0085556D" w:rsidRPr="003B06E3" w:rsidRDefault="0085556D" w:rsidP="00997AEF">
      <w:r w:rsidRPr="003B06E3">
        <w:t>Используя клавиши "↑, ↓", выберите пункт "vESR Installation".</w:t>
      </w:r>
    </w:p>
    <w:p w14:paraId="517F2B7D" w14:textId="341D4E51" w:rsidR="0085556D" w:rsidRPr="003B06E3" w:rsidRDefault="0085556D" w:rsidP="00997AEF">
      <w:r w:rsidRPr="007A2F7A">
        <w:t>Используя клавиши "←, →", выберите пункт "OK" и нажмите клавишу "Enter".</w:t>
      </w:r>
    </w:p>
    <w:p w14:paraId="2E235600" w14:textId="77777777" w:rsidR="003F1DC4" w:rsidRDefault="0085556D" w:rsidP="003F1DC4">
      <w:pPr>
        <w:keepNext/>
        <w:spacing w:after="120" w:line="360" w:lineRule="auto"/>
      </w:pPr>
      <w:r>
        <w:rPr>
          <w:rFonts w:eastAsia="Times New Roman"/>
          <w:noProof/>
          <w:lang w:val="en-US"/>
        </w:rPr>
        <w:drawing>
          <wp:inline distT="0" distB="0" distL="0" distR="0" wp14:anchorId="2283B41F" wp14:editId="56745AE7">
            <wp:extent cx="4356000" cy="2450163"/>
            <wp:effectExtent l="0" t="0" r="6985" b="7620"/>
            <wp:docPr id="136878617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786176" name="Рисунок 1368786176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436E0" w14:textId="3AD81CD9" w:rsidR="0085556D" w:rsidRDefault="003F1DC4" w:rsidP="003F1DC4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893CB8">
        <w:rPr>
          <w:rFonts w:eastAsia="Times New Roman"/>
          <w:noProof/>
        </w:rPr>
        <w:t>1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893CB8">
        <w:rPr>
          <w:rFonts w:eastAsia="Times New Roman"/>
          <w:noProof/>
        </w:rPr>
        <w:t>34</w:t>
      </w:r>
      <w:r w:rsidR="007A0402">
        <w:rPr>
          <w:rFonts w:eastAsia="Times New Roman"/>
        </w:rPr>
        <w:fldChar w:fldCharType="end"/>
      </w:r>
      <w:r w:rsidR="00997AEF">
        <w:rPr>
          <w:rFonts w:eastAsia="Times New Roman"/>
        </w:rPr>
        <w:t>. Экран выбора параметров размера диска под систему.</w:t>
      </w:r>
    </w:p>
    <w:p w14:paraId="0050790E" w14:textId="08C01B23" w:rsidR="00997AEF" w:rsidRPr="003B06E3" w:rsidRDefault="0085556D" w:rsidP="00997AEF">
      <w:r w:rsidRPr="003B06E3">
        <w:rPr>
          <w:rFonts w:eastAsia="Times New Roman"/>
        </w:rPr>
        <w:t>Нажмите клавишу "Space", в левом поле появится символ "*".</w:t>
      </w:r>
      <w:r w:rsidR="00997AEF" w:rsidRPr="00997AEF">
        <w:t xml:space="preserve"> </w:t>
      </w:r>
    </w:p>
    <w:p w14:paraId="2A40B008" w14:textId="77777777" w:rsidR="00997AEF" w:rsidRPr="003B06E3" w:rsidRDefault="00997AEF" w:rsidP="00997AEF">
      <w:r w:rsidRPr="007A2F7A">
        <w:t>Используя клавиши "←, →", выберите пункт "OK" и нажмите клавишу "Enter".</w:t>
      </w:r>
    </w:p>
    <w:p w14:paraId="03454D4D" w14:textId="0EADE140" w:rsidR="0085556D" w:rsidRPr="003B06E3" w:rsidRDefault="0085556D" w:rsidP="007A2F7A">
      <w:pPr>
        <w:spacing w:after="120" w:line="360" w:lineRule="auto"/>
        <w:ind w:left="-360" w:firstLine="0"/>
      </w:pPr>
    </w:p>
    <w:p w14:paraId="14B337F3" w14:textId="77777777" w:rsidR="0085556D" w:rsidRDefault="0085556D" w:rsidP="0085556D">
      <w:pPr>
        <w:spacing w:after="120" w:line="360" w:lineRule="auto"/>
      </w:pPr>
    </w:p>
    <w:p w14:paraId="5B694823" w14:textId="77777777" w:rsidR="003F1DC4" w:rsidRDefault="0085556D" w:rsidP="003F1DC4">
      <w:pPr>
        <w:keepNext/>
        <w:spacing w:after="120" w:line="360" w:lineRule="auto"/>
      </w:pPr>
      <w:r>
        <w:rPr>
          <w:rFonts w:eastAsia="Times New Roman"/>
          <w:noProof/>
          <w:lang w:val="en-US"/>
        </w:rPr>
        <w:drawing>
          <wp:inline distT="0" distB="0" distL="0" distR="0" wp14:anchorId="2787312B" wp14:editId="37551787">
            <wp:extent cx="4356000" cy="2450163"/>
            <wp:effectExtent l="0" t="0" r="6985" b="7620"/>
            <wp:docPr id="1131235494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235494" name="Рисунок 1131235494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628DE" w14:textId="35E1720A" w:rsidR="0085556D" w:rsidRDefault="003F1DC4" w:rsidP="003F1DC4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893CB8">
        <w:rPr>
          <w:rFonts w:eastAsia="Times New Roman"/>
          <w:noProof/>
        </w:rPr>
        <w:t>1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893CB8">
        <w:rPr>
          <w:rFonts w:eastAsia="Times New Roman"/>
          <w:noProof/>
        </w:rPr>
        <w:t>35</w:t>
      </w:r>
      <w:r w:rsidR="007A0402">
        <w:rPr>
          <w:rFonts w:eastAsia="Times New Roman"/>
        </w:rPr>
        <w:fldChar w:fldCharType="end"/>
      </w:r>
      <w:r w:rsidR="00997AEF">
        <w:rPr>
          <w:rFonts w:eastAsia="Times New Roman"/>
        </w:rPr>
        <w:t>. Экран выбора размера диска.</w:t>
      </w:r>
    </w:p>
    <w:p w14:paraId="620A90FB" w14:textId="77777777" w:rsidR="0085556D" w:rsidRDefault="0085556D" w:rsidP="00997AEF">
      <w:pPr>
        <w:rPr>
          <w:rFonts w:ascii="Segoe UI" w:hAnsi="Segoe UI"/>
          <w:lang w:eastAsia="ru-RU"/>
        </w:rPr>
      </w:pPr>
      <w:r w:rsidRPr="003B06E3">
        <w:rPr>
          <w:lang w:eastAsia="ru-RU"/>
        </w:rPr>
        <w:t>Используя клавиши "←, →", выберите пункт "OK" и нажмите клавишу "Enter".</w:t>
      </w:r>
    </w:p>
    <w:p w14:paraId="4A68E033" w14:textId="77777777" w:rsidR="0085556D" w:rsidRPr="003B06E3" w:rsidRDefault="0085556D" w:rsidP="00997AEF">
      <w:pPr>
        <w:rPr>
          <w:rFonts w:ascii="Segoe UI" w:hAnsi="Segoe UI"/>
          <w:lang w:eastAsia="ru-RU"/>
        </w:rPr>
      </w:pPr>
      <w:r w:rsidRPr="003B06E3">
        <w:rPr>
          <w:lang w:eastAsia="ru-RU"/>
        </w:rPr>
        <w:t>После установки вы увидите надпись "Installation complete. Please, reboot".</w:t>
      </w:r>
    </w:p>
    <w:p w14:paraId="346DD766" w14:textId="77777777" w:rsidR="0085556D" w:rsidRPr="003B06E3" w:rsidRDefault="0085556D" w:rsidP="00997AEF">
      <w:pPr>
        <w:rPr>
          <w:rFonts w:ascii="Segoe UI" w:hAnsi="Segoe UI"/>
          <w:lang w:val="en-US" w:eastAsia="ru-RU"/>
        </w:rPr>
      </w:pPr>
    </w:p>
    <w:p w14:paraId="00C13138" w14:textId="77777777" w:rsidR="003F1DC4" w:rsidRDefault="0085556D" w:rsidP="003F1DC4">
      <w:pPr>
        <w:keepNext/>
        <w:spacing w:after="120" w:line="360" w:lineRule="auto"/>
      </w:pPr>
      <w:r>
        <w:rPr>
          <w:rFonts w:eastAsia="Times New Roman"/>
          <w:noProof/>
          <w:lang w:val="en-US"/>
        </w:rPr>
        <w:drawing>
          <wp:inline distT="0" distB="0" distL="0" distR="0" wp14:anchorId="30681429" wp14:editId="37CFD6FD">
            <wp:extent cx="4356000" cy="2450163"/>
            <wp:effectExtent l="0" t="0" r="6985" b="7620"/>
            <wp:docPr id="1505426290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426290" name="Рисунок 1505426290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D8BBB" w14:textId="4630B09D" w:rsidR="0085556D" w:rsidRDefault="003F1DC4" w:rsidP="003F1DC4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893CB8">
        <w:rPr>
          <w:rFonts w:eastAsia="Times New Roman"/>
          <w:noProof/>
        </w:rPr>
        <w:t>1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893CB8">
        <w:rPr>
          <w:rFonts w:eastAsia="Times New Roman"/>
          <w:noProof/>
        </w:rPr>
        <w:t>36</w:t>
      </w:r>
      <w:r w:rsidR="007A0402">
        <w:rPr>
          <w:rFonts w:eastAsia="Times New Roman"/>
        </w:rPr>
        <w:fldChar w:fldCharType="end"/>
      </w:r>
      <w:r w:rsidR="00997AEF">
        <w:rPr>
          <w:rFonts w:eastAsia="Times New Roman"/>
        </w:rPr>
        <w:t>. Экран завершения первоначальных настроек параметров.</w:t>
      </w:r>
    </w:p>
    <w:p w14:paraId="128549DB" w14:textId="77777777" w:rsidR="003F1DC4" w:rsidRDefault="0085556D" w:rsidP="003F1DC4">
      <w:pPr>
        <w:keepNext/>
        <w:spacing w:after="120" w:line="360" w:lineRule="auto"/>
      </w:pPr>
      <w:r>
        <w:rPr>
          <w:rFonts w:eastAsia="Times New Roman"/>
          <w:noProof/>
          <w:lang w:val="en-US"/>
        </w:rPr>
        <w:drawing>
          <wp:inline distT="0" distB="0" distL="0" distR="0" wp14:anchorId="046D786F" wp14:editId="62264F46">
            <wp:extent cx="4356000" cy="2450162"/>
            <wp:effectExtent l="0" t="0" r="6985" b="7620"/>
            <wp:docPr id="1750586494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586494" name="Рисунок 1750586494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F0C49" w14:textId="16B5B3D7" w:rsidR="003F1DC4" w:rsidRPr="00997AEF" w:rsidRDefault="003F1DC4" w:rsidP="003F1DC4">
      <w:pPr>
        <w:pStyle w:val="aff4"/>
        <w:spacing w:after="120" w:line="360" w:lineRule="auto"/>
        <w:rPr>
          <w:noProof/>
        </w:rPr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893CB8">
        <w:rPr>
          <w:rFonts w:eastAsia="Times New Roman"/>
          <w:noProof/>
        </w:rPr>
        <w:t>1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893CB8">
        <w:rPr>
          <w:rFonts w:eastAsia="Times New Roman"/>
          <w:noProof/>
        </w:rPr>
        <w:t>37</w:t>
      </w:r>
      <w:r w:rsidR="007A0402">
        <w:rPr>
          <w:rFonts w:eastAsia="Times New Roman"/>
        </w:rPr>
        <w:fldChar w:fldCharType="end"/>
      </w:r>
      <w:r w:rsidR="00997AEF">
        <w:rPr>
          <w:rFonts w:eastAsia="Times New Roman"/>
        </w:rPr>
        <w:t>. Экран журнала сообщений при инициализации образа.</w:t>
      </w:r>
    </w:p>
    <w:p w14:paraId="4CAC6A3A" w14:textId="77777777" w:rsidR="003F1DC4" w:rsidRDefault="0085556D" w:rsidP="003F1DC4">
      <w:pPr>
        <w:keepNext/>
        <w:spacing w:after="120" w:line="360" w:lineRule="auto"/>
      </w:pPr>
      <w:r>
        <w:rPr>
          <w:rFonts w:eastAsia="Times New Roman"/>
          <w:noProof/>
          <w:lang w:val="en-US"/>
        </w:rPr>
        <w:drawing>
          <wp:inline distT="0" distB="0" distL="0" distR="0" wp14:anchorId="22B4C661" wp14:editId="17097DA8">
            <wp:extent cx="4356000" cy="2450163"/>
            <wp:effectExtent l="0" t="0" r="6985" b="7620"/>
            <wp:docPr id="562775017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775017" name="Рисунок 562775017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40D70" w14:textId="2BFE6846" w:rsidR="003F1DC4" w:rsidRDefault="003F1DC4" w:rsidP="003F1DC4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893CB8">
        <w:rPr>
          <w:rFonts w:eastAsia="Times New Roman"/>
          <w:noProof/>
        </w:rPr>
        <w:t>1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893CB8">
        <w:rPr>
          <w:rFonts w:eastAsia="Times New Roman"/>
          <w:noProof/>
        </w:rPr>
        <w:t>38</w:t>
      </w:r>
      <w:r w:rsidR="007A0402">
        <w:rPr>
          <w:rFonts w:eastAsia="Times New Roman"/>
        </w:rPr>
        <w:fldChar w:fldCharType="end"/>
      </w:r>
      <w:r w:rsidR="00997AEF">
        <w:rPr>
          <w:rFonts w:eastAsia="Times New Roman"/>
        </w:rPr>
        <w:t>. Экран завершения инициации и предложение перезагрузки.</w:t>
      </w:r>
    </w:p>
    <w:p w14:paraId="28CDA62B" w14:textId="77777777" w:rsidR="003F1DC4" w:rsidRDefault="0085556D" w:rsidP="003F1DC4">
      <w:pPr>
        <w:keepNext/>
        <w:spacing w:after="120" w:line="360" w:lineRule="auto"/>
      </w:pPr>
      <w:r>
        <w:rPr>
          <w:rFonts w:eastAsia="Times New Roman"/>
          <w:noProof/>
          <w:lang w:val="en-US"/>
        </w:rPr>
        <w:drawing>
          <wp:inline distT="0" distB="0" distL="0" distR="0" wp14:anchorId="72F51367" wp14:editId="387C63B2">
            <wp:extent cx="4356000" cy="2450162"/>
            <wp:effectExtent l="0" t="0" r="6985" b="7620"/>
            <wp:docPr id="663723633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723633" name="Рисунок 663723633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65110" w14:textId="1A162642" w:rsidR="0085556D" w:rsidRDefault="003F1DC4" w:rsidP="003F1DC4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893CB8">
        <w:rPr>
          <w:rFonts w:eastAsia="Times New Roman"/>
          <w:noProof/>
        </w:rPr>
        <w:t>1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893CB8">
        <w:rPr>
          <w:rFonts w:eastAsia="Times New Roman"/>
          <w:noProof/>
        </w:rPr>
        <w:t>39</w:t>
      </w:r>
      <w:r w:rsidR="007A0402">
        <w:rPr>
          <w:rFonts w:eastAsia="Times New Roman"/>
        </w:rPr>
        <w:fldChar w:fldCharType="end"/>
      </w:r>
      <w:r w:rsidR="00997AEF">
        <w:rPr>
          <w:rFonts w:eastAsia="Times New Roman"/>
        </w:rPr>
        <w:t>. Экран загрузки маршрутизатора.</w:t>
      </w:r>
    </w:p>
    <w:p w14:paraId="06E09B46" w14:textId="77777777" w:rsidR="0085556D" w:rsidRDefault="0085556D" w:rsidP="00997AEF">
      <w:r>
        <w:t xml:space="preserve">После перезагрузки командой </w:t>
      </w:r>
      <w:r>
        <w:rPr>
          <w:lang w:val="en-US"/>
        </w:rPr>
        <w:t>reboot</w:t>
      </w:r>
      <w:r w:rsidRPr="00E1054E">
        <w:t xml:space="preserve"> </w:t>
      </w:r>
      <w:r>
        <w:t xml:space="preserve">нужно выйти из консоли ( например , нажав крестик в правом верхнем углу экрана консоли </w:t>
      </w:r>
      <w:r>
        <w:rPr>
          <w:lang w:val="en-US"/>
        </w:rPr>
        <w:t>VNC</w:t>
      </w:r>
      <w:r w:rsidRPr="00E1054E">
        <w:t xml:space="preserve">) </w:t>
      </w:r>
      <w:r>
        <w:t xml:space="preserve">и маршрутизатор нужно остановить ( правя кнопка мыши - </w:t>
      </w:r>
      <w:r w:rsidRPr="00E1054E">
        <w:t xml:space="preserve">&gt; </w:t>
      </w:r>
      <w:r>
        <w:rPr>
          <w:lang w:val="en-US"/>
        </w:rPr>
        <w:t>Stop</w:t>
      </w:r>
      <w:r w:rsidRPr="00E1054E">
        <w:t xml:space="preserve">  </w:t>
      </w:r>
      <w:r>
        <w:t xml:space="preserve">или нажать на красный квадрат в верхнем меню программы  </w:t>
      </w:r>
      <w:r>
        <w:rPr>
          <w:lang w:val="en-US"/>
        </w:rPr>
        <w:t>GNS</w:t>
      </w:r>
      <w:r w:rsidRPr="00E1054E">
        <w:t>3</w:t>
      </w:r>
      <w:r>
        <w:t>,</w:t>
      </w:r>
      <w:r w:rsidRPr="00E1054E">
        <w:t xml:space="preserve"> </w:t>
      </w:r>
      <w:r>
        <w:t xml:space="preserve">затем  зайти во вкладку </w:t>
      </w:r>
      <w:r>
        <w:rPr>
          <w:lang w:val="en-US"/>
        </w:rPr>
        <w:t>Configure</w:t>
      </w:r>
      <w:r w:rsidRPr="00E1054E">
        <w:t xml:space="preserve"> </w:t>
      </w:r>
      <w:r>
        <w:t xml:space="preserve">( навести курсор мыши на иконку маршрутизатора </w:t>
      </w:r>
      <w:r>
        <w:rPr>
          <w:lang w:val="en-US"/>
        </w:rPr>
        <w:t>vESR</w:t>
      </w:r>
      <w:r w:rsidRPr="00E1054E">
        <w:t xml:space="preserve">124-1, </w:t>
      </w:r>
      <w:r>
        <w:t xml:space="preserve">нажать правую клавишу мыши – выбрать </w:t>
      </w:r>
      <w:r>
        <w:rPr>
          <w:lang w:val="en-US"/>
        </w:rPr>
        <w:t>Configure</w:t>
      </w:r>
      <w:r w:rsidRPr="00E1054E">
        <w:t xml:space="preserve">) </w:t>
      </w:r>
      <w:r>
        <w:t xml:space="preserve">и заменить программу консоли на </w:t>
      </w:r>
      <w:r>
        <w:rPr>
          <w:lang w:val="en-US"/>
        </w:rPr>
        <w:t>telnet</w:t>
      </w:r>
      <w:r w:rsidRPr="00E1054E">
        <w:t xml:space="preserve">, </w:t>
      </w:r>
      <w:r>
        <w:t xml:space="preserve">нажать на кнопку </w:t>
      </w:r>
      <w:r>
        <w:rPr>
          <w:lang w:val="en-US"/>
        </w:rPr>
        <w:t>OK</w:t>
      </w:r>
      <w:r w:rsidRPr="00E1054E">
        <w:t xml:space="preserve"> </w:t>
      </w:r>
      <w:r>
        <w:t>для выхода и заново запустить маршрутизатор, как показано на рисунках ниже :</w:t>
      </w:r>
    </w:p>
    <w:p w14:paraId="146AE293" w14:textId="77777777" w:rsidR="003940A0" w:rsidRDefault="0085556D" w:rsidP="00997AEF">
      <w:r>
        <w:rPr>
          <w:noProof/>
        </w:rPr>
        <w:drawing>
          <wp:inline distT="0" distB="0" distL="0" distR="0" wp14:anchorId="0A5D6F69" wp14:editId="5F6B7535">
            <wp:extent cx="4356000" cy="2450163"/>
            <wp:effectExtent l="0" t="0" r="6985" b="7620"/>
            <wp:docPr id="2094843818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843818" name="Рисунок 2094843818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2CAD6" w14:textId="7FC9094E" w:rsidR="003940A0" w:rsidRDefault="003940A0" w:rsidP="003940A0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893CB8">
        <w:rPr>
          <w:rFonts w:eastAsia="Times New Roman"/>
          <w:noProof/>
        </w:rPr>
        <w:t>1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893CB8">
        <w:rPr>
          <w:rFonts w:eastAsia="Times New Roman"/>
          <w:noProof/>
        </w:rPr>
        <w:t>40</w:t>
      </w:r>
      <w:r w:rsidR="007A0402">
        <w:rPr>
          <w:rFonts w:eastAsia="Times New Roman"/>
        </w:rPr>
        <w:fldChar w:fldCharType="end"/>
      </w:r>
      <w:r w:rsidR="00997AEF">
        <w:rPr>
          <w:rFonts w:eastAsia="Times New Roman"/>
        </w:rPr>
        <w:t>.Экран выбора типа консоли при загрузке  маршрутизатора.</w:t>
      </w:r>
    </w:p>
    <w:p w14:paraId="7E9821E9" w14:textId="77777777" w:rsidR="003940A0" w:rsidRDefault="0085556D" w:rsidP="003940A0">
      <w:pPr>
        <w:keepNext/>
        <w:spacing w:after="120" w:line="360" w:lineRule="auto"/>
      </w:pPr>
      <w:r>
        <w:rPr>
          <w:rFonts w:eastAsia="Times New Roman"/>
          <w:noProof/>
        </w:rPr>
        <w:drawing>
          <wp:inline distT="0" distB="0" distL="0" distR="0" wp14:anchorId="1C8FBBF2" wp14:editId="54395DC9">
            <wp:extent cx="4356000" cy="2450163"/>
            <wp:effectExtent l="0" t="0" r="6985" b="7620"/>
            <wp:docPr id="956680706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680706" name="Рисунок 956680706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9D27E" w14:textId="62254629" w:rsidR="003940A0" w:rsidRDefault="003940A0" w:rsidP="003940A0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893CB8">
        <w:rPr>
          <w:rFonts w:eastAsia="Times New Roman"/>
          <w:noProof/>
        </w:rPr>
        <w:t>1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893CB8">
        <w:rPr>
          <w:rFonts w:eastAsia="Times New Roman"/>
          <w:noProof/>
        </w:rPr>
        <w:t>41</w:t>
      </w:r>
      <w:r w:rsidR="007A0402">
        <w:rPr>
          <w:rFonts w:eastAsia="Times New Roman"/>
        </w:rPr>
        <w:fldChar w:fldCharType="end"/>
      </w:r>
      <w:r w:rsidR="00997AEF">
        <w:rPr>
          <w:rFonts w:eastAsia="Times New Roman"/>
        </w:rPr>
        <w:t xml:space="preserve">.  Э/кран настроек конфигурации. </w:t>
      </w:r>
    </w:p>
    <w:p w14:paraId="71B17257" w14:textId="5661BCE3" w:rsidR="0085556D" w:rsidRDefault="0085556D" w:rsidP="0085556D">
      <w:pPr>
        <w:spacing w:after="120" w:line="360" w:lineRule="auto"/>
      </w:pPr>
      <w:r>
        <w:rPr>
          <w:rFonts w:eastAsia="Times New Roman"/>
          <w:noProof/>
        </w:rPr>
        <w:drawing>
          <wp:inline distT="0" distB="0" distL="0" distR="0" wp14:anchorId="4FF9B62E" wp14:editId="48432D9B">
            <wp:extent cx="4356000" cy="2450163"/>
            <wp:effectExtent l="0" t="0" r="6985" b="7620"/>
            <wp:docPr id="705463557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463557" name="Рисунок 705463557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0CBCA" w14:textId="732F1A10" w:rsidR="003940A0" w:rsidRPr="0015595B" w:rsidRDefault="003940A0" w:rsidP="003940A0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893CB8">
        <w:rPr>
          <w:rFonts w:eastAsia="Times New Roman"/>
          <w:noProof/>
        </w:rPr>
        <w:t>1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893CB8">
        <w:rPr>
          <w:rFonts w:eastAsia="Times New Roman"/>
          <w:noProof/>
        </w:rPr>
        <w:t>42</w:t>
      </w:r>
      <w:r w:rsidR="007A0402">
        <w:rPr>
          <w:rFonts w:eastAsia="Times New Roman"/>
        </w:rPr>
        <w:fldChar w:fldCharType="end"/>
      </w:r>
      <w:r w:rsidR="00997AEF">
        <w:rPr>
          <w:rFonts w:eastAsia="Times New Roman"/>
        </w:rPr>
        <w:t>. Экран выбора консоли</w:t>
      </w:r>
      <w:r w:rsidR="0015595B" w:rsidRPr="0015595B">
        <w:rPr>
          <w:rFonts w:eastAsia="Times New Roman"/>
        </w:rPr>
        <w:t>.</w:t>
      </w:r>
    </w:p>
    <w:p w14:paraId="3F7C705D" w14:textId="77777777" w:rsidR="0085556D" w:rsidRPr="00323337" w:rsidRDefault="0085556D" w:rsidP="0015595B">
      <w:r>
        <w:t xml:space="preserve">Далее стартовать маршрутизатор нажав на зеленый треугольник в главном меню программы </w:t>
      </w:r>
      <w:r>
        <w:rPr>
          <w:lang w:val="en-US"/>
        </w:rPr>
        <w:t>GNS</w:t>
      </w:r>
      <w:r w:rsidRPr="00E1054E">
        <w:t xml:space="preserve">3 </w:t>
      </w:r>
      <w:r>
        <w:t xml:space="preserve">или установив курсор мыши на иконку маршрутизатора </w:t>
      </w:r>
      <w:r>
        <w:rPr>
          <w:lang w:val="en-US"/>
        </w:rPr>
        <w:t>vESR</w:t>
      </w:r>
      <w:r w:rsidRPr="00E1054E">
        <w:t xml:space="preserve">124-1 </w:t>
      </w:r>
      <w:r>
        <w:t xml:space="preserve">и нажав правую клавишу мыши для вызова контекстного меню и выбрав пункт </w:t>
      </w:r>
      <w:r>
        <w:rPr>
          <w:lang w:val="en-US"/>
        </w:rPr>
        <w:t>Start</w:t>
      </w:r>
      <w:r w:rsidRPr="00323337">
        <w:t>.</w:t>
      </w:r>
    </w:p>
    <w:p w14:paraId="23EF63E6" w14:textId="77777777" w:rsidR="0085556D" w:rsidRDefault="0085556D" w:rsidP="0015595B">
      <w:pPr>
        <w:rPr>
          <w:lang w:val="en-US"/>
        </w:rPr>
      </w:pPr>
      <w:r>
        <w:t xml:space="preserve">При старте автоматически откроется окно терминала </w:t>
      </w:r>
      <w:r>
        <w:rPr>
          <w:lang w:val="en-US"/>
        </w:rPr>
        <w:t>Putty</w:t>
      </w:r>
      <w:r w:rsidRPr="00274723">
        <w:t xml:space="preserve">. </w:t>
      </w:r>
      <w:r>
        <w:t xml:space="preserve">И спустя некоторое время ( зависит от быстродействия и загрузки процессора вашего компьютера, появится приглашение на ввод логина и пароля. Начальные установки Логин – </w:t>
      </w:r>
      <w:r>
        <w:rPr>
          <w:lang w:val="en-US"/>
        </w:rPr>
        <w:t xml:space="preserve">admin, </w:t>
      </w:r>
      <w:r>
        <w:t xml:space="preserve">Пароль – </w:t>
      </w:r>
      <w:r>
        <w:rPr>
          <w:lang w:val="en-US"/>
        </w:rPr>
        <w:t>password</w:t>
      </w:r>
    </w:p>
    <w:p w14:paraId="6BDEA76C" w14:textId="77777777" w:rsidR="003940A0" w:rsidRDefault="0085556D" w:rsidP="003940A0">
      <w:pPr>
        <w:keepNext/>
        <w:spacing w:after="120" w:line="360" w:lineRule="auto"/>
      </w:pPr>
      <w:r>
        <w:rPr>
          <w:rFonts w:eastAsia="Times New Roman"/>
          <w:noProof/>
          <w:lang w:val="en-US"/>
        </w:rPr>
        <w:drawing>
          <wp:inline distT="0" distB="0" distL="0" distR="0" wp14:anchorId="50D2F4AD" wp14:editId="6F74FAA1">
            <wp:extent cx="4356000" cy="2450162"/>
            <wp:effectExtent l="0" t="0" r="6985" b="7620"/>
            <wp:docPr id="1610325524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325524" name="Рисунок 1610325524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8264D" w14:textId="205E7449" w:rsidR="0085556D" w:rsidRDefault="003940A0" w:rsidP="003940A0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893CB8">
        <w:rPr>
          <w:rFonts w:eastAsia="Times New Roman"/>
          <w:noProof/>
        </w:rPr>
        <w:t>1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893CB8">
        <w:rPr>
          <w:rFonts w:eastAsia="Times New Roman"/>
          <w:noProof/>
        </w:rPr>
        <w:t>43</w:t>
      </w:r>
      <w:r w:rsidR="007A0402">
        <w:rPr>
          <w:rFonts w:eastAsia="Times New Roman"/>
        </w:rPr>
        <w:fldChar w:fldCharType="end"/>
      </w:r>
      <w:r w:rsidR="0015595B">
        <w:rPr>
          <w:rFonts w:eastAsia="Times New Roman"/>
        </w:rPr>
        <w:t>. Экран загрузки маршрутизатора ( долго).</w:t>
      </w:r>
    </w:p>
    <w:p w14:paraId="234CC0ED" w14:textId="77777777" w:rsidR="0085556D" w:rsidRDefault="0085556D" w:rsidP="0015595B">
      <w:r>
        <w:t>В результате будет получен такой вывод:</w:t>
      </w:r>
    </w:p>
    <w:p w14:paraId="52920150" w14:textId="77777777" w:rsidR="0085556D" w:rsidRPr="00B645FD" w:rsidRDefault="0085556D" w:rsidP="0015595B">
      <w:pPr>
        <w:rPr>
          <w:b/>
          <w:bCs/>
          <w:lang w:val="en-US"/>
        </w:rPr>
      </w:pPr>
      <w:r w:rsidRPr="00274723">
        <w:rPr>
          <w:lang w:val="en-US"/>
        </w:rPr>
        <w:t xml:space="preserve">vesr login: </w:t>
      </w:r>
      <w:r w:rsidRPr="00B645FD">
        <w:rPr>
          <w:b/>
          <w:bCs/>
          <w:lang w:val="en-US"/>
        </w:rPr>
        <w:t>admin</w:t>
      </w:r>
    </w:p>
    <w:p w14:paraId="46494343" w14:textId="77777777" w:rsidR="0085556D" w:rsidRPr="00274723" w:rsidRDefault="0085556D" w:rsidP="0015595B">
      <w:pPr>
        <w:rPr>
          <w:lang w:val="en-US"/>
        </w:rPr>
      </w:pPr>
      <w:r w:rsidRPr="00274723">
        <w:rPr>
          <w:lang w:val="en-US"/>
        </w:rPr>
        <w:t>Password:</w:t>
      </w:r>
      <w:r>
        <w:rPr>
          <w:lang w:val="en-US"/>
        </w:rPr>
        <w:t>password</w:t>
      </w:r>
    </w:p>
    <w:p w14:paraId="03A63C15" w14:textId="77777777" w:rsidR="0085556D" w:rsidRPr="00274723" w:rsidRDefault="0085556D" w:rsidP="0015595B">
      <w:pPr>
        <w:rPr>
          <w:lang w:val="en-US"/>
        </w:rPr>
      </w:pPr>
      <w:r w:rsidRPr="00274723">
        <w:rPr>
          <w:lang w:val="en-US"/>
        </w:rPr>
        <w:t>You are required to change your password immediately!!!</w:t>
      </w:r>
    </w:p>
    <w:p w14:paraId="1B5BA3D5" w14:textId="77777777" w:rsidR="0085556D" w:rsidRPr="00274723" w:rsidRDefault="0085556D" w:rsidP="0015595B">
      <w:pPr>
        <w:rPr>
          <w:lang w:val="en-US"/>
        </w:rPr>
      </w:pPr>
      <w:r w:rsidRPr="00274723">
        <w:rPr>
          <w:lang w:val="en-US"/>
        </w:rPr>
        <w:t>********************************************</w:t>
      </w:r>
    </w:p>
    <w:p w14:paraId="25A8F0AE" w14:textId="77777777" w:rsidR="0085556D" w:rsidRPr="00274723" w:rsidRDefault="0085556D" w:rsidP="0015595B">
      <w:pPr>
        <w:rPr>
          <w:lang w:val="en-US"/>
        </w:rPr>
      </w:pPr>
      <w:r w:rsidRPr="00274723">
        <w:rPr>
          <w:lang w:val="en-US"/>
        </w:rPr>
        <w:t>*             Welcome to vESR              *</w:t>
      </w:r>
    </w:p>
    <w:p w14:paraId="5D2615EE" w14:textId="77777777" w:rsidR="0085556D" w:rsidRPr="00274723" w:rsidRDefault="0085556D" w:rsidP="0015595B">
      <w:pPr>
        <w:rPr>
          <w:lang w:val="en-US"/>
        </w:rPr>
      </w:pPr>
      <w:r w:rsidRPr="00274723">
        <w:rPr>
          <w:lang w:val="en-US"/>
        </w:rPr>
        <w:t>********************************************</w:t>
      </w:r>
    </w:p>
    <w:p w14:paraId="192439AF" w14:textId="77777777" w:rsidR="0085556D" w:rsidRDefault="0085556D" w:rsidP="0015595B">
      <w:pPr>
        <w:rPr>
          <w:lang w:val="en-US"/>
        </w:rPr>
      </w:pPr>
      <w:r w:rsidRPr="00274723">
        <w:rPr>
          <w:lang w:val="en-US"/>
        </w:rPr>
        <w:t>vesr(change-expired-password)#</w:t>
      </w:r>
    </w:p>
    <w:p w14:paraId="1DC5A978" w14:textId="77777777" w:rsidR="0085556D" w:rsidRPr="00B645FD" w:rsidRDefault="0085556D" w:rsidP="0015595B">
      <w:pPr>
        <w:rPr>
          <w:b/>
          <w:bCs/>
          <w:lang w:val="en-US"/>
        </w:rPr>
      </w:pPr>
      <w:r w:rsidRPr="00C10C1D">
        <w:rPr>
          <w:lang w:val="en-US"/>
        </w:rPr>
        <w:t xml:space="preserve">vesr(change-expired-password)# </w:t>
      </w:r>
      <w:r w:rsidRPr="00B645FD">
        <w:rPr>
          <w:b/>
          <w:bCs/>
          <w:lang w:val="en-US"/>
        </w:rPr>
        <w:t>password eve</w:t>
      </w:r>
    </w:p>
    <w:p w14:paraId="43033197" w14:textId="77777777" w:rsidR="0085556D" w:rsidRPr="00C10C1D" w:rsidRDefault="0085556D" w:rsidP="0015595B">
      <w:pPr>
        <w:rPr>
          <w:lang w:val="en-US"/>
        </w:rPr>
      </w:pPr>
      <w:r w:rsidRPr="00C10C1D">
        <w:rPr>
          <w:lang w:val="en-US"/>
        </w:rPr>
        <w:t>vesr(change-expired-password)# commit</w:t>
      </w:r>
    </w:p>
    <w:p w14:paraId="6C925541" w14:textId="77777777" w:rsidR="0085556D" w:rsidRPr="00C10C1D" w:rsidRDefault="0085556D" w:rsidP="0015595B">
      <w:pPr>
        <w:rPr>
          <w:lang w:val="en-US"/>
        </w:rPr>
      </w:pPr>
      <w:r w:rsidRPr="00C10C1D">
        <w:rPr>
          <w:lang w:val="en-US"/>
        </w:rPr>
        <w:t>Configuration has been successfully applied and saved to flash. Commit timer started, changes will be reverted in 600 seconds.</w:t>
      </w:r>
    </w:p>
    <w:p w14:paraId="44DD91EE" w14:textId="77777777" w:rsidR="0085556D" w:rsidRPr="00C10C1D" w:rsidRDefault="0085556D" w:rsidP="0015595B">
      <w:pPr>
        <w:rPr>
          <w:lang w:val="en-US"/>
        </w:rPr>
      </w:pPr>
      <w:r w:rsidRPr="00C10C1D">
        <w:rPr>
          <w:lang w:val="en-US"/>
        </w:rPr>
        <w:t>vesr(change-expired-password)# confirm</w:t>
      </w:r>
    </w:p>
    <w:p w14:paraId="03341FEC" w14:textId="77777777" w:rsidR="0085556D" w:rsidRPr="00C10C1D" w:rsidRDefault="0085556D" w:rsidP="0015595B">
      <w:pPr>
        <w:rPr>
          <w:lang w:val="en-US"/>
        </w:rPr>
      </w:pPr>
      <w:r w:rsidRPr="00C10C1D">
        <w:rPr>
          <w:lang w:val="en-US"/>
        </w:rPr>
        <w:t>Configuration has been confirmed. Commit timer canceled.</w:t>
      </w:r>
    </w:p>
    <w:p w14:paraId="01B946A7" w14:textId="77777777" w:rsidR="0085556D" w:rsidRPr="00C10C1D" w:rsidRDefault="0085556D" w:rsidP="0015595B">
      <w:pPr>
        <w:rPr>
          <w:lang w:val="en-US"/>
        </w:rPr>
      </w:pPr>
      <w:r w:rsidRPr="00C10C1D">
        <w:rPr>
          <w:lang w:val="en-US"/>
        </w:rPr>
        <w:t>vesr# config</w:t>
      </w:r>
    </w:p>
    <w:p w14:paraId="3BD824B3" w14:textId="77777777" w:rsidR="0085556D" w:rsidRPr="00C10C1D" w:rsidRDefault="0085556D" w:rsidP="0015595B">
      <w:pPr>
        <w:rPr>
          <w:lang w:val="en-US"/>
        </w:rPr>
      </w:pPr>
      <w:r w:rsidRPr="00C10C1D">
        <w:rPr>
          <w:lang w:val="en-US"/>
        </w:rPr>
        <w:t>vesr(config)# hostname vesr124-1</w:t>
      </w:r>
    </w:p>
    <w:p w14:paraId="6E04C20F" w14:textId="77777777" w:rsidR="0085556D" w:rsidRPr="00C10C1D" w:rsidRDefault="0085556D" w:rsidP="0015595B">
      <w:pPr>
        <w:rPr>
          <w:lang w:val="en-US"/>
        </w:rPr>
      </w:pPr>
      <w:r w:rsidRPr="00C10C1D">
        <w:rPr>
          <w:lang w:val="en-US"/>
        </w:rPr>
        <w:t>vesr(config)# exit</w:t>
      </w:r>
    </w:p>
    <w:p w14:paraId="4795A63F" w14:textId="77777777" w:rsidR="0085556D" w:rsidRPr="00C10C1D" w:rsidRDefault="0085556D" w:rsidP="0015595B">
      <w:pPr>
        <w:rPr>
          <w:lang w:val="en-US"/>
        </w:rPr>
      </w:pPr>
      <w:r w:rsidRPr="00C10C1D">
        <w:rPr>
          <w:lang w:val="en-US"/>
        </w:rPr>
        <w:t>Warning: you have uncommitted configuration changes.</w:t>
      </w:r>
    </w:p>
    <w:p w14:paraId="53178ED6" w14:textId="77777777" w:rsidR="0085556D" w:rsidRPr="00C10C1D" w:rsidRDefault="0085556D" w:rsidP="0015595B">
      <w:pPr>
        <w:rPr>
          <w:lang w:val="en-US"/>
        </w:rPr>
      </w:pPr>
      <w:r w:rsidRPr="00C10C1D">
        <w:rPr>
          <w:lang w:val="en-US"/>
        </w:rPr>
        <w:t>vesr# commit</w:t>
      </w:r>
    </w:p>
    <w:p w14:paraId="49CF7A50" w14:textId="77777777" w:rsidR="0085556D" w:rsidRPr="00C10C1D" w:rsidRDefault="0085556D" w:rsidP="0015595B">
      <w:pPr>
        <w:rPr>
          <w:lang w:val="en-US"/>
        </w:rPr>
      </w:pPr>
      <w:r w:rsidRPr="00C10C1D">
        <w:rPr>
          <w:lang w:val="en-US"/>
        </w:rPr>
        <w:t>Configuration has been successfully applied and saved to flash. Commit timer started, changes will be reverted in 600 seconds.</w:t>
      </w:r>
    </w:p>
    <w:p w14:paraId="37942F59" w14:textId="77777777" w:rsidR="0085556D" w:rsidRPr="00C10C1D" w:rsidRDefault="0085556D" w:rsidP="0015595B">
      <w:pPr>
        <w:rPr>
          <w:lang w:val="en-US"/>
        </w:rPr>
      </w:pPr>
      <w:r w:rsidRPr="00C10C1D">
        <w:rPr>
          <w:lang w:val="en-US"/>
        </w:rPr>
        <w:t>vesr124-1# confirm</w:t>
      </w:r>
    </w:p>
    <w:p w14:paraId="4AE92C78" w14:textId="77777777" w:rsidR="0085556D" w:rsidRPr="00C10C1D" w:rsidRDefault="0085556D" w:rsidP="0015595B">
      <w:pPr>
        <w:rPr>
          <w:lang w:val="en-US"/>
        </w:rPr>
      </w:pPr>
      <w:r w:rsidRPr="00C10C1D">
        <w:rPr>
          <w:lang w:val="en-US"/>
        </w:rPr>
        <w:t>Configuration has been confirmed. Commit timer canceled.</w:t>
      </w:r>
    </w:p>
    <w:p w14:paraId="6E5BC7D7" w14:textId="77777777" w:rsidR="0085556D" w:rsidRPr="00C10C1D" w:rsidRDefault="0085556D" w:rsidP="0015595B">
      <w:pPr>
        <w:rPr>
          <w:lang w:val="en-US"/>
        </w:rPr>
      </w:pPr>
      <w:r w:rsidRPr="00C10C1D">
        <w:rPr>
          <w:lang w:val="en-US"/>
        </w:rPr>
        <w:t>vesr124-1# save</w:t>
      </w:r>
    </w:p>
    <w:p w14:paraId="520E718D" w14:textId="77777777" w:rsidR="0085556D" w:rsidRPr="00C10C1D" w:rsidRDefault="0085556D" w:rsidP="0015595B">
      <w:pPr>
        <w:rPr>
          <w:lang w:val="en-US"/>
        </w:rPr>
      </w:pPr>
      <w:r w:rsidRPr="00C10C1D">
        <w:rPr>
          <w:lang w:val="en-US"/>
        </w:rPr>
        <w:t>Configuration has been successfully saved</w:t>
      </w:r>
    </w:p>
    <w:p w14:paraId="0F26FE2D" w14:textId="77777777" w:rsidR="0085556D" w:rsidRDefault="0085556D" w:rsidP="0015595B">
      <w:pPr>
        <w:rPr>
          <w:lang w:val="en-US"/>
        </w:rPr>
      </w:pPr>
      <w:r w:rsidRPr="00C10C1D">
        <w:rPr>
          <w:lang w:val="en-US"/>
        </w:rPr>
        <w:t>vesr124-1#</w:t>
      </w:r>
    </w:p>
    <w:p w14:paraId="65F1B08E" w14:textId="77777777" w:rsidR="0085556D" w:rsidRDefault="0085556D" w:rsidP="0015595B">
      <w:pPr>
        <w:rPr>
          <w:lang w:val="en-US"/>
        </w:rPr>
      </w:pPr>
    </w:p>
    <w:p w14:paraId="040F17DF" w14:textId="77777777" w:rsidR="0085556D" w:rsidRDefault="0085556D" w:rsidP="0015595B">
      <w:pPr>
        <w:rPr>
          <w:lang w:val="en-US"/>
        </w:rPr>
      </w:pPr>
      <w:r w:rsidRPr="00C10C1D">
        <w:rPr>
          <w:lang w:val="en-US"/>
        </w:rPr>
        <w:t>vesr124-1#</w:t>
      </w:r>
    </w:p>
    <w:p w14:paraId="52138926" w14:textId="77777777" w:rsidR="0085556D" w:rsidRPr="00C10C1D" w:rsidRDefault="0085556D" w:rsidP="0015595B">
      <w:pPr>
        <w:rPr>
          <w:lang w:val="en-US"/>
        </w:rPr>
      </w:pPr>
      <w:r w:rsidRPr="00C10C1D">
        <w:rPr>
          <w:lang w:val="en-US"/>
        </w:rPr>
        <w:t>vesr124-1# sh running-config</w:t>
      </w:r>
    </w:p>
    <w:p w14:paraId="5281470D" w14:textId="77777777" w:rsidR="0085556D" w:rsidRPr="00C10C1D" w:rsidRDefault="0085556D" w:rsidP="0015595B">
      <w:pPr>
        <w:rPr>
          <w:lang w:val="en-US"/>
        </w:rPr>
      </w:pPr>
      <w:r w:rsidRPr="00C10C1D">
        <w:rPr>
          <w:lang w:val="en-US"/>
        </w:rPr>
        <w:t>hostname vesr124-1</w:t>
      </w:r>
    </w:p>
    <w:p w14:paraId="448FAC2B" w14:textId="77777777" w:rsidR="0085556D" w:rsidRPr="00C10C1D" w:rsidRDefault="0085556D" w:rsidP="0015595B">
      <w:pPr>
        <w:rPr>
          <w:lang w:val="en-US"/>
        </w:rPr>
      </w:pPr>
      <w:r w:rsidRPr="00C10C1D">
        <w:rPr>
          <w:lang w:val="en-US"/>
        </w:rPr>
        <w:t>syslog max-files 3</w:t>
      </w:r>
    </w:p>
    <w:p w14:paraId="56CCBD6B" w14:textId="77777777" w:rsidR="0085556D" w:rsidRPr="00C10C1D" w:rsidRDefault="0085556D" w:rsidP="0015595B">
      <w:pPr>
        <w:rPr>
          <w:lang w:val="en-US"/>
        </w:rPr>
      </w:pPr>
      <w:r w:rsidRPr="00C10C1D">
        <w:rPr>
          <w:lang w:val="en-US"/>
        </w:rPr>
        <w:t>syslog file-size 512</w:t>
      </w:r>
    </w:p>
    <w:p w14:paraId="078B9CDF" w14:textId="77777777" w:rsidR="0085556D" w:rsidRPr="00C10C1D" w:rsidRDefault="0085556D" w:rsidP="0015595B">
      <w:pPr>
        <w:rPr>
          <w:lang w:val="en-US"/>
        </w:rPr>
      </w:pPr>
      <w:r w:rsidRPr="00C10C1D">
        <w:rPr>
          <w:lang w:val="en-US"/>
        </w:rPr>
        <w:t>syslog file tmpsys:syslog/default</w:t>
      </w:r>
    </w:p>
    <w:p w14:paraId="120DD92D" w14:textId="77777777" w:rsidR="0085556D" w:rsidRPr="00C10C1D" w:rsidRDefault="0085556D" w:rsidP="0015595B">
      <w:pPr>
        <w:rPr>
          <w:lang w:val="en-US"/>
        </w:rPr>
      </w:pPr>
      <w:r w:rsidRPr="00C10C1D">
        <w:rPr>
          <w:lang w:val="en-US"/>
        </w:rPr>
        <w:t xml:space="preserve">  severity info</w:t>
      </w:r>
    </w:p>
    <w:p w14:paraId="385155BC" w14:textId="77777777" w:rsidR="0085556D" w:rsidRPr="00C10C1D" w:rsidRDefault="0085556D" w:rsidP="0015595B">
      <w:pPr>
        <w:rPr>
          <w:lang w:val="en-US"/>
        </w:rPr>
      </w:pPr>
      <w:r w:rsidRPr="00C10C1D">
        <w:rPr>
          <w:lang w:val="en-US"/>
        </w:rPr>
        <w:t>exit</w:t>
      </w:r>
    </w:p>
    <w:p w14:paraId="2352E497" w14:textId="77777777" w:rsidR="0085556D" w:rsidRPr="00C10C1D" w:rsidRDefault="0085556D" w:rsidP="0015595B">
      <w:pPr>
        <w:rPr>
          <w:lang w:val="en-US"/>
        </w:rPr>
      </w:pPr>
      <w:r w:rsidRPr="00C10C1D">
        <w:rPr>
          <w:lang w:val="en-US"/>
        </w:rPr>
        <w:t>username admin</w:t>
      </w:r>
    </w:p>
    <w:p w14:paraId="3E183FC9" w14:textId="77777777" w:rsidR="0085556D" w:rsidRPr="00C10C1D" w:rsidRDefault="0085556D" w:rsidP="0015595B">
      <w:pPr>
        <w:rPr>
          <w:lang w:val="en-US"/>
        </w:rPr>
      </w:pPr>
      <w:r w:rsidRPr="00C10C1D">
        <w:rPr>
          <w:lang w:val="en-US"/>
        </w:rPr>
        <w:t xml:space="preserve">  password encrypted $6$kx1jB3DT6zH05CQ7$WqbKGSvl/35jvx.NKDc6R5NpD5uy2623zfbWAOTPhNOQgnR.zXxQzlgYwESdboxOWSyhPPNojy0Q0.pMvR6Ld/</w:t>
      </w:r>
    </w:p>
    <w:p w14:paraId="4353CE12" w14:textId="77777777" w:rsidR="0085556D" w:rsidRPr="00C10C1D" w:rsidRDefault="0085556D" w:rsidP="0015595B">
      <w:pPr>
        <w:rPr>
          <w:lang w:val="en-US"/>
        </w:rPr>
      </w:pPr>
      <w:r w:rsidRPr="00C10C1D">
        <w:rPr>
          <w:lang w:val="en-US"/>
        </w:rPr>
        <w:t>exit</w:t>
      </w:r>
    </w:p>
    <w:p w14:paraId="01157065" w14:textId="77777777" w:rsidR="0085556D" w:rsidRPr="00C10C1D" w:rsidRDefault="0085556D" w:rsidP="0015595B">
      <w:pPr>
        <w:rPr>
          <w:lang w:val="en-US"/>
        </w:rPr>
      </w:pPr>
      <w:r w:rsidRPr="00C10C1D">
        <w:rPr>
          <w:lang w:val="en-US"/>
        </w:rPr>
        <w:t>domain lookup enable</w:t>
      </w:r>
    </w:p>
    <w:p w14:paraId="2E857CBA" w14:textId="77777777" w:rsidR="0085556D" w:rsidRPr="00C10C1D" w:rsidRDefault="0085556D" w:rsidP="0015595B">
      <w:pPr>
        <w:rPr>
          <w:lang w:val="en-US"/>
        </w:rPr>
      </w:pPr>
      <w:r w:rsidRPr="00C10C1D">
        <w:rPr>
          <w:lang w:val="en-US"/>
        </w:rPr>
        <w:t>security passwords default-expired</w:t>
      </w:r>
    </w:p>
    <w:p w14:paraId="520EC197" w14:textId="77777777" w:rsidR="0085556D" w:rsidRPr="00C10C1D" w:rsidRDefault="0085556D" w:rsidP="0015595B">
      <w:pPr>
        <w:rPr>
          <w:lang w:val="en-US"/>
        </w:rPr>
      </w:pPr>
      <w:r w:rsidRPr="00C10C1D">
        <w:rPr>
          <w:lang w:val="en-US"/>
        </w:rPr>
        <w:t>ip ssh server</w:t>
      </w:r>
    </w:p>
    <w:p w14:paraId="1B2590EB" w14:textId="77777777" w:rsidR="0085556D" w:rsidRPr="00C10C1D" w:rsidRDefault="0085556D" w:rsidP="0015595B">
      <w:pPr>
        <w:rPr>
          <w:lang w:val="en-US"/>
        </w:rPr>
      </w:pPr>
      <w:r w:rsidRPr="00C10C1D">
        <w:rPr>
          <w:lang w:val="en-US"/>
        </w:rPr>
        <w:t>ntp enable</w:t>
      </w:r>
    </w:p>
    <w:p w14:paraId="0B353515" w14:textId="77777777" w:rsidR="0085556D" w:rsidRPr="00C10C1D" w:rsidRDefault="0085556D" w:rsidP="0015595B">
      <w:pPr>
        <w:rPr>
          <w:lang w:val="en-US"/>
        </w:rPr>
      </w:pPr>
      <w:r w:rsidRPr="00C10C1D">
        <w:rPr>
          <w:lang w:val="en-US"/>
        </w:rPr>
        <w:t>ntp broadcast-client enable</w:t>
      </w:r>
    </w:p>
    <w:p w14:paraId="13421277" w14:textId="77777777" w:rsidR="0085556D" w:rsidRPr="00C10C1D" w:rsidRDefault="0085556D" w:rsidP="0015595B">
      <w:pPr>
        <w:rPr>
          <w:lang w:val="en-US"/>
        </w:rPr>
      </w:pPr>
      <w:r w:rsidRPr="00C10C1D">
        <w:rPr>
          <w:lang w:val="en-US"/>
        </w:rPr>
        <w:t>licence-manager</w:t>
      </w:r>
    </w:p>
    <w:p w14:paraId="68CB1CAB" w14:textId="77777777" w:rsidR="0085556D" w:rsidRPr="00C10C1D" w:rsidRDefault="0085556D" w:rsidP="0015595B">
      <w:pPr>
        <w:rPr>
          <w:lang w:val="en-US"/>
        </w:rPr>
      </w:pPr>
      <w:r w:rsidRPr="00C10C1D">
        <w:rPr>
          <w:lang w:val="en-US"/>
        </w:rPr>
        <w:t xml:space="preserve">  host address elm.eltex-co.ru</w:t>
      </w:r>
    </w:p>
    <w:p w14:paraId="5317CA39" w14:textId="77777777" w:rsidR="0085556D" w:rsidRPr="006850A8" w:rsidRDefault="0085556D" w:rsidP="0015595B">
      <w:r w:rsidRPr="00C10C1D">
        <w:rPr>
          <w:lang w:val="en-US"/>
        </w:rPr>
        <w:t>exit</w:t>
      </w:r>
    </w:p>
    <w:p w14:paraId="52B5E172" w14:textId="77777777" w:rsidR="0085556D" w:rsidRPr="006850A8" w:rsidRDefault="0085556D" w:rsidP="0015595B">
      <w:r w:rsidRPr="00C10C1D">
        <w:rPr>
          <w:lang w:val="en-US"/>
        </w:rPr>
        <w:t>vesr</w:t>
      </w:r>
      <w:r w:rsidRPr="006850A8">
        <w:t>124-1#</w:t>
      </w:r>
    </w:p>
    <w:p w14:paraId="2696AC1B" w14:textId="77777777" w:rsidR="0085556D" w:rsidRPr="006850A8" w:rsidRDefault="0085556D" w:rsidP="0015595B"/>
    <w:p w14:paraId="7D554B8A" w14:textId="77777777" w:rsidR="0085556D" w:rsidRDefault="0085556D" w:rsidP="0015595B">
      <w:r>
        <w:t>Теперь маршрутизатор готов к работе и дальнейшей настройке.</w:t>
      </w:r>
    </w:p>
    <w:p w14:paraId="4C3FF521" w14:textId="618BE289" w:rsidR="0085556D" w:rsidRPr="009A1793" w:rsidRDefault="0085556D" w:rsidP="0015595B">
      <w:r>
        <w:t xml:space="preserve">Для дальнейшей работы сохраните проект под </w:t>
      </w:r>
      <w:r w:rsidR="00DF7B79">
        <w:t xml:space="preserve">с </w:t>
      </w:r>
      <w:r>
        <w:t>названием</w:t>
      </w:r>
      <w:r w:rsidR="00DF7B79">
        <w:t xml:space="preserve">, </w:t>
      </w:r>
      <w:r>
        <w:t>например</w:t>
      </w:r>
      <w:r w:rsidR="00DF7B79">
        <w:t>,</w:t>
      </w:r>
      <w:r>
        <w:t xml:space="preserve"> </w:t>
      </w:r>
      <w:r>
        <w:rPr>
          <w:lang w:val="en-US"/>
        </w:rPr>
        <w:t>vesr</w:t>
      </w:r>
      <w:r w:rsidR="00DF7B79">
        <w:t>-</w:t>
      </w:r>
      <w:r w:rsidR="00DF7B79">
        <w:rPr>
          <w:lang w:val="en-US"/>
        </w:rPr>
        <w:t>book</w:t>
      </w:r>
      <w:r w:rsidR="00DF7B79" w:rsidRPr="00DF7B79">
        <w:t>-</w:t>
      </w:r>
      <w:r w:rsidR="00DF7B79">
        <w:rPr>
          <w:lang w:val="en-US"/>
        </w:rPr>
        <w:t>base</w:t>
      </w:r>
      <w:r>
        <w:t xml:space="preserve">: Клавишами </w:t>
      </w:r>
      <w:r w:rsidRPr="009A1793">
        <w:t>&lt;</w:t>
      </w:r>
      <w:r>
        <w:t>- -</w:t>
      </w:r>
      <w:r w:rsidRPr="009A1793">
        <w:t xml:space="preserve">&gt; </w:t>
      </w:r>
      <w:r>
        <w:t>или мышью выделите</w:t>
      </w:r>
      <w:r w:rsidRPr="009A1793">
        <w:t xml:space="preserve"> </w:t>
      </w:r>
      <w:r>
        <w:t xml:space="preserve">Пункт меню </w:t>
      </w:r>
      <w:r w:rsidRPr="009A1793">
        <w:t>“</w:t>
      </w:r>
      <w:r>
        <w:rPr>
          <w:lang w:val="en-US"/>
        </w:rPr>
        <w:t>File</w:t>
      </w:r>
      <w:r w:rsidRPr="009A1793">
        <w:t xml:space="preserve">” </w:t>
      </w:r>
      <w:r>
        <w:t xml:space="preserve">, затем в выпадающем меню выберите пункт </w:t>
      </w:r>
      <w:r w:rsidRPr="009A1793">
        <w:t>“</w:t>
      </w:r>
      <w:r>
        <w:rPr>
          <w:lang w:val="en-US"/>
        </w:rPr>
        <w:t>Save</w:t>
      </w:r>
      <w:r w:rsidRPr="009A1793">
        <w:t xml:space="preserve"> </w:t>
      </w:r>
      <w:r>
        <w:rPr>
          <w:lang w:val="en-US"/>
        </w:rPr>
        <w:t>project</w:t>
      </w:r>
      <w:r w:rsidRPr="009A1793">
        <w:t xml:space="preserve"> </w:t>
      </w:r>
      <w:r>
        <w:rPr>
          <w:lang w:val="en-US"/>
        </w:rPr>
        <w:t>as</w:t>
      </w:r>
      <w:r w:rsidRPr="009A1793">
        <w:t xml:space="preserve"> </w:t>
      </w:r>
      <w:r>
        <w:t>…</w:t>
      </w:r>
      <w:r w:rsidRPr="009A1793">
        <w:t xml:space="preserve">” </w:t>
      </w:r>
      <w:r>
        <w:t>–</w:t>
      </w:r>
      <w:r w:rsidRPr="009A1793">
        <w:t xml:space="preserve"> </w:t>
      </w:r>
      <w:r>
        <w:t>и у вас откроется окно с выбором места где будет сохранен проект и выбор его имени:</w:t>
      </w:r>
    </w:p>
    <w:p w14:paraId="4C67C207" w14:textId="77777777" w:rsidR="003940A0" w:rsidRDefault="0085556D" w:rsidP="003940A0">
      <w:pPr>
        <w:keepNext/>
        <w:spacing w:after="120" w:line="360" w:lineRule="auto"/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C49725F" wp14:editId="28B58EF7">
                <wp:simplePos x="0" y="0"/>
                <wp:positionH relativeFrom="page">
                  <wp:posOffset>2241550</wp:posOffset>
                </wp:positionH>
                <wp:positionV relativeFrom="paragraph">
                  <wp:posOffset>670560</wp:posOffset>
                </wp:positionV>
                <wp:extent cx="1663700" cy="209550"/>
                <wp:effectExtent l="0" t="57150" r="12700" b="19050"/>
                <wp:wrapNone/>
                <wp:docPr id="474863789" name="Прямая со стрелкой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663700" cy="209550"/>
                        </a:xfrm>
                        <a:prstGeom prst="straightConnector1">
                          <a:avLst/>
                        </a:prstGeom>
                        <a:ln w="15875">
                          <a:solidFill>
                            <a:schemeClr val="accent2"/>
                          </a:solidFill>
                          <a:headEnd type="non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F7E248" id="Прямая со стрелкой 1" o:spid="_x0000_s1026" type="#_x0000_t32" style="position:absolute;margin-left:176.5pt;margin-top:52.8pt;width:131pt;height:16.5pt;flip:x y;z-index:2516602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" strokecolor="#ed7d31 [3205]" strokeweight="1.25pt">
                <v:stroke endarrow="block" joinstyle="miter"/>
                <w10:wrap anchorx="page"/>
              </v:shape>
            </w:pict>
          </mc:Fallback>
        </mc:AlternateContent>
      </w: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83A554C" wp14:editId="50E72DF5">
                <wp:simplePos x="0" y="0"/>
                <wp:positionH relativeFrom="column">
                  <wp:posOffset>158115</wp:posOffset>
                </wp:positionH>
                <wp:positionV relativeFrom="paragraph">
                  <wp:posOffset>-288290</wp:posOffset>
                </wp:positionV>
                <wp:extent cx="228600" cy="400050"/>
                <wp:effectExtent l="38100" t="0" r="19050" b="57150"/>
                <wp:wrapNone/>
                <wp:docPr id="779671415" name="Прямая со стрелкой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8600" cy="400050"/>
                        </a:xfrm>
                        <a:prstGeom prst="straightConnector1">
                          <a:avLst/>
                        </a:prstGeom>
                        <a:ln w="15875">
                          <a:solidFill>
                            <a:schemeClr val="accent2"/>
                          </a:solidFill>
                          <a:headEnd type="non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70B677B" id="Прямая со стрелкой 1" o:spid="_x0000_s1026" type="#_x0000_t32" style="position:absolute;margin-left:12.45pt;margin-top:-22.7pt;width:18pt;height:31.5pt;flip:x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" strokecolor="#ed7d31 [3205]" strokeweight="1.25pt">
                <v:stroke endarrow="block" joinstyle="miter"/>
              </v:shape>
            </w:pict>
          </mc:Fallback>
        </mc:AlternateContent>
      </w:r>
      <w:r w:rsidRPr="002D1326">
        <w:rPr>
          <w:rFonts w:eastAsia="Times New Roman"/>
          <w:noProof/>
        </w:rPr>
        <w:drawing>
          <wp:inline distT="0" distB="0" distL="0" distR="0" wp14:anchorId="4FDAF8AE" wp14:editId="3CF37085">
            <wp:extent cx="4356000" cy="2747703"/>
            <wp:effectExtent l="0" t="0" r="6985" b="0"/>
            <wp:docPr id="8012728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272866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747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BC08A" w14:textId="60528DF5" w:rsidR="0085556D" w:rsidRDefault="003940A0" w:rsidP="003940A0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893CB8">
        <w:rPr>
          <w:rFonts w:eastAsia="Times New Roman"/>
          <w:noProof/>
        </w:rPr>
        <w:t>1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893CB8">
        <w:rPr>
          <w:rFonts w:eastAsia="Times New Roman"/>
          <w:noProof/>
        </w:rPr>
        <w:t>44</w:t>
      </w:r>
      <w:r w:rsidR="007A0402">
        <w:rPr>
          <w:rFonts w:eastAsia="Times New Roman"/>
        </w:rPr>
        <w:fldChar w:fldCharType="end"/>
      </w:r>
      <w:r w:rsidR="0015595B">
        <w:rPr>
          <w:rFonts w:eastAsia="Times New Roman"/>
        </w:rPr>
        <w:t>. Экран настройки проекта.</w:t>
      </w:r>
    </w:p>
    <w:p w14:paraId="740647E5" w14:textId="5476FCB0" w:rsidR="0085556D" w:rsidRDefault="0085556D" w:rsidP="0085556D">
      <w:pPr>
        <w:spacing w:after="120" w:line="360" w:lineRule="auto"/>
      </w:pPr>
      <w:r>
        <w:rPr>
          <w:rFonts w:eastAsia="Times New Roman"/>
        </w:rPr>
        <w:t>Например так :</w:t>
      </w:r>
    </w:p>
    <w:p w14:paraId="2FE98B40" w14:textId="77777777" w:rsidR="003940A0" w:rsidRDefault="0085556D" w:rsidP="003940A0">
      <w:pPr>
        <w:keepNext/>
        <w:spacing w:after="120" w:line="360" w:lineRule="auto"/>
      </w:pPr>
      <w:r w:rsidRPr="009A1793">
        <w:rPr>
          <w:rFonts w:eastAsia="Times New Roman"/>
          <w:noProof/>
        </w:rPr>
        <w:drawing>
          <wp:inline distT="0" distB="0" distL="0" distR="0" wp14:anchorId="21F885D2" wp14:editId="186B825D">
            <wp:extent cx="4356000" cy="3064799"/>
            <wp:effectExtent l="0" t="0" r="6985" b="2540"/>
            <wp:docPr id="15175579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557996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3064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10D42" w14:textId="56A46932" w:rsidR="0085556D" w:rsidRDefault="003940A0" w:rsidP="003940A0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893CB8">
        <w:rPr>
          <w:rFonts w:eastAsia="Times New Roman"/>
          <w:noProof/>
        </w:rPr>
        <w:t>1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893CB8">
        <w:rPr>
          <w:rFonts w:eastAsia="Times New Roman"/>
          <w:noProof/>
        </w:rPr>
        <w:t>45</w:t>
      </w:r>
      <w:r w:rsidR="007A0402">
        <w:rPr>
          <w:rFonts w:eastAsia="Times New Roman"/>
        </w:rPr>
        <w:fldChar w:fldCharType="end"/>
      </w:r>
      <w:r w:rsidR="0015595B">
        <w:rPr>
          <w:rFonts w:eastAsia="Times New Roman"/>
        </w:rPr>
        <w:t>. Экран ввода имени. У вас может быть свое имя.</w:t>
      </w:r>
    </w:p>
    <w:p w14:paraId="33667A90" w14:textId="77777777" w:rsidR="0085556D" w:rsidRDefault="0085556D" w:rsidP="0015595B">
      <w:r>
        <w:t>И нажмите клавишу ОК для сохранения.</w:t>
      </w:r>
    </w:p>
    <w:p w14:paraId="76589630" w14:textId="77777777" w:rsidR="0015595B" w:rsidRPr="00EB367D" w:rsidRDefault="0015595B" w:rsidP="0015595B"/>
    <w:bookmarkStart w:id="8" w:name="_Toc202281666" w:displacedByCustomXml="next"/>
    <w:sdt>
      <w:sdtPr>
        <w:rPr>
          <w:rStyle w:val="22"/>
          <w:rFonts w:ascii="Calibri" w:hAnsi="Calibri"/>
          <w:b/>
        </w:rPr>
        <w:id w:val="121892584"/>
        <w:placeholder>
          <w:docPart w:val="68C8A1457EA945E0B59F4A199BB88CB4"/>
        </w:placeholder>
        <w:temporary/>
        <w:showingPlcHdr/>
        <w15:appearance w15:val="hidden"/>
      </w:sdtPr>
      <w:sdtEndPr>
        <w:rPr>
          <w:rStyle w:val="a3"/>
          <w:lang w:val="ro-RO"/>
        </w:rPr>
      </w:sdtEndPr>
      <w:sdtContent>
        <w:p w14:paraId="4CC42810" w14:textId="20B4C168" w:rsidR="0015595B" w:rsidRDefault="0015595B" w:rsidP="0015595B">
          <w:pPr>
            <w:pStyle w:val="31"/>
            <w:numPr>
              <w:ilvl w:val="0"/>
              <w:numId w:val="0"/>
            </w:numPr>
            <w:spacing w:line="360" w:lineRule="auto"/>
            <w:rPr>
              <w:rStyle w:val="22"/>
              <w:rFonts w:ascii="Calibri" w:eastAsiaTheme="minorEastAsia" w:hAnsi="Calibri" w:cstheme="minorBidi"/>
              <w:b/>
              <w:smallCaps w:val="0"/>
              <w:szCs w:val="22"/>
            </w:rPr>
          </w:pPr>
          <w:r w:rsidRPr="0015595B">
            <w:rPr>
              <w:b/>
              <w:bCs/>
            </w:rPr>
            <w:t>Сводка или ключевые выводы главы</w:t>
          </w:r>
        </w:p>
      </w:sdtContent>
    </w:sdt>
    <w:bookmarkEnd w:id="8"/>
    <w:p w14:paraId="19F7D345" w14:textId="6227820B" w:rsidR="0054089F" w:rsidRDefault="0054089F" w:rsidP="0015595B"/>
    <w:p w14:paraId="370EDAA8" w14:textId="77777777" w:rsidR="0015595B" w:rsidRPr="0015595B" w:rsidRDefault="0015595B" w:rsidP="0015595B"/>
    <w:p w14:paraId="6EFADBCE" w14:textId="2D44A326" w:rsidR="0075191C" w:rsidRPr="0075191C" w:rsidRDefault="0075191C" w:rsidP="0015595B">
      <w:pPr>
        <w:pStyle w:val="ac"/>
        <w:numPr>
          <w:ilvl w:val="0"/>
          <w:numId w:val="91"/>
        </w:numPr>
      </w:pPr>
      <w:r>
        <w:t xml:space="preserve">Описано назначение и источник установки графического сетевого симулятора </w:t>
      </w:r>
      <w:r w:rsidRPr="0015595B">
        <w:rPr>
          <w:lang w:val="en-US"/>
        </w:rPr>
        <w:t>GNS</w:t>
      </w:r>
      <w:r w:rsidRPr="0075191C">
        <w:t>3</w:t>
      </w:r>
    </w:p>
    <w:p w14:paraId="02DC46DB" w14:textId="41A704E4" w:rsidR="0075191C" w:rsidRDefault="0075191C" w:rsidP="0015595B">
      <w:pPr>
        <w:pStyle w:val="ac"/>
        <w:numPr>
          <w:ilvl w:val="0"/>
          <w:numId w:val="91"/>
        </w:numPr>
      </w:pPr>
      <w:r>
        <w:t>Приведен список требуемого дополнительного программного обеспечения</w:t>
      </w:r>
    </w:p>
    <w:p w14:paraId="39B5C045" w14:textId="2001296F" w:rsidR="003F5235" w:rsidRPr="003F5235" w:rsidRDefault="003F5235" w:rsidP="0015595B">
      <w:pPr>
        <w:pStyle w:val="ac"/>
        <w:numPr>
          <w:ilvl w:val="0"/>
          <w:numId w:val="91"/>
        </w:numPr>
      </w:pPr>
      <w:r>
        <w:t xml:space="preserve">Краткое описание установки программы </w:t>
      </w:r>
      <w:r w:rsidRPr="0015595B">
        <w:rPr>
          <w:lang w:val="en-US"/>
        </w:rPr>
        <w:t>VMware</w:t>
      </w:r>
      <w:r w:rsidRPr="003F5235">
        <w:t xml:space="preserve"> </w:t>
      </w:r>
      <w:r w:rsidRPr="0015595B">
        <w:rPr>
          <w:lang w:val="en-US"/>
        </w:rPr>
        <w:t>Workstaton</w:t>
      </w:r>
      <w:r w:rsidRPr="003F5235">
        <w:t xml:space="preserve"> </w:t>
      </w:r>
      <w:r w:rsidRPr="0015595B">
        <w:rPr>
          <w:lang w:val="en-US"/>
        </w:rPr>
        <w:t>Pro</w:t>
      </w:r>
      <w:r w:rsidRPr="003F5235">
        <w:t xml:space="preserve"> 17.5</w:t>
      </w:r>
    </w:p>
    <w:p w14:paraId="62CD9A13" w14:textId="47C86105" w:rsidR="003F5235" w:rsidRPr="003F5235" w:rsidRDefault="003F5235" w:rsidP="0015595B">
      <w:pPr>
        <w:pStyle w:val="ac"/>
        <w:numPr>
          <w:ilvl w:val="0"/>
          <w:numId w:val="91"/>
        </w:numPr>
      </w:pPr>
      <w:r>
        <w:t xml:space="preserve">По шагам расписана процедура настройки виртуальной машины </w:t>
      </w:r>
      <w:r w:rsidRPr="0015595B">
        <w:rPr>
          <w:lang w:val="en-US"/>
        </w:rPr>
        <w:t>GNS</w:t>
      </w:r>
      <w:r w:rsidRPr="003F5235">
        <w:t>3</w:t>
      </w:r>
    </w:p>
    <w:p w14:paraId="1CF4B145" w14:textId="73D18B55" w:rsidR="003F5235" w:rsidRPr="0075191C" w:rsidRDefault="003F5235" w:rsidP="0015595B">
      <w:pPr>
        <w:pStyle w:val="ac"/>
        <w:numPr>
          <w:ilvl w:val="0"/>
          <w:numId w:val="91"/>
        </w:numPr>
      </w:pPr>
      <w:r>
        <w:t xml:space="preserve">Описана процедура установки нового устройства </w:t>
      </w:r>
      <w:r w:rsidRPr="0015595B">
        <w:rPr>
          <w:lang w:val="en-US"/>
        </w:rPr>
        <w:t>vesr</w:t>
      </w:r>
      <w:r w:rsidRPr="003F5235">
        <w:t xml:space="preserve"> </w:t>
      </w:r>
      <w:r>
        <w:t xml:space="preserve"> в список </w:t>
      </w:r>
      <w:r w:rsidRPr="003F5235">
        <w:t xml:space="preserve"> </w:t>
      </w:r>
      <w:r>
        <w:t xml:space="preserve">встроенных в </w:t>
      </w:r>
      <w:r w:rsidRPr="0015595B">
        <w:rPr>
          <w:lang w:val="en-US"/>
        </w:rPr>
        <w:t>GNS</w:t>
      </w:r>
      <w:r w:rsidRPr="003F5235">
        <w:t>3</w:t>
      </w:r>
      <w:r>
        <w:t xml:space="preserve"> </w:t>
      </w:r>
    </w:p>
    <w:p w14:paraId="5BC09257" w14:textId="109019AC" w:rsidR="0054089F" w:rsidRPr="004E6785" w:rsidRDefault="0054089F" w:rsidP="0015595B">
      <w:pPr>
        <w:rPr>
          <w:rFonts w:cs="Calibri"/>
          <w:lang w:val="ro-RO"/>
        </w:rPr>
      </w:pPr>
    </w:p>
    <w:p w14:paraId="05BB0DBE" w14:textId="503CE665" w:rsidR="0054089F" w:rsidRPr="003F5235" w:rsidRDefault="003F5235" w:rsidP="0015595B">
      <w:r>
        <w:t xml:space="preserve">В следующей главе вы узнаете почему выбор симулятора </w:t>
      </w:r>
      <w:r>
        <w:rPr>
          <w:lang w:val="en-US"/>
        </w:rPr>
        <w:t>GNS</w:t>
      </w:r>
      <w:r w:rsidRPr="003F5235">
        <w:t xml:space="preserve">3 </w:t>
      </w:r>
      <w:r>
        <w:t xml:space="preserve">предпочтительнее популярной программы </w:t>
      </w:r>
      <w:r>
        <w:rPr>
          <w:lang w:val="en-US"/>
        </w:rPr>
        <w:t>EVE</w:t>
      </w:r>
      <w:r w:rsidRPr="003F5235">
        <w:t>-</w:t>
      </w:r>
      <w:r>
        <w:rPr>
          <w:lang w:val="en-US"/>
        </w:rPr>
        <w:t>NG</w:t>
      </w:r>
      <w:r w:rsidRPr="003F5235">
        <w:t>.</w:t>
      </w:r>
      <w:r>
        <w:t xml:space="preserve"> </w:t>
      </w:r>
    </w:p>
    <w:p w14:paraId="740AE858" w14:textId="799CD159" w:rsidR="0054089F" w:rsidRPr="004E6785" w:rsidRDefault="0054089F" w:rsidP="0015595B">
      <w:pPr>
        <w:rPr>
          <w:lang w:val="ro-RO"/>
        </w:rPr>
      </w:pPr>
    </w:p>
    <w:p w14:paraId="61806C41" w14:textId="77777777" w:rsidR="00E678C1" w:rsidRPr="004E6785" w:rsidRDefault="00853825" w:rsidP="0015595B">
      <w:pPr>
        <w:rPr>
          <w:lang w:val="ro-RO"/>
        </w:rPr>
      </w:pPr>
      <w:r w:rsidRPr="004E6785">
        <w:rPr>
          <w:lang w:val="ro-RO" w:bidi="ru-RU"/>
        </w:rPr>
        <w:br w:type="page"/>
      </w:r>
    </w:p>
    <w:bookmarkStart w:id="9" w:name="_Toc202281667"/>
    <w:p w14:paraId="16C5F639" w14:textId="2FDC38A7" w:rsidR="00853825" w:rsidRPr="002C0002" w:rsidRDefault="00000000" w:rsidP="002C0002">
      <w:pPr>
        <w:pStyle w:val="1"/>
        <w:spacing w:after="120"/>
        <w:ind w:left="0"/>
      </w:pPr>
      <w:sdt>
        <w:sdtPr>
          <w:id w:val="-1061322774"/>
          <w:placeholder>
            <w:docPart w:val="A86F2294CF56474B91E52E2506545FC9"/>
          </w:placeholder>
          <w:temporary/>
          <w:showingPlcHdr/>
          <w15:appearance w15:val="hidden"/>
        </w:sdtPr>
        <w:sdtContent>
          <w:r w:rsidR="00561FD1" w:rsidRPr="002C0002">
            <w:t>Глава 2</w:t>
          </w:r>
        </w:sdtContent>
      </w:sdt>
      <w:r w:rsidR="00853825" w:rsidRPr="002C0002">
        <w:rPr>
          <w:rFonts w:ascii="Times New Roman" w:eastAsia="Times New Roman" w:hAnsi="Times New Roman"/>
          <w:sz w:val="28"/>
        </w:rPr>
        <w:t xml:space="preserve">. </w:t>
      </w:r>
      <w:r w:rsidR="00930948" w:rsidRPr="002C0002">
        <w:rPr>
          <w:rFonts w:ascii="Times New Roman" w:eastAsia="Times New Roman" w:hAnsi="Times New Roman"/>
          <w:sz w:val="28"/>
        </w:rPr>
        <w:t>Почему GNS3, а не EVE-NG?</w:t>
      </w:r>
      <w:bookmarkEnd w:id="9"/>
    </w:p>
    <w:p w14:paraId="554F340C" w14:textId="77777777" w:rsidR="00423E5E" w:rsidRPr="008A5A61" w:rsidRDefault="00423E5E" w:rsidP="00423E5E">
      <w:pPr>
        <w:spacing w:after="120" w:line="360" w:lineRule="auto"/>
      </w:pPr>
      <w:r w:rsidRPr="008A5A61">
        <w:rPr>
          <w:rFonts w:eastAsia="Times New Roman"/>
        </w:rPr>
        <w:t>При всей мощности </w:t>
      </w:r>
      <w:r w:rsidRPr="008A5A61">
        <w:rPr>
          <w:rFonts w:eastAsia="Times New Roman"/>
          <w:b/>
          <w:bCs/>
        </w:rPr>
        <w:t>EVE-NG</w:t>
      </w:r>
      <w:r w:rsidRPr="008A5A61">
        <w:rPr>
          <w:rFonts w:eastAsia="Times New Roman"/>
        </w:rPr>
        <w:t>, его использование требует:</w:t>
      </w:r>
    </w:p>
    <w:p w14:paraId="5A8C9849" w14:textId="77777777" w:rsidR="00423E5E" w:rsidRPr="008A5A61" w:rsidRDefault="00423E5E">
      <w:pPr>
        <w:numPr>
          <w:ilvl w:val="0"/>
          <w:numId w:val="19"/>
        </w:numPr>
        <w:spacing w:after="120" w:line="360" w:lineRule="auto"/>
        <w:ind w:left="0"/>
      </w:pPr>
      <w:r w:rsidRPr="008A5A61">
        <w:rPr>
          <w:rFonts w:eastAsia="Times New Roman"/>
          <w:b/>
          <w:bCs/>
        </w:rPr>
        <w:t>Больших ресурсов</w:t>
      </w:r>
      <w:r w:rsidRPr="008A5A61">
        <w:rPr>
          <w:rFonts w:eastAsia="Times New Roman"/>
        </w:rPr>
        <w:t>: Жёсткие требования к CPU/RAM, особенно для сложных топологий.</w:t>
      </w:r>
    </w:p>
    <w:p w14:paraId="5EBAFFE2" w14:textId="77777777" w:rsidR="00423E5E" w:rsidRPr="008A5A61" w:rsidRDefault="00423E5E">
      <w:pPr>
        <w:numPr>
          <w:ilvl w:val="0"/>
          <w:numId w:val="19"/>
        </w:numPr>
        <w:spacing w:after="120" w:line="360" w:lineRule="auto"/>
        <w:ind w:left="0"/>
      </w:pPr>
      <w:r w:rsidRPr="008A5A61">
        <w:rPr>
          <w:rFonts w:eastAsia="Times New Roman"/>
          <w:b/>
          <w:bCs/>
        </w:rPr>
        <w:t>Сложности установки</w:t>
      </w:r>
      <w:r w:rsidRPr="008A5A61">
        <w:rPr>
          <w:rFonts w:eastAsia="Times New Roman"/>
        </w:rPr>
        <w:t>: Необходимость настройки серверной версии для полноценной работы.</w:t>
      </w:r>
    </w:p>
    <w:p w14:paraId="46F7795D" w14:textId="77777777" w:rsidR="00423E5E" w:rsidRPr="008A5A61" w:rsidRDefault="00423E5E">
      <w:pPr>
        <w:numPr>
          <w:ilvl w:val="0"/>
          <w:numId w:val="19"/>
        </w:numPr>
        <w:spacing w:after="120" w:line="360" w:lineRule="auto"/>
        <w:ind w:left="0"/>
      </w:pPr>
      <w:r w:rsidRPr="008A5A61">
        <w:rPr>
          <w:rFonts w:eastAsia="Times New Roman"/>
          <w:b/>
          <w:bCs/>
        </w:rPr>
        <w:t>Ограниченная поддержка Windows</w:t>
      </w:r>
      <w:r w:rsidRPr="008A5A61">
        <w:rPr>
          <w:rFonts w:eastAsia="Times New Roman"/>
        </w:rPr>
        <w:t>: EVE-NG лучше работает под Linux, что не всегда удобно для начинающих.</w:t>
      </w:r>
    </w:p>
    <w:p w14:paraId="1EF7ACB8" w14:textId="77777777" w:rsidR="00423E5E" w:rsidRPr="008A5A61" w:rsidRDefault="00423E5E" w:rsidP="00423E5E">
      <w:pPr>
        <w:spacing w:after="120" w:line="360" w:lineRule="auto"/>
      </w:pPr>
      <w:r w:rsidRPr="008A5A61">
        <w:rPr>
          <w:rFonts w:eastAsia="Times New Roman"/>
          <w:b/>
          <w:bCs/>
        </w:rPr>
        <w:t>GNS3</w:t>
      </w:r>
      <w:r w:rsidRPr="008A5A61">
        <w:rPr>
          <w:rFonts w:eastAsia="Times New Roman"/>
        </w:rPr>
        <w:t>, особенно с </w:t>
      </w:r>
      <w:r w:rsidRPr="008A5A61">
        <w:rPr>
          <w:rFonts w:eastAsia="Times New Roman"/>
          <w:b/>
          <w:bCs/>
        </w:rPr>
        <w:t>локальным гипервизором (VMware Workstation)</w:t>
      </w:r>
      <w:r w:rsidRPr="008A5A61">
        <w:rPr>
          <w:rFonts w:eastAsia="Times New Roman"/>
        </w:rPr>
        <w:t>, выигрывает у новичков:</w:t>
      </w:r>
    </w:p>
    <w:p w14:paraId="1EA9D0B5" w14:textId="77777777" w:rsidR="00423E5E" w:rsidRPr="008A5A61" w:rsidRDefault="00423E5E">
      <w:pPr>
        <w:numPr>
          <w:ilvl w:val="0"/>
          <w:numId w:val="20"/>
        </w:numPr>
        <w:spacing w:after="120" w:line="360" w:lineRule="auto"/>
        <w:ind w:left="0"/>
      </w:pPr>
      <w:r w:rsidRPr="008A5A61">
        <w:rPr>
          <w:rFonts w:eastAsia="Times New Roman"/>
        </w:rPr>
        <w:t>Легковесность на простых схемах (например, для лабораторных работ с 1-2 маршрутизаторами).</w:t>
      </w:r>
    </w:p>
    <w:p w14:paraId="73B87CA1" w14:textId="77777777" w:rsidR="00423E5E" w:rsidRPr="008A5A61" w:rsidRDefault="00423E5E">
      <w:pPr>
        <w:numPr>
          <w:ilvl w:val="0"/>
          <w:numId w:val="20"/>
        </w:numPr>
        <w:spacing w:after="120" w:line="360" w:lineRule="auto"/>
        <w:ind w:left="0"/>
      </w:pPr>
      <w:r w:rsidRPr="008A5A61">
        <w:rPr>
          <w:rFonts w:eastAsia="Times New Roman"/>
        </w:rPr>
        <w:t>Простота интерфейса и интеграции с Windows-инструментами (PuTTY, UltraVNC).</w:t>
      </w:r>
    </w:p>
    <w:p w14:paraId="07921445" w14:textId="77777777" w:rsidR="00423E5E" w:rsidRPr="008A5A61" w:rsidRDefault="00423E5E">
      <w:pPr>
        <w:numPr>
          <w:ilvl w:val="0"/>
          <w:numId w:val="20"/>
        </w:numPr>
        <w:spacing w:after="120" w:line="360" w:lineRule="auto"/>
        <w:ind w:left="0"/>
      </w:pPr>
      <w:r w:rsidRPr="008A5A61">
        <w:rPr>
          <w:rFonts w:eastAsia="Times New Roman"/>
        </w:rPr>
        <w:t>Гибкость: поддержка как QEMU (для vESR), так и Docker (для микросервисов).</w:t>
      </w:r>
    </w:p>
    <w:p w14:paraId="0A203E36" w14:textId="77777777" w:rsidR="00423E5E" w:rsidRPr="00A31928" w:rsidRDefault="00423E5E" w:rsidP="00423E5E">
      <w:pPr>
        <w:spacing w:after="120" w:line="360" w:lineRule="auto"/>
      </w:pPr>
      <w:r w:rsidRPr="008A5A61">
        <w:rPr>
          <w:rFonts w:eastAsia="Times New Roman"/>
          <w:i/>
          <w:iCs/>
        </w:rPr>
        <w:t>Совет читателям:</w:t>
      </w:r>
      <w:r w:rsidRPr="008A5A61">
        <w:rPr>
          <w:rFonts w:eastAsia="Times New Roman"/>
        </w:rPr>
        <w:t> Если вы планируете масштабные проекты (50+ устройств), со временем изучите EVE-NG Pro. Но для старта и большинства практических задач </w:t>
      </w:r>
      <w:r w:rsidRPr="008A5A61">
        <w:rPr>
          <w:rFonts w:eastAsia="Times New Roman"/>
          <w:b/>
          <w:bCs/>
        </w:rPr>
        <w:t>GNS3 + vESR — идеальный тандем</w:t>
      </w:r>
      <w:r w:rsidRPr="008A5A61">
        <w:rPr>
          <w:rFonts w:eastAsia="Times New Roman"/>
        </w:rPr>
        <w:t>.</w:t>
      </w:r>
    </w:p>
    <w:p w14:paraId="599E17AB" w14:textId="77777777" w:rsidR="00552A0E" w:rsidRPr="00A31928" w:rsidRDefault="00552A0E" w:rsidP="00423E5E">
      <w:pPr>
        <w:spacing w:after="120" w:line="360" w:lineRule="auto"/>
      </w:pPr>
    </w:p>
    <w:bookmarkStart w:id="10" w:name="_Toc202281668" w:displacedByCustomXml="next"/>
    <w:sdt>
      <w:sdtPr>
        <w:rPr>
          <w:rStyle w:val="22"/>
          <w:rFonts w:ascii="Calibri" w:hAnsi="Calibri"/>
          <w:b/>
        </w:rPr>
        <w:id w:val="894709798"/>
        <w:placeholder>
          <w:docPart w:val="FD2E11678F104E4FB6BECCA8E1A2E609"/>
        </w:placeholder>
        <w:temporary/>
        <w:showingPlcHdr/>
        <w15:appearance w15:val="hidden"/>
      </w:sdtPr>
      <w:sdtEndPr>
        <w:rPr>
          <w:rStyle w:val="a3"/>
          <w:lang w:val="ro-RO"/>
        </w:rPr>
      </w:sdtEndPr>
      <w:sdtContent>
        <w:p w14:paraId="04E1EC91" w14:textId="77777777" w:rsidR="0054089F" w:rsidRPr="00A14F01" w:rsidRDefault="00561FD1" w:rsidP="00A14F01">
          <w:pPr>
            <w:pStyle w:val="31"/>
            <w:numPr>
              <w:ilvl w:val="0"/>
              <w:numId w:val="0"/>
            </w:numPr>
            <w:spacing w:line="360" w:lineRule="auto"/>
            <w:rPr>
              <w:rFonts w:ascii="Calibri" w:hAnsi="Calibri"/>
              <w:b/>
              <w:lang w:val="ro-RO"/>
            </w:rPr>
          </w:pPr>
          <w:r w:rsidRPr="00552A0E">
            <w:t>Сводка или ключевые выводы главы</w:t>
          </w:r>
        </w:p>
      </w:sdtContent>
    </w:sdt>
    <w:bookmarkEnd w:id="10" w:displacedByCustomXml="prev"/>
    <w:p w14:paraId="23FCBE94" w14:textId="380E318C" w:rsidR="00561FD1" w:rsidRDefault="006C5DB5" w:rsidP="006C5DB5">
      <w:pPr>
        <w:pStyle w:val="ac"/>
        <w:numPr>
          <w:ilvl w:val="0"/>
          <w:numId w:val="90"/>
        </w:numPr>
        <w:spacing w:after="120" w:line="360" w:lineRule="auto"/>
        <w:rPr>
          <w:lang w:val="ro-RO"/>
        </w:rPr>
      </w:pPr>
      <w:r>
        <w:rPr>
          <w:lang w:val="ro-RO"/>
        </w:rPr>
        <w:t>GNS3 vs EVE-NG</w:t>
      </w:r>
    </w:p>
    <w:p w14:paraId="3BFC9C0D" w14:textId="77777777" w:rsidR="006C5DB5" w:rsidRPr="006C5DB5" w:rsidRDefault="006C5DB5" w:rsidP="006C5DB5">
      <w:pPr>
        <w:pStyle w:val="ac"/>
        <w:spacing w:after="120" w:line="360" w:lineRule="auto"/>
        <w:ind w:left="1440" w:firstLine="0"/>
        <w:rPr>
          <w:lang w:val="ro-RO"/>
        </w:rPr>
      </w:pPr>
    </w:p>
    <w:p w14:paraId="27ED4265" w14:textId="4A6B26A6" w:rsidR="006C5DB5" w:rsidRPr="006C5DB5" w:rsidRDefault="006C5DB5" w:rsidP="006C5DB5">
      <w:r>
        <w:rPr>
          <w:lang w:val="ro-RO"/>
        </w:rPr>
        <w:t xml:space="preserve"> </w:t>
      </w:r>
      <w:r>
        <w:t>В следу</w:t>
      </w:r>
      <w:r w:rsidR="0015595B">
        <w:t>ю</w:t>
      </w:r>
      <w:r>
        <w:t xml:space="preserve">щей главе вы узнаете про базовые настройки виртуального сервисного маршрутизатора </w:t>
      </w:r>
      <w:r>
        <w:rPr>
          <w:lang w:val="en-US"/>
        </w:rPr>
        <w:t>vesr</w:t>
      </w:r>
      <w:r w:rsidRPr="006C5DB5">
        <w:t>.</w:t>
      </w:r>
    </w:p>
    <w:bookmarkStart w:id="11" w:name="_Toc202281669"/>
    <w:p w14:paraId="476017C3" w14:textId="18D94C67" w:rsidR="009A2F30" w:rsidRPr="002C0002" w:rsidRDefault="00000000" w:rsidP="002C0002">
      <w:pPr>
        <w:pStyle w:val="1"/>
        <w:spacing w:after="120"/>
        <w:ind w:left="0"/>
      </w:pPr>
      <w:sdt>
        <w:sdtPr>
          <w:id w:val="-1884012061"/>
          <w:placeholder>
            <w:docPart w:val="FB6F8AA9D82A44468424DF1773794D5E"/>
          </w:placeholder>
          <w:temporary/>
          <w:showingPlcHdr/>
          <w15:appearance w15:val="hidden"/>
        </w:sdtPr>
        <w:sdtContent>
          <w:r w:rsidR="00363CDC" w:rsidRPr="002C0002">
            <w:t>Глава 3</w:t>
          </w:r>
        </w:sdtContent>
      </w:sdt>
      <w:r w:rsidR="009A2F30" w:rsidRPr="002C0002">
        <w:rPr>
          <w:rFonts w:ascii="Times New Roman" w:eastAsia="Times New Roman" w:hAnsi="Times New Roman"/>
          <w:sz w:val="28"/>
        </w:rPr>
        <w:t xml:space="preserve">. </w:t>
      </w:r>
      <w:r w:rsidR="00A101A1" w:rsidRPr="002C0002">
        <w:rPr>
          <w:rFonts w:ascii="Times New Roman" w:eastAsia="Times New Roman" w:hAnsi="Times New Roman"/>
          <w:sz w:val="28"/>
        </w:rPr>
        <w:t>Базовая настройка виртуального маршрутизаторе  vESR.</w:t>
      </w:r>
      <w:bookmarkEnd w:id="11"/>
    </w:p>
    <w:p w14:paraId="1C25DEB3" w14:textId="51F25E8D" w:rsidR="008810B4" w:rsidRDefault="008810B4" w:rsidP="001B2C8D">
      <w:r>
        <w:t>Цель этой работы:</w:t>
      </w:r>
    </w:p>
    <w:p w14:paraId="35F92954" w14:textId="77777777" w:rsidR="001B2C8D" w:rsidRPr="008810B4" w:rsidRDefault="001B2C8D" w:rsidP="001B2C8D"/>
    <w:p w14:paraId="65F421D9" w14:textId="162A178E" w:rsidR="00A101A1" w:rsidRPr="00303CB3" w:rsidRDefault="008810B4" w:rsidP="001B2C8D">
      <w:r>
        <w:t>Изу</w:t>
      </w:r>
      <w:r w:rsidR="00A101A1">
        <w:t>ч</w:t>
      </w:r>
      <w:r>
        <w:t>и</w:t>
      </w:r>
      <w:r w:rsidR="00A101A1">
        <w:t xml:space="preserve">ть </w:t>
      </w:r>
      <w:r w:rsidR="001B2C8D">
        <w:t xml:space="preserve">базовую настройку </w:t>
      </w:r>
      <w:r w:rsidR="00A101A1">
        <w:t xml:space="preserve">виртуального </w:t>
      </w:r>
      <w:r w:rsidR="001B2C8D">
        <w:t xml:space="preserve">сервисного </w:t>
      </w:r>
      <w:r w:rsidR="00A101A1">
        <w:t xml:space="preserve">маршрутизатора </w:t>
      </w:r>
      <w:r w:rsidR="00A101A1">
        <w:rPr>
          <w:lang w:val="en-US"/>
        </w:rPr>
        <w:t>vESR</w:t>
      </w:r>
      <w:r w:rsidR="00A101A1" w:rsidRPr="006F038F">
        <w:t>.</w:t>
      </w:r>
    </w:p>
    <w:p w14:paraId="61C38149" w14:textId="1327519D" w:rsidR="00A101A1" w:rsidRDefault="00A101A1" w:rsidP="001B2C8D">
      <w:pPr>
        <w:rPr>
          <w:lang w:val="en-US"/>
        </w:rPr>
      </w:pPr>
      <w:r>
        <w:t xml:space="preserve">В программе </w:t>
      </w:r>
      <w:r>
        <w:rPr>
          <w:lang w:val="en-US"/>
        </w:rPr>
        <w:t>GNS</w:t>
      </w:r>
      <w:r w:rsidRPr="006F038F">
        <w:t>3</w:t>
      </w:r>
      <w:r>
        <w:t xml:space="preserve"> после запуска и спустя некоторое время , предназначенное для запуска виртуальной машины</w:t>
      </w:r>
      <w:r w:rsidRPr="006F038F">
        <w:t xml:space="preserve"> ( </w:t>
      </w:r>
      <w:r>
        <w:t xml:space="preserve">признаком успешного старта будет появление на некоторое время в верхнем левом углу панели программы зеленого информационного табло) открываем папку с проектом </w:t>
      </w:r>
      <w:r>
        <w:rPr>
          <w:lang w:val="en-US"/>
        </w:rPr>
        <w:t>vesr</w:t>
      </w:r>
      <w:r w:rsidRPr="006F038F">
        <w:t>-</w:t>
      </w:r>
      <w:r>
        <w:rPr>
          <w:lang w:val="en-US"/>
        </w:rPr>
        <w:t>book</w:t>
      </w:r>
      <w:r w:rsidRPr="006F038F">
        <w:t>-</w:t>
      </w:r>
      <w:r>
        <w:rPr>
          <w:lang w:val="en-US"/>
        </w:rPr>
        <w:t>base</w:t>
      </w:r>
      <w:r w:rsidRPr="006F038F">
        <w:t xml:space="preserve"> </w:t>
      </w:r>
      <w:r>
        <w:t xml:space="preserve">следую последовательности нажатий клавиш на пунктах меню </w:t>
      </w:r>
      <w:r>
        <w:rPr>
          <w:lang w:val="en-US"/>
        </w:rPr>
        <w:t>“File”-“Open</w:t>
      </w:r>
      <w:r>
        <w:t xml:space="preserve"> </w:t>
      </w:r>
      <w:r>
        <w:rPr>
          <w:lang w:val="en-US"/>
        </w:rPr>
        <w:t xml:space="preserve">Project” </w:t>
      </w:r>
    </w:p>
    <w:p w14:paraId="7D726986" w14:textId="77777777" w:rsidR="00A101A1" w:rsidRDefault="00A101A1" w:rsidP="00A101A1">
      <w:pPr>
        <w:spacing w:after="120" w:line="360" w:lineRule="auto"/>
      </w:pPr>
    </w:p>
    <w:p w14:paraId="26B14A19" w14:textId="77777777" w:rsidR="00A93B0A" w:rsidRDefault="00771861" w:rsidP="00A93B0A">
      <w:pPr>
        <w:keepNext/>
        <w:spacing w:after="120" w:line="360" w:lineRule="auto"/>
      </w:pPr>
      <w:r>
        <w:rPr>
          <w:rFonts w:eastAsia="Times New Roman"/>
          <w:noProof/>
          <w:lang w:val="en-US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50A10F0D" wp14:editId="380E79B5">
                <wp:simplePos x="0" y="0"/>
                <wp:positionH relativeFrom="column">
                  <wp:posOffset>1599243</wp:posOffset>
                </wp:positionH>
                <wp:positionV relativeFrom="paragraph">
                  <wp:posOffset>815846</wp:posOffset>
                </wp:positionV>
                <wp:extent cx="2940050" cy="685800"/>
                <wp:effectExtent l="38100" t="57150" r="12700" b="19050"/>
                <wp:wrapNone/>
                <wp:docPr id="324080553" name="Прямая со стрелкой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940050" cy="68580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accent2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1488D9" id="Прямая со стрелкой 11" o:spid="_x0000_s1026" type="#_x0000_t32" style="position:absolute;margin-left:125.9pt;margin-top:64.25pt;width:231.5pt;height:54pt;flip:x y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" strokecolor="#ed7d31 [3205]" strokeweight="1.5pt">
                <v:stroke endarrow="block" joinstyle="miter"/>
              </v:shape>
            </w:pict>
          </mc:Fallback>
        </mc:AlternateContent>
      </w:r>
      <w:r w:rsidRPr="006F038F">
        <w:rPr>
          <w:rFonts w:eastAsia="Times New Roman"/>
          <w:noProof/>
          <w:lang w:val="en-US"/>
        </w:rPr>
        <w:drawing>
          <wp:inline distT="0" distB="0" distL="0" distR="0" wp14:anchorId="62150A76" wp14:editId="5C3F447B">
            <wp:extent cx="4476750" cy="1949575"/>
            <wp:effectExtent l="0" t="0" r="0" b="0"/>
            <wp:docPr id="6270502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05027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528872" cy="1972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C6196" w14:textId="2B7242E4" w:rsidR="00771861" w:rsidRPr="00A93B0A" w:rsidRDefault="00A93B0A" w:rsidP="00A93B0A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893CB8">
        <w:rPr>
          <w:rFonts w:eastAsia="Times New Roman"/>
          <w:noProof/>
        </w:rPr>
        <w:t>3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893CB8">
        <w:rPr>
          <w:rFonts w:eastAsia="Times New Roman"/>
          <w:noProof/>
        </w:rPr>
        <w:t>1</w:t>
      </w:r>
      <w:r w:rsidR="007A0402">
        <w:rPr>
          <w:rFonts w:eastAsia="Times New Roman"/>
        </w:rPr>
        <w:fldChar w:fldCharType="end"/>
      </w:r>
      <w:r w:rsidR="001B2C8D">
        <w:rPr>
          <w:rFonts w:eastAsia="Times New Roman"/>
        </w:rPr>
        <w:t>. Экран работы с проектами.</w:t>
      </w:r>
    </w:p>
    <w:p w14:paraId="5009C15A" w14:textId="049B0874" w:rsidR="00771861" w:rsidRDefault="00771861" w:rsidP="00771861">
      <w:pPr>
        <w:spacing w:after="120" w:line="360" w:lineRule="auto"/>
      </w:pPr>
      <w:r>
        <w:rPr>
          <w:rFonts w:eastAsia="Times New Roman"/>
        </w:rPr>
        <w:t xml:space="preserve">Откроется папка на диске настроенная по умолчанию на диске на который вы поместили программу </w:t>
      </w:r>
      <w:r>
        <w:rPr>
          <w:rFonts w:eastAsia="Times New Roman"/>
          <w:lang w:val="en-US"/>
        </w:rPr>
        <w:t>GNS</w:t>
      </w:r>
      <w:r w:rsidRPr="00965324">
        <w:rPr>
          <w:rFonts w:eastAsia="Times New Roman"/>
        </w:rPr>
        <w:t xml:space="preserve">3 </w:t>
      </w:r>
      <w:r>
        <w:rPr>
          <w:rFonts w:eastAsia="Times New Roman"/>
        </w:rPr>
        <w:t>при установке , например такая:</w:t>
      </w:r>
    </w:p>
    <w:p w14:paraId="2FD5FDBE" w14:textId="78ACB21F" w:rsidR="00A93B0A" w:rsidRDefault="00A93B0A" w:rsidP="00A93B0A">
      <w:pPr>
        <w:keepNext/>
        <w:spacing w:after="120" w:line="360" w:lineRule="auto"/>
      </w:pPr>
      <w:r>
        <w:rPr>
          <w:rFonts w:eastAsia="Times New Roman"/>
          <w:noProof/>
          <w:lang w:val="en-US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0B26D3E8" wp14:editId="400A508B">
                <wp:simplePos x="0" y="0"/>
                <wp:positionH relativeFrom="column">
                  <wp:posOffset>3086735</wp:posOffset>
                </wp:positionH>
                <wp:positionV relativeFrom="paragraph">
                  <wp:posOffset>2158630</wp:posOffset>
                </wp:positionV>
                <wp:extent cx="666750" cy="25400"/>
                <wp:effectExtent l="0" t="57150" r="38100" b="88900"/>
                <wp:wrapNone/>
                <wp:docPr id="1904637240" name="Прямая со стрелкой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66750" cy="2540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accent2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E9295FB" id="Прямая со стрелкой 11" o:spid="_x0000_s1026" type="#_x0000_t32" style="position:absolute;margin-left:243.05pt;margin-top:169.95pt;width:52.5pt;height:2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" strokecolor="#ed7d31 [3205]" strokeweight="1.5pt">
                <v:stroke endarrow="block" joinstyle="miter"/>
              </v:shape>
            </w:pict>
          </mc:Fallback>
        </mc:AlternateContent>
      </w:r>
      <w:r w:rsidR="00771861"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023306F1" wp14:editId="57E0AB81">
                <wp:simplePos x="0" y="0"/>
                <wp:positionH relativeFrom="column">
                  <wp:posOffset>2628088</wp:posOffset>
                </wp:positionH>
                <wp:positionV relativeFrom="paragraph">
                  <wp:posOffset>2387600</wp:posOffset>
                </wp:positionV>
                <wp:extent cx="964565" cy="651510"/>
                <wp:effectExtent l="0" t="0" r="64135" b="53340"/>
                <wp:wrapNone/>
                <wp:docPr id="1532336793" name="Прямая со стрелкой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64565" cy="65151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accent2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E921F" id="Прямая со стрелкой 12" o:spid="_x0000_s1026" type="#_x0000_t32" style="position:absolute;margin-left:206.95pt;margin-top:188pt;width:75.95pt;height:51.3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" strokecolor="#ed7d31 [3205]" strokeweight="1.5pt">
                <v:stroke endarrow="block" joinstyle="miter"/>
              </v:shape>
            </w:pict>
          </mc:Fallback>
        </mc:AlternateContent>
      </w:r>
      <w:r w:rsidR="00771861" w:rsidRPr="00965324">
        <w:rPr>
          <w:rFonts w:eastAsia="Times New Roman"/>
          <w:noProof/>
        </w:rPr>
        <w:drawing>
          <wp:inline distT="0" distB="0" distL="0" distR="0" wp14:anchorId="1A813EE4" wp14:editId="6B567D7A">
            <wp:extent cx="4622831" cy="3390900"/>
            <wp:effectExtent l="0" t="0" r="6350" b="0"/>
            <wp:docPr id="4044208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420806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628615" cy="3395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98162" w14:textId="1463F08B" w:rsidR="00A93B0A" w:rsidRDefault="00A93B0A" w:rsidP="00A93B0A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893CB8">
        <w:rPr>
          <w:rFonts w:eastAsia="Times New Roman"/>
          <w:noProof/>
        </w:rPr>
        <w:t>3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893CB8">
        <w:rPr>
          <w:rFonts w:eastAsia="Times New Roman"/>
          <w:noProof/>
        </w:rPr>
        <w:t>2</w:t>
      </w:r>
      <w:r w:rsidR="007A0402">
        <w:rPr>
          <w:rFonts w:eastAsia="Times New Roman"/>
        </w:rPr>
        <w:fldChar w:fldCharType="end"/>
      </w:r>
      <w:r w:rsidR="001B2C8D">
        <w:rPr>
          <w:rFonts w:eastAsia="Times New Roman"/>
        </w:rPr>
        <w:t>. Экран выбора проекта.</w:t>
      </w:r>
    </w:p>
    <w:p w14:paraId="6A567581" w14:textId="5A2522AC" w:rsidR="00771861" w:rsidRPr="00303CB3" w:rsidRDefault="00771861" w:rsidP="00771861">
      <w:pPr>
        <w:spacing w:after="120" w:line="360" w:lineRule="auto"/>
      </w:pPr>
      <w:r>
        <w:rPr>
          <w:rFonts w:eastAsia="Times New Roman"/>
        </w:rPr>
        <w:t xml:space="preserve">Для открытия проекта выбираете мышью </w:t>
      </w:r>
      <w:r>
        <w:rPr>
          <w:rFonts w:eastAsia="Times New Roman"/>
          <w:lang w:val="en-US"/>
        </w:rPr>
        <w:t>vesr</w:t>
      </w:r>
      <w:r w:rsidRPr="00965324">
        <w:rPr>
          <w:rFonts w:eastAsia="Times New Roman"/>
        </w:rPr>
        <w:t>-</w:t>
      </w:r>
      <w:r>
        <w:rPr>
          <w:rFonts w:eastAsia="Times New Roman"/>
          <w:lang w:val="en-US"/>
        </w:rPr>
        <w:t>book</w:t>
      </w:r>
      <w:r w:rsidRPr="00965324">
        <w:rPr>
          <w:rFonts w:eastAsia="Times New Roman"/>
        </w:rPr>
        <w:t>-</w:t>
      </w:r>
      <w:r>
        <w:rPr>
          <w:rFonts w:eastAsia="Times New Roman"/>
          <w:lang w:val="en-US"/>
        </w:rPr>
        <w:t>base</w:t>
      </w:r>
      <w:r w:rsidR="00AB4D60">
        <w:rPr>
          <w:rFonts w:eastAsia="Times New Roman"/>
        </w:rPr>
        <w:t xml:space="preserve"> ( у вас может быть другое имя) </w:t>
      </w:r>
      <w:r w:rsidRPr="00965324">
        <w:rPr>
          <w:rFonts w:eastAsia="Times New Roman"/>
        </w:rPr>
        <w:t xml:space="preserve"> </w:t>
      </w:r>
      <w:r>
        <w:rPr>
          <w:rFonts w:eastAsia="Times New Roman"/>
        </w:rPr>
        <w:t>и  нажимаете на «Открыть».</w:t>
      </w:r>
    </w:p>
    <w:p w14:paraId="11E6BC25" w14:textId="77777777" w:rsidR="00771861" w:rsidRPr="00303CB3" w:rsidRDefault="00771861" w:rsidP="00771861">
      <w:pPr>
        <w:spacing w:after="120" w:line="360" w:lineRule="auto"/>
      </w:pPr>
    </w:p>
    <w:p w14:paraId="4616FA63" w14:textId="01D63D24" w:rsidR="00A93B0A" w:rsidRDefault="00A93B0A" w:rsidP="00A93B0A">
      <w:pPr>
        <w:keepNext/>
        <w:spacing w:after="120" w:line="360" w:lineRule="auto"/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7018AA8D" wp14:editId="638416AE">
                <wp:simplePos x="0" y="0"/>
                <wp:positionH relativeFrom="column">
                  <wp:posOffset>2285365</wp:posOffset>
                </wp:positionH>
                <wp:positionV relativeFrom="paragraph">
                  <wp:posOffset>2286000</wp:posOffset>
                </wp:positionV>
                <wp:extent cx="1231265" cy="695960"/>
                <wp:effectExtent l="0" t="0" r="64135" b="66040"/>
                <wp:wrapNone/>
                <wp:docPr id="907895218" name="Прямая со стрелкой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31265" cy="69596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accent2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C3376" id="Прямая со стрелкой 12" o:spid="_x0000_s1026" type="#_x0000_t32" style="position:absolute;margin-left:179.95pt;margin-top:180pt;width:96.95pt;height:54.8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" strokecolor="#ed7d31 [3205]" strokeweight="1.5pt">
                <v:stroke endarrow="block" joinstyle="miter"/>
              </v:shape>
            </w:pict>
          </mc:Fallback>
        </mc:AlternateContent>
      </w: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15B32513" wp14:editId="3FDD8C72">
                <wp:simplePos x="0" y="0"/>
                <wp:positionH relativeFrom="column">
                  <wp:posOffset>2285928</wp:posOffset>
                </wp:positionH>
                <wp:positionV relativeFrom="paragraph">
                  <wp:posOffset>1229360</wp:posOffset>
                </wp:positionV>
                <wp:extent cx="1333500" cy="311150"/>
                <wp:effectExtent l="0" t="57150" r="0" b="31750"/>
                <wp:wrapNone/>
                <wp:docPr id="1685289771" name="Прямая со стрелкой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333500" cy="31115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accent2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DAF58DF" id="Прямая со стрелкой 12" o:spid="_x0000_s1026" type="#_x0000_t32" style="position:absolute;margin-left:180pt;margin-top:96.8pt;width:105pt;height:24.5pt;flip:y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" strokecolor="#ed7d31 [3205]" strokeweight="1.5pt">
                <v:stroke endarrow="block" joinstyle="miter"/>
              </v:shape>
            </w:pict>
          </mc:Fallback>
        </mc:AlternateContent>
      </w:r>
      <w:r w:rsidR="00771861" w:rsidRPr="00D37EA0">
        <w:rPr>
          <w:rFonts w:eastAsia="Times New Roman"/>
          <w:noProof/>
          <w:lang w:val="en-US"/>
        </w:rPr>
        <w:drawing>
          <wp:inline distT="0" distB="0" distL="0" distR="0" wp14:anchorId="15471D5B" wp14:editId="12F43CE9">
            <wp:extent cx="4435088" cy="3236595"/>
            <wp:effectExtent l="0" t="0" r="3810" b="1905"/>
            <wp:docPr id="843717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7177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456729" cy="3252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44864" w14:textId="129744BD" w:rsidR="00A93B0A" w:rsidRDefault="00A93B0A" w:rsidP="00A93B0A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893CB8">
        <w:rPr>
          <w:rFonts w:eastAsia="Times New Roman"/>
          <w:noProof/>
        </w:rPr>
        <w:t>3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893CB8">
        <w:rPr>
          <w:rFonts w:eastAsia="Times New Roman"/>
          <w:noProof/>
        </w:rPr>
        <w:t>3</w:t>
      </w:r>
      <w:r w:rsidR="007A0402">
        <w:rPr>
          <w:rFonts w:eastAsia="Times New Roman"/>
        </w:rPr>
        <w:fldChar w:fldCharType="end"/>
      </w:r>
      <w:r w:rsidR="001B2C8D">
        <w:rPr>
          <w:rFonts w:eastAsia="Times New Roman"/>
        </w:rPr>
        <w:t>. Экран выбора проекта.</w:t>
      </w:r>
    </w:p>
    <w:p w14:paraId="29C9E434" w14:textId="3ED17E47" w:rsidR="00A101A1" w:rsidRPr="00303CB3" w:rsidRDefault="00A93B0A" w:rsidP="00A101A1">
      <w:pPr>
        <w:spacing w:after="120" w:line="360" w:lineRule="auto"/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702094F9" wp14:editId="4C8EB9FC">
                <wp:simplePos x="0" y="0"/>
                <wp:positionH relativeFrom="column">
                  <wp:posOffset>1828165</wp:posOffset>
                </wp:positionH>
                <wp:positionV relativeFrom="paragraph">
                  <wp:posOffset>3039110</wp:posOffset>
                </wp:positionV>
                <wp:extent cx="1231265" cy="635"/>
                <wp:effectExtent l="0" t="0" r="0" b="0"/>
                <wp:wrapNone/>
                <wp:docPr id="2057663757" name="Надпись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312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FB5D748" w14:textId="77B4F939" w:rsidR="00A93B0A" w:rsidRPr="00FF7177" w:rsidRDefault="00A93B0A" w:rsidP="00A93B0A">
                            <w:pPr>
                              <w:pStyle w:val="aff4"/>
                              <w:rPr>
                                <w:noProof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02094F9" id="Надпись 1" o:spid="_x0000_s1030" type="#_x0000_t202" style="position:absolute;left:0;text-align:left;margin-left:143.95pt;margin-top:239.3pt;width:96.95pt;height:.05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" stroked="f">
                <v:textbox style="mso-fit-shape-to-text:t" inset="0,0,0,0">
                  <w:txbxContent>
                    <w:p w14:paraId="0FB5D748" w14:textId="77B4F939" w:rsidR="00A93B0A" w:rsidRPr="00FF7177" w:rsidRDefault="00A93B0A" w:rsidP="00A93B0A">
                      <w:pPr>
                        <w:pStyle w:val="aff4"/>
                        <w:rPr>
                          <w:noProof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A101A1">
        <w:rPr>
          <w:rFonts w:eastAsia="Times New Roman"/>
        </w:rPr>
        <w:t xml:space="preserve">Такой же эффект можно получить просто нажав курсором мыши на иконку открытой папки на навигационной панели </w:t>
      </w:r>
      <w:r w:rsidR="00A101A1">
        <w:rPr>
          <w:rFonts w:eastAsia="Times New Roman"/>
          <w:lang w:val="en-US"/>
        </w:rPr>
        <w:t>GNS</w:t>
      </w:r>
      <w:r w:rsidR="00A101A1" w:rsidRPr="00D37EA0">
        <w:rPr>
          <w:rFonts w:eastAsia="Times New Roman"/>
        </w:rPr>
        <w:t>3.</w:t>
      </w:r>
    </w:p>
    <w:p w14:paraId="414455E3" w14:textId="77777777" w:rsidR="00A101A1" w:rsidRDefault="00A101A1" w:rsidP="00A101A1">
      <w:pPr>
        <w:spacing w:after="120" w:line="360" w:lineRule="auto"/>
      </w:pPr>
      <w:r>
        <w:rPr>
          <w:rFonts w:eastAsia="Times New Roman"/>
        </w:rPr>
        <w:t>Наводим курсор мыши на иконку маршрутизатора, нажимаем правую кнопку мыши и затем еще раз нажимаем на зеленый треугольник для старта нашего устройства.</w:t>
      </w:r>
    </w:p>
    <w:p w14:paraId="71AFD9C0" w14:textId="77777777" w:rsidR="00F670E1" w:rsidRDefault="00F670E1" w:rsidP="00F670E1">
      <w:pPr>
        <w:keepNext/>
        <w:spacing w:after="120" w:line="360" w:lineRule="auto"/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16ECB822" wp14:editId="642AA324">
                <wp:simplePos x="0" y="0"/>
                <wp:positionH relativeFrom="column">
                  <wp:posOffset>456565</wp:posOffset>
                </wp:positionH>
                <wp:positionV relativeFrom="paragraph">
                  <wp:posOffset>1972238</wp:posOffset>
                </wp:positionV>
                <wp:extent cx="1231265" cy="695960"/>
                <wp:effectExtent l="0" t="0" r="64135" b="66040"/>
                <wp:wrapNone/>
                <wp:docPr id="1408241016" name="Прямая со стрелкой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31265" cy="69596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accent2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49975" id="Прямая со стрелкой 12" o:spid="_x0000_s1026" type="#_x0000_t32" style="position:absolute;margin-left:35.95pt;margin-top:155.3pt;width:96.95pt;height:54.8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" strokecolor="#ed7d31 [3205]" strokeweight="1.5pt">
                <v:stroke endarrow="block" joinstyle="miter"/>
              </v:shape>
            </w:pict>
          </mc:Fallback>
        </mc:AlternateContent>
      </w:r>
      <w:r w:rsidR="00A101A1"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676F2A9D" wp14:editId="7C6C4C78">
                <wp:simplePos x="0" y="0"/>
                <wp:positionH relativeFrom="column">
                  <wp:posOffset>570865</wp:posOffset>
                </wp:positionH>
                <wp:positionV relativeFrom="paragraph">
                  <wp:posOffset>1969545</wp:posOffset>
                </wp:positionV>
                <wp:extent cx="704215" cy="45719"/>
                <wp:effectExtent l="0" t="38100" r="38735" b="88265"/>
                <wp:wrapNone/>
                <wp:docPr id="884077297" name="Прямая со стрелкой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04215" cy="45719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chemeClr val="accent2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6DC27C" id="Прямая со стрелкой 13" o:spid="_x0000_s1026" type="#_x0000_t32" style="position:absolute;margin-left:44.95pt;margin-top:155.1pt;width:55.45pt;height:3.6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" strokecolor="#ed7d31 [3205]" strokeweight="2pt">
                <v:stroke endarrow="block" joinstyle="miter"/>
              </v:shape>
            </w:pict>
          </mc:Fallback>
        </mc:AlternateContent>
      </w:r>
      <w:r w:rsidR="00A101A1" w:rsidRPr="00F55BD6">
        <w:rPr>
          <w:rFonts w:eastAsia="Times New Roman"/>
          <w:noProof/>
        </w:rPr>
        <w:drawing>
          <wp:inline distT="0" distB="0" distL="0" distR="0" wp14:anchorId="7D0EB01C" wp14:editId="37872BD1">
            <wp:extent cx="4287684" cy="3459480"/>
            <wp:effectExtent l="0" t="0" r="0" b="7620"/>
            <wp:docPr id="14902814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281438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315255" cy="348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FCBBD" w14:textId="1242DD7A" w:rsidR="00A101A1" w:rsidRDefault="00F670E1" w:rsidP="00F670E1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C545F">
        <w:rPr>
          <w:rFonts w:eastAsia="Times New Roman"/>
        </w:rPr>
        <w:fldChar w:fldCharType="begin"/>
      </w:r>
      <w:r w:rsidR="007C545F">
        <w:rPr>
          <w:rFonts w:eastAsia="Times New Roman"/>
        </w:rPr>
        <w:instrText xml:space="preserve"> STYLEREF 1 \s </w:instrText>
      </w:r>
      <w:r w:rsidR="007C545F">
        <w:rPr>
          <w:rFonts w:eastAsia="Times New Roman"/>
        </w:rPr>
        <w:fldChar w:fldCharType="separate"/>
      </w:r>
      <w:r w:rsidR="00893CB8">
        <w:rPr>
          <w:rFonts w:eastAsia="Times New Roman"/>
          <w:noProof/>
        </w:rPr>
        <w:t>3</w:t>
      </w:r>
      <w:r w:rsidR="007C545F">
        <w:rPr>
          <w:rFonts w:eastAsia="Times New Roman"/>
          <w:noProof/>
        </w:rPr>
        <w:fldChar w:fldCharType="end"/>
      </w:r>
      <w:r>
        <w:rPr>
          <w:rFonts w:eastAsia="Times New Roman"/>
        </w:rPr>
        <w:t>.4</w:t>
      </w:r>
      <w:r w:rsidR="00AB4D60">
        <w:rPr>
          <w:rFonts w:eastAsia="Times New Roman"/>
        </w:rPr>
        <w:t>. Экран управления запуском устройства.</w:t>
      </w:r>
    </w:p>
    <w:p w14:paraId="0E580F8B" w14:textId="77777777" w:rsidR="00A101A1" w:rsidRDefault="00A101A1" w:rsidP="00AB4D60">
      <w:r>
        <w:t xml:space="preserve">Запускается консоль </w:t>
      </w:r>
      <w:r>
        <w:rPr>
          <w:lang w:val="en-US"/>
        </w:rPr>
        <w:t>Putty</w:t>
      </w:r>
      <w:r w:rsidRPr="005B423B">
        <w:t xml:space="preserve"> </w:t>
      </w:r>
      <w:r>
        <w:t xml:space="preserve">( вы же при начальной конфигурации маршрутизатора в первой главе не забыли поставить  галочку , указывающую на автоматический старт консоли?). </w:t>
      </w:r>
    </w:p>
    <w:p w14:paraId="635900F7" w14:textId="77777777" w:rsidR="00A101A1" w:rsidRDefault="00A101A1" w:rsidP="00AB4D60">
      <w:r>
        <w:t>Ждем некоторое время</w:t>
      </w:r>
      <w:r w:rsidRPr="005B423B">
        <w:t xml:space="preserve"> – </w:t>
      </w:r>
      <w:r>
        <w:t xml:space="preserve">на моем домашнем ПК с 32 Гб и процессором </w:t>
      </w:r>
      <w:r w:rsidRPr="005B423B">
        <w:t>12th Gen Intel(R) Core(TM) i5-12500   3.00 GHz</w:t>
      </w:r>
      <w:r>
        <w:t xml:space="preserve"> оно равно более минуты. </w:t>
      </w:r>
    </w:p>
    <w:p w14:paraId="6886E9C8" w14:textId="77777777" w:rsidR="00A101A1" w:rsidRPr="004579CD" w:rsidRDefault="00A101A1" w:rsidP="00AB4D60">
      <w:r>
        <w:t xml:space="preserve">Если через более продолжительное время вы не получили приглашение в консоли  на ввод логины, то вам следует вернуться к первоначальной установке маршрутизатора ( измените тип консоли на </w:t>
      </w:r>
      <w:r>
        <w:rPr>
          <w:lang w:val="en-US"/>
        </w:rPr>
        <w:t>VNC</w:t>
      </w:r>
      <w:r w:rsidRPr="005B423B">
        <w:t>,</w:t>
      </w:r>
      <w:r>
        <w:t xml:space="preserve"> чтобы увидеть процесс первоначальной загрузки, возможно там будут диагностические сообщения с подсказками).</w:t>
      </w:r>
    </w:p>
    <w:p w14:paraId="1AC386A2" w14:textId="77777777" w:rsidR="00A101A1" w:rsidRDefault="00A101A1" w:rsidP="00AB4D60">
      <w:r>
        <w:t>И так вы в консоли- что дальше? Вводите логин-</w:t>
      </w:r>
      <w:r>
        <w:rPr>
          <w:lang w:val="en-US"/>
        </w:rPr>
        <w:t>admin</w:t>
      </w:r>
      <w:r w:rsidRPr="005B423B">
        <w:t xml:space="preserve"> </w:t>
      </w:r>
      <w:r>
        <w:t xml:space="preserve">и пароль- </w:t>
      </w:r>
      <w:r>
        <w:rPr>
          <w:lang w:val="en-US"/>
        </w:rPr>
        <w:t>eve</w:t>
      </w:r>
      <w:r w:rsidRPr="00F14E91">
        <w:t xml:space="preserve"> ( </w:t>
      </w:r>
      <w:r>
        <w:t>его мы установили на этапе первоначальной настройки).</w:t>
      </w:r>
    </w:p>
    <w:p w14:paraId="020D820E" w14:textId="77777777" w:rsidR="00F670E1" w:rsidRDefault="00A101A1" w:rsidP="00F670E1">
      <w:pPr>
        <w:keepNext/>
        <w:spacing w:after="120" w:line="360" w:lineRule="auto"/>
      </w:pPr>
      <w:r w:rsidRPr="005B423B">
        <w:rPr>
          <w:rFonts w:eastAsia="Times New Roman"/>
          <w:noProof/>
        </w:rPr>
        <w:drawing>
          <wp:inline distT="0" distB="0" distL="0" distR="0" wp14:anchorId="57A8BE53" wp14:editId="7F9A6857">
            <wp:extent cx="4454235" cy="2607310"/>
            <wp:effectExtent l="0" t="0" r="3810" b="2540"/>
            <wp:docPr id="4498046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80462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491631" cy="262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0BAAF" w14:textId="0487EA6F" w:rsidR="00A101A1" w:rsidRPr="00D33A5A" w:rsidRDefault="00F670E1" w:rsidP="00F670E1">
      <w:pPr>
        <w:pStyle w:val="aff4"/>
        <w:spacing w:after="120" w:line="360" w:lineRule="auto"/>
      </w:pPr>
      <w:r>
        <w:rPr>
          <w:rFonts w:eastAsia="Times New Roman"/>
        </w:rPr>
        <w:t>Рисунок</w:t>
      </w:r>
      <w:r w:rsidRPr="00D33A5A">
        <w:rPr>
          <w:rFonts w:eastAsia="Times New Roman"/>
        </w:rPr>
        <w:t xml:space="preserve"> </w:t>
      </w:r>
      <w:r w:rsidR="007A0402">
        <w:rPr>
          <w:rFonts w:eastAsia="Times New Roman"/>
        </w:rPr>
        <w:fldChar w:fldCharType="begin"/>
      </w:r>
      <w:r w:rsidR="007A0402" w:rsidRPr="00D33A5A">
        <w:rPr>
          <w:rFonts w:eastAsia="Times New Roman"/>
        </w:rPr>
        <w:instrText xml:space="preserve"> </w:instrText>
      </w:r>
      <w:r w:rsidR="007A0402" w:rsidRPr="00AB4D60">
        <w:rPr>
          <w:rFonts w:eastAsia="Times New Roman"/>
          <w:lang w:val="en-US"/>
        </w:rPr>
        <w:instrText>STYLEREF</w:instrText>
      </w:r>
      <w:r w:rsidR="007A0402" w:rsidRPr="00D33A5A">
        <w:rPr>
          <w:rFonts w:eastAsia="Times New Roman"/>
        </w:rPr>
        <w:instrText xml:space="preserve"> 1 \</w:instrText>
      </w:r>
      <w:r w:rsidR="007A0402" w:rsidRPr="00AB4D60">
        <w:rPr>
          <w:rFonts w:eastAsia="Times New Roman"/>
          <w:lang w:val="en-US"/>
        </w:rPr>
        <w:instrText>s</w:instrText>
      </w:r>
      <w:r w:rsidR="007A0402" w:rsidRPr="00D33A5A">
        <w:rPr>
          <w:rFonts w:eastAsia="Times New Roman"/>
        </w:rPr>
        <w:instrText xml:space="preserve"> </w:instrText>
      </w:r>
      <w:r w:rsidR="007A0402">
        <w:rPr>
          <w:rFonts w:eastAsia="Times New Roman"/>
        </w:rPr>
        <w:fldChar w:fldCharType="separate"/>
      </w:r>
      <w:r w:rsidR="00893CB8" w:rsidRPr="00893CB8">
        <w:rPr>
          <w:rFonts w:eastAsia="Times New Roman"/>
          <w:noProof/>
        </w:rPr>
        <w:t>3</w:t>
      </w:r>
      <w:r w:rsidR="007A0402">
        <w:rPr>
          <w:rFonts w:eastAsia="Times New Roman"/>
        </w:rPr>
        <w:fldChar w:fldCharType="end"/>
      </w:r>
      <w:r w:rsidR="007A0402" w:rsidRPr="00D33A5A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 w:rsidRPr="00D33A5A">
        <w:rPr>
          <w:rFonts w:eastAsia="Times New Roman"/>
        </w:rPr>
        <w:instrText xml:space="preserve"> </w:instrText>
      </w:r>
      <w:r w:rsidR="007A0402" w:rsidRPr="00AB4D60">
        <w:rPr>
          <w:rFonts w:eastAsia="Times New Roman"/>
          <w:lang w:val="en-US"/>
        </w:rPr>
        <w:instrText>SEQ</w:instrText>
      </w:r>
      <w:r w:rsidR="007A0402" w:rsidRPr="00D33A5A">
        <w:rPr>
          <w:rFonts w:eastAsia="Times New Roman"/>
        </w:rPr>
        <w:instrText xml:space="preserve"> </w:instrText>
      </w:r>
      <w:r w:rsidR="007A0402">
        <w:rPr>
          <w:rFonts w:eastAsia="Times New Roman"/>
        </w:rPr>
        <w:instrText>Рисунок</w:instrText>
      </w:r>
      <w:r w:rsidR="007A0402" w:rsidRPr="00D33A5A">
        <w:rPr>
          <w:rFonts w:eastAsia="Times New Roman"/>
        </w:rPr>
        <w:instrText xml:space="preserve"> \* </w:instrText>
      </w:r>
      <w:r w:rsidR="007A0402" w:rsidRPr="00AB4D60">
        <w:rPr>
          <w:rFonts w:eastAsia="Times New Roman"/>
          <w:lang w:val="en-US"/>
        </w:rPr>
        <w:instrText>ARABIC</w:instrText>
      </w:r>
      <w:r w:rsidR="007A0402" w:rsidRPr="00D33A5A">
        <w:rPr>
          <w:rFonts w:eastAsia="Times New Roman"/>
        </w:rPr>
        <w:instrText xml:space="preserve"> \</w:instrText>
      </w:r>
      <w:r w:rsidR="007A0402" w:rsidRPr="00AB4D60">
        <w:rPr>
          <w:rFonts w:eastAsia="Times New Roman"/>
          <w:lang w:val="en-US"/>
        </w:rPr>
        <w:instrText>s</w:instrText>
      </w:r>
      <w:r w:rsidR="007A0402" w:rsidRPr="00D33A5A">
        <w:rPr>
          <w:rFonts w:eastAsia="Times New Roman"/>
        </w:rPr>
        <w:instrText xml:space="preserve"> 1 </w:instrText>
      </w:r>
      <w:r w:rsidR="007A0402">
        <w:rPr>
          <w:rFonts w:eastAsia="Times New Roman"/>
        </w:rPr>
        <w:fldChar w:fldCharType="separate"/>
      </w:r>
      <w:r w:rsidR="00893CB8" w:rsidRPr="00893CB8">
        <w:rPr>
          <w:rFonts w:eastAsia="Times New Roman"/>
          <w:noProof/>
        </w:rPr>
        <w:t>4</w:t>
      </w:r>
      <w:r w:rsidR="007A0402">
        <w:rPr>
          <w:rFonts w:eastAsia="Times New Roman"/>
        </w:rPr>
        <w:fldChar w:fldCharType="end"/>
      </w:r>
      <w:r w:rsidR="00AB4D60" w:rsidRPr="00D33A5A">
        <w:rPr>
          <w:rFonts w:eastAsia="Times New Roman"/>
        </w:rPr>
        <w:t xml:space="preserve">. </w:t>
      </w:r>
      <w:r w:rsidR="00AB4D60">
        <w:rPr>
          <w:rFonts w:eastAsia="Times New Roman"/>
        </w:rPr>
        <w:t>Экран приглашения при старте.</w:t>
      </w:r>
    </w:p>
    <w:p w14:paraId="444D6D66" w14:textId="77777777" w:rsidR="00F670E1" w:rsidRPr="00D33A5A" w:rsidRDefault="00F670E1" w:rsidP="00A101A1">
      <w:pPr>
        <w:spacing w:after="120" w:line="360" w:lineRule="auto"/>
      </w:pPr>
    </w:p>
    <w:p w14:paraId="4ED6B081" w14:textId="77777777" w:rsidR="00A101A1" w:rsidRDefault="00A101A1" w:rsidP="00A101A1">
      <w:pPr>
        <w:shd w:val="clear" w:color="auto" w:fill="BFBFBF" w:themeFill="background1" w:themeFillShade="BF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>Vesr124-1 login: admin</w:t>
      </w:r>
    </w:p>
    <w:p w14:paraId="1D3E120B" w14:textId="77777777" w:rsidR="00A101A1" w:rsidRDefault="00A101A1" w:rsidP="00A101A1">
      <w:pPr>
        <w:spacing w:after="120" w:line="360" w:lineRule="auto"/>
        <w:rPr>
          <w:lang w:val="en-US"/>
        </w:rPr>
      </w:pPr>
    </w:p>
    <w:p w14:paraId="1ACCD89D" w14:textId="77777777" w:rsidR="00F670E1" w:rsidRDefault="00A101A1" w:rsidP="00F670E1">
      <w:pPr>
        <w:keepNext/>
        <w:spacing w:after="120" w:line="360" w:lineRule="auto"/>
      </w:pPr>
      <w:r w:rsidRPr="00AB2D7B">
        <w:rPr>
          <w:rFonts w:eastAsia="Times New Roman"/>
          <w:noProof/>
        </w:rPr>
        <w:drawing>
          <wp:inline distT="0" distB="0" distL="0" distR="0" wp14:anchorId="61A1CAEA" wp14:editId="16F24FD9">
            <wp:extent cx="4476750" cy="1178168"/>
            <wp:effectExtent l="0" t="0" r="0" b="3175"/>
            <wp:docPr id="12059831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983164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573945" cy="1203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6E6EA" w14:textId="71F3F9F6" w:rsidR="00A101A1" w:rsidRDefault="00F670E1" w:rsidP="00F670E1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893CB8">
        <w:rPr>
          <w:rFonts w:eastAsia="Times New Roman"/>
          <w:noProof/>
        </w:rPr>
        <w:t>3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893CB8">
        <w:rPr>
          <w:rFonts w:eastAsia="Times New Roman"/>
          <w:noProof/>
        </w:rPr>
        <w:t>5</w:t>
      </w:r>
      <w:r w:rsidR="007A0402">
        <w:rPr>
          <w:rFonts w:eastAsia="Times New Roman"/>
        </w:rPr>
        <w:fldChar w:fldCharType="end"/>
      </w:r>
      <w:r w:rsidR="00AB4D60">
        <w:rPr>
          <w:rFonts w:eastAsia="Times New Roman"/>
        </w:rPr>
        <w:t>. Экран ввода логина и пароля.</w:t>
      </w:r>
    </w:p>
    <w:p w14:paraId="4815A4AE" w14:textId="77777777" w:rsidR="00A101A1" w:rsidRPr="00F70DA6" w:rsidRDefault="00A101A1" w:rsidP="00AB4D60">
      <w:r w:rsidRPr="00F70DA6">
        <w:t xml:space="preserve">Процедура </w:t>
      </w:r>
      <w:r>
        <w:t xml:space="preserve">базовой </w:t>
      </w:r>
      <w:r w:rsidRPr="00F70DA6">
        <w:t>настройки маршрутизатора состоит из следующих этапов:</w:t>
      </w:r>
    </w:p>
    <w:p w14:paraId="015B82DA" w14:textId="77777777" w:rsidR="00A101A1" w:rsidRPr="00F70DA6" w:rsidRDefault="00A101A1" w:rsidP="00AB4D60">
      <w:r w:rsidRPr="00F70DA6">
        <w:t>Создание новых пользователей</w:t>
      </w:r>
    </w:p>
    <w:p w14:paraId="2EB79E4B" w14:textId="77777777" w:rsidR="00A101A1" w:rsidRPr="00F70DA6" w:rsidRDefault="00A101A1" w:rsidP="00AB4D60">
      <w:r w:rsidRPr="00F70DA6">
        <w:t>Назначение имени устройства</w:t>
      </w:r>
    </w:p>
    <w:p w14:paraId="55406675" w14:textId="77777777" w:rsidR="00A101A1" w:rsidRPr="00F70DA6" w:rsidRDefault="00A101A1" w:rsidP="00AB4D60">
      <w:r w:rsidRPr="00F70DA6">
        <w:t>Установка параметров подключения к публичной сети (WAN) и локальной сети (LAN)</w:t>
      </w:r>
    </w:p>
    <w:p w14:paraId="22A77939" w14:textId="77777777" w:rsidR="00A101A1" w:rsidRPr="00F70DA6" w:rsidRDefault="00A101A1" w:rsidP="00AB4D60">
      <w:r w:rsidRPr="00F70DA6">
        <w:t>Настройка проверки связности через ICMP</w:t>
      </w:r>
    </w:p>
    <w:p w14:paraId="0DE25248" w14:textId="77777777" w:rsidR="00A101A1" w:rsidRPr="00F70DA6" w:rsidRDefault="00A101A1" w:rsidP="00AB4D60">
      <w:pPr>
        <w:rPr>
          <w:lang w:val="en-US"/>
        </w:rPr>
      </w:pPr>
    </w:p>
    <w:p w14:paraId="3E7B4E14" w14:textId="77777777" w:rsidR="00A101A1" w:rsidRDefault="00A101A1" w:rsidP="00AB4D60">
      <w:pPr>
        <w:pStyle w:val="ac"/>
        <w:numPr>
          <w:ilvl w:val="0"/>
          <w:numId w:val="90"/>
        </w:numPr>
        <w:rPr>
          <w:b/>
          <w:bCs/>
        </w:rPr>
      </w:pPr>
      <w:r w:rsidRPr="00AB4D60">
        <w:rPr>
          <w:b/>
          <w:bCs/>
        </w:rPr>
        <w:t>Создание новых пользователей</w:t>
      </w:r>
    </w:p>
    <w:p w14:paraId="1B6F1867" w14:textId="77777777" w:rsidR="00A101A1" w:rsidRPr="00F70DA6" w:rsidRDefault="00A101A1" w:rsidP="00AB4D60">
      <w:r w:rsidRPr="00F70DA6">
        <w:t>Для создания нового пользователя системы или настройки любого из параметров: имени пользователя, пароля, уровня привилегий, – используются команды:</w:t>
      </w:r>
    </w:p>
    <w:p w14:paraId="1007F7AB" w14:textId="77777777" w:rsidR="00A101A1" w:rsidRPr="00F70DA6" w:rsidRDefault="00A101A1" w:rsidP="00AB4D60">
      <w:pPr>
        <w:rPr>
          <w:lang w:val="en-US"/>
        </w:rPr>
      </w:pPr>
      <w:r w:rsidRPr="00F70DA6">
        <w:rPr>
          <w:lang w:val="en-US"/>
        </w:rPr>
        <w:t>username &lt;name&gt;</w:t>
      </w:r>
    </w:p>
    <w:p w14:paraId="1CB52334" w14:textId="77777777" w:rsidR="00A101A1" w:rsidRPr="00F70DA6" w:rsidRDefault="00A101A1" w:rsidP="00AB4D60">
      <w:pPr>
        <w:rPr>
          <w:lang w:val="en-US"/>
        </w:rPr>
      </w:pPr>
      <w:r w:rsidRPr="00F70DA6">
        <w:rPr>
          <w:lang w:val="en-US"/>
        </w:rPr>
        <w:t>password &lt;password&gt;</w:t>
      </w:r>
    </w:p>
    <w:p w14:paraId="6C1451B0" w14:textId="77777777" w:rsidR="00A101A1" w:rsidRPr="00303CB3" w:rsidRDefault="00A101A1" w:rsidP="00AB4D60">
      <w:pPr>
        <w:rPr>
          <w:lang w:val="en-US"/>
        </w:rPr>
      </w:pPr>
      <w:r w:rsidRPr="00303CB3">
        <w:rPr>
          <w:lang w:val="en-US"/>
        </w:rPr>
        <w:t>privilege &lt;privilege&gt;</w:t>
      </w:r>
    </w:p>
    <w:p w14:paraId="628EB7EF" w14:textId="77777777" w:rsidR="00A101A1" w:rsidRPr="00F70DA6" w:rsidRDefault="00A101A1" w:rsidP="00AB4D60">
      <w:r w:rsidRPr="00F70DA6">
        <w:t>exit</w:t>
      </w:r>
    </w:p>
    <w:p w14:paraId="1833345A" w14:textId="77777777" w:rsidR="00A101A1" w:rsidRPr="00F70DA6" w:rsidRDefault="00A101A1" w:rsidP="00AB4D60">
      <w:r w:rsidRPr="00F70DA6">
        <w:rPr>
          <w:b/>
          <w:bCs/>
        </w:rPr>
        <w:t>где:</w:t>
      </w:r>
    </w:p>
    <w:p w14:paraId="7F6C2314" w14:textId="77777777" w:rsidR="00A101A1" w:rsidRPr="00F70DA6" w:rsidRDefault="00A101A1" w:rsidP="00AB4D60">
      <w:r w:rsidRPr="00F70DA6">
        <w:rPr>
          <w:b/>
          <w:bCs/>
        </w:rPr>
        <w:t>&lt;name&gt;</w:t>
      </w:r>
      <w:r w:rsidRPr="00F70DA6">
        <w:t xml:space="preserve"> - имя нового пользователя;</w:t>
      </w:r>
    </w:p>
    <w:p w14:paraId="728AB3EB" w14:textId="77777777" w:rsidR="00A101A1" w:rsidRPr="00F70DA6" w:rsidRDefault="00A101A1" w:rsidP="00AB4D60">
      <w:r w:rsidRPr="00F70DA6">
        <w:rPr>
          <w:b/>
          <w:bCs/>
        </w:rPr>
        <w:t>&lt;password&gt;</w:t>
      </w:r>
      <w:r w:rsidRPr="00F70DA6">
        <w:t xml:space="preserve"> - пароль для нового пользователя</w:t>
      </w:r>
    </w:p>
    <w:p w14:paraId="4E252FBD" w14:textId="77777777" w:rsidR="00A101A1" w:rsidRPr="00F70DA6" w:rsidRDefault="00A101A1" w:rsidP="00AB4D60">
      <w:r w:rsidRPr="00F70DA6">
        <w:rPr>
          <w:b/>
          <w:bCs/>
        </w:rPr>
        <w:t>&lt;privilege&gt;</w:t>
      </w:r>
      <w:r w:rsidRPr="00F70DA6">
        <w:t xml:space="preserve"> - № от 1 до 15</w:t>
      </w:r>
    </w:p>
    <w:p w14:paraId="03A538C2" w14:textId="77777777" w:rsidR="00A101A1" w:rsidRPr="00F70DA6" w:rsidRDefault="00A101A1" w:rsidP="00AB4D60">
      <w:r w:rsidRPr="00F70DA6">
        <w:t>Уровни привилегий 1-9 разрешают доступ к устройству и просмотр его оперативного состояния, но запрещают настройку. Уровни привилегий 10-14 разрешают как доступ, так и настройку большей части функций устройства. Уровень привилегий 15 разрешает как доступ, так и настройку всех функций устройства.</w:t>
      </w:r>
    </w:p>
    <w:p w14:paraId="747F2ECF" w14:textId="77777777" w:rsidR="00A101A1" w:rsidRPr="00F70DA6" w:rsidRDefault="00A101A1" w:rsidP="00AB4D60">
      <w:r w:rsidRPr="00F70DA6">
        <w:t>Пример:</w:t>
      </w:r>
    </w:p>
    <w:p w14:paraId="4E33AE37" w14:textId="77777777" w:rsidR="00A101A1" w:rsidRPr="00F70DA6" w:rsidRDefault="00A101A1" w:rsidP="00AB4D60">
      <w:r w:rsidRPr="00F70DA6">
        <w:t>создание пользователя "</w:t>
      </w:r>
      <w:r>
        <w:rPr>
          <w:lang w:val="en-US"/>
        </w:rPr>
        <w:t>Rinat</w:t>
      </w:r>
      <w:r w:rsidRPr="00F70DA6">
        <w:t>" с паролем "P@ssw0rd" и максимальными привилегиями (15)</w:t>
      </w:r>
    </w:p>
    <w:p w14:paraId="735C12BC" w14:textId="77777777" w:rsidR="00F670E1" w:rsidRDefault="00A101A1" w:rsidP="00F670E1">
      <w:pPr>
        <w:keepNext/>
        <w:spacing w:after="120" w:line="360" w:lineRule="auto"/>
      </w:pPr>
      <w:r w:rsidRPr="0042111B">
        <w:rPr>
          <w:rFonts w:eastAsia="Times New Roman"/>
          <w:noProof/>
        </w:rPr>
        <w:drawing>
          <wp:inline distT="0" distB="0" distL="0" distR="0" wp14:anchorId="68EDED54" wp14:editId="0AB6A3E2">
            <wp:extent cx="4261001" cy="1256665"/>
            <wp:effectExtent l="0" t="0" r="6350" b="635"/>
            <wp:docPr id="2610139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01396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273592" cy="1260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F46ED" w14:textId="5757CD50" w:rsidR="00A101A1" w:rsidRDefault="00F670E1" w:rsidP="00F670E1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893CB8">
        <w:rPr>
          <w:rFonts w:eastAsia="Times New Roman"/>
          <w:noProof/>
        </w:rPr>
        <w:t>3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893CB8">
        <w:rPr>
          <w:rFonts w:eastAsia="Times New Roman"/>
          <w:noProof/>
        </w:rPr>
        <w:t>6</w:t>
      </w:r>
      <w:r w:rsidR="007A0402">
        <w:rPr>
          <w:rFonts w:eastAsia="Times New Roman"/>
        </w:rPr>
        <w:fldChar w:fldCharType="end"/>
      </w:r>
      <w:r w:rsidR="00AB4D60">
        <w:rPr>
          <w:rFonts w:eastAsia="Times New Roman"/>
        </w:rPr>
        <w:t>. Экран создания нового пользователя в системе.</w:t>
      </w:r>
    </w:p>
    <w:p w14:paraId="7240CEDB" w14:textId="77777777" w:rsidR="00A101A1" w:rsidRPr="00F70DA6" w:rsidRDefault="00A101A1" w:rsidP="00A101A1">
      <w:pPr>
        <w:spacing w:after="120" w:line="360" w:lineRule="auto"/>
      </w:pPr>
      <w:r w:rsidRPr="00F70DA6">
        <w:rPr>
          <w:rFonts w:eastAsia="Times New Roman"/>
        </w:rPr>
        <w:t>Для применения настроек:</w:t>
      </w:r>
    </w:p>
    <w:p w14:paraId="3B4CA2D1" w14:textId="77777777" w:rsidR="00A101A1" w:rsidRPr="00F70DA6" w:rsidRDefault="00A101A1" w:rsidP="00A101A1">
      <w:pPr>
        <w:spacing w:after="120" w:line="360" w:lineRule="auto"/>
      </w:pPr>
      <w:r w:rsidRPr="00F70DA6">
        <w:rPr>
          <w:rFonts w:eastAsia="Times New Roman"/>
        </w:rPr>
        <w:t>do commit</w:t>
      </w:r>
    </w:p>
    <w:p w14:paraId="060EFE20" w14:textId="77777777" w:rsidR="00A101A1" w:rsidRPr="00F70DA6" w:rsidRDefault="00A101A1" w:rsidP="00A101A1">
      <w:pPr>
        <w:spacing w:after="120" w:line="360" w:lineRule="auto"/>
      </w:pPr>
      <w:r w:rsidRPr="00F70DA6">
        <w:rPr>
          <w:rFonts w:eastAsia="Times New Roman"/>
        </w:rPr>
        <w:t>do confirm</w:t>
      </w:r>
    </w:p>
    <w:p w14:paraId="0837CF12" w14:textId="77777777" w:rsidR="00A101A1" w:rsidRPr="00F70DA6" w:rsidRDefault="00A101A1" w:rsidP="00A101A1">
      <w:pPr>
        <w:spacing w:after="120" w:line="360" w:lineRule="auto"/>
      </w:pPr>
      <w:r w:rsidRPr="00F70DA6">
        <w:rPr>
          <w:rFonts w:eastAsia="Times New Roman"/>
        </w:rPr>
        <w:t>Проверка входа из под пользователя "</w:t>
      </w:r>
      <w:r>
        <w:rPr>
          <w:rFonts w:eastAsia="Times New Roman"/>
          <w:lang w:val="en-US"/>
        </w:rPr>
        <w:t>rinat</w:t>
      </w:r>
      <w:r w:rsidRPr="00F70DA6">
        <w:rPr>
          <w:rFonts w:eastAsia="Times New Roman"/>
        </w:rPr>
        <w:t>":</w:t>
      </w:r>
    </w:p>
    <w:p w14:paraId="63969513" w14:textId="77777777" w:rsidR="00F670E1" w:rsidRDefault="00A101A1" w:rsidP="00F670E1">
      <w:pPr>
        <w:keepNext/>
        <w:spacing w:after="120" w:line="360" w:lineRule="auto"/>
      </w:pPr>
      <w:r w:rsidRPr="0042111B">
        <w:rPr>
          <w:rFonts w:eastAsia="Times New Roman"/>
          <w:noProof/>
        </w:rPr>
        <w:drawing>
          <wp:inline distT="0" distB="0" distL="0" distR="0" wp14:anchorId="1BB9CBF4" wp14:editId="41D2019E">
            <wp:extent cx="4260850" cy="972412"/>
            <wp:effectExtent l="0" t="0" r="6350" b="0"/>
            <wp:docPr id="16077777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777747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347975" cy="992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F96EA" w14:textId="1860AAE8" w:rsidR="00A101A1" w:rsidRDefault="00F670E1" w:rsidP="00F670E1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893CB8">
        <w:rPr>
          <w:rFonts w:eastAsia="Times New Roman"/>
          <w:noProof/>
        </w:rPr>
        <w:t>3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893CB8">
        <w:rPr>
          <w:rFonts w:eastAsia="Times New Roman"/>
          <w:noProof/>
        </w:rPr>
        <w:t>7</w:t>
      </w:r>
      <w:r w:rsidR="007A0402">
        <w:rPr>
          <w:rFonts w:eastAsia="Times New Roman"/>
        </w:rPr>
        <w:fldChar w:fldCharType="end"/>
      </w:r>
      <w:r w:rsidR="00AB4D60">
        <w:rPr>
          <w:rFonts w:eastAsia="Times New Roman"/>
        </w:rPr>
        <w:t>. Экран входа в систему под новым пользователем.</w:t>
      </w:r>
    </w:p>
    <w:p w14:paraId="3A103EA3" w14:textId="77777777" w:rsidR="00F670E1" w:rsidRPr="00F670E1" w:rsidRDefault="00F670E1" w:rsidP="00F670E1">
      <w:pPr>
        <w:spacing w:after="120" w:line="360" w:lineRule="auto"/>
      </w:pPr>
    </w:p>
    <w:p w14:paraId="511D83BF" w14:textId="77777777" w:rsidR="00A101A1" w:rsidRPr="00AB4D60" w:rsidRDefault="00A101A1" w:rsidP="00AB4D60">
      <w:pPr>
        <w:pStyle w:val="ac"/>
        <w:numPr>
          <w:ilvl w:val="0"/>
          <w:numId w:val="90"/>
        </w:numPr>
        <w:spacing w:after="120" w:line="360" w:lineRule="auto"/>
        <w:rPr>
          <w:b/>
          <w:bCs/>
        </w:rPr>
      </w:pPr>
      <w:r w:rsidRPr="00AB4D60">
        <w:rPr>
          <w:rFonts w:eastAsia="Times New Roman"/>
          <w:b/>
          <w:bCs/>
        </w:rPr>
        <w:t>Назначение имени устройства</w:t>
      </w:r>
    </w:p>
    <w:p w14:paraId="74541013" w14:textId="77777777" w:rsidR="00A101A1" w:rsidRPr="00F70DA6" w:rsidRDefault="00A101A1" w:rsidP="00A101A1">
      <w:pPr>
        <w:spacing w:after="120" w:line="360" w:lineRule="auto"/>
      </w:pPr>
      <w:r w:rsidRPr="00F70DA6">
        <w:rPr>
          <w:rFonts w:eastAsia="Times New Roman"/>
        </w:rPr>
        <w:t>Для назначения имени устройства используются следующие команды:</w:t>
      </w:r>
    </w:p>
    <w:p w14:paraId="57F99300" w14:textId="77777777" w:rsidR="00A101A1" w:rsidRPr="00F70DA6" w:rsidRDefault="00A101A1" w:rsidP="00A101A1">
      <w:pPr>
        <w:spacing w:after="120" w:line="360" w:lineRule="auto"/>
        <w:rPr>
          <w:lang w:val="en-US"/>
        </w:rPr>
      </w:pPr>
      <w:r w:rsidRPr="00F70DA6">
        <w:rPr>
          <w:rFonts w:eastAsia="Times New Roman"/>
          <w:lang w:val="en-US"/>
        </w:rPr>
        <w:t>configure</w:t>
      </w:r>
    </w:p>
    <w:p w14:paraId="1C8948A2" w14:textId="77777777" w:rsidR="00A101A1" w:rsidRPr="00F70DA6" w:rsidRDefault="00A101A1" w:rsidP="00A101A1">
      <w:pPr>
        <w:spacing w:after="120" w:line="360" w:lineRule="auto"/>
        <w:rPr>
          <w:lang w:val="en-US"/>
        </w:rPr>
      </w:pPr>
      <w:r w:rsidRPr="00F70DA6">
        <w:rPr>
          <w:rFonts w:eastAsia="Times New Roman"/>
          <w:lang w:val="en-US"/>
        </w:rPr>
        <w:t>hostname &lt;new-name&gt;</w:t>
      </w:r>
    </w:p>
    <w:p w14:paraId="59B43C54" w14:textId="77777777" w:rsidR="00A101A1" w:rsidRPr="00303CB3" w:rsidRDefault="00A101A1" w:rsidP="00A101A1">
      <w:pPr>
        <w:spacing w:after="120" w:line="360" w:lineRule="auto"/>
        <w:rPr>
          <w:lang w:val="en-US"/>
        </w:rPr>
      </w:pPr>
      <w:r w:rsidRPr="00F70DA6">
        <w:rPr>
          <w:rFonts w:eastAsia="Times New Roman"/>
          <w:b/>
          <w:bCs/>
        </w:rPr>
        <w:t>где</w:t>
      </w:r>
      <w:r w:rsidRPr="00303CB3">
        <w:rPr>
          <w:rFonts w:eastAsia="Times New Roman"/>
          <w:b/>
          <w:bCs/>
          <w:lang w:val="en-US"/>
        </w:rPr>
        <w:t>:</w:t>
      </w:r>
    </w:p>
    <w:p w14:paraId="727B354F" w14:textId="77777777" w:rsidR="00A101A1" w:rsidRPr="00F70DA6" w:rsidRDefault="00A101A1">
      <w:pPr>
        <w:numPr>
          <w:ilvl w:val="0"/>
          <w:numId w:val="24"/>
        </w:numPr>
        <w:spacing w:after="120" w:line="360" w:lineRule="auto"/>
        <w:ind w:left="0"/>
      </w:pPr>
      <w:r w:rsidRPr="00F70DA6">
        <w:rPr>
          <w:rFonts w:eastAsia="Times New Roman"/>
          <w:b/>
          <w:bCs/>
        </w:rPr>
        <w:t>&lt;net-name&gt;</w:t>
      </w:r>
      <w:r w:rsidRPr="00F70DA6">
        <w:rPr>
          <w:rFonts w:eastAsia="Times New Roman"/>
        </w:rPr>
        <w:t xml:space="preserve"> - имя устройства</w:t>
      </w:r>
    </w:p>
    <w:p w14:paraId="7BB90CE2" w14:textId="3D78069A" w:rsidR="00A101A1" w:rsidRPr="00F70DA6" w:rsidRDefault="00A101A1" w:rsidP="00A101A1">
      <w:pPr>
        <w:spacing w:after="120" w:line="360" w:lineRule="auto"/>
      </w:pPr>
      <w:r w:rsidRPr="00F70DA6">
        <w:rPr>
          <w:rFonts w:eastAsia="Times New Roman"/>
        </w:rPr>
        <w:t>Например:</w:t>
      </w:r>
      <w:r w:rsidRPr="004E3D07">
        <w:rPr>
          <w:rFonts w:eastAsia="Times New Roman"/>
        </w:rPr>
        <w:t xml:space="preserve">  </w:t>
      </w:r>
      <w:r>
        <w:rPr>
          <w:rFonts w:eastAsia="Times New Roman"/>
        </w:rPr>
        <w:t xml:space="preserve">изменим имя устройства на </w:t>
      </w:r>
      <w:r w:rsidR="005E7B49" w:rsidRPr="005E7B49">
        <w:rPr>
          <w:rFonts w:eastAsia="Times New Roman"/>
        </w:rPr>
        <w:t xml:space="preserve"> </w:t>
      </w:r>
      <w:r w:rsidR="005E7B49">
        <w:rPr>
          <w:rFonts w:eastAsia="Times New Roman"/>
          <w:lang w:val="en-US"/>
        </w:rPr>
        <w:t>vesr</w:t>
      </w:r>
      <w:r w:rsidR="005E7B49" w:rsidRPr="005E7B49">
        <w:rPr>
          <w:rFonts w:eastAsia="Times New Roman"/>
        </w:rPr>
        <w:t>124-2-1</w:t>
      </w:r>
    </w:p>
    <w:p w14:paraId="090D22AA" w14:textId="77777777" w:rsidR="00F670E1" w:rsidRDefault="00A101A1" w:rsidP="00F670E1">
      <w:pPr>
        <w:keepNext/>
        <w:spacing w:after="120" w:line="360" w:lineRule="auto"/>
      </w:pPr>
      <w:r w:rsidRPr="004E3D07">
        <w:rPr>
          <w:rFonts w:eastAsia="Times New Roman"/>
          <w:noProof/>
        </w:rPr>
        <w:drawing>
          <wp:inline distT="0" distB="0" distL="0" distR="0" wp14:anchorId="3094EA28" wp14:editId="5BE7DF9D">
            <wp:extent cx="4131295" cy="971550"/>
            <wp:effectExtent l="0" t="0" r="3175" b="0"/>
            <wp:docPr id="1126843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84358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200165" cy="987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03D9B" w14:textId="09229661" w:rsidR="00A101A1" w:rsidRDefault="00F670E1" w:rsidP="00F670E1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893CB8">
        <w:rPr>
          <w:rFonts w:eastAsia="Times New Roman"/>
          <w:noProof/>
        </w:rPr>
        <w:t>3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893CB8">
        <w:rPr>
          <w:rFonts w:eastAsia="Times New Roman"/>
          <w:noProof/>
        </w:rPr>
        <w:t>8</w:t>
      </w:r>
      <w:r w:rsidR="007A0402">
        <w:rPr>
          <w:rFonts w:eastAsia="Times New Roman"/>
        </w:rPr>
        <w:fldChar w:fldCharType="end"/>
      </w:r>
      <w:r w:rsidR="00AB4D60">
        <w:rPr>
          <w:rFonts w:eastAsia="Times New Roman"/>
        </w:rPr>
        <w:t>. Экран изменения названия устройства.</w:t>
      </w:r>
    </w:p>
    <w:p w14:paraId="26B80E65" w14:textId="77777777" w:rsidR="00A101A1" w:rsidRPr="00F70DA6" w:rsidRDefault="00A101A1" w:rsidP="00A101A1">
      <w:pPr>
        <w:spacing w:after="120" w:line="360" w:lineRule="auto"/>
      </w:pPr>
      <w:r>
        <w:rPr>
          <w:rFonts w:eastAsia="Times New Roman"/>
        </w:rPr>
        <w:t>Готово!</w:t>
      </w:r>
    </w:p>
    <w:p w14:paraId="7E0CFD2C" w14:textId="77777777" w:rsidR="00A101A1" w:rsidRPr="00AB4D60" w:rsidRDefault="00A101A1" w:rsidP="00AB4D60">
      <w:pPr>
        <w:pStyle w:val="ac"/>
        <w:numPr>
          <w:ilvl w:val="0"/>
          <w:numId w:val="90"/>
        </w:numPr>
        <w:spacing w:after="120" w:line="360" w:lineRule="auto"/>
        <w:rPr>
          <w:b/>
          <w:bCs/>
        </w:rPr>
      </w:pPr>
      <w:r w:rsidRPr="00AB4D60">
        <w:rPr>
          <w:rFonts w:eastAsia="Times New Roman"/>
          <w:b/>
          <w:bCs/>
        </w:rPr>
        <w:t>Установка параметров подключения к публичной сети (WAN) и локальной сети (LAN)</w:t>
      </w:r>
    </w:p>
    <w:p w14:paraId="535981EF" w14:textId="77777777" w:rsidR="00A101A1" w:rsidRDefault="00A101A1" w:rsidP="00A101A1">
      <w:pPr>
        <w:spacing w:after="120" w:line="360" w:lineRule="auto"/>
      </w:pPr>
      <w:r w:rsidRPr="00CD4483">
        <w:rPr>
          <w:rFonts w:eastAsia="Times New Roman"/>
        </w:rPr>
        <w:t>Для настройки сетевого интерфейса маршрутизатора в публичной сети (WAN) необходимо назначить устройству параметры, определённые провайдером сети – IP-адрес, маска подсети и адрес шлюза по умолчанию.</w:t>
      </w:r>
      <w:r>
        <w:rPr>
          <w:rFonts w:eastAsia="Times New Roman"/>
        </w:rPr>
        <w:t xml:space="preserve"> Это мы поручим сделать нашему хосту посредством включения режима </w:t>
      </w:r>
      <w:r>
        <w:rPr>
          <w:rFonts w:eastAsia="Times New Roman"/>
          <w:lang w:val="en-US"/>
        </w:rPr>
        <w:t>DHCP</w:t>
      </w:r>
      <w:r w:rsidRPr="005436BB">
        <w:rPr>
          <w:rFonts w:eastAsia="Times New Roman"/>
        </w:rPr>
        <w:t xml:space="preserve"> </w:t>
      </w:r>
      <w:r>
        <w:rPr>
          <w:rFonts w:eastAsia="Times New Roman"/>
        </w:rPr>
        <w:t xml:space="preserve">клиента.Вме сетевые настройки маршрутизатор получит по запросу с сервера </w:t>
      </w:r>
      <w:r>
        <w:rPr>
          <w:rFonts w:eastAsia="Times New Roman"/>
          <w:lang w:val="en-US"/>
        </w:rPr>
        <w:t>DHCP</w:t>
      </w:r>
      <w:r w:rsidRPr="005436BB">
        <w:rPr>
          <w:rFonts w:eastAsia="Times New Roman"/>
        </w:rPr>
        <w:t xml:space="preserve"> </w:t>
      </w:r>
      <w:r>
        <w:rPr>
          <w:rFonts w:eastAsia="Times New Roman"/>
        </w:rPr>
        <w:t>роутера , подключенного к сети провайдера Интернет, поскольку виртуальная сетевая карта виртуального маршрутизатора подключена в режиме моста к сетевой карте основного ПК.</w:t>
      </w:r>
    </w:p>
    <w:p w14:paraId="2BDA9EE4" w14:textId="77777777" w:rsidR="00A101A1" w:rsidRPr="004579CD" w:rsidRDefault="00A101A1" w:rsidP="00A101A1">
      <w:pPr>
        <w:spacing w:after="120" w:line="360" w:lineRule="auto"/>
      </w:pPr>
      <w:r>
        <w:rPr>
          <w:rFonts w:eastAsia="Times New Roman"/>
        </w:rPr>
        <w:t xml:space="preserve">Настроить это можно в навигационной панели программы </w:t>
      </w:r>
      <w:r>
        <w:rPr>
          <w:rFonts w:eastAsia="Times New Roman"/>
          <w:lang w:val="en-US"/>
        </w:rPr>
        <w:t>VmWare</w:t>
      </w:r>
      <w:r w:rsidRPr="005436BB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WorkStation</w:t>
      </w:r>
      <w:r w:rsidRPr="005436BB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Pro</w:t>
      </w:r>
      <w:r w:rsidRPr="005436BB">
        <w:rPr>
          <w:rFonts w:eastAsia="Times New Roman"/>
        </w:rPr>
        <w:t xml:space="preserve"> </w:t>
      </w:r>
      <w:r>
        <w:rPr>
          <w:rFonts w:eastAsia="Times New Roman"/>
        </w:rPr>
        <w:t xml:space="preserve">в которой и запущена наша виртуальная машина </w:t>
      </w:r>
      <w:r>
        <w:rPr>
          <w:rFonts w:eastAsia="Times New Roman"/>
          <w:lang w:val="en-US"/>
        </w:rPr>
        <w:t>GNS</w:t>
      </w:r>
      <w:r w:rsidRPr="005436BB">
        <w:rPr>
          <w:rFonts w:eastAsia="Times New Roman"/>
        </w:rPr>
        <w:t xml:space="preserve">3. </w:t>
      </w:r>
      <w:r>
        <w:rPr>
          <w:rFonts w:eastAsia="Times New Roman"/>
        </w:rPr>
        <w:t xml:space="preserve">Для этого открываем главное </w:t>
      </w:r>
    </w:p>
    <w:p w14:paraId="7D0E6E56" w14:textId="77777777" w:rsidR="00A101A1" w:rsidRPr="004579CD" w:rsidRDefault="00A101A1" w:rsidP="00A101A1">
      <w:pPr>
        <w:spacing w:after="120" w:line="360" w:lineRule="auto"/>
      </w:pPr>
      <w:r>
        <w:rPr>
          <w:rFonts w:eastAsia="Times New Roman"/>
        </w:rPr>
        <w:t xml:space="preserve">окно программы и жмём на пункт </w:t>
      </w:r>
      <w:r w:rsidRPr="005436BB">
        <w:rPr>
          <w:rFonts w:eastAsia="Times New Roman"/>
        </w:rPr>
        <w:t>“</w:t>
      </w:r>
      <w:r>
        <w:rPr>
          <w:rFonts w:eastAsia="Times New Roman"/>
          <w:lang w:val="en-US"/>
        </w:rPr>
        <w:t>Edit</w:t>
      </w:r>
      <w:r w:rsidRPr="005436BB">
        <w:rPr>
          <w:rFonts w:eastAsia="Times New Roman"/>
        </w:rPr>
        <w:t xml:space="preserve">”, </w:t>
      </w:r>
      <w:r>
        <w:rPr>
          <w:rFonts w:eastAsia="Times New Roman"/>
        </w:rPr>
        <w:t xml:space="preserve">затем в открытом ниспадающем меню жмем </w:t>
      </w:r>
    </w:p>
    <w:p w14:paraId="5232000A" w14:textId="77777777" w:rsidR="00F670E1" w:rsidRDefault="00A101A1" w:rsidP="00F670E1">
      <w:pPr>
        <w:keepNext/>
        <w:spacing w:after="120" w:line="360" w:lineRule="auto"/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697A7721" wp14:editId="58280648">
                <wp:simplePos x="0" y="0"/>
                <wp:positionH relativeFrom="column">
                  <wp:posOffset>-231405</wp:posOffset>
                </wp:positionH>
                <wp:positionV relativeFrom="paragraph">
                  <wp:posOffset>311150</wp:posOffset>
                </wp:positionV>
                <wp:extent cx="1206500" cy="285750"/>
                <wp:effectExtent l="0" t="57150" r="0" b="19050"/>
                <wp:wrapNone/>
                <wp:docPr id="2128054416" name="Прямая со стрелкой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06500" cy="285750"/>
                        </a:xfrm>
                        <a:prstGeom prst="straightConnector1">
                          <a:avLst/>
                        </a:prstGeom>
                        <a:ln w="2540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489862F" id="Прямая со стрелкой 9" o:spid="_x0000_s1026" type="#_x0000_t32" style="position:absolute;margin-left:-18.2pt;margin-top:24.5pt;width:95pt;height:22.5pt;flip:y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" strokecolor="#4472c4 [3204]" strokeweight="2pt">
                <v:stroke endarrow="block" joinstyle="miter"/>
              </v:shape>
            </w:pict>
          </mc:Fallback>
        </mc:AlternateContent>
      </w:r>
      <w:r w:rsidRPr="00D70801">
        <w:rPr>
          <w:rFonts w:eastAsia="Times New Roman"/>
          <w:noProof/>
        </w:rPr>
        <w:drawing>
          <wp:inline distT="0" distB="0" distL="0" distR="0" wp14:anchorId="1B79A5A7" wp14:editId="24D4B317">
            <wp:extent cx="4429472" cy="2965450"/>
            <wp:effectExtent l="0" t="0" r="9525" b="6350"/>
            <wp:docPr id="13927746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774667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457963" cy="2984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BCD75" w14:textId="030E5770" w:rsidR="00A101A1" w:rsidRPr="00D70801" w:rsidRDefault="00F670E1" w:rsidP="00F670E1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893CB8">
        <w:rPr>
          <w:rFonts w:eastAsia="Times New Roman"/>
          <w:noProof/>
        </w:rPr>
        <w:t>3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893CB8">
        <w:rPr>
          <w:rFonts w:eastAsia="Times New Roman"/>
          <w:noProof/>
        </w:rPr>
        <w:t>9</w:t>
      </w:r>
      <w:r w:rsidR="007A0402">
        <w:rPr>
          <w:rFonts w:eastAsia="Times New Roman"/>
        </w:rPr>
        <w:fldChar w:fldCharType="end"/>
      </w:r>
      <w:r w:rsidR="00AB4D60">
        <w:rPr>
          <w:rFonts w:eastAsia="Times New Roman"/>
        </w:rPr>
        <w:t>. Экран настройки сети.</w:t>
      </w:r>
    </w:p>
    <w:p w14:paraId="27B1014F" w14:textId="77777777" w:rsidR="00F670E1" w:rsidRDefault="00A101A1" w:rsidP="00F670E1">
      <w:pPr>
        <w:keepNext/>
        <w:spacing w:after="120" w:line="360" w:lineRule="auto"/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0EE72E68" wp14:editId="706D1F32">
                <wp:simplePos x="0" y="0"/>
                <wp:positionH relativeFrom="column">
                  <wp:posOffset>456887</wp:posOffset>
                </wp:positionH>
                <wp:positionV relativeFrom="paragraph">
                  <wp:posOffset>1117150</wp:posOffset>
                </wp:positionV>
                <wp:extent cx="971550" cy="485140"/>
                <wp:effectExtent l="0" t="38100" r="57150" b="29210"/>
                <wp:wrapNone/>
                <wp:docPr id="623457047" name="Прямая со стрелкой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71550" cy="485140"/>
                        </a:xfrm>
                        <a:prstGeom prst="straightConnector1">
                          <a:avLst/>
                        </a:prstGeom>
                        <a:ln w="22225">
                          <a:solidFill>
                            <a:schemeClr val="accent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E16DCF" id="Прямая со стрелкой 8" o:spid="_x0000_s1026" type="#_x0000_t32" style="position:absolute;margin-left:36pt;margin-top:87.95pt;width:76.5pt;height:38.2pt;flip:y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" strokecolor="#4472c4 [3204]" strokeweight="1.75pt">
                <v:stroke endarrow="block" joinstyle="miter"/>
              </v:shape>
            </w:pict>
          </mc:Fallback>
        </mc:AlternateContent>
      </w:r>
      <w:r w:rsidRPr="00655097">
        <w:rPr>
          <w:rFonts w:eastAsia="Times New Roman"/>
          <w:noProof/>
        </w:rPr>
        <w:drawing>
          <wp:inline distT="0" distB="0" distL="0" distR="0" wp14:anchorId="5D21B0D1" wp14:editId="70891804">
            <wp:extent cx="4337050" cy="3544474"/>
            <wp:effectExtent l="0" t="0" r="6350" b="0"/>
            <wp:docPr id="19257330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733022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371969" cy="3573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5D0DB" w14:textId="64D66D5E" w:rsidR="00A101A1" w:rsidRPr="00D70801" w:rsidRDefault="00F670E1" w:rsidP="00F670E1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893CB8">
        <w:rPr>
          <w:rFonts w:eastAsia="Times New Roman"/>
          <w:noProof/>
        </w:rPr>
        <w:t>3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893CB8">
        <w:rPr>
          <w:rFonts w:eastAsia="Times New Roman"/>
          <w:noProof/>
        </w:rPr>
        <w:t>10</w:t>
      </w:r>
      <w:r w:rsidR="007A0402">
        <w:rPr>
          <w:rFonts w:eastAsia="Times New Roman"/>
        </w:rPr>
        <w:fldChar w:fldCharType="end"/>
      </w:r>
      <w:r w:rsidR="00AB4D60">
        <w:rPr>
          <w:rFonts w:eastAsia="Times New Roman"/>
        </w:rPr>
        <w:t>. Экран настройки виртуальной сети.</w:t>
      </w:r>
    </w:p>
    <w:p w14:paraId="1B5A22C0" w14:textId="77777777" w:rsidR="00A101A1" w:rsidRPr="00655097" w:rsidRDefault="00A101A1" w:rsidP="00AB4D60">
      <w:r>
        <w:t xml:space="preserve">на пункт </w:t>
      </w:r>
      <w:r w:rsidRPr="00655097">
        <w:t>“</w:t>
      </w:r>
      <w:r>
        <w:rPr>
          <w:lang w:val="en-US"/>
        </w:rPr>
        <w:t>Virtual</w:t>
      </w:r>
      <w:r w:rsidRPr="00655097">
        <w:t xml:space="preserve"> </w:t>
      </w:r>
      <w:r>
        <w:rPr>
          <w:lang w:val="en-US"/>
        </w:rPr>
        <w:t>Network</w:t>
      </w:r>
      <w:r w:rsidRPr="00655097">
        <w:t xml:space="preserve"> </w:t>
      </w:r>
      <w:r>
        <w:rPr>
          <w:lang w:val="en-US"/>
        </w:rPr>
        <w:t>Editor</w:t>
      </w:r>
      <w:r w:rsidRPr="00655097">
        <w:t xml:space="preserve">”  </w:t>
      </w:r>
      <w:r>
        <w:t>и получаем панель управления сетевыми картами и сетями.</w:t>
      </w:r>
      <w:r w:rsidRPr="00D70801">
        <w:rPr>
          <w:noProof/>
        </w:rPr>
        <w:t xml:space="preserve"> </w:t>
      </w:r>
    </w:p>
    <w:p w14:paraId="6BF3D446" w14:textId="77777777" w:rsidR="00A101A1" w:rsidRPr="00AF5D10" w:rsidRDefault="00A101A1" w:rsidP="00AB4D60">
      <w:r>
        <w:t xml:space="preserve">На этом экране необходимо выбрать пункт меню </w:t>
      </w:r>
      <w:r w:rsidRPr="00AF5D10">
        <w:t>“</w:t>
      </w:r>
      <w:r>
        <w:rPr>
          <w:lang w:val="en-US"/>
        </w:rPr>
        <w:t>Change</w:t>
      </w:r>
      <w:r w:rsidRPr="00AF5D10">
        <w:t xml:space="preserve"> </w:t>
      </w:r>
      <w:r>
        <w:rPr>
          <w:lang w:val="en-US"/>
        </w:rPr>
        <w:t>Setting</w:t>
      </w:r>
      <w:r w:rsidRPr="00AF5D10">
        <w:t xml:space="preserve">” </w:t>
      </w:r>
      <w:r>
        <w:t>и</w:t>
      </w:r>
      <w:r w:rsidRPr="00AF5D10">
        <w:t xml:space="preserve"> </w:t>
      </w:r>
      <w:r>
        <w:t>нажать</w:t>
      </w:r>
      <w:r w:rsidRPr="00AF5D10">
        <w:t xml:space="preserve"> </w:t>
      </w:r>
      <w:r>
        <w:t>на него.</w:t>
      </w:r>
    </w:p>
    <w:p w14:paraId="6A5A0E8C" w14:textId="00BED1CF" w:rsidR="00F670E1" w:rsidRDefault="00AB4D60" w:rsidP="00F670E1">
      <w:pPr>
        <w:keepNext/>
        <w:spacing w:after="120" w:line="360" w:lineRule="auto"/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14303C4B" wp14:editId="27BC45A3">
                <wp:simplePos x="0" y="0"/>
                <wp:positionH relativeFrom="column">
                  <wp:posOffset>2172335</wp:posOffset>
                </wp:positionH>
                <wp:positionV relativeFrom="paragraph">
                  <wp:posOffset>3183890</wp:posOffset>
                </wp:positionV>
                <wp:extent cx="1555750" cy="139700"/>
                <wp:effectExtent l="0" t="0" r="63500" b="88900"/>
                <wp:wrapNone/>
                <wp:docPr id="1083787235" name="Прямая со стрелкой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55750" cy="139700"/>
                        </a:xfrm>
                        <a:prstGeom prst="straightConnector1">
                          <a:avLst/>
                        </a:prstGeom>
                        <a:ln w="2540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4168BBC"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9" o:spid="_x0000_s1026" type="#_x0000_t32" style="position:absolute;margin-left:171.05pt;margin-top:250.7pt;width:122.5pt;height:11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" strokecolor="#4472c4 [3204]" strokeweight="2pt">
                <v:stroke endarrow="block" joinstyle="miter"/>
              </v:shape>
            </w:pict>
          </mc:Fallback>
        </mc:AlternateContent>
      </w:r>
      <w:r w:rsidR="00A101A1"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566B4657" wp14:editId="2E89FECB">
                <wp:simplePos x="0" y="0"/>
                <wp:positionH relativeFrom="column">
                  <wp:posOffset>-455745</wp:posOffset>
                </wp:positionH>
                <wp:positionV relativeFrom="paragraph">
                  <wp:posOffset>545119</wp:posOffset>
                </wp:positionV>
                <wp:extent cx="1206500" cy="285750"/>
                <wp:effectExtent l="0" t="57150" r="0" b="19050"/>
                <wp:wrapNone/>
                <wp:docPr id="1466412319" name="Прямая со стрелкой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06500" cy="285750"/>
                        </a:xfrm>
                        <a:prstGeom prst="straightConnector1">
                          <a:avLst/>
                        </a:prstGeom>
                        <a:ln w="2540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2FCE2E8" id="Прямая со стрелкой 9" o:spid="_x0000_s1026" type="#_x0000_t32" style="position:absolute;margin-left:-35.9pt;margin-top:42.9pt;width:95pt;height:22.5pt;flip:y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" strokecolor="#4472c4 [3204]" strokeweight="2pt">
                <v:stroke endarrow="block" joinstyle="miter"/>
              </v:shape>
            </w:pict>
          </mc:Fallback>
        </mc:AlternateContent>
      </w:r>
      <w:r w:rsidR="00A101A1" w:rsidRPr="00655097">
        <w:rPr>
          <w:rFonts w:eastAsia="Times New Roman"/>
          <w:noProof/>
        </w:rPr>
        <w:drawing>
          <wp:inline distT="0" distB="0" distL="0" distR="0" wp14:anchorId="3BF347E1" wp14:editId="7F194A71">
            <wp:extent cx="4152265" cy="3763891"/>
            <wp:effectExtent l="0" t="0" r="635" b="8255"/>
            <wp:docPr id="12297276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72766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192546" cy="3800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367F0" w14:textId="6334EC73" w:rsidR="00A101A1" w:rsidRDefault="00F670E1" w:rsidP="00F670E1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893CB8">
        <w:rPr>
          <w:rFonts w:eastAsia="Times New Roman"/>
          <w:noProof/>
        </w:rPr>
        <w:t>3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893CB8">
        <w:rPr>
          <w:rFonts w:eastAsia="Times New Roman"/>
          <w:noProof/>
        </w:rPr>
        <w:t>11</w:t>
      </w:r>
      <w:r w:rsidR="007A0402">
        <w:rPr>
          <w:rFonts w:eastAsia="Times New Roman"/>
        </w:rPr>
        <w:fldChar w:fldCharType="end"/>
      </w:r>
      <w:r w:rsidR="00AB4D60">
        <w:rPr>
          <w:rFonts w:eastAsia="Times New Roman"/>
        </w:rPr>
        <w:t>. Экран выбора сетевого адаптера.</w:t>
      </w:r>
    </w:p>
    <w:p w14:paraId="5D5701E1" w14:textId="14B584C9" w:rsidR="00A101A1" w:rsidRPr="0037628E" w:rsidRDefault="00A101A1" w:rsidP="00A101A1">
      <w:pPr>
        <w:spacing w:after="120" w:line="360" w:lineRule="auto"/>
      </w:pPr>
      <w:r>
        <w:rPr>
          <w:rFonts w:eastAsia="Times New Roman"/>
        </w:rPr>
        <w:t xml:space="preserve">Убедитесь, что сеть </w:t>
      </w:r>
      <w:r>
        <w:rPr>
          <w:rFonts w:eastAsia="Times New Roman"/>
          <w:lang w:val="en-US"/>
        </w:rPr>
        <w:t>VMnet</w:t>
      </w:r>
      <w:r w:rsidRPr="0037628E">
        <w:rPr>
          <w:rFonts w:eastAsia="Times New Roman"/>
        </w:rPr>
        <w:t xml:space="preserve">0 </w:t>
      </w:r>
      <w:r>
        <w:rPr>
          <w:rFonts w:eastAsia="Times New Roman"/>
        </w:rPr>
        <w:t xml:space="preserve">в режиме моста ( </w:t>
      </w:r>
      <w:r>
        <w:rPr>
          <w:rFonts w:eastAsia="Times New Roman"/>
          <w:lang w:val="en-US"/>
        </w:rPr>
        <w:t>Bridged</w:t>
      </w:r>
      <w:r w:rsidRPr="0037628E">
        <w:rPr>
          <w:rFonts w:eastAsia="Times New Roman"/>
        </w:rPr>
        <w:t xml:space="preserve">) </w:t>
      </w:r>
      <w:r>
        <w:rPr>
          <w:rFonts w:eastAsia="Times New Roman"/>
        </w:rPr>
        <w:t xml:space="preserve">и соединена с физической сетевой картой ПК, которая ведет к роутеру. </w:t>
      </w:r>
    </w:p>
    <w:p w14:paraId="1C46AF97" w14:textId="12B3D45C" w:rsidR="00F670E1" w:rsidRDefault="00AB4D60" w:rsidP="00F670E1">
      <w:pPr>
        <w:keepNext/>
        <w:spacing w:after="120" w:line="360" w:lineRule="auto"/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440D1DE4" wp14:editId="03E2AB34">
                <wp:simplePos x="0" y="0"/>
                <wp:positionH relativeFrom="column">
                  <wp:posOffset>456565</wp:posOffset>
                </wp:positionH>
                <wp:positionV relativeFrom="paragraph">
                  <wp:posOffset>-130810</wp:posOffset>
                </wp:positionV>
                <wp:extent cx="946150" cy="688340"/>
                <wp:effectExtent l="0" t="0" r="63500" b="54610"/>
                <wp:wrapNone/>
                <wp:docPr id="1084445098" name="Прямая со стрелкой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46150" cy="688340"/>
                        </a:xfrm>
                        <a:prstGeom prst="straightConnector1">
                          <a:avLst/>
                        </a:prstGeom>
                        <a:ln w="2540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8CE7D6" id="Прямая со стрелкой 9" o:spid="_x0000_s1026" type="#_x0000_t32" style="position:absolute;margin-left:35.95pt;margin-top:-10.3pt;width:74.5pt;height:54.2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" strokecolor="#4472c4 [3204]" strokeweight="2pt">
                <v:stroke endarrow="block" joinstyle="miter"/>
              </v:shape>
            </w:pict>
          </mc:Fallback>
        </mc:AlternateContent>
      </w:r>
      <w:r w:rsidR="00F670E1"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41D7D96C" wp14:editId="46A7D70D">
                <wp:simplePos x="0" y="0"/>
                <wp:positionH relativeFrom="column">
                  <wp:posOffset>2743835</wp:posOffset>
                </wp:positionH>
                <wp:positionV relativeFrom="paragraph">
                  <wp:posOffset>2987675</wp:posOffset>
                </wp:positionV>
                <wp:extent cx="1689100" cy="387350"/>
                <wp:effectExtent l="38100" t="0" r="25400" b="69850"/>
                <wp:wrapNone/>
                <wp:docPr id="734809661" name="Прямая со стрелкой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689100" cy="387350"/>
                        </a:xfrm>
                        <a:prstGeom prst="straightConnector1">
                          <a:avLst/>
                        </a:prstGeom>
                        <a:ln w="2540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D1FF83" id="Прямая со стрелкой 9" o:spid="_x0000_s1026" type="#_x0000_t32" style="position:absolute;margin-left:216.05pt;margin-top:235.25pt;width:133pt;height:30.5pt;flip:x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" strokecolor="#4472c4 [3204]" strokeweight="2pt">
                <v:stroke endarrow="block" joinstyle="miter"/>
              </v:shape>
            </w:pict>
          </mc:Fallback>
        </mc:AlternateContent>
      </w:r>
      <w:r w:rsidR="00F670E1"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23C4FA28" wp14:editId="29FD8CE7">
                <wp:simplePos x="0" y="0"/>
                <wp:positionH relativeFrom="column">
                  <wp:posOffset>-230007</wp:posOffset>
                </wp:positionH>
                <wp:positionV relativeFrom="paragraph">
                  <wp:posOffset>1924234</wp:posOffset>
                </wp:positionV>
                <wp:extent cx="1060450" cy="374650"/>
                <wp:effectExtent l="19050" t="57150" r="6350" b="25400"/>
                <wp:wrapNone/>
                <wp:docPr id="522328926" name="Прямая со стрелкой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60450" cy="374650"/>
                        </a:xfrm>
                        <a:prstGeom prst="straightConnector1">
                          <a:avLst/>
                        </a:prstGeom>
                        <a:ln w="28575" cmpd="sng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D955F" id="Прямая со стрелкой 14" o:spid="_x0000_s1026" type="#_x0000_t32" style="position:absolute;margin-left:-18.1pt;margin-top:151.5pt;width:83.5pt;height:29.5pt;flip:y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" strokecolor="#4472c4 [3204]" strokeweight="2.25pt">
                <v:stroke endarrow="block" joinstyle="miter"/>
              </v:shape>
            </w:pict>
          </mc:Fallback>
        </mc:AlternateContent>
      </w:r>
      <w:r w:rsidR="00A101A1">
        <w:rPr>
          <w:rFonts w:eastAsia="Times New Roman"/>
          <w:noProof/>
        </w:rPr>
        <mc:AlternateContent>
          <mc:Choice Requires="aink">
            <w:drawing>
              <wp:anchor distT="0" distB="0" distL="114300" distR="114300" simplePos="0" relativeHeight="251681792" behindDoc="0" locked="0" layoutInCell="1" allowOverlap="1" wp14:anchorId="0849CABD" wp14:editId="252B2DFB">
                <wp:simplePos x="0" y="0"/>
                <wp:positionH relativeFrom="column">
                  <wp:posOffset>-114300</wp:posOffset>
                </wp:positionH>
                <wp:positionV relativeFrom="paragraph">
                  <wp:posOffset>1600200</wp:posOffset>
                </wp:positionV>
                <wp:extent cx="5162400" cy="744840"/>
                <wp:effectExtent l="57150" t="57150" r="19685" b="55880"/>
                <wp:wrapNone/>
                <wp:docPr id="1346337903" name="Рукописный ввод 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">
                      <w14:nvContentPartPr>
                        <w14:cNvContentPartPr/>
                      </w14:nvContentPartPr>
                      <w14:xfrm>
                        <a:off x="0" y="0"/>
                        <a:ext cx="5162400" cy="74484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681792" behindDoc="0" locked="0" layoutInCell="1" allowOverlap="1" wp14:anchorId="0849CABD" wp14:editId="252B2DFB">
                <wp:simplePos x="0" y="0"/>
                <wp:positionH relativeFrom="column">
                  <wp:posOffset>-114300</wp:posOffset>
                </wp:positionH>
                <wp:positionV relativeFrom="paragraph">
                  <wp:posOffset>1600200</wp:posOffset>
                </wp:positionV>
                <wp:extent cx="5162400" cy="744840"/>
                <wp:effectExtent l="57150" t="57150" r="19685" b="55880"/>
                <wp:wrapNone/>
                <wp:docPr id="1346337903" name="Рукописный ввод 13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46337903" name="Рукописный ввод 13"/>
                        <pic:cNvPicPr/>
                      </pic:nvPicPr>
                      <pic:blipFill>
                        <a:blip r:embed="rId82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200197" cy="78260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="00A101A1"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37C01AAA" wp14:editId="1CBB2BE0">
                <wp:simplePos x="0" y="0"/>
                <wp:positionH relativeFrom="column">
                  <wp:posOffset>-565785</wp:posOffset>
                </wp:positionH>
                <wp:positionV relativeFrom="paragraph">
                  <wp:posOffset>2171700</wp:posOffset>
                </wp:positionV>
                <wp:extent cx="1612900" cy="482600"/>
                <wp:effectExtent l="0" t="38100" r="63500" b="31750"/>
                <wp:wrapNone/>
                <wp:docPr id="1903008565" name="Прямая со стрелкой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612900" cy="482600"/>
                        </a:xfrm>
                        <a:prstGeom prst="straightConnector1">
                          <a:avLst/>
                        </a:prstGeom>
                        <a:ln w="2540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684D55" id="Прямая со стрелкой 9" o:spid="_x0000_s1026" type="#_x0000_t32" style="position:absolute;margin-left:-44.55pt;margin-top:171pt;width:127pt;height:38pt;flip:y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" strokecolor="#4472c4 [3204]" strokeweight="2pt">
                <v:stroke endarrow="block" joinstyle="miter"/>
              </v:shape>
            </w:pict>
          </mc:Fallback>
        </mc:AlternateContent>
      </w:r>
      <w:r w:rsidR="00A101A1">
        <w:rPr>
          <w:rFonts w:eastAsia="Times New Roman"/>
          <w:noProof/>
        </w:rPr>
        <mc:AlternateContent>
          <mc:Choice Requires="aink">
            <w:drawing>
              <wp:anchor distT="0" distB="0" distL="114300" distR="114300" simplePos="0" relativeHeight="251680768" behindDoc="0" locked="0" layoutInCell="1" allowOverlap="1" wp14:anchorId="37AF91F7" wp14:editId="657F7224">
                <wp:simplePos x="0" y="0"/>
                <wp:positionH relativeFrom="column">
                  <wp:posOffset>-330985</wp:posOffset>
                </wp:positionH>
                <wp:positionV relativeFrom="paragraph">
                  <wp:posOffset>1501990</wp:posOffset>
                </wp:positionV>
                <wp:extent cx="360" cy="360"/>
                <wp:effectExtent l="0" t="0" r="0" b="0"/>
                <wp:wrapNone/>
                <wp:docPr id="51095529" name="Рукописный ввод 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680768" behindDoc="0" locked="0" layoutInCell="1" allowOverlap="1" wp14:anchorId="37AF91F7" wp14:editId="657F7224">
                <wp:simplePos x="0" y="0"/>
                <wp:positionH relativeFrom="column">
                  <wp:posOffset>-330985</wp:posOffset>
                </wp:positionH>
                <wp:positionV relativeFrom="paragraph">
                  <wp:posOffset>1501990</wp:posOffset>
                </wp:positionV>
                <wp:extent cx="360" cy="360"/>
                <wp:effectExtent l="0" t="0" r="0" b="0"/>
                <wp:wrapNone/>
                <wp:docPr id="51095529" name="Рукописный ввод 11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1095529" name="Рукописный ввод 11"/>
                        <pic:cNvPicPr/>
                      </pic:nvPicPr>
                      <pic:blipFill>
                        <a:blip r:embed="rId84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8000" cy="108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="00A101A1" w:rsidRPr="00655097">
        <w:rPr>
          <w:rFonts w:eastAsia="Times New Roman"/>
          <w:noProof/>
        </w:rPr>
        <w:drawing>
          <wp:inline distT="0" distB="0" distL="0" distR="0" wp14:anchorId="654ABEDF" wp14:editId="7F894B26">
            <wp:extent cx="4204399" cy="3660140"/>
            <wp:effectExtent l="0" t="0" r="5715" b="0"/>
            <wp:docPr id="15859485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594850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243009" cy="3693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00E92" w14:textId="3DFAED75" w:rsidR="00A101A1" w:rsidRDefault="00F670E1" w:rsidP="00F670E1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893CB8">
        <w:rPr>
          <w:rFonts w:eastAsia="Times New Roman"/>
          <w:noProof/>
        </w:rPr>
        <w:t>3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893CB8">
        <w:rPr>
          <w:rFonts w:eastAsia="Times New Roman"/>
          <w:noProof/>
        </w:rPr>
        <w:t>12</w:t>
      </w:r>
      <w:r w:rsidR="007A0402">
        <w:rPr>
          <w:rFonts w:eastAsia="Times New Roman"/>
        </w:rPr>
        <w:fldChar w:fldCharType="end"/>
      </w:r>
      <w:r w:rsidR="00AB4D60">
        <w:rPr>
          <w:rFonts w:eastAsia="Times New Roman"/>
        </w:rPr>
        <w:t>. Экран выбора физического присоединения.</w:t>
      </w:r>
    </w:p>
    <w:p w14:paraId="2D6BDE37" w14:textId="22B4447B" w:rsidR="00A101A1" w:rsidRPr="00CD4483" w:rsidRDefault="00A101A1" w:rsidP="00A101A1">
      <w:pPr>
        <w:spacing w:after="120" w:line="360" w:lineRule="auto"/>
      </w:pPr>
      <w:r w:rsidRPr="00CD4483">
        <w:rPr>
          <w:rFonts w:eastAsia="Times New Roman"/>
        </w:rPr>
        <w:t>Например</w:t>
      </w:r>
      <w:r>
        <w:rPr>
          <w:rFonts w:eastAsia="Times New Roman"/>
        </w:rPr>
        <w:t xml:space="preserve"> настройки автоматического полу</w:t>
      </w:r>
      <w:r w:rsidR="005A3691">
        <w:rPr>
          <w:rFonts w:eastAsia="Times New Roman"/>
        </w:rPr>
        <w:t>ч</w:t>
      </w:r>
      <w:r>
        <w:rPr>
          <w:rFonts w:eastAsia="Times New Roman"/>
        </w:rPr>
        <w:t xml:space="preserve">ения сетевых настроек </w:t>
      </w:r>
      <w:r w:rsidRPr="00CD4483">
        <w:rPr>
          <w:rFonts w:eastAsia="Times New Roman"/>
        </w:rPr>
        <w:t>:</w:t>
      </w:r>
    </w:p>
    <w:p w14:paraId="1E38C278" w14:textId="77777777" w:rsidR="00A101A1" w:rsidRDefault="00A101A1" w:rsidP="00A101A1">
      <w:pPr>
        <w:spacing w:after="120" w:line="360" w:lineRule="auto"/>
      </w:pPr>
      <w:r>
        <w:rPr>
          <w:rFonts w:eastAsia="Times New Roman"/>
        </w:rPr>
        <w:t>Для начала посмотрим какие у нас есть интерфейсы:</w:t>
      </w:r>
    </w:p>
    <w:p w14:paraId="7D37AF82" w14:textId="77777777" w:rsidR="00F670E1" w:rsidRDefault="00A101A1" w:rsidP="00F670E1">
      <w:pPr>
        <w:keepNext/>
        <w:spacing w:after="120" w:line="360" w:lineRule="auto"/>
      </w:pPr>
      <w:r w:rsidRPr="000E0F47">
        <w:rPr>
          <w:rFonts w:eastAsia="Times New Roman"/>
          <w:noProof/>
        </w:rPr>
        <w:drawing>
          <wp:inline distT="0" distB="0" distL="0" distR="0" wp14:anchorId="5114DE59" wp14:editId="28A2EBC1">
            <wp:extent cx="4016152" cy="2404110"/>
            <wp:effectExtent l="0" t="0" r="3810" b="0"/>
            <wp:docPr id="11012675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1267506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024615" cy="2409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92AF2" w14:textId="317FE50A" w:rsidR="00A101A1" w:rsidRDefault="00F670E1" w:rsidP="00F670E1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893CB8">
        <w:rPr>
          <w:rFonts w:eastAsia="Times New Roman"/>
          <w:noProof/>
        </w:rPr>
        <w:t>3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893CB8">
        <w:rPr>
          <w:rFonts w:eastAsia="Times New Roman"/>
          <w:noProof/>
        </w:rPr>
        <w:t>13</w:t>
      </w:r>
      <w:r w:rsidR="007A0402">
        <w:rPr>
          <w:rFonts w:eastAsia="Times New Roman"/>
        </w:rPr>
        <w:fldChar w:fldCharType="end"/>
      </w:r>
      <w:r w:rsidR="005A3691">
        <w:rPr>
          <w:rFonts w:eastAsia="Times New Roman"/>
        </w:rPr>
        <w:t>. Экран состояния сетевых адаптеров устройства.</w:t>
      </w:r>
    </w:p>
    <w:p w14:paraId="6ADF32CF" w14:textId="77777777" w:rsidR="00F670E1" w:rsidRPr="00F670E1" w:rsidRDefault="00F670E1" w:rsidP="00F670E1">
      <w:pPr>
        <w:spacing w:after="120" w:line="360" w:lineRule="auto"/>
      </w:pPr>
    </w:p>
    <w:p w14:paraId="634145FA" w14:textId="77777777" w:rsidR="00A101A1" w:rsidRPr="004579CD" w:rsidRDefault="00A101A1" w:rsidP="005A3691">
      <w:r>
        <w:t xml:space="preserve">Может использовать для выхода в интернет интерфейс </w:t>
      </w:r>
      <w:r>
        <w:rPr>
          <w:lang w:val="en-US"/>
        </w:rPr>
        <w:t>gi</w:t>
      </w:r>
      <w:r w:rsidRPr="00A308C9">
        <w:t xml:space="preserve">1/0/1 </w:t>
      </w:r>
      <w:r>
        <w:t xml:space="preserve">и для внутренней сети </w:t>
      </w:r>
      <w:r>
        <w:rPr>
          <w:lang w:val="en-US"/>
        </w:rPr>
        <w:t>gi</w:t>
      </w:r>
      <w:r w:rsidRPr="00A308C9">
        <w:t>1/0/2</w:t>
      </w:r>
      <w:r w:rsidRPr="00DC3F51">
        <w:t>.</w:t>
      </w:r>
      <w:r>
        <w:t xml:space="preserve">Есть еще одна тонкость. Если посмотреть на список интерфейсов выше, то видно , что они в состоянии </w:t>
      </w:r>
      <w:r>
        <w:rPr>
          <w:lang w:val="en-US"/>
        </w:rPr>
        <w:t>Down</w:t>
      </w:r>
      <w:r w:rsidRPr="00DC3F51">
        <w:t xml:space="preserve"> </w:t>
      </w:r>
      <w:r>
        <w:t xml:space="preserve">и МАС апдреса не по порядку выстроены. Это ведет к не работоспособности интерфейсов. Они в состоянии </w:t>
      </w:r>
      <w:r>
        <w:rPr>
          <w:lang w:val="en-US"/>
        </w:rPr>
        <w:t>Down</w:t>
      </w:r>
      <w:r w:rsidRPr="00DC3F51">
        <w:t xml:space="preserve">. </w:t>
      </w:r>
    </w:p>
    <w:p w14:paraId="5A266D46" w14:textId="77777777" w:rsidR="00A101A1" w:rsidRPr="004579CD" w:rsidRDefault="00A101A1" w:rsidP="005A3691">
      <w:pPr>
        <w:rPr>
          <w:b/>
          <w:bCs/>
          <w:lang w:val="en-US"/>
        </w:rPr>
      </w:pPr>
      <w:r w:rsidRPr="00567113">
        <w:rPr>
          <w:b/>
          <w:bCs/>
        </w:rPr>
        <w:t>Команда</w:t>
      </w:r>
      <w:r w:rsidRPr="00567113">
        <w:rPr>
          <w:b/>
          <w:bCs/>
          <w:lang w:val="en-US"/>
        </w:rPr>
        <w:t> </w:t>
      </w:r>
    </w:p>
    <w:p w14:paraId="0F3B0507" w14:textId="77777777" w:rsidR="00A101A1" w:rsidRPr="00567113" w:rsidRDefault="00A101A1" w:rsidP="005A3691">
      <w:pPr>
        <w:rPr>
          <w:lang w:val="en-US"/>
        </w:rPr>
      </w:pPr>
      <w:r w:rsidRPr="00567113">
        <w:rPr>
          <w:b/>
          <w:bCs/>
          <w:lang w:val="en-US"/>
        </w:rPr>
        <w:t>vesr(debug)#nic bind auto debug</w:t>
      </w:r>
    </w:p>
    <w:p w14:paraId="663C94EA" w14:textId="77777777" w:rsidR="00A101A1" w:rsidRPr="00567113" w:rsidRDefault="00A101A1" w:rsidP="005A3691">
      <w:r w:rsidRPr="00567113">
        <w:rPr>
          <w:lang w:val="en-US"/>
        </w:rPr>
        <w:t> </w:t>
      </w:r>
      <w:r w:rsidRPr="00567113">
        <w:t>в контексте устройства vESR от Eltex означает </w:t>
      </w:r>
      <w:r w:rsidRPr="00567113">
        <w:rPr>
          <w:b/>
          <w:bCs/>
        </w:rPr>
        <w:t>автоматическое назначение MAC-адресов интерфейсов</w:t>
      </w:r>
      <w:r w:rsidRPr="00567113">
        <w:t> в режиме отладки (debug). </w:t>
      </w:r>
      <w:hyperlink r:id="rId87" w:tgtFrame="_blank" w:history="1">
        <w:r w:rsidRPr="00567113">
          <w:rPr>
            <w:rStyle w:val="a7"/>
          </w:rPr>
          <w:t>docs.eltex-co.ru</w:t>
        </w:r>
      </w:hyperlink>
      <w:hyperlink r:id="rId88" w:tgtFrame="_blank" w:history="1">
        <w:r w:rsidRPr="00567113">
          <w:rPr>
            <w:rStyle w:val="a7"/>
          </w:rPr>
          <w:t>ruits.ru</w:t>
        </w:r>
      </w:hyperlink>
    </w:p>
    <w:p w14:paraId="3D29B7C4" w14:textId="77777777" w:rsidR="00A101A1" w:rsidRPr="00567113" w:rsidRDefault="00A101A1" w:rsidP="005A3691">
      <w:r w:rsidRPr="00567113">
        <w:t>Эта команда позволяет автоматически привязать MAC-адреса доступных интерфейсов к соответствующим интерфейсам vESR, без ручного ввода данных. После выполнения команды необходимо перезагрузить устройство, чтобы изменения вступили в силу. </w:t>
      </w:r>
    </w:p>
    <w:p w14:paraId="047B9D1E" w14:textId="77777777" w:rsidR="00A101A1" w:rsidRPr="00567113" w:rsidRDefault="00A101A1" w:rsidP="005A3691">
      <w:r w:rsidRPr="00567113">
        <w:t>Пример использования команды:</w:t>
      </w:r>
    </w:p>
    <w:p w14:paraId="1547433F" w14:textId="77777777" w:rsidR="00A101A1" w:rsidRPr="00567113" w:rsidRDefault="00A101A1" w:rsidP="005A3691">
      <w:r w:rsidRPr="00567113">
        <w:t>vesr(debug)#nic bind auto</w:t>
      </w:r>
    </w:p>
    <w:p w14:paraId="69EB75F7" w14:textId="77777777" w:rsidR="00A101A1" w:rsidRPr="00567113" w:rsidRDefault="00A101A1" w:rsidP="005A3691">
      <w:r w:rsidRPr="00567113">
        <w:t>После этого в списке доступных интерфейсов (выводимом командой </w:t>
      </w:r>
    </w:p>
    <w:p w14:paraId="091979C6" w14:textId="77777777" w:rsidR="00A101A1" w:rsidRPr="00567113" w:rsidRDefault="00A101A1" w:rsidP="005A3691">
      <w:r w:rsidRPr="00567113">
        <w:t>vesr(debug)#show nic) будут отображаться автоматически назначенные MAC-адреса. Если нужно изменить назначение, можно скорректировать команду, указав нужный MAC-адрес вместо auto</w:t>
      </w:r>
      <w:r>
        <w:t xml:space="preserve"> </w:t>
      </w:r>
      <w:r w:rsidRPr="00567113">
        <w:t>. </w:t>
      </w:r>
    </w:p>
    <w:p w14:paraId="316149C4" w14:textId="0A479AB6" w:rsidR="00A101A1" w:rsidRDefault="00A101A1" w:rsidP="005A3691">
      <w:r>
        <w:t>Лечить нужно следу</w:t>
      </w:r>
      <w:r w:rsidR="005A3691">
        <w:t>ю</w:t>
      </w:r>
      <w:r>
        <w:t>щими командами:</w:t>
      </w:r>
    </w:p>
    <w:p w14:paraId="3D2FB064" w14:textId="77777777" w:rsidR="005A3691" w:rsidRDefault="005A3691" w:rsidP="005A3691"/>
    <w:p w14:paraId="113998B9" w14:textId="77777777" w:rsidR="00F670E1" w:rsidRDefault="00A101A1" w:rsidP="00F670E1">
      <w:pPr>
        <w:keepNext/>
        <w:spacing w:after="120" w:line="360" w:lineRule="auto"/>
      </w:pPr>
      <w:r w:rsidRPr="00FD1845">
        <w:rPr>
          <w:rFonts w:eastAsia="Times New Roman"/>
          <w:noProof/>
        </w:rPr>
        <w:drawing>
          <wp:inline distT="0" distB="0" distL="0" distR="0" wp14:anchorId="0D3B026A" wp14:editId="2BD851EF">
            <wp:extent cx="3903026" cy="3015615"/>
            <wp:effectExtent l="0" t="0" r="2540" b="0"/>
            <wp:docPr id="10079100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910034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945952" cy="3048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7BDD0" w14:textId="31C15892" w:rsidR="00A101A1" w:rsidRDefault="00F670E1" w:rsidP="00F670E1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893CB8">
        <w:rPr>
          <w:rFonts w:eastAsia="Times New Roman"/>
          <w:noProof/>
        </w:rPr>
        <w:t>3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893CB8">
        <w:rPr>
          <w:rFonts w:eastAsia="Times New Roman"/>
          <w:noProof/>
        </w:rPr>
        <w:t>14</w:t>
      </w:r>
      <w:r w:rsidR="007A0402">
        <w:rPr>
          <w:rFonts w:eastAsia="Times New Roman"/>
        </w:rPr>
        <w:fldChar w:fldCharType="end"/>
      </w:r>
      <w:r w:rsidR="005A3691">
        <w:rPr>
          <w:rFonts w:eastAsia="Times New Roman"/>
        </w:rPr>
        <w:t>. Экран настройки соответствия МАС адресов.</w:t>
      </w:r>
    </w:p>
    <w:p w14:paraId="72CCF06E" w14:textId="77777777" w:rsidR="00F670E1" w:rsidRPr="00F670E1" w:rsidRDefault="00F670E1" w:rsidP="00F670E1">
      <w:pPr>
        <w:spacing w:after="120" w:line="360" w:lineRule="auto"/>
      </w:pPr>
    </w:p>
    <w:p w14:paraId="4D19DE0E" w14:textId="73CAE862" w:rsidR="00A101A1" w:rsidRDefault="00A101A1" w:rsidP="005A3691">
      <w:r>
        <w:t xml:space="preserve">Затем нужно </w:t>
      </w:r>
      <w:r w:rsidR="005A3691">
        <w:t>пе</w:t>
      </w:r>
      <w:r>
        <w:t>ре</w:t>
      </w:r>
      <w:r w:rsidR="005A3691">
        <w:t>грузить</w:t>
      </w:r>
      <w:r>
        <w:t xml:space="preserve"> устройство командой </w:t>
      </w:r>
      <w:r>
        <w:rPr>
          <w:lang w:val="en-US"/>
        </w:rPr>
        <w:t>reboot</w:t>
      </w:r>
      <w:r w:rsidRPr="0037249F">
        <w:t xml:space="preserve"> </w:t>
      </w:r>
      <w:r>
        <w:rPr>
          <w:lang w:val="en-US"/>
        </w:rPr>
        <w:t>system</w:t>
      </w:r>
      <w:r>
        <w:t>. И вот теперь все хорошо с ним</w:t>
      </w:r>
      <w:r w:rsidRPr="00B06EDC">
        <w:t>-</w:t>
      </w:r>
      <w:r>
        <w:rPr>
          <w:lang w:val="en-US"/>
        </w:rPr>
        <w:t>MAC</w:t>
      </w:r>
      <w:r w:rsidRPr="00B06EDC">
        <w:t xml:space="preserve"> </w:t>
      </w:r>
      <w:r>
        <w:t xml:space="preserve">адреса выстроены и интерфейс к провайдеру в </w:t>
      </w:r>
      <w:r>
        <w:rPr>
          <w:lang w:val="en-US"/>
        </w:rPr>
        <w:t>UP</w:t>
      </w:r>
      <w:r>
        <w:t>:</w:t>
      </w:r>
    </w:p>
    <w:p w14:paraId="7468A4E9" w14:textId="236D3E16" w:rsidR="00A101A1" w:rsidRPr="00DC3F51" w:rsidRDefault="005E7B49" w:rsidP="005A3691">
      <w:pPr>
        <w:rPr>
          <w:lang w:val="en-US"/>
        </w:rPr>
      </w:pPr>
      <w:r w:rsidRPr="00902DA6">
        <w:t xml:space="preserve"> </w:t>
      </w:r>
      <w:r>
        <w:rPr>
          <w:lang w:val="en-US"/>
        </w:rPr>
        <w:t>vesr124-2-1</w:t>
      </w:r>
      <w:r w:rsidR="00A101A1" w:rsidRPr="00DC3F51">
        <w:rPr>
          <w:lang w:val="en-US"/>
        </w:rPr>
        <w:t># sh int stat</w:t>
      </w:r>
    </w:p>
    <w:p w14:paraId="6D8B7913" w14:textId="77777777" w:rsidR="00A101A1" w:rsidRPr="00DC3F51" w:rsidRDefault="00A101A1" w:rsidP="005A3691">
      <w:pPr>
        <w:rPr>
          <w:lang w:val="en-US"/>
        </w:rPr>
      </w:pPr>
      <w:r w:rsidRPr="00DC3F51">
        <w:rPr>
          <w:lang w:val="en-US"/>
        </w:rPr>
        <w:t>Interface              Admin   Link    MTU     MAC address         Last change     Mode</w:t>
      </w:r>
    </w:p>
    <w:p w14:paraId="1AB0C69D" w14:textId="77777777" w:rsidR="00A101A1" w:rsidRPr="00DC3F51" w:rsidRDefault="00A101A1" w:rsidP="005A3691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24CC04DC" wp14:editId="41E326E4">
                <wp:simplePos x="0" y="0"/>
                <wp:positionH relativeFrom="column">
                  <wp:posOffset>-280035</wp:posOffset>
                </wp:positionH>
                <wp:positionV relativeFrom="paragraph">
                  <wp:posOffset>242570</wp:posOffset>
                </wp:positionV>
                <wp:extent cx="2152650" cy="469900"/>
                <wp:effectExtent l="0" t="0" r="76200" b="82550"/>
                <wp:wrapNone/>
                <wp:docPr id="1954052183" name="Прямая со стрелкой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152650" cy="469900"/>
                        </a:xfrm>
                        <a:prstGeom prst="straightConnector1">
                          <a:avLst/>
                        </a:prstGeom>
                        <a:ln w="22225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BAFB805" id="Прямая со стрелкой 15" o:spid="_x0000_s1026" type="#_x0000_t32" style="position:absolute;margin-left:-22.05pt;margin-top:19.1pt;width:169.5pt;height:37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" strokecolor="#e00" strokeweight="1.75pt">
                <v:stroke endarrow="block" joinstyle="miter"/>
              </v:shape>
            </w:pict>
          </mc:Fallback>
        </mc:AlternateContent>
      </w:r>
      <w:r w:rsidRPr="00DC3F51">
        <w:rPr>
          <w:lang w:val="en-US"/>
        </w:rPr>
        <w:t xml:space="preserve">                       State   State                               (d,h:m:s)    </w:t>
      </w:r>
    </w:p>
    <w:p w14:paraId="0AC0407E" w14:textId="77777777" w:rsidR="00A101A1" w:rsidRPr="00DC3F51" w:rsidRDefault="00A101A1" w:rsidP="005A3691">
      <w:pPr>
        <w:rPr>
          <w:lang w:val="en-US"/>
        </w:rPr>
      </w:pPr>
      <w:r w:rsidRPr="00DC3F51">
        <w:rPr>
          <w:lang w:val="en-US"/>
        </w:rPr>
        <w:t>--------------------   -----   -----   -----   -----------------   -------------   ------------</w:t>
      </w:r>
    </w:p>
    <w:p w14:paraId="0C76D1E2" w14:textId="77777777" w:rsidR="00A101A1" w:rsidRPr="00DC3F51" w:rsidRDefault="00A101A1" w:rsidP="005A3691">
      <w:pPr>
        <w:rPr>
          <w:lang w:val="en-US"/>
        </w:rPr>
      </w:pPr>
      <w:r w:rsidRPr="00DC3F51">
        <w:rPr>
          <w:lang w:val="en-US"/>
        </w:rPr>
        <w:t>gi1/0/1                Up      Up      1500    0c:6c:86:16:00:00   00,00:01:59     routerport</w:t>
      </w:r>
    </w:p>
    <w:p w14:paraId="455E6FBE" w14:textId="77777777" w:rsidR="00A101A1" w:rsidRPr="00DC3F51" w:rsidRDefault="00A101A1" w:rsidP="005A3691">
      <w:pPr>
        <w:rPr>
          <w:lang w:val="en-US"/>
        </w:rPr>
      </w:pPr>
      <w:r w:rsidRPr="00DC3F51">
        <w:rPr>
          <w:lang w:val="en-US"/>
        </w:rPr>
        <w:t>gi1/0/2                Up      Down    1500    0c:6c:86:16:00:01   00,00:02:01     routerport</w:t>
      </w:r>
    </w:p>
    <w:p w14:paraId="52F19F0B" w14:textId="77777777" w:rsidR="00A101A1" w:rsidRPr="00DC3F51" w:rsidRDefault="00A101A1" w:rsidP="005A3691">
      <w:pPr>
        <w:rPr>
          <w:lang w:val="en-US"/>
        </w:rPr>
      </w:pPr>
      <w:r w:rsidRPr="00DC3F51">
        <w:rPr>
          <w:lang w:val="en-US"/>
        </w:rPr>
        <w:t>gi1/0/3                Up      Down    1500    0c:6c:86:16:00:02   00,00:02:01     routerport</w:t>
      </w:r>
    </w:p>
    <w:p w14:paraId="1A6F4CBA" w14:textId="77777777" w:rsidR="00A101A1" w:rsidRPr="00DC3F51" w:rsidRDefault="00A101A1" w:rsidP="005A3691">
      <w:pPr>
        <w:rPr>
          <w:lang w:val="en-US"/>
        </w:rPr>
      </w:pPr>
      <w:r w:rsidRPr="00DC3F51">
        <w:rPr>
          <w:lang w:val="en-US"/>
        </w:rPr>
        <w:t>gi1/0/4                Up      Down    1500    0c:6c:86:16:00:03   00,00:02:01     routerport</w:t>
      </w:r>
    </w:p>
    <w:p w14:paraId="3ADF4C58" w14:textId="0AAA2EE1" w:rsidR="00A101A1" w:rsidRPr="00DC3F51" w:rsidRDefault="005E7B49" w:rsidP="005A3691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DC3F51">
        <w:rPr>
          <w:lang w:val="en-US"/>
        </w:rPr>
        <w:t># config</w:t>
      </w:r>
    </w:p>
    <w:p w14:paraId="23809E78" w14:textId="3595DF13" w:rsidR="00A101A1" w:rsidRPr="00DC3F51" w:rsidRDefault="005E7B49" w:rsidP="005A3691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DC3F51">
        <w:rPr>
          <w:lang w:val="en-US"/>
        </w:rPr>
        <w:t>(config)# int gi1/0/1</w:t>
      </w:r>
    </w:p>
    <w:p w14:paraId="184C148C" w14:textId="5BEBBEF7" w:rsidR="00A101A1" w:rsidRPr="00DC3F51" w:rsidRDefault="005E7B49" w:rsidP="005A3691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DC3F51">
        <w:rPr>
          <w:lang w:val="en-US"/>
        </w:rPr>
        <w:t>(config-if-gi)# description WAN</w:t>
      </w:r>
    </w:p>
    <w:p w14:paraId="39BD061E" w14:textId="5C638A19" w:rsidR="00A101A1" w:rsidRPr="00DC3F51" w:rsidRDefault="005E7B49" w:rsidP="005A3691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DC3F51">
        <w:rPr>
          <w:lang w:val="en-US"/>
        </w:rPr>
        <w:t>(config-if-gi)# ip address dhcp</w:t>
      </w:r>
    </w:p>
    <w:p w14:paraId="23A07CC6" w14:textId="659CACB6" w:rsidR="00A101A1" w:rsidRPr="00B472FF" w:rsidRDefault="005E7B49" w:rsidP="005A3691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DC3F51">
        <w:rPr>
          <w:lang w:val="en-US"/>
        </w:rPr>
        <w:t>(config-if-gi)# exit</w:t>
      </w:r>
    </w:p>
    <w:p w14:paraId="5EDF8388" w14:textId="38FE2265" w:rsidR="00A101A1" w:rsidRPr="00DC3F51" w:rsidRDefault="005E7B49" w:rsidP="005A3691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DC3F51">
        <w:rPr>
          <w:lang w:val="en-US"/>
        </w:rPr>
        <w:t>(config)# int gi1/0/2</w:t>
      </w:r>
    </w:p>
    <w:p w14:paraId="3FC5DCCF" w14:textId="56C9C2ED" w:rsidR="00A101A1" w:rsidRPr="00DC3F51" w:rsidRDefault="005E7B49" w:rsidP="005A3691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DC3F51">
        <w:rPr>
          <w:lang w:val="en-US"/>
        </w:rPr>
        <w:t xml:space="preserve">(config-if-gi)# description </w:t>
      </w:r>
      <w:r w:rsidR="00A101A1">
        <w:rPr>
          <w:lang w:val="en-US"/>
        </w:rPr>
        <w:t>LAN</w:t>
      </w:r>
    </w:p>
    <w:p w14:paraId="24B4DA53" w14:textId="7F1FF045" w:rsidR="00A101A1" w:rsidRPr="00DC3F51" w:rsidRDefault="005E7B49" w:rsidP="005A3691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DC3F51">
        <w:rPr>
          <w:lang w:val="en-US"/>
        </w:rPr>
        <w:t xml:space="preserve">(config-if-gi)# ip address </w:t>
      </w:r>
      <w:r w:rsidR="00A101A1">
        <w:rPr>
          <w:lang w:val="en-US"/>
        </w:rPr>
        <w:t>172.16.1.1/24</w:t>
      </w:r>
    </w:p>
    <w:p w14:paraId="492875EC" w14:textId="5F79DFE5" w:rsidR="00A101A1" w:rsidRPr="00DC3F51" w:rsidRDefault="005E7B49" w:rsidP="005A3691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DC3F51">
        <w:rPr>
          <w:lang w:val="en-US"/>
        </w:rPr>
        <w:t>(config-if-gi)# exit</w:t>
      </w:r>
    </w:p>
    <w:p w14:paraId="3040BB6C" w14:textId="50807110" w:rsidR="00A101A1" w:rsidRPr="00DC3F51" w:rsidRDefault="005E7B49" w:rsidP="005A3691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DC3F51">
        <w:rPr>
          <w:lang w:val="en-US"/>
        </w:rPr>
        <w:t>(config)# do commit</w:t>
      </w:r>
    </w:p>
    <w:p w14:paraId="3E62EC29" w14:textId="77777777" w:rsidR="00A101A1" w:rsidRPr="00DC3F51" w:rsidRDefault="00A101A1" w:rsidP="005A3691">
      <w:pPr>
        <w:rPr>
          <w:lang w:val="en-US"/>
        </w:rPr>
      </w:pPr>
      <w:r w:rsidRPr="00DC3F51">
        <w:rPr>
          <w:lang w:val="en-US"/>
        </w:rPr>
        <w:t>Nothing to commit in configuration</w:t>
      </w:r>
    </w:p>
    <w:p w14:paraId="740AB722" w14:textId="0D37F2D9" w:rsidR="00A101A1" w:rsidRPr="00DC3F51" w:rsidRDefault="005E7B49" w:rsidP="005A3691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DC3F51">
        <w:rPr>
          <w:lang w:val="en-US"/>
        </w:rPr>
        <w:t>(config)# do confirm</w:t>
      </w:r>
    </w:p>
    <w:p w14:paraId="5A20962D" w14:textId="77777777" w:rsidR="00A101A1" w:rsidRPr="00DC3F51" w:rsidRDefault="00A101A1" w:rsidP="005A3691">
      <w:pPr>
        <w:rPr>
          <w:lang w:val="en-US"/>
        </w:rPr>
      </w:pPr>
      <w:r w:rsidRPr="00DC3F51">
        <w:rPr>
          <w:lang w:val="en-US"/>
        </w:rPr>
        <w:t>Nothing to confirm in configuration. You must commit some changes first.</w:t>
      </w:r>
    </w:p>
    <w:p w14:paraId="2F2E1BE2" w14:textId="6E615760" w:rsidR="00A101A1" w:rsidRPr="00B472FF" w:rsidRDefault="005E7B49" w:rsidP="005A3691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B472FF">
        <w:rPr>
          <w:lang w:val="en-US"/>
        </w:rPr>
        <w:t>(config)# exit</w:t>
      </w:r>
    </w:p>
    <w:p w14:paraId="16F07749" w14:textId="748B4086" w:rsidR="00A101A1" w:rsidRPr="00B472FF" w:rsidRDefault="005E7B49" w:rsidP="005A3691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B472FF">
        <w:rPr>
          <w:lang w:val="en-US"/>
        </w:rPr>
        <w:t>#</w:t>
      </w:r>
    </w:p>
    <w:p w14:paraId="221CD841" w14:textId="77777777" w:rsidR="00A101A1" w:rsidRPr="00B472FF" w:rsidRDefault="00A101A1" w:rsidP="005A3691">
      <w:pPr>
        <w:rPr>
          <w:lang w:val="en-US"/>
        </w:rPr>
      </w:pPr>
      <w:r w:rsidRPr="00CD4483">
        <w:t>Параметры</w:t>
      </w:r>
      <w:r w:rsidRPr="00B472FF">
        <w:rPr>
          <w:lang w:val="en-US"/>
        </w:rPr>
        <w:t xml:space="preserve"> </w:t>
      </w:r>
      <w:r w:rsidRPr="00CD4483">
        <w:t>интерфейса</w:t>
      </w:r>
      <w:r w:rsidRPr="00B472FF">
        <w:rPr>
          <w:lang w:val="en-US"/>
        </w:rPr>
        <w:t xml:space="preserve"> - gi1/0/1 (WAN):</w:t>
      </w:r>
      <w:r w:rsidRPr="00B472FF">
        <w:rPr>
          <w:noProof/>
          <w:lang w:val="en-US"/>
        </w:rPr>
        <w:t xml:space="preserve"> </w:t>
      </w:r>
    </w:p>
    <w:p w14:paraId="47A0F9F3" w14:textId="77777777" w:rsidR="00A101A1" w:rsidRPr="00CD4483" w:rsidRDefault="00A101A1" w:rsidP="005A3691">
      <w:r w:rsidRPr="00CD4483">
        <w:t xml:space="preserve">IP-адрес: </w:t>
      </w:r>
      <w:r>
        <w:rPr>
          <w:lang w:val="en-US"/>
        </w:rPr>
        <w:t>DHCP</w:t>
      </w:r>
    </w:p>
    <w:p w14:paraId="05A1ABEF" w14:textId="77777777" w:rsidR="00A101A1" w:rsidRPr="00A308C9" w:rsidRDefault="00A101A1" w:rsidP="005A3691">
      <w:r>
        <w:t>Для подключения сетевых устройств внутренней сети за виртуальным маршрутизатором возьмем</w:t>
      </w:r>
      <w:r w:rsidRPr="00A308C9">
        <w:t>,</w:t>
      </w:r>
      <w:r>
        <w:t xml:space="preserve"> например сеть </w:t>
      </w:r>
      <w:r w:rsidRPr="00CD4483">
        <w:t>172.16.1.1/24</w:t>
      </w:r>
      <w:r>
        <w:t>:</w:t>
      </w:r>
    </w:p>
    <w:p w14:paraId="264D9C55" w14:textId="77777777" w:rsidR="00A101A1" w:rsidRPr="00CD4483" w:rsidRDefault="00A101A1" w:rsidP="005A3691">
      <w:r w:rsidRPr="00CD4483">
        <w:t>Параметры интерфейса - gi1/0/2 (LAN):</w:t>
      </w:r>
    </w:p>
    <w:p w14:paraId="0A733EAD" w14:textId="77777777" w:rsidR="00A101A1" w:rsidRPr="000E0F47" w:rsidRDefault="00A101A1" w:rsidP="005A3691">
      <w:r w:rsidRPr="00CD4483">
        <w:t>IP-адрес: 172.16.1.1/24</w:t>
      </w:r>
    </w:p>
    <w:p w14:paraId="02382581" w14:textId="77777777" w:rsidR="00A101A1" w:rsidRPr="00CD4483" w:rsidRDefault="00A101A1" w:rsidP="005A3691">
      <w:r w:rsidRPr="00CD4483">
        <w:t>Проверка назначения сетевых параметров:</w:t>
      </w:r>
    </w:p>
    <w:p w14:paraId="3F03713F" w14:textId="77777777" w:rsidR="00A101A1" w:rsidRPr="00D33A5A" w:rsidRDefault="00A101A1" w:rsidP="005A3691">
      <w:r w:rsidRPr="00CD4483">
        <w:rPr>
          <w:lang w:val="en-US"/>
        </w:rPr>
        <w:t>show</w:t>
      </w:r>
      <w:r w:rsidRPr="00D33A5A">
        <w:t xml:space="preserve"> </w:t>
      </w:r>
      <w:r w:rsidRPr="00CD4483">
        <w:rPr>
          <w:lang w:val="en-US"/>
        </w:rPr>
        <w:t>interfaces</w:t>
      </w:r>
      <w:r w:rsidRPr="00D33A5A">
        <w:t xml:space="preserve"> </w:t>
      </w:r>
      <w:r w:rsidRPr="00CD4483">
        <w:rPr>
          <w:lang w:val="en-US"/>
        </w:rPr>
        <w:t>description</w:t>
      </w:r>
    </w:p>
    <w:p w14:paraId="021C5E40" w14:textId="77777777" w:rsidR="00A101A1" w:rsidRPr="00CD4483" w:rsidRDefault="00A101A1" w:rsidP="005A3691">
      <w:pPr>
        <w:rPr>
          <w:lang w:val="en-US"/>
        </w:rPr>
      </w:pPr>
      <w:r w:rsidRPr="00CD4483">
        <w:rPr>
          <w:lang w:val="en-US"/>
        </w:rPr>
        <w:t>show ip interfaces</w:t>
      </w:r>
    </w:p>
    <w:p w14:paraId="155877FF" w14:textId="77777777" w:rsidR="00A101A1" w:rsidRPr="00DC3F51" w:rsidRDefault="00A101A1" w:rsidP="005A3691">
      <w:pPr>
        <w:rPr>
          <w:lang w:val="en-US"/>
        </w:rPr>
      </w:pPr>
      <w:r w:rsidRPr="00DC3F51">
        <w:rPr>
          <w:lang w:val="en-US"/>
        </w:rPr>
        <w:t>show ip route</w:t>
      </w:r>
    </w:p>
    <w:p w14:paraId="7E0034B2" w14:textId="6FDCC71E" w:rsidR="00A101A1" w:rsidRPr="00B06EDC" w:rsidRDefault="005E7B49" w:rsidP="005A3691">
      <w:pPr>
        <w:rPr>
          <w:b/>
          <w:bCs/>
          <w:lang w:val="en-US"/>
        </w:rPr>
      </w:pPr>
      <w:r>
        <w:rPr>
          <w:b/>
          <w:bCs/>
          <w:lang w:val="en-US"/>
        </w:rPr>
        <w:t xml:space="preserve"> vesr124-2-1</w:t>
      </w:r>
      <w:r w:rsidR="00A101A1" w:rsidRPr="00B06EDC">
        <w:rPr>
          <w:b/>
          <w:bCs/>
          <w:lang w:val="en-US"/>
        </w:rPr>
        <w:t># show interfaces description</w:t>
      </w:r>
    </w:p>
    <w:p w14:paraId="68F2974F" w14:textId="77777777" w:rsidR="00A101A1" w:rsidRPr="00B06EDC" w:rsidRDefault="00A101A1" w:rsidP="005A3691">
      <w:pPr>
        <w:rPr>
          <w:b/>
          <w:bCs/>
          <w:lang w:val="en-US"/>
        </w:rPr>
      </w:pPr>
      <w:r w:rsidRPr="00B06EDC">
        <w:rPr>
          <w:b/>
          <w:bCs/>
          <w:lang w:val="en-US"/>
        </w:rPr>
        <w:t xml:space="preserve">Interface              Admin   Link    Description                              </w:t>
      </w:r>
    </w:p>
    <w:p w14:paraId="3DA39B46" w14:textId="77777777" w:rsidR="00A101A1" w:rsidRPr="00B06EDC" w:rsidRDefault="00A101A1" w:rsidP="005A3691">
      <w:pPr>
        <w:rPr>
          <w:b/>
          <w:bCs/>
          <w:lang w:val="en-US"/>
        </w:rPr>
      </w:pPr>
      <w:r w:rsidRPr="00B06EDC">
        <w:rPr>
          <w:b/>
          <w:bCs/>
          <w:lang w:val="en-US"/>
        </w:rPr>
        <w:t xml:space="preserve">                       State   State                                            </w:t>
      </w:r>
    </w:p>
    <w:p w14:paraId="4888A3A5" w14:textId="77777777" w:rsidR="00A101A1" w:rsidRPr="00B06EDC" w:rsidRDefault="00A101A1" w:rsidP="005A3691">
      <w:pPr>
        <w:rPr>
          <w:b/>
          <w:bCs/>
          <w:lang w:val="en-US"/>
        </w:rPr>
      </w:pPr>
      <w:r w:rsidRPr="00B06EDC">
        <w:rPr>
          <w:b/>
          <w:bCs/>
          <w:lang w:val="en-US"/>
        </w:rPr>
        <w:t>--------------------   -----   -----   ----------------------------------------------------</w:t>
      </w:r>
    </w:p>
    <w:p w14:paraId="3CFADB44" w14:textId="77777777" w:rsidR="00A101A1" w:rsidRPr="00B06EDC" w:rsidRDefault="00A101A1" w:rsidP="005A3691">
      <w:pPr>
        <w:rPr>
          <w:b/>
          <w:bCs/>
          <w:lang w:val="en-US"/>
        </w:rPr>
      </w:pPr>
      <w:r w:rsidRPr="00B06EDC">
        <w:rPr>
          <w:b/>
          <w:bCs/>
          <w:lang w:val="en-US"/>
        </w:rPr>
        <w:t xml:space="preserve">gi1/0/1                Up      Up      WAN                                      </w:t>
      </w:r>
    </w:p>
    <w:p w14:paraId="7EBA8FDF" w14:textId="77777777" w:rsidR="00A101A1" w:rsidRPr="00B06EDC" w:rsidRDefault="00A101A1" w:rsidP="005A3691">
      <w:pPr>
        <w:rPr>
          <w:b/>
          <w:bCs/>
          <w:lang w:val="en-US"/>
        </w:rPr>
      </w:pPr>
      <w:r w:rsidRPr="00B06EDC">
        <w:rPr>
          <w:b/>
          <w:bCs/>
          <w:lang w:val="en-US"/>
        </w:rPr>
        <w:t xml:space="preserve">gi1/0/2                Up      Down    LAN                                      </w:t>
      </w:r>
    </w:p>
    <w:p w14:paraId="562E6BDA" w14:textId="77777777" w:rsidR="00A101A1" w:rsidRPr="00B06EDC" w:rsidRDefault="00A101A1" w:rsidP="005A3691">
      <w:pPr>
        <w:rPr>
          <w:b/>
          <w:bCs/>
          <w:lang w:val="en-US"/>
        </w:rPr>
      </w:pPr>
      <w:r w:rsidRPr="00B06EDC">
        <w:rPr>
          <w:b/>
          <w:bCs/>
          <w:lang w:val="en-US"/>
        </w:rPr>
        <w:t xml:space="preserve">gi1/0/3                Up      Down    --                                       </w:t>
      </w:r>
    </w:p>
    <w:p w14:paraId="4DEC5E30" w14:textId="77777777" w:rsidR="00A101A1" w:rsidRPr="00B06EDC" w:rsidRDefault="00A101A1" w:rsidP="005A3691">
      <w:pPr>
        <w:rPr>
          <w:b/>
          <w:bCs/>
          <w:lang w:val="en-US"/>
        </w:rPr>
      </w:pPr>
      <w:r w:rsidRPr="00B06EDC">
        <w:rPr>
          <w:b/>
          <w:bCs/>
          <w:lang w:val="en-US"/>
        </w:rPr>
        <w:t xml:space="preserve">gi1/0/4                Up      Down    --                                       </w:t>
      </w:r>
    </w:p>
    <w:p w14:paraId="7FE64906" w14:textId="53E84C05" w:rsidR="00A101A1" w:rsidRPr="00B06EDC" w:rsidRDefault="005E7B49" w:rsidP="005A3691">
      <w:pPr>
        <w:rPr>
          <w:b/>
          <w:bCs/>
          <w:lang w:val="en-US"/>
        </w:rPr>
      </w:pPr>
      <w:r>
        <w:rPr>
          <w:b/>
          <w:bCs/>
          <w:lang w:val="en-US"/>
        </w:rPr>
        <w:t xml:space="preserve"> vesr124-2-1</w:t>
      </w:r>
      <w:r w:rsidR="00A101A1" w:rsidRPr="00B06EDC">
        <w:rPr>
          <w:b/>
          <w:bCs/>
          <w:lang w:val="en-US"/>
        </w:rPr>
        <w:t># show ip interfaces</w:t>
      </w:r>
    </w:p>
    <w:p w14:paraId="408C7978" w14:textId="77777777" w:rsidR="00A101A1" w:rsidRPr="00B06EDC" w:rsidRDefault="00A101A1" w:rsidP="005A3691">
      <w:pPr>
        <w:rPr>
          <w:b/>
          <w:bCs/>
          <w:lang w:val="en-US"/>
        </w:rPr>
      </w:pPr>
      <w:r w:rsidRPr="00B06EDC">
        <w:rPr>
          <w:b/>
          <w:bCs/>
          <w:lang w:val="en-US"/>
        </w:rPr>
        <w:t>IP address                                            Interface              Admin   Link    Type      Precedence</w:t>
      </w:r>
    </w:p>
    <w:p w14:paraId="681CC808" w14:textId="77777777" w:rsidR="00A101A1" w:rsidRPr="00B06EDC" w:rsidRDefault="00A101A1" w:rsidP="005A3691">
      <w:pPr>
        <w:rPr>
          <w:b/>
          <w:bCs/>
          <w:lang w:val="en-US"/>
        </w:rPr>
      </w:pPr>
      <w:r w:rsidRPr="00B06EDC">
        <w:rPr>
          <w:b/>
          <w:bCs/>
          <w:lang w:val="en-US"/>
        </w:rPr>
        <w:t>---------------------------------------------------   --------------------   -----   -----   -------   -----------</w:t>
      </w:r>
    </w:p>
    <w:p w14:paraId="3332DA23" w14:textId="77777777" w:rsidR="00A101A1" w:rsidRPr="00B06EDC" w:rsidRDefault="00A101A1" w:rsidP="005A3691">
      <w:pPr>
        <w:rPr>
          <w:b/>
          <w:bCs/>
          <w:lang w:val="en-US"/>
        </w:rPr>
      </w:pPr>
      <w:r w:rsidRPr="00B06EDC">
        <w:rPr>
          <w:b/>
          <w:bCs/>
          <w:lang w:val="en-US"/>
        </w:rPr>
        <w:t>192.168.10.74/24                                      gi1/0/1                Up      Up      DHCP      --</w:t>
      </w:r>
    </w:p>
    <w:p w14:paraId="40E73486" w14:textId="77777777" w:rsidR="00A101A1" w:rsidRPr="00B06EDC" w:rsidRDefault="00A101A1" w:rsidP="005A3691">
      <w:pPr>
        <w:rPr>
          <w:b/>
          <w:bCs/>
          <w:lang w:val="en-US"/>
        </w:rPr>
      </w:pPr>
      <w:r w:rsidRPr="00B06EDC">
        <w:rPr>
          <w:b/>
          <w:bCs/>
          <w:lang w:val="en-US"/>
        </w:rPr>
        <w:t>172.16.1.1/24                                         gi1/0/2                Up      Down    static    primary</w:t>
      </w:r>
    </w:p>
    <w:p w14:paraId="00D6E149" w14:textId="08E1E47E" w:rsidR="00A101A1" w:rsidRPr="00B06EDC" w:rsidRDefault="005E7B49" w:rsidP="005A3691">
      <w:pPr>
        <w:rPr>
          <w:b/>
          <w:bCs/>
          <w:lang w:val="en-US"/>
        </w:rPr>
      </w:pPr>
      <w:r>
        <w:rPr>
          <w:b/>
          <w:bCs/>
          <w:lang w:val="en-US"/>
        </w:rPr>
        <w:t xml:space="preserve"> vesr124-2-1</w:t>
      </w:r>
      <w:r w:rsidR="00A101A1" w:rsidRPr="00B06EDC">
        <w:rPr>
          <w:b/>
          <w:bCs/>
          <w:lang w:val="en-US"/>
        </w:rPr>
        <w:t># sh ip route</w:t>
      </w:r>
    </w:p>
    <w:p w14:paraId="4E8D5083" w14:textId="77777777" w:rsidR="00A101A1" w:rsidRPr="00B06EDC" w:rsidRDefault="00A101A1" w:rsidP="005A3691">
      <w:pPr>
        <w:rPr>
          <w:b/>
          <w:bCs/>
          <w:lang w:val="en-US"/>
        </w:rPr>
      </w:pPr>
      <w:r w:rsidRPr="00B06EDC">
        <w:rPr>
          <w:b/>
          <w:bCs/>
          <w:lang w:val="en-US"/>
        </w:rPr>
        <w:t xml:space="preserve"> Codes: C - connected, S - static, R - RIP derived,</w:t>
      </w:r>
    </w:p>
    <w:p w14:paraId="1E5684C4" w14:textId="77777777" w:rsidR="00A101A1" w:rsidRPr="00B06EDC" w:rsidRDefault="00A101A1" w:rsidP="005A3691">
      <w:pPr>
        <w:rPr>
          <w:b/>
          <w:bCs/>
          <w:lang w:val="en-US"/>
        </w:rPr>
      </w:pPr>
      <w:r w:rsidRPr="00B06EDC">
        <w:rPr>
          <w:b/>
          <w:bCs/>
          <w:lang w:val="en-US"/>
        </w:rPr>
        <w:t xml:space="preserve">        O - OSPF derived, IA - OSPF inter area route,</w:t>
      </w:r>
    </w:p>
    <w:p w14:paraId="7830039B" w14:textId="77777777" w:rsidR="00A101A1" w:rsidRPr="00B06EDC" w:rsidRDefault="00A101A1" w:rsidP="005A3691">
      <w:pPr>
        <w:rPr>
          <w:b/>
          <w:bCs/>
          <w:lang w:val="en-US"/>
        </w:rPr>
      </w:pPr>
      <w:r w:rsidRPr="00B06EDC">
        <w:rPr>
          <w:b/>
          <w:bCs/>
          <w:lang w:val="en-US"/>
        </w:rPr>
        <w:t xml:space="preserve">        E1 - OSPF external type 1 route, E2 - OSPF external type 2 route</w:t>
      </w:r>
    </w:p>
    <w:p w14:paraId="6507382F" w14:textId="77777777" w:rsidR="00A101A1" w:rsidRPr="00B06EDC" w:rsidRDefault="00A101A1" w:rsidP="005A3691">
      <w:pPr>
        <w:rPr>
          <w:b/>
          <w:bCs/>
          <w:lang w:val="en-US"/>
        </w:rPr>
      </w:pPr>
      <w:r w:rsidRPr="00B06EDC">
        <w:rPr>
          <w:b/>
          <w:bCs/>
          <w:lang w:val="en-US"/>
        </w:rPr>
        <w:t xml:space="preserve">        B - BGP derived, D - DHCP derived, K - kernel route, V - VRRP route</w:t>
      </w:r>
    </w:p>
    <w:p w14:paraId="61034C0C" w14:textId="77777777" w:rsidR="00A101A1" w:rsidRPr="00B06EDC" w:rsidRDefault="00A101A1" w:rsidP="005A3691">
      <w:pPr>
        <w:rPr>
          <w:b/>
          <w:bCs/>
          <w:lang w:val="en-US"/>
        </w:rPr>
      </w:pPr>
      <w:r w:rsidRPr="00B06EDC">
        <w:rPr>
          <w:b/>
          <w:bCs/>
          <w:lang w:val="en-US"/>
        </w:rPr>
        <w:t xml:space="preserve">        i - IS-IS, L1 - IS-IS level-1, L2 - IS-IS level-2, ia - IS-IS inter area</w:t>
      </w:r>
    </w:p>
    <w:p w14:paraId="5689548E" w14:textId="77777777" w:rsidR="00A101A1" w:rsidRPr="00B06EDC" w:rsidRDefault="00A101A1" w:rsidP="005A3691">
      <w:pPr>
        <w:rPr>
          <w:b/>
          <w:bCs/>
          <w:lang w:val="en-US"/>
        </w:rPr>
      </w:pPr>
      <w:r w:rsidRPr="00B06EDC">
        <w:rPr>
          <w:b/>
          <w:bCs/>
          <w:lang w:val="en-US"/>
        </w:rPr>
        <w:t xml:space="preserve">        H - NHRP, * - FIB route</w:t>
      </w:r>
    </w:p>
    <w:p w14:paraId="6D7DB083" w14:textId="77777777" w:rsidR="00A101A1" w:rsidRPr="00B06EDC" w:rsidRDefault="00A101A1" w:rsidP="005A3691">
      <w:pPr>
        <w:rPr>
          <w:b/>
          <w:bCs/>
          <w:lang w:val="en-US"/>
        </w:rPr>
      </w:pPr>
    </w:p>
    <w:p w14:paraId="09E98522" w14:textId="77777777" w:rsidR="00A101A1" w:rsidRPr="00B06EDC" w:rsidRDefault="00A101A1" w:rsidP="005A3691">
      <w:pPr>
        <w:rPr>
          <w:b/>
          <w:bCs/>
          <w:lang w:val="en-US"/>
        </w:rPr>
      </w:pPr>
      <w:r w:rsidRPr="00B06EDC">
        <w:rPr>
          <w:b/>
          <w:bCs/>
          <w:lang w:val="en-US"/>
        </w:rPr>
        <w:t>D     * 0.0.0.0/0          [40/0]            via 192.168.10.1 on gi1/0/1       [static 18:20:49]</w:t>
      </w:r>
    </w:p>
    <w:p w14:paraId="5EA5206C" w14:textId="77777777" w:rsidR="00A101A1" w:rsidRPr="00B06EDC" w:rsidRDefault="00A101A1" w:rsidP="005A3691">
      <w:pPr>
        <w:rPr>
          <w:b/>
          <w:bCs/>
        </w:rPr>
      </w:pPr>
      <w:r w:rsidRPr="00B06EDC">
        <w:rPr>
          <w:b/>
          <w:bCs/>
        </w:rPr>
        <w:t>C     * 192.168.10.0/24    [0/0]             dev gi1/0/1                       [direct 18:20:49]</w:t>
      </w:r>
    </w:p>
    <w:p w14:paraId="7FD9BC7A" w14:textId="77777777" w:rsidR="00A101A1" w:rsidRDefault="00A101A1" w:rsidP="005A3691">
      <w:pPr>
        <w:rPr>
          <w:b/>
          <w:bCs/>
        </w:rPr>
      </w:pPr>
      <w:r>
        <w:rPr>
          <w:b/>
          <w:bCs/>
        </w:rPr>
        <w:t>Проверяем связность сети между сами виртуальным маршрутизатором и внешней сетью:</w:t>
      </w:r>
    </w:p>
    <w:p w14:paraId="5F208E14" w14:textId="0026F062" w:rsidR="00A101A1" w:rsidRPr="00F33A96" w:rsidRDefault="005E7B49" w:rsidP="005A3691">
      <w:pPr>
        <w:rPr>
          <w:b/>
          <w:bCs/>
          <w:lang w:val="en-US"/>
        </w:rPr>
      </w:pPr>
      <w:r w:rsidRPr="00902DA6">
        <w:rPr>
          <w:b/>
          <w:bCs/>
        </w:rPr>
        <w:t xml:space="preserve"> </w:t>
      </w:r>
      <w:r>
        <w:rPr>
          <w:b/>
          <w:bCs/>
          <w:lang w:val="en-US"/>
        </w:rPr>
        <w:t>vesr124-2-1</w:t>
      </w:r>
      <w:r w:rsidR="00A101A1" w:rsidRPr="00F33A96">
        <w:rPr>
          <w:b/>
          <w:bCs/>
          <w:lang w:val="en-US"/>
        </w:rPr>
        <w:t>#</w:t>
      </w:r>
    </w:p>
    <w:p w14:paraId="7EF7758C" w14:textId="72A255FF" w:rsidR="00A101A1" w:rsidRPr="00F33A96" w:rsidRDefault="005E7B49" w:rsidP="005A3691">
      <w:pPr>
        <w:rPr>
          <w:b/>
          <w:bCs/>
          <w:lang w:val="en-US"/>
        </w:rPr>
      </w:pPr>
      <w:r>
        <w:rPr>
          <w:b/>
          <w:bCs/>
          <w:lang w:val="en-US"/>
        </w:rPr>
        <w:t xml:space="preserve"> vesr124-2-1</w:t>
      </w:r>
      <w:r w:rsidR="00A101A1" w:rsidRPr="00F33A96">
        <w:rPr>
          <w:b/>
          <w:bCs/>
          <w:lang w:val="en-US"/>
        </w:rPr>
        <w:t># ping 77.88.8.8</w:t>
      </w:r>
    </w:p>
    <w:p w14:paraId="7665655B" w14:textId="77777777" w:rsidR="00A101A1" w:rsidRPr="00F33A96" w:rsidRDefault="00A101A1" w:rsidP="005A3691">
      <w:pPr>
        <w:rPr>
          <w:b/>
          <w:bCs/>
          <w:lang w:val="en-US"/>
        </w:rPr>
      </w:pPr>
      <w:r w:rsidRPr="00F33A96">
        <w:rPr>
          <w:b/>
          <w:bCs/>
          <w:lang w:val="en-US"/>
        </w:rPr>
        <w:t>PING 77.88.8.8 (77.88.8.8) 56 bytes of data.</w:t>
      </w:r>
    </w:p>
    <w:p w14:paraId="2AEE4AAC" w14:textId="77777777" w:rsidR="00A101A1" w:rsidRPr="00F33A96" w:rsidRDefault="00A101A1" w:rsidP="005A3691">
      <w:pPr>
        <w:rPr>
          <w:b/>
          <w:bCs/>
          <w:lang w:val="en-US"/>
        </w:rPr>
      </w:pPr>
      <w:r w:rsidRPr="00F33A96">
        <w:rPr>
          <w:b/>
          <w:bCs/>
          <w:lang w:val="en-US"/>
        </w:rPr>
        <w:t>!!!!!</w:t>
      </w:r>
    </w:p>
    <w:p w14:paraId="12B370A5" w14:textId="77777777" w:rsidR="00A101A1" w:rsidRPr="00F33A96" w:rsidRDefault="00A101A1" w:rsidP="005A3691">
      <w:pPr>
        <w:rPr>
          <w:b/>
          <w:bCs/>
          <w:lang w:val="en-US"/>
        </w:rPr>
      </w:pPr>
      <w:r w:rsidRPr="00F33A96">
        <w:rPr>
          <w:b/>
          <w:bCs/>
          <w:lang w:val="en-US"/>
        </w:rPr>
        <w:t>--- 77.88.8.8 ping statistics ---</w:t>
      </w:r>
    </w:p>
    <w:p w14:paraId="08F51A59" w14:textId="77777777" w:rsidR="00A101A1" w:rsidRPr="00F33A96" w:rsidRDefault="00A101A1" w:rsidP="005A3691">
      <w:pPr>
        <w:rPr>
          <w:b/>
          <w:bCs/>
          <w:lang w:val="en-US"/>
        </w:rPr>
      </w:pPr>
      <w:r w:rsidRPr="00F33A96">
        <w:rPr>
          <w:b/>
          <w:bCs/>
          <w:lang w:val="en-US"/>
        </w:rPr>
        <w:t>5 packets transmitted, 5 received, 0% packet loss, time 4011ms</w:t>
      </w:r>
    </w:p>
    <w:p w14:paraId="3E0088D9" w14:textId="77777777" w:rsidR="00A101A1" w:rsidRPr="00F33A96" w:rsidRDefault="00A101A1" w:rsidP="005A3691">
      <w:pPr>
        <w:rPr>
          <w:b/>
          <w:bCs/>
          <w:lang w:val="en-US"/>
        </w:rPr>
      </w:pPr>
      <w:r w:rsidRPr="00F33A96">
        <w:rPr>
          <w:b/>
          <w:bCs/>
          <w:lang w:val="en-US"/>
        </w:rPr>
        <w:t>rtt min/avg/max/mdev = 8.124/12.859/21.669/5.021 ms</w:t>
      </w:r>
    </w:p>
    <w:p w14:paraId="358EAF5F" w14:textId="5A973525" w:rsidR="00A101A1" w:rsidRPr="00F33A96" w:rsidRDefault="005E7B49" w:rsidP="005A3691">
      <w:pPr>
        <w:rPr>
          <w:b/>
          <w:bCs/>
          <w:lang w:val="en-US"/>
        </w:rPr>
      </w:pPr>
      <w:r>
        <w:rPr>
          <w:b/>
          <w:bCs/>
          <w:lang w:val="en-US"/>
        </w:rPr>
        <w:t xml:space="preserve"> vesr124-2-1</w:t>
      </w:r>
      <w:r w:rsidR="00A101A1" w:rsidRPr="00F33A96">
        <w:rPr>
          <w:b/>
          <w:bCs/>
          <w:lang w:val="en-US"/>
        </w:rPr>
        <w:t># ping cisco.com</w:t>
      </w:r>
    </w:p>
    <w:p w14:paraId="3DEA8E61" w14:textId="77777777" w:rsidR="00A101A1" w:rsidRPr="00F33A96" w:rsidRDefault="00A101A1" w:rsidP="005A3691">
      <w:pPr>
        <w:rPr>
          <w:b/>
          <w:bCs/>
          <w:lang w:val="en-US"/>
        </w:rPr>
      </w:pPr>
      <w:r w:rsidRPr="00F33A96">
        <w:rPr>
          <w:b/>
          <w:bCs/>
          <w:lang w:val="en-US"/>
        </w:rPr>
        <w:t>PING cisco.com (72.163.4.185) 56 bytes of data.</w:t>
      </w:r>
    </w:p>
    <w:p w14:paraId="6A64E1EC" w14:textId="77777777" w:rsidR="00A101A1" w:rsidRPr="00F33A96" w:rsidRDefault="00A101A1" w:rsidP="005A3691">
      <w:pPr>
        <w:rPr>
          <w:b/>
          <w:bCs/>
          <w:lang w:val="en-US"/>
        </w:rPr>
      </w:pPr>
      <w:r w:rsidRPr="00F33A96">
        <w:rPr>
          <w:b/>
          <w:bCs/>
          <w:lang w:val="en-US"/>
        </w:rPr>
        <w:t>!!!!!</w:t>
      </w:r>
    </w:p>
    <w:p w14:paraId="3B3C0DE6" w14:textId="77777777" w:rsidR="00A101A1" w:rsidRPr="00F33A96" w:rsidRDefault="00A101A1" w:rsidP="005A3691">
      <w:pPr>
        <w:rPr>
          <w:b/>
          <w:bCs/>
          <w:lang w:val="en-US"/>
        </w:rPr>
      </w:pPr>
      <w:r w:rsidRPr="00F33A96">
        <w:rPr>
          <w:b/>
          <w:bCs/>
          <w:lang w:val="en-US"/>
        </w:rPr>
        <w:t>--- cisco.com ping statistics ---</w:t>
      </w:r>
    </w:p>
    <w:p w14:paraId="09EE115E" w14:textId="77777777" w:rsidR="00A101A1" w:rsidRPr="00F33A96" w:rsidRDefault="00A101A1" w:rsidP="005A3691">
      <w:pPr>
        <w:rPr>
          <w:b/>
          <w:bCs/>
          <w:lang w:val="en-US"/>
        </w:rPr>
      </w:pPr>
      <w:r w:rsidRPr="00F33A96">
        <w:rPr>
          <w:b/>
          <w:bCs/>
          <w:lang w:val="en-US"/>
        </w:rPr>
        <w:t>5 packets transmitted, 5 received, 0% packet loss, time 4009ms</w:t>
      </w:r>
    </w:p>
    <w:p w14:paraId="0D1CEA57" w14:textId="77777777" w:rsidR="00A101A1" w:rsidRPr="00F33A96" w:rsidRDefault="00A101A1" w:rsidP="005A3691">
      <w:pPr>
        <w:rPr>
          <w:b/>
          <w:bCs/>
          <w:lang w:val="en-US"/>
        </w:rPr>
      </w:pPr>
      <w:r w:rsidRPr="00F33A96">
        <w:rPr>
          <w:b/>
          <w:bCs/>
          <w:lang w:val="en-US"/>
        </w:rPr>
        <w:t>rtt min/avg/max/mdev = 160.928/163.197/165.601/1.983 ms</w:t>
      </w:r>
    </w:p>
    <w:p w14:paraId="2956BF02" w14:textId="77777777" w:rsidR="00A101A1" w:rsidRDefault="00A101A1" w:rsidP="005A3691">
      <w:pPr>
        <w:rPr>
          <w:b/>
          <w:bCs/>
        </w:rPr>
      </w:pPr>
      <w:r>
        <w:rPr>
          <w:b/>
          <w:bCs/>
        </w:rPr>
        <w:t xml:space="preserve">Есть дефолтный маршрут в мир и работает </w:t>
      </w:r>
      <w:r>
        <w:rPr>
          <w:b/>
          <w:bCs/>
          <w:lang w:val="en-US"/>
        </w:rPr>
        <w:t>DNS</w:t>
      </w:r>
      <w:r w:rsidRPr="00F33A96">
        <w:rPr>
          <w:b/>
          <w:bCs/>
        </w:rPr>
        <w:t xml:space="preserve"> </w:t>
      </w:r>
      <w:r>
        <w:rPr>
          <w:b/>
          <w:bCs/>
        </w:rPr>
        <w:t>провайдера. Всё хорошо.</w:t>
      </w:r>
    </w:p>
    <w:p w14:paraId="7FEA7A6D" w14:textId="77777777" w:rsidR="00A101A1" w:rsidRPr="00CD4483" w:rsidRDefault="00A101A1" w:rsidP="005A3691">
      <w:pPr>
        <w:rPr>
          <w:b/>
          <w:bCs/>
        </w:rPr>
      </w:pPr>
      <w:r w:rsidRPr="00CD4483">
        <w:rPr>
          <w:b/>
          <w:bCs/>
        </w:rPr>
        <w:t>Настройка проверки связности через ICMP</w:t>
      </w:r>
    </w:p>
    <w:p w14:paraId="6167AB78" w14:textId="77777777" w:rsidR="00A101A1" w:rsidRDefault="00A101A1" w:rsidP="005A3691">
      <w:r>
        <w:t xml:space="preserve">Изменим схему проекта и включим в него дополнительные устройства, находящиеся ха виртуальным маршрутизатором в локальной сети 172.16.1.0/24. Для этого добавим стандартный коммутатор из поставки </w:t>
      </w:r>
      <w:r>
        <w:rPr>
          <w:lang w:val="en-US"/>
        </w:rPr>
        <w:t>GNS</w:t>
      </w:r>
      <w:r w:rsidRPr="006716CE">
        <w:t xml:space="preserve">3 </w:t>
      </w:r>
      <w:r>
        <w:t>и эмулятор ПК.</w:t>
      </w:r>
    </w:p>
    <w:p w14:paraId="21EBFF5D" w14:textId="77777777" w:rsidR="00F670E1" w:rsidRDefault="00A101A1" w:rsidP="00F670E1">
      <w:pPr>
        <w:keepNext/>
        <w:spacing w:after="120" w:line="360" w:lineRule="auto"/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4257D0CB" wp14:editId="1ED1F3AE">
                <wp:simplePos x="0" y="0"/>
                <wp:positionH relativeFrom="column">
                  <wp:posOffset>1258988</wp:posOffset>
                </wp:positionH>
                <wp:positionV relativeFrom="paragraph">
                  <wp:posOffset>1600152</wp:posOffset>
                </wp:positionV>
                <wp:extent cx="800100" cy="0"/>
                <wp:effectExtent l="19050" t="76200" r="0" b="76200"/>
                <wp:wrapNone/>
                <wp:docPr id="899895747" name="Прямая со стрелкой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00100" cy="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2393723" id="Прямая со стрелкой 16" o:spid="_x0000_s1026" type="#_x0000_t32" style="position:absolute;margin-left:99.15pt;margin-top:126pt;width:63pt;height:0;flip:x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" strokecolor="#e00" strokeweight="2.25pt">
                <v:stroke endarrow="block" joinstyle="miter"/>
              </v:shape>
            </w:pict>
          </mc:Fallback>
        </mc:AlternateContent>
      </w:r>
      <w:r w:rsidRPr="00B53ADA">
        <w:rPr>
          <w:rFonts w:eastAsia="Times New Roman"/>
          <w:noProof/>
        </w:rPr>
        <w:drawing>
          <wp:inline distT="0" distB="0" distL="0" distR="0" wp14:anchorId="0305DCDF" wp14:editId="12F71BE0">
            <wp:extent cx="4150202" cy="3450590"/>
            <wp:effectExtent l="0" t="0" r="3175" b="0"/>
            <wp:docPr id="2519455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94554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180986" cy="3476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A0ECE" w14:textId="0B95F1BC" w:rsidR="00A101A1" w:rsidRDefault="00F670E1" w:rsidP="00F670E1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893CB8">
        <w:rPr>
          <w:rFonts w:eastAsia="Times New Roman"/>
          <w:noProof/>
        </w:rPr>
        <w:t>3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893CB8">
        <w:rPr>
          <w:rFonts w:eastAsia="Times New Roman"/>
          <w:noProof/>
        </w:rPr>
        <w:t>15</w:t>
      </w:r>
      <w:r w:rsidR="007A0402">
        <w:rPr>
          <w:rFonts w:eastAsia="Times New Roman"/>
        </w:rPr>
        <w:fldChar w:fldCharType="end"/>
      </w:r>
      <w:r w:rsidR="005A3691">
        <w:rPr>
          <w:rFonts w:eastAsia="Times New Roman"/>
        </w:rPr>
        <w:t>.Экран добавления коммутатора в схему.</w:t>
      </w:r>
    </w:p>
    <w:p w14:paraId="2586EA7A" w14:textId="77777777" w:rsidR="00A101A1" w:rsidRPr="00B53ADA" w:rsidRDefault="00A101A1" w:rsidP="00A101A1">
      <w:pPr>
        <w:spacing w:after="120" w:line="360" w:lineRule="auto"/>
      </w:pPr>
      <w:r w:rsidRPr="005A3691">
        <w:t>Мышью переводим курсор на иконку с двумя горизонтальными стрелками в левой части навигационной панели и нажимаем левую кнопку мыши. В рузультате получим новое окно с иконками предустановленных концентраторов и коммутаторjв в GNS3. Из этого списка нужно курсором мыши выбрать иконку с надписью Ethernet Switch и зажав левую кнопку мыши перетащить иконку коммутатора на схему, расположив ее под виртуальным маршрутизатором. В появившемся окне выбора среды</w:t>
      </w:r>
      <w:r>
        <w:rPr>
          <w:rFonts w:eastAsia="Times New Roman"/>
        </w:rPr>
        <w:t xml:space="preserve"> виртуализации выбрать имя вашего ПК</w:t>
      </w:r>
      <w:r w:rsidRPr="003D42C1">
        <w:rPr>
          <w:rFonts w:eastAsia="Times New Roman"/>
        </w:rPr>
        <w:t xml:space="preserve"> ( </w:t>
      </w:r>
      <w:r>
        <w:rPr>
          <w:rFonts w:eastAsia="Times New Roman"/>
        </w:rPr>
        <w:t xml:space="preserve">на экране будет  имя вашего ПК, в отличии от рисунка), а не имя виртуальной машины </w:t>
      </w:r>
      <w:r>
        <w:rPr>
          <w:rFonts w:eastAsia="Times New Roman"/>
          <w:lang w:val="en-US"/>
        </w:rPr>
        <w:t>GNS</w:t>
      </w:r>
      <w:r w:rsidRPr="003D42C1">
        <w:rPr>
          <w:rFonts w:eastAsia="Times New Roman"/>
        </w:rPr>
        <w:t>3</w:t>
      </w:r>
      <w:r>
        <w:rPr>
          <w:rFonts w:eastAsia="Times New Roman"/>
        </w:rPr>
        <w:t>)</w:t>
      </w:r>
      <w:r w:rsidRPr="00B53ADA">
        <w:rPr>
          <w:rFonts w:eastAsia="Times New Roman"/>
        </w:rPr>
        <w:t xml:space="preserve"> :</w:t>
      </w:r>
    </w:p>
    <w:p w14:paraId="79E213D9" w14:textId="77777777" w:rsidR="00F670E1" w:rsidRDefault="00A101A1" w:rsidP="00F670E1">
      <w:pPr>
        <w:keepNext/>
        <w:spacing w:after="120" w:line="360" w:lineRule="auto"/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2CF51115" wp14:editId="0841B282">
                <wp:simplePos x="0" y="0"/>
                <wp:positionH relativeFrom="column">
                  <wp:posOffset>2629053</wp:posOffset>
                </wp:positionH>
                <wp:positionV relativeFrom="paragraph">
                  <wp:posOffset>1114304</wp:posOffset>
                </wp:positionV>
                <wp:extent cx="457200" cy="0"/>
                <wp:effectExtent l="38100" t="76200" r="0" b="95250"/>
                <wp:wrapNone/>
                <wp:docPr id="714673883" name="Прямая со стрелкой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7200" cy="0"/>
                        </a:xfrm>
                        <a:prstGeom prst="straightConnector1">
                          <a:avLst/>
                        </a:prstGeom>
                        <a:ln w="22225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E0459F6" id="Прямая со стрелкой 17" o:spid="_x0000_s1026" type="#_x0000_t32" style="position:absolute;margin-left:207pt;margin-top:87.75pt;width:36pt;height:0;flip:x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" strokecolor="#e00" strokeweight="1.75pt">
                <v:stroke endarrow="block" joinstyle="miter"/>
              </v:shape>
            </w:pict>
          </mc:Fallback>
        </mc:AlternateContent>
      </w:r>
      <w:r w:rsidRPr="00B53ADA">
        <w:rPr>
          <w:rFonts w:eastAsia="Times New Roman"/>
          <w:noProof/>
        </w:rPr>
        <w:drawing>
          <wp:inline distT="0" distB="0" distL="0" distR="0" wp14:anchorId="36D43F62" wp14:editId="079053CB">
            <wp:extent cx="2972435" cy="2224502"/>
            <wp:effectExtent l="0" t="0" r="0" b="4445"/>
            <wp:docPr id="10869437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943722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995486" cy="2241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E048A" w14:textId="57F75337" w:rsidR="00A101A1" w:rsidRDefault="00F670E1" w:rsidP="00F670E1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893CB8">
        <w:rPr>
          <w:rFonts w:eastAsia="Times New Roman"/>
          <w:noProof/>
        </w:rPr>
        <w:t>3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893CB8">
        <w:rPr>
          <w:rFonts w:eastAsia="Times New Roman"/>
          <w:noProof/>
        </w:rPr>
        <w:t>16</w:t>
      </w:r>
      <w:r w:rsidR="007A0402">
        <w:rPr>
          <w:rFonts w:eastAsia="Times New Roman"/>
        </w:rPr>
        <w:fldChar w:fldCharType="end"/>
      </w:r>
      <w:r w:rsidR="00D11B8A">
        <w:rPr>
          <w:rFonts w:eastAsia="Times New Roman"/>
        </w:rPr>
        <w:t>. Экран выбора коммутатора из списка.</w:t>
      </w:r>
    </w:p>
    <w:p w14:paraId="03742587" w14:textId="77777777" w:rsidR="00F670E1" w:rsidRDefault="00F670E1" w:rsidP="00F670E1">
      <w:pPr>
        <w:keepNext/>
        <w:spacing w:after="120" w:line="360" w:lineRule="auto"/>
      </w:pPr>
      <w:r>
        <w:rPr>
          <w:rFonts w:eastAsia="Times New Roman"/>
          <w:noProof/>
          <w:lang w:val="en-US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40C78F19" wp14:editId="4FC5EC72">
                <wp:simplePos x="0" y="0"/>
                <wp:positionH relativeFrom="column">
                  <wp:posOffset>455753</wp:posOffset>
                </wp:positionH>
                <wp:positionV relativeFrom="paragraph">
                  <wp:posOffset>1370603</wp:posOffset>
                </wp:positionV>
                <wp:extent cx="800735" cy="457200"/>
                <wp:effectExtent l="0" t="38100" r="56515" b="19050"/>
                <wp:wrapNone/>
                <wp:docPr id="1689344528" name="Прямая со стрелкой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00735" cy="457200"/>
                        </a:xfrm>
                        <a:prstGeom prst="straightConnector1">
                          <a:avLst/>
                        </a:prstGeom>
                        <a:ln w="22225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AB87BB" id="Прямая со стрелкой 18" o:spid="_x0000_s1026" type="#_x0000_t32" style="position:absolute;margin-left:35.9pt;margin-top:107.9pt;width:63.05pt;height:36pt;flip:y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" strokecolor="#e00" strokeweight="1.75pt">
                <v:stroke endarrow="block" joinstyle="miter"/>
              </v:shape>
            </w:pict>
          </mc:Fallback>
        </mc:AlternateContent>
      </w:r>
      <w:r w:rsidR="00A101A1">
        <w:rPr>
          <w:rFonts w:eastAsia="Times New Roman"/>
          <w:noProof/>
          <w:lang w:val="en-US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46EB4745" wp14:editId="5CBBC3A3">
                <wp:simplePos x="0" y="0"/>
                <wp:positionH relativeFrom="column">
                  <wp:posOffset>2362064</wp:posOffset>
                </wp:positionH>
                <wp:positionV relativeFrom="paragraph">
                  <wp:posOffset>344926</wp:posOffset>
                </wp:positionV>
                <wp:extent cx="1143000" cy="685800"/>
                <wp:effectExtent l="38100" t="0" r="19050" b="57150"/>
                <wp:wrapNone/>
                <wp:docPr id="1115955751" name="Прямая со стрелкой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43000" cy="685800"/>
                        </a:xfrm>
                        <a:prstGeom prst="straightConnector1">
                          <a:avLst/>
                        </a:prstGeom>
                        <a:ln w="22225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C61598F" id="Прямая со стрелкой 18" o:spid="_x0000_s1026" type="#_x0000_t32" style="position:absolute;margin-left:186pt;margin-top:27.15pt;width:90pt;height:54pt;flip:x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" strokecolor="#e00" strokeweight="1.75pt">
                <v:stroke endarrow="block" joinstyle="miter"/>
              </v:shape>
            </w:pict>
          </mc:Fallback>
        </mc:AlternateContent>
      </w:r>
      <w:r w:rsidR="00A101A1" w:rsidRPr="003D42C1">
        <w:rPr>
          <w:rFonts w:eastAsia="Times New Roman"/>
          <w:noProof/>
          <w:lang w:val="en-US"/>
        </w:rPr>
        <w:drawing>
          <wp:inline distT="0" distB="0" distL="0" distR="0" wp14:anchorId="48155966" wp14:editId="76137C76">
            <wp:extent cx="2972435" cy="2083301"/>
            <wp:effectExtent l="0" t="0" r="0" b="0"/>
            <wp:docPr id="21111843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184325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015955" cy="2113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10125" w14:textId="413D6F49" w:rsidR="00A101A1" w:rsidRDefault="00F670E1" w:rsidP="00F670E1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893CB8">
        <w:rPr>
          <w:rFonts w:eastAsia="Times New Roman"/>
          <w:noProof/>
        </w:rPr>
        <w:t>3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893CB8">
        <w:rPr>
          <w:rFonts w:eastAsia="Times New Roman"/>
          <w:noProof/>
        </w:rPr>
        <w:t>17</w:t>
      </w:r>
      <w:r w:rsidR="007A0402">
        <w:rPr>
          <w:rFonts w:eastAsia="Times New Roman"/>
        </w:rPr>
        <w:fldChar w:fldCharType="end"/>
      </w:r>
      <w:r w:rsidR="00D11B8A">
        <w:rPr>
          <w:rFonts w:eastAsia="Times New Roman"/>
        </w:rPr>
        <w:t>. Экран выбора места виртуализацйии.</w:t>
      </w:r>
    </w:p>
    <w:p w14:paraId="1F75A835" w14:textId="77777777" w:rsidR="00A101A1" w:rsidRDefault="00A101A1" w:rsidP="00A101A1">
      <w:pPr>
        <w:spacing w:after="120" w:line="360" w:lineRule="auto"/>
      </w:pPr>
      <w:r>
        <w:rPr>
          <w:rFonts w:eastAsia="Times New Roman"/>
        </w:rPr>
        <w:t>В результате должна получится вот такая схема:</w:t>
      </w:r>
    </w:p>
    <w:p w14:paraId="545B3D51" w14:textId="77777777" w:rsidR="00F670E1" w:rsidRDefault="00A101A1" w:rsidP="00F670E1">
      <w:pPr>
        <w:keepNext/>
        <w:spacing w:after="120" w:line="360" w:lineRule="auto"/>
      </w:pPr>
      <w:r w:rsidRPr="003D42C1">
        <w:rPr>
          <w:rFonts w:eastAsia="Times New Roman"/>
          <w:noProof/>
        </w:rPr>
        <w:drawing>
          <wp:inline distT="0" distB="0" distL="0" distR="0" wp14:anchorId="649AB5F9" wp14:editId="1E43FC15">
            <wp:extent cx="1715135" cy="2269562"/>
            <wp:effectExtent l="0" t="0" r="0" b="0"/>
            <wp:docPr id="7024499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449917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1725733" cy="228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2C2D4" w14:textId="6FCF3AA8" w:rsidR="00A101A1" w:rsidRDefault="00F670E1" w:rsidP="00F670E1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893CB8">
        <w:rPr>
          <w:rFonts w:eastAsia="Times New Roman"/>
          <w:noProof/>
        </w:rPr>
        <w:t>3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893CB8">
        <w:rPr>
          <w:rFonts w:eastAsia="Times New Roman"/>
          <w:noProof/>
        </w:rPr>
        <w:t>18</w:t>
      </w:r>
      <w:r w:rsidR="007A0402">
        <w:rPr>
          <w:rFonts w:eastAsia="Times New Roman"/>
        </w:rPr>
        <w:fldChar w:fldCharType="end"/>
      </w:r>
      <w:r w:rsidR="00D11B8A">
        <w:rPr>
          <w:rFonts w:eastAsia="Times New Roman"/>
        </w:rPr>
        <w:t>. Схема соединения устройств.</w:t>
      </w:r>
    </w:p>
    <w:p w14:paraId="6DB94D74" w14:textId="77777777" w:rsidR="00A101A1" w:rsidRPr="00CF7CB2" w:rsidRDefault="00A101A1" w:rsidP="00A101A1">
      <w:pPr>
        <w:spacing w:after="120" w:line="360" w:lineRule="auto"/>
        <w:rPr>
          <w:lang w:val="en-US"/>
        </w:rPr>
      </w:pPr>
      <w:r>
        <w:rPr>
          <w:rFonts w:eastAsia="Times New Roman"/>
        </w:rPr>
        <w:t xml:space="preserve">Приступаем к подсоединению нового сетевого устройства к виртуальному маршрутизатору. Для этого переведите курсор мыши на иконку кабеля с коннектором </w:t>
      </w:r>
      <w:r>
        <w:rPr>
          <w:rFonts w:eastAsia="Times New Roman"/>
          <w:lang w:val="en-US"/>
        </w:rPr>
        <w:t>rg</w:t>
      </w:r>
      <w:r w:rsidRPr="00CF7CB2">
        <w:rPr>
          <w:rFonts w:eastAsia="Times New Roman"/>
        </w:rPr>
        <w:t>45</w:t>
      </w:r>
      <w:r>
        <w:rPr>
          <w:rFonts w:eastAsia="Times New Roman"/>
        </w:rPr>
        <w:t xml:space="preserve"> в самой нижней части левой навигационной панели и нажмите левую кнопку мыши. На иконку кабеля появится красный кружок с белым крестиком, а курсор мыши примет вид крестика. Переведите курсор мыши на коммутатор под виртуальным маршрутизатором и нажмите левую кнопку мыши. В результате появаится окно выбора имеющих ся на коммутаторе сетевых интерфейсов. Выберите  </w:t>
      </w:r>
      <w:r>
        <w:rPr>
          <w:rFonts w:eastAsia="Times New Roman"/>
          <w:lang w:val="en-US"/>
        </w:rPr>
        <w:t>Ethernet 0:</w:t>
      </w:r>
    </w:p>
    <w:p w14:paraId="78DD4084" w14:textId="77777777" w:rsidR="00A101A1" w:rsidRDefault="00A101A1" w:rsidP="00A101A1">
      <w:pPr>
        <w:spacing w:after="120" w:line="360" w:lineRule="auto"/>
      </w:pPr>
    </w:p>
    <w:p w14:paraId="367E77CE" w14:textId="77777777" w:rsidR="008007B9" w:rsidRDefault="00A101A1" w:rsidP="008007B9">
      <w:pPr>
        <w:keepNext/>
        <w:spacing w:after="120" w:line="360" w:lineRule="auto"/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312A7750" wp14:editId="45300F0E">
                <wp:simplePos x="0" y="0"/>
                <wp:positionH relativeFrom="column">
                  <wp:posOffset>2057400</wp:posOffset>
                </wp:positionH>
                <wp:positionV relativeFrom="paragraph">
                  <wp:posOffset>636270</wp:posOffset>
                </wp:positionV>
                <wp:extent cx="571500" cy="685800"/>
                <wp:effectExtent l="38100" t="0" r="19050" b="57150"/>
                <wp:wrapNone/>
                <wp:docPr id="1028733036" name="Прямая со стрелкой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71500" cy="68580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E589043" id="Прямая со стрелкой 19" o:spid="_x0000_s1026" type="#_x0000_t32" style="position:absolute;margin-left:162pt;margin-top:50.1pt;width:45pt;height:54pt;flip:x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" strokecolor="#e00" strokeweight="1.5pt">
                <v:stroke endarrow="block" joinstyle="miter"/>
              </v:shape>
            </w:pict>
          </mc:Fallback>
        </mc:AlternateContent>
      </w:r>
      <w:r w:rsidRPr="00CF7CB2">
        <w:rPr>
          <w:rFonts w:eastAsia="Times New Roman"/>
          <w:noProof/>
        </w:rPr>
        <w:drawing>
          <wp:inline distT="0" distB="0" distL="0" distR="0" wp14:anchorId="5FBE6181" wp14:editId="25AF6E67">
            <wp:extent cx="2842562" cy="2668232"/>
            <wp:effectExtent l="0" t="0" r="0" b="0"/>
            <wp:docPr id="18074135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413508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858597" cy="2683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0FF03" w14:textId="0ECE65BF" w:rsidR="00A101A1" w:rsidRPr="008007B9" w:rsidRDefault="008007B9" w:rsidP="008007B9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893CB8">
        <w:rPr>
          <w:rFonts w:eastAsia="Times New Roman"/>
          <w:noProof/>
        </w:rPr>
        <w:t>3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893CB8">
        <w:rPr>
          <w:rFonts w:eastAsia="Times New Roman"/>
          <w:noProof/>
        </w:rPr>
        <w:t>19</w:t>
      </w:r>
      <w:r w:rsidR="007A0402">
        <w:rPr>
          <w:rFonts w:eastAsia="Times New Roman"/>
        </w:rPr>
        <w:fldChar w:fldCharType="end"/>
      </w:r>
      <w:r w:rsidR="00D11B8A">
        <w:rPr>
          <w:rFonts w:eastAsia="Times New Roman"/>
        </w:rPr>
        <w:t>. Экран выбра интерфейса коммутатора.</w:t>
      </w:r>
    </w:p>
    <w:p w14:paraId="5044080E" w14:textId="77777777" w:rsidR="00A101A1" w:rsidRDefault="00A101A1" w:rsidP="00D11B8A">
      <w:r>
        <w:t xml:space="preserve">В результате за вашим курсором в виде крестика потянется линия. Протащите ее до виртуального маршрутизатора и на нем нажмите левую клавишу мыши. </w:t>
      </w:r>
    </w:p>
    <w:p w14:paraId="5CF5E57D" w14:textId="77777777" w:rsidR="00A101A1" w:rsidRPr="00CF7CB2" w:rsidRDefault="00A101A1" w:rsidP="00D11B8A">
      <w:r>
        <w:t xml:space="preserve">Появится окно выбора имеющихся сетевых интерфейсов виртуального маршрутизатора. Снова левой клавишей маши выберите </w:t>
      </w:r>
      <w:r>
        <w:rPr>
          <w:lang w:val="en-US"/>
        </w:rPr>
        <w:t>Ethernet1</w:t>
      </w:r>
      <w:r>
        <w:t>:</w:t>
      </w:r>
    </w:p>
    <w:p w14:paraId="6071D588" w14:textId="77777777" w:rsidR="00A101A1" w:rsidRDefault="00A101A1" w:rsidP="00A101A1">
      <w:pPr>
        <w:spacing w:after="120" w:line="360" w:lineRule="auto"/>
      </w:pPr>
    </w:p>
    <w:p w14:paraId="0EB99CB9" w14:textId="77777777" w:rsidR="008007B9" w:rsidRDefault="00A101A1" w:rsidP="008007B9">
      <w:pPr>
        <w:keepNext/>
        <w:spacing w:after="120" w:line="360" w:lineRule="auto"/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562B2568" wp14:editId="5046E544">
                <wp:simplePos x="0" y="0"/>
                <wp:positionH relativeFrom="column">
                  <wp:posOffset>2056765</wp:posOffset>
                </wp:positionH>
                <wp:positionV relativeFrom="paragraph">
                  <wp:posOffset>913130</wp:posOffset>
                </wp:positionV>
                <wp:extent cx="1257935" cy="114300"/>
                <wp:effectExtent l="0" t="57150" r="18415" b="19050"/>
                <wp:wrapNone/>
                <wp:docPr id="1758177564" name="Прямая со стрелкой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257935" cy="11430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3ED122C" id="Прямая со стрелкой 20" o:spid="_x0000_s1026" type="#_x0000_t32" style="position:absolute;margin-left:161.95pt;margin-top:71.9pt;width:99.05pt;height:9pt;flip:x y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" strokecolor="#e00" strokeweight="1.5pt">
                <v:stroke endarrow="block" joinstyle="miter"/>
              </v:shape>
            </w:pict>
          </mc:Fallback>
        </mc:AlternateContent>
      </w:r>
      <w:r w:rsidRPr="00CF7CB2">
        <w:rPr>
          <w:rFonts w:eastAsia="Times New Roman"/>
          <w:noProof/>
        </w:rPr>
        <w:drawing>
          <wp:inline distT="0" distB="0" distL="0" distR="0" wp14:anchorId="4AD63D6A" wp14:editId="17FEF1F0">
            <wp:extent cx="2842260" cy="1531963"/>
            <wp:effectExtent l="0" t="0" r="0" b="0"/>
            <wp:docPr id="1155044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04443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867706" cy="1545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9BC8B" w14:textId="7C883561" w:rsidR="00A101A1" w:rsidRPr="008007B9" w:rsidRDefault="008007B9" w:rsidP="008007B9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893CB8">
        <w:rPr>
          <w:rFonts w:eastAsia="Times New Roman"/>
          <w:noProof/>
        </w:rPr>
        <w:t>3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893CB8">
        <w:rPr>
          <w:rFonts w:eastAsia="Times New Roman"/>
          <w:noProof/>
        </w:rPr>
        <w:t>20</w:t>
      </w:r>
      <w:r w:rsidR="007A0402">
        <w:rPr>
          <w:rFonts w:eastAsia="Times New Roman"/>
        </w:rPr>
        <w:fldChar w:fldCharType="end"/>
      </w:r>
      <w:r w:rsidR="00D11B8A">
        <w:rPr>
          <w:rFonts w:eastAsia="Times New Roman"/>
        </w:rPr>
        <w:t>. Экран выбора интерфейса маршрутизатора.</w:t>
      </w:r>
    </w:p>
    <w:p w14:paraId="1862D6D2" w14:textId="77777777" w:rsidR="00A101A1" w:rsidRDefault="00A101A1" w:rsidP="00D11B8A">
      <w:r>
        <w:t xml:space="preserve">Отключите клавишей </w:t>
      </w:r>
      <w:r>
        <w:rPr>
          <w:lang w:val="en-US"/>
        </w:rPr>
        <w:t>Esc</w:t>
      </w:r>
      <w:r w:rsidRPr="00BC232C">
        <w:t xml:space="preserve"> </w:t>
      </w:r>
      <w:r>
        <w:t>режим выбора соединительных линий. И запустите все устройства нажав на иконку с большим зеленым треугольником в меню.</w:t>
      </w:r>
    </w:p>
    <w:p w14:paraId="22D80437" w14:textId="7DAB9B23" w:rsidR="00A101A1" w:rsidRPr="00BC232C" w:rsidRDefault="005E7B49" w:rsidP="00D11B8A">
      <w:pPr>
        <w:rPr>
          <w:lang w:val="en-US"/>
        </w:rPr>
      </w:pPr>
      <w:r w:rsidRPr="00902DA6">
        <w:t xml:space="preserve"> </w:t>
      </w:r>
      <w:r>
        <w:rPr>
          <w:lang w:val="en-US"/>
        </w:rPr>
        <w:t>vesr124-2-1</w:t>
      </w:r>
      <w:r w:rsidR="00A101A1" w:rsidRPr="00BC232C">
        <w:rPr>
          <w:lang w:val="en-US"/>
        </w:rPr>
        <w:t># sh int sta</w:t>
      </w:r>
    </w:p>
    <w:p w14:paraId="54268839" w14:textId="77777777" w:rsidR="00A101A1" w:rsidRPr="00BC232C" w:rsidRDefault="00A101A1" w:rsidP="00D11B8A">
      <w:pPr>
        <w:rPr>
          <w:lang w:val="en-US"/>
        </w:rPr>
      </w:pPr>
      <w:r w:rsidRPr="00BC232C">
        <w:rPr>
          <w:lang w:val="en-US"/>
        </w:rPr>
        <w:t>Interface              Admin   Link    MTU     MAC address         Last change     Mode</w:t>
      </w:r>
    </w:p>
    <w:p w14:paraId="6544CF2B" w14:textId="77777777" w:rsidR="00A101A1" w:rsidRPr="00BC232C" w:rsidRDefault="00A101A1" w:rsidP="00D11B8A">
      <w:pPr>
        <w:rPr>
          <w:lang w:val="en-US"/>
        </w:rPr>
      </w:pPr>
      <w:r w:rsidRPr="00BC232C">
        <w:rPr>
          <w:lang w:val="en-US"/>
        </w:rPr>
        <w:t xml:space="preserve">                       State   State                               (d,h:m:s)    </w:t>
      </w:r>
    </w:p>
    <w:p w14:paraId="1BCC8402" w14:textId="77777777" w:rsidR="00A101A1" w:rsidRPr="00BC232C" w:rsidRDefault="00A101A1" w:rsidP="00D11B8A">
      <w:pPr>
        <w:rPr>
          <w:lang w:val="en-US"/>
        </w:rPr>
      </w:pPr>
      <w:r w:rsidRPr="00BC232C">
        <w:rPr>
          <w:lang w:val="en-US"/>
        </w:rPr>
        <w:t>--------------------   -----   -----   -----   -----------------   -------------   ------------</w:t>
      </w:r>
    </w:p>
    <w:p w14:paraId="0FF0FCF9" w14:textId="77777777" w:rsidR="00A101A1" w:rsidRPr="00BC232C" w:rsidRDefault="00A101A1" w:rsidP="00D11B8A">
      <w:pPr>
        <w:rPr>
          <w:lang w:val="en-US"/>
        </w:rPr>
      </w:pPr>
      <w:r w:rsidRPr="00BC232C">
        <w:rPr>
          <w:lang w:val="en-US"/>
        </w:rPr>
        <w:t>gi1/0/1                Up      Up      1500    0c:6c:86:16:00:00   00,00:01:29     routerport</w:t>
      </w:r>
    </w:p>
    <w:p w14:paraId="2B25916F" w14:textId="77777777" w:rsidR="00A101A1" w:rsidRPr="00BC232C" w:rsidRDefault="00A101A1" w:rsidP="00D11B8A">
      <w:pPr>
        <w:rPr>
          <w:lang w:val="en-US"/>
        </w:rPr>
      </w:pPr>
      <w:r w:rsidRPr="00BC232C">
        <w:rPr>
          <w:lang w:val="en-US"/>
        </w:rPr>
        <w:t>gi1/0/2                Up      Up      1500    0c:6c:86:16:00:01   00,00:01:29     routerport</w:t>
      </w:r>
    </w:p>
    <w:p w14:paraId="5B4912E8" w14:textId="77777777" w:rsidR="00A101A1" w:rsidRPr="00BC232C" w:rsidRDefault="00A101A1" w:rsidP="00D11B8A">
      <w:pPr>
        <w:rPr>
          <w:lang w:val="en-US"/>
        </w:rPr>
      </w:pPr>
      <w:r w:rsidRPr="00BC232C">
        <w:rPr>
          <w:lang w:val="en-US"/>
        </w:rPr>
        <w:t>gi1/0/3                Up      Down    1500    0c:6c:86:16:00:02   00,00:01:30     routerport</w:t>
      </w:r>
    </w:p>
    <w:p w14:paraId="1D674858" w14:textId="77777777" w:rsidR="00A101A1" w:rsidRPr="00BC232C" w:rsidRDefault="00A101A1" w:rsidP="00D11B8A">
      <w:pPr>
        <w:rPr>
          <w:lang w:val="en-US"/>
        </w:rPr>
      </w:pPr>
      <w:r w:rsidRPr="00BC232C">
        <w:rPr>
          <w:lang w:val="en-US"/>
        </w:rPr>
        <w:t>gi1/0/4                Up      Down    1500    0c:6c:86:16:00:03   00,00:01:30     routerport</w:t>
      </w:r>
    </w:p>
    <w:p w14:paraId="1E4F0753" w14:textId="2966B427" w:rsidR="00A101A1" w:rsidRPr="00BB635C" w:rsidRDefault="005E7B49" w:rsidP="00D11B8A">
      <w:r>
        <w:rPr>
          <w:lang w:val="en-US"/>
        </w:rPr>
        <w:t xml:space="preserve"> vesr</w:t>
      </w:r>
      <w:r w:rsidRPr="00902DA6">
        <w:t>124-2-1</w:t>
      </w:r>
      <w:r w:rsidR="00A101A1" w:rsidRPr="00BB635C">
        <w:t>#</w:t>
      </w:r>
    </w:p>
    <w:p w14:paraId="58D8CD33" w14:textId="77777777" w:rsidR="00A101A1" w:rsidRDefault="00A101A1" w:rsidP="00D11B8A">
      <w:r>
        <w:t xml:space="preserve">Используя те же приёмы подключаем к нашему коммутатору эмулятор персонального компьютера. </w:t>
      </w:r>
    </w:p>
    <w:p w14:paraId="37E16151" w14:textId="77777777" w:rsidR="00D11B8A" w:rsidRDefault="00D11B8A" w:rsidP="00D11B8A"/>
    <w:p w14:paraId="7BCAB990" w14:textId="77777777" w:rsidR="008007B9" w:rsidRDefault="00A101A1" w:rsidP="008007B9">
      <w:pPr>
        <w:keepNext/>
        <w:spacing w:after="120" w:line="360" w:lineRule="auto"/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2A944347" wp14:editId="775C18FE">
                <wp:simplePos x="0" y="0"/>
                <wp:positionH relativeFrom="column">
                  <wp:posOffset>1828800</wp:posOffset>
                </wp:positionH>
                <wp:positionV relativeFrom="paragraph">
                  <wp:posOffset>2151380</wp:posOffset>
                </wp:positionV>
                <wp:extent cx="571500" cy="114300"/>
                <wp:effectExtent l="19050" t="57150" r="19050" b="19050"/>
                <wp:wrapNone/>
                <wp:docPr id="796757597" name="Прямая со стрелкой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71500" cy="114300"/>
                        </a:xfrm>
                        <a:prstGeom prst="straightConnector1">
                          <a:avLst/>
                        </a:prstGeom>
                        <a:ln w="22225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54C41" id="Прямая со стрелкой 21" o:spid="_x0000_s1026" type="#_x0000_t32" style="position:absolute;margin-left:2in;margin-top:169.4pt;width:45pt;height:9pt;flip:x y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" strokecolor="#e00" strokeweight="1.75pt">
                <v:stroke endarrow="block" joinstyle="miter"/>
              </v:shape>
            </w:pict>
          </mc:Fallback>
        </mc:AlternateContent>
      </w:r>
      <w:r w:rsidRPr="00655B7B">
        <w:rPr>
          <w:rFonts w:eastAsia="Times New Roman"/>
          <w:noProof/>
        </w:rPr>
        <w:drawing>
          <wp:inline distT="0" distB="0" distL="0" distR="0" wp14:anchorId="4FC4E067" wp14:editId="4EE1B159">
            <wp:extent cx="2635951" cy="2506314"/>
            <wp:effectExtent l="0" t="0" r="0" b="8890"/>
            <wp:docPr id="12350300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030058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659993" cy="2529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4F366" w14:textId="603EE1D7" w:rsidR="00A101A1" w:rsidRPr="008007B9" w:rsidRDefault="008007B9" w:rsidP="008007B9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893CB8">
        <w:rPr>
          <w:rFonts w:eastAsia="Times New Roman"/>
          <w:noProof/>
        </w:rPr>
        <w:t>3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893CB8">
        <w:rPr>
          <w:rFonts w:eastAsia="Times New Roman"/>
          <w:noProof/>
        </w:rPr>
        <w:t>21</w:t>
      </w:r>
      <w:r w:rsidR="007A0402">
        <w:rPr>
          <w:rFonts w:eastAsia="Times New Roman"/>
        </w:rPr>
        <w:fldChar w:fldCharType="end"/>
      </w:r>
      <w:r w:rsidR="00775292">
        <w:rPr>
          <w:rFonts w:eastAsia="Times New Roman"/>
        </w:rPr>
        <w:t>. Экран выбора эмулятора ПК.</w:t>
      </w:r>
    </w:p>
    <w:p w14:paraId="403A49AD" w14:textId="6CAD5997" w:rsidR="00A101A1" w:rsidRDefault="00A101A1" w:rsidP="00775292">
      <w:r>
        <w:t xml:space="preserve">Нажатием на левую клавишу мыши на иконке с изображением монитора в левой панели навигационного меню вызывается окно выбора оконечных устройств. Нам нужно выделить устройство с названием </w:t>
      </w:r>
      <w:r>
        <w:rPr>
          <w:lang w:val="en-US"/>
        </w:rPr>
        <w:t>VPCS</w:t>
      </w:r>
      <w:r>
        <w:t>, снова выбрать в качестве эмулятора свой ПК и перетащить на схему , расположив иконку слева от коммутатора. Следую тем же шагам , что были применены в случае с соединени</w:t>
      </w:r>
      <w:r w:rsidR="00775292">
        <w:t>я</w:t>
      </w:r>
      <w:r>
        <w:t xml:space="preserve"> коммутатора, соедин</w:t>
      </w:r>
      <w:r w:rsidR="00775292">
        <w:t>и</w:t>
      </w:r>
      <w:r>
        <w:t>м виртуальны ПК с коммутатор</w:t>
      </w:r>
      <w:r w:rsidR="00775292">
        <w:t>о</w:t>
      </w:r>
      <w:r>
        <w:t xml:space="preserve">м , выбрав порт </w:t>
      </w:r>
      <w:r>
        <w:rPr>
          <w:lang w:val="en-US"/>
        </w:rPr>
        <w:t>Ethernet</w:t>
      </w:r>
      <w:r w:rsidRPr="00FF1544">
        <w:t>1</w:t>
      </w:r>
      <w:r>
        <w:t>:</w:t>
      </w:r>
    </w:p>
    <w:p w14:paraId="29F45AFD" w14:textId="77777777" w:rsidR="008007B9" w:rsidRDefault="00A101A1" w:rsidP="008007B9">
      <w:pPr>
        <w:keepNext/>
        <w:spacing w:after="120" w:line="360" w:lineRule="auto"/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435D8CAE" wp14:editId="36CFC861">
                <wp:simplePos x="0" y="0"/>
                <wp:positionH relativeFrom="column">
                  <wp:posOffset>1029970</wp:posOffset>
                </wp:positionH>
                <wp:positionV relativeFrom="paragraph">
                  <wp:posOffset>657225</wp:posOffset>
                </wp:positionV>
                <wp:extent cx="914400" cy="114300"/>
                <wp:effectExtent l="0" t="57150" r="19050" b="19050"/>
                <wp:wrapNone/>
                <wp:docPr id="1927788322" name="Прямая со стрелкой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14400" cy="114300"/>
                        </a:xfrm>
                        <a:prstGeom prst="straightConnector1">
                          <a:avLst/>
                        </a:prstGeom>
                        <a:ln w="22225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C53EDEC" id="Прямая со стрелкой 22" o:spid="_x0000_s1026" type="#_x0000_t32" style="position:absolute;margin-left:81.1pt;margin-top:51.75pt;width:1in;height:9pt;flip:y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" strokecolor="#e00" strokeweight="1.75pt">
                <v:stroke endarrow="block" joinstyle="miter"/>
              </v:shape>
            </w:pict>
          </mc:Fallback>
        </mc:AlternateContent>
      </w:r>
      <w:r w:rsidRPr="00FF1544">
        <w:rPr>
          <w:rFonts w:eastAsia="Times New Roman"/>
          <w:noProof/>
        </w:rPr>
        <w:drawing>
          <wp:inline distT="0" distB="0" distL="0" distR="0" wp14:anchorId="2A68EFCA" wp14:editId="16C3E76F">
            <wp:extent cx="3194172" cy="1657350"/>
            <wp:effectExtent l="0" t="0" r="6350" b="0"/>
            <wp:docPr id="17439795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979543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204661" cy="1662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93F7A" w14:textId="1A1AE8E3" w:rsidR="00A101A1" w:rsidRPr="008007B9" w:rsidRDefault="008007B9" w:rsidP="008007B9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893CB8">
        <w:rPr>
          <w:rFonts w:eastAsia="Times New Roman"/>
          <w:noProof/>
        </w:rPr>
        <w:t>3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893CB8">
        <w:rPr>
          <w:rFonts w:eastAsia="Times New Roman"/>
          <w:noProof/>
        </w:rPr>
        <w:t>22</w:t>
      </w:r>
      <w:r w:rsidR="007A0402">
        <w:rPr>
          <w:rFonts w:eastAsia="Times New Roman"/>
        </w:rPr>
        <w:fldChar w:fldCharType="end"/>
      </w:r>
      <w:r w:rsidR="004628A3">
        <w:rPr>
          <w:rFonts w:eastAsia="Times New Roman"/>
        </w:rPr>
        <w:t>. Экран выбора интерфейса коммутатора.</w:t>
      </w:r>
    </w:p>
    <w:p w14:paraId="2474E5B1" w14:textId="77777777" w:rsidR="00A101A1" w:rsidRDefault="00A101A1" w:rsidP="004628A3">
      <w:r>
        <w:t xml:space="preserve">Необходимо провести первоначальную настройку для удобства в дальнейшей работе с виртуальным ПК. Для этого наводим курсор на иконку этого </w:t>
      </w:r>
      <w:r>
        <w:rPr>
          <w:lang w:val="en-US"/>
        </w:rPr>
        <w:t>VPCS</w:t>
      </w:r>
      <w:r w:rsidRPr="00F6347B">
        <w:t xml:space="preserve">, </w:t>
      </w:r>
      <w:r>
        <w:t xml:space="preserve">нажимаем правую клавишу мыши , выбираем из появившегося меню верхнюю строчку с надписью </w:t>
      </w:r>
      <w:r>
        <w:rPr>
          <w:lang w:val="en-US"/>
        </w:rPr>
        <w:t>Confugure</w:t>
      </w:r>
      <w:r w:rsidRPr="00F6347B">
        <w:t xml:space="preserve">, </w:t>
      </w:r>
      <w:r>
        <w:t xml:space="preserve">нажимамем на нее, в появившемся новом окне ставим галку в пункте </w:t>
      </w:r>
      <w:r>
        <w:rPr>
          <w:lang w:val="en-US"/>
        </w:rPr>
        <w:t>Auto</w:t>
      </w:r>
      <w:r w:rsidRPr="00F6347B">
        <w:t xml:space="preserve"> </w:t>
      </w:r>
      <w:r>
        <w:rPr>
          <w:lang w:val="en-US"/>
        </w:rPr>
        <w:t>Start</w:t>
      </w:r>
      <w:r w:rsidRPr="00F6347B">
        <w:t xml:space="preserve"> </w:t>
      </w:r>
      <w:r>
        <w:rPr>
          <w:lang w:val="en-US"/>
        </w:rPr>
        <w:t>Console</w:t>
      </w:r>
      <w:r w:rsidRPr="00F6347B">
        <w:t xml:space="preserve"> , </w:t>
      </w:r>
      <w:r>
        <w:t>жмем</w:t>
      </w:r>
      <w:r w:rsidRPr="00F6347B">
        <w:t xml:space="preserve"> </w:t>
      </w:r>
      <w:r>
        <w:rPr>
          <w:lang w:val="en-US"/>
        </w:rPr>
        <w:t>OK</w:t>
      </w:r>
      <w:r>
        <w:t xml:space="preserve">. Далее стартуем это ПК снова повторив вызов меню, но уже нажав на зеленый трегольник  с надписью </w:t>
      </w:r>
      <w:r>
        <w:rPr>
          <w:lang w:val="en-US"/>
        </w:rPr>
        <w:t>Start</w:t>
      </w:r>
      <w:r>
        <w:t xml:space="preserve">. Если при старте эмулятора ПК появится надпись , что 80 порт занят-попробуйте сделать </w:t>
      </w:r>
      <w:r>
        <w:rPr>
          <w:lang w:val="en-US"/>
        </w:rPr>
        <w:t>Reload</w:t>
      </w:r>
      <w:r w:rsidRPr="00BF6E05">
        <w:t xml:space="preserve"> </w:t>
      </w:r>
      <w:r>
        <w:t>из его меню.</w:t>
      </w:r>
    </w:p>
    <w:p w14:paraId="339C7DE2" w14:textId="5E6A85E9" w:rsidR="00A101A1" w:rsidRPr="008007B9" w:rsidRDefault="00A101A1" w:rsidP="004628A3">
      <w:r>
        <w:t>Для сетевых настроек возьмем следу</w:t>
      </w:r>
      <w:r w:rsidR="004628A3">
        <w:t>ю</w:t>
      </w:r>
      <w:r>
        <w:t>щие значения:</w:t>
      </w:r>
    </w:p>
    <w:p w14:paraId="4088FC8A" w14:textId="77777777" w:rsidR="008007B9" w:rsidRPr="008007B9" w:rsidRDefault="008007B9" w:rsidP="004628A3"/>
    <w:p w14:paraId="159624FD" w14:textId="77777777" w:rsidR="00A101A1" w:rsidRDefault="00A101A1" w:rsidP="004628A3">
      <w:pPr>
        <w:rPr>
          <w:lang w:val="en-US"/>
        </w:rPr>
      </w:pPr>
      <w:r>
        <w:rPr>
          <w:lang w:val="en-US"/>
        </w:rPr>
        <w:t>IP address</w:t>
      </w:r>
      <w:r>
        <w:t xml:space="preserve"> 172.16.1.10 </w:t>
      </w:r>
    </w:p>
    <w:p w14:paraId="3C15C83D" w14:textId="77777777" w:rsidR="00A101A1" w:rsidRDefault="00A101A1" w:rsidP="004628A3">
      <w:pPr>
        <w:rPr>
          <w:lang w:val="en-US"/>
        </w:rPr>
      </w:pPr>
      <w:r>
        <w:rPr>
          <w:lang w:val="en-US"/>
        </w:rPr>
        <w:t xml:space="preserve">Gateway 172.16.1.1 </w:t>
      </w:r>
    </w:p>
    <w:p w14:paraId="2AAFAD32" w14:textId="77777777" w:rsidR="00A101A1" w:rsidRPr="00BF6E05" w:rsidRDefault="00A101A1" w:rsidP="004628A3">
      <w:pPr>
        <w:rPr>
          <w:lang w:val="en-US"/>
        </w:rPr>
      </w:pPr>
      <w:r>
        <w:rPr>
          <w:lang w:val="en-US"/>
        </w:rPr>
        <w:t>DNS 8.8.8.8</w:t>
      </w:r>
    </w:p>
    <w:p w14:paraId="6EE7C49D" w14:textId="77777777" w:rsidR="008007B9" w:rsidRDefault="00A101A1" w:rsidP="008007B9">
      <w:pPr>
        <w:keepNext/>
        <w:spacing w:after="120" w:line="360" w:lineRule="auto"/>
      </w:pPr>
      <w:r w:rsidRPr="00BF6E05">
        <w:rPr>
          <w:rFonts w:eastAsia="Times New Roman"/>
          <w:noProof/>
        </w:rPr>
        <w:drawing>
          <wp:inline distT="0" distB="0" distL="0" distR="0" wp14:anchorId="74925900" wp14:editId="2D6D4060">
            <wp:extent cx="4222877" cy="2549525"/>
            <wp:effectExtent l="0" t="0" r="6350" b="3175"/>
            <wp:docPr id="6780113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011368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242003" cy="2561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41342" w14:textId="3ED45658" w:rsidR="00A101A1" w:rsidRPr="004628A3" w:rsidRDefault="008007B9" w:rsidP="008007B9">
      <w:pPr>
        <w:pStyle w:val="aff4"/>
        <w:spacing w:after="120" w:line="360" w:lineRule="auto"/>
      </w:pPr>
      <w:r>
        <w:rPr>
          <w:rFonts w:eastAsia="Times New Roman"/>
        </w:rPr>
        <w:t>Рисунок</w:t>
      </w:r>
      <w:r w:rsidRPr="004628A3">
        <w:rPr>
          <w:rFonts w:eastAsia="Times New Roman"/>
        </w:rPr>
        <w:t xml:space="preserve"> </w:t>
      </w:r>
      <w:r w:rsidR="007A0402">
        <w:rPr>
          <w:rFonts w:eastAsia="Times New Roman"/>
          <w:lang w:val="en-US"/>
        </w:rPr>
        <w:fldChar w:fldCharType="begin"/>
      </w:r>
      <w:r w:rsidR="007A0402" w:rsidRPr="004628A3">
        <w:rPr>
          <w:rFonts w:eastAsia="Times New Roman"/>
        </w:rPr>
        <w:instrText xml:space="preserve"> </w:instrText>
      </w:r>
      <w:r w:rsidR="007A0402">
        <w:rPr>
          <w:rFonts w:eastAsia="Times New Roman"/>
          <w:lang w:val="en-US"/>
        </w:rPr>
        <w:instrText>STYLEREF</w:instrText>
      </w:r>
      <w:r w:rsidR="007A0402" w:rsidRPr="004628A3">
        <w:rPr>
          <w:rFonts w:eastAsia="Times New Roman"/>
        </w:rPr>
        <w:instrText xml:space="preserve"> 1 \</w:instrText>
      </w:r>
      <w:r w:rsidR="007A0402">
        <w:rPr>
          <w:rFonts w:eastAsia="Times New Roman"/>
          <w:lang w:val="en-US"/>
        </w:rPr>
        <w:instrText>s</w:instrText>
      </w:r>
      <w:r w:rsidR="007A0402" w:rsidRPr="004628A3">
        <w:rPr>
          <w:rFonts w:eastAsia="Times New Roman"/>
        </w:rPr>
        <w:instrText xml:space="preserve"> </w:instrText>
      </w:r>
      <w:r w:rsidR="007A0402">
        <w:rPr>
          <w:rFonts w:eastAsia="Times New Roman"/>
          <w:lang w:val="en-US"/>
        </w:rPr>
        <w:fldChar w:fldCharType="separate"/>
      </w:r>
      <w:r w:rsidR="00893CB8" w:rsidRPr="00893CB8">
        <w:rPr>
          <w:rFonts w:eastAsia="Times New Roman"/>
          <w:noProof/>
        </w:rPr>
        <w:t>3</w:t>
      </w:r>
      <w:r w:rsidR="007A0402">
        <w:rPr>
          <w:rFonts w:eastAsia="Times New Roman"/>
          <w:lang w:val="en-US"/>
        </w:rPr>
        <w:fldChar w:fldCharType="end"/>
      </w:r>
      <w:r w:rsidR="007A0402" w:rsidRPr="004628A3">
        <w:rPr>
          <w:rFonts w:eastAsia="Times New Roman"/>
        </w:rPr>
        <w:noBreakHyphen/>
      </w:r>
      <w:r w:rsidR="007A0402">
        <w:rPr>
          <w:rFonts w:eastAsia="Times New Roman"/>
          <w:lang w:val="en-US"/>
        </w:rPr>
        <w:fldChar w:fldCharType="begin"/>
      </w:r>
      <w:r w:rsidR="007A0402" w:rsidRPr="004628A3">
        <w:rPr>
          <w:rFonts w:eastAsia="Times New Roman"/>
        </w:rPr>
        <w:instrText xml:space="preserve"> </w:instrText>
      </w:r>
      <w:r w:rsidR="007A0402">
        <w:rPr>
          <w:rFonts w:eastAsia="Times New Roman"/>
          <w:lang w:val="en-US"/>
        </w:rPr>
        <w:instrText>SEQ</w:instrText>
      </w:r>
      <w:r w:rsidR="007A0402" w:rsidRPr="004628A3">
        <w:rPr>
          <w:rFonts w:eastAsia="Times New Roman"/>
        </w:rPr>
        <w:instrText xml:space="preserve"> Рисунок \* </w:instrText>
      </w:r>
      <w:r w:rsidR="007A0402">
        <w:rPr>
          <w:rFonts w:eastAsia="Times New Roman"/>
          <w:lang w:val="en-US"/>
        </w:rPr>
        <w:instrText>ARABIC</w:instrText>
      </w:r>
      <w:r w:rsidR="007A0402" w:rsidRPr="004628A3">
        <w:rPr>
          <w:rFonts w:eastAsia="Times New Roman"/>
        </w:rPr>
        <w:instrText xml:space="preserve"> \</w:instrText>
      </w:r>
      <w:r w:rsidR="007A0402">
        <w:rPr>
          <w:rFonts w:eastAsia="Times New Roman"/>
          <w:lang w:val="en-US"/>
        </w:rPr>
        <w:instrText>s</w:instrText>
      </w:r>
      <w:r w:rsidR="007A0402" w:rsidRPr="004628A3">
        <w:rPr>
          <w:rFonts w:eastAsia="Times New Roman"/>
        </w:rPr>
        <w:instrText xml:space="preserve"> 1 </w:instrText>
      </w:r>
      <w:r w:rsidR="007A0402">
        <w:rPr>
          <w:rFonts w:eastAsia="Times New Roman"/>
          <w:lang w:val="en-US"/>
        </w:rPr>
        <w:fldChar w:fldCharType="separate"/>
      </w:r>
      <w:r w:rsidR="00893CB8" w:rsidRPr="00893CB8">
        <w:rPr>
          <w:rFonts w:eastAsia="Times New Roman"/>
          <w:noProof/>
        </w:rPr>
        <w:t>23</w:t>
      </w:r>
      <w:r w:rsidR="007A0402">
        <w:rPr>
          <w:rFonts w:eastAsia="Times New Roman"/>
          <w:lang w:val="en-US"/>
        </w:rPr>
        <w:fldChar w:fldCharType="end"/>
      </w:r>
      <w:r w:rsidR="004628A3">
        <w:rPr>
          <w:rFonts w:eastAsia="Times New Roman"/>
        </w:rPr>
        <w:t>. Экран загрузки виртуального эмулятора ПК.</w:t>
      </w:r>
    </w:p>
    <w:p w14:paraId="1288E7BA" w14:textId="77777777" w:rsidR="008007B9" w:rsidRPr="004628A3" w:rsidRDefault="008007B9" w:rsidP="008007B9">
      <w:pPr>
        <w:spacing w:after="120" w:line="360" w:lineRule="auto"/>
      </w:pPr>
    </w:p>
    <w:p w14:paraId="3BB39861" w14:textId="77777777" w:rsidR="00A101A1" w:rsidRPr="004C0EDE" w:rsidRDefault="00A101A1" w:rsidP="004628A3">
      <w:pPr>
        <w:rPr>
          <w:lang w:val="en-US"/>
        </w:rPr>
      </w:pPr>
      <w:r w:rsidRPr="004C0EDE">
        <w:rPr>
          <w:lang w:val="en-US"/>
        </w:rPr>
        <w:t>PC1&gt; ip 172.16.1.10 172.16.1.1</w:t>
      </w:r>
    </w:p>
    <w:p w14:paraId="73E98D10" w14:textId="77777777" w:rsidR="00A101A1" w:rsidRPr="004C0EDE" w:rsidRDefault="00A101A1" w:rsidP="004628A3">
      <w:pPr>
        <w:rPr>
          <w:lang w:val="en-US"/>
        </w:rPr>
      </w:pPr>
      <w:r w:rsidRPr="004C0EDE">
        <w:rPr>
          <w:lang w:val="en-US"/>
        </w:rPr>
        <w:t>Checking for duplicate address...</w:t>
      </w:r>
    </w:p>
    <w:p w14:paraId="61D5981F" w14:textId="77777777" w:rsidR="00A101A1" w:rsidRPr="004C0EDE" w:rsidRDefault="00A101A1" w:rsidP="004628A3">
      <w:pPr>
        <w:rPr>
          <w:lang w:val="en-US"/>
        </w:rPr>
      </w:pPr>
      <w:r w:rsidRPr="004C0EDE">
        <w:rPr>
          <w:lang w:val="en-US"/>
        </w:rPr>
        <w:t>PC1 : 172.16.1.10 255.255.255.0 gateway 172.16.1.1</w:t>
      </w:r>
    </w:p>
    <w:p w14:paraId="5A39BA19" w14:textId="77777777" w:rsidR="00A101A1" w:rsidRPr="004C0EDE" w:rsidRDefault="00A101A1" w:rsidP="004628A3">
      <w:pPr>
        <w:rPr>
          <w:lang w:val="en-US"/>
        </w:rPr>
      </w:pPr>
      <w:r w:rsidRPr="004C0EDE">
        <w:rPr>
          <w:lang w:val="en-US"/>
        </w:rPr>
        <w:t>PC1&gt; ip dns 8.8.8.8</w:t>
      </w:r>
    </w:p>
    <w:p w14:paraId="73A52CF1" w14:textId="77777777" w:rsidR="00A101A1" w:rsidRPr="004C0EDE" w:rsidRDefault="00A101A1" w:rsidP="004628A3">
      <w:pPr>
        <w:rPr>
          <w:lang w:val="en-US"/>
        </w:rPr>
      </w:pPr>
      <w:r w:rsidRPr="004C0EDE">
        <w:rPr>
          <w:lang w:val="en-US"/>
        </w:rPr>
        <w:t>PC1&gt; save PC1</w:t>
      </w:r>
    </w:p>
    <w:p w14:paraId="22BA0DEB" w14:textId="77777777" w:rsidR="00A101A1" w:rsidRPr="004C0EDE" w:rsidRDefault="00A101A1" w:rsidP="004628A3">
      <w:pPr>
        <w:rPr>
          <w:lang w:val="en-US"/>
        </w:rPr>
      </w:pPr>
      <w:r w:rsidRPr="004C0EDE">
        <w:rPr>
          <w:lang w:val="en-US"/>
        </w:rPr>
        <w:t>Saving startup configuration to PC1.vpc</w:t>
      </w:r>
    </w:p>
    <w:p w14:paraId="56B4A74B" w14:textId="77777777" w:rsidR="00A101A1" w:rsidRPr="004C0EDE" w:rsidRDefault="00A101A1" w:rsidP="004628A3">
      <w:r w:rsidRPr="004C0EDE">
        <w:t xml:space="preserve">.  </w:t>
      </w:r>
      <w:r w:rsidRPr="004C0EDE">
        <w:rPr>
          <w:lang w:val="en-US"/>
        </w:rPr>
        <w:t>done</w:t>
      </w:r>
    </w:p>
    <w:p w14:paraId="6B82C78D" w14:textId="77777777" w:rsidR="00A101A1" w:rsidRPr="004C0EDE" w:rsidRDefault="00A101A1" w:rsidP="004628A3">
      <w:r w:rsidRPr="004C0EDE">
        <w:rPr>
          <w:lang w:val="en-US"/>
        </w:rPr>
        <w:t>PC</w:t>
      </w:r>
      <w:r w:rsidRPr="004C0EDE">
        <w:t>1&gt;</w:t>
      </w:r>
    </w:p>
    <w:p w14:paraId="132E6E3A" w14:textId="77777777" w:rsidR="00A101A1" w:rsidRPr="004579CD" w:rsidRDefault="00A101A1" w:rsidP="004628A3">
      <w:r>
        <w:t>Настройки сохранили , чтобы при перезагрузках не терялись сетевые настройки.</w:t>
      </w:r>
    </w:p>
    <w:p w14:paraId="7747603D" w14:textId="77777777" w:rsidR="00A101A1" w:rsidRPr="00B44B0A" w:rsidRDefault="00A101A1" w:rsidP="004628A3">
      <w:r>
        <w:t xml:space="preserve">Рекомендуется для надежности все же перечитывать после старта файл </w:t>
      </w:r>
      <w:r>
        <w:rPr>
          <w:lang w:val="en-US"/>
        </w:rPr>
        <w:t>PC</w:t>
      </w:r>
      <w:r w:rsidRPr="00B44B0A">
        <w:t>1:</w:t>
      </w:r>
    </w:p>
    <w:p w14:paraId="0843F4B5" w14:textId="77777777" w:rsidR="00A101A1" w:rsidRPr="00B44B0A" w:rsidRDefault="00A101A1" w:rsidP="004628A3">
      <w:pPr>
        <w:rPr>
          <w:lang w:val="en-US"/>
        </w:rPr>
      </w:pPr>
      <w:r w:rsidRPr="00B44B0A">
        <w:rPr>
          <w:lang w:val="en-US"/>
        </w:rPr>
        <w:t>PC1&gt; load PC1</w:t>
      </w:r>
    </w:p>
    <w:p w14:paraId="320F70A3" w14:textId="77777777" w:rsidR="00A101A1" w:rsidRPr="00B44B0A" w:rsidRDefault="00A101A1" w:rsidP="004628A3">
      <w:pPr>
        <w:rPr>
          <w:lang w:val="en-US"/>
        </w:rPr>
      </w:pPr>
      <w:r w:rsidRPr="00B44B0A">
        <w:rPr>
          <w:lang w:val="en-US"/>
        </w:rPr>
        <w:t>Executing the file "PC1"</w:t>
      </w:r>
    </w:p>
    <w:p w14:paraId="1560EF7D" w14:textId="77777777" w:rsidR="00A101A1" w:rsidRPr="00B44B0A" w:rsidRDefault="00A101A1" w:rsidP="004628A3">
      <w:pPr>
        <w:rPr>
          <w:lang w:val="en-US"/>
        </w:rPr>
      </w:pPr>
      <w:r w:rsidRPr="00B44B0A">
        <w:rPr>
          <w:lang w:val="en-US"/>
        </w:rPr>
        <w:t>Checking for duplicate address...</w:t>
      </w:r>
    </w:p>
    <w:p w14:paraId="42D052D2" w14:textId="77777777" w:rsidR="00A101A1" w:rsidRPr="00B44B0A" w:rsidRDefault="00A101A1" w:rsidP="004628A3">
      <w:pPr>
        <w:rPr>
          <w:lang w:val="en-US"/>
        </w:rPr>
      </w:pPr>
      <w:r w:rsidRPr="00B44B0A">
        <w:rPr>
          <w:lang w:val="en-US"/>
        </w:rPr>
        <w:t>PC1 : 172.16.1.10 255.255.255.0 gateway 172.16.1.1</w:t>
      </w:r>
    </w:p>
    <w:p w14:paraId="4D0615E9" w14:textId="77777777" w:rsidR="00A101A1" w:rsidRPr="00B44B0A" w:rsidRDefault="00A101A1" w:rsidP="004628A3">
      <w:pPr>
        <w:rPr>
          <w:lang w:val="en-US"/>
        </w:rPr>
      </w:pPr>
      <w:r w:rsidRPr="00B44B0A">
        <w:rPr>
          <w:lang w:val="en-US"/>
        </w:rPr>
        <w:t>PC1&gt; sh ip</w:t>
      </w:r>
    </w:p>
    <w:p w14:paraId="7D835A64" w14:textId="77777777" w:rsidR="00A101A1" w:rsidRPr="00B44B0A" w:rsidRDefault="00A101A1" w:rsidP="004628A3">
      <w:pPr>
        <w:rPr>
          <w:lang w:val="en-US"/>
        </w:rPr>
      </w:pPr>
      <w:r w:rsidRPr="00B44B0A">
        <w:rPr>
          <w:lang w:val="en-US"/>
        </w:rPr>
        <w:t>NAME        : PC1[1]</w:t>
      </w:r>
    </w:p>
    <w:p w14:paraId="332FAADC" w14:textId="77777777" w:rsidR="00A101A1" w:rsidRPr="00B44B0A" w:rsidRDefault="00A101A1" w:rsidP="004628A3">
      <w:pPr>
        <w:rPr>
          <w:lang w:val="en-US"/>
        </w:rPr>
      </w:pPr>
      <w:r w:rsidRPr="00B44B0A">
        <w:rPr>
          <w:lang w:val="en-US"/>
        </w:rPr>
        <w:t>IP/MASK     : 172.16.1.10/24</w:t>
      </w:r>
    </w:p>
    <w:p w14:paraId="46BA8F91" w14:textId="77777777" w:rsidR="00A101A1" w:rsidRPr="00B44B0A" w:rsidRDefault="00A101A1" w:rsidP="004628A3">
      <w:pPr>
        <w:rPr>
          <w:lang w:val="en-US"/>
        </w:rPr>
      </w:pPr>
      <w:r w:rsidRPr="00B44B0A">
        <w:rPr>
          <w:lang w:val="en-US"/>
        </w:rPr>
        <w:t>GATEWAY     : 172.16.1.1</w:t>
      </w:r>
    </w:p>
    <w:p w14:paraId="7E2278C0" w14:textId="77777777" w:rsidR="00A101A1" w:rsidRPr="00B44B0A" w:rsidRDefault="00A101A1" w:rsidP="004628A3">
      <w:pPr>
        <w:rPr>
          <w:lang w:val="en-US"/>
        </w:rPr>
      </w:pPr>
      <w:r w:rsidRPr="00B44B0A">
        <w:rPr>
          <w:lang w:val="en-US"/>
        </w:rPr>
        <w:t>DNS         : 8.8.8.8</w:t>
      </w:r>
    </w:p>
    <w:p w14:paraId="0B7F5E1B" w14:textId="77777777" w:rsidR="00A101A1" w:rsidRPr="00B44B0A" w:rsidRDefault="00A101A1" w:rsidP="004628A3">
      <w:pPr>
        <w:rPr>
          <w:lang w:val="en-US"/>
        </w:rPr>
      </w:pPr>
      <w:r w:rsidRPr="00B44B0A">
        <w:rPr>
          <w:lang w:val="en-US"/>
        </w:rPr>
        <w:t>MAC         : 00:50:79:66:68:00</w:t>
      </w:r>
    </w:p>
    <w:p w14:paraId="3049EB21" w14:textId="77777777" w:rsidR="00A101A1" w:rsidRPr="007826FD" w:rsidRDefault="00A101A1" w:rsidP="004628A3">
      <w:r w:rsidRPr="00B44A9C">
        <w:rPr>
          <w:lang w:val="en-US"/>
        </w:rPr>
        <w:t>LPORT</w:t>
      </w:r>
      <w:r w:rsidRPr="007826FD">
        <w:t xml:space="preserve">       : 13004</w:t>
      </w:r>
    </w:p>
    <w:p w14:paraId="1ECE291B" w14:textId="77777777" w:rsidR="00A101A1" w:rsidRPr="007826FD" w:rsidRDefault="00A101A1" w:rsidP="004628A3">
      <w:r w:rsidRPr="00B44A9C">
        <w:rPr>
          <w:lang w:val="en-US"/>
        </w:rPr>
        <w:t>RHOST</w:t>
      </w:r>
      <w:r w:rsidRPr="007826FD">
        <w:t>:</w:t>
      </w:r>
      <w:r w:rsidRPr="00B44A9C">
        <w:rPr>
          <w:lang w:val="en-US"/>
        </w:rPr>
        <w:t>PORT</w:t>
      </w:r>
      <w:r w:rsidRPr="007826FD">
        <w:t xml:space="preserve">  : 127.0.0.1:13005</w:t>
      </w:r>
    </w:p>
    <w:p w14:paraId="660BBBA9" w14:textId="77777777" w:rsidR="00A101A1" w:rsidRDefault="00A101A1" w:rsidP="004628A3">
      <w:r>
        <w:t>MTU:        : 1500</w:t>
      </w:r>
    </w:p>
    <w:p w14:paraId="6B2B2DD7" w14:textId="77777777" w:rsidR="00A101A1" w:rsidRPr="00B44B0A" w:rsidRDefault="00A101A1" w:rsidP="004628A3">
      <w:r>
        <w:t xml:space="preserve"> </w:t>
      </w:r>
    </w:p>
    <w:p w14:paraId="728A7D13" w14:textId="77777777" w:rsidR="00A101A1" w:rsidRDefault="00A101A1" w:rsidP="004628A3">
      <w:r>
        <w:t>Проверяем доступность маршрутизатора:</w:t>
      </w:r>
    </w:p>
    <w:p w14:paraId="45ED385D" w14:textId="77777777" w:rsidR="00A101A1" w:rsidRPr="007826FD" w:rsidRDefault="00A101A1" w:rsidP="004628A3">
      <w:pPr>
        <w:rPr>
          <w:lang w:val="en-US"/>
        </w:rPr>
      </w:pPr>
      <w:r w:rsidRPr="004C0EDE">
        <w:rPr>
          <w:lang w:val="en-US"/>
        </w:rPr>
        <w:t>PC</w:t>
      </w:r>
      <w:r w:rsidRPr="007826FD">
        <w:rPr>
          <w:lang w:val="en-US"/>
        </w:rPr>
        <w:t xml:space="preserve">1&gt; </w:t>
      </w:r>
      <w:r w:rsidRPr="004C0EDE">
        <w:rPr>
          <w:lang w:val="en-US"/>
        </w:rPr>
        <w:t>ping</w:t>
      </w:r>
      <w:r w:rsidRPr="007826FD">
        <w:rPr>
          <w:lang w:val="en-US"/>
        </w:rPr>
        <w:t xml:space="preserve"> 172.16.1.1</w:t>
      </w:r>
    </w:p>
    <w:p w14:paraId="3898285E" w14:textId="77777777" w:rsidR="00A101A1" w:rsidRPr="004C0EDE" w:rsidRDefault="00A101A1" w:rsidP="004628A3">
      <w:pPr>
        <w:rPr>
          <w:lang w:val="en-US"/>
        </w:rPr>
      </w:pPr>
      <w:r w:rsidRPr="004C0EDE">
        <w:rPr>
          <w:lang w:val="en-US"/>
        </w:rPr>
        <w:t>172.16.1.1 icmp_seq=1 timeout</w:t>
      </w:r>
    </w:p>
    <w:p w14:paraId="40517D28" w14:textId="77777777" w:rsidR="00A101A1" w:rsidRPr="004C0EDE" w:rsidRDefault="00A101A1" w:rsidP="004628A3">
      <w:pPr>
        <w:rPr>
          <w:lang w:val="en-US"/>
        </w:rPr>
      </w:pPr>
      <w:r w:rsidRPr="004C0EDE">
        <w:rPr>
          <w:lang w:val="en-US"/>
        </w:rPr>
        <w:t>172.16.1.1 icmp_seq=2 timeout</w:t>
      </w:r>
    </w:p>
    <w:p w14:paraId="113B4DA9" w14:textId="77777777" w:rsidR="00A101A1" w:rsidRPr="004C0EDE" w:rsidRDefault="00A101A1" w:rsidP="004628A3">
      <w:pPr>
        <w:rPr>
          <w:lang w:val="en-US"/>
        </w:rPr>
      </w:pPr>
      <w:r w:rsidRPr="004C0EDE">
        <w:rPr>
          <w:lang w:val="en-US"/>
        </w:rPr>
        <w:t>172.16.1.1 icmp_seq=3 timeout</w:t>
      </w:r>
    </w:p>
    <w:p w14:paraId="2B1F15FA" w14:textId="77777777" w:rsidR="00A101A1" w:rsidRPr="004C0EDE" w:rsidRDefault="00A101A1" w:rsidP="004628A3">
      <w:pPr>
        <w:rPr>
          <w:lang w:val="en-US"/>
        </w:rPr>
      </w:pPr>
      <w:r w:rsidRPr="004C0EDE">
        <w:rPr>
          <w:lang w:val="en-US"/>
        </w:rPr>
        <w:t>172.16.1.1 icmp_seq=4 timeout</w:t>
      </w:r>
    </w:p>
    <w:p w14:paraId="629AD988" w14:textId="77777777" w:rsidR="00A101A1" w:rsidRPr="004579CD" w:rsidRDefault="00A101A1" w:rsidP="004628A3">
      <w:r w:rsidRPr="004579CD">
        <w:t xml:space="preserve">172.16.1.1 </w:t>
      </w:r>
      <w:r w:rsidRPr="004C0EDE">
        <w:rPr>
          <w:lang w:val="en-US"/>
        </w:rPr>
        <w:t>icmp</w:t>
      </w:r>
      <w:r w:rsidRPr="004579CD">
        <w:t>_</w:t>
      </w:r>
      <w:r w:rsidRPr="004C0EDE">
        <w:rPr>
          <w:lang w:val="en-US"/>
        </w:rPr>
        <w:t>seq</w:t>
      </w:r>
      <w:r w:rsidRPr="004579CD">
        <w:t xml:space="preserve">=5 </w:t>
      </w:r>
      <w:r w:rsidRPr="004C0EDE">
        <w:rPr>
          <w:lang w:val="en-US"/>
        </w:rPr>
        <w:t>timeout</w:t>
      </w:r>
    </w:p>
    <w:p w14:paraId="69981BB5" w14:textId="77777777" w:rsidR="00A101A1" w:rsidRPr="004C0EDE" w:rsidRDefault="00A101A1" w:rsidP="004628A3">
      <w:r>
        <w:t>Не</w:t>
      </w:r>
      <w:r w:rsidRPr="004C0EDE">
        <w:t xml:space="preserve"> </w:t>
      </w:r>
      <w:r>
        <w:t xml:space="preserve">работает, поскольку наш виртуальный маршрутизатор изначально содержит так называемый </w:t>
      </w:r>
      <w:r>
        <w:rPr>
          <w:lang w:val="en-US"/>
        </w:rPr>
        <w:t>Firewall</w:t>
      </w:r>
      <w:r w:rsidRPr="004C0EDE">
        <w:t xml:space="preserve"> </w:t>
      </w:r>
      <w:r>
        <w:t>или МэжСетевойЭкран ион не пропускает через себя никакие пакеты.</w:t>
      </w:r>
    </w:p>
    <w:p w14:paraId="0B6BDEC6" w14:textId="77777777" w:rsidR="00A101A1" w:rsidRPr="00CD4483" w:rsidRDefault="00A101A1" w:rsidP="004628A3">
      <w:r w:rsidRPr="00CD4483">
        <w:t>Firewall – комплекс аппаратных или программных средств, осуществляющий контроль и фильтрацию проходящих через него сетевых пакетов в соответствии с заданными правилами.</w:t>
      </w:r>
    </w:p>
    <w:p w14:paraId="444E1A9C" w14:textId="77777777" w:rsidR="00A101A1" w:rsidRPr="00CD4483" w:rsidRDefault="00A101A1" w:rsidP="004628A3">
      <w:r w:rsidRPr="00CD4483">
        <w:t>Из коробки firewall - включён, но не содержит никаких правил, а значит ничего и не разрешает</w:t>
      </w:r>
    </w:p>
    <w:p w14:paraId="035FB3DC" w14:textId="77777777" w:rsidR="00A101A1" w:rsidRPr="00CD4483" w:rsidRDefault="00A101A1" w:rsidP="004628A3">
      <w:r w:rsidRPr="00CD4483">
        <w:t>Порядок обработки трафика терминируемого (направленного непосредственно на сам маршрутизатор, но не через его интерфейсы) на маршрутизаторе:</w:t>
      </w:r>
    </w:p>
    <w:p w14:paraId="0983A297" w14:textId="77777777" w:rsidR="00A101A1" w:rsidRPr="00CD4483" w:rsidRDefault="00A101A1" w:rsidP="004628A3">
      <w:r w:rsidRPr="00CD4483">
        <w:t>Трафик проверяется правилами zone-pair any self. Если трафик не попал ни под одно из правил текущей zone-pair, переходим к следующему шагу</w:t>
      </w:r>
    </w:p>
    <w:p w14:paraId="1A014004" w14:textId="77777777" w:rsidR="00A101A1" w:rsidRPr="00CD4483" w:rsidRDefault="00A101A1" w:rsidP="004628A3">
      <w:r w:rsidRPr="00CD4483">
        <w:t>Трафик проверяется правилами zone-pair src-zone-name self. Если трафик не попал ни под одно из правил текущей zone-pair, он отбрасывается.</w:t>
      </w:r>
    </w:p>
    <w:p w14:paraId="3D01A608" w14:textId="77777777" w:rsidR="00A101A1" w:rsidRPr="00CD4483" w:rsidRDefault="00A101A1" w:rsidP="004628A3">
      <w:r w:rsidRPr="00CD4483">
        <w:t>Каждая команда «match» может содержать ключ «not». При использовании данного ключа под правило будут подпадать пакеты, не удовлетворяющие заданному критерию.</w:t>
      </w:r>
    </w:p>
    <w:p w14:paraId="034B4CD0" w14:textId="77777777" w:rsidR="00A101A1" w:rsidRPr="00CD4483" w:rsidRDefault="00A101A1" w:rsidP="004628A3">
      <w:r w:rsidRPr="00CD4483">
        <w:t>На маршрутизаторе всегда существует зона безопасности с именем «self». Если в качестве получателя трафика выступает сам маршрутизатор, то есть трафик не является транзитным, то в качестве параметра указывается зона «self»</w:t>
      </w:r>
    </w:p>
    <w:p w14:paraId="7ACE7B1C" w14:textId="77777777" w:rsidR="00A101A1" w:rsidRPr="00CD4483" w:rsidRDefault="00A101A1" w:rsidP="004628A3">
      <w:r w:rsidRPr="00CD4483">
        <w:t>Для того чтобы маршрутизатор начал отвечать на ICMP-запросы из зоны «LAN»:</w:t>
      </w:r>
    </w:p>
    <w:p w14:paraId="5E55E02D" w14:textId="77777777" w:rsidR="00A101A1" w:rsidRPr="00CD4483" w:rsidRDefault="00A101A1" w:rsidP="004628A3">
      <w:r w:rsidRPr="00CD4483">
        <w:t>Создание зоны безопасности:</w:t>
      </w:r>
    </w:p>
    <w:p w14:paraId="1F860A9F" w14:textId="77777777" w:rsidR="00A101A1" w:rsidRPr="00CD4483" w:rsidRDefault="00A101A1" w:rsidP="004628A3">
      <w:r w:rsidRPr="00CD4483">
        <w:t>security zone &lt;NAME_ZONE&gt;</w:t>
      </w:r>
    </w:p>
    <w:p w14:paraId="74523B4B" w14:textId="77777777" w:rsidR="00A101A1" w:rsidRPr="00CD4483" w:rsidRDefault="00A101A1" w:rsidP="004628A3">
      <w:r w:rsidRPr="00CD4483">
        <w:t>exit</w:t>
      </w:r>
    </w:p>
    <w:p w14:paraId="11B99BAB" w14:textId="77777777" w:rsidR="00A101A1" w:rsidRPr="00CD4483" w:rsidRDefault="00A101A1" w:rsidP="004628A3">
      <w:r w:rsidRPr="00CD4483">
        <w:t>Добавление интерфейса в зону безопасности:</w:t>
      </w:r>
    </w:p>
    <w:p w14:paraId="1895A67F" w14:textId="77777777" w:rsidR="00A101A1" w:rsidRPr="00CD4483" w:rsidRDefault="00A101A1" w:rsidP="004628A3">
      <w:pPr>
        <w:rPr>
          <w:lang w:val="en-US"/>
        </w:rPr>
      </w:pPr>
      <w:r w:rsidRPr="00CD4483">
        <w:rPr>
          <w:lang w:val="en-US"/>
        </w:rPr>
        <w:t>interface &lt;№_INT&gt;</w:t>
      </w:r>
    </w:p>
    <w:p w14:paraId="40211287" w14:textId="77777777" w:rsidR="00A101A1" w:rsidRPr="00CD4483" w:rsidRDefault="00A101A1" w:rsidP="004628A3">
      <w:pPr>
        <w:rPr>
          <w:lang w:val="en-US"/>
        </w:rPr>
      </w:pPr>
      <w:r w:rsidRPr="00CD4483">
        <w:rPr>
          <w:lang w:val="en-US"/>
        </w:rPr>
        <w:t>security-zone &lt;NAME_ZONE&gt;</w:t>
      </w:r>
    </w:p>
    <w:p w14:paraId="4FD0AE51" w14:textId="77777777" w:rsidR="00A101A1" w:rsidRPr="00CD4483" w:rsidRDefault="00A101A1" w:rsidP="004628A3">
      <w:r w:rsidRPr="00CD4483">
        <w:t>exit</w:t>
      </w:r>
    </w:p>
    <w:p w14:paraId="13BC3B23" w14:textId="77777777" w:rsidR="00A101A1" w:rsidRPr="00CD4483" w:rsidRDefault="00A101A1" w:rsidP="004628A3">
      <w:r w:rsidRPr="00CD4483">
        <w:t>Например:</w:t>
      </w:r>
    </w:p>
    <w:p w14:paraId="37355BCC" w14:textId="77777777" w:rsidR="00A101A1" w:rsidRPr="00CD4483" w:rsidRDefault="00A101A1" w:rsidP="004628A3">
      <w:r w:rsidRPr="00CD4483">
        <w:t xml:space="preserve">Создадим две зоны </w:t>
      </w:r>
      <w:r>
        <w:t xml:space="preserve">- </w:t>
      </w:r>
      <w:r w:rsidRPr="00CD4483">
        <w:t>"trusted" для интерфейса смотрязего в LAN, и зону "untrusted" для интерфейса смотрящего в WAN</w:t>
      </w:r>
    </w:p>
    <w:p w14:paraId="150F6FC9" w14:textId="77777777" w:rsidR="00A101A1" w:rsidRPr="00CD4483" w:rsidRDefault="00A101A1" w:rsidP="004628A3">
      <w:r w:rsidRPr="00CD4483">
        <w:t>поместим соответствующие интерфейсы в зоны:</w:t>
      </w:r>
    </w:p>
    <w:p w14:paraId="0C404139" w14:textId="554FD8FA" w:rsidR="00A101A1" w:rsidRPr="00CF55BA" w:rsidRDefault="005E7B49" w:rsidP="004628A3">
      <w:pPr>
        <w:rPr>
          <w:lang w:val="en-US"/>
        </w:rPr>
      </w:pPr>
      <w:r w:rsidRPr="00902DA6">
        <w:t xml:space="preserve"> </w:t>
      </w:r>
      <w:r>
        <w:rPr>
          <w:lang w:val="en-US"/>
        </w:rPr>
        <w:t>vesr124-2-1</w:t>
      </w:r>
      <w:r w:rsidR="00A101A1" w:rsidRPr="00CF55BA">
        <w:rPr>
          <w:lang w:val="en-US"/>
        </w:rPr>
        <w:t># config</w:t>
      </w:r>
    </w:p>
    <w:p w14:paraId="1812DAF6" w14:textId="0EA5FCD5" w:rsidR="00A101A1" w:rsidRPr="00CF55BA" w:rsidRDefault="005E7B49" w:rsidP="004628A3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CF55BA">
        <w:rPr>
          <w:lang w:val="en-US"/>
        </w:rPr>
        <w:t>(config)# security zone trusted</w:t>
      </w:r>
    </w:p>
    <w:p w14:paraId="2666CC23" w14:textId="28C2EA68" w:rsidR="00A101A1" w:rsidRPr="00CF55BA" w:rsidRDefault="005E7B49" w:rsidP="004628A3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CF55BA">
        <w:rPr>
          <w:lang w:val="en-US"/>
        </w:rPr>
        <w:t>(config-security-zone)# exit</w:t>
      </w:r>
    </w:p>
    <w:p w14:paraId="50B21A1A" w14:textId="26A2A1C5" w:rsidR="00A101A1" w:rsidRPr="00CF55BA" w:rsidRDefault="005E7B49" w:rsidP="004628A3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CF55BA">
        <w:rPr>
          <w:lang w:val="en-US"/>
        </w:rPr>
        <w:t>(config)# security zone untrusted</w:t>
      </w:r>
    </w:p>
    <w:p w14:paraId="5BA04AE9" w14:textId="4529017E" w:rsidR="00A101A1" w:rsidRPr="00CF55BA" w:rsidRDefault="005E7B49" w:rsidP="004628A3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CF55BA">
        <w:rPr>
          <w:lang w:val="en-US"/>
        </w:rPr>
        <w:t>(config-security-zone)# exit</w:t>
      </w:r>
    </w:p>
    <w:p w14:paraId="2F66A2F7" w14:textId="7EAF4171" w:rsidR="00A101A1" w:rsidRPr="00CF55BA" w:rsidRDefault="005E7B49" w:rsidP="004628A3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CF55BA">
        <w:rPr>
          <w:lang w:val="en-US"/>
        </w:rPr>
        <w:t>(config)# interface gi1/0/1</w:t>
      </w:r>
    </w:p>
    <w:p w14:paraId="0F869ACD" w14:textId="41D356AB" w:rsidR="00A101A1" w:rsidRPr="00CF55BA" w:rsidRDefault="005E7B49" w:rsidP="004628A3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CF55BA">
        <w:rPr>
          <w:lang w:val="en-US"/>
        </w:rPr>
        <w:t>(config-if-gi)# security-zone untrusted</w:t>
      </w:r>
    </w:p>
    <w:p w14:paraId="39ED5F5F" w14:textId="0D744B35" w:rsidR="00A101A1" w:rsidRPr="00CF55BA" w:rsidRDefault="005E7B49" w:rsidP="004628A3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CF55BA">
        <w:rPr>
          <w:lang w:val="en-US"/>
        </w:rPr>
        <w:t>(config-if-gi)# exit</w:t>
      </w:r>
    </w:p>
    <w:p w14:paraId="6270A27D" w14:textId="626C3194" w:rsidR="00A101A1" w:rsidRPr="00CF55BA" w:rsidRDefault="005E7B49" w:rsidP="004628A3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CF55BA">
        <w:rPr>
          <w:lang w:val="en-US"/>
        </w:rPr>
        <w:t>(config)# interface gi1/0/2</w:t>
      </w:r>
    </w:p>
    <w:p w14:paraId="16169398" w14:textId="62AA9196" w:rsidR="00A101A1" w:rsidRPr="00CF55BA" w:rsidRDefault="005E7B49" w:rsidP="004628A3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CF55BA">
        <w:rPr>
          <w:lang w:val="en-US"/>
        </w:rPr>
        <w:t>(config-if-gi)# security-zone trusted</w:t>
      </w:r>
    </w:p>
    <w:p w14:paraId="7B28DD32" w14:textId="4DA9FA26" w:rsidR="00A101A1" w:rsidRPr="00CF55BA" w:rsidRDefault="005E7B49" w:rsidP="004628A3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CF55BA">
        <w:rPr>
          <w:lang w:val="en-US"/>
        </w:rPr>
        <w:t>(config-if-gi)# exit</w:t>
      </w:r>
    </w:p>
    <w:p w14:paraId="69BAC318" w14:textId="2F4657B8" w:rsidR="00A101A1" w:rsidRPr="00CF55BA" w:rsidRDefault="005E7B49" w:rsidP="004628A3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CF55BA">
        <w:rPr>
          <w:lang w:val="en-US"/>
        </w:rPr>
        <w:t>(config)# do commit</w:t>
      </w:r>
    </w:p>
    <w:p w14:paraId="3CDB5A58" w14:textId="77777777" w:rsidR="00A101A1" w:rsidRPr="00CF55BA" w:rsidRDefault="00A101A1" w:rsidP="004628A3">
      <w:pPr>
        <w:rPr>
          <w:lang w:val="en-US"/>
        </w:rPr>
      </w:pPr>
      <w:r w:rsidRPr="00CF55BA">
        <w:rPr>
          <w:lang w:val="en-US"/>
        </w:rPr>
        <w:t>Configuration has been successfully applied and saved to flash. Commit timer started, changes will be reverted in 600 seconds.</w:t>
      </w:r>
    </w:p>
    <w:p w14:paraId="4625A7A7" w14:textId="6BD572F4" w:rsidR="00A101A1" w:rsidRPr="00CF55BA" w:rsidRDefault="005E7B49" w:rsidP="004628A3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CF55BA">
        <w:rPr>
          <w:lang w:val="en-US"/>
        </w:rPr>
        <w:t>(config)# do confirm</w:t>
      </w:r>
    </w:p>
    <w:p w14:paraId="2D9D88A9" w14:textId="77777777" w:rsidR="00A101A1" w:rsidRPr="00CF55BA" w:rsidRDefault="00A101A1" w:rsidP="004628A3">
      <w:pPr>
        <w:rPr>
          <w:lang w:val="en-US"/>
        </w:rPr>
      </w:pPr>
      <w:r w:rsidRPr="00CF55BA">
        <w:rPr>
          <w:lang w:val="en-US"/>
        </w:rPr>
        <w:t>Configuration has been confirmed. Commit timer canceled.</w:t>
      </w:r>
    </w:p>
    <w:p w14:paraId="0F9090D1" w14:textId="245D8D15" w:rsidR="00A101A1" w:rsidRPr="00CF55BA" w:rsidRDefault="005E7B49" w:rsidP="004628A3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CF55BA">
        <w:rPr>
          <w:lang w:val="en-US"/>
        </w:rPr>
        <w:t>(config)# exit</w:t>
      </w:r>
    </w:p>
    <w:p w14:paraId="3810581A" w14:textId="1CB4DA8D" w:rsidR="00A101A1" w:rsidRPr="00CD4483" w:rsidRDefault="005E7B49" w:rsidP="004628A3">
      <w:r w:rsidRPr="00902DA6">
        <w:rPr>
          <w:lang w:val="en-US"/>
        </w:rPr>
        <w:t xml:space="preserve"> </w:t>
      </w:r>
      <w:r>
        <w:t>vesr124-2-1</w:t>
      </w:r>
      <w:r w:rsidR="00A101A1">
        <w:t>#</w:t>
      </w:r>
    </w:p>
    <w:p w14:paraId="66109D6F" w14:textId="77777777" w:rsidR="00A101A1" w:rsidRPr="00CD4483" w:rsidRDefault="00A101A1" w:rsidP="004628A3">
      <w:r w:rsidRPr="00CD4483">
        <w:t>Для применения настроек:</w:t>
      </w:r>
    </w:p>
    <w:p w14:paraId="267489D0" w14:textId="77777777" w:rsidR="00A101A1" w:rsidRPr="00CD4483" w:rsidRDefault="00A101A1" w:rsidP="004628A3">
      <w:r w:rsidRPr="00CD4483">
        <w:t>do commit</w:t>
      </w:r>
    </w:p>
    <w:p w14:paraId="5FD7A5E9" w14:textId="77777777" w:rsidR="00A101A1" w:rsidRPr="00CD4483" w:rsidRDefault="00A101A1" w:rsidP="004628A3">
      <w:pPr>
        <w:rPr>
          <w:lang w:val="en-US"/>
        </w:rPr>
      </w:pPr>
      <w:r w:rsidRPr="00CD4483">
        <w:rPr>
          <w:lang w:val="en-US"/>
        </w:rPr>
        <w:t>do confirm</w:t>
      </w:r>
    </w:p>
    <w:p w14:paraId="6F04C212" w14:textId="77777777" w:rsidR="00A101A1" w:rsidRPr="00CD4483" w:rsidRDefault="00A101A1" w:rsidP="004628A3">
      <w:pPr>
        <w:rPr>
          <w:lang w:val="en-US"/>
        </w:rPr>
      </w:pPr>
      <w:r w:rsidRPr="00CD4483">
        <w:t>Проверка</w:t>
      </w:r>
      <w:r w:rsidRPr="00CD4483">
        <w:rPr>
          <w:lang w:val="en-US"/>
        </w:rPr>
        <w:t>:</w:t>
      </w:r>
    </w:p>
    <w:p w14:paraId="249611FE" w14:textId="77777777" w:rsidR="00A101A1" w:rsidRPr="00CD4483" w:rsidRDefault="00A101A1" w:rsidP="004628A3">
      <w:pPr>
        <w:rPr>
          <w:lang w:val="en-US"/>
        </w:rPr>
      </w:pPr>
      <w:r w:rsidRPr="00CD4483">
        <w:rPr>
          <w:lang w:val="en-US"/>
        </w:rPr>
        <w:t>show security zone</w:t>
      </w:r>
    </w:p>
    <w:p w14:paraId="2C3D1504" w14:textId="32450268" w:rsidR="00A101A1" w:rsidRPr="00CF55BA" w:rsidRDefault="005E7B49" w:rsidP="004628A3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CF55BA">
        <w:rPr>
          <w:lang w:val="en-US"/>
        </w:rPr>
        <w:t xml:space="preserve"># show interfaces descriptionInterface              Admin   Link    Description                           </w:t>
      </w:r>
    </w:p>
    <w:p w14:paraId="3E5C08D4" w14:textId="77777777" w:rsidR="00A101A1" w:rsidRPr="00CF55BA" w:rsidRDefault="00A101A1" w:rsidP="004628A3">
      <w:pPr>
        <w:rPr>
          <w:lang w:val="en-US"/>
        </w:rPr>
      </w:pPr>
      <w:r w:rsidRPr="00CF55BA">
        <w:rPr>
          <w:lang w:val="en-US"/>
        </w:rPr>
        <w:t xml:space="preserve">                     </w:t>
      </w:r>
      <w:r>
        <w:rPr>
          <w:lang w:val="en-US"/>
        </w:rPr>
        <w:t xml:space="preserve">                                                                                    </w:t>
      </w:r>
      <w:r w:rsidRPr="00CF55BA">
        <w:rPr>
          <w:lang w:val="en-US"/>
        </w:rPr>
        <w:t xml:space="preserve">  State   State                                            </w:t>
      </w:r>
    </w:p>
    <w:p w14:paraId="6BCB86B4" w14:textId="77777777" w:rsidR="00A101A1" w:rsidRPr="00CF55BA" w:rsidRDefault="00A101A1" w:rsidP="004628A3">
      <w:pPr>
        <w:rPr>
          <w:lang w:val="en-US"/>
        </w:rPr>
      </w:pPr>
      <w:r w:rsidRPr="00CF55BA">
        <w:rPr>
          <w:lang w:val="en-US"/>
        </w:rPr>
        <w:t>--------------------   -----   -----   ----------------------------------------------------</w:t>
      </w:r>
    </w:p>
    <w:p w14:paraId="79FB917C" w14:textId="77777777" w:rsidR="00A101A1" w:rsidRPr="00CF55BA" w:rsidRDefault="00A101A1" w:rsidP="004628A3">
      <w:pPr>
        <w:rPr>
          <w:lang w:val="en-US"/>
        </w:rPr>
      </w:pP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695104" behindDoc="0" locked="0" layoutInCell="1" allowOverlap="1" wp14:anchorId="534B6197" wp14:editId="0DEBB8F9">
                <wp:simplePos x="0" y="0"/>
                <wp:positionH relativeFrom="column">
                  <wp:posOffset>165405</wp:posOffset>
                </wp:positionH>
                <wp:positionV relativeFrom="paragraph">
                  <wp:posOffset>-68625</wp:posOffset>
                </wp:positionV>
                <wp:extent cx="2332800" cy="375840"/>
                <wp:effectExtent l="38100" t="38100" r="48895" b="43815"/>
                <wp:wrapNone/>
                <wp:docPr id="949086223" name="Рукописный ввод 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">
                      <w14:nvContentPartPr>
                        <w14:cNvContentPartPr/>
                      </w14:nvContentPartPr>
                      <w14:xfrm>
                        <a:off x="0" y="0"/>
                        <a:ext cx="2332800" cy="37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0EA3B7AC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Рукописный ввод 24" o:spid="_x0000_s1026" type="#_x0000_t75" style="position:absolute;margin-left:12.5pt;margin-top:-5.9pt;width:184.7pt;height:30.6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">
                <v:imagedata r:id="rId100" o:title=""/>
              </v:shape>
            </w:pict>
          </mc:Fallback>
        </mc:AlternateContent>
      </w:r>
      <w:r w:rsidRPr="00CF55BA">
        <w:rPr>
          <w:lang w:val="en-US"/>
        </w:rPr>
        <w:t xml:space="preserve">gi1/0/1                Up      Up      WAN                                      </w:t>
      </w:r>
    </w:p>
    <w:p w14:paraId="43094A0B" w14:textId="77777777" w:rsidR="00A101A1" w:rsidRPr="00CF55BA" w:rsidRDefault="00A101A1" w:rsidP="004628A3">
      <w:pPr>
        <w:rPr>
          <w:lang w:val="en-US"/>
        </w:rPr>
      </w:pP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696128" behindDoc="0" locked="0" layoutInCell="1" allowOverlap="1" wp14:anchorId="2723D724" wp14:editId="250139C6">
                <wp:simplePos x="0" y="0"/>
                <wp:positionH relativeFrom="column">
                  <wp:posOffset>215085</wp:posOffset>
                </wp:positionH>
                <wp:positionV relativeFrom="paragraph">
                  <wp:posOffset>88630</wp:posOffset>
                </wp:positionV>
                <wp:extent cx="2229120" cy="51120"/>
                <wp:effectExtent l="133350" t="228600" r="171450" b="234950"/>
                <wp:wrapNone/>
                <wp:docPr id="1840366483" name="Рукописный ввод 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">
                      <w14:nvContentPartPr>
                        <w14:cNvContentPartPr/>
                      </w14:nvContentPartPr>
                      <w14:xfrm>
                        <a:off x="0" y="0"/>
                        <a:ext cx="2229120" cy="51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DDF670" id="Рукописный ввод 32" o:spid="_x0000_s1026" type="#_x0000_t75" style="position:absolute;margin-left:9.85pt;margin-top:-7.15pt;width:189.65pt;height:32.4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">
                <v:imagedata r:id="rId102" o:title=""/>
              </v:shape>
            </w:pict>
          </mc:Fallback>
        </mc:AlternateContent>
      </w:r>
      <w:r w:rsidRPr="00CF55BA">
        <w:rPr>
          <w:lang w:val="en-US"/>
        </w:rPr>
        <w:t xml:space="preserve">gi1/0/2                Up      Up      LAN                                      </w:t>
      </w:r>
    </w:p>
    <w:p w14:paraId="566A558C" w14:textId="77777777" w:rsidR="00A101A1" w:rsidRPr="00CF55BA" w:rsidRDefault="00A101A1" w:rsidP="004628A3">
      <w:pPr>
        <w:rPr>
          <w:lang w:val="en-US"/>
        </w:rPr>
      </w:pPr>
      <w:r w:rsidRPr="00CF55BA">
        <w:rPr>
          <w:lang w:val="en-US"/>
        </w:rPr>
        <w:t xml:space="preserve">gi1/0/3                Up      Down    --                                       </w:t>
      </w:r>
    </w:p>
    <w:p w14:paraId="4860B5A0" w14:textId="77777777" w:rsidR="00A101A1" w:rsidRPr="00CF55BA" w:rsidRDefault="00A101A1" w:rsidP="004628A3">
      <w:pPr>
        <w:rPr>
          <w:lang w:val="en-US"/>
        </w:rPr>
      </w:pPr>
      <w:r w:rsidRPr="00CF55BA">
        <w:rPr>
          <w:lang w:val="en-US"/>
        </w:rPr>
        <w:t xml:space="preserve">gi1/0/4                Up      Down    --                                       </w:t>
      </w:r>
    </w:p>
    <w:p w14:paraId="412485D4" w14:textId="1276AEA6" w:rsidR="00A101A1" w:rsidRPr="00CF55BA" w:rsidRDefault="005E7B49" w:rsidP="004628A3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CF55BA">
        <w:rPr>
          <w:lang w:val="en-US"/>
        </w:rPr>
        <w:t># show security zone</w:t>
      </w:r>
    </w:p>
    <w:p w14:paraId="312EF387" w14:textId="77777777" w:rsidR="00A101A1" w:rsidRPr="00CF55BA" w:rsidRDefault="00A101A1" w:rsidP="004628A3">
      <w:pPr>
        <w:rPr>
          <w:lang w:val="en-US"/>
        </w:rPr>
      </w:pPr>
      <w:r w:rsidRPr="00CF55BA">
        <w:rPr>
          <w:lang w:val="en-US"/>
        </w:rPr>
        <w:t>Zone name       Interfaces</w:t>
      </w:r>
    </w:p>
    <w:p w14:paraId="71414FE4" w14:textId="77777777" w:rsidR="00A101A1" w:rsidRPr="004579CD" w:rsidRDefault="00A101A1" w:rsidP="004628A3">
      <w:pPr>
        <w:rPr>
          <w:lang w:val="en-US"/>
        </w:rPr>
      </w:pPr>
      <w:r w:rsidRPr="004579CD">
        <w:rPr>
          <w:lang w:val="en-US"/>
        </w:rPr>
        <w:t>-------------   ------------------------------------------</w:t>
      </w:r>
    </w:p>
    <w:p w14:paraId="71A2D376" w14:textId="77777777" w:rsidR="00A101A1" w:rsidRPr="004579CD" w:rsidRDefault="00A101A1" w:rsidP="004628A3">
      <w:pPr>
        <w:rPr>
          <w:lang w:val="en-US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97152" behindDoc="0" locked="0" layoutInCell="1" allowOverlap="1" wp14:anchorId="3B123586" wp14:editId="449C324B">
                <wp:simplePos x="0" y="0"/>
                <wp:positionH relativeFrom="column">
                  <wp:posOffset>240285</wp:posOffset>
                </wp:positionH>
                <wp:positionV relativeFrom="paragraph">
                  <wp:posOffset>71215</wp:posOffset>
                </wp:positionV>
                <wp:extent cx="1746360" cy="25920"/>
                <wp:effectExtent l="133350" t="228600" r="139700" b="222250"/>
                <wp:wrapNone/>
                <wp:docPr id="752681686" name="Рукописный ввод 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">
                      <w14:nvContentPartPr>
                        <w14:cNvContentPartPr/>
                      </w14:nvContentPartPr>
                      <w14:xfrm>
                        <a:off x="0" y="0"/>
                        <a:ext cx="1746360" cy="2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39C32C" id="Рукописный ввод 34" o:spid="_x0000_s1026" type="#_x0000_t75" style="position:absolute;margin-left:11.8pt;margin-top:-8.55pt;width:151.65pt;height:30.4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">
                <v:imagedata r:id="rId104" o:title=""/>
              </v:shape>
            </w:pict>
          </mc:Fallback>
        </mc:AlternateContent>
      </w:r>
      <w:r w:rsidRPr="004579CD">
        <w:rPr>
          <w:lang w:val="en-US"/>
        </w:rPr>
        <w:t>trusted         gi1/0/2</w:t>
      </w:r>
    </w:p>
    <w:p w14:paraId="0E975CF7" w14:textId="77777777" w:rsidR="00A101A1" w:rsidRPr="00CD4483" w:rsidRDefault="00A101A1" w:rsidP="004628A3">
      <w:r>
        <w:rPr>
          <w:noProof/>
        </w:rPr>
        <mc:AlternateContent>
          <mc:Choice Requires="wpi">
            <w:drawing>
              <wp:anchor distT="0" distB="0" distL="114300" distR="114300" simplePos="0" relativeHeight="251698176" behindDoc="0" locked="0" layoutInCell="1" allowOverlap="1" wp14:anchorId="37422E34" wp14:editId="00F35B42">
                <wp:simplePos x="0" y="0"/>
                <wp:positionH relativeFrom="column">
                  <wp:posOffset>208915</wp:posOffset>
                </wp:positionH>
                <wp:positionV relativeFrom="paragraph">
                  <wp:posOffset>109855</wp:posOffset>
                </wp:positionV>
                <wp:extent cx="1828800" cy="45719"/>
                <wp:effectExtent l="133350" t="228600" r="133350" b="221615"/>
                <wp:wrapNone/>
                <wp:docPr id="888504569" name="Рукописный ввод 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">
                      <w14:nvContentPartPr>
                        <w14:cNvContentPartPr/>
                      </w14:nvContentPartPr>
                      <w14:xfrm>
                        <a:off x="0" y="0"/>
                        <a:ext cx="1828800" cy="45719"/>
                      </w14:xfrm>
                    </w14:contentPart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AC4052" id="Рукописный ввод 36" o:spid="_x0000_s1026" type="#_x0000_t75" style="position:absolute;margin-left:9.35pt;margin-top:-5.65pt;width:158.15pt;height:32.2pt;z-index:2516981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">
                <v:imagedata r:id="rId106" o:title=""/>
              </v:shape>
            </w:pict>
          </mc:Fallback>
        </mc:AlternateContent>
      </w:r>
      <w:r>
        <w:t>untrusted       gi1/0/1</w:t>
      </w:r>
    </w:p>
    <w:p w14:paraId="5FD63663" w14:textId="77777777" w:rsidR="00A101A1" w:rsidRPr="004579CD" w:rsidRDefault="00A101A1" w:rsidP="004628A3"/>
    <w:p w14:paraId="37F158D2" w14:textId="77777777" w:rsidR="00A101A1" w:rsidRPr="00CD4483" w:rsidRDefault="00A101A1" w:rsidP="004628A3">
      <w:r w:rsidRPr="00CD4483">
        <w:t>Для настройки правил зон безопасности потребуется создать профиль адресов сети «LAN», включающий адреса, которым разрешен доступ к маршрутизатору:</w:t>
      </w:r>
    </w:p>
    <w:p w14:paraId="40E9367F" w14:textId="77777777" w:rsidR="00A101A1" w:rsidRPr="00CD4483" w:rsidRDefault="00A101A1" w:rsidP="004628A3">
      <w:pPr>
        <w:rPr>
          <w:lang w:val="en-US"/>
        </w:rPr>
      </w:pPr>
      <w:r w:rsidRPr="00CD4483">
        <w:t>Создание</w:t>
      </w:r>
      <w:r w:rsidRPr="00CD4483">
        <w:rPr>
          <w:lang w:val="en-US"/>
        </w:rPr>
        <w:t xml:space="preserve"> </w:t>
      </w:r>
      <w:r w:rsidRPr="00CD4483">
        <w:t>профиля</w:t>
      </w:r>
      <w:r w:rsidRPr="00CD4483">
        <w:rPr>
          <w:lang w:val="en-US"/>
        </w:rPr>
        <w:t xml:space="preserve"> </w:t>
      </w:r>
      <w:r w:rsidRPr="00CD4483">
        <w:t>адесов</w:t>
      </w:r>
      <w:r w:rsidRPr="00CD4483">
        <w:rPr>
          <w:lang w:val="en-US"/>
        </w:rPr>
        <w:t xml:space="preserve"> </w:t>
      </w:r>
      <w:r w:rsidRPr="00CD4483">
        <w:t>сети</w:t>
      </w:r>
      <w:r w:rsidRPr="00CD4483">
        <w:rPr>
          <w:lang w:val="en-US"/>
        </w:rPr>
        <w:t>:</w:t>
      </w:r>
    </w:p>
    <w:p w14:paraId="4DDC878B" w14:textId="77777777" w:rsidR="00A101A1" w:rsidRPr="00CD4483" w:rsidRDefault="00A101A1" w:rsidP="004628A3">
      <w:pPr>
        <w:rPr>
          <w:lang w:val="en-US"/>
        </w:rPr>
      </w:pPr>
      <w:r w:rsidRPr="00CD4483">
        <w:rPr>
          <w:lang w:val="en-US"/>
        </w:rPr>
        <w:t>object-group network &lt;NAME_PROFILE&gt;</w:t>
      </w:r>
    </w:p>
    <w:p w14:paraId="2048BE6F" w14:textId="77777777" w:rsidR="00A101A1" w:rsidRPr="00CD4483" w:rsidRDefault="00A101A1" w:rsidP="004628A3">
      <w:pPr>
        <w:rPr>
          <w:lang w:val="en-US"/>
        </w:rPr>
      </w:pPr>
      <w:r w:rsidRPr="00CD4483">
        <w:rPr>
          <w:lang w:val="en-US"/>
        </w:rPr>
        <w:t>ip address-range &lt;IP_RANGE | IP_ADDRESS&gt;</w:t>
      </w:r>
    </w:p>
    <w:p w14:paraId="21BE611F" w14:textId="77777777" w:rsidR="00A101A1" w:rsidRPr="00CD4483" w:rsidRDefault="00A101A1" w:rsidP="004628A3">
      <w:r w:rsidRPr="00CD4483">
        <w:t>exit</w:t>
      </w:r>
    </w:p>
    <w:p w14:paraId="1FA0AFF7" w14:textId="77777777" w:rsidR="00A101A1" w:rsidRPr="00CD4483" w:rsidRDefault="00A101A1" w:rsidP="004628A3">
      <w:r w:rsidRPr="00CD4483">
        <w:rPr>
          <w:b/>
          <w:bCs/>
        </w:rPr>
        <w:t>где:</w:t>
      </w:r>
    </w:p>
    <w:p w14:paraId="728B5811" w14:textId="77777777" w:rsidR="00A101A1" w:rsidRPr="00CD4483" w:rsidRDefault="00A101A1" w:rsidP="004628A3">
      <w:r w:rsidRPr="00CD4483">
        <w:rPr>
          <w:b/>
          <w:bCs/>
        </w:rPr>
        <w:t>&lt;NAME_PROFILE&gt;</w:t>
      </w:r>
      <w:r w:rsidRPr="00CD4483">
        <w:t xml:space="preserve"> - имя профиля адресов сети</w:t>
      </w:r>
    </w:p>
    <w:p w14:paraId="66BE6D00" w14:textId="77777777" w:rsidR="00A101A1" w:rsidRPr="00CD4483" w:rsidRDefault="00A101A1" w:rsidP="004628A3">
      <w:r w:rsidRPr="00CD4483">
        <w:rPr>
          <w:b/>
          <w:bCs/>
        </w:rPr>
        <w:t>&lt;IP_RANGE | IP_ADDRESS&gt;</w:t>
      </w:r>
      <w:r w:rsidRPr="00CD4483">
        <w:t xml:space="preserve"> - диапазон IP-адресов записаный через "-" (дефис) или IP-адрес</w:t>
      </w:r>
    </w:p>
    <w:p w14:paraId="32687756" w14:textId="77777777" w:rsidR="00A101A1" w:rsidRPr="00CD4483" w:rsidRDefault="00A101A1" w:rsidP="004628A3">
      <w:r w:rsidRPr="00CD4483">
        <w:t>Например:</w:t>
      </w:r>
    </w:p>
    <w:p w14:paraId="6CB6EC04" w14:textId="77777777" w:rsidR="00A101A1" w:rsidRPr="00CD4483" w:rsidRDefault="00A101A1" w:rsidP="004628A3">
      <w:r w:rsidRPr="00CD4483">
        <w:t>создадим профиль "LAN" в котором укажем IP-адрес маршрутизатора интерфейса, который смотрит в LAN;</w:t>
      </w:r>
    </w:p>
    <w:p w14:paraId="4089441F" w14:textId="77777777" w:rsidR="00A101A1" w:rsidRPr="00CD4483" w:rsidRDefault="00A101A1" w:rsidP="004628A3">
      <w:r w:rsidRPr="00CD4483">
        <w:t>создадим профиль "LAN_GATEWAY" в котором укажем диапазон IP-адресов из сети LAN</w:t>
      </w:r>
    </w:p>
    <w:p w14:paraId="6D073E0A" w14:textId="7BA98AED" w:rsidR="00A101A1" w:rsidRPr="00102E78" w:rsidRDefault="005E7B49" w:rsidP="004628A3">
      <w:pPr>
        <w:rPr>
          <w:lang w:val="en-US"/>
        </w:rPr>
      </w:pPr>
      <w:r w:rsidRPr="00902DA6">
        <w:t xml:space="preserve"> </w:t>
      </w:r>
      <w:r>
        <w:rPr>
          <w:lang w:val="en-US"/>
        </w:rPr>
        <w:t>vesr124-2-1</w:t>
      </w:r>
      <w:r w:rsidR="00A101A1" w:rsidRPr="00102E78">
        <w:rPr>
          <w:lang w:val="en-US"/>
        </w:rPr>
        <w:t># config</w:t>
      </w:r>
    </w:p>
    <w:p w14:paraId="49E3EB3C" w14:textId="6A3E1379" w:rsidR="00A101A1" w:rsidRPr="00102E78" w:rsidRDefault="005E7B49" w:rsidP="004628A3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102E78">
        <w:rPr>
          <w:lang w:val="en-US"/>
        </w:rPr>
        <w:t>(config)# object-group network LAN</w:t>
      </w:r>
    </w:p>
    <w:p w14:paraId="47C44253" w14:textId="7E6EEFDE" w:rsidR="00A101A1" w:rsidRPr="00102E78" w:rsidRDefault="005E7B49" w:rsidP="004628A3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102E78">
        <w:rPr>
          <w:lang w:val="en-US"/>
        </w:rPr>
        <w:t>(config-object-group-network)# ip address-range 172.16.1.1</w:t>
      </w:r>
    </w:p>
    <w:p w14:paraId="4F3148B6" w14:textId="54C94191" w:rsidR="00A101A1" w:rsidRPr="00102E78" w:rsidRDefault="005E7B49" w:rsidP="004628A3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102E78">
        <w:rPr>
          <w:lang w:val="en-US"/>
        </w:rPr>
        <w:t>(config-object-group-network)# exit</w:t>
      </w:r>
    </w:p>
    <w:p w14:paraId="30BF50CD" w14:textId="3EEB8F1D" w:rsidR="00A101A1" w:rsidRPr="00102E78" w:rsidRDefault="005E7B49" w:rsidP="004628A3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102E78">
        <w:rPr>
          <w:lang w:val="en-US"/>
        </w:rPr>
        <w:t>(config)# object-group network LAN_GATEWAY</w:t>
      </w:r>
    </w:p>
    <w:p w14:paraId="368B846B" w14:textId="0012D11E" w:rsidR="00A101A1" w:rsidRPr="00102E78" w:rsidRDefault="005E7B49" w:rsidP="004628A3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102E78">
        <w:rPr>
          <w:lang w:val="en-US"/>
        </w:rPr>
        <w:t>(config-object-group-network)# ip address-range 172.16.1.1-172.16.1.254</w:t>
      </w:r>
    </w:p>
    <w:p w14:paraId="2163BC56" w14:textId="5FF07683" w:rsidR="00A101A1" w:rsidRPr="00102E78" w:rsidRDefault="005E7B49" w:rsidP="004628A3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102E78">
        <w:rPr>
          <w:lang w:val="en-US"/>
        </w:rPr>
        <w:t>(config-object-group-network)# exit</w:t>
      </w:r>
    </w:p>
    <w:p w14:paraId="0A3D0351" w14:textId="2FE5424D" w:rsidR="00A101A1" w:rsidRPr="00CD4483" w:rsidRDefault="005E7B49" w:rsidP="004628A3">
      <w:r w:rsidRPr="00902DA6">
        <w:rPr>
          <w:lang w:val="en-US"/>
        </w:rPr>
        <w:t xml:space="preserve"> </w:t>
      </w:r>
      <w:r>
        <w:t>vesr124-2-1</w:t>
      </w:r>
      <w:r w:rsidR="00A101A1" w:rsidRPr="00102E78">
        <w:t>(config)#</w:t>
      </w:r>
    </w:p>
    <w:p w14:paraId="61B4E642" w14:textId="77777777" w:rsidR="00A101A1" w:rsidRPr="004579CD" w:rsidRDefault="00A101A1" w:rsidP="004628A3"/>
    <w:p w14:paraId="73F255C7" w14:textId="06B779C2" w:rsidR="00A101A1" w:rsidRPr="00CD4483" w:rsidRDefault="00A101A1" w:rsidP="004628A3">
      <w:r w:rsidRPr="00CD4483">
        <w:t>Добавим правило, разрешающее проходить ICMP-трафику между маршрутизатором и клиентами, для того чтобы маршрутизатор начал отвечать на ICMP-запросы из зоны «trusted»</w:t>
      </w:r>
      <w:r w:rsidR="00F2573F">
        <w:t>.</w:t>
      </w:r>
      <w:r w:rsidR="00175200">
        <w:t xml:space="preserve"> </w:t>
      </w:r>
      <w:r w:rsidR="00F2573F">
        <w:t xml:space="preserve"> То есть</w:t>
      </w:r>
      <w:r w:rsidRPr="00CD4483">
        <w:t xml:space="preserve"> из локальной сети (LAN)</w:t>
      </w:r>
    </w:p>
    <w:p w14:paraId="32D1B166" w14:textId="77777777" w:rsidR="00A101A1" w:rsidRPr="00CD4483" w:rsidRDefault="00A101A1" w:rsidP="004628A3">
      <w:r w:rsidRPr="00CD4483">
        <w:t>Создадим пару зон для трафика, идущего из зоны «trusted» в зону «self»</w:t>
      </w:r>
    </w:p>
    <w:p w14:paraId="318F6481" w14:textId="77777777" w:rsidR="00A101A1" w:rsidRPr="00D33A5A" w:rsidRDefault="00A101A1" w:rsidP="004628A3">
      <w:pPr>
        <w:rPr>
          <w:lang w:val="en-US"/>
        </w:rPr>
      </w:pPr>
      <w:r w:rsidRPr="00CD4483">
        <w:t>Действие</w:t>
      </w:r>
      <w:r w:rsidRPr="00D33A5A">
        <w:rPr>
          <w:lang w:val="en-US"/>
        </w:rPr>
        <w:t xml:space="preserve"> </w:t>
      </w:r>
      <w:r w:rsidRPr="00CD4483">
        <w:t>правил</w:t>
      </w:r>
      <w:r w:rsidRPr="00D33A5A">
        <w:rPr>
          <w:lang w:val="en-US"/>
        </w:rPr>
        <w:t xml:space="preserve"> </w:t>
      </w:r>
      <w:r w:rsidRPr="00CD4483">
        <w:t>разрешается</w:t>
      </w:r>
      <w:r w:rsidRPr="00D33A5A">
        <w:rPr>
          <w:lang w:val="en-US"/>
        </w:rPr>
        <w:t xml:space="preserve"> </w:t>
      </w:r>
      <w:r w:rsidRPr="00CD4483">
        <w:t>командой</w:t>
      </w:r>
      <w:r w:rsidRPr="00D33A5A">
        <w:rPr>
          <w:lang w:val="en-US"/>
        </w:rPr>
        <w:t xml:space="preserve"> </w:t>
      </w:r>
      <w:r w:rsidRPr="00D33A5A">
        <w:rPr>
          <w:b/>
          <w:bCs/>
          <w:lang w:val="en-US"/>
        </w:rPr>
        <w:t>enable</w:t>
      </w:r>
    </w:p>
    <w:p w14:paraId="650F8985" w14:textId="2D383D71" w:rsidR="00A101A1" w:rsidRPr="00102E78" w:rsidRDefault="005E7B49" w:rsidP="004628A3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102E78">
        <w:rPr>
          <w:lang w:val="en-US"/>
        </w:rPr>
        <w:t>(config)# security zone-pair trusted self</w:t>
      </w:r>
    </w:p>
    <w:p w14:paraId="201B994C" w14:textId="680FDE73" w:rsidR="00A101A1" w:rsidRPr="00102E78" w:rsidRDefault="005E7B49" w:rsidP="004628A3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102E78">
        <w:rPr>
          <w:lang w:val="en-US"/>
        </w:rPr>
        <w:t>(config-security-zone-pair)# rule 1</w:t>
      </w:r>
    </w:p>
    <w:p w14:paraId="5DD4B440" w14:textId="7BCA5434" w:rsidR="00A101A1" w:rsidRPr="00102E78" w:rsidRDefault="005E7B49" w:rsidP="004628A3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102E78">
        <w:rPr>
          <w:lang w:val="en-US"/>
        </w:rPr>
        <w:t>(config-security-zone-pair-rule)# action permit</w:t>
      </w:r>
    </w:p>
    <w:p w14:paraId="4413EB91" w14:textId="42C5FE50" w:rsidR="00A101A1" w:rsidRPr="00102E78" w:rsidRDefault="005E7B49" w:rsidP="004628A3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102E78">
        <w:rPr>
          <w:lang w:val="en-US"/>
        </w:rPr>
        <w:t>(config-security-zone-pair-rule)# match protocol icmp</w:t>
      </w:r>
    </w:p>
    <w:p w14:paraId="4B40FE3B" w14:textId="41915D75" w:rsidR="00A101A1" w:rsidRDefault="005E7B49" w:rsidP="004628A3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102E78">
        <w:rPr>
          <w:lang w:val="en-US"/>
        </w:rPr>
        <w:t xml:space="preserve">(config-security-zone-pair-rule)# match destination-address object-group </w:t>
      </w:r>
    </w:p>
    <w:p w14:paraId="1765EE22" w14:textId="77777777" w:rsidR="00A101A1" w:rsidRPr="00102E78" w:rsidRDefault="00A101A1" w:rsidP="004628A3">
      <w:pPr>
        <w:rPr>
          <w:lang w:val="en-US"/>
        </w:rPr>
      </w:pPr>
      <w:r w:rsidRPr="00102E78">
        <w:rPr>
          <w:lang w:val="en-US"/>
        </w:rPr>
        <w:t>LAN</w:t>
      </w:r>
    </w:p>
    <w:p w14:paraId="3C6D59E1" w14:textId="273E435C" w:rsidR="00A101A1" w:rsidRDefault="005E7B49" w:rsidP="004628A3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102E78">
        <w:rPr>
          <w:lang w:val="en-US"/>
        </w:rPr>
        <w:t xml:space="preserve">(config-security-zone-pair-rule)# match destination-address object-group </w:t>
      </w:r>
    </w:p>
    <w:p w14:paraId="4A1DEA2C" w14:textId="27F74B90" w:rsidR="00A101A1" w:rsidRDefault="005E7B49" w:rsidP="004628A3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102E78">
        <w:rPr>
          <w:lang w:val="en-US"/>
        </w:rPr>
        <w:t xml:space="preserve">(config-security-zone-pair-rule)# match destination-address object-group </w:t>
      </w:r>
    </w:p>
    <w:p w14:paraId="78AD873A" w14:textId="77777777" w:rsidR="00A101A1" w:rsidRPr="00102E78" w:rsidRDefault="00A101A1" w:rsidP="004628A3">
      <w:pPr>
        <w:rPr>
          <w:lang w:val="en-US"/>
        </w:rPr>
      </w:pPr>
      <w:r w:rsidRPr="00102E78">
        <w:rPr>
          <w:lang w:val="en-US"/>
        </w:rPr>
        <w:t>LAN_GATEWAY</w:t>
      </w:r>
    </w:p>
    <w:p w14:paraId="3429B5D4" w14:textId="7B1CB6A7" w:rsidR="00A101A1" w:rsidRPr="00102E78" w:rsidRDefault="005E7B49" w:rsidP="004628A3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102E78">
        <w:rPr>
          <w:lang w:val="en-US"/>
        </w:rPr>
        <w:t>(config-security-zone-pair-rule)# enable</w:t>
      </w:r>
    </w:p>
    <w:p w14:paraId="3F31664D" w14:textId="40D44751" w:rsidR="00A101A1" w:rsidRPr="00102E78" w:rsidRDefault="005E7B49" w:rsidP="004628A3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102E78">
        <w:rPr>
          <w:lang w:val="en-US"/>
        </w:rPr>
        <w:t>(config-security-zone-pair-rule)# exit</w:t>
      </w:r>
    </w:p>
    <w:p w14:paraId="652E5B1B" w14:textId="3F965879" w:rsidR="00A101A1" w:rsidRPr="00102E78" w:rsidRDefault="005E7B49" w:rsidP="004628A3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102E78">
        <w:rPr>
          <w:lang w:val="en-US"/>
        </w:rPr>
        <w:t>(config-security-zone-pair)# exit</w:t>
      </w:r>
    </w:p>
    <w:p w14:paraId="3E6A116C" w14:textId="20F41ED4" w:rsidR="00A101A1" w:rsidRPr="00CD4483" w:rsidRDefault="005E7B49" w:rsidP="004628A3">
      <w:r w:rsidRPr="00902DA6">
        <w:rPr>
          <w:lang w:val="en-US"/>
        </w:rPr>
        <w:t xml:space="preserve"> </w:t>
      </w:r>
      <w:r>
        <w:t>vesr124-2-1</w:t>
      </w:r>
      <w:r w:rsidR="00A101A1">
        <w:t>(config)#</w:t>
      </w:r>
    </w:p>
    <w:p w14:paraId="062B2452" w14:textId="77777777" w:rsidR="00A101A1" w:rsidRPr="00CD4483" w:rsidRDefault="00A101A1" w:rsidP="004628A3">
      <w:r w:rsidRPr="00CD4483">
        <w:rPr>
          <w:b/>
          <w:bCs/>
        </w:rPr>
        <w:t>где:</w:t>
      </w:r>
    </w:p>
    <w:p w14:paraId="401D073A" w14:textId="77777777" w:rsidR="00A101A1" w:rsidRPr="00CD4483" w:rsidRDefault="00A101A1" w:rsidP="004628A3">
      <w:r w:rsidRPr="00CD4483">
        <w:rPr>
          <w:b/>
          <w:bCs/>
        </w:rPr>
        <w:t>&lt;destination-address&gt;</w:t>
      </w:r>
      <w:r w:rsidRPr="00CD4483">
        <w:t xml:space="preserve"> - ссылается на профиль адресов сети "LAN", в котором указан IP-адрес маршрутизатора;</w:t>
      </w:r>
    </w:p>
    <w:p w14:paraId="34AB00B5" w14:textId="77777777" w:rsidR="00A101A1" w:rsidRPr="00CD4483" w:rsidRDefault="00A101A1" w:rsidP="004628A3">
      <w:r w:rsidRPr="00CD4483">
        <w:rPr>
          <w:b/>
          <w:bCs/>
        </w:rPr>
        <w:t>&lt;source-address&gt;</w:t>
      </w:r>
      <w:r w:rsidRPr="00CD4483">
        <w:t xml:space="preserve"> - ссылается на профиль адресов сети "LAN_GATEWAY", в котором указан диапазон IP-адресов сети LAN;</w:t>
      </w:r>
    </w:p>
    <w:p w14:paraId="1F46E1EB" w14:textId="77777777" w:rsidR="00A101A1" w:rsidRPr="00CD4483" w:rsidRDefault="00A101A1" w:rsidP="004628A3">
      <w:r w:rsidRPr="00CD4483">
        <w:t>Для применения настроек:</w:t>
      </w:r>
    </w:p>
    <w:p w14:paraId="7D55B6C1" w14:textId="77777777" w:rsidR="00A101A1" w:rsidRPr="00CD4483" w:rsidRDefault="00A101A1" w:rsidP="004628A3">
      <w:r w:rsidRPr="00CD4483">
        <w:t>do commit</w:t>
      </w:r>
    </w:p>
    <w:p w14:paraId="5C5107C4" w14:textId="77777777" w:rsidR="00A101A1" w:rsidRPr="004579CD" w:rsidRDefault="00A101A1" w:rsidP="004628A3">
      <w:r w:rsidRPr="00CD4483">
        <w:rPr>
          <w:lang w:val="en-US"/>
        </w:rPr>
        <w:t>do</w:t>
      </w:r>
      <w:r w:rsidRPr="004579CD">
        <w:t xml:space="preserve"> </w:t>
      </w:r>
      <w:r w:rsidRPr="00CD4483">
        <w:rPr>
          <w:lang w:val="en-US"/>
        </w:rPr>
        <w:t>confirm</w:t>
      </w:r>
    </w:p>
    <w:p w14:paraId="2BA3DB92" w14:textId="77777777" w:rsidR="00A101A1" w:rsidRPr="004579CD" w:rsidRDefault="00A101A1" w:rsidP="004628A3">
      <w:r w:rsidRPr="00CD4483">
        <w:t>Проверка</w:t>
      </w:r>
      <w:r w:rsidRPr="004579CD">
        <w:t>:</w:t>
      </w:r>
    </w:p>
    <w:p w14:paraId="482B430F" w14:textId="77777777" w:rsidR="00A101A1" w:rsidRPr="00CD4483" w:rsidRDefault="00A101A1" w:rsidP="004628A3">
      <w:pPr>
        <w:rPr>
          <w:lang w:val="en-US"/>
        </w:rPr>
      </w:pPr>
      <w:r w:rsidRPr="00CD4483">
        <w:rPr>
          <w:lang w:val="en-US"/>
        </w:rPr>
        <w:t>show security zone-pair configuration trusted self</w:t>
      </w:r>
    </w:p>
    <w:p w14:paraId="3EB87A2E" w14:textId="1394CF29" w:rsidR="00A101A1" w:rsidRPr="00587973" w:rsidRDefault="005E7B49" w:rsidP="004628A3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587973">
        <w:rPr>
          <w:lang w:val="en-US"/>
        </w:rPr>
        <w:t>#  show security zone-pair configuration trusted self</w:t>
      </w:r>
    </w:p>
    <w:p w14:paraId="4634077C" w14:textId="77777777" w:rsidR="00A101A1" w:rsidRPr="00587973" w:rsidRDefault="00A101A1" w:rsidP="004628A3">
      <w:pPr>
        <w:rPr>
          <w:lang w:val="en-US"/>
        </w:rPr>
      </w:pPr>
      <w:r w:rsidRPr="00587973">
        <w:rPr>
          <w:lang w:val="en-US"/>
        </w:rPr>
        <w:t>Order:                       1</w:t>
      </w:r>
    </w:p>
    <w:p w14:paraId="550FF28B" w14:textId="77777777" w:rsidR="00A101A1" w:rsidRPr="00587973" w:rsidRDefault="00A101A1" w:rsidP="004628A3">
      <w:pPr>
        <w:rPr>
          <w:lang w:val="en-US"/>
        </w:rPr>
      </w:pPr>
      <w:r w:rsidRPr="00587973">
        <w:rPr>
          <w:lang w:val="en-US"/>
        </w:rPr>
        <w:t>Description:                 --</w:t>
      </w:r>
    </w:p>
    <w:p w14:paraId="5FD897CF" w14:textId="77777777" w:rsidR="00A101A1" w:rsidRPr="00587973" w:rsidRDefault="00A101A1" w:rsidP="004628A3">
      <w:pPr>
        <w:rPr>
          <w:lang w:val="en-US"/>
        </w:rPr>
      </w:pPr>
      <w:r w:rsidRPr="00587973">
        <w:rPr>
          <w:lang w:val="en-US"/>
        </w:rPr>
        <w:t>Matching pattern:</w:t>
      </w:r>
    </w:p>
    <w:p w14:paraId="1344CDD3" w14:textId="77777777" w:rsidR="00A101A1" w:rsidRPr="00587973" w:rsidRDefault="00A101A1" w:rsidP="004628A3">
      <w:pPr>
        <w:rPr>
          <w:lang w:val="en-US"/>
        </w:rPr>
      </w:pPr>
      <w:r w:rsidRPr="00587973">
        <w:rPr>
          <w:lang w:val="en-US"/>
        </w:rPr>
        <w:t xml:space="preserve">    Protocol:                ICMP(1)</w:t>
      </w:r>
    </w:p>
    <w:p w14:paraId="5198C129" w14:textId="77777777" w:rsidR="00A101A1" w:rsidRPr="00587973" w:rsidRDefault="00A101A1" w:rsidP="004628A3">
      <w:pPr>
        <w:rPr>
          <w:lang w:val="en-US"/>
        </w:rPr>
      </w:pPr>
      <w:r w:rsidRPr="00587973">
        <w:rPr>
          <w:lang w:val="en-US"/>
        </w:rPr>
        <w:t xml:space="preserve">    Fragment:</w:t>
      </w:r>
    </w:p>
    <w:p w14:paraId="6C3733DC" w14:textId="77777777" w:rsidR="00A101A1" w:rsidRPr="00587973" w:rsidRDefault="00A101A1" w:rsidP="004628A3">
      <w:pPr>
        <w:rPr>
          <w:lang w:val="en-US"/>
        </w:rPr>
      </w:pPr>
      <w:r w:rsidRPr="00587973">
        <w:rPr>
          <w:lang w:val="en-US"/>
        </w:rPr>
        <w:t xml:space="preserve">    IP options:</w:t>
      </w:r>
    </w:p>
    <w:p w14:paraId="1CCD6354" w14:textId="77777777" w:rsidR="00A101A1" w:rsidRPr="00587973" w:rsidRDefault="00A101A1" w:rsidP="004628A3">
      <w:pPr>
        <w:rPr>
          <w:lang w:val="en-US"/>
        </w:rPr>
      </w:pPr>
      <w:r w:rsidRPr="00587973">
        <w:rPr>
          <w:lang w:val="en-US"/>
        </w:rPr>
        <w:t xml:space="preserve">    Source MAC:              any</w:t>
      </w:r>
    </w:p>
    <w:p w14:paraId="0E685048" w14:textId="77777777" w:rsidR="00A101A1" w:rsidRPr="00587973" w:rsidRDefault="00A101A1" w:rsidP="004628A3">
      <w:pPr>
        <w:rPr>
          <w:lang w:val="en-US"/>
        </w:rPr>
      </w:pPr>
      <w:r w:rsidRPr="00587973">
        <w:rPr>
          <w:lang w:val="en-US"/>
        </w:rPr>
        <w:t xml:space="preserve">    Destination MAC:         any</w:t>
      </w:r>
    </w:p>
    <w:p w14:paraId="52DC8790" w14:textId="77777777" w:rsidR="00A101A1" w:rsidRPr="00587973" w:rsidRDefault="00A101A1" w:rsidP="004628A3">
      <w:pPr>
        <w:rPr>
          <w:lang w:val="en-US"/>
        </w:rPr>
      </w:pPr>
      <w:r w:rsidRPr="00587973">
        <w:rPr>
          <w:lang w:val="en-US"/>
        </w:rPr>
        <w:t xml:space="preserve">    ICMP type:               any</w:t>
      </w:r>
    </w:p>
    <w:p w14:paraId="71497BFF" w14:textId="77777777" w:rsidR="00A101A1" w:rsidRPr="00587973" w:rsidRDefault="00A101A1" w:rsidP="004628A3">
      <w:pPr>
        <w:rPr>
          <w:lang w:val="en-US"/>
        </w:rPr>
      </w:pPr>
      <w:r w:rsidRPr="00587973">
        <w:rPr>
          <w:lang w:val="en-US"/>
        </w:rPr>
        <w:t xml:space="preserve">    ICMP code:               any</w:t>
      </w:r>
    </w:p>
    <w:p w14:paraId="2B26D9ED" w14:textId="77777777" w:rsidR="00A101A1" w:rsidRPr="00587973" w:rsidRDefault="00A101A1" w:rsidP="004628A3">
      <w:pPr>
        <w:rPr>
          <w:lang w:val="en-US"/>
        </w:rPr>
      </w:pPr>
      <w:r w:rsidRPr="00587973">
        <w:rPr>
          <w:lang w:val="en-US"/>
        </w:rPr>
        <w:t xml:space="preserve">    Source address:          any</w:t>
      </w:r>
    </w:p>
    <w:p w14:paraId="0C832F58" w14:textId="77777777" w:rsidR="00A101A1" w:rsidRPr="00587973" w:rsidRDefault="00A101A1" w:rsidP="004628A3">
      <w:pPr>
        <w:rPr>
          <w:lang w:val="en-US"/>
        </w:rPr>
      </w:pPr>
      <w:r w:rsidRPr="00587973">
        <w:rPr>
          <w:lang w:val="en-US"/>
        </w:rPr>
        <w:t xml:space="preserve">    Destination address:     172.16.1.1-172.16.1.254</w:t>
      </w:r>
    </w:p>
    <w:p w14:paraId="1FBBF912" w14:textId="77777777" w:rsidR="00A101A1" w:rsidRPr="00587973" w:rsidRDefault="00A101A1" w:rsidP="004628A3">
      <w:pPr>
        <w:rPr>
          <w:lang w:val="en-US"/>
        </w:rPr>
      </w:pPr>
      <w:r w:rsidRPr="00587973">
        <w:rPr>
          <w:lang w:val="en-US"/>
        </w:rPr>
        <w:t xml:space="preserve">    Destination NAT:         --</w:t>
      </w:r>
    </w:p>
    <w:p w14:paraId="094EE090" w14:textId="77777777" w:rsidR="00A101A1" w:rsidRPr="00587973" w:rsidRDefault="00A101A1" w:rsidP="004628A3">
      <w:pPr>
        <w:rPr>
          <w:lang w:val="en-US"/>
        </w:rPr>
      </w:pPr>
      <w:r w:rsidRPr="00587973">
        <w:rPr>
          <w:lang w:val="en-US"/>
        </w:rPr>
        <w:t xml:space="preserve">    Application:             --</w:t>
      </w:r>
    </w:p>
    <w:p w14:paraId="3209B08E" w14:textId="77777777" w:rsidR="00A101A1" w:rsidRPr="00587973" w:rsidRDefault="00A101A1" w:rsidP="004628A3">
      <w:pPr>
        <w:rPr>
          <w:lang w:val="en-US"/>
        </w:rPr>
      </w:pPr>
      <w:r w:rsidRPr="00587973">
        <w:rPr>
          <w:lang w:val="en-US"/>
        </w:rPr>
        <w:t>Action:                      Permit</w:t>
      </w:r>
    </w:p>
    <w:p w14:paraId="38C712ED" w14:textId="77777777" w:rsidR="00A101A1" w:rsidRPr="00587973" w:rsidRDefault="00A101A1" w:rsidP="004628A3">
      <w:pPr>
        <w:rPr>
          <w:lang w:val="en-US"/>
        </w:rPr>
      </w:pPr>
      <w:r w:rsidRPr="00587973">
        <w:rPr>
          <w:lang w:val="en-US"/>
        </w:rPr>
        <w:t>Status:                      Enabled</w:t>
      </w:r>
    </w:p>
    <w:p w14:paraId="482DD1AF" w14:textId="77777777" w:rsidR="00A101A1" w:rsidRPr="007826FD" w:rsidRDefault="00A101A1" w:rsidP="004628A3">
      <w:pPr>
        <w:rPr>
          <w:lang w:val="en-US"/>
        </w:rPr>
      </w:pPr>
      <w:r w:rsidRPr="007826FD">
        <w:rPr>
          <w:lang w:val="en-US"/>
        </w:rPr>
        <w:t>--------------------------------------------------------------------------------</w:t>
      </w:r>
    </w:p>
    <w:p w14:paraId="20D1FA45" w14:textId="69E0F65D" w:rsidR="00A101A1" w:rsidRPr="007826FD" w:rsidRDefault="005E7B49" w:rsidP="004628A3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7826FD">
        <w:rPr>
          <w:lang w:val="en-US"/>
        </w:rPr>
        <w:t>#</w:t>
      </w:r>
    </w:p>
    <w:p w14:paraId="327AFEC9" w14:textId="77777777" w:rsidR="00A101A1" w:rsidRPr="00CD4483" w:rsidRDefault="00A101A1" w:rsidP="004628A3">
      <w:r w:rsidRPr="00CD4483">
        <w:t>Проверка связности с клиента из сети LAN с маршрутизатором:</w:t>
      </w:r>
    </w:p>
    <w:p w14:paraId="338D3711" w14:textId="327E6E0F" w:rsidR="00A101A1" w:rsidRPr="00587973" w:rsidRDefault="005E7B49" w:rsidP="004628A3">
      <w:pPr>
        <w:rPr>
          <w:lang w:val="en-US"/>
        </w:rPr>
      </w:pPr>
      <w:r w:rsidRPr="00902DA6">
        <w:t xml:space="preserve"> </w:t>
      </w:r>
      <w:r>
        <w:rPr>
          <w:lang w:val="en-US"/>
        </w:rPr>
        <w:t>vesr124-2-1</w:t>
      </w:r>
      <w:r w:rsidR="00A101A1" w:rsidRPr="00587973">
        <w:rPr>
          <w:lang w:val="en-US"/>
        </w:rPr>
        <w:t># ping 172.16.1.1</w:t>
      </w:r>
    </w:p>
    <w:p w14:paraId="4B865D0B" w14:textId="77777777" w:rsidR="00A101A1" w:rsidRPr="00587973" w:rsidRDefault="00A101A1" w:rsidP="004628A3">
      <w:pPr>
        <w:rPr>
          <w:lang w:val="en-US"/>
        </w:rPr>
      </w:pPr>
      <w:r w:rsidRPr="00587973">
        <w:rPr>
          <w:lang w:val="en-US"/>
        </w:rPr>
        <w:t>PING 172.16.1.1 (172.16.1.1) 56 bytes of data.</w:t>
      </w:r>
    </w:p>
    <w:p w14:paraId="7CAC4EFA" w14:textId="77777777" w:rsidR="00A101A1" w:rsidRPr="00587973" w:rsidRDefault="00A101A1" w:rsidP="004628A3">
      <w:pPr>
        <w:rPr>
          <w:lang w:val="en-US"/>
        </w:rPr>
      </w:pPr>
      <w:r w:rsidRPr="00587973">
        <w:rPr>
          <w:lang w:val="en-US"/>
        </w:rPr>
        <w:t>!!!!!</w:t>
      </w:r>
    </w:p>
    <w:p w14:paraId="795EC0CE" w14:textId="77777777" w:rsidR="00A101A1" w:rsidRPr="00587973" w:rsidRDefault="00A101A1" w:rsidP="004628A3">
      <w:pPr>
        <w:rPr>
          <w:lang w:val="en-US"/>
        </w:rPr>
      </w:pPr>
      <w:r w:rsidRPr="00587973">
        <w:rPr>
          <w:lang w:val="en-US"/>
        </w:rPr>
        <w:t>--- 172.16.1.1 ping statistics ---</w:t>
      </w:r>
    </w:p>
    <w:p w14:paraId="4317A5EF" w14:textId="77777777" w:rsidR="00A101A1" w:rsidRPr="00587973" w:rsidRDefault="00A101A1" w:rsidP="004628A3">
      <w:pPr>
        <w:rPr>
          <w:lang w:val="en-US"/>
        </w:rPr>
      </w:pPr>
      <w:r w:rsidRPr="00587973">
        <w:rPr>
          <w:lang w:val="en-US"/>
        </w:rPr>
        <w:t>5 packets transmitted, 5 received, 0% packet loss, time 4007ms</w:t>
      </w:r>
    </w:p>
    <w:p w14:paraId="7D45887A" w14:textId="77777777" w:rsidR="00A101A1" w:rsidRPr="00587973" w:rsidRDefault="00A101A1" w:rsidP="004628A3">
      <w:pPr>
        <w:rPr>
          <w:lang w:val="en-US"/>
        </w:rPr>
      </w:pPr>
      <w:r w:rsidRPr="00587973">
        <w:rPr>
          <w:lang w:val="en-US"/>
        </w:rPr>
        <w:t>rtt min/avg/max/mdev = 0.074/0.218/0.623/0.208 ms</w:t>
      </w:r>
    </w:p>
    <w:p w14:paraId="6F91BB89" w14:textId="3CA49178" w:rsidR="00A101A1" w:rsidRPr="00587973" w:rsidRDefault="005E7B49" w:rsidP="004628A3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587973">
        <w:rPr>
          <w:lang w:val="en-US"/>
        </w:rPr>
        <w:t># ping 77.88.8.8</w:t>
      </w:r>
    </w:p>
    <w:p w14:paraId="44D4637E" w14:textId="77777777" w:rsidR="00A101A1" w:rsidRPr="00587973" w:rsidRDefault="00A101A1" w:rsidP="004628A3">
      <w:pPr>
        <w:rPr>
          <w:lang w:val="en-US"/>
        </w:rPr>
      </w:pPr>
      <w:r w:rsidRPr="00587973">
        <w:rPr>
          <w:lang w:val="en-US"/>
        </w:rPr>
        <w:t>PING 77.88.8.8 (77.88.8.8) 56 bytes of data.</w:t>
      </w:r>
    </w:p>
    <w:p w14:paraId="22F9A1D5" w14:textId="77777777" w:rsidR="00A101A1" w:rsidRPr="00587973" w:rsidRDefault="00A101A1" w:rsidP="004628A3">
      <w:pPr>
        <w:rPr>
          <w:lang w:val="en-US"/>
        </w:rPr>
      </w:pPr>
      <w:r w:rsidRPr="00587973">
        <w:rPr>
          <w:lang w:val="en-US"/>
        </w:rPr>
        <w:t>!!!!!</w:t>
      </w:r>
    </w:p>
    <w:p w14:paraId="5DC21FAD" w14:textId="77777777" w:rsidR="00A101A1" w:rsidRPr="00587973" w:rsidRDefault="00A101A1" w:rsidP="004628A3">
      <w:pPr>
        <w:rPr>
          <w:lang w:val="en-US"/>
        </w:rPr>
      </w:pPr>
      <w:r w:rsidRPr="00587973">
        <w:rPr>
          <w:lang w:val="en-US"/>
        </w:rPr>
        <w:t>--- 77.88.8.8 ping statistics ---</w:t>
      </w:r>
    </w:p>
    <w:p w14:paraId="7B460BA2" w14:textId="77777777" w:rsidR="00A101A1" w:rsidRPr="00587973" w:rsidRDefault="00A101A1" w:rsidP="004628A3">
      <w:pPr>
        <w:rPr>
          <w:lang w:val="en-US"/>
        </w:rPr>
      </w:pPr>
      <w:r w:rsidRPr="00587973">
        <w:rPr>
          <w:lang w:val="en-US"/>
        </w:rPr>
        <w:t>5 packets transmitted, 5 received, 0% packet loss, time 4007ms</w:t>
      </w:r>
    </w:p>
    <w:p w14:paraId="4939333F" w14:textId="77777777" w:rsidR="00A101A1" w:rsidRPr="00587973" w:rsidRDefault="00A101A1" w:rsidP="004628A3">
      <w:pPr>
        <w:rPr>
          <w:lang w:val="en-US"/>
        </w:rPr>
      </w:pPr>
      <w:r w:rsidRPr="00587973">
        <w:rPr>
          <w:lang w:val="en-US"/>
        </w:rPr>
        <w:t>rtt min/avg/max/mdev = 9.474/10.558/13.448/1.462 ms</w:t>
      </w:r>
    </w:p>
    <w:p w14:paraId="326FD938" w14:textId="51F2C7DC" w:rsidR="00A101A1" w:rsidRPr="00587973" w:rsidRDefault="005E7B49" w:rsidP="004628A3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587973">
        <w:rPr>
          <w:lang w:val="en-US"/>
        </w:rPr>
        <w:t># ping cisco.com</w:t>
      </w:r>
    </w:p>
    <w:p w14:paraId="07ED1150" w14:textId="77777777" w:rsidR="00A101A1" w:rsidRPr="00587973" w:rsidRDefault="00A101A1" w:rsidP="004628A3">
      <w:pPr>
        <w:rPr>
          <w:lang w:val="en-US"/>
        </w:rPr>
      </w:pPr>
      <w:r w:rsidRPr="00587973">
        <w:rPr>
          <w:lang w:val="en-US"/>
        </w:rPr>
        <w:t>PING cisco.com (72.163.4.185) 56 bytes of data.</w:t>
      </w:r>
    </w:p>
    <w:p w14:paraId="2CBDE6FB" w14:textId="77777777" w:rsidR="00A101A1" w:rsidRPr="00587973" w:rsidRDefault="00A101A1" w:rsidP="004628A3">
      <w:pPr>
        <w:rPr>
          <w:lang w:val="en-US"/>
        </w:rPr>
      </w:pPr>
      <w:r w:rsidRPr="00587973">
        <w:rPr>
          <w:lang w:val="en-US"/>
        </w:rPr>
        <w:t>!!!!!</w:t>
      </w:r>
    </w:p>
    <w:p w14:paraId="0C52F883" w14:textId="77777777" w:rsidR="00A101A1" w:rsidRPr="00587973" w:rsidRDefault="00A101A1" w:rsidP="004628A3">
      <w:pPr>
        <w:rPr>
          <w:lang w:val="en-US"/>
        </w:rPr>
      </w:pPr>
      <w:r w:rsidRPr="00587973">
        <w:rPr>
          <w:lang w:val="en-US"/>
        </w:rPr>
        <w:t>--- cisco.com ping statistics ---</w:t>
      </w:r>
    </w:p>
    <w:p w14:paraId="66147E72" w14:textId="77777777" w:rsidR="00A101A1" w:rsidRPr="00587973" w:rsidRDefault="00A101A1" w:rsidP="004628A3">
      <w:pPr>
        <w:rPr>
          <w:lang w:val="en-US"/>
        </w:rPr>
      </w:pPr>
      <w:r w:rsidRPr="00587973">
        <w:rPr>
          <w:lang w:val="en-US"/>
        </w:rPr>
        <w:t>5 packets transmitted, 5 received, 0% packet loss, time 4013ms</w:t>
      </w:r>
    </w:p>
    <w:p w14:paraId="3B43D8D8" w14:textId="77777777" w:rsidR="00A101A1" w:rsidRPr="00587973" w:rsidRDefault="00A101A1" w:rsidP="004628A3">
      <w:pPr>
        <w:rPr>
          <w:lang w:val="en-US"/>
        </w:rPr>
      </w:pPr>
      <w:r w:rsidRPr="00587973">
        <w:rPr>
          <w:lang w:val="en-US"/>
        </w:rPr>
        <w:t>rtt min/avg/max/mdev = 160.518/161.769/164.574/1.562 ms</w:t>
      </w:r>
    </w:p>
    <w:p w14:paraId="34E2B2DB" w14:textId="5815D737" w:rsidR="00A101A1" w:rsidRPr="00CD4483" w:rsidRDefault="005E7B49" w:rsidP="004628A3">
      <w:r w:rsidRPr="00902DA6">
        <w:rPr>
          <w:lang w:val="en-US"/>
        </w:rPr>
        <w:t xml:space="preserve"> </w:t>
      </w:r>
      <w:r>
        <w:t>vesr124-2-1</w:t>
      </w:r>
      <w:r w:rsidR="00A101A1">
        <w:t>#</w:t>
      </w:r>
    </w:p>
    <w:p w14:paraId="77F453F9" w14:textId="77777777" w:rsidR="00A101A1" w:rsidRDefault="00A101A1" w:rsidP="004628A3"/>
    <w:p w14:paraId="73465E2E" w14:textId="77777777" w:rsidR="00A101A1" w:rsidRPr="00193BAA" w:rsidRDefault="00A101A1" w:rsidP="004628A3">
      <w:r>
        <w:t>Базовые настройки завершены.</w:t>
      </w:r>
    </w:p>
    <w:p w14:paraId="6D980C1C" w14:textId="77777777" w:rsidR="00A101A1" w:rsidRPr="00193BAA" w:rsidRDefault="00A101A1" w:rsidP="004628A3">
      <w:r>
        <w:t>Совет как</w:t>
      </w:r>
      <w:r w:rsidRPr="00B472FF">
        <w:t xml:space="preserve"> </w:t>
      </w:r>
      <w:r>
        <w:t>включить протокол вывода при старте системы:</w:t>
      </w:r>
    </w:p>
    <w:p w14:paraId="7D1582AF" w14:textId="4514F47A" w:rsidR="00A101A1" w:rsidRPr="00B472FF" w:rsidRDefault="005E7B49" w:rsidP="004628A3">
      <w:pPr>
        <w:rPr>
          <w:lang w:val="en-US"/>
        </w:rPr>
      </w:pPr>
      <w:r w:rsidRPr="00902DA6">
        <w:t xml:space="preserve"> </w:t>
      </w:r>
      <w:r>
        <w:rPr>
          <w:lang w:val="en-US"/>
        </w:rPr>
        <w:t>vesr124-2-1</w:t>
      </w:r>
      <w:r w:rsidR="00A101A1" w:rsidRPr="00B472FF">
        <w:rPr>
          <w:lang w:val="en-US"/>
        </w:rPr>
        <w:t>login: admin</w:t>
      </w:r>
    </w:p>
    <w:p w14:paraId="3D435ECC" w14:textId="77777777" w:rsidR="00A101A1" w:rsidRPr="00B472FF" w:rsidRDefault="00A101A1" w:rsidP="004628A3">
      <w:pPr>
        <w:rPr>
          <w:lang w:val="en-US"/>
        </w:rPr>
      </w:pPr>
      <w:r w:rsidRPr="00B472FF">
        <w:rPr>
          <w:lang w:val="en-US"/>
        </w:rPr>
        <w:t>Password:</w:t>
      </w:r>
      <w:r>
        <w:rPr>
          <w:lang w:val="en-US"/>
        </w:rPr>
        <w:t>eve</w:t>
      </w:r>
    </w:p>
    <w:p w14:paraId="5C988F40" w14:textId="77777777" w:rsidR="00A101A1" w:rsidRPr="00B472FF" w:rsidRDefault="00A101A1" w:rsidP="004628A3">
      <w:pPr>
        <w:rPr>
          <w:lang w:val="en-US"/>
        </w:rPr>
      </w:pPr>
      <w:r w:rsidRPr="00B472FF">
        <w:rPr>
          <w:lang w:val="en-US"/>
        </w:rPr>
        <w:t>********************************************</w:t>
      </w:r>
    </w:p>
    <w:p w14:paraId="63BC6D9A" w14:textId="77777777" w:rsidR="00A101A1" w:rsidRPr="00B472FF" w:rsidRDefault="00A101A1" w:rsidP="004628A3">
      <w:pPr>
        <w:rPr>
          <w:lang w:val="en-US"/>
        </w:rPr>
      </w:pPr>
      <w:r w:rsidRPr="00B472FF">
        <w:rPr>
          <w:lang w:val="en-US"/>
        </w:rPr>
        <w:t>*             Welcome to vESR              *</w:t>
      </w:r>
    </w:p>
    <w:p w14:paraId="4EC5A79A" w14:textId="77777777" w:rsidR="00A101A1" w:rsidRPr="00B472FF" w:rsidRDefault="00A101A1" w:rsidP="004628A3">
      <w:pPr>
        <w:rPr>
          <w:lang w:val="en-US"/>
        </w:rPr>
      </w:pPr>
      <w:r w:rsidRPr="00B472FF">
        <w:rPr>
          <w:lang w:val="en-US"/>
        </w:rPr>
        <w:t>********************************************</w:t>
      </w:r>
    </w:p>
    <w:p w14:paraId="0FBBA60D" w14:textId="586D08E4" w:rsidR="00A101A1" w:rsidRPr="00B472FF" w:rsidRDefault="005E7B49" w:rsidP="004628A3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B472FF">
        <w:rPr>
          <w:lang w:val="en-US"/>
        </w:rPr>
        <w:t># config</w:t>
      </w:r>
    </w:p>
    <w:p w14:paraId="2CDDF1CD" w14:textId="5A562DCB" w:rsidR="00A101A1" w:rsidRDefault="005E7B49" w:rsidP="004628A3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B472FF">
        <w:rPr>
          <w:lang w:val="en-US"/>
        </w:rPr>
        <w:t>(config)# syslog console</w:t>
      </w:r>
    </w:p>
    <w:p w14:paraId="59921E56" w14:textId="77777777" w:rsidR="00A101A1" w:rsidRPr="00B472FF" w:rsidRDefault="00A101A1" w:rsidP="004628A3">
      <w:pPr>
        <w:rPr>
          <w:lang w:val="en-US"/>
        </w:rPr>
      </w:pPr>
    </w:p>
    <w:p w14:paraId="55A2B36A" w14:textId="05EA72F2" w:rsidR="00A101A1" w:rsidRPr="00B472FF" w:rsidRDefault="005E7B49" w:rsidP="004628A3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B472FF">
        <w:rPr>
          <w:lang w:val="en-US"/>
        </w:rPr>
        <w:t>(config-syslog-console)# virtual-serial</w:t>
      </w:r>
    </w:p>
    <w:p w14:paraId="5DC9D21B" w14:textId="07B0A351" w:rsidR="00A101A1" w:rsidRPr="00B472FF" w:rsidRDefault="005E7B49" w:rsidP="004628A3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B472FF">
        <w:rPr>
          <w:lang w:val="en-US"/>
        </w:rPr>
        <w:t>(config-syslog-console)# exit</w:t>
      </w:r>
    </w:p>
    <w:p w14:paraId="228E4587" w14:textId="330E5C6F" w:rsidR="00A101A1" w:rsidRPr="00B472FF" w:rsidRDefault="005E7B49" w:rsidP="004628A3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B472FF">
        <w:rPr>
          <w:lang w:val="en-US"/>
        </w:rPr>
        <w:t xml:space="preserve">(config)# </w:t>
      </w:r>
      <w:r w:rsidR="00A101A1">
        <w:rPr>
          <w:lang w:val="en-US"/>
        </w:rPr>
        <w:t xml:space="preserve">do </w:t>
      </w:r>
      <w:r w:rsidR="00A101A1" w:rsidRPr="00B472FF">
        <w:rPr>
          <w:lang w:val="en-US"/>
        </w:rPr>
        <w:t>commit</w:t>
      </w:r>
    </w:p>
    <w:p w14:paraId="470E1F37" w14:textId="28C26C2C" w:rsidR="00A101A1" w:rsidRPr="00B472FF" w:rsidRDefault="005E7B49" w:rsidP="004628A3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B472FF">
        <w:rPr>
          <w:lang w:val="en-US"/>
        </w:rPr>
        <w:t xml:space="preserve">(config)# </w:t>
      </w:r>
      <w:r w:rsidR="00A101A1">
        <w:rPr>
          <w:lang w:val="en-US"/>
        </w:rPr>
        <w:t xml:space="preserve">do </w:t>
      </w:r>
      <w:r w:rsidR="00A101A1" w:rsidRPr="00B472FF">
        <w:rPr>
          <w:lang w:val="en-US"/>
        </w:rPr>
        <w:t>confirm</w:t>
      </w:r>
    </w:p>
    <w:p w14:paraId="03D04C4A" w14:textId="726B0910" w:rsidR="00A101A1" w:rsidRDefault="005E7B49" w:rsidP="004628A3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B472FF">
        <w:rPr>
          <w:lang w:val="en-US"/>
        </w:rPr>
        <w:t>(config)# exit</w:t>
      </w:r>
    </w:p>
    <w:p w14:paraId="690B550C" w14:textId="4A2B1934" w:rsidR="00A101A1" w:rsidRPr="005239AA" w:rsidRDefault="005E7B49" w:rsidP="004628A3">
      <w:r>
        <w:rPr>
          <w:lang w:val="en-US"/>
        </w:rPr>
        <w:t xml:space="preserve"> vesr</w:t>
      </w:r>
      <w:r w:rsidRPr="005239AA">
        <w:t>124-2-1</w:t>
      </w:r>
      <w:r w:rsidR="00A101A1" w:rsidRPr="005239AA">
        <w:t>#</w:t>
      </w:r>
      <w:r w:rsidR="00A101A1">
        <w:rPr>
          <w:lang w:val="en-US"/>
        </w:rPr>
        <w:t>rebot</w:t>
      </w:r>
      <w:r w:rsidR="00A101A1" w:rsidRPr="005239AA">
        <w:t xml:space="preserve"> </w:t>
      </w:r>
      <w:r w:rsidR="00A101A1">
        <w:rPr>
          <w:lang w:val="en-US"/>
        </w:rPr>
        <w:t>system</w:t>
      </w:r>
    </w:p>
    <w:p w14:paraId="72CAA6F7" w14:textId="77777777" w:rsidR="00A101A1" w:rsidRDefault="00A101A1" w:rsidP="004628A3">
      <w:r>
        <w:t>После</w:t>
      </w:r>
      <w:r w:rsidRPr="00587973">
        <w:t xml:space="preserve"> </w:t>
      </w:r>
      <w:r>
        <w:t>перезагрузки</w:t>
      </w:r>
      <w:r w:rsidRPr="00587973">
        <w:t xml:space="preserve"> </w:t>
      </w:r>
      <w:r>
        <w:t>можно будет видеть сообщения о ходе загрузки системы. В том числе диагностические или критические для последущего исследования причин краха.</w:t>
      </w:r>
    </w:p>
    <w:p w14:paraId="1EF98330" w14:textId="492650C7" w:rsidR="009A2F30" w:rsidRPr="004E6785" w:rsidRDefault="009A2F30" w:rsidP="00BB5275">
      <w:pPr>
        <w:pStyle w:val="af7"/>
        <w:spacing w:after="120" w:line="360" w:lineRule="auto"/>
        <w:rPr>
          <w:lang w:val="ro-RO"/>
        </w:rPr>
      </w:pPr>
    </w:p>
    <w:bookmarkStart w:id="12" w:name="_Toc202281670" w:displacedByCustomXml="next"/>
    <w:sdt>
      <w:sdtPr>
        <w:rPr>
          <w:lang w:val="ro-RO"/>
        </w:rPr>
        <w:id w:val="1214312244"/>
        <w:placeholder>
          <w:docPart w:val="9DAD3DC289A747F3872903BFD4B40F38"/>
        </w:placeholder>
        <w:temporary/>
        <w:showingPlcHdr/>
        <w15:appearance w15:val="hidden"/>
      </w:sdtPr>
      <w:sdtContent>
        <w:p w14:paraId="652A7A30" w14:textId="77777777" w:rsidR="009A2F30" w:rsidRPr="004E6785" w:rsidRDefault="00154A4E" w:rsidP="00B25DAF">
          <w:pPr>
            <w:pStyle w:val="31"/>
            <w:numPr>
              <w:ilvl w:val="0"/>
              <w:numId w:val="0"/>
            </w:numPr>
            <w:rPr>
              <w:lang w:val="ro-RO"/>
            </w:rPr>
          </w:pPr>
          <w:r w:rsidRPr="004E6785">
            <w:rPr>
              <w:lang w:val="ro-RO" w:bidi="ru-RU"/>
            </w:rPr>
            <w:t>Сводка или ключевые выводы главы</w:t>
          </w:r>
        </w:p>
      </w:sdtContent>
    </w:sdt>
    <w:bookmarkEnd w:id="12" w:displacedByCustomXml="prev"/>
    <w:p w14:paraId="7341045E" w14:textId="77777777" w:rsidR="00154A4E" w:rsidRPr="004E6785" w:rsidRDefault="00154A4E" w:rsidP="00BB5275">
      <w:pPr>
        <w:spacing w:after="120" w:line="360" w:lineRule="auto"/>
        <w:rPr>
          <w:lang w:val="ro-RO"/>
        </w:rPr>
      </w:pPr>
    </w:p>
    <w:sdt>
      <w:sdtPr>
        <w:rPr>
          <w:lang w:val="ro-RO"/>
        </w:rPr>
        <w:id w:val="269757686"/>
        <w:placeholder>
          <w:docPart w:val="7CC36E5208884F5D8652B49635825A54"/>
        </w:placeholder>
        <w:temporary/>
        <w:showingPlcHdr/>
        <w15:appearance w15:val="hidden"/>
      </w:sdtPr>
      <w:sdtContent>
        <w:p w14:paraId="20517D3E" w14:textId="77777777" w:rsidR="009A2F30" w:rsidRPr="004E6785" w:rsidRDefault="00154A4E" w:rsidP="00BB5275">
          <w:pPr>
            <w:rPr>
              <w:lang w:val="ro-RO"/>
            </w:rPr>
          </w:pPr>
          <w:r w:rsidRPr="004E6785">
            <w:rPr>
              <w:lang w:val="ro-RO" w:bidi="ru-RU"/>
            </w:rPr>
            <w:t>В следующей главе вы узнаете...</w:t>
          </w:r>
        </w:p>
      </w:sdtContent>
    </w:sdt>
    <w:p w14:paraId="713E66FF" w14:textId="62D20D8E" w:rsidR="00154A4E" w:rsidRPr="004E6785" w:rsidRDefault="00154A4E" w:rsidP="00BB5275">
      <w:pPr>
        <w:pStyle w:val="af7"/>
        <w:spacing w:after="120" w:line="360" w:lineRule="auto"/>
        <w:rPr>
          <w:rFonts w:ascii="Times New Roman" w:hAnsi="Times New Roman"/>
          <w:color w:val="auto"/>
          <w:lang w:val="ro-RO"/>
        </w:rPr>
      </w:pPr>
    </w:p>
    <w:p w14:paraId="02023CAD" w14:textId="77777777" w:rsidR="00211C7A" w:rsidRPr="004E6785" w:rsidRDefault="009A2F30" w:rsidP="00BB5275">
      <w:pPr>
        <w:spacing w:after="120" w:line="360" w:lineRule="auto"/>
        <w:rPr>
          <w:lang w:val="ro-RO"/>
        </w:rPr>
      </w:pPr>
      <w:r w:rsidRPr="004E6785">
        <w:rPr>
          <w:rFonts w:eastAsia="Times New Roman"/>
          <w:lang w:val="ro-RO" w:bidi="ru-RU"/>
        </w:rPr>
        <w:br w:type="page"/>
      </w:r>
    </w:p>
    <w:bookmarkStart w:id="13" w:name="_Toc202281671"/>
    <w:p w14:paraId="2ADE6C06" w14:textId="77E4D6D3" w:rsidR="00154A4E" w:rsidRPr="004E6785" w:rsidRDefault="00000000" w:rsidP="009324B5">
      <w:pPr>
        <w:pStyle w:val="1"/>
        <w:spacing w:after="120"/>
        <w:ind w:left="0"/>
      </w:pPr>
      <w:sdt>
        <w:sdtPr>
          <w:rPr>
            <w:rFonts w:ascii="Times New Roman" w:hAnsi="Times New Roman"/>
            <w:sz w:val="24"/>
            <w:szCs w:val="24"/>
          </w:rPr>
          <w:id w:val="236600109"/>
          <w:placeholder>
            <w:docPart w:val="C947B1B836944C47974E1A06FD2D5F1D"/>
          </w:placeholder>
          <w:temporary/>
          <w:showingPlcHdr/>
          <w15:appearance w15:val="hidden"/>
        </w:sdtPr>
        <w:sdtContent>
          <w:r w:rsidR="00154A4E" w:rsidRPr="004E6785">
            <w:rPr>
              <w:rFonts w:ascii="Times New Roman" w:hAnsi="Times New Roman"/>
              <w:lang w:bidi="ru-RU"/>
            </w:rPr>
            <w:t>Глава 4</w:t>
          </w:r>
        </w:sdtContent>
      </w:sdt>
      <w:r w:rsidR="00154A4E" w:rsidRPr="004E6785">
        <w:rPr>
          <w:rFonts w:ascii="Times New Roman" w:eastAsia="Times New Roman" w:hAnsi="Times New Roman"/>
          <w:sz w:val="28"/>
          <w:lang w:bidi="ru-RU"/>
        </w:rPr>
        <w:t xml:space="preserve">. </w:t>
      </w:r>
      <w:r w:rsidR="00A101A1">
        <w:rPr>
          <w:rFonts w:ascii="Times New Roman" w:eastAsia="Times New Roman" w:hAnsi="Times New Roman"/>
          <w:sz w:val="28"/>
        </w:rPr>
        <w:t xml:space="preserve">Настройка сервера </w:t>
      </w:r>
      <w:r w:rsidR="00A101A1" w:rsidRPr="0066295D">
        <w:rPr>
          <w:rFonts w:ascii="Times New Roman" w:eastAsia="Times New Roman" w:hAnsi="Times New Roman"/>
          <w:sz w:val="28"/>
          <w:lang w:val="en-US"/>
        </w:rPr>
        <w:t>DHCP</w:t>
      </w:r>
      <w:r w:rsidR="00A101A1" w:rsidRPr="00022DA5">
        <w:rPr>
          <w:rFonts w:ascii="Times New Roman" w:eastAsia="Times New Roman" w:hAnsi="Times New Roman"/>
          <w:sz w:val="28"/>
        </w:rPr>
        <w:t xml:space="preserve"> </w:t>
      </w:r>
      <w:r w:rsidR="00A101A1">
        <w:rPr>
          <w:rFonts w:ascii="Times New Roman" w:eastAsia="Times New Roman" w:hAnsi="Times New Roman"/>
          <w:sz w:val="28"/>
        </w:rPr>
        <w:t xml:space="preserve">в маршрутизаторе </w:t>
      </w:r>
      <w:r w:rsidR="00A101A1" w:rsidRPr="0066295D">
        <w:rPr>
          <w:rFonts w:ascii="Times New Roman" w:eastAsia="Times New Roman" w:hAnsi="Times New Roman"/>
          <w:sz w:val="28"/>
          <w:lang w:val="en-US"/>
        </w:rPr>
        <w:t>vESR</w:t>
      </w:r>
      <w:r w:rsidR="00A101A1">
        <w:rPr>
          <w:rFonts w:ascii="Times New Roman" w:eastAsia="Times New Roman" w:hAnsi="Times New Roman"/>
          <w:sz w:val="28"/>
        </w:rPr>
        <w:t>.</w:t>
      </w:r>
      <w:bookmarkEnd w:id="13"/>
    </w:p>
    <w:p w14:paraId="35CDA8A4" w14:textId="77777777" w:rsidR="00343393" w:rsidRPr="0066295D" w:rsidRDefault="00343393" w:rsidP="00343393">
      <w:pPr>
        <w:spacing w:after="120" w:line="360" w:lineRule="auto"/>
        <w:rPr>
          <w:b/>
          <w:bCs/>
        </w:rPr>
      </w:pPr>
      <w:r>
        <w:rPr>
          <w:rFonts w:eastAsia="Times New Roman"/>
          <w:b/>
          <w:bCs/>
        </w:rPr>
        <w:t xml:space="preserve">Что такое </w:t>
      </w:r>
      <w:r>
        <w:rPr>
          <w:rFonts w:eastAsia="Times New Roman"/>
          <w:b/>
          <w:bCs/>
          <w:lang w:val="en-US"/>
        </w:rPr>
        <w:t>DHCP</w:t>
      </w:r>
      <w:r w:rsidRPr="0066295D">
        <w:rPr>
          <w:rFonts w:eastAsia="Times New Roman"/>
          <w:b/>
          <w:bCs/>
        </w:rPr>
        <w:t xml:space="preserve">? DHCP (Dynamic Host Configuration Protocol) — это сетевой протокол, который автоматически назначает IP-адреса и другие сетевые параметры устройствам в сети.  </w:t>
      </w:r>
    </w:p>
    <w:p w14:paraId="2DCB5E0A" w14:textId="77777777" w:rsidR="00343393" w:rsidRPr="0066295D" w:rsidRDefault="00343393" w:rsidP="00343393">
      <w:pPr>
        <w:spacing w:after="120" w:line="360" w:lineRule="auto"/>
        <w:rPr>
          <w:b/>
          <w:bCs/>
        </w:rPr>
      </w:pPr>
      <w:r w:rsidRPr="0066295D">
        <w:rPr>
          <w:rFonts w:eastAsia="Times New Roman"/>
          <w:b/>
          <w:bCs/>
        </w:rPr>
        <w:t xml:space="preserve">Основная задача DHCP — упростить управление сетью, избавив администраторов от необходимости вручную настраивать IP-адреса для каждого устройства.  </w:t>
      </w:r>
    </w:p>
    <w:p w14:paraId="6C6A857E" w14:textId="77777777" w:rsidR="008007B9" w:rsidRDefault="00343393" w:rsidP="008007B9">
      <w:pPr>
        <w:keepNext/>
        <w:spacing w:after="120" w:line="360" w:lineRule="auto"/>
      </w:pPr>
      <w:r w:rsidRPr="0066295D">
        <w:rPr>
          <w:rFonts w:eastAsia="Times New Roman"/>
          <w:b/>
          <w:bCs/>
          <w:noProof/>
        </w:rPr>
        <w:drawing>
          <wp:inline distT="0" distB="0" distL="0" distR="0" wp14:anchorId="527B5BEE" wp14:editId="6182A91A">
            <wp:extent cx="5835650" cy="4381500"/>
            <wp:effectExtent l="0" t="0" r="0" b="0"/>
            <wp:docPr id="1231511195" name="Рисунок 18" descr="DHCP Dynamic Host Configuration Protocol. O DHCP surgiu como padrão em Outubro de O RFC 2131 contém as especificações mais atua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DHCP Dynamic Host Configuration Protocol. O DHCP surgiu como padrão em Outubro de O RFC 2131 contém as especificações mais atuai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5650" cy="438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E383E4" w14:textId="54362230" w:rsidR="00343393" w:rsidRPr="008007B9" w:rsidRDefault="008007B9" w:rsidP="008007B9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893CB8">
        <w:rPr>
          <w:rFonts w:eastAsia="Times New Roman"/>
          <w:noProof/>
        </w:rPr>
        <w:t>4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893CB8">
        <w:rPr>
          <w:rFonts w:eastAsia="Times New Roman"/>
          <w:noProof/>
        </w:rPr>
        <w:t>1</w:t>
      </w:r>
      <w:r w:rsidR="007A0402">
        <w:rPr>
          <w:rFonts w:eastAsia="Times New Roman"/>
        </w:rPr>
        <w:fldChar w:fldCharType="end"/>
      </w:r>
    </w:p>
    <w:p w14:paraId="51847244" w14:textId="77777777" w:rsidR="008007B9" w:rsidRPr="008007B9" w:rsidRDefault="008007B9" w:rsidP="008007B9">
      <w:pPr>
        <w:spacing w:after="120" w:line="360" w:lineRule="auto"/>
      </w:pPr>
    </w:p>
    <w:p w14:paraId="4C47AF00" w14:textId="77777777" w:rsidR="00343393" w:rsidRPr="0066295D" w:rsidRDefault="00343393" w:rsidP="00343393">
      <w:pPr>
        <w:spacing w:after="120" w:line="360" w:lineRule="auto"/>
        <w:rPr>
          <w:b/>
          <w:bCs/>
        </w:rPr>
      </w:pPr>
      <w:r w:rsidRPr="0066295D">
        <w:rPr>
          <w:rFonts w:eastAsia="Times New Roman"/>
          <w:b/>
          <w:bCs/>
        </w:rPr>
        <w:t>Принцип работы DHCP</w:t>
      </w:r>
    </w:p>
    <w:p w14:paraId="75115F80" w14:textId="77777777" w:rsidR="00343393" w:rsidRPr="0066295D" w:rsidRDefault="00343393" w:rsidP="00343393">
      <w:pPr>
        <w:spacing w:after="120" w:line="360" w:lineRule="auto"/>
        <w:rPr>
          <w:b/>
          <w:bCs/>
        </w:rPr>
      </w:pPr>
      <w:r w:rsidRPr="0066295D">
        <w:rPr>
          <w:rFonts w:eastAsia="Times New Roman"/>
          <w:b/>
          <w:bCs/>
        </w:rPr>
        <w:t xml:space="preserve">Работа DHCP основана на взаимодействии между DHCP-клиентом (устройство, подключающееся к сети) и DHCP-сервером (устройство или сервис, управляющий распределением IP-адресов). </w:t>
      </w:r>
    </w:p>
    <w:p w14:paraId="36899CCC" w14:textId="77777777" w:rsidR="00343393" w:rsidRPr="0066295D" w:rsidRDefault="00343393" w:rsidP="00343393">
      <w:pPr>
        <w:spacing w:after="120" w:line="360" w:lineRule="auto"/>
        <w:rPr>
          <w:b/>
          <w:bCs/>
        </w:rPr>
      </w:pPr>
      <w:r w:rsidRPr="0066295D">
        <w:rPr>
          <w:rFonts w:eastAsia="Times New Roman"/>
          <w:b/>
          <w:bCs/>
        </w:rPr>
        <w:t>Процесс состоит из четырёх основных этапов:</w:t>
      </w:r>
    </w:p>
    <w:p w14:paraId="58511C25" w14:textId="77777777" w:rsidR="00343393" w:rsidRPr="0066295D" w:rsidRDefault="00343393">
      <w:pPr>
        <w:numPr>
          <w:ilvl w:val="0"/>
          <w:numId w:val="37"/>
        </w:numPr>
        <w:spacing w:after="120" w:line="360" w:lineRule="auto"/>
        <w:ind w:left="0"/>
        <w:rPr>
          <w:b/>
          <w:bCs/>
        </w:rPr>
      </w:pPr>
      <w:r w:rsidRPr="0066295D">
        <w:rPr>
          <w:rFonts w:eastAsia="Times New Roman"/>
          <w:b/>
          <w:bCs/>
        </w:rPr>
        <w:t>DHCP Discover (Обнаружение). Устройство отправляет широковещательный запрос, пытаясь найти DHCP-сервер.</w:t>
      </w:r>
    </w:p>
    <w:p w14:paraId="3AB18FB5" w14:textId="77777777" w:rsidR="00343393" w:rsidRPr="0066295D" w:rsidRDefault="00343393">
      <w:pPr>
        <w:numPr>
          <w:ilvl w:val="0"/>
          <w:numId w:val="37"/>
        </w:numPr>
        <w:spacing w:after="120" w:line="360" w:lineRule="auto"/>
        <w:ind w:left="0"/>
        <w:rPr>
          <w:b/>
          <w:bCs/>
        </w:rPr>
      </w:pPr>
      <w:r w:rsidRPr="0066295D">
        <w:rPr>
          <w:rFonts w:eastAsia="Times New Roman"/>
          <w:b/>
          <w:bCs/>
        </w:rPr>
        <w:t>DHCP Offer (Предложение). Сервер отвечает пакетом DHCP Offer, предлагая свободный IP-адрес из своего пула адресов вместе с другими сетевыми параметрами.</w:t>
      </w:r>
    </w:p>
    <w:p w14:paraId="48E2EB8B" w14:textId="77777777" w:rsidR="00343393" w:rsidRPr="0066295D" w:rsidRDefault="00343393">
      <w:pPr>
        <w:numPr>
          <w:ilvl w:val="0"/>
          <w:numId w:val="37"/>
        </w:numPr>
        <w:spacing w:after="120" w:line="360" w:lineRule="auto"/>
        <w:ind w:left="0"/>
        <w:rPr>
          <w:b/>
          <w:bCs/>
        </w:rPr>
      </w:pPr>
      <w:r w:rsidRPr="0066295D">
        <w:rPr>
          <w:rFonts w:eastAsia="Times New Roman"/>
          <w:b/>
          <w:bCs/>
        </w:rPr>
        <w:t>DHCP Request (Запрос). Клиент получает предложение и отвечает серверу сообщением DHCP Request, подтверждая готовность принять предложенные параметры.</w:t>
      </w:r>
    </w:p>
    <w:p w14:paraId="447316B4" w14:textId="77777777" w:rsidR="00343393" w:rsidRPr="0066295D" w:rsidRDefault="00343393">
      <w:pPr>
        <w:numPr>
          <w:ilvl w:val="0"/>
          <w:numId w:val="37"/>
        </w:numPr>
        <w:spacing w:after="120" w:line="360" w:lineRule="auto"/>
        <w:ind w:left="0"/>
        <w:rPr>
          <w:b/>
          <w:bCs/>
        </w:rPr>
      </w:pPr>
      <w:r w:rsidRPr="0066295D">
        <w:rPr>
          <w:rFonts w:eastAsia="Times New Roman"/>
          <w:b/>
          <w:bCs/>
        </w:rPr>
        <w:t>DHCP Acknowledgment (Подтверждение). Сервер подтверждает назначение IP-адреса и отправляет клиенту окончательные параметры. После этого устройство может полноценно работать в сети.</w:t>
      </w:r>
    </w:p>
    <w:p w14:paraId="0E3ABDC0" w14:textId="77777777" w:rsidR="00343393" w:rsidRPr="0066295D" w:rsidRDefault="00343393" w:rsidP="00343393">
      <w:pPr>
        <w:spacing w:after="120" w:line="360" w:lineRule="auto"/>
        <w:rPr>
          <w:b/>
          <w:bCs/>
        </w:rPr>
      </w:pPr>
      <w:r w:rsidRPr="0066295D">
        <w:rPr>
          <w:rFonts w:eastAsia="Times New Roman"/>
          <w:b/>
          <w:bCs/>
        </w:rPr>
        <w:t>Преимущества и недостатки</w:t>
      </w:r>
    </w:p>
    <w:p w14:paraId="7E8E37BA" w14:textId="77777777" w:rsidR="00343393" w:rsidRPr="0066295D" w:rsidRDefault="00343393" w:rsidP="00343393">
      <w:pPr>
        <w:spacing w:after="120" w:line="360" w:lineRule="auto"/>
        <w:rPr>
          <w:b/>
          <w:bCs/>
        </w:rPr>
      </w:pPr>
      <w:r w:rsidRPr="0066295D">
        <w:rPr>
          <w:rFonts w:eastAsia="Times New Roman"/>
          <w:b/>
          <w:bCs/>
        </w:rPr>
        <w:t>Преимущества DHCP:</w:t>
      </w:r>
    </w:p>
    <w:p w14:paraId="30FCD7A0" w14:textId="77777777" w:rsidR="00343393" w:rsidRPr="0066295D" w:rsidRDefault="00343393">
      <w:pPr>
        <w:numPr>
          <w:ilvl w:val="0"/>
          <w:numId w:val="38"/>
        </w:numPr>
        <w:spacing w:after="120" w:line="360" w:lineRule="auto"/>
        <w:ind w:left="0"/>
        <w:rPr>
          <w:b/>
          <w:bCs/>
        </w:rPr>
      </w:pPr>
      <w:r w:rsidRPr="0066295D">
        <w:rPr>
          <w:rFonts w:eastAsia="Times New Roman"/>
          <w:b/>
          <w:bCs/>
        </w:rPr>
        <w:t>автоматизация настройки сетевых параметров; </w:t>
      </w:r>
      <w:hyperlink r:id="rId108" w:tgtFrame="_blank" w:history="1">
        <w:r w:rsidRPr="0066295D">
          <w:rPr>
            <w:rStyle w:val="a7"/>
            <w:b/>
            <w:bCs/>
          </w:rPr>
          <w:t>ServerGate.ru</w:t>
        </w:r>
      </w:hyperlink>
      <w:hyperlink r:id="rId109" w:tgtFrame="_blank" w:history="1">
        <w:r w:rsidRPr="0066295D">
          <w:rPr>
            <w:rStyle w:val="a7"/>
            <w:b/>
            <w:bCs/>
          </w:rPr>
          <w:t>mksegment.ru</w:t>
        </w:r>
      </w:hyperlink>
    </w:p>
    <w:p w14:paraId="6EE8F51B" w14:textId="77777777" w:rsidR="00343393" w:rsidRPr="0066295D" w:rsidRDefault="00343393">
      <w:pPr>
        <w:numPr>
          <w:ilvl w:val="0"/>
          <w:numId w:val="38"/>
        </w:numPr>
        <w:spacing w:after="120" w:line="360" w:lineRule="auto"/>
        <w:ind w:left="0"/>
        <w:rPr>
          <w:b/>
          <w:bCs/>
        </w:rPr>
      </w:pPr>
      <w:r w:rsidRPr="0066295D">
        <w:rPr>
          <w:rFonts w:eastAsia="Times New Roman"/>
          <w:b/>
          <w:bCs/>
        </w:rPr>
        <w:t>предотвращение конфликтов IP-адресов; </w:t>
      </w:r>
      <w:hyperlink r:id="rId110" w:tgtFrame="_blank" w:history="1">
        <w:r w:rsidRPr="0066295D">
          <w:rPr>
            <w:rStyle w:val="a7"/>
            <w:b/>
            <w:bCs/>
          </w:rPr>
          <w:t>help.sweb.ru</w:t>
        </w:r>
      </w:hyperlink>
      <w:hyperlink r:id="rId111" w:tgtFrame="_blank" w:history="1">
        <w:r w:rsidRPr="0066295D">
          <w:rPr>
            <w:rStyle w:val="a7"/>
            <w:b/>
            <w:bCs/>
          </w:rPr>
          <w:t>mksegment.ru</w:t>
        </w:r>
      </w:hyperlink>
    </w:p>
    <w:p w14:paraId="7A1000CB" w14:textId="77777777" w:rsidR="00343393" w:rsidRPr="0066295D" w:rsidRDefault="00343393">
      <w:pPr>
        <w:numPr>
          <w:ilvl w:val="0"/>
          <w:numId w:val="38"/>
        </w:numPr>
        <w:spacing w:after="120" w:line="360" w:lineRule="auto"/>
        <w:ind w:left="0"/>
        <w:rPr>
          <w:b/>
          <w:bCs/>
        </w:rPr>
      </w:pPr>
      <w:r w:rsidRPr="0066295D">
        <w:rPr>
          <w:rFonts w:eastAsia="Times New Roman"/>
          <w:b/>
          <w:bCs/>
        </w:rPr>
        <w:t xml:space="preserve">снижение нагрузки на сеть за счёт использования временных IP-адресов. </w:t>
      </w:r>
    </w:p>
    <w:p w14:paraId="52FB72D7" w14:textId="77777777" w:rsidR="00343393" w:rsidRPr="0066295D" w:rsidRDefault="00343393" w:rsidP="00343393">
      <w:pPr>
        <w:spacing w:after="120" w:line="360" w:lineRule="auto"/>
        <w:rPr>
          <w:b/>
          <w:bCs/>
        </w:rPr>
      </w:pPr>
      <w:r w:rsidRPr="0066295D">
        <w:rPr>
          <w:rFonts w:eastAsia="Times New Roman"/>
          <w:b/>
          <w:bCs/>
        </w:rPr>
        <w:t>Недостатки DHCP:</w:t>
      </w:r>
    </w:p>
    <w:p w14:paraId="13718F21" w14:textId="77777777" w:rsidR="00343393" w:rsidRPr="0066295D" w:rsidRDefault="00343393">
      <w:pPr>
        <w:numPr>
          <w:ilvl w:val="0"/>
          <w:numId w:val="39"/>
        </w:numPr>
        <w:spacing w:after="120" w:line="360" w:lineRule="auto"/>
        <w:ind w:left="0"/>
        <w:rPr>
          <w:b/>
          <w:bCs/>
        </w:rPr>
      </w:pPr>
      <w:r w:rsidRPr="0066295D">
        <w:rPr>
          <w:rFonts w:eastAsia="Times New Roman"/>
          <w:b/>
          <w:bCs/>
        </w:rPr>
        <w:t>если DHCP-сервер выходит из строя, новые устройства не смогут получить IP-адреса и подключиться к сети;</w:t>
      </w:r>
    </w:p>
    <w:p w14:paraId="068CA37B" w14:textId="77777777" w:rsidR="00343393" w:rsidRPr="0066295D" w:rsidRDefault="00343393">
      <w:pPr>
        <w:numPr>
          <w:ilvl w:val="0"/>
          <w:numId w:val="39"/>
        </w:numPr>
        <w:spacing w:after="120" w:line="360" w:lineRule="auto"/>
        <w:ind w:left="0"/>
        <w:rPr>
          <w:b/>
          <w:bCs/>
        </w:rPr>
      </w:pPr>
      <w:r w:rsidRPr="0066295D">
        <w:rPr>
          <w:rFonts w:eastAsia="Times New Roman"/>
          <w:b/>
          <w:bCs/>
        </w:rPr>
        <w:t>DHCP-сообщения передаются в незашифрованном виде, что делает их уязвимыми для атак;</w:t>
      </w:r>
    </w:p>
    <w:p w14:paraId="5C686BE4" w14:textId="77777777" w:rsidR="00343393" w:rsidRPr="0066295D" w:rsidRDefault="00343393">
      <w:pPr>
        <w:numPr>
          <w:ilvl w:val="0"/>
          <w:numId w:val="39"/>
        </w:numPr>
        <w:spacing w:after="120" w:line="360" w:lineRule="auto"/>
        <w:ind w:left="0"/>
        <w:rPr>
          <w:b/>
          <w:bCs/>
        </w:rPr>
      </w:pPr>
      <w:r w:rsidRPr="0066295D">
        <w:rPr>
          <w:rFonts w:eastAsia="Times New Roman"/>
          <w:b/>
          <w:bCs/>
        </w:rPr>
        <w:t>злоумышленник может настроить несанкционированный DHCP-сервер, который будет выдавать ложные IP-адреса.</w:t>
      </w:r>
    </w:p>
    <w:p w14:paraId="2CFFEB3D" w14:textId="77777777" w:rsidR="00343393" w:rsidRPr="0066295D" w:rsidRDefault="00343393" w:rsidP="00343393">
      <w:pPr>
        <w:spacing w:after="120" w:line="360" w:lineRule="auto"/>
        <w:rPr>
          <w:b/>
          <w:bCs/>
        </w:rPr>
      </w:pPr>
      <w:r w:rsidRPr="0066295D">
        <w:rPr>
          <w:rFonts w:eastAsia="Times New Roman"/>
          <w:b/>
          <w:bCs/>
        </w:rPr>
        <w:t>Где используется</w:t>
      </w:r>
    </w:p>
    <w:p w14:paraId="70F03BBA" w14:textId="77777777" w:rsidR="00343393" w:rsidRPr="0066295D" w:rsidRDefault="00343393" w:rsidP="00343393">
      <w:pPr>
        <w:spacing w:after="120" w:line="360" w:lineRule="auto"/>
        <w:rPr>
          <w:b/>
          <w:bCs/>
        </w:rPr>
      </w:pPr>
      <w:r w:rsidRPr="0066295D">
        <w:rPr>
          <w:rFonts w:eastAsia="Times New Roman"/>
          <w:b/>
          <w:bCs/>
        </w:rPr>
        <w:t>DHCP применяется в различных типах сетей — в домашних и корпоративных. Некоторые устройства, которые используют DHCP:</w:t>
      </w:r>
    </w:p>
    <w:p w14:paraId="4B305418" w14:textId="77777777" w:rsidR="00343393" w:rsidRPr="0066295D" w:rsidRDefault="00343393">
      <w:pPr>
        <w:numPr>
          <w:ilvl w:val="0"/>
          <w:numId w:val="40"/>
        </w:numPr>
        <w:spacing w:after="120" w:line="360" w:lineRule="auto"/>
        <w:ind w:left="0"/>
        <w:rPr>
          <w:b/>
          <w:bCs/>
        </w:rPr>
      </w:pPr>
      <w:r w:rsidRPr="0066295D">
        <w:rPr>
          <w:rFonts w:eastAsia="Times New Roman"/>
          <w:b/>
          <w:bCs/>
        </w:rPr>
        <w:t>компьютеры и ноутбуки;</w:t>
      </w:r>
    </w:p>
    <w:p w14:paraId="1816EA92" w14:textId="77777777" w:rsidR="00343393" w:rsidRPr="0066295D" w:rsidRDefault="00343393">
      <w:pPr>
        <w:numPr>
          <w:ilvl w:val="0"/>
          <w:numId w:val="40"/>
        </w:numPr>
        <w:spacing w:after="120" w:line="360" w:lineRule="auto"/>
        <w:ind w:left="0"/>
        <w:rPr>
          <w:b/>
          <w:bCs/>
        </w:rPr>
      </w:pPr>
      <w:r w:rsidRPr="0066295D">
        <w:rPr>
          <w:rFonts w:eastAsia="Times New Roman"/>
          <w:b/>
          <w:bCs/>
        </w:rPr>
        <w:t>смартфоны и планшеты;</w:t>
      </w:r>
    </w:p>
    <w:p w14:paraId="4231B250" w14:textId="77777777" w:rsidR="00343393" w:rsidRPr="0066295D" w:rsidRDefault="00343393">
      <w:pPr>
        <w:numPr>
          <w:ilvl w:val="0"/>
          <w:numId w:val="40"/>
        </w:numPr>
        <w:spacing w:after="120" w:line="360" w:lineRule="auto"/>
        <w:ind w:left="0"/>
        <w:rPr>
          <w:b/>
          <w:bCs/>
        </w:rPr>
      </w:pPr>
      <w:r w:rsidRPr="0066295D">
        <w:rPr>
          <w:rFonts w:eastAsia="Times New Roman"/>
          <w:b/>
          <w:bCs/>
        </w:rPr>
        <w:t>умные устройства (камеры наблюдения, термостаты, холодильники);</w:t>
      </w:r>
    </w:p>
    <w:p w14:paraId="079287A6" w14:textId="77777777" w:rsidR="00343393" w:rsidRPr="0066295D" w:rsidRDefault="00343393">
      <w:pPr>
        <w:numPr>
          <w:ilvl w:val="0"/>
          <w:numId w:val="40"/>
        </w:numPr>
        <w:spacing w:after="120" w:line="360" w:lineRule="auto"/>
        <w:ind w:left="0"/>
        <w:rPr>
          <w:b/>
          <w:bCs/>
        </w:rPr>
      </w:pPr>
      <w:r w:rsidRPr="0066295D">
        <w:rPr>
          <w:rFonts w:eastAsia="Times New Roman"/>
          <w:b/>
          <w:bCs/>
        </w:rPr>
        <w:t>сетевое оборудование (маршрутизаторы, коммутаторы).</w:t>
      </w:r>
    </w:p>
    <w:p w14:paraId="1B6AA3F4" w14:textId="77777777" w:rsidR="00343393" w:rsidRDefault="00343393" w:rsidP="00343393">
      <w:pPr>
        <w:spacing w:after="120" w:line="360" w:lineRule="auto"/>
        <w:rPr>
          <w:b/>
          <w:bCs/>
          <w:lang w:val="en-US"/>
        </w:rPr>
      </w:pPr>
    </w:p>
    <w:p w14:paraId="65208767" w14:textId="77777777" w:rsidR="00343393" w:rsidRPr="0066295D" w:rsidRDefault="00343393" w:rsidP="00343393">
      <w:pPr>
        <w:spacing w:after="120" w:line="360" w:lineRule="auto"/>
        <w:rPr>
          <w:b/>
          <w:bCs/>
        </w:rPr>
      </w:pPr>
      <w:r>
        <w:rPr>
          <w:rFonts w:eastAsia="Times New Roman"/>
          <w:b/>
          <w:bCs/>
        </w:rPr>
        <w:t>Добавим в нашу схему еще один виртуальный персональный компьютер, используя методы , описанные в предыдущей главе.</w:t>
      </w:r>
    </w:p>
    <w:p w14:paraId="4654E92A" w14:textId="77777777" w:rsidR="008007B9" w:rsidRDefault="00343393" w:rsidP="008007B9">
      <w:pPr>
        <w:keepNext/>
        <w:spacing w:after="120" w:line="360" w:lineRule="auto"/>
      </w:pPr>
      <w:r w:rsidRPr="0066295D">
        <w:rPr>
          <w:rFonts w:eastAsia="Times New Roman"/>
          <w:noProof/>
        </w:rPr>
        <w:drawing>
          <wp:inline distT="0" distB="0" distL="0" distR="0" wp14:anchorId="6C9E3D02" wp14:editId="0D976B84">
            <wp:extent cx="2995411" cy="2679700"/>
            <wp:effectExtent l="0" t="0" r="0" b="6350"/>
            <wp:docPr id="9933147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314772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004011" cy="2687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76A5D" w14:textId="15C4D01D" w:rsidR="00343393" w:rsidRPr="008007B9" w:rsidRDefault="008007B9" w:rsidP="008007B9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893CB8">
        <w:rPr>
          <w:rFonts w:eastAsia="Times New Roman"/>
          <w:noProof/>
        </w:rPr>
        <w:t>4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893CB8">
        <w:rPr>
          <w:rFonts w:eastAsia="Times New Roman"/>
          <w:noProof/>
        </w:rPr>
        <w:t>2</w:t>
      </w:r>
      <w:r w:rsidR="007A0402">
        <w:rPr>
          <w:rFonts w:eastAsia="Times New Roman"/>
        </w:rPr>
        <w:fldChar w:fldCharType="end"/>
      </w:r>
    </w:p>
    <w:p w14:paraId="41CF6178" w14:textId="77777777" w:rsidR="008007B9" w:rsidRPr="008007B9" w:rsidRDefault="008007B9" w:rsidP="008007B9">
      <w:pPr>
        <w:spacing w:after="120" w:line="360" w:lineRule="auto"/>
      </w:pPr>
    </w:p>
    <w:p w14:paraId="4DB8337F" w14:textId="4C179376" w:rsidR="00343393" w:rsidRPr="0066295D" w:rsidRDefault="00343393" w:rsidP="00343393">
      <w:pPr>
        <w:spacing w:after="120" w:line="360" w:lineRule="auto"/>
      </w:pPr>
      <w:r>
        <w:rPr>
          <w:rFonts w:eastAsia="Times New Roman"/>
        </w:rPr>
        <w:t>Нам нужно н</w:t>
      </w:r>
      <w:r w:rsidRPr="0066295D">
        <w:rPr>
          <w:rFonts w:eastAsia="Times New Roman"/>
        </w:rPr>
        <w:t xml:space="preserve">астроить работу DHCP-сервера на базе </w:t>
      </w:r>
      <w:r>
        <w:rPr>
          <w:rFonts w:eastAsia="Times New Roman"/>
        </w:rPr>
        <w:t xml:space="preserve">виртуального маршрутизатора </w:t>
      </w:r>
      <w:r w:rsidR="00902DA6" w:rsidRPr="00902DA6">
        <w:rPr>
          <w:rFonts w:eastAsia="Times New Roman"/>
        </w:rPr>
        <w:t xml:space="preserve"> </w:t>
      </w:r>
      <w:r w:rsidR="00902DA6">
        <w:rPr>
          <w:rFonts w:eastAsia="Times New Roman"/>
          <w:lang w:val="en-US"/>
        </w:rPr>
        <w:t>vesr</w:t>
      </w:r>
      <w:r w:rsidR="00902DA6" w:rsidRPr="00902DA6">
        <w:rPr>
          <w:rFonts w:eastAsia="Times New Roman"/>
        </w:rPr>
        <w:t>124-2-1</w:t>
      </w:r>
      <w:r w:rsidRPr="0066295D">
        <w:rPr>
          <w:rFonts w:eastAsia="Times New Roman"/>
        </w:rPr>
        <w:t xml:space="preserve">. Задать пул IP-адресов из подсети </w:t>
      </w:r>
      <w:r w:rsidRPr="009C24FE">
        <w:rPr>
          <w:rFonts w:eastAsia="Times New Roman"/>
        </w:rPr>
        <w:t>172.16.1.0</w:t>
      </w:r>
      <w:r w:rsidRPr="0066295D">
        <w:rPr>
          <w:rFonts w:eastAsia="Times New Roman"/>
        </w:rPr>
        <w:t xml:space="preserve">/24 для раздачи клиентам. Для </w:t>
      </w:r>
      <w:r>
        <w:rPr>
          <w:rFonts w:eastAsia="Times New Roman"/>
          <w:lang w:val="en-US"/>
        </w:rPr>
        <w:t>PC</w:t>
      </w:r>
      <w:r w:rsidRPr="009C24FE">
        <w:rPr>
          <w:rFonts w:eastAsia="Times New Roman"/>
        </w:rPr>
        <w:t>1</w:t>
      </w:r>
      <w:r w:rsidRPr="0066295D">
        <w:rPr>
          <w:rFonts w:eastAsia="Times New Roman"/>
        </w:rPr>
        <w:t xml:space="preserve"> зарезервировать выдачу следующего IP-адреса </w:t>
      </w:r>
      <w:r w:rsidRPr="009C24FE">
        <w:rPr>
          <w:rFonts w:eastAsia="Times New Roman"/>
        </w:rPr>
        <w:t>172</w:t>
      </w:r>
      <w:r w:rsidRPr="0066295D">
        <w:rPr>
          <w:rFonts w:eastAsia="Times New Roman"/>
        </w:rPr>
        <w:t>.1</w:t>
      </w:r>
      <w:r w:rsidRPr="009C24FE">
        <w:rPr>
          <w:rFonts w:eastAsia="Times New Roman"/>
        </w:rPr>
        <w:t>6</w:t>
      </w:r>
      <w:r w:rsidRPr="0066295D">
        <w:rPr>
          <w:rFonts w:eastAsia="Times New Roman"/>
        </w:rPr>
        <w:t xml:space="preserve">.1.100, а для </w:t>
      </w:r>
      <w:r>
        <w:rPr>
          <w:rFonts w:eastAsia="Times New Roman"/>
          <w:b/>
          <w:bCs/>
          <w:lang w:val="en-US"/>
        </w:rPr>
        <w:t>PC</w:t>
      </w:r>
      <w:r w:rsidRPr="009C24FE">
        <w:rPr>
          <w:rFonts w:eastAsia="Times New Roman"/>
          <w:b/>
          <w:bCs/>
        </w:rPr>
        <w:t>2</w:t>
      </w:r>
      <w:r w:rsidRPr="0066295D">
        <w:rPr>
          <w:rFonts w:eastAsia="Times New Roman"/>
        </w:rPr>
        <w:t xml:space="preserve"> зарезервировать выдачу следующего IP-адреса </w:t>
      </w:r>
      <w:r w:rsidRPr="009C24FE">
        <w:rPr>
          <w:rFonts w:eastAsia="Times New Roman"/>
        </w:rPr>
        <w:t>172</w:t>
      </w:r>
      <w:r w:rsidRPr="0066295D">
        <w:rPr>
          <w:rFonts w:eastAsia="Times New Roman"/>
        </w:rPr>
        <w:t>.1</w:t>
      </w:r>
      <w:r w:rsidRPr="009C24FE">
        <w:rPr>
          <w:rFonts w:eastAsia="Times New Roman"/>
        </w:rPr>
        <w:t>6</w:t>
      </w:r>
      <w:r w:rsidRPr="0066295D">
        <w:rPr>
          <w:rFonts w:eastAsia="Times New Roman"/>
        </w:rPr>
        <w:t xml:space="preserve">.1.200, а </w:t>
      </w:r>
      <w:r>
        <w:rPr>
          <w:rFonts w:eastAsia="Times New Roman"/>
        </w:rPr>
        <w:t>и за</w:t>
      </w:r>
      <w:r w:rsidRPr="0066295D">
        <w:rPr>
          <w:rFonts w:eastAsia="Times New Roman"/>
        </w:rPr>
        <w:t>дать время аренды адресов 3 дня. Настроить передачу клиентам маршрута по умолчанию, доменного имени и адресов DNS-серверов с помощью DHCP-опций.</w:t>
      </w:r>
    </w:p>
    <w:p w14:paraId="2E9C7471" w14:textId="77777777" w:rsidR="00343393" w:rsidRPr="0066295D" w:rsidRDefault="00343393">
      <w:pPr>
        <w:numPr>
          <w:ilvl w:val="0"/>
          <w:numId w:val="33"/>
        </w:numPr>
        <w:spacing w:after="120" w:line="360" w:lineRule="auto"/>
        <w:ind w:left="0"/>
      </w:pPr>
      <w:r w:rsidRPr="0066295D">
        <w:rPr>
          <w:rFonts w:eastAsia="Times New Roman"/>
        </w:rPr>
        <w:t>Назначаем IP-адреса на интерфейсы:</w:t>
      </w:r>
    </w:p>
    <w:p w14:paraId="432BDCB5" w14:textId="514A9AFC" w:rsidR="00343393" w:rsidRPr="006F52C8" w:rsidRDefault="00343393" w:rsidP="00343393">
      <w:pPr>
        <w:spacing w:after="120" w:line="360" w:lineRule="auto"/>
      </w:pPr>
      <w:r>
        <w:rPr>
          <w:rFonts w:eastAsia="Times New Roman"/>
        </w:rPr>
        <w:t xml:space="preserve">Выполняемые команды в консоли виртуального маршрутизатора </w:t>
      </w:r>
      <w:r w:rsidR="00902DA6" w:rsidRPr="00902DA6">
        <w:rPr>
          <w:rFonts w:eastAsia="Times New Roman"/>
        </w:rPr>
        <w:t xml:space="preserve"> </w:t>
      </w:r>
      <w:r w:rsidR="00902DA6">
        <w:rPr>
          <w:rFonts w:eastAsia="Times New Roman"/>
          <w:lang w:val="en-US"/>
        </w:rPr>
        <w:t>vesr</w:t>
      </w:r>
      <w:r w:rsidR="00902DA6" w:rsidRPr="00902DA6">
        <w:rPr>
          <w:rFonts w:eastAsia="Times New Roman"/>
        </w:rPr>
        <w:t>124-2-1</w:t>
      </w:r>
      <w:r w:rsidRPr="006F52C8">
        <w:rPr>
          <w:rFonts w:eastAsia="Times New Roman"/>
        </w:rPr>
        <w:t>:</w:t>
      </w:r>
    </w:p>
    <w:p w14:paraId="04BED470" w14:textId="77777777" w:rsidR="00343393" w:rsidRPr="0066295D" w:rsidRDefault="00343393" w:rsidP="00343393">
      <w:pPr>
        <w:spacing w:after="120" w:line="360" w:lineRule="auto"/>
      </w:pPr>
      <w:r w:rsidRPr="0066295D">
        <w:rPr>
          <w:rFonts w:eastAsia="Times New Roman"/>
        </w:rPr>
        <w:t>configure</w:t>
      </w:r>
    </w:p>
    <w:p w14:paraId="27E88782" w14:textId="77777777" w:rsidR="00343393" w:rsidRPr="0066295D" w:rsidRDefault="00343393">
      <w:pPr>
        <w:numPr>
          <w:ilvl w:val="0"/>
          <w:numId w:val="34"/>
        </w:numPr>
        <w:spacing w:after="120" w:line="360" w:lineRule="auto"/>
        <w:ind w:left="0"/>
      </w:pPr>
      <w:r w:rsidRPr="0066295D">
        <w:rPr>
          <w:rFonts w:eastAsia="Times New Roman"/>
        </w:rPr>
        <w:t>на интерфейс смотрящий в сторону глобальной сети получаем сетевые параметры по DHCP</w:t>
      </w:r>
    </w:p>
    <w:p w14:paraId="1EA35042" w14:textId="77777777" w:rsidR="00343393" w:rsidRPr="0066295D" w:rsidRDefault="00343393" w:rsidP="00343393">
      <w:pPr>
        <w:spacing w:after="120" w:line="360" w:lineRule="auto"/>
        <w:rPr>
          <w:lang w:val="en-US"/>
        </w:rPr>
      </w:pPr>
      <w:r w:rsidRPr="0066295D">
        <w:rPr>
          <w:rFonts w:eastAsia="Times New Roman"/>
          <w:lang w:val="en-US"/>
        </w:rPr>
        <w:t>interface gi1/0/1</w:t>
      </w:r>
    </w:p>
    <w:p w14:paraId="7A4AB922" w14:textId="77777777" w:rsidR="00343393" w:rsidRPr="0066295D" w:rsidRDefault="00343393" w:rsidP="00343393">
      <w:pPr>
        <w:spacing w:after="120" w:line="360" w:lineRule="auto"/>
        <w:rPr>
          <w:lang w:val="en-US"/>
        </w:rPr>
      </w:pPr>
      <w:r w:rsidRPr="0066295D">
        <w:rPr>
          <w:rFonts w:eastAsia="Times New Roman"/>
          <w:lang w:val="en-US"/>
        </w:rPr>
        <w:t>description connection_WAN</w:t>
      </w:r>
    </w:p>
    <w:p w14:paraId="1FAD404B" w14:textId="77777777" w:rsidR="00343393" w:rsidRPr="00B13C01" w:rsidRDefault="00343393" w:rsidP="00343393">
      <w:pPr>
        <w:spacing w:after="120" w:line="360" w:lineRule="auto"/>
        <w:rPr>
          <w:lang w:val="en-US"/>
        </w:rPr>
      </w:pPr>
      <w:r w:rsidRPr="00B13C01">
        <w:rPr>
          <w:rFonts w:eastAsia="Times New Roman"/>
          <w:lang w:val="en-US"/>
        </w:rPr>
        <w:t>ip address dhcp</w:t>
      </w:r>
    </w:p>
    <w:p w14:paraId="5488494C" w14:textId="77777777" w:rsidR="00343393" w:rsidRPr="0066295D" w:rsidRDefault="00343393" w:rsidP="00343393">
      <w:pPr>
        <w:spacing w:after="120" w:line="360" w:lineRule="auto"/>
      </w:pPr>
      <w:r w:rsidRPr="0066295D">
        <w:rPr>
          <w:rFonts w:eastAsia="Times New Roman"/>
        </w:rPr>
        <w:t>exit</w:t>
      </w:r>
    </w:p>
    <w:p w14:paraId="0B70D077" w14:textId="77777777" w:rsidR="00343393" w:rsidRPr="0066295D" w:rsidRDefault="00343393">
      <w:pPr>
        <w:numPr>
          <w:ilvl w:val="0"/>
          <w:numId w:val="35"/>
        </w:numPr>
        <w:spacing w:after="120" w:line="360" w:lineRule="auto"/>
        <w:ind w:left="0"/>
      </w:pPr>
      <w:r w:rsidRPr="0066295D">
        <w:rPr>
          <w:rFonts w:eastAsia="Times New Roman"/>
        </w:rPr>
        <w:t xml:space="preserve">на интерфейс смотрящий в сторону rtr1 и rtr2 назначаем статический адрес из подсети </w:t>
      </w:r>
      <w:r w:rsidRPr="000853E9">
        <w:rPr>
          <w:rFonts w:eastAsia="Times New Roman"/>
        </w:rPr>
        <w:t>172.16.1.1</w:t>
      </w:r>
      <w:r w:rsidRPr="0066295D">
        <w:rPr>
          <w:rFonts w:eastAsia="Times New Roman"/>
        </w:rPr>
        <w:t>/24</w:t>
      </w:r>
    </w:p>
    <w:p w14:paraId="01FA0F45" w14:textId="77777777" w:rsidR="00343393" w:rsidRPr="0066295D" w:rsidRDefault="00343393" w:rsidP="00343393">
      <w:pPr>
        <w:spacing w:after="120" w:line="360" w:lineRule="auto"/>
        <w:rPr>
          <w:lang w:val="en-US"/>
        </w:rPr>
      </w:pPr>
      <w:r w:rsidRPr="0066295D">
        <w:rPr>
          <w:rFonts w:eastAsia="Times New Roman"/>
          <w:lang w:val="en-US"/>
        </w:rPr>
        <w:t>interface gi1/0/2</w:t>
      </w:r>
    </w:p>
    <w:p w14:paraId="712879B8" w14:textId="77777777" w:rsidR="00343393" w:rsidRPr="0066295D" w:rsidRDefault="00343393" w:rsidP="00343393">
      <w:pPr>
        <w:spacing w:after="120" w:line="360" w:lineRule="auto"/>
        <w:rPr>
          <w:lang w:val="en-US"/>
        </w:rPr>
      </w:pPr>
      <w:r w:rsidRPr="0066295D">
        <w:rPr>
          <w:rFonts w:eastAsia="Times New Roman"/>
          <w:lang w:val="en-US"/>
        </w:rPr>
        <w:t>description connection_</w:t>
      </w:r>
      <w:r>
        <w:rPr>
          <w:rFonts w:eastAsia="Times New Roman"/>
          <w:lang w:val="en-US"/>
        </w:rPr>
        <w:t>LAN</w:t>
      </w:r>
    </w:p>
    <w:p w14:paraId="38D275C4" w14:textId="77777777" w:rsidR="00343393" w:rsidRPr="0066295D" w:rsidRDefault="00343393" w:rsidP="00343393">
      <w:pPr>
        <w:spacing w:after="120" w:line="360" w:lineRule="auto"/>
        <w:rPr>
          <w:lang w:val="en-US"/>
        </w:rPr>
      </w:pPr>
      <w:r w:rsidRPr="0066295D">
        <w:rPr>
          <w:rFonts w:eastAsia="Times New Roman"/>
          <w:lang w:val="en-US"/>
        </w:rPr>
        <w:t xml:space="preserve">ip address </w:t>
      </w:r>
      <w:r>
        <w:rPr>
          <w:rFonts w:eastAsia="Times New Roman"/>
          <w:lang w:val="en-US"/>
        </w:rPr>
        <w:t>172.16.1.1</w:t>
      </w:r>
      <w:r w:rsidRPr="0066295D">
        <w:rPr>
          <w:rFonts w:eastAsia="Times New Roman"/>
          <w:lang w:val="en-US"/>
        </w:rPr>
        <w:t>/24</w:t>
      </w:r>
    </w:p>
    <w:p w14:paraId="7CFCBC96" w14:textId="77777777" w:rsidR="00343393" w:rsidRPr="0066295D" w:rsidRDefault="00343393" w:rsidP="00343393">
      <w:pPr>
        <w:spacing w:after="120" w:line="360" w:lineRule="auto"/>
        <w:rPr>
          <w:lang w:val="en-US"/>
        </w:rPr>
      </w:pPr>
      <w:r w:rsidRPr="0066295D">
        <w:rPr>
          <w:rFonts w:eastAsia="Times New Roman"/>
          <w:lang w:val="en-US"/>
        </w:rPr>
        <w:t>exit</w:t>
      </w:r>
    </w:p>
    <w:p w14:paraId="06DBC546" w14:textId="77777777" w:rsidR="00343393" w:rsidRPr="0066295D" w:rsidRDefault="00343393">
      <w:pPr>
        <w:pStyle w:val="ac"/>
        <w:numPr>
          <w:ilvl w:val="0"/>
          <w:numId w:val="33"/>
        </w:numPr>
        <w:spacing w:after="120" w:line="360" w:lineRule="auto"/>
        <w:ind w:left="0"/>
      </w:pPr>
      <w:r w:rsidRPr="0066295D">
        <w:rPr>
          <w:rFonts w:eastAsia="Times New Roman"/>
        </w:rPr>
        <w:t xml:space="preserve">Создадим зону безопасности </w:t>
      </w:r>
      <w:r w:rsidRPr="000853E9">
        <w:rPr>
          <w:rFonts w:eastAsia="Times New Roman"/>
          <w:b/>
          <w:bCs/>
        </w:rPr>
        <w:t>«trusted»</w:t>
      </w:r>
      <w:r w:rsidRPr="0066295D">
        <w:rPr>
          <w:rFonts w:eastAsia="Times New Roman"/>
        </w:rPr>
        <w:t xml:space="preserve"> и установим принадлежность интерфейса </w:t>
      </w:r>
      <w:r w:rsidRPr="000853E9">
        <w:rPr>
          <w:rFonts w:eastAsia="Times New Roman"/>
          <w:b/>
          <w:bCs/>
        </w:rPr>
        <w:t>gi1/0/2</w:t>
      </w:r>
      <w:r w:rsidRPr="0066295D">
        <w:rPr>
          <w:rFonts w:eastAsia="Times New Roman"/>
        </w:rPr>
        <w:t xml:space="preserve"> (смотрящего в подсеть rtr1 и rtr2)</w:t>
      </w:r>
      <w:r w:rsidRPr="00EC673F">
        <w:rPr>
          <w:rFonts w:eastAsia="Times New Roman"/>
        </w:rPr>
        <w:t xml:space="preserve"> </w:t>
      </w:r>
      <w:r>
        <w:rPr>
          <w:rFonts w:eastAsia="Times New Roman"/>
        </w:rPr>
        <w:t>такими командами</w:t>
      </w:r>
      <w:r w:rsidRPr="0066295D">
        <w:rPr>
          <w:rFonts w:eastAsia="Times New Roman"/>
        </w:rPr>
        <w:t>:</w:t>
      </w:r>
    </w:p>
    <w:p w14:paraId="382BCECB" w14:textId="77777777" w:rsidR="00343393" w:rsidRPr="0066295D" w:rsidRDefault="00343393" w:rsidP="00343393">
      <w:pPr>
        <w:spacing w:after="120" w:line="360" w:lineRule="auto"/>
        <w:rPr>
          <w:lang w:val="en-US"/>
        </w:rPr>
      </w:pPr>
      <w:r w:rsidRPr="0066295D">
        <w:rPr>
          <w:rFonts w:eastAsia="Times New Roman"/>
          <w:lang w:val="en-US"/>
        </w:rPr>
        <w:t>security zone trusted</w:t>
      </w:r>
    </w:p>
    <w:p w14:paraId="03A91CB7" w14:textId="77777777" w:rsidR="00343393" w:rsidRPr="0066295D" w:rsidRDefault="00343393" w:rsidP="00343393">
      <w:pPr>
        <w:spacing w:after="120" w:line="360" w:lineRule="auto"/>
        <w:rPr>
          <w:lang w:val="en-US"/>
        </w:rPr>
      </w:pPr>
      <w:r w:rsidRPr="0066295D">
        <w:rPr>
          <w:rFonts w:eastAsia="Times New Roman"/>
          <w:lang w:val="en-US"/>
        </w:rPr>
        <w:t>exit</w:t>
      </w:r>
    </w:p>
    <w:p w14:paraId="09BF393A" w14:textId="77777777" w:rsidR="00343393" w:rsidRPr="0066295D" w:rsidRDefault="00343393" w:rsidP="00343393">
      <w:pPr>
        <w:spacing w:after="120" w:line="360" w:lineRule="auto"/>
        <w:rPr>
          <w:lang w:val="en-US"/>
        </w:rPr>
      </w:pPr>
      <w:r w:rsidRPr="0066295D">
        <w:rPr>
          <w:rFonts w:eastAsia="Times New Roman"/>
          <w:lang w:val="en-US"/>
        </w:rPr>
        <w:t>interface gi1/0/2</w:t>
      </w:r>
    </w:p>
    <w:p w14:paraId="08032803" w14:textId="77777777" w:rsidR="00343393" w:rsidRPr="0066295D" w:rsidRDefault="00343393" w:rsidP="00343393">
      <w:pPr>
        <w:spacing w:after="120" w:line="360" w:lineRule="auto"/>
        <w:rPr>
          <w:lang w:val="en-US"/>
        </w:rPr>
      </w:pPr>
      <w:r w:rsidRPr="0066295D">
        <w:rPr>
          <w:rFonts w:eastAsia="Times New Roman"/>
          <w:lang w:val="en-US"/>
        </w:rPr>
        <w:t>security-zone trusted</w:t>
      </w:r>
    </w:p>
    <w:p w14:paraId="7C22A891" w14:textId="77777777" w:rsidR="00343393" w:rsidRPr="0066295D" w:rsidRDefault="00343393" w:rsidP="00343393">
      <w:pPr>
        <w:spacing w:after="120" w:line="360" w:lineRule="auto"/>
        <w:rPr>
          <w:lang w:val="en-US"/>
        </w:rPr>
      </w:pPr>
      <w:r w:rsidRPr="0066295D">
        <w:rPr>
          <w:rFonts w:eastAsia="Times New Roman"/>
          <w:lang w:val="en-US"/>
        </w:rPr>
        <w:t>exit</w:t>
      </w:r>
    </w:p>
    <w:p w14:paraId="58A9CCB1" w14:textId="77777777" w:rsidR="00343393" w:rsidRPr="0066295D" w:rsidRDefault="00343393" w:rsidP="00343393">
      <w:pPr>
        <w:spacing w:after="120" w:line="360" w:lineRule="auto"/>
        <w:rPr>
          <w:lang w:val="en-US"/>
        </w:rPr>
      </w:pPr>
      <w:r w:rsidRPr="0066295D">
        <w:rPr>
          <w:rFonts w:eastAsia="Times New Roman"/>
          <w:lang w:val="en-US"/>
        </w:rPr>
        <w:t>do commit</w:t>
      </w:r>
    </w:p>
    <w:p w14:paraId="051E929F" w14:textId="77777777" w:rsidR="00343393" w:rsidRPr="00B13C01" w:rsidRDefault="00343393" w:rsidP="00343393">
      <w:pPr>
        <w:spacing w:after="120" w:line="360" w:lineRule="auto"/>
      </w:pPr>
      <w:r w:rsidRPr="0066295D">
        <w:rPr>
          <w:rFonts w:eastAsia="Times New Roman"/>
        </w:rPr>
        <w:t>do confirm</w:t>
      </w:r>
    </w:p>
    <w:p w14:paraId="00EB9BF5" w14:textId="4DE930F0" w:rsidR="00343393" w:rsidRPr="00B13C01" w:rsidRDefault="00343393" w:rsidP="00343393">
      <w:pPr>
        <w:spacing w:after="120" w:line="360" w:lineRule="auto"/>
      </w:pPr>
      <w:r>
        <w:rPr>
          <w:rFonts w:eastAsia="Times New Roman"/>
        </w:rPr>
        <w:t xml:space="preserve">Вывод текущего конфига из консоли </w:t>
      </w:r>
      <w:r w:rsidR="00902DA6" w:rsidRPr="00902DA6">
        <w:rPr>
          <w:rFonts w:eastAsia="Times New Roman"/>
        </w:rPr>
        <w:t xml:space="preserve"> </w:t>
      </w:r>
      <w:r w:rsidR="00902DA6">
        <w:rPr>
          <w:rFonts w:eastAsia="Times New Roman"/>
          <w:lang w:val="en-US"/>
        </w:rPr>
        <w:t>vesr</w:t>
      </w:r>
      <w:r w:rsidR="00902DA6" w:rsidRPr="00902DA6">
        <w:rPr>
          <w:rFonts w:eastAsia="Times New Roman"/>
        </w:rPr>
        <w:t>124-2-1</w:t>
      </w:r>
      <w:r w:rsidRPr="006F52C8">
        <w:rPr>
          <w:rFonts w:eastAsia="Times New Roman"/>
        </w:rPr>
        <w:t>:</w:t>
      </w:r>
    </w:p>
    <w:p w14:paraId="69CAB056" w14:textId="5EF1DFBD" w:rsidR="00343393" w:rsidRPr="006F52C8" w:rsidRDefault="00902DA6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902DA6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vesr124-2-1</w:t>
      </w:r>
      <w:r w:rsidR="00343393" w:rsidRPr="006F52C8">
        <w:rPr>
          <w:rFonts w:eastAsia="Times New Roman"/>
          <w:lang w:val="en-US"/>
        </w:rPr>
        <w:t># sh running-config</w:t>
      </w:r>
    </w:p>
    <w:p w14:paraId="1FDBC523" w14:textId="187501A5" w:rsidR="00343393" w:rsidRPr="006F52C8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F52C8">
        <w:rPr>
          <w:rFonts w:eastAsia="Times New Roman"/>
          <w:lang w:val="en-US"/>
        </w:rPr>
        <w:t xml:space="preserve">hostname </w:t>
      </w:r>
      <w:r w:rsidR="00902DA6">
        <w:rPr>
          <w:rFonts w:eastAsia="Times New Roman"/>
          <w:lang w:val="en-US"/>
        </w:rPr>
        <w:t xml:space="preserve"> vesr124-2-1</w:t>
      </w:r>
    </w:p>
    <w:p w14:paraId="4D269240" w14:textId="77777777" w:rsidR="00343393" w:rsidRPr="006F52C8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F52C8">
        <w:rPr>
          <w:rFonts w:eastAsia="Times New Roman"/>
          <w:lang w:val="en-US"/>
        </w:rPr>
        <w:t>object-group network LAN</w:t>
      </w:r>
    </w:p>
    <w:p w14:paraId="5BC5867A" w14:textId="77777777" w:rsidR="00343393" w:rsidRPr="006F52C8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F52C8">
        <w:rPr>
          <w:rFonts w:eastAsia="Times New Roman"/>
          <w:lang w:val="en-US"/>
        </w:rPr>
        <w:t xml:space="preserve">  ip address-range 172.16.1.1</w:t>
      </w:r>
    </w:p>
    <w:p w14:paraId="43C4DF5F" w14:textId="77777777" w:rsidR="00343393" w:rsidRPr="006F52C8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F52C8">
        <w:rPr>
          <w:rFonts w:eastAsia="Times New Roman"/>
          <w:lang w:val="en-US"/>
        </w:rPr>
        <w:t>exit</w:t>
      </w:r>
    </w:p>
    <w:p w14:paraId="72BA0C4F" w14:textId="77777777" w:rsidR="00343393" w:rsidRPr="006F52C8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F52C8">
        <w:rPr>
          <w:rFonts w:eastAsia="Times New Roman"/>
          <w:lang w:val="en-US"/>
        </w:rPr>
        <w:t>object-group network LAN_GATEWAY</w:t>
      </w:r>
    </w:p>
    <w:p w14:paraId="667739DE" w14:textId="77777777" w:rsidR="00343393" w:rsidRPr="006F52C8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F52C8">
        <w:rPr>
          <w:rFonts w:eastAsia="Times New Roman"/>
          <w:lang w:val="en-US"/>
        </w:rPr>
        <w:t xml:space="preserve">  ip address-range 172.16.1.1-172.16.1.254</w:t>
      </w:r>
    </w:p>
    <w:p w14:paraId="06F3ED91" w14:textId="77777777" w:rsidR="00343393" w:rsidRPr="006F52C8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F52C8">
        <w:rPr>
          <w:rFonts w:eastAsia="Times New Roman"/>
          <w:lang w:val="en-US"/>
        </w:rPr>
        <w:t>exit</w:t>
      </w:r>
    </w:p>
    <w:p w14:paraId="56ED8713" w14:textId="77777777" w:rsidR="00343393" w:rsidRPr="006F52C8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F52C8">
        <w:rPr>
          <w:rFonts w:eastAsia="Times New Roman"/>
          <w:lang w:val="en-US"/>
        </w:rPr>
        <w:t>syslog max-files 3</w:t>
      </w:r>
    </w:p>
    <w:p w14:paraId="7163D4F7" w14:textId="77777777" w:rsidR="00343393" w:rsidRPr="006F52C8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F52C8">
        <w:rPr>
          <w:rFonts w:eastAsia="Times New Roman"/>
          <w:lang w:val="en-US"/>
        </w:rPr>
        <w:t>syslog file-size 512</w:t>
      </w:r>
    </w:p>
    <w:p w14:paraId="1DEE0B9B" w14:textId="77777777" w:rsidR="00343393" w:rsidRPr="006F52C8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F52C8">
        <w:rPr>
          <w:rFonts w:eastAsia="Times New Roman"/>
          <w:lang w:val="en-US"/>
        </w:rPr>
        <w:t>syslog file tmpsys:syslog/default</w:t>
      </w:r>
    </w:p>
    <w:p w14:paraId="50400729" w14:textId="77777777" w:rsidR="00343393" w:rsidRPr="006F52C8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F52C8">
        <w:rPr>
          <w:rFonts w:eastAsia="Times New Roman"/>
          <w:lang w:val="en-US"/>
        </w:rPr>
        <w:t xml:space="preserve">  severity info</w:t>
      </w:r>
    </w:p>
    <w:p w14:paraId="435F7F2B" w14:textId="77777777" w:rsidR="00343393" w:rsidRPr="006F52C8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F52C8">
        <w:rPr>
          <w:rFonts w:eastAsia="Times New Roman"/>
          <w:lang w:val="en-US"/>
        </w:rPr>
        <w:t>exit</w:t>
      </w:r>
    </w:p>
    <w:p w14:paraId="419E7534" w14:textId="77777777" w:rsidR="00343393" w:rsidRPr="006F52C8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F52C8">
        <w:rPr>
          <w:rFonts w:eastAsia="Times New Roman"/>
          <w:lang w:val="en-US"/>
        </w:rPr>
        <w:t>syslog console</w:t>
      </w:r>
    </w:p>
    <w:p w14:paraId="77032AE6" w14:textId="77777777" w:rsidR="00343393" w:rsidRPr="006F52C8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F52C8">
        <w:rPr>
          <w:rFonts w:eastAsia="Times New Roman"/>
          <w:lang w:val="en-US"/>
        </w:rPr>
        <w:t xml:space="preserve">  virtual-serial</w:t>
      </w:r>
    </w:p>
    <w:p w14:paraId="4F919FAE" w14:textId="77777777" w:rsidR="00343393" w:rsidRPr="006F52C8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F52C8">
        <w:rPr>
          <w:rFonts w:eastAsia="Times New Roman"/>
          <w:lang w:val="en-US"/>
        </w:rPr>
        <w:t>exit</w:t>
      </w:r>
    </w:p>
    <w:p w14:paraId="20A7C63B" w14:textId="77777777" w:rsidR="00343393" w:rsidRPr="006F52C8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F52C8">
        <w:rPr>
          <w:rFonts w:eastAsia="Times New Roman"/>
          <w:lang w:val="en-US"/>
        </w:rPr>
        <w:t>username admin</w:t>
      </w:r>
    </w:p>
    <w:p w14:paraId="5F6C8E1D" w14:textId="77777777" w:rsidR="00343393" w:rsidRPr="006F52C8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F52C8">
        <w:rPr>
          <w:rFonts w:eastAsia="Times New Roman"/>
          <w:lang w:val="en-US"/>
        </w:rPr>
        <w:t xml:space="preserve">  password encrypted $6$kx1jB3DT6zH05CQ7$WqbKGSvl/35jvx.NKDc6R5NpD5uy2623zfbWAOTPhNOQgnR.zXxQzlgYwESdboxOWSyhPPNojy0Q0.pMvR6Ld/</w:t>
      </w:r>
    </w:p>
    <w:p w14:paraId="6294CFB7" w14:textId="77777777" w:rsidR="00343393" w:rsidRPr="006F52C8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F52C8">
        <w:rPr>
          <w:rFonts w:eastAsia="Times New Roman"/>
          <w:lang w:val="en-US"/>
        </w:rPr>
        <w:t>exit</w:t>
      </w:r>
    </w:p>
    <w:p w14:paraId="01F18FE1" w14:textId="77777777" w:rsidR="00343393" w:rsidRPr="006F52C8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F52C8">
        <w:rPr>
          <w:rFonts w:eastAsia="Times New Roman"/>
          <w:lang w:val="en-US"/>
        </w:rPr>
        <w:t>username rinat</w:t>
      </w:r>
    </w:p>
    <w:p w14:paraId="2B294989" w14:textId="77777777" w:rsidR="00343393" w:rsidRPr="006F52C8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F52C8">
        <w:rPr>
          <w:rFonts w:eastAsia="Times New Roman"/>
          <w:lang w:val="en-US"/>
        </w:rPr>
        <w:t xml:space="preserve">  password encrypted $6$1wbeF/CqjcFAJrob$thjkqaTLACQVWN1bRbqzFUbO5VL24jbWHbLD2ZOXbphb.CoI7n8k3rj3j1x79RDqOLDfj2IAnECPPYIR4tmci1</w:t>
      </w:r>
    </w:p>
    <w:p w14:paraId="69F6D959" w14:textId="77777777" w:rsidR="00343393" w:rsidRPr="006F52C8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F52C8">
        <w:rPr>
          <w:rFonts w:eastAsia="Times New Roman"/>
          <w:lang w:val="en-US"/>
        </w:rPr>
        <w:t xml:space="preserve">  privilege 15</w:t>
      </w:r>
    </w:p>
    <w:p w14:paraId="3DFD0E3D" w14:textId="77777777" w:rsidR="00343393" w:rsidRPr="006F52C8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F52C8">
        <w:rPr>
          <w:rFonts w:eastAsia="Times New Roman"/>
          <w:lang w:val="en-US"/>
        </w:rPr>
        <w:t>exit</w:t>
      </w:r>
    </w:p>
    <w:p w14:paraId="30180B02" w14:textId="77777777" w:rsidR="00343393" w:rsidRPr="006F52C8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F52C8">
        <w:rPr>
          <w:rFonts w:eastAsia="Times New Roman"/>
          <w:lang w:val="en-US"/>
        </w:rPr>
        <w:t>domain lookup enable</w:t>
      </w:r>
    </w:p>
    <w:p w14:paraId="256B2531" w14:textId="77777777" w:rsidR="00343393" w:rsidRPr="00D45C69" w:rsidRDefault="00343393" w:rsidP="00343393">
      <w:pPr>
        <w:pBdr>
          <w:top w:val="single" w:sz="12" w:space="1" w:color="0057A4"/>
          <w:left w:val="single" w:sz="12" w:space="4" w:color="0057A4"/>
          <w:bottom w:val="single" w:sz="12" w:space="1" w:color="0057A4"/>
          <w:right w:val="single" w:sz="12" w:space="4" w:color="0057A4"/>
        </w:pBdr>
        <w:shd w:val="clear" w:color="auto" w:fill="D0CECE" w:themeFill="background2" w:themeFillShade="E6"/>
        <w:spacing w:after="120" w:line="360" w:lineRule="auto"/>
        <w:rPr>
          <w:b/>
          <w:bCs/>
          <w:color w:val="0057A4"/>
          <w:u w:val="single"/>
          <w:lang w:val="en-US"/>
        </w:rPr>
      </w:pPr>
      <w:r w:rsidRPr="00D45C69">
        <w:rPr>
          <w:rFonts w:eastAsia="Times New Roman"/>
          <w:b/>
          <w:bCs/>
          <w:color w:val="0057A4"/>
          <w:u w:val="single"/>
          <w:lang w:val="en-US"/>
        </w:rPr>
        <w:t>security zone trusted</w:t>
      </w:r>
    </w:p>
    <w:p w14:paraId="1A7E9DFF" w14:textId="77777777" w:rsidR="00343393" w:rsidRPr="00D45C69" w:rsidRDefault="00343393" w:rsidP="00343393">
      <w:pPr>
        <w:pBdr>
          <w:top w:val="single" w:sz="12" w:space="1" w:color="0057A4"/>
          <w:left w:val="single" w:sz="12" w:space="4" w:color="0057A4"/>
          <w:bottom w:val="single" w:sz="12" w:space="1" w:color="0057A4"/>
          <w:right w:val="single" w:sz="12" w:space="4" w:color="0057A4"/>
        </w:pBdr>
        <w:shd w:val="clear" w:color="auto" w:fill="D0CECE" w:themeFill="background2" w:themeFillShade="E6"/>
        <w:spacing w:after="120" w:line="360" w:lineRule="auto"/>
        <w:rPr>
          <w:b/>
          <w:bCs/>
          <w:color w:val="0057A4"/>
          <w:u w:val="single"/>
          <w:lang w:val="en-US"/>
        </w:rPr>
      </w:pPr>
      <w:r w:rsidRPr="00D45C69">
        <w:rPr>
          <w:rFonts w:eastAsia="Times New Roman"/>
          <w:b/>
          <w:bCs/>
          <w:color w:val="0057A4"/>
          <w:u w:val="single"/>
          <w:lang w:val="en-US"/>
        </w:rPr>
        <w:t>exit</w:t>
      </w:r>
    </w:p>
    <w:p w14:paraId="06800746" w14:textId="77777777" w:rsidR="00343393" w:rsidRPr="00D45C69" w:rsidRDefault="00343393" w:rsidP="00343393">
      <w:pPr>
        <w:pBdr>
          <w:top w:val="single" w:sz="12" w:space="1" w:color="0057A4"/>
          <w:left w:val="single" w:sz="12" w:space="4" w:color="0057A4"/>
          <w:bottom w:val="single" w:sz="12" w:space="1" w:color="0057A4"/>
          <w:right w:val="single" w:sz="12" w:space="4" w:color="0057A4"/>
        </w:pBdr>
        <w:shd w:val="clear" w:color="auto" w:fill="D0CECE" w:themeFill="background2" w:themeFillShade="E6"/>
        <w:spacing w:after="120" w:line="360" w:lineRule="auto"/>
        <w:rPr>
          <w:b/>
          <w:bCs/>
          <w:color w:val="0057A4"/>
          <w:u w:val="single"/>
          <w:lang w:val="en-US"/>
        </w:rPr>
      </w:pPr>
      <w:r w:rsidRPr="00D45C69">
        <w:rPr>
          <w:rFonts w:eastAsia="Times New Roman"/>
          <w:b/>
          <w:bCs/>
          <w:color w:val="0057A4"/>
          <w:u w:val="single"/>
          <w:lang w:val="en-US"/>
        </w:rPr>
        <w:t>security zone untrusted</w:t>
      </w:r>
    </w:p>
    <w:p w14:paraId="78A3AE6A" w14:textId="77777777" w:rsidR="00343393" w:rsidRPr="00B13C01" w:rsidRDefault="00343393" w:rsidP="00343393">
      <w:pPr>
        <w:pBdr>
          <w:top w:val="single" w:sz="12" w:space="1" w:color="0057A4"/>
          <w:left w:val="single" w:sz="12" w:space="4" w:color="0057A4"/>
          <w:bottom w:val="single" w:sz="12" w:space="1" w:color="0057A4"/>
          <w:right w:val="single" w:sz="12" w:space="4" w:color="0057A4"/>
        </w:pBdr>
        <w:shd w:val="clear" w:color="auto" w:fill="D0CECE" w:themeFill="background2" w:themeFillShade="E6"/>
        <w:spacing w:after="120" w:line="360" w:lineRule="auto"/>
        <w:rPr>
          <w:b/>
          <w:bCs/>
          <w:color w:val="0057A4"/>
          <w:u w:val="single"/>
          <w:lang w:val="en-US"/>
        </w:rPr>
      </w:pPr>
      <w:r w:rsidRPr="00D45C69">
        <w:rPr>
          <w:rFonts w:eastAsia="Times New Roman"/>
          <w:b/>
          <w:bCs/>
          <w:color w:val="0057A4"/>
          <w:u w:val="single"/>
          <w:lang w:val="en-US"/>
        </w:rPr>
        <w:t>exit</w:t>
      </w:r>
    </w:p>
    <w:p w14:paraId="3A671C3C" w14:textId="77777777" w:rsidR="00343393" w:rsidRPr="00D45C69" w:rsidRDefault="00343393" w:rsidP="00343393">
      <w:pPr>
        <w:shd w:val="clear" w:color="auto" w:fill="D0CECE" w:themeFill="background2" w:themeFillShade="E6"/>
        <w:spacing w:after="120" w:line="360" w:lineRule="auto"/>
        <w:rPr>
          <w:b/>
          <w:bCs/>
          <w:color w:val="0057A4"/>
          <w:lang w:val="en-US"/>
        </w:rPr>
      </w:pPr>
    </w:p>
    <w:p w14:paraId="20B2E9DD" w14:textId="77777777" w:rsidR="00343393" w:rsidRPr="00D45C69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spacing w:after="120" w:line="360" w:lineRule="auto"/>
        <w:rPr>
          <w:b/>
          <w:bCs/>
          <w:color w:val="0057A4"/>
          <w:lang w:val="en-US"/>
        </w:rPr>
      </w:pPr>
      <w:r w:rsidRPr="00D45C69">
        <w:rPr>
          <w:rFonts w:eastAsia="Times New Roman"/>
          <w:b/>
          <w:bCs/>
          <w:color w:val="0057A4"/>
          <w:lang w:val="en-US"/>
        </w:rPr>
        <w:t>interface gigabitethernet 1/0/1</w:t>
      </w:r>
    </w:p>
    <w:p w14:paraId="0AC28261" w14:textId="77777777" w:rsidR="00343393" w:rsidRPr="00D45C69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spacing w:after="120" w:line="360" w:lineRule="auto"/>
        <w:rPr>
          <w:b/>
          <w:bCs/>
          <w:color w:val="0057A4"/>
          <w:lang w:val="en-US"/>
        </w:rPr>
      </w:pPr>
      <w:r w:rsidRPr="00D45C69">
        <w:rPr>
          <w:rFonts w:eastAsia="Times New Roman"/>
          <w:b/>
          <w:bCs/>
          <w:color w:val="0057A4"/>
          <w:lang w:val="en-US"/>
        </w:rPr>
        <w:t xml:space="preserve">  description "WAN"</w:t>
      </w:r>
    </w:p>
    <w:p w14:paraId="63107477" w14:textId="77777777" w:rsidR="00343393" w:rsidRPr="00D45C69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spacing w:after="120" w:line="360" w:lineRule="auto"/>
        <w:rPr>
          <w:b/>
          <w:bCs/>
          <w:color w:val="0057A4"/>
          <w:lang w:val="en-US"/>
        </w:rPr>
      </w:pPr>
      <w:r w:rsidRPr="00D45C69">
        <w:rPr>
          <w:rFonts w:eastAsia="Times New Roman"/>
          <w:b/>
          <w:bCs/>
          <w:color w:val="0057A4"/>
          <w:lang w:val="en-US"/>
        </w:rPr>
        <w:t xml:space="preserve">  security-zone untrusted</w:t>
      </w:r>
    </w:p>
    <w:p w14:paraId="0950E009" w14:textId="77777777" w:rsidR="00343393" w:rsidRPr="00D45C69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spacing w:after="120" w:line="360" w:lineRule="auto"/>
        <w:rPr>
          <w:b/>
          <w:bCs/>
          <w:color w:val="0057A4"/>
          <w:lang w:val="en-US"/>
        </w:rPr>
      </w:pPr>
      <w:r w:rsidRPr="00D45C69">
        <w:rPr>
          <w:rFonts w:eastAsia="Times New Roman"/>
          <w:b/>
          <w:bCs/>
          <w:color w:val="0057A4"/>
          <w:lang w:val="en-US"/>
        </w:rPr>
        <w:t xml:space="preserve">  ip address dhcp</w:t>
      </w:r>
    </w:p>
    <w:p w14:paraId="7EAF74D6" w14:textId="77777777" w:rsidR="00343393" w:rsidRPr="00D45C69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spacing w:after="120" w:line="360" w:lineRule="auto"/>
        <w:rPr>
          <w:b/>
          <w:bCs/>
          <w:color w:val="0057A4"/>
          <w:lang w:val="en-US"/>
        </w:rPr>
      </w:pPr>
      <w:r w:rsidRPr="00D45C69">
        <w:rPr>
          <w:rFonts w:eastAsia="Times New Roman"/>
          <w:b/>
          <w:bCs/>
          <w:color w:val="0057A4"/>
          <w:lang w:val="en-US"/>
        </w:rPr>
        <w:t>exit</w:t>
      </w:r>
    </w:p>
    <w:p w14:paraId="2C221F18" w14:textId="77777777" w:rsidR="00343393" w:rsidRPr="00D45C69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spacing w:after="120" w:line="360" w:lineRule="auto"/>
        <w:rPr>
          <w:b/>
          <w:bCs/>
          <w:color w:val="0057A4"/>
          <w:lang w:val="en-US"/>
        </w:rPr>
      </w:pPr>
      <w:r w:rsidRPr="00D45C69">
        <w:rPr>
          <w:rFonts w:eastAsia="Times New Roman"/>
          <w:b/>
          <w:bCs/>
          <w:color w:val="0057A4"/>
          <w:lang w:val="en-US"/>
        </w:rPr>
        <w:t>interface gigabitethernet 1/0/2</w:t>
      </w:r>
    </w:p>
    <w:p w14:paraId="340F9E2E" w14:textId="77777777" w:rsidR="00343393" w:rsidRPr="00D45C69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spacing w:after="120" w:line="360" w:lineRule="auto"/>
        <w:rPr>
          <w:b/>
          <w:bCs/>
          <w:color w:val="0057A4"/>
          <w:lang w:val="en-US"/>
        </w:rPr>
      </w:pPr>
      <w:r w:rsidRPr="00D45C69">
        <w:rPr>
          <w:rFonts w:eastAsia="Times New Roman"/>
          <w:b/>
          <w:bCs/>
          <w:color w:val="0057A4"/>
          <w:lang w:val="en-US"/>
        </w:rPr>
        <w:t xml:space="preserve">  description "LAN"</w:t>
      </w:r>
    </w:p>
    <w:p w14:paraId="563428F8" w14:textId="77777777" w:rsidR="00343393" w:rsidRPr="00D45C69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spacing w:after="120" w:line="360" w:lineRule="auto"/>
        <w:rPr>
          <w:b/>
          <w:bCs/>
          <w:color w:val="0057A4"/>
          <w:lang w:val="en-US"/>
        </w:rPr>
      </w:pPr>
      <w:r w:rsidRPr="00D45C69">
        <w:rPr>
          <w:rFonts w:eastAsia="Times New Roman"/>
          <w:b/>
          <w:bCs/>
          <w:color w:val="0057A4"/>
          <w:lang w:val="en-US"/>
        </w:rPr>
        <w:t xml:space="preserve">  security-zone trusted</w:t>
      </w:r>
    </w:p>
    <w:p w14:paraId="2A149F44" w14:textId="77777777" w:rsidR="00343393" w:rsidRPr="00D45C69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spacing w:after="120" w:line="360" w:lineRule="auto"/>
        <w:rPr>
          <w:b/>
          <w:bCs/>
          <w:color w:val="0057A4"/>
          <w:lang w:val="en-US"/>
        </w:rPr>
      </w:pPr>
      <w:r w:rsidRPr="00D45C69">
        <w:rPr>
          <w:rFonts w:eastAsia="Times New Roman"/>
          <w:b/>
          <w:bCs/>
          <w:color w:val="0057A4"/>
          <w:lang w:val="en-US"/>
        </w:rPr>
        <w:t xml:space="preserve">  ip address 172.16.1.1/24</w:t>
      </w:r>
    </w:p>
    <w:p w14:paraId="742EC021" w14:textId="77777777" w:rsidR="00343393" w:rsidRPr="00D45C69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spacing w:after="120" w:line="360" w:lineRule="auto"/>
        <w:rPr>
          <w:b/>
          <w:bCs/>
          <w:color w:val="0057A4"/>
          <w:lang w:val="en-US"/>
        </w:rPr>
      </w:pPr>
      <w:r w:rsidRPr="00D45C69">
        <w:rPr>
          <w:rFonts w:eastAsia="Times New Roman"/>
          <w:b/>
          <w:bCs/>
          <w:color w:val="0057A4"/>
          <w:lang w:val="en-US"/>
        </w:rPr>
        <w:t>exit</w:t>
      </w:r>
    </w:p>
    <w:p w14:paraId="408D9651" w14:textId="77777777" w:rsidR="00343393" w:rsidRPr="00D45C69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spacing w:after="120" w:line="360" w:lineRule="auto"/>
        <w:rPr>
          <w:b/>
          <w:bCs/>
          <w:color w:val="0057A4"/>
          <w:lang w:val="en-US"/>
        </w:rPr>
      </w:pPr>
    </w:p>
    <w:p w14:paraId="12CC83A9" w14:textId="77777777" w:rsidR="00343393" w:rsidRPr="00D45C69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spacing w:after="120" w:line="360" w:lineRule="auto"/>
        <w:rPr>
          <w:b/>
          <w:bCs/>
          <w:color w:val="0057A4"/>
          <w:lang w:val="en-US"/>
        </w:rPr>
      </w:pPr>
      <w:r w:rsidRPr="00D45C69">
        <w:rPr>
          <w:rFonts w:eastAsia="Times New Roman"/>
          <w:b/>
          <w:bCs/>
          <w:color w:val="0057A4"/>
          <w:lang w:val="en-US"/>
        </w:rPr>
        <w:t>security zone-pair trusted self</w:t>
      </w:r>
    </w:p>
    <w:p w14:paraId="4AE3A2E4" w14:textId="77777777" w:rsidR="00343393" w:rsidRPr="00D45C69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spacing w:after="120" w:line="360" w:lineRule="auto"/>
        <w:rPr>
          <w:b/>
          <w:bCs/>
          <w:color w:val="0057A4"/>
          <w:lang w:val="en-US"/>
        </w:rPr>
      </w:pPr>
      <w:r w:rsidRPr="00D45C69">
        <w:rPr>
          <w:rFonts w:eastAsia="Times New Roman"/>
          <w:b/>
          <w:bCs/>
          <w:color w:val="0057A4"/>
          <w:lang w:val="en-US"/>
        </w:rPr>
        <w:t xml:space="preserve">  rule 1</w:t>
      </w:r>
    </w:p>
    <w:p w14:paraId="19ECDD05" w14:textId="77777777" w:rsidR="00343393" w:rsidRPr="00D45C69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spacing w:after="120" w:line="360" w:lineRule="auto"/>
        <w:rPr>
          <w:b/>
          <w:bCs/>
          <w:color w:val="0057A4"/>
          <w:lang w:val="en-US"/>
        </w:rPr>
      </w:pPr>
      <w:r w:rsidRPr="00D45C69">
        <w:rPr>
          <w:rFonts w:eastAsia="Times New Roman"/>
          <w:b/>
          <w:bCs/>
          <w:color w:val="0057A4"/>
          <w:lang w:val="en-US"/>
        </w:rPr>
        <w:t xml:space="preserve">    action permit</w:t>
      </w:r>
    </w:p>
    <w:p w14:paraId="2EE7DAA4" w14:textId="77777777" w:rsidR="00343393" w:rsidRPr="00D45C69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spacing w:after="120" w:line="360" w:lineRule="auto"/>
        <w:rPr>
          <w:b/>
          <w:bCs/>
          <w:color w:val="0057A4"/>
          <w:lang w:val="en-US"/>
        </w:rPr>
      </w:pPr>
      <w:r w:rsidRPr="00D45C69">
        <w:rPr>
          <w:rFonts w:eastAsia="Times New Roman"/>
          <w:b/>
          <w:bCs/>
          <w:color w:val="0057A4"/>
          <w:lang w:val="en-US"/>
        </w:rPr>
        <w:t xml:space="preserve">    match protocol icmp</w:t>
      </w:r>
    </w:p>
    <w:p w14:paraId="0FBB868B" w14:textId="77777777" w:rsidR="00343393" w:rsidRPr="00D45C69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spacing w:after="120" w:line="360" w:lineRule="auto"/>
        <w:rPr>
          <w:b/>
          <w:bCs/>
          <w:color w:val="0057A4"/>
          <w:lang w:val="en-US"/>
        </w:rPr>
      </w:pPr>
      <w:r w:rsidRPr="00D45C69">
        <w:rPr>
          <w:rFonts w:eastAsia="Times New Roman"/>
          <w:b/>
          <w:bCs/>
          <w:color w:val="0057A4"/>
          <w:lang w:val="en-US"/>
        </w:rPr>
        <w:t xml:space="preserve">    match destination-address object-group LAN_GATEWAY</w:t>
      </w:r>
    </w:p>
    <w:p w14:paraId="2825487B" w14:textId="77777777" w:rsidR="00343393" w:rsidRPr="00D45C69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spacing w:after="120" w:line="360" w:lineRule="auto"/>
        <w:rPr>
          <w:b/>
          <w:bCs/>
          <w:color w:val="0057A4"/>
          <w:lang w:val="en-US"/>
        </w:rPr>
      </w:pPr>
      <w:r w:rsidRPr="00D45C69">
        <w:rPr>
          <w:rFonts w:eastAsia="Times New Roman"/>
          <w:b/>
          <w:bCs/>
          <w:color w:val="0057A4"/>
          <w:lang w:val="en-US"/>
        </w:rPr>
        <w:t xml:space="preserve">    enable</w:t>
      </w:r>
    </w:p>
    <w:p w14:paraId="395A6330" w14:textId="77777777" w:rsidR="00343393" w:rsidRPr="00D45C69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spacing w:after="120" w:line="360" w:lineRule="auto"/>
        <w:rPr>
          <w:b/>
          <w:bCs/>
          <w:color w:val="0057A4"/>
          <w:lang w:val="en-US"/>
        </w:rPr>
      </w:pPr>
      <w:r w:rsidRPr="00D45C69">
        <w:rPr>
          <w:rFonts w:eastAsia="Times New Roman"/>
          <w:b/>
          <w:bCs/>
          <w:color w:val="0057A4"/>
          <w:lang w:val="en-US"/>
        </w:rPr>
        <w:t xml:space="preserve">  exit</w:t>
      </w:r>
    </w:p>
    <w:p w14:paraId="5B9BED5F" w14:textId="77777777" w:rsidR="00343393" w:rsidRPr="006F52C8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F52C8">
        <w:rPr>
          <w:rFonts w:eastAsia="Times New Roman"/>
          <w:lang w:val="en-US"/>
        </w:rPr>
        <w:t>exit</w:t>
      </w:r>
    </w:p>
    <w:p w14:paraId="07EE338D" w14:textId="77777777" w:rsidR="00343393" w:rsidRPr="006F52C8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</w:p>
    <w:p w14:paraId="583C5A20" w14:textId="77777777" w:rsidR="00343393" w:rsidRPr="006F52C8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F52C8">
        <w:rPr>
          <w:rFonts w:eastAsia="Times New Roman"/>
          <w:lang w:val="en-US"/>
        </w:rPr>
        <w:t>security passwords default-expired</w:t>
      </w:r>
    </w:p>
    <w:p w14:paraId="1E5A566B" w14:textId="77777777" w:rsidR="00343393" w:rsidRPr="006F52C8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</w:p>
    <w:p w14:paraId="0AB203B7" w14:textId="77777777" w:rsidR="00343393" w:rsidRPr="006F52C8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F52C8">
        <w:rPr>
          <w:rFonts w:eastAsia="Times New Roman"/>
          <w:lang w:val="en-US"/>
        </w:rPr>
        <w:t>ip ssh server</w:t>
      </w:r>
    </w:p>
    <w:p w14:paraId="6A4549D6" w14:textId="77777777" w:rsidR="00343393" w:rsidRPr="006F52C8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</w:p>
    <w:p w14:paraId="7F2E8615" w14:textId="77777777" w:rsidR="00343393" w:rsidRPr="006F52C8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F52C8">
        <w:rPr>
          <w:rFonts w:eastAsia="Times New Roman"/>
          <w:lang w:val="en-US"/>
        </w:rPr>
        <w:t>ntp enable</w:t>
      </w:r>
    </w:p>
    <w:p w14:paraId="36DAD0AF" w14:textId="77777777" w:rsidR="00343393" w:rsidRPr="006F52C8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F52C8">
        <w:rPr>
          <w:rFonts w:eastAsia="Times New Roman"/>
          <w:lang w:val="en-US"/>
        </w:rPr>
        <w:t>ntp broadcast-client enable</w:t>
      </w:r>
    </w:p>
    <w:p w14:paraId="0384A990" w14:textId="77777777" w:rsidR="00343393" w:rsidRPr="006F52C8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</w:p>
    <w:p w14:paraId="1369A094" w14:textId="77777777" w:rsidR="00343393" w:rsidRPr="006F52C8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F52C8">
        <w:rPr>
          <w:rFonts w:eastAsia="Times New Roman"/>
          <w:lang w:val="en-US"/>
        </w:rPr>
        <w:t>licence-manager</w:t>
      </w:r>
    </w:p>
    <w:p w14:paraId="56420822" w14:textId="77777777" w:rsidR="00343393" w:rsidRPr="006F52C8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F52C8">
        <w:rPr>
          <w:rFonts w:eastAsia="Times New Roman"/>
          <w:lang w:val="en-US"/>
        </w:rPr>
        <w:t xml:space="preserve">  host address elm.eltex-co.ru</w:t>
      </w:r>
    </w:p>
    <w:p w14:paraId="3E3EED4C" w14:textId="77777777" w:rsidR="00343393" w:rsidRPr="00D45C69" w:rsidRDefault="00343393" w:rsidP="00343393">
      <w:pPr>
        <w:shd w:val="clear" w:color="auto" w:fill="D0CECE" w:themeFill="background2" w:themeFillShade="E6"/>
        <w:spacing w:after="120" w:line="360" w:lineRule="auto"/>
      </w:pPr>
      <w:r w:rsidRPr="006F52C8">
        <w:rPr>
          <w:rFonts w:eastAsia="Times New Roman"/>
          <w:lang w:val="en-US"/>
        </w:rPr>
        <w:t>exit</w:t>
      </w:r>
    </w:p>
    <w:p w14:paraId="0F225A7F" w14:textId="77777777" w:rsidR="00343393" w:rsidRPr="00D45C69" w:rsidRDefault="00343393" w:rsidP="00343393">
      <w:pPr>
        <w:shd w:val="clear" w:color="auto" w:fill="D0CECE" w:themeFill="background2" w:themeFillShade="E6"/>
        <w:spacing w:after="120" w:line="360" w:lineRule="auto"/>
      </w:pPr>
    </w:p>
    <w:p w14:paraId="33F68477" w14:textId="599B3520" w:rsidR="00343393" w:rsidRPr="00D45C69" w:rsidRDefault="00902DA6" w:rsidP="00343393">
      <w:pPr>
        <w:shd w:val="clear" w:color="auto" w:fill="D0CECE" w:themeFill="background2" w:themeFillShade="E6"/>
        <w:spacing w:after="120" w:line="360" w:lineRule="auto"/>
      </w:pPr>
      <w:r w:rsidRPr="00902DA6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vesr</w:t>
      </w:r>
      <w:r w:rsidRPr="00902DA6">
        <w:rPr>
          <w:rFonts w:eastAsia="Times New Roman"/>
        </w:rPr>
        <w:t>124-2-1</w:t>
      </w:r>
      <w:r w:rsidR="00343393" w:rsidRPr="00D45C69">
        <w:rPr>
          <w:rFonts w:eastAsia="Times New Roman"/>
        </w:rPr>
        <w:t>#</w:t>
      </w:r>
    </w:p>
    <w:p w14:paraId="1344AA44" w14:textId="77777777" w:rsidR="00343393" w:rsidRPr="0066295D" w:rsidRDefault="00343393" w:rsidP="00343393">
      <w:pPr>
        <w:spacing w:after="120" w:line="360" w:lineRule="auto"/>
      </w:pPr>
      <w:r>
        <w:rPr>
          <w:rFonts w:eastAsia="Times New Roman"/>
        </w:rPr>
        <w:t>Прмечание:  эти шаги мы уже сделали в предыдущей главе- смотри Рис. Введенные команды в тексте выведенного конфига выделены цветом и обведены рамкой.</w:t>
      </w:r>
    </w:p>
    <w:p w14:paraId="4C44AECC" w14:textId="77777777" w:rsidR="00343393" w:rsidRPr="0066295D" w:rsidRDefault="00343393">
      <w:pPr>
        <w:pStyle w:val="ac"/>
        <w:numPr>
          <w:ilvl w:val="0"/>
          <w:numId w:val="33"/>
        </w:numPr>
        <w:spacing w:after="120" w:line="360" w:lineRule="auto"/>
        <w:ind w:left="0"/>
      </w:pPr>
      <w:r w:rsidRPr="0066295D">
        <w:rPr>
          <w:rFonts w:eastAsia="Times New Roman"/>
        </w:rPr>
        <w:t>Создадим пул адресов с именем «COMPANY» и добавим в данный пул адресов диапазон IP-адресов для выдачи в аренду клиентам сервера. Укажем параметры подсети, к которой принадлежит данный пул, и время аренды для выдаваемых адресов</w:t>
      </w:r>
      <w:r>
        <w:rPr>
          <w:rFonts w:eastAsia="Times New Roman"/>
        </w:rPr>
        <w:t xml:space="preserve"> выполнив команды</w:t>
      </w:r>
      <w:r w:rsidRPr="0066295D">
        <w:rPr>
          <w:rFonts w:eastAsia="Times New Roman"/>
        </w:rPr>
        <w:t>:</w:t>
      </w:r>
    </w:p>
    <w:p w14:paraId="01F29584" w14:textId="77777777" w:rsidR="00343393" w:rsidRPr="0066295D" w:rsidRDefault="00343393" w:rsidP="00343393">
      <w:pPr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>config</w:t>
      </w:r>
    </w:p>
    <w:p w14:paraId="525E8E6B" w14:textId="77777777" w:rsidR="00343393" w:rsidRPr="0066295D" w:rsidRDefault="00343393" w:rsidP="00343393">
      <w:pPr>
        <w:spacing w:after="120" w:line="360" w:lineRule="auto"/>
        <w:rPr>
          <w:lang w:val="en-US"/>
        </w:rPr>
      </w:pPr>
      <w:r w:rsidRPr="0066295D">
        <w:rPr>
          <w:rFonts w:eastAsia="Times New Roman"/>
          <w:lang w:val="en-US"/>
        </w:rPr>
        <w:t>ip dhcp-server pool COMPANY</w:t>
      </w:r>
    </w:p>
    <w:p w14:paraId="108A71D3" w14:textId="77777777" w:rsidR="00343393" w:rsidRPr="0066295D" w:rsidRDefault="00343393" w:rsidP="00343393">
      <w:pPr>
        <w:spacing w:after="120" w:line="360" w:lineRule="auto"/>
        <w:rPr>
          <w:lang w:val="en-US"/>
        </w:rPr>
      </w:pPr>
      <w:r w:rsidRPr="0066295D">
        <w:rPr>
          <w:rFonts w:eastAsia="Times New Roman"/>
          <w:lang w:val="en-US"/>
        </w:rPr>
        <w:t xml:space="preserve">network </w:t>
      </w:r>
      <w:r>
        <w:rPr>
          <w:rFonts w:eastAsia="Times New Roman"/>
          <w:lang w:val="en-US"/>
        </w:rPr>
        <w:t>172.16.1</w:t>
      </w:r>
      <w:r w:rsidRPr="0066295D">
        <w:rPr>
          <w:rFonts w:eastAsia="Times New Roman"/>
          <w:lang w:val="en-US"/>
        </w:rPr>
        <w:t>.0/24</w:t>
      </w:r>
    </w:p>
    <w:p w14:paraId="2A3D52B1" w14:textId="77777777" w:rsidR="00343393" w:rsidRPr="0066295D" w:rsidRDefault="00343393" w:rsidP="00343393">
      <w:pPr>
        <w:spacing w:after="120" w:line="360" w:lineRule="auto"/>
        <w:rPr>
          <w:lang w:val="en-US"/>
        </w:rPr>
      </w:pPr>
      <w:r w:rsidRPr="0066295D">
        <w:rPr>
          <w:rFonts w:eastAsia="Times New Roman"/>
          <w:lang w:val="en-US"/>
        </w:rPr>
        <w:t>default-lease-time 3:00:00</w:t>
      </w:r>
    </w:p>
    <w:p w14:paraId="0D9A1C22" w14:textId="77777777" w:rsidR="00343393" w:rsidRPr="0066295D" w:rsidRDefault="00343393" w:rsidP="00343393">
      <w:pPr>
        <w:spacing w:after="120" w:line="360" w:lineRule="auto"/>
        <w:rPr>
          <w:lang w:val="en-US"/>
        </w:rPr>
      </w:pPr>
      <w:r w:rsidRPr="0066295D">
        <w:rPr>
          <w:rFonts w:eastAsia="Times New Roman"/>
          <w:lang w:val="en-US"/>
        </w:rPr>
        <w:t xml:space="preserve">address-range </w:t>
      </w:r>
      <w:r>
        <w:rPr>
          <w:rFonts w:eastAsia="Times New Roman"/>
          <w:lang w:val="en-US"/>
        </w:rPr>
        <w:t>172.16.1</w:t>
      </w:r>
      <w:r w:rsidRPr="0066295D">
        <w:rPr>
          <w:rFonts w:eastAsia="Times New Roman"/>
          <w:lang w:val="en-US"/>
        </w:rPr>
        <w:t>.1-</w:t>
      </w:r>
      <w:r>
        <w:rPr>
          <w:rFonts w:eastAsia="Times New Roman"/>
          <w:lang w:val="en-US"/>
        </w:rPr>
        <w:t>172.16.</w:t>
      </w:r>
      <w:r w:rsidRPr="0066295D">
        <w:rPr>
          <w:rFonts w:eastAsia="Times New Roman"/>
          <w:lang w:val="en-US"/>
        </w:rPr>
        <w:t>1.254</w:t>
      </w:r>
    </w:p>
    <w:p w14:paraId="6C35F0EE" w14:textId="77777777" w:rsidR="00343393" w:rsidRPr="00B13C01" w:rsidRDefault="00343393" w:rsidP="00343393">
      <w:pPr>
        <w:spacing w:after="120" w:line="360" w:lineRule="auto"/>
      </w:pPr>
      <w:r w:rsidRPr="0066295D">
        <w:rPr>
          <w:rFonts w:eastAsia="Times New Roman"/>
          <w:lang w:val="en-US"/>
        </w:rPr>
        <w:t>excluded</w:t>
      </w:r>
      <w:r w:rsidRPr="00B13C01">
        <w:rPr>
          <w:rFonts w:eastAsia="Times New Roman"/>
        </w:rPr>
        <w:t>-</w:t>
      </w:r>
      <w:r w:rsidRPr="0066295D">
        <w:rPr>
          <w:rFonts w:eastAsia="Times New Roman"/>
          <w:lang w:val="en-US"/>
        </w:rPr>
        <w:t>address</w:t>
      </w:r>
      <w:r w:rsidRPr="00B13C01">
        <w:rPr>
          <w:rFonts w:eastAsia="Times New Roman"/>
        </w:rPr>
        <w:t>-</w:t>
      </w:r>
      <w:r w:rsidRPr="0066295D">
        <w:rPr>
          <w:rFonts w:eastAsia="Times New Roman"/>
          <w:lang w:val="en-US"/>
        </w:rPr>
        <w:t>range</w:t>
      </w:r>
      <w:r w:rsidRPr="00B13C01">
        <w:rPr>
          <w:rFonts w:eastAsia="Times New Roman"/>
        </w:rPr>
        <w:t xml:space="preserve"> 172.16.1.1                      # </w:t>
      </w:r>
      <w:r w:rsidRPr="0066295D">
        <w:rPr>
          <w:rFonts w:eastAsia="Times New Roman"/>
        </w:rPr>
        <w:t>исключаем</w:t>
      </w:r>
      <w:r w:rsidRPr="00B13C01">
        <w:rPr>
          <w:rFonts w:eastAsia="Times New Roman"/>
        </w:rPr>
        <w:t xml:space="preserve"> </w:t>
      </w:r>
      <w:r w:rsidRPr="0066295D">
        <w:rPr>
          <w:rFonts w:eastAsia="Times New Roman"/>
        </w:rPr>
        <w:t>первый</w:t>
      </w:r>
      <w:r w:rsidRPr="00B13C01">
        <w:rPr>
          <w:rFonts w:eastAsia="Times New Roman"/>
        </w:rPr>
        <w:t xml:space="preserve"> </w:t>
      </w:r>
      <w:r w:rsidRPr="0066295D">
        <w:rPr>
          <w:rFonts w:eastAsia="Times New Roman"/>
        </w:rPr>
        <w:t>адрес</w:t>
      </w:r>
      <w:r w:rsidRPr="00B13C01">
        <w:rPr>
          <w:rFonts w:eastAsia="Times New Roman"/>
        </w:rPr>
        <w:t xml:space="preserve"> </w:t>
      </w:r>
      <w:r w:rsidRPr="0066295D">
        <w:rPr>
          <w:rFonts w:eastAsia="Times New Roman"/>
        </w:rPr>
        <w:t>из</w:t>
      </w:r>
      <w:r w:rsidRPr="00B13C01">
        <w:rPr>
          <w:rFonts w:eastAsia="Times New Roman"/>
        </w:rPr>
        <w:t xml:space="preserve"> </w:t>
      </w:r>
      <w:r w:rsidRPr="0066295D">
        <w:rPr>
          <w:rFonts w:eastAsia="Times New Roman"/>
        </w:rPr>
        <w:t>выдачи</w:t>
      </w:r>
    </w:p>
    <w:p w14:paraId="6C68DD95" w14:textId="77777777" w:rsidR="00343393" w:rsidRPr="0066295D" w:rsidRDefault="00343393" w:rsidP="00343393">
      <w:pPr>
        <w:spacing w:after="120" w:line="360" w:lineRule="auto"/>
      </w:pPr>
      <w:r w:rsidRPr="0066295D">
        <w:rPr>
          <w:rFonts w:eastAsia="Times New Roman"/>
          <w:lang w:val="en-US"/>
        </w:rPr>
        <w:t>excluded</w:t>
      </w:r>
      <w:r w:rsidRPr="0066295D">
        <w:rPr>
          <w:rFonts w:eastAsia="Times New Roman"/>
        </w:rPr>
        <w:t>-</w:t>
      </w:r>
      <w:r w:rsidRPr="0066295D">
        <w:rPr>
          <w:rFonts w:eastAsia="Times New Roman"/>
          <w:lang w:val="en-US"/>
        </w:rPr>
        <w:t>address</w:t>
      </w:r>
      <w:r w:rsidRPr="0066295D">
        <w:rPr>
          <w:rFonts w:eastAsia="Times New Roman"/>
        </w:rPr>
        <w:t>-</w:t>
      </w:r>
      <w:r w:rsidRPr="0066295D">
        <w:rPr>
          <w:rFonts w:eastAsia="Times New Roman"/>
          <w:lang w:val="en-US"/>
        </w:rPr>
        <w:t>range</w:t>
      </w:r>
      <w:r w:rsidRPr="0066295D">
        <w:rPr>
          <w:rFonts w:eastAsia="Times New Roman"/>
        </w:rPr>
        <w:t xml:space="preserve"> </w:t>
      </w:r>
      <w:r w:rsidRPr="006F52C8">
        <w:rPr>
          <w:rFonts w:eastAsia="Times New Roman"/>
        </w:rPr>
        <w:t>172.16.1</w:t>
      </w:r>
      <w:r w:rsidRPr="0066295D">
        <w:rPr>
          <w:rFonts w:eastAsia="Times New Roman"/>
        </w:rPr>
        <w:t>254                    # исключаем последний адрес из выдачи</w:t>
      </w:r>
    </w:p>
    <w:p w14:paraId="0E09988A" w14:textId="77777777" w:rsidR="00343393" w:rsidRPr="0066295D" w:rsidRDefault="00343393" w:rsidP="00343393">
      <w:pPr>
        <w:spacing w:after="120" w:line="360" w:lineRule="auto"/>
        <w:rPr>
          <w:lang w:val="en-US"/>
        </w:rPr>
      </w:pPr>
      <w:r w:rsidRPr="0066295D">
        <w:rPr>
          <w:rFonts w:eastAsia="Times New Roman"/>
          <w:lang w:val="en-US"/>
        </w:rPr>
        <w:t xml:space="preserve">address </w:t>
      </w:r>
      <w:r>
        <w:rPr>
          <w:rFonts w:eastAsia="Times New Roman"/>
          <w:lang w:val="en-US"/>
        </w:rPr>
        <w:t>172.16.1.</w:t>
      </w:r>
      <w:r w:rsidRPr="0066295D">
        <w:rPr>
          <w:rFonts w:eastAsia="Times New Roman"/>
          <w:lang w:val="en-US"/>
        </w:rPr>
        <w:t xml:space="preserve">100 mac-address </w:t>
      </w:r>
      <w:r w:rsidRPr="006F52C8">
        <w:rPr>
          <w:rFonts w:eastAsia="Times New Roman"/>
          <w:lang w:val="en-US"/>
        </w:rPr>
        <w:t>00:50:79:66:68:00</w:t>
      </w:r>
      <w:r w:rsidRPr="0066295D">
        <w:rPr>
          <w:rFonts w:eastAsia="Times New Roman"/>
          <w:lang w:val="en-US"/>
        </w:rPr>
        <w:t xml:space="preserve">     # MAC-</w:t>
      </w:r>
      <w:r w:rsidRPr="0066295D">
        <w:rPr>
          <w:rFonts w:eastAsia="Times New Roman"/>
        </w:rPr>
        <w:t>адрес</w:t>
      </w:r>
      <w:r w:rsidRPr="0066295D">
        <w:rPr>
          <w:rFonts w:eastAsia="Times New Roman"/>
          <w:lang w:val="en-US"/>
        </w:rPr>
        <w:t xml:space="preserve"> </w:t>
      </w:r>
      <w:r>
        <w:rPr>
          <w:rFonts w:eastAsia="Times New Roman"/>
          <w:lang w:val="en-US"/>
        </w:rPr>
        <w:t>PC</w:t>
      </w:r>
      <w:r w:rsidRPr="0066295D">
        <w:rPr>
          <w:rFonts w:eastAsia="Times New Roman"/>
          <w:lang w:val="en-US"/>
        </w:rPr>
        <w:t>1</w:t>
      </w:r>
    </w:p>
    <w:p w14:paraId="212D9FE8" w14:textId="77777777" w:rsidR="00343393" w:rsidRPr="0066295D" w:rsidRDefault="00343393" w:rsidP="00343393">
      <w:pPr>
        <w:spacing w:after="120" w:line="360" w:lineRule="auto"/>
        <w:rPr>
          <w:lang w:val="en-US"/>
        </w:rPr>
      </w:pPr>
      <w:r w:rsidRPr="0066295D">
        <w:rPr>
          <w:rFonts w:eastAsia="Times New Roman"/>
          <w:lang w:val="en-US"/>
        </w:rPr>
        <w:t xml:space="preserve">address </w:t>
      </w:r>
      <w:r>
        <w:rPr>
          <w:rFonts w:eastAsia="Times New Roman"/>
          <w:lang w:val="en-US"/>
        </w:rPr>
        <w:t>172.16.1.</w:t>
      </w:r>
      <w:r w:rsidRPr="0066295D">
        <w:rPr>
          <w:rFonts w:eastAsia="Times New Roman"/>
          <w:lang w:val="en-US"/>
        </w:rPr>
        <w:t xml:space="preserve">200 mac-address </w:t>
      </w:r>
      <w:r w:rsidRPr="006F52C8">
        <w:rPr>
          <w:rFonts w:eastAsia="Times New Roman"/>
          <w:lang w:val="en-US"/>
        </w:rPr>
        <w:t>00:50:79:66:68:0</w:t>
      </w:r>
      <w:r>
        <w:rPr>
          <w:rFonts w:eastAsia="Times New Roman"/>
          <w:lang w:val="en-US"/>
        </w:rPr>
        <w:t>1</w:t>
      </w:r>
      <w:r w:rsidRPr="0066295D">
        <w:rPr>
          <w:rFonts w:eastAsia="Times New Roman"/>
          <w:lang w:val="en-US"/>
        </w:rPr>
        <w:t xml:space="preserve">     # MAC-</w:t>
      </w:r>
      <w:r w:rsidRPr="0066295D">
        <w:rPr>
          <w:rFonts w:eastAsia="Times New Roman"/>
        </w:rPr>
        <w:t>адрес</w:t>
      </w:r>
      <w:r w:rsidRPr="0066295D">
        <w:rPr>
          <w:rFonts w:eastAsia="Times New Roman"/>
          <w:lang w:val="en-US"/>
        </w:rPr>
        <w:t xml:space="preserve"> </w:t>
      </w:r>
      <w:r>
        <w:rPr>
          <w:rFonts w:eastAsia="Times New Roman"/>
          <w:lang w:val="en-US"/>
        </w:rPr>
        <w:t>PC</w:t>
      </w:r>
      <w:r w:rsidRPr="0066295D">
        <w:rPr>
          <w:rFonts w:eastAsia="Times New Roman"/>
          <w:lang w:val="en-US"/>
        </w:rPr>
        <w:t>2</w:t>
      </w:r>
    </w:p>
    <w:p w14:paraId="6E5C3C7A" w14:textId="77777777" w:rsidR="00343393" w:rsidRPr="0066295D" w:rsidRDefault="00343393" w:rsidP="00343393">
      <w:pPr>
        <w:spacing w:after="120" w:line="360" w:lineRule="auto"/>
      </w:pPr>
      <w:r w:rsidRPr="0066295D">
        <w:rPr>
          <w:rFonts w:eastAsia="Times New Roman"/>
        </w:rPr>
        <w:t xml:space="preserve">default-router </w:t>
      </w:r>
      <w:r w:rsidRPr="006F52C8">
        <w:rPr>
          <w:rFonts w:eastAsia="Times New Roman"/>
        </w:rPr>
        <w:t>172.16.1.1</w:t>
      </w:r>
      <w:r w:rsidRPr="0066295D">
        <w:rPr>
          <w:rFonts w:eastAsia="Times New Roman"/>
        </w:rPr>
        <w:t xml:space="preserve">                            # в качестве шлюза будет выдан IP-адрес интерфейса gi1/0/2</w:t>
      </w:r>
    </w:p>
    <w:p w14:paraId="6389132C" w14:textId="77777777" w:rsidR="00343393" w:rsidRPr="0066295D" w:rsidRDefault="00343393" w:rsidP="00343393">
      <w:pPr>
        <w:spacing w:after="120" w:line="360" w:lineRule="auto"/>
      </w:pPr>
      <w:r w:rsidRPr="0066295D">
        <w:rPr>
          <w:rFonts w:eastAsia="Times New Roman"/>
        </w:rPr>
        <w:t>default-server 77.88.8.8                                # в качестве DNS-сервера будет выдан IP-адрес 77.88.8.8</w:t>
      </w:r>
    </w:p>
    <w:p w14:paraId="1CB16CC2" w14:textId="77777777" w:rsidR="00343393" w:rsidRPr="0066295D" w:rsidRDefault="00343393" w:rsidP="00343393">
      <w:pPr>
        <w:spacing w:after="120" w:line="360" w:lineRule="auto"/>
        <w:rPr>
          <w:lang w:val="en-US"/>
        </w:rPr>
      </w:pPr>
      <w:r w:rsidRPr="0066295D">
        <w:rPr>
          <w:rFonts w:eastAsia="Times New Roman"/>
          <w:lang w:val="en-US"/>
        </w:rPr>
        <w:t>exit</w:t>
      </w:r>
    </w:p>
    <w:p w14:paraId="5DA605EC" w14:textId="77777777" w:rsidR="00343393" w:rsidRPr="0066295D" w:rsidRDefault="00343393" w:rsidP="00343393">
      <w:pPr>
        <w:spacing w:after="120" w:line="360" w:lineRule="auto"/>
        <w:rPr>
          <w:lang w:val="en-US"/>
        </w:rPr>
      </w:pPr>
      <w:r w:rsidRPr="0066295D">
        <w:rPr>
          <w:rFonts w:eastAsia="Times New Roman"/>
          <w:lang w:val="en-US"/>
        </w:rPr>
        <w:t>do commit</w:t>
      </w:r>
    </w:p>
    <w:p w14:paraId="453E1875" w14:textId="77777777" w:rsidR="00343393" w:rsidRPr="00B13C01" w:rsidRDefault="00343393" w:rsidP="00343393">
      <w:pPr>
        <w:spacing w:after="120" w:line="360" w:lineRule="auto"/>
        <w:rPr>
          <w:lang w:val="en-US"/>
        </w:rPr>
      </w:pPr>
      <w:r w:rsidRPr="00B13C01">
        <w:rPr>
          <w:rFonts w:eastAsia="Times New Roman"/>
          <w:lang w:val="en-US"/>
        </w:rPr>
        <w:t>do confirm</w:t>
      </w:r>
    </w:p>
    <w:p w14:paraId="7A3D25A7" w14:textId="77777777" w:rsidR="00343393" w:rsidRPr="00EC673F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EC673F">
        <w:rPr>
          <w:rFonts w:eastAsia="Times New Roman"/>
          <w:lang w:val="en-US"/>
        </w:rPr>
        <w:t>esr-1# config</w:t>
      </w:r>
    </w:p>
    <w:p w14:paraId="16DA801D" w14:textId="0E33902D" w:rsidR="00343393" w:rsidRPr="00EC673F" w:rsidRDefault="00902DA6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343393" w:rsidRPr="00EC673F">
        <w:rPr>
          <w:rFonts w:eastAsia="Times New Roman"/>
          <w:lang w:val="en-US"/>
        </w:rPr>
        <w:t>(config)# ip dhcp-server pool COMPANY</w:t>
      </w:r>
    </w:p>
    <w:p w14:paraId="5771A988" w14:textId="7E91AD82" w:rsidR="00343393" w:rsidRPr="00EC673F" w:rsidRDefault="00902DA6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343393" w:rsidRPr="00EC673F">
        <w:rPr>
          <w:rFonts w:eastAsia="Times New Roman"/>
          <w:lang w:val="en-US"/>
        </w:rPr>
        <w:t>(config-dhcp-server)# network 172.16.1.0/24</w:t>
      </w:r>
    </w:p>
    <w:p w14:paraId="3E81ADCF" w14:textId="45C1EEAD" w:rsidR="00343393" w:rsidRPr="00EC673F" w:rsidRDefault="00902DA6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343393" w:rsidRPr="00EC673F">
        <w:rPr>
          <w:rFonts w:eastAsia="Times New Roman"/>
          <w:lang w:val="en-US"/>
        </w:rPr>
        <w:t>(config-dhcp-server)# default-lease-time 3:00:00</w:t>
      </w:r>
    </w:p>
    <w:p w14:paraId="0FF5AB27" w14:textId="3EF10E38" w:rsidR="00343393" w:rsidRPr="00EC673F" w:rsidRDefault="00902DA6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343393" w:rsidRPr="00EC673F">
        <w:rPr>
          <w:rFonts w:eastAsia="Times New Roman"/>
          <w:lang w:val="en-US"/>
        </w:rPr>
        <w:t>(config-dhcp-server)# address-range 172.16.1.1-172.16.1.254</w:t>
      </w:r>
    </w:p>
    <w:p w14:paraId="5EB3BF8C" w14:textId="6EC7332A" w:rsidR="00343393" w:rsidRPr="00EC673F" w:rsidRDefault="00902DA6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343393" w:rsidRPr="00EC673F">
        <w:rPr>
          <w:rFonts w:eastAsia="Times New Roman"/>
          <w:lang w:val="en-US"/>
        </w:rPr>
        <w:t>(config-dhcp-server)# excluded-address-range 172.16.1.1</w:t>
      </w:r>
    </w:p>
    <w:p w14:paraId="30C84988" w14:textId="64A47DF5" w:rsidR="00343393" w:rsidRPr="00EC673F" w:rsidRDefault="00902DA6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343393" w:rsidRPr="00EC673F">
        <w:rPr>
          <w:rFonts w:eastAsia="Times New Roman"/>
          <w:lang w:val="en-US"/>
        </w:rPr>
        <w:t>(config-dhcp-server)# excluded-address-range 172.16.1.254</w:t>
      </w:r>
    </w:p>
    <w:p w14:paraId="0EB9C0EC" w14:textId="120E8D59" w:rsidR="00343393" w:rsidRPr="00EC673F" w:rsidRDefault="00902DA6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343393" w:rsidRPr="00EC673F">
        <w:rPr>
          <w:rFonts w:eastAsia="Times New Roman"/>
          <w:lang w:val="en-US"/>
        </w:rPr>
        <w:t>(config-dhcp-server)# address 172.16.1.100 mac-address 00:50:79:66:68:00</w:t>
      </w:r>
    </w:p>
    <w:p w14:paraId="072AE166" w14:textId="70C48220" w:rsidR="00343393" w:rsidRPr="00EC673F" w:rsidRDefault="00902DA6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343393" w:rsidRPr="00EC673F">
        <w:rPr>
          <w:rFonts w:eastAsia="Times New Roman"/>
          <w:lang w:val="en-US"/>
        </w:rPr>
        <w:t>(config-dhcp-server)# address 172.16.1.200 mac-address 00:50:79:66:68:01</w:t>
      </w:r>
    </w:p>
    <w:p w14:paraId="1315BA5C" w14:textId="2F8DF8D6" w:rsidR="00343393" w:rsidRPr="00EC673F" w:rsidRDefault="00902DA6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343393" w:rsidRPr="00EC673F">
        <w:rPr>
          <w:rFonts w:eastAsia="Times New Roman"/>
          <w:lang w:val="en-US"/>
        </w:rPr>
        <w:t>(config-dhcp-server)# default-router 172.16.1.1</w:t>
      </w:r>
    </w:p>
    <w:p w14:paraId="439B06A8" w14:textId="502907DE" w:rsidR="00343393" w:rsidRPr="00EC673F" w:rsidRDefault="00902DA6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343393" w:rsidRPr="00EC673F">
        <w:rPr>
          <w:rFonts w:eastAsia="Times New Roman"/>
          <w:lang w:val="en-US"/>
        </w:rPr>
        <w:t>(config-dhcp-server)# dns-server 77.88.8.8</w:t>
      </w:r>
    </w:p>
    <w:p w14:paraId="2D5B2D74" w14:textId="455741DC" w:rsidR="00343393" w:rsidRPr="00EC673F" w:rsidRDefault="00902DA6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343393" w:rsidRPr="00EC673F">
        <w:rPr>
          <w:rFonts w:eastAsia="Times New Roman"/>
          <w:lang w:val="en-US"/>
        </w:rPr>
        <w:t>(config-dhcp-server)# exit</w:t>
      </w:r>
    </w:p>
    <w:p w14:paraId="1DEB8D7D" w14:textId="23DDFA4E" w:rsidR="00343393" w:rsidRPr="00EC673F" w:rsidRDefault="00902DA6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343393" w:rsidRPr="00EC673F">
        <w:rPr>
          <w:rFonts w:eastAsia="Times New Roman"/>
          <w:lang w:val="en-US"/>
        </w:rPr>
        <w:t>(config)# do commit</w:t>
      </w:r>
    </w:p>
    <w:p w14:paraId="709FBFC9" w14:textId="77777777" w:rsidR="00343393" w:rsidRPr="00EC673F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EC673F">
        <w:rPr>
          <w:rFonts w:eastAsia="Times New Roman"/>
          <w:lang w:val="en-US"/>
        </w:rPr>
        <w:t>Configuration has been successfully applied and saved to flash. Commit timer started, changes will be reverted in 600 seconds.</w:t>
      </w:r>
    </w:p>
    <w:p w14:paraId="3B8D77E2" w14:textId="77777777" w:rsidR="00343393" w:rsidRPr="00EC673F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EC673F">
        <w:rPr>
          <w:rFonts w:eastAsia="Times New Roman"/>
          <w:lang w:val="en-US"/>
        </w:rPr>
        <w:t>2025-05-29T18:28:39+00:00 %CLI-I-CRIT: user admin from console  input: do commit</w:t>
      </w:r>
    </w:p>
    <w:p w14:paraId="3D3CE84D" w14:textId="275DC725" w:rsidR="00343393" w:rsidRPr="00EC673F" w:rsidRDefault="00902DA6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343393" w:rsidRPr="00EC673F">
        <w:rPr>
          <w:rFonts w:eastAsia="Times New Roman"/>
          <w:lang w:val="en-US"/>
        </w:rPr>
        <w:t>(config)# do confirm</w:t>
      </w:r>
    </w:p>
    <w:p w14:paraId="64A8AB96" w14:textId="77777777" w:rsidR="00343393" w:rsidRPr="00EC673F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EC673F">
        <w:rPr>
          <w:rFonts w:eastAsia="Times New Roman"/>
          <w:lang w:val="en-US"/>
        </w:rPr>
        <w:t>Configuration has been confirmed. Commit timer canceled.</w:t>
      </w:r>
    </w:p>
    <w:p w14:paraId="35CB7CA0" w14:textId="77777777" w:rsidR="00343393" w:rsidRPr="00EC673F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EC673F">
        <w:rPr>
          <w:rFonts w:eastAsia="Times New Roman"/>
          <w:lang w:val="en-US"/>
        </w:rPr>
        <w:t>2025-05-29T18:28:44+00:00 %CLI-I-CRIT: user admin from console  input: do confirm</w:t>
      </w:r>
    </w:p>
    <w:p w14:paraId="5A78C583" w14:textId="44DE3F0B" w:rsidR="00343393" w:rsidRDefault="00902DA6" w:rsidP="00343393">
      <w:pPr>
        <w:shd w:val="clear" w:color="auto" w:fill="D0CECE" w:themeFill="background2" w:themeFillShade="E6"/>
        <w:spacing w:after="120" w:line="360" w:lineRule="auto"/>
      </w:pPr>
      <w:r w:rsidRPr="00902DA6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vesr124-2-1</w:t>
      </w:r>
      <w:r w:rsidR="00343393">
        <w:rPr>
          <w:rFonts w:eastAsia="Times New Roman"/>
        </w:rPr>
        <w:t>(config)# exit</w:t>
      </w:r>
    </w:p>
    <w:p w14:paraId="663E260D" w14:textId="3B95DCB6" w:rsidR="00343393" w:rsidRDefault="00902DA6" w:rsidP="00343393">
      <w:pPr>
        <w:shd w:val="clear" w:color="auto" w:fill="D0CECE" w:themeFill="background2" w:themeFillShade="E6"/>
        <w:spacing w:after="120" w:line="360" w:lineRule="auto"/>
      </w:pPr>
      <w:r>
        <w:rPr>
          <w:rFonts w:eastAsia="Times New Roman"/>
        </w:rPr>
        <w:t xml:space="preserve"> vesr124-2-1</w:t>
      </w:r>
      <w:r w:rsidR="00343393">
        <w:rPr>
          <w:rFonts w:eastAsia="Times New Roman"/>
        </w:rPr>
        <w:t>#</w:t>
      </w:r>
    </w:p>
    <w:p w14:paraId="7946BD66" w14:textId="77777777" w:rsidR="00343393" w:rsidRDefault="00343393" w:rsidP="00343393">
      <w:pPr>
        <w:spacing w:after="120" w:line="360" w:lineRule="auto"/>
      </w:pPr>
      <w:r>
        <w:rPr>
          <w:rFonts w:eastAsia="Times New Roman"/>
        </w:rPr>
        <w:t xml:space="preserve"> </w:t>
      </w:r>
    </w:p>
    <w:p w14:paraId="29DCFBD9" w14:textId="77777777" w:rsidR="00343393" w:rsidRDefault="00343393" w:rsidP="00343393">
      <w:pPr>
        <w:spacing w:after="120" w:line="360" w:lineRule="auto"/>
      </w:pPr>
      <w:r>
        <w:rPr>
          <w:rFonts w:eastAsia="Times New Roman"/>
        </w:rPr>
        <w:t xml:space="preserve">МАС адреса виртуальных ПУ нужно взять дав команды </w:t>
      </w:r>
      <w:r>
        <w:rPr>
          <w:rFonts w:eastAsia="Times New Roman"/>
          <w:lang w:val="en-US"/>
        </w:rPr>
        <w:t>sh</w:t>
      </w:r>
      <w:r w:rsidRPr="003D2E1C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ip</w:t>
      </w:r>
      <w:r w:rsidRPr="003D2E1C">
        <w:rPr>
          <w:rFonts w:eastAsia="Times New Roman"/>
        </w:rPr>
        <w:t xml:space="preserve"> </w:t>
      </w:r>
      <w:r>
        <w:rPr>
          <w:rFonts w:eastAsia="Times New Roman"/>
        </w:rPr>
        <w:t xml:space="preserve">и скопировав значения МАС адресов консолях этих ПКБ благо это делается простым вырезанием курсором мыши и нажатием сочетаний клавиш </w:t>
      </w:r>
      <w:r>
        <w:rPr>
          <w:rFonts w:eastAsia="Times New Roman"/>
          <w:lang w:val="en-US"/>
        </w:rPr>
        <w:t>Ctrl</w:t>
      </w:r>
      <w:r w:rsidRPr="003D2E1C">
        <w:rPr>
          <w:rFonts w:eastAsia="Times New Roman"/>
        </w:rPr>
        <w:t>+</w:t>
      </w:r>
      <w:r>
        <w:rPr>
          <w:rFonts w:eastAsia="Times New Roman"/>
          <w:lang w:val="en-US"/>
        </w:rPr>
        <w:t>Insert</w:t>
      </w:r>
      <w:r w:rsidRPr="003D2E1C">
        <w:rPr>
          <w:rFonts w:eastAsia="Times New Roman"/>
        </w:rPr>
        <w:t xml:space="preserve">, </w:t>
      </w:r>
      <w:r>
        <w:rPr>
          <w:rFonts w:eastAsia="Times New Roman"/>
        </w:rPr>
        <w:t xml:space="preserve">вставка в окно терминала соотвественно </w:t>
      </w:r>
      <w:r>
        <w:rPr>
          <w:rFonts w:eastAsia="Times New Roman"/>
          <w:lang w:val="en-US"/>
        </w:rPr>
        <w:t>Shift</w:t>
      </w:r>
      <w:r w:rsidRPr="003D2E1C">
        <w:rPr>
          <w:rFonts w:eastAsia="Times New Roman"/>
        </w:rPr>
        <w:t>+</w:t>
      </w:r>
      <w:r>
        <w:rPr>
          <w:rFonts w:eastAsia="Times New Roman"/>
          <w:lang w:val="en-US"/>
        </w:rPr>
        <w:t>Insert</w:t>
      </w:r>
      <w:r w:rsidRPr="003D2E1C">
        <w:rPr>
          <w:rFonts w:eastAsia="Times New Roman"/>
        </w:rPr>
        <w:t xml:space="preserve"> </w:t>
      </w:r>
      <w:r>
        <w:rPr>
          <w:rFonts w:eastAsia="Times New Roman"/>
        </w:rPr>
        <w:t>:</w:t>
      </w:r>
    </w:p>
    <w:p w14:paraId="1DB68F2C" w14:textId="77777777" w:rsidR="00343393" w:rsidRDefault="00343393" w:rsidP="00343393">
      <w:pPr>
        <w:spacing w:after="120" w:line="360" w:lineRule="auto"/>
      </w:pPr>
    </w:p>
    <w:p w14:paraId="7F9F4E91" w14:textId="77777777" w:rsidR="00343393" w:rsidRDefault="00343393" w:rsidP="00343393">
      <w:pPr>
        <w:spacing w:after="120" w:line="360" w:lineRule="auto"/>
      </w:pPr>
    </w:p>
    <w:p w14:paraId="1D960ABD" w14:textId="77777777" w:rsidR="00343393" w:rsidRPr="003D2E1C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D2E1C">
        <w:rPr>
          <w:rFonts w:eastAsia="Times New Roman"/>
          <w:b/>
          <w:bCs/>
          <w:color w:val="0057A4"/>
          <w:u w:val="single"/>
          <w:lang w:val="en-US"/>
        </w:rPr>
        <w:t>PC1</w:t>
      </w:r>
      <w:r w:rsidRPr="003D2E1C">
        <w:rPr>
          <w:rFonts w:eastAsia="Times New Roman"/>
          <w:lang w:val="en-US"/>
        </w:rPr>
        <w:t>&gt; sh ip</w:t>
      </w:r>
    </w:p>
    <w:p w14:paraId="2026A418" w14:textId="77777777" w:rsidR="00343393" w:rsidRPr="003D2E1C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D2E1C">
        <w:rPr>
          <w:rFonts w:eastAsia="Times New Roman"/>
          <w:lang w:val="en-US"/>
        </w:rPr>
        <w:t>NAME        : PC1[1]</w:t>
      </w:r>
    </w:p>
    <w:p w14:paraId="0571DF60" w14:textId="77777777" w:rsidR="00343393" w:rsidRPr="003D2E1C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D2E1C">
        <w:rPr>
          <w:rFonts w:eastAsia="Times New Roman"/>
          <w:lang w:val="en-US"/>
        </w:rPr>
        <w:t>IP/MASK     : 0.0.0.0/0</w:t>
      </w:r>
    </w:p>
    <w:p w14:paraId="7C931141" w14:textId="77777777" w:rsidR="00343393" w:rsidRPr="003D2E1C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D2E1C">
        <w:rPr>
          <w:rFonts w:eastAsia="Times New Roman"/>
          <w:lang w:val="en-US"/>
        </w:rPr>
        <w:t>GATEWAY     : 0.0.0.0</w:t>
      </w:r>
    </w:p>
    <w:p w14:paraId="3109F156" w14:textId="77777777" w:rsidR="00343393" w:rsidRPr="003D2E1C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D2E1C">
        <w:rPr>
          <w:rFonts w:eastAsia="Times New Roman"/>
          <w:lang w:val="en-US"/>
        </w:rPr>
        <w:t>DNS         :</w:t>
      </w:r>
    </w:p>
    <w:p w14:paraId="657C3A7F" w14:textId="77777777" w:rsidR="00343393" w:rsidRPr="003D2E1C" w:rsidRDefault="00343393" w:rsidP="00343393">
      <w:pPr>
        <w:shd w:val="clear" w:color="auto" w:fill="D0CECE" w:themeFill="background2" w:themeFillShade="E6"/>
        <w:spacing w:after="120" w:line="360" w:lineRule="auto"/>
        <w:rPr>
          <w:b/>
          <w:bCs/>
          <w:color w:val="0057A4"/>
          <w:u w:val="single"/>
          <w:lang w:val="en-US"/>
        </w:rPr>
      </w:pPr>
      <w:r w:rsidRPr="003D2E1C">
        <w:rPr>
          <w:rFonts w:eastAsia="Times New Roman"/>
          <w:b/>
          <w:bCs/>
          <w:color w:val="0057A4"/>
          <w:u w:val="single"/>
          <w:lang w:val="en-US"/>
        </w:rPr>
        <w:t>MAC         : 00:50:79:66:68:00</w:t>
      </w:r>
    </w:p>
    <w:p w14:paraId="69DCF433" w14:textId="77777777" w:rsidR="00343393" w:rsidRPr="003D2E1C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D2E1C">
        <w:rPr>
          <w:rFonts w:eastAsia="Times New Roman"/>
          <w:lang w:val="en-US"/>
        </w:rPr>
        <w:t>LPORT       : 13006</w:t>
      </w:r>
    </w:p>
    <w:p w14:paraId="5C912F1A" w14:textId="77777777" w:rsidR="00343393" w:rsidRPr="003D2E1C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D2E1C">
        <w:rPr>
          <w:rFonts w:eastAsia="Times New Roman"/>
          <w:lang w:val="en-US"/>
        </w:rPr>
        <w:t>RHOST:PORT  : 127.0.0.1:13007</w:t>
      </w:r>
    </w:p>
    <w:p w14:paraId="48C8EBD6" w14:textId="77777777" w:rsidR="00343393" w:rsidRPr="00343393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D2E1C">
        <w:rPr>
          <w:rFonts w:eastAsia="Times New Roman"/>
          <w:lang w:val="en-US"/>
        </w:rPr>
        <w:t>MTU:        : 1500</w:t>
      </w:r>
    </w:p>
    <w:p w14:paraId="5F0C4017" w14:textId="77777777" w:rsidR="00343393" w:rsidRPr="00343393" w:rsidRDefault="00343393" w:rsidP="00343393">
      <w:pPr>
        <w:spacing w:after="120" w:line="360" w:lineRule="auto"/>
        <w:rPr>
          <w:lang w:val="en-US"/>
        </w:rPr>
      </w:pPr>
    </w:p>
    <w:p w14:paraId="740399E7" w14:textId="77777777" w:rsidR="00343393" w:rsidRPr="003D2E1C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D2E1C">
        <w:rPr>
          <w:rFonts w:eastAsia="Times New Roman"/>
          <w:b/>
          <w:bCs/>
          <w:color w:val="0057A4"/>
          <w:u w:val="single"/>
          <w:lang w:val="en-US"/>
        </w:rPr>
        <w:t>PC2</w:t>
      </w:r>
      <w:r w:rsidRPr="003D2E1C">
        <w:rPr>
          <w:rFonts w:eastAsia="Times New Roman"/>
          <w:lang w:val="en-US"/>
        </w:rPr>
        <w:t>&gt; sh ip</w:t>
      </w:r>
    </w:p>
    <w:p w14:paraId="4934342B" w14:textId="77777777" w:rsidR="00343393" w:rsidRPr="003D2E1C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D2E1C">
        <w:rPr>
          <w:rFonts w:eastAsia="Times New Roman"/>
          <w:lang w:val="en-US"/>
        </w:rPr>
        <w:t>NAME        : PC2[1]</w:t>
      </w:r>
    </w:p>
    <w:p w14:paraId="72C23C32" w14:textId="77777777" w:rsidR="00343393" w:rsidRPr="003D2E1C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D2E1C">
        <w:rPr>
          <w:rFonts w:eastAsia="Times New Roman"/>
          <w:lang w:val="en-US"/>
        </w:rPr>
        <w:t>IP/MASK     : 0.0.0.0/0</w:t>
      </w:r>
    </w:p>
    <w:p w14:paraId="208C3D8E" w14:textId="77777777" w:rsidR="00343393" w:rsidRPr="003D2E1C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D2E1C">
        <w:rPr>
          <w:rFonts w:eastAsia="Times New Roman"/>
          <w:lang w:val="en-US"/>
        </w:rPr>
        <w:t>GATEWAY     : 0.0.0.0</w:t>
      </w:r>
    </w:p>
    <w:p w14:paraId="3F223FEF" w14:textId="77777777" w:rsidR="00343393" w:rsidRPr="003D2E1C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D2E1C">
        <w:rPr>
          <w:rFonts w:eastAsia="Times New Roman"/>
          <w:lang w:val="en-US"/>
        </w:rPr>
        <w:t>DNS         :</w:t>
      </w:r>
    </w:p>
    <w:p w14:paraId="1FFB9B61" w14:textId="77777777" w:rsidR="00343393" w:rsidRPr="003D2E1C" w:rsidRDefault="00343393" w:rsidP="00343393">
      <w:pPr>
        <w:shd w:val="clear" w:color="auto" w:fill="D0CECE" w:themeFill="background2" w:themeFillShade="E6"/>
        <w:spacing w:after="120" w:line="360" w:lineRule="auto"/>
        <w:rPr>
          <w:b/>
          <w:bCs/>
          <w:color w:val="0057A4"/>
          <w:u w:val="single"/>
          <w:lang w:val="en-US"/>
        </w:rPr>
      </w:pPr>
      <w:r w:rsidRPr="003D2E1C">
        <w:rPr>
          <w:rFonts w:eastAsia="Times New Roman"/>
          <w:b/>
          <w:bCs/>
          <w:color w:val="0057A4"/>
          <w:u w:val="single"/>
          <w:lang w:val="en-US"/>
        </w:rPr>
        <w:t>MAC         : 00:50:79:66:68:01</w:t>
      </w:r>
    </w:p>
    <w:p w14:paraId="12848CC4" w14:textId="77777777" w:rsidR="00343393" w:rsidRPr="00B13C01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B13C01">
        <w:rPr>
          <w:rFonts w:eastAsia="Times New Roman"/>
          <w:lang w:val="en-US"/>
        </w:rPr>
        <w:t>LPORT       : 13008</w:t>
      </w:r>
    </w:p>
    <w:p w14:paraId="0218FB59" w14:textId="77777777" w:rsidR="00343393" w:rsidRPr="00B13C01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B13C01">
        <w:rPr>
          <w:rFonts w:eastAsia="Times New Roman"/>
          <w:lang w:val="en-US"/>
        </w:rPr>
        <w:t>RHOST:PORT  : 127.0.0.1:13009</w:t>
      </w:r>
    </w:p>
    <w:p w14:paraId="136F2508" w14:textId="77777777" w:rsidR="00343393" w:rsidRPr="003D2E1C" w:rsidRDefault="00343393" w:rsidP="00343393">
      <w:pPr>
        <w:shd w:val="clear" w:color="auto" w:fill="D0CECE" w:themeFill="background2" w:themeFillShade="E6"/>
        <w:spacing w:after="120" w:line="360" w:lineRule="auto"/>
      </w:pPr>
      <w:r>
        <w:rPr>
          <w:rFonts w:eastAsia="Times New Roman"/>
        </w:rPr>
        <w:t>MTU:        : 1500</w:t>
      </w:r>
    </w:p>
    <w:p w14:paraId="29EC5104" w14:textId="77777777" w:rsidR="00343393" w:rsidRPr="003D2E1C" w:rsidRDefault="00343393" w:rsidP="00343393">
      <w:pPr>
        <w:spacing w:after="120" w:line="360" w:lineRule="auto"/>
      </w:pPr>
    </w:p>
    <w:p w14:paraId="69ECDE44" w14:textId="77777777" w:rsidR="00343393" w:rsidRPr="0066295D" w:rsidRDefault="00343393">
      <w:pPr>
        <w:pStyle w:val="ac"/>
        <w:numPr>
          <w:ilvl w:val="0"/>
          <w:numId w:val="33"/>
        </w:numPr>
        <w:spacing w:after="120" w:line="360" w:lineRule="auto"/>
        <w:ind w:left="0"/>
      </w:pPr>
      <w:r w:rsidRPr="0066295D">
        <w:rPr>
          <w:rFonts w:eastAsia="Times New Roman"/>
        </w:rPr>
        <w:t>Для разрешения прохождения сообщений протокола DHCP к серверу необходимо создать соответствующие профили портов, включающие порт источника 68 и порт назначения 67, используемые протоколом DHCP, и создать разрешающее правило в политике безопасности для прохождения пакетов протокола UDP</w:t>
      </w:r>
      <w:r w:rsidRPr="003D2E1C">
        <w:rPr>
          <w:rFonts w:eastAsia="Times New Roman"/>
        </w:rPr>
        <w:t xml:space="preserve"> </w:t>
      </w:r>
      <w:r>
        <w:rPr>
          <w:rFonts w:eastAsia="Times New Roman"/>
        </w:rPr>
        <w:t xml:space="preserve">используем набор команд </w:t>
      </w:r>
      <w:r w:rsidRPr="0066295D">
        <w:rPr>
          <w:rFonts w:eastAsia="Times New Roman"/>
        </w:rPr>
        <w:t>:</w:t>
      </w:r>
    </w:p>
    <w:p w14:paraId="3F17D269" w14:textId="77777777" w:rsidR="00343393" w:rsidRPr="0066295D" w:rsidRDefault="00343393" w:rsidP="00343393">
      <w:pPr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>config</w:t>
      </w:r>
    </w:p>
    <w:p w14:paraId="0FEFDBB7" w14:textId="77777777" w:rsidR="00343393" w:rsidRPr="0066295D" w:rsidRDefault="00343393" w:rsidP="00343393">
      <w:pPr>
        <w:spacing w:after="120" w:line="360" w:lineRule="auto"/>
        <w:rPr>
          <w:lang w:val="en-US"/>
        </w:rPr>
      </w:pPr>
      <w:r w:rsidRPr="0066295D">
        <w:rPr>
          <w:rFonts w:eastAsia="Times New Roman"/>
          <w:lang w:val="en-US"/>
        </w:rPr>
        <w:t>object-group service dhcp_server</w:t>
      </w:r>
    </w:p>
    <w:p w14:paraId="7FCCBF96" w14:textId="77777777" w:rsidR="00343393" w:rsidRPr="0066295D" w:rsidRDefault="00343393" w:rsidP="00343393">
      <w:pPr>
        <w:spacing w:after="120" w:line="360" w:lineRule="auto"/>
        <w:rPr>
          <w:lang w:val="en-US"/>
        </w:rPr>
      </w:pPr>
      <w:r w:rsidRPr="0066295D">
        <w:rPr>
          <w:rFonts w:eastAsia="Times New Roman"/>
          <w:lang w:val="en-US"/>
        </w:rPr>
        <w:t>port-range 67</w:t>
      </w:r>
    </w:p>
    <w:p w14:paraId="6CDEE1F7" w14:textId="77777777" w:rsidR="00343393" w:rsidRPr="0066295D" w:rsidRDefault="00343393" w:rsidP="00343393">
      <w:pPr>
        <w:spacing w:after="120" w:line="360" w:lineRule="auto"/>
        <w:rPr>
          <w:lang w:val="en-US"/>
        </w:rPr>
      </w:pPr>
      <w:r w:rsidRPr="0066295D">
        <w:rPr>
          <w:rFonts w:eastAsia="Times New Roman"/>
          <w:lang w:val="en-US"/>
        </w:rPr>
        <w:t>exit</w:t>
      </w:r>
    </w:p>
    <w:p w14:paraId="3D8F9FF7" w14:textId="77777777" w:rsidR="00343393" w:rsidRPr="0066295D" w:rsidRDefault="00343393" w:rsidP="00343393">
      <w:pPr>
        <w:spacing w:after="120" w:line="360" w:lineRule="auto"/>
        <w:rPr>
          <w:lang w:val="en-US"/>
        </w:rPr>
      </w:pPr>
      <w:r w:rsidRPr="0066295D">
        <w:rPr>
          <w:rFonts w:eastAsia="Times New Roman"/>
          <w:lang w:val="en-US"/>
        </w:rPr>
        <w:t>object-group service dhcp_client</w:t>
      </w:r>
    </w:p>
    <w:p w14:paraId="49F89B79" w14:textId="77777777" w:rsidR="00343393" w:rsidRPr="0066295D" w:rsidRDefault="00343393" w:rsidP="00343393">
      <w:pPr>
        <w:spacing w:after="120" w:line="360" w:lineRule="auto"/>
        <w:rPr>
          <w:lang w:val="en-US"/>
        </w:rPr>
      </w:pPr>
      <w:r w:rsidRPr="0066295D">
        <w:rPr>
          <w:rFonts w:eastAsia="Times New Roman"/>
          <w:lang w:val="en-US"/>
        </w:rPr>
        <w:t>port-range 68</w:t>
      </w:r>
    </w:p>
    <w:p w14:paraId="61715B81" w14:textId="77777777" w:rsidR="00343393" w:rsidRPr="0066295D" w:rsidRDefault="00343393" w:rsidP="00343393">
      <w:pPr>
        <w:spacing w:after="120" w:line="360" w:lineRule="auto"/>
        <w:rPr>
          <w:lang w:val="en-US"/>
        </w:rPr>
      </w:pPr>
      <w:r w:rsidRPr="0066295D">
        <w:rPr>
          <w:rFonts w:eastAsia="Times New Roman"/>
          <w:lang w:val="en-US"/>
        </w:rPr>
        <w:t>exit</w:t>
      </w:r>
    </w:p>
    <w:p w14:paraId="54D048F1" w14:textId="77777777" w:rsidR="00343393" w:rsidRPr="0066295D" w:rsidRDefault="00343393" w:rsidP="00343393">
      <w:pPr>
        <w:spacing w:after="120" w:line="360" w:lineRule="auto"/>
        <w:rPr>
          <w:lang w:val="en-US"/>
        </w:rPr>
      </w:pPr>
      <w:r w:rsidRPr="0066295D">
        <w:rPr>
          <w:rFonts w:eastAsia="Times New Roman"/>
          <w:lang w:val="en-US"/>
        </w:rPr>
        <w:t>do commit</w:t>
      </w:r>
    </w:p>
    <w:p w14:paraId="558B20AA" w14:textId="77777777" w:rsidR="00343393" w:rsidRPr="0066295D" w:rsidRDefault="00343393" w:rsidP="00343393">
      <w:pPr>
        <w:spacing w:after="120" w:line="360" w:lineRule="auto"/>
        <w:rPr>
          <w:lang w:val="en-US"/>
        </w:rPr>
      </w:pPr>
      <w:r w:rsidRPr="0066295D">
        <w:rPr>
          <w:rFonts w:eastAsia="Times New Roman"/>
          <w:lang w:val="en-US"/>
        </w:rPr>
        <w:t>do confirm</w:t>
      </w:r>
    </w:p>
    <w:p w14:paraId="5570EECD" w14:textId="77777777" w:rsidR="00343393" w:rsidRPr="00B13C01" w:rsidRDefault="00343393" w:rsidP="00343393">
      <w:pPr>
        <w:spacing w:after="120" w:line="360" w:lineRule="auto"/>
      </w:pPr>
      <w:r w:rsidRPr="0066295D">
        <w:rPr>
          <w:rFonts w:eastAsia="Times New Roman"/>
          <w:lang w:val="en-US"/>
        </w:rPr>
        <w:t>do</w:t>
      </w:r>
      <w:r w:rsidRPr="00B13C01">
        <w:rPr>
          <w:rFonts w:eastAsia="Times New Roman"/>
        </w:rPr>
        <w:t xml:space="preserve"> </w:t>
      </w:r>
      <w:r w:rsidRPr="0066295D">
        <w:rPr>
          <w:rFonts w:eastAsia="Times New Roman"/>
          <w:lang w:val="en-US"/>
        </w:rPr>
        <w:t>show</w:t>
      </w:r>
      <w:r w:rsidRPr="00B13C01">
        <w:rPr>
          <w:rFonts w:eastAsia="Times New Roman"/>
        </w:rPr>
        <w:t xml:space="preserve"> </w:t>
      </w:r>
      <w:r w:rsidRPr="0066295D">
        <w:rPr>
          <w:rFonts w:eastAsia="Times New Roman"/>
          <w:lang w:val="en-US"/>
        </w:rPr>
        <w:t>running</w:t>
      </w:r>
      <w:r w:rsidRPr="00B13C01">
        <w:rPr>
          <w:rFonts w:eastAsia="Times New Roman"/>
        </w:rPr>
        <w:t>-</w:t>
      </w:r>
      <w:r w:rsidRPr="0066295D">
        <w:rPr>
          <w:rFonts w:eastAsia="Times New Roman"/>
          <w:lang w:val="en-US"/>
        </w:rPr>
        <w:t>config</w:t>
      </w:r>
    </w:p>
    <w:p w14:paraId="68860E87" w14:textId="77777777" w:rsidR="00343393" w:rsidRDefault="00343393" w:rsidP="00343393">
      <w:pPr>
        <w:spacing w:after="120" w:line="360" w:lineRule="auto"/>
      </w:pPr>
      <w:r>
        <w:rPr>
          <w:rFonts w:eastAsia="Times New Roman"/>
        </w:rPr>
        <w:t>Протокол работы в консоли в режиме конфигурации:</w:t>
      </w:r>
    </w:p>
    <w:p w14:paraId="79E84BFF" w14:textId="7D5D88B5" w:rsidR="00343393" w:rsidRPr="008E779A" w:rsidRDefault="00902DA6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902DA6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vesr124-2-1</w:t>
      </w:r>
      <w:r w:rsidR="00343393" w:rsidRPr="008E779A">
        <w:rPr>
          <w:rFonts w:eastAsia="Times New Roman"/>
          <w:lang w:val="en-US"/>
        </w:rPr>
        <w:t>(config)# object-group service dhcp_service</w:t>
      </w:r>
    </w:p>
    <w:p w14:paraId="5FB8789C" w14:textId="605C1D94" w:rsidR="00343393" w:rsidRPr="008E779A" w:rsidRDefault="00902DA6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343393" w:rsidRPr="008E779A">
        <w:rPr>
          <w:rFonts w:eastAsia="Times New Roman"/>
          <w:lang w:val="en-US"/>
        </w:rPr>
        <w:t>(config-object-group-service)# port-range 67</w:t>
      </w:r>
    </w:p>
    <w:p w14:paraId="42F7E5FE" w14:textId="788EE5DD" w:rsidR="00343393" w:rsidRPr="008E779A" w:rsidRDefault="00902DA6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343393" w:rsidRPr="008E779A">
        <w:rPr>
          <w:rFonts w:eastAsia="Times New Roman"/>
          <w:lang w:val="en-US"/>
        </w:rPr>
        <w:t>(config-object-group-service)# exit</w:t>
      </w:r>
    </w:p>
    <w:p w14:paraId="3B3F1BA3" w14:textId="5366B94D" w:rsidR="00343393" w:rsidRPr="008E779A" w:rsidRDefault="00902DA6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343393" w:rsidRPr="008E779A">
        <w:rPr>
          <w:rFonts w:eastAsia="Times New Roman"/>
          <w:lang w:val="en-US"/>
        </w:rPr>
        <w:t>(config)# object-group service dhcp_client</w:t>
      </w:r>
    </w:p>
    <w:p w14:paraId="7F14184C" w14:textId="6A975980" w:rsidR="00343393" w:rsidRPr="008E779A" w:rsidRDefault="00902DA6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343393" w:rsidRPr="008E779A">
        <w:rPr>
          <w:rFonts w:eastAsia="Times New Roman"/>
          <w:lang w:val="en-US"/>
        </w:rPr>
        <w:t>(config-object-group-service)# port-range 68</w:t>
      </w:r>
    </w:p>
    <w:p w14:paraId="40F524E1" w14:textId="0E8760FA" w:rsidR="00343393" w:rsidRPr="008E779A" w:rsidRDefault="00902DA6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343393" w:rsidRPr="008E779A">
        <w:rPr>
          <w:rFonts w:eastAsia="Times New Roman"/>
          <w:lang w:val="en-US"/>
        </w:rPr>
        <w:t>(config-object-group-service)# exit</w:t>
      </w:r>
    </w:p>
    <w:p w14:paraId="17949C97" w14:textId="66C68DA7" w:rsidR="00343393" w:rsidRPr="008E779A" w:rsidRDefault="00902DA6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343393" w:rsidRPr="008E779A">
        <w:rPr>
          <w:rFonts w:eastAsia="Times New Roman"/>
          <w:lang w:val="en-US"/>
        </w:rPr>
        <w:t>(config)# do commit</w:t>
      </w:r>
    </w:p>
    <w:p w14:paraId="3B47FFF5" w14:textId="77777777" w:rsidR="00343393" w:rsidRPr="008E779A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8E779A">
        <w:rPr>
          <w:rFonts w:eastAsia="Times New Roman"/>
          <w:lang w:val="en-US"/>
        </w:rPr>
        <w:t>Configuration has been successfully applied and saved to flash. Commit timer started, changes will be reverted in 600 seconds.</w:t>
      </w:r>
    </w:p>
    <w:p w14:paraId="54332F32" w14:textId="77777777" w:rsidR="00343393" w:rsidRPr="008E779A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8E779A">
        <w:rPr>
          <w:rFonts w:eastAsia="Times New Roman"/>
          <w:lang w:val="en-US"/>
        </w:rPr>
        <w:t>2025-05-29T18:47:10+00:00 %CLI-I-CRIT: user admin from console  input: do commit</w:t>
      </w:r>
    </w:p>
    <w:p w14:paraId="4AA67F29" w14:textId="156D7BE1" w:rsidR="00343393" w:rsidRPr="008E779A" w:rsidRDefault="00902DA6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343393" w:rsidRPr="008E779A">
        <w:rPr>
          <w:rFonts w:eastAsia="Times New Roman"/>
          <w:lang w:val="en-US"/>
        </w:rPr>
        <w:t>(config)# do confirm</w:t>
      </w:r>
    </w:p>
    <w:p w14:paraId="7069143E" w14:textId="77777777" w:rsidR="00343393" w:rsidRPr="008E779A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8E779A">
        <w:rPr>
          <w:rFonts w:eastAsia="Times New Roman"/>
          <w:lang w:val="en-US"/>
        </w:rPr>
        <w:t>Configuration has been confirmed. Commit timer canceled.</w:t>
      </w:r>
    </w:p>
    <w:p w14:paraId="0A3A9240" w14:textId="77777777" w:rsidR="00343393" w:rsidRPr="008E779A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8E779A">
        <w:rPr>
          <w:rFonts w:eastAsia="Times New Roman"/>
          <w:lang w:val="en-US"/>
        </w:rPr>
        <w:t>2025-05-29T18:47:15+00:00 %CLI-I-CRIT: user admin from console  input: do confirm</w:t>
      </w:r>
    </w:p>
    <w:p w14:paraId="04096151" w14:textId="4CEE66C1" w:rsidR="00343393" w:rsidRPr="008E779A" w:rsidRDefault="00902DA6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343393" w:rsidRPr="008E779A">
        <w:rPr>
          <w:rFonts w:eastAsia="Times New Roman"/>
          <w:lang w:val="en-US"/>
        </w:rPr>
        <w:t>(config)# do show running-config</w:t>
      </w:r>
    </w:p>
    <w:p w14:paraId="76E71F83" w14:textId="2D0CE0DA" w:rsidR="00343393" w:rsidRPr="008E779A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8E779A">
        <w:rPr>
          <w:rFonts w:eastAsia="Times New Roman"/>
          <w:lang w:val="en-US"/>
        </w:rPr>
        <w:t xml:space="preserve">hostname </w:t>
      </w:r>
      <w:r w:rsidR="00902DA6">
        <w:rPr>
          <w:rFonts w:eastAsia="Times New Roman"/>
          <w:lang w:val="en-US"/>
        </w:rPr>
        <w:t xml:space="preserve"> vesr124-2-1</w:t>
      </w:r>
    </w:p>
    <w:p w14:paraId="1BB0E28C" w14:textId="77777777" w:rsidR="00343393" w:rsidRPr="008E779A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8E779A">
        <w:rPr>
          <w:rFonts w:eastAsia="Times New Roman"/>
          <w:lang w:val="en-US"/>
        </w:rPr>
        <w:t>object-group service dhcp_service</w:t>
      </w:r>
    </w:p>
    <w:p w14:paraId="6BEFD55F" w14:textId="77777777" w:rsidR="00343393" w:rsidRPr="008E779A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8E779A">
        <w:rPr>
          <w:rFonts w:eastAsia="Times New Roman"/>
          <w:lang w:val="en-US"/>
        </w:rPr>
        <w:t xml:space="preserve">  port-range 67</w:t>
      </w:r>
    </w:p>
    <w:p w14:paraId="6AD98669" w14:textId="77777777" w:rsidR="00343393" w:rsidRPr="008E779A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8E779A">
        <w:rPr>
          <w:rFonts w:eastAsia="Times New Roman"/>
          <w:lang w:val="en-US"/>
        </w:rPr>
        <w:t>exit</w:t>
      </w:r>
    </w:p>
    <w:p w14:paraId="36064F60" w14:textId="77777777" w:rsidR="00343393" w:rsidRPr="008E779A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8E779A">
        <w:rPr>
          <w:rFonts w:eastAsia="Times New Roman"/>
          <w:lang w:val="en-US"/>
        </w:rPr>
        <w:t>object-group service dhcp_client</w:t>
      </w:r>
    </w:p>
    <w:p w14:paraId="2B1FD8A3" w14:textId="77777777" w:rsidR="00343393" w:rsidRPr="00B13C01" w:rsidRDefault="00343393" w:rsidP="00343393">
      <w:pPr>
        <w:shd w:val="clear" w:color="auto" w:fill="D0CECE" w:themeFill="background2" w:themeFillShade="E6"/>
        <w:spacing w:after="120" w:line="360" w:lineRule="auto"/>
      </w:pPr>
      <w:r w:rsidRPr="008E779A">
        <w:rPr>
          <w:rFonts w:eastAsia="Times New Roman"/>
          <w:lang w:val="en-US"/>
        </w:rPr>
        <w:t xml:space="preserve">  port</w:t>
      </w:r>
      <w:r w:rsidRPr="00B13C01">
        <w:rPr>
          <w:rFonts w:eastAsia="Times New Roman"/>
        </w:rPr>
        <w:t>-</w:t>
      </w:r>
      <w:r w:rsidRPr="008E779A">
        <w:rPr>
          <w:rFonts w:eastAsia="Times New Roman"/>
          <w:lang w:val="en-US"/>
        </w:rPr>
        <w:t>range</w:t>
      </w:r>
      <w:r w:rsidRPr="00B13C01">
        <w:rPr>
          <w:rFonts w:eastAsia="Times New Roman"/>
        </w:rPr>
        <w:t xml:space="preserve"> 68</w:t>
      </w:r>
    </w:p>
    <w:p w14:paraId="7FC6B8FB" w14:textId="77777777" w:rsidR="00343393" w:rsidRPr="00B13C01" w:rsidRDefault="00343393" w:rsidP="00343393">
      <w:pPr>
        <w:shd w:val="clear" w:color="auto" w:fill="D0CECE" w:themeFill="background2" w:themeFillShade="E6"/>
        <w:spacing w:after="120" w:line="360" w:lineRule="auto"/>
      </w:pPr>
      <w:r w:rsidRPr="008E779A">
        <w:rPr>
          <w:rFonts w:eastAsia="Times New Roman"/>
          <w:lang w:val="en-US"/>
        </w:rPr>
        <w:t>exit</w:t>
      </w:r>
    </w:p>
    <w:p w14:paraId="05B3783D" w14:textId="77777777" w:rsidR="00343393" w:rsidRDefault="00343393" w:rsidP="00343393">
      <w:pPr>
        <w:shd w:val="clear" w:color="auto" w:fill="FFFFFF" w:themeFill="background1"/>
        <w:spacing w:after="120" w:line="360" w:lineRule="auto"/>
      </w:pPr>
      <w:r>
        <w:rPr>
          <w:rFonts w:eastAsia="Times New Roman"/>
        </w:rPr>
        <w:t>У</w:t>
      </w:r>
      <w:r w:rsidRPr="00AA39DC">
        <w:rPr>
          <w:rFonts w:eastAsia="Times New Roman"/>
        </w:rPr>
        <w:t xml:space="preserve"> </w:t>
      </w:r>
      <w:r>
        <w:rPr>
          <w:rFonts w:eastAsia="Times New Roman"/>
        </w:rPr>
        <w:t>нас уже ранее в предыдущей главе было создано одно правило для пропуска пингов файрволом.</w:t>
      </w:r>
    </w:p>
    <w:p w14:paraId="511863CC" w14:textId="77777777" w:rsidR="00343393" w:rsidRPr="00AA39DC" w:rsidRDefault="00343393" w:rsidP="00343393">
      <w:pPr>
        <w:shd w:val="clear" w:color="auto" w:fill="FFFFFF" w:themeFill="background1"/>
        <w:spacing w:after="120" w:line="360" w:lineRule="auto"/>
        <w:rPr>
          <w:lang w:val="en-US"/>
        </w:rPr>
      </w:pPr>
      <w:r w:rsidRPr="00AA39DC">
        <w:rPr>
          <w:rFonts w:eastAsia="Times New Roman"/>
          <w:lang w:val="en-US"/>
        </w:rPr>
        <w:t>security zone-pair trusted self</w:t>
      </w:r>
    </w:p>
    <w:p w14:paraId="2FB96652" w14:textId="77777777" w:rsidR="00343393" w:rsidRPr="00AA39DC" w:rsidRDefault="00343393" w:rsidP="00343393">
      <w:pPr>
        <w:shd w:val="clear" w:color="auto" w:fill="FFFFFF" w:themeFill="background1"/>
        <w:spacing w:after="120" w:line="360" w:lineRule="auto"/>
        <w:rPr>
          <w:lang w:val="en-US"/>
        </w:rPr>
      </w:pPr>
      <w:r w:rsidRPr="00AA39DC">
        <w:rPr>
          <w:rFonts w:eastAsia="Times New Roman"/>
          <w:lang w:val="en-US"/>
        </w:rPr>
        <w:t xml:space="preserve">  rule 1</w:t>
      </w:r>
    </w:p>
    <w:p w14:paraId="76973020" w14:textId="77777777" w:rsidR="00343393" w:rsidRPr="00AA39DC" w:rsidRDefault="00343393" w:rsidP="00343393">
      <w:pPr>
        <w:shd w:val="clear" w:color="auto" w:fill="FFFFFF" w:themeFill="background1"/>
        <w:spacing w:after="120" w:line="360" w:lineRule="auto"/>
        <w:rPr>
          <w:lang w:val="en-US"/>
        </w:rPr>
      </w:pPr>
      <w:r w:rsidRPr="00AA39DC">
        <w:rPr>
          <w:rFonts w:eastAsia="Times New Roman"/>
          <w:lang w:val="en-US"/>
        </w:rPr>
        <w:t xml:space="preserve">    action permit</w:t>
      </w:r>
    </w:p>
    <w:p w14:paraId="211E41C0" w14:textId="77777777" w:rsidR="00343393" w:rsidRPr="00AA39DC" w:rsidRDefault="00343393" w:rsidP="00343393">
      <w:pPr>
        <w:shd w:val="clear" w:color="auto" w:fill="FFFFFF" w:themeFill="background1"/>
        <w:spacing w:after="120" w:line="360" w:lineRule="auto"/>
        <w:rPr>
          <w:lang w:val="en-US"/>
        </w:rPr>
      </w:pPr>
      <w:r w:rsidRPr="00AA39DC">
        <w:rPr>
          <w:rFonts w:eastAsia="Times New Roman"/>
          <w:lang w:val="en-US"/>
        </w:rPr>
        <w:t xml:space="preserve">    match protocol icmp</w:t>
      </w:r>
    </w:p>
    <w:p w14:paraId="20CD1B9F" w14:textId="77777777" w:rsidR="00343393" w:rsidRPr="00AA39DC" w:rsidRDefault="00343393" w:rsidP="00343393">
      <w:pPr>
        <w:shd w:val="clear" w:color="auto" w:fill="FFFFFF" w:themeFill="background1"/>
        <w:spacing w:after="120" w:line="360" w:lineRule="auto"/>
        <w:rPr>
          <w:lang w:val="en-US"/>
        </w:rPr>
      </w:pPr>
      <w:r w:rsidRPr="00AA39DC">
        <w:rPr>
          <w:rFonts w:eastAsia="Times New Roman"/>
          <w:lang w:val="en-US"/>
        </w:rPr>
        <w:t xml:space="preserve">    match destination-address object-group LAN_GATEWAY</w:t>
      </w:r>
    </w:p>
    <w:p w14:paraId="77A9776D" w14:textId="77777777" w:rsidR="00343393" w:rsidRDefault="00343393" w:rsidP="00343393">
      <w:pPr>
        <w:shd w:val="clear" w:color="auto" w:fill="FFFFFF" w:themeFill="background1"/>
        <w:spacing w:after="120" w:line="360" w:lineRule="auto"/>
      </w:pPr>
      <w:r w:rsidRPr="00AA39DC">
        <w:rPr>
          <w:rFonts w:eastAsia="Times New Roman"/>
          <w:lang w:val="en-US"/>
        </w:rPr>
        <w:t xml:space="preserve">    </w:t>
      </w:r>
      <w:r>
        <w:rPr>
          <w:rFonts w:eastAsia="Times New Roman"/>
        </w:rPr>
        <w:t>enable</w:t>
      </w:r>
    </w:p>
    <w:p w14:paraId="3B579A8B" w14:textId="77777777" w:rsidR="00343393" w:rsidRDefault="00343393" w:rsidP="00343393">
      <w:pPr>
        <w:shd w:val="clear" w:color="auto" w:fill="FFFFFF" w:themeFill="background1"/>
        <w:spacing w:after="120" w:line="360" w:lineRule="auto"/>
      </w:pPr>
    </w:p>
    <w:p w14:paraId="2AD08969" w14:textId="77777777" w:rsidR="00343393" w:rsidRPr="00AA39DC" w:rsidRDefault="00343393" w:rsidP="00343393">
      <w:pPr>
        <w:shd w:val="clear" w:color="auto" w:fill="FFFFFF" w:themeFill="background1"/>
        <w:spacing w:after="120" w:line="360" w:lineRule="auto"/>
      </w:pPr>
      <w:r>
        <w:rPr>
          <w:rFonts w:eastAsia="Times New Roman"/>
        </w:rPr>
        <w:t xml:space="preserve">Теперь нужно добавить еще одно для пропуска пакетов протокола </w:t>
      </w:r>
      <w:r>
        <w:rPr>
          <w:rFonts w:eastAsia="Times New Roman"/>
          <w:lang w:val="en-US"/>
        </w:rPr>
        <w:t>DHCP</w:t>
      </w:r>
      <w:r w:rsidRPr="00AA39DC">
        <w:rPr>
          <w:rFonts w:eastAsia="Times New Roman"/>
        </w:rPr>
        <w:t>:</w:t>
      </w:r>
    </w:p>
    <w:p w14:paraId="1D343C7D" w14:textId="77777777" w:rsidR="00343393" w:rsidRDefault="00343393" w:rsidP="00343393">
      <w:pPr>
        <w:shd w:val="clear" w:color="auto" w:fill="FFFFFF" w:themeFill="background1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>config</w:t>
      </w:r>
    </w:p>
    <w:p w14:paraId="78015BDA" w14:textId="77777777" w:rsidR="00343393" w:rsidRPr="0066295D" w:rsidRDefault="00343393" w:rsidP="00343393">
      <w:pPr>
        <w:shd w:val="clear" w:color="auto" w:fill="FFFFFF" w:themeFill="background1"/>
        <w:spacing w:after="120" w:line="360" w:lineRule="auto"/>
        <w:rPr>
          <w:lang w:val="en-US"/>
        </w:rPr>
      </w:pPr>
      <w:r w:rsidRPr="0066295D">
        <w:rPr>
          <w:rFonts w:eastAsia="Times New Roman"/>
          <w:lang w:val="en-US"/>
        </w:rPr>
        <w:t>security zone-pair trusted self</w:t>
      </w:r>
    </w:p>
    <w:p w14:paraId="672DAF3B" w14:textId="77777777" w:rsidR="00343393" w:rsidRPr="0066295D" w:rsidRDefault="00343393" w:rsidP="00343393">
      <w:pPr>
        <w:shd w:val="clear" w:color="auto" w:fill="FFFFFF" w:themeFill="background1"/>
        <w:spacing w:after="120" w:line="360" w:lineRule="auto"/>
        <w:rPr>
          <w:lang w:val="en-US"/>
        </w:rPr>
      </w:pPr>
      <w:r w:rsidRPr="0066295D">
        <w:rPr>
          <w:rFonts w:eastAsia="Times New Roman"/>
          <w:lang w:val="en-US"/>
        </w:rPr>
        <w:t xml:space="preserve">rule </w:t>
      </w:r>
      <w:r>
        <w:rPr>
          <w:rFonts w:eastAsia="Times New Roman"/>
          <w:lang w:val="en-US"/>
        </w:rPr>
        <w:t>2</w:t>
      </w:r>
    </w:p>
    <w:p w14:paraId="5EA86025" w14:textId="77777777" w:rsidR="00343393" w:rsidRPr="0066295D" w:rsidRDefault="00343393" w:rsidP="00343393">
      <w:pPr>
        <w:shd w:val="clear" w:color="auto" w:fill="FFFFFF" w:themeFill="background1"/>
        <w:spacing w:after="120" w:line="360" w:lineRule="auto"/>
        <w:rPr>
          <w:lang w:val="en-US"/>
        </w:rPr>
      </w:pPr>
      <w:r w:rsidRPr="0066295D">
        <w:rPr>
          <w:rFonts w:eastAsia="Times New Roman"/>
          <w:lang w:val="en-US"/>
        </w:rPr>
        <w:t>match protocol udp</w:t>
      </w:r>
    </w:p>
    <w:p w14:paraId="7C7D52FD" w14:textId="77777777" w:rsidR="00343393" w:rsidRPr="0066295D" w:rsidRDefault="00343393" w:rsidP="00343393">
      <w:pPr>
        <w:shd w:val="clear" w:color="auto" w:fill="FFFFFF" w:themeFill="background1"/>
        <w:spacing w:after="120" w:line="360" w:lineRule="auto"/>
        <w:rPr>
          <w:lang w:val="en-US"/>
        </w:rPr>
      </w:pPr>
      <w:r w:rsidRPr="0066295D">
        <w:rPr>
          <w:rFonts w:eastAsia="Times New Roman"/>
          <w:lang w:val="en-US"/>
        </w:rPr>
        <w:t>match source-port dhcp_client</w:t>
      </w:r>
    </w:p>
    <w:p w14:paraId="6EE5B529" w14:textId="77777777" w:rsidR="00343393" w:rsidRPr="0066295D" w:rsidRDefault="00343393" w:rsidP="00343393">
      <w:pPr>
        <w:shd w:val="clear" w:color="auto" w:fill="FFFFFF" w:themeFill="background1"/>
        <w:spacing w:after="120" w:line="360" w:lineRule="auto"/>
        <w:rPr>
          <w:lang w:val="en-US"/>
        </w:rPr>
      </w:pPr>
      <w:r w:rsidRPr="0066295D">
        <w:rPr>
          <w:rFonts w:eastAsia="Times New Roman"/>
          <w:lang w:val="en-US"/>
        </w:rPr>
        <w:t>match destination-port dhcp_server</w:t>
      </w:r>
    </w:p>
    <w:p w14:paraId="7D63CC78" w14:textId="77777777" w:rsidR="00343393" w:rsidRPr="0066295D" w:rsidRDefault="00343393" w:rsidP="00343393">
      <w:pPr>
        <w:shd w:val="clear" w:color="auto" w:fill="FFFFFF" w:themeFill="background1"/>
        <w:spacing w:after="120" w:line="360" w:lineRule="auto"/>
        <w:rPr>
          <w:lang w:val="en-US"/>
        </w:rPr>
      </w:pPr>
      <w:r w:rsidRPr="0066295D">
        <w:rPr>
          <w:rFonts w:eastAsia="Times New Roman"/>
          <w:lang w:val="en-US"/>
        </w:rPr>
        <w:t>action permit</w:t>
      </w:r>
    </w:p>
    <w:p w14:paraId="78A80B0E" w14:textId="77777777" w:rsidR="00343393" w:rsidRPr="00B13C01" w:rsidRDefault="00343393" w:rsidP="00343393">
      <w:pPr>
        <w:shd w:val="clear" w:color="auto" w:fill="FFFFFF" w:themeFill="background1"/>
        <w:spacing w:after="120" w:line="360" w:lineRule="auto"/>
        <w:rPr>
          <w:lang w:val="en-US"/>
        </w:rPr>
      </w:pPr>
      <w:r w:rsidRPr="00B13C01">
        <w:rPr>
          <w:rFonts w:eastAsia="Times New Roman"/>
          <w:lang w:val="en-US"/>
        </w:rPr>
        <w:t>enable</w:t>
      </w:r>
    </w:p>
    <w:p w14:paraId="61BD14D7" w14:textId="77777777" w:rsidR="00343393" w:rsidRPr="00B13C01" w:rsidRDefault="00343393" w:rsidP="00343393">
      <w:pPr>
        <w:shd w:val="clear" w:color="auto" w:fill="FFFFFF" w:themeFill="background1"/>
        <w:spacing w:after="120" w:line="360" w:lineRule="auto"/>
        <w:rPr>
          <w:lang w:val="en-US"/>
        </w:rPr>
      </w:pPr>
      <w:r w:rsidRPr="00B13C01">
        <w:rPr>
          <w:rFonts w:eastAsia="Times New Roman"/>
          <w:lang w:val="en-US"/>
        </w:rPr>
        <w:t>exit</w:t>
      </w:r>
    </w:p>
    <w:p w14:paraId="2DD56694" w14:textId="77777777" w:rsidR="00343393" w:rsidRDefault="00343393" w:rsidP="00343393">
      <w:pPr>
        <w:shd w:val="clear" w:color="auto" w:fill="FFFFFF" w:themeFill="background1"/>
        <w:spacing w:after="120" w:line="360" w:lineRule="auto"/>
        <w:rPr>
          <w:lang w:val="en-US"/>
        </w:rPr>
      </w:pPr>
      <w:r w:rsidRPr="00B13C01">
        <w:rPr>
          <w:rFonts w:eastAsia="Times New Roman"/>
          <w:lang w:val="en-US"/>
        </w:rPr>
        <w:t>exit</w:t>
      </w:r>
    </w:p>
    <w:p w14:paraId="6ECD19DF" w14:textId="77777777" w:rsidR="00343393" w:rsidRDefault="00343393" w:rsidP="00343393">
      <w:pPr>
        <w:shd w:val="clear" w:color="auto" w:fill="FFFFFF" w:themeFill="background1"/>
        <w:spacing w:after="120" w:line="360" w:lineRule="auto"/>
        <w:rPr>
          <w:lang w:val="en-US"/>
        </w:rPr>
      </w:pPr>
    </w:p>
    <w:p w14:paraId="4D66859C" w14:textId="3A2AFA77" w:rsidR="00343393" w:rsidRPr="00AA39DC" w:rsidRDefault="00902DA6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343393" w:rsidRPr="00AA39DC">
        <w:rPr>
          <w:rFonts w:eastAsia="Times New Roman"/>
          <w:lang w:val="en-US"/>
        </w:rPr>
        <w:t># config</w:t>
      </w:r>
    </w:p>
    <w:p w14:paraId="7120866A" w14:textId="6BB3CCEC" w:rsidR="00343393" w:rsidRPr="00AA39DC" w:rsidRDefault="00902DA6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343393" w:rsidRPr="00AA39DC">
        <w:rPr>
          <w:rFonts w:eastAsia="Times New Roman"/>
          <w:lang w:val="en-US"/>
        </w:rPr>
        <w:t>(config)# security zone-pair trusted self</w:t>
      </w:r>
    </w:p>
    <w:p w14:paraId="07D17B0F" w14:textId="274CEC7E" w:rsidR="00343393" w:rsidRPr="00AA39DC" w:rsidRDefault="00902DA6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343393" w:rsidRPr="00AA39DC">
        <w:rPr>
          <w:rFonts w:eastAsia="Times New Roman"/>
          <w:lang w:val="en-US"/>
        </w:rPr>
        <w:t>(config-security-zone-pair)# rule 2</w:t>
      </w:r>
    </w:p>
    <w:p w14:paraId="0A6AAD51" w14:textId="64289E0D" w:rsidR="00343393" w:rsidRPr="00AA39DC" w:rsidRDefault="00902DA6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343393" w:rsidRPr="00AA39DC">
        <w:rPr>
          <w:rFonts w:eastAsia="Times New Roman"/>
          <w:lang w:val="en-US"/>
        </w:rPr>
        <w:t>(config-security-zone-pair-rule)# match protocol udp</w:t>
      </w:r>
    </w:p>
    <w:p w14:paraId="3987BF1D" w14:textId="27AD2972" w:rsidR="00343393" w:rsidRPr="00AA39DC" w:rsidRDefault="00902DA6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343393" w:rsidRPr="00AA39DC">
        <w:rPr>
          <w:rFonts w:eastAsia="Times New Roman"/>
          <w:lang w:val="en-US"/>
        </w:rPr>
        <w:t>(config-security-zone-pair-rule)# match source-port object-group dhcp_client</w:t>
      </w:r>
    </w:p>
    <w:p w14:paraId="27BB8857" w14:textId="7B8814D5" w:rsidR="00343393" w:rsidRPr="00AA39DC" w:rsidRDefault="00902DA6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343393" w:rsidRPr="00AA39DC">
        <w:rPr>
          <w:rFonts w:eastAsia="Times New Roman"/>
          <w:lang w:val="en-US"/>
        </w:rPr>
        <w:t>(config-security-zone-pair-rule)# match destination-port object-group dhcp_service</w:t>
      </w:r>
    </w:p>
    <w:p w14:paraId="606A2C0C" w14:textId="078A6684" w:rsidR="00343393" w:rsidRPr="00AA39DC" w:rsidRDefault="00902DA6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343393" w:rsidRPr="00AA39DC">
        <w:rPr>
          <w:rFonts w:eastAsia="Times New Roman"/>
          <w:lang w:val="en-US"/>
        </w:rPr>
        <w:t>(config-security-zone-pair-rule)# action permit</w:t>
      </w:r>
    </w:p>
    <w:p w14:paraId="6428BC46" w14:textId="7AA87831" w:rsidR="00343393" w:rsidRPr="00AA39DC" w:rsidRDefault="00902DA6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343393" w:rsidRPr="00AA39DC">
        <w:rPr>
          <w:rFonts w:eastAsia="Times New Roman"/>
          <w:lang w:val="en-US"/>
        </w:rPr>
        <w:t>(config-security-zone-pair-rule)# enable</w:t>
      </w:r>
    </w:p>
    <w:p w14:paraId="09CBA333" w14:textId="2B1D622E" w:rsidR="00343393" w:rsidRPr="00AA39DC" w:rsidRDefault="00902DA6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343393" w:rsidRPr="00AA39DC">
        <w:rPr>
          <w:rFonts w:eastAsia="Times New Roman"/>
          <w:lang w:val="en-US"/>
        </w:rPr>
        <w:t>(config-security-zone-pair-rule)# exit</w:t>
      </w:r>
    </w:p>
    <w:p w14:paraId="64407FDE" w14:textId="089A8EA6" w:rsidR="00343393" w:rsidRPr="00AA39DC" w:rsidRDefault="00902DA6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343393" w:rsidRPr="00AA39DC">
        <w:rPr>
          <w:rFonts w:eastAsia="Times New Roman"/>
          <w:lang w:val="en-US"/>
        </w:rPr>
        <w:t>(config-security-zone-pair)# exit</w:t>
      </w:r>
    </w:p>
    <w:p w14:paraId="19764529" w14:textId="5A6B0879" w:rsidR="00343393" w:rsidRPr="00AA39DC" w:rsidRDefault="00902DA6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343393" w:rsidRPr="00AA39DC">
        <w:rPr>
          <w:rFonts w:eastAsia="Times New Roman"/>
          <w:lang w:val="en-US"/>
        </w:rPr>
        <w:t>(config)# exit</w:t>
      </w:r>
    </w:p>
    <w:p w14:paraId="694803BE" w14:textId="77777777" w:rsidR="00343393" w:rsidRPr="00AA39DC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AA39DC">
        <w:rPr>
          <w:rFonts w:eastAsia="Times New Roman"/>
          <w:lang w:val="en-US"/>
        </w:rPr>
        <w:t>Warning: you have uncommitted configuration changes.</w:t>
      </w:r>
    </w:p>
    <w:p w14:paraId="0AC485AA" w14:textId="0B51E742" w:rsidR="00343393" w:rsidRPr="00AA39DC" w:rsidRDefault="00902DA6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343393" w:rsidRPr="00AA39DC">
        <w:rPr>
          <w:rFonts w:eastAsia="Times New Roman"/>
          <w:lang w:val="en-US"/>
        </w:rPr>
        <w:t># commit</w:t>
      </w:r>
    </w:p>
    <w:p w14:paraId="304884FA" w14:textId="77777777" w:rsidR="00343393" w:rsidRPr="00AA39DC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AA39DC">
        <w:rPr>
          <w:rFonts w:eastAsia="Times New Roman"/>
          <w:lang w:val="en-US"/>
        </w:rPr>
        <w:t>Configuration has been successfully applied and saved to flash. Commit timer started, changes will be reverted in 600 seconds.</w:t>
      </w:r>
    </w:p>
    <w:p w14:paraId="692249D4" w14:textId="77777777" w:rsidR="00343393" w:rsidRPr="00AA39DC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AA39DC">
        <w:rPr>
          <w:rFonts w:eastAsia="Times New Roman"/>
          <w:lang w:val="en-US"/>
        </w:rPr>
        <w:t>2025-05-29T19:00:58+00:00 %CLI-I-CRIT: user admin from console  input: commit</w:t>
      </w:r>
    </w:p>
    <w:p w14:paraId="63773024" w14:textId="7F405D33" w:rsidR="00343393" w:rsidRPr="00AA39DC" w:rsidRDefault="00902DA6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343393" w:rsidRPr="00AA39DC">
        <w:rPr>
          <w:rFonts w:eastAsia="Times New Roman"/>
          <w:lang w:val="en-US"/>
        </w:rPr>
        <w:t># confirm</w:t>
      </w:r>
    </w:p>
    <w:p w14:paraId="6E7EC505" w14:textId="77777777" w:rsidR="00343393" w:rsidRPr="00AA39DC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AA39DC">
        <w:rPr>
          <w:rFonts w:eastAsia="Times New Roman"/>
          <w:lang w:val="en-US"/>
        </w:rPr>
        <w:t>Configuration has been confirmed. Commit timer canceled.</w:t>
      </w:r>
    </w:p>
    <w:p w14:paraId="105938E5" w14:textId="77777777" w:rsidR="00343393" w:rsidRPr="00AA39DC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AA39DC">
        <w:rPr>
          <w:rFonts w:eastAsia="Times New Roman"/>
          <w:lang w:val="en-US"/>
        </w:rPr>
        <w:t>2025-05-29T19:01:01+00:00 %CLI-I-CRIT: user admin from console  input: confirm</w:t>
      </w:r>
    </w:p>
    <w:p w14:paraId="49E86835" w14:textId="51E21FE3" w:rsidR="00343393" w:rsidRPr="0066295D" w:rsidRDefault="00902DA6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343393" w:rsidRPr="00AA39DC">
        <w:rPr>
          <w:rFonts w:eastAsia="Times New Roman"/>
          <w:lang w:val="en-US"/>
        </w:rPr>
        <w:t>#</w:t>
      </w:r>
    </w:p>
    <w:p w14:paraId="73F289E0" w14:textId="77777777" w:rsidR="00343393" w:rsidRPr="0066295D" w:rsidRDefault="00343393">
      <w:pPr>
        <w:numPr>
          <w:ilvl w:val="0"/>
          <w:numId w:val="36"/>
        </w:numPr>
        <w:spacing w:after="120" w:line="360" w:lineRule="auto"/>
        <w:ind w:left="0"/>
      </w:pPr>
      <w:r w:rsidRPr="0066295D">
        <w:rPr>
          <w:rFonts w:eastAsia="Times New Roman"/>
        </w:rPr>
        <w:t>Разрешим работу сервера:</w:t>
      </w:r>
    </w:p>
    <w:p w14:paraId="3AA0414C" w14:textId="77777777" w:rsidR="00343393" w:rsidRPr="0066295D" w:rsidRDefault="00343393" w:rsidP="00343393">
      <w:pPr>
        <w:spacing w:after="120" w:line="360" w:lineRule="auto"/>
      </w:pPr>
      <w:r w:rsidRPr="0066295D">
        <w:rPr>
          <w:rFonts w:eastAsia="Times New Roman"/>
        </w:rPr>
        <w:t>Copy</w:t>
      </w:r>
    </w:p>
    <w:p w14:paraId="30F5E23E" w14:textId="77777777" w:rsidR="00343393" w:rsidRPr="0066295D" w:rsidRDefault="00343393" w:rsidP="00343393">
      <w:pPr>
        <w:spacing w:after="120" w:line="360" w:lineRule="auto"/>
      </w:pPr>
      <w:r w:rsidRPr="0066295D">
        <w:rPr>
          <w:rFonts w:eastAsia="Times New Roman"/>
        </w:rPr>
        <w:t>ip dhcp-server</w:t>
      </w:r>
    </w:p>
    <w:p w14:paraId="63F531FF" w14:textId="77777777" w:rsidR="00343393" w:rsidRPr="0066295D" w:rsidRDefault="00343393" w:rsidP="00343393">
      <w:pPr>
        <w:spacing w:after="120" w:line="360" w:lineRule="auto"/>
      </w:pPr>
      <w:r w:rsidRPr="0066295D">
        <w:rPr>
          <w:rFonts w:eastAsia="Times New Roman"/>
        </w:rPr>
        <w:t>Copy</w:t>
      </w:r>
    </w:p>
    <w:p w14:paraId="508BFCCC" w14:textId="77777777" w:rsidR="00343393" w:rsidRPr="0066295D" w:rsidRDefault="00343393" w:rsidP="00343393">
      <w:pPr>
        <w:spacing w:after="120" w:line="360" w:lineRule="auto"/>
      </w:pPr>
      <w:r w:rsidRPr="0066295D">
        <w:rPr>
          <w:rFonts w:eastAsia="Times New Roman"/>
        </w:rPr>
        <w:t>do commit</w:t>
      </w:r>
    </w:p>
    <w:p w14:paraId="256DECF0" w14:textId="77777777" w:rsidR="00343393" w:rsidRDefault="00343393" w:rsidP="00343393">
      <w:pPr>
        <w:spacing w:after="120" w:line="360" w:lineRule="auto"/>
        <w:rPr>
          <w:lang w:val="en-US"/>
        </w:rPr>
      </w:pPr>
      <w:r w:rsidRPr="0066295D">
        <w:rPr>
          <w:rFonts w:eastAsia="Times New Roman"/>
        </w:rPr>
        <w:t>do confirm</w:t>
      </w:r>
    </w:p>
    <w:p w14:paraId="052769F7" w14:textId="77777777" w:rsidR="00343393" w:rsidRDefault="00343393" w:rsidP="00343393">
      <w:pPr>
        <w:spacing w:after="120" w:line="360" w:lineRule="auto"/>
        <w:rPr>
          <w:lang w:val="en-US"/>
        </w:rPr>
      </w:pPr>
    </w:p>
    <w:p w14:paraId="5418D3BD" w14:textId="4C0AA44F" w:rsidR="00343393" w:rsidRPr="00AA39DC" w:rsidRDefault="00902DA6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343393" w:rsidRPr="00AA39DC">
        <w:rPr>
          <w:rFonts w:eastAsia="Times New Roman"/>
          <w:lang w:val="en-US"/>
        </w:rPr>
        <w:t># config</w:t>
      </w:r>
    </w:p>
    <w:p w14:paraId="577FDD8A" w14:textId="0AECD9AF" w:rsidR="00343393" w:rsidRPr="00AA39DC" w:rsidRDefault="00902DA6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343393" w:rsidRPr="00AA39DC">
        <w:rPr>
          <w:rFonts w:eastAsia="Times New Roman"/>
          <w:lang w:val="en-US"/>
        </w:rPr>
        <w:t>(config)# ip dhcp-server</w:t>
      </w:r>
    </w:p>
    <w:p w14:paraId="5F62D5D7" w14:textId="1835AB42" w:rsidR="00343393" w:rsidRPr="00AA39DC" w:rsidRDefault="00902DA6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343393" w:rsidRPr="00AA39DC">
        <w:rPr>
          <w:rFonts w:eastAsia="Times New Roman"/>
          <w:lang w:val="en-US"/>
        </w:rPr>
        <w:t>(config)# do commit</w:t>
      </w:r>
    </w:p>
    <w:p w14:paraId="6DB289B8" w14:textId="77777777" w:rsidR="00343393" w:rsidRPr="00AA39DC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AA39DC">
        <w:rPr>
          <w:rFonts w:eastAsia="Times New Roman"/>
          <w:lang w:val="en-US"/>
        </w:rPr>
        <w:t>Configuration has been successfully applied and saved to flash. Commit timer strted, changes will be reverted in 600 seconds.</w:t>
      </w:r>
    </w:p>
    <w:p w14:paraId="755A5845" w14:textId="77777777" w:rsidR="00343393" w:rsidRPr="00AA39DC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AA39DC">
        <w:rPr>
          <w:rFonts w:eastAsia="Times New Roman"/>
          <w:lang w:val="en-US"/>
        </w:rPr>
        <w:t>2025-05-29T19:04:10+00:00 %CLI-I-CRIT: user admin from console  input: do commi</w:t>
      </w:r>
    </w:p>
    <w:p w14:paraId="25F935CC" w14:textId="03A38BDE" w:rsidR="00343393" w:rsidRPr="00AA39DC" w:rsidRDefault="00902DA6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343393" w:rsidRPr="00AA39DC">
        <w:rPr>
          <w:rFonts w:eastAsia="Times New Roman"/>
          <w:lang w:val="en-US"/>
        </w:rPr>
        <w:t>(config)# do confirm</w:t>
      </w:r>
    </w:p>
    <w:p w14:paraId="649187C8" w14:textId="77777777" w:rsidR="00343393" w:rsidRPr="00AA39DC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AA39DC">
        <w:rPr>
          <w:rFonts w:eastAsia="Times New Roman"/>
          <w:lang w:val="en-US"/>
        </w:rPr>
        <w:t>Configuration has been confirmed. Commit timer canceled.</w:t>
      </w:r>
    </w:p>
    <w:p w14:paraId="3E12F818" w14:textId="77777777" w:rsidR="00343393" w:rsidRPr="00AA39DC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AA39DC">
        <w:rPr>
          <w:rFonts w:eastAsia="Times New Roman"/>
          <w:lang w:val="en-US"/>
        </w:rPr>
        <w:t>2025-05-29T19:04:22+00:00 %CLI-I-CRIT: user admin from console  input: do confim</w:t>
      </w:r>
    </w:p>
    <w:p w14:paraId="78C494E5" w14:textId="1BE0D532" w:rsidR="00343393" w:rsidRPr="00B13C01" w:rsidRDefault="00902DA6" w:rsidP="00343393">
      <w:pPr>
        <w:shd w:val="clear" w:color="auto" w:fill="D0CECE" w:themeFill="background2" w:themeFillShade="E6"/>
        <w:spacing w:after="120" w:line="360" w:lineRule="auto"/>
      </w:pPr>
      <w:r>
        <w:rPr>
          <w:rFonts w:eastAsia="Times New Roman"/>
          <w:lang w:val="en-US"/>
        </w:rPr>
        <w:t xml:space="preserve"> vesr</w:t>
      </w:r>
      <w:r w:rsidRPr="00902DA6">
        <w:rPr>
          <w:rFonts w:eastAsia="Times New Roman"/>
        </w:rPr>
        <w:t>124-2-1</w:t>
      </w:r>
      <w:r w:rsidR="00343393" w:rsidRPr="00B13C01">
        <w:rPr>
          <w:rFonts w:eastAsia="Times New Roman"/>
        </w:rPr>
        <w:t>(</w:t>
      </w:r>
      <w:r w:rsidR="00343393" w:rsidRPr="00AA39DC">
        <w:rPr>
          <w:rFonts w:eastAsia="Times New Roman"/>
          <w:lang w:val="en-US"/>
        </w:rPr>
        <w:t>config</w:t>
      </w:r>
      <w:r w:rsidR="00343393" w:rsidRPr="00B13C01">
        <w:rPr>
          <w:rFonts w:eastAsia="Times New Roman"/>
        </w:rPr>
        <w:t xml:space="preserve">)# </w:t>
      </w:r>
      <w:r w:rsidR="00343393" w:rsidRPr="00AA39DC">
        <w:rPr>
          <w:rFonts w:eastAsia="Times New Roman"/>
          <w:lang w:val="en-US"/>
        </w:rPr>
        <w:t>exit</w:t>
      </w:r>
    </w:p>
    <w:p w14:paraId="28910FC7" w14:textId="3EE51418" w:rsidR="00343393" w:rsidRPr="00B13C01" w:rsidRDefault="00902DA6" w:rsidP="00343393">
      <w:pPr>
        <w:shd w:val="clear" w:color="auto" w:fill="D0CECE" w:themeFill="background2" w:themeFillShade="E6"/>
        <w:spacing w:after="120" w:line="360" w:lineRule="auto"/>
      </w:pPr>
      <w:r w:rsidRPr="00902DA6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vesr</w:t>
      </w:r>
      <w:r w:rsidRPr="00902DA6">
        <w:rPr>
          <w:rFonts w:eastAsia="Times New Roman"/>
        </w:rPr>
        <w:t>124-2-1</w:t>
      </w:r>
      <w:r w:rsidR="00343393" w:rsidRPr="00B13C01">
        <w:rPr>
          <w:rFonts w:eastAsia="Times New Roman"/>
        </w:rPr>
        <w:t>#</w:t>
      </w:r>
    </w:p>
    <w:p w14:paraId="6016FF10" w14:textId="77777777" w:rsidR="00343393" w:rsidRPr="00B13C01" w:rsidRDefault="00343393" w:rsidP="00343393">
      <w:pPr>
        <w:spacing w:after="120" w:line="360" w:lineRule="auto"/>
        <w:rPr>
          <w:b/>
          <w:bCs/>
        </w:rPr>
      </w:pPr>
      <w:r>
        <w:rPr>
          <w:rFonts w:eastAsia="Times New Roman"/>
          <w:b/>
          <w:bCs/>
        </w:rPr>
        <w:t xml:space="preserve">Включаем на РС1 и ЗС2 автоматическое получение сетевых настроек по </w:t>
      </w:r>
      <w:r>
        <w:rPr>
          <w:rFonts w:eastAsia="Times New Roman"/>
          <w:b/>
          <w:bCs/>
          <w:lang w:val="en-US"/>
        </w:rPr>
        <w:t>DHCP</w:t>
      </w:r>
      <w:r w:rsidRPr="00CD53E2">
        <w:rPr>
          <w:rFonts w:eastAsia="Times New Roman"/>
          <w:b/>
          <w:bCs/>
        </w:rPr>
        <w:t>:</w:t>
      </w:r>
    </w:p>
    <w:p w14:paraId="6D43E45F" w14:textId="77777777" w:rsidR="00343393" w:rsidRPr="00B13C01" w:rsidRDefault="00343393" w:rsidP="00343393">
      <w:pPr>
        <w:spacing w:after="120" w:line="360" w:lineRule="auto"/>
        <w:rPr>
          <w:b/>
          <w:bCs/>
        </w:rPr>
      </w:pPr>
    </w:p>
    <w:p w14:paraId="609D0F5D" w14:textId="77777777" w:rsidR="00343393" w:rsidRPr="00CD53E2" w:rsidRDefault="00343393" w:rsidP="00343393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CD53E2">
        <w:rPr>
          <w:rFonts w:eastAsia="Times New Roman"/>
          <w:b/>
          <w:bCs/>
          <w:lang w:val="en-US"/>
        </w:rPr>
        <w:t>PC1&gt; ip dhcp</w:t>
      </w:r>
    </w:p>
    <w:p w14:paraId="0463508F" w14:textId="77777777" w:rsidR="00343393" w:rsidRPr="00CD53E2" w:rsidRDefault="00343393" w:rsidP="00343393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CD53E2">
        <w:rPr>
          <w:rFonts w:eastAsia="Times New Roman"/>
          <w:b/>
          <w:bCs/>
          <w:lang w:val="en-US"/>
        </w:rPr>
        <w:t>DORA IP 172.16.1.100/24 GW 172.16.1.1</w:t>
      </w:r>
    </w:p>
    <w:p w14:paraId="71163565" w14:textId="77777777" w:rsidR="00343393" w:rsidRPr="00CD53E2" w:rsidRDefault="00343393" w:rsidP="00343393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CD53E2">
        <w:rPr>
          <w:rFonts w:eastAsia="Times New Roman"/>
          <w:b/>
          <w:bCs/>
          <w:lang w:val="en-US"/>
        </w:rPr>
        <w:t>PC1&gt; save PC1</w:t>
      </w:r>
    </w:p>
    <w:p w14:paraId="7C0B4D69" w14:textId="77777777" w:rsidR="00343393" w:rsidRPr="00CD53E2" w:rsidRDefault="00343393" w:rsidP="00343393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CD53E2">
        <w:rPr>
          <w:rFonts w:eastAsia="Times New Roman"/>
          <w:b/>
          <w:bCs/>
          <w:lang w:val="en-US"/>
        </w:rPr>
        <w:t>Saving startup configuration to PC1.vpc</w:t>
      </w:r>
    </w:p>
    <w:p w14:paraId="58A5C0BC" w14:textId="77777777" w:rsidR="00343393" w:rsidRPr="00CD53E2" w:rsidRDefault="00343393" w:rsidP="00343393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CD53E2">
        <w:rPr>
          <w:rFonts w:eastAsia="Times New Roman"/>
          <w:b/>
          <w:bCs/>
          <w:lang w:val="en-US"/>
        </w:rPr>
        <w:t>.  done</w:t>
      </w:r>
    </w:p>
    <w:p w14:paraId="69DFD56B" w14:textId="77777777" w:rsidR="00343393" w:rsidRDefault="00343393" w:rsidP="00343393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</w:p>
    <w:p w14:paraId="4B0B6401" w14:textId="77777777" w:rsidR="00343393" w:rsidRPr="00CD53E2" w:rsidRDefault="00343393" w:rsidP="00343393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CD53E2">
        <w:rPr>
          <w:rFonts w:eastAsia="Times New Roman"/>
          <w:b/>
          <w:bCs/>
          <w:lang w:val="en-US"/>
        </w:rPr>
        <w:t>PC2&gt; ip dhcp</w:t>
      </w:r>
    </w:p>
    <w:p w14:paraId="0F08570E" w14:textId="77777777" w:rsidR="00343393" w:rsidRPr="00CD53E2" w:rsidRDefault="00343393" w:rsidP="00343393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CD53E2">
        <w:rPr>
          <w:rFonts w:eastAsia="Times New Roman"/>
          <w:b/>
          <w:bCs/>
          <w:lang w:val="en-US"/>
        </w:rPr>
        <w:t>DORA IP 172.16.1.200/24 GW 172.16.1.1</w:t>
      </w:r>
    </w:p>
    <w:p w14:paraId="4E005BA6" w14:textId="77777777" w:rsidR="00343393" w:rsidRPr="00CD53E2" w:rsidRDefault="00343393" w:rsidP="00343393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CD53E2">
        <w:rPr>
          <w:rFonts w:eastAsia="Times New Roman"/>
          <w:b/>
          <w:bCs/>
          <w:lang w:val="en-US"/>
        </w:rPr>
        <w:t>PC2&gt; save PC2</w:t>
      </w:r>
    </w:p>
    <w:p w14:paraId="7EC8C58B" w14:textId="77777777" w:rsidR="00343393" w:rsidRPr="00CD53E2" w:rsidRDefault="00343393" w:rsidP="00343393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CD53E2">
        <w:rPr>
          <w:rFonts w:eastAsia="Times New Roman"/>
          <w:b/>
          <w:bCs/>
          <w:lang w:val="en-US"/>
        </w:rPr>
        <w:t>Saving startup configuration to PC2.vpc</w:t>
      </w:r>
    </w:p>
    <w:p w14:paraId="774F6851" w14:textId="77777777" w:rsidR="00343393" w:rsidRPr="00B13C01" w:rsidRDefault="00343393" w:rsidP="00343393">
      <w:pPr>
        <w:shd w:val="clear" w:color="auto" w:fill="D0CECE" w:themeFill="background2" w:themeFillShade="E6"/>
        <w:spacing w:after="120" w:line="360" w:lineRule="auto"/>
        <w:rPr>
          <w:b/>
          <w:bCs/>
        </w:rPr>
      </w:pPr>
      <w:r w:rsidRPr="00B13C01">
        <w:rPr>
          <w:rFonts w:eastAsia="Times New Roman"/>
          <w:b/>
          <w:bCs/>
        </w:rPr>
        <w:t xml:space="preserve">.  </w:t>
      </w:r>
      <w:r w:rsidRPr="00CD53E2">
        <w:rPr>
          <w:rFonts w:eastAsia="Times New Roman"/>
          <w:b/>
          <w:bCs/>
          <w:lang w:val="en-US"/>
        </w:rPr>
        <w:t>done</w:t>
      </w:r>
    </w:p>
    <w:p w14:paraId="3C61F153" w14:textId="77777777" w:rsidR="00343393" w:rsidRPr="00B13C01" w:rsidRDefault="00343393" w:rsidP="00343393">
      <w:pPr>
        <w:spacing w:after="120" w:line="360" w:lineRule="auto"/>
        <w:rPr>
          <w:b/>
          <w:bCs/>
        </w:rPr>
      </w:pPr>
      <w:r w:rsidRPr="0066295D">
        <w:rPr>
          <w:rFonts w:eastAsia="Times New Roman"/>
          <w:b/>
          <w:bCs/>
        </w:rPr>
        <w:t>Проверяем</w:t>
      </w:r>
      <w:r w:rsidRPr="00B13C01">
        <w:rPr>
          <w:rFonts w:eastAsia="Times New Roman"/>
          <w:b/>
          <w:bCs/>
        </w:rPr>
        <w:t xml:space="preserve"> </w:t>
      </w:r>
      <w:r w:rsidRPr="0066295D">
        <w:rPr>
          <w:rFonts w:eastAsia="Times New Roman"/>
          <w:b/>
          <w:bCs/>
        </w:rPr>
        <w:t>параметры</w:t>
      </w:r>
      <w:r w:rsidRPr="00B13C01">
        <w:rPr>
          <w:rFonts w:eastAsia="Times New Roman"/>
          <w:b/>
          <w:bCs/>
        </w:rPr>
        <w:t xml:space="preserve"> </w:t>
      </w:r>
      <w:r w:rsidRPr="0066295D">
        <w:rPr>
          <w:rFonts w:eastAsia="Times New Roman"/>
          <w:b/>
          <w:bCs/>
          <w:lang w:val="en-US"/>
        </w:rPr>
        <w:t>DHCP</w:t>
      </w:r>
      <w:r w:rsidRPr="00B13C01">
        <w:rPr>
          <w:rFonts w:eastAsia="Times New Roman"/>
          <w:b/>
          <w:bCs/>
        </w:rPr>
        <w:t>-</w:t>
      </w:r>
      <w:r w:rsidRPr="0066295D">
        <w:rPr>
          <w:rFonts w:eastAsia="Times New Roman"/>
          <w:b/>
          <w:bCs/>
        </w:rPr>
        <w:t>сервера</w:t>
      </w:r>
      <w:r w:rsidRPr="00B13C01">
        <w:rPr>
          <w:rFonts w:eastAsia="Times New Roman"/>
          <w:b/>
          <w:bCs/>
        </w:rPr>
        <w:t>:</w:t>
      </w:r>
    </w:p>
    <w:p w14:paraId="1473C769" w14:textId="77777777" w:rsidR="00343393" w:rsidRPr="0066295D" w:rsidRDefault="00343393" w:rsidP="00343393">
      <w:pPr>
        <w:spacing w:after="120" w:line="360" w:lineRule="auto"/>
        <w:rPr>
          <w:lang w:val="en-US"/>
        </w:rPr>
      </w:pPr>
      <w:r w:rsidRPr="0066295D">
        <w:rPr>
          <w:rFonts w:eastAsia="Times New Roman"/>
          <w:lang w:val="en-US"/>
        </w:rPr>
        <w:t>show ip dhcp server pool COMPANY</w:t>
      </w:r>
    </w:p>
    <w:p w14:paraId="38B5BAD9" w14:textId="4B610362" w:rsidR="00343393" w:rsidRPr="00CD53E2" w:rsidRDefault="00902DA6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343393" w:rsidRPr="00CD53E2">
        <w:rPr>
          <w:rFonts w:eastAsia="Times New Roman"/>
          <w:lang w:val="en-US"/>
        </w:rPr>
        <w:t># show ip dhcp server pool COMPANY</w:t>
      </w:r>
    </w:p>
    <w:p w14:paraId="2ECDD70C" w14:textId="77777777" w:rsidR="00343393" w:rsidRPr="00CD53E2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CD53E2">
        <w:rPr>
          <w:rFonts w:eastAsia="Times New Roman"/>
          <w:lang w:val="en-US"/>
        </w:rPr>
        <w:t>Name:                        COMPANY</w:t>
      </w:r>
    </w:p>
    <w:p w14:paraId="29BFB463" w14:textId="77777777" w:rsidR="00343393" w:rsidRPr="00CD53E2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CD53E2">
        <w:rPr>
          <w:rFonts w:eastAsia="Times New Roman"/>
          <w:lang w:val="en-US"/>
        </w:rPr>
        <w:t>Network:                     172.16.1.0/24</w:t>
      </w:r>
    </w:p>
    <w:p w14:paraId="3A780951" w14:textId="77777777" w:rsidR="00343393" w:rsidRPr="00CD53E2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CD53E2">
        <w:rPr>
          <w:rFonts w:eastAsia="Times New Roman"/>
          <w:lang w:val="en-US"/>
        </w:rPr>
        <w:t>Address-ranges:              172.16.1.1-172.16.1.254</w:t>
      </w:r>
    </w:p>
    <w:p w14:paraId="2A0A299D" w14:textId="77777777" w:rsidR="00343393" w:rsidRPr="00CD53E2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CD53E2">
        <w:rPr>
          <w:rFonts w:eastAsia="Times New Roman"/>
          <w:lang w:val="en-US"/>
        </w:rPr>
        <w:t>Excluded-address-ranges:     172.16.1.1</w:t>
      </w:r>
    </w:p>
    <w:p w14:paraId="62EB46EC" w14:textId="77777777" w:rsidR="00343393" w:rsidRPr="00CD53E2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CD53E2">
        <w:rPr>
          <w:rFonts w:eastAsia="Times New Roman"/>
          <w:lang w:val="en-US"/>
        </w:rPr>
        <w:t xml:space="preserve">                             172.16.1.254</w:t>
      </w:r>
    </w:p>
    <w:p w14:paraId="770CB23C" w14:textId="77777777" w:rsidR="00343393" w:rsidRPr="00CD53E2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CD53E2">
        <w:rPr>
          <w:rFonts w:eastAsia="Times New Roman"/>
          <w:lang w:val="en-US"/>
        </w:rPr>
        <w:t>Addresses:                   172.16.1.100 00:50:79:66:68:00</w:t>
      </w:r>
    </w:p>
    <w:p w14:paraId="3D1E9438" w14:textId="77777777" w:rsidR="00343393" w:rsidRPr="00CD53E2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CD53E2">
        <w:rPr>
          <w:rFonts w:eastAsia="Times New Roman"/>
          <w:lang w:val="en-US"/>
        </w:rPr>
        <w:t xml:space="preserve">                       </w:t>
      </w:r>
      <w:r>
        <w:rPr>
          <w:rFonts w:eastAsia="Times New Roman"/>
          <w:lang w:val="en-US"/>
        </w:rPr>
        <w:t xml:space="preserve">         </w:t>
      </w:r>
      <w:r w:rsidRPr="00CD53E2">
        <w:rPr>
          <w:rFonts w:eastAsia="Times New Roman"/>
          <w:lang w:val="en-US"/>
        </w:rPr>
        <w:t xml:space="preserve">      172.16.1.200 00:50:79:66:68:01</w:t>
      </w:r>
    </w:p>
    <w:p w14:paraId="5928FBE3" w14:textId="77777777" w:rsidR="00343393" w:rsidRPr="00CD53E2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CD53E2">
        <w:rPr>
          <w:rFonts w:eastAsia="Times New Roman"/>
          <w:lang w:val="en-US"/>
        </w:rPr>
        <w:t>Default-router:              172.16.1.1</w:t>
      </w:r>
    </w:p>
    <w:p w14:paraId="1454219D" w14:textId="77777777" w:rsidR="00343393" w:rsidRPr="00CD53E2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CD53E2">
        <w:rPr>
          <w:rFonts w:eastAsia="Times New Roman"/>
          <w:lang w:val="en-US"/>
        </w:rPr>
        <w:t>Dns-server:                  77.88.8.8</w:t>
      </w:r>
    </w:p>
    <w:p w14:paraId="7A9A37F5" w14:textId="77777777" w:rsidR="00343393" w:rsidRPr="00CD53E2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CD53E2">
        <w:rPr>
          <w:rFonts w:eastAsia="Times New Roman"/>
          <w:lang w:val="en-US"/>
        </w:rPr>
        <w:t>Max lease time (d:h:m):      001:00:00</w:t>
      </w:r>
    </w:p>
    <w:p w14:paraId="0961AD7D" w14:textId="77777777" w:rsidR="00343393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CD53E2">
        <w:rPr>
          <w:rFonts w:eastAsia="Times New Roman"/>
          <w:lang w:val="en-US"/>
        </w:rPr>
        <w:t>Default lease time (d:h:m):  003:00:00</w:t>
      </w:r>
    </w:p>
    <w:p w14:paraId="03495514" w14:textId="77777777" w:rsidR="00343393" w:rsidRDefault="00343393" w:rsidP="00343393">
      <w:pPr>
        <w:tabs>
          <w:tab w:val="left" w:pos="8170"/>
        </w:tabs>
        <w:spacing w:after="120" w:line="360" w:lineRule="auto"/>
      </w:pPr>
      <w:r>
        <w:rPr>
          <w:rFonts w:eastAsia="Times New Roman"/>
        </w:rPr>
        <w:t>Адреса выдаются.</w:t>
      </w:r>
      <w:r w:rsidRPr="00CD53E2">
        <w:rPr>
          <w:rFonts w:eastAsia="Times New Roman"/>
        </w:rPr>
        <w:t xml:space="preserve"> </w:t>
      </w:r>
      <w:r>
        <w:rPr>
          <w:rFonts w:eastAsia="Times New Roman"/>
        </w:rPr>
        <w:t>И интерфейс маршрутизатора доступен:</w:t>
      </w:r>
    </w:p>
    <w:p w14:paraId="2F518A60" w14:textId="77777777" w:rsidR="00343393" w:rsidRDefault="00343393" w:rsidP="00343393">
      <w:pPr>
        <w:tabs>
          <w:tab w:val="left" w:pos="8170"/>
        </w:tabs>
        <w:spacing w:after="120" w:line="360" w:lineRule="auto"/>
      </w:pPr>
    </w:p>
    <w:p w14:paraId="663661DD" w14:textId="77777777" w:rsidR="00343393" w:rsidRPr="00CD53E2" w:rsidRDefault="00343393" w:rsidP="00343393">
      <w:pPr>
        <w:shd w:val="clear" w:color="auto" w:fill="D0CECE" w:themeFill="background2" w:themeFillShade="E6"/>
        <w:tabs>
          <w:tab w:val="left" w:pos="8170"/>
        </w:tabs>
        <w:spacing w:after="120" w:line="360" w:lineRule="auto"/>
        <w:rPr>
          <w:lang w:val="en-US"/>
        </w:rPr>
      </w:pPr>
      <w:r w:rsidRPr="00CD53E2">
        <w:rPr>
          <w:rFonts w:eastAsia="Times New Roman"/>
          <w:lang w:val="en-US"/>
        </w:rPr>
        <w:t>PC2&gt; ping 172.16.1.1</w:t>
      </w:r>
    </w:p>
    <w:p w14:paraId="4F5535B9" w14:textId="77777777" w:rsidR="00343393" w:rsidRPr="00CD53E2" w:rsidRDefault="00343393" w:rsidP="00343393">
      <w:pPr>
        <w:shd w:val="clear" w:color="auto" w:fill="D0CECE" w:themeFill="background2" w:themeFillShade="E6"/>
        <w:tabs>
          <w:tab w:val="left" w:pos="8170"/>
        </w:tabs>
        <w:spacing w:after="120" w:line="360" w:lineRule="auto"/>
        <w:rPr>
          <w:lang w:val="en-US"/>
        </w:rPr>
      </w:pPr>
      <w:r w:rsidRPr="00CD53E2">
        <w:rPr>
          <w:rFonts w:eastAsia="Times New Roman"/>
          <w:lang w:val="en-US"/>
        </w:rPr>
        <w:t>84 bytes from 172.16.1.1 icmp_seq=1 ttl=64 time=4.332 ms</w:t>
      </w:r>
    </w:p>
    <w:p w14:paraId="12FADD44" w14:textId="77777777" w:rsidR="00343393" w:rsidRPr="00CD53E2" w:rsidRDefault="00343393" w:rsidP="00343393">
      <w:pPr>
        <w:shd w:val="clear" w:color="auto" w:fill="D0CECE" w:themeFill="background2" w:themeFillShade="E6"/>
        <w:tabs>
          <w:tab w:val="left" w:pos="8170"/>
        </w:tabs>
        <w:spacing w:after="120" w:line="360" w:lineRule="auto"/>
        <w:rPr>
          <w:lang w:val="en-US"/>
        </w:rPr>
      </w:pPr>
      <w:r w:rsidRPr="00CD53E2">
        <w:rPr>
          <w:rFonts w:eastAsia="Times New Roman"/>
          <w:lang w:val="en-US"/>
        </w:rPr>
        <w:t>84 bytes from 172.16.1.1 icmp_seq=2 ttl=64 time=1.772 ms</w:t>
      </w:r>
    </w:p>
    <w:p w14:paraId="3D073220" w14:textId="77777777" w:rsidR="00343393" w:rsidRPr="00CD53E2" w:rsidRDefault="00343393" w:rsidP="00343393">
      <w:pPr>
        <w:shd w:val="clear" w:color="auto" w:fill="D0CECE" w:themeFill="background2" w:themeFillShade="E6"/>
        <w:tabs>
          <w:tab w:val="left" w:pos="8170"/>
        </w:tabs>
        <w:spacing w:after="120" w:line="360" w:lineRule="auto"/>
        <w:rPr>
          <w:lang w:val="en-US"/>
        </w:rPr>
      </w:pPr>
      <w:r w:rsidRPr="00CD53E2">
        <w:rPr>
          <w:rFonts w:eastAsia="Times New Roman"/>
          <w:lang w:val="en-US"/>
        </w:rPr>
        <w:t>84 bytes from 172.16.1.1 icmp_seq=3 ttl=64 time=3.388 ms</w:t>
      </w:r>
    </w:p>
    <w:p w14:paraId="581AC6D9" w14:textId="77777777" w:rsidR="00343393" w:rsidRPr="00CD53E2" w:rsidRDefault="00343393" w:rsidP="00343393">
      <w:pPr>
        <w:shd w:val="clear" w:color="auto" w:fill="D0CECE" w:themeFill="background2" w:themeFillShade="E6"/>
        <w:tabs>
          <w:tab w:val="left" w:pos="8170"/>
        </w:tabs>
        <w:spacing w:after="120" w:line="360" w:lineRule="auto"/>
        <w:rPr>
          <w:lang w:val="en-US"/>
        </w:rPr>
      </w:pPr>
      <w:r w:rsidRPr="00CD53E2">
        <w:rPr>
          <w:rFonts w:eastAsia="Times New Roman"/>
          <w:lang w:val="en-US"/>
        </w:rPr>
        <w:t>84 bytes from 172.16.1.1 icmp_seq=4 ttl=64 time=3.552 ms</w:t>
      </w:r>
    </w:p>
    <w:p w14:paraId="164B48C7" w14:textId="77777777" w:rsidR="00343393" w:rsidRPr="00CD53E2" w:rsidRDefault="00343393" w:rsidP="00343393">
      <w:pPr>
        <w:shd w:val="clear" w:color="auto" w:fill="D0CECE" w:themeFill="background2" w:themeFillShade="E6"/>
        <w:tabs>
          <w:tab w:val="left" w:pos="8170"/>
        </w:tabs>
        <w:spacing w:after="120" w:line="360" w:lineRule="auto"/>
        <w:rPr>
          <w:lang w:val="en-US"/>
        </w:rPr>
      </w:pPr>
      <w:r w:rsidRPr="00CD53E2">
        <w:rPr>
          <w:rFonts w:eastAsia="Times New Roman"/>
          <w:lang w:val="en-US"/>
        </w:rPr>
        <w:t>84 bytes from 172.16.1.1 icmp_seq=5 ttl=64 time=2.479 ms</w:t>
      </w:r>
    </w:p>
    <w:bookmarkStart w:id="14" w:name="_Toc202281672" w:displacedByCustomXml="next"/>
    <w:sdt>
      <w:sdtPr>
        <w:rPr>
          <w:lang w:val="ro-RO"/>
        </w:rPr>
        <w:id w:val="-1267232936"/>
        <w:placeholder>
          <w:docPart w:val="36F860A230FF4007B5B0B736C303544A"/>
        </w:placeholder>
        <w:temporary/>
        <w:showingPlcHdr/>
        <w15:appearance w15:val="hidden"/>
      </w:sdtPr>
      <w:sdtContent>
        <w:p w14:paraId="403A2C09" w14:textId="77777777" w:rsidR="009A2F30" w:rsidRPr="004E6785" w:rsidRDefault="00154A4E" w:rsidP="00B25DAF">
          <w:pPr>
            <w:pStyle w:val="31"/>
            <w:numPr>
              <w:ilvl w:val="0"/>
              <w:numId w:val="0"/>
            </w:numPr>
            <w:rPr>
              <w:lang w:val="ro-RO"/>
            </w:rPr>
          </w:pPr>
          <w:r w:rsidRPr="004E6785">
            <w:rPr>
              <w:lang w:val="ro-RO" w:bidi="ru-RU"/>
            </w:rPr>
            <w:t>Сводка или ключевые выводы главы</w:t>
          </w:r>
        </w:p>
      </w:sdtContent>
    </w:sdt>
    <w:bookmarkEnd w:id="14" w:displacedByCustomXml="prev"/>
    <w:p w14:paraId="650675EB" w14:textId="0E0DCF2C" w:rsidR="009A2F30" w:rsidRPr="004E6785" w:rsidRDefault="009A2F30" w:rsidP="008945BA">
      <w:pPr>
        <w:pStyle w:val="af7"/>
        <w:spacing w:after="120" w:line="360" w:lineRule="auto"/>
        <w:rPr>
          <w:rFonts w:cs="Calibri"/>
          <w:lang w:val="ro-RO"/>
        </w:rPr>
      </w:pPr>
    </w:p>
    <w:sdt>
      <w:sdtPr>
        <w:rPr>
          <w:lang w:val="ro-RO"/>
        </w:rPr>
        <w:id w:val="589435268"/>
        <w:placeholder>
          <w:docPart w:val="F43244C5A6354522B6E9C1DA50924F31"/>
        </w:placeholder>
        <w:temporary/>
        <w:showingPlcHdr/>
        <w15:appearance w15:val="hidden"/>
      </w:sdtPr>
      <w:sdtContent>
        <w:p w14:paraId="43E6B773" w14:textId="77777777" w:rsidR="009A2F30" w:rsidRPr="004E6785" w:rsidRDefault="00154A4E" w:rsidP="00BB5275">
          <w:pPr>
            <w:rPr>
              <w:lang w:val="ro-RO"/>
            </w:rPr>
          </w:pPr>
          <w:r w:rsidRPr="004E6785">
            <w:rPr>
              <w:lang w:val="ro-RO" w:bidi="ru-RU"/>
            </w:rPr>
            <w:t>В следующей главе вы узнаете...</w:t>
          </w:r>
        </w:p>
      </w:sdtContent>
    </w:sdt>
    <w:p w14:paraId="05189305" w14:textId="081A1660" w:rsidR="00211C7A" w:rsidRPr="004E6785" w:rsidRDefault="009A2F30" w:rsidP="00BB5275">
      <w:pPr>
        <w:pStyle w:val="af7"/>
        <w:spacing w:after="120" w:line="360" w:lineRule="auto"/>
        <w:rPr>
          <w:lang w:val="ro-RO"/>
        </w:rPr>
      </w:pPr>
      <w:r w:rsidRPr="004E6785">
        <w:rPr>
          <w:rFonts w:ascii="Times New Roman" w:eastAsia="Times New Roman" w:hAnsi="Times New Roman"/>
          <w:lang w:val="ro-RO" w:bidi="ru-RU"/>
        </w:rPr>
        <w:br w:type="page"/>
      </w:r>
    </w:p>
    <w:bookmarkStart w:id="15" w:name="_Toc202281673"/>
    <w:p w14:paraId="1ACCCAEF" w14:textId="2DFC8D16" w:rsidR="009A2F30" w:rsidRPr="004E6785" w:rsidRDefault="00000000" w:rsidP="009324B5">
      <w:pPr>
        <w:pStyle w:val="1"/>
        <w:spacing w:after="120"/>
        <w:ind w:left="0"/>
      </w:pPr>
      <w:sdt>
        <w:sdtPr>
          <w:rPr>
            <w:sz w:val="24"/>
            <w:szCs w:val="24"/>
          </w:rPr>
          <w:id w:val="773436528"/>
          <w:placeholder>
            <w:docPart w:val="F25F314847B84ED1A9E78FEBCDE71A2C"/>
          </w:placeholder>
          <w:temporary/>
          <w:showingPlcHdr/>
          <w15:appearance w15:val="hidden"/>
        </w:sdtPr>
        <w:sdtContent>
          <w:r w:rsidR="00154A4E" w:rsidRPr="004E6785">
            <w:rPr>
              <w:lang w:bidi="ru-RU"/>
            </w:rPr>
            <w:t>Глава 5</w:t>
          </w:r>
        </w:sdtContent>
      </w:sdt>
      <w:r w:rsidR="009A2F30" w:rsidRPr="004E6785">
        <w:rPr>
          <w:rFonts w:ascii="Times New Roman" w:eastAsia="Times New Roman" w:hAnsi="Times New Roman"/>
          <w:sz w:val="28"/>
          <w:lang w:bidi="ru-RU"/>
        </w:rPr>
        <w:t xml:space="preserve">. </w:t>
      </w:r>
      <w:r w:rsidR="006A5A75">
        <w:rPr>
          <w:rFonts w:ascii="Times New Roman" w:eastAsia="Times New Roman" w:hAnsi="Times New Roman"/>
          <w:sz w:val="28"/>
        </w:rPr>
        <w:t xml:space="preserve">Настройка  </w:t>
      </w:r>
      <w:r w:rsidR="006A5A75">
        <w:rPr>
          <w:rFonts w:ascii="Times New Roman" w:eastAsia="Times New Roman" w:hAnsi="Times New Roman"/>
          <w:sz w:val="28"/>
          <w:lang w:val="en-US"/>
        </w:rPr>
        <w:t>NAT</w:t>
      </w:r>
      <w:r w:rsidR="006A5A75" w:rsidRPr="00022DA5">
        <w:rPr>
          <w:rFonts w:ascii="Times New Roman" w:eastAsia="Times New Roman" w:hAnsi="Times New Roman"/>
          <w:sz w:val="28"/>
        </w:rPr>
        <w:t>(</w:t>
      </w:r>
      <w:r w:rsidR="006A5A75">
        <w:rPr>
          <w:rFonts w:ascii="Times New Roman" w:eastAsia="Times New Roman" w:hAnsi="Times New Roman"/>
          <w:sz w:val="28"/>
          <w:lang w:val="en-US"/>
        </w:rPr>
        <w:t>SNAT</w:t>
      </w:r>
      <w:r w:rsidR="006A5A75" w:rsidRPr="00022DA5">
        <w:rPr>
          <w:rFonts w:ascii="Times New Roman" w:eastAsia="Times New Roman" w:hAnsi="Times New Roman"/>
          <w:sz w:val="28"/>
        </w:rPr>
        <w:t xml:space="preserve">) </w:t>
      </w:r>
      <w:r w:rsidR="006A5A75">
        <w:rPr>
          <w:rFonts w:ascii="Times New Roman" w:eastAsia="Times New Roman" w:hAnsi="Times New Roman"/>
          <w:sz w:val="28"/>
        </w:rPr>
        <w:t>для доступа</w:t>
      </w:r>
      <w:r w:rsidR="006A5A75" w:rsidRPr="00022DA5">
        <w:rPr>
          <w:rFonts w:ascii="Times New Roman" w:eastAsia="Times New Roman" w:hAnsi="Times New Roman"/>
          <w:sz w:val="28"/>
        </w:rPr>
        <w:t xml:space="preserve"> </w:t>
      </w:r>
      <w:r w:rsidR="006A5A75">
        <w:rPr>
          <w:rFonts w:ascii="Times New Roman" w:eastAsia="Times New Roman" w:hAnsi="Times New Roman"/>
          <w:sz w:val="28"/>
        </w:rPr>
        <w:t xml:space="preserve">в Интернет в </w:t>
      </w:r>
      <w:r w:rsidR="006A5A75" w:rsidRPr="00725084">
        <w:rPr>
          <w:rFonts w:ascii="Times New Roman" w:eastAsia="Times New Roman" w:hAnsi="Times New Roman"/>
          <w:sz w:val="28"/>
        </w:rPr>
        <w:t>виртуально</w:t>
      </w:r>
      <w:r w:rsidR="006A5A75">
        <w:rPr>
          <w:rFonts w:ascii="Times New Roman" w:eastAsia="Times New Roman" w:hAnsi="Times New Roman"/>
          <w:sz w:val="28"/>
        </w:rPr>
        <w:t xml:space="preserve">м маршрутизаторе </w:t>
      </w:r>
      <w:r w:rsidR="006A5A75">
        <w:rPr>
          <w:rFonts w:ascii="Times New Roman" w:eastAsia="Times New Roman" w:hAnsi="Times New Roman"/>
          <w:sz w:val="28"/>
          <w:lang w:val="en-US"/>
        </w:rPr>
        <w:t>vESR</w:t>
      </w:r>
      <w:r w:rsidR="006A5A75">
        <w:rPr>
          <w:rFonts w:ascii="Times New Roman" w:eastAsia="Times New Roman" w:hAnsi="Times New Roman"/>
          <w:sz w:val="28"/>
        </w:rPr>
        <w:t>.</w:t>
      </w:r>
      <w:bookmarkEnd w:id="15"/>
    </w:p>
    <w:p w14:paraId="34BE9EDE" w14:textId="0E4C64AD" w:rsidR="00611A3D" w:rsidRDefault="00611A3D">
      <w:pPr>
        <w:pStyle w:val="ac"/>
        <w:numPr>
          <w:ilvl w:val="0"/>
          <w:numId w:val="44"/>
        </w:numPr>
        <w:spacing w:after="120" w:line="360" w:lineRule="auto"/>
        <w:ind w:left="0"/>
      </w:pPr>
      <w:r>
        <w:rPr>
          <w:rFonts w:eastAsia="Times New Roman"/>
        </w:rPr>
        <w:t xml:space="preserve">Настройка  </w:t>
      </w:r>
      <w:r w:rsidRPr="006B4249">
        <w:rPr>
          <w:rFonts w:eastAsia="Times New Roman"/>
          <w:lang w:val="en-US"/>
        </w:rPr>
        <w:t>NAT</w:t>
      </w:r>
      <w:r w:rsidRPr="00022DA5">
        <w:rPr>
          <w:rFonts w:eastAsia="Times New Roman"/>
        </w:rPr>
        <w:t>(</w:t>
      </w:r>
      <w:r w:rsidRPr="006B4249">
        <w:rPr>
          <w:rFonts w:eastAsia="Times New Roman"/>
          <w:lang w:val="en-US"/>
        </w:rPr>
        <w:t>SNAT</w:t>
      </w:r>
      <w:r w:rsidRPr="00022DA5">
        <w:rPr>
          <w:rFonts w:eastAsia="Times New Roman"/>
        </w:rPr>
        <w:t xml:space="preserve">) </w:t>
      </w:r>
      <w:r>
        <w:rPr>
          <w:rFonts w:eastAsia="Times New Roman"/>
        </w:rPr>
        <w:t>для доступа</w:t>
      </w:r>
      <w:r w:rsidRPr="00022DA5">
        <w:rPr>
          <w:rFonts w:eastAsia="Times New Roman"/>
        </w:rPr>
        <w:t xml:space="preserve"> </w:t>
      </w:r>
      <w:r>
        <w:rPr>
          <w:rFonts w:eastAsia="Times New Roman"/>
        </w:rPr>
        <w:t xml:space="preserve">в Интернет в маршрутизаторе </w:t>
      </w:r>
      <w:r w:rsidRPr="006B4249">
        <w:rPr>
          <w:rFonts w:eastAsia="Times New Roman"/>
          <w:lang w:val="en-US"/>
        </w:rPr>
        <w:t>vESR</w:t>
      </w:r>
      <w:r>
        <w:rPr>
          <w:rFonts w:eastAsia="Times New Roman"/>
        </w:rPr>
        <w:t>.</w:t>
      </w:r>
    </w:p>
    <w:p w14:paraId="0FE17B80" w14:textId="77777777" w:rsidR="00611A3D" w:rsidRPr="006B4249" w:rsidRDefault="00611A3D" w:rsidP="00611A3D">
      <w:pPr>
        <w:spacing w:after="120" w:line="360" w:lineRule="auto"/>
      </w:pPr>
      <w:r w:rsidRPr="006B4249">
        <w:rPr>
          <w:rFonts w:eastAsia="Times New Roman"/>
          <w:b/>
          <w:bCs/>
        </w:rPr>
        <w:t>NAT (Network Address Translation) — это механизм преобразования локальных (частных) IP-адресов в глобальные (публичные) и наоборот</w:t>
      </w:r>
      <w:r w:rsidRPr="006B4249">
        <w:rPr>
          <w:rFonts w:eastAsia="Times New Roman"/>
        </w:rPr>
        <w:t>. Функция Source NAT (SNAT) используется для подмены адреса источника у пакетов, проходящих через сетевой шлюз</w:t>
      </w:r>
      <w:r w:rsidRPr="00753486">
        <w:rPr>
          <w:rFonts w:eastAsia="Times New Roman"/>
        </w:rPr>
        <w:t xml:space="preserve"> </w:t>
      </w:r>
      <w:r>
        <w:rPr>
          <w:rFonts w:eastAsia="Times New Roman"/>
        </w:rPr>
        <w:t xml:space="preserve">и </w:t>
      </w:r>
      <w:r w:rsidRPr="006B4249">
        <w:rPr>
          <w:rFonts w:eastAsia="Times New Roman"/>
        </w:rPr>
        <w:t>обеспечивает безопасность сети</w:t>
      </w:r>
      <w:r>
        <w:rPr>
          <w:rFonts w:eastAsia="Times New Roman"/>
        </w:rPr>
        <w:t>.</w:t>
      </w:r>
    </w:p>
    <w:p w14:paraId="584B909A" w14:textId="77777777" w:rsidR="00611A3D" w:rsidRPr="006B4249" w:rsidRDefault="00611A3D" w:rsidP="00611A3D">
      <w:pPr>
        <w:spacing w:after="120" w:line="360" w:lineRule="auto"/>
      </w:pPr>
      <w:r w:rsidRPr="006B4249">
        <w:rPr>
          <w:rFonts w:eastAsia="Times New Roman"/>
          <w:b/>
          <w:bCs/>
        </w:rPr>
        <w:t>Процесс работы NAT</w:t>
      </w:r>
      <w:r w:rsidRPr="006B4249">
        <w:rPr>
          <w:rFonts w:eastAsia="Times New Roman"/>
        </w:rPr>
        <w:t>:</w:t>
      </w:r>
    </w:p>
    <w:p w14:paraId="65F73923" w14:textId="77777777" w:rsidR="00611A3D" w:rsidRPr="006B4249" w:rsidRDefault="00611A3D">
      <w:pPr>
        <w:numPr>
          <w:ilvl w:val="0"/>
          <w:numId w:val="45"/>
        </w:numPr>
        <w:spacing w:after="120" w:line="360" w:lineRule="auto"/>
        <w:ind w:left="0"/>
      </w:pPr>
      <w:r w:rsidRPr="006B4249">
        <w:rPr>
          <w:rFonts w:eastAsia="Times New Roman"/>
          <w:b/>
          <w:bCs/>
        </w:rPr>
        <w:t>Устройство отправляет запрос в интернет</w:t>
      </w:r>
      <w:r w:rsidRPr="006B4249">
        <w:rPr>
          <w:rFonts w:eastAsia="Times New Roman"/>
        </w:rPr>
        <w:t xml:space="preserve">. Оно использует внутренний IP-адрес, который уникален только внутри локальной сети. </w:t>
      </w:r>
    </w:p>
    <w:p w14:paraId="5857E1B5" w14:textId="77777777" w:rsidR="00611A3D" w:rsidRPr="006B4249" w:rsidRDefault="00611A3D">
      <w:pPr>
        <w:numPr>
          <w:ilvl w:val="0"/>
          <w:numId w:val="45"/>
        </w:numPr>
        <w:spacing w:after="120" w:line="360" w:lineRule="auto"/>
        <w:ind w:left="0"/>
      </w:pPr>
      <w:r w:rsidRPr="006B4249">
        <w:rPr>
          <w:rFonts w:eastAsia="Times New Roman"/>
          <w:b/>
          <w:bCs/>
        </w:rPr>
        <w:t>Когда пакет данных достигает маршрутизатора</w:t>
      </w:r>
      <w:r w:rsidRPr="006B4249">
        <w:rPr>
          <w:rFonts w:eastAsia="Times New Roman"/>
        </w:rPr>
        <w:t xml:space="preserve">, NAT заменяет внутренний IP-адрес на внешний IP-адрес маршрутизатора. При этом маршрутизатор запоминает, какой внутренний IP-адрес связан с каким внешним IP-адресом и портом. </w:t>
      </w:r>
    </w:p>
    <w:p w14:paraId="3E7ACF78" w14:textId="77777777" w:rsidR="00611A3D" w:rsidRPr="006B4249" w:rsidRDefault="00611A3D">
      <w:pPr>
        <w:numPr>
          <w:ilvl w:val="0"/>
          <w:numId w:val="45"/>
        </w:numPr>
        <w:spacing w:after="120" w:line="360" w:lineRule="auto"/>
        <w:ind w:left="0"/>
      </w:pPr>
      <w:r w:rsidRPr="006B4249">
        <w:rPr>
          <w:rFonts w:eastAsia="Times New Roman"/>
          <w:b/>
          <w:bCs/>
        </w:rPr>
        <w:t>Когда ответ от сервера приходит обратно в сеть</w:t>
      </w:r>
      <w:r w:rsidRPr="006B4249">
        <w:rPr>
          <w:rFonts w:eastAsia="Times New Roman"/>
        </w:rPr>
        <w:t xml:space="preserve">, маршрутизатор использует свои таблицы NAT, чтобы направить пакет данных к правильному устройству в локальной сети, заменяя внешний IP-адрес обратно на внутренний.  </w:t>
      </w:r>
    </w:p>
    <w:p w14:paraId="08760BF5" w14:textId="77777777" w:rsidR="00611A3D" w:rsidRPr="006B4249" w:rsidRDefault="00611A3D" w:rsidP="00611A3D">
      <w:pPr>
        <w:spacing w:after="120" w:line="360" w:lineRule="auto"/>
      </w:pPr>
      <w:r w:rsidRPr="006B4249">
        <w:rPr>
          <w:rFonts w:eastAsia="Times New Roman"/>
        </w:rPr>
        <w:t>Типы NAT</w:t>
      </w:r>
    </w:p>
    <w:p w14:paraId="33B575EB" w14:textId="77777777" w:rsidR="00611A3D" w:rsidRPr="006B4249" w:rsidRDefault="00611A3D" w:rsidP="00611A3D">
      <w:pPr>
        <w:spacing w:after="120" w:line="360" w:lineRule="auto"/>
      </w:pPr>
      <w:r w:rsidRPr="006B4249">
        <w:rPr>
          <w:rFonts w:eastAsia="Times New Roman"/>
          <w:b/>
          <w:bCs/>
        </w:rPr>
        <w:t>Существует несколько типов NAT</w:t>
      </w:r>
      <w:r w:rsidRPr="006B4249">
        <w:rPr>
          <w:rFonts w:eastAsia="Times New Roman"/>
        </w:rPr>
        <w:t>:</w:t>
      </w:r>
    </w:p>
    <w:p w14:paraId="53798FE3" w14:textId="77777777" w:rsidR="00611A3D" w:rsidRPr="006B4249" w:rsidRDefault="00611A3D">
      <w:pPr>
        <w:numPr>
          <w:ilvl w:val="0"/>
          <w:numId w:val="46"/>
        </w:numPr>
        <w:spacing w:after="120" w:line="360" w:lineRule="auto"/>
        <w:ind w:left="0"/>
      </w:pPr>
      <w:r w:rsidRPr="006B4249">
        <w:rPr>
          <w:rFonts w:eastAsia="Times New Roman"/>
          <w:b/>
          <w:bCs/>
        </w:rPr>
        <w:t>Статический NAT (Static NAT)</w:t>
      </w:r>
      <w:r w:rsidRPr="006B4249">
        <w:rPr>
          <w:rFonts w:eastAsia="Times New Roman"/>
        </w:rPr>
        <w:t xml:space="preserve">. Создаёт постоянное соответствие между внутренним и внешним IP-адресами. Обычно используется для серверов, которые должны быть доступными из внешнего интернета, например, веб-серверов или почтовых серверов.  </w:t>
      </w:r>
    </w:p>
    <w:p w14:paraId="7991D74C" w14:textId="77777777" w:rsidR="00611A3D" w:rsidRPr="006B4249" w:rsidRDefault="00611A3D">
      <w:pPr>
        <w:numPr>
          <w:ilvl w:val="0"/>
          <w:numId w:val="46"/>
        </w:numPr>
        <w:spacing w:after="120" w:line="360" w:lineRule="auto"/>
        <w:ind w:left="0"/>
      </w:pPr>
      <w:r w:rsidRPr="006B4249">
        <w:rPr>
          <w:rFonts w:eastAsia="Times New Roman"/>
          <w:b/>
          <w:bCs/>
        </w:rPr>
        <w:t>Динамический NAT (Dynamic NAT)</w:t>
      </w:r>
      <w:r w:rsidRPr="006B4249">
        <w:rPr>
          <w:rFonts w:eastAsia="Times New Roman"/>
        </w:rPr>
        <w:t xml:space="preserve">. Присваивает внутренним IP-адресам временные внешние IP-адреса из пула доступных адресов. Это позволяет множеству устройств в локальной сети использовать один внешний IP-адрес, но при этом адреса могут изменяться.  </w:t>
      </w:r>
    </w:p>
    <w:p w14:paraId="6AFD64A9" w14:textId="77777777" w:rsidR="00611A3D" w:rsidRPr="006B4249" w:rsidRDefault="00611A3D">
      <w:pPr>
        <w:numPr>
          <w:ilvl w:val="0"/>
          <w:numId w:val="46"/>
        </w:numPr>
        <w:spacing w:after="120" w:line="360" w:lineRule="auto"/>
        <w:ind w:left="0"/>
      </w:pPr>
      <w:r w:rsidRPr="006B4249">
        <w:rPr>
          <w:rFonts w:eastAsia="Times New Roman"/>
          <w:b/>
          <w:bCs/>
          <w:lang w:val="en-US"/>
        </w:rPr>
        <w:t xml:space="preserve">PAT (Port Address Translation), </w:t>
      </w:r>
      <w:r w:rsidRPr="006B4249">
        <w:rPr>
          <w:rFonts w:eastAsia="Times New Roman"/>
          <w:b/>
          <w:bCs/>
        </w:rPr>
        <w:t>также</w:t>
      </w:r>
      <w:r w:rsidRPr="006B4249">
        <w:rPr>
          <w:rFonts w:eastAsia="Times New Roman"/>
          <w:b/>
          <w:bCs/>
          <w:lang w:val="en-US"/>
        </w:rPr>
        <w:t xml:space="preserve"> </w:t>
      </w:r>
      <w:r w:rsidRPr="006B4249">
        <w:rPr>
          <w:rFonts w:eastAsia="Times New Roman"/>
          <w:b/>
          <w:bCs/>
        </w:rPr>
        <w:t>известный</w:t>
      </w:r>
      <w:r w:rsidRPr="006B4249">
        <w:rPr>
          <w:rFonts w:eastAsia="Times New Roman"/>
          <w:b/>
          <w:bCs/>
          <w:lang w:val="en-US"/>
        </w:rPr>
        <w:t xml:space="preserve"> </w:t>
      </w:r>
      <w:r w:rsidRPr="006B4249">
        <w:rPr>
          <w:rFonts w:eastAsia="Times New Roman"/>
          <w:b/>
          <w:bCs/>
        </w:rPr>
        <w:t>как</w:t>
      </w:r>
      <w:r w:rsidRPr="006B4249">
        <w:rPr>
          <w:rFonts w:eastAsia="Times New Roman"/>
          <w:b/>
          <w:bCs/>
          <w:lang w:val="en-US"/>
        </w:rPr>
        <w:t xml:space="preserve"> NAT Overload</w:t>
      </w:r>
      <w:r w:rsidRPr="006B4249">
        <w:rPr>
          <w:rFonts w:eastAsia="Times New Roman"/>
          <w:lang w:val="en-US"/>
        </w:rPr>
        <w:t xml:space="preserve">. </w:t>
      </w:r>
      <w:r w:rsidRPr="006B4249">
        <w:rPr>
          <w:rFonts w:eastAsia="Times New Roman"/>
        </w:rPr>
        <w:t xml:space="preserve">Позволяет множеству устройств использовать один внешний IP-адрес, отличая их по номерам портов. Это наиболее распространённый тип NAT.  </w:t>
      </w:r>
    </w:p>
    <w:p w14:paraId="160B9086" w14:textId="77777777" w:rsidR="00611A3D" w:rsidRPr="006B4249" w:rsidRDefault="00611A3D" w:rsidP="00611A3D">
      <w:pPr>
        <w:spacing w:after="120" w:line="360" w:lineRule="auto"/>
      </w:pPr>
      <w:r w:rsidRPr="006B4249">
        <w:rPr>
          <w:rFonts w:eastAsia="Times New Roman"/>
        </w:rPr>
        <w:t>Преимущества и недостатки NAT</w:t>
      </w:r>
    </w:p>
    <w:p w14:paraId="54B41229" w14:textId="77777777" w:rsidR="00611A3D" w:rsidRPr="006B4249" w:rsidRDefault="00611A3D" w:rsidP="00611A3D">
      <w:pPr>
        <w:spacing w:after="120" w:line="360" w:lineRule="auto"/>
      </w:pPr>
      <w:r w:rsidRPr="006B4249">
        <w:rPr>
          <w:rFonts w:eastAsia="Times New Roman"/>
          <w:b/>
          <w:bCs/>
        </w:rPr>
        <w:t>Преимущества NAT</w:t>
      </w:r>
      <w:r w:rsidRPr="006B4249">
        <w:rPr>
          <w:rFonts w:eastAsia="Times New Roman"/>
        </w:rPr>
        <w:t>:</w:t>
      </w:r>
    </w:p>
    <w:p w14:paraId="1B29928D" w14:textId="77777777" w:rsidR="00611A3D" w:rsidRPr="006B4249" w:rsidRDefault="00611A3D">
      <w:pPr>
        <w:numPr>
          <w:ilvl w:val="0"/>
          <w:numId w:val="47"/>
        </w:numPr>
        <w:spacing w:after="120" w:line="360" w:lineRule="auto"/>
        <w:ind w:left="0"/>
      </w:pPr>
      <w:r w:rsidRPr="006B4249">
        <w:rPr>
          <w:rFonts w:eastAsia="Times New Roman"/>
          <w:b/>
          <w:bCs/>
        </w:rPr>
        <w:t>Экономия IP-адресов</w:t>
      </w:r>
      <w:r w:rsidRPr="006B4249">
        <w:rPr>
          <w:rFonts w:eastAsia="Times New Roman"/>
        </w:rPr>
        <w:t xml:space="preserve">. NAT позволяет сократить потребность в публичных IP-адресах, так как несколько устройств в локальной сети могут использовать один и тот же публичный IP-адрес.  </w:t>
      </w:r>
    </w:p>
    <w:p w14:paraId="24E7F507" w14:textId="77777777" w:rsidR="00611A3D" w:rsidRPr="006B4249" w:rsidRDefault="00611A3D">
      <w:pPr>
        <w:numPr>
          <w:ilvl w:val="0"/>
          <w:numId w:val="47"/>
        </w:numPr>
        <w:spacing w:after="120" w:line="360" w:lineRule="auto"/>
        <w:ind w:left="0"/>
      </w:pPr>
      <w:r w:rsidRPr="006B4249">
        <w:rPr>
          <w:rFonts w:eastAsia="Times New Roman"/>
          <w:b/>
          <w:bCs/>
        </w:rPr>
        <w:t>Повышение безопасности</w:t>
      </w:r>
      <w:r w:rsidRPr="006B4249">
        <w:rPr>
          <w:rFonts w:eastAsia="Times New Roman"/>
        </w:rPr>
        <w:t xml:space="preserve">. NAT скрывает внутреннюю структуру сети от внешних пользователей, что затрудняет несанкционированный доступ извне.  </w:t>
      </w:r>
    </w:p>
    <w:p w14:paraId="71AFE428" w14:textId="77777777" w:rsidR="00611A3D" w:rsidRPr="006B4249" w:rsidRDefault="00611A3D">
      <w:pPr>
        <w:numPr>
          <w:ilvl w:val="0"/>
          <w:numId w:val="47"/>
        </w:numPr>
        <w:spacing w:after="120" w:line="360" w:lineRule="auto"/>
        <w:ind w:left="0"/>
      </w:pPr>
      <w:r w:rsidRPr="006B4249">
        <w:rPr>
          <w:rFonts w:eastAsia="Times New Roman"/>
          <w:b/>
          <w:bCs/>
        </w:rPr>
        <w:t>Управление трафиком</w:t>
      </w:r>
      <w:r w:rsidRPr="006B4249">
        <w:rPr>
          <w:rFonts w:eastAsia="Times New Roman"/>
        </w:rPr>
        <w:t xml:space="preserve">. NAT помогает управлять трафиком, направляя запросы к правильным устройствам в локальной сети.  </w:t>
      </w:r>
    </w:p>
    <w:p w14:paraId="03D0D1D7" w14:textId="77777777" w:rsidR="00611A3D" w:rsidRPr="006B4249" w:rsidRDefault="00611A3D" w:rsidP="00611A3D">
      <w:pPr>
        <w:spacing w:after="120" w:line="360" w:lineRule="auto"/>
      </w:pPr>
      <w:r w:rsidRPr="006B4249">
        <w:rPr>
          <w:rFonts w:eastAsia="Times New Roman"/>
          <w:b/>
          <w:bCs/>
        </w:rPr>
        <w:t>Недостатки NAT</w:t>
      </w:r>
      <w:r w:rsidRPr="006B4249">
        <w:rPr>
          <w:rFonts w:eastAsia="Times New Roman"/>
        </w:rPr>
        <w:t>:</w:t>
      </w:r>
    </w:p>
    <w:p w14:paraId="7D0EC998" w14:textId="77777777" w:rsidR="00611A3D" w:rsidRPr="006B4249" w:rsidRDefault="00611A3D">
      <w:pPr>
        <w:numPr>
          <w:ilvl w:val="0"/>
          <w:numId w:val="48"/>
        </w:numPr>
        <w:spacing w:after="120" w:line="360" w:lineRule="auto"/>
        <w:ind w:left="0"/>
      </w:pPr>
      <w:r w:rsidRPr="006B4249">
        <w:rPr>
          <w:rFonts w:eastAsia="Times New Roman"/>
          <w:b/>
          <w:bCs/>
        </w:rPr>
        <w:t>Задержки в пути из-за преобразования</w:t>
      </w:r>
      <w:r w:rsidRPr="006B4249">
        <w:rPr>
          <w:rFonts w:eastAsia="Times New Roman"/>
        </w:rPr>
        <w:t xml:space="preserve">. Каждый сетевой пакет, покидающий локальную сеть и направляющийся в Интернет, должен пройти процесс перевода адресов на граничном маршрутизаторе.  </w:t>
      </w:r>
    </w:p>
    <w:p w14:paraId="3B58B7AB" w14:textId="77777777" w:rsidR="00611A3D" w:rsidRPr="006B4249" w:rsidRDefault="00611A3D">
      <w:pPr>
        <w:numPr>
          <w:ilvl w:val="0"/>
          <w:numId w:val="48"/>
        </w:numPr>
        <w:spacing w:after="120" w:line="360" w:lineRule="auto"/>
        <w:ind w:left="0"/>
      </w:pPr>
      <w:r w:rsidRPr="006B4249">
        <w:rPr>
          <w:rFonts w:eastAsia="Times New Roman"/>
          <w:b/>
          <w:bCs/>
        </w:rPr>
        <w:t>Некоторые приложения не функционируют при включённом NAT</w:t>
      </w:r>
      <w:r w:rsidRPr="006B4249">
        <w:rPr>
          <w:rFonts w:eastAsia="Times New Roman"/>
        </w:rPr>
        <w:t xml:space="preserve">. Например, приложения, которые применяют передачу данных с использованием определённых портов или требуют прямого взаимодействия с уникальными IP-адресами.  </w:t>
      </w:r>
    </w:p>
    <w:p w14:paraId="558AE0E1" w14:textId="77777777" w:rsidR="00611A3D" w:rsidRPr="006B4249" w:rsidRDefault="00611A3D">
      <w:pPr>
        <w:numPr>
          <w:ilvl w:val="0"/>
          <w:numId w:val="48"/>
        </w:numPr>
        <w:spacing w:after="120" w:line="360" w:lineRule="auto"/>
        <w:ind w:left="0"/>
      </w:pPr>
      <w:r w:rsidRPr="006B4249">
        <w:rPr>
          <w:rFonts w:eastAsia="Times New Roman"/>
          <w:b/>
          <w:bCs/>
        </w:rPr>
        <w:t>Сложности с туннелированием протоколов, таких как IPsec</w:t>
      </w:r>
      <w:r w:rsidRPr="006B4249">
        <w:rPr>
          <w:rFonts w:eastAsia="Times New Roman"/>
        </w:rPr>
        <w:t>. NAT изменяет заголовки пакетов, а это может привести к проблемам с корректной передачей зашифрованных данных.</w:t>
      </w:r>
    </w:p>
    <w:p w14:paraId="4BE1F5B3" w14:textId="17E7C8EE" w:rsidR="00611A3D" w:rsidRDefault="00611A3D" w:rsidP="00611A3D">
      <w:pPr>
        <w:spacing w:after="120" w:line="360" w:lineRule="auto"/>
      </w:pPr>
      <w:r>
        <w:rPr>
          <w:rFonts w:eastAsia="Times New Roman"/>
        </w:rPr>
        <w:t>Используем схему подключения сетевых устройств , рассмотренную в предыдущей главе для н</w:t>
      </w:r>
      <w:r w:rsidRPr="006B4249">
        <w:rPr>
          <w:rFonts w:eastAsia="Times New Roman"/>
        </w:rPr>
        <w:t>астро</w:t>
      </w:r>
      <w:r>
        <w:rPr>
          <w:rFonts w:eastAsia="Times New Roman"/>
        </w:rPr>
        <w:t>йки</w:t>
      </w:r>
      <w:r w:rsidRPr="006B4249">
        <w:rPr>
          <w:rFonts w:eastAsia="Times New Roman"/>
        </w:rPr>
        <w:t xml:space="preserve"> доступ</w:t>
      </w:r>
      <w:r>
        <w:rPr>
          <w:rFonts w:eastAsia="Times New Roman"/>
        </w:rPr>
        <w:t>а</w:t>
      </w:r>
      <w:r w:rsidRPr="006B4249">
        <w:rPr>
          <w:rFonts w:eastAsia="Times New Roman"/>
        </w:rPr>
        <w:t xml:space="preserve"> с </w:t>
      </w:r>
      <w:r>
        <w:rPr>
          <w:rFonts w:eastAsia="Times New Roman"/>
          <w:lang w:val="en-US"/>
        </w:rPr>
        <w:t>PC</w:t>
      </w:r>
      <w:r w:rsidRPr="00753486">
        <w:rPr>
          <w:rFonts w:eastAsia="Times New Roman"/>
        </w:rPr>
        <w:t>1</w:t>
      </w:r>
      <w:r w:rsidRPr="006B4249">
        <w:rPr>
          <w:rFonts w:eastAsia="Times New Roman"/>
        </w:rPr>
        <w:t xml:space="preserve"> (</w:t>
      </w:r>
      <w:r>
        <w:rPr>
          <w:rFonts w:eastAsia="Times New Roman"/>
        </w:rPr>
        <w:t>172.16</w:t>
      </w:r>
      <w:r w:rsidRPr="006B4249">
        <w:rPr>
          <w:rFonts w:eastAsia="Times New Roman"/>
        </w:rPr>
        <w:t xml:space="preserve">.1.100/24) и </w:t>
      </w:r>
      <w:r>
        <w:rPr>
          <w:rFonts w:eastAsia="Times New Roman"/>
          <w:b/>
          <w:bCs/>
          <w:lang w:val="en-US"/>
        </w:rPr>
        <w:t>PC</w:t>
      </w:r>
      <w:r w:rsidRPr="00753486">
        <w:rPr>
          <w:rFonts w:eastAsia="Times New Roman"/>
          <w:b/>
          <w:bCs/>
        </w:rPr>
        <w:t>2</w:t>
      </w:r>
      <w:r w:rsidRPr="006B4249">
        <w:rPr>
          <w:rFonts w:eastAsia="Times New Roman"/>
        </w:rPr>
        <w:t xml:space="preserve"> (</w:t>
      </w:r>
      <w:r>
        <w:rPr>
          <w:rFonts w:eastAsia="Times New Roman"/>
        </w:rPr>
        <w:t>172.16</w:t>
      </w:r>
      <w:r w:rsidRPr="006B4249">
        <w:rPr>
          <w:rFonts w:eastAsia="Times New Roman"/>
        </w:rPr>
        <w:t>.1.200/24) к публичной сети с использованием функции Source NAT, через ip-адрес</w:t>
      </w:r>
      <w:r>
        <w:rPr>
          <w:rFonts w:eastAsia="Times New Roman"/>
        </w:rPr>
        <w:t xml:space="preserve"> виртуальный маршрутизатор </w:t>
      </w:r>
      <w:r w:rsidR="00902DA6" w:rsidRPr="00902DA6">
        <w:rPr>
          <w:rFonts w:eastAsia="Times New Roman"/>
        </w:rPr>
        <w:t xml:space="preserve"> </w:t>
      </w:r>
      <w:r w:rsidR="00902DA6">
        <w:rPr>
          <w:rFonts w:eastAsia="Times New Roman"/>
          <w:lang w:val="en-US"/>
        </w:rPr>
        <w:t>vesr</w:t>
      </w:r>
      <w:r w:rsidR="00902DA6" w:rsidRPr="00902DA6">
        <w:rPr>
          <w:rFonts w:eastAsia="Times New Roman"/>
        </w:rPr>
        <w:t>124-2-1</w:t>
      </w:r>
      <w:r w:rsidRPr="00753486">
        <w:rPr>
          <w:rFonts w:eastAsia="Times New Roman"/>
          <w:b/>
          <w:bCs/>
        </w:rPr>
        <w:t xml:space="preserve"> </w:t>
      </w:r>
      <w:r w:rsidRPr="006B4249">
        <w:rPr>
          <w:rFonts w:eastAsia="Times New Roman"/>
        </w:rPr>
        <w:t>который смотрит в настоящую сеть Интернет.</w:t>
      </w:r>
      <w:r>
        <w:rPr>
          <w:rFonts w:eastAsia="Times New Roman"/>
        </w:rPr>
        <w:t xml:space="preserve"> Работу по настройке интерфейсов , назначение адресов и мэжсетевого экрана мы уже проделали в предыдущей главе, но сказано неоднократно было : «Повторение-мать учения», поэтому не будет нарушать традицию ( вводить снова эти команды в консоли маршрутизатора не обязательно):</w:t>
      </w:r>
    </w:p>
    <w:p w14:paraId="369BA553" w14:textId="77777777" w:rsidR="00611A3D" w:rsidRDefault="00611A3D" w:rsidP="00611A3D">
      <w:pPr>
        <w:spacing w:after="120" w:line="360" w:lineRule="auto"/>
      </w:pPr>
      <w:r>
        <w:rPr>
          <w:rFonts w:eastAsia="Times New Roman"/>
        </w:rPr>
        <w:t xml:space="preserve">Проверяем доступ к сети с устройства </w:t>
      </w:r>
      <w:r>
        <w:rPr>
          <w:rFonts w:eastAsia="Times New Roman"/>
          <w:lang w:val="en-US"/>
        </w:rPr>
        <w:t>PC</w:t>
      </w:r>
      <w:r w:rsidRPr="00B84C8B">
        <w:rPr>
          <w:rFonts w:eastAsia="Times New Roman"/>
        </w:rPr>
        <w:t>2</w:t>
      </w:r>
      <w:r>
        <w:rPr>
          <w:rFonts w:eastAsia="Times New Roman"/>
        </w:rPr>
        <w:t>:</w:t>
      </w:r>
    </w:p>
    <w:p w14:paraId="0C223E11" w14:textId="77777777" w:rsidR="00611A3D" w:rsidRPr="003F7507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F7507">
        <w:rPr>
          <w:rFonts w:eastAsia="Times New Roman"/>
          <w:lang w:val="en-US"/>
        </w:rPr>
        <w:t>PC2&gt; ping 8.8.8.8</w:t>
      </w:r>
    </w:p>
    <w:p w14:paraId="18B3CEA5" w14:textId="77777777" w:rsidR="00611A3D" w:rsidRPr="003F7507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F7507">
        <w:rPr>
          <w:rFonts w:eastAsia="Times New Roman"/>
          <w:lang w:val="en-US"/>
        </w:rPr>
        <w:t>8.8.8.8 icmp_seq=1 timeout</w:t>
      </w:r>
    </w:p>
    <w:p w14:paraId="450B59D2" w14:textId="77777777" w:rsidR="00611A3D" w:rsidRPr="003F7507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F7507">
        <w:rPr>
          <w:rFonts w:eastAsia="Times New Roman"/>
          <w:lang w:val="en-US"/>
        </w:rPr>
        <w:t>8.8.8.8 icmp_seq=2 timeout</w:t>
      </w:r>
    </w:p>
    <w:p w14:paraId="5F81AADF" w14:textId="77777777" w:rsidR="00611A3D" w:rsidRPr="003F7507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F7507">
        <w:rPr>
          <w:rFonts w:eastAsia="Times New Roman"/>
          <w:lang w:val="en-US"/>
        </w:rPr>
        <w:t>8.8.8.8 icmp_seq=3 timeout</w:t>
      </w:r>
    </w:p>
    <w:p w14:paraId="0C852833" w14:textId="77777777" w:rsidR="00611A3D" w:rsidRPr="003F7507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F7507">
        <w:rPr>
          <w:rFonts w:eastAsia="Times New Roman"/>
          <w:lang w:val="en-US"/>
        </w:rPr>
        <w:t>8.8.8.8 icmp_seq=4 timeout</w:t>
      </w:r>
    </w:p>
    <w:p w14:paraId="6B63D151" w14:textId="77777777" w:rsidR="00611A3D" w:rsidRPr="003F7507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F7507">
        <w:rPr>
          <w:rFonts w:eastAsia="Times New Roman"/>
          <w:lang w:val="en-US"/>
        </w:rPr>
        <w:t>8.8.8.8 icmp_seq=5 timeout</w:t>
      </w:r>
    </w:p>
    <w:p w14:paraId="6F61F161" w14:textId="77777777" w:rsidR="00611A3D" w:rsidRPr="006B4249" w:rsidRDefault="00611A3D">
      <w:pPr>
        <w:numPr>
          <w:ilvl w:val="0"/>
          <w:numId w:val="41"/>
        </w:numPr>
        <w:spacing w:after="120" w:line="360" w:lineRule="auto"/>
        <w:ind w:left="0"/>
      </w:pPr>
      <w:r w:rsidRPr="006B4249">
        <w:rPr>
          <w:rFonts w:eastAsia="Times New Roman"/>
        </w:rPr>
        <w:t>Назначаем IP-адреса на интерфейсы</w:t>
      </w:r>
      <w:r>
        <w:rPr>
          <w:rFonts w:eastAsia="Times New Roman"/>
        </w:rPr>
        <w:t xml:space="preserve"> командами</w:t>
      </w:r>
      <w:r w:rsidRPr="006B4249">
        <w:rPr>
          <w:rFonts w:eastAsia="Times New Roman"/>
        </w:rPr>
        <w:t>:</w:t>
      </w:r>
    </w:p>
    <w:p w14:paraId="1B76183E" w14:textId="77777777" w:rsidR="00611A3D" w:rsidRPr="006B4249" w:rsidRDefault="00611A3D" w:rsidP="00611A3D">
      <w:pPr>
        <w:spacing w:after="120" w:line="360" w:lineRule="auto"/>
      </w:pPr>
      <w:r w:rsidRPr="006B4249">
        <w:rPr>
          <w:rFonts w:eastAsia="Times New Roman"/>
        </w:rPr>
        <w:t>configure</w:t>
      </w:r>
    </w:p>
    <w:p w14:paraId="1C8CBBB2" w14:textId="77777777" w:rsidR="00611A3D" w:rsidRPr="006B4249" w:rsidRDefault="00611A3D">
      <w:pPr>
        <w:numPr>
          <w:ilvl w:val="0"/>
          <w:numId w:val="42"/>
        </w:numPr>
        <w:spacing w:after="120" w:line="360" w:lineRule="auto"/>
        <w:ind w:left="0"/>
      </w:pPr>
      <w:r w:rsidRPr="006B4249">
        <w:rPr>
          <w:rFonts w:eastAsia="Times New Roman"/>
        </w:rPr>
        <w:t>на интерфейс смотрящий в сторону глобальной сети получаем сетевые параметры по DHCP</w:t>
      </w:r>
    </w:p>
    <w:p w14:paraId="5E0965D7" w14:textId="77777777" w:rsidR="00611A3D" w:rsidRPr="006B4249" w:rsidRDefault="00611A3D" w:rsidP="00611A3D">
      <w:pPr>
        <w:spacing w:after="120" w:line="360" w:lineRule="auto"/>
        <w:rPr>
          <w:lang w:val="en-US"/>
        </w:rPr>
      </w:pPr>
      <w:r w:rsidRPr="006B4249">
        <w:rPr>
          <w:rFonts w:eastAsia="Times New Roman"/>
          <w:lang w:val="en-US"/>
        </w:rPr>
        <w:t>interface gi1/0/1</w:t>
      </w:r>
    </w:p>
    <w:p w14:paraId="2994E291" w14:textId="77777777" w:rsidR="00611A3D" w:rsidRPr="006B4249" w:rsidRDefault="00611A3D" w:rsidP="00611A3D">
      <w:pPr>
        <w:spacing w:after="120" w:line="360" w:lineRule="auto"/>
        <w:rPr>
          <w:lang w:val="en-US"/>
        </w:rPr>
      </w:pPr>
      <w:r w:rsidRPr="006B4249">
        <w:rPr>
          <w:rFonts w:eastAsia="Times New Roman"/>
          <w:lang w:val="en-US"/>
        </w:rPr>
        <w:t>description connection_WAN</w:t>
      </w:r>
    </w:p>
    <w:p w14:paraId="4FC49902" w14:textId="77777777" w:rsidR="00611A3D" w:rsidRPr="00B84C8B" w:rsidRDefault="00611A3D" w:rsidP="00611A3D">
      <w:pPr>
        <w:spacing w:after="120" w:line="360" w:lineRule="auto"/>
        <w:rPr>
          <w:lang w:val="en-US"/>
        </w:rPr>
      </w:pPr>
      <w:r w:rsidRPr="00B84C8B">
        <w:rPr>
          <w:rFonts w:eastAsia="Times New Roman"/>
          <w:lang w:val="en-US"/>
        </w:rPr>
        <w:t>ip address dhcp</w:t>
      </w:r>
    </w:p>
    <w:p w14:paraId="442ED4BE" w14:textId="77777777" w:rsidR="00611A3D" w:rsidRPr="006B4249" w:rsidRDefault="00611A3D" w:rsidP="00611A3D">
      <w:pPr>
        <w:spacing w:after="120" w:line="360" w:lineRule="auto"/>
      </w:pPr>
      <w:r w:rsidRPr="006B4249">
        <w:rPr>
          <w:rFonts w:eastAsia="Times New Roman"/>
        </w:rPr>
        <w:t>exit</w:t>
      </w:r>
    </w:p>
    <w:p w14:paraId="53A44FE5" w14:textId="77777777" w:rsidR="00611A3D" w:rsidRPr="006B4249" w:rsidRDefault="00611A3D">
      <w:pPr>
        <w:numPr>
          <w:ilvl w:val="0"/>
          <w:numId w:val="43"/>
        </w:numPr>
        <w:spacing w:after="120" w:line="360" w:lineRule="auto"/>
        <w:ind w:left="0"/>
      </w:pPr>
      <w:r w:rsidRPr="006B4249">
        <w:rPr>
          <w:rFonts w:eastAsia="Times New Roman"/>
        </w:rPr>
        <w:t xml:space="preserve">на интерфейс смотрящий в сторону </w:t>
      </w:r>
      <w:r>
        <w:rPr>
          <w:rFonts w:eastAsia="Times New Roman"/>
          <w:lang w:val="en-US"/>
        </w:rPr>
        <w:t>PC</w:t>
      </w:r>
      <w:r w:rsidRPr="00753486">
        <w:rPr>
          <w:rFonts w:eastAsia="Times New Roman"/>
        </w:rPr>
        <w:t>1</w:t>
      </w:r>
      <w:r w:rsidRPr="006B4249">
        <w:rPr>
          <w:rFonts w:eastAsia="Times New Roman"/>
        </w:rPr>
        <w:t xml:space="preserve"> и </w:t>
      </w:r>
      <w:r>
        <w:rPr>
          <w:rFonts w:eastAsia="Times New Roman"/>
          <w:lang w:val="en-US"/>
        </w:rPr>
        <w:t>PC</w:t>
      </w:r>
      <w:r w:rsidRPr="000F3430">
        <w:rPr>
          <w:rFonts w:eastAsia="Times New Roman"/>
        </w:rPr>
        <w:t>2</w:t>
      </w:r>
      <w:r w:rsidRPr="006B4249">
        <w:rPr>
          <w:rFonts w:eastAsia="Times New Roman"/>
        </w:rPr>
        <w:t xml:space="preserve"> назначаем статический адрес из подсети </w:t>
      </w:r>
      <w:r>
        <w:rPr>
          <w:rFonts w:eastAsia="Times New Roman"/>
        </w:rPr>
        <w:t>172.16</w:t>
      </w:r>
      <w:r w:rsidRPr="006B4249">
        <w:rPr>
          <w:rFonts w:eastAsia="Times New Roman"/>
        </w:rPr>
        <w:t>.1.0/24</w:t>
      </w:r>
    </w:p>
    <w:p w14:paraId="6199D9FC" w14:textId="77777777" w:rsidR="00611A3D" w:rsidRPr="006B4249" w:rsidRDefault="00611A3D" w:rsidP="00611A3D">
      <w:pPr>
        <w:spacing w:after="120" w:line="360" w:lineRule="auto"/>
        <w:rPr>
          <w:lang w:val="en-US"/>
        </w:rPr>
      </w:pPr>
      <w:r w:rsidRPr="006B4249">
        <w:rPr>
          <w:rFonts w:eastAsia="Times New Roman"/>
          <w:lang w:val="en-US"/>
        </w:rPr>
        <w:t>interface gi1/0/2</w:t>
      </w:r>
    </w:p>
    <w:p w14:paraId="664C718F" w14:textId="77777777" w:rsidR="00611A3D" w:rsidRPr="006B4249" w:rsidRDefault="00611A3D" w:rsidP="00611A3D">
      <w:pPr>
        <w:spacing w:after="120" w:line="360" w:lineRule="auto"/>
        <w:rPr>
          <w:lang w:val="en-US"/>
        </w:rPr>
      </w:pPr>
      <w:r w:rsidRPr="006B4249">
        <w:rPr>
          <w:rFonts w:eastAsia="Times New Roman"/>
          <w:lang w:val="en-US"/>
        </w:rPr>
        <w:t>description connection_</w:t>
      </w:r>
      <w:r>
        <w:rPr>
          <w:rFonts w:eastAsia="Times New Roman"/>
          <w:lang w:val="en-US"/>
        </w:rPr>
        <w:t>LAN_GATEWAY</w:t>
      </w:r>
    </w:p>
    <w:p w14:paraId="1DAD7310" w14:textId="77777777" w:rsidR="00611A3D" w:rsidRPr="00B84C8B" w:rsidRDefault="00611A3D" w:rsidP="00611A3D">
      <w:pPr>
        <w:spacing w:after="120" w:line="360" w:lineRule="auto"/>
        <w:rPr>
          <w:lang w:val="en-US"/>
        </w:rPr>
      </w:pPr>
      <w:r w:rsidRPr="00B84C8B">
        <w:rPr>
          <w:rFonts w:eastAsia="Times New Roman"/>
          <w:lang w:val="en-US"/>
        </w:rPr>
        <w:t>ip address 172.16.1.1/24</w:t>
      </w:r>
    </w:p>
    <w:p w14:paraId="2223E6CF" w14:textId="77777777" w:rsidR="00611A3D" w:rsidRPr="006B4249" w:rsidRDefault="00611A3D" w:rsidP="00611A3D">
      <w:pPr>
        <w:spacing w:after="120" w:line="360" w:lineRule="auto"/>
      </w:pPr>
      <w:r w:rsidRPr="006B4249">
        <w:rPr>
          <w:rFonts w:eastAsia="Times New Roman"/>
        </w:rPr>
        <w:t>exit</w:t>
      </w:r>
    </w:p>
    <w:p w14:paraId="565A5D4D" w14:textId="77777777" w:rsidR="00611A3D" w:rsidRPr="006B4249" w:rsidRDefault="00611A3D">
      <w:pPr>
        <w:pStyle w:val="ac"/>
        <w:numPr>
          <w:ilvl w:val="0"/>
          <w:numId w:val="41"/>
        </w:numPr>
        <w:spacing w:after="120" w:line="360" w:lineRule="auto"/>
        <w:ind w:left="0"/>
      </w:pPr>
      <w:r w:rsidRPr="006B4249">
        <w:rPr>
          <w:rFonts w:eastAsia="Times New Roman"/>
        </w:rPr>
        <w:t xml:space="preserve">Создадим зону безопасности </w:t>
      </w:r>
      <w:r w:rsidRPr="00482BA4">
        <w:rPr>
          <w:rFonts w:eastAsia="Times New Roman"/>
          <w:b/>
          <w:bCs/>
        </w:rPr>
        <w:t>«trusted»</w:t>
      </w:r>
      <w:r w:rsidRPr="006B4249">
        <w:rPr>
          <w:rFonts w:eastAsia="Times New Roman"/>
        </w:rPr>
        <w:t xml:space="preserve"> и установим принадлежность интерфейса </w:t>
      </w:r>
      <w:r w:rsidRPr="00482BA4">
        <w:rPr>
          <w:rFonts w:eastAsia="Times New Roman"/>
          <w:b/>
          <w:bCs/>
        </w:rPr>
        <w:t>gi1/0/2</w:t>
      </w:r>
      <w:r w:rsidRPr="006B4249">
        <w:rPr>
          <w:rFonts w:eastAsia="Times New Roman"/>
        </w:rPr>
        <w:t xml:space="preserve"> (смотрящего в подсеть </w:t>
      </w:r>
      <w:r w:rsidRPr="00482BA4">
        <w:rPr>
          <w:rFonts w:eastAsia="Times New Roman"/>
          <w:lang w:val="en-US"/>
        </w:rPr>
        <w:t>PC</w:t>
      </w:r>
      <w:r w:rsidRPr="000F3430">
        <w:rPr>
          <w:rFonts w:eastAsia="Times New Roman"/>
        </w:rPr>
        <w:t>1</w:t>
      </w:r>
      <w:r w:rsidRPr="006B4249">
        <w:rPr>
          <w:rFonts w:eastAsia="Times New Roman"/>
        </w:rPr>
        <w:t xml:space="preserve"> и </w:t>
      </w:r>
      <w:r w:rsidRPr="00482BA4">
        <w:rPr>
          <w:rFonts w:eastAsia="Times New Roman"/>
          <w:lang w:val="en-US"/>
        </w:rPr>
        <w:t>PC</w:t>
      </w:r>
      <w:r w:rsidRPr="000F3430">
        <w:rPr>
          <w:rFonts w:eastAsia="Times New Roman"/>
        </w:rPr>
        <w:t>2</w:t>
      </w:r>
      <w:r w:rsidRPr="006B4249">
        <w:rPr>
          <w:rFonts w:eastAsia="Times New Roman"/>
        </w:rPr>
        <w:t>)</w:t>
      </w:r>
      <w:r w:rsidRPr="000F3430">
        <w:rPr>
          <w:rFonts w:eastAsia="Times New Roman"/>
        </w:rPr>
        <w:t xml:space="preserve"> </w:t>
      </w:r>
      <w:r>
        <w:rPr>
          <w:rFonts w:eastAsia="Times New Roman"/>
        </w:rPr>
        <w:t>командами</w:t>
      </w:r>
      <w:r w:rsidRPr="006B4249">
        <w:rPr>
          <w:rFonts w:eastAsia="Times New Roman"/>
        </w:rPr>
        <w:t>:</w:t>
      </w:r>
    </w:p>
    <w:p w14:paraId="63BA4576" w14:textId="77777777" w:rsidR="00611A3D" w:rsidRPr="006B4249" w:rsidRDefault="00611A3D" w:rsidP="00611A3D">
      <w:pPr>
        <w:spacing w:after="120" w:line="360" w:lineRule="auto"/>
        <w:rPr>
          <w:lang w:val="en-US"/>
        </w:rPr>
      </w:pPr>
      <w:r w:rsidRPr="006B4249">
        <w:rPr>
          <w:rFonts w:eastAsia="Times New Roman"/>
          <w:lang w:val="en-US"/>
        </w:rPr>
        <w:t>security zone trusted</w:t>
      </w:r>
    </w:p>
    <w:p w14:paraId="7C07AEAF" w14:textId="77777777" w:rsidR="00611A3D" w:rsidRPr="006B4249" w:rsidRDefault="00611A3D" w:rsidP="00611A3D">
      <w:pPr>
        <w:spacing w:after="120" w:line="360" w:lineRule="auto"/>
        <w:rPr>
          <w:lang w:val="en-US"/>
        </w:rPr>
      </w:pPr>
      <w:r w:rsidRPr="006B4249">
        <w:rPr>
          <w:rFonts w:eastAsia="Times New Roman"/>
          <w:lang w:val="en-US"/>
        </w:rPr>
        <w:t>exit</w:t>
      </w:r>
    </w:p>
    <w:p w14:paraId="4DC56237" w14:textId="77777777" w:rsidR="00611A3D" w:rsidRPr="006B4249" w:rsidRDefault="00611A3D" w:rsidP="00611A3D">
      <w:pPr>
        <w:spacing w:after="120" w:line="360" w:lineRule="auto"/>
        <w:rPr>
          <w:lang w:val="en-US"/>
        </w:rPr>
      </w:pPr>
      <w:r w:rsidRPr="006B4249">
        <w:rPr>
          <w:rFonts w:eastAsia="Times New Roman"/>
          <w:lang w:val="en-US"/>
        </w:rPr>
        <w:t>interface gi1/0/2</w:t>
      </w:r>
    </w:p>
    <w:p w14:paraId="2855AE86" w14:textId="77777777" w:rsidR="00611A3D" w:rsidRPr="006B4249" w:rsidRDefault="00611A3D" w:rsidP="00611A3D">
      <w:pPr>
        <w:spacing w:after="120" w:line="360" w:lineRule="auto"/>
        <w:rPr>
          <w:lang w:val="en-US"/>
        </w:rPr>
      </w:pPr>
      <w:r w:rsidRPr="006B4249">
        <w:rPr>
          <w:rFonts w:eastAsia="Times New Roman"/>
          <w:lang w:val="en-US"/>
        </w:rPr>
        <w:t>security-zone trusted</w:t>
      </w:r>
    </w:p>
    <w:p w14:paraId="7A151CA6" w14:textId="77777777" w:rsidR="00611A3D" w:rsidRPr="006B4249" w:rsidRDefault="00611A3D" w:rsidP="00611A3D">
      <w:pPr>
        <w:spacing w:after="120" w:line="360" w:lineRule="auto"/>
        <w:rPr>
          <w:lang w:val="en-US"/>
        </w:rPr>
      </w:pPr>
      <w:r w:rsidRPr="006B4249">
        <w:rPr>
          <w:rFonts w:eastAsia="Times New Roman"/>
          <w:lang w:val="en-US"/>
        </w:rPr>
        <w:t>exit</w:t>
      </w:r>
    </w:p>
    <w:p w14:paraId="16F90192" w14:textId="77777777" w:rsidR="00611A3D" w:rsidRPr="006B4249" w:rsidRDefault="00611A3D">
      <w:pPr>
        <w:pStyle w:val="ac"/>
        <w:numPr>
          <w:ilvl w:val="0"/>
          <w:numId w:val="41"/>
        </w:numPr>
        <w:spacing w:after="120" w:line="360" w:lineRule="auto"/>
        <w:ind w:left="0"/>
      </w:pPr>
      <w:r w:rsidRPr="006B4249">
        <w:rPr>
          <w:rFonts w:eastAsia="Times New Roman"/>
        </w:rPr>
        <w:t xml:space="preserve">Создадим зону безопасности </w:t>
      </w:r>
      <w:r w:rsidRPr="00482BA4">
        <w:rPr>
          <w:rFonts w:eastAsia="Times New Roman"/>
          <w:b/>
          <w:bCs/>
        </w:rPr>
        <w:t>«untrusted»</w:t>
      </w:r>
      <w:r w:rsidRPr="006B4249">
        <w:rPr>
          <w:rFonts w:eastAsia="Times New Roman"/>
        </w:rPr>
        <w:t xml:space="preserve"> и установим принадлежность интерфейса </w:t>
      </w:r>
      <w:r w:rsidRPr="00482BA4">
        <w:rPr>
          <w:rFonts w:eastAsia="Times New Roman"/>
          <w:b/>
          <w:bCs/>
        </w:rPr>
        <w:t>gi1/0/1</w:t>
      </w:r>
      <w:r w:rsidRPr="006B4249">
        <w:rPr>
          <w:rFonts w:eastAsia="Times New Roman"/>
        </w:rPr>
        <w:t xml:space="preserve"> (смотрящего в настоящую сеть Интернет)</w:t>
      </w:r>
      <w:r w:rsidRPr="00482BA4">
        <w:rPr>
          <w:rFonts w:eastAsia="Times New Roman"/>
        </w:rPr>
        <w:t xml:space="preserve"> </w:t>
      </w:r>
      <w:r>
        <w:rPr>
          <w:rFonts w:eastAsia="Times New Roman"/>
        </w:rPr>
        <w:t>командами</w:t>
      </w:r>
      <w:r w:rsidRPr="006B4249">
        <w:rPr>
          <w:rFonts w:eastAsia="Times New Roman"/>
        </w:rPr>
        <w:t>:</w:t>
      </w:r>
    </w:p>
    <w:p w14:paraId="69BDFBDA" w14:textId="77777777" w:rsidR="00611A3D" w:rsidRPr="006B4249" w:rsidRDefault="00611A3D" w:rsidP="00611A3D">
      <w:pPr>
        <w:spacing w:after="120" w:line="360" w:lineRule="auto"/>
        <w:rPr>
          <w:lang w:val="en-US"/>
        </w:rPr>
      </w:pPr>
      <w:r w:rsidRPr="006B4249">
        <w:rPr>
          <w:rFonts w:eastAsia="Times New Roman"/>
          <w:lang w:val="en-US"/>
        </w:rPr>
        <w:t>security zone untrusted</w:t>
      </w:r>
    </w:p>
    <w:p w14:paraId="3873D4C7" w14:textId="77777777" w:rsidR="00611A3D" w:rsidRPr="006B4249" w:rsidRDefault="00611A3D" w:rsidP="00611A3D">
      <w:pPr>
        <w:spacing w:after="120" w:line="360" w:lineRule="auto"/>
        <w:rPr>
          <w:lang w:val="en-US"/>
        </w:rPr>
      </w:pPr>
      <w:r w:rsidRPr="006B4249">
        <w:rPr>
          <w:rFonts w:eastAsia="Times New Roman"/>
          <w:lang w:val="en-US"/>
        </w:rPr>
        <w:t>exit</w:t>
      </w:r>
    </w:p>
    <w:p w14:paraId="4EB6B66D" w14:textId="77777777" w:rsidR="00611A3D" w:rsidRPr="006B4249" w:rsidRDefault="00611A3D" w:rsidP="00611A3D">
      <w:pPr>
        <w:spacing w:after="120" w:line="360" w:lineRule="auto"/>
        <w:rPr>
          <w:lang w:val="en-US"/>
        </w:rPr>
      </w:pPr>
      <w:r w:rsidRPr="006B4249">
        <w:rPr>
          <w:rFonts w:eastAsia="Times New Roman"/>
          <w:lang w:val="en-US"/>
        </w:rPr>
        <w:t>interface gi1/0/1</w:t>
      </w:r>
    </w:p>
    <w:p w14:paraId="52814F29" w14:textId="77777777" w:rsidR="00611A3D" w:rsidRPr="006B4249" w:rsidRDefault="00611A3D" w:rsidP="00611A3D">
      <w:pPr>
        <w:spacing w:after="120" w:line="360" w:lineRule="auto"/>
        <w:rPr>
          <w:lang w:val="en-US"/>
        </w:rPr>
      </w:pPr>
      <w:r w:rsidRPr="006B4249">
        <w:rPr>
          <w:rFonts w:eastAsia="Times New Roman"/>
          <w:lang w:val="en-US"/>
        </w:rPr>
        <w:t>security-zone untrusted</w:t>
      </w:r>
    </w:p>
    <w:p w14:paraId="45C6B063" w14:textId="77777777" w:rsidR="00611A3D" w:rsidRPr="006B4249" w:rsidRDefault="00611A3D" w:rsidP="00611A3D">
      <w:pPr>
        <w:spacing w:after="120" w:line="360" w:lineRule="auto"/>
        <w:rPr>
          <w:lang w:val="en-US"/>
        </w:rPr>
      </w:pPr>
      <w:r w:rsidRPr="006B4249">
        <w:rPr>
          <w:rFonts w:eastAsia="Times New Roman"/>
          <w:lang w:val="en-US"/>
        </w:rPr>
        <w:t>exit</w:t>
      </w:r>
    </w:p>
    <w:p w14:paraId="72698D4B" w14:textId="77777777" w:rsidR="00611A3D" w:rsidRPr="00B84C8B" w:rsidRDefault="00611A3D" w:rsidP="00611A3D">
      <w:pPr>
        <w:spacing w:after="120" w:line="360" w:lineRule="auto"/>
        <w:rPr>
          <w:lang w:val="en-US"/>
        </w:rPr>
      </w:pPr>
      <w:r w:rsidRPr="006B4249">
        <w:rPr>
          <w:rFonts w:eastAsia="Times New Roman"/>
          <w:lang w:val="en-US"/>
        </w:rPr>
        <w:t>do</w:t>
      </w:r>
      <w:r w:rsidRPr="00B84C8B">
        <w:rPr>
          <w:rFonts w:eastAsia="Times New Roman"/>
          <w:lang w:val="en-US"/>
        </w:rPr>
        <w:t xml:space="preserve"> </w:t>
      </w:r>
      <w:r w:rsidRPr="006B4249">
        <w:rPr>
          <w:rFonts w:eastAsia="Times New Roman"/>
          <w:lang w:val="en-US"/>
        </w:rPr>
        <w:t>commit</w:t>
      </w:r>
    </w:p>
    <w:p w14:paraId="565E7373" w14:textId="77777777" w:rsidR="00611A3D" w:rsidRPr="006B4249" w:rsidRDefault="00611A3D">
      <w:pPr>
        <w:pStyle w:val="ac"/>
        <w:numPr>
          <w:ilvl w:val="0"/>
          <w:numId w:val="41"/>
        </w:numPr>
        <w:spacing w:after="120" w:line="360" w:lineRule="auto"/>
        <w:ind w:left="0"/>
      </w:pPr>
      <w:r>
        <w:rPr>
          <w:rFonts w:eastAsia="Times New Roman"/>
        </w:rPr>
        <w:t>Д</w:t>
      </w:r>
      <w:r w:rsidRPr="006B4249">
        <w:rPr>
          <w:rFonts w:eastAsia="Times New Roman"/>
        </w:rPr>
        <w:t>ля конфигурирования SNAT и настройки правил зон безопасности потребуется создать профиль адресов сети «</w:t>
      </w:r>
      <w:r>
        <w:rPr>
          <w:rFonts w:eastAsia="Times New Roman"/>
        </w:rPr>
        <w:t>LAN_GATEWAY</w:t>
      </w:r>
      <w:r w:rsidRPr="006B4249">
        <w:rPr>
          <w:rFonts w:eastAsia="Times New Roman"/>
        </w:rPr>
        <w:t>», включающий адреса, которым разрешен выход в публичную сеть, и профиль адреса публичной сети «WAN».</w:t>
      </w:r>
    </w:p>
    <w:p w14:paraId="007FF0B4" w14:textId="77777777" w:rsidR="00611A3D" w:rsidRPr="006B4249" w:rsidRDefault="00611A3D" w:rsidP="00611A3D">
      <w:pPr>
        <w:spacing w:after="120" w:line="360" w:lineRule="auto"/>
      </w:pPr>
    </w:p>
    <w:p w14:paraId="4741C869" w14:textId="77777777" w:rsidR="00611A3D" w:rsidRPr="006B4249" w:rsidRDefault="00611A3D" w:rsidP="00611A3D">
      <w:pPr>
        <w:spacing w:after="120" w:line="360" w:lineRule="auto"/>
        <w:rPr>
          <w:lang w:val="en-US"/>
        </w:rPr>
      </w:pPr>
      <w:r w:rsidRPr="006B4249">
        <w:rPr>
          <w:rFonts w:eastAsia="Times New Roman"/>
          <w:lang w:val="en-US"/>
        </w:rPr>
        <w:t xml:space="preserve">object-group network </w:t>
      </w:r>
      <w:r>
        <w:rPr>
          <w:rFonts w:eastAsia="Times New Roman"/>
          <w:lang w:val="en-US"/>
        </w:rPr>
        <w:t>LAN_GATEWAY</w:t>
      </w:r>
    </w:p>
    <w:p w14:paraId="41B245A1" w14:textId="77777777" w:rsidR="00611A3D" w:rsidRPr="00B84C8B" w:rsidRDefault="00611A3D" w:rsidP="00611A3D">
      <w:pPr>
        <w:spacing w:after="120" w:line="360" w:lineRule="auto"/>
        <w:rPr>
          <w:lang w:val="en-US"/>
        </w:rPr>
      </w:pPr>
      <w:r w:rsidRPr="006B4249">
        <w:rPr>
          <w:rFonts w:eastAsia="Times New Roman"/>
          <w:lang w:val="en-US"/>
        </w:rPr>
        <w:t>ip</w:t>
      </w:r>
      <w:r w:rsidRPr="00B84C8B">
        <w:rPr>
          <w:rFonts w:eastAsia="Times New Roman"/>
          <w:lang w:val="en-US"/>
        </w:rPr>
        <w:t xml:space="preserve"> </w:t>
      </w:r>
      <w:r w:rsidRPr="006B4249">
        <w:rPr>
          <w:rFonts w:eastAsia="Times New Roman"/>
          <w:lang w:val="en-US"/>
        </w:rPr>
        <w:t>address</w:t>
      </w:r>
      <w:r w:rsidRPr="00B84C8B">
        <w:rPr>
          <w:rFonts w:eastAsia="Times New Roman"/>
          <w:lang w:val="en-US"/>
        </w:rPr>
        <w:t>-</w:t>
      </w:r>
      <w:r w:rsidRPr="006B4249">
        <w:rPr>
          <w:rFonts w:eastAsia="Times New Roman"/>
          <w:lang w:val="en-US"/>
        </w:rPr>
        <w:t>range</w:t>
      </w:r>
      <w:r w:rsidRPr="00B84C8B">
        <w:rPr>
          <w:rFonts w:eastAsia="Times New Roman"/>
          <w:lang w:val="en-US"/>
        </w:rPr>
        <w:t xml:space="preserve"> 172.16.1.1-172.16.1.254         # </w:t>
      </w:r>
      <w:r>
        <w:rPr>
          <w:rFonts w:eastAsia="Times New Roman"/>
        </w:rPr>
        <w:t>указываем</w:t>
      </w:r>
      <w:r w:rsidRPr="00B84C8B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всю</w:t>
      </w:r>
      <w:r w:rsidRPr="00B84C8B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локальную</w:t>
      </w:r>
      <w:r w:rsidRPr="00B84C8B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сеть</w:t>
      </w:r>
    </w:p>
    <w:p w14:paraId="6F25FC7D" w14:textId="77777777" w:rsidR="00611A3D" w:rsidRPr="00B84C8B" w:rsidRDefault="00611A3D" w:rsidP="00611A3D">
      <w:pPr>
        <w:spacing w:after="120" w:line="360" w:lineRule="auto"/>
      </w:pPr>
      <w:r w:rsidRPr="006B4249">
        <w:rPr>
          <w:rFonts w:eastAsia="Times New Roman"/>
          <w:lang w:val="en-US"/>
        </w:rPr>
        <w:t>exit</w:t>
      </w:r>
    </w:p>
    <w:p w14:paraId="1F5440CC" w14:textId="77777777" w:rsidR="00611A3D" w:rsidRPr="006B4249" w:rsidRDefault="00611A3D" w:rsidP="00611A3D">
      <w:pPr>
        <w:spacing w:after="120" w:line="360" w:lineRule="auto"/>
      </w:pPr>
      <w:r>
        <w:rPr>
          <w:rFonts w:eastAsia="Times New Roman"/>
        </w:rPr>
        <w:t xml:space="preserve">Вышеприведенные команды уже должны быть в конфигурационном файле виртуального маршрутизатора, поскольку мы их вводили ранее в предыдущей главе при настройке сервера </w:t>
      </w:r>
      <w:r>
        <w:rPr>
          <w:rFonts w:eastAsia="Times New Roman"/>
          <w:lang w:val="en-US"/>
        </w:rPr>
        <w:t>DHCP</w:t>
      </w:r>
      <w:r w:rsidRPr="00025584">
        <w:rPr>
          <w:rFonts w:eastAsia="Times New Roman"/>
        </w:rPr>
        <w:t xml:space="preserve">. </w:t>
      </w:r>
      <w:r>
        <w:rPr>
          <w:rFonts w:eastAsia="Times New Roman"/>
        </w:rPr>
        <w:t xml:space="preserve">Проверить их наличие можно еоандой </w:t>
      </w:r>
      <w:r>
        <w:rPr>
          <w:rFonts w:eastAsia="Times New Roman"/>
          <w:lang w:val="en-US"/>
        </w:rPr>
        <w:t>show</w:t>
      </w:r>
      <w:r w:rsidRPr="00025584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run</w:t>
      </w:r>
      <w:r w:rsidRPr="00025584">
        <w:rPr>
          <w:rFonts w:eastAsia="Times New Roman"/>
        </w:rPr>
        <w:t>.</w:t>
      </w:r>
    </w:p>
    <w:p w14:paraId="7E468F79" w14:textId="77777777" w:rsidR="00611A3D" w:rsidRPr="00321440" w:rsidRDefault="00611A3D" w:rsidP="00611A3D">
      <w:pPr>
        <w:spacing w:after="120" w:line="360" w:lineRule="auto"/>
        <w:rPr>
          <w:lang w:val="en-US"/>
        </w:rPr>
      </w:pPr>
      <w:r>
        <w:rPr>
          <w:rFonts w:eastAsia="Times New Roman"/>
        </w:rPr>
        <w:t xml:space="preserve">Для настройки </w:t>
      </w:r>
      <w:r>
        <w:rPr>
          <w:rFonts w:eastAsia="Times New Roman"/>
          <w:lang w:val="en-US"/>
        </w:rPr>
        <w:t>NAT</w:t>
      </w:r>
      <w:r w:rsidRPr="003F7507">
        <w:rPr>
          <w:rFonts w:eastAsia="Times New Roman"/>
        </w:rPr>
        <w:t xml:space="preserve"> </w:t>
      </w:r>
      <w:r>
        <w:rPr>
          <w:rFonts w:eastAsia="Times New Roman"/>
        </w:rPr>
        <w:t xml:space="preserve">необходимо знать </w:t>
      </w:r>
      <w:r>
        <w:rPr>
          <w:rFonts w:eastAsia="Times New Roman"/>
          <w:lang w:val="en-US"/>
        </w:rPr>
        <w:t>IP</w:t>
      </w:r>
      <w:r w:rsidRPr="003F7507">
        <w:rPr>
          <w:rFonts w:eastAsia="Times New Roman"/>
        </w:rPr>
        <w:t xml:space="preserve"> </w:t>
      </w:r>
      <w:r>
        <w:rPr>
          <w:rFonts w:eastAsia="Times New Roman"/>
        </w:rPr>
        <w:t>адрес интерфейса , «смотрящего» в Интернет. Для</w:t>
      </w:r>
      <w:r w:rsidRPr="00321440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этого</w:t>
      </w:r>
      <w:r w:rsidRPr="00321440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даем</w:t>
      </w:r>
      <w:r w:rsidRPr="00321440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команду</w:t>
      </w:r>
      <w:r w:rsidRPr="00321440">
        <w:rPr>
          <w:rFonts w:eastAsia="Times New Roman"/>
          <w:lang w:val="en-US"/>
        </w:rPr>
        <w:t>:</w:t>
      </w:r>
    </w:p>
    <w:p w14:paraId="73FB0C17" w14:textId="467C4B1E" w:rsidR="00611A3D" w:rsidRPr="003F7507" w:rsidRDefault="00902DA6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611A3D" w:rsidRPr="003F7507">
        <w:rPr>
          <w:rFonts w:eastAsia="Times New Roman"/>
          <w:lang w:val="en-US"/>
        </w:rPr>
        <w:t># sh ip interfaces gigabitethernet 1/0/1</w:t>
      </w:r>
    </w:p>
    <w:p w14:paraId="010BC75E" w14:textId="77777777" w:rsidR="00611A3D" w:rsidRPr="003F7507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F7507">
        <w:rPr>
          <w:rFonts w:eastAsia="Times New Roman"/>
          <w:lang w:val="en-US"/>
        </w:rPr>
        <w:t>IP address                                            Interface              Adm                  in   Link    Type      Precedence</w:t>
      </w:r>
    </w:p>
    <w:p w14:paraId="3BEC221D" w14:textId="77777777" w:rsidR="00611A3D" w:rsidRDefault="00611A3D" w:rsidP="00611A3D">
      <w:pPr>
        <w:shd w:val="clear" w:color="auto" w:fill="D0CECE" w:themeFill="background2" w:themeFillShade="E6"/>
        <w:spacing w:after="120" w:line="360" w:lineRule="auto"/>
      </w:pPr>
      <w:r>
        <w:rPr>
          <w:rFonts w:eastAsia="Times New Roman"/>
        </w:rPr>
        <w:t>---------------------------------------------------   --------------------   ---                  --   -----   -------   -----------</w:t>
      </w:r>
    </w:p>
    <w:p w14:paraId="6CE57884" w14:textId="77777777" w:rsidR="00611A3D" w:rsidRDefault="00611A3D" w:rsidP="00611A3D">
      <w:pPr>
        <w:shd w:val="clear" w:color="auto" w:fill="D0CECE" w:themeFill="background2" w:themeFillShade="E6"/>
        <w:spacing w:after="120" w:line="360" w:lineRule="auto"/>
      </w:pPr>
      <w:r w:rsidRPr="003F7507">
        <w:rPr>
          <w:rFonts w:eastAsia="Times New Roman"/>
          <w:b/>
          <w:bCs/>
          <w:color w:val="002B5D"/>
          <w:u w:val="single"/>
          <w:bdr w:val="single" w:sz="18" w:space="0" w:color="002B5D"/>
        </w:rPr>
        <w:t>192.168.10.74</w:t>
      </w:r>
      <w:r>
        <w:rPr>
          <w:rFonts w:eastAsia="Times New Roman"/>
        </w:rPr>
        <w:t>/24                                      gi1/0/1                Up                        Up      DHCP      --</w:t>
      </w:r>
    </w:p>
    <w:p w14:paraId="3A4D5E48" w14:textId="77777777" w:rsidR="00611A3D" w:rsidRPr="003F7507" w:rsidRDefault="00611A3D" w:rsidP="00611A3D">
      <w:pPr>
        <w:spacing w:after="120" w:line="360" w:lineRule="auto"/>
      </w:pPr>
      <w:r>
        <w:rPr>
          <w:rFonts w:eastAsia="Times New Roman"/>
        </w:rPr>
        <w:t xml:space="preserve">И копируем </w:t>
      </w:r>
      <w:r>
        <w:rPr>
          <w:rFonts w:eastAsia="Times New Roman"/>
          <w:lang w:val="en-US"/>
        </w:rPr>
        <w:t>IP</w:t>
      </w:r>
      <w:r w:rsidRPr="003F7507">
        <w:rPr>
          <w:rFonts w:eastAsia="Times New Roman"/>
        </w:rPr>
        <w:t xml:space="preserve"> </w:t>
      </w:r>
      <w:r>
        <w:rPr>
          <w:rFonts w:eastAsia="Times New Roman"/>
        </w:rPr>
        <w:t>адрес.</w:t>
      </w:r>
    </w:p>
    <w:p w14:paraId="4526D396" w14:textId="77777777" w:rsidR="00611A3D" w:rsidRDefault="00611A3D" w:rsidP="00611A3D">
      <w:pPr>
        <w:spacing w:after="120" w:line="360" w:lineRule="auto"/>
      </w:pPr>
      <w:r>
        <w:rPr>
          <w:rFonts w:eastAsia="Times New Roman"/>
        </w:rPr>
        <w:t>А</w:t>
      </w:r>
      <w:r w:rsidRPr="00025584">
        <w:rPr>
          <w:rFonts w:eastAsia="Times New Roman"/>
        </w:rPr>
        <w:t xml:space="preserve"> </w:t>
      </w:r>
      <w:r>
        <w:rPr>
          <w:rFonts w:eastAsia="Times New Roman"/>
        </w:rPr>
        <w:t>вот эту команду мы еще не вводили, открываем консоль и вводим команды:</w:t>
      </w:r>
    </w:p>
    <w:p w14:paraId="7D8FFCC0" w14:textId="77777777" w:rsidR="00611A3D" w:rsidRPr="00B84C8B" w:rsidRDefault="00611A3D" w:rsidP="00611A3D">
      <w:pPr>
        <w:spacing w:after="120" w:line="360" w:lineRule="auto"/>
      </w:pPr>
      <w:r>
        <w:rPr>
          <w:rFonts w:eastAsia="Times New Roman"/>
          <w:lang w:val="en-US"/>
        </w:rPr>
        <w:t>configure</w:t>
      </w:r>
    </w:p>
    <w:p w14:paraId="17E05B19" w14:textId="77777777" w:rsidR="00611A3D" w:rsidRPr="00B84C8B" w:rsidRDefault="00611A3D" w:rsidP="00611A3D">
      <w:pPr>
        <w:spacing w:after="120" w:line="360" w:lineRule="auto"/>
      </w:pPr>
      <w:r w:rsidRPr="006B4249">
        <w:rPr>
          <w:rFonts w:eastAsia="Times New Roman"/>
          <w:lang w:val="en-US"/>
        </w:rPr>
        <w:t>object</w:t>
      </w:r>
      <w:r w:rsidRPr="00B84C8B">
        <w:rPr>
          <w:rFonts w:eastAsia="Times New Roman"/>
        </w:rPr>
        <w:t>-</w:t>
      </w:r>
      <w:r w:rsidRPr="006B4249">
        <w:rPr>
          <w:rFonts w:eastAsia="Times New Roman"/>
          <w:lang w:val="en-US"/>
        </w:rPr>
        <w:t>group</w:t>
      </w:r>
      <w:r w:rsidRPr="00B84C8B">
        <w:rPr>
          <w:rFonts w:eastAsia="Times New Roman"/>
        </w:rPr>
        <w:t xml:space="preserve"> </w:t>
      </w:r>
      <w:r w:rsidRPr="006B4249">
        <w:rPr>
          <w:rFonts w:eastAsia="Times New Roman"/>
          <w:lang w:val="en-US"/>
        </w:rPr>
        <w:t>network</w:t>
      </w:r>
      <w:r w:rsidRPr="00B84C8B">
        <w:rPr>
          <w:rFonts w:eastAsia="Times New Roman"/>
        </w:rPr>
        <w:t xml:space="preserve"> </w:t>
      </w:r>
      <w:r w:rsidRPr="006B4249">
        <w:rPr>
          <w:rFonts w:eastAsia="Times New Roman"/>
          <w:lang w:val="en-US"/>
        </w:rPr>
        <w:t>WAN</w:t>
      </w:r>
    </w:p>
    <w:p w14:paraId="15137F9D" w14:textId="77777777" w:rsidR="00611A3D" w:rsidRPr="006B4249" w:rsidRDefault="00611A3D" w:rsidP="00611A3D">
      <w:pPr>
        <w:spacing w:after="120" w:line="360" w:lineRule="auto"/>
      </w:pPr>
      <w:r w:rsidRPr="006B4249">
        <w:rPr>
          <w:rFonts w:eastAsia="Times New Roman"/>
          <w:lang w:val="en-US"/>
        </w:rPr>
        <w:t>ip</w:t>
      </w:r>
      <w:r w:rsidRPr="006B4249">
        <w:rPr>
          <w:rFonts w:eastAsia="Times New Roman"/>
        </w:rPr>
        <w:t xml:space="preserve"> </w:t>
      </w:r>
      <w:r w:rsidRPr="006B4249">
        <w:rPr>
          <w:rFonts w:eastAsia="Times New Roman"/>
          <w:lang w:val="en-US"/>
        </w:rPr>
        <w:t>address</w:t>
      </w:r>
      <w:r w:rsidRPr="006B4249">
        <w:rPr>
          <w:rFonts w:eastAsia="Times New Roman"/>
        </w:rPr>
        <w:t>-</w:t>
      </w:r>
      <w:r w:rsidRPr="006B4249">
        <w:rPr>
          <w:rFonts w:eastAsia="Times New Roman"/>
          <w:lang w:val="en-US"/>
        </w:rPr>
        <w:t>range</w:t>
      </w:r>
      <w:r w:rsidRPr="006B4249">
        <w:rPr>
          <w:rFonts w:eastAsia="Times New Roman"/>
        </w:rPr>
        <w:t xml:space="preserve"> 192.168.1</w:t>
      </w:r>
      <w:r w:rsidRPr="00482BA4">
        <w:rPr>
          <w:rFonts w:eastAsia="Times New Roman"/>
        </w:rPr>
        <w:t>0</w:t>
      </w:r>
      <w:r w:rsidRPr="006B4249">
        <w:rPr>
          <w:rFonts w:eastAsia="Times New Roman"/>
        </w:rPr>
        <w:t>.</w:t>
      </w:r>
      <w:r>
        <w:rPr>
          <w:rFonts w:eastAsia="Times New Roman"/>
        </w:rPr>
        <w:t>74</w:t>
      </w:r>
      <w:r w:rsidRPr="006B4249">
        <w:rPr>
          <w:rFonts w:eastAsia="Times New Roman"/>
        </w:rPr>
        <w:t xml:space="preserve">         # </w:t>
      </w:r>
      <w:r w:rsidRPr="006B4249">
        <w:rPr>
          <w:rFonts w:eastAsia="Times New Roman"/>
          <w:lang w:val="en-US"/>
        </w:rPr>
        <w:t>IP</w:t>
      </w:r>
      <w:r w:rsidRPr="006B4249">
        <w:rPr>
          <w:rFonts w:eastAsia="Times New Roman"/>
        </w:rPr>
        <w:t>-адрес - смотрящий в настоящую сеть Интернет</w:t>
      </w:r>
    </w:p>
    <w:p w14:paraId="28135FFC" w14:textId="77777777" w:rsidR="00611A3D" w:rsidRPr="006B4249" w:rsidRDefault="00611A3D" w:rsidP="00611A3D">
      <w:pPr>
        <w:spacing w:after="120" w:line="360" w:lineRule="auto"/>
        <w:rPr>
          <w:lang w:val="en-US"/>
        </w:rPr>
      </w:pPr>
      <w:r w:rsidRPr="006B4249">
        <w:rPr>
          <w:rFonts w:eastAsia="Times New Roman"/>
          <w:lang w:val="en-US"/>
        </w:rPr>
        <w:t>exit</w:t>
      </w:r>
    </w:p>
    <w:p w14:paraId="0A5617FF" w14:textId="77777777" w:rsidR="00611A3D" w:rsidRPr="00321440" w:rsidRDefault="00611A3D" w:rsidP="00611A3D">
      <w:pPr>
        <w:spacing w:after="120" w:line="360" w:lineRule="auto"/>
        <w:rPr>
          <w:lang w:val="en-US"/>
        </w:rPr>
      </w:pPr>
      <w:r w:rsidRPr="006B4249">
        <w:rPr>
          <w:rFonts w:eastAsia="Times New Roman"/>
          <w:lang w:val="en-US"/>
        </w:rPr>
        <w:t>do</w:t>
      </w:r>
      <w:r w:rsidRPr="00321440">
        <w:rPr>
          <w:rFonts w:eastAsia="Times New Roman"/>
          <w:lang w:val="en-US"/>
        </w:rPr>
        <w:t xml:space="preserve"> </w:t>
      </w:r>
      <w:r w:rsidRPr="006B4249">
        <w:rPr>
          <w:rFonts w:eastAsia="Times New Roman"/>
          <w:lang w:val="en-US"/>
        </w:rPr>
        <w:t>commit</w:t>
      </w:r>
    </w:p>
    <w:p w14:paraId="23E35620" w14:textId="77777777" w:rsidR="00611A3D" w:rsidRDefault="00611A3D" w:rsidP="00611A3D">
      <w:pPr>
        <w:spacing w:after="120" w:line="360" w:lineRule="auto"/>
        <w:rPr>
          <w:lang w:val="en-US"/>
        </w:rPr>
      </w:pPr>
      <w:r w:rsidRPr="00321440">
        <w:rPr>
          <w:rFonts w:eastAsia="Times New Roman"/>
          <w:lang w:val="en-US"/>
        </w:rPr>
        <w:t>do confirm</w:t>
      </w:r>
    </w:p>
    <w:p w14:paraId="636BBDD9" w14:textId="12009068" w:rsidR="00611A3D" w:rsidRPr="003F7507" w:rsidRDefault="00902DA6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611A3D" w:rsidRPr="003F7507">
        <w:rPr>
          <w:rFonts w:eastAsia="Times New Roman"/>
          <w:lang w:val="en-US"/>
        </w:rPr>
        <w:t># config</w:t>
      </w:r>
    </w:p>
    <w:p w14:paraId="375F1ED3" w14:textId="24EB7F87" w:rsidR="00611A3D" w:rsidRPr="003F7507" w:rsidRDefault="00902DA6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611A3D" w:rsidRPr="003F7507">
        <w:rPr>
          <w:rFonts w:eastAsia="Times New Roman"/>
          <w:lang w:val="en-US"/>
        </w:rPr>
        <w:t>(config)# object-group network WAN</w:t>
      </w:r>
    </w:p>
    <w:p w14:paraId="572E5B32" w14:textId="7864BB53" w:rsidR="00611A3D" w:rsidRPr="003F7507" w:rsidRDefault="00902DA6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611A3D" w:rsidRPr="003F7507">
        <w:rPr>
          <w:rFonts w:eastAsia="Times New Roman"/>
          <w:lang w:val="en-US"/>
        </w:rPr>
        <w:t>(config-object-group-network)# ip address-range 192.168.10.74</w:t>
      </w:r>
    </w:p>
    <w:p w14:paraId="286D5F23" w14:textId="22A288E1" w:rsidR="00611A3D" w:rsidRPr="003F7507" w:rsidRDefault="00902DA6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611A3D" w:rsidRPr="003F7507">
        <w:rPr>
          <w:rFonts w:eastAsia="Times New Roman"/>
          <w:lang w:val="en-US"/>
        </w:rPr>
        <w:t>(config-object-group-network)# exit</w:t>
      </w:r>
    </w:p>
    <w:p w14:paraId="06E7909E" w14:textId="08DB3F82" w:rsidR="00611A3D" w:rsidRPr="003F7507" w:rsidRDefault="00902DA6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611A3D" w:rsidRPr="003F7507">
        <w:rPr>
          <w:rFonts w:eastAsia="Times New Roman"/>
          <w:lang w:val="en-US"/>
        </w:rPr>
        <w:t>(config)# do commit</w:t>
      </w:r>
    </w:p>
    <w:p w14:paraId="7CA3BB23" w14:textId="77777777" w:rsidR="00611A3D" w:rsidRPr="003F7507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F7507">
        <w:rPr>
          <w:rFonts w:eastAsia="Times New Roman"/>
          <w:lang w:val="en-US"/>
        </w:rPr>
        <w:t>Configuration has been successfully applied and saved to flash. Commit timer started, changes will be reverted in 600 seconds.</w:t>
      </w:r>
    </w:p>
    <w:p w14:paraId="304F2155" w14:textId="77777777" w:rsidR="00611A3D" w:rsidRPr="003F7507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F7507">
        <w:rPr>
          <w:rFonts w:eastAsia="Times New Roman"/>
          <w:lang w:val="en-US"/>
        </w:rPr>
        <w:t>2025-05-30T06:58:49+00:00 %CLI-I-CRIT: user admin from console  input: do commit</w:t>
      </w:r>
    </w:p>
    <w:p w14:paraId="66BE77D8" w14:textId="0DF267F9" w:rsidR="00611A3D" w:rsidRPr="003F7507" w:rsidRDefault="00902DA6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611A3D" w:rsidRPr="003F7507">
        <w:rPr>
          <w:rFonts w:eastAsia="Times New Roman"/>
          <w:lang w:val="en-US"/>
        </w:rPr>
        <w:t>(config)# do confirm</w:t>
      </w:r>
    </w:p>
    <w:p w14:paraId="34087BA0" w14:textId="77777777" w:rsidR="00611A3D" w:rsidRPr="003F7507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F7507">
        <w:rPr>
          <w:rFonts w:eastAsia="Times New Roman"/>
          <w:lang w:val="en-US"/>
        </w:rPr>
        <w:t>Configuration has been confirmed. Commit timer canceled.</w:t>
      </w:r>
    </w:p>
    <w:p w14:paraId="447B8104" w14:textId="77777777" w:rsidR="00611A3D" w:rsidRPr="003F7507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F7507">
        <w:rPr>
          <w:rFonts w:eastAsia="Times New Roman"/>
          <w:lang w:val="en-US"/>
        </w:rPr>
        <w:t>2025-05-30T06:58:58+00:00 %CLI-I-CRIT: user admin from console  input: do confirm</w:t>
      </w:r>
    </w:p>
    <w:p w14:paraId="511152C4" w14:textId="2C53AB2D" w:rsidR="00611A3D" w:rsidRPr="003F7507" w:rsidRDefault="00902DA6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611A3D" w:rsidRPr="003F7507">
        <w:rPr>
          <w:rFonts w:eastAsia="Times New Roman"/>
          <w:lang w:val="en-US"/>
        </w:rPr>
        <w:t>(config)#</w:t>
      </w:r>
    </w:p>
    <w:p w14:paraId="20A0FAA7" w14:textId="77777777" w:rsidR="00611A3D" w:rsidRPr="006B4249" w:rsidRDefault="00611A3D">
      <w:pPr>
        <w:pStyle w:val="ac"/>
        <w:numPr>
          <w:ilvl w:val="0"/>
          <w:numId w:val="41"/>
        </w:numPr>
        <w:spacing w:after="120" w:line="360" w:lineRule="auto"/>
        <w:ind w:left="0"/>
      </w:pPr>
      <w:r w:rsidRPr="006B4249">
        <w:rPr>
          <w:rFonts w:eastAsia="Times New Roman"/>
        </w:rPr>
        <w:t xml:space="preserve">Для пропуска трафика из зоны </w:t>
      </w:r>
      <w:r w:rsidRPr="00482BA4">
        <w:rPr>
          <w:rFonts w:eastAsia="Times New Roman"/>
          <w:b/>
          <w:bCs/>
        </w:rPr>
        <w:t>trusted</w:t>
      </w:r>
      <w:r w:rsidRPr="006B4249">
        <w:rPr>
          <w:rFonts w:eastAsia="Times New Roman"/>
        </w:rPr>
        <w:t xml:space="preserve"> в зону </w:t>
      </w:r>
      <w:r w:rsidRPr="00482BA4">
        <w:rPr>
          <w:rFonts w:eastAsia="Times New Roman"/>
          <w:b/>
          <w:bCs/>
        </w:rPr>
        <w:t>untrusted</w:t>
      </w:r>
      <w:r w:rsidRPr="006B4249">
        <w:rPr>
          <w:rFonts w:eastAsia="Times New Roman"/>
        </w:rPr>
        <w:t xml:space="preserve"> создадим пару зон и добавим правила, разрешающие проходить трафику в этом направлении. Дополнительно включена проверка адреса источника данных на принадлежность к диапазону адресов </w:t>
      </w:r>
      <w:r>
        <w:rPr>
          <w:rFonts w:eastAsia="Times New Roman"/>
          <w:lang w:val="en-US"/>
        </w:rPr>
        <w:t>LAN</w:t>
      </w:r>
      <w:r w:rsidRPr="007B1AA7">
        <w:rPr>
          <w:rFonts w:eastAsia="Times New Roman"/>
        </w:rPr>
        <w:t>_</w:t>
      </w:r>
      <w:r>
        <w:rPr>
          <w:rFonts w:eastAsia="Times New Roman"/>
          <w:lang w:val="en-US"/>
        </w:rPr>
        <w:t>GATEWAY</w:t>
      </w:r>
      <w:r w:rsidRPr="006B4249">
        <w:rPr>
          <w:rFonts w:eastAsia="Times New Roman"/>
        </w:rPr>
        <w:t xml:space="preserve"> для соблюдения ограничения на выход в публичную сеть. Действие правил разрешается командой enable:</w:t>
      </w:r>
    </w:p>
    <w:p w14:paraId="5ABC9D27" w14:textId="77777777" w:rsidR="00611A3D" w:rsidRPr="006B4249" w:rsidRDefault="00611A3D" w:rsidP="00611A3D">
      <w:pPr>
        <w:spacing w:after="120" w:line="360" w:lineRule="auto"/>
        <w:rPr>
          <w:lang w:val="en-US"/>
        </w:rPr>
      </w:pPr>
      <w:r w:rsidRPr="006B4249">
        <w:rPr>
          <w:rFonts w:eastAsia="Times New Roman"/>
          <w:lang w:val="en-US"/>
        </w:rPr>
        <w:t>security zone-pair trusted untrusted</w:t>
      </w:r>
    </w:p>
    <w:p w14:paraId="10E5BBC2" w14:textId="77777777" w:rsidR="00611A3D" w:rsidRPr="006B4249" w:rsidRDefault="00611A3D" w:rsidP="00611A3D">
      <w:pPr>
        <w:spacing w:after="120" w:line="360" w:lineRule="auto"/>
        <w:rPr>
          <w:lang w:val="en-US"/>
        </w:rPr>
      </w:pPr>
      <w:r w:rsidRPr="006B4249">
        <w:rPr>
          <w:rFonts w:eastAsia="Times New Roman"/>
          <w:lang w:val="en-US"/>
        </w:rPr>
        <w:t>rule 1</w:t>
      </w:r>
    </w:p>
    <w:p w14:paraId="5860CC1B" w14:textId="77777777" w:rsidR="00611A3D" w:rsidRPr="006B4249" w:rsidRDefault="00611A3D" w:rsidP="00611A3D">
      <w:pPr>
        <w:spacing w:after="120" w:line="360" w:lineRule="auto"/>
        <w:rPr>
          <w:lang w:val="en-US"/>
        </w:rPr>
      </w:pPr>
      <w:r w:rsidRPr="006B4249">
        <w:rPr>
          <w:rFonts w:eastAsia="Times New Roman"/>
          <w:lang w:val="en-US"/>
        </w:rPr>
        <w:t xml:space="preserve">match source-address </w:t>
      </w:r>
      <w:r>
        <w:rPr>
          <w:rFonts w:eastAsia="Times New Roman"/>
          <w:lang w:val="en-US"/>
        </w:rPr>
        <w:t>LAN_GATEWAY</w:t>
      </w:r>
    </w:p>
    <w:p w14:paraId="1482FE5B" w14:textId="77777777" w:rsidR="00611A3D" w:rsidRPr="006B4249" w:rsidRDefault="00611A3D" w:rsidP="00611A3D">
      <w:pPr>
        <w:spacing w:after="120" w:line="360" w:lineRule="auto"/>
        <w:rPr>
          <w:lang w:val="en-US"/>
        </w:rPr>
      </w:pPr>
      <w:r w:rsidRPr="006B4249">
        <w:rPr>
          <w:rFonts w:eastAsia="Times New Roman"/>
          <w:lang w:val="en-US"/>
        </w:rPr>
        <w:t>action permit</w:t>
      </w:r>
    </w:p>
    <w:p w14:paraId="006494AC" w14:textId="77777777" w:rsidR="00611A3D" w:rsidRPr="006B4249" w:rsidRDefault="00611A3D" w:rsidP="00611A3D">
      <w:pPr>
        <w:spacing w:after="120" w:line="360" w:lineRule="auto"/>
        <w:rPr>
          <w:lang w:val="en-US"/>
        </w:rPr>
      </w:pPr>
      <w:r w:rsidRPr="006B4249">
        <w:rPr>
          <w:rFonts w:eastAsia="Times New Roman"/>
          <w:lang w:val="en-US"/>
        </w:rPr>
        <w:t>enable</w:t>
      </w:r>
    </w:p>
    <w:p w14:paraId="2DA83306" w14:textId="77777777" w:rsidR="00611A3D" w:rsidRPr="006B4249" w:rsidRDefault="00611A3D" w:rsidP="00611A3D">
      <w:pPr>
        <w:spacing w:after="120" w:line="360" w:lineRule="auto"/>
        <w:rPr>
          <w:lang w:val="en-US"/>
        </w:rPr>
      </w:pPr>
      <w:r w:rsidRPr="006B4249">
        <w:rPr>
          <w:rFonts w:eastAsia="Times New Roman"/>
          <w:lang w:val="en-US"/>
        </w:rPr>
        <w:t>exit</w:t>
      </w:r>
    </w:p>
    <w:p w14:paraId="28BA2AEC" w14:textId="77777777" w:rsidR="00611A3D" w:rsidRPr="006B4249" w:rsidRDefault="00611A3D" w:rsidP="00611A3D">
      <w:pPr>
        <w:spacing w:after="120" w:line="360" w:lineRule="auto"/>
        <w:rPr>
          <w:lang w:val="en-US"/>
        </w:rPr>
      </w:pPr>
      <w:r w:rsidRPr="006B4249">
        <w:rPr>
          <w:rFonts w:eastAsia="Times New Roman"/>
          <w:lang w:val="en-US"/>
        </w:rPr>
        <w:t>exit</w:t>
      </w:r>
    </w:p>
    <w:p w14:paraId="090D7B60" w14:textId="77777777" w:rsidR="00611A3D" w:rsidRPr="006B4249" w:rsidRDefault="00611A3D" w:rsidP="00611A3D">
      <w:pPr>
        <w:spacing w:after="120" w:line="360" w:lineRule="auto"/>
        <w:rPr>
          <w:lang w:val="en-US"/>
        </w:rPr>
      </w:pPr>
      <w:r w:rsidRPr="006B4249">
        <w:rPr>
          <w:rFonts w:eastAsia="Times New Roman"/>
          <w:lang w:val="en-US"/>
        </w:rPr>
        <w:t>do commit</w:t>
      </w:r>
    </w:p>
    <w:p w14:paraId="6542CAF8" w14:textId="77777777" w:rsidR="00611A3D" w:rsidRDefault="00611A3D" w:rsidP="00611A3D">
      <w:pPr>
        <w:spacing w:after="120" w:line="360" w:lineRule="auto"/>
        <w:rPr>
          <w:lang w:val="en-US"/>
        </w:rPr>
      </w:pPr>
      <w:r w:rsidRPr="006B4249">
        <w:rPr>
          <w:rFonts w:eastAsia="Times New Roman"/>
        </w:rPr>
        <w:t>do confirm</w:t>
      </w:r>
    </w:p>
    <w:p w14:paraId="4E7175AB" w14:textId="01426328" w:rsidR="00611A3D" w:rsidRPr="005401B5" w:rsidRDefault="00902DA6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611A3D" w:rsidRPr="005401B5">
        <w:rPr>
          <w:rFonts w:eastAsia="Times New Roman"/>
          <w:lang w:val="en-US"/>
        </w:rPr>
        <w:t>(config)# security zone-pair trusted untrusted</w:t>
      </w:r>
    </w:p>
    <w:p w14:paraId="71BBF856" w14:textId="158017A2" w:rsidR="00611A3D" w:rsidRPr="005401B5" w:rsidRDefault="00902DA6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611A3D" w:rsidRPr="005401B5">
        <w:rPr>
          <w:rFonts w:eastAsia="Times New Roman"/>
          <w:lang w:val="en-US"/>
        </w:rPr>
        <w:t>(config-security-zone-pair)# rule 1</w:t>
      </w:r>
    </w:p>
    <w:p w14:paraId="5332E591" w14:textId="1328270C" w:rsidR="00611A3D" w:rsidRPr="005401B5" w:rsidRDefault="00902DA6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611A3D" w:rsidRPr="005401B5">
        <w:rPr>
          <w:rFonts w:eastAsia="Times New Roman"/>
          <w:lang w:val="en-US"/>
        </w:rPr>
        <w:t>(config-security-zone-pair-rule)# match source-address object-group LAN</w:t>
      </w:r>
      <w:r w:rsidR="00611A3D">
        <w:rPr>
          <w:rFonts w:eastAsia="Times New Roman"/>
          <w:lang w:val="en-US"/>
        </w:rPr>
        <w:t>_GATEWAY</w:t>
      </w:r>
    </w:p>
    <w:p w14:paraId="629DBBEC" w14:textId="623FFB83" w:rsidR="00611A3D" w:rsidRPr="005401B5" w:rsidRDefault="00902DA6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611A3D" w:rsidRPr="005401B5">
        <w:rPr>
          <w:rFonts w:eastAsia="Times New Roman"/>
          <w:lang w:val="en-US"/>
        </w:rPr>
        <w:t>(config-security-zone-pair-rule)# action permit</w:t>
      </w:r>
    </w:p>
    <w:p w14:paraId="583F3B2D" w14:textId="6EC54379" w:rsidR="00611A3D" w:rsidRPr="005401B5" w:rsidRDefault="00902DA6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611A3D" w:rsidRPr="005401B5">
        <w:rPr>
          <w:rFonts w:eastAsia="Times New Roman"/>
          <w:lang w:val="en-US"/>
        </w:rPr>
        <w:t>(config-security-zone-pair-rule)# enable</w:t>
      </w:r>
    </w:p>
    <w:p w14:paraId="0CCE2383" w14:textId="2C25F2E3" w:rsidR="00611A3D" w:rsidRPr="005401B5" w:rsidRDefault="00902DA6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611A3D" w:rsidRPr="005401B5">
        <w:rPr>
          <w:rFonts w:eastAsia="Times New Roman"/>
          <w:lang w:val="en-US"/>
        </w:rPr>
        <w:t>(config-security-zone-pair-rule)# exit</w:t>
      </w:r>
    </w:p>
    <w:p w14:paraId="5B351D39" w14:textId="26D97FF0" w:rsidR="00611A3D" w:rsidRDefault="00902DA6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611A3D" w:rsidRPr="005401B5">
        <w:rPr>
          <w:rFonts w:eastAsia="Times New Roman"/>
          <w:lang w:val="en-US"/>
        </w:rPr>
        <w:t>(config-security-zone-pair)# exit</w:t>
      </w:r>
    </w:p>
    <w:p w14:paraId="1FAEFC3C" w14:textId="0E187093" w:rsidR="00611A3D" w:rsidRPr="005401B5" w:rsidRDefault="00902DA6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611A3D" w:rsidRPr="005401B5">
        <w:rPr>
          <w:rFonts w:eastAsia="Times New Roman"/>
          <w:lang w:val="en-US"/>
        </w:rPr>
        <w:t>(config)# do commit</w:t>
      </w:r>
    </w:p>
    <w:p w14:paraId="170F4C30" w14:textId="77777777" w:rsidR="00611A3D" w:rsidRPr="005401B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401B5">
        <w:rPr>
          <w:rFonts w:eastAsia="Times New Roman"/>
          <w:lang w:val="en-US"/>
        </w:rPr>
        <w:t>Configuration has been successfully applied and saved to flash. Commit timer started, changes will be reverted in 600 seconds.</w:t>
      </w:r>
    </w:p>
    <w:p w14:paraId="40EA7E5E" w14:textId="77777777" w:rsidR="00611A3D" w:rsidRPr="005401B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401B5">
        <w:rPr>
          <w:rFonts w:eastAsia="Times New Roman"/>
          <w:lang w:val="en-US"/>
        </w:rPr>
        <w:t>2025-05-30T07:05:53+00:00 %CLI-I-CRIT: user admin from console  input: do commit</w:t>
      </w:r>
    </w:p>
    <w:p w14:paraId="7EFEA713" w14:textId="49C6BCBB" w:rsidR="00611A3D" w:rsidRPr="005401B5" w:rsidRDefault="00902DA6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611A3D" w:rsidRPr="005401B5">
        <w:rPr>
          <w:rFonts w:eastAsia="Times New Roman"/>
          <w:lang w:val="en-US"/>
        </w:rPr>
        <w:t>(config)# do confirm</w:t>
      </w:r>
    </w:p>
    <w:p w14:paraId="0A5C7652" w14:textId="77777777" w:rsidR="00611A3D" w:rsidRPr="005401B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401B5">
        <w:rPr>
          <w:rFonts w:eastAsia="Times New Roman"/>
          <w:lang w:val="en-US"/>
        </w:rPr>
        <w:t>Configuration has been confirmed. Commit timer canceled.</w:t>
      </w:r>
    </w:p>
    <w:p w14:paraId="1833E95B" w14:textId="77777777" w:rsidR="00611A3D" w:rsidRPr="005401B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401B5">
        <w:rPr>
          <w:rFonts w:eastAsia="Times New Roman"/>
          <w:lang w:val="en-US"/>
        </w:rPr>
        <w:t>2025-05-30T07:05:59+00:00 %CLI-I-CRIT: user admin from console  input: do confirm</w:t>
      </w:r>
    </w:p>
    <w:p w14:paraId="1A8BF910" w14:textId="7520EF05" w:rsidR="00611A3D" w:rsidRPr="005401B5" w:rsidRDefault="00902DA6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611A3D" w:rsidRPr="005401B5">
        <w:rPr>
          <w:rFonts w:eastAsia="Times New Roman"/>
          <w:lang w:val="en-US"/>
        </w:rPr>
        <w:t>(config)#</w:t>
      </w:r>
    </w:p>
    <w:p w14:paraId="06DEACB7" w14:textId="77777777" w:rsidR="00611A3D" w:rsidRPr="006B4249" w:rsidRDefault="00611A3D">
      <w:pPr>
        <w:pStyle w:val="ac"/>
        <w:numPr>
          <w:ilvl w:val="0"/>
          <w:numId w:val="41"/>
        </w:numPr>
        <w:spacing w:after="120" w:line="360" w:lineRule="auto"/>
        <w:ind w:left="0"/>
      </w:pPr>
      <w:r w:rsidRPr="006B4249">
        <w:rPr>
          <w:rFonts w:eastAsia="Times New Roman"/>
        </w:rPr>
        <w:t>Конфигурируем сервис SNAT. Первым шагом задаётся IP-адрес публичной сети (WAN), используемых для сервиса SNAT:</w:t>
      </w:r>
    </w:p>
    <w:p w14:paraId="27948A0D" w14:textId="77777777" w:rsidR="00611A3D" w:rsidRPr="006B4249" w:rsidRDefault="00611A3D" w:rsidP="00611A3D">
      <w:pPr>
        <w:spacing w:after="120" w:line="360" w:lineRule="auto"/>
      </w:pPr>
      <w:r w:rsidRPr="006B4249">
        <w:rPr>
          <w:rFonts w:eastAsia="Times New Roman"/>
        </w:rPr>
        <w:t>nat sourсe</w:t>
      </w:r>
    </w:p>
    <w:p w14:paraId="0880D697" w14:textId="77777777" w:rsidR="00611A3D" w:rsidRPr="007B1AA7" w:rsidRDefault="00611A3D" w:rsidP="00611A3D">
      <w:pPr>
        <w:spacing w:after="120" w:line="360" w:lineRule="auto"/>
      </w:pPr>
      <w:r w:rsidRPr="006B4249">
        <w:rPr>
          <w:rFonts w:eastAsia="Times New Roman"/>
        </w:rPr>
        <w:t>pool WAN</w:t>
      </w:r>
    </w:p>
    <w:p w14:paraId="51B5055E" w14:textId="77777777" w:rsidR="00611A3D" w:rsidRPr="006B4249" w:rsidRDefault="00611A3D" w:rsidP="00611A3D">
      <w:pPr>
        <w:spacing w:after="120" w:line="360" w:lineRule="auto"/>
      </w:pPr>
      <w:r w:rsidRPr="006B4249">
        <w:rPr>
          <w:rFonts w:eastAsia="Times New Roman"/>
        </w:rPr>
        <w:t>ip address-range 192.168.1</w:t>
      </w:r>
      <w:r w:rsidRPr="00025584">
        <w:rPr>
          <w:rFonts w:eastAsia="Times New Roman"/>
        </w:rPr>
        <w:t>0</w:t>
      </w:r>
      <w:r w:rsidRPr="006B4249">
        <w:rPr>
          <w:rFonts w:eastAsia="Times New Roman"/>
        </w:rPr>
        <w:t>.</w:t>
      </w:r>
      <w:r w:rsidRPr="007B1AA7">
        <w:rPr>
          <w:rFonts w:eastAsia="Times New Roman"/>
        </w:rPr>
        <w:t>74</w:t>
      </w:r>
      <w:r w:rsidRPr="006B4249">
        <w:rPr>
          <w:rFonts w:eastAsia="Times New Roman"/>
        </w:rPr>
        <w:t xml:space="preserve">         # IP-адрес isp - смотрящий в настоящую сеть Интернет</w:t>
      </w:r>
    </w:p>
    <w:p w14:paraId="289BCEED" w14:textId="77777777" w:rsidR="00611A3D" w:rsidRDefault="00611A3D" w:rsidP="00611A3D">
      <w:pPr>
        <w:spacing w:after="120" w:line="360" w:lineRule="auto"/>
        <w:rPr>
          <w:lang w:val="en-US"/>
        </w:rPr>
      </w:pPr>
      <w:r w:rsidRPr="006B4249">
        <w:rPr>
          <w:rFonts w:eastAsia="Times New Roman"/>
        </w:rPr>
        <w:t>exit</w:t>
      </w:r>
    </w:p>
    <w:p w14:paraId="7C5E2386" w14:textId="77777777" w:rsidR="00611A3D" w:rsidRPr="005401B5" w:rsidRDefault="00611A3D" w:rsidP="00611A3D">
      <w:pPr>
        <w:spacing w:after="120" w:line="360" w:lineRule="auto"/>
        <w:rPr>
          <w:lang w:val="en-US"/>
        </w:rPr>
      </w:pPr>
    </w:p>
    <w:p w14:paraId="4285CC2F" w14:textId="77777777" w:rsidR="00611A3D" w:rsidRPr="006B4249" w:rsidRDefault="00611A3D">
      <w:pPr>
        <w:pStyle w:val="ac"/>
        <w:numPr>
          <w:ilvl w:val="0"/>
          <w:numId w:val="41"/>
        </w:numPr>
        <w:spacing w:after="120" w:line="360" w:lineRule="auto"/>
        <w:ind w:left="0"/>
      </w:pPr>
      <w:r w:rsidRPr="006B4249">
        <w:rPr>
          <w:rFonts w:eastAsia="Times New Roman"/>
        </w:rPr>
        <w:t xml:space="preserve">Создаём набор правил SNAT. В атрибутах набора укажем, что правила применяются только для пакетов, направляющихся в публичную сеть – в зону </w:t>
      </w:r>
      <w:r w:rsidRPr="00025584">
        <w:rPr>
          <w:rFonts w:eastAsia="Times New Roman"/>
          <w:b/>
          <w:bCs/>
        </w:rPr>
        <w:t>untrusted</w:t>
      </w:r>
      <w:r w:rsidRPr="006B4249">
        <w:rPr>
          <w:rFonts w:eastAsia="Times New Roman"/>
        </w:rPr>
        <w:t xml:space="preserve">. Правила включают проверку адреса источника данных на принадлежность к пулу </w:t>
      </w:r>
      <w:r>
        <w:rPr>
          <w:rFonts w:eastAsia="Times New Roman"/>
          <w:b/>
          <w:bCs/>
        </w:rPr>
        <w:t>LAN_GATEWAY</w:t>
      </w:r>
      <w:r w:rsidRPr="006B4249">
        <w:rPr>
          <w:rFonts w:eastAsia="Times New Roman"/>
        </w:rPr>
        <w:t>:</w:t>
      </w:r>
    </w:p>
    <w:p w14:paraId="21F6EE55" w14:textId="77777777" w:rsidR="00611A3D" w:rsidRPr="006B4249" w:rsidRDefault="00611A3D" w:rsidP="00611A3D">
      <w:pPr>
        <w:spacing w:after="120" w:line="360" w:lineRule="auto"/>
        <w:rPr>
          <w:lang w:val="en-US"/>
        </w:rPr>
      </w:pPr>
      <w:r w:rsidRPr="006B4249">
        <w:rPr>
          <w:rFonts w:eastAsia="Times New Roman"/>
          <w:lang w:val="en-US"/>
        </w:rPr>
        <w:t>ruleset SNAT</w:t>
      </w:r>
    </w:p>
    <w:p w14:paraId="192202C1" w14:textId="77777777" w:rsidR="00611A3D" w:rsidRPr="006B4249" w:rsidRDefault="00611A3D" w:rsidP="00611A3D">
      <w:pPr>
        <w:spacing w:after="120" w:line="360" w:lineRule="auto"/>
        <w:rPr>
          <w:lang w:val="en-US"/>
        </w:rPr>
      </w:pPr>
      <w:r w:rsidRPr="006B4249">
        <w:rPr>
          <w:rFonts w:eastAsia="Times New Roman"/>
          <w:lang w:val="en-US"/>
        </w:rPr>
        <w:t>to zone untrusted</w:t>
      </w:r>
    </w:p>
    <w:p w14:paraId="48D071B7" w14:textId="77777777" w:rsidR="00611A3D" w:rsidRPr="006B4249" w:rsidRDefault="00611A3D" w:rsidP="00611A3D">
      <w:pPr>
        <w:spacing w:after="120" w:line="360" w:lineRule="auto"/>
        <w:rPr>
          <w:lang w:val="en-US"/>
        </w:rPr>
      </w:pPr>
      <w:r w:rsidRPr="006B4249">
        <w:rPr>
          <w:rFonts w:eastAsia="Times New Roman"/>
          <w:lang w:val="en-US"/>
        </w:rPr>
        <w:t>rule 1</w:t>
      </w:r>
    </w:p>
    <w:p w14:paraId="7FA75DE1" w14:textId="77777777" w:rsidR="00611A3D" w:rsidRPr="006B4249" w:rsidRDefault="00611A3D" w:rsidP="00611A3D">
      <w:pPr>
        <w:spacing w:after="120" w:line="360" w:lineRule="auto"/>
        <w:rPr>
          <w:lang w:val="en-US"/>
        </w:rPr>
      </w:pPr>
      <w:r w:rsidRPr="006B4249">
        <w:rPr>
          <w:rFonts w:eastAsia="Times New Roman"/>
          <w:lang w:val="en-US"/>
        </w:rPr>
        <w:t xml:space="preserve">match source-address </w:t>
      </w:r>
      <w:r>
        <w:rPr>
          <w:rFonts w:eastAsia="Times New Roman"/>
          <w:lang w:val="en-US"/>
        </w:rPr>
        <w:t>LAN_GATEWAY</w:t>
      </w:r>
    </w:p>
    <w:p w14:paraId="52C9903A" w14:textId="77777777" w:rsidR="00611A3D" w:rsidRPr="006B4249" w:rsidRDefault="00611A3D" w:rsidP="00611A3D">
      <w:pPr>
        <w:spacing w:after="120" w:line="360" w:lineRule="auto"/>
        <w:rPr>
          <w:lang w:val="en-US"/>
        </w:rPr>
      </w:pPr>
      <w:r w:rsidRPr="006B4249">
        <w:rPr>
          <w:rFonts w:eastAsia="Times New Roman"/>
          <w:lang w:val="en-US"/>
        </w:rPr>
        <w:t>action source-nat pool WAN</w:t>
      </w:r>
    </w:p>
    <w:p w14:paraId="19AED4EB" w14:textId="77777777" w:rsidR="00611A3D" w:rsidRPr="006B4249" w:rsidRDefault="00611A3D" w:rsidP="00611A3D">
      <w:pPr>
        <w:spacing w:after="120" w:line="360" w:lineRule="auto"/>
        <w:rPr>
          <w:lang w:val="en-US"/>
        </w:rPr>
      </w:pPr>
      <w:r w:rsidRPr="006B4249">
        <w:rPr>
          <w:rFonts w:eastAsia="Times New Roman"/>
          <w:lang w:val="en-US"/>
        </w:rPr>
        <w:t>enable</w:t>
      </w:r>
    </w:p>
    <w:p w14:paraId="632AF8A9" w14:textId="77777777" w:rsidR="00611A3D" w:rsidRPr="006B4249" w:rsidRDefault="00611A3D" w:rsidP="00611A3D">
      <w:pPr>
        <w:spacing w:after="120" w:line="360" w:lineRule="auto"/>
        <w:rPr>
          <w:lang w:val="en-US"/>
        </w:rPr>
      </w:pPr>
      <w:r w:rsidRPr="006B4249">
        <w:rPr>
          <w:rFonts w:eastAsia="Times New Roman"/>
          <w:lang w:val="en-US"/>
        </w:rPr>
        <w:t>exit</w:t>
      </w:r>
    </w:p>
    <w:p w14:paraId="02925B91" w14:textId="77777777" w:rsidR="00611A3D" w:rsidRPr="006B4249" w:rsidRDefault="00611A3D" w:rsidP="00611A3D">
      <w:pPr>
        <w:spacing w:after="120" w:line="360" w:lineRule="auto"/>
        <w:rPr>
          <w:lang w:val="en-US"/>
        </w:rPr>
      </w:pPr>
      <w:r w:rsidRPr="006B4249">
        <w:rPr>
          <w:rFonts w:eastAsia="Times New Roman"/>
          <w:lang w:val="en-US"/>
        </w:rPr>
        <w:t>exit</w:t>
      </w:r>
    </w:p>
    <w:p w14:paraId="43CF79EE" w14:textId="77777777" w:rsidR="00611A3D" w:rsidRPr="006B4249" w:rsidRDefault="00611A3D" w:rsidP="00611A3D">
      <w:pPr>
        <w:spacing w:after="120" w:line="360" w:lineRule="auto"/>
        <w:rPr>
          <w:lang w:val="en-US"/>
        </w:rPr>
      </w:pPr>
      <w:r w:rsidRPr="006B4249">
        <w:rPr>
          <w:rFonts w:eastAsia="Times New Roman"/>
          <w:lang w:val="en-US"/>
        </w:rPr>
        <w:t>do commit</w:t>
      </w:r>
    </w:p>
    <w:p w14:paraId="09857868" w14:textId="77777777" w:rsidR="00611A3D" w:rsidRDefault="00611A3D" w:rsidP="00611A3D">
      <w:pPr>
        <w:spacing w:after="120" w:line="360" w:lineRule="auto"/>
        <w:rPr>
          <w:lang w:val="en-US"/>
        </w:rPr>
      </w:pPr>
      <w:r w:rsidRPr="00B84C8B">
        <w:rPr>
          <w:rFonts w:eastAsia="Times New Roman"/>
          <w:lang w:val="en-US"/>
        </w:rPr>
        <w:t>do confirm</w:t>
      </w:r>
    </w:p>
    <w:p w14:paraId="6068E933" w14:textId="102EABE9" w:rsidR="00611A3D" w:rsidRPr="00BD2905" w:rsidRDefault="00902DA6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611A3D" w:rsidRPr="00BD2905">
        <w:rPr>
          <w:rFonts w:eastAsia="Times New Roman"/>
          <w:lang w:val="en-US"/>
        </w:rPr>
        <w:t>(config)#</w:t>
      </w:r>
    </w:p>
    <w:p w14:paraId="33C724F1" w14:textId="4CC32844" w:rsidR="00611A3D" w:rsidRPr="00BD2905" w:rsidRDefault="00902DA6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611A3D" w:rsidRPr="00BD2905">
        <w:rPr>
          <w:rFonts w:eastAsia="Times New Roman"/>
          <w:lang w:val="en-US"/>
        </w:rPr>
        <w:t>(config)# nat source</w:t>
      </w:r>
    </w:p>
    <w:p w14:paraId="79E0FC1A" w14:textId="11A47A51" w:rsidR="00611A3D" w:rsidRPr="00BD2905" w:rsidRDefault="00902DA6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611A3D" w:rsidRPr="00BD2905">
        <w:rPr>
          <w:rFonts w:eastAsia="Times New Roman"/>
          <w:lang w:val="en-US"/>
        </w:rPr>
        <w:t>(config-snat)# pool WAN</w:t>
      </w:r>
    </w:p>
    <w:p w14:paraId="47346762" w14:textId="703D8273" w:rsidR="00611A3D" w:rsidRPr="00BD2905" w:rsidRDefault="00902DA6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611A3D" w:rsidRPr="00BD2905">
        <w:rPr>
          <w:rFonts w:eastAsia="Times New Roman"/>
          <w:lang w:val="en-US"/>
        </w:rPr>
        <w:t>(config-snat-pool)# ip address-range 192.168.10.74</w:t>
      </w:r>
    </w:p>
    <w:p w14:paraId="406EF0D8" w14:textId="794BEEE5" w:rsidR="00611A3D" w:rsidRPr="00BD2905" w:rsidRDefault="00902DA6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611A3D" w:rsidRPr="00BD2905">
        <w:rPr>
          <w:rFonts w:eastAsia="Times New Roman"/>
          <w:lang w:val="en-US"/>
        </w:rPr>
        <w:t>(config-snat-pool)# exit</w:t>
      </w:r>
    </w:p>
    <w:p w14:paraId="7B1A6AED" w14:textId="5AAFA418" w:rsidR="00611A3D" w:rsidRPr="00BD2905" w:rsidRDefault="00902DA6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611A3D" w:rsidRPr="00BD2905">
        <w:rPr>
          <w:rFonts w:eastAsia="Times New Roman"/>
          <w:lang w:val="en-US"/>
        </w:rPr>
        <w:t>(config-snat)# ruleset SNAT</w:t>
      </w:r>
    </w:p>
    <w:p w14:paraId="3F850BD8" w14:textId="1C2EB732" w:rsidR="00611A3D" w:rsidRPr="00BD2905" w:rsidRDefault="00902DA6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611A3D" w:rsidRPr="00BD2905">
        <w:rPr>
          <w:rFonts w:eastAsia="Times New Roman"/>
          <w:lang w:val="en-US"/>
        </w:rPr>
        <w:t>(config-snat-ruleset)# to zone trusted</w:t>
      </w:r>
    </w:p>
    <w:p w14:paraId="6E244026" w14:textId="172DE564" w:rsidR="00611A3D" w:rsidRPr="00BD2905" w:rsidRDefault="00902DA6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611A3D" w:rsidRPr="00BD2905">
        <w:rPr>
          <w:rFonts w:eastAsia="Times New Roman"/>
          <w:lang w:val="en-US"/>
        </w:rPr>
        <w:t>(config-snat-ruleset)# rule 1</w:t>
      </w:r>
    </w:p>
    <w:p w14:paraId="7FBDD41B" w14:textId="02C0B452" w:rsidR="00611A3D" w:rsidRPr="00BD2905" w:rsidRDefault="00902DA6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611A3D" w:rsidRPr="00BD2905">
        <w:rPr>
          <w:rFonts w:eastAsia="Times New Roman"/>
          <w:lang w:val="en-US"/>
        </w:rPr>
        <w:t>(config-snat-rule)# match source-address object-group LAN</w:t>
      </w:r>
      <w:r w:rsidR="00611A3D">
        <w:rPr>
          <w:rFonts w:eastAsia="Times New Roman"/>
          <w:lang w:val="en-US"/>
        </w:rPr>
        <w:t>_GATEWAY</w:t>
      </w:r>
    </w:p>
    <w:p w14:paraId="307F1C00" w14:textId="6071DBD4" w:rsidR="00611A3D" w:rsidRPr="00BD2905" w:rsidRDefault="00902DA6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611A3D" w:rsidRPr="00BD2905">
        <w:rPr>
          <w:rFonts w:eastAsia="Times New Roman"/>
          <w:lang w:val="en-US"/>
        </w:rPr>
        <w:t>(config-snat-rule)# action source-nat pool WAN</w:t>
      </w:r>
    </w:p>
    <w:p w14:paraId="17620026" w14:textId="482FCD9E" w:rsidR="00611A3D" w:rsidRPr="00BD2905" w:rsidRDefault="00902DA6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611A3D" w:rsidRPr="00BD2905">
        <w:rPr>
          <w:rFonts w:eastAsia="Times New Roman"/>
          <w:lang w:val="en-US"/>
        </w:rPr>
        <w:t>(config-snat-rule)# enable</w:t>
      </w:r>
    </w:p>
    <w:p w14:paraId="25AC649C" w14:textId="4D689FCA" w:rsidR="00611A3D" w:rsidRPr="00BD2905" w:rsidRDefault="00902DA6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611A3D" w:rsidRPr="00BD2905">
        <w:rPr>
          <w:rFonts w:eastAsia="Times New Roman"/>
          <w:lang w:val="en-US"/>
        </w:rPr>
        <w:t>(config-snat-rule)# exit</w:t>
      </w:r>
    </w:p>
    <w:p w14:paraId="619C6DFE" w14:textId="0762A50E" w:rsidR="00611A3D" w:rsidRPr="00BD2905" w:rsidRDefault="00902DA6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611A3D" w:rsidRPr="00BD2905">
        <w:rPr>
          <w:rFonts w:eastAsia="Times New Roman"/>
          <w:lang w:val="en-US"/>
        </w:rPr>
        <w:t>(config-snat-ruleset)# exit</w:t>
      </w:r>
    </w:p>
    <w:p w14:paraId="49348164" w14:textId="5AB929E2" w:rsidR="00611A3D" w:rsidRPr="00BD2905" w:rsidRDefault="00902DA6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611A3D" w:rsidRPr="00BD2905">
        <w:rPr>
          <w:rFonts w:eastAsia="Times New Roman"/>
          <w:lang w:val="en-US"/>
        </w:rPr>
        <w:t>(config-snat)# exit</w:t>
      </w:r>
    </w:p>
    <w:p w14:paraId="7E54A42E" w14:textId="71E804FA" w:rsidR="00611A3D" w:rsidRPr="00BD2905" w:rsidRDefault="00902DA6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611A3D" w:rsidRPr="00BD2905">
        <w:rPr>
          <w:rFonts w:eastAsia="Times New Roman"/>
          <w:lang w:val="en-US"/>
        </w:rPr>
        <w:t>(config)# do commit</w:t>
      </w:r>
    </w:p>
    <w:p w14:paraId="102B6429" w14:textId="77777777" w:rsidR="00611A3D" w:rsidRPr="00BD290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BD2905">
        <w:rPr>
          <w:rFonts w:eastAsia="Times New Roman"/>
          <w:lang w:val="en-US"/>
        </w:rPr>
        <w:t>Configuration has been successfully applied and saved to flash. Commit timer started, changes will be reverted in 600 seconds.</w:t>
      </w:r>
    </w:p>
    <w:p w14:paraId="6BAE3EA7" w14:textId="77777777" w:rsidR="00611A3D" w:rsidRPr="00BD290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BD2905">
        <w:rPr>
          <w:rFonts w:eastAsia="Times New Roman"/>
          <w:lang w:val="en-US"/>
        </w:rPr>
        <w:t>2025-05-30T07:09:54+00:00 %CLI-I-CRIT: user admin from console  input: do commit</w:t>
      </w:r>
    </w:p>
    <w:p w14:paraId="16A66AA2" w14:textId="2D5D7742" w:rsidR="00611A3D" w:rsidRPr="00BD2905" w:rsidRDefault="00902DA6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611A3D" w:rsidRPr="00BD2905">
        <w:rPr>
          <w:rFonts w:eastAsia="Times New Roman"/>
          <w:lang w:val="en-US"/>
        </w:rPr>
        <w:t>(config)# do confirm</w:t>
      </w:r>
    </w:p>
    <w:p w14:paraId="095573F0" w14:textId="77777777" w:rsidR="00611A3D" w:rsidRPr="00BD290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BD2905">
        <w:rPr>
          <w:rFonts w:eastAsia="Times New Roman"/>
          <w:lang w:val="en-US"/>
        </w:rPr>
        <w:t>Configuration has been confirmed. Commit timer canceled.</w:t>
      </w:r>
    </w:p>
    <w:p w14:paraId="2E4D82AC" w14:textId="77777777" w:rsidR="00611A3D" w:rsidRPr="00BD290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BD2905">
        <w:rPr>
          <w:rFonts w:eastAsia="Times New Roman"/>
          <w:lang w:val="en-US"/>
        </w:rPr>
        <w:t>2025-05-30T07:09:59+00:00 %CLI-I-CRIT: user admin from console  input: do confirm</w:t>
      </w:r>
    </w:p>
    <w:p w14:paraId="6E9ADB12" w14:textId="3AE279CA" w:rsidR="00611A3D" w:rsidRPr="00321440" w:rsidRDefault="00902DA6" w:rsidP="00611A3D">
      <w:pPr>
        <w:shd w:val="clear" w:color="auto" w:fill="D0CECE" w:themeFill="background2" w:themeFillShade="E6"/>
        <w:spacing w:after="120" w:line="360" w:lineRule="auto"/>
      </w:pPr>
      <w:r>
        <w:rPr>
          <w:rFonts w:eastAsia="Times New Roman"/>
          <w:lang w:val="en-US"/>
        </w:rPr>
        <w:t xml:space="preserve"> vesr</w:t>
      </w:r>
      <w:r w:rsidRPr="00902DA6">
        <w:rPr>
          <w:rFonts w:eastAsia="Times New Roman"/>
        </w:rPr>
        <w:t>124-2-1</w:t>
      </w:r>
      <w:r w:rsidR="00611A3D" w:rsidRPr="00321440">
        <w:rPr>
          <w:rFonts w:eastAsia="Times New Roman"/>
        </w:rPr>
        <w:t>(</w:t>
      </w:r>
      <w:r w:rsidR="00611A3D" w:rsidRPr="00BD2905">
        <w:rPr>
          <w:rFonts w:eastAsia="Times New Roman"/>
          <w:lang w:val="en-US"/>
        </w:rPr>
        <w:t>config</w:t>
      </w:r>
      <w:r w:rsidR="00611A3D" w:rsidRPr="00321440">
        <w:rPr>
          <w:rFonts w:eastAsia="Times New Roman"/>
        </w:rPr>
        <w:t xml:space="preserve">)# </w:t>
      </w:r>
      <w:r w:rsidR="00611A3D" w:rsidRPr="00BD2905">
        <w:rPr>
          <w:rFonts w:eastAsia="Times New Roman"/>
          <w:lang w:val="en-US"/>
        </w:rPr>
        <w:t>exit</w:t>
      </w:r>
    </w:p>
    <w:p w14:paraId="45D33288" w14:textId="1388C286" w:rsidR="00611A3D" w:rsidRPr="00321440" w:rsidRDefault="00902DA6" w:rsidP="00611A3D">
      <w:pPr>
        <w:shd w:val="clear" w:color="auto" w:fill="D0CECE" w:themeFill="background2" w:themeFillShade="E6"/>
        <w:spacing w:after="120" w:line="360" w:lineRule="auto"/>
      </w:pPr>
      <w:r w:rsidRPr="00902DA6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vesr</w:t>
      </w:r>
      <w:r w:rsidRPr="00902DA6">
        <w:rPr>
          <w:rFonts w:eastAsia="Times New Roman"/>
        </w:rPr>
        <w:t>124-2-1</w:t>
      </w:r>
      <w:r w:rsidR="00611A3D" w:rsidRPr="00321440">
        <w:rPr>
          <w:rFonts w:eastAsia="Times New Roman"/>
        </w:rPr>
        <w:t>#</w:t>
      </w:r>
    </w:p>
    <w:p w14:paraId="524661F3" w14:textId="77777777" w:rsidR="00611A3D" w:rsidRPr="00321440" w:rsidRDefault="00611A3D" w:rsidP="00611A3D">
      <w:pPr>
        <w:spacing w:after="120" w:line="360" w:lineRule="auto"/>
        <w:rPr>
          <w:b/>
          <w:bCs/>
        </w:rPr>
      </w:pPr>
    </w:p>
    <w:p w14:paraId="7128793F" w14:textId="77777777" w:rsidR="00611A3D" w:rsidRPr="006B4249" w:rsidRDefault="00611A3D" w:rsidP="00611A3D">
      <w:pPr>
        <w:spacing w:after="120" w:line="360" w:lineRule="auto"/>
        <w:rPr>
          <w:b/>
          <w:bCs/>
        </w:rPr>
      </w:pPr>
      <w:r w:rsidRPr="006B4249">
        <w:rPr>
          <w:rFonts w:eastAsia="Times New Roman"/>
          <w:b/>
          <w:bCs/>
        </w:rPr>
        <w:t xml:space="preserve">Проверяем с </w:t>
      </w:r>
      <w:r>
        <w:rPr>
          <w:rFonts w:eastAsia="Times New Roman"/>
          <w:b/>
          <w:bCs/>
          <w:lang w:val="en-US"/>
        </w:rPr>
        <w:t>PC</w:t>
      </w:r>
      <w:r w:rsidRPr="004F78B5">
        <w:rPr>
          <w:rFonts w:eastAsia="Times New Roman"/>
          <w:b/>
          <w:bCs/>
        </w:rPr>
        <w:t>1</w:t>
      </w:r>
      <w:r w:rsidRPr="006B4249">
        <w:rPr>
          <w:rFonts w:eastAsia="Times New Roman"/>
          <w:b/>
          <w:bCs/>
        </w:rPr>
        <w:t xml:space="preserve"> и </w:t>
      </w:r>
      <w:r>
        <w:rPr>
          <w:rFonts w:eastAsia="Times New Roman"/>
          <w:b/>
          <w:bCs/>
          <w:lang w:val="en-US"/>
        </w:rPr>
        <w:t>PC</w:t>
      </w:r>
      <w:r w:rsidRPr="004F78B5">
        <w:rPr>
          <w:rFonts w:eastAsia="Times New Roman"/>
          <w:b/>
          <w:bCs/>
        </w:rPr>
        <w:t>2</w:t>
      </w:r>
      <w:r w:rsidRPr="006B4249">
        <w:rPr>
          <w:rFonts w:eastAsia="Times New Roman"/>
          <w:b/>
          <w:bCs/>
        </w:rPr>
        <w:t xml:space="preserve"> доступ в Интернет</w:t>
      </w:r>
    </w:p>
    <w:p w14:paraId="38C05B26" w14:textId="77777777" w:rsidR="00611A3D" w:rsidRPr="004F78B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4F78B5">
        <w:rPr>
          <w:rFonts w:eastAsia="Times New Roman"/>
          <w:lang w:val="en-US"/>
        </w:rPr>
        <w:t>PC1&gt; ping ya.ru</w:t>
      </w:r>
    </w:p>
    <w:p w14:paraId="4675A4FC" w14:textId="77777777" w:rsidR="00611A3D" w:rsidRPr="004F78B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4F78B5">
        <w:rPr>
          <w:rFonts w:eastAsia="Times New Roman"/>
          <w:lang w:val="en-US"/>
        </w:rPr>
        <w:t>ya.ru resolved to 77.88.44.242</w:t>
      </w:r>
    </w:p>
    <w:p w14:paraId="2A472BC5" w14:textId="77777777" w:rsidR="00611A3D" w:rsidRPr="004F78B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4F78B5">
        <w:rPr>
          <w:rFonts w:eastAsia="Times New Roman"/>
          <w:lang w:val="en-US"/>
        </w:rPr>
        <w:t>84 bytes from 77.88.44.242 icmp_seq=1 ttl=56 time=9.907 ms</w:t>
      </w:r>
    </w:p>
    <w:p w14:paraId="0766DE57" w14:textId="77777777" w:rsidR="00611A3D" w:rsidRPr="004F78B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4F78B5">
        <w:rPr>
          <w:rFonts w:eastAsia="Times New Roman"/>
          <w:lang w:val="en-US"/>
        </w:rPr>
        <w:t>84 bytes from 77.88.44.242 icmp_seq=2 ttl=56 time=10.354 ms</w:t>
      </w:r>
    </w:p>
    <w:p w14:paraId="106C64CF" w14:textId="77777777" w:rsidR="00611A3D" w:rsidRPr="004F78B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4F78B5">
        <w:rPr>
          <w:rFonts w:eastAsia="Times New Roman"/>
          <w:lang w:val="en-US"/>
        </w:rPr>
        <w:t>84 bytes from 77.88.44.242 icmp_seq=3 ttl=56 time=13.094 ms</w:t>
      </w:r>
    </w:p>
    <w:p w14:paraId="29640B54" w14:textId="77777777" w:rsidR="00611A3D" w:rsidRPr="004F78B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4F78B5">
        <w:rPr>
          <w:rFonts w:eastAsia="Times New Roman"/>
          <w:lang w:val="en-US"/>
        </w:rPr>
        <w:t>84 bytes from 77.88.44.242 icmp_seq=4 ttl=56 time=16.578 ms</w:t>
      </w:r>
    </w:p>
    <w:p w14:paraId="7E135CD8" w14:textId="77777777" w:rsidR="00611A3D" w:rsidRPr="004F78B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4F78B5">
        <w:rPr>
          <w:rFonts w:eastAsia="Times New Roman"/>
          <w:lang w:val="en-US"/>
        </w:rPr>
        <w:t>84 bytes from 77.88.44.242 icmp_seq=5 ttl=56 time=12.613 ms</w:t>
      </w:r>
    </w:p>
    <w:p w14:paraId="47DDC7AC" w14:textId="77777777" w:rsidR="00611A3D" w:rsidRPr="004F78B5" w:rsidRDefault="00611A3D" w:rsidP="00611A3D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4F78B5">
        <w:rPr>
          <w:rFonts w:eastAsia="Times New Roman"/>
          <w:b/>
          <w:bCs/>
          <w:lang w:val="en-US"/>
        </w:rPr>
        <w:t>PC2&gt; ping cisco.com</w:t>
      </w:r>
    </w:p>
    <w:p w14:paraId="2241FF68" w14:textId="77777777" w:rsidR="00611A3D" w:rsidRPr="004F78B5" w:rsidRDefault="00611A3D" w:rsidP="00611A3D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4F78B5">
        <w:rPr>
          <w:rFonts w:eastAsia="Times New Roman"/>
          <w:b/>
          <w:bCs/>
          <w:lang w:val="en-US"/>
        </w:rPr>
        <w:t>cisco.com resolved to 72.163.4.185</w:t>
      </w:r>
    </w:p>
    <w:p w14:paraId="58EFFE2A" w14:textId="77777777" w:rsidR="00611A3D" w:rsidRPr="004F78B5" w:rsidRDefault="00611A3D" w:rsidP="00611A3D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4F78B5">
        <w:rPr>
          <w:rFonts w:eastAsia="Times New Roman"/>
          <w:b/>
          <w:bCs/>
          <w:lang w:val="en-US"/>
        </w:rPr>
        <w:t>84 bytes from 72.163.4.185 icmp_seq=1 ttl=46 time=163.881 ms</w:t>
      </w:r>
    </w:p>
    <w:p w14:paraId="09F672BE" w14:textId="77777777" w:rsidR="00611A3D" w:rsidRPr="004F78B5" w:rsidRDefault="00611A3D" w:rsidP="00611A3D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4F78B5">
        <w:rPr>
          <w:rFonts w:eastAsia="Times New Roman"/>
          <w:b/>
          <w:bCs/>
          <w:lang w:val="en-US"/>
        </w:rPr>
        <w:t>84 bytes from 72.163.4.185 icmp_seq=2 ttl=46 time=163.377 ms</w:t>
      </w:r>
    </w:p>
    <w:p w14:paraId="4E9CA290" w14:textId="77777777" w:rsidR="00611A3D" w:rsidRPr="004F78B5" w:rsidRDefault="00611A3D" w:rsidP="00611A3D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4F78B5">
        <w:rPr>
          <w:rFonts w:eastAsia="Times New Roman"/>
          <w:b/>
          <w:bCs/>
          <w:lang w:val="en-US"/>
        </w:rPr>
        <w:t>84 bytes from 72.163.4.185 icmp_seq=3 ttl=46 time=164.746 ms</w:t>
      </w:r>
    </w:p>
    <w:p w14:paraId="6A154959" w14:textId="77777777" w:rsidR="00611A3D" w:rsidRPr="004F78B5" w:rsidRDefault="00611A3D" w:rsidP="00611A3D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4F78B5">
        <w:rPr>
          <w:rFonts w:eastAsia="Times New Roman"/>
          <w:b/>
          <w:bCs/>
          <w:lang w:val="en-US"/>
        </w:rPr>
        <w:t>84 bytes from 72.163.4.185 icmp_seq=4 ttl=46 time=164.599 ms</w:t>
      </w:r>
    </w:p>
    <w:p w14:paraId="4DABCFC5" w14:textId="77777777" w:rsidR="00611A3D" w:rsidRDefault="00611A3D" w:rsidP="00611A3D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4F78B5">
        <w:rPr>
          <w:rFonts w:eastAsia="Times New Roman"/>
          <w:b/>
          <w:bCs/>
          <w:lang w:val="en-US"/>
        </w:rPr>
        <w:t>84 bytes from 72.163.4.185 icmp_seq=5 ttl=46 time=163.202 ms</w:t>
      </w:r>
    </w:p>
    <w:p w14:paraId="534E9CBF" w14:textId="77777777" w:rsidR="00611A3D" w:rsidRDefault="00611A3D" w:rsidP="00611A3D">
      <w:pPr>
        <w:spacing w:after="120" w:line="360" w:lineRule="auto"/>
        <w:rPr>
          <w:b/>
          <w:bCs/>
          <w:lang w:val="en-US"/>
        </w:rPr>
      </w:pPr>
    </w:p>
    <w:p w14:paraId="09E01F9C" w14:textId="6145732E" w:rsidR="00611A3D" w:rsidRPr="004F78B5" w:rsidRDefault="00611A3D" w:rsidP="00611A3D">
      <w:pPr>
        <w:spacing w:after="120" w:line="360" w:lineRule="auto"/>
        <w:rPr>
          <w:b/>
          <w:bCs/>
        </w:rPr>
      </w:pPr>
      <w:r w:rsidRPr="006B4249">
        <w:rPr>
          <w:rFonts w:eastAsia="Times New Roman"/>
          <w:b/>
          <w:bCs/>
        </w:rPr>
        <w:t xml:space="preserve">Проверяем таблицу преобразований адресов на </w:t>
      </w:r>
      <w:r w:rsidR="00902DA6" w:rsidRPr="00902DA6">
        <w:rPr>
          <w:rFonts w:eastAsia="Times New Roman"/>
          <w:b/>
          <w:bCs/>
        </w:rPr>
        <w:t xml:space="preserve"> </w:t>
      </w:r>
      <w:r w:rsidR="00902DA6">
        <w:rPr>
          <w:rFonts w:eastAsia="Times New Roman"/>
          <w:b/>
          <w:bCs/>
          <w:lang w:val="en-US"/>
        </w:rPr>
        <w:t>vesr</w:t>
      </w:r>
      <w:r w:rsidR="00902DA6" w:rsidRPr="00902DA6">
        <w:rPr>
          <w:rFonts w:eastAsia="Times New Roman"/>
          <w:b/>
          <w:bCs/>
        </w:rPr>
        <w:t>124-2-1</w:t>
      </w:r>
    </w:p>
    <w:p w14:paraId="76295D70" w14:textId="77777777" w:rsidR="00611A3D" w:rsidRPr="004F78B5" w:rsidRDefault="00611A3D" w:rsidP="00611A3D">
      <w:pPr>
        <w:spacing w:after="120" w:line="360" w:lineRule="auto"/>
        <w:rPr>
          <w:lang w:val="en-US"/>
        </w:rPr>
      </w:pPr>
      <w:r w:rsidRPr="004F78B5">
        <w:rPr>
          <w:rFonts w:eastAsia="Times New Roman"/>
          <w:lang w:val="en-US"/>
        </w:rPr>
        <w:t>show ip nat translation</w:t>
      </w:r>
    </w:p>
    <w:p w14:paraId="2BF2939D" w14:textId="56EC95F0" w:rsidR="00611A3D" w:rsidRPr="004F78B5" w:rsidRDefault="00902DA6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611A3D" w:rsidRPr="004F78B5">
        <w:rPr>
          <w:rFonts w:eastAsia="Times New Roman"/>
          <w:lang w:val="en-US"/>
        </w:rPr>
        <w:t># sh ip nat translations</w:t>
      </w:r>
    </w:p>
    <w:p w14:paraId="1415C6AE" w14:textId="77777777" w:rsidR="00611A3D" w:rsidRPr="004F78B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4F78B5">
        <w:rPr>
          <w:rFonts w:eastAsia="Times New Roman"/>
          <w:lang w:val="en-US"/>
        </w:rPr>
        <w:t>Prot   Inside source           Inside destination      Outside source          Outside destination     Pkts         Bytes</w:t>
      </w:r>
    </w:p>
    <w:p w14:paraId="2273B01E" w14:textId="77777777" w:rsidR="00611A3D" w:rsidRPr="004F78B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4F78B5">
        <w:rPr>
          <w:rFonts w:eastAsia="Times New Roman"/>
          <w:lang w:val="en-US"/>
        </w:rPr>
        <w:t>----   ---------------------   ---------------------   ---------------------   ---------------------   ----------   ----------</w:t>
      </w:r>
    </w:p>
    <w:p w14:paraId="4B383D7F" w14:textId="77777777" w:rsidR="00611A3D" w:rsidRPr="004F78B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4F78B5">
        <w:rPr>
          <w:rFonts w:eastAsia="Times New Roman"/>
          <w:lang w:val="en-US"/>
        </w:rPr>
        <w:t>icmp   172.16.1.200            72.163.4.185            192.168.10.74           72.163.4.185            --           --</w:t>
      </w:r>
    </w:p>
    <w:p w14:paraId="479C1FBB" w14:textId="77777777" w:rsidR="00611A3D" w:rsidRPr="004F78B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4F78B5">
        <w:rPr>
          <w:rFonts w:eastAsia="Times New Roman"/>
          <w:lang w:val="en-US"/>
        </w:rPr>
        <w:t>icmp   172.16.1.200            72.163.4.185            192.168.10.74           72.163.4.185            --           --</w:t>
      </w:r>
    </w:p>
    <w:p w14:paraId="4B7A26AB" w14:textId="77777777" w:rsidR="00611A3D" w:rsidRPr="004F78B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4F78B5">
        <w:rPr>
          <w:rFonts w:eastAsia="Times New Roman"/>
          <w:lang w:val="en-US"/>
        </w:rPr>
        <w:t>icmp   172.16.1.200            72.163.4.185            192.168.10.74           72.163.4.185            --           --</w:t>
      </w:r>
    </w:p>
    <w:p w14:paraId="282A50E1" w14:textId="77777777" w:rsidR="00611A3D" w:rsidRPr="004F78B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4F78B5">
        <w:rPr>
          <w:rFonts w:eastAsia="Times New Roman"/>
          <w:lang w:val="en-US"/>
        </w:rPr>
        <w:t>icmp   172.16.1.100            77.88.55.242            192.168.10.74           77.88.55.242            --           --</w:t>
      </w:r>
    </w:p>
    <w:p w14:paraId="7A6D8AA5" w14:textId="77777777" w:rsidR="00611A3D" w:rsidRPr="004F78B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4F78B5">
        <w:rPr>
          <w:rFonts w:eastAsia="Times New Roman"/>
          <w:lang w:val="en-US"/>
        </w:rPr>
        <w:t>icmp   172.16.1.100            77.88.55.242            192.168.10.74           77.88.55.242            --           --</w:t>
      </w:r>
    </w:p>
    <w:p w14:paraId="576CE403" w14:textId="77777777" w:rsidR="00611A3D" w:rsidRPr="004F78B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4F78B5">
        <w:rPr>
          <w:rFonts w:eastAsia="Times New Roman"/>
          <w:lang w:val="en-US"/>
        </w:rPr>
        <w:t>icmp   172.16.1.100            77.88.55.242            192.168.10.74           77.88.55.242            --           --</w:t>
      </w:r>
    </w:p>
    <w:p w14:paraId="07741B8A" w14:textId="77777777" w:rsidR="00611A3D" w:rsidRPr="004F78B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4F78B5">
        <w:rPr>
          <w:rFonts w:eastAsia="Times New Roman"/>
          <w:lang w:val="en-US"/>
        </w:rPr>
        <w:t>icmp   172.16.1.200            72.163.4.185            192.168.10.74           72.163.4.185            --           --</w:t>
      </w:r>
    </w:p>
    <w:p w14:paraId="0C512573" w14:textId="77777777" w:rsidR="00611A3D" w:rsidRPr="004F78B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4F78B5">
        <w:rPr>
          <w:rFonts w:eastAsia="Times New Roman"/>
          <w:lang w:val="en-US"/>
        </w:rPr>
        <w:t>icmp   172.16.1.200            72.163.4.185            192.168.10.74           72.163.4.185            --           --</w:t>
      </w:r>
    </w:p>
    <w:p w14:paraId="2016559E" w14:textId="77777777" w:rsidR="00611A3D" w:rsidRPr="004F78B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4F78B5">
        <w:rPr>
          <w:rFonts w:eastAsia="Times New Roman"/>
          <w:lang w:val="en-US"/>
        </w:rPr>
        <w:t>icmp   172.16.1.100            77.88.55.242            192.168.10.74           77.88.55.242            --           --</w:t>
      </w:r>
    </w:p>
    <w:p w14:paraId="13DF41A7" w14:textId="77777777" w:rsidR="00611A3D" w:rsidRPr="004F78B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4F78B5">
        <w:rPr>
          <w:rFonts w:eastAsia="Times New Roman"/>
          <w:lang w:val="en-US"/>
        </w:rPr>
        <w:t>icmp   172.16.1.100            77.88.55.242            192.168.10.74           77.88.55.242            --           --</w:t>
      </w:r>
    </w:p>
    <w:p w14:paraId="76E6606F" w14:textId="77777777" w:rsidR="00611A3D" w:rsidRPr="004F78B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4F78B5">
        <w:rPr>
          <w:rFonts w:eastAsia="Times New Roman"/>
          <w:lang w:val="en-US"/>
        </w:rPr>
        <w:t>udp    172.16.1.200:14503      77.88.8.8:53            192.168.10.74:14503     77.88.8.8:53            --           --</w:t>
      </w:r>
    </w:p>
    <w:p w14:paraId="7F0E6813" w14:textId="77777777" w:rsidR="00611A3D" w:rsidRPr="004F78B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4F78B5">
        <w:rPr>
          <w:rFonts w:eastAsia="Times New Roman"/>
          <w:lang w:val="en-US"/>
        </w:rPr>
        <w:t>icmp   172.16.1.200            72.163.4.185            192.168.10.74           72.163.4.185            --           --</w:t>
      </w:r>
    </w:p>
    <w:p w14:paraId="66BB9484" w14:textId="77777777" w:rsidR="00611A3D" w:rsidRPr="004F78B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4F78B5">
        <w:rPr>
          <w:rFonts w:eastAsia="Times New Roman"/>
          <w:lang w:val="en-US"/>
        </w:rPr>
        <w:t>udp    172.16.1.100:28458      77.88.8.8:53            192.168.10.74:28458     77.88.8.8:53            --           --</w:t>
      </w:r>
    </w:p>
    <w:p w14:paraId="453D7048" w14:textId="77777777" w:rsidR="00611A3D" w:rsidRPr="004F78B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4F78B5">
        <w:rPr>
          <w:rFonts w:eastAsia="Times New Roman"/>
          <w:lang w:val="en-US"/>
        </w:rPr>
        <w:t>icmp   172.16.1.200            72.163.4.185            192.168.10.74           72.163.4.185            --           --</w:t>
      </w:r>
    </w:p>
    <w:p w14:paraId="61095C50" w14:textId="77777777" w:rsidR="00611A3D" w:rsidRPr="004F78B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4F78B5">
        <w:rPr>
          <w:rFonts w:eastAsia="Times New Roman"/>
          <w:lang w:val="en-US"/>
        </w:rPr>
        <w:t>icmp   172.16.1.200            72.163.4.185            192.168.10.74           72.163.4.185            --           --</w:t>
      </w:r>
    </w:p>
    <w:p w14:paraId="3F2740F4" w14:textId="77777777" w:rsidR="00611A3D" w:rsidRDefault="00611A3D" w:rsidP="00611A3D">
      <w:pPr>
        <w:shd w:val="clear" w:color="auto" w:fill="FFFFFF" w:themeFill="background1"/>
        <w:spacing w:after="120" w:line="360" w:lineRule="auto"/>
        <w:rPr>
          <w:lang w:val="en-US"/>
        </w:rPr>
      </w:pPr>
    </w:p>
    <w:p w14:paraId="5FF3ACF3" w14:textId="77777777" w:rsidR="00611A3D" w:rsidRPr="004F78B5" w:rsidRDefault="00611A3D" w:rsidP="00611A3D">
      <w:pPr>
        <w:shd w:val="clear" w:color="auto" w:fill="FFFFFF" w:themeFill="background1"/>
        <w:spacing w:after="120" w:line="360" w:lineRule="auto"/>
      </w:pPr>
      <w:r>
        <w:rPr>
          <w:rFonts w:eastAsia="Times New Roman"/>
        </w:rPr>
        <w:t>В итоге такая конфигурация виртуального маршрутизатора достаточна для обеспечения минимально защищенного доступа в сеть Интернет сети</w:t>
      </w:r>
      <w:r w:rsidRPr="00321440">
        <w:rPr>
          <w:rFonts w:eastAsia="Times New Roman"/>
        </w:rPr>
        <w:t xml:space="preserve"> </w:t>
      </w:r>
      <w:r>
        <w:rPr>
          <w:rFonts w:eastAsia="Times New Roman"/>
        </w:rPr>
        <w:t>домашнего офиса.</w:t>
      </w:r>
    </w:p>
    <w:p w14:paraId="223EDE17" w14:textId="77777777" w:rsidR="00611A3D" w:rsidRPr="004F78B5" w:rsidRDefault="00611A3D" w:rsidP="00611A3D">
      <w:pPr>
        <w:shd w:val="clear" w:color="auto" w:fill="FFFFFF" w:themeFill="background1"/>
        <w:spacing w:after="120" w:line="360" w:lineRule="auto"/>
      </w:pPr>
    </w:p>
    <w:p w14:paraId="3D91FB6E" w14:textId="11A55221" w:rsidR="00DD46F4" w:rsidRPr="00611A3D" w:rsidRDefault="00DD46F4" w:rsidP="00BB5275">
      <w:pPr>
        <w:spacing w:after="120" w:line="360" w:lineRule="auto"/>
      </w:pPr>
    </w:p>
    <w:p w14:paraId="7B37B5D6" w14:textId="156AC83B" w:rsidR="00D17DE7" w:rsidRPr="004E6785" w:rsidRDefault="00D17DE7" w:rsidP="00BB5275">
      <w:pPr>
        <w:pStyle w:val="af7"/>
        <w:spacing w:after="120" w:line="360" w:lineRule="auto"/>
        <w:rPr>
          <w:lang w:val="ro-RO"/>
        </w:rPr>
      </w:pPr>
    </w:p>
    <w:bookmarkStart w:id="16" w:name="_Toc202281674" w:displacedByCustomXml="next"/>
    <w:sdt>
      <w:sdtPr>
        <w:rPr>
          <w:lang w:val="ro-RO"/>
        </w:rPr>
        <w:id w:val="1663739371"/>
        <w:placeholder>
          <w:docPart w:val="E80A967F0BB544CE98AF0E1465ACAF77"/>
        </w:placeholder>
        <w:temporary/>
        <w:showingPlcHdr/>
        <w15:appearance w15:val="hidden"/>
      </w:sdtPr>
      <w:sdtContent>
        <w:p w14:paraId="2347BE57" w14:textId="77777777" w:rsidR="009A2F30" w:rsidRPr="004E6785" w:rsidRDefault="001710CE" w:rsidP="009B18AC">
          <w:pPr>
            <w:pStyle w:val="31"/>
            <w:numPr>
              <w:ilvl w:val="0"/>
              <w:numId w:val="0"/>
            </w:numPr>
            <w:rPr>
              <w:lang w:val="ro-RO"/>
            </w:rPr>
          </w:pPr>
          <w:r w:rsidRPr="004E6785">
            <w:rPr>
              <w:lang w:val="ro-RO" w:bidi="ru-RU"/>
            </w:rPr>
            <w:t>Сводка или ключевые выводы главы</w:t>
          </w:r>
        </w:p>
      </w:sdtContent>
    </w:sdt>
    <w:bookmarkEnd w:id="16" w:displacedByCustomXml="prev"/>
    <w:p w14:paraId="125DE327" w14:textId="53EA0D3E" w:rsidR="00C52D44" w:rsidRPr="004E6785" w:rsidRDefault="00C52D44" w:rsidP="00BB5275">
      <w:pPr>
        <w:spacing w:after="120" w:line="360" w:lineRule="auto"/>
        <w:rPr>
          <w:lang w:val="ro-RO"/>
        </w:rPr>
      </w:pPr>
    </w:p>
    <w:p w14:paraId="31AAD767" w14:textId="140D9106" w:rsidR="001710CE" w:rsidRPr="008945BA" w:rsidRDefault="008945BA" w:rsidP="008945BA">
      <w:pPr>
        <w:pStyle w:val="af7"/>
        <w:spacing w:after="120" w:line="360" w:lineRule="auto"/>
        <w:rPr>
          <w:rFonts w:cs="Calibri"/>
        </w:rPr>
      </w:pPr>
      <w:r>
        <w:rPr>
          <w:rFonts w:ascii="Times New Roman" w:eastAsia="Times New Roman" w:hAnsi="Times New Roman" w:cs="Calibri"/>
        </w:rPr>
        <w:t>В следующей главе вы узнаете ….</w:t>
      </w:r>
    </w:p>
    <w:p w14:paraId="257B0AB7" w14:textId="71689B3C" w:rsidR="00611A3D" w:rsidRPr="009B18AC" w:rsidRDefault="00611A3D" w:rsidP="009B18AC">
      <w:pPr>
        <w:pStyle w:val="af7"/>
        <w:spacing w:after="120" w:line="360" w:lineRule="auto"/>
        <w:ind w:firstLine="0"/>
        <w:rPr>
          <w:sz w:val="24"/>
          <w:szCs w:val="24"/>
          <w:lang w:bidi="ru-RU"/>
        </w:rPr>
      </w:pPr>
    </w:p>
    <w:p w14:paraId="26681FC7" w14:textId="0397D643" w:rsidR="002A40CE" w:rsidRPr="009B18AC" w:rsidRDefault="002A40CE">
      <w:pPr>
        <w:spacing w:after="120" w:line="360" w:lineRule="auto"/>
        <w:ind w:firstLine="0"/>
        <w:rPr>
          <w:lang w:bidi="ru-RU"/>
        </w:rPr>
      </w:pPr>
      <w:r>
        <w:rPr>
          <w:rFonts w:eastAsia="Times New Roman"/>
          <w:lang w:val="ro-RO" w:bidi="ru-RU"/>
        </w:rPr>
        <w:br w:type="page"/>
      </w:r>
    </w:p>
    <w:p w14:paraId="730367F5" w14:textId="77E298A2" w:rsidR="002A40CE" w:rsidRPr="009324B5" w:rsidRDefault="002A40CE" w:rsidP="009324B5">
      <w:pPr>
        <w:pStyle w:val="1"/>
        <w:spacing w:after="120"/>
        <w:ind w:left="0"/>
      </w:pPr>
      <w:bookmarkStart w:id="17" w:name="_Toc202281675"/>
      <w:r w:rsidRPr="009324B5">
        <w:rPr>
          <w:rFonts w:ascii="Times New Roman" w:eastAsia="Times New Roman" w:hAnsi="Times New Roman"/>
          <w:sz w:val="28"/>
        </w:rPr>
        <w:t>Глава 6. Настройка  SSH в виртуальном маршрутизаторе vESR.</w:t>
      </w:r>
      <w:bookmarkEnd w:id="17"/>
    </w:p>
    <w:p w14:paraId="2DC5E584" w14:textId="77777777" w:rsidR="002A40CE" w:rsidRPr="00563DB3" w:rsidRDefault="002A40CE" w:rsidP="002A40CE">
      <w:pPr>
        <w:spacing w:after="120" w:line="360" w:lineRule="auto"/>
      </w:pPr>
      <w:r>
        <w:rPr>
          <w:rFonts w:eastAsia="Times New Roman"/>
        </w:rPr>
        <w:t xml:space="preserve">Системному администратору доступ к устройству по протоколу </w:t>
      </w:r>
      <w:r>
        <w:rPr>
          <w:rFonts w:eastAsia="Times New Roman"/>
          <w:lang w:val="en-US"/>
        </w:rPr>
        <w:t>SSH</w:t>
      </w:r>
      <w:r w:rsidRPr="00563DB3">
        <w:rPr>
          <w:rFonts w:eastAsia="Times New Roman"/>
        </w:rPr>
        <w:t xml:space="preserve"> </w:t>
      </w:r>
      <w:r>
        <w:rPr>
          <w:rFonts w:eastAsia="Times New Roman"/>
        </w:rPr>
        <w:t xml:space="preserve">предоставляет широкие возможности по контролю, конфигурации и поиску неисправностей. Поэтому рассмотрим настройку виртуального маршрутизатора в качестве сервера </w:t>
      </w:r>
      <w:r>
        <w:rPr>
          <w:rFonts w:eastAsia="Times New Roman"/>
          <w:lang w:val="en-US"/>
        </w:rPr>
        <w:t>SSH</w:t>
      </w:r>
      <w:r>
        <w:rPr>
          <w:rFonts w:eastAsia="Times New Roman"/>
        </w:rPr>
        <w:t>.</w:t>
      </w:r>
    </w:p>
    <w:p w14:paraId="1C02CE73" w14:textId="77777777" w:rsidR="002A40CE" w:rsidRPr="00927E18" w:rsidRDefault="002A40CE" w:rsidP="002A40CE">
      <w:pPr>
        <w:spacing w:after="120" w:line="360" w:lineRule="auto"/>
      </w:pPr>
      <w:r w:rsidRPr="00563DB3">
        <w:rPr>
          <w:rFonts w:eastAsia="Times New Roman"/>
        </w:rPr>
        <w:t xml:space="preserve">В заводской конфигурации </w:t>
      </w:r>
      <w:hyperlink r:id="rId113" w:history="1">
        <w:r w:rsidRPr="00563DB3">
          <w:rPr>
            <w:rStyle w:val="a7"/>
          </w:rPr>
          <w:t>vESR</w:t>
        </w:r>
      </w:hyperlink>
      <w:r w:rsidRPr="00563DB3">
        <w:rPr>
          <w:rFonts w:eastAsia="Times New Roman"/>
        </w:rPr>
        <w:t xml:space="preserve"> разрешен удаленный доступ к маршрутизатору по протоколам Telnet или SSH из зоны «trusted». Для того чтобы разрешить удаленный доступ к маршрутизатору из других зон, например, из публичной сети, необходимо создать соответствующие правила в firewall.</w:t>
      </w:r>
      <w:r>
        <w:rPr>
          <w:rFonts w:eastAsia="Times New Roman"/>
        </w:rPr>
        <w:t xml:space="preserve"> Сначала рассмотрим доступ из локальной сети.</w:t>
      </w:r>
    </w:p>
    <w:p w14:paraId="32B6CEEC" w14:textId="77777777" w:rsidR="002A40CE" w:rsidRPr="007974F4" w:rsidRDefault="002A40CE" w:rsidP="002A40CE">
      <w:pPr>
        <w:spacing w:after="120" w:line="360" w:lineRule="auto"/>
        <w:rPr>
          <w:color w:val="0563C1" w:themeColor="hyperlink"/>
          <w:u w:val="single"/>
        </w:rPr>
      </w:pPr>
      <w:r w:rsidRPr="00563DB3">
        <w:rPr>
          <w:rFonts w:eastAsia="Times New Roman"/>
        </w:rPr>
        <w:t xml:space="preserve">Для проверки доступа из локальной сети </w:t>
      </w:r>
      <w:r>
        <w:rPr>
          <w:rFonts w:eastAsia="Times New Roman"/>
        </w:rPr>
        <w:t xml:space="preserve">нужно добавить еще одно устройство, которое содержит клиент </w:t>
      </w:r>
      <w:r>
        <w:rPr>
          <w:rFonts w:eastAsia="Times New Roman"/>
          <w:lang w:val="en-US"/>
        </w:rPr>
        <w:t>ssh</w:t>
      </w:r>
      <w:r w:rsidRPr="00563DB3">
        <w:rPr>
          <w:rFonts w:eastAsia="Times New Roman"/>
        </w:rPr>
        <w:t>.</w:t>
      </w:r>
      <w:r w:rsidRPr="007974F4">
        <w:rPr>
          <w:rFonts w:eastAsia="Times New Roman"/>
        </w:rPr>
        <w:t xml:space="preserve"> </w:t>
      </w:r>
      <w:r>
        <w:rPr>
          <w:rFonts w:eastAsia="Times New Roman"/>
        </w:rPr>
        <w:t xml:space="preserve">Добавление  виртуальных устройств в </w:t>
      </w:r>
      <w:r>
        <w:rPr>
          <w:rFonts w:eastAsia="Times New Roman"/>
          <w:lang w:val="en-US"/>
        </w:rPr>
        <w:t>GNS</w:t>
      </w:r>
      <w:r w:rsidRPr="007974F4">
        <w:rPr>
          <w:rFonts w:eastAsia="Times New Roman"/>
        </w:rPr>
        <w:t xml:space="preserve">3 ( </w:t>
      </w:r>
      <w:r>
        <w:rPr>
          <w:rFonts w:eastAsia="Times New Roman"/>
          <w:lang w:val="en-US"/>
        </w:rPr>
        <w:t>appliance</w:t>
      </w:r>
      <w:r w:rsidRPr="007974F4">
        <w:rPr>
          <w:rFonts w:eastAsia="Times New Roman"/>
        </w:rPr>
        <w:t xml:space="preserve">) </w:t>
      </w:r>
      <w:r>
        <w:rPr>
          <w:rFonts w:eastAsia="Times New Roman"/>
        </w:rPr>
        <w:t xml:space="preserve">написано на сайте </w:t>
      </w:r>
      <w:r w:rsidRPr="007D7609">
        <w:rPr>
          <w:rFonts w:eastAsia="Times New Roman"/>
        </w:rPr>
        <w:t>https://docs.gns3.com/docs/using-gns3/beginners/import-gns3-appliance</w:t>
      </w:r>
      <w:r>
        <w:rPr>
          <w:rFonts w:eastAsia="Times New Roman"/>
        </w:rPr>
        <w:t xml:space="preserve"> . Это может быть </w:t>
      </w:r>
      <w:r>
        <w:rPr>
          <w:rFonts w:eastAsia="Times New Roman"/>
          <w:lang w:val="en-US"/>
        </w:rPr>
        <w:t>linux</w:t>
      </w:r>
      <w:r w:rsidRPr="00563DB3">
        <w:rPr>
          <w:rFonts w:eastAsia="Times New Roman"/>
        </w:rPr>
        <w:t xml:space="preserve"> </w:t>
      </w:r>
      <w:r>
        <w:rPr>
          <w:rFonts w:eastAsia="Times New Roman"/>
        </w:rPr>
        <w:t xml:space="preserve">или </w:t>
      </w:r>
      <w:r>
        <w:rPr>
          <w:rFonts w:eastAsia="Times New Roman"/>
          <w:lang w:val="en-US"/>
        </w:rPr>
        <w:t>Windows</w:t>
      </w:r>
      <w:r w:rsidRPr="00563DB3">
        <w:rPr>
          <w:rFonts w:eastAsia="Times New Roman"/>
        </w:rPr>
        <w:t xml:space="preserve"> </w:t>
      </w:r>
      <w:r>
        <w:rPr>
          <w:rFonts w:eastAsia="Times New Roman"/>
        </w:rPr>
        <w:t xml:space="preserve">виртуальная машины, интегрированная в </w:t>
      </w:r>
      <w:r>
        <w:rPr>
          <w:rFonts w:eastAsia="Times New Roman"/>
          <w:lang w:val="en-US"/>
        </w:rPr>
        <w:t>GNS</w:t>
      </w:r>
      <w:r w:rsidRPr="00563DB3">
        <w:rPr>
          <w:rFonts w:eastAsia="Times New Roman"/>
        </w:rPr>
        <w:t xml:space="preserve">3. </w:t>
      </w:r>
      <w:r>
        <w:rPr>
          <w:rFonts w:eastAsia="Times New Roman"/>
        </w:rPr>
        <w:t xml:space="preserve">Из безплатных вариантов на сайте </w:t>
      </w:r>
      <w:r>
        <w:rPr>
          <w:rFonts w:eastAsia="Times New Roman"/>
          <w:lang w:val="en-US"/>
        </w:rPr>
        <w:t>GNS</w:t>
      </w:r>
      <w:r w:rsidRPr="007D7609">
        <w:rPr>
          <w:rFonts w:eastAsia="Times New Roman"/>
        </w:rPr>
        <w:t xml:space="preserve">3 </w:t>
      </w:r>
      <w:r>
        <w:rPr>
          <w:rFonts w:eastAsia="Times New Roman"/>
        </w:rPr>
        <w:t xml:space="preserve">я выбрал </w:t>
      </w:r>
      <w:r w:rsidRPr="007974F4">
        <w:rPr>
          <w:rFonts w:eastAsia="Times New Roman"/>
          <w:lang w:val="en-US"/>
        </w:rPr>
        <w:t>Micro</w:t>
      </w:r>
      <w:r w:rsidRPr="007974F4">
        <w:rPr>
          <w:rFonts w:eastAsia="Times New Roman"/>
        </w:rPr>
        <w:t xml:space="preserve"> </w:t>
      </w:r>
      <w:r w:rsidRPr="007974F4">
        <w:rPr>
          <w:rFonts w:eastAsia="Times New Roman"/>
          <w:lang w:val="en-US"/>
        </w:rPr>
        <w:t>Core</w:t>
      </w:r>
      <w:r w:rsidRPr="007974F4">
        <w:rPr>
          <w:rFonts w:eastAsia="Times New Roman"/>
        </w:rPr>
        <w:t xml:space="preserve"> </w:t>
      </w:r>
      <w:r w:rsidRPr="007974F4">
        <w:rPr>
          <w:rFonts w:eastAsia="Times New Roman"/>
          <w:lang w:val="en-US"/>
        </w:rPr>
        <w:t>Linux</w:t>
      </w:r>
      <w:r w:rsidRPr="007974F4">
        <w:rPr>
          <w:rFonts w:eastAsia="Times New Roman"/>
        </w:rPr>
        <w:t xml:space="preserve"> </w:t>
      </w:r>
      <w:hyperlink r:id="rId114" w:history="1">
        <w:r w:rsidRPr="002B3005">
          <w:rPr>
            <w:rStyle w:val="a7"/>
            <w:lang w:val="en-US"/>
          </w:rPr>
          <w:t>https</w:t>
        </w:r>
        <w:r w:rsidRPr="002B3005">
          <w:rPr>
            <w:rStyle w:val="a7"/>
          </w:rPr>
          <w:t>://</w:t>
        </w:r>
        <w:r w:rsidRPr="002B3005">
          <w:rPr>
            <w:rStyle w:val="a7"/>
            <w:lang w:val="en-US"/>
          </w:rPr>
          <w:t>www</w:t>
        </w:r>
        <w:r w:rsidRPr="002B3005">
          <w:rPr>
            <w:rStyle w:val="a7"/>
          </w:rPr>
          <w:t>.</w:t>
        </w:r>
        <w:r w:rsidRPr="002B3005">
          <w:rPr>
            <w:rStyle w:val="a7"/>
            <w:lang w:val="en-US"/>
          </w:rPr>
          <w:t>gns</w:t>
        </w:r>
        <w:r w:rsidRPr="002B3005">
          <w:rPr>
            <w:rStyle w:val="a7"/>
          </w:rPr>
          <w:t>3.</w:t>
        </w:r>
        <w:r w:rsidRPr="002B3005">
          <w:rPr>
            <w:rStyle w:val="a7"/>
            <w:lang w:val="en-US"/>
          </w:rPr>
          <w:t>com</w:t>
        </w:r>
        <w:r w:rsidRPr="002B3005">
          <w:rPr>
            <w:rStyle w:val="a7"/>
          </w:rPr>
          <w:t>/</w:t>
        </w:r>
        <w:r w:rsidRPr="002B3005">
          <w:rPr>
            <w:rStyle w:val="a7"/>
            <w:lang w:val="en-US"/>
          </w:rPr>
          <w:t>gns</w:t>
        </w:r>
        <w:r w:rsidRPr="002B3005">
          <w:rPr>
            <w:rStyle w:val="a7"/>
          </w:rPr>
          <w:t>3/</w:t>
        </w:r>
        <w:r w:rsidRPr="002B3005">
          <w:rPr>
            <w:rStyle w:val="a7"/>
            <w:lang w:val="en-US"/>
          </w:rPr>
          <w:t>appliance</w:t>
        </w:r>
        <w:r w:rsidRPr="002B3005">
          <w:rPr>
            <w:rStyle w:val="a7"/>
          </w:rPr>
          <w:t>/</w:t>
        </w:r>
        <w:r w:rsidRPr="002B3005">
          <w:rPr>
            <w:rStyle w:val="a7"/>
            <w:lang w:val="en-US"/>
          </w:rPr>
          <w:t>download</w:t>
        </w:r>
        <w:r w:rsidRPr="002B3005">
          <w:rPr>
            <w:rStyle w:val="a7"/>
          </w:rPr>
          <w:t>?</w:t>
        </w:r>
        <w:r w:rsidRPr="002B3005">
          <w:rPr>
            <w:rStyle w:val="a7"/>
            <w:lang w:val="en-US"/>
          </w:rPr>
          <w:t>url</w:t>
        </w:r>
        <w:r w:rsidRPr="002B3005">
          <w:rPr>
            <w:rStyle w:val="a7"/>
          </w:rPr>
          <w:t>=</w:t>
        </w:r>
        <w:r w:rsidRPr="002B3005">
          <w:rPr>
            <w:rStyle w:val="a7"/>
            <w:lang w:val="en-US"/>
          </w:rPr>
          <w:t>https</w:t>
        </w:r>
        <w:r w:rsidRPr="002B3005">
          <w:rPr>
            <w:rStyle w:val="a7"/>
          </w:rPr>
          <w:t>%3</w:t>
        </w:r>
        <w:r w:rsidRPr="002B3005">
          <w:rPr>
            <w:rStyle w:val="a7"/>
            <w:lang w:val="en-US"/>
          </w:rPr>
          <w:t>A</w:t>
        </w:r>
        <w:r w:rsidRPr="002B3005">
          <w:rPr>
            <w:rStyle w:val="a7"/>
          </w:rPr>
          <w:t>%2</w:t>
        </w:r>
        <w:r w:rsidRPr="002B3005">
          <w:rPr>
            <w:rStyle w:val="a7"/>
            <w:lang w:val="en-US"/>
          </w:rPr>
          <w:t>F</w:t>
        </w:r>
        <w:r w:rsidRPr="002B3005">
          <w:rPr>
            <w:rStyle w:val="a7"/>
          </w:rPr>
          <w:t>%2</w:t>
        </w:r>
        <w:r w:rsidRPr="002B3005">
          <w:rPr>
            <w:rStyle w:val="a7"/>
            <w:lang w:val="en-US"/>
          </w:rPr>
          <w:t>Fraw</w:t>
        </w:r>
        <w:r w:rsidRPr="002B3005">
          <w:rPr>
            <w:rStyle w:val="a7"/>
          </w:rPr>
          <w:t>.</w:t>
        </w:r>
        <w:r w:rsidRPr="002B3005">
          <w:rPr>
            <w:rStyle w:val="a7"/>
            <w:lang w:val="en-US"/>
          </w:rPr>
          <w:t>githubusercontent</w:t>
        </w:r>
        <w:r w:rsidRPr="002B3005">
          <w:rPr>
            <w:rStyle w:val="a7"/>
          </w:rPr>
          <w:t>.</w:t>
        </w:r>
        <w:r w:rsidRPr="002B3005">
          <w:rPr>
            <w:rStyle w:val="a7"/>
            <w:lang w:val="en-US"/>
          </w:rPr>
          <w:t>com</w:t>
        </w:r>
        <w:r w:rsidRPr="002B3005">
          <w:rPr>
            <w:rStyle w:val="a7"/>
          </w:rPr>
          <w:t>%2</w:t>
        </w:r>
        <w:r w:rsidRPr="002B3005">
          <w:rPr>
            <w:rStyle w:val="a7"/>
            <w:lang w:val="en-US"/>
          </w:rPr>
          <w:t>FGNS</w:t>
        </w:r>
        <w:r w:rsidRPr="002B3005">
          <w:rPr>
            <w:rStyle w:val="a7"/>
          </w:rPr>
          <w:t>3%2</w:t>
        </w:r>
        <w:r w:rsidRPr="002B3005">
          <w:rPr>
            <w:rStyle w:val="a7"/>
            <w:lang w:val="en-US"/>
          </w:rPr>
          <w:t>Fgns</w:t>
        </w:r>
        <w:r w:rsidRPr="002B3005">
          <w:rPr>
            <w:rStyle w:val="a7"/>
          </w:rPr>
          <w:t>3-</w:t>
        </w:r>
        <w:r w:rsidRPr="002B3005">
          <w:rPr>
            <w:rStyle w:val="a7"/>
            <w:lang w:val="en-US"/>
          </w:rPr>
          <w:t>registry</w:t>
        </w:r>
        <w:r w:rsidRPr="002B3005">
          <w:rPr>
            <w:rStyle w:val="a7"/>
          </w:rPr>
          <w:t>%2</w:t>
        </w:r>
        <w:r w:rsidRPr="002B3005">
          <w:rPr>
            <w:rStyle w:val="a7"/>
            <w:lang w:val="en-US"/>
          </w:rPr>
          <w:t>Fmaster</w:t>
        </w:r>
        <w:r w:rsidRPr="002B3005">
          <w:rPr>
            <w:rStyle w:val="a7"/>
          </w:rPr>
          <w:t>%2</w:t>
        </w:r>
        <w:r w:rsidRPr="002B3005">
          <w:rPr>
            <w:rStyle w:val="a7"/>
            <w:lang w:val="en-US"/>
          </w:rPr>
          <w:t>Fappliances</w:t>
        </w:r>
        <w:r w:rsidRPr="002B3005">
          <w:rPr>
            <w:rStyle w:val="a7"/>
          </w:rPr>
          <w:t>%2</w:t>
        </w:r>
        <w:r w:rsidRPr="002B3005">
          <w:rPr>
            <w:rStyle w:val="a7"/>
            <w:lang w:val="en-US"/>
          </w:rPr>
          <w:t>Fmicrocore</w:t>
        </w:r>
        <w:r w:rsidRPr="002B3005">
          <w:rPr>
            <w:rStyle w:val="a7"/>
          </w:rPr>
          <w:t>-</w:t>
        </w:r>
        <w:r w:rsidRPr="002B3005">
          <w:rPr>
            <w:rStyle w:val="a7"/>
            <w:lang w:val="en-US"/>
          </w:rPr>
          <w:t>linux</w:t>
        </w:r>
        <w:r w:rsidRPr="002B3005">
          <w:rPr>
            <w:rStyle w:val="a7"/>
          </w:rPr>
          <w:t>.</w:t>
        </w:r>
        <w:r w:rsidRPr="002B3005">
          <w:rPr>
            <w:rStyle w:val="a7"/>
            <w:lang w:val="en-US"/>
          </w:rPr>
          <w:t>gns</w:t>
        </w:r>
        <w:r w:rsidRPr="002B3005">
          <w:rPr>
            <w:rStyle w:val="a7"/>
          </w:rPr>
          <w:t>3</w:t>
        </w:r>
        <w:r w:rsidRPr="002B3005">
          <w:rPr>
            <w:rStyle w:val="a7"/>
            <w:lang w:val="en-US"/>
          </w:rPr>
          <w:t>a</w:t>
        </w:r>
      </w:hyperlink>
    </w:p>
    <w:p w14:paraId="2A2CEF9B" w14:textId="77777777" w:rsidR="002A40CE" w:rsidRPr="00A56B36" w:rsidRDefault="002A40CE" w:rsidP="002A40CE">
      <w:pPr>
        <w:spacing w:after="120" w:line="360" w:lineRule="auto"/>
      </w:pPr>
      <w:r>
        <w:rPr>
          <w:rFonts w:eastAsia="Times New Roman"/>
        </w:rPr>
        <w:t xml:space="preserve">Поскольку он самый не требовательный к ресурсам хостового ПК и в сети  много материалов посвящённых ему, например официальный сайт </w:t>
      </w:r>
    </w:p>
    <w:p w14:paraId="18F0C5CF" w14:textId="77777777" w:rsidR="002A40CE" w:rsidRPr="007D7609" w:rsidRDefault="002A40CE" w:rsidP="002A40CE">
      <w:pPr>
        <w:spacing w:after="120" w:line="360" w:lineRule="auto"/>
      </w:pPr>
      <w:r>
        <w:rPr>
          <w:rFonts w:eastAsia="Times New Roman"/>
        </w:rPr>
        <w:t xml:space="preserve">После добавления этого маленького образа </w:t>
      </w:r>
      <w:r>
        <w:rPr>
          <w:rFonts w:eastAsia="Times New Roman"/>
          <w:lang w:val="en-US"/>
        </w:rPr>
        <w:t>Linux</w:t>
      </w:r>
      <w:r w:rsidRPr="007D7609">
        <w:rPr>
          <w:rFonts w:eastAsia="Times New Roman"/>
        </w:rPr>
        <w:t xml:space="preserve"> </w:t>
      </w:r>
      <w:r>
        <w:rPr>
          <w:rFonts w:eastAsia="Times New Roman"/>
        </w:rPr>
        <w:t xml:space="preserve">в </w:t>
      </w:r>
      <w:r>
        <w:rPr>
          <w:rFonts w:eastAsia="Times New Roman"/>
          <w:lang w:val="en-US"/>
        </w:rPr>
        <w:t>GNS</w:t>
      </w:r>
      <w:r w:rsidRPr="007D7609">
        <w:rPr>
          <w:rFonts w:eastAsia="Times New Roman"/>
        </w:rPr>
        <w:t>3</w:t>
      </w:r>
      <w:r>
        <w:rPr>
          <w:rFonts w:eastAsia="Times New Roman"/>
        </w:rPr>
        <w:t xml:space="preserve"> нужно будет еще обновить его пакетную базу и установить сервер и клиента </w:t>
      </w:r>
      <w:r>
        <w:rPr>
          <w:rFonts w:eastAsia="Times New Roman"/>
          <w:lang w:val="en-US"/>
        </w:rPr>
        <w:t>ssh</w:t>
      </w:r>
      <w:r w:rsidRPr="00B809BA">
        <w:rPr>
          <w:rFonts w:eastAsia="Times New Roman"/>
        </w:rPr>
        <w:t xml:space="preserve">. </w:t>
      </w:r>
      <w:r>
        <w:rPr>
          <w:rFonts w:eastAsia="Times New Roman"/>
        </w:rPr>
        <w:t xml:space="preserve">По умолчанию в этом Линуксе </w:t>
      </w:r>
      <w:r>
        <w:rPr>
          <w:rFonts w:eastAsia="Times New Roman"/>
          <w:lang w:val="en-US"/>
        </w:rPr>
        <w:t>Login</w:t>
      </w:r>
      <w:r w:rsidRPr="00927E18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gns</w:t>
      </w:r>
      <w:r w:rsidRPr="00927E18">
        <w:rPr>
          <w:rFonts w:eastAsia="Times New Roman"/>
        </w:rPr>
        <w:t xml:space="preserve">3, </w:t>
      </w:r>
      <w:r>
        <w:rPr>
          <w:rFonts w:eastAsia="Times New Roman"/>
          <w:lang w:val="en-US"/>
        </w:rPr>
        <w:t>password</w:t>
      </w:r>
      <w:r w:rsidRPr="00927E18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gns</w:t>
      </w:r>
      <w:r w:rsidRPr="00927E18">
        <w:rPr>
          <w:rFonts w:eastAsia="Times New Roman"/>
        </w:rPr>
        <w:t>3</w:t>
      </w:r>
      <w:r w:rsidRPr="007D7609">
        <w:rPr>
          <w:rFonts w:eastAsia="Times New Roman"/>
        </w:rPr>
        <w:t>:</w:t>
      </w:r>
    </w:p>
    <w:p w14:paraId="67E14806" w14:textId="77777777" w:rsidR="002A40CE" w:rsidRPr="00927E18" w:rsidRDefault="002A40CE" w:rsidP="002A40CE">
      <w:pPr>
        <w:shd w:val="clear" w:color="auto" w:fill="D0CECE" w:themeFill="background2" w:themeFillShade="E6"/>
        <w:spacing w:after="120" w:line="360" w:lineRule="auto"/>
      </w:pPr>
      <w:r w:rsidRPr="00370954">
        <w:rPr>
          <w:rFonts w:eastAsia="Times New Roman"/>
          <w:lang w:val="en-US"/>
        </w:rPr>
        <w:t>gns</w:t>
      </w:r>
      <w:r w:rsidRPr="00927E18">
        <w:rPr>
          <w:rFonts w:eastAsia="Times New Roman"/>
        </w:rPr>
        <w:t>3@</w:t>
      </w:r>
      <w:r w:rsidRPr="00370954">
        <w:rPr>
          <w:rFonts w:eastAsia="Times New Roman"/>
          <w:lang w:val="en-US"/>
        </w:rPr>
        <w:t>box</w:t>
      </w:r>
      <w:r w:rsidRPr="00927E18">
        <w:rPr>
          <w:rFonts w:eastAsia="Times New Roman"/>
        </w:rPr>
        <w:t>:/</w:t>
      </w:r>
      <w:r w:rsidRPr="00370954">
        <w:rPr>
          <w:rFonts w:eastAsia="Times New Roman"/>
          <w:lang w:val="en-US"/>
        </w:rPr>
        <w:t>usr</w:t>
      </w:r>
      <w:r w:rsidRPr="00927E18">
        <w:rPr>
          <w:rFonts w:eastAsia="Times New Roman"/>
        </w:rPr>
        <w:t>/</w:t>
      </w:r>
      <w:r w:rsidRPr="00370954">
        <w:rPr>
          <w:rFonts w:eastAsia="Times New Roman"/>
          <w:lang w:val="en-US"/>
        </w:rPr>
        <w:t>local</w:t>
      </w:r>
      <w:r w:rsidRPr="00927E18">
        <w:rPr>
          <w:rFonts w:eastAsia="Times New Roman"/>
        </w:rPr>
        <w:t>/</w:t>
      </w:r>
      <w:r w:rsidRPr="00370954">
        <w:rPr>
          <w:rFonts w:eastAsia="Times New Roman"/>
          <w:lang w:val="en-US"/>
        </w:rPr>
        <w:t>etc</w:t>
      </w:r>
      <w:r w:rsidRPr="00927E18">
        <w:rPr>
          <w:rFonts w:eastAsia="Times New Roman"/>
        </w:rPr>
        <w:t>/</w:t>
      </w:r>
      <w:r w:rsidRPr="00370954">
        <w:rPr>
          <w:rFonts w:eastAsia="Times New Roman"/>
          <w:lang w:val="en-US"/>
        </w:rPr>
        <w:t>ssh</w:t>
      </w:r>
      <w:r w:rsidRPr="00927E18">
        <w:rPr>
          <w:rFonts w:eastAsia="Times New Roman"/>
        </w:rPr>
        <w:t xml:space="preserve">$ </w:t>
      </w:r>
      <w:r w:rsidRPr="00370954">
        <w:rPr>
          <w:rFonts w:eastAsia="Times New Roman"/>
          <w:lang w:val="en-US"/>
        </w:rPr>
        <w:t>tce</w:t>
      </w:r>
      <w:r w:rsidRPr="00927E18">
        <w:rPr>
          <w:rFonts w:eastAsia="Times New Roman"/>
        </w:rPr>
        <w:t>-</w:t>
      </w:r>
      <w:r w:rsidRPr="00370954">
        <w:rPr>
          <w:rFonts w:eastAsia="Times New Roman"/>
          <w:lang w:val="en-US"/>
        </w:rPr>
        <w:t>update</w:t>
      </w:r>
    </w:p>
    <w:p w14:paraId="4895065D" w14:textId="77777777" w:rsidR="002A40CE" w:rsidRPr="00370954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70954">
        <w:rPr>
          <w:rFonts w:eastAsia="Times New Roman"/>
          <w:lang w:val="en-US"/>
        </w:rPr>
        <w:t>Checking for Easy Mode Operation... OK</w:t>
      </w:r>
    </w:p>
    <w:p w14:paraId="1822051D" w14:textId="77777777" w:rsidR="002A40CE" w:rsidRPr="00370954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70954">
        <w:rPr>
          <w:rFonts w:eastAsia="Times New Roman"/>
          <w:lang w:val="en-US"/>
        </w:rPr>
        <w:t>Press Enter key to begin batch update of extensions in /sda1/tce</w:t>
      </w:r>
    </w:p>
    <w:p w14:paraId="6C2AEF84" w14:textId="77777777" w:rsidR="002A40CE" w:rsidRPr="00370954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70954">
        <w:rPr>
          <w:rFonts w:eastAsia="Times New Roman"/>
          <w:lang w:val="en-US"/>
        </w:rPr>
        <w:t>or enter any char to exit now:</w:t>
      </w:r>
    </w:p>
    <w:p w14:paraId="46338DD1" w14:textId="77777777" w:rsidR="002A40CE" w:rsidRPr="00370954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70954">
        <w:rPr>
          <w:rFonts w:eastAsia="Times New Roman"/>
          <w:lang w:val="en-US"/>
        </w:rPr>
        <w:t>Checking Tiny Core Applications in /mnt/sda1/tce/optional</w:t>
      </w:r>
    </w:p>
    <w:p w14:paraId="42D4764C" w14:textId="77777777" w:rsidR="002A40CE" w:rsidRPr="00370954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70954">
        <w:rPr>
          <w:rFonts w:eastAsia="Times New Roman"/>
          <w:lang w:val="en-US"/>
        </w:rPr>
        <w:t>Your system is up-to-date.</w:t>
      </w:r>
    </w:p>
    <w:p w14:paraId="6BCB269C" w14:textId="77777777" w:rsidR="002A40CE" w:rsidRPr="00370954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70954">
        <w:rPr>
          <w:rFonts w:eastAsia="Times New Roman"/>
          <w:lang w:val="en-US"/>
        </w:rPr>
        <w:t>Press Enter key.</w:t>
      </w:r>
    </w:p>
    <w:p w14:paraId="6B95292D" w14:textId="77777777" w:rsidR="002A40CE" w:rsidRPr="00370954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70954">
        <w:rPr>
          <w:rFonts w:eastAsia="Times New Roman"/>
          <w:lang w:val="en-US"/>
        </w:rPr>
        <w:t>gns3@box:/usr/local/etc/ssh$</w:t>
      </w:r>
    </w:p>
    <w:p w14:paraId="5459A2F3" w14:textId="77777777" w:rsidR="002A40CE" w:rsidRPr="00563DB3" w:rsidRDefault="002A40CE" w:rsidP="002A40CE">
      <w:pPr>
        <w:spacing w:after="120" w:line="360" w:lineRule="auto"/>
        <w:rPr>
          <w:lang w:val="en-US"/>
        </w:rPr>
      </w:pPr>
    </w:p>
    <w:p w14:paraId="0DCD2B02" w14:textId="77777777" w:rsidR="002A40CE" w:rsidRPr="00370954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70954">
        <w:rPr>
          <w:rFonts w:eastAsia="Times New Roman"/>
          <w:lang w:val="en-US"/>
        </w:rPr>
        <w:t>gns3@box:~$ tce-load -wi openssh</w:t>
      </w:r>
    </w:p>
    <w:p w14:paraId="12F7A054" w14:textId="77777777" w:rsidR="002A40CE" w:rsidRPr="00370954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70954">
        <w:rPr>
          <w:rFonts w:eastAsia="Times New Roman"/>
          <w:lang w:val="en-US"/>
        </w:rPr>
        <w:t>openssh.tcz.dep OK</w:t>
      </w:r>
    </w:p>
    <w:p w14:paraId="40CE7D9F" w14:textId="77777777" w:rsidR="002A40CE" w:rsidRPr="00370954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70954">
        <w:rPr>
          <w:rFonts w:eastAsia="Times New Roman"/>
          <w:lang w:val="en-US"/>
        </w:rPr>
        <w:t>Downloading: openssl.tcz</w:t>
      </w:r>
    </w:p>
    <w:p w14:paraId="4CB62510" w14:textId="77777777" w:rsidR="002A40CE" w:rsidRPr="00370954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70954">
        <w:rPr>
          <w:rFonts w:eastAsia="Times New Roman"/>
          <w:lang w:val="en-US"/>
        </w:rPr>
        <w:t>Connecting to repo.tinycorelinux.net (128.127.66.77:80)</w:t>
      </w:r>
    </w:p>
    <w:p w14:paraId="02B8AAA9" w14:textId="77777777" w:rsidR="002A40CE" w:rsidRPr="00370954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70954">
        <w:rPr>
          <w:rFonts w:eastAsia="Times New Roman"/>
          <w:lang w:val="en-US"/>
        </w:rPr>
        <w:t>openssl.tcz          100% |*******************************|  1116k  0:00:00 ETA</w:t>
      </w:r>
    </w:p>
    <w:p w14:paraId="0177D2B1" w14:textId="77777777" w:rsidR="002A40CE" w:rsidRPr="00370954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70954">
        <w:rPr>
          <w:rFonts w:eastAsia="Times New Roman"/>
          <w:lang w:val="en-US"/>
        </w:rPr>
        <w:t>openssl.tcz: OK</w:t>
      </w:r>
    </w:p>
    <w:p w14:paraId="6CDA73BE" w14:textId="77777777" w:rsidR="002A40CE" w:rsidRPr="00370954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70954">
        <w:rPr>
          <w:rFonts w:eastAsia="Times New Roman"/>
          <w:lang w:val="en-US"/>
        </w:rPr>
        <w:t>Downloading: openssh.tcz</w:t>
      </w:r>
    </w:p>
    <w:p w14:paraId="13972DA4" w14:textId="77777777" w:rsidR="002A40CE" w:rsidRPr="00370954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70954">
        <w:rPr>
          <w:rFonts w:eastAsia="Times New Roman"/>
          <w:lang w:val="en-US"/>
        </w:rPr>
        <w:t>Connecting to repo.tinycorelinux.net (128.127.66.77:80)</w:t>
      </w:r>
    </w:p>
    <w:p w14:paraId="29BEA959" w14:textId="77777777" w:rsidR="002A40CE" w:rsidRPr="00370954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70954">
        <w:rPr>
          <w:rFonts w:eastAsia="Times New Roman"/>
          <w:lang w:val="en-US"/>
        </w:rPr>
        <w:t>openssh.tcz          100% |*******************************|  1992k  0:00:00 ETA</w:t>
      </w:r>
    </w:p>
    <w:p w14:paraId="12737AB9" w14:textId="77777777" w:rsidR="002A40CE" w:rsidRPr="00370954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70954">
        <w:rPr>
          <w:rFonts w:eastAsia="Times New Roman"/>
          <w:lang w:val="en-US"/>
        </w:rPr>
        <w:t>openssh.tcz: OK</w:t>
      </w:r>
    </w:p>
    <w:p w14:paraId="7337D84E" w14:textId="77777777" w:rsidR="002A40CE" w:rsidRPr="00370954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70954">
        <w:rPr>
          <w:rFonts w:eastAsia="Times New Roman"/>
          <w:lang w:val="en-US"/>
        </w:rPr>
        <w:t>gns3@box:~$ cd /usr/local/etc/init.d/  ssh/</w:t>
      </w:r>
    </w:p>
    <w:p w14:paraId="40722504" w14:textId="77777777" w:rsidR="002A40CE" w:rsidRPr="00370954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70954">
        <w:rPr>
          <w:rFonts w:eastAsia="Times New Roman"/>
          <w:lang w:val="en-US"/>
        </w:rPr>
        <w:t>gns3@box:/usr/local/etc/ssh$ sudo /usr/local/etc/init.d/openssh start</w:t>
      </w:r>
    </w:p>
    <w:p w14:paraId="7602EDE1" w14:textId="77777777" w:rsidR="002A40CE" w:rsidRPr="00370954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70954">
        <w:rPr>
          <w:rFonts w:eastAsia="Times New Roman"/>
          <w:lang w:val="en-US"/>
        </w:rPr>
        <w:t>gns3@box:/usr/local/etc/ssh$</w:t>
      </w:r>
    </w:p>
    <w:p w14:paraId="696CD25D" w14:textId="77777777" w:rsidR="002A40CE" w:rsidRPr="002D1C63" w:rsidRDefault="002A40CE" w:rsidP="002A40CE">
      <w:pPr>
        <w:spacing w:after="120" w:line="360" w:lineRule="auto"/>
      </w:pPr>
      <w:r>
        <w:rPr>
          <w:rFonts w:eastAsia="Times New Roman"/>
        </w:rPr>
        <w:t xml:space="preserve">Проверка работы сервиса </w:t>
      </w:r>
      <w:r>
        <w:rPr>
          <w:rFonts w:eastAsia="Times New Roman"/>
          <w:lang w:val="en-US"/>
        </w:rPr>
        <w:t>SSH</w:t>
      </w:r>
      <w:r>
        <w:rPr>
          <w:rFonts w:eastAsia="Times New Roman"/>
        </w:rPr>
        <w:t>:</w:t>
      </w:r>
    </w:p>
    <w:p w14:paraId="0ECF1CEB" w14:textId="77777777" w:rsidR="002A40CE" w:rsidRPr="007826FD" w:rsidRDefault="002A40CE" w:rsidP="002A40CE">
      <w:pPr>
        <w:shd w:val="clear" w:color="auto" w:fill="D0CECE" w:themeFill="background2" w:themeFillShade="E6"/>
        <w:spacing w:after="120" w:line="360" w:lineRule="auto"/>
      </w:pPr>
      <w:r w:rsidRPr="00021DCE">
        <w:rPr>
          <w:rFonts w:eastAsia="Times New Roman"/>
          <w:lang w:val="en-US"/>
        </w:rPr>
        <w:t>gns</w:t>
      </w:r>
      <w:r w:rsidRPr="007826FD">
        <w:rPr>
          <w:rFonts w:eastAsia="Times New Roman"/>
        </w:rPr>
        <w:t>3@</w:t>
      </w:r>
      <w:r w:rsidRPr="00021DCE">
        <w:rPr>
          <w:rFonts w:eastAsia="Times New Roman"/>
          <w:lang w:val="en-US"/>
        </w:rPr>
        <w:t>box</w:t>
      </w:r>
      <w:r w:rsidRPr="007826FD">
        <w:rPr>
          <w:rFonts w:eastAsia="Times New Roman"/>
        </w:rPr>
        <w:t xml:space="preserve">:~$ </w:t>
      </w:r>
      <w:r w:rsidRPr="00021DCE">
        <w:rPr>
          <w:rFonts w:eastAsia="Times New Roman"/>
          <w:lang w:val="en-US"/>
        </w:rPr>
        <w:t>netstat</w:t>
      </w:r>
      <w:r w:rsidRPr="007826FD">
        <w:rPr>
          <w:rFonts w:eastAsia="Times New Roman"/>
        </w:rPr>
        <w:t xml:space="preserve"> -</w:t>
      </w:r>
      <w:r w:rsidRPr="00021DCE">
        <w:rPr>
          <w:rFonts w:eastAsia="Times New Roman"/>
          <w:lang w:val="en-US"/>
        </w:rPr>
        <w:t>an</w:t>
      </w:r>
      <w:r w:rsidRPr="007826FD">
        <w:rPr>
          <w:rFonts w:eastAsia="Times New Roman"/>
        </w:rPr>
        <w:t xml:space="preserve"> | </w:t>
      </w:r>
      <w:r w:rsidRPr="00021DCE">
        <w:rPr>
          <w:rFonts w:eastAsia="Times New Roman"/>
          <w:lang w:val="en-US"/>
        </w:rPr>
        <w:t>grep</w:t>
      </w:r>
      <w:r w:rsidRPr="007826FD">
        <w:rPr>
          <w:rFonts w:eastAsia="Times New Roman"/>
        </w:rPr>
        <w:t xml:space="preserve"> 22</w:t>
      </w:r>
    </w:p>
    <w:p w14:paraId="3A9522C3" w14:textId="77777777" w:rsidR="002A40CE" w:rsidRPr="00021DCE" w:rsidRDefault="002A40CE" w:rsidP="002A40CE">
      <w:pPr>
        <w:shd w:val="clear" w:color="auto" w:fill="D0CECE" w:themeFill="background2" w:themeFillShade="E6"/>
        <w:spacing w:after="120" w:line="360" w:lineRule="auto"/>
      </w:pPr>
      <w:r w:rsidRPr="00021DCE">
        <w:rPr>
          <w:rFonts w:eastAsia="Times New Roman"/>
          <w:lang w:val="en-US"/>
        </w:rPr>
        <w:t>tcp</w:t>
      </w:r>
      <w:r w:rsidRPr="00021DCE">
        <w:rPr>
          <w:rFonts w:eastAsia="Times New Roman"/>
        </w:rPr>
        <w:t xml:space="preserve">        0      0 0.0.0.0:22              0.0.0.0:*               </w:t>
      </w:r>
      <w:r w:rsidRPr="00021DCE">
        <w:rPr>
          <w:rFonts w:eastAsia="Times New Roman"/>
          <w:lang w:val="en-US"/>
        </w:rPr>
        <w:t>LISTEN</w:t>
      </w:r>
    </w:p>
    <w:p w14:paraId="06635FF2" w14:textId="77777777" w:rsidR="002A40CE" w:rsidRPr="00021DCE" w:rsidRDefault="002A40CE" w:rsidP="002A40CE">
      <w:pPr>
        <w:shd w:val="clear" w:color="auto" w:fill="D0CECE" w:themeFill="background2" w:themeFillShade="E6"/>
        <w:spacing w:after="120" w:line="360" w:lineRule="auto"/>
      </w:pPr>
      <w:r w:rsidRPr="00021DCE">
        <w:rPr>
          <w:rFonts w:eastAsia="Times New Roman"/>
          <w:lang w:val="en-US"/>
        </w:rPr>
        <w:t>tcp</w:t>
      </w:r>
      <w:r w:rsidRPr="00021DCE">
        <w:rPr>
          <w:rFonts w:eastAsia="Times New Roman"/>
        </w:rPr>
        <w:t xml:space="preserve">        0      0 :::22                   :::*                    </w:t>
      </w:r>
      <w:r w:rsidRPr="00021DCE">
        <w:rPr>
          <w:rFonts w:eastAsia="Times New Roman"/>
          <w:lang w:val="en-US"/>
        </w:rPr>
        <w:t>LISTEN</w:t>
      </w:r>
    </w:p>
    <w:p w14:paraId="2D6476DF" w14:textId="77777777" w:rsidR="002A40CE" w:rsidRDefault="002A40CE" w:rsidP="002A40CE">
      <w:pPr>
        <w:spacing w:after="120" w:line="360" w:lineRule="auto"/>
      </w:pPr>
      <w:r>
        <w:rPr>
          <w:rFonts w:eastAsia="Times New Roman"/>
        </w:rPr>
        <w:t xml:space="preserve">Для того, чтобы сервис </w:t>
      </w:r>
      <w:r>
        <w:rPr>
          <w:rFonts w:eastAsia="Times New Roman"/>
          <w:lang w:val="en-US"/>
        </w:rPr>
        <w:t>SSH</w:t>
      </w:r>
      <w:r w:rsidRPr="002D1C63">
        <w:rPr>
          <w:rFonts w:eastAsia="Times New Roman"/>
        </w:rPr>
        <w:t xml:space="preserve"> </w:t>
      </w:r>
      <w:r>
        <w:rPr>
          <w:rFonts w:eastAsia="Times New Roman"/>
        </w:rPr>
        <w:t>автоматически запускался при старте виртуальной машины нужно внести изменения в два конфигурационных файла:</w:t>
      </w:r>
    </w:p>
    <w:p w14:paraId="02310615" w14:textId="77777777" w:rsidR="002A40CE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gns3@box:~$ </w:t>
      </w:r>
      <w:r w:rsidRPr="002D1C63">
        <w:rPr>
          <w:rFonts w:eastAsia="Times New Roman"/>
          <w:lang w:val="en-US"/>
        </w:rPr>
        <w:t>sudo vi /opt/.filetool.lst</w:t>
      </w:r>
    </w:p>
    <w:p w14:paraId="2DC30888" w14:textId="77777777" w:rsidR="002A40CE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2D1C63">
        <w:rPr>
          <w:rFonts w:eastAsia="Times New Roman"/>
          <w:lang w:val="en-US"/>
        </w:rPr>
        <w:t>opt</w:t>
      </w:r>
      <w:r>
        <w:rPr>
          <w:rFonts w:eastAsia="Times New Roman"/>
          <w:lang w:val="en-US"/>
        </w:rPr>
        <w:t xml:space="preserve"> </w:t>
      </w:r>
    </w:p>
    <w:p w14:paraId="2E2B0607" w14:textId="77777777" w:rsidR="002A40CE" w:rsidRPr="002D1C63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2D1C63">
        <w:rPr>
          <w:rFonts w:eastAsia="Times New Roman"/>
          <w:lang w:val="en-US"/>
        </w:rPr>
        <w:t>home</w:t>
      </w:r>
    </w:p>
    <w:p w14:paraId="43930300" w14:textId="77777777" w:rsidR="002A40CE" w:rsidRPr="002D1C63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2D1C63">
        <w:rPr>
          <w:rFonts w:eastAsia="Times New Roman"/>
          <w:lang w:val="en-US"/>
        </w:rPr>
        <w:t>etc/issue</w:t>
      </w:r>
    </w:p>
    <w:p w14:paraId="79E6E346" w14:textId="77777777" w:rsidR="002A40CE" w:rsidRPr="002D1C63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2D1C63">
        <w:rPr>
          <w:rFonts w:eastAsia="Times New Roman"/>
          <w:lang w:val="en-US"/>
        </w:rPr>
        <w:t>etc/shadow</w:t>
      </w:r>
    </w:p>
    <w:p w14:paraId="29A9F130" w14:textId="77777777" w:rsidR="002A40CE" w:rsidRPr="002D1C63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2D1C63">
        <w:rPr>
          <w:rFonts w:eastAsia="Times New Roman"/>
          <w:lang w:val="en-US"/>
        </w:rPr>
        <w:t>etc/inittab</w:t>
      </w:r>
    </w:p>
    <w:p w14:paraId="7796828B" w14:textId="77777777" w:rsidR="002A40CE" w:rsidRPr="002D1C63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2D1C63">
        <w:rPr>
          <w:rFonts w:eastAsia="Times New Roman"/>
          <w:lang w:val="en-US"/>
        </w:rPr>
        <w:t>etc/securetty</w:t>
      </w:r>
    </w:p>
    <w:p w14:paraId="641B12F8" w14:textId="77777777" w:rsidR="002A40CE" w:rsidRPr="002D1C63" w:rsidRDefault="002A40CE" w:rsidP="002A40CE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2D1C63">
        <w:rPr>
          <w:rFonts w:eastAsia="Times New Roman"/>
          <w:lang w:val="en-US"/>
        </w:rPr>
        <w:t>/opt/bootlocal.sh</w:t>
      </w:r>
    </w:p>
    <w:p w14:paraId="7DB39353" w14:textId="77777777" w:rsidR="002A40CE" w:rsidRPr="002D1C63" w:rsidRDefault="002A40CE" w:rsidP="002A40CE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2D1C63">
        <w:rPr>
          <w:rFonts w:eastAsia="Times New Roman"/>
          <w:lang w:val="en-US"/>
        </w:rPr>
        <w:t>/usr/local/etc/init.d/openssh</w:t>
      </w:r>
    </w:p>
    <w:p w14:paraId="6D27D22F" w14:textId="77777777" w:rsidR="002A40CE" w:rsidRPr="00A56B36" w:rsidRDefault="002A40CE" w:rsidP="002A40CE">
      <w:pPr>
        <w:spacing w:after="120" w:line="360" w:lineRule="auto"/>
      </w:pPr>
      <w:r>
        <w:rPr>
          <w:rFonts w:eastAsia="Times New Roman"/>
        </w:rPr>
        <w:t xml:space="preserve">Добавьте в конец файла </w:t>
      </w:r>
      <w:r w:rsidRPr="002D1C63">
        <w:rPr>
          <w:rFonts w:eastAsia="Times New Roman"/>
        </w:rPr>
        <w:t>/</w:t>
      </w:r>
      <w:r w:rsidRPr="002D1C63">
        <w:rPr>
          <w:rFonts w:eastAsia="Times New Roman"/>
          <w:lang w:val="en-US"/>
        </w:rPr>
        <w:t>opt</w:t>
      </w:r>
      <w:r w:rsidRPr="002D1C63">
        <w:rPr>
          <w:rFonts w:eastAsia="Times New Roman"/>
        </w:rPr>
        <w:t>/.</w:t>
      </w:r>
      <w:r w:rsidRPr="002D1C63">
        <w:rPr>
          <w:rFonts w:eastAsia="Times New Roman"/>
          <w:lang w:val="en-US"/>
        </w:rPr>
        <w:t>filetool</w:t>
      </w:r>
      <w:r w:rsidRPr="002D1C63">
        <w:rPr>
          <w:rFonts w:eastAsia="Times New Roman"/>
        </w:rPr>
        <w:t>.</w:t>
      </w:r>
      <w:r w:rsidRPr="002D1C63">
        <w:rPr>
          <w:rFonts w:eastAsia="Times New Roman"/>
          <w:lang w:val="en-US"/>
        </w:rPr>
        <w:t>lst</w:t>
      </w:r>
      <w:r>
        <w:rPr>
          <w:rFonts w:eastAsia="Times New Roman"/>
        </w:rPr>
        <w:t xml:space="preserve"> две строчки, выделенный красным прямоугольником.</w:t>
      </w:r>
    </w:p>
    <w:p w14:paraId="2BB738CE" w14:textId="77777777" w:rsidR="002A40CE" w:rsidRPr="002A40CE" w:rsidRDefault="002A40CE" w:rsidP="002A40CE">
      <w:pPr>
        <w:spacing w:after="120" w:line="360" w:lineRule="auto"/>
      </w:pPr>
      <w:r>
        <w:rPr>
          <w:rFonts w:eastAsia="Times New Roman"/>
        </w:rPr>
        <w:t>Изменения нужно сохранить:</w:t>
      </w:r>
    </w:p>
    <w:p w14:paraId="2F0B07AF" w14:textId="77777777" w:rsidR="002A40CE" w:rsidRPr="007826FD" w:rsidRDefault="002A40CE" w:rsidP="002A40CE">
      <w:pPr>
        <w:shd w:val="clear" w:color="auto" w:fill="D0CECE" w:themeFill="background2" w:themeFillShade="E6"/>
        <w:spacing w:after="120" w:line="360" w:lineRule="auto"/>
      </w:pPr>
      <w:r w:rsidRPr="0094416B">
        <w:rPr>
          <w:rFonts w:eastAsia="Times New Roman"/>
          <w:lang w:val="en-US"/>
        </w:rPr>
        <w:t>gns</w:t>
      </w:r>
      <w:r w:rsidRPr="007826FD">
        <w:rPr>
          <w:rFonts w:eastAsia="Times New Roman"/>
        </w:rPr>
        <w:t>3@</w:t>
      </w:r>
      <w:r w:rsidRPr="0094416B">
        <w:rPr>
          <w:rFonts w:eastAsia="Times New Roman"/>
          <w:lang w:val="en-US"/>
        </w:rPr>
        <w:t>box</w:t>
      </w:r>
      <w:r w:rsidRPr="007826FD">
        <w:rPr>
          <w:rFonts w:eastAsia="Times New Roman"/>
        </w:rPr>
        <w:t xml:space="preserve">:~$ </w:t>
      </w:r>
      <w:r w:rsidRPr="0094416B">
        <w:rPr>
          <w:rFonts w:eastAsia="Times New Roman"/>
          <w:lang w:val="en-US"/>
        </w:rPr>
        <w:t>sudo</w:t>
      </w:r>
      <w:r w:rsidRPr="007826FD">
        <w:rPr>
          <w:rFonts w:eastAsia="Times New Roman"/>
        </w:rPr>
        <w:t xml:space="preserve"> </w:t>
      </w:r>
      <w:r w:rsidRPr="0094416B">
        <w:rPr>
          <w:rFonts w:eastAsia="Times New Roman"/>
          <w:lang w:val="en-US"/>
        </w:rPr>
        <w:t>vi</w:t>
      </w:r>
      <w:r w:rsidRPr="007826FD">
        <w:rPr>
          <w:rFonts w:eastAsia="Times New Roman"/>
        </w:rPr>
        <w:t xml:space="preserve"> /</w:t>
      </w:r>
      <w:r w:rsidRPr="0094416B">
        <w:rPr>
          <w:rFonts w:eastAsia="Times New Roman"/>
          <w:lang w:val="en-US"/>
        </w:rPr>
        <w:t>opt</w:t>
      </w:r>
      <w:r w:rsidRPr="007826FD">
        <w:rPr>
          <w:rFonts w:eastAsia="Times New Roman"/>
        </w:rPr>
        <w:t>/.</w:t>
      </w:r>
      <w:r w:rsidRPr="0094416B">
        <w:rPr>
          <w:rFonts w:eastAsia="Times New Roman"/>
          <w:lang w:val="en-US"/>
        </w:rPr>
        <w:t>filetool</w:t>
      </w:r>
      <w:r w:rsidRPr="007826FD">
        <w:rPr>
          <w:rFonts w:eastAsia="Times New Roman"/>
        </w:rPr>
        <w:t>.</w:t>
      </w:r>
      <w:r w:rsidRPr="0094416B">
        <w:rPr>
          <w:rFonts w:eastAsia="Times New Roman"/>
          <w:lang w:val="en-US"/>
        </w:rPr>
        <w:t>lst</w:t>
      </w:r>
    </w:p>
    <w:p w14:paraId="55329E0A" w14:textId="77777777" w:rsidR="002A40CE" w:rsidRPr="0094416B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94416B">
        <w:rPr>
          <w:rFonts w:eastAsia="Times New Roman"/>
          <w:lang w:val="en-US"/>
        </w:rPr>
        <w:t>gns3@box:~$ filetool.sh -b</w:t>
      </w:r>
    </w:p>
    <w:p w14:paraId="11E5BAD4" w14:textId="77777777" w:rsidR="002A40CE" w:rsidRPr="0094416B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94416B">
        <w:rPr>
          <w:rFonts w:eastAsia="Times New Roman"/>
          <w:lang w:val="en-US"/>
        </w:rPr>
        <w:t>Backing up files to /mnt/sda1//mydata.tgz</w:t>
      </w:r>
    </w:p>
    <w:p w14:paraId="353D1EA6" w14:textId="77777777" w:rsidR="002A40CE" w:rsidRPr="002A40CE" w:rsidRDefault="002A40CE" w:rsidP="002A40CE">
      <w:pPr>
        <w:spacing w:after="120" w:line="360" w:lineRule="auto"/>
        <w:rPr>
          <w:lang w:val="en-US"/>
        </w:rPr>
      </w:pPr>
      <w:r>
        <w:rPr>
          <w:rFonts w:eastAsia="Times New Roman"/>
        </w:rPr>
        <w:t>Измените</w:t>
      </w:r>
      <w:r w:rsidRPr="0094416B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файл</w:t>
      </w:r>
      <w:r w:rsidRPr="0094416B">
        <w:rPr>
          <w:rFonts w:eastAsia="Times New Roman"/>
          <w:lang w:val="en-US"/>
        </w:rPr>
        <w:t xml:space="preserve"> /opt/bootlocal.sh:</w:t>
      </w:r>
    </w:p>
    <w:p w14:paraId="04CD92A9" w14:textId="77777777" w:rsidR="002A40CE" w:rsidRPr="0094416B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94416B">
        <w:rPr>
          <w:rFonts w:eastAsia="Times New Roman"/>
          <w:lang w:val="en-US"/>
        </w:rPr>
        <w:t>gns3@box:~$ sudo vi /opt/bootlocal.sh</w:t>
      </w:r>
    </w:p>
    <w:p w14:paraId="5D801464" w14:textId="77777777" w:rsidR="002A40CE" w:rsidRPr="0094416B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94416B">
        <w:rPr>
          <w:rFonts w:eastAsia="Times New Roman"/>
          <w:lang w:val="en-US"/>
        </w:rPr>
        <w:t>#!/bin/sh</w:t>
      </w:r>
    </w:p>
    <w:p w14:paraId="159B269C" w14:textId="77777777" w:rsidR="002A40CE" w:rsidRPr="0094416B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94416B">
        <w:rPr>
          <w:rFonts w:eastAsia="Times New Roman"/>
          <w:lang w:val="en-US"/>
        </w:rPr>
        <w:t># put other system startup commands here</w:t>
      </w:r>
    </w:p>
    <w:p w14:paraId="7C24DFD2" w14:textId="77777777" w:rsidR="002A40CE" w:rsidRPr="0094416B" w:rsidRDefault="002A40CE" w:rsidP="002A40CE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94416B">
        <w:rPr>
          <w:rFonts w:eastAsia="Times New Roman"/>
          <w:lang w:val="en-US"/>
        </w:rPr>
        <w:t>/usr/local/etc/init.d/openssh start</w:t>
      </w:r>
    </w:p>
    <w:p w14:paraId="2DAB817D" w14:textId="77777777" w:rsidR="002A40CE" w:rsidRPr="0094416B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94416B">
        <w:rPr>
          <w:rFonts w:eastAsia="Times New Roman"/>
          <w:lang w:val="en-US"/>
        </w:rPr>
        <w:t xml:space="preserve">~ </w:t>
      </w:r>
    </w:p>
    <w:p w14:paraId="2793582D" w14:textId="77777777" w:rsidR="002A40CE" w:rsidRPr="0094416B" w:rsidRDefault="002A40CE" w:rsidP="002A40CE">
      <w:pPr>
        <w:spacing w:after="120" w:line="360" w:lineRule="auto"/>
        <w:rPr>
          <w:lang w:val="en-US"/>
        </w:rPr>
      </w:pPr>
      <w:r>
        <w:rPr>
          <w:rFonts w:eastAsia="Times New Roman"/>
        </w:rPr>
        <w:t>Изменения</w:t>
      </w:r>
      <w:r w:rsidRPr="00D73BF8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нужно</w:t>
      </w:r>
      <w:r w:rsidRPr="00D73BF8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сохранить</w:t>
      </w:r>
      <w:r w:rsidRPr="00D73BF8">
        <w:rPr>
          <w:rFonts w:eastAsia="Times New Roman"/>
          <w:lang w:val="en-US"/>
        </w:rPr>
        <w:t>:</w:t>
      </w:r>
    </w:p>
    <w:p w14:paraId="5AAA7FED" w14:textId="77777777" w:rsidR="002A40CE" w:rsidRPr="0094416B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94416B">
        <w:rPr>
          <w:rFonts w:eastAsia="Times New Roman"/>
          <w:lang w:val="en-US"/>
        </w:rPr>
        <w:t>gns3@box:~$ sudo vi /opt/.filetool.lst</w:t>
      </w:r>
    </w:p>
    <w:p w14:paraId="59FA8F2C" w14:textId="77777777" w:rsidR="002A40CE" w:rsidRPr="0094416B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94416B">
        <w:rPr>
          <w:rFonts w:eastAsia="Times New Roman"/>
          <w:lang w:val="en-US"/>
        </w:rPr>
        <w:t>gns3@box:~$ filetool.sh -b</w:t>
      </w:r>
    </w:p>
    <w:p w14:paraId="7C537049" w14:textId="77777777" w:rsidR="002A40CE" w:rsidRPr="0094416B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94416B">
        <w:rPr>
          <w:rFonts w:eastAsia="Times New Roman"/>
          <w:lang w:val="en-US"/>
        </w:rPr>
        <w:t>Backing up files to /mnt/sda1//mydata.tgz</w:t>
      </w:r>
    </w:p>
    <w:p w14:paraId="2807908A" w14:textId="77777777" w:rsidR="002A40CE" w:rsidRDefault="002A40CE" w:rsidP="002A40CE">
      <w:pPr>
        <w:spacing w:after="120" w:line="360" w:lineRule="auto"/>
      </w:pPr>
      <w:r>
        <w:rPr>
          <w:rFonts w:eastAsia="Times New Roman"/>
        </w:rPr>
        <w:t>Схема теперь выгляди так:</w:t>
      </w:r>
    </w:p>
    <w:p w14:paraId="405270BA" w14:textId="77777777" w:rsidR="008007B9" w:rsidRDefault="002A40CE" w:rsidP="008007B9">
      <w:pPr>
        <w:keepNext/>
        <w:spacing w:after="120" w:line="360" w:lineRule="auto"/>
      </w:pPr>
      <w:r w:rsidRPr="00B809BA">
        <w:rPr>
          <w:rFonts w:eastAsia="Times New Roman"/>
          <w:noProof/>
        </w:rPr>
        <w:drawing>
          <wp:inline distT="0" distB="0" distL="0" distR="0" wp14:anchorId="47539F08" wp14:editId="6E08C69A">
            <wp:extent cx="4402822" cy="4416000"/>
            <wp:effectExtent l="0" t="0" r="0" b="3810"/>
            <wp:docPr id="4013970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397087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422004" cy="4435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ADA9D" w14:textId="3BBF5482" w:rsidR="002A40CE" w:rsidRPr="008007B9" w:rsidRDefault="008007B9" w:rsidP="008007B9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893CB8">
        <w:rPr>
          <w:rFonts w:eastAsia="Times New Roman"/>
          <w:noProof/>
        </w:rPr>
        <w:t>6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893CB8">
        <w:rPr>
          <w:rFonts w:eastAsia="Times New Roman"/>
          <w:noProof/>
        </w:rPr>
        <w:t>1</w:t>
      </w:r>
      <w:r w:rsidR="007A0402">
        <w:rPr>
          <w:rFonts w:eastAsia="Times New Roman"/>
        </w:rPr>
        <w:fldChar w:fldCharType="end"/>
      </w:r>
      <w:bookmarkStart w:id="18" w:name="_Hlk199516334"/>
      <w:r w:rsidRPr="008007B9">
        <w:rPr>
          <w:rFonts w:eastAsia="Times New Roman"/>
        </w:rPr>
        <w:t xml:space="preserve">. </w:t>
      </w:r>
      <w:r w:rsidR="002A40CE">
        <w:rPr>
          <w:rFonts w:eastAsia="Times New Roman"/>
        </w:rPr>
        <w:t xml:space="preserve">Копия экрана </w:t>
      </w:r>
      <w:bookmarkEnd w:id="18"/>
      <w:r w:rsidR="002A40CE">
        <w:rPr>
          <w:rFonts w:eastAsia="Times New Roman"/>
        </w:rPr>
        <w:t>со схемой стенда.</w:t>
      </w:r>
    </w:p>
    <w:p w14:paraId="51B90375" w14:textId="77777777" w:rsidR="008007B9" w:rsidRPr="008007B9" w:rsidRDefault="008007B9" w:rsidP="008007B9">
      <w:pPr>
        <w:spacing w:after="120" w:line="360" w:lineRule="auto"/>
      </w:pPr>
    </w:p>
    <w:p w14:paraId="5E41A54E" w14:textId="77777777" w:rsidR="002A40CE" w:rsidRDefault="002A40CE" w:rsidP="002A40CE">
      <w:pPr>
        <w:spacing w:after="120" w:line="360" w:lineRule="auto"/>
      </w:pPr>
      <w:r>
        <w:rPr>
          <w:rFonts w:eastAsia="Times New Roman"/>
        </w:rPr>
        <w:t xml:space="preserve">В начале проверим, что доступа по 22 порту ( </w:t>
      </w:r>
      <w:r>
        <w:rPr>
          <w:rFonts w:eastAsia="Times New Roman"/>
          <w:lang w:val="en-US"/>
        </w:rPr>
        <w:t>SSH</w:t>
      </w:r>
      <w:r w:rsidRPr="00B76EB2">
        <w:rPr>
          <w:rFonts w:eastAsia="Times New Roman"/>
        </w:rPr>
        <w:t xml:space="preserve">) </w:t>
      </w:r>
      <w:r>
        <w:rPr>
          <w:rFonts w:eastAsia="Times New Roman"/>
        </w:rPr>
        <w:t>у нас с линуксовой машины на виртуальный маршрутизатор нету:</w:t>
      </w:r>
    </w:p>
    <w:p w14:paraId="176F8D3C" w14:textId="77777777" w:rsidR="002A40CE" w:rsidRPr="002326D0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2326D0">
        <w:rPr>
          <w:rFonts w:eastAsia="Times New Roman"/>
          <w:lang w:val="en-US"/>
        </w:rPr>
        <w:t>root@box:/home/gns3# netstat -an | grep 22</w:t>
      </w:r>
    </w:p>
    <w:p w14:paraId="2D89FFDA" w14:textId="77777777" w:rsidR="002A40CE" w:rsidRPr="002326D0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2326D0">
        <w:rPr>
          <w:rFonts w:eastAsia="Times New Roman"/>
          <w:lang w:val="en-US"/>
        </w:rPr>
        <w:t>tcp        0      0 0.0.0.0:22              0.0.0.0:*               LISTEN</w:t>
      </w:r>
    </w:p>
    <w:p w14:paraId="22292BDC" w14:textId="77777777" w:rsidR="002A40CE" w:rsidRPr="002326D0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2326D0">
        <w:rPr>
          <w:rFonts w:eastAsia="Times New Roman"/>
          <w:lang w:val="en-US"/>
        </w:rPr>
        <w:t>tcp        0      0 :::22                   :::*                    LISTEN</w:t>
      </w:r>
    </w:p>
    <w:p w14:paraId="20844C59" w14:textId="77777777" w:rsidR="002A40CE" w:rsidRPr="002326D0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2326D0">
        <w:rPr>
          <w:rFonts w:eastAsia="Times New Roman"/>
          <w:lang w:val="en-US"/>
        </w:rPr>
        <w:t>root@box:/home/gns3# telnet 172.16.1.2 22</w:t>
      </w:r>
    </w:p>
    <w:p w14:paraId="0E71B95E" w14:textId="77777777" w:rsidR="002A40CE" w:rsidRPr="002326D0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2326D0">
        <w:rPr>
          <w:rFonts w:eastAsia="Times New Roman"/>
          <w:lang w:val="en-US"/>
        </w:rPr>
        <w:t>telnet: can't connect to remote host (172.16.1.2): No route to host</w:t>
      </w:r>
    </w:p>
    <w:p w14:paraId="3BE1061E" w14:textId="77777777" w:rsidR="002A40CE" w:rsidRPr="00563DB3" w:rsidRDefault="002A40CE" w:rsidP="002A40CE">
      <w:pPr>
        <w:spacing w:after="120" w:line="360" w:lineRule="auto"/>
      </w:pPr>
      <w:r w:rsidRPr="00563DB3">
        <w:rPr>
          <w:rFonts w:eastAsia="Times New Roman"/>
        </w:rPr>
        <w:t>При конфигурировании доступа к маршрутизатору правила создаются для пары зон:</w:t>
      </w:r>
    </w:p>
    <w:p w14:paraId="42B484DD" w14:textId="77777777" w:rsidR="002A40CE" w:rsidRPr="00563DB3" w:rsidRDefault="002A40CE">
      <w:pPr>
        <w:numPr>
          <w:ilvl w:val="0"/>
          <w:numId w:val="53"/>
        </w:numPr>
        <w:spacing w:after="120" w:line="360" w:lineRule="auto"/>
        <w:ind w:left="0"/>
      </w:pPr>
      <w:r w:rsidRPr="00563DB3">
        <w:rPr>
          <w:rFonts w:eastAsia="Times New Roman"/>
        </w:rPr>
        <w:t xml:space="preserve">source-zone – зона, из которой будет осуществляться удаленный доступ, в нашем случае это зона </w:t>
      </w:r>
      <w:r w:rsidRPr="00563DB3">
        <w:rPr>
          <w:rFonts w:eastAsia="Times New Roman"/>
          <w:b/>
          <w:bCs/>
        </w:rPr>
        <w:t>trusted</w:t>
      </w:r>
      <w:r w:rsidRPr="00563DB3">
        <w:rPr>
          <w:rFonts w:eastAsia="Times New Roman"/>
        </w:rPr>
        <w:t>;</w:t>
      </w:r>
    </w:p>
    <w:p w14:paraId="2259F591" w14:textId="77777777" w:rsidR="002A40CE" w:rsidRPr="00563DB3" w:rsidRDefault="002A40CE">
      <w:pPr>
        <w:numPr>
          <w:ilvl w:val="0"/>
          <w:numId w:val="53"/>
        </w:numPr>
        <w:spacing w:after="120" w:line="360" w:lineRule="auto"/>
        <w:ind w:left="0"/>
      </w:pPr>
      <w:r w:rsidRPr="00563DB3">
        <w:rPr>
          <w:rFonts w:eastAsia="Times New Roman"/>
          <w:b/>
          <w:bCs/>
        </w:rPr>
        <w:t>self</w:t>
      </w:r>
      <w:r w:rsidRPr="00563DB3">
        <w:rPr>
          <w:rFonts w:eastAsia="Times New Roman"/>
        </w:rPr>
        <w:t xml:space="preserve"> – зона, в которой находится интерфейс управления маршрутизатором.</w:t>
      </w:r>
    </w:p>
    <w:p w14:paraId="702E8900" w14:textId="77777777" w:rsidR="002A40CE" w:rsidRPr="00563DB3" w:rsidRDefault="002A40CE" w:rsidP="002A40CE">
      <w:pPr>
        <w:spacing w:after="120" w:line="360" w:lineRule="auto"/>
      </w:pPr>
      <w:r w:rsidRPr="00563DB3">
        <w:rPr>
          <w:rFonts w:eastAsia="Times New Roman"/>
        </w:rPr>
        <w:t>Для создания разрешающего правила используются следующие команды:</w:t>
      </w:r>
    </w:p>
    <w:p w14:paraId="444AB039" w14:textId="77777777" w:rsidR="002A40CE" w:rsidRPr="00563DB3" w:rsidRDefault="002A40CE">
      <w:pPr>
        <w:numPr>
          <w:ilvl w:val="0"/>
          <w:numId w:val="54"/>
        </w:numPr>
        <w:spacing w:after="120" w:line="360" w:lineRule="auto"/>
        <w:ind w:left="0"/>
      </w:pPr>
      <w:r w:rsidRPr="00563DB3">
        <w:rPr>
          <w:rFonts w:eastAsia="Times New Roman"/>
        </w:rPr>
        <w:t>общий синтаксис:</w:t>
      </w:r>
    </w:p>
    <w:p w14:paraId="005751DA" w14:textId="500D62A7" w:rsidR="002A40CE" w:rsidRPr="00563DB3" w:rsidRDefault="00902DA6" w:rsidP="002A40CE">
      <w:pPr>
        <w:spacing w:after="120" w:line="360" w:lineRule="auto"/>
      </w:pPr>
      <w:r>
        <w:rPr>
          <w:rFonts w:eastAsia="Times New Roman"/>
        </w:rPr>
        <w:t xml:space="preserve"> vesr124-2-1</w:t>
      </w:r>
      <w:r w:rsidR="002A40CE" w:rsidRPr="00563DB3">
        <w:rPr>
          <w:rFonts w:eastAsia="Times New Roman"/>
        </w:rPr>
        <w:t># configure</w:t>
      </w:r>
    </w:p>
    <w:p w14:paraId="30EBD530" w14:textId="731DE674" w:rsidR="002A40CE" w:rsidRPr="00563DB3" w:rsidRDefault="00902DA6" w:rsidP="002A40CE">
      <w:pPr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563DB3">
        <w:rPr>
          <w:rFonts w:eastAsia="Times New Roman"/>
          <w:lang w:val="en-US"/>
        </w:rPr>
        <w:t xml:space="preserve">(config)# security zone-pair </w:t>
      </w:r>
      <w:r w:rsidR="002A40CE">
        <w:rPr>
          <w:rFonts w:eastAsia="Times New Roman"/>
          <w:lang w:val="en-US"/>
        </w:rPr>
        <w:t>trusted</w:t>
      </w:r>
      <w:r w:rsidR="002A40CE" w:rsidRPr="00563DB3">
        <w:rPr>
          <w:rFonts w:eastAsia="Times New Roman"/>
          <w:lang w:val="en-US"/>
        </w:rPr>
        <w:t xml:space="preserve"> self</w:t>
      </w:r>
    </w:p>
    <w:p w14:paraId="625E66BB" w14:textId="0528669E" w:rsidR="002A40CE" w:rsidRPr="00563DB3" w:rsidRDefault="00902DA6" w:rsidP="002A40CE">
      <w:pPr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563DB3">
        <w:rPr>
          <w:rFonts w:eastAsia="Times New Roman"/>
          <w:lang w:val="en-US"/>
        </w:rPr>
        <w:t>(config-zone-pair)# rule &lt;number&gt;</w:t>
      </w:r>
    </w:p>
    <w:p w14:paraId="5A98096B" w14:textId="55A31074" w:rsidR="002A40CE" w:rsidRPr="00563DB3" w:rsidRDefault="00902DA6" w:rsidP="002A40CE">
      <w:pPr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563DB3">
        <w:rPr>
          <w:rFonts w:eastAsia="Times New Roman"/>
          <w:lang w:val="en-US"/>
        </w:rPr>
        <w:t>(config-zone-rule)# action permit</w:t>
      </w:r>
    </w:p>
    <w:p w14:paraId="15AE46E2" w14:textId="04459126" w:rsidR="002A40CE" w:rsidRPr="00563DB3" w:rsidRDefault="00902DA6" w:rsidP="002A40CE">
      <w:pPr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563DB3">
        <w:rPr>
          <w:rFonts w:eastAsia="Times New Roman"/>
          <w:lang w:val="en-US"/>
        </w:rPr>
        <w:t>(config-zone-rule)# match protocol tcp</w:t>
      </w:r>
    </w:p>
    <w:p w14:paraId="59E20CFD" w14:textId="123F1C85" w:rsidR="002A40CE" w:rsidRPr="00563DB3" w:rsidRDefault="00902DA6" w:rsidP="002A40CE">
      <w:pPr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563DB3">
        <w:rPr>
          <w:rFonts w:eastAsia="Times New Roman"/>
          <w:lang w:val="en-US"/>
        </w:rPr>
        <w:t>(config-zone-rule)# match source-address &lt;network object-group&gt;</w:t>
      </w:r>
    </w:p>
    <w:p w14:paraId="50192B4A" w14:textId="1EA02559" w:rsidR="002A40CE" w:rsidRPr="00563DB3" w:rsidRDefault="00902DA6" w:rsidP="002A40CE">
      <w:pPr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563DB3">
        <w:rPr>
          <w:rFonts w:eastAsia="Times New Roman"/>
          <w:lang w:val="en-US"/>
        </w:rPr>
        <w:t>(config-zone-rule)# match destination-address &lt;network object-group&gt;</w:t>
      </w:r>
    </w:p>
    <w:p w14:paraId="709E8681" w14:textId="37AB3355" w:rsidR="002A40CE" w:rsidRPr="00563DB3" w:rsidRDefault="00902DA6" w:rsidP="002A40CE">
      <w:pPr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563DB3">
        <w:rPr>
          <w:rFonts w:eastAsia="Times New Roman"/>
          <w:lang w:val="en-US"/>
        </w:rPr>
        <w:t>(config-zone-rule)# match source-port any</w:t>
      </w:r>
    </w:p>
    <w:p w14:paraId="0C9AEDCA" w14:textId="6401190D" w:rsidR="002A40CE" w:rsidRPr="00563DB3" w:rsidRDefault="00902DA6" w:rsidP="002A40CE">
      <w:pPr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563DB3">
        <w:rPr>
          <w:rFonts w:eastAsia="Times New Roman"/>
          <w:lang w:val="en-US"/>
        </w:rPr>
        <w:t>(config-zone-rule)# match destination-port &lt;service object-group&gt;</w:t>
      </w:r>
    </w:p>
    <w:p w14:paraId="2EA119A7" w14:textId="1F86272E" w:rsidR="002A40CE" w:rsidRPr="00563DB3" w:rsidRDefault="00902DA6" w:rsidP="002A40CE">
      <w:pPr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563DB3">
        <w:rPr>
          <w:rFonts w:eastAsia="Times New Roman"/>
          <w:lang w:val="en-US"/>
        </w:rPr>
        <w:t>(config-zone-rule)# enable</w:t>
      </w:r>
    </w:p>
    <w:p w14:paraId="7561E924" w14:textId="43037F02" w:rsidR="002A40CE" w:rsidRPr="00563DB3" w:rsidRDefault="00902DA6" w:rsidP="002A40CE">
      <w:pPr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563DB3">
        <w:rPr>
          <w:rFonts w:eastAsia="Times New Roman"/>
          <w:lang w:val="en-US"/>
        </w:rPr>
        <w:t>(config-zone-rule)# exit</w:t>
      </w:r>
    </w:p>
    <w:p w14:paraId="483A033D" w14:textId="55799812" w:rsidR="002A40CE" w:rsidRPr="00563DB3" w:rsidRDefault="00902DA6" w:rsidP="002A40CE">
      <w:pPr>
        <w:spacing w:after="120" w:line="360" w:lineRule="auto"/>
      </w:pPr>
      <w:r w:rsidRPr="00902DA6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vesr124-2-1</w:t>
      </w:r>
      <w:r w:rsidR="002A40CE" w:rsidRPr="00563DB3">
        <w:rPr>
          <w:rFonts w:eastAsia="Times New Roman"/>
        </w:rPr>
        <w:t>(config-zone-pair)# exit</w:t>
      </w:r>
    </w:p>
    <w:p w14:paraId="749B0A0F" w14:textId="77777777" w:rsidR="002A40CE" w:rsidRPr="00563DB3" w:rsidRDefault="002A40CE" w:rsidP="002A40CE">
      <w:pPr>
        <w:spacing w:after="120" w:line="360" w:lineRule="auto"/>
      </w:pPr>
      <w:r w:rsidRPr="00563DB3">
        <w:rPr>
          <w:rFonts w:eastAsia="Times New Roman"/>
        </w:rPr>
        <w:t xml:space="preserve">Пример команд для разрешения пользователям из зоны </w:t>
      </w:r>
      <w:r w:rsidRPr="00563DB3">
        <w:rPr>
          <w:rFonts w:eastAsia="Times New Roman"/>
          <w:b/>
          <w:bCs/>
        </w:rPr>
        <w:t>trusted</w:t>
      </w:r>
      <w:r w:rsidRPr="00563DB3">
        <w:rPr>
          <w:rFonts w:eastAsia="Times New Roman"/>
        </w:rPr>
        <w:t xml:space="preserve"> с IP-адресами</w:t>
      </w:r>
      <w:r>
        <w:rPr>
          <w:rFonts w:eastAsia="Times New Roman"/>
        </w:rPr>
        <w:t xml:space="preserve"> локальной сети </w:t>
      </w:r>
      <w:r w:rsidRPr="00563DB3">
        <w:rPr>
          <w:rFonts w:eastAsia="Times New Roman"/>
        </w:rPr>
        <w:t xml:space="preserve"> </w:t>
      </w:r>
      <w:r>
        <w:rPr>
          <w:rFonts w:eastAsia="Times New Roman"/>
        </w:rPr>
        <w:t>172.16.1.</w:t>
      </w:r>
      <w:r w:rsidRPr="00B30135">
        <w:rPr>
          <w:rFonts w:eastAsia="Times New Roman"/>
        </w:rPr>
        <w:t>1/</w:t>
      </w:r>
      <w:r>
        <w:rPr>
          <w:rFonts w:eastAsia="Times New Roman"/>
        </w:rPr>
        <w:t>24</w:t>
      </w:r>
      <w:r w:rsidRPr="00563DB3">
        <w:rPr>
          <w:rFonts w:eastAsia="Times New Roman"/>
        </w:rPr>
        <w:t xml:space="preserve">  подключаться к маршрутизатору с IP-адресом </w:t>
      </w:r>
      <w:r>
        <w:rPr>
          <w:rFonts w:eastAsia="Times New Roman"/>
        </w:rPr>
        <w:t>172.16.1.1</w:t>
      </w:r>
      <w:r w:rsidRPr="00563DB3">
        <w:rPr>
          <w:rFonts w:eastAsia="Times New Roman"/>
        </w:rPr>
        <w:t xml:space="preserve"> по протоколу SSH:</w:t>
      </w:r>
    </w:p>
    <w:p w14:paraId="7ADDC58D" w14:textId="77777777" w:rsidR="002A40CE" w:rsidRPr="00563DB3" w:rsidRDefault="002A40CE" w:rsidP="002A40CE">
      <w:pPr>
        <w:spacing w:after="120" w:line="360" w:lineRule="auto"/>
        <w:rPr>
          <w:lang w:val="en-US"/>
        </w:rPr>
      </w:pPr>
      <w:r w:rsidRPr="00563DB3">
        <w:rPr>
          <w:rFonts w:eastAsia="Times New Roman"/>
          <w:lang w:val="en-US"/>
        </w:rPr>
        <w:t>configure</w:t>
      </w:r>
    </w:p>
    <w:p w14:paraId="28F0A5D7" w14:textId="77777777" w:rsidR="002A40CE" w:rsidRPr="00563DB3" w:rsidRDefault="002A40CE" w:rsidP="002A40CE">
      <w:pPr>
        <w:spacing w:after="120" w:line="360" w:lineRule="auto"/>
        <w:rPr>
          <w:lang w:val="en-US"/>
        </w:rPr>
      </w:pPr>
      <w:r w:rsidRPr="00563DB3">
        <w:rPr>
          <w:rFonts w:eastAsia="Times New Roman"/>
          <w:lang w:val="en-US"/>
        </w:rPr>
        <w:t xml:space="preserve">object-group </w:t>
      </w:r>
      <w:r>
        <w:rPr>
          <w:rFonts w:eastAsia="Times New Roman"/>
          <w:lang w:val="en-US"/>
        </w:rPr>
        <w:t>LAN_GATEWAY</w:t>
      </w:r>
    </w:p>
    <w:p w14:paraId="3316E713" w14:textId="77777777" w:rsidR="002A40CE" w:rsidRPr="002A40CE" w:rsidRDefault="002A40CE" w:rsidP="002A40CE">
      <w:pPr>
        <w:spacing w:after="120" w:line="360" w:lineRule="auto"/>
        <w:rPr>
          <w:lang w:val="en-US"/>
        </w:rPr>
      </w:pPr>
      <w:r w:rsidRPr="00563DB3">
        <w:rPr>
          <w:rFonts w:eastAsia="Times New Roman"/>
          <w:lang w:val="en-US"/>
        </w:rPr>
        <w:t>ip</w:t>
      </w:r>
      <w:r w:rsidRPr="002A40CE">
        <w:rPr>
          <w:rFonts w:eastAsia="Times New Roman"/>
          <w:lang w:val="en-US"/>
        </w:rPr>
        <w:t xml:space="preserve"> </w:t>
      </w:r>
      <w:r w:rsidRPr="00563DB3">
        <w:rPr>
          <w:rFonts w:eastAsia="Times New Roman"/>
          <w:lang w:val="en-US"/>
        </w:rPr>
        <w:t>address</w:t>
      </w:r>
      <w:r w:rsidRPr="002A40CE">
        <w:rPr>
          <w:rFonts w:eastAsia="Times New Roman"/>
          <w:lang w:val="en-US"/>
        </w:rPr>
        <w:t>-</w:t>
      </w:r>
      <w:r w:rsidRPr="00563DB3">
        <w:rPr>
          <w:rFonts w:eastAsia="Times New Roman"/>
          <w:lang w:val="en-US"/>
        </w:rPr>
        <w:t>range</w:t>
      </w:r>
      <w:r w:rsidRPr="002A40CE">
        <w:rPr>
          <w:rFonts w:eastAsia="Times New Roman"/>
          <w:lang w:val="en-US"/>
        </w:rPr>
        <w:t xml:space="preserve"> 209.100.1.1--172.16.1.254   # </w:t>
      </w:r>
      <w:r w:rsidRPr="00563DB3">
        <w:rPr>
          <w:rFonts w:eastAsia="Times New Roman"/>
          <w:lang w:val="en-US"/>
        </w:rPr>
        <w:t>IP</w:t>
      </w:r>
      <w:r w:rsidRPr="002A40CE">
        <w:rPr>
          <w:rFonts w:eastAsia="Times New Roman"/>
          <w:lang w:val="en-US"/>
        </w:rPr>
        <w:t>-</w:t>
      </w:r>
      <w:r w:rsidRPr="00563DB3">
        <w:rPr>
          <w:rFonts w:eastAsia="Times New Roman"/>
        </w:rPr>
        <w:t>адрес</w:t>
      </w:r>
      <w:r>
        <w:rPr>
          <w:rFonts w:eastAsia="Times New Roman"/>
        </w:rPr>
        <w:t>а</w:t>
      </w:r>
      <w:r w:rsidRPr="002A40CE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локальной</w:t>
      </w:r>
      <w:r w:rsidRPr="002A40CE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сети</w:t>
      </w:r>
      <w:r w:rsidRPr="002A40CE">
        <w:rPr>
          <w:rFonts w:eastAsia="Times New Roman"/>
          <w:lang w:val="en-US"/>
        </w:rPr>
        <w:t xml:space="preserve"> </w:t>
      </w:r>
    </w:p>
    <w:p w14:paraId="10AB7FB3" w14:textId="77777777" w:rsidR="002A40CE" w:rsidRPr="00563DB3" w:rsidRDefault="002A40CE" w:rsidP="002A40CE">
      <w:pPr>
        <w:spacing w:after="120" w:line="360" w:lineRule="auto"/>
        <w:rPr>
          <w:lang w:val="en-US"/>
        </w:rPr>
      </w:pPr>
      <w:r w:rsidRPr="00563DB3">
        <w:rPr>
          <w:rFonts w:eastAsia="Times New Roman"/>
          <w:lang w:val="en-US"/>
        </w:rPr>
        <w:t>exit</w:t>
      </w:r>
    </w:p>
    <w:p w14:paraId="1E4EA78F" w14:textId="77777777" w:rsidR="002A40CE" w:rsidRPr="00563DB3" w:rsidRDefault="002A40CE" w:rsidP="002A40CE">
      <w:pPr>
        <w:spacing w:after="120" w:line="360" w:lineRule="auto"/>
        <w:rPr>
          <w:lang w:val="en-US"/>
        </w:rPr>
      </w:pPr>
      <w:r w:rsidRPr="00563DB3">
        <w:rPr>
          <w:rFonts w:eastAsia="Times New Roman"/>
          <w:lang w:val="en-US"/>
        </w:rPr>
        <w:t xml:space="preserve">object-group </w:t>
      </w:r>
      <w:r>
        <w:rPr>
          <w:rFonts w:eastAsia="Times New Roman"/>
          <w:lang w:val="en-US"/>
        </w:rPr>
        <w:t>LAN</w:t>
      </w:r>
    </w:p>
    <w:p w14:paraId="4A7ECEE6" w14:textId="0B8C68A2" w:rsidR="002A40CE" w:rsidRPr="00D73BF8" w:rsidRDefault="002A40CE" w:rsidP="002A40CE">
      <w:pPr>
        <w:spacing w:after="120" w:line="360" w:lineRule="auto"/>
        <w:rPr>
          <w:lang w:val="en-US"/>
        </w:rPr>
      </w:pPr>
      <w:r w:rsidRPr="00563DB3">
        <w:rPr>
          <w:rFonts w:eastAsia="Times New Roman"/>
          <w:lang w:val="en-US"/>
        </w:rPr>
        <w:t>ip</w:t>
      </w:r>
      <w:r w:rsidRPr="00D73BF8">
        <w:rPr>
          <w:rFonts w:eastAsia="Times New Roman"/>
          <w:lang w:val="en-US"/>
        </w:rPr>
        <w:t xml:space="preserve"> </w:t>
      </w:r>
      <w:r w:rsidRPr="00563DB3">
        <w:rPr>
          <w:rFonts w:eastAsia="Times New Roman"/>
          <w:lang w:val="en-US"/>
        </w:rPr>
        <w:t>address</w:t>
      </w:r>
      <w:r w:rsidRPr="00D73BF8">
        <w:rPr>
          <w:rFonts w:eastAsia="Times New Roman"/>
          <w:lang w:val="en-US"/>
        </w:rPr>
        <w:t>-</w:t>
      </w:r>
      <w:r w:rsidRPr="00563DB3">
        <w:rPr>
          <w:rFonts w:eastAsia="Times New Roman"/>
          <w:lang w:val="en-US"/>
        </w:rPr>
        <w:t>range</w:t>
      </w:r>
      <w:r w:rsidRPr="00D73BF8">
        <w:rPr>
          <w:rFonts w:eastAsia="Times New Roman"/>
          <w:lang w:val="en-US"/>
        </w:rPr>
        <w:t xml:space="preserve"> 172.16.1.1 # </w:t>
      </w:r>
      <w:r w:rsidRPr="00563DB3">
        <w:rPr>
          <w:rFonts w:eastAsia="Times New Roman"/>
          <w:lang w:val="en-US"/>
        </w:rPr>
        <w:t>IP</w:t>
      </w:r>
      <w:r w:rsidRPr="00D73BF8">
        <w:rPr>
          <w:rFonts w:eastAsia="Times New Roman"/>
          <w:lang w:val="en-US"/>
        </w:rPr>
        <w:t>-</w:t>
      </w:r>
      <w:r w:rsidRPr="00563DB3">
        <w:rPr>
          <w:rFonts w:eastAsia="Times New Roman"/>
        </w:rPr>
        <w:t>адрес</w:t>
      </w:r>
      <w:r w:rsidRPr="00D73BF8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виртуального</w:t>
      </w:r>
      <w:r w:rsidRPr="00D73BF8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маршрутизатора</w:t>
      </w:r>
      <w:r w:rsidRPr="00D73BF8">
        <w:rPr>
          <w:rFonts w:eastAsia="Times New Roman"/>
          <w:lang w:val="en-US"/>
        </w:rPr>
        <w:t xml:space="preserve"> </w:t>
      </w:r>
      <w:r w:rsidR="00902DA6">
        <w:rPr>
          <w:rFonts w:eastAsia="Times New Roman"/>
          <w:lang w:val="en-US"/>
        </w:rPr>
        <w:t xml:space="preserve"> vesr124-2-1</w:t>
      </w:r>
      <w:r w:rsidRPr="00D73BF8">
        <w:rPr>
          <w:rFonts w:eastAsia="Times New Roman"/>
          <w:lang w:val="en-US"/>
        </w:rPr>
        <w:t xml:space="preserve">- </w:t>
      </w:r>
      <w:r w:rsidRPr="00563DB3">
        <w:rPr>
          <w:rFonts w:eastAsia="Times New Roman"/>
        </w:rPr>
        <w:t>с</w:t>
      </w:r>
      <w:r>
        <w:rPr>
          <w:rFonts w:eastAsia="Times New Roman"/>
        </w:rPr>
        <w:t>м</w:t>
      </w:r>
      <w:r w:rsidRPr="00563DB3">
        <w:rPr>
          <w:rFonts w:eastAsia="Times New Roman"/>
        </w:rPr>
        <w:t>отрящий</w:t>
      </w:r>
      <w:r w:rsidRPr="00D73BF8">
        <w:rPr>
          <w:rFonts w:eastAsia="Times New Roman"/>
          <w:lang w:val="en-US"/>
        </w:rPr>
        <w:t xml:space="preserve"> </w:t>
      </w:r>
      <w:r w:rsidRPr="00563DB3">
        <w:rPr>
          <w:rFonts w:eastAsia="Times New Roman"/>
        </w:rPr>
        <w:t>в</w:t>
      </w:r>
      <w:r w:rsidRPr="00D73BF8">
        <w:rPr>
          <w:rFonts w:eastAsia="Times New Roman"/>
          <w:lang w:val="en-US"/>
        </w:rPr>
        <w:t xml:space="preserve"> </w:t>
      </w:r>
      <w:r w:rsidRPr="00563DB3">
        <w:rPr>
          <w:rFonts w:eastAsia="Times New Roman"/>
        </w:rPr>
        <w:t>сторону</w:t>
      </w:r>
      <w:r w:rsidRPr="00D73BF8">
        <w:rPr>
          <w:rFonts w:eastAsia="Times New Roman"/>
          <w:lang w:val="en-US"/>
        </w:rPr>
        <w:t xml:space="preserve"> </w:t>
      </w:r>
      <w:r>
        <w:rPr>
          <w:rFonts w:eastAsia="Times New Roman"/>
          <w:lang w:val="en-US"/>
        </w:rPr>
        <w:t>PC</w:t>
      </w:r>
      <w:r w:rsidRPr="00D73BF8">
        <w:rPr>
          <w:rFonts w:eastAsia="Times New Roman"/>
          <w:lang w:val="en-US"/>
        </w:rPr>
        <w:t xml:space="preserve">1, </w:t>
      </w:r>
      <w:r>
        <w:rPr>
          <w:rFonts w:eastAsia="Times New Roman"/>
          <w:lang w:val="en-US"/>
        </w:rPr>
        <w:t>PC</w:t>
      </w:r>
      <w:r w:rsidRPr="00D73BF8">
        <w:rPr>
          <w:rFonts w:eastAsia="Times New Roman"/>
          <w:lang w:val="en-US"/>
        </w:rPr>
        <w:t xml:space="preserve">2 </w:t>
      </w:r>
      <w:r>
        <w:rPr>
          <w:rFonts w:eastAsia="Times New Roman"/>
        </w:rPr>
        <w:t>и</w:t>
      </w:r>
      <w:r w:rsidRPr="00D73BF8">
        <w:rPr>
          <w:rFonts w:eastAsia="Times New Roman"/>
          <w:lang w:val="en-US"/>
        </w:rPr>
        <w:t xml:space="preserve"> </w:t>
      </w:r>
      <w:r>
        <w:rPr>
          <w:rFonts w:eastAsia="Times New Roman"/>
          <w:lang w:val="en-US"/>
        </w:rPr>
        <w:t>MicroCore Linux</w:t>
      </w:r>
    </w:p>
    <w:p w14:paraId="7DD41F00" w14:textId="77777777" w:rsidR="002A40CE" w:rsidRPr="00563DB3" w:rsidRDefault="002A40CE" w:rsidP="002A40CE">
      <w:pPr>
        <w:spacing w:after="120" w:line="360" w:lineRule="auto"/>
        <w:rPr>
          <w:lang w:val="en-US"/>
        </w:rPr>
      </w:pPr>
      <w:r w:rsidRPr="00563DB3">
        <w:rPr>
          <w:rFonts w:eastAsia="Times New Roman"/>
          <w:lang w:val="en-US"/>
        </w:rPr>
        <w:t>exit</w:t>
      </w:r>
    </w:p>
    <w:p w14:paraId="4DB62DD9" w14:textId="77777777" w:rsidR="002A40CE" w:rsidRPr="00563DB3" w:rsidRDefault="002A40CE" w:rsidP="002A40CE">
      <w:pPr>
        <w:spacing w:after="120" w:line="360" w:lineRule="auto"/>
        <w:rPr>
          <w:lang w:val="en-US"/>
        </w:rPr>
      </w:pPr>
      <w:r w:rsidRPr="00563DB3">
        <w:rPr>
          <w:rFonts w:eastAsia="Times New Roman"/>
          <w:lang w:val="en-US"/>
        </w:rPr>
        <w:t>Copy</w:t>
      </w:r>
    </w:p>
    <w:p w14:paraId="6109B892" w14:textId="77777777" w:rsidR="002A40CE" w:rsidRPr="00563DB3" w:rsidRDefault="002A40CE" w:rsidP="002A40CE">
      <w:pPr>
        <w:spacing w:after="120" w:line="360" w:lineRule="auto"/>
        <w:rPr>
          <w:lang w:val="en-US"/>
        </w:rPr>
      </w:pPr>
      <w:r w:rsidRPr="00563DB3">
        <w:rPr>
          <w:rFonts w:eastAsia="Times New Roman"/>
          <w:lang w:val="en-US"/>
        </w:rPr>
        <w:t>do commit</w:t>
      </w:r>
    </w:p>
    <w:p w14:paraId="4CFA919B" w14:textId="77777777" w:rsidR="002A40CE" w:rsidRPr="00563DB3" w:rsidRDefault="002A40CE" w:rsidP="002A40CE">
      <w:pPr>
        <w:spacing w:after="120" w:line="360" w:lineRule="auto"/>
        <w:rPr>
          <w:lang w:val="en-US"/>
        </w:rPr>
      </w:pPr>
      <w:r w:rsidRPr="00563DB3">
        <w:rPr>
          <w:rFonts w:eastAsia="Times New Roman"/>
          <w:lang w:val="en-US"/>
        </w:rPr>
        <w:t>do confirm</w:t>
      </w:r>
    </w:p>
    <w:p w14:paraId="43B0B59C" w14:textId="77777777" w:rsidR="002A40CE" w:rsidRPr="00563DB3" w:rsidRDefault="002A40CE" w:rsidP="002A40CE">
      <w:pPr>
        <w:spacing w:after="120" w:line="360" w:lineRule="auto"/>
        <w:rPr>
          <w:lang w:val="en-US"/>
        </w:rPr>
      </w:pPr>
      <w:r w:rsidRPr="00563DB3">
        <w:rPr>
          <w:rFonts w:eastAsia="Times New Roman"/>
          <w:lang w:val="en-US"/>
        </w:rPr>
        <w:t>Copy</w:t>
      </w:r>
    </w:p>
    <w:p w14:paraId="6D33F464" w14:textId="77777777" w:rsidR="002A40CE" w:rsidRPr="00563DB3" w:rsidRDefault="002A40CE" w:rsidP="002A40CE">
      <w:pPr>
        <w:spacing w:after="120" w:line="360" w:lineRule="auto"/>
        <w:rPr>
          <w:lang w:val="en-US"/>
        </w:rPr>
      </w:pPr>
      <w:r w:rsidRPr="00563DB3">
        <w:rPr>
          <w:rFonts w:eastAsia="Times New Roman"/>
          <w:lang w:val="en-US"/>
        </w:rPr>
        <w:t>object-group service ssh</w:t>
      </w:r>
    </w:p>
    <w:p w14:paraId="7D338E8B" w14:textId="77777777" w:rsidR="002A40CE" w:rsidRPr="00563DB3" w:rsidRDefault="002A40CE" w:rsidP="002A40CE">
      <w:pPr>
        <w:spacing w:after="120" w:line="360" w:lineRule="auto"/>
        <w:rPr>
          <w:lang w:val="en-US"/>
        </w:rPr>
      </w:pPr>
      <w:r w:rsidRPr="00563DB3">
        <w:rPr>
          <w:rFonts w:eastAsia="Times New Roman"/>
          <w:lang w:val="en-US"/>
        </w:rPr>
        <w:t>port-range 22</w:t>
      </w:r>
    </w:p>
    <w:p w14:paraId="3DF07231" w14:textId="77777777" w:rsidR="002A40CE" w:rsidRPr="00563DB3" w:rsidRDefault="002A40CE" w:rsidP="002A40CE">
      <w:pPr>
        <w:spacing w:after="120" w:line="360" w:lineRule="auto"/>
        <w:rPr>
          <w:lang w:val="en-US"/>
        </w:rPr>
      </w:pPr>
      <w:r w:rsidRPr="00563DB3">
        <w:rPr>
          <w:rFonts w:eastAsia="Times New Roman"/>
          <w:lang w:val="en-US"/>
        </w:rPr>
        <w:t>exit</w:t>
      </w:r>
    </w:p>
    <w:p w14:paraId="4C5999D7" w14:textId="77777777" w:rsidR="002A40CE" w:rsidRPr="00563DB3" w:rsidRDefault="002A40CE" w:rsidP="002A40CE">
      <w:pPr>
        <w:spacing w:after="120" w:line="360" w:lineRule="auto"/>
        <w:rPr>
          <w:lang w:val="en-US"/>
        </w:rPr>
      </w:pPr>
      <w:r w:rsidRPr="00563DB3">
        <w:rPr>
          <w:rFonts w:eastAsia="Times New Roman"/>
          <w:lang w:val="en-US"/>
        </w:rPr>
        <w:t>Copy</w:t>
      </w:r>
    </w:p>
    <w:p w14:paraId="246FB75B" w14:textId="77777777" w:rsidR="002A40CE" w:rsidRPr="00563DB3" w:rsidRDefault="002A40CE" w:rsidP="002A40CE">
      <w:pPr>
        <w:spacing w:after="120" w:line="360" w:lineRule="auto"/>
        <w:rPr>
          <w:lang w:val="en-US"/>
        </w:rPr>
      </w:pPr>
      <w:r w:rsidRPr="00563DB3">
        <w:rPr>
          <w:rFonts w:eastAsia="Times New Roman"/>
          <w:lang w:val="en-US"/>
        </w:rPr>
        <w:t>do commit</w:t>
      </w:r>
    </w:p>
    <w:p w14:paraId="6CD9E743" w14:textId="77777777" w:rsidR="002A40CE" w:rsidRPr="00927E18" w:rsidRDefault="002A40CE" w:rsidP="002A40CE">
      <w:pPr>
        <w:spacing w:after="120" w:line="360" w:lineRule="auto"/>
        <w:rPr>
          <w:lang w:val="en-US"/>
        </w:rPr>
      </w:pPr>
      <w:r w:rsidRPr="00563DB3">
        <w:rPr>
          <w:rFonts w:eastAsia="Times New Roman"/>
          <w:lang w:val="en-US"/>
        </w:rPr>
        <w:t>do confirm</w:t>
      </w:r>
    </w:p>
    <w:p w14:paraId="7E89E0EF" w14:textId="47C39583" w:rsidR="002A40CE" w:rsidRPr="007979E7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7979E7">
        <w:rPr>
          <w:rFonts w:eastAsia="Times New Roman"/>
          <w:lang w:val="en-US"/>
        </w:rPr>
        <w:t># config</w:t>
      </w:r>
    </w:p>
    <w:p w14:paraId="0A872ABC" w14:textId="33635B1D" w:rsidR="002A40CE" w:rsidRPr="007979E7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7979E7">
        <w:rPr>
          <w:rFonts w:eastAsia="Times New Roman"/>
          <w:lang w:val="en-US"/>
        </w:rPr>
        <w:t>(config)# object-group service ssh</w:t>
      </w:r>
    </w:p>
    <w:p w14:paraId="7E7F3626" w14:textId="13E1299B" w:rsidR="002A40CE" w:rsidRPr="007979E7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7979E7">
        <w:rPr>
          <w:rFonts w:eastAsia="Times New Roman"/>
          <w:lang w:val="en-US"/>
        </w:rPr>
        <w:t>(config-object-group-service)# port-range 22</w:t>
      </w:r>
    </w:p>
    <w:p w14:paraId="714D576C" w14:textId="3A463CC3" w:rsidR="002A40CE" w:rsidRPr="007979E7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7979E7">
        <w:rPr>
          <w:rFonts w:eastAsia="Times New Roman"/>
          <w:lang w:val="en-US"/>
        </w:rPr>
        <w:t>(config-object-group-service)# exit</w:t>
      </w:r>
    </w:p>
    <w:p w14:paraId="3F1FC1BF" w14:textId="15DD5E49" w:rsidR="002A40CE" w:rsidRPr="007979E7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7979E7">
        <w:rPr>
          <w:rFonts w:eastAsia="Times New Roman"/>
          <w:lang w:val="en-US"/>
        </w:rPr>
        <w:t>(config)# do commit</w:t>
      </w:r>
    </w:p>
    <w:p w14:paraId="40588B70" w14:textId="77777777" w:rsidR="002A40CE" w:rsidRPr="007979E7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7979E7">
        <w:rPr>
          <w:rFonts w:eastAsia="Times New Roman"/>
          <w:lang w:val="en-US"/>
        </w:rPr>
        <w:t>Configuration has been successfully applied and saved to flash. Commit timer started, changes will be reverted in 600 seconds.</w:t>
      </w:r>
    </w:p>
    <w:p w14:paraId="1FEA135E" w14:textId="77777777" w:rsidR="002A40CE" w:rsidRPr="007979E7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7979E7">
        <w:rPr>
          <w:rFonts w:eastAsia="Times New Roman"/>
          <w:lang w:val="en-US"/>
        </w:rPr>
        <w:t>2025-05-30T14:03:40+00:00 %CLI-I-CRIT: user admin from console  input: do commit</w:t>
      </w:r>
    </w:p>
    <w:p w14:paraId="71F5C228" w14:textId="30C58696" w:rsidR="002A40CE" w:rsidRPr="007979E7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7979E7">
        <w:rPr>
          <w:rFonts w:eastAsia="Times New Roman"/>
          <w:lang w:val="en-US"/>
        </w:rPr>
        <w:t>(config)# do confirm</w:t>
      </w:r>
    </w:p>
    <w:p w14:paraId="7C265D88" w14:textId="77777777" w:rsidR="002A40CE" w:rsidRPr="007979E7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7979E7">
        <w:rPr>
          <w:rFonts w:eastAsia="Times New Roman"/>
          <w:lang w:val="en-US"/>
        </w:rPr>
        <w:t>Configuration has been confirmed. Commit timer canceled.</w:t>
      </w:r>
    </w:p>
    <w:p w14:paraId="66DF24E9" w14:textId="77777777" w:rsidR="002A40CE" w:rsidRPr="007979E7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7979E7">
        <w:rPr>
          <w:rFonts w:eastAsia="Times New Roman"/>
          <w:lang w:val="en-US"/>
        </w:rPr>
        <w:t>2025-05-30T14:03:46+00:00 %CLI-I-CRIT: user admin from console  input: do confirm</w:t>
      </w:r>
    </w:p>
    <w:p w14:paraId="1997FE40" w14:textId="4AFBB020" w:rsidR="002A40CE" w:rsidRPr="00927E18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927E18">
        <w:rPr>
          <w:rFonts w:eastAsia="Times New Roman"/>
          <w:lang w:val="en-US"/>
        </w:rPr>
        <w:t>(config)#</w:t>
      </w:r>
    </w:p>
    <w:p w14:paraId="77019D89" w14:textId="77777777" w:rsidR="002A40CE" w:rsidRPr="00927E18" w:rsidRDefault="002A40CE" w:rsidP="002A40CE">
      <w:pPr>
        <w:spacing w:after="120" w:line="360" w:lineRule="auto"/>
        <w:rPr>
          <w:lang w:val="en-US"/>
        </w:rPr>
      </w:pPr>
    </w:p>
    <w:p w14:paraId="14058B21" w14:textId="77777777" w:rsidR="002A40CE" w:rsidRPr="00563DB3" w:rsidRDefault="002A40CE" w:rsidP="002A40CE">
      <w:pPr>
        <w:spacing w:after="120" w:line="360" w:lineRule="auto"/>
        <w:rPr>
          <w:lang w:val="en-US"/>
        </w:rPr>
      </w:pPr>
      <w:r w:rsidRPr="00563DB3">
        <w:rPr>
          <w:rFonts w:eastAsia="Times New Roman"/>
          <w:lang w:val="en-US"/>
        </w:rPr>
        <w:t>security zone-pair trusted self</w:t>
      </w:r>
    </w:p>
    <w:p w14:paraId="33B73C4B" w14:textId="77777777" w:rsidR="002A40CE" w:rsidRPr="00563DB3" w:rsidRDefault="002A40CE" w:rsidP="002A40CE">
      <w:pPr>
        <w:spacing w:after="120" w:line="360" w:lineRule="auto"/>
        <w:rPr>
          <w:lang w:val="en-US"/>
        </w:rPr>
      </w:pPr>
      <w:r w:rsidRPr="00563DB3">
        <w:rPr>
          <w:rFonts w:eastAsia="Times New Roman"/>
          <w:lang w:val="en-US"/>
        </w:rPr>
        <w:t>rule 3</w:t>
      </w:r>
    </w:p>
    <w:p w14:paraId="1790D1C8" w14:textId="77777777" w:rsidR="002A40CE" w:rsidRPr="00563DB3" w:rsidRDefault="002A40CE" w:rsidP="002A40CE">
      <w:pPr>
        <w:spacing w:after="120" w:line="360" w:lineRule="auto"/>
        <w:rPr>
          <w:lang w:val="en-US"/>
        </w:rPr>
      </w:pPr>
      <w:r w:rsidRPr="00563DB3">
        <w:rPr>
          <w:rFonts w:eastAsia="Times New Roman"/>
          <w:lang w:val="en-US"/>
        </w:rPr>
        <w:t>action permit</w:t>
      </w:r>
    </w:p>
    <w:p w14:paraId="29CC928A" w14:textId="77777777" w:rsidR="002A40CE" w:rsidRPr="00563DB3" w:rsidRDefault="002A40CE" w:rsidP="002A40CE">
      <w:pPr>
        <w:spacing w:after="120" w:line="360" w:lineRule="auto"/>
        <w:rPr>
          <w:lang w:val="en-US"/>
        </w:rPr>
      </w:pPr>
      <w:r w:rsidRPr="00563DB3">
        <w:rPr>
          <w:rFonts w:eastAsia="Times New Roman"/>
          <w:lang w:val="en-US"/>
        </w:rPr>
        <w:t>match protocol tcp</w:t>
      </w:r>
    </w:p>
    <w:p w14:paraId="281E8A68" w14:textId="77777777" w:rsidR="002A40CE" w:rsidRPr="00563DB3" w:rsidRDefault="002A40CE" w:rsidP="002A40CE">
      <w:pPr>
        <w:spacing w:after="120" w:line="360" w:lineRule="auto"/>
        <w:rPr>
          <w:lang w:val="en-US"/>
        </w:rPr>
      </w:pPr>
      <w:r w:rsidRPr="00563DB3">
        <w:rPr>
          <w:rFonts w:eastAsia="Times New Roman"/>
          <w:lang w:val="en-US"/>
        </w:rPr>
        <w:t>match source-address COMPANY</w:t>
      </w:r>
    </w:p>
    <w:p w14:paraId="36B07C31" w14:textId="77777777" w:rsidR="002A40CE" w:rsidRPr="00563DB3" w:rsidRDefault="002A40CE" w:rsidP="002A40CE">
      <w:pPr>
        <w:spacing w:after="120" w:line="360" w:lineRule="auto"/>
        <w:rPr>
          <w:lang w:val="en-US"/>
        </w:rPr>
      </w:pPr>
      <w:r w:rsidRPr="00563DB3">
        <w:rPr>
          <w:rFonts w:eastAsia="Times New Roman"/>
          <w:lang w:val="en-US"/>
        </w:rPr>
        <w:t>match destination-address COMPANY_GATEWAY</w:t>
      </w:r>
    </w:p>
    <w:p w14:paraId="2B99376C" w14:textId="77777777" w:rsidR="002A40CE" w:rsidRPr="00563DB3" w:rsidRDefault="002A40CE" w:rsidP="002A40CE">
      <w:pPr>
        <w:spacing w:after="120" w:line="360" w:lineRule="auto"/>
        <w:rPr>
          <w:lang w:val="en-US"/>
        </w:rPr>
      </w:pPr>
      <w:r w:rsidRPr="00563DB3">
        <w:rPr>
          <w:rFonts w:eastAsia="Times New Roman"/>
          <w:lang w:val="en-US"/>
        </w:rPr>
        <w:t>match source-port any</w:t>
      </w:r>
    </w:p>
    <w:p w14:paraId="2FEFF8FC" w14:textId="77777777" w:rsidR="002A40CE" w:rsidRPr="00563DB3" w:rsidRDefault="002A40CE" w:rsidP="002A40CE">
      <w:pPr>
        <w:spacing w:after="120" w:line="360" w:lineRule="auto"/>
        <w:rPr>
          <w:lang w:val="en-US"/>
        </w:rPr>
      </w:pPr>
      <w:r w:rsidRPr="00563DB3">
        <w:rPr>
          <w:rFonts w:eastAsia="Times New Roman"/>
          <w:lang w:val="en-US"/>
        </w:rPr>
        <w:t>match destination-port ssh</w:t>
      </w:r>
    </w:p>
    <w:p w14:paraId="242FB1B7" w14:textId="77777777" w:rsidR="002A40CE" w:rsidRPr="004B1210" w:rsidRDefault="002A40CE" w:rsidP="002A40CE">
      <w:pPr>
        <w:spacing w:after="120" w:line="360" w:lineRule="auto"/>
        <w:rPr>
          <w:lang w:val="en-US"/>
        </w:rPr>
      </w:pPr>
      <w:r w:rsidRPr="004B1210">
        <w:rPr>
          <w:rFonts w:eastAsia="Times New Roman"/>
          <w:lang w:val="en-US"/>
        </w:rPr>
        <w:t>enable</w:t>
      </w:r>
    </w:p>
    <w:p w14:paraId="54C18EF9" w14:textId="77777777" w:rsidR="002A40CE" w:rsidRPr="004B1210" w:rsidRDefault="002A40CE" w:rsidP="002A40CE">
      <w:pPr>
        <w:spacing w:after="120" w:line="360" w:lineRule="auto"/>
        <w:rPr>
          <w:lang w:val="en-US"/>
        </w:rPr>
      </w:pPr>
      <w:r w:rsidRPr="004B1210">
        <w:rPr>
          <w:rFonts w:eastAsia="Times New Roman"/>
          <w:lang w:val="en-US"/>
        </w:rPr>
        <w:t>exit</w:t>
      </w:r>
    </w:p>
    <w:p w14:paraId="2096C9F7" w14:textId="77777777" w:rsidR="002A40CE" w:rsidRPr="00563DB3" w:rsidRDefault="002A40CE" w:rsidP="002A40CE">
      <w:pPr>
        <w:spacing w:after="120" w:line="360" w:lineRule="auto"/>
        <w:rPr>
          <w:lang w:val="en-US"/>
        </w:rPr>
      </w:pPr>
      <w:r w:rsidRPr="00563DB3">
        <w:rPr>
          <w:rFonts w:eastAsia="Times New Roman"/>
          <w:lang w:val="en-US"/>
        </w:rPr>
        <w:t>exit</w:t>
      </w:r>
    </w:p>
    <w:p w14:paraId="53CEC499" w14:textId="77777777" w:rsidR="002A40CE" w:rsidRPr="00563DB3" w:rsidRDefault="002A40CE" w:rsidP="002A40CE">
      <w:pPr>
        <w:spacing w:after="120" w:line="360" w:lineRule="auto"/>
        <w:rPr>
          <w:lang w:val="en-US"/>
        </w:rPr>
      </w:pPr>
      <w:r w:rsidRPr="00563DB3">
        <w:rPr>
          <w:rFonts w:eastAsia="Times New Roman"/>
          <w:lang w:val="en-US"/>
        </w:rPr>
        <w:t>do commit</w:t>
      </w:r>
    </w:p>
    <w:p w14:paraId="3E590071" w14:textId="77777777" w:rsidR="002A40CE" w:rsidRPr="00F33F7A" w:rsidRDefault="002A40CE" w:rsidP="002A40CE">
      <w:pPr>
        <w:spacing w:after="120" w:line="360" w:lineRule="auto"/>
        <w:rPr>
          <w:lang w:val="en-US"/>
        </w:rPr>
      </w:pPr>
      <w:r w:rsidRPr="00F33F7A">
        <w:rPr>
          <w:rFonts w:eastAsia="Times New Roman"/>
          <w:lang w:val="en-US"/>
        </w:rPr>
        <w:t>do confirm</w:t>
      </w:r>
    </w:p>
    <w:p w14:paraId="7772C73D" w14:textId="0EC3D138" w:rsidR="002A40CE" w:rsidRPr="00F33F7A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F33F7A">
        <w:rPr>
          <w:rFonts w:eastAsia="Times New Roman"/>
          <w:lang w:val="en-US"/>
        </w:rPr>
        <w:t>(config)# security zone-pair trusted self</w:t>
      </w:r>
    </w:p>
    <w:p w14:paraId="09526759" w14:textId="29B39054" w:rsidR="002A40CE" w:rsidRPr="00F33F7A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F33F7A">
        <w:rPr>
          <w:rFonts w:eastAsia="Times New Roman"/>
          <w:lang w:val="en-US"/>
        </w:rPr>
        <w:t>(config-security-zone-pair)# rule 3</w:t>
      </w:r>
    </w:p>
    <w:p w14:paraId="3953824C" w14:textId="74E8E6E8" w:rsidR="002A40CE" w:rsidRPr="00F33F7A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F33F7A">
        <w:rPr>
          <w:rFonts w:eastAsia="Times New Roman"/>
          <w:lang w:val="en-US"/>
        </w:rPr>
        <w:t>(config-security-zone-pair-rule)# action permit</w:t>
      </w:r>
    </w:p>
    <w:p w14:paraId="53BA6397" w14:textId="675386C7" w:rsidR="002A40CE" w:rsidRPr="00F33F7A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F33F7A">
        <w:rPr>
          <w:rFonts w:eastAsia="Times New Roman"/>
          <w:lang w:val="en-US"/>
        </w:rPr>
        <w:t>(config-security-zone-pair-rule)# match protocol tcp</w:t>
      </w:r>
    </w:p>
    <w:p w14:paraId="308B8AB9" w14:textId="1617DF72" w:rsidR="002A40CE" w:rsidRPr="00F33F7A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F33F7A">
        <w:rPr>
          <w:rFonts w:eastAsia="Times New Roman"/>
          <w:lang w:val="en-US"/>
        </w:rPr>
        <w:t>(config-security-zone-pair-rule)# match source-address object-group LAN_GATEWAY</w:t>
      </w:r>
    </w:p>
    <w:p w14:paraId="7455A023" w14:textId="3B7ECB14" w:rsidR="002A40CE" w:rsidRPr="00F33F7A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F33F7A">
        <w:rPr>
          <w:rFonts w:eastAsia="Times New Roman"/>
          <w:lang w:val="en-US"/>
        </w:rPr>
        <w:t>(config-security-zone-pair-rule)# match destination-address object-group LAN</w:t>
      </w:r>
    </w:p>
    <w:p w14:paraId="13ED631E" w14:textId="0DB220CF" w:rsidR="002A40CE" w:rsidRPr="00F33F7A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F33F7A">
        <w:rPr>
          <w:rFonts w:eastAsia="Times New Roman"/>
          <w:lang w:val="en-US"/>
        </w:rPr>
        <w:t>(config-security-zone-pair-rule)# match source-port any</w:t>
      </w:r>
    </w:p>
    <w:p w14:paraId="150027E1" w14:textId="19AE5834" w:rsidR="002A40CE" w:rsidRPr="00F33F7A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F33F7A">
        <w:rPr>
          <w:rFonts w:eastAsia="Times New Roman"/>
          <w:lang w:val="en-US"/>
        </w:rPr>
        <w:t>(config-security-zone-pair-rule)# match destination-port  any</w:t>
      </w:r>
    </w:p>
    <w:p w14:paraId="42069C22" w14:textId="77777777" w:rsidR="002A40CE" w:rsidRPr="00F33F7A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F33F7A">
        <w:rPr>
          <w:rFonts w:eastAsia="Times New Roman"/>
          <w:lang w:val="en-US"/>
        </w:rPr>
        <w:t xml:space="preserve">           Check match any TCP/UDP port</w:t>
      </w:r>
    </w:p>
    <w:p w14:paraId="12A0A370" w14:textId="77777777" w:rsidR="002A40CE" w:rsidRPr="00F33F7A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F33F7A">
        <w:rPr>
          <w:rFonts w:eastAsia="Times New Roman"/>
          <w:lang w:val="en-US"/>
        </w:rPr>
        <w:t xml:space="preserve">  object-group  Check match by object group</w:t>
      </w:r>
    </w:p>
    <w:p w14:paraId="37AAC66C" w14:textId="77777777" w:rsidR="002A40CE" w:rsidRPr="00F33F7A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F33F7A">
        <w:rPr>
          <w:rFonts w:eastAsia="Times New Roman"/>
          <w:lang w:val="en-US"/>
        </w:rPr>
        <w:t xml:space="preserve">  port-range    Check match by port range</w:t>
      </w:r>
    </w:p>
    <w:p w14:paraId="2D8AE2B2" w14:textId="07520C59" w:rsidR="002A40CE" w:rsidRPr="00F33F7A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F33F7A">
        <w:rPr>
          <w:rFonts w:eastAsia="Times New Roman"/>
          <w:lang w:val="en-US"/>
        </w:rPr>
        <w:t>(config-security-zone-pair-rule)# match destination-port object-group ssh</w:t>
      </w:r>
    </w:p>
    <w:p w14:paraId="442788C0" w14:textId="163EB362" w:rsidR="002A40CE" w:rsidRPr="00F33F7A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F33F7A">
        <w:rPr>
          <w:rFonts w:eastAsia="Times New Roman"/>
          <w:lang w:val="en-US"/>
        </w:rPr>
        <w:t>(config-security-zone-pair-rule)# enable</w:t>
      </w:r>
    </w:p>
    <w:p w14:paraId="3BB60F88" w14:textId="5640EE77" w:rsidR="002A40CE" w:rsidRPr="00F33F7A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F33F7A">
        <w:rPr>
          <w:rFonts w:eastAsia="Times New Roman"/>
          <w:lang w:val="en-US"/>
        </w:rPr>
        <w:t>(config-security-zone-pair-rule)# exit</w:t>
      </w:r>
    </w:p>
    <w:p w14:paraId="527EAFD1" w14:textId="41DF472C" w:rsidR="002A40CE" w:rsidRPr="00F33F7A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F33F7A">
        <w:rPr>
          <w:rFonts w:eastAsia="Times New Roman"/>
          <w:lang w:val="en-US"/>
        </w:rPr>
        <w:t>(config-security-zone-pair)# exit</w:t>
      </w:r>
    </w:p>
    <w:p w14:paraId="612BD5D7" w14:textId="5B468D23" w:rsidR="002A40CE" w:rsidRPr="00F33F7A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F33F7A">
        <w:rPr>
          <w:rFonts w:eastAsia="Times New Roman"/>
          <w:lang w:val="en-US"/>
        </w:rPr>
        <w:t>(config)# do commit</w:t>
      </w:r>
    </w:p>
    <w:p w14:paraId="69B78F0A" w14:textId="77777777" w:rsidR="002A40CE" w:rsidRPr="00F33F7A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F33F7A">
        <w:rPr>
          <w:rFonts w:eastAsia="Times New Roman"/>
          <w:lang w:val="en-US"/>
        </w:rPr>
        <w:t>Configuration has been successfully applied and saved to flash. Commit timer started, changes will be reverted in 600 seconds.</w:t>
      </w:r>
    </w:p>
    <w:p w14:paraId="41F76F17" w14:textId="77777777" w:rsidR="002A40CE" w:rsidRPr="00F33F7A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F33F7A">
        <w:rPr>
          <w:rFonts w:eastAsia="Times New Roman"/>
          <w:lang w:val="en-US"/>
        </w:rPr>
        <w:t>2025-05-30T14:18:41+00:00 %CLI-I-CRIT: user admin from console  input: do commit</w:t>
      </w:r>
    </w:p>
    <w:p w14:paraId="4C6D93E1" w14:textId="137D895D" w:rsidR="002A40CE" w:rsidRPr="00F33F7A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F33F7A">
        <w:rPr>
          <w:rFonts w:eastAsia="Times New Roman"/>
          <w:lang w:val="en-US"/>
        </w:rPr>
        <w:t>(config)# do confirm</w:t>
      </w:r>
    </w:p>
    <w:p w14:paraId="22CF065E" w14:textId="77777777" w:rsidR="002A40CE" w:rsidRPr="00F33F7A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F33F7A">
        <w:rPr>
          <w:rFonts w:eastAsia="Times New Roman"/>
          <w:lang w:val="en-US"/>
        </w:rPr>
        <w:t>Configuration has been confirmed. Commit timer canceled.</w:t>
      </w:r>
    </w:p>
    <w:p w14:paraId="7B33FFA3" w14:textId="77777777" w:rsidR="002A40CE" w:rsidRPr="00F33F7A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F33F7A">
        <w:rPr>
          <w:rFonts w:eastAsia="Times New Roman"/>
          <w:lang w:val="en-US"/>
        </w:rPr>
        <w:t>2025-05-30T14:18:46+00:00 %CLI-I-CRIT: user admin from console  input: do confirm</w:t>
      </w:r>
    </w:p>
    <w:p w14:paraId="14E318F6" w14:textId="1DED3E82" w:rsidR="002A40CE" w:rsidRPr="00F33F7A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F33F7A">
        <w:rPr>
          <w:rFonts w:eastAsia="Times New Roman"/>
          <w:lang w:val="en-US"/>
        </w:rPr>
        <w:t>(config)# do save</w:t>
      </w:r>
    </w:p>
    <w:p w14:paraId="67415BDF" w14:textId="77777777" w:rsidR="002A40CE" w:rsidRPr="00F33F7A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F33F7A">
        <w:rPr>
          <w:rFonts w:eastAsia="Times New Roman"/>
          <w:lang w:val="en-US"/>
        </w:rPr>
        <w:t>Configuration has been successfully saved</w:t>
      </w:r>
    </w:p>
    <w:p w14:paraId="516E774B" w14:textId="298677B6" w:rsidR="002A40CE" w:rsidRPr="00927E18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927E18">
        <w:rPr>
          <w:rFonts w:eastAsia="Times New Roman"/>
          <w:lang w:val="en-US"/>
        </w:rPr>
        <w:t>(config)#</w:t>
      </w:r>
    </w:p>
    <w:p w14:paraId="15E346B3" w14:textId="77777777" w:rsidR="002A40CE" w:rsidRPr="00927E18" w:rsidRDefault="002A40CE" w:rsidP="002A40CE">
      <w:pPr>
        <w:spacing w:after="120" w:line="360" w:lineRule="auto"/>
        <w:rPr>
          <w:b/>
          <w:bCs/>
          <w:lang w:val="en-US"/>
        </w:rPr>
      </w:pPr>
      <w:bookmarkStart w:id="19" w:name="_Hlk199757266"/>
      <w:r w:rsidRPr="00563DB3">
        <w:rPr>
          <w:rFonts w:eastAsia="Times New Roman"/>
          <w:b/>
          <w:bCs/>
        </w:rPr>
        <w:t>Проверяем</w:t>
      </w:r>
      <w:r w:rsidRPr="00927E18">
        <w:rPr>
          <w:rFonts w:eastAsia="Times New Roman"/>
          <w:b/>
          <w:bCs/>
          <w:lang w:val="en-US"/>
        </w:rPr>
        <w:t xml:space="preserve"> </w:t>
      </w:r>
      <w:r w:rsidRPr="00563DB3">
        <w:rPr>
          <w:rFonts w:eastAsia="Times New Roman"/>
          <w:b/>
          <w:bCs/>
        </w:rPr>
        <w:t>доступ</w:t>
      </w:r>
      <w:r w:rsidRPr="00927E18">
        <w:rPr>
          <w:rFonts w:eastAsia="Times New Roman"/>
          <w:b/>
          <w:bCs/>
          <w:lang w:val="en-US"/>
        </w:rPr>
        <w:t xml:space="preserve"> </w:t>
      </w:r>
      <w:r w:rsidRPr="00563DB3">
        <w:rPr>
          <w:rFonts w:eastAsia="Times New Roman"/>
          <w:b/>
          <w:bCs/>
        </w:rPr>
        <w:t>по</w:t>
      </w:r>
      <w:r w:rsidRPr="00927E18">
        <w:rPr>
          <w:rFonts w:eastAsia="Times New Roman"/>
          <w:b/>
          <w:bCs/>
          <w:lang w:val="en-US"/>
        </w:rPr>
        <w:t xml:space="preserve"> SSH </w:t>
      </w:r>
      <w:r w:rsidRPr="00563DB3">
        <w:rPr>
          <w:rFonts w:eastAsia="Times New Roman"/>
          <w:b/>
          <w:bCs/>
        </w:rPr>
        <w:t>с</w:t>
      </w:r>
      <w:r w:rsidRPr="00927E18">
        <w:rPr>
          <w:rFonts w:eastAsia="Times New Roman"/>
          <w:b/>
          <w:bCs/>
          <w:lang w:val="en-US"/>
        </w:rPr>
        <w:t xml:space="preserve"> </w:t>
      </w:r>
      <w:r>
        <w:rPr>
          <w:rFonts w:eastAsia="Times New Roman"/>
          <w:b/>
          <w:bCs/>
          <w:lang w:val="en-US"/>
        </w:rPr>
        <w:t>MINI</w:t>
      </w:r>
      <w:r w:rsidRPr="00927E18">
        <w:rPr>
          <w:rFonts w:eastAsia="Times New Roman"/>
          <w:b/>
          <w:bCs/>
          <w:lang w:val="en-US"/>
        </w:rPr>
        <w:t xml:space="preserve"> </w:t>
      </w:r>
      <w:r>
        <w:rPr>
          <w:rFonts w:eastAsia="Times New Roman"/>
          <w:b/>
          <w:bCs/>
          <w:lang w:val="en-US"/>
        </w:rPr>
        <w:t>Core</w:t>
      </w:r>
      <w:r w:rsidRPr="00927E18">
        <w:rPr>
          <w:rFonts w:eastAsia="Times New Roman"/>
          <w:b/>
          <w:bCs/>
          <w:lang w:val="en-US"/>
        </w:rPr>
        <w:t xml:space="preserve"> </w:t>
      </w:r>
      <w:r>
        <w:rPr>
          <w:rFonts w:eastAsia="Times New Roman"/>
          <w:b/>
          <w:bCs/>
          <w:lang w:val="en-US"/>
        </w:rPr>
        <w:t>Linux</w:t>
      </w:r>
      <w:r w:rsidRPr="00927E18">
        <w:rPr>
          <w:rFonts w:eastAsia="Times New Roman"/>
          <w:b/>
          <w:bCs/>
          <w:lang w:val="en-US"/>
        </w:rPr>
        <w:t>:</w:t>
      </w:r>
    </w:p>
    <w:bookmarkEnd w:id="19"/>
    <w:p w14:paraId="4B1BFB52" w14:textId="77777777" w:rsidR="002A40CE" w:rsidRPr="006D79D2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D79D2">
        <w:rPr>
          <w:rFonts w:eastAsia="Times New Roman"/>
          <w:lang w:val="en-US"/>
        </w:rPr>
        <w:t>gns3@box:~$ ssh admin@172.16.1.1</w:t>
      </w:r>
    </w:p>
    <w:p w14:paraId="0B855EC5" w14:textId="77777777" w:rsidR="002A40CE" w:rsidRPr="006D79D2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D79D2">
        <w:rPr>
          <w:rFonts w:eastAsia="Times New Roman"/>
          <w:lang w:val="en-US"/>
        </w:rPr>
        <w:t>The authenticity of host '172.16.1.1 (172.16.1.1)' can't be established.</w:t>
      </w:r>
    </w:p>
    <w:p w14:paraId="16916736" w14:textId="77777777" w:rsidR="002A40CE" w:rsidRPr="006D79D2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D79D2">
        <w:rPr>
          <w:rFonts w:eastAsia="Times New Roman"/>
          <w:lang w:val="en-US"/>
        </w:rPr>
        <w:t>ECDSA key fingerprint is a3:bc:d0:72:71:e3:f7:50:58:43:39:77:c3:2c:f5:95.</w:t>
      </w:r>
    </w:p>
    <w:p w14:paraId="63314C92" w14:textId="77777777" w:rsidR="002A40CE" w:rsidRPr="006D79D2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D79D2">
        <w:rPr>
          <w:rFonts w:eastAsia="Times New Roman"/>
          <w:lang w:val="en-US"/>
        </w:rPr>
        <w:t>Are you sure you want to continue connecting (yes/no)? yes</w:t>
      </w:r>
    </w:p>
    <w:p w14:paraId="75536197" w14:textId="77777777" w:rsidR="002A40CE" w:rsidRPr="006D79D2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D79D2">
        <w:rPr>
          <w:rFonts w:eastAsia="Times New Roman"/>
          <w:lang w:val="en-US"/>
        </w:rPr>
        <w:t>Warning: Permanently added '172.16.1.1' (ECDSA) to the list of known hosts.</w:t>
      </w:r>
    </w:p>
    <w:p w14:paraId="1AD3D4EB" w14:textId="77777777" w:rsidR="002A40CE" w:rsidRPr="006D79D2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D79D2">
        <w:rPr>
          <w:rFonts w:eastAsia="Times New Roman"/>
          <w:lang w:val="en-US"/>
        </w:rPr>
        <w:t>admin@172.16.1.1's password:</w:t>
      </w:r>
    </w:p>
    <w:p w14:paraId="4B9C06F9" w14:textId="77777777" w:rsidR="002A40CE" w:rsidRPr="006D79D2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D79D2">
        <w:rPr>
          <w:rFonts w:eastAsia="Times New Roman"/>
          <w:lang w:val="en-US"/>
        </w:rPr>
        <w:t>********************************************</w:t>
      </w:r>
    </w:p>
    <w:p w14:paraId="3BC462DD" w14:textId="77777777" w:rsidR="002A40CE" w:rsidRPr="006D79D2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D79D2">
        <w:rPr>
          <w:rFonts w:eastAsia="Times New Roman"/>
          <w:lang w:val="en-US"/>
        </w:rPr>
        <w:t>*             Welcome to vESR              *</w:t>
      </w:r>
    </w:p>
    <w:p w14:paraId="78117B0B" w14:textId="77777777" w:rsidR="002A40CE" w:rsidRPr="00927E18" w:rsidRDefault="002A40CE" w:rsidP="002A40CE">
      <w:pPr>
        <w:shd w:val="clear" w:color="auto" w:fill="D0CECE" w:themeFill="background2" w:themeFillShade="E6"/>
        <w:spacing w:after="120" w:line="360" w:lineRule="auto"/>
      </w:pPr>
      <w:r w:rsidRPr="00927E18">
        <w:rPr>
          <w:rFonts w:eastAsia="Times New Roman"/>
        </w:rPr>
        <w:t>********************************************</w:t>
      </w:r>
    </w:p>
    <w:p w14:paraId="51AA4F21" w14:textId="16DE79E7" w:rsidR="002A40CE" w:rsidRDefault="00902DA6" w:rsidP="002A40CE">
      <w:pPr>
        <w:shd w:val="clear" w:color="auto" w:fill="D0CECE" w:themeFill="background2" w:themeFillShade="E6"/>
        <w:spacing w:after="120" w:line="360" w:lineRule="auto"/>
      </w:pPr>
      <w:r w:rsidRPr="00902DA6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vesr</w:t>
      </w:r>
      <w:r w:rsidRPr="00902DA6">
        <w:rPr>
          <w:rFonts w:eastAsia="Times New Roman"/>
        </w:rPr>
        <w:t>124-2-1</w:t>
      </w:r>
      <w:r w:rsidR="002A40CE" w:rsidRPr="00927E18">
        <w:rPr>
          <w:rFonts w:eastAsia="Times New Roman"/>
        </w:rPr>
        <w:t>#</w:t>
      </w:r>
    </w:p>
    <w:p w14:paraId="0DAA81D4" w14:textId="77777777" w:rsidR="002A40CE" w:rsidRPr="00935B42" w:rsidRDefault="002A40CE" w:rsidP="002A40CE">
      <w:pPr>
        <w:spacing w:after="120" w:line="360" w:lineRule="auto"/>
      </w:pPr>
      <w:r>
        <w:rPr>
          <w:rFonts w:eastAsia="Times New Roman"/>
        </w:rPr>
        <w:t xml:space="preserve">Из локальной сети за маршрутизатором доступ по протоколу </w:t>
      </w:r>
      <w:r>
        <w:rPr>
          <w:rFonts w:eastAsia="Times New Roman"/>
          <w:lang w:val="en-US"/>
        </w:rPr>
        <w:t>SSH</w:t>
      </w:r>
      <w:r w:rsidRPr="00935B42">
        <w:rPr>
          <w:rFonts w:eastAsia="Times New Roman"/>
        </w:rPr>
        <w:t xml:space="preserve"> </w:t>
      </w:r>
      <w:r>
        <w:rPr>
          <w:rFonts w:eastAsia="Times New Roman"/>
        </w:rPr>
        <w:t>есть.</w:t>
      </w:r>
    </w:p>
    <w:p w14:paraId="61435783" w14:textId="77777777" w:rsidR="002A40CE" w:rsidRPr="004A61E2" w:rsidRDefault="002A40CE" w:rsidP="002A40CE">
      <w:pPr>
        <w:spacing w:after="120" w:line="360" w:lineRule="auto"/>
      </w:pPr>
      <w:r w:rsidRPr="004A61E2">
        <w:rPr>
          <w:rFonts w:eastAsia="Times New Roman"/>
        </w:rPr>
        <w:t>При конфигурировании доступа к маршрутизатору правила создаются для пары зон:</w:t>
      </w:r>
    </w:p>
    <w:p w14:paraId="6F8130F3" w14:textId="77777777" w:rsidR="002A40CE" w:rsidRPr="004A61E2" w:rsidRDefault="002A40CE">
      <w:pPr>
        <w:numPr>
          <w:ilvl w:val="0"/>
          <w:numId w:val="55"/>
        </w:numPr>
        <w:spacing w:after="120" w:line="360" w:lineRule="auto"/>
        <w:ind w:left="0"/>
      </w:pPr>
      <w:r w:rsidRPr="004A61E2">
        <w:rPr>
          <w:rFonts w:eastAsia="Times New Roman"/>
        </w:rPr>
        <w:t xml:space="preserve">source-zone – зона, из которой будет осуществляться удаленный доступ, в нашем случае это зона </w:t>
      </w:r>
      <w:r w:rsidRPr="004A61E2">
        <w:rPr>
          <w:rFonts w:eastAsia="Times New Roman"/>
          <w:b/>
          <w:bCs/>
        </w:rPr>
        <w:t>trusted</w:t>
      </w:r>
      <w:r w:rsidRPr="004A61E2">
        <w:rPr>
          <w:rFonts w:eastAsia="Times New Roman"/>
        </w:rPr>
        <w:t>;</w:t>
      </w:r>
    </w:p>
    <w:p w14:paraId="4A3FDDDA" w14:textId="77777777" w:rsidR="002A40CE" w:rsidRDefault="002A40CE">
      <w:pPr>
        <w:numPr>
          <w:ilvl w:val="0"/>
          <w:numId w:val="55"/>
        </w:numPr>
        <w:spacing w:after="120" w:line="360" w:lineRule="auto"/>
        <w:ind w:left="0"/>
      </w:pPr>
      <w:r w:rsidRPr="004A61E2">
        <w:rPr>
          <w:rFonts w:eastAsia="Times New Roman"/>
          <w:b/>
          <w:bCs/>
        </w:rPr>
        <w:t>self</w:t>
      </w:r>
      <w:r w:rsidRPr="004A61E2">
        <w:rPr>
          <w:rFonts w:eastAsia="Times New Roman"/>
        </w:rPr>
        <w:t xml:space="preserve"> – зона, в которой находится интерфейс управления маршрутизатором.</w:t>
      </w:r>
    </w:p>
    <w:p w14:paraId="0F2ECC8A" w14:textId="77777777" w:rsidR="002A40CE" w:rsidRPr="00940AC5" w:rsidRDefault="002A40CE" w:rsidP="002A40CE">
      <w:pPr>
        <w:spacing w:after="120" w:line="360" w:lineRule="auto"/>
      </w:pPr>
      <w:r>
        <w:rPr>
          <w:rFonts w:eastAsia="Times New Roman"/>
        </w:rPr>
        <w:t xml:space="preserve">К группе сетевых обьектов </w:t>
      </w:r>
      <w:r>
        <w:rPr>
          <w:rFonts w:eastAsia="Times New Roman"/>
          <w:lang w:val="en-US"/>
        </w:rPr>
        <w:t>WAN</w:t>
      </w:r>
      <w:r w:rsidRPr="00940AC5">
        <w:rPr>
          <w:rFonts w:eastAsia="Times New Roman"/>
        </w:rPr>
        <w:t xml:space="preserve"> </w:t>
      </w:r>
      <w:r>
        <w:rPr>
          <w:rFonts w:eastAsia="Times New Roman"/>
        </w:rPr>
        <w:t xml:space="preserve">нужно ещё добавить группу клиентов </w:t>
      </w:r>
      <w:r>
        <w:rPr>
          <w:rFonts w:eastAsia="Times New Roman"/>
          <w:lang w:val="en-US"/>
        </w:rPr>
        <w:t>SSH</w:t>
      </w:r>
      <w:r w:rsidRPr="00940AC5">
        <w:rPr>
          <w:rFonts w:eastAsia="Times New Roman"/>
        </w:rPr>
        <w:t>:</w:t>
      </w:r>
    </w:p>
    <w:p w14:paraId="11698388" w14:textId="7E4E4B99" w:rsidR="002A40CE" w:rsidRPr="004A61E2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902DA6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vesr124-2-1</w:t>
      </w:r>
      <w:r w:rsidR="002A40CE" w:rsidRPr="004A61E2">
        <w:rPr>
          <w:rFonts w:eastAsia="Times New Roman"/>
          <w:lang w:val="en-US"/>
        </w:rPr>
        <w:t># config</w:t>
      </w:r>
    </w:p>
    <w:p w14:paraId="17E7B121" w14:textId="3ABC6714" w:rsidR="002A40CE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940AC5">
        <w:rPr>
          <w:rFonts w:eastAsia="Times New Roman"/>
          <w:lang w:val="en-US"/>
        </w:rPr>
        <w:t>(config)#object-group network clients</w:t>
      </w:r>
    </w:p>
    <w:p w14:paraId="2E8305B9" w14:textId="55CD5656" w:rsidR="002A40CE" w:rsidRPr="00940AC5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940AC5">
        <w:rPr>
          <w:rFonts w:eastAsia="Times New Roman"/>
          <w:lang w:val="en-US"/>
        </w:rPr>
        <w:t>(config-object-group-network)#  ip address-range 192.168.10.0-192.168.10.254</w:t>
      </w:r>
    </w:p>
    <w:p w14:paraId="737F4FAA" w14:textId="69A65E56" w:rsidR="002A40CE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940AC5">
        <w:rPr>
          <w:rFonts w:eastAsia="Times New Roman"/>
          <w:lang w:val="en-US"/>
        </w:rPr>
        <w:t>(config-object-group-network)#  exit</w:t>
      </w:r>
    </w:p>
    <w:p w14:paraId="76201534" w14:textId="330F59AB" w:rsidR="002A40CE" w:rsidRPr="00940AC5" w:rsidRDefault="00902DA6" w:rsidP="002A40CE">
      <w:pPr>
        <w:shd w:val="clear" w:color="auto" w:fill="D0CECE" w:themeFill="background2" w:themeFillShade="E6"/>
        <w:spacing w:after="120" w:line="360" w:lineRule="auto"/>
      </w:pPr>
      <w:r w:rsidRPr="00902DA6">
        <w:rPr>
          <w:rFonts w:eastAsia="Times New Roman"/>
          <w:lang w:val="en-US"/>
        </w:rPr>
        <w:t xml:space="preserve"> </w:t>
      </w:r>
      <w:r>
        <w:rPr>
          <w:rFonts w:eastAsia="Times New Roman"/>
          <w:lang w:val="en-US"/>
        </w:rPr>
        <w:t>vesr</w:t>
      </w:r>
      <w:r w:rsidRPr="00902DA6">
        <w:rPr>
          <w:rFonts w:eastAsia="Times New Roman"/>
        </w:rPr>
        <w:t>124-2-1</w:t>
      </w:r>
      <w:r w:rsidR="002A40CE" w:rsidRPr="00A56B36">
        <w:rPr>
          <w:rFonts w:eastAsia="Times New Roman"/>
        </w:rPr>
        <w:t>(</w:t>
      </w:r>
      <w:r w:rsidR="002A40CE" w:rsidRPr="00940AC5">
        <w:rPr>
          <w:rFonts w:eastAsia="Times New Roman"/>
        </w:rPr>
        <w:t xml:space="preserve"> </w:t>
      </w:r>
      <w:r w:rsidR="002A40CE" w:rsidRPr="004A61E2">
        <w:rPr>
          <w:rFonts w:eastAsia="Times New Roman"/>
          <w:lang w:val="en-US"/>
        </w:rPr>
        <w:t>config</w:t>
      </w:r>
      <w:r w:rsidR="002A40CE" w:rsidRPr="00A56B36">
        <w:rPr>
          <w:rFonts w:eastAsia="Times New Roman"/>
        </w:rPr>
        <w:t>)#</w:t>
      </w:r>
    </w:p>
    <w:p w14:paraId="47DA742F" w14:textId="7CAD9588" w:rsidR="002A40CE" w:rsidRDefault="002A40CE" w:rsidP="002A40CE">
      <w:pPr>
        <w:spacing w:after="120" w:line="360" w:lineRule="auto"/>
      </w:pPr>
      <w:r>
        <w:rPr>
          <w:rFonts w:eastAsia="Times New Roman"/>
        </w:rPr>
        <w:t xml:space="preserve">Вводим </w:t>
      </w:r>
      <w:r w:rsidRPr="004702F0">
        <w:rPr>
          <w:rFonts w:eastAsia="Times New Roman"/>
        </w:rPr>
        <w:t>команд</w:t>
      </w:r>
      <w:r>
        <w:rPr>
          <w:rFonts w:eastAsia="Times New Roman"/>
        </w:rPr>
        <w:t>ы</w:t>
      </w:r>
      <w:r w:rsidRPr="004702F0">
        <w:rPr>
          <w:rFonts w:eastAsia="Times New Roman"/>
        </w:rPr>
        <w:t xml:space="preserve"> для разрешения пользовател</w:t>
      </w:r>
      <w:r>
        <w:rPr>
          <w:rFonts w:eastAsia="Times New Roman"/>
        </w:rPr>
        <w:t>ю</w:t>
      </w:r>
      <w:r w:rsidRPr="004702F0">
        <w:rPr>
          <w:rFonts w:eastAsia="Times New Roman"/>
        </w:rPr>
        <w:t xml:space="preserve"> из зоны </w:t>
      </w:r>
      <w:r w:rsidRPr="004702F0">
        <w:rPr>
          <w:rFonts w:eastAsia="Times New Roman"/>
          <w:b/>
          <w:bCs/>
        </w:rPr>
        <w:t>«untrusted»</w:t>
      </w:r>
      <w:r w:rsidRPr="004702F0">
        <w:rPr>
          <w:rFonts w:eastAsia="Times New Roman"/>
        </w:rPr>
        <w:t> с IP-адрес</w:t>
      </w:r>
      <w:r>
        <w:rPr>
          <w:rFonts w:eastAsia="Times New Roman"/>
        </w:rPr>
        <w:t>ами</w:t>
      </w:r>
      <w:r w:rsidRPr="004702F0">
        <w:rPr>
          <w:rFonts w:eastAsia="Times New Roman"/>
        </w:rPr>
        <w:t> </w:t>
      </w:r>
      <w:r>
        <w:rPr>
          <w:rFonts w:eastAsia="Times New Roman"/>
        </w:rPr>
        <w:t xml:space="preserve">из сети </w:t>
      </w:r>
      <w:r w:rsidRPr="004702F0">
        <w:rPr>
          <w:rFonts w:eastAsia="Times New Roman"/>
        </w:rPr>
        <w:t>192.168.10.1</w:t>
      </w:r>
      <w:r>
        <w:rPr>
          <w:rFonts w:eastAsia="Times New Roman"/>
        </w:rPr>
        <w:t xml:space="preserve">/24 </w:t>
      </w:r>
      <w:r w:rsidRPr="004702F0">
        <w:rPr>
          <w:rFonts w:eastAsia="Times New Roman"/>
        </w:rPr>
        <w:t> подключаться к маршрутизатору с IP-адресом</w:t>
      </w:r>
      <w:r>
        <w:rPr>
          <w:rFonts w:eastAsia="Times New Roman"/>
        </w:rPr>
        <w:t xml:space="preserve"> 192.168.10.50 ( адрес внешнего интерфейса </w:t>
      </w:r>
      <w:r>
        <w:rPr>
          <w:rFonts w:eastAsia="Times New Roman"/>
          <w:lang w:val="en-US"/>
        </w:rPr>
        <w:t>gi</w:t>
      </w:r>
      <w:r w:rsidRPr="004A61E2">
        <w:rPr>
          <w:rFonts w:eastAsia="Times New Roman"/>
        </w:rPr>
        <w:t xml:space="preserve">1/0/1 </w:t>
      </w:r>
      <w:r>
        <w:rPr>
          <w:rFonts w:eastAsia="Times New Roman"/>
        </w:rPr>
        <w:t xml:space="preserve">виртуального маршрутизатора </w:t>
      </w:r>
      <w:r w:rsidR="00902DA6" w:rsidRPr="00902DA6">
        <w:rPr>
          <w:rFonts w:eastAsia="Times New Roman"/>
        </w:rPr>
        <w:t xml:space="preserve"> </w:t>
      </w:r>
      <w:r w:rsidR="00902DA6">
        <w:rPr>
          <w:rFonts w:eastAsia="Times New Roman"/>
          <w:lang w:val="en-US"/>
        </w:rPr>
        <w:t>vesr</w:t>
      </w:r>
      <w:r w:rsidR="00902DA6" w:rsidRPr="00902DA6">
        <w:rPr>
          <w:rFonts w:eastAsia="Times New Roman"/>
        </w:rPr>
        <w:t>124-2-1</w:t>
      </w:r>
      <w:r w:rsidRPr="004A61E2">
        <w:rPr>
          <w:rFonts w:eastAsia="Times New Roman"/>
        </w:rPr>
        <w:t xml:space="preserve">, </w:t>
      </w:r>
      <w:r>
        <w:rPr>
          <w:rFonts w:eastAsia="Times New Roman"/>
        </w:rPr>
        <w:t xml:space="preserve">полученный командой </w:t>
      </w:r>
      <w:r>
        <w:rPr>
          <w:rFonts w:eastAsia="Times New Roman"/>
          <w:lang w:val="en-US"/>
        </w:rPr>
        <w:t>sh</w:t>
      </w:r>
      <w:r w:rsidRPr="004A61E2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ip</w:t>
      </w:r>
      <w:r w:rsidRPr="004A61E2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int</w:t>
      </w:r>
      <w:r w:rsidRPr="004A61E2">
        <w:rPr>
          <w:rFonts w:eastAsia="Times New Roman"/>
        </w:rPr>
        <w:t xml:space="preserve">) </w:t>
      </w:r>
      <w:r w:rsidRPr="004702F0">
        <w:rPr>
          <w:rFonts w:eastAsia="Times New Roman"/>
        </w:rPr>
        <w:t> по протоколу SSH:</w:t>
      </w:r>
    </w:p>
    <w:p w14:paraId="22A81880" w14:textId="2287DA51" w:rsidR="002A40CE" w:rsidRPr="004A61E2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902DA6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vesr124-2-1</w:t>
      </w:r>
      <w:r w:rsidR="002A40CE" w:rsidRPr="004A61E2">
        <w:rPr>
          <w:rFonts w:eastAsia="Times New Roman"/>
          <w:lang w:val="en-US"/>
        </w:rPr>
        <w:t xml:space="preserve">(config)# security zone-pair untrusted self </w:t>
      </w:r>
    </w:p>
    <w:p w14:paraId="25C0AFC8" w14:textId="3255EEED" w:rsidR="002A40CE" w:rsidRPr="004A61E2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4A61E2">
        <w:rPr>
          <w:rFonts w:eastAsia="Times New Roman"/>
          <w:lang w:val="en-US"/>
        </w:rPr>
        <w:t>(config-security-zone-pair)# rule 10</w:t>
      </w:r>
    </w:p>
    <w:p w14:paraId="6C2457DB" w14:textId="308ADDB3" w:rsidR="002A40CE" w:rsidRPr="004A61E2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4A61E2">
        <w:rPr>
          <w:rFonts w:eastAsia="Times New Roman"/>
          <w:lang w:val="en-US"/>
        </w:rPr>
        <w:t xml:space="preserve">(config-security-zone-pair-rule)# action permit </w:t>
      </w:r>
    </w:p>
    <w:p w14:paraId="494B6258" w14:textId="5E565997" w:rsidR="002A40CE" w:rsidRPr="004A61E2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4A61E2">
        <w:rPr>
          <w:rFonts w:eastAsia="Times New Roman"/>
          <w:lang w:val="en-US"/>
        </w:rPr>
        <w:t xml:space="preserve">(config-security-zone-pair-rule)# match protocol tcp </w:t>
      </w:r>
    </w:p>
    <w:p w14:paraId="6C08B87C" w14:textId="76457333" w:rsidR="002A40CE" w:rsidRPr="004A61E2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4A61E2">
        <w:rPr>
          <w:rFonts w:eastAsia="Times New Roman"/>
          <w:lang w:val="en-US"/>
        </w:rPr>
        <w:t xml:space="preserve">(config-security-zone-pair-rule)# </w:t>
      </w:r>
    </w:p>
    <w:p w14:paraId="259A6A2E" w14:textId="71325978" w:rsidR="002A40CE" w:rsidRPr="004A61E2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4A61E2">
        <w:rPr>
          <w:rFonts w:eastAsia="Times New Roman"/>
          <w:lang w:val="en-US"/>
        </w:rPr>
        <w:t>(config-security-zone-pair-rule)# match source-address objec</w:t>
      </w:r>
    </w:p>
    <w:p w14:paraId="2FE82760" w14:textId="77777777" w:rsidR="002A40CE" w:rsidRPr="004A61E2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4A61E2">
        <w:rPr>
          <w:rFonts w:eastAsia="Times New Roman"/>
          <w:lang w:val="en-US"/>
        </w:rPr>
        <w:t xml:space="preserve">t-group clients </w:t>
      </w:r>
    </w:p>
    <w:p w14:paraId="783B5E58" w14:textId="7FA9ADEC" w:rsidR="002A40CE" w:rsidRPr="004A61E2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4A61E2">
        <w:rPr>
          <w:rFonts w:eastAsia="Times New Roman"/>
          <w:lang w:val="en-US"/>
        </w:rPr>
        <w:t xml:space="preserve">(config-security-zone-pair-rule)# match destination-address </w:t>
      </w:r>
    </w:p>
    <w:p w14:paraId="189F5952" w14:textId="77777777" w:rsidR="002A40CE" w:rsidRPr="004A61E2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4A61E2">
        <w:rPr>
          <w:rFonts w:eastAsia="Times New Roman"/>
          <w:lang w:val="en-US"/>
        </w:rPr>
        <w:t>object-group WAN</w:t>
      </w:r>
    </w:p>
    <w:p w14:paraId="3432624D" w14:textId="3D2F0AC3" w:rsidR="002A40CE" w:rsidRPr="004A61E2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4A61E2">
        <w:rPr>
          <w:rFonts w:eastAsia="Times New Roman"/>
          <w:lang w:val="en-US"/>
        </w:rPr>
        <w:t>(config-security-zone-pair-rule)# match destination-port  ob</w:t>
      </w:r>
    </w:p>
    <w:p w14:paraId="0BF1F0B4" w14:textId="77777777" w:rsidR="002A40CE" w:rsidRPr="004A61E2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4A61E2">
        <w:rPr>
          <w:rFonts w:eastAsia="Times New Roman"/>
          <w:lang w:val="en-US"/>
        </w:rPr>
        <w:t xml:space="preserve">ject-group ssh </w:t>
      </w:r>
    </w:p>
    <w:p w14:paraId="5BABDCDD" w14:textId="6F5B8C30" w:rsidR="002A40CE" w:rsidRPr="004A61E2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4A61E2">
        <w:rPr>
          <w:rFonts w:eastAsia="Times New Roman"/>
          <w:lang w:val="en-US"/>
        </w:rPr>
        <w:t xml:space="preserve">(config-security-zone-pair-rule)# </w:t>
      </w:r>
    </w:p>
    <w:p w14:paraId="6B450251" w14:textId="660D2BA4" w:rsidR="002A40CE" w:rsidRPr="004A61E2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4A61E2">
        <w:rPr>
          <w:rFonts w:eastAsia="Times New Roman"/>
          <w:lang w:val="en-US"/>
        </w:rPr>
        <w:t xml:space="preserve">(config-security-zone-pair-rule)# enable </w:t>
      </w:r>
    </w:p>
    <w:p w14:paraId="5176DD2E" w14:textId="77F5A8A1" w:rsidR="002A40CE" w:rsidRPr="004A61E2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4A61E2">
        <w:rPr>
          <w:rFonts w:eastAsia="Times New Roman"/>
          <w:lang w:val="en-US"/>
        </w:rPr>
        <w:t xml:space="preserve">(config-security-zone-pair-rule)# exit </w:t>
      </w:r>
    </w:p>
    <w:p w14:paraId="580FFC03" w14:textId="5E7549AC" w:rsidR="002A40CE" w:rsidRPr="004A61E2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4A61E2">
        <w:rPr>
          <w:rFonts w:eastAsia="Times New Roman"/>
          <w:lang w:val="en-US"/>
        </w:rPr>
        <w:t xml:space="preserve">(config-security-zone-pair)# exit </w:t>
      </w:r>
    </w:p>
    <w:p w14:paraId="7843D1CF" w14:textId="6C1ECFD9" w:rsidR="002A40CE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2A40CE">
        <w:rPr>
          <w:rFonts w:eastAsia="Times New Roman"/>
          <w:lang w:val="en-US"/>
        </w:rPr>
        <w:t>(config)#</w:t>
      </w:r>
      <w:r w:rsidR="002A40CE">
        <w:rPr>
          <w:rFonts w:eastAsia="Times New Roman"/>
          <w:lang w:val="en-US"/>
        </w:rPr>
        <w:t>do commit</w:t>
      </w:r>
    </w:p>
    <w:p w14:paraId="5CD4E06B" w14:textId="4D9302E2" w:rsidR="002A40CE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2A40CE">
        <w:rPr>
          <w:rFonts w:eastAsia="Times New Roman"/>
          <w:lang w:val="en-US"/>
        </w:rPr>
        <w:t>(config)#</w:t>
      </w:r>
      <w:r w:rsidR="002A40CE">
        <w:rPr>
          <w:rFonts w:eastAsia="Times New Roman"/>
          <w:lang w:val="en-US"/>
        </w:rPr>
        <w:t>do confirm</w:t>
      </w:r>
    </w:p>
    <w:p w14:paraId="6DB24A33" w14:textId="5C3C5990" w:rsidR="002A40CE" w:rsidRPr="002A40CE" w:rsidRDefault="00902DA6" w:rsidP="002A40CE">
      <w:pPr>
        <w:shd w:val="clear" w:color="auto" w:fill="D0CECE" w:themeFill="background2" w:themeFillShade="E6"/>
        <w:spacing w:after="120" w:line="360" w:lineRule="auto"/>
      </w:pPr>
      <w:r w:rsidRPr="00902DA6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vesr124-2-1</w:t>
      </w:r>
      <w:r w:rsidR="002A40CE">
        <w:rPr>
          <w:rFonts w:eastAsia="Times New Roman"/>
        </w:rPr>
        <w:t>(config)#</w:t>
      </w:r>
      <w:r w:rsidR="002A40CE">
        <w:rPr>
          <w:rFonts w:eastAsia="Times New Roman"/>
          <w:lang w:val="en-US"/>
        </w:rPr>
        <w:t>exit</w:t>
      </w:r>
    </w:p>
    <w:p w14:paraId="6BD584DB" w14:textId="77777777" w:rsidR="002A40CE" w:rsidRPr="00935B42" w:rsidRDefault="002A40CE" w:rsidP="002A40CE">
      <w:pPr>
        <w:spacing w:after="120" w:line="360" w:lineRule="auto"/>
      </w:pPr>
      <w:r>
        <w:rPr>
          <w:rFonts w:eastAsia="Times New Roman"/>
        </w:rPr>
        <w:t xml:space="preserve">В </w:t>
      </w:r>
      <w:r>
        <w:rPr>
          <w:rFonts w:eastAsia="Times New Roman"/>
          <w:lang w:val="en-US"/>
        </w:rPr>
        <w:t>OS</w:t>
      </w:r>
      <w:r w:rsidRPr="00935B42">
        <w:rPr>
          <w:rFonts w:eastAsia="Times New Roman"/>
        </w:rPr>
        <w:t xml:space="preserve"> </w:t>
      </w:r>
      <w:r>
        <w:rPr>
          <w:rFonts w:eastAsia="Times New Roman"/>
        </w:rPr>
        <w:t xml:space="preserve">виртуальных маршрутизаторов </w:t>
      </w:r>
      <w:r>
        <w:rPr>
          <w:rFonts w:eastAsia="Times New Roman"/>
          <w:lang w:val="en-US"/>
        </w:rPr>
        <w:t>vesr</w:t>
      </w:r>
      <w:r w:rsidRPr="00935B42">
        <w:rPr>
          <w:rFonts w:eastAsia="Times New Roman"/>
        </w:rPr>
        <w:t xml:space="preserve"> </w:t>
      </w:r>
      <w:r>
        <w:rPr>
          <w:rFonts w:eastAsia="Times New Roman"/>
        </w:rPr>
        <w:t xml:space="preserve">нет команд мониторинга работы пользователей сессий </w:t>
      </w:r>
      <w:r>
        <w:rPr>
          <w:rFonts w:eastAsia="Times New Roman"/>
          <w:lang w:val="en-US"/>
        </w:rPr>
        <w:t>SSH</w:t>
      </w:r>
      <w:r w:rsidRPr="00935B42">
        <w:rPr>
          <w:rFonts w:eastAsia="Times New Roman"/>
        </w:rPr>
        <w:t xml:space="preserve">. </w:t>
      </w:r>
      <w:r>
        <w:rPr>
          <w:rFonts w:eastAsia="Times New Roman"/>
        </w:rPr>
        <w:t>Есть только возможность просмотра лога событий:</w:t>
      </w:r>
    </w:p>
    <w:p w14:paraId="7956A8FC" w14:textId="7424B3A5" w:rsidR="002A40CE" w:rsidRPr="00902DA6" w:rsidRDefault="00902DA6" w:rsidP="002A40CE">
      <w:pPr>
        <w:shd w:val="clear" w:color="auto" w:fill="D0CECE" w:themeFill="background2" w:themeFillShade="E6"/>
        <w:spacing w:after="120" w:line="360" w:lineRule="auto"/>
      </w:pPr>
      <w:r w:rsidRPr="00902DA6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vesr</w:t>
      </w:r>
      <w:r w:rsidRPr="00902DA6">
        <w:rPr>
          <w:rFonts w:eastAsia="Times New Roman"/>
        </w:rPr>
        <w:t>124-2-1</w:t>
      </w:r>
      <w:r w:rsidR="002A40CE" w:rsidRPr="00902DA6">
        <w:rPr>
          <w:rFonts w:eastAsia="Times New Roman"/>
        </w:rPr>
        <w:t xml:space="preserve"># </w:t>
      </w:r>
      <w:r w:rsidR="002A40CE" w:rsidRPr="00935B42">
        <w:rPr>
          <w:rFonts w:eastAsia="Times New Roman"/>
          <w:lang w:val="en-US"/>
        </w:rPr>
        <w:t>sh</w:t>
      </w:r>
      <w:r w:rsidR="002A40CE" w:rsidRPr="00902DA6">
        <w:rPr>
          <w:rFonts w:eastAsia="Times New Roman"/>
        </w:rPr>
        <w:t xml:space="preserve"> </w:t>
      </w:r>
      <w:r w:rsidR="002A40CE" w:rsidRPr="00935B42">
        <w:rPr>
          <w:rFonts w:eastAsia="Times New Roman"/>
          <w:lang w:val="en-US"/>
        </w:rPr>
        <w:t>syslog</w:t>
      </w:r>
      <w:r w:rsidR="002A40CE" w:rsidRPr="00902DA6">
        <w:rPr>
          <w:rFonts w:eastAsia="Times New Roman"/>
        </w:rPr>
        <w:t xml:space="preserve"> </w:t>
      </w:r>
      <w:r w:rsidR="002A40CE" w:rsidRPr="00935B42">
        <w:rPr>
          <w:rFonts w:eastAsia="Times New Roman"/>
          <w:lang w:val="en-US"/>
        </w:rPr>
        <w:t>tmpsys</w:t>
      </w:r>
      <w:r w:rsidR="002A40CE" w:rsidRPr="00902DA6">
        <w:rPr>
          <w:rFonts w:eastAsia="Times New Roman"/>
        </w:rPr>
        <w:t>:</w:t>
      </w:r>
      <w:r w:rsidR="002A40CE" w:rsidRPr="00935B42">
        <w:rPr>
          <w:rFonts w:eastAsia="Times New Roman"/>
          <w:lang w:val="en-US"/>
        </w:rPr>
        <w:t>syslog</w:t>
      </w:r>
      <w:r w:rsidR="002A40CE" w:rsidRPr="00902DA6">
        <w:rPr>
          <w:rFonts w:eastAsia="Times New Roman"/>
        </w:rPr>
        <w:t>/</w:t>
      </w:r>
      <w:r w:rsidR="002A40CE" w:rsidRPr="00935B42">
        <w:rPr>
          <w:rFonts w:eastAsia="Times New Roman"/>
          <w:lang w:val="en-US"/>
        </w:rPr>
        <w:t>auth</w:t>
      </w:r>
      <w:r w:rsidR="002A40CE" w:rsidRPr="00902DA6">
        <w:rPr>
          <w:rFonts w:eastAsia="Times New Roman"/>
        </w:rPr>
        <w:t>.</w:t>
      </w:r>
      <w:r w:rsidR="002A40CE" w:rsidRPr="00935B42">
        <w:rPr>
          <w:rFonts w:eastAsia="Times New Roman"/>
          <w:lang w:val="en-US"/>
        </w:rPr>
        <w:t>log</w:t>
      </w:r>
      <w:r w:rsidR="002A40CE" w:rsidRPr="00902DA6">
        <w:rPr>
          <w:rFonts w:eastAsia="Times New Roman"/>
        </w:rPr>
        <w:t xml:space="preserve"> | </w:t>
      </w:r>
      <w:r w:rsidR="002A40CE" w:rsidRPr="00935B42">
        <w:rPr>
          <w:rFonts w:eastAsia="Times New Roman"/>
          <w:lang w:val="en-US"/>
        </w:rPr>
        <w:t>i</w:t>
      </w:r>
      <w:r w:rsidR="002A40CE" w:rsidRPr="00902DA6">
        <w:rPr>
          <w:rFonts w:eastAsia="Times New Roman"/>
        </w:rPr>
        <w:t xml:space="preserve"> </w:t>
      </w:r>
      <w:r w:rsidR="002A40CE" w:rsidRPr="00935B42">
        <w:rPr>
          <w:rFonts w:eastAsia="Times New Roman"/>
          <w:lang w:val="en-US"/>
        </w:rPr>
        <w:t>ssh</w:t>
      </w:r>
    </w:p>
    <w:p w14:paraId="0C9DCD40" w14:textId="77777777" w:rsidR="002A40CE" w:rsidRPr="00935B42" w:rsidRDefault="002A40CE" w:rsidP="002A40CE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935B42">
        <w:rPr>
          <w:rFonts w:eastAsia="Times New Roman"/>
          <w:lang w:val="en-US"/>
        </w:rPr>
        <w:t>2025-06-05T10:47:01+00:00 %AAA-I-SSH: Accepted password for admin from 192.168.10.112 port 42242 ssh2</w:t>
      </w:r>
    </w:p>
    <w:p w14:paraId="1CD7D3EA" w14:textId="77777777" w:rsidR="002A40CE" w:rsidRPr="00935B42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935B42">
        <w:rPr>
          <w:rFonts w:eastAsia="Times New Roman"/>
          <w:lang w:val="en-US"/>
        </w:rPr>
        <w:t>2025-06-05T10:47:01+00:00 %AAA-LOCAL-I-SESSION: ssh: session opened for user admin</w:t>
      </w:r>
    </w:p>
    <w:p w14:paraId="1EE96C4F" w14:textId="6788781E" w:rsidR="002A40CE" w:rsidRDefault="00902DA6" w:rsidP="002A40CE">
      <w:pPr>
        <w:shd w:val="clear" w:color="auto" w:fill="D0CECE" w:themeFill="background2" w:themeFillShade="E6"/>
        <w:spacing w:after="120" w:line="360" w:lineRule="auto"/>
      </w:pPr>
      <w:r w:rsidRPr="00902DA6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vesr124-2-1</w:t>
      </w:r>
      <w:r w:rsidR="002A40CE">
        <w:rPr>
          <w:rFonts w:eastAsia="Times New Roman"/>
        </w:rPr>
        <w:t>#</w:t>
      </w:r>
    </w:p>
    <w:p w14:paraId="7BECE44B" w14:textId="77777777" w:rsidR="002A40CE" w:rsidRPr="002A40CE" w:rsidRDefault="002A40CE" w:rsidP="002A40CE">
      <w:pPr>
        <w:spacing w:after="120" w:line="360" w:lineRule="auto"/>
      </w:pPr>
      <w:r>
        <w:rPr>
          <w:rFonts w:eastAsia="Times New Roman"/>
        </w:rPr>
        <w:t xml:space="preserve">Видно, что подключился внешний пользователь с адресом </w:t>
      </w:r>
      <w:r w:rsidRPr="00935B42">
        <w:rPr>
          <w:rFonts w:eastAsia="Times New Roman"/>
        </w:rPr>
        <w:t xml:space="preserve">192.168.10.112 </w:t>
      </w:r>
      <w:r>
        <w:rPr>
          <w:rFonts w:eastAsia="Times New Roman"/>
        </w:rPr>
        <w:t xml:space="preserve"> и открыл сессию </w:t>
      </w:r>
      <w:r>
        <w:rPr>
          <w:rFonts w:eastAsia="Times New Roman"/>
          <w:lang w:val="en-US"/>
        </w:rPr>
        <w:t>SSH</w:t>
      </w:r>
      <w:r w:rsidRPr="002A40CE">
        <w:rPr>
          <w:rFonts w:eastAsia="Times New Roman"/>
        </w:rPr>
        <w:t xml:space="preserve"> </w:t>
      </w:r>
      <w:r>
        <w:rPr>
          <w:rFonts w:eastAsia="Times New Roman"/>
        </w:rPr>
        <w:t xml:space="preserve">с логином </w:t>
      </w:r>
      <w:r>
        <w:rPr>
          <w:rFonts w:eastAsia="Times New Roman"/>
          <w:lang w:val="en-US"/>
        </w:rPr>
        <w:t>admin</w:t>
      </w:r>
      <w:r w:rsidRPr="002A40CE">
        <w:rPr>
          <w:rFonts w:eastAsia="Times New Roman"/>
        </w:rPr>
        <w:t>.</w:t>
      </w:r>
    </w:p>
    <w:p w14:paraId="49FF0A08" w14:textId="77777777" w:rsidR="002A40CE" w:rsidRDefault="002A40CE" w:rsidP="002A40CE">
      <w:pPr>
        <w:spacing w:after="120" w:line="360" w:lineRule="auto"/>
      </w:pPr>
      <w:r>
        <w:rPr>
          <w:rFonts w:eastAsia="Times New Roman"/>
        </w:rPr>
        <w:t xml:space="preserve">Адрес </w:t>
      </w:r>
      <w:r w:rsidRPr="00935B42">
        <w:rPr>
          <w:rFonts w:eastAsia="Times New Roman"/>
        </w:rPr>
        <w:t xml:space="preserve">192.168.10.112 </w:t>
      </w:r>
      <w:r>
        <w:rPr>
          <w:rFonts w:eastAsia="Times New Roman"/>
        </w:rPr>
        <w:t xml:space="preserve"> выдан моему планшету домашним роутером по </w:t>
      </w:r>
      <w:r>
        <w:rPr>
          <w:rFonts w:eastAsia="Times New Roman"/>
          <w:lang w:val="en-US"/>
        </w:rPr>
        <w:t>DHCP</w:t>
      </w:r>
      <w:r w:rsidRPr="00935B42">
        <w:rPr>
          <w:rFonts w:eastAsia="Times New Roman"/>
        </w:rPr>
        <w:t xml:space="preserve"> </w:t>
      </w:r>
      <w:r>
        <w:rPr>
          <w:rFonts w:eastAsia="Times New Roman"/>
        </w:rPr>
        <w:t>протоколу.</w:t>
      </w:r>
    </w:p>
    <w:p w14:paraId="5830A740" w14:textId="77777777" w:rsidR="002A40CE" w:rsidRPr="00DB5DF4" w:rsidRDefault="002A40CE" w:rsidP="002A40CE">
      <w:pPr>
        <w:spacing w:after="120" w:line="360" w:lineRule="auto"/>
      </w:pPr>
      <w:r>
        <w:rPr>
          <w:rFonts w:eastAsia="Times New Roman"/>
        </w:rPr>
        <w:t xml:space="preserve">На Рис. Фито экрана планшета с запущенным сеансом </w:t>
      </w:r>
      <w:r>
        <w:rPr>
          <w:rFonts w:eastAsia="Times New Roman"/>
          <w:lang w:val="en-US"/>
        </w:rPr>
        <w:t>ssh</w:t>
      </w:r>
      <w:r w:rsidRPr="00DB5DF4">
        <w:rPr>
          <w:rFonts w:eastAsia="Times New Roman"/>
        </w:rPr>
        <w:t xml:space="preserve"> </w:t>
      </w:r>
      <w:r>
        <w:rPr>
          <w:rFonts w:eastAsia="Times New Roman"/>
        </w:rPr>
        <w:t xml:space="preserve">в приложении </w:t>
      </w:r>
      <w:r>
        <w:rPr>
          <w:rFonts w:eastAsia="Times New Roman"/>
          <w:lang w:val="en-US"/>
        </w:rPr>
        <w:t>ConnectBot</w:t>
      </w:r>
      <w:r w:rsidRPr="00DB5DF4">
        <w:rPr>
          <w:rFonts w:eastAsia="Times New Roman"/>
        </w:rPr>
        <w:t>.</w:t>
      </w:r>
    </w:p>
    <w:p w14:paraId="5D8D33FD" w14:textId="77777777" w:rsidR="002A40CE" w:rsidRPr="00DB5DF4" w:rsidRDefault="002A40CE" w:rsidP="002A40CE">
      <w:pPr>
        <w:spacing w:after="120" w:line="360" w:lineRule="auto"/>
      </w:pPr>
    </w:p>
    <w:p w14:paraId="431307E6" w14:textId="77777777" w:rsidR="008007B9" w:rsidRDefault="002A40CE" w:rsidP="008007B9">
      <w:pPr>
        <w:keepNext/>
        <w:spacing w:after="120" w:line="360" w:lineRule="auto"/>
      </w:pPr>
      <w:r w:rsidRPr="00DB5DF4">
        <w:rPr>
          <w:rFonts w:eastAsia="Times New Roman"/>
          <w:noProof/>
        </w:rPr>
        <w:drawing>
          <wp:inline distT="0" distB="0" distL="0" distR="0" wp14:anchorId="61B7F3D6" wp14:editId="2A15492B">
            <wp:extent cx="4465222" cy="6972300"/>
            <wp:effectExtent l="0" t="0" r="0" b="0"/>
            <wp:docPr id="3924462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446262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469617" cy="6979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066C7" w14:textId="5B63171F" w:rsidR="002A40CE" w:rsidRDefault="008007B9" w:rsidP="008007B9">
      <w:pPr>
        <w:pStyle w:val="aff4"/>
        <w:spacing w:after="120" w:line="360" w:lineRule="auto"/>
        <w:rPr>
          <w:sz w:val="18"/>
        </w:rPr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893CB8">
        <w:rPr>
          <w:rFonts w:eastAsia="Times New Roman"/>
          <w:noProof/>
        </w:rPr>
        <w:t>6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893CB8">
        <w:rPr>
          <w:rFonts w:eastAsia="Times New Roman"/>
          <w:noProof/>
        </w:rPr>
        <w:t>2</w:t>
      </w:r>
      <w:r w:rsidR="007A0402">
        <w:rPr>
          <w:rFonts w:eastAsia="Times New Roman"/>
        </w:rPr>
        <w:fldChar w:fldCharType="end"/>
      </w:r>
      <w:r w:rsidRPr="008007B9">
        <w:rPr>
          <w:rFonts w:eastAsia="Times New Roman"/>
        </w:rPr>
        <w:t>. Изображение с экрана планшета с терминалом связи.</w:t>
      </w:r>
    </w:p>
    <w:p w14:paraId="2AF4CCB9" w14:textId="77777777" w:rsidR="008007B9" w:rsidRPr="008007B9" w:rsidRDefault="008007B9" w:rsidP="008007B9">
      <w:pPr>
        <w:spacing w:after="120" w:line="360" w:lineRule="auto"/>
      </w:pPr>
    </w:p>
    <w:p w14:paraId="4943890E" w14:textId="77777777" w:rsidR="002A40CE" w:rsidRPr="00A56B36" w:rsidRDefault="002A40CE" w:rsidP="002A40CE">
      <w:pPr>
        <w:spacing w:after="120" w:line="360" w:lineRule="auto"/>
      </w:pPr>
      <w:bookmarkStart w:id="20" w:name="_Hlk200027659"/>
      <w:r>
        <w:rPr>
          <w:rFonts w:eastAsia="Times New Roman"/>
        </w:rPr>
        <w:t xml:space="preserve">Точно так же проверяется </w:t>
      </w:r>
      <w:bookmarkEnd w:id="20"/>
      <w:r>
        <w:rPr>
          <w:rFonts w:eastAsia="Times New Roman"/>
        </w:rPr>
        <w:t>доступ с любого сетевого адреса из сети 192.168.10.0/24</w:t>
      </w:r>
      <w:r w:rsidRPr="009D5922">
        <w:rPr>
          <w:rFonts w:eastAsia="Times New Roman"/>
        </w:rPr>
        <w:t xml:space="preserve"> ( </w:t>
      </w:r>
      <w:r>
        <w:rPr>
          <w:rFonts w:eastAsia="Times New Roman"/>
        </w:rPr>
        <w:t xml:space="preserve">за исключением адреса собственной хостовой машины ) – например у меня запущена виртуальная машина с </w:t>
      </w:r>
      <w:r>
        <w:rPr>
          <w:rFonts w:eastAsia="Times New Roman"/>
          <w:lang w:val="en-US"/>
        </w:rPr>
        <w:t>Ubuntu</w:t>
      </w:r>
      <w:r w:rsidRPr="009D5922">
        <w:rPr>
          <w:rFonts w:eastAsia="Times New Roman"/>
        </w:rPr>
        <w:t>:</w:t>
      </w:r>
    </w:p>
    <w:p w14:paraId="3EEDB0BB" w14:textId="77777777" w:rsidR="002A40CE" w:rsidRPr="009D5922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9D5922">
        <w:rPr>
          <w:rFonts w:eastAsia="Times New Roman"/>
          <w:lang w:val="en-US"/>
        </w:rPr>
        <w:t xml:space="preserve">rinat@ubuntu22:~$ ip add | grep  'ens'||'inet'  </w:t>
      </w:r>
    </w:p>
    <w:p w14:paraId="3FA1DD2F" w14:textId="77777777" w:rsidR="002A40CE" w:rsidRPr="009D5922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9D5922">
        <w:rPr>
          <w:rFonts w:eastAsia="Times New Roman"/>
          <w:lang w:val="en-US"/>
        </w:rPr>
        <w:t>2: ens33: &lt;BROADCAST,MULTICAST,UP,LOWER_UP&gt; mtu 1500 qdisc fq_codel state UP group default qlen 1000</w:t>
      </w:r>
    </w:p>
    <w:p w14:paraId="3FAF3974" w14:textId="77777777" w:rsidR="002A40CE" w:rsidRPr="009D5922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9D5922">
        <w:rPr>
          <w:rFonts w:eastAsia="Times New Roman"/>
          <w:lang w:val="en-US"/>
        </w:rPr>
        <w:t xml:space="preserve">    </w:t>
      </w:r>
      <w:r w:rsidRPr="00C85AF6">
        <w:rPr>
          <w:rFonts w:eastAsia="Times New Roman"/>
          <w:bdr w:val="single" w:sz="18" w:space="0" w:color="EE0000"/>
          <w:lang w:val="en-US"/>
        </w:rPr>
        <w:t>inet 192.168.10.31</w:t>
      </w:r>
      <w:r w:rsidRPr="009D5922">
        <w:rPr>
          <w:rFonts w:eastAsia="Times New Roman"/>
          <w:lang w:val="en-US"/>
        </w:rPr>
        <w:t>/24 brd 192.168.10.255 scope global ens33</w:t>
      </w:r>
    </w:p>
    <w:p w14:paraId="403BE7C4" w14:textId="77777777" w:rsidR="002A40CE" w:rsidRDefault="002A40CE" w:rsidP="002A40CE">
      <w:pPr>
        <w:shd w:val="clear" w:color="auto" w:fill="D0CECE" w:themeFill="background2" w:themeFillShade="E6"/>
        <w:spacing w:after="120" w:line="360" w:lineRule="auto"/>
        <w:jc w:val="both"/>
        <w:rPr>
          <w:lang w:val="en-US"/>
        </w:rPr>
      </w:pPr>
      <w:r w:rsidRPr="009D5922">
        <w:rPr>
          <w:rFonts w:eastAsia="Times New Roman"/>
          <w:lang w:val="en-US"/>
        </w:rPr>
        <w:t>3: ens37: &lt;BROADCAST,MULTICAST&gt; mtu 1500 qdisc noop state DOWN group default qlen 1000</w:t>
      </w:r>
    </w:p>
    <w:p w14:paraId="55370EC3" w14:textId="77777777" w:rsidR="002A40CE" w:rsidRPr="00C85AF6" w:rsidRDefault="002A40CE" w:rsidP="002A40CE">
      <w:pPr>
        <w:shd w:val="clear" w:color="auto" w:fill="D0CECE" w:themeFill="background2" w:themeFillShade="E6"/>
        <w:spacing w:after="120" w:line="360" w:lineRule="auto"/>
        <w:jc w:val="both"/>
        <w:rPr>
          <w:lang w:val="en-US"/>
        </w:rPr>
      </w:pPr>
      <w:r w:rsidRPr="00C85AF6">
        <w:rPr>
          <w:rFonts w:eastAsia="Times New Roman"/>
          <w:lang w:val="en-US"/>
        </w:rPr>
        <w:t>rinat@ubuntu22:~$ ssh rinat@192.168.10.50</w:t>
      </w:r>
    </w:p>
    <w:p w14:paraId="3C3E3066" w14:textId="77777777" w:rsidR="002A40CE" w:rsidRPr="00C85AF6" w:rsidRDefault="002A40CE" w:rsidP="002A40CE">
      <w:pPr>
        <w:shd w:val="clear" w:color="auto" w:fill="D0CECE" w:themeFill="background2" w:themeFillShade="E6"/>
        <w:spacing w:after="120" w:line="360" w:lineRule="auto"/>
        <w:jc w:val="both"/>
        <w:rPr>
          <w:lang w:val="en-US"/>
        </w:rPr>
      </w:pPr>
      <w:r w:rsidRPr="00C85AF6">
        <w:rPr>
          <w:rFonts w:eastAsia="Times New Roman"/>
          <w:lang w:val="en-US"/>
        </w:rPr>
        <w:t xml:space="preserve">rinat@192.168.10.50's password: </w:t>
      </w:r>
    </w:p>
    <w:p w14:paraId="38D37F90" w14:textId="77777777" w:rsidR="002A40CE" w:rsidRPr="00C85AF6" w:rsidRDefault="002A40CE" w:rsidP="002A40CE">
      <w:pPr>
        <w:shd w:val="clear" w:color="auto" w:fill="D0CECE" w:themeFill="background2" w:themeFillShade="E6"/>
        <w:spacing w:after="120" w:line="360" w:lineRule="auto"/>
        <w:jc w:val="both"/>
        <w:rPr>
          <w:lang w:val="en-US"/>
        </w:rPr>
      </w:pPr>
      <w:r w:rsidRPr="00C85AF6">
        <w:rPr>
          <w:rFonts w:eastAsia="Times New Roman"/>
          <w:lang w:val="en-US"/>
        </w:rPr>
        <w:t>********************************************</w:t>
      </w:r>
    </w:p>
    <w:p w14:paraId="24D18E3B" w14:textId="77777777" w:rsidR="002A40CE" w:rsidRPr="00C85AF6" w:rsidRDefault="002A40CE" w:rsidP="002A40CE">
      <w:pPr>
        <w:shd w:val="clear" w:color="auto" w:fill="D0CECE" w:themeFill="background2" w:themeFillShade="E6"/>
        <w:spacing w:after="120" w:line="360" w:lineRule="auto"/>
        <w:jc w:val="both"/>
        <w:rPr>
          <w:lang w:val="en-US"/>
        </w:rPr>
      </w:pPr>
      <w:r w:rsidRPr="00C85AF6">
        <w:rPr>
          <w:rFonts w:eastAsia="Times New Roman"/>
          <w:lang w:val="en-US"/>
        </w:rPr>
        <w:t>*             Welcome to vESR              *</w:t>
      </w:r>
    </w:p>
    <w:p w14:paraId="164A3BE3" w14:textId="77777777" w:rsidR="002A40CE" w:rsidRPr="00C85AF6" w:rsidRDefault="002A40CE" w:rsidP="002A40CE">
      <w:pPr>
        <w:shd w:val="clear" w:color="auto" w:fill="D0CECE" w:themeFill="background2" w:themeFillShade="E6"/>
        <w:spacing w:after="120" w:line="360" w:lineRule="auto"/>
        <w:jc w:val="both"/>
        <w:rPr>
          <w:lang w:val="en-US"/>
        </w:rPr>
      </w:pPr>
      <w:r w:rsidRPr="00C85AF6">
        <w:rPr>
          <w:rFonts w:eastAsia="Times New Roman"/>
          <w:lang w:val="en-US"/>
        </w:rPr>
        <w:t>********************************************</w:t>
      </w:r>
    </w:p>
    <w:p w14:paraId="38E82DC3" w14:textId="18DC5676" w:rsidR="002A40CE" w:rsidRDefault="00902DA6" w:rsidP="002A40CE">
      <w:pPr>
        <w:shd w:val="clear" w:color="auto" w:fill="D0CECE" w:themeFill="background2" w:themeFillShade="E6"/>
        <w:spacing w:after="120" w:line="360" w:lineRule="auto"/>
        <w:jc w:val="both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C85AF6">
        <w:rPr>
          <w:rFonts w:eastAsia="Times New Roman"/>
          <w:lang w:val="en-US"/>
        </w:rPr>
        <w:t># sh syslog tmpsys:syslog/auth.log | i ssh</w:t>
      </w:r>
    </w:p>
    <w:p w14:paraId="3E305174" w14:textId="77777777" w:rsidR="002A40CE" w:rsidRPr="00C85AF6" w:rsidRDefault="002A40CE" w:rsidP="002A40CE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  <w:shd w:val="clear" w:color="auto" w:fill="D0CECE" w:themeFill="background2" w:themeFillShade="E6"/>
        <w:spacing w:after="120" w:line="360" w:lineRule="auto"/>
        <w:jc w:val="both"/>
        <w:rPr>
          <w:lang w:val="en-US"/>
        </w:rPr>
      </w:pPr>
      <w:r w:rsidRPr="00C85AF6">
        <w:rPr>
          <w:rFonts w:eastAsia="Times New Roman"/>
          <w:lang w:val="en-US"/>
        </w:rPr>
        <w:t>2025-06-05T11:54:30+00:00 %AAA-I-SSH: Accepted password for rinat from 192.168.10.31 port 47820 ssh2</w:t>
      </w:r>
    </w:p>
    <w:p w14:paraId="5EB1B125" w14:textId="77777777" w:rsidR="002A40CE" w:rsidRPr="002A40CE" w:rsidRDefault="002A40CE" w:rsidP="002A40CE">
      <w:pPr>
        <w:shd w:val="clear" w:color="auto" w:fill="D0CECE" w:themeFill="background2" w:themeFillShade="E6"/>
        <w:spacing w:after="120" w:line="360" w:lineRule="auto"/>
        <w:jc w:val="both"/>
        <w:rPr>
          <w:lang w:val="en-US"/>
        </w:rPr>
      </w:pPr>
      <w:r w:rsidRPr="00C85AF6">
        <w:rPr>
          <w:rFonts w:eastAsia="Times New Roman"/>
          <w:lang w:val="en-US"/>
        </w:rPr>
        <w:t>2025-06-05T11:54:30+00:00 %AAA-LOCAL-I-SESSION: ssh: session opened for user rinat</w:t>
      </w:r>
    </w:p>
    <w:p w14:paraId="61E5C8C2" w14:textId="77777777" w:rsidR="002A40CE" w:rsidRPr="002A40CE" w:rsidRDefault="002A40CE" w:rsidP="002A40CE">
      <w:pPr>
        <w:shd w:val="clear" w:color="auto" w:fill="D0CECE" w:themeFill="background2" w:themeFillShade="E6"/>
        <w:spacing w:after="120" w:line="360" w:lineRule="auto"/>
        <w:jc w:val="both"/>
        <w:rPr>
          <w:lang w:val="en-US"/>
        </w:rPr>
      </w:pPr>
    </w:p>
    <w:p w14:paraId="1DB38214" w14:textId="77777777" w:rsidR="002A40CE" w:rsidRPr="002A40CE" w:rsidRDefault="002A40CE" w:rsidP="002A40CE">
      <w:pPr>
        <w:pStyle w:val="af8"/>
        <w:spacing w:after="120" w:line="360" w:lineRule="auto"/>
        <w:rPr>
          <w:rFonts w:ascii="Cambria" w:hAnsi="Cambria"/>
          <w:b/>
          <w:bCs/>
          <w:sz w:val="32"/>
          <w:szCs w:val="32"/>
          <w:lang w:val="en-US"/>
        </w:rPr>
      </w:pPr>
    </w:p>
    <w:p w14:paraId="44840564" w14:textId="77777777" w:rsidR="002A40CE" w:rsidRPr="002A40CE" w:rsidRDefault="002A40CE">
      <w:pPr>
        <w:spacing w:after="120" w:line="360" w:lineRule="auto"/>
        <w:ind w:firstLine="0"/>
        <w:rPr>
          <w:lang w:val="en-US"/>
        </w:rPr>
      </w:pPr>
    </w:p>
    <w:p w14:paraId="158BFFF1" w14:textId="77777777" w:rsidR="002A40CE" w:rsidRPr="002A40CE" w:rsidRDefault="002A40CE">
      <w:pPr>
        <w:spacing w:after="120" w:line="360" w:lineRule="auto"/>
        <w:ind w:firstLine="0"/>
        <w:rPr>
          <w:lang w:val="en-US"/>
        </w:rPr>
      </w:pPr>
    </w:p>
    <w:bookmarkStart w:id="21" w:name="_Toc202281676" w:displacedByCustomXml="next"/>
    <w:sdt>
      <w:sdtPr>
        <w:rPr>
          <w:lang w:val="ro-RO"/>
        </w:rPr>
        <w:id w:val="-681130378"/>
        <w:placeholder>
          <w:docPart w:val="5598A41DB4C2418F9BF25B38F9271D56"/>
        </w:placeholder>
        <w:temporary/>
        <w:showingPlcHdr/>
        <w15:appearance w15:val="hidden"/>
      </w:sdtPr>
      <w:sdtContent>
        <w:p w14:paraId="61250E41" w14:textId="77777777" w:rsidR="002A40CE" w:rsidRPr="004E6785" w:rsidRDefault="002A40CE" w:rsidP="009B18AC">
          <w:pPr>
            <w:pStyle w:val="31"/>
            <w:numPr>
              <w:ilvl w:val="0"/>
              <w:numId w:val="0"/>
            </w:numPr>
            <w:rPr>
              <w:lang w:val="ro-RO"/>
            </w:rPr>
          </w:pPr>
          <w:r w:rsidRPr="004E6785">
            <w:rPr>
              <w:lang w:val="ro-RO" w:bidi="ru-RU"/>
            </w:rPr>
            <w:t>Сводка или ключевые выводы главы</w:t>
          </w:r>
        </w:p>
      </w:sdtContent>
    </w:sdt>
    <w:bookmarkEnd w:id="21" w:displacedByCustomXml="prev"/>
    <w:p w14:paraId="007CA29B" w14:textId="77777777" w:rsidR="002A40CE" w:rsidRDefault="002A40CE" w:rsidP="002A40CE">
      <w:pPr>
        <w:spacing w:after="120" w:line="360" w:lineRule="auto"/>
        <w:ind w:firstLine="0"/>
      </w:pPr>
    </w:p>
    <w:p w14:paraId="0F8943FF" w14:textId="7441125A" w:rsidR="009B18AC" w:rsidRDefault="008945BA">
      <w:pPr>
        <w:spacing w:after="120" w:line="360" w:lineRule="auto"/>
      </w:pPr>
      <w:r>
        <w:rPr>
          <w:rFonts w:eastAsia="Times New Roman"/>
        </w:rPr>
        <w:t>В следующей главе вы узнаете …</w:t>
      </w:r>
      <w:r w:rsidR="009B18AC">
        <w:rPr>
          <w:rFonts w:eastAsia="Times New Roman"/>
        </w:rPr>
        <w:br w:type="page"/>
      </w:r>
    </w:p>
    <w:p w14:paraId="711DB842" w14:textId="77777777" w:rsidR="002A40CE" w:rsidRDefault="002A40CE" w:rsidP="002A40CE">
      <w:pPr>
        <w:spacing w:after="120" w:line="360" w:lineRule="auto"/>
        <w:ind w:firstLine="0"/>
      </w:pPr>
    </w:p>
    <w:p w14:paraId="0BD36821" w14:textId="77777777" w:rsidR="002A40CE" w:rsidRPr="002A40CE" w:rsidRDefault="002A40CE" w:rsidP="002A40CE">
      <w:pPr>
        <w:spacing w:after="120" w:line="360" w:lineRule="auto"/>
        <w:ind w:firstLine="0"/>
        <w:rPr>
          <w:rFonts w:eastAsia="Times New Roman"/>
          <w:b/>
          <w:bCs/>
          <w:kern w:val="32"/>
          <w:lang w:bidi="ru-RU"/>
        </w:rPr>
      </w:pPr>
    </w:p>
    <w:p w14:paraId="5A53391A" w14:textId="1FFE063D" w:rsidR="00611A3D" w:rsidRPr="00521F9E" w:rsidRDefault="00611A3D" w:rsidP="009324B5">
      <w:pPr>
        <w:pStyle w:val="1"/>
        <w:spacing w:after="120"/>
        <w:ind w:left="0"/>
      </w:pPr>
      <w:bookmarkStart w:id="22" w:name="_Toc202281677"/>
      <w:r w:rsidRPr="00521F9E">
        <w:rPr>
          <w:rFonts w:ascii="Times New Roman" w:eastAsia="Times New Roman" w:hAnsi="Times New Roman"/>
          <w:sz w:val="28"/>
        </w:rPr>
        <w:t xml:space="preserve">Глава </w:t>
      </w:r>
      <w:r w:rsidR="00BB6323" w:rsidRPr="00B44A9C">
        <w:rPr>
          <w:rFonts w:ascii="Times New Roman" w:eastAsia="Times New Roman" w:hAnsi="Times New Roman"/>
          <w:sz w:val="28"/>
        </w:rPr>
        <w:t>7</w:t>
      </w:r>
      <w:r w:rsidRPr="00521F9E">
        <w:rPr>
          <w:rFonts w:ascii="Times New Roman" w:eastAsia="Times New Roman" w:hAnsi="Times New Roman"/>
          <w:sz w:val="28"/>
        </w:rPr>
        <w:t>. Настройка  NAT(DNAT) для доступа в Интернет в виртуальном маршрутизаторе vESR.</w:t>
      </w:r>
      <w:bookmarkEnd w:id="22"/>
    </w:p>
    <w:p w14:paraId="753C591B" w14:textId="3DDA61BF" w:rsidR="00521F9E" w:rsidRPr="003F7F97" w:rsidRDefault="00521F9E" w:rsidP="00521F9E">
      <w:pPr>
        <w:spacing w:after="120" w:line="360" w:lineRule="auto"/>
      </w:pPr>
      <w:r w:rsidRPr="00B44A9C">
        <w:rPr>
          <w:rFonts w:eastAsia="Times New Roman"/>
          <w:b/>
          <w:bCs/>
          <w:lang w:val="ro-RO"/>
        </w:rPr>
        <w:t xml:space="preserve">Немного теории, без которой , как всем известно древо </w:t>
      </w:r>
      <w:r w:rsidR="00984D45" w:rsidRPr="00B44A9C">
        <w:rPr>
          <w:rFonts w:eastAsia="Times New Roman"/>
          <w:b/>
          <w:bCs/>
          <w:lang w:val="ro-RO"/>
        </w:rPr>
        <w:t xml:space="preserve">жизни </w:t>
      </w:r>
      <w:r w:rsidRPr="00B44A9C">
        <w:rPr>
          <w:rFonts w:eastAsia="Times New Roman"/>
          <w:b/>
          <w:bCs/>
          <w:lang w:val="ro-RO"/>
        </w:rPr>
        <w:t>не зеленеет ( шутка)-DNAT (Destination Network Address Translation)</w:t>
      </w:r>
      <w:r w:rsidRPr="00B44A9C">
        <w:rPr>
          <w:rFonts w:eastAsia="Times New Roman"/>
          <w:lang w:val="ro-RO"/>
        </w:rPr>
        <w:t> — это тип технологии NAT (Network Address Translation), которая </w:t>
      </w:r>
      <w:r w:rsidRPr="00B44A9C">
        <w:rPr>
          <w:rFonts w:eastAsia="Times New Roman"/>
          <w:b/>
          <w:bCs/>
          <w:lang w:val="ro-RO"/>
        </w:rPr>
        <w:t>изменяет адрес и порт назначения входящего пакета</w:t>
      </w:r>
      <w:r w:rsidRPr="00B44A9C">
        <w:rPr>
          <w:rFonts w:eastAsia="Times New Roman"/>
          <w:lang w:val="ro-RO"/>
        </w:rPr>
        <w:t>.  </w:t>
      </w:r>
      <w:hyperlink r:id="rId117" w:tgtFrame="_blank" w:history="1">
        <w:r w:rsidRPr="003F7F97">
          <w:rPr>
            <w:rStyle w:val="a7"/>
          </w:rPr>
          <w:t>newstorial.com</w:t>
        </w:r>
      </w:hyperlink>
      <w:hyperlink r:id="rId118" w:tgtFrame="_blank" w:history="1">
        <w:r w:rsidRPr="003F7F97">
          <w:rPr>
            <w:rStyle w:val="a7"/>
          </w:rPr>
          <w:t>expertnetworkconsultant.com</w:t>
        </w:r>
      </w:hyperlink>
      <w:hyperlink r:id="rId119" w:tgtFrame="_blank" w:history="1">
        <w:r w:rsidRPr="003F7F97">
          <w:rPr>
            <w:rStyle w:val="a7"/>
          </w:rPr>
          <w:t>docs.selectel.ru</w:t>
        </w:r>
      </w:hyperlink>
    </w:p>
    <w:p w14:paraId="27335FF7" w14:textId="77777777" w:rsidR="00521F9E" w:rsidRPr="003F7F97" w:rsidRDefault="00521F9E" w:rsidP="00521F9E">
      <w:pPr>
        <w:spacing w:after="120" w:line="360" w:lineRule="auto"/>
      </w:pPr>
      <w:r w:rsidRPr="003F7F97">
        <w:rPr>
          <w:rFonts w:eastAsia="Times New Roman"/>
          <w:b/>
          <w:bCs/>
        </w:rPr>
        <w:t>Механизм работы</w:t>
      </w:r>
      <w:r>
        <w:rPr>
          <w:rFonts w:eastAsia="Times New Roman"/>
          <w:b/>
          <w:bCs/>
        </w:rPr>
        <w:t xml:space="preserve"> </w:t>
      </w:r>
      <w:r w:rsidRPr="003F7F97">
        <w:rPr>
          <w:rFonts w:eastAsia="Times New Roman"/>
        </w:rPr>
        <w:t>DNAT включает три этапа:  </w:t>
      </w:r>
      <w:hyperlink r:id="rId120" w:tgtFrame="_blank" w:history="1">
        <w:r w:rsidRPr="003F7F97">
          <w:rPr>
            <w:rStyle w:val="a7"/>
          </w:rPr>
          <w:t>newstorial.com</w:t>
        </w:r>
      </w:hyperlink>
    </w:p>
    <w:p w14:paraId="78F543A5" w14:textId="77777777" w:rsidR="00521F9E" w:rsidRPr="003F7F97" w:rsidRDefault="00521F9E">
      <w:pPr>
        <w:numPr>
          <w:ilvl w:val="0"/>
          <w:numId w:val="50"/>
        </w:numPr>
        <w:spacing w:after="120" w:line="360" w:lineRule="auto"/>
        <w:ind w:left="0"/>
      </w:pPr>
      <w:r w:rsidRPr="003F7F97">
        <w:rPr>
          <w:rFonts w:eastAsia="Times New Roman"/>
          <w:b/>
          <w:bCs/>
        </w:rPr>
        <w:t>Анализ входящего пакета</w:t>
      </w:r>
      <w:r w:rsidRPr="003F7F97">
        <w:rPr>
          <w:rFonts w:eastAsia="Times New Roman"/>
        </w:rPr>
        <w:t>. Устройство (маршрутизатор или файрвол) проверяет адрес назначения и номер порта.  </w:t>
      </w:r>
      <w:hyperlink r:id="rId121" w:tgtFrame="_blank" w:history="1">
        <w:r w:rsidRPr="003F7F97">
          <w:rPr>
            <w:rStyle w:val="a7"/>
          </w:rPr>
          <w:t>newstorial.com</w:t>
        </w:r>
      </w:hyperlink>
    </w:p>
    <w:p w14:paraId="743104A1" w14:textId="77777777" w:rsidR="00521F9E" w:rsidRPr="003F7F97" w:rsidRDefault="00521F9E">
      <w:pPr>
        <w:numPr>
          <w:ilvl w:val="0"/>
          <w:numId w:val="50"/>
        </w:numPr>
        <w:spacing w:after="120" w:line="360" w:lineRule="auto"/>
        <w:ind w:left="0"/>
      </w:pPr>
      <w:r w:rsidRPr="003F7F97">
        <w:rPr>
          <w:rFonts w:eastAsia="Times New Roman"/>
          <w:b/>
          <w:bCs/>
        </w:rPr>
        <w:t>Преобразование</w:t>
      </w:r>
      <w:r w:rsidRPr="003F7F97">
        <w:rPr>
          <w:rFonts w:eastAsia="Times New Roman"/>
        </w:rPr>
        <w:t>. На основе заранее определённых правил маршрутизатор или файрвол заменяет адрес назначения и, возможно, номер порта.  </w:t>
      </w:r>
      <w:hyperlink r:id="rId122" w:tgtFrame="_blank" w:history="1">
        <w:r w:rsidRPr="003F7F97">
          <w:rPr>
            <w:rStyle w:val="a7"/>
          </w:rPr>
          <w:t>newstorial.com</w:t>
        </w:r>
      </w:hyperlink>
    </w:p>
    <w:p w14:paraId="178B7FB7" w14:textId="77777777" w:rsidR="00521F9E" w:rsidRPr="003F7F97" w:rsidRDefault="00521F9E">
      <w:pPr>
        <w:numPr>
          <w:ilvl w:val="0"/>
          <w:numId w:val="50"/>
        </w:numPr>
        <w:spacing w:after="120" w:line="360" w:lineRule="auto"/>
        <w:ind w:left="0"/>
      </w:pPr>
      <w:r w:rsidRPr="003F7F97">
        <w:rPr>
          <w:rFonts w:eastAsia="Times New Roman"/>
          <w:b/>
          <w:bCs/>
        </w:rPr>
        <w:t>Направление пакета</w:t>
      </w:r>
      <w:r w:rsidRPr="003F7F97">
        <w:rPr>
          <w:rFonts w:eastAsia="Times New Roman"/>
        </w:rPr>
        <w:t>. После преобразования пакет отправляется к новому адресу внутри частной сети.  </w:t>
      </w:r>
      <w:hyperlink r:id="rId123" w:tgtFrame="_blank" w:history="1">
        <w:r w:rsidRPr="003F7F97">
          <w:rPr>
            <w:rStyle w:val="a7"/>
          </w:rPr>
          <w:t>newstorial.com</w:t>
        </w:r>
      </w:hyperlink>
    </w:p>
    <w:p w14:paraId="5DAF4042" w14:textId="77777777" w:rsidR="00521F9E" w:rsidRPr="003F7F97" w:rsidRDefault="00521F9E" w:rsidP="00521F9E">
      <w:pPr>
        <w:spacing w:after="120" w:line="360" w:lineRule="auto"/>
      </w:pPr>
      <w:r w:rsidRPr="003F7F97">
        <w:rPr>
          <w:rFonts w:eastAsia="Times New Roman"/>
        </w:rPr>
        <w:t>DNAT используется в различных сценариях, например:</w:t>
      </w:r>
    </w:p>
    <w:p w14:paraId="27410755" w14:textId="77777777" w:rsidR="00521F9E" w:rsidRPr="003F7F97" w:rsidRDefault="00521F9E">
      <w:pPr>
        <w:numPr>
          <w:ilvl w:val="0"/>
          <w:numId w:val="51"/>
        </w:numPr>
        <w:spacing w:after="120" w:line="360" w:lineRule="auto"/>
        <w:ind w:left="0"/>
      </w:pPr>
      <w:r w:rsidRPr="003F7F97">
        <w:rPr>
          <w:rFonts w:eastAsia="Times New Roman"/>
          <w:b/>
          <w:bCs/>
        </w:rPr>
        <w:t>Балансировка нагрузки</w:t>
      </w:r>
      <w:r w:rsidRPr="003F7F97">
        <w:rPr>
          <w:rFonts w:eastAsia="Times New Roman"/>
        </w:rPr>
        <w:t>. Входящие запросы распределяются между несколькими серверами, чтобы эффективно использовать ресурсы и избежать перегрузки одного сервера.  </w:t>
      </w:r>
      <w:hyperlink r:id="rId124" w:tgtFrame="_blank" w:history="1">
        <w:r w:rsidRPr="003F7F97">
          <w:rPr>
            <w:rStyle w:val="a7"/>
          </w:rPr>
          <w:t>newstorial.com</w:t>
        </w:r>
      </w:hyperlink>
    </w:p>
    <w:p w14:paraId="04C31C2D" w14:textId="77777777" w:rsidR="00521F9E" w:rsidRPr="003F7F97" w:rsidRDefault="00521F9E">
      <w:pPr>
        <w:numPr>
          <w:ilvl w:val="0"/>
          <w:numId w:val="51"/>
        </w:numPr>
        <w:spacing w:after="120" w:line="360" w:lineRule="auto"/>
        <w:ind w:left="0"/>
      </w:pPr>
      <w:r w:rsidRPr="003F7F97">
        <w:rPr>
          <w:rFonts w:eastAsia="Times New Roman"/>
          <w:b/>
          <w:bCs/>
        </w:rPr>
        <w:t>Перенаправление портов</w:t>
      </w:r>
      <w:r w:rsidRPr="003F7F97">
        <w:rPr>
          <w:rFonts w:eastAsia="Times New Roman"/>
        </w:rPr>
        <w:t>. Позволяет внешним устройствам получать доступ к сервисам в частной сети, сопоставляя внешний порт с внутренним IP-адресом и портом.  </w:t>
      </w:r>
      <w:hyperlink r:id="rId125" w:tgtFrame="_blank" w:history="1">
        <w:r w:rsidRPr="003F7F97">
          <w:rPr>
            <w:rStyle w:val="a7"/>
          </w:rPr>
          <w:t>newstorial.com</w:t>
        </w:r>
      </w:hyperlink>
      <w:hyperlink r:id="rId126" w:tgtFrame="_blank" w:history="1">
        <w:r w:rsidRPr="003F7F97">
          <w:rPr>
            <w:rStyle w:val="a7"/>
          </w:rPr>
          <w:t>docs.ideco.dev</w:t>
        </w:r>
      </w:hyperlink>
    </w:p>
    <w:p w14:paraId="4C1CAB16" w14:textId="77777777" w:rsidR="00521F9E" w:rsidRPr="006606E5" w:rsidRDefault="00521F9E">
      <w:pPr>
        <w:numPr>
          <w:ilvl w:val="0"/>
          <w:numId w:val="51"/>
        </w:numPr>
        <w:spacing w:after="120" w:line="360" w:lineRule="auto"/>
        <w:ind w:left="0"/>
      </w:pPr>
      <w:r w:rsidRPr="003F7F97">
        <w:rPr>
          <w:rFonts w:eastAsia="Times New Roman"/>
          <w:b/>
          <w:bCs/>
        </w:rPr>
        <w:t>Настройка виртуальных частных сетей (VPN)</w:t>
      </w:r>
      <w:r w:rsidRPr="003F7F97">
        <w:rPr>
          <w:rFonts w:eastAsia="Times New Roman"/>
        </w:rPr>
        <w:t>. DNAT перенаправляет трафик из публичной сети в частную, что помогает обеспечить безопасность соединения.  </w:t>
      </w:r>
      <w:hyperlink r:id="rId127" w:tgtFrame="_blank" w:history="1">
        <w:r w:rsidRPr="003F7F97">
          <w:rPr>
            <w:rStyle w:val="a7"/>
          </w:rPr>
          <w:t>newstorial.com</w:t>
        </w:r>
      </w:hyperlink>
    </w:p>
    <w:p w14:paraId="64EF7A98" w14:textId="77777777" w:rsidR="006606E5" w:rsidRPr="003F7F97" w:rsidRDefault="006606E5">
      <w:pPr>
        <w:numPr>
          <w:ilvl w:val="0"/>
          <w:numId w:val="51"/>
        </w:numPr>
        <w:spacing w:after="120" w:line="360" w:lineRule="auto"/>
        <w:ind w:left="0"/>
      </w:pPr>
    </w:p>
    <w:p w14:paraId="02DC4270" w14:textId="532FD600" w:rsidR="00521F9E" w:rsidRDefault="00521F9E" w:rsidP="00521F9E">
      <w:pPr>
        <w:spacing w:after="120" w:line="360" w:lineRule="auto"/>
      </w:pPr>
      <w:r w:rsidRPr="00A80D06">
        <w:rPr>
          <w:rFonts w:eastAsia="Times New Roman"/>
        </w:rPr>
        <w:t>Предположим</w:t>
      </w:r>
      <w:r>
        <w:rPr>
          <w:rFonts w:eastAsia="Times New Roman"/>
        </w:rPr>
        <w:t xml:space="preserve">, что </w:t>
      </w:r>
      <w:r w:rsidRPr="00A80D06">
        <w:rPr>
          <w:rFonts w:eastAsia="Times New Roman"/>
        </w:rPr>
        <w:t xml:space="preserve"> нужн</w:t>
      </w:r>
      <w:r>
        <w:rPr>
          <w:rFonts w:eastAsia="Times New Roman"/>
        </w:rPr>
        <w:t>о</w:t>
      </w:r>
      <w:r w:rsidRPr="00A80D06">
        <w:rPr>
          <w:rFonts w:eastAsia="Times New Roman"/>
        </w:rPr>
        <w:t xml:space="preserve"> </w:t>
      </w:r>
      <w:r>
        <w:rPr>
          <w:rFonts w:eastAsia="Times New Roman"/>
        </w:rPr>
        <w:t>еще один малый офис</w:t>
      </w:r>
      <w:r w:rsidRPr="0054013A">
        <w:rPr>
          <w:rFonts w:eastAsia="Times New Roman"/>
        </w:rPr>
        <w:t xml:space="preserve"> </w:t>
      </w:r>
      <w:r>
        <w:rPr>
          <w:rFonts w:eastAsia="Times New Roman"/>
        </w:rPr>
        <w:t xml:space="preserve"> подключить в  сеть Интернет и обеспечить доступ из нее к серверу </w:t>
      </w:r>
      <w:r>
        <w:rPr>
          <w:rFonts w:eastAsia="Times New Roman"/>
          <w:lang w:val="en-US"/>
        </w:rPr>
        <w:t>SSH</w:t>
      </w:r>
      <w:r w:rsidRPr="0054013A">
        <w:rPr>
          <w:rFonts w:eastAsia="Times New Roman"/>
        </w:rPr>
        <w:t xml:space="preserve"> </w:t>
      </w:r>
      <w:r>
        <w:rPr>
          <w:rFonts w:eastAsia="Times New Roman"/>
        </w:rPr>
        <w:t xml:space="preserve">в домашнем офисе. Доступ будет  из сети </w:t>
      </w:r>
      <w:r w:rsidRPr="003F7F97">
        <w:rPr>
          <w:rFonts w:eastAsia="Times New Roman"/>
        </w:rPr>
        <w:t>относящейся к зоне «UNTRUST»</w:t>
      </w:r>
      <w:r>
        <w:rPr>
          <w:rFonts w:eastAsia="Times New Roman"/>
        </w:rPr>
        <w:t xml:space="preserve"> виртуального маршрутизатора</w:t>
      </w:r>
      <w:r w:rsidRPr="003F7F97">
        <w:rPr>
          <w:rFonts w:eastAsia="Times New Roman"/>
        </w:rPr>
        <w:t>, к серверу</w:t>
      </w:r>
      <w:r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SSH</w:t>
      </w:r>
      <w:r w:rsidRPr="003F7F97">
        <w:rPr>
          <w:rFonts w:eastAsia="Times New Roman"/>
        </w:rPr>
        <w:t xml:space="preserve"> </w:t>
      </w:r>
      <w:r>
        <w:rPr>
          <w:rFonts w:eastAsia="Times New Roman"/>
        </w:rPr>
        <w:t xml:space="preserve">в домашней </w:t>
      </w:r>
      <w:r w:rsidRPr="003F7F97">
        <w:rPr>
          <w:rFonts w:eastAsia="Times New Roman"/>
        </w:rPr>
        <w:t xml:space="preserve">локальной сети в зоне «TRUST». Адрес сервера в локальной сети </w:t>
      </w:r>
      <w:r>
        <w:rPr>
          <w:rFonts w:eastAsia="Times New Roman"/>
        </w:rPr>
        <w:t>–</w:t>
      </w:r>
      <w:r w:rsidRPr="003F7F97">
        <w:rPr>
          <w:rFonts w:eastAsia="Times New Roman"/>
        </w:rPr>
        <w:t xml:space="preserve"> </w:t>
      </w:r>
      <w:r w:rsidRPr="00A80D06">
        <w:rPr>
          <w:rFonts w:eastAsia="Times New Roman"/>
        </w:rPr>
        <w:t>172.16.1.</w:t>
      </w:r>
      <w:r>
        <w:rPr>
          <w:rFonts w:eastAsia="Times New Roman"/>
        </w:rPr>
        <w:t>3</w:t>
      </w:r>
      <w:r w:rsidRPr="00A80D06">
        <w:rPr>
          <w:rFonts w:eastAsia="Times New Roman"/>
        </w:rPr>
        <w:t xml:space="preserve"> ( </w:t>
      </w:r>
      <w:r>
        <w:rPr>
          <w:rFonts w:eastAsia="Times New Roman"/>
        </w:rPr>
        <w:t xml:space="preserve">адрес интерфейса </w:t>
      </w:r>
      <w:r>
        <w:rPr>
          <w:rFonts w:eastAsia="Times New Roman"/>
          <w:lang w:val="en-US"/>
        </w:rPr>
        <w:t>Eth</w:t>
      </w:r>
      <w:r w:rsidRPr="0054013A">
        <w:rPr>
          <w:rFonts w:eastAsia="Times New Roman"/>
        </w:rPr>
        <w:t>0</w:t>
      </w:r>
      <w:r>
        <w:rPr>
          <w:rFonts w:eastAsia="Times New Roman"/>
        </w:rPr>
        <w:t xml:space="preserve"> виртуальной машины </w:t>
      </w:r>
      <w:r w:rsidRPr="00A31285">
        <w:rPr>
          <w:rFonts w:eastAsia="Times New Roman"/>
        </w:rPr>
        <w:t>MicroCoreLinux6.4-</w:t>
      </w:r>
      <w:r w:rsidRPr="006A5A24">
        <w:rPr>
          <w:rFonts w:eastAsia="Times New Roman"/>
        </w:rPr>
        <w:t>1</w:t>
      </w:r>
      <w:r w:rsidRPr="0054013A">
        <w:rPr>
          <w:rFonts w:eastAsia="Times New Roman"/>
        </w:rPr>
        <w:t xml:space="preserve"> </w:t>
      </w:r>
      <w:r w:rsidRPr="00A80D06">
        <w:rPr>
          <w:rFonts w:eastAsia="Times New Roman"/>
        </w:rPr>
        <w:t>)</w:t>
      </w:r>
      <w:r w:rsidRPr="003F7F97">
        <w:rPr>
          <w:rFonts w:eastAsia="Times New Roman"/>
        </w:rPr>
        <w:t xml:space="preserve">. Сервер должен быть доступным извне по адресу </w:t>
      </w:r>
      <w:r w:rsidRPr="00C56075">
        <w:rPr>
          <w:rFonts w:eastAsia="Times New Roman"/>
        </w:rPr>
        <w:t>10.10.10.2</w:t>
      </w:r>
      <w:r w:rsidRPr="00A80D06">
        <w:rPr>
          <w:rFonts w:eastAsia="Times New Roman"/>
        </w:rPr>
        <w:t xml:space="preserve"> (</w:t>
      </w:r>
      <w:r>
        <w:rPr>
          <w:rFonts w:eastAsia="Times New Roman"/>
        </w:rPr>
        <w:t xml:space="preserve">адрес интерфейса </w:t>
      </w:r>
      <w:r>
        <w:rPr>
          <w:rFonts w:eastAsia="Times New Roman"/>
          <w:lang w:val="en-US"/>
        </w:rPr>
        <w:t>Gi</w:t>
      </w:r>
      <w:r w:rsidRPr="00A80D06">
        <w:rPr>
          <w:rFonts w:eastAsia="Times New Roman"/>
        </w:rPr>
        <w:t xml:space="preserve">1/0/1 </w:t>
      </w:r>
      <w:r>
        <w:rPr>
          <w:rFonts w:eastAsia="Times New Roman"/>
        </w:rPr>
        <w:t xml:space="preserve">виртуального маршрутизатора </w:t>
      </w:r>
      <w:r w:rsidR="00902DA6" w:rsidRPr="00902DA6">
        <w:rPr>
          <w:rFonts w:eastAsia="Times New Roman"/>
        </w:rPr>
        <w:t xml:space="preserve"> </w:t>
      </w:r>
      <w:r w:rsidR="00902DA6">
        <w:rPr>
          <w:rFonts w:eastAsia="Times New Roman"/>
          <w:lang w:val="en-US"/>
        </w:rPr>
        <w:t>vesr</w:t>
      </w:r>
      <w:r w:rsidR="00902DA6" w:rsidRPr="00902DA6">
        <w:rPr>
          <w:rFonts w:eastAsia="Times New Roman"/>
        </w:rPr>
        <w:t>124-2-1</w:t>
      </w:r>
      <w:r w:rsidRPr="00A80D06">
        <w:rPr>
          <w:rFonts w:eastAsia="Times New Roman"/>
        </w:rPr>
        <w:t xml:space="preserve">) </w:t>
      </w:r>
      <w:r w:rsidRPr="003F7F97">
        <w:rPr>
          <w:rFonts w:eastAsia="Times New Roman"/>
        </w:rPr>
        <w:t xml:space="preserve">, доступный порт </w:t>
      </w:r>
      <w:r>
        <w:rPr>
          <w:rFonts w:eastAsia="Times New Roman"/>
        </w:rPr>
        <w:t>2222</w:t>
      </w:r>
      <w:r w:rsidRPr="003F7F97">
        <w:rPr>
          <w:rFonts w:eastAsia="Times New Roman"/>
        </w:rPr>
        <w:t>.</w:t>
      </w:r>
    </w:p>
    <w:p w14:paraId="56ED7530" w14:textId="77777777" w:rsidR="00521F9E" w:rsidRPr="00521F9E" w:rsidRDefault="00521F9E" w:rsidP="00521F9E">
      <w:pPr>
        <w:spacing w:after="120" w:line="360" w:lineRule="auto"/>
      </w:pPr>
      <w:r>
        <w:rPr>
          <w:rFonts w:eastAsia="Times New Roman"/>
        </w:rPr>
        <w:t xml:space="preserve">Имитацию публичной сети можно организовать через дополнительный виртуальный маршрутизатор с именем </w:t>
      </w:r>
      <w:r>
        <w:rPr>
          <w:rFonts w:eastAsia="Times New Roman"/>
          <w:lang w:val="en-US"/>
        </w:rPr>
        <w:t>vesr</w:t>
      </w:r>
      <w:r w:rsidRPr="00C25EE9">
        <w:rPr>
          <w:rFonts w:eastAsia="Times New Roman"/>
        </w:rPr>
        <w:t>-3</w:t>
      </w:r>
      <w:r>
        <w:rPr>
          <w:rFonts w:eastAsia="Times New Roman"/>
        </w:rPr>
        <w:t xml:space="preserve"> и еще одну локальную сеть в виде дубля схемы на Рис.</w:t>
      </w:r>
    </w:p>
    <w:p w14:paraId="6EB59C9C" w14:textId="77777777" w:rsidR="00521F9E" w:rsidRPr="00A31285" w:rsidRDefault="00521F9E" w:rsidP="00521F9E">
      <w:pPr>
        <w:spacing w:after="120" w:line="360" w:lineRule="auto"/>
      </w:pPr>
      <w:r>
        <w:rPr>
          <w:rFonts w:eastAsia="Times New Roman"/>
        </w:rPr>
        <w:t xml:space="preserve">Каждый новый виртуальный маршрутизатор на схеме требует отдельной первоначальной инициации , как описано главе 2. «Настройка </w:t>
      </w:r>
      <w:r w:rsidRPr="00725084">
        <w:rPr>
          <w:rFonts w:eastAsia="Times New Roman"/>
        </w:rPr>
        <w:t>виртуально</w:t>
      </w:r>
      <w:r>
        <w:rPr>
          <w:rFonts w:eastAsia="Times New Roman"/>
        </w:rPr>
        <w:t xml:space="preserve">го  сервисного маршрутизатора </w:t>
      </w:r>
      <w:r>
        <w:rPr>
          <w:rFonts w:eastAsia="Times New Roman"/>
          <w:lang w:val="en-US"/>
        </w:rPr>
        <w:t>vESR</w:t>
      </w:r>
      <w:r w:rsidRPr="00A8672E">
        <w:rPr>
          <w:rFonts w:eastAsia="Times New Roman"/>
        </w:rPr>
        <w:t xml:space="preserve"> </w:t>
      </w:r>
      <w:r>
        <w:rPr>
          <w:rFonts w:eastAsia="Times New Roman"/>
        </w:rPr>
        <w:t xml:space="preserve">для работы в среде виртуализации </w:t>
      </w:r>
      <w:r>
        <w:rPr>
          <w:rFonts w:eastAsia="Times New Roman"/>
          <w:lang w:val="en-US"/>
        </w:rPr>
        <w:t>GNS</w:t>
      </w:r>
      <w:r w:rsidRPr="00A8672E">
        <w:rPr>
          <w:rFonts w:eastAsia="Times New Roman"/>
        </w:rPr>
        <w:t>3</w:t>
      </w:r>
      <w:r>
        <w:rPr>
          <w:rFonts w:eastAsia="Times New Roman"/>
        </w:rPr>
        <w:t>» и в главе 4 «</w:t>
      </w:r>
      <w:r w:rsidRPr="00F70DA6">
        <w:rPr>
          <w:rFonts w:eastAsia="Times New Roman"/>
        </w:rPr>
        <w:t xml:space="preserve">Базовая настройка </w:t>
      </w:r>
      <w:r w:rsidRPr="00F70DA6">
        <w:rPr>
          <w:rFonts w:eastAsia="Times New Roman"/>
          <w:lang w:val="en-US"/>
        </w:rPr>
        <w:t>vESR</w:t>
      </w:r>
      <w:r>
        <w:rPr>
          <w:rFonts w:eastAsia="Times New Roman"/>
        </w:rPr>
        <w:t>»</w:t>
      </w:r>
      <w:r w:rsidRPr="00F70DA6">
        <w:rPr>
          <w:rFonts w:eastAsia="Times New Roman"/>
        </w:rPr>
        <w:t>.</w:t>
      </w:r>
    </w:p>
    <w:p w14:paraId="48460C46" w14:textId="24724F92" w:rsidR="00521F9E" w:rsidRDefault="00521F9E" w:rsidP="00521F9E">
      <w:pPr>
        <w:pStyle w:val="af9"/>
        <w:spacing w:after="120" w:line="360" w:lineRule="auto"/>
      </w:pPr>
      <w:r>
        <w:rPr>
          <w:rFonts w:ascii="Times New Roman" w:eastAsia="Times New Roman" w:hAnsi="Times New Roman"/>
          <w:sz w:val="28"/>
        </w:rPr>
        <w:t xml:space="preserve">Сначала настраиваем в самом простом варианте центральный виртуальный маршрутизатор </w:t>
      </w:r>
      <w:r>
        <w:rPr>
          <w:rFonts w:ascii="Times New Roman" w:eastAsia="Times New Roman" w:hAnsi="Times New Roman"/>
          <w:sz w:val="28"/>
          <w:lang w:val="en-US"/>
        </w:rPr>
        <w:t>vesr</w:t>
      </w:r>
      <w:r w:rsidRPr="00A31285">
        <w:rPr>
          <w:rFonts w:ascii="Times New Roman" w:eastAsia="Times New Roman" w:hAnsi="Times New Roman"/>
          <w:sz w:val="28"/>
        </w:rPr>
        <w:t xml:space="preserve">-3 </w:t>
      </w:r>
      <w:r>
        <w:rPr>
          <w:rFonts w:ascii="Times New Roman" w:eastAsia="Times New Roman" w:hAnsi="Times New Roman"/>
          <w:sz w:val="28"/>
        </w:rPr>
        <w:t xml:space="preserve">и затем виртуальный маршрутизатор домашнего офиса </w:t>
      </w:r>
      <w:r w:rsidR="00902DA6" w:rsidRPr="00902DA6">
        <w:rPr>
          <w:rFonts w:ascii="Times New Roman" w:eastAsia="Times New Roman" w:hAnsi="Times New Roman"/>
          <w:sz w:val="28"/>
        </w:rPr>
        <w:t xml:space="preserve"> </w:t>
      </w:r>
      <w:r w:rsidR="00902DA6">
        <w:rPr>
          <w:rFonts w:ascii="Times New Roman" w:eastAsia="Times New Roman" w:hAnsi="Times New Roman"/>
          <w:sz w:val="28"/>
          <w:lang w:val="en-US"/>
        </w:rPr>
        <w:t>vesr</w:t>
      </w:r>
      <w:r w:rsidR="00902DA6" w:rsidRPr="00902DA6">
        <w:rPr>
          <w:rFonts w:ascii="Times New Roman" w:eastAsia="Times New Roman" w:hAnsi="Times New Roman"/>
          <w:sz w:val="28"/>
        </w:rPr>
        <w:t>124-2-1</w:t>
      </w:r>
      <w:r w:rsidRPr="00A31285">
        <w:rPr>
          <w:rFonts w:ascii="Times New Roman" w:eastAsia="Times New Roman" w:hAnsi="Times New Roman"/>
          <w:sz w:val="28"/>
        </w:rPr>
        <w:t xml:space="preserve">. </w:t>
      </w:r>
    </w:p>
    <w:p w14:paraId="2B379DEE" w14:textId="77777777" w:rsidR="003256D3" w:rsidRDefault="003256D3" w:rsidP="00521F9E">
      <w:pPr>
        <w:pStyle w:val="af9"/>
        <w:spacing w:after="120" w:line="360" w:lineRule="auto"/>
      </w:pPr>
    </w:p>
    <w:p w14:paraId="4A918C07" w14:textId="77777777" w:rsidR="008007B9" w:rsidRDefault="003256D3" w:rsidP="008007B9">
      <w:pPr>
        <w:pStyle w:val="af9"/>
        <w:keepNext/>
        <w:spacing w:after="120" w:line="360" w:lineRule="auto"/>
      </w:pPr>
      <w:r>
        <w:rPr>
          <w:rFonts w:ascii="Times New Roman" w:eastAsia="Times New Roman" w:hAnsi="Times New Roman"/>
          <w:noProof/>
          <w:sz w:val="28"/>
        </w:rPr>
        <w:drawing>
          <wp:inline distT="0" distB="0" distL="0" distR="0" wp14:anchorId="47E4CB2B" wp14:editId="26D804F7">
            <wp:extent cx="5051842" cy="3020695"/>
            <wp:effectExtent l="0" t="0" r="0" b="8255"/>
            <wp:docPr id="1343561219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561219" name="Рисунок 1343561219"/>
                    <pic:cNvPicPr/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0248" cy="3025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01CCA" w14:textId="06622965" w:rsidR="003256D3" w:rsidRDefault="008007B9" w:rsidP="008007B9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893CB8">
        <w:rPr>
          <w:rFonts w:eastAsia="Times New Roman"/>
          <w:noProof/>
        </w:rPr>
        <w:t>7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893CB8">
        <w:rPr>
          <w:rFonts w:eastAsia="Times New Roman"/>
          <w:noProof/>
        </w:rPr>
        <w:t>1</w:t>
      </w:r>
      <w:r w:rsidR="007A0402">
        <w:rPr>
          <w:rFonts w:eastAsia="Times New Roman"/>
        </w:rPr>
        <w:fldChar w:fldCharType="end"/>
      </w:r>
      <w:r>
        <w:rPr>
          <w:rFonts w:eastAsia="Times New Roman"/>
        </w:rPr>
        <w:t xml:space="preserve"> Схема связи домашнего офиса с филиалам чрез провайдера Интернет.</w:t>
      </w:r>
    </w:p>
    <w:p w14:paraId="6A1E643E" w14:textId="7E92B542" w:rsidR="00521F9E" w:rsidRDefault="00521F9E" w:rsidP="008007B9">
      <w:pPr>
        <w:spacing w:after="120" w:line="360" w:lineRule="auto"/>
        <w:ind w:firstLine="0"/>
      </w:pPr>
    </w:p>
    <w:p w14:paraId="2AF886D3" w14:textId="55969F86" w:rsidR="00521F9E" w:rsidRPr="00A01EB5" w:rsidRDefault="00521F9E" w:rsidP="00521F9E">
      <w:pPr>
        <w:pStyle w:val="ac"/>
        <w:spacing w:after="120" w:line="360" w:lineRule="auto"/>
        <w:ind w:left="0"/>
      </w:pPr>
      <w:r>
        <w:rPr>
          <w:rFonts w:eastAsia="Times New Roman"/>
        </w:rPr>
        <w:t xml:space="preserve">Настройка центрального виртуального маршрутизатора </w:t>
      </w:r>
      <w:r>
        <w:rPr>
          <w:rFonts w:eastAsia="Times New Roman"/>
          <w:lang w:val="en-US"/>
        </w:rPr>
        <w:t>vesr</w:t>
      </w:r>
      <w:r w:rsidR="003256D3">
        <w:rPr>
          <w:rFonts w:eastAsia="Times New Roman"/>
        </w:rPr>
        <w:t>124-2-3</w:t>
      </w:r>
      <w:r w:rsidRPr="006E11C6">
        <w:rPr>
          <w:rFonts w:eastAsia="Times New Roman"/>
        </w:rPr>
        <w:t>:</w:t>
      </w:r>
      <w:r>
        <w:rPr>
          <w:rFonts w:eastAsia="Times New Roman"/>
        </w:rPr>
        <w:t xml:space="preserve"> </w:t>
      </w:r>
    </w:p>
    <w:p w14:paraId="1B592080" w14:textId="2D45AE5B" w:rsidR="00521F9E" w:rsidRPr="00624C92" w:rsidRDefault="00521F9E" w:rsidP="00521F9E">
      <w:pPr>
        <w:spacing w:after="120" w:line="360" w:lineRule="auto"/>
      </w:pPr>
      <w:r>
        <w:rPr>
          <w:rFonts w:eastAsia="Times New Roman"/>
        </w:rPr>
        <w:t>Дадим</w:t>
      </w:r>
      <w:r w:rsidRPr="00A01EB5">
        <w:rPr>
          <w:rFonts w:eastAsia="Times New Roman"/>
        </w:rPr>
        <w:t xml:space="preserve"> </w:t>
      </w:r>
      <w:r>
        <w:rPr>
          <w:rFonts w:eastAsia="Times New Roman"/>
        </w:rPr>
        <w:t>ему название, выключим м</w:t>
      </w:r>
      <w:r w:rsidR="003256D3">
        <w:rPr>
          <w:rFonts w:eastAsia="Times New Roman"/>
        </w:rPr>
        <w:t>е</w:t>
      </w:r>
      <w:r>
        <w:rPr>
          <w:rFonts w:eastAsia="Times New Roman"/>
        </w:rPr>
        <w:t xml:space="preserve">жсетевой экран и назначим </w:t>
      </w:r>
      <w:r>
        <w:rPr>
          <w:rFonts w:eastAsia="Times New Roman"/>
          <w:lang w:val="en-US"/>
        </w:rPr>
        <w:t>IP</w:t>
      </w:r>
      <w:r w:rsidRPr="00A01EB5">
        <w:rPr>
          <w:rFonts w:eastAsia="Times New Roman"/>
        </w:rPr>
        <w:t xml:space="preserve"> </w:t>
      </w:r>
      <w:r>
        <w:rPr>
          <w:rFonts w:eastAsia="Times New Roman"/>
        </w:rPr>
        <w:t xml:space="preserve">адрес на интерфейсе </w:t>
      </w:r>
      <w:r>
        <w:rPr>
          <w:rFonts w:eastAsia="Times New Roman"/>
          <w:lang w:val="en-US"/>
        </w:rPr>
        <w:t>gi</w:t>
      </w:r>
      <w:r w:rsidRPr="00A01EB5">
        <w:rPr>
          <w:rFonts w:eastAsia="Times New Roman"/>
        </w:rPr>
        <w:t>1/0/1</w:t>
      </w:r>
      <w:r>
        <w:rPr>
          <w:rFonts w:eastAsia="Times New Roman"/>
        </w:rPr>
        <w:t>:</w:t>
      </w:r>
    </w:p>
    <w:p w14:paraId="7D003935" w14:textId="77777777" w:rsidR="006606E5" w:rsidRPr="00624C92" w:rsidRDefault="006606E5" w:rsidP="00521F9E">
      <w:pPr>
        <w:spacing w:after="120" w:line="360" w:lineRule="auto"/>
      </w:pPr>
    </w:p>
    <w:p w14:paraId="45408BCB" w14:textId="70BABC21" w:rsidR="00521F9E" w:rsidRPr="00A01EB5" w:rsidRDefault="00521F9E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A01EB5">
        <w:rPr>
          <w:rFonts w:eastAsia="Times New Roman"/>
          <w:b/>
          <w:bCs/>
          <w:lang w:val="en-US"/>
        </w:rPr>
        <w:t xml:space="preserve">vesr(config)# hostname </w:t>
      </w:r>
      <w:r w:rsidR="00902DA6">
        <w:rPr>
          <w:rFonts w:eastAsia="Times New Roman"/>
          <w:b/>
          <w:bCs/>
          <w:lang w:val="en-US"/>
        </w:rPr>
        <w:t xml:space="preserve"> vesr124-2-3</w:t>
      </w:r>
    </w:p>
    <w:p w14:paraId="583FB48D" w14:textId="77777777" w:rsidR="00521F9E" w:rsidRDefault="00521F9E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A01EB5">
        <w:rPr>
          <w:rFonts w:eastAsia="Times New Roman"/>
          <w:b/>
          <w:bCs/>
          <w:lang w:val="en-US"/>
        </w:rPr>
        <w:t>vesr(config)# exit</w:t>
      </w:r>
    </w:p>
    <w:p w14:paraId="1EFE5BD8" w14:textId="77777777" w:rsidR="00521F9E" w:rsidRDefault="00521F9E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A01EB5">
        <w:rPr>
          <w:rFonts w:eastAsia="Times New Roman"/>
          <w:b/>
          <w:bCs/>
          <w:lang w:val="en-US"/>
        </w:rPr>
        <w:t xml:space="preserve">vesr(config)# </w:t>
      </w:r>
      <w:r>
        <w:rPr>
          <w:rFonts w:eastAsia="Times New Roman"/>
          <w:b/>
          <w:bCs/>
          <w:lang w:val="en-US"/>
        </w:rPr>
        <w:t xml:space="preserve">do commit </w:t>
      </w:r>
    </w:p>
    <w:p w14:paraId="1F16200C" w14:textId="77777777" w:rsidR="00521F9E" w:rsidRPr="00A01EB5" w:rsidRDefault="00521F9E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A01EB5">
        <w:rPr>
          <w:rFonts w:eastAsia="Times New Roman"/>
          <w:b/>
          <w:bCs/>
          <w:lang w:val="en-US"/>
        </w:rPr>
        <w:t xml:space="preserve">vesr(config)# </w:t>
      </w:r>
      <w:r>
        <w:rPr>
          <w:rFonts w:eastAsia="Times New Roman"/>
          <w:b/>
          <w:bCs/>
          <w:lang w:val="en-US"/>
        </w:rPr>
        <w:t>do confirm</w:t>
      </w:r>
    </w:p>
    <w:p w14:paraId="2ED83724" w14:textId="3B50EDC2" w:rsidR="00521F9E" w:rsidRPr="00A01EB5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vesr124-2-3</w:t>
      </w:r>
      <w:r w:rsidR="00521F9E" w:rsidRPr="00A01EB5">
        <w:rPr>
          <w:rFonts w:eastAsia="Times New Roman"/>
          <w:b/>
          <w:bCs/>
          <w:lang w:val="en-US"/>
        </w:rPr>
        <w:t>(config)# int gigabitethernet 1/0/1</w:t>
      </w:r>
    </w:p>
    <w:p w14:paraId="37C81E32" w14:textId="534F8F18" w:rsidR="00521F9E" w:rsidRPr="00A01EB5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vesr124-2-3</w:t>
      </w:r>
      <w:r w:rsidR="00521F9E" w:rsidRPr="00A01EB5">
        <w:rPr>
          <w:rFonts w:eastAsia="Times New Roman"/>
          <w:b/>
          <w:bCs/>
          <w:lang w:val="en-US"/>
        </w:rPr>
        <w:t>(config-if-gi)#   description "link2</w:t>
      </w:r>
      <w:r>
        <w:rPr>
          <w:rFonts w:eastAsia="Times New Roman"/>
          <w:b/>
          <w:bCs/>
          <w:lang w:val="en-US"/>
        </w:rPr>
        <w:t xml:space="preserve"> vesr124-2-1</w:t>
      </w:r>
      <w:r w:rsidR="00521F9E" w:rsidRPr="00A01EB5">
        <w:rPr>
          <w:rFonts w:eastAsia="Times New Roman"/>
          <w:b/>
          <w:bCs/>
          <w:lang w:val="en-US"/>
        </w:rPr>
        <w:t>"</w:t>
      </w:r>
    </w:p>
    <w:p w14:paraId="133B2DE6" w14:textId="384E4DE8" w:rsidR="00521F9E" w:rsidRPr="00A01EB5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vesr124-2-3</w:t>
      </w:r>
      <w:r w:rsidR="00521F9E" w:rsidRPr="00A01EB5">
        <w:rPr>
          <w:rFonts w:eastAsia="Times New Roman"/>
          <w:b/>
          <w:bCs/>
          <w:lang w:val="en-US"/>
        </w:rPr>
        <w:t>(config-if-gi)#   ip firewall disable</w:t>
      </w:r>
    </w:p>
    <w:p w14:paraId="605C79D7" w14:textId="029B83A8" w:rsidR="00521F9E" w:rsidRPr="00A01EB5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vesr124-2-3</w:t>
      </w:r>
      <w:r w:rsidR="00521F9E" w:rsidRPr="00A01EB5">
        <w:rPr>
          <w:rFonts w:eastAsia="Times New Roman"/>
          <w:b/>
          <w:bCs/>
          <w:lang w:val="en-US"/>
        </w:rPr>
        <w:t>(config-if-gi)#   ip address 10.10.10.1/24</w:t>
      </w:r>
    </w:p>
    <w:p w14:paraId="56BB0A2A" w14:textId="2E417B6E" w:rsidR="00521F9E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vesr124-2-3</w:t>
      </w:r>
      <w:r w:rsidR="00521F9E" w:rsidRPr="00A01EB5">
        <w:rPr>
          <w:rFonts w:eastAsia="Times New Roman"/>
          <w:b/>
          <w:bCs/>
          <w:lang w:val="en-US"/>
        </w:rPr>
        <w:t>(config-if-gi)# exit</w:t>
      </w:r>
    </w:p>
    <w:p w14:paraId="6081DE06" w14:textId="77777777" w:rsidR="00521F9E" w:rsidRDefault="00521F9E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A01EB5">
        <w:rPr>
          <w:rFonts w:eastAsia="Times New Roman"/>
          <w:b/>
          <w:bCs/>
          <w:lang w:val="en-US"/>
        </w:rPr>
        <w:t xml:space="preserve">vesr(config)# </w:t>
      </w:r>
      <w:r>
        <w:rPr>
          <w:rFonts w:eastAsia="Times New Roman"/>
          <w:b/>
          <w:bCs/>
          <w:lang w:val="en-US"/>
        </w:rPr>
        <w:t xml:space="preserve">do commit </w:t>
      </w:r>
    </w:p>
    <w:p w14:paraId="712F742D" w14:textId="77777777" w:rsidR="00521F9E" w:rsidRPr="003C3B59" w:rsidRDefault="00521F9E" w:rsidP="006606E5">
      <w:pPr>
        <w:shd w:val="clear" w:color="auto" w:fill="D0CECE" w:themeFill="background2" w:themeFillShade="E6"/>
        <w:spacing w:after="120" w:line="360" w:lineRule="auto"/>
        <w:rPr>
          <w:b/>
          <w:bCs/>
        </w:rPr>
      </w:pPr>
      <w:r w:rsidRPr="00A01EB5">
        <w:rPr>
          <w:rFonts w:eastAsia="Times New Roman"/>
          <w:b/>
          <w:bCs/>
          <w:lang w:val="en-US"/>
        </w:rPr>
        <w:t>vesr</w:t>
      </w:r>
      <w:r w:rsidRPr="003C3B59">
        <w:rPr>
          <w:rFonts w:eastAsia="Times New Roman"/>
          <w:b/>
          <w:bCs/>
        </w:rPr>
        <w:t>(</w:t>
      </w:r>
      <w:r w:rsidRPr="00A01EB5">
        <w:rPr>
          <w:rFonts w:eastAsia="Times New Roman"/>
          <w:b/>
          <w:bCs/>
          <w:lang w:val="en-US"/>
        </w:rPr>
        <w:t>config</w:t>
      </w:r>
      <w:r w:rsidRPr="003C3B59">
        <w:rPr>
          <w:rFonts w:eastAsia="Times New Roman"/>
          <w:b/>
          <w:bCs/>
        </w:rPr>
        <w:t xml:space="preserve">)# </w:t>
      </w:r>
      <w:r>
        <w:rPr>
          <w:rFonts w:eastAsia="Times New Roman"/>
          <w:b/>
          <w:bCs/>
          <w:lang w:val="en-US"/>
        </w:rPr>
        <w:t>do</w:t>
      </w:r>
      <w:r w:rsidRPr="003C3B59">
        <w:rPr>
          <w:rFonts w:eastAsia="Times New Roman"/>
          <w:b/>
          <w:bCs/>
        </w:rPr>
        <w:t xml:space="preserve"> </w:t>
      </w:r>
      <w:r>
        <w:rPr>
          <w:rFonts w:eastAsia="Times New Roman"/>
          <w:b/>
          <w:bCs/>
          <w:lang w:val="en-US"/>
        </w:rPr>
        <w:t>confirm</w:t>
      </w:r>
    </w:p>
    <w:p w14:paraId="4488E70C" w14:textId="77777777" w:rsidR="00521F9E" w:rsidRDefault="00521F9E" w:rsidP="006606E5">
      <w:pPr>
        <w:shd w:val="clear" w:color="auto" w:fill="D0CECE" w:themeFill="background2" w:themeFillShade="E6"/>
        <w:spacing w:after="120" w:line="360" w:lineRule="auto"/>
      </w:pPr>
      <w:r w:rsidRPr="006E11C6">
        <w:rPr>
          <w:rFonts w:eastAsia="Times New Roman"/>
        </w:rPr>
        <w:t>так же настроим второй интерфейс:</w:t>
      </w:r>
    </w:p>
    <w:p w14:paraId="53148536" w14:textId="3C904AD2" w:rsidR="00521F9E" w:rsidRPr="006E11C6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3C3B59">
        <w:rPr>
          <w:rFonts w:eastAsia="Times New Roman"/>
          <w:b/>
          <w:bCs/>
        </w:rPr>
        <w:t xml:space="preserve"> </w:t>
      </w:r>
      <w:r>
        <w:rPr>
          <w:rFonts w:eastAsia="Times New Roman"/>
          <w:b/>
          <w:bCs/>
          <w:lang w:val="en-US"/>
        </w:rPr>
        <w:t>vesr124-2-3</w:t>
      </w:r>
      <w:r w:rsidR="00521F9E" w:rsidRPr="00A01EB5">
        <w:rPr>
          <w:rFonts w:eastAsia="Times New Roman"/>
          <w:b/>
          <w:bCs/>
          <w:lang w:val="en-US"/>
        </w:rPr>
        <w:t>(config)# int gigabitethernet 1/0/</w:t>
      </w:r>
      <w:r w:rsidR="00521F9E" w:rsidRPr="006E11C6">
        <w:rPr>
          <w:rFonts w:eastAsia="Times New Roman"/>
          <w:b/>
          <w:bCs/>
          <w:lang w:val="en-US"/>
        </w:rPr>
        <w:t>2</w:t>
      </w:r>
    </w:p>
    <w:p w14:paraId="554737E4" w14:textId="557AC7BB" w:rsidR="00521F9E" w:rsidRPr="00A01EB5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vesr124-2-3</w:t>
      </w:r>
      <w:r w:rsidR="00521F9E" w:rsidRPr="00A01EB5">
        <w:rPr>
          <w:rFonts w:eastAsia="Times New Roman"/>
          <w:b/>
          <w:bCs/>
          <w:lang w:val="en-US"/>
        </w:rPr>
        <w:t>(config-if-gi)#   description "link2</w:t>
      </w:r>
      <w:r>
        <w:rPr>
          <w:rFonts w:eastAsia="Times New Roman"/>
          <w:b/>
          <w:bCs/>
          <w:lang w:val="en-US"/>
        </w:rPr>
        <w:t xml:space="preserve"> vesr124-2-2</w:t>
      </w:r>
      <w:r w:rsidR="00521F9E" w:rsidRPr="00A01EB5">
        <w:rPr>
          <w:rFonts w:eastAsia="Times New Roman"/>
          <w:b/>
          <w:bCs/>
          <w:lang w:val="en-US"/>
        </w:rPr>
        <w:t>"</w:t>
      </w:r>
    </w:p>
    <w:p w14:paraId="2838066A" w14:textId="490C55F5" w:rsidR="00521F9E" w:rsidRPr="00A01EB5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vesr124-2-3</w:t>
      </w:r>
      <w:r w:rsidR="00521F9E" w:rsidRPr="00A01EB5">
        <w:rPr>
          <w:rFonts w:eastAsia="Times New Roman"/>
          <w:b/>
          <w:bCs/>
          <w:lang w:val="en-US"/>
        </w:rPr>
        <w:t>(config-if-gi)#   ip firewall disable</w:t>
      </w:r>
    </w:p>
    <w:p w14:paraId="085AC928" w14:textId="3A48A2C2" w:rsidR="00521F9E" w:rsidRPr="00A01EB5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vesr124-2-3</w:t>
      </w:r>
      <w:r w:rsidR="00521F9E" w:rsidRPr="00A01EB5">
        <w:rPr>
          <w:rFonts w:eastAsia="Times New Roman"/>
          <w:b/>
          <w:bCs/>
          <w:lang w:val="en-US"/>
        </w:rPr>
        <w:t>(config-if-gi)#   ip address 10.10.</w:t>
      </w:r>
      <w:r w:rsidR="00521F9E" w:rsidRPr="006E11C6">
        <w:rPr>
          <w:rFonts w:eastAsia="Times New Roman"/>
          <w:b/>
          <w:bCs/>
          <w:lang w:val="en-US"/>
        </w:rPr>
        <w:t>2</w:t>
      </w:r>
      <w:r w:rsidR="00521F9E" w:rsidRPr="00A01EB5">
        <w:rPr>
          <w:rFonts w:eastAsia="Times New Roman"/>
          <w:b/>
          <w:bCs/>
          <w:lang w:val="en-US"/>
        </w:rPr>
        <w:t>0.1/24</w:t>
      </w:r>
    </w:p>
    <w:p w14:paraId="1DE3C34C" w14:textId="736FDDEC" w:rsidR="00521F9E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vesr124-2-3</w:t>
      </w:r>
      <w:r w:rsidR="00521F9E" w:rsidRPr="00A01EB5">
        <w:rPr>
          <w:rFonts w:eastAsia="Times New Roman"/>
          <w:b/>
          <w:bCs/>
          <w:lang w:val="en-US"/>
        </w:rPr>
        <w:t>(config-if-gi)# exit</w:t>
      </w:r>
    </w:p>
    <w:p w14:paraId="45C80430" w14:textId="43C7EB5E" w:rsidR="00521F9E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vesr124-2-3</w:t>
      </w:r>
      <w:r w:rsidR="00521F9E" w:rsidRPr="00A01EB5">
        <w:rPr>
          <w:rFonts w:eastAsia="Times New Roman"/>
          <w:b/>
          <w:bCs/>
          <w:lang w:val="en-US"/>
        </w:rPr>
        <w:t xml:space="preserve">(config)# </w:t>
      </w:r>
      <w:r w:rsidR="00521F9E">
        <w:rPr>
          <w:rFonts w:eastAsia="Times New Roman"/>
          <w:b/>
          <w:bCs/>
          <w:lang w:val="en-US"/>
        </w:rPr>
        <w:t xml:space="preserve">do commit </w:t>
      </w:r>
    </w:p>
    <w:p w14:paraId="25558D84" w14:textId="19BDE825" w:rsidR="00521F9E" w:rsidRPr="003C3B59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</w:rPr>
      </w:pPr>
      <w:r>
        <w:rPr>
          <w:rFonts w:eastAsia="Times New Roman"/>
          <w:b/>
          <w:bCs/>
          <w:lang w:val="en-US"/>
        </w:rPr>
        <w:t xml:space="preserve"> vesr</w:t>
      </w:r>
      <w:r w:rsidRPr="003C3B59">
        <w:rPr>
          <w:rFonts w:eastAsia="Times New Roman"/>
          <w:b/>
          <w:bCs/>
        </w:rPr>
        <w:t>124-2-3</w:t>
      </w:r>
      <w:r w:rsidR="00521F9E" w:rsidRPr="003C3B59">
        <w:rPr>
          <w:rFonts w:eastAsia="Times New Roman"/>
          <w:b/>
          <w:bCs/>
        </w:rPr>
        <w:t>(</w:t>
      </w:r>
      <w:r w:rsidR="00521F9E" w:rsidRPr="00A01EB5">
        <w:rPr>
          <w:rFonts w:eastAsia="Times New Roman"/>
          <w:b/>
          <w:bCs/>
          <w:lang w:val="en-US"/>
        </w:rPr>
        <w:t>config</w:t>
      </w:r>
      <w:r w:rsidR="00521F9E" w:rsidRPr="003C3B59">
        <w:rPr>
          <w:rFonts w:eastAsia="Times New Roman"/>
          <w:b/>
          <w:bCs/>
        </w:rPr>
        <w:t xml:space="preserve">)# </w:t>
      </w:r>
      <w:r w:rsidR="00521F9E">
        <w:rPr>
          <w:rFonts w:eastAsia="Times New Roman"/>
          <w:b/>
          <w:bCs/>
          <w:lang w:val="en-US"/>
        </w:rPr>
        <w:t>do</w:t>
      </w:r>
      <w:r w:rsidR="00521F9E" w:rsidRPr="003C3B59">
        <w:rPr>
          <w:rFonts w:eastAsia="Times New Roman"/>
          <w:b/>
          <w:bCs/>
        </w:rPr>
        <w:t xml:space="preserve"> </w:t>
      </w:r>
      <w:r w:rsidR="00521F9E">
        <w:rPr>
          <w:rFonts w:eastAsia="Times New Roman"/>
          <w:b/>
          <w:bCs/>
          <w:lang w:val="en-US"/>
        </w:rPr>
        <w:t>confirm</w:t>
      </w:r>
    </w:p>
    <w:p w14:paraId="5E22BFE4" w14:textId="74AD4904" w:rsidR="00521F9E" w:rsidRPr="003256D3" w:rsidRDefault="00521F9E" w:rsidP="006606E5">
      <w:pPr>
        <w:shd w:val="clear" w:color="auto" w:fill="D0CECE" w:themeFill="background2" w:themeFillShade="E6"/>
        <w:spacing w:after="120" w:line="360" w:lineRule="auto"/>
      </w:pPr>
      <w:r w:rsidRPr="006E11C6">
        <w:rPr>
          <w:rFonts w:eastAsia="Times New Roman"/>
        </w:rPr>
        <w:t>Включим</w:t>
      </w:r>
      <w:r w:rsidRPr="003256D3">
        <w:rPr>
          <w:rFonts w:eastAsia="Times New Roman"/>
        </w:rPr>
        <w:t xml:space="preserve"> </w:t>
      </w:r>
      <w:r w:rsidRPr="006E11C6">
        <w:rPr>
          <w:rFonts w:eastAsia="Times New Roman"/>
        </w:rPr>
        <w:t>маршрутизацию</w:t>
      </w:r>
      <w:r w:rsidRPr="003256D3">
        <w:rPr>
          <w:rFonts w:eastAsia="Times New Roman"/>
        </w:rPr>
        <w:t xml:space="preserve"> </w:t>
      </w:r>
      <w:r w:rsidR="003256D3">
        <w:rPr>
          <w:rFonts w:eastAsia="Times New Roman"/>
        </w:rPr>
        <w:t>на обе ветки с подключенными сетями</w:t>
      </w:r>
      <w:r w:rsidRPr="003256D3">
        <w:rPr>
          <w:rFonts w:eastAsia="Times New Roman"/>
        </w:rPr>
        <w:t>:</w:t>
      </w:r>
    </w:p>
    <w:p w14:paraId="76287DD8" w14:textId="293F4D58" w:rsidR="00521F9E" w:rsidRPr="003256D3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3C3B59">
        <w:rPr>
          <w:rFonts w:eastAsia="Times New Roman"/>
          <w:b/>
          <w:bCs/>
        </w:rPr>
        <w:t xml:space="preserve"> </w:t>
      </w:r>
      <w:r>
        <w:rPr>
          <w:rFonts w:eastAsia="Times New Roman"/>
          <w:b/>
          <w:bCs/>
          <w:lang w:val="en-US"/>
        </w:rPr>
        <w:t>vesr124-2-3</w:t>
      </w:r>
      <w:r w:rsidR="00521F9E" w:rsidRPr="003256D3">
        <w:rPr>
          <w:rFonts w:eastAsia="Times New Roman"/>
          <w:b/>
          <w:bCs/>
          <w:lang w:val="en-US"/>
        </w:rPr>
        <w:t>(config)# ip route 10.10.10.0/24 interface gigabitethernet 1/0/2</w:t>
      </w:r>
    </w:p>
    <w:p w14:paraId="0A70B684" w14:textId="621EF565" w:rsidR="00521F9E" w:rsidRPr="003256D3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vesr124-2-3</w:t>
      </w:r>
      <w:r w:rsidR="00521F9E" w:rsidRPr="003256D3">
        <w:rPr>
          <w:rFonts w:eastAsia="Times New Roman"/>
          <w:b/>
          <w:bCs/>
          <w:lang w:val="en-US"/>
        </w:rPr>
        <w:t>(config)# ip route 10.10.20.0/24 interface gigabitethernet 1/0/3</w:t>
      </w:r>
    </w:p>
    <w:p w14:paraId="2116A0ED" w14:textId="5032EA6B" w:rsidR="00521F9E" w:rsidRPr="00D97A16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vesr124-2-3</w:t>
      </w:r>
      <w:r w:rsidR="00521F9E" w:rsidRPr="00A01EB5">
        <w:rPr>
          <w:rFonts w:eastAsia="Times New Roman"/>
          <w:b/>
          <w:bCs/>
          <w:lang w:val="en-US"/>
        </w:rPr>
        <w:t xml:space="preserve">(config)# </w:t>
      </w:r>
      <w:r w:rsidR="00521F9E">
        <w:rPr>
          <w:rFonts w:eastAsia="Times New Roman"/>
          <w:b/>
          <w:bCs/>
          <w:lang w:val="en-US"/>
        </w:rPr>
        <w:t xml:space="preserve">do commit </w:t>
      </w:r>
    </w:p>
    <w:p w14:paraId="7C2855B2" w14:textId="616CBD1E" w:rsidR="00521F9E" w:rsidRPr="00D97A16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vesr124-2-3</w:t>
      </w:r>
      <w:r w:rsidR="00521F9E" w:rsidRPr="00A01EB5">
        <w:rPr>
          <w:rFonts w:eastAsia="Times New Roman"/>
          <w:b/>
          <w:bCs/>
          <w:lang w:val="en-US"/>
        </w:rPr>
        <w:t xml:space="preserve">(config)# </w:t>
      </w:r>
      <w:r w:rsidR="00521F9E">
        <w:rPr>
          <w:rFonts w:eastAsia="Times New Roman"/>
          <w:b/>
          <w:bCs/>
          <w:lang w:val="en-US"/>
        </w:rPr>
        <w:t>do confirm</w:t>
      </w:r>
    </w:p>
    <w:p w14:paraId="0AF57F1B" w14:textId="4EA2E7FC" w:rsidR="00521F9E" w:rsidRPr="00B44A9C" w:rsidRDefault="00902DA6" w:rsidP="006606E5">
      <w:pPr>
        <w:shd w:val="clear" w:color="auto" w:fill="D0CECE" w:themeFill="background2" w:themeFillShade="E6"/>
        <w:spacing w:after="120" w:line="360" w:lineRule="auto"/>
      </w:pPr>
      <w:r>
        <w:rPr>
          <w:rFonts w:eastAsia="Times New Roman"/>
          <w:b/>
          <w:bCs/>
          <w:lang w:val="en-US"/>
        </w:rPr>
        <w:t xml:space="preserve"> vesr</w:t>
      </w:r>
      <w:r w:rsidRPr="003C3B59">
        <w:rPr>
          <w:rFonts w:eastAsia="Times New Roman"/>
          <w:b/>
          <w:bCs/>
        </w:rPr>
        <w:t>124-2-3</w:t>
      </w:r>
      <w:r w:rsidR="00521F9E" w:rsidRPr="00B44A9C">
        <w:rPr>
          <w:rFonts w:eastAsia="Times New Roman"/>
          <w:b/>
          <w:bCs/>
        </w:rPr>
        <w:t>(</w:t>
      </w:r>
      <w:r w:rsidR="00521F9E" w:rsidRPr="00A01EB5">
        <w:rPr>
          <w:rFonts w:eastAsia="Times New Roman"/>
          <w:b/>
          <w:bCs/>
          <w:lang w:val="en-US"/>
        </w:rPr>
        <w:t>config</w:t>
      </w:r>
      <w:r w:rsidR="00521F9E" w:rsidRPr="00B44A9C">
        <w:rPr>
          <w:rFonts w:eastAsia="Times New Roman"/>
          <w:b/>
          <w:bCs/>
        </w:rPr>
        <w:t xml:space="preserve">)# </w:t>
      </w:r>
      <w:r w:rsidR="00521F9E">
        <w:rPr>
          <w:rFonts w:eastAsia="Times New Roman"/>
          <w:b/>
          <w:bCs/>
          <w:lang w:val="en-US"/>
        </w:rPr>
        <w:t>exit</w:t>
      </w:r>
    </w:p>
    <w:p w14:paraId="665B68BB" w14:textId="77777777" w:rsidR="006606E5" w:rsidRPr="00624C92" w:rsidRDefault="006606E5" w:rsidP="00521F9E">
      <w:pPr>
        <w:spacing w:after="120" w:line="360" w:lineRule="auto"/>
      </w:pPr>
    </w:p>
    <w:p w14:paraId="0719D447" w14:textId="3748290B" w:rsidR="00521F9E" w:rsidRDefault="00521F9E" w:rsidP="00521F9E">
      <w:pPr>
        <w:spacing w:after="120" w:line="360" w:lineRule="auto"/>
      </w:pPr>
      <w:r w:rsidRPr="006E11C6">
        <w:rPr>
          <w:rFonts w:eastAsia="Times New Roman"/>
        </w:rPr>
        <w:t>От центрального маршрутизатора понадобитс</w:t>
      </w:r>
      <w:r>
        <w:rPr>
          <w:rFonts w:eastAsia="Times New Roman"/>
        </w:rPr>
        <w:t>я</w:t>
      </w:r>
      <w:r w:rsidRPr="006E11C6">
        <w:rPr>
          <w:rFonts w:eastAsia="Times New Roman"/>
        </w:rPr>
        <w:t xml:space="preserve"> тольк</w:t>
      </w:r>
      <w:r>
        <w:rPr>
          <w:rFonts w:eastAsia="Times New Roman"/>
        </w:rPr>
        <w:t>о</w:t>
      </w:r>
      <w:r w:rsidRPr="006E11C6">
        <w:rPr>
          <w:rFonts w:eastAsia="Times New Roman"/>
        </w:rPr>
        <w:t xml:space="preserve"> простая маршрутизация пакетов </w:t>
      </w:r>
      <w:r w:rsidRPr="006E11C6">
        <w:rPr>
          <w:rFonts w:eastAsia="Times New Roman"/>
          <w:lang w:val="en-US"/>
        </w:rPr>
        <w:t>IP</w:t>
      </w:r>
      <w:r w:rsidRPr="006E11C6">
        <w:rPr>
          <w:rFonts w:eastAsia="Times New Roman"/>
        </w:rPr>
        <w:t xml:space="preserve">. </w:t>
      </w:r>
      <w:r w:rsidR="004774B6">
        <w:rPr>
          <w:rFonts w:eastAsia="Times New Roman"/>
        </w:rPr>
        <w:t xml:space="preserve">Он здесь выступает в роли интернет сервис-провайдера. </w:t>
      </w:r>
      <w:r w:rsidRPr="006E11C6">
        <w:rPr>
          <w:rFonts w:eastAsia="Times New Roman"/>
        </w:rPr>
        <w:t>Поэтому м</w:t>
      </w:r>
      <w:r w:rsidR="003256D3">
        <w:rPr>
          <w:rFonts w:eastAsia="Times New Roman"/>
        </w:rPr>
        <w:t>е</w:t>
      </w:r>
      <w:r w:rsidRPr="006E11C6">
        <w:rPr>
          <w:rFonts w:eastAsia="Times New Roman"/>
        </w:rPr>
        <w:t>жсетевой экран на обоих интерфейсах отключен.</w:t>
      </w:r>
    </w:p>
    <w:p w14:paraId="629C1CB7" w14:textId="2D81A0C0" w:rsidR="004774B6" w:rsidRPr="00624C92" w:rsidRDefault="004774B6" w:rsidP="00521F9E">
      <w:pPr>
        <w:spacing w:after="120" w:line="360" w:lineRule="auto"/>
      </w:pPr>
      <w:r>
        <w:rPr>
          <w:rFonts w:eastAsia="Times New Roman"/>
        </w:rPr>
        <w:t xml:space="preserve">Добавляем маршрутизацию по умоланию и маршруты к сетям клиентов в левой и правой частях схемы, которые находятся за виртуальными маршрутизаторами </w:t>
      </w:r>
      <w:r w:rsidR="00902DA6" w:rsidRPr="00902DA6">
        <w:rPr>
          <w:rFonts w:eastAsia="Times New Roman"/>
        </w:rPr>
        <w:t xml:space="preserve"> </w:t>
      </w:r>
      <w:r w:rsidR="00902DA6">
        <w:rPr>
          <w:rFonts w:eastAsia="Times New Roman"/>
          <w:lang w:val="en-US"/>
        </w:rPr>
        <w:t>vesr</w:t>
      </w:r>
      <w:r w:rsidR="00902DA6" w:rsidRPr="00902DA6">
        <w:rPr>
          <w:rFonts w:eastAsia="Times New Roman"/>
        </w:rPr>
        <w:t xml:space="preserve">124-2-1 </w:t>
      </w:r>
      <w:r w:rsidR="00902DA6">
        <w:rPr>
          <w:rFonts w:eastAsia="Times New Roman"/>
          <w:lang w:val="en-US"/>
        </w:rPr>
        <w:t>vesr</w:t>
      </w:r>
      <w:r w:rsidR="00902DA6" w:rsidRPr="00902DA6">
        <w:rPr>
          <w:rFonts w:eastAsia="Times New Roman"/>
        </w:rPr>
        <w:t>124-2-2</w:t>
      </w:r>
      <w:r w:rsidRPr="004774B6">
        <w:rPr>
          <w:rFonts w:eastAsia="Times New Roman"/>
        </w:rPr>
        <w:t xml:space="preserve"> </w:t>
      </w:r>
      <w:r>
        <w:rPr>
          <w:rFonts w:eastAsia="Times New Roman"/>
        </w:rPr>
        <w:t>соответственно:</w:t>
      </w:r>
    </w:p>
    <w:p w14:paraId="4E37370F" w14:textId="77777777" w:rsidR="006606E5" w:rsidRPr="00624C92" w:rsidRDefault="006606E5" w:rsidP="00521F9E">
      <w:pPr>
        <w:spacing w:after="120" w:line="360" w:lineRule="auto"/>
      </w:pPr>
    </w:p>
    <w:p w14:paraId="42F90954" w14:textId="5ADD5408" w:rsidR="004774B6" w:rsidRPr="00B44A9C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3C3B59">
        <w:rPr>
          <w:rFonts w:eastAsia="Times New Roman"/>
          <w:b/>
          <w:bCs/>
        </w:rPr>
        <w:t xml:space="preserve"> </w:t>
      </w:r>
      <w:r>
        <w:rPr>
          <w:rFonts w:eastAsia="Times New Roman"/>
          <w:b/>
          <w:bCs/>
          <w:lang w:val="en-US"/>
        </w:rPr>
        <w:t>vesr124-2-3</w:t>
      </w:r>
      <w:r w:rsidR="004774B6" w:rsidRPr="004774B6">
        <w:rPr>
          <w:rFonts w:eastAsia="Times New Roman"/>
          <w:b/>
          <w:bCs/>
          <w:lang w:val="en-US"/>
        </w:rPr>
        <w:t>#config</w:t>
      </w:r>
    </w:p>
    <w:p w14:paraId="146B50D5" w14:textId="738596A3" w:rsidR="004774B6" w:rsidRPr="004774B6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vesr124-2-3</w:t>
      </w:r>
      <w:r w:rsidR="004774B6" w:rsidRPr="004774B6">
        <w:rPr>
          <w:rFonts w:eastAsia="Times New Roman"/>
          <w:b/>
          <w:bCs/>
          <w:lang w:val="en-US"/>
        </w:rPr>
        <w:t>(config)#</w:t>
      </w:r>
    </w:p>
    <w:p w14:paraId="07596300" w14:textId="421FC9A8" w:rsidR="004774B6" w:rsidRPr="004774B6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vesr124-2-3</w:t>
      </w:r>
      <w:r w:rsidR="004774B6" w:rsidRPr="004774B6">
        <w:rPr>
          <w:rFonts w:eastAsia="Times New Roman"/>
          <w:b/>
          <w:bCs/>
          <w:lang w:val="en-US"/>
        </w:rPr>
        <w:t>(config)# ip route 0.0.0.0/0 192.168.10.1</w:t>
      </w:r>
    </w:p>
    <w:p w14:paraId="0B3799D8" w14:textId="734DFD6F" w:rsidR="004774B6" w:rsidRPr="004774B6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vesr124-2-3</w:t>
      </w:r>
      <w:r w:rsidR="004774B6" w:rsidRPr="004774B6">
        <w:rPr>
          <w:rFonts w:eastAsia="Times New Roman"/>
          <w:b/>
          <w:bCs/>
          <w:lang w:val="en-US"/>
        </w:rPr>
        <w:t>(config)# ip route 172.16.1.0/24 10.10.10.2</w:t>
      </w:r>
    </w:p>
    <w:p w14:paraId="0461707B" w14:textId="3A1AEA09" w:rsidR="004774B6" w:rsidRPr="00B44A9C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vesr124-2-3</w:t>
      </w:r>
      <w:r w:rsidR="004774B6" w:rsidRPr="004774B6">
        <w:rPr>
          <w:rFonts w:eastAsia="Times New Roman"/>
          <w:b/>
          <w:bCs/>
          <w:lang w:val="en-US"/>
        </w:rPr>
        <w:t>(config)# ip route 172.16.2.0/24 10.10.20.2</w:t>
      </w:r>
    </w:p>
    <w:p w14:paraId="7E4952D4" w14:textId="7C96A91E" w:rsidR="004774B6" w:rsidRPr="004774B6" w:rsidRDefault="004774B6" w:rsidP="006606E5">
      <w:pPr>
        <w:shd w:val="clear" w:color="auto" w:fill="D0CECE" w:themeFill="background2" w:themeFillShade="E6"/>
        <w:spacing w:after="120" w:line="360" w:lineRule="auto"/>
      </w:pPr>
      <w:r w:rsidRPr="004774B6">
        <w:rPr>
          <w:rFonts w:eastAsia="Times New Roman"/>
        </w:rPr>
        <w:t>Добавляем вывод диагностических сообщений в консоль при загрузке:</w:t>
      </w:r>
    </w:p>
    <w:p w14:paraId="2988EBD2" w14:textId="1C567FE0" w:rsidR="004774B6" w:rsidRPr="004774B6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3C3B59">
        <w:rPr>
          <w:rFonts w:eastAsia="Times New Roman"/>
          <w:b/>
          <w:bCs/>
        </w:rPr>
        <w:t xml:space="preserve"> </w:t>
      </w:r>
      <w:r>
        <w:rPr>
          <w:rFonts w:eastAsia="Times New Roman"/>
          <w:b/>
          <w:bCs/>
          <w:lang w:val="en-US"/>
        </w:rPr>
        <w:t>vesr124-2-3</w:t>
      </w:r>
      <w:r w:rsidR="004774B6" w:rsidRPr="004774B6">
        <w:rPr>
          <w:rFonts w:eastAsia="Times New Roman"/>
          <w:b/>
          <w:bCs/>
          <w:lang w:val="en-US"/>
        </w:rPr>
        <w:t>(config)#</w:t>
      </w:r>
    </w:p>
    <w:p w14:paraId="476FB9B9" w14:textId="3847AAC5" w:rsidR="004774B6" w:rsidRPr="004774B6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vesr124-2-3</w:t>
      </w:r>
      <w:r w:rsidR="004774B6" w:rsidRPr="004774B6">
        <w:rPr>
          <w:rFonts w:eastAsia="Times New Roman"/>
          <w:b/>
          <w:bCs/>
          <w:lang w:val="en-US"/>
        </w:rPr>
        <w:t>(config)#syslog console</w:t>
      </w:r>
    </w:p>
    <w:p w14:paraId="2434C9B2" w14:textId="3156107B" w:rsidR="004774B6" w:rsidRPr="004774B6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vesr124-2-3</w:t>
      </w:r>
      <w:r w:rsidR="004774B6" w:rsidRPr="004774B6">
        <w:rPr>
          <w:rFonts w:eastAsia="Times New Roman"/>
          <w:b/>
          <w:bCs/>
          <w:lang w:val="en-US"/>
        </w:rPr>
        <w:t>(config- syslog console)#  virtual-serial</w:t>
      </w:r>
    </w:p>
    <w:p w14:paraId="2DEB0478" w14:textId="5070FFC6" w:rsidR="004774B6" w:rsidRPr="00A31928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</w:rPr>
      </w:pPr>
      <w:r>
        <w:rPr>
          <w:rFonts w:eastAsia="Times New Roman"/>
          <w:b/>
          <w:bCs/>
          <w:lang w:val="en-US"/>
        </w:rPr>
        <w:t xml:space="preserve"> vesr</w:t>
      </w:r>
      <w:r w:rsidRPr="003C3B59">
        <w:rPr>
          <w:rFonts w:eastAsia="Times New Roman"/>
          <w:b/>
          <w:bCs/>
        </w:rPr>
        <w:t>124-2-3</w:t>
      </w:r>
      <w:r w:rsidR="004774B6" w:rsidRPr="00A31928">
        <w:rPr>
          <w:rFonts w:eastAsia="Times New Roman"/>
          <w:b/>
          <w:bCs/>
        </w:rPr>
        <w:t>(</w:t>
      </w:r>
      <w:r w:rsidR="004774B6" w:rsidRPr="004774B6">
        <w:rPr>
          <w:rFonts w:eastAsia="Times New Roman"/>
          <w:b/>
          <w:bCs/>
          <w:lang w:val="en-US"/>
        </w:rPr>
        <w:t>config</w:t>
      </w:r>
      <w:r w:rsidR="004774B6" w:rsidRPr="00A31928">
        <w:rPr>
          <w:rFonts w:eastAsia="Times New Roman"/>
          <w:b/>
          <w:bCs/>
        </w:rPr>
        <w:t>)#</w:t>
      </w:r>
      <w:r w:rsidR="004774B6" w:rsidRPr="004774B6">
        <w:rPr>
          <w:rFonts w:eastAsia="Times New Roman"/>
          <w:b/>
          <w:bCs/>
          <w:lang w:val="en-US"/>
        </w:rPr>
        <w:t>exit</w:t>
      </w:r>
    </w:p>
    <w:p w14:paraId="554A7BBD" w14:textId="77777777" w:rsidR="006606E5" w:rsidRPr="00624C92" w:rsidRDefault="006606E5" w:rsidP="004774B6">
      <w:pPr>
        <w:spacing w:after="120" w:line="360" w:lineRule="auto"/>
      </w:pPr>
    </w:p>
    <w:p w14:paraId="0979E261" w14:textId="66C2ABEC" w:rsidR="004774B6" w:rsidRPr="006606E5" w:rsidRDefault="004774B6" w:rsidP="004774B6">
      <w:pPr>
        <w:spacing w:after="120" w:line="360" w:lineRule="auto"/>
      </w:pPr>
      <w:r w:rsidRPr="000A1B9C">
        <w:rPr>
          <w:rFonts w:eastAsia="Times New Roman"/>
        </w:rPr>
        <w:t xml:space="preserve">Настраиваем </w:t>
      </w:r>
      <w:r w:rsidR="000A1B9C" w:rsidRPr="000A1B9C">
        <w:rPr>
          <w:rFonts w:eastAsia="Times New Roman"/>
          <w:lang w:val="en-US"/>
        </w:rPr>
        <w:t>NAT</w:t>
      </w:r>
      <w:r w:rsidR="000A1B9C" w:rsidRPr="000A1B9C">
        <w:rPr>
          <w:rFonts w:eastAsia="Times New Roman"/>
        </w:rPr>
        <w:t xml:space="preserve"> с заменой адресов источника на адрес выходного интерфейса ( </w:t>
      </w:r>
      <w:r w:rsidR="000A1B9C" w:rsidRPr="000A1B9C">
        <w:rPr>
          <w:rFonts w:eastAsia="Times New Roman"/>
          <w:lang w:val="en-US"/>
        </w:rPr>
        <w:t>SNAT</w:t>
      </w:r>
      <w:r w:rsidR="000A1B9C" w:rsidRPr="000A1B9C">
        <w:rPr>
          <w:rFonts w:eastAsia="Times New Roman"/>
        </w:rPr>
        <w:t>) для работы клиентов в Интернет:</w:t>
      </w:r>
    </w:p>
    <w:p w14:paraId="78F193DE" w14:textId="77777777" w:rsidR="006606E5" w:rsidRPr="006606E5" w:rsidRDefault="006606E5" w:rsidP="004774B6">
      <w:pPr>
        <w:spacing w:after="120" w:line="360" w:lineRule="auto"/>
      </w:pPr>
    </w:p>
    <w:p w14:paraId="5C26C4DE" w14:textId="204FF3FD" w:rsidR="000A1B9C" w:rsidRPr="000A1B9C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3C3B59">
        <w:rPr>
          <w:rFonts w:eastAsia="Times New Roman"/>
          <w:b/>
          <w:bCs/>
        </w:rPr>
        <w:t xml:space="preserve"> </w:t>
      </w:r>
      <w:r>
        <w:rPr>
          <w:rFonts w:eastAsia="Times New Roman"/>
          <w:b/>
          <w:bCs/>
          <w:lang w:val="en-US"/>
        </w:rPr>
        <w:t>vesr124-2-3</w:t>
      </w:r>
      <w:r w:rsidR="000A1B9C" w:rsidRPr="000A1B9C">
        <w:rPr>
          <w:rFonts w:eastAsia="Times New Roman"/>
          <w:b/>
          <w:bCs/>
          <w:lang w:val="en-US"/>
        </w:rPr>
        <w:t># config</w:t>
      </w:r>
    </w:p>
    <w:p w14:paraId="565B6764" w14:textId="35AB3117" w:rsidR="000A1B9C" w:rsidRPr="000A1B9C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vesr124-2-3</w:t>
      </w:r>
      <w:r w:rsidR="000A1B9C" w:rsidRPr="000A1B9C">
        <w:rPr>
          <w:rFonts w:eastAsia="Times New Roman"/>
          <w:b/>
          <w:bCs/>
          <w:lang w:val="en-US"/>
        </w:rPr>
        <w:t>(config)# nat source</w:t>
      </w:r>
    </w:p>
    <w:p w14:paraId="0B9A5301" w14:textId="6ED61C3E" w:rsidR="000A1B9C" w:rsidRPr="000A1B9C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vesr124-2-3</w:t>
      </w:r>
      <w:r w:rsidR="000A1B9C" w:rsidRPr="000A1B9C">
        <w:rPr>
          <w:rFonts w:eastAsia="Times New Roman"/>
          <w:b/>
          <w:bCs/>
          <w:lang w:val="en-US"/>
        </w:rPr>
        <w:t>(config-snat)#   pool UPLINK</w:t>
      </w:r>
    </w:p>
    <w:p w14:paraId="3A6F0184" w14:textId="3AC114E0" w:rsidR="000A1B9C" w:rsidRPr="000A1B9C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vesr124-2-3</w:t>
      </w:r>
      <w:r w:rsidR="000A1B9C" w:rsidRPr="000A1B9C">
        <w:rPr>
          <w:rFonts w:eastAsia="Times New Roman"/>
          <w:b/>
          <w:bCs/>
          <w:lang w:val="en-US"/>
        </w:rPr>
        <w:t>(config-snat-pool)#     ip address-range 192.168.10.114</w:t>
      </w:r>
    </w:p>
    <w:p w14:paraId="4F99E89D" w14:textId="799DB23A" w:rsidR="000A1B9C" w:rsidRPr="000A1B9C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vesr124-2-3</w:t>
      </w:r>
      <w:r w:rsidR="000A1B9C" w:rsidRPr="000A1B9C">
        <w:rPr>
          <w:rFonts w:eastAsia="Times New Roman"/>
          <w:b/>
          <w:bCs/>
          <w:lang w:val="en-US"/>
        </w:rPr>
        <w:t>(config-snat-pool)#   exit</w:t>
      </w:r>
    </w:p>
    <w:p w14:paraId="5E7DA9B2" w14:textId="5DB6696D" w:rsidR="000A1B9C" w:rsidRPr="000A1B9C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vesr124-2-3</w:t>
      </w:r>
      <w:r w:rsidR="000A1B9C" w:rsidRPr="000A1B9C">
        <w:rPr>
          <w:rFonts w:eastAsia="Times New Roman"/>
          <w:b/>
          <w:bCs/>
          <w:lang w:val="en-US"/>
        </w:rPr>
        <w:t>(config-snat)#   ruleset SNAT</w:t>
      </w:r>
    </w:p>
    <w:p w14:paraId="15E409A1" w14:textId="6049C00A" w:rsidR="000A1B9C" w:rsidRPr="000A1B9C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vesr124-2-3</w:t>
      </w:r>
      <w:r w:rsidR="000A1B9C" w:rsidRPr="000A1B9C">
        <w:rPr>
          <w:rFonts w:eastAsia="Times New Roman"/>
          <w:b/>
          <w:bCs/>
          <w:lang w:val="en-US"/>
        </w:rPr>
        <w:t>(config-snat-ruleset)#     to interface gigabitethernet 1/0/1</w:t>
      </w:r>
    </w:p>
    <w:p w14:paraId="6852118B" w14:textId="5F694F26" w:rsidR="000A1B9C" w:rsidRPr="000A1B9C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vesr124-2-3</w:t>
      </w:r>
      <w:r w:rsidR="000A1B9C" w:rsidRPr="000A1B9C">
        <w:rPr>
          <w:rFonts w:eastAsia="Times New Roman"/>
          <w:b/>
          <w:bCs/>
          <w:lang w:val="en-US"/>
        </w:rPr>
        <w:t>(config-snat-ruleset)#     rule 8</w:t>
      </w:r>
    </w:p>
    <w:p w14:paraId="2F77FA35" w14:textId="5045FAE8" w:rsidR="000A1B9C" w:rsidRPr="000A1B9C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vesr124-2-3</w:t>
      </w:r>
      <w:r w:rsidR="000A1B9C" w:rsidRPr="000A1B9C">
        <w:rPr>
          <w:rFonts w:eastAsia="Times New Roman"/>
          <w:b/>
          <w:bCs/>
          <w:lang w:val="en-US"/>
        </w:rPr>
        <w:t>(config-snat-rule)#       match source-address address-range 10.10.20.2</w:t>
      </w:r>
    </w:p>
    <w:p w14:paraId="28C68EA2" w14:textId="77777777" w:rsidR="000A1B9C" w:rsidRPr="000A1B9C" w:rsidRDefault="000A1B9C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0A1B9C">
        <w:rPr>
          <w:rFonts w:eastAsia="Times New Roman"/>
          <w:b/>
          <w:bCs/>
          <w:lang w:val="en-US"/>
        </w:rPr>
        <w:t>-10.10.20.254</w:t>
      </w:r>
    </w:p>
    <w:p w14:paraId="645AAC59" w14:textId="467CE298" w:rsidR="000A1B9C" w:rsidRPr="000A1B9C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vesr124-2-3</w:t>
      </w:r>
      <w:r w:rsidR="000A1B9C" w:rsidRPr="000A1B9C">
        <w:rPr>
          <w:rFonts w:eastAsia="Times New Roman"/>
          <w:b/>
          <w:bCs/>
          <w:lang w:val="en-US"/>
        </w:rPr>
        <w:t>(config-snat-rule)#       action source-nat pool UPLINK</w:t>
      </w:r>
    </w:p>
    <w:p w14:paraId="0592C7D3" w14:textId="68ABAD2E" w:rsidR="000A1B9C" w:rsidRPr="000A1B9C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vesr124-2-3</w:t>
      </w:r>
      <w:r w:rsidR="000A1B9C" w:rsidRPr="000A1B9C">
        <w:rPr>
          <w:rFonts w:eastAsia="Times New Roman"/>
          <w:b/>
          <w:bCs/>
          <w:lang w:val="en-US"/>
        </w:rPr>
        <w:t>(config-snat-rule)#       enable</w:t>
      </w:r>
    </w:p>
    <w:p w14:paraId="6B0895EF" w14:textId="64D6F669" w:rsidR="000A1B9C" w:rsidRPr="000A1B9C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vesr124-2-3</w:t>
      </w:r>
      <w:r w:rsidR="000A1B9C" w:rsidRPr="000A1B9C">
        <w:rPr>
          <w:rFonts w:eastAsia="Times New Roman"/>
          <w:b/>
          <w:bCs/>
          <w:lang w:val="en-US"/>
        </w:rPr>
        <w:t>(config-snat-rule)#     exit</w:t>
      </w:r>
    </w:p>
    <w:p w14:paraId="436CD913" w14:textId="224AC058" w:rsidR="000A1B9C" w:rsidRPr="000A1B9C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vesr124-2-3</w:t>
      </w:r>
      <w:r w:rsidR="000A1B9C" w:rsidRPr="000A1B9C">
        <w:rPr>
          <w:rFonts w:eastAsia="Times New Roman"/>
          <w:b/>
          <w:bCs/>
          <w:lang w:val="en-US"/>
        </w:rPr>
        <w:t>(config-snat-ruleset)#     rule 9</w:t>
      </w:r>
    </w:p>
    <w:p w14:paraId="41D0936E" w14:textId="291AED68" w:rsidR="000A1B9C" w:rsidRPr="000A1B9C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vesr124-2-3</w:t>
      </w:r>
      <w:r w:rsidR="000A1B9C" w:rsidRPr="000A1B9C">
        <w:rPr>
          <w:rFonts w:eastAsia="Times New Roman"/>
          <w:b/>
          <w:bCs/>
          <w:lang w:val="en-US"/>
        </w:rPr>
        <w:t>(config-snat-rule)#       match source-address address-range 10.10.10.2</w:t>
      </w:r>
    </w:p>
    <w:p w14:paraId="79B4C184" w14:textId="77777777" w:rsidR="000A1B9C" w:rsidRPr="000A1B9C" w:rsidRDefault="000A1B9C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0A1B9C">
        <w:rPr>
          <w:rFonts w:eastAsia="Times New Roman"/>
          <w:b/>
          <w:bCs/>
          <w:lang w:val="en-US"/>
        </w:rPr>
        <w:t>-10.10.10.254</w:t>
      </w:r>
    </w:p>
    <w:p w14:paraId="2670EE00" w14:textId="2210E6FC" w:rsidR="000A1B9C" w:rsidRPr="000A1B9C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vesr124-2-3</w:t>
      </w:r>
      <w:r w:rsidR="000A1B9C" w:rsidRPr="000A1B9C">
        <w:rPr>
          <w:rFonts w:eastAsia="Times New Roman"/>
          <w:b/>
          <w:bCs/>
          <w:lang w:val="en-US"/>
        </w:rPr>
        <w:t>(config-snat-rule)#       action source-nat pool UPLINK</w:t>
      </w:r>
    </w:p>
    <w:p w14:paraId="55673204" w14:textId="51ABB479" w:rsidR="000A1B9C" w:rsidRPr="000A1B9C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vesr124-2-3</w:t>
      </w:r>
      <w:r w:rsidR="000A1B9C" w:rsidRPr="000A1B9C">
        <w:rPr>
          <w:rFonts w:eastAsia="Times New Roman"/>
          <w:b/>
          <w:bCs/>
          <w:lang w:val="en-US"/>
        </w:rPr>
        <w:t>(config-snat-rule)#       enable</w:t>
      </w:r>
    </w:p>
    <w:p w14:paraId="72F6B03F" w14:textId="412BC6B5" w:rsidR="000A1B9C" w:rsidRPr="000A1B9C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vesr124-2-3</w:t>
      </w:r>
      <w:r w:rsidR="000A1B9C" w:rsidRPr="000A1B9C">
        <w:rPr>
          <w:rFonts w:eastAsia="Times New Roman"/>
          <w:b/>
          <w:bCs/>
          <w:lang w:val="en-US"/>
        </w:rPr>
        <w:t>(config-snat-rule)#     exit</w:t>
      </w:r>
    </w:p>
    <w:p w14:paraId="7CD45732" w14:textId="202B2CDF" w:rsidR="000A1B9C" w:rsidRPr="000A1B9C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vesr124-2-3</w:t>
      </w:r>
      <w:r w:rsidR="000A1B9C" w:rsidRPr="000A1B9C">
        <w:rPr>
          <w:rFonts w:eastAsia="Times New Roman"/>
          <w:b/>
          <w:bCs/>
          <w:lang w:val="en-US"/>
        </w:rPr>
        <w:t>(config-snat-ruleset)#     rule 10</w:t>
      </w:r>
    </w:p>
    <w:p w14:paraId="7922122C" w14:textId="4DB245A9" w:rsidR="000A1B9C" w:rsidRPr="000A1B9C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vesr124-2-3</w:t>
      </w:r>
      <w:r w:rsidR="000A1B9C" w:rsidRPr="000A1B9C">
        <w:rPr>
          <w:rFonts w:eastAsia="Times New Roman"/>
          <w:b/>
          <w:bCs/>
          <w:lang w:val="en-US"/>
        </w:rPr>
        <w:t>(config-snat-rule)#       match source-address address-range 10.10.30.1</w:t>
      </w:r>
    </w:p>
    <w:p w14:paraId="2B200950" w14:textId="77777777" w:rsidR="000A1B9C" w:rsidRPr="000A1B9C" w:rsidRDefault="000A1B9C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0A1B9C">
        <w:rPr>
          <w:rFonts w:eastAsia="Times New Roman"/>
          <w:b/>
          <w:bCs/>
          <w:lang w:val="en-US"/>
        </w:rPr>
        <w:t>-10.10.30.254</w:t>
      </w:r>
    </w:p>
    <w:p w14:paraId="07120820" w14:textId="3D3A8212" w:rsidR="000A1B9C" w:rsidRPr="000A1B9C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vesr124-2-3</w:t>
      </w:r>
      <w:r w:rsidR="000A1B9C" w:rsidRPr="000A1B9C">
        <w:rPr>
          <w:rFonts w:eastAsia="Times New Roman"/>
          <w:b/>
          <w:bCs/>
          <w:lang w:val="en-US"/>
        </w:rPr>
        <w:t>(config-snat-rule)#       action source-nat pool UPLINK</w:t>
      </w:r>
    </w:p>
    <w:p w14:paraId="59CE60BB" w14:textId="00BB5131" w:rsidR="000A1B9C" w:rsidRPr="000A1B9C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vesr124-2-3</w:t>
      </w:r>
      <w:r w:rsidR="000A1B9C" w:rsidRPr="000A1B9C">
        <w:rPr>
          <w:rFonts w:eastAsia="Times New Roman"/>
          <w:b/>
          <w:bCs/>
          <w:lang w:val="en-US"/>
        </w:rPr>
        <w:t>(config-snat-rule)#       enable</w:t>
      </w:r>
    </w:p>
    <w:p w14:paraId="5D61CD1C" w14:textId="3717D685" w:rsidR="000A1B9C" w:rsidRPr="000A1B9C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vesr124-2-3</w:t>
      </w:r>
      <w:r w:rsidR="000A1B9C" w:rsidRPr="000A1B9C">
        <w:rPr>
          <w:rFonts w:eastAsia="Times New Roman"/>
          <w:b/>
          <w:bCs/>
          <w:lang w:val="en-US"/>
        </w:rPr>
        <w:t>(config-snat-rule)#     exit</w:t>
      </w:r>
    </w:p>
    <w:p w14:paraId="0C068996" w14:textId="57455AFA" w:rsidR="000A1B9C" w:rsidRPr="000A1B9C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vesr124-2-3</w:t>
      </w:r>
      <w:r w:rsidR="000A1B9C" w:rsidRPr="000A1B9C">
        <w:rPr>
          <w:rFonts w:eastAsia="Times New Roman"/>
          <w:b/>
          <w:bCs/>
          <w:lang w:val="en-US"/>
        </w:rPr>
        <w:t>(config-snat-ruleset)#   exit</w:t>
      </w:r>
    </w:p>
    <w:p w14:paraId="71D8EDDF" w14:textId="56FE735A" w:rsidR="000A1B9C" w:rsidRPr="000A1B9C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vesr124-2-3</w:t>
      </w:r>
      <w:r w:rsidR="000A1B9C" w:rsidRPr="000A1B9C">
        <w:rPr>
          <w:rFonts w:eastAsia="Times New Roman"/>
          <w:b/>
          <w:bCs/>
          <w:lang w:val="en-US"/>
        </w:rPr>
        <w:t>(config-snat)# exit</w:t>
      </w:r>
    </w:p>
    <w:p w14:paraId="7A8A9754" w14:textId="560E356F" w:rsidR="000A1B9C" w:rsidRPr="00902DA6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</w:rPr>
      </w:pPr>
      <w:r>
        <w:rPr>
          <w:rFonts w:eastAsia="Times New Roman"/>
          <w:b/>
          <w:bCs/>
          <w:lang w:val="en-US"/>
        </w:rPr>
        <w:t xml:space="preserve"> vesr</w:t>
      </w:r>
      <w:r w:rsidRPr="00902DA6">
        <w:rPr>
          <w:rFonts w:eastAsia="Times New Roman"/>
          <w:b/>
          <w:bCs/>
        </w:rPr>
        <w:t>124-2-3</w:t>
      </w:r>
      <w:r w:rsidR="000A1B9C" w:rsidRPr="00902DA6">
        <w:rPr>
          <w:rFonts w:eastAsia="Times New Roman"/>
          <w:b/>
          <w:bCs/>
        </w:rPr>
        <w:t>(</w:t>
      </w:r>
      <w:r w:rsidR="000A1B9C" w:rsidRPr="000A1B9C">
        <w:rPr>
          <w:rFonts w:eastAsia="Times New Roman"/>
          <w:b/>
          <w:bCs/>
          <w:lang w:val="en-US"/>
        </w:rPr>
        <w:t>config</w:t>
      </w:r>
      <w:r w:rsidR="000A1B9C" w:rsidRPr="00902DA6">
        <w:rPr>
          <w:rFonts w:eastAsia="Times New Roman"/>
          <w:b/>
          <w:bCs/>
        </w:rPr>
        <w:t>)#</w:t>
      </w:r>
    </w:p>
    <w:p w14:paraId="26BB9694" w14:textId="77777777" w:rsidR="006606E5" w:rsidRPr="00902DA6" w:rsidRDefault="006606E5" w:rsidP="000A1B9C">
      <w:pPr>
        <w:spacing w:after="120" w:line="360" w:lineRule="auto"/>
      </w:pPr>
    </w:p>
    <w:p w14:paraId="0F642C67" w14:textId="71FA9D94" w:rsidR="000A1B9C" w:rsidRPr="00624C92" w:rsidRDefault="000A1B9C" w:rsidP="000A1B9C">
      <w:pPr>
        <w:spacing w:after="120" w:line="360" w:lineRule="auto"/>
      </w:pPr>
      <w:r w:rsidRPr="000A1B9C">
        <w:rPr>
          <w:rFonts w:eastAsia="Times New Roman"/>
        </w:rPr>
        <w:t xml:space="preserve">Здесь адрес 192.168.10.114  выдан по </w:t>
      </w:r>
      <w:r w:rsidRPr="000A1B9C">
        <w:rPr>
          <w:rFonts w:eastAsia="Times New Roman"/>
          <w:lang w:val="en-US"/>
        </w:rPr>
        <w:t>DHCP</w:t>
      </w:r>
      <w:r w:rsidRPr="000A1B9C">
        <w:rPr>
          <w:rFonts w:eastAsia="Times New Roman"/>
        </w:rPr>
        <w:t xml:space="preserve"> провайдером Интернет интерфейсу виртуального маршрутизатора </w:t>
      </w:r>
      <w:r w:rsidR="00902DA6" w:rsidRPr="00902DA6">
        <w:rPr>
          <w:rFonts w:eastAsia="Times New Roman"/>
        </w:rPr>
        <w:t xml:space="preserve"> </w:t>
      </w:r>
      <w:r w:rsidR="00902DA6">
        <w:rPr>
          <w:rFonts w:eastAsia="Times New Roman"/>
          <w:lang w:val="en-US"/>
        </w:rPr>
        <w:t>vesr</w:t>
      </w:r>
      <w:r w:rsidR="00902DA6" w:rsidRPr="00902DA6">
        <w:rPr>
          <w:rFonts w:eastAsia="Times New Roman"/>
        </w:rPr>
        <w:t>124-2-3</w:t>
      </w:r>
      <w:r w:rsidRPr="000A1B9C">
        <w:rPr>
          <w:rFonts w:eastAsia="Times New Roman"/>
        </w:rPr>
        <w:t>. Имен</w:t>
      </w:r>
      <w:r>
        <w:rPr>
          <w:rFonts w:eastAsia="Times New Roman"/>
        </w:rPr>
        <w:t>н</w:t>
      </w:r>
      <w:r w:rsidRPr="000A1B9C">
        <w:rPr>
          <w:rFonts w:eastAsia="Times New Roman"/>
        </w:rPr>
        <w:t>о он и будет заменят</w:t>
      </w:r>
      <w:r>
        <w:rPr>
          <w:rFonts w:eastAsia="Times New Roman"/>
        </w:rPr>
        <w:t xml:space="preserve">ся на </w:t>
      </w:r>
      <w:r w:rsidRPr="000A1B9C">
        <w:rPr>
          <w:rFonts w:eastAsia="Times New Roman"/>
        </w:rPr>
        <w:t xml:space="preserve"> исходящие адреса </w:t>
      </w:r>
      <w:r>
        <w:rPr>
          <w:rFonts w:eastAsia="Times New Roman"/>
        </w:rPr>
        <w:t xml:space="preserve">от </w:t>
      </w:r>
      <w:r w:rsidRPr="000A1B9C">
        <w:rPr>
          <w:rFonts w:eastAsia="Times New Roman"/>
        </w:rPr>
        <w:t xml:space="preserve">клиентов сетей 10.10.10.0/24 и 10.10.20.0/24 и 10.10.30.0/24 ( понадобится в дальнейших лабораторных работах) в пакетах </w:t>
      </w:r>
      <w:r w:rsidRPr="000A1B9C">
        <w:rPr>
          <w:rFonts w:eastAsia="Times New Roman"/>
          <w:lang w:val="en-US"/>
        </w:rPr>
        <w:t>IP</w:t>
      </w:r>
      <w:r w:rsidRPr="000A1B9C">
        <w:rPr>
          <w:rFonts w:eastAsia="Times New Roman"/>
        </w:rPr>
        <w:t>.</w:t>
      </w:r>
    </w:p>
    <w:p w14:paraId="09DF5DEC" w14:textId="77777777" w:rsidR="006606E5" w:rsidRPr="00624C92" w:rsidRDefault="006606E5" w:rsidP="000A1B9C">
      <w:pPr>
        <w:spacing w:after="120" w:line="360" w:lineRule="auto"/>
      </w:pPr>
    </w:p>
    <w:p w14:paraId="345401D5" w14:textId="53533C80" w:rsidR="004774B6" w:rsidRPr="00D97A16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3C3B59">
        <w:rPr>
          <w:rFonts w:eastAsia="Times New Roman"/>
          <w:b/>
          <w:bCs/>
        </w:rPr>
        <w:t xml:space="preserve"> </w:t>
      </w:r>
      <w:r>
        <w:rPr>
          <w:rFonts w:eastAsia="Times New Roman"/>
          <w:b/>
          <w:bCs/>
          <w:lang w:val="en-US"/>
        </w:rPr>
        <w:t>vesr124-2-3</w:t>
      </w:r>
      <w:r w:rsidR="004774B6" w:rsidRPr="00A01EB5">
        <w:rPr>
          <w:rFonts w:eastAsia="Times New Roman"/>
          <w:b/>
          <w:bCs/>
          <w:lang w:val="en-US"/>
        </w:rPr>
        <w:t xml:space="preserve">(config)# </w:t>
      </w:r>
      <w:r w:rsidR="004774B6">
        <w:rPr>
          <w:rFonts w:eastAsia="Times New Roman"/>
          <w:b/>
          <w:bCs/>
          <w:lang w:val="en-US"/>
        </w:rPr>
        <w:t xml:space="preserve">do commit </w:t>
      </w:r>
    </w:p>
    <w:p w14:paraId="15D716D5" w14:textId="5A5681FE" w:rsidR="004774B6" w:rsidRPr="00D97A16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vesr124-2-3</w:t>
      </w:r>
      <w:r w:rsidR="004774B6" w:rsidRPr="00A01EB5">
        <w:rPr>
          <w:rFonts w:eastAsia="Times New Roman"/>
          <w:b/>
          <w:bCs/>
          <w:lang w:val="en-US"/>
        </w:rPr>
        <w:t xml:space="preserve">(config)# </w:t>
      </w:r>
      <w:r w:rsidR="004774B6">
        <w:rPr>
          <w:rFonts w:eastAsia="Times New Roman"/>
          <w:b/>
          <w:bCs/>
          <w:lang w:val="en-US"/>
        </w:rPr>
        <w:t>do confirm</w:t>
      </w:r>
    </w:p>
    <w:p w14:paraId="7793A3AC" w14:textId="16DBC50B" w:rsidR="004774B6" w:rsidRPr="000A1B9C" w:rsidRDefault="00902DA6" w:rsidP="006606E5">
      <w:pPr>
        <w:shd w:val="clear" w:color="auto" w:fill="D0CECE" w:themeFill="background2" w:themeFillShade="E6"/>
        <w:spacing w:after="120" w:line="360" w:lineRule="auto"/>
      </w:pPr>
      <w:r>
        <w:rPr>
          <w:rFonts w:eastAsia="Times New Roman"/>
          <w:b/>
          <w:bCs/>
          <w:lang w:val="en-US"/>
        </w:rPr>
        <w:t xml:space="preserve"> vesr</w:t>
      </w:r>
      <w:r w:rsidRPr="003C3B59">
        <w:rPr>
          <w:rFonts w:eastAsia="Times New Roman"/>
          <w:b/>
          <w:bCs/>
        </w:rPr>
        <w:t>124-2-3</w:t>
      </w:r>
      <w:r w:rsidR="004774B6" w:rsidRPr="000A1B9C">
        <w:rPr>
          <w:rFonts w:eastAsia="Times New Roman"/>
          <w:b/>
          <w:bCs/>
        </w:rPr>
        <w:t>(</w:t>
      </w:r>
      <w:r w:rsidR="004774B6" w:rsidRPr="00A01EB5">
        <w:rPr>
          <w:rFonts w:eastAsia="Times New Roman"/>
          <w:b/>
          <w:bCs/>
          <w:lang w:val="en-US"/>
        </w:rPr>
        <w:t>config</w:t>
      </w:r>
      <w:r w:rsidR="004774B6" w:rsidRPr="000A1B9C">
        <w:rPr>
          <w:rFonts w:eastAsia="Times New Roman"/>
          <w:b/>
          <w:bCs/>
        </w:rPr>
        <w:t xml:space="preserve">)# </w:t>
      </w:r>
      <w:r w:rsidR="004774B6">
        <w:rPr>
          <w:rFonts w:eastAsia="Times New Roman"/>
          <w:b/>
          <w:bCs/>
          <w:lang w:val="en-US"/>
        </w:rPr>
        <w:t>exit</w:t>
      </w:r>
    </w:p>
    <w:p w14:paraId="042A0057" w14:textId="77777777" w:rsidR="006606E5" w:rsidRPr="00624C92" w:rsidRDefault="006606E5" w:rsidP="00521F9E">
      <w:pPr>
        <w:spacing w:after="120" w:line="360" w:lineRule="auto"/>
      </w:pPr>
    </w:p>
    <w:p w14:paraId="04F15461" w14:textId="4A178A86" w:rsidR="00521F9E" w:rsidRPr="006E11C6" w:rsidRDefault="00521F9E" w:rsidP="00521F9E">
      <w:pPr>
        <w:spacing w:after="120" w:line="360" w:lineRule="auto"/>
      </w:pPr>
      <w:r w:rsidRPr="006E11C6">
        <w:rPr>
          <w:rFonts w:eastAsia="Times New Roman"/>
        </w:rPr>
        <w:t>На этом настройка центрального вирт</w:t>
      </w:r>
      <w:r w:rsidR="004774B6">
        <w:rPr>
          <w:rFonts w:eastAsia="Times New Roman"/>
        </w:rPr>
        <w:t>у</w:t>
      </w:r>
      <w:r w:rsidRPr="006E11C6">
        <w:rPr>
          <w:rFonts w:eastAsia="Times New Roman"/>
        </w:rPr>
        <w:t>ального маршрутизатора завершена.</w:t>
      </w:r>
    </w:p>
    <w:p w14:paraId="393EC3A3" w14:textId="1E34483F" w:rsidR="00521F9E" w:rsidRPr="006E11C6" w:rsidRDefault="00521F9E" w:rsidP="00521F9E">
      <w:pPr>
        <w:spacing w:after="120" w:line="360" w:lineRule="auto"/>
      </w:pPr>
      <w:r w:rsidRPr="006E11C6">
        <w:rPr>
          <w:rFonts w:eastAsia="Times New Roman"/>
        </w:rPr>
        <w:t xml:space="preserve">Настройка виртуального маршрутизатора </w:t>
      </w:r>
      <w:r w:rsidR="00902DA6" w:rsidRPr="00902DA6">
        <w:rPr>
          <w:rFonts w:eastAsia="Times New Roman"/>
        </w:rPr>
        <w:t xml:space="preserve"> </w:t>
      </w:r>
      <w:r w:rsidR="00902DA6">
        <w:rPr>
          <w:rFonts w:eastAsia="Times New Roman"/>
          <w:lang w:val="en-US"/>
        </w:rPr>
        <w:t>vesr</w:t>
      </w:r>
      <w:r w:rsidR="00902DA6" w:rsidRPr="00902DA6">
        <w:rPr>
          <w:rFonts w:eastAsia="Times New Roman"/>
        </w:rPr>
        <w:t>124-2-1</w:t>
      </w:r>
      <w:r w:rsidRPr="006E11C6">
        <w:rPr>
          <w:rFonts w:eastAsia="Times New Roman"/>
        </w:rPr>
        <w:t>(он использовался и в предыдущих работах в этом руководстве</w:t>
      </w:r>
      <w:r>
        <w:rPr>
          <w:rFonts w:eastAsia="Times New Roman"/>
        </w:rPr>
        <w:t>, но здесь есть небольшие изменения</w:t>
      </w:r>
      <w:r w:rsidRPr="006E11C6">
        <w:rPr>
          <w:rFonts w:eastAsia="Times New Roman"/>
        </w:rPr>
        <w:t>):</w:t>
      </w:r>
    </w:p>
    <w:p w14:paraId="37E4191C" w14:textId="77777777" w:rsidR="00521F9E" w:rsidRDefault="00521F9E" w:rsidP="00521F9E">
      <w:pPr>
        <w:spacing w:after="120" w:line="360" w:lineRule="auto"/>
        <w:rPr>
          <w:lang w:val="en-US"/>
        </w:rPr>
      </w:pPr>
      <w:r w:rsidRPr="003F7F97">
        <w:rPr>
          <w:rFonts w:eastAsia="Times New Roman"/>
        </w:rPr>
        <w:t>Создадим зоны безопасности «UNTRUST» и «TRUST». Установим принадлежность используемых сетевых интерфейсов к зонам. Одновременно</w:t>
      </w:r>
      <w:r w:rsidRPr="003F7F97">
        <w:rPr>
          <w:rFonts w:eastAsia="Times New Roman"/>
          <w:lang w:val="en-US"/>
        </w:rPr>
        <w:t xml:space="preserve"> </w:t>
      </w:r>
      <w:r w:rsidRPr="003F7F97">
        <w:rPr>
          <w:rFonts w:eastAsia="Times New Roman"/>
        </w:rPr>
        <w:t>назначим</w:t>
      </w:r>
      <w:r w:rsidRPr="003F7F97">
        <w:rPr>
          <w:rFonts w:eastAsia="Times New Roman"/>
          <w:lang w:val="en-US"/>
        </w:rPr>
        <w:t xml:space="preserve"> IP-</w:t>
      </w:r>
      <w:r w:rsidRPr="003F7F97">
        <w:rPr>
          <w:rFonts w:eastAsia="Times New Roman"/>
        </w:rPr>
        <w:t>адреса</w:t>
      </w:r>
      <w:r w:rsidRPr="003F7F97">
        <w:rPr>
          <w:rFonts w:eastAsia="Times New Roman"/>
          <w:lang w:val="en-US"/>
        </w:rPr>
        <w:t xml:space="preserve"> </w:t>
      </w:r>
      <w:r w:rsidRPr="003F7F97">
        <w:rPr>
          <w:rFonts w:eastAsia="Times New Roman"/>
        </w:rPr>
        <w:t>интерфейсам</w:t>
      </w:r>
      <w:r w:rsidRPr="003F7F97">
        <w:rPr>
          <w:rFonts w:eastAsia="Times New Roman"/>
          <w:lang w:val="en-US"/>
        </w:rPr>
        <w:t>.</w:t>
      </w:r>
    </w:p>
    <w:p w14:paraId="14097699" w14:textId="77777777" w:rsidR="006606E5" w:rsidRPr="003F7F97" w:rsidRDefault="006606E5" w:rsidP="00521F9E">
      <w:pPr>
        <w:spacing w:after="120" w:line="360" w:lineRule="auto"/>
        <w:rPr>
          <w:lang w:val="en-US"/>
        </w:rPr>
      </w:pPr>
    </w:p>
    <w:p w14:paraId="44A4194B" w14:textId="08549919" w:rsidR="00521F9E" w:rsidRPr="003F7F97" w:rsidRDefault="00902DA6" w:rsidP="006606E5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521F9E" w:rsidRPr="003F7F97">
        <w:rPr>
          <w:rFonts w:eastAsia="Times New Roman"/>
          <w:b/>
          <w:bCs/>
          <w:lang w:val="en-US"/>
        </w:rPr>
        <w:t># configure</w:t>
      </w:r>
      <w:r w:rsidR="00521F9E" w:rsidRPr="003F7F97">
        <w:rPr>
          <w:rFonts w:eastAsia="Times New Roman"/>
          <w:b/>
          <w:bCs/>
          <w:lang w:val="en-US"/>
        </w:rPr>
        <w:br/>
      </w:r>
      <w:r>
        <w:rPr>
          <w:rFonts w:eastAsia="Times New Roman"/>
          <w:b/>
          <w:bCs/>
          <w:lang w:val="en-US"/>
        </w:rPr>
        <w:t xml:space="preserve"> vesr124-2-1</w:t>
      </w:r>
      <w:r w:rsidR="00521F9E" w:rsidRPr="003F7F97">
        <w:rPr>
          <w:rFonts w:eastAsia="Times New Roman"/>
          <w:b/>
          <w:bCs/>
          <w:lang w:val="en-US"/>
        </w:rPr>
        <w:t>(config)# security zone UNTRUST</w:t>
      </w:r>
      <w:r w:rsidR="00521F9E" w:rsidRPr="003F7F97">
        <w:rPr>
          <w:rFonts w:eastAsia="Times New Roman"/>
          <w:b/>
          <w:bCs/>
          <w:lang w:val="en-US"/>
        </w:rPr>
        <w:br/>
      </w:r>
      <w:r>
        <w:rPr>
          <w:rFonts w:eastAsia="Times New Roman"/>
          <w:b/>
          <w:bCs/>
          <w:lang w:val="en-US"/>
        </w:rPr>
        <w:t xml:space="preserve"> vesr124-2-1</w:t>
      </w:r>
      <w:r w:rsidR="00521F9E" w:rsidRPr="003F7F97">
        <w:rPr>
          <w:rFonts w:eastAsia="Times New Roman"/>
          <w:b/>
          <w:bCs/>
          <w:lang w:val="en-US"/>
        </w:rPr>
        <w:t>(config-zone)# exit</w:t>
      </w:r>
      <w:r w:rsidR="00521F9E" w:rsidRPr="003F7F97">
        <w:rPr>
          <w:rFonts w:eastAsia="Times New Roman"/>
          <w:b/>
          <w:bCs/>
          <w:lang w:val="en-US"/>
        </w:rPr>
        <w:br/>
      </w:r>
      <w:r>
        <w:rPr>
          <w:rFonts w:eastAsia="Times New Roman"/>
          <w:b/>
          <w:bCs/>
          <w:lang w:val="en-US"/>
        </w:rPr>
        <w:t xml:space="preserve"> vesr124-2-1</w:t>
      </w:r>
      <w:r w:rsidR="00521F9E" w:rsidRPr="003F7F97">
        <w:rPr>
          <w:rFonts w:eastAsia="Times New Roman"/>
          <w:b/>
          <w:bCs/>
          <w:lang w:val="en-US"/>
        </w:rPr>
        <w:t>(config)# security zone TRUST</w:t>
      </w:r>
      <w:r w:rsidR="00521F9E" w:rsidRPr="003F7F97">
        <w:rPr>
          <w:rFonts w:eastAsia="Times New Roman"/>
          <w:b/>
          <w:bCs/>
          <w:lang w:val="en-US"/>
        </w:rPr>
        <w:br/>
      </w:r>
      <w:r>
        <w:rPr>
          <w:rFonts w:eastAsia="Times New Roman"/>
          <w:b/>
          <w:bCs/>
          <w:lang w:val="en-US"/>
        </w:rPr>
        <w:t xml:space="preserve"> vesr124-2-1</w:t>
      </w:r>
      <w:r w:rsidR="00521F9E" w:rsidRPr="003F7F97">
        <w:rPr>
          <w:rFonts w:eastAsia="Times New Roman"/>
          <w:b/>
          <w:bCs/>
          <w:lang w:val="en-US"/>
        </w:rPr>
        <w:t>(config-zone)# exit</w:t>
      </w:r>
      <w:r w:rsidR="00521F9E" w:rsidRPr="003F7F97">
        <w:rPr>
          <w:rFonts w:eastAsia="Times New Roman"/>
          <w:b/>
          <w:bCs/>
          <w:lang w:val="en-US"/>
        </w:rPr>
        <w:br/>
      </w:r>
      <w:r>
        <w:rPr>
          <w:rFonts w:eastAsia="Times New Roman"/>
          <w:b/>
          <w:bCs/>
          <w:lang w:val="en-US"/>
        </w:rPr>
        <w:t xml:space="preserve"> vesr124-2-1</w:t>
      </w:r>
      <w:r w:rsidR="00521F9E" w:rsidRPr="003F7F97">
        <w:rPr>
          <w:rFonts w:eastAsia="Times New Roman"/>
          <w:b/>
          <w:bCs/>
          <w:lang w:val="en-US"/>
        </w:rPr>
        <w:t>(config)# interface gigabitethernet 1/0/1</w:t>
      </w:r>
      <w:r w:rsidR="00521F9E" w:rsidRPr="003F7F97">
        <w:rPr>
          <w:rFonts w:eastAsia="Times New Roman"/>
          <w:b/>
          <w:bCs/>
          <w:lang w:val="en-US"/>
        </w:rPr>
        <w:br/>
      </w:r>
      <w:r>
        <w:rPr>
          <w:rFonts w:eastAsia="Times New Roman"/>
          <w:b/>
          <w:bCs/>
          <w:lang w:val="en-US"/>
        </w:rPr>
        <w:t xml:space="preserve"> vesr124-2-1</w:t>
      </w:r>
      <w:r w:rsidR="00521F9E" w:rsidRPr="003F7F97">
        <w:rPr>
          <w:rFonts w:eastAsia="Times New Roman"/>
          <w:b/>
          <w:bCs/>
          <w:lang w:val="en-US"/>
        </w:rPr>
        <w:t>(config-if-gi)# security-zone</w:t>
      </w:r>
      <w:r w:rsidR="00521F9E">
        <w:rPr>
          <w:rFonts w:eastAsia="Times New Roman"/>
          <w:b/>
          <w:bCs/>
          <w:lang w:val="en-US"/>
        </w:rPr>
        <w:t xml:space="preserve"> UN</w:t>
      </w:r>
      <w:r w:rsidR="00521F9E" w:rsidRPr="003F7F97">
        <w:rPr>
          <w:rFonts w:eastAsia="Times New Roman"/>
          <w:b/>
          <w:bCs/>
          <w:lang w:val="en-US"/>
        </w:rPr>
        <w:t>TRUST</w:t>
      </w:r>
      <w:r w:rsidR="00521F9E" w:rsidRPr="003F7F97">
        <w:rPr>
          <w:rFonts w:eastAsia="Times New Roman"/>
          <w:b/>
          <w:bCs/>
          <w:lang w:val="en-US"/>
        </w:rPr>
        <w:br/>
      </w:r>
      <w:r>
        <w:rPr>
          <w:rFonts w:eastAsia="Times New Roman"/>
          <w:b/>
          <w:bCs/>
          <w:lang w:val="en-US"/>
        </w:rPr>
        <w:t xml:space="preserve"> vesr124-2-1</w:t>
      </w:r>
      <w:r w:rsidR="00521F9E" w:rsidRPr="003F7F97">
        <w:rPr>
          <w:rFonts w:eastAsia="Times New Roman"/>
          <w:b/>
          <w:bCs/>
          <w:lang w:val="en-US"/>
        </w:rPr>
        <w:t>(config-if-gi)# ip address 10.1</w:t>
      </w:r>
      <w:r w:rsidR="00521F9E">
        <w:rPr>
          <w:rFonts w:eastAsia="Times New Roman"/>
          <w:b/>
          <w:bCs/>
          <w:lang w:val="en-US"/>
        </w:rPr>
        <w:t>0</w:t>
      </w:r>
      <w:r w:rsidR="00521F9E" w:rsidRPr="003F7F97">
        <w:rPr>
          <w:rFonts w:eastAsia="Times New Roman"/>
          <w:b/>
          <w:bCs/>
          <w:lang w:val="en-US"/>
        </w:rPr>
        <w:t>.1</w:t>
      </w:r>
      <w:r w:rsidR="00521F9E">
        <w:rPr>
          <w:rFonts w:eastAsia="Times New Roman"/>
          <w:b/>
          <w:bCs/>
          <w:lang w:val="en-US"/>
        </w:rPr>
        <w:t>0</w:t>
      </w:r>
      <w:r w:rsidR="00521F9E" w:rsidRPr="003F7F97">
        <w:rPr>
          <w:rFonts w:eastAsia="Times New Roman"/>
          <w:b/>
          <w:bCs/>
          <w:lang w:val="en-US"/>
        </w:rPr>
        <w:t>.1/2</w:t>
      </w:r>
      <w:r w:rsidR="00521F9E">
        <w:rPr>
          <w:rFonts w:eastAsia="Times New Roman"/>
          <w:b/>
          <w:bCs/>
          <w:lang w:val="en-US"/>
        </w:rPr>
        <w:t>4</w:t>
      </w:r>
      <w:r w:rsidR="00521F9E" w:rsidRPr="003F7F97">
        <w:rPr>
          <w:rFonts w:eastAsia="Times New Roman"/>
          <w:b/>
          <w:bCs/>
          <w:lang w:val="en-US"/>
        </w:rPr>
        <w:br/>
      </w:r>
      <w:r>
        <w:rPr>
          <w:rFonts w:eastAsia="Times New Roman"/>
          <w:b/>
          <w:bCs/>
          <w:lang w:val="en-US"/>
        </w:rPr>
        <w:t xml:space="preserve"> vesr124-2-1</w:t>
      </w:r>
      <w:r w:rsidR="00521F9E" w:rsidRPr="003F7F97">
        <w:rPr>
          <w:rFonts w:eastAsia="Times New Roman"/>
          <w:b/>
          <w:bCs/>
          <w:lang w:val="en-US"/>
        </w:rPr>
        <w:t>(config-if-gi)# exit</w:t>
      </w:r>
      <w:r w:rsidR="00521F9E" w:rsidRPr="003F7F97">
        <w:rPr>
          <w:rFonts w:eastAsia="Times New Roman"/>
          <w:b/>
          <w:bCs/>
          <w:lang w:val="en-US"/>
        </w:rPr>
        <w:br/>
      </w:r>
      <w:r>
        <w:rPr>
          <w:rFonts w:eastAsia="Times New Roman"/>
          <w:b/>
          <w:bCs/>
          <w:lang w:val="en-US"/>
        </w:rPr>
        <w:t xml:space="preserve"> vesr124-2-1</w:t>
      </w:r>
      <w:r w:rsidR="00521F9E" w:rsidRPr="003F7F97">
        <w:rPr>
          <w:rFonts w:eastAsia="Times New Roman"/>
          <w:b/>
          <w:bCs/>
          <w:lang w:val="en-US"/>
        </w:rPr>
        <w:t>(config)# interface gigabitethernet 1/0/</w:t>
      </w:r>
      <w:r w:rsidR="00521F9E">
        <w:rPr>
          <w:rFonts w:eastAsia="Times New Roman"/>
          <w:b/>
          <w:bCs/>
          <w:lang w:val="en-US"/>
        </w:rPr>
        <w:t>2</w:t>
      </w:r>
      <w:r w:rsidR="00521F9E" w:rsidRPr="003F7F97">
        <w:rPr>
          <w:rFonts w:eastAsia="Times New Roman"/>
          <w:b/>
          <w:bCs/>
          <w:lang w:val="en-US"/>
        </w:rPr>
        <w:br/>
      </w:r>
      <w:r>
        <w:rPr>
          <w:rFonts w:eastAsia="Times New Roman"/>
          <w:b/>
          <w:bCs/>
          <w:lang w:val="en-US"/>
        </w:rPr>
        <w:t xml:space="preserve"> vesr124-2-1</w:t>
      </w:r>
      <w:r w:rsidR="00521F9E" w:rsidRPr="003F7F97">
        <w:rPr>
          <w:rFonts w:eastAsia="Times New Roman"/>
          <w:b/>
          <w:bCs/>
          <w:lang w:val="en-US"/>
        </w:rPr>
        <w:t>(config-if-te)# ip address 1</w:t>
      </w:r>
      <w:r w:rsidR="00521F9E">
        <w:rPr>
          <w:rFonts w:eastAsia="Times New Roman"/>
          <w:b/>
          <w:bCs/>
          <w:lang w:val="en-US"/>
        </w:rPr>
        <w:t>72</w:t>
      </w:r>
      <w:r w:rsidR="00521F9E" w:rsidRPr="003F7F97">
        <w:rPr>
          <w:rFonts w:eastAsia="Times New Roman"/>
          <w:b/>
          <w:bCs/>
          <w:lang w:val="en-US"/>
        </w:rPr>
        <w:t>.</w:t>
      </w:r>
      <w:r w:rsidR="00521F9E">
        <w:rPr>
          <w:rFonts w:eastAsia="Times New Roman"/>
          <w:b/>
          <w:bCs/>
          <w:lang w:val="en-US"/>
        </w:rPr>
        <w:t>16</w:t>
      </w:r>
      <w:r w:rsidR="00521F9E" w:rsidRPr="003F7F97">
        <w:rPr>
          <w:rFonts w:eastAsia="Times New Roman"/>
          <w:b/>
          <w:bCs/>
          <w:lang w:val="en-US"/>
        </w:rPr>
        <w:t>.</w:t>
      </w:r>
      <w:r w:rsidR="00521F9E">
        <w:rPr>
          <w:rFonts w:eastAsia="Times New Roman"/>
          <w:b/>
          <w:bCs/>
          <w:lang w:val="en-US"/>
        </w:rPr>
        <w:t>1</w:t>
      </w:r>
      <w:r w:rsidR="00521F9E" w:rsidRPr="003F7F97">
        <w:rPr>
          <w:rFonts w:eastAsia="Times New Roman"/>
          <w:b/>
          <w:bCs/>
          <w:lang w:val="en-US"/>
        </w:rPr>
        <w:t>.</w:t>
      </w:r>
      <w:r w:rsidR="00521F9E">
        <w:rPr>
          <w:rFonts w:eastAsia="Times New Roman"/>
          <w:b/>
          <w:bCs/>
          <w:lang w:val="en-US"/>
        </w:rPr>
        <w:t>1</w:t>
      </w:r>
      <w:r w:rsidR="00521F9E" w:rsidRPr="003F7F97">
        <w:rPr>
          <w:rFonts w:eastAsia="Times New Roman"/>
          <w:b/>
          <w:bCs/>
          <w:lang w:val="en-US"/>
        </w:rPr>
        <w:t>/2</w:t>
      </w:r>
      <w:r w:rsidR="00521F9E">
        <w:rPr>
          <w:rFonts w:eastAsia="Times New Roman"/>
          <w:b/>
          <w:bCs/>
          <w:lang w:val="en-US"/>
        </w:rPr>
        <w:t>4</w:t>
      </w:r>
      <w:r w:rsidR="00521F9E" w:rsidRPr="003F7F97">
        <w:rPr>
          <w:rFonts w:eastAsia="Times New Roman"/>
          <w:b/>
          <w:bCs/>
          <w:lang w:val="en-US"/>
        </w:rPr>
        <w:br/>
      </w:r>
      <w:r>
        <w:rPr>
          <w:rFonts w:eastAsia="Times New Roman"/>
          <w:b/>
          <w:bCs/>
          <w:lang w:val="en-US"/>
        </w:rPr>
        <w:t xml:space="preserve"> vesr124-2-1</w:t>
      </w:r>
      <w:r w:rsidR="00521F9E" w:rsidRPr="003F7F97">
        <w:rPr>
          <w:rFonts w:eastAsia="Times New Roman"/>
          <w:b/>
          <w:bCs/>
          <w:lang w:val="en-US"/>
        </w:rPr>
        <w:t>(config-if-te)# security-zone TRUST</w:t>
      </w:r>
      <w:r w:rsidR="00521F9E" w:rsidRPr="003F7F97">
        <w:rPr>
          <w:rFonts w:eastAsia="Times New Roman"/>
          <w:b/>
          <w:bCs/>
          <w:lang w:val="en-US"/>
        </w:rPr>
        <w:br/>
      </w:r>
      <w:r>
        <w:rPr>
          <w:rFonts w:eastAsia="Times New Roman"/>
          <w:b/>
          <w:bCs/>
          <w:lang w:val="en-US"/>
        </w:rPr>
        <w:t xml:space="preserve"> vesr124-2-1</w:t>
      </w:r>
      <w:r w:rsidR="00521F9E" w:rsidRPr="003F7F97">
        <w:rPr>
          <w:rFonts w:eastAsia="Times New Roman"/>
          <w:b/>
          <w:bCs/>
          <w:lang w:val="en-US"/>
        </w:rPr>
        <w:t>(config-if-te)# exit</w:t>
      </w:r>
    </w:p>
    <w:p w14:paraId="4AEE4A38" w14:textId="77777777" w:rsidR="006606E5" w:rsidRDefault="006606E5" w:rsidP="00521F9E">
      <w:pPr>
        <w:spacing w:after="120" w:line="360" w:lineRule="auto"/>
        <w:rPr>
          <w:lang w:val="en-US"/>
        </w:rPr>
      </w:pPr>
    </w:p>
    <w:p w14:paraId="666B2F15" w14:textId="273582F9" w:rsidR="00521F9E" w:rsidRPr="003F7F97" w:rsidRDefault="00521F9E" w:rsidP="00521F9E">
      <w:pPr>
        <w:spacing w:after="120" w:line="360" w:lineRule="auto"/>
      </w:pPr>
      <w:r w:rsidRPr="003F7F97">
        <w:rPr>
          <w:rFonts w:eastAsia="Times New Roman"/>
        </w:rPr>
        <w:t>Создадим профили IP-адресов и портов, которые потребуются для настройки правил Firewall и правил DNAT.</w:t>
      </w:r>
    </w:p>
    <w:p w14:paraId="38FA147E" w14:textId="6DFE6A07" w:rsidR="00521F9E" w:rsidRPr="003F7F97" w:rsidRDefault="00521F9E">
      <w:pPr>
        <w:numPr>
          <w:ilvl w:val="0"/>
          <w:numId w:val="49"/>
        </w:numPr>
        <w:spacing w:after="120" w:line="360" w:lineRule="auto"/>
        <w:ind w:left="0"/>
      </w:pPr>
      <w:r>
        <w:rPr>
          <w:rFonts w:eastAsia="Times New Roman"/>
          <w:lang w:val="en-US"/>
        </w:rPr>
        <w:t>WAN</w:t>
      </w:r>
      <w:r w:rsidRPr="003F7F97">
        <w:rPr>
          <w:rFonts w:eastAsia="Times New Roman"/>
        </w:rPr>
        <w:t xml:space="preserve"> – профиль адресов публичной сети</w:t>
      </w:r>
      <w:r w:rsidR="00373684" w:rsidRPr="00373684">
        <w:rPr>
          <w:rFonts w:eastAsia="Times New Roman"/>
        </w:rPr>
        <w:t xml:space="preserve"> ( </w:t>
      </w:r>
      <w:r w:rsidR="00373684">
        <w:rPr>
          <w:rFonts w:eastAsia="Times New Roman"/>
        </w:rPr>
        <w:t>выход в Интернет)</w:t>
      </w:r>
      <w:r w:rsidRPr="003F7F97">
        <w:rPr>
          <w:rFonts w:eastAsia="Times New Roman"/>
        </w:rPr>
        <w:t>;</w:t>
      </w:r>
    </w:p>
    <w:p w14:paraId="6CF0F3C5" w14:textId="30762ACC" w:rsidR="00521F9E" w:rsidRPr="003F7F97" w:rsidRDefault="00521F9E">
      <w:pPr>
        <w:numPr>
          <w:ilvl w:val="0"/>
          <w:numId w:val="49"/>
        </w:numPr>
        <w:spacing w:after="120" w:line="360" w:lineRule="auto"/>
        <w:ind w:left="0"/>
      </w:pPr>
      <w:r>
        <w:rPr>
          <w:rFonts w:eastAsia="Times New Roman"/>
          <w:lang w:val="en-US"/>
        </w:rPr>
        <w:t>LAN</w:t>
      </w:r>
      <w:r w:rsidRPr="00A11E35">
        <w:rPr>
          <w:rFonts w:eastAsia="Times New Roman"/>
        </w:rPr>
        <w:t>_</w:t>
      </w:r>
      <w:r>
        <w:rPr>
          <w:rFonts w:eastAsia="Times New Roman"/>
          <w:lang w:val="en-US"/>
        </w:rPr>
        <w:t>NATWORK</w:t>
      </w:r>
      <w:r w:rsidRPr="003F7F97">
        <w:rPr>
          <w:rFonts w:eastAsia="Times New Roman"/>
        </w:rPr>
        <w:t xml:space="preserve"> – профиль адресов локальной сети</w:t>
      </w:r>
      <w:r w:rsidR="00373684">
        <w:rPr>
          <w:rFonts w:eastAsia="Times New Roman"/>
        </w:rPr>
        <w:t xml:space="preserve"> ( сеть локальная)</w:t>
      </w:r>
      <w:r w:rsidRPr="003F7F97">
        <w:rPr>
          <w:rFonts w:eastAsia="Times New Roman"/>
        </w:rPr>
        <w:t>;</w:t>
      </w:r>
    </w:p>
    <w:p w14:paraId="72C4D023" w14:textId="49D2C87B" w:rsidR="00521F9E" w:rsidRPr="00EA59F3" w:rsidRDefault="00521F9E">
      <w:pPr>
        <w:numPr>
          <w:ilvl w:val="0"/>
          <w:numId w:val="49"/>
        </w:numPr>
        <w:spacing w:after="120" w:line="360" w:lineRule="auto"/>
        <w:ind w:left="0"/>
      </w:pPr>
      <w:r>
        <w:rPr>
          <w:rFonts w:eastAsia="Times New Roman"/>
          <w:lang w:val="en-US"/>
        </w:rPr>
        <w:t>SSH</w:t>
      </w:r>
      <w:r w:rsidRPr="003F7F97">
        <w:rPr>
          <w:rFonts w:eastAsia="Times New Roman"/>
        </w:rPr>
        <w:t xml:space="preserve"> – профиль портов</w:t>
      </w:r>
      <w:r w:rsidR="00373684">
        <w:rPr>
          <w:rFonts w:eastAsia="Times New Roman"/>
        </w:rPr>
        <w:t xml:space="preserve"> ( какой порт будет заменяться при доступе извне)</w:t>
      </w:r>
      <w:r w:rsidRPr="003F7F97">
        <w:rPr>
          <w:rFonts w:eastAsia="Times New Roman"/>
        </w:rPr>
        <w:t>.</w:t>
      </w:r>
    </w:p>
    <w:p w14:paraId="0371CD6C" w14:textId="77777777" w:rsidR="00521F9E" w:rsidRPr="006606E5" w:rsidRDefault="00521F9E">
      <w:pPr>
        <w:numPr>
          <w:ilvl w:val="0"/>
          <w:numId w:val="49"/>
        </w:numPr>
        <w:spacing w:after="120" w:line="360" w:lineRule="auto"/>
        <w:ind w:left="0"/>
      </w:pPr>
      <w:r>
        <w:rPr>
          <w:rFonts w:eastAsia="Times New Roman"/>
          <w:lang w:val="en-US"/>
        </w:rPr>
        <w:t>SERVER</w:t>
      </w:r>
      <w:r w:rsidRPr="00EA59F3">
        <w:rPr>
          <w:rFonts w:eastAsia="Times New Roman"/>
        </w:rPr>
        <w:t>_</w:t>
      </w:r>
      <w:r>
        <w:rPr>
          <w:rFonts w:eastAsia="Times New Roman"/>
          <w:lang w:val="en-US"/>
        </w:rPr>
        <w:t>IP</w:t>
      </w:r>
      <w:r w:rsidRPr="00EA59F3">
        <w:rPr>
          <w:rFonts w:eastAsia="Times New Roman"/>
        </w:rPr>
        <w:t xml:space="preserve"> – </w:t>
      </w:r>
      <w:r>
        <w:rPr>
          <w:rFonts w:eastAsia="Times New Roman"/>
        </w:rPr>
        <w:t xml:space="preserve">профиль адреса сервера </w:t>
      </w:r>
      <w:r>
        <w:rPr>
          <w:rFonts w:eastAsia="Times New Roman"/>
          <w:lang w:val="en-US"/>
        </w:rPr>
        <w:t>ssh</w:t>
      </w:r>
      <w:r w:rsidRPr="00EA59F3">
        <w:rPr>
          <w:rFonts w:eastAsia="Times New Roman"/>
        </w:rPr>
        <w:t>.</w:t>
      </w:r>
    </w:p>
    <w:p w14:paraId="15A6486F" w14:textId="77777777" w:rsidR="006606E5" w:rsidRPr="00EA59F3" w:rsidRDefault="006606E5" w:rsidP="006606E5">
      <w:pPr>
        <w:spacing w:after="120" w:line="360" w:lineRule="auto"/>
        <w:ind w:firstLine="0"/>
      </w:pPr>
    </w:p>
    <w:p w14:paraId="64EDC684" w14:textId="0B155872" w:rsidR="00373684" w:rsidRPr="00B44A9C" w:rsidRDefault="00902DA6" w:rsidP="006606E5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902DA6">
        <w:rPr>
          <w:rFonts w:eastAsia="Times New Roman"/>
          <w:b/>
          <w:bCs/>
        </w:rPr>
        <w:t xml:space="preserve"> </w:t>
      </w:r>
      <w:r>
        <w:rPr>
          <w:rFonts w:eastAsia="Times New Roman"/>
          <w:b/>
          <w:bCs/>
          <w:lang w:val="en-US"/>
        </w:rPr>
        <w:t>vesr124-2-1</w:t>
      </w:r>
      <w:r w:rsidR="00521F9E" w:rsidRPr="003F7F97">
        <w:rPr>
          <w:rFonts w:eastAsia="Times New Roman"/>
          <w:b/>
          <w:bCs/>
          <w:lang w:val="en-US"/>
        </w:rPr>
        <w:t xml:space="preserve">(config)# object-group network </w:t>
      </w:r>
      <w:r w:rsidR="00521F9E">
        <w:rPr>
          <w:rFonts w:eastAsia="Times New Roman"/>
          <w:b/>
          <w:bCs/>
          <w:lang w:val="en-US"/>
        </w:rPr>
        <w:t>WAN</w:t>
      </w:r>
      <w:r w:rsidR="00521F9E" w:rsidRPr="003F7F97">
        <w:rPr>
          <w:rFonts w:eastAsia="Times New Roman"/>
          <w:b/>
          <w:bCs/>
          <w:lang w:val="en-US"/>
        </w:rPr>
        <w:br/>
      </w:r>
      <w:r>
        <w:rPr>
          <w:rFonts w:eastAsia="Times New Roman"/>
          <w:b/>
          <w:bCs/>
          <w:lang w:val="en-US"/>
        </w:rPr>
        <w:t xml:space="preserve"> vesr124-2-1</w:t>
      </w:r>
      <w:r w:rsidR="00521F9E" w:rsidRPr="003F7F97">
        <w:rPr>
          <w:rFonts w:eastAsia="Times New Roman"/>
          <w:b/>
          <w:bCs/>
          <w:lang w:val="en-US"/>
        </w:rPr>
        <w:t>(config-object-group-network)# ip address 1</w:t>
      </w:r>
      <w:r w:rsidR="00521F9E">
        <w:rPr>
          <w:rFonts w:eastAsia="Times New Roman"/>
          <w:b/>
          <w:bCs/>
          <w:lang w:val="en-US"/>
        </w:rPr>
        <w:t>0</w:t>
      </w:r>
      <w:r w:rsidR="00521F9E" w:rsidRPr="003F7F97">
        <w:rPr>
          <w:rFonts w:eastAsia="Times New Roman"/>
          <w:b/>
          <w:bCs/>
          <w:lang w:val="en-US"/>
        </w:rPr>
        <w:t>.</w:t>
      </w:r>
      <w:r w:rsidR="00521F9E">
        <w:rPr>
          <w:rFonts w:eastAsia="Times New Roman"/>
          <w:b/>
          <w:bCs/>
          <w:lang w:val="en-US"/>
        </w:rPr>
        <w:t>10</w:t>
      </w:r>
      <w:r w:rsidR="00521F9E" w:rsidRPr="003F7F97">
        <w:rPr>
          <w:rFonts w:eastAsia="Times New Roman"/>
          <w:b/>
          <w:bCs/>
          <w:lang w:val="en-US"/>
        </w:rPr>
        <w:t>.</w:t>
      </w:r>
      <w:r w:rsidR="00521F9E">
        <w:rPr>
          <w:rFonts w:eastAsia="Times New Roman"/>
          <w:b/>
          <w:bCs/>
          <w:lang w:val="en-US"/>
        </w:rPr>
        <w:t>10</w:t>
      </w:r>
      <w:r w:rsidR="00521F9E" w:rsidRPr="003F7F97">
        <w:rPr>
          <w:rFonts w:eastAsia="Times New Roman"/>
          <w:b/>
          <w:bCs/>
          <w:lang w:val="en-US"/>
        </w:rPr>
        <w:t>.</w:t>
      </w:r>
      <w:r w:rsidR="00521F9E">
        <w:rPr>
          <w:rFonts w:eastAsia="Times New Roman"/>
          <w:b/>
          <w:bCs/>
          <w:lang w:val="en-US"/>
        </w:rPr>
        <w:t>2</w:t>
      </w:r>
      <w:r w:rsidR="00521F9E" w:rsidRPr="003F7F97">
        <w:rPr>
          <w:rFonts w:eastAsia="Times New Roman"/>
          <w:b/>
          <w:bCs/>
          <w:lang w:val="en-US"/>
        </w:rPr>
        <w:br/>
      </w:r>
      <w:r>
        <w:rPr>
          <w:rFonts w:eastAsia="Times New Roman"/>
          <w:b/>
          <w:bCs/>
          <w:lang w:val="en-US"/>
        </w:rPr>
        <w:t xml:space="preserve"> vesr124-2-1</w:t>
      </w:r>
      <w:r w:rsidR="00521F9E" w:rsidRPr="003F7F97">
        <w:rPr>
          <w:rFonts w:eastAsia="Times New Roman"/>
          <w:b/>
          <w:bCs/>
          <w:lang w:val="en-US"/>
        </w:rPr>
        <w:t>(config-object-group-network)# exit</w:t>
      </w:r>
      <w:r w:rsidR="00521F9E" w:rsidRPr="003F7F97">
        <w:rPr>
          <w:rFonts w:eastAsia="Times New Roman"/>
          <w:b/>
          <w:bCs/>
          <w:lang w:val="en-US"/>
        </w:rPr>
        <w:br/>
      </w:r>
      <w:r>
        <w:rPr>
          <w:rFonts w:eastAsia="Times New Roman"/>
          <w:b/>
          <w:bCs/>
          <w:lang w:val="en-US"/>
        </w:rPr>
        <w:t xml:space="preserve"> vesr124-2-1</w:t>
      </w:r>
      <w:r w:rsidR="00521F9E" w:rsidRPr="003F7F97">
        <w:rPr>
          <w:rFonts w:eastAsia="Times New Roman"/>
          <w:b/>
          <w:bCs/>
          <w:lang w:val="en-US"/>
        </w:rPr>
        <w:t xml:space="preserve">(config)# object-group service </w:t>
      </w:r>
      <w:r w:rsidR="00521F9E">
        <w:rPr>
          <w:rFonts w:eastAsia="Times New Roman"/>
          <w:b/>
          <w:bCs/>
          <w:lang w:val="en-US"/>
        </w:rPr>
        <w:t>SS</w:t>
      </w:r>
      <w:r w:rsidR="00521F9E" w:rsidRPr="003F7F97">
        <w:rPr>
          <w:rFonts w:eastAsia="Times New Roman"/>
          <w:b/>
          <w:bCs/>
          <w:lang w:val="en-US"/>
        </w:rPr>
        <w:t>H</w:t>
      </w:r>
      <w:r w:rsidR="00521F9E" w:rsidRPr="003F7F97">
        <w:rPr>
          <w:rFonts w:eastAsia="Times New Roman"/>
          <w:b/>
          <w:bCs/>
          <w:lang w:val="en-US"/>
        </w:rPr>
        <w:br/>
      </w:r>
      <w:r>
        <w:rPr>
          <w:rFonts w:eastAsia="Times New Roman"/>
          <w:b/>
          <w:bCs/>
          <w:lang w:val="en-US"/>
        </w:rPr>
        <w:t xml:space="preserve"> vesr124-2-1</w:t>
      </w:r>
      <w:r w:rsidR="00521F9E" w:rsidRPr="003F7F97">
        <w:rPr>
          <w:rFonts w:eastAsia="Times New Roman"/>
          <w:b/>
          <w:bCs/>
          <w:lang w:val="en-US"/>
        </w:rPr>
        <w:t>(config-object-group-network)# port</w:t>
      </w:r>
      <w:r w:rsidR="00521F9E">
        <w:rPr>
          <w:rFonts w:eastAsia="Times New Roman"/>
          <w:b/>
          <w:bCs/>
          <w:lang w:val="en-US"/>
        </w:rPr>
        <w:t>-range</w:t>
      </w:r>
      <w:r w:rsidR="00521F9E" w:rsidRPr="003F7F97">
        <w:rPr>
          <w:rFonts w:eastAsia="Times New Roman"/>
          <w:b/>
          <w:bCs/>
          <w:lang w:val="en-US"/>
        </w:rPr>
        <w:t xml:space="preserve"> </w:t>
      </w:r>
      <w:r w:rsidR="00521F9E">
        <w:rPr>
          <w:rFonts w:eastAsia="Times New Roman"/>
          <w:b/>
          <w:bCs/>
          <w:lang w:val="en-US"/>
        </w:rPr>
        <w:t>2222</w:t>
      </w:r>
      <w:r w:rsidR="00521F9E" w:rsidRPr="003F7F97">
        <w:rPr>
          <w:rFonts w:eastAsia="Times New Roman"/>
          <w:b/>
          <w:bCs/>
          <w:lang w:val="en-US"/>
        </w:rPr>
        <w:br/>
      </w:r>
      <w:r>
        <w:rPr>
          <w:rFonts w:eastAsia="Times New Roman"/>
          <w:b/>
          <w:bCs/>
          <w:lang w:val="en-US"/>
        </w:rPr>
        <w:t xml:space="preserve"> vesr124-2-1</w:t>
      </w:r>
      <w:r w:rsidR="00521F9E" w:rsidRPr="003F7F97">
        <w:rPr>
          <w:rFonts w:eastAsia="Times New Roman"/>
          <w:b/>
          <w:bCs/>
          <w:lang w:val="en-US"/>
        </w:rPr>
        <w:t>(config-object-group-network)# exit</w:t>
      </w:r>
      <w:r w:rsidR="00521F9E" w:rsidRPr="003F7F97">
        <w:rPr>
          <w:rFonts w:eastAsia="Times New Roman"/>
          <w:b/>
          <w:bCs/>
          <w:lang w:val="en-US"/>
        </w:rPr>
        <w:br/>
      </w:r>
      <w:r>
        <w:rPr>
          <w:rFonts w:eastAsia="Times New Roman"/>
          <w:b/>
          <w:bCs/>
          <w:lang w:val="en-US"/>
        </w:rPr>
        <w:t xml:space="preserve"> vesr124-2-1</w:t>
      </w:r>
      <w:r w:rsidR="00521F9E" w:rsidRPr="003F7F97">
        <w:rPr>
          <w:rFonts w:eastAsia="Times New Roman"/>
          <w:b/>
          <w:bCs/>
          <w:lang w:val="en-US"/>
        </w:rPr>
        <w:t>(config)# object-group network SERVER_IP</w:t>
      </w:r>
    </w:p>
    <w:p w14:paraId="3FE261B4" w14:textId="0104A9B4" w:rsidR="00521F9E" w:rsidRPr="007370CA" w:rsidRDefault="00902DA6" w:rsidP="006606E5">
      <w:pPr>
        <w:shd w:val="clear" w:color="auto" w:fill="D0CECE" w:themeFill="background2" w:themeFillShade="E6"/>
        <w:spacing w:after="120" w:line="360" w:lineRule="auto"/>
        <w:ind w:firstLine="0"/>
        <w:contextualSpacing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373684" w:rsidRPr="007370CA">
        <w:rPr>
          <w:rFonts w:eastAsia="Times New Roman"/>
          <w:b/>
          <w:bCs/>
          <w:lang w:val="en-US"/>
        </w:rPr>
        <w:t>(config-object-group-network)# ip address-range 172.16.1.1</w:t>
      </w:r>
      <w:r w:rsidR="00521F9E" w:rsidRPr="007370CA">
        <w:rPr>
          <w:rFonts w:eastAsia="Times New Roman"/>
          <w:b/>
          <w:bCs/>
          <w:lang w:val="en-US"/>
        </w:rPr>
        <w:br/>
      </w:r>
      <w:r>
        <w:rPr>
          <w:rFonts w:eastAsia="Times New Roman"/>
          <w:b/>
          <w:bCs/>
          <w:lang w:val="en-US"/>
        </w:rPr>
        <w:t xml:space="preserve"> vesr124-2-1</w:t>
      </w:r>
      <w:r w:rsidR="00521F9E" w:rsidRPr="007370CA">
        <w:rPr>
          <w:rFonts w:eastAsia="Times New Roman"/>
          <w:b/>
          <w:bCs/>
          <w:lang w:val="en-US"/>
        </w:rPr>
        <w:t>(config-object-group-network)# ip address 172.16.1.3</w:t>
      </w:r>
      <w:r w:rsidR="00521F9E" w:rsidRPr="007370CA">
        <w:rPr>
          <w:rFonts w:eastAsia="Times New Roman"/>
          <w:b/>
          <w:bCs/>
          <w:lang w:val="en-US"/>
        </w:rPr>
        <w:br/>
      </w:r>
      <w:r>
        <w:rPr>
          <w:rFonts w:eastAsia="Times New Roman"/>
          <w:b/>
          <w:bCs/>
          <w:lang w:val="en-US"/>
        </w:rPr>
        <w:t xml:space="preserve"> vesr124-2-1</w:t>
      </w:r>
      <w:r w:rsidR="00521F9E" w:rsidRPr="007370CA">
        <w:rPr>
          <w:rFonts w:eastAsia="Times New Roman"/>
          <w:b/>
          <w:bCs/>
          <w:lang w:val="en-US"/>
        </w:rPr>
        <w:t>(config-object-group-network)# exit</w:t>
      </w:r>
    </w:p>
    <w:p w14:paraId="4BBE5FF7" w14:textId="324ACF47" w:rsidR="00373684" w:rsidRPr="00B44A9C" w:rsidRDefault="00902DA6" w:rsidP="006606E5">
      <w:pPr>
        <w:shd w:val="clear" w:color="auto" w:fill="D0CECE" w:themeFill="background2" w:themeFillShade="E6"/>
        <w:spacing w:after="120" w:line="360" w:lineRule="auto"/>
        <w:ind w:firstLine="0"/>
        <w:contextualSpacing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373684" w:rsidRPr="007370CA">
        <w:rPr>
          <w:rFonts w:eastAsia="Times New Roman"/>
          <w:b/>
          <w:bCs/>
          <w:lang w:val="en-US"/>
        </w:rPr>
        <w:t xml:space="preserve">(config)# object-group network LAN_GW </w:t>
      </w:r>
    </w:p>
    <w:p w14:paraId="1262CB42" w14:textId="15B5D084" w:rsidR="007370CA" w:rsidRPr="007370CA" w:rsidRDefault="00902DA6" w:rsidP="006606E5">
      <w:pPr>
        <w:shd w:val="clear" w:color="auto" w:fill="D0CECE" w:themeFill="background2" w:themeFillShade="E6"/>
        <w:spacing w:after="120" w:line="360" w:lineRule="auto"/>
        <w:ind w:firstLine="0"/>
        <w:contextualSpacing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373684" w:rsidRPr="007370CA">
        <w:rPr>
          <w:rFonts w:eastAsia="Times New Roman"/>
          <w:b/>
          <w:bCs/>
          <w:lang w:val="en-US"/>
        </w:rPr>
        <w:t>(config-object-group-network)# </w:t>
      </w:r>
      <w:r w:rsidR="007370CA" w:rsidRPr="007370CA">
        <w:rPr>
          <w:rFonts w:eastAsia="Times New Roman"/>
          <w:b/>
          <w:bCs/>
          <w:lang w:val="en-US"/>
        </w:rPr>
        <w:t xml:space="preserve">  ip address-range 172.16.1.1-172.16.1.254</w:t>
      </w:r>
    </w:p>
    <w:p w14:paraId="5B2F13A6" w14:textId="40E370F5" w:rsidR="007370CA" w:rsidRPr="007370CA" w:rsidRDefault="00902DA6" w:rsidP="006606E5">
      <w:pPr>
        <w:shd w:val="clear" w:color="auto" w:fill="D0CECE" w:themeFill="background2" w:themeFillShade="E6"/>
        <w:spacing w:after="120" w:line="360" w:lineRule="auto"/>
        <w:ind w:firstLine="0"/>
        <w:contextualSpacing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7370CA" w:rsidRPr="003F7F97">
        <w:rPr>
          <w:rFonts w:eastAsia="Times New Roman"/>
          <w:b/>
          <w:bCs/>
          <w:lang w:val="en-US"/>
        </w:rPr>
        <w:t>(config</w:t>
      </w:r>
      <w:r w:rsidR="007370CA" w:rsidRPr="007370CA">
        <w:rPr>
          <w:rFonts w:eastAsia="Times New Roman"/>
          <w:b/>
          <w:bCs/>
          <w:lang w:val="en-US"/>
        </w:rPr>
        <w:t>-object-group-network</w:t>
      </w:r>
      <w:r w:rsidR="007370CA" w:rsidRPr="003F7F97">
        <w:rPr>
          <w:rFonts w:eastAsia="Times New Roman"/>
          <w:b/>
          <w:bCs/>
          <w:lang w:val="en-US"/>
        </w:rPr>
        <w:t>)# </w:t>
      </w:r>
      <w:r w:rsidR="007370CA" w:rsidRPr="007370CA">
        <w:rPr>
          <w:rFonts w:eastAsia="Times New Roman"/>
          <w:b/>
          <w:bCs/>
          <w:lang w:val="en-US"/>
        </w:rPr>
        <w:t>exit</w:t>
      </w:r>
    </w:p>
    <w:p w14:paraId="70162829" w14:textId="43D17024" w:rsidR="00373684" w:rsidRPr="00B44A9C" w:rsidRDefault="00902DA6" w:rsidP="006606E5">
      <w:pPr>
        <w:shd w:val="clear" w:color="auto" w:fill="D0CECE" w:themeFill="background2" w:themeFillShade="E6"/>
        <w:spacing w:after="120" w:line="360" w:lineRule="auto"/>
        <w:ind w:firstLine="0"/>
        <w:contextualSpacing/>
        <w:rPr>
          <w:b/>
          <w:bCs/>
        </w:rPr>
      </w:pPr>
      <w:r>
        <w:rPr>
          <w:rFonts w:eastAsia="Times New Roman"/>
          <w:b/>
          <w:bCs/>
          <w:lang w:val="en-US"/>
        </w:rPr>
        <w:t xml:space="preserve"> vesr</w:t>
      </w:r>
      <w:r w:rsidRPr="00902DA6">
        <w:rPr>
          <w:rFonts w:eastAsia="Times New Roman"/>
          <w:b/>
          <w:bCs/>
        </w:rPr>
        <w:t>124-2-1</w:t>
      </w:r>
      <w:r w:rsidR="007370CA" w:rsidRPr="00B44A9C">
        <w:rPr>
          <w:rFonts w:eastAsia="Times New Roman"/>
          <w:b/>
          <w:bCs/>
        </w:rPr>
        <w:t>(</w:t>
      </w:r>
      <w:r w:rsidR="007370CA" w:rsidRPr="003F7F97">
        <w:rPr>
          <w:rFonts w:eastAsia="Times New Roman"/>
          <w:b/>
          <w:bCs/>
          <w:lang w:val="en-US"/>
        </w:rPr>
        <w:t>config</w:t>
      </w:r>
      <w:r w:rsidR="007370CA" w:rsidRPr="00B44A9C">
        <w:rPr>
          <w:rFonts w:eastAsia="Times New Roman"/>
          <w:b/>
          <w:bCs/>
        </w:rPr>
        <w:t>)#</w:t>
      </w:r>
      <w:r w:rsidR="007370CA" w:rsidRPr="003F7F97">
        <w:rPr>
          <w:rFonts w:eastAsia="Times New Roman"/>
          <w:b/>
          <w:bCs/>
          <w:lang w:val="en-US"/>
        </w:rPr>
        <w:t> </w:t>
      </w:r>
      <w:r w:rsidR="007370CA" w:rsidRPr="007370CA">
        <w:rPr>
          <w:rFonts w:eastAsia="Times New Roman"/>
          <w:b/>
          <w:bCs/>
          <w:lang w:val="en-US"/>
        </w:rPr>
        <w:t>exit</w:t>
      </w:r>
    </w:p>
    <w:p w14:paraId="64A52A8F" w14:textId="77777777" w:rsidR="007370CA" w:rsidRPr="00B44A9C" w:rsidRDefault="007370CA" w:rsidP="007370CA">
      <w:pPr>
        <w:spacing w:after="120" w:line="360" w:lineRule="auto"/>
        <w:ind w:firstLine="0"/>
        <w:contextualSpacing/>
        <w:rPr>
          <w:b/>
          <w:bCs/>
        </w:rPr>
      </w:pPr>
    </w:p>
    <w:p w14:paraId="7FA0E079" w14:textId="1519FF90" w:rsidR="007370CA" w:rsidRPr="00B44A9C" w:rsidRDefault="007370CA" w:rsidP="007370CA">
      <w:pPr>
        <w:spacing w:after="120" w:line="360" w:lineRule="auto"/>
        <w:ind w:firstLine="0"/>
        <w:contextualSpacing/>
      </w:pPr>
      <w:r w:rsidRPr="00C33AFF">
        <w:rPr>
          <w:rFonts w:eastAsia="Times New Roman"/>
        </w:rPr>
        <w:t xml:space="preserve">Зафиксируем выдаваемый по </w:t>
      </w:r>
      <w:r w:rsidRPr="00C33AFF">
        <w:rPr>
          <w:rFonts w:eastAsia="Times New Roman"/>
          <w:lang w:val="en-US"/>
        </w:rPr>
        <w:t>DHCP</w:t>
      </w:r>
      <w:r w:rsidRPr="00C33AFF">
        <w:rPr>
          <w:rFonts w:eastAsia="Times New Roman"/>
        </w:rPr>
        <w:t xml:space="preserve"> адрес клиенту </w:t>
      </w:r>
      <w:r w:rsidRPr="00C33AFF">
        <w:rPr>
          <w:rFonts w:eastAsia="Times New Roman"/>
          <w:lang w:val="en-US"/>
        </w:rPr>
        <w:t>MicroCoreLinux</w:t>
      </w:r>
      <w:r w:rsidRPr="00C33AFF">
        <w:rPr>
          <w:rFonts w:eastAsia="Times New Roman"/>
        </w:rPr>
        <w:t xml:space="preserve">6.4-1 в настройках сервера </w:t>
      </w:r>
      <w:r w:rsidRPr="00C33AFF">
        <w:rPr>
          <w:rFonts w:eastAsia="Times New Roman"/>
          <w:lang w:val="en-US"/>
        </w:rPr>
        <w:t>DHCP</w:t>
      </w:r>
      <w:r w:rsidRPr="00C33AFF">
        <w:rPr>
          <w:rFonts w:eastAsia="Times New Roman"/>
        </w:rPr>
        <w:t xml:space="preserve"> на виртуальном маршрутизаторе </w:t>
      </w:r>
      <w:r w:rsidR="00902DA6" w:rsidRPr="00902DA6">
        <w:rPr>
          <w:rFonts w:eastAsia="Times New Roman"/>
        </w:rPr>
        <w:t xml:space="preserve"> </w:t>
      </w:r>
      <w:r w:rsidR="00902DA6">
        <w:rPr>
          <w:rFonts w:eastAsia="Times New Roman"/>
          <w:lang w:val="en-US"/>
        </w:rPr>
        <w:t>vesr</w:t>
      </w:r>
      <w:r w:rsidR="00902DA6" w:rsidRPr="00902DA6">
        <w:rPr>
          <w:rFonts w:eastAsia="Times New Roman"/>
        </w:rPr>
        <w:t>124-2-1</w:t>
      </w:r>
      <w:r w:rsidRPr="00C33AFF">
        <w:rPr>
          <w:rFonts w:eastAsia="Times New Roman"/>
        </w:rPr>
        <w:t xml:space="preserve">, предварительно узнав в консоли клиента Линукс МАС адрес его сетевого интерфейса </w:t>
      </w:r>
      <w:r w:rsidRPr="00C33AFF">
        <w:rPr>
          <w:rFonts w:eastAsia="Times New Roman"/>
          <w:lang w:val="en-US"/>
        </w:rPr>
        <w:t>eth</w:t>
      </w:r>
      <w:r w:rsidRPr="00C33AFF">
        <w:rPr>
          <w:rFonts w:eastAsia="Times New Roman"/>
        </w:rPr>
        <w:t>0:</w:t>
      </w:r>
    </w:p>
    <w:p w14:paraId="31A05F10" w14:textId="77777777" w:rsidR="00C33AFF" w:rsidRPr="00B44A9C" w:rsidRDefault="00C33AFF" w:rsidP="007370CA">
      <w:pPr>
        <w:spacing w:after="120" w:line="360" w:lineRule="auto"/>
        <w:ind w:firstLine="0"/>
        <w:contextualSpacing/>
      </w:pPr>
    </w:p>
    <w:p w14:paraId="4674BE73" w14:textId="77777777" w:rsidR="00C33AFF" w:rsidRPr="00C33AFF" w:rsidRDefault="00C33AFF" w:rsidP="006606E5">
      <w:pPr>
        <w:shd w:val="clear" w:color="auto" w:fill="D0CECE" w:themeFill="background2" w:themeFillShade="E6"/>
        <w:spacing w:after="120" w:line="360" w:lineRule="auto"/>
        <w:ind w:firstLine="0"/>
        <w:contextualSpacing/>
        <w:rPr>
          <w:b/>
          <w:bCs/>
          <w:lang w:val="en-US"/>
        </w:rPr>
      </w:pPr>
      <w:r w:rsidRPr="00C33AFF">
        <w:rPr>
          <w:rFonts w:eastAsia="Times New Roman"/>
          <w:b/>
          <w:bCs/>
          <w:lang w:val="en-US"/>
        </w:rPr>
        <w:t>box login: gns3</w:t>
      </w:r>
    </w:p>
    <w:p w14:paraId="07BB22BD" w14:textId="6CF07845" w:rsidR="00C33AFF" w:rsidRPr="00C33AFF" w:rsidRDefault="00C33AFF" w:rsidP="006606E5">
      <w:pPr>
        <w:shd w:val="clear" w:color="auto" w:fill="D0CECE" w:themeFill="background2" w:themeFillShade="E6"/>
        <w:spacing w:after="120" w:line="360" w:lineRule="auto"/>
        <w:ind w:firstLine="0"/>
        <w:contextualSpacing/>
        <w:rPr>
          <w:b/>
          <w:bCs/>
          <w:lang w:val="en-US"/>
        </w:rPr>
      </w:pPr>
      <w:r w:rsidRPr="00C33AFF">
        <w:rPr>
          <w:rFonts w:eastAsia="Times New Roman"/>
          <w:b/>
          <w:bCs/>
          <w:lang w:val="en-US"/>
        </w:rPr>
        <w:t>Password:</w:t>
      </w:r>
      <w:r>
        <w:rPr>
          <w:rFonts w:eastAsia="Times New Roman"/>
          <w:b/>
          <w:bCs/>
          <w:lang w:val="en-US"/>
        </w:rPr>
        <w:t>gns3</w:t>
      </w:r>
    </w:p>
    <w:p w14:paraId="313061C9" w14:textId="77777777" w:rsidR="00C33AFF" w:rsidRPr="00C33AFF" w:rsidRDefault="00C33AFF" w:rsidP="006606E5">
      <w:pPr>
        <w:shd w:val="clear" w:color="auto" w:fill="D0CECE" w:themeFill="background2" w:themeFillShade="E6"/>
        <w:spacing w:after="120" w:line="360" w:lineRule="auto"/>
        <w:ind w:firstLine="0"/>
        <w:contextualSpacing/>
        <w:rPr>
          <w:b/>
          <w:bCs/>
          <w:lang w:val="en-US"/>
        </w:rPr>
      </w:pPr>
      <w:r w:rsidRPr="00C33AFF">
        <w:rPr>
          <w:rFonts w:eastAsia="Times New Roman"/>
          <w:b/>
          <w:bCs/>
          <w:lang w:val="en-US"/>
        </w:rPr>
        <w:t xml:space="preserve">   ( '&gt;')</w:t>
      </w:r>
    </w:p>
    <w:p w14:paraId="28242D8B" w14:textId="77777777" w:rsidR="00C33AFF" w:rsidRPr="00C33AFF" w:rsidRDefault="00C33AFF" w:rsidP="006606E5">
      <w:pPr>
        <w:shd w:val="clear" w:color="auto" w:fill="D0CECE" w:themeFill="background2" w:themeFillShade="E6"/>
        <w:spacing w:after="120" w:line="360" w:lineRule="auto"/>
        <w:ind w:firstLine="0"/>
        <w:contextualSpacing/>
        <w:rPr>
          <w:b/>
          <w:bCs/>
          <w:lang w:val="en-US"/>
        </w:rPr>
      </w:pPr>
      <w:r w:rsidRPr="00C33AFF">
        <w:rPr>
          <w:rFonts w:eastAsia="Times New Roman"/>
          <w:b/>
          <w:bCs/>
          <w:lang w:val="en-US"/>
        </w:rPr>
        <w:t xml:space="preserve">  /) TC (\   Core is distributed with ABSOLUTELY NO WARRANTY.</w:t>
      </w:r>
    </w:p>
    <w:p w14:paraId="0EF3F8F4" w14:textId="77777777" w:rsidR="00C33AFF" w:rsidRPr="00C33AFF" w:rsidRDefault="00C33AFF" w:rsidP="006606E5">
      <w:pPr>
        <w:shd w:val="clear" w:color="auto" w:fill="D0CECE" w:themeFill="background2" w:themeFillShade="E6"/>
        <w:spacing w:after="120" w:line="360" w:lineRule="auto"/>
        <w:ind w:firstLine="0"/>
        <w:contextualSpacing/>
        <w:rPr>
          <w:b/>
          <w:bCs/>
          <w:lang w:val="en-US"/>
        </w:rPr>
      </w:pPr>
      <w:r w:rsidRPr="00C33AFF">
        <w:rPr>
          <w:rFonts w:eastAsia="Times New Roman"/>
          <w:b/>
          <w:bCs/>
          <w:lang w:val="en-US"/>
        </w:rPr>
        <w:t xml:space="preserve"> (/-_--_-\)           www.tinycorelinux.net</w:t>
      </w:r>
    </w:p>
    <w:p w14:paraId="4A386D82" w14:textId="6042E826" w:rsidR="00C33AFF" w:rsidRPr="00C33AFF" w:rsidRDefault="00C33AFF" w:rsidP="006606E5">
      <w:pPr>
        <w:shd w:val="clear" w:color="auto" w:fill="D0CECE" w:themeFill="background2" w:themeFillShade="E6"/>
        <w:spacing w:after="120" w:line="360" w:lineRule="auto"/>
        <w:ind w:firstLine="0"/>
        <w:contextualSpacing/>
        <w:rPr>
          <w:b/>
          <w:bCs/>
          <w:lang w:val="en-US"/>
        </w:rPr>
      </w:pPr>
      <w:r w:rsidRPr="00C33AFF">
        <w:rPr>
          <w:rFonts w:eastAsia="Times New Roman"/>
          <w:b/>
          <w:bCs/>
          <w:lang w:val="en-US"/>
        </w:rPr>
        <w:t>gns3@box:~$ ip link | grep -C 1 eth0 | grep link/ether</w:t>
      </w:r>
    </w:p>
    <w:p w14:paraId="71CDF22F" w14:textId="77777777" w:rsidR="00C33AFF" w:rsidRPr="00C33AFF" w:rsidRDefault="00C33AFF" w:rsidP="006606E5">
      <w:pPr>
        <w:shd w:val="clear" w:color="auto" w:fill="D0CECE" w:themeFill="background2" w:themeFillShade="E6"/>
        <w:spacing w:after="120" w:line="360" w:lineRule="auto"/>
        <w:ind w:firstLine="0"/>
        <w:contextualSpacing/>
        <w:rPr>
          <w:b/>
          <w:bCs/>
          <w:lang w:val="en-US"/>
        </w:rPr>
      </w:pPr>
      <w:r w:rsidRPr="00C33AFF">
        <w:rPr>
          <w:rFonts w:eastAsia="Times New Roman"/>
          <w:b/>
          <w:bCs/>
          <w:lang w:val="en-US"/>
        </w:rPr>
        <w:t xml:space="preserve">    link/ether </w:t>
      </w:r>
      <w:r w:rsidRPr="00C33AFF">
        <w:rPr>
          <w:rFonts w:eastAsia="Times New Roman"/>
          <w:b/>
          <w:bCs/>
          <w:bdr w:val="single" w:sz="18" w:space="0" w:color="EE0000"/>
          <w:lang w:val="en-US"/>
        </w:rPr>
        <w:t>0c:28:d9:73:00:00</w:t>
      </w:r>
      <w:r w:rsidRPr="00C33AFF">
        <w:rPr>
          <w:rFonts w:eastAsia="Times New Roman"/>
          <w:b/>
          <w:bCs/>
          <w:lang w:val="en-US"/>
        </w:rPr>
        <w:t xml:space="preserve"> brd ff:ff:ff:ff:ff:ff</w:t>
      </w:r>
    </w:p>
    <w:p w14:paraId="5B627ED3" w14:textId="04D0ECBD" w:rsidR="007370CA" w:rsidRPr="007370CA" w:rsidRDefault="00C33AFF" w:rsidP="006606E5">
      <w:pPr>
        <w:shd w:val="clear" w:color="auto" w:fill="D0CECE" w:themeFill="background2" w:themeFillShade="E6"/>
        <w:spacing w:after="120" w:line="360" w:lineRule="auto"/>
        <w:ind w:firstLine="0"/>
        <w:contextualSpacing/>
        <w:rPr>
          <w:b/>
          <w:bCs/>
        </w:rPr>
      </w:pPr>
      <w:r w:rsidRPr="00C33AFF">
        <w:rPr>
          <w:rFonts w:eastAsia="Times New Roman"/>
          <w:b/>
          <w:bCs/>
        </w:rPr>
        <w:t>gns3@box:~$</w:t>
      </w:r>
    </w:p>
    <w:p w14:paraId="0A842C57" w14:textId="77777777" w:rsidR="00373684" w:rsidRPr="00B44A9C" w:rsidRDefault="00373684" w:rsidP="00373684">
      <w:pPr>
        <w:spacing w:after="120" w:line="360" w:lineRule="auto"/>
        <w:ind w:firstLine="0"/>
        <w:rPr>
          <w:b/>
          <w:bCs/>
        </w:rPr>
      </w:pPr>
    </w:p>
    <w:p w14:paraId="644AFA74" w14:textId="444AB7F0" w:rsidR="00C33AFF" w:rsidRPr="00624C92" w:rsidRDefault="00C33AFF" w:rsidP="00C33AFF">
      <w:pPr>
        <w:spacing w:after="120" w:line="360" w:lineRule="auto"/>
        <w:ind w:firstLine="0"/>
      </w:pPr>
      <w:r w:rsidRPr="00C33AFF">
        <w:rPr>
          <w:rFonts w:eastAsia="Times New Roman"/>
          <w:lang w:val="en-US"/>
        </w:rPr>
        <w:t>MAC</w:t>
      </w:r>
      <w:r w:rsidRPr="00C33AFF">
        <w:rPr>
          <w:rFonts w:eastAsia="Times New Roman"/>
        </w:rPr>
        <w:t xml:space="preserve"> адрес получен. Фиксируем его в выдаче:</w:t>
      </w:r>
    </w:p>
    <w:p w14:paraId="48905593" w14:textId="77777777" w:rsidR="006606E5" w:rsidRPr="00624C92" w:rsidRDefault="006606E5" w:rsidP="00C33AFF">
      <w:pPr>
        <w:spacing w:after="120" w:line="360" w:lineRule="auto"/>
        <w:ind w:firstLine="0"/>
        <w:rPr>
          <w:b/>
          <w:bCs/>
        </w:rPr>
      </w:pPr>
    </w:p>
    <w:p w14:paraId="4009DE2E" w14:textId="133C3D62" w:rsidR="00C33AFF" w:rsidRPr="00B44A9C" w:rsidRDefault="00902DA6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b/>
          <w:bCs/>
        </w:rPr>
      </w:pPr>
      <w:r w:rsidRPr="00902DA6">
        <w:rPr>
          <w:rFonts w:ascii="Times New Roman" w:eastAsia="Times New Roman" w:hAnsi="Times New Roman"/>
          <w:b/>
          <w:bCs/>
          <w:sz w:val="28"/>
        </w:rPr>
        <w:t xml:space="preserve"> </w:t>
      </w:r>
      <w:r>
        <w:rPr>
          <w:rFonts w:ascii="Times New Roman" w:eastAsia="Times New Roman" w:hAnsi="Times New Roman"/>
          <w:b/>
          <w:bCs/>
          <w:sz w:val="28"/>
          <w:lang w:val="en-US"/>
        </w:rPr>
        <w:t>vesr</w:t>
      </w:r>
      <w:r w:rsidRPr="00902DA6">
        <w:rPr>
          <w:rFonts w:ascii="Times New Roman" w:eastAsia="Times New Roman" w:hAnsi="Times New Roman"/>
          <w:b/>
          <w:bCs/>
          <w:sz w:val="28"/>
        </w:rPr>
        <w:t>124-2-1</w:t>
      </w:r>
      <w:r w:rsidR="00C33AFF" w:rsidRPr="00B44A9C">
        <w:rPr>
          <w:rFonts w:ascii="Times New Roman" w:eastAsia="Times New Roman" w:hAnsi="Times New Roman"/>
          <w:b/>
          <w:bCs/>
          <w:sz w:val="28"/>
        </w:rPr>
        <w:t xml:space="preserve"># </w:t>
      </w:r>
      <w:r w:rsidR="00C33AFF" w:rsidRPr="00C33AFF">
        <w:rPr>
          <w:rFonts w:ascii="Times New Roman" w:eastAsia="Times New Roman" w:hAnsi="Times New Roman"/>
          <w:b/>
          <w:bCs/>
          <w:sz w:val="28"/>
          <w:lang w:val="en-US"/>
        </w:rPr>
        <w:t>config</w:t>
      </w:r>
    </w:p>
    <w:p w14:paraId="559D66F2" w14:textId="1B09ACF1" w:rsidR="00C33AFF" w:rsidRPr="00C33AFF" w:rsidRDefault="00902DA6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902DA6">
        <w:rPr>
          <w:rFonts w:ascii="Times New Roman" w:eastAsia="Times New Roman" w:hAnsi="Times New Roman"/>
          <w:b/>
          <w:bCs/>
          <w:sz w:val="28"/>
        </w:rPr>
        <w:t xml:space="preserve"> </w:t>
      </w:r>
      <w:r>
        <w:rPr>
          <w:rFonts w:ascii="Times New Roman" w:eastAsia="Times New Roman" w:hAnsi="Times New Roman"/>
          <w:b/>
          <w:bCs/>
          <w:sz w:val="28"/>
          <w:lang w:val="en-US"/>
        </w:rPr>
        <w:t>vesr124-2-1</w:t>
      </w:r>
      <w:r w:rsidR="00C33AFF" w:rsidRPr="00C33AFF">
        <w:rPr>
          <w:rFonts w:ascii="Times New Roman" w:eastAsia="Times New Roman" w:hAnsi="Times New Roman"/>
          <w:b/>
          <w:bCs/>
          <w:sz w:val="28"/>
          <w:lang w:val="en-US"/>
        </w:rPr>
        <w:t>(config)# ip dhcp-server</w:t>
      </w:r>
    </w:p>
    <w:p w14:paraId="128342C2" w14:textId="6D5297FD" w:rsidR="00C33AFF" w:rsidRPr="00C33AFF" w:rsidRDefault="00902DA6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>
        <w:rPr>
          <w:rFonts w:ascii="Times New Roman" w:eastAsia="Times New Roman" w:hAnsi="Times New Roman"/>
          <w:b/>
          <w:bCs/>
          <w:sz w:val="28"/>
          <w:lang w:val="en-US"/>
        </w:rPr>
        <w:t xml:space="preserve"> vesr124-2-1</w:t>
      </w:r>
      <w:r w:rsidR="00C33AFF" w:rsidRPr="00C33AFF">
        <w:rPr>
          <w:rFonts w:ascii="Times New Roman" w:eastAsia="Times New Roman" w:hAnsi="Times New Roman"/>
          <w:b/>
          <w:bCs/>
          <w:sz w:val="28"/>
          <w:lang w:val="en-US"/>
        </w:rPr>
        <w:t>(config)# ip dhcp-server pool LAN_NETWORK</w:t>
      </w:r>
    </w:p>
    <w:p w14:paraId="50A4D515" w14:textId="01835399" w:rsidR="00C33AFF" w:rsidRPr="00C33AFF" w:rsidRDefault="00902DA6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>
        <w:rPr>
          <w:rFonts w:ascii="Times New Roman" w:eastAsia="Times New Roman" w:hAnsi="Times New Roman"/>
          <w:b/>
          <w:bCs/>
          <w:sz w:val="28"/>
          <w:lang w:val="en-US"/>
        </w:rPr>
        <w:t xml:space="preserve"> vesr124-2-1</w:t>
      </w:r>
      <w:r w:rsidR="00C33AFF" w:rsidRPr="00C33AFF">
        <w:rPr>
          <w:rFonts w:ascii="Times New Roman" w:eastAsia="Times New Roman" w:hAnsi="Times New Roman"/>
          <w:b/>
          <w:bCs/>
          <w:sz w:val="28"/>
          <w:lang w:val="en-US"/>
        </w:rPr>
        <w:t>(config-dhcp-server)#   network 172.16.1.0/24</w:t>
      </w:r>
    </w:p>
    <w:p w14:paraId="5E8F60D7" w14:textId="546340F0" w:rsidR="00C33AFF" w:rsidRPr="00C33AFF" w:rsidRDefault="00902DA6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>
        <w:rPr>
          <w:rFonts w:ascii="Times New Roman" w:eastAsia="Times New Roman" w:hAnsi="Times New Roman"/>
          <w:b/>
          <w:bCs/>
          <w:sz w:val="28"/>
          <w:lang w:val="en-US"/>
        </w:rPr>
        <w:t xml:space="preserve"> vesr124-2-1</w:t>
      </w:r>
      <w:r w:rsidR="00C33AFF" w:rsidRPr="00C33AFF">
        <w:rPr>
          <w:rFonts w:ascii="Times New Roman" w:eastAsia="Times New Roman" w:hAnsi="Times New Roman"/>
          <w:b/>
          <w:bCs/>
          <w:sz w:val="28"/>
          <w:lang w:val="en-US"/>
        </w:rPr>
        <w:t>(config-dhcp-server)#   default-lease-time 003:00:00</w:t>
      </w:r>
    </w:p>
    <w:p w14:paraId="3D830C9F" w14:textId="0423ADED" w:rsidR="00C33AFF" w:rsidRPr="00C33AFF" w:rsidRDefault="00902DA6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>
        <w:rPr>
          <w:rFonts w:ascii="Times New Roman" w:eastAsia="Times New Roman" w:hAnsi="Times New Roman"/>
          <w:b/>
          <w:bCs/>
          <w:sz w:val="28"/>
          <w:lang w:val="en-US"/>
        </w:rPr>
        <w:t xml:space="preserve"> vesr124-2-1</w:t>
      </w:r>
      <w:r w:rsidR="00C33AFF" w:rsidRPr="00C33AFF">
        <w:rPr>
          <w:rFonts w:ascii="Times New Roman" w:eastAsia="Times New Roman" w:hAnsi="Times New Roman"/>
          <w:b/>
          <w:bCs/>
          <w:sz w:val="28"/>
          <w:lang w:val="en-US"/>
        </w:rPr>
        <w:t>(config-dhcp-server)#   address-range 172.16.1.1-172.16.1.254</w:t>
      </w:r>
    </w:p>
    <w:p w14:paraId="6787F48B" w14:textId="4CEBB051" w:rsidR="00C33AFF" w:rsidRPr="00C33AFF" w:rsidRDefault="00902DA6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>
        <w:rPr>
          <w:rFonts w:ascii="Times New Roman" w:eastAsia="Times New Roman" w:hAnsi="Times New Roman"/>
          <w:b/>
          <w:bCs/>
          <w:sz w:val="28"/>
          <w:lang w:val="en-US"/>
        </w:rPr>
        <w:t xml:space="preserve"> vesr124-2-1</w:t>
      </w:r>
      <w:r w:rsidR="00C33AFF" w:rsidRPr="00C33AFF">
        <w:rPr>
          <w:rFonts w:ascii="Times New Roman" w:eastAsia="Times New Roman" w:hAnsi="Times New Roman"/>
          <w:b/>
          <w:bCs/>
          <w:sz w:val="28"/>
          <w:lang w:val="en-US"/>
        </w:rPr>
        <w:t>(config-dhcp-server)#   address 172.16.1.2 mac-address 0c:28:d9:73:00:00</w:t>
      </w:r>
    </w:p>
    <w:p w14:paraId="65BD6EF5" w14:textId="5EBBDB1D" w:rsidR="00C33AFF" w:rsidRPr="00C33AFF" w:rsidRDefault="00902DA6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>
        <w:rPr>
          <w:rFonts w:ascii="Times New Roman" w:eastAsia="Times New Roman" w:hAnsi="Times New Roman"/>
          <w:b/>
          <w:bCs/>
          <w:sz w:val="28"/>
          <w:lang w:val="en-US"/>
        </w:rPr>
        <w:t xml:space="preserve"> vesr124-2-1</w:t>
      </w:r>
      <w:r w:rsidR="00C33AFF" w:rsidRPr="00C33AFF">
        <w:rPr>
          <w:rFonts w:ascii="Times New Roman" w:eastAsia="Times New Roman" w:hAnsi="Times New Roman"/>
          <w:b/>
          <w:bCs/>
          <w:sz w:val="28"/>
          <w:lang w:val="en-US"/>
        </w:rPr>
        <w:t>(config-dhcp-server)#   default-router 172.16.1.1</w:t>
      </w:r>
    </w:p>
    <w:p w14:paraId="2F568D83" w14:textId="79669E55" w:rsidR="00C33AFF" w:rsidRPr="00C33AFF" w:rsidRDefault="00902DA6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>
        <w:rPr>
          <w:rFonts w:ascii="Times New Roman" w:eastAsia="Times New Roman" w:hAnsi="Times New Roman"/>
          <w:b/>
          <w:bCs/>
          <w:sz w:val="28"/>
          <w:lang w:val="en-US"/>
        </w:rPr>
        <w:t xml:space="preserve"> vesr124-2-1</w:t>
      </w:r>
      <w:r w:rsidR="00C33AFF" w:rsidRPr="00C33AFF">
        <w:rPr>
          <w:rFonts w:ascii="Times New Roman" w:eastAsia="Times New Roman" w:hAnsi="Times New Roman"/>
          <w:b/>
          <w:bCs/>
          <w:sz w:val="28"/>
          <w:lang w:val="en-US"/>
        </w:rPr>
        <w:t>(config-dhcp-server)#   dns-server 77.88.8.8</w:t>
      </w:r>
    </w:p>
    <w:p w14:paraId="267FB2A2" w14:textId="388512D9" w:rsidR="00C33AFF" w:rsidRPr="00B44A9C" w:rsidRDefault="00902DA6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>
        <w:rPr>
          <w:rFonts w:ascii="Times New Roman" w:eastAsia="Times New Roman" w:hAnsi="Times New Roman"/>
          <w:b/>
          <w:bCs/>
          <w:sz w:val="28"/>
          <w:lang w:val="en-US"/>
        </w:rPr>
        <w:t xml:space="preserve"> vesr124-2-1</w:t>
      </w:r>
      <w:r w:rsidR="00C33AFF" w:rsidRPr="00B44A9C">
        <w:rPr>
          <w:rFonts w:ascii="Times New Roman" w:eastAsia="Times New Roman" w:hAnsi="Times New Roman"/>
          <w:b/>
          <w:bCs/>
          <w:sz w:val="28"/>
          <w:lang w:val="en-US"/>
        </w:rPr>
        <w:t>(config-dhcp-server)# exit</w:t>
      </w:r>
    </w:p>
    <w:p w14:paraId="65DAADA5" w14:textId="40474398" w:rsidR="00C33AFF" w:rsidRPr="00B44A9C" w:rsidRDefault="00902DA6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>
        <w:rPr>
          <w:rFonts w:ascii="Times New Roman" w:eastAsia="Times New Roman" w:hAnsi="Times New Roman"/>
          <w:b/>
          <w:bCs/>
          <w:sz w:val="28"/>
          <w:lang w:val="en-US"/>
        </w:rPr>
        <w:t xml:space="preserve"> vesr124-2-1</w:t>
      </w:r>
      <w:r w:rsidR="00C33AFF" w:rsidRPr="00B44A9C">
        <w:rPr>
          <w:rFonts w:ascii="Times New Roman" w:eastAsia="Times New Roman" w:hAnsi="Times New Roman"/>
          <w:b/>
          <w:bCs/>
          <w:sz w:val="28"/>
          <w:lang w:val="en-US"/>
        </w:rPr>
        <w:t xml:space="preserve">(config)# </w:t>
      </w:r>
    </w:p>
    <w:p w14:paraId="3A336228" w14:textId="77777777" w:rsidR="00FC2F32" w:rsidRPr="00B44A9C" w:rsidRDefault="00FC2F32" w:rsidP="00C33AFF">
      <w:pPr>
        <w:pStyle w:val="af9"/>
        <w:spacing w:after="120" w:line="360" w:lineRule="auto"/>
        <w:ind w:firstLine="0"/>
        <w:rPr>
          <w:lang w:val="en-US"/>
        </w:rPr>
      </w:pPr>
    </w:p>
    <w:p w14:paraId="7A84F166" w14:textId="76442EC9" w:rsidR="00FC2F32" w:rsidRPr="00B44A9C" w:rsidRDefault="00FC2F32" w:rsidP="00C33AFF">
      <w:pPr>
        <w:pStyle w:val="af9"/>
        <w:spacing w:after="120" w:line="360" w:lineRule="auto"/>
        <w:ind w:firstLine="0"/>
      </w:pPr>
      <w:r w:rsidRPr="00FC2F32">
        <w:rPr>
          <w:rFonts w:ascii="Times New Roman" w:eastAsia="Times New Roman" w:hAnsi="Times New Roman"/>
          <w:sz w:val="28"/>
        </w:rPr>
        <w:t xml:space="preserve">Для обновлений пакетов в клиенте с линуксом и для проверки нужно сделать  </w:t>
      </w:r>
      <w:r w:rsidRPr="00FC2F32">
        <w:rPr>
          <w:rFonts w:ascii="Times New Roman" w:eastAsia="Times New Roman" w:hAnsi="Times New Roman"/>
          <w:sz w:val="28"/>
          <w:lang w:val="en-US"/>
        </w:rPr>
        <w:t>SNAT</w:t>
      </w:r>
      <w:r w:rsidRPr="00FC2F32">
        <w:rPr>
          <w:rFonts w:ascii="Times New Roman" w:eastAsia="Times New Roman" w:hAnsi="Times New Roman"/>
          <w:sz w:val="28"/>
        </w:rPr>
        <w:t xml:space="preserve"> :</w:t>
      </w:r>
    </w:p>
    <w:p w14:paraId="63BDDEB1" w14:textId="77777777" w:rsidR="00FC2F32" w:rsidRPr="00B44A9C" w:rsidRDefault="00FC2F32" w:rsidP="00C33AFF">
      <w:pPr>
        <w:pStyle w:val="af9"/>
        <w:spacing w:after="120" w:line="360" w:lineRule="auto"/>
        <w:ind w:firstLine="0"/>
      </w:pPr>
    </w:p>
    <w:p w14:paraId="19FDE325" w14:textId="4EFE4F67" w:rsidR="00FC2F32" w:rsidRPr="00FC2F32" w:rsidRDefault="00902DA6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902DA6">
        <w:rPr>
          <w:rFonts w:ascii="Times New Roman" w:eastAsia="Times New Roman" w:hAnsi="Times New Roman"/>
          <w:b/>
          <w:bCs/>
          <w:sz w:val="28"/>
        </w:rPr>
        <w:t xml:space="preserve"> </w:t>
      </w:r>
      <w:r>
        <w:rPr>
          <w:rFonts w:ascii="Times New Roman" w:eastAsia="Times New Roman" w:hAnsi="Times New Roman"/>
          <w:b/>
          <w:bCs/>
          <w:sz w:val="28"/>
          <w:lang w:val="en-US"/>
        </w:rPr>
        <w:t>vesr124-2-1</w:t>
      </w:r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>(config)#  nat source</w:t>
      </w:r>
    </w:p>
    <w:p w14:paraId="3BFFCAD3" w14:textId="5CF60FDF" w:rsidR="00FC2F32" w:rsidRPr="00FC2F32" w:rsidRDefault="00902DA6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>
        <w:rPr>
          <w:rFonts w:ascii="Times New Roman" w:eastAsia="Times New Roman" w:hAnsi="Times New Roman"/>
          <w:b/>
          <w:bCs/>
          <w:sz w:val="28"/>
          <w:lang w:val="en-US"/>
        </w:rPr>
        <w:t xml:space="preserve"> vesr124-2-1</w:t>
      </w:r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>(config-snat)#   pool WAN</w:t>
      </w:r>
    </w:p>
    <w:p w14:paraId="5F14D176" w14:textId="34F94296" w:rsidR="00FC2F32" w:rsidRPr="00FC2F32" w:rsidRDefault="00902DA6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>
        <w:rPr>
          <w:rFonts w:ascii="Times New Roman" w:eastAsia="Times New Roman" w:hAnsi="Times New Roman"/>
          <w:b/>
          <w:bCs/>
          <w:sz w:val="28"/>
          <w:lang w:val="en-US"/>
        </w:rPr>
        <w:t xml:space="preserve"> vesr124-2-1</w:t>
      </w:r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>(config-snat-pool)#     ip address-range 10.10.10.2</w:t>
      </w:r>
    </w:p>
    <w:p w14:paraId="3CB48511" w14:textId="0F493667" w:rsidR="00FC2F32" w:rsidRPr="00FC2F32" w:rsidRDefault="00902DA6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>
        <w:rPr>
          <w:rFonts w:ascii="Times New Roman" w:eastAsia="Times New Roman" w:hAnsi="Times New Roman"/>
          <w:b/>
          <w:bCs/>
          <w:sz w:val="28"/>
          <w:lang w:val="en-US"/>
        </w:rPr>
        <w:t xml:space="preserve"> vesr124-2-1</w:t>
      </w:r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>(config-snat-pool)#   exit</w:t>
      </w:r>
    </w:p>
    <w:p w14:paraId="7461B7E9" w14:textId="77B8EF47" w:rsidR="00FC2F32" w:rsidRPr="00FC2F32" w:rsidRDefault="00902DA6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>
        <w:rPr>
          <w:rFonts w:ascii="Times New Roman" w:eastAsia="Times New Roman" w:hAnsi="Times New Roman"/>
          <w:b/>
          <w:bCs/>
          <w:sz w:val="28"/>
          <w:lang w:val="en-US"/>
        </w:rPr>
        <w:t xml:space="preserve"> vesr124-2-1</w:t>
      </w:r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>(config-snat)#   ruleset SNAT</w:t>
      </w:r>
    </w:p>
    <w:p w14:paraId="63D96492" w14:textId="4A9CD4AF" w:rsidR="00FC2F32" w:rsidRPr="00FC2F32" w:rsidRDefault="00902DA6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>
        <w:rPr>
          <w:rFonts w:ascii="Times New Roman" w:eastAsia="Times New Roman" w:hAnsi="Times New Roman"/>
          <w:b/>
          <w:bCs/>
          <w:sz w:val="28"/>
          <w:lang w:val="en-US"/>
        </w:rPr>
        <w:t xml:space="preserve"> vesr124-2-1</w:t>
      </w:r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>(config-snat-ruleset)#     to zone UNTRUST</w:t>
      </w:r>
    </w:p>
    <w:p w14:paraId="25F429DB" w14:textId="4CA207E1" w:rsidR="00FC2F32" w:rsidRPr="00FC2F32" w:rsidRDefault="00902DA6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>
        <w:rPr>
          <w:rFonts w:ascii="Times New Roman" w:eastAsia="Times New Roman" w:hAnsi="Times New Roman"/>
          <w:b/>
          <w:bCs/>
          <w:sz w:val="28"/>
          <w:lang w:val="en-US"/>
        </w:rPr>
        <w:t xml:space="preserve"> vesr124-2-1</w:t>
      </w:r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>(config-snat-ruleset)#     rule 1</w:t>
      </w:r>
    </w:p>
    <w:p w14:paraId="22F670DB" w14:textId="6AE189CF" w:rsidR="00FC2F32" w:rsidRPr="00FC2F32" w:rsidRDefault="00902DA6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>
        <w:rPr>
          <w:rFonts w:ascii="Times New Roman" w:eastAsia="Times New Roman" w:hAnsi="Times New Roman"/>
          <w:b/>
          <w:bCs/>
          <w:sz w:val="28"/>
          <w:lang w:val="en-US"/>
        </w:rPr>
        <w:t xml:space="preserve"> vesr124-2-1</w:t>
      </w:r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>(config-snat-rule)#       match source-address object-group LAN_NETWORK</w:t>
      </w:r>
    </w:p>
    <w:p w14:paraId="6354412C" w14:textId="276D9F07" w:rsidR="00FC2F32" w:rsidRPr="00FC2F32" w:rsidRDefault="00902DA6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>
        <w:rPr>
          <w:rFonts w:ascii="Times New Roman" w:eastAsia="Times New Roman" w:hAnsi="Times New Roman"/>
          <w:b/>
          <w:bCs/>
          <w:sz w:val="28"/>
          <w:lang w:val="en-US"/>
        </w:rPr>
        <w:t xml:space="preserve"> vesr124-2-1</w:t>
      </w:r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>(config-snat-rule)#       action source-nat interface</w:t>
      </w:r>
    </w:p>
    <w:p w14:paraId="325516FE" w14:textId="023717FF" w:rsidR="00FC2F32" w:rsidRPr="00FC2F32" w:rsidRDefault="00902DA6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>
        <w:rPr>
          <w:rFonts w:ascii="Times New Roman" w:eastAsia="Times New Roman" w:hAnsi="Times New Roman"/>
          <w:b/>
          <w:bCs/>
          <w:sz w:val="28"/>
          <w:lang w:val="en-US"/>
        </w:rPr>
        <w:t xml:space="preserve"> vesr124-2-1</w:t>
      </w:r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>(config-snat-rule)#       enable</w:t>
      </w:r>
    </w:p>
    <w:p w14:paraId="055FD83B" w14:textId="1BD62EBD" w:rsidR="00FC2F32" w:rsidRPr="00FC2F32" w:rsidRDefault="00902DA6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>
        <w:rPr>
          <w:rFonts w:ascii="Times New Roman" w:eastAsia="Times New Roman" w:hAnsi="Times New Roman"/>
          <w:b/>
          <w:bCs/>
          <w:sz w:val="28"/>
          <w:lang w:val="en-US"/>
        </w:rPr>
        <w:t xml:space="preserve"> vesr124-2-1</w:t>
      </w:r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>(config-snat-rule)#     exit</w:t>
      </w:r>
    </w:p>
    <w:p w14:paraId="48F70DA0" w14:textId="61A366D8" w:rsidR="00FC2F32" w:rsidRPr="00FC2F32" w:rsidRDefault="00902DA6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>
        <w:rPr>
          <w:rFonts w:ascii="Times New Roman" w:eastAsia="Times New Roman" w:hAnsi="Times New Roman"/>
          <w:b/>
          <w:bCs/>
          <w:sz w:val="28"/>
          <w:lang w:val="en-US"/>
        </w:rPr>
        <w:t xml:space="preserve"> vesr124-2-1</w:t>
      </w:r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>(config-snat-ruleset)#   exit</w:t>
      </w:r>
    </w:p>
    <w:p w14:paraId="48D283D3" w14:textId="19660B3C" w:rsidR="00FC2F32" w:rsidRPr="00FC2F32" w:rsidRDefault="00902DA6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>
        <w:rPr>
          <w:rFonts w:ascii="Times New Roman" w:eastAsia="Times New Roman" w:hAnsi="Times New Roman"/>
          <w:b/>
          <w:bCs/>
          <w:sz w:val="28"/>
          <w:lang w:val="en-US"/>
        </w:rPr>
        <w:t xml:space="preserve"> vesr124-2-1</w:t>
      </w:r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>(config-snat)# exit</w:t>
      </w:r>
    </w:p>
    <w:p w14:paraId="716DEFAB" w14:textId="28BE051C" w:rsidR="00FC2F32" w:rsidRPr="00B44A9C" w:rsidRDefault="00902DA6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b/>
          <w:bCs/>
        </w:rPr>
      </w:pPr>
      <w:r>
        <w:rPr>
          <w:rFonts w:ascii="Times New Roman" w:eastAsia="Times New Roman" w:hAnsi="Times New Roman"/>
          <w:b/>
          <w:bCs/>
          <w:sz w:val="28"/>
          <w:lang w:val="en-US"/>
        </w:rPr>
        <w:t xml:space="preserve"> vesr</w:t>
      </w:r>
      <w:r w:rsidRPr="00902DA6">
        <w:rPr>
          <w:rFonts w:ascii="Times New Roman" w:eastAsia="Times New Roman" w:hAnsi="Times New Roman"/>
          <w:b/>
          <w:bCs/>
          <w:sz w:val="28"/>
        </w:rPr>
        <w:t>124-2-1</w:t>
      </w:r>
      <w:r w:rsidR="00FC2F32" w:rsidRPr="00B44A9C">
        <w:rPr>
          <w:rFonts w:ascii="Times New Roman" w:eastAsia="Times New Roman" w:hAnsi="Times New Roman"/>
          <w:b/>
          <w:bCs/>
          <w:sz w:val="28"/>
        </w:rPr>
        <w:t>(</w:t>
      </w:r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>config</w:t>
      </w:r>
      <w:r w:rsidR="00FC2F32" w:rsidRPr="00B44A9C">
        <w:rPr>
          <w:rFonts w:ascii="Times New Roman" w:eastAsia="Times New Roman" w:hAnsi="Times New Roman"/>
          <w:b/>
          <w:bCs/>
          <w:sz w:val="28"/>
        </w:rPr>
        <w:t>)#</w:t>
      </w:r>
    </w:p>
    <w:p w14:paraId="71A1BBAF" w14:textId="77777777" w:rsidR="00FC2F32" w:rsidRPr="00B44A9C" w:rsidRDefault="00FC2F32" w:rsidP="00FC2F32">
      <w:pPr>
        <w:pStyle w:val="af9"/>
        <w:spacing w:after="120" w:line="360" w:lineRule="auto"/>
        <w:ind w:firstLine="0"/>
        <w:rPr>
          <w:b/>
          <w:bCs/>
        </w:rPr>
      </w:pPr>
    </w:p>
    <w:p w14:paraId="6DF3F729" w14:textId="1B6F9735" w:rsidR="00FC2F32" w:rsidRPr="00FC2F32" w:rsidRDefault="00FC2F32" w:rsidP="00FC2F32">
      <w:pPr>
        <w:pStyle w:val="af9"/>
        <w:spacing w:after="120" w:line="360" w:lineRule="auto"/>
        <w:ind w:firstLine="0"/>
      </w:pPr>
      <w:r w:rsidRPr="00FC2F32">
        <w:rPr>
          <w:rFonts w:ascii="Times New Roman" w:eastAsia="Times New Roman" w:hAnsi="Times New Roman"/>
          <w:sz w:val="28"/>
        </w:rPr>
        <w:t>Прописываем всю необходимую маршрутизацию</w:t>
      </w:r>
      <w:r>
        <w:rPr>
          <w:rFonts w:ascii="Times New Roman" w:eastAsia="Times New Roman" w:hAnsi="Times New Roman"/>
          <w:sz w:val="28"/>
        </w:rPr>
        <w:t xml:space="preserve"> согласно приведенной выше схеме на Рис.</w:t>
      </w:r>
      <w:r w:rsidRPr="00FC2F32">
        <w:rPr>
          <w:rFonts w:ascii="Times New Roman" w:eastAsia="Times New Roman" w:hAnsi="Times New Roman"/>
          <w:sz w:val="28"/>
        </w:rPr>
        <w:t>:</w:t>
      </w:r>
    </w:p>
    <w:p w14:paraId="62C0E5C7" w14:textId="77777777" w:rsidR="00FC2F32" w:rsidRDefault="00FC2F32" w:rsidP="00FC2F32">
      <w:pPr>
        <w:pStyle w:val="af9"/>
        <w:spacing w:after="120" w:line="360" w:lineRule="auto"/>
        <w:ind w:firstLine="0"/>
        <w:rPr>
          <w:b/>
          <w:bCs/>
        </w:rPr>
      </w:pPr>
    </w:p>
    <w:p w14:paraId="293F2360" w14:textId="76743597" w:rsidR="00FC2F32" w:rsidRPr="00FC2F32" w:rsidRDefault="00902DA6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902DA6">
        <w:rPr>
          <w:rFonts w:ascii="Times New Roman" w:eastAsia="Times New Roman" w:hAnsi="Times New Roman"/>
          <w:b/>
          <w:bCs/>
          <w:sz w:val="28"/>
        </w:rPr>
        <w:t xml:space="preserve"> </w:t>
      </w:r>
      <w:r>
        <w:rPr>
          <w:rFonts w:ascii="Times New Roman" w:eastAsia="Times New Roman" w:hAnsi="Times New Roman"/>
          <w:b/>
          <w:bCs/>
          <w:sz w:val="28"/>
          <w:lang w:val="en-US"/>
        </w:rPr>
        <w:t>vesr124-2-1</w:t>
      </w:r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>(config)# ip route 0.0.0.0/0 10.10.10.1</w:t>
      </w:r>
    </w:p>
    <w:p w14:paraId="185947F2" w14:textId="18B26649" w:rsidR="00FC2F32" w:rsidRPr="00FC2F32" w:rsidRDefault="00902DA6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>
        <w:rPr>
          <w:rFonts w:ascii="Times New Roman" w:eastAsia="Times New Roman" w:hAnsi="Times New Roman"/>
          <w:b/>
          <w:bCs/>
          <w:sz w:val="28"/>
          <w:lang w:val="en-US"/>
        </w:rPr>
        <w:t xml:space="preserve"> vesr124-2-1</w:t>
      </w:r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>(config)# ip route 10.10.20.0/24 10.10.20.1</w:t>
      </w:r>
    </w:p>
    <w:p w14:paraId="406C8F80" w14:textId="28DCAF7E" w:rsidR="00FC2F32" w:rsidRPr="00FC2F32" w:rsidRDefault="00902DA6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>
        <w:rPr>
          <w:rFonts w:ascii="Times New Roman" w:eastAsia="Times New Roman" w:hAnsi="Times New Roman"/>
          <w:b/>
          <w:bCs/>
          <w:sz w:val="28"/>
          <w:lang w:val="en-US"/>
        </w:rPr>
        <w:t xml:space="preserve"> vesr124-2-1</w:t>
      </w:r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>(config)# ip route 10.10.30.0/24 10.10.30.1</w:t>
      </w:r>
    </w:p>
    <w:p w14:paraId="23FDFBCB" w14:textId="3A0906B5" w:rsidR="00FC2F32" w:rsidRPr="00FC2F32" w:rsidRDefault="00902DA6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>
        <w:rPr>
          <w:rFonts w:ascii="Times New Roman" w:eastAsia="Times New Roman" w:hAnsi="Times New Roman"/>
          <w:b/>
          <w:bCs/>
          <w:sz w:val="28"/>
          <w:lang w:val="en-US"/>
        </w:rPr>
        <w:t xml:space="preserve"> vesr124-2-1</w:t>
      </w:r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>(config)# ip route 172.16.2.0/24 10.10.20.2</w:t>
      </w:r>
    </w:p>
    <w:p w14:paraId="6F933302" w14:textId="1945C4DF" w:rsidR="00FC2F32" w:rsidRPr="00FC2F32" w:rsidRDefault="00902DA6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>
        <w:rPr>
          <w:rFonts w:ascii="Times New Roman" w:eastAsia="Times New Roman" w:hAnsi="Times New Roman"/>
          <w:b/>
          <w:bCs/>
          <w:sz w:val="28"/>
          <w:lang w:val="en-US"/>
        </w:rPr>
        <w:t xml:space="preserve"> vesr124-2-1</w:t>
      </w:r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>(config)# ip route 172.16.1.0/24 interface gigabitethernet 1/0/2</w:t>
      </w:r>
    </w:p>
    <w:p w14:paraId="1CD8B070" w14:textId="6AFFDDDC" w:rsidR="00FC2F32" w:rsidRPr="00FC2F32" w:rsidRDefault="00902DA6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b/>
          <w:bCs/>
        </w:rPr>
      </w:pPr>
      <w:r w:rsidRPr="00902DA6">
        <w:rPr>
          <w:rFonts w:ascii="Times New Roman" w:eastAsia="Times New Roman" w:hAnsi="Times New Roman"/>
          <w:b/>
          <w:bCs/>
          <w:sz w:val="28"/>
          <w:lang w:val="en-US"/>
        </w:rPr>
        <w:t xml:space="preserve"> </w:t>
      </w:r>
      <w:r>
        <w:rPr>
          <w:rFonts w:ascii="Times New Roman" w:eastAsia="Times New Roman" w:hAnsi="Times New Roman"/>
          <w:b/>
          <w:bCs/>
          <w:sz w:val="28"/>
        </w:rPr>
        <w:t>vesr124-2-1</w:t>
      </w:r>
      <w:r w:rsidR="00FC2F32" w:rsidRPr="00FC2F32">
        <w:rPr>
          <w:rFonts w:ascii="Times New Roman" w:eastAsia="Times New Roman" w:hAnsi="Times New Roman"/>
          <w:b/>
          <w:bCs/>
          <w:sz w:val="28"/>
        </w:rPr>
        <w:t>(config)#</w:t>
      </w:r>
    </w:p>
    <w:p w14:paraId="37EA0544" w14:textId="77777777" w:rsidR="00C33AFF" w:rsidRPr="00C33AFF" w:rsidRDefault="00C33AFF" w:rsidP="00C33AFF">
      <w:pPr>
        <w:spacing w:after="120" w:line="360" w:lineRule="auto"/>
        <w:contextualSpacing/>
        <w:rPr>
          <w:b/>
          <w:bCs/>
        </w:rPr>
      </w:pPr>
    </w:p>
    <w:p w14:paraId="6ACB1C71" w14:textId="6B242CE1" w:rsidR="00521F9E" w:rsidRPr="00624C92" w:rsidRDefault="00521F9E" w:rsidP="00C33AFF">
      <w:pPr>
        <w:spacing w:after="120" w:line="360" w:lineRule="auto"/>
      </w:pPr>
      <w:r w:rsidRPr="003F7F97">
        <w:rPr>
          <w:rFonts w:eastAsia="Times New Roman"/>
        </w:rPr>
        <w:t>Войдем в режим конфигурирования функции DNAT и создадим пул адресов и портов назначения, в которые будут транслироваться адреса пакетов, поступающие на адрес 1</w:t>
      </w:r>
      <w:r w:rsidRPr="00EA59F3">
        <w:rPr>
          <w:rFonts w:eastAsia="Times New Roman"/>
        </w:rPr>
        <w:t>0.10</w:t>
      </w:r>
      <w:r w:rsidRPr="003F7F97">
        <w:rPr>
          <w:rFonts w:eastAsia="Times New Roman"/>
        </w:rPr>
        <w:t>.</w:t>
      </w:r>
      <w:r w:rsidRPr="00EA59F3">
        <w:rPr>
          <w:rFonts w:eastAsia="Times New Roman"/>
        </w:rPr>
        <w:t>10</w:t>
      </w:r>
      <w:r w:rsidRPr="003F7F97">
        <w:rPr>
          <w:rFonts w:eastAsia="Times New Roman"/>
        </w:rPr>
        <w:t>.</w:t>
      </w:r>
      <w:r w:rsidRPr="00EA59F3">
        <w:rPr>
          <w:rFonts w:eastAsia="Times New Roman"/>
        </w:rPr>
        <w:t>2</w:t>
      </w:r>
      <w:r w:rsidRPr="003F7F97">
        <w:rPr>
          <w:rFonts w:eastAsia="Times New Roman"/>
        </w:rPr>
        <w:t xml:space="preserve"> из внешней сети.</w:t>
      </w:r>
    </w:p>
    <w:p w14:paraId="4A424C24" w14:textId="77777777" w:rsidR="006606E5" w:rsidRPr="00624C92" w:rsidRDefault="006606E5" w:rsidP="00C33AFF">
      <w:pPr>
        <w:spacing w:after="120" w:line="360" w:lineRule="auto"/>
      </w:pPr>
    </w:p>
    <w:p w14:paraId="0D0F0407" w14:textId="5CB74B72" w:rsidR="00521F9E" w:rsidRPr="003F7F97" w:rsidRDefault="00902DA6" w:rsidP="006606E5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902DA6">
        <w:rPr>
          <w:rFonts w:eastAsia="Times New Roman"/>
          <w:b/>
          <w:bCs/>
        </w:rPr>
        <w:t xml:space="preserve"> </w:t>
      </w:r>
      <w:r>
        <w:rPr>
          <w:rFonts w:eastAsia="Times New Roman"/>
          <w:b/>
          <w:bCs/>
          <w:lang w:val="en-US"/>
        </w:rPr>
        <w:t>vesr124-2-1</w:t>
      </w:r>
      <w:r w:rsidR="00521F9E" w:rsidRPr="003F7F97">
        <w:rPr>
          <w:rFonts w:eastAsia="Times New Roman"/>
          <w:b/>
          <w:bCs/>
          <w:lang w:val="en-US"/>
        </w:rPr>
        <w:t>(config)# nat destination</w:t>
      </w:r>
      <w:r w:rsidR="00521F9E" w:rsidRPr="003F7F97">
        <w:rPr>
          <w:rFonts w:eastAsia="Times New Roman"/>
          <w:b/>
          <w:bCs/>
          <w:lang w:val="en-US"/>
        </w:rPr>
        <w:br/>
      </w:r>
      <w:r>
        <w:rPr>
          <w:rFonts w:eastAsia="Times New Roman"/>
          <w:b/>
          <w:bCs/>
          <w:lang w:val="en-US"/>
        </w:rPr>
        <w:t xml:space="preserve"> vesr124-2-1</w:t>
      </w:r>
      <w:r w:rsidR="00521F9E" w:rsidRPr="003F7F97">
        <w:rPr>
          <w:rFonts w:eastAsia="Times New Roman"/>
          <w:b/>
          <w:bCs/>
          <w:lang w:val="en-US"/>
        </w:rPr>
        <w:t>(config-dnat)# pool SERVER_POOL</w:t>
      </w:r>
      <w:r w:rsidR="00521F9E" w:rsidRPr="003F7F97">
        <w:rPr>
          <w:rFonts w:eastAsia="Times New Roman"/>
          <w:b/>
          <w:bCs/>
          <w:lang w:val="en-US"/>
        </w:rPr>
        <w:br/>
      </w:r>
      <w:r>
        <w:rPr>
          <w:rFonts w:eastAsia="Times New Roman"/>
          <w:b/>
          <w:bCs/>
          <w:lang w:val="en-US"/>
        </w:rPr>
        <w:t xml:space="preserve"> vesr124-2-1</w:t>
      </w:r>
      <w:r w:rsidR="00521F9E" w:rsidRPr="003F7F97">
        <w:rPr>
          <w:rFonts w:eastAsia="Times New Roman"/>
          <w:b/>
          <w:bCs/>
          <w:lang w:val="en-US"/>
        </w:rPr>
        <w:t>(config-dnat-pool)# ip address 1</w:t>
      </w:r>
      <w:r w:rsidR="00521F9E">
        <w:rPr>
          <w:rFonts w:eastAsia="Times New Roman"/>
          <w:b/>
          <w:bCs/>
          <w:lang w:val="en-US"/>
        </w:rPr>
        <w:t>72</w:t>
      </w:r>
      <w:r w:rsidR="00521F9E" w:rsidRPr="003F7F97">
        <w:rPr>
          <w:rFonts w:eastAsia="Times New Roman"/>
          <w:b/>
          <w:bCs/>
          <w:lang w:val="en-US"/>
        </w:rPr>
        <w:t>.1</w:t>
      </w:r>
      <w:r w:rsidR="00521F9E">
        <w:rPr>
          <w:rFonts w:eastAsia="Times New Roman"/>
          <w:b/>
          <w:bCs/>
          <w:lang w:val="en-US"/>
        </w:rPr>
        <w:t>6</w:t>
      </w:r>
      <w:r w:rsidR="00521F9E" w:rsidRPr="003F7F97">
        <w:rPr>
          <w:rFonts w:eastAsia="Times New Roman"/>
          <w:b/>
          <w:bCs/>
          <w:lang w:val="en-US"/>
        </w:rPr>
        <w:t>.1.</w:t>
      </w:r>
      <w:r w:rsidR="00C33AFF" w:rsidRPr="00C33AFF">
        <w:rPr>
          <w:rFonts w:eastAsia="Times New Roman"/>
          <w:b/>
          <w:bCs/>
          <w:lang w:val="en-US"/>
        </w:rPr>
        <w:t>2</w:t>
      </w:r>
      <w:r w:rsidR="00521F9E" w:rsidRPr="003F7F97">
        <w:rPr>
          <w:rFonts w:eastAsia="Times New Roman"/>
          <w:b/>
          <w:bCs/>
          <w:lang w:val="en-US"/>
        </w:rPr>
        <w:br/>
      </w:r>
      <w:r>
        <w:rPr>
          <w:rFonts w:eastAsia="Times New Roman"/>
          <w:b/>
          <w:bCs/>
          <w:lang w:val="en-US"/>
        </w:rPr>
        <w:t xml:space="preserve"> vesr124-2-1</w:t>
      </w:r>
      <w:r w:rsidR="00521F9E" w:rsidRPr="003F7F97">
        <w:rPr>
          <w:rFonts w:eastAsia="Times New Roman"/>
          <w:b/>
          <w:bCs/>
          <w:lang w:val="en-US"/>
        </w:rPr>
        <w:t xml:space="preserve">(config-dnat-pool)# ip port </w:t>
      </w:r>
      <w:r w:rsidR="00521F9E">
        <w:rPr>
          <w:rFonts w:eastAsia="Times New Roman"/>
          <w:b/>
          <w:bCs/>
          <w:lang w:val="en-US"/>
        </w:rPr>
        <w:t>22</w:t>
      </w:r>
      <w:r w:rsidR="00521F9E" w:rsidRPr="003F7F97">
        <w:rPr>
          <w:rFonts w:eastAsia="Times New Roman"/>
          <w:b/>
          <w:bCs/>
          <w:lang w:val="en-US"/>
        </w:rPr>
        <w:br/>
      </w:r>
      <w:r>
        <w:rPr>
          <w:rFonts w:eastAsia="Times New Roman"/>
          <w:b/>
          <w:bCs/>
          <w:lang w:val="en-US"/>
        </w:rPr>
        <w:t xml:space="preserve"> vesr124-2-1</w:t>
      </w:r>
      <w:r w:rsidR="00521F9E" w:rsidRPr="003F7F97">
        <w:rPr>
          <w:rFonts w:eastAsia="Times New Roman"/>
          <w:b/>
          <w:bCs/>
          <w:lang w:val="en-US"/>
        </w:rPr>
        <w:t>(config-dnat-pool)# exit</w:t>
      </w:r>
    </w:p>
    <w:p w14:paraId="1727AF98" w14:textId="77777777" w:rsidR="006606E5" w:rsidRDefault="006606E5" w:rsidP="00521F9E">
      <w:pPr>
        <w:spacing w:after="120" w:line="360" w:lineRule="auto"/>
        <w:rPr>
          <w:lang w:val="en-US"/>
        </w:rPr>
      </w:pPr>
    </w:p>
    <w:p w14:paraId="141A4674" w14:textId="67893E4B" w:rsidR="00521F9E" w:rsidRDefault="00521F9E" w:rsidP="00521F9E">
      <w:pPr>
        <w:spacing w:after="120" w:line="360" w:lineRule="auto"/>
        <w:rPr>
          <w:lang w:val="en-US"/>
        </w:rPr>
      </w:pPr>
      <w:r w:rsidRPr="003F7F97">
        <w:rPr>
          <w:rFonts w:eastAsia="Times New Roman"/>
        </w:rPr>
        <w:t>Создадим набор правил «DNAT», в соответствии с которыми будет производиться трансляция адресов. В атрибутах набора укажем, что правила применяются только для пакетов, пришедших из зоны «UNTRUST». Набор правил включает в себя требования соответствия данных порту назначения (match destination-address, match destination-port). Кроме этого в наборе задано действие, применяемое к данным, удовлетворяющим всем правилам (action destination-nat). Набор</w:t>
      </w:r>
      <w:r w:rsidRPr="003F7F97">
        <w:rPr>
          <w:rFonts w:eastAsia="Times New Roman"/>
          <w:lang w:val="en-US"/>
        </w:rPr>
        <w:t xml:space="preserve"> </w:t>
      </w:r>
      <w:r w:rsidRPr="003F7F97">
        <w:rPr>
          <w:rFonts w:eastAsia="Times New Roman"/>
        </w:rPr>
        <w:t>правил</w:t>
      </w:r>
      <w:r w:rsidRPr="003F7F97">
        <w:rPr>
          <w:rFonts w:eastAsia="Times New Roman"/>
          <w:lang w:val="en-US"/>
        </w:rPr>
        <w:t xml:space="preserve"> </w:t>
      </w:r>
      <w:r w:rsidRPr="003F7F97">
        <w:rPr>
          <w:rFonts w:eastAsia="Times New Roman"/>
        </w:rPr>
        <w:t>вводится</w:t>
      </w:r>
      <w:r w:rsidRPr="003F7F97">
        <w:rPr>
          <w:rFonts w:eastAsia="Times New Roman"/>
          <w:lang w:val="en-US"/>
        </w:rPr>
        <w:t xml:space="preserve"> </w:t>
      </w:r>
      <w:r w:rsidRPr="003F7F97">
        <w:rPr>
          <w:rFonts w:eastAsia="Times New Roman"/>
        </w:rPr>
        <w:t>в</w:t>
      </w:r>
      <w:r w:rsidRPr="003F7F97">
        <w:rPr>
          <w:rFonts w:eastAsia="Times New Roman"/>
          <w:lang w:val="en-US"/>
        </w:rPr>
        <w:t xml:space="preserve"> </w:t>
      </w:r>
      <w:r w:rsidRPr="003F7F97">
        <w:rPr>
          <w:rFonts w:eastAsia="Times New Roman"/>
        </w:rPr>
        <w:t>действие</w:t>
      </w:r>
      <w:r w:rsidRPr="003F7F97">
        <w:rPr>
          <w:rFonts w:eastAsia="Times New Roman"/>
          <w:lang w:val="en-US"/>
        </w:rPr>
        <w:t xml:space="preserve"> </w:t>
      </w:r>
      <w:r w:rsidRPr="003F7F97">
        <w:rPr>
          <w:rFonts w:eastAsia="Times New Roman"/>
        </w:rPr>
        <w:t>командой</w:t>
      </w:r>
      <w:r w:rsidRPr="003F7F97">
        <w:rPr>
          <w:rFonts w:eastAsia="Times New Roman"/>
          <w:lang w:val="en-US"/>
        </w:rPr>
        <w:t xml:space="preserve"> «enable».</w:t>
      </w:r>
    </w:p>
    <w:p w14:paraId="620B5358" w14:textId="77777777" w:rsidR="006606E5" w:rsidRPr="003F7F97" w:rsidRDefault="006606E5" w:rsidP="00521F9E">
      <w:pPr>
        <w:spacing w:after="120" w:line="360" w:lineRule="auto"/>
        <w:rPr>
          <w:lang w:val="en-US"/>
        </w:rPr>
      </w:pPr>
    </w:p>
    <w:p w14:paraId="4F0D95AC" w14:textId="05553836" w:rsidR="00521F9E" w:rsidRPr="003F7F97" w:rsidRDefault="00902DA6" w:rsidP="006606E5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521F9E" w:rsidRPr="003F7F97">
        <w:rPr>
          <w:rFonts w:eastAsia="Times New Roman"/>
          <w:b/>
          <w:bCs/>
          <w:lang w:val="en-US"/>
        </w:rPr>
        <w:t>(config-dnat)# ruleset DNAT</w:t>
      </w:r>
      <w:r w:rsidR="00521F9E" w:rsidRPr="003F7F97">
        <w:rPr>
          <w:rFonts w:eastAsia="Times New Roman"/>
          <w:b/>
          <w:bCs/>
          <w:lang w:val="en-US"/>
        </w:rPr>
        <w:br/>
      </w:r>
      <w:r>
        <w:rPr>
          <w:rFonts w:eastAsia="Times New Roman"/>
          <w:b/>
          <w:bCs/>
          <w:lang w:val="en-US"/>
        </w:rPr>
        <w:t xml:space="preserve"> vesr124-2-1</w:t>
      </w:r>
      <w:r w:rsidR="00521F9E" w:rsidRPr="003F7F97">
        <w:rPr>
          <w:rFonts w:eastAsia="Times New Roman"/>
          <w:b/>
          <w:bCs/>
          <w:lang w:val="en-US"/>
        </w:rPr>
        <w:t>(config-dnat-ruleset)# from zone UNTRUST</w:t>
      </w:r>
      <w:r w:rsidR="00521F9E" w:rsidRPr="003F7F97">
        <w:rPr>
          <w:rFonts w:eastAsia="Times New Roman"/>
          <w:b/>
          <w:bCs/>
          <w:lang w:val="en-US"/>
        </w:rPr>
        <w:br/>
      </w:r>
      <w:r>
        <w:rPr>
          <w:rFonts w:eastAsia="Times New Roman"/>
          <w:b/>
          <w:bCs/>
          <w:lang w:val="en-US"/>
        </w:rPr>
        <w:t xml:space="preserve"> vesr124-2-1</w:t>
      </w:r>
      <w:r w:rsidR="00521F9E" w:rsidRPr="003F7F97">
        <w:rPr>
          <w:rFonts w:eastAsia="Times New Roman"/>
          <w:b/>
          <w:bCs/>
          <w:lang w:val="en-US"/>
        </w:rPr>
        <w:t>(config-dnat-ruleset)# rule 1</w:t>
      </w:r>
      <w:r w:rsidR="00521F9E" w:rsidRPr="003F7F97">
        <w:rPr>
          <w:rFonts w:eastAsia="Times New Roman"/>
          <w:b/>
          <w:bCs/>
          <w:lang w:val="en-US"/>
        </w:rPr>
        <w:br/>
        <w:t>esr(config-dnat-rule)# match protocol tcp</w:t>
      </w:r>
      <w:r w:rsidR="00521F9E" w:rsidRPr="003F7F97">
        <w:rPr>
          <w:rFonts w:eastAsia="Times New Roman"/>
          <w:b/>
          <w:bCs/>
          <w:lang w:val="en-US"/>
        </w:rPr>
        <w:br/>
        <w:t xml:space="preserve">esr(config-dnat-rule)# match destination-port </w:t>
      </w:r>
      <w:r w:rsidR="00521F9E">
        <w:rPr>
          <w:rFonts w:eastAsia="Times New Roman"/>
          <w:b/>
          <w:bCs/>
          <w:lang w:val="en-US"/>
        </w:rPr>
        <w:t xml:space="preserve">object-group </w:t>
      </w:r>
      <w:r w:rsidR="00521F9E" w:rsidRPr="003F7F97">
        <w:rPr>
          <w:rFonts w:eastAsia="Times New Roman"/>
          <w:b/>
          <w:bCs/>
          <w:lang w:val="en-US"/>
        </w:rPr>
        <w:t>S</w:t>
      </w:r>
      <w:r w:rsidR="00521F9E">
        <w:rPr>
          <w:rFonts w:eastAsia="Times New Roman"/>
          <w:b/>
          <w:bCs/>
          <w:lang w:val="en-US"/>
        </w:rPr>
        <w:t>SH</w:t>
      </w:r>
      <w:r w:rsidR="00521F9E" w:rsidRPr="003F7F97">
        <w:rPr>
          <w:rFonts w:eastAsia="Times New Roman"/>
          <w:b/>
          <w:bCs/>
          <w:lang w:val="en-US"/>
        </w:rPr>
        <w:br/>
        <w:t>esr(config-dnat-rule)# action destination-nat pool SERVER_POOL</w:t>
      </w:r>
      <w:r w:rsidR="00521F9E" w:rsidRPr="003F7F97">
        <w:rPr>
          <w:rFonts w:eastAsia="Times New Roman"/>
          <w:b/>
          <w:bCs/>
          <w:lang w:val="en-US"/>
        </w:rPr>
        <w:br/>
        <w:t>esr(config-dnat-rule)# enable</w:t>
      </w:r>
      <w:r w:rsidR="00521F9E" w:rsidRPr="003F7F97">
        <w:rPr>
          <w:rFonts w:eastAsia="Times New Roman"/>
          <w:b/>
          <w:bCs/>
          <w:lang w:val="en-US"/>
        </w:rPr>
        <w:br/>
        <w:t>esr(config-dnat-rule)# exit</w:t>
      </w:r>
      <w:r w:rsidR="00521F9E" w:rsidRPr="003F7F97">
        <w:rPr>
          <w:rFonts w:eastAsia="Times New Roman"/>
          <w:b/>
          <w:bCs/>
          <w:lang w:val="en-US"/>
        </w:rPr>
        <w:br/>
        <w:t>esr(config-dnat-ruleset)# exit</w:t>
      </w:r>
      <w:r w:rsidR="00521F9E" w:rsidRPr="003F7F97">
        <w:rPr>
          <w:rFonts w:eastAsia="Times New Roman"/>
          <w:b/>
          <w:bCs/>
          <w:lang w:val="en-US"/>
        </w:rPr>
        <w:br/>
        <w:t>esr(config-dnat)# exit</w:t>
      </w:r>
    </w:p>
    <w:p w14:paraId="43CEA36C" w14:textId="77777777" w:rsidR="006606E5" w:rsidRDefault="006606E5" w:rsidP="00CD5524">
      <w:pPr>
        <w:spacing w:after="120" w:line="360" w:lineRule="auto"/>
        <w:rPr>
          <w:lang w:val="en-US"/>
        </w:rPr>
      </w:pPr>
    </w:p>
    <w:p w14:paraId="0F4035EC" w14:textId="6C0CD830" w:rsidR="00CD5524" w:rsidRPr="00624C92" w:rsidRDefault="00521F9E" w:rsidP="00CD5524">
      <w:pPr>
        <w:spacing w:after="120" w:line="360" w:lineRule="auto"/>
      </w:pPr>
      <w:r w:rsidRPr="003F7F97">
        <w:rPr>
          <w:rFonts w:eastAsia="Times New Roman"/>
        </w:rPr>
        <w:t>Для пропуска трафика, идущего из зоны «UNTRUST» в «TRUST», создадим соответствующую пару зон. Пропускать следует только трафик с адресом назначения, соответствующим заданному в профиле «SERVER_IP», и прошедший преобразование DNAT.</w:t>
      </w:r>
    </w:p>
    <w:p w14:paraId="2ADD7DB7" w14:textId="77777777" w:rsidR="006606E5" w:rsidRPr="00624C92" w:rsidRDefault="006606E5" w:rsidP="00CD5524">
      <w:pPr>
        <w:spacing w:after="120" w:line="360" w:lineRule="auto"/>
      </w:pPr>
    </w:p>
    <w:p w14:paraId="382AF9B5" w14:textId="6785DDF8" w:rsidR="00CD5524" w:rsidRPr="006606E5" w:rsidRDefault="00902DA6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lang w:val="en-US"/>
        </w:rPr>
      </w:pPr>
      <w:r w:rsidRPr="00902DA6">
        <w:rPr>
          <w:rFonts w:ascii="Times New Roman" w:eastAsia="Times New Roman" w:hAnsi="Times New Roman"/>
          <w:sz w:val="28"/>
        </w:rPr>
        <w:t xml:space="preserve"> </w:t>
      </w:r>
      <w:r>
        <w:rPr>
          <w:rFonts w:ascii="Times New Roman" w:eastAsia="Times New Roman" w:hAnsi="Times New Roman"/>
          <w:sz w:val="28"/>
          <w:lang w:val="en-US"/>
        </w:rPr>
        <w:t>vesr124-2-1</w:t>
      </w:r>
      <w:r w:rsidR="00CD5524" w:rsidRPr="006606E5">
        <w:rPr>
          <w:rFonts w:ascii="Times New Roman" w:eastAsia="Times New Roman" w:hAnsi="Times New Roman"/>
          <w:sz w:val="28"/>
          <w:lang w:val="en-US"/>
        </w:rPr>
        <w:t>(config)#</w:t>
      </w:r>
    </w:p>
    <w:p w14:paraId="63BA72C9" w14:textId="6C416E41" w:rsidR="00CD5524" w:rsidRPr="006606E5" w:rsidRDefault="00902DA6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lang w:val="en-US"/>
        </w:rPr>
      </w:pPr>
      <w:r>
        <w:rPr>
          <w:rFonts w:ascii="Times New Roman" w:eastAsia="Times New Roman" w:hAnsi="Times New Roman"/>
          <w:sz w:val="28"/>
          <w:lang w:val="en-US"/>
        </w:rPr>
        <w:t xml:space="preserve"> vesr124-2-1</w:t>
      </w:r>
      <w:r w:rsidR="00CD5524" w:rsidRPr="006606E5">
        <w:rPr>
          <w:rFonts w:ascii="Times New Roman" w:eastAsia="Times New Roman" w:hAnsi="Times New Roman"/>
          <w:sz w:val="28"/>
          <w:lang w:val="en-US"/>
        </w:rPr>
        <w:t>(config)#  security zone-pair UNTRUST TRUST</w:t>
      </w:r>
    </w:p>
    <w:p w14:paraId="02D287A7" w14:textId="319C500D" w:rsidR="00CD5524" w:rsidRPr="006606E5" w:rsidRDefault="00902DA6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lang w:val="en-US"/>
        </w:rPr>
      </w:pPr>
      <w:r>
        <w:rPr>
          <w:rFonts w:ascii="Times New Roman" w:eastAsia="Times New Roman" w:hAnsi="Times New Roman"/>
          <w:sz w:val="28"/>
          <w:lang w:val="en-US"/>
        </w:rPr>
        <w:t xml:space="preserve"> vesr124-2-1</w:t>
      </w:r>
      <w:r w:rsidR="00CD5524" w:rsidRPr="006606E5">
        <w:rPr>
          <w:rFonts w:ascii="Times New Roman" w:eastAsia="Times New Roman" w:hAnsi="Times New Roman"/>
          <w:sz w:val="28"/>
          <w:lang w:val="en-US"/>
        </w:rPr>
        <w:t>(config-security-zone-pair)#   rule 1</w:t>
      </w:r>
    </w:p>
    <w:p w14:paraId="61AAC418" w14:textId="2B2E0227" w:rsidR="00CD5524" w:rsidRPr="006606E5" w:rsidRDefault="00902DA6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lang w:val="en-US"/>
        </w:rPr>
      </w:pPr>
      <w:r>
        <w:rPr>
          <w:rFonts w:ascii="Times New Roman" w:eastAsia="Times New Roman" w:hAnsi="Times New Roman"/>
          <w:sz w:val="28"/>
          <w:lang w:val="en-US"/>
        </w:rPr>
        <w:t xml:space="preserve"> vesr124-2-1</w:t>
      </w:r>
      <w:r w:rsidR="00CD5524" w:rsidRPr="006606E5">
        <w:rPr>
          <w:rFonts w:ascii="Times New Roman" w:eastAsia="Times New Roman" w:hAnsi="Times New Roman"/>
          <w:sz w:val="28"/>
          <w:lang w:val="en-US"/>
        </w:rPr>
        <w:t>(config-security-zone-pair-rule)#     action permit</w:t>
      </w:r>
    </w:p>
    <w:p w14:paraId="6F31AFEC" w14:textId="1081E112" w:rsidR="00CD5524" w:rsidRPr="006606E5" w:rsidRDefault="00902DA6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lang w:val="en-US"/>
        </w:rPr>
      </w:pPr>
      <w:r>
        <w:rPr>
          <w:rFonts w:ascii="Times New Roman" w:eastAsia="Times New Roman" w:hAnsi="Times New Roman"/>
          <w:sz w:val="28"/>
          <w:lang w:val="en-US"/>
        </w:rPr>
        <w:t xml:space="preserve"> vesr124-2-1</w:t>
      </w:r>
      <w:r w:rsidR="00CD5524" w:rsidRPr="006606E5">
        <w:rPr>
          <w:rFonts w:ascii="Times New Roman" w:eastAsia="Times New Roman" w:hAnsi="Times New Roman"/>
          <w:sz w:val="28"/>
          <w:lang w:val="en-US"/>
        </w:rPr>
        <w:t>(config-security-zone-pair-rule)#     match protocol icmp</w:t>
      </w:r>
    </w:p>
    <w:p w14:paraId="6036F475" w14:textId="717E3B02" w:rsidR="00CD5524" w:rsidRPr="006606E5" w:rsidRDefault="00902DA6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lang w:val="en-US"/>
        </w:rPr>
      </w:pPr>
      <w:r>
        <w:rPr>
          <w:rFonts w:ascii="Times New Roman" w:eastAsia="Times New Roman" w:hAnsi="Times New Roman"/>
          <w:sz w:val="28"/>
          <w:lang w:val="en-US"/>
        </w:rPr>
        <w:t xml:space="preserve"> vesr124-2-1</w:t>
      </w:r>
      <w:r w:rsidR="00CD5524" w:rsidRPr="006606E5">
        <w:rPr>
          <w:rFonts w:ascii="Times New Roman" w:eastAsia="Times New Roman" w:hAnsi="Times New Roman"/>
          <w:sz w:val="28"/>
          <w:lang w:val="en-US"/>
        </w:rPr>
        <w:t>(config-security-zone-pair-rule)#     enable</w:t>
      </w:r>
    </w:p>
    <w:p w14:paraId="374D12EF" w14:textId="3B6E45D5" w:rsidR="00CD5524" w:rsidRPr="006606E5" w:rsidRDefault="00902DA6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lang w:val="en-US"/>
        </w:rPr>
      </w:pPr>
      <w:r>
        <w:rPr>
          <w:rFonts w:ascii="Times New Roman" w:eastAsia="Times New Roman" w:hAnsi="Times New Roman"/>
          <w:sz w:val="28"/>
          <w:lang w:val="en-US"/>
        </w:rPr>
        <w:t xml:space="preserve"> vesr124-2-1</w:t>
      </w:r>
      <w:r w:rsidR="00CD5524" w:rsidRPr="006606E5">
        <w:rPr>
          <w:rFonts w:ascii="Times New Roman" w:eastAsia="Times New Roman" w:hAnsi="Times New Roman"/>
          <w:sz w:val="28"/>
          <w:lang w:val="en-US"/>
        </w:rPr>
        <w:t>(config-security-zone-pair-rule)#   exit</w:t>
      </w:r>
    </w:p>
    <w:p w14:paraId="22DC19EA" w14:textId="2AB7AF90" w:rsidR="00CD5524" w:rsidRPr="006606E5" w:rsidRDefault="00902DA6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lang w:val="en-US"/>
        </w:rPr>
      </w:pPr>
      <w:r>
        <w:rPr>
          <w:rFonts w:ascii="Times New Roman" w:eastAsia="Times New Roman" w:hAnsi="Times New Roman"/>
          <w:sz w:val="28"/>
          <w:lang w:val="en-US"/>
        </w:rPr>
        <w:t xml:space="preserve"> vesr124-2-1</w:t>
      </w:r>
      <w:r w:rsidR="00CD5524" w:rsidRPr="006606E5">
        <w:rPr>
          <w:rFonts w:ascii="Times New Roman" w:eastAsia="Times New Roman" w:hAnsi="Times New Roman"/>
          <w:sz w:val="28"/>
          <w:lang w:val="en-US"/>
        </w:rPr>
        <w:t>(config-security-zone-pair)#   rule 10</w:t>
      </w:r>
    </w:p>
    <w:p w14:paraId="70DAFD99" w14:textId="49936F81" w:rsidR="00CD5524" w:rsidRPr="006606E5" w:rsidRDefault="00902DA6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lang w:val="en-US"/>
        </w:rPr>
      </w:pPr>
      <w:r>
        <w:rPr>
          <w:rFonts w:ascii="Times New Roman" w:eastAsia="Times New Roman" w:hAnsi="Times New Roman"/>
          <w:sz w:val="28"/>
          <w:lang w:val="en-US"/>
        </w:rPr>
        <w:t xml:space="preserve"> vesr124-2-1</w:t>
      </w:r>
      <w:r w:rsidR="00CD5524" w:rsidRPr="006606E5">
        <w:rPr>
          <w:rFonts w:ascii="Times New Roman" w:eastAsia="Times New Roman" w:hAnsi="Times New Roman"/>
          <w:sz w:val="28"/>
          <w:lang w:val="en-US"/>
        </w:rPr>
        <w:t>(config-security-zone-pair-rule)#     action permit</w:t>
      </w:r>
    </w:p>
    <w:p w14:paraId="1C3FBD63" w14:textId="2C72BBC7" w:rsidR="00CD5524" w:rsidRPr="006606E5" w:rsidRDefault="00902DA6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lang w:val="en-US"/>
        </w:rPr>
      </w:pPr>
      <w:r>
        <w:rPr>
          <w:rFonts w:ascii="Times New Roman" w:eastAsia="Times New Roman" w:hAnsi="Times New Roman"/>
          <w:sz w:val="28"/>
          <w:lang w:val="en-US"/>
        </w:rPr>
        <w:t xml:space="preserve"> vesr124-2-1</w:t>
      </w:r>
      <w:r w:rsidR="00CD5524" w:rsidRPr="006606E5">
        <w:rPr>
          <w:rFonts w:ascii="Times New Roman" w:eastAsia="Times New Roman" w:hAnsi="Times New Roman"/>
          <w:sz w:val="28"/>
          <w:lang w:val="en-US"/>
        </w:rPr>
        <w:t>(config-security-zone-pair-rule)#     match protocol tcp</w:t>
      </w:r>
    </w:p>
    <w:p w14:paraId="4B3F5CC1" w14:textId="6CFF2760" w:rsidR="00CD5524" w:rsidRPr="006606E5" w:rsidRDefault="00902DA6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lang w:val="en-US"/>
        </w:rPr>
      </w:pPr>
      <w:r>
        <w:rPr>
          <w:rFonts w:ascii="Times New Roman" w:eastAsia="Times New Roman" w:hAnsi="Times New Roman"/>
          <w:sz w:val="28"/>
          <w:lang w:val="en-US"/>
        </w:rPr>
        <w:t xml:space="preserve"> vesr124-2-1</w:t>
      </w:r>
      <w:r w:rsidR="00CD5524" w:rsidRPr="006606E5">
        <w:rPr>
          <w:rFonts w:ascii="Times New Roman" w:eastAsia="Times New Roman" w:hAnsi="Times New Roman"/>
          <w:sz w:val="28"/>
          <w:lang w:val="en-US"/>
        </w:rPr>
        <w:t>(config-security-zone-pair-rule)#     match destination-address object-group SERVER_IP</w:t>
      </w:r>
    </w:p>
    <w:p w14:paraId="58D640C9" w14:textId="11540CE9" w:rsidR="00CD5524" w:rsidRPr="006606E5" w:rsidRDefault="00902DA6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lang w:val="en-US"/>
        </w:rPr>
      </w:pPr>
      <w:r>
        <w:rPr>
          <w:rFonts w:ascii="Times New Roman" w:eastAsia="Times New Roman" w:hAnsi="Times New Roman"/>
          <w:sz w:val="28"/>
          <w:lang w:val="en-US"/>
        </w:rPr>
        <w:t xml:space="preserve"> vesr124-2-1</w:t>
      </w:r>
      <w:r w:rsidR="00CD5524" w:rsidRPr="006606E5">
        <w:rPr>
          <w:rFonts w:ascii="Times New Roman" w:eastAsia="Times New Roman" w:hAnsi="Times New Roman"/>
          <w:sz w:val="28"/>
          <w:lang w:val="en-US"/>
        </w:rPr>
        <w:t>(config-security-zone-pair-rule)#     enable</w:t>
      </w:r>
    </w:p>
    <w:p w14:paraId="2E8055B5" w14:textId="29BC5CA6" w:rsidR="00CD5524" w:rsidRPr="006606E5" w:rsidRDefault="00902DA6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lang w:val="en-US"/>
        </w:rPr>
      </w:pPr>
      <w:r>
        <w:rPr>
          <w:rFonts w:ascii="Times New Roman" w:eastAsia="Times New Roman" w:hAnsi="Times New Roman"/>
          <w:sz w:val="28"/>
          <w:lang w:val="en-US"/>
        </w:rPr>
        <w:t xml:space="preserve"> vesr124-2-1</w:t>
      </w:r>
      <w:r w:rsidR="00CD5524" w:rsidRPr="006606E5">
        <w:rPr>
          <w:rFonts w:ascii="Times New Roman" w:eastAsia="Times New Roman" w:hAnsi="Times New Roman"/>
          <w:sz w:val="28"/>
          <w:lang w:val="en-US"/>
        </w:rPr>
        <w:t>(config-security-zone-pair-rule)#   exit</w:t>
      </w:r>
    </w:p>
    <w:p w14:paraId="0C64CFCF" w14:textId="08F41979" w:rsidR="00CD5524" w:rsidRPr="006606E5" w:rsidRDefault="00902DA6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lang w:val="en-US"/>
        </w:rPr>
      </w:pPr>
      <w:r>
        <w:rPr>
          <w:rFonts w:ascii="Times New Roman" w:eastAsia="Times New Roman" w:hAnsi="Times New Roman"/>
          <w:sz w:val="28"/>
          <w:lang w:val="en-US"/>
        </w:rPr>
        <w:t xml:space="preserve"> vesr124-2-1</w:t>
      </w:r>
      <w:r w:rsidR="00CD5524" w:rsidRPr="006606E5">
        <w:rPr>
          <w:rFonts w:ascii="Times New Roman" w:eastAsia="Times New Roman" w:hAnsi="Times New Roman"/>
          <w:sz w:val="28"/>
          <w:lang w:val="en-US"/>
        </w:rPr>
        <w:t>(config-security-zone-pair)# exit</w:t>
      </w:r>
    </w:p>
    <w:p w14:paraId="622AADF6" w14:textId="6D8A1BD0" w:rsidR="00CD5524" w:rsidRPr="006606E5" w:rsidRDefault="00902DA6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</w:pPr>
      <w:r>
        <w:rPr>
          <w:rFonts w:ascii="Times New Roman" w:eastAsia="Times New Roman" w:hAnsi="Times New Roman"/>
          <w:sz w:val="28"/>
          <w:lang w:val="en-US"/>
        </w:rPr>
        <w:t xml:space="preserve"> vesr</w:t>
      </w:r>
      <w:r w:rsidRPr="00902DA6">
        <w:rPr>
          <w:rFonts w:ascii="Times New Roman" w:eastAsia="Times New Roman" w:hAnsi="Times New Roman"/>
          <w:sz w:val="28"/>
        </w:rPr>
        <w:t>124-2-1</w:t>
      </w:r>
      <w:r w:rsidR="00CD5524" w:rsidRPr="006606E5">
        <w:rPr>
          <w:rFonts w:ascii="Times New Roman" w:eastAsia="Times New Roman" w:hAnsi="Times New Roman"/>
          <w:sz w:val="28"/>
        </w:rPr>
        <w:t>(</w:t>
      </w:r>
      <w:r w:rsidR="00CD5524" w:rsidRPr="006606E5">
        <w:rPr>
          <w:rFonts w:ascii="Times New Roman" w:eastAsia="Times New Roman" w:hAnsi="Times New Roman"/>
          <w:sz w:val="28"/>
          <w:lang w:val="en-US"/>
        </w:rPr>
        <w:t>config</w:t>
      </w:r>
      <w:r w:rsidR="00CD5524" w:rsidRPr="006606E5">
        <w:rPr>
          <w:rFonts w:ascii="Times New Roman" w:eastAsia="Times New Roman" w:hAnsi="Times New Roman"/>
          <w:sz w:val="28"/>
        </w:rPr>
        <w:t>)#</w:t>
      </w:r>
    </w:p>
    <w:p w14:paraId="6E55BE8D" w14:textId="77777777" w:rsidR="00521F9E" w:rsidRPr="006606E5" w:rsidRDefault="00521F9E" w:rsidP="006606E5">
      <w:pPr>
        <w:shd w:val="clear" w:color="auto" w:fill="D0CECE" w:themeFill="background2" w:themeFillShade="E6"/>
        <w:spacing w:after="120" w:line="360" w:lineRule="auto"/>
        <w:ind w:firstLine="0"/>
      </w:pPr>
      <w:r w:rsidRPr="006606E5">
        <w:rPr>
          <w:rFonts w:eastAsia="Times New Roman"/>
        </w:rPr>
        <w:t>Изменения конфигурации вступят в действие после применения:</w:t>
      </w:r>
    </w:p>
    <w:p w14:paraId="6A7C14B1" w14:textId="23F06EA5" w:rsidR="00521F9E" w:rsidRPr="006606E5" w:rsidRDefault="00902DA6" w:rsidP="006606E5">
      <w:pPr>
        <w:shd w:val="clear" w:color="auto" w:fill="D0CECE" w:themeFill="background2" w:themeFillShade="E6"/>
        <w:spacing w:after="120" w:line="360" w:lineRule="auto"/>
        <w:ind w:firstLine="0"/>
        <w:rPr>
          <w:lang w:val="en-US"/>
        </w:rPr>
      </w:pPr>
      <w:r w:rsidRPr="00902DA6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vesr124-2-1</w:t>
      </w:r>
      <w:r w:rsidR="00521F9E" w:rsidRPr="006606E5">
        <w:rPr>
          <w:rFonts w:eastAsia="Times New Roman"/>
          <w:lang w:val="en-US"/>
        </w:rPr>
        <w:t># commit</w:t>
      </w:r>
      <w:r w:rsidR="00521F9E" w:rsidRPr="006606E5">
        <w:rPr>
          <w:rFonts w:eastAsia="Times New Roman"/>
          <w:lang w:val="en-US"/>
        </w:rPr>
        <w:br/>
        <w:t>Configuration has been successfully committed</w:t>
      </w:r>
      <w:r w:rsidR="00521F9E" w:rsidRPr="006606E5">
        <w:rPr>
          <w:rFonts w:eastAsia="Times New Roman"/>
          <w:lang w:val="en-US"/>
        </w:rPr>
        <w:br/>
        <w:t>esr# confirm</w:t>
      </w:r>
      <w:r w:rsidR="00521F9E" w:rsidRPr="006606E5">
        <w:rPr>
          <w:rFonts w:eastAsia="Times New Roman"/>
          <w:lang w:val="en-US"/>
        </w:rPr>
        <w:br/>
        <w:t>Configuration has been successfully confirmed</w:t>
      </w:r>
    </w:p>
    <w:p w14:paraId="3532B2AD" w14:textId="77777777" w:rsidR="00521F9E" w:rsidRPr="006606E5" w:rsidRDefault="00521F9E" w:rsidP="006606E5">
      <w:pPr>
        <w:shd w:val="clear" w:color="auto" w:fill="D0CECE" w:themeFill="background2" w:themeFillShade="E6"/>
        <w:spacing w:after="120" w:line="360" w:lineRule="auto"/>
        <w:ind w:firstLine="0"/>
      </w:pPr>
      <w:r w:rsidRPr="006606E5">
        <w:rPr>
          <w:rFonts w:eastAsia="Times New Roman"/>
        </w:rPr>
        <w:t>Произведенные настройки можно посмотреть с помощью команд:</w:t>
      </w:r>
    </w:p>
    <w:p w14:paraId="74FD71A8" w14:textId="533F56FD" w:rsidR="00521F9E" w:rsidRPr="006606E5" w:rsidRDefault="00902DA6" w:rsidP="006606E5">
      <w:pPr>
        <w:shd w:val="clear" w:color="auto" w:fill="D0CECE" w:themeFill="background2" w:themeFillShade="E6"/>
        <w:spacing w:after="120" w:line="360" w:lineRule="auto"/>
        <w:ind w:firstLine="0"/>
        <w:rPr>
          <w:lang w:val="en-US"/>
        </w:rPr>
      </w:pPr>
      <w:r w:rsidRPr="00902DA6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vesr124-2-1</w:t>
      </w:r>
      <w:r w:rsidR="00521F9E" w:rsidRPr="006606E5">
        <w:rPr>
          <w:rFonts w:eastAsia="Times New Roman"/>
          <w:lang w:val="en-US"/>
        </w:rPr>
        <w:t># show ip nat destination pools</w:t>
      </w:r>
      <w:r w:rsidR="00521F9E" w:rsidRPr="006606E5">
        <w:rPr>
          <w:rFonts w:eastAsia="Times New Roman"/>
          <w:lang w:val="en-US"/>
        </w:rPr>
        <w:br/>
      </w:r>
      <w:r>
        <w:rPr>
          <w:rFonts w:eastAsia="Times New Roman"/>
          <w:lang w:val="en-US"/>
        </w:rPr>
        <w:t xml:space="preserve"> vesr124-2-1</w:t>
      </w:r>
      <w:r w:rsidR="00521F9E" w:rsidRPr="006606E5">
        <w:rPr>
          <w:rFonts w:eastAsia="Times New Roman"/>
          <w:lang w:val="en-US"/>
        </w:rPr>
        <w:t># show ip nat destination rulesets</w:t>
      </w:r>
      <w:r w:rsidR="00521F9E" w:rsidRPr="006606E5">
        <w:rPr>
          <w:rFonts w:eastAsia="Times New Roman"/>
          <w:lang w:val="en-US"/>
        </w:rPr>
        <w:br/>
      </w:r>
      <w:r>
        <w:rPr>
          <w:rFonts w:eastAsia="Times New Roman"/>
          <w:lang w:val="en-US"/>
        </w:rPr>
        <w:t xml:space="preserve"> vesr124-2-1</w:t>
      </w:r>
      <w:r w:rsidR="00521F9E" w:rsidRPr="006606E5">
        <w:rPr>
          <w:rFonts w:eastAsia="Times New Roman"/>
          <w:lang w:val="en-US"/>
        </w:rPr>
        <w:t># show ip nat proxy-arp</w:t>
      </w:r>
      <w:r w:rsidR="00521F9E" w:rsidRPr="006606E5">
        <w:rPr>
          <w:rFonts w:eastAsia="Times New Roman"/>
          <w:lang w:val="en-US"/>
        </w:rPr>
        <w:br/>
      </w:r>
      <w:r>
        <w:rPr>
          <w:rFonts w:eastAsia="Times New Roman"/>
          <w:lang w:val="en-US"/>
        </w:rPr>
        <w:t xml:space="preserve"> vesr124-2-1</w:t>
      </w:r>
      <w:r w:rsidR="00521F9E" w:rsidRPr="006606E5">
        <w:rPr>
          <w:rFonts w:eastAsia="Times New Roman"/>
          <w:lang w:val="en-US"/>
        </w:rPr>
        <w:t># show ip nat translations</w:t>
      </w:r>
    </w:p>
    <w:p w14:paraId="62A7F5F6" w14:textId="77777777" w:rsidR="006606E5" w:rsidRDefault="006606E5" w:rsidP="00521F9E">
      <w:pPr>
        <w:spacing w:after="120" w:line="360" w:lineRule="auto"/>
        <w:rPr>
          <w:lang w:val="en-US"/>
        </w:rPr>
      </w:pPr>
    </w:p>
    <w:p w14:paraId="39FE3FEE" w14:textId="0E2CAAFA" w:rsidR="00521F9E" w:rsidRPr="00624C92" w:rsidRDefault="00521F9E" w:rsidP="00521F9E">
      <w:pPr>
        <w:spacing w:after="120" w:line="360" w:lineRule="auto"/>
      </w:pPr>
      <w:r>
        <w:rPr>
          <w:rFonts w:eastAsia="Times New Roman"/>
        </w:rPr>
        <w:t xml:space="preserve">Поверяем доступ к серверу </w:t>
      </w:r>
      <w:r>
        <w:rPr>
          <w:rFonts w:eastAsia="Times New Roman"/>
          <w:lang w:val="en-US"/>
        </w:rPr>
        <w:t>SSH</w:t>
      </w:r>
      <w:r w:rsidRPr="00A31285">
        <w:rPr>
          <w:rFonts w:eastAsia="Times New Roman"/>
        </w:rPr>
        <w:t xml:space="preserve"> </w:t>
      </w:r>
      <w:r>
        <w:rPr>
          <w:rFonts w:eastAsia="Times New Roman"/>
        </w:rPr>
        <w:t xml:space="preserve">на виртуальной машине </w:t>
      </w:r>
      <w:r>
        <w:rPr>
          <w:rFonts w:eastAsia="Times New Roman"/>
          <w:lang w:val="en-US"/>
        </w:rPr>
        <w:t>MicroCoreLinux</w:t>
      </w:r>
      <w:r w:rsidRPr="00A31285">
        <w:rPr>
          <w:rFonts w:eastAsia="Times New Roman"/>
        </w:rPr>
        <w:t>6</w:t>
      </w:r>
      <w:r w:rsidRPr="00BE0925">
        <w:rPr>
          <w:rFonts w:eastAsia="Times New Roman"/>
        </w:rPr>
        <w:t>.</w:t>
      </w:r>
      <w:r w:rsidRPr="00A31285">
        <w:rPr>
          <w:rFonts w:eastAsia="Times New Roman"/>
        </w:rPr>
        <w:t>4</w:t>
      </w:r>
      <w:r w:rsidRPr="006A5A24">
        <w:rPr>
          <w:rFonts w:eastAsia="Times New Roman"/>
        </w:rPr>
        <w:t>-1</w:t>
      </w:r>
      <w:r w:rsidRPr="00A31285">
        <w:rPr>
          <w:rFonts w:eastAsia="Times New Roman"/>
        </w:rPr>
        <w:t xml:space="preserve"> </w:t>
      </w:r>
      <w:r>
        <w:rPr>
          <w:rFonts w:eastAsia="Times New Roman"/>
        </w:rPr>
        <w:t xml:space="preserve">непосредственно с виртуального маршрутизатора </w:t>
      </w:r>
      <w:r>
        <w:rPr>
          <w:rFonts w:eastAsia="Times New Roman"/>
          <w:lang w:val="en-US"/>
        </w:rPr>
        <w:t>vesr</w:t>
      </w:r>
      <w:r w:rsidRPr="00A31285">
        <w:rPr>
          <w:rFonts w:eastAsia="Times New Roman"/>
        </w:rPr>
        <w:t>-3</w:t>
      </w:r>
      <w:r>
        <w:rPr>
          <w:rFonts w:eastAsia="Times New Roman"/>
        </w:rPr>
        <w:t xml:space="preserve">, поскольку он находится в зоне </w:t>
      </w:r>
      <w:r>
        <w:rPr>
          <w:rFonts w:eastAsia="Times New Roman"/>
          <w:lang w:val="en-US"/>
        </w:rPr>
        <w:t>UNTRUST</w:t>
      </w:r>
      <w:r w:rsidRPr="00A31285">
        <w:rPr>
          <w:rFonts w:eastAsia="Times New Roman"/>
        </w:rPr>
        <w:t xml:space="preserve"> </w:t>
      </w:r>
      <w:r>
        <w:rPr>
          <w:rFonts w:eastAsia="Times New Roman"/>
        </w:rPr>
        <w:t>и может имитировать доступ извне:</w:t>
      </w:r>
    </w:p>
    <w:p w14:paraId="1F508C72" w14:textId="77777777" w:rsidR="006606E5" w:rsidRPr="00624C92" w:rsidRDefault="006606E5" w:rsidP="00521F9E">
      <w:pPr>
        <w:spacing w:after="120" w:line="360" w:lineRule="auto"/>
      </w:pPr>
    </w:p>
    <w:p w14:paraId="69E757B6" w14:textId="41C2F083" w:rsidR="00521F9E" w:rsidRPr="00BE0925" w:rsidRDefault="00902DA6" w:rsidP="00CD5524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3C3B59">
        <w:rPr>
          <w:rFonts w:eastAsia="Times New Roman"/>
          <w:b/>
          <w:bCs/>
        </w:rPr>
        <w:t xml:space="preserve"> </w:t>
      </w:r>
      <w:r>
        <w:rPr>
          <w:rFonts w:eastAsia="Times New Roman"/>
          <w:b/>
          <w:bCs/>
          <w:lang w:val="en-US"/>
        </w:rPr>
        <w:t>vesr124-2-3</w:t>
      </w:r>
      <w:r w:rsidR="00521F9E" w:rsidRPr="00BE0925">
        <w:rPr>
          <w:rFonts w:eastAsia="Times New Roman"/>
          <w:b/>
          <w:bCs/>
          <w:lang w:val="en-US"/>
        </w:rPr>
        <w:t># ssh gns3 10.10.10.2 port 2222</w:t>
      </w:r>
    </w:p>
    <w:p w14:paraId="6B1CE18B" w14:textId="77777777" w:rsidR="00521F9E" w:rsidRPr="00BE0925" w:rsidRDefault="00521F9E" w:rsidP="00CD5524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BE0925">
        <w:rPr>
          <w:rFonts w:eastAsia="Times New Roman"/>
          <w:b/>
          <w:bCs/>
          <w:lang w:val="en-US"/>
        </w:rPr>
        <w:t>gns3@10.10.10.2's password:</w:t>
      </w:r>
      <w:r>
        <w:rPr>
          <w:rFonts w:eastAsia="Times New Roman"/>
          <w:b/>
          <w:bCs/>
          <w:lang w:val="en-US"/>
        </w:rPr>
        <w:t>gns3</w:t>
      </w:r>
    </w:p>
    <w:p w14:paraId="4E057813" w14:textId="095C7623" w:rsidR="00521F9E" w:rsidRPr="00BE0925" w:rsidRDefault="00521F9E" w:rsidP="00CD5524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BE0925">
        <w:rPr>
          <w:rFonts w:eastAsia="Times New Roman"/>
          <w:b/>
          <w:bCs/>
          <w:lang w:val="en-US"/>
        </w:rPr>
        <w:t xml:space="preserve">  ( '&gt;')</w:t>
      </w:r>
    </w:p>
    <w:p w14:paraId="42DC3E01" w14:textId="77777777" w:rsidR="00521F9E" w:rsidRPr="00BE0925" w:rsidRDefault="00521F9E" w:rsidP="00CD5524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BE0925">
        <w:rPr>
          <w:rFonts w:eastAsia="Times New Roman"/>
          <w:b/>
          <w:bCs/>
          <w:lang w:val="en-US"/>
        </w:rPr>
        <w:t xml:space="preserve">  /) TC (\   Core is distributed with ABSOLUTELY NO WARRANTY.</w:t>
      </w:r>
    </w:p>
    <w:p w14:paraId="164382AF" w14:textId="77777777" w:rsidR="00521F9E" w:rsidRPr="00BE0925" w:rsidRDefault="00521F9E" w:rsidP="00CD5524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BE0925">
        <w:rPr>
          <w:rFonts w:eastAsia="Times New Roman"/>
          <w:b/>
          <w:bCs/>
          <w:lang w:val="en-US"/>
        </w:rPr>
        <w:t xml:space="preserve"> (/-_--_-\)           </w:t>
      </w:r>
      <w:hyperlink r:id="rId129" w:history="1">
        <w:r w:rsidRPr="00BE0925">
          <w:rPr>
            <w:rStyle w:val="a7"/>
            <w:b/>
            <w:bCs/>
            <w:lang w:val="en-US"/>
          </w:rPr>
          <w:t>www.tinycorelinux.net</w:t>
        </w:r>
      </w:hyperlink>
    </w:p>
    <w:p w14:paraId="36F930A4" w14:textId="77777777" w:rsidR="00521F9E" w:rsidRPr="00BE0925" w:rsidRDefault="00521F9E" w:rsidP="008C58BF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BE0925">
        <w:rPr>
          <w:rFonts w:eastAsia="Times New Roman"/>
          <w:b/>
          <w:bCs/>
          <w:lang w:val="en-US"/>
        </w:rPr>
        <w:t>gns3@box:~$ pwd</w:t>
      </w:r>
    </w:p>
    <w:p w14:paraId="10CBDED8" w14:textId="77777777" w:rsidR="00521F9E" w:rsidRPr="00BE0925" w:rsidRDefault="00521F9E" w:rsidP="008C58BF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BE0925">
        <w:rPr>
          <w:rFonts w:eastAsia="Times New Roman"/>
          <w:b/>
          <w:bCs/>
          <w:lang w:val="en-US"/>
        </w:rPr>
        <w:t>/home/gns3</w:t>
      </w:r>
    </w:p>
    <w:p w14:paraId="7830C115" w14:textId="77777777" w:rsidR="00521F9E" w:rsidRPr="00BE0925" w:rsidRDefault="00521F9E" w:rsidP="008C58BF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BE0925">
        <w:rPr>
          <w:rFonts w:eastAsia="Times New Roman"/>
          <w:b/>
          <w:bCs/>
          <w:lang w:val="en-US"/>
        </w:rPr>
        <w:t>gns3@box:~$ ls -al</w:t>
      </w:r>
    </w:p>
    <w:p w14:paraId="016C40D0" w14:textId="77777777" w:rsidR="00521F9E" w:rsidRPr="00BE0925" w:rsidRDefault="00521F9E" w:rsidP="008C58BF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BE0925">
        <w:rPr>
          <w:rFonts w:eastAsia="Times New Roman"/>
          <w:b/>
          <w:bCs/>
          <w:lang w:val="en-US"/>
        </w:rPr>
        <w:t>total 12</w:t>
      </w:r>
    </w:p>
    <w:p w14:paraId="30FF1A8B" w14:textId="77777777" w:rsidR="00521F9E" w:rsidRPr="00BE0925" w:rsidRDefault="00521F9E" w:rsidP="008C58BF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BE0925">
        <w:rPr>
          <w:rFonts w:eastAsia="Times New Roman"/>
          <w:b/>
          <w:bCs/>
          <w:lang w:val="en-US"/>
        </w:rPr>
        <w:t>drwxr-sr-x    3 gns3     staff          120 Jun 11 09:16 ./</w:t>
      </w:r>
    </w:p>
    <w:p w14:paraId="45AA1C11" w14:textId="77777777" w:rsidR="00521F9E" w:rsidRPr="00BE0925" w:rsidRDefault="00521F9E" w:rsidP="008C58BF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BE0925">
        <w:rPr>
          <w:rFonts w:eastAsia="Times New Roman"/>
          <w:b/>
          <w:bCs/>
          <w:lang w:val="en-US"/>
        </w:rPr>
        <w:t>drwxrwxr-x    3 root     staff           60 Oct  8  2015 ../</w:t>
      </w:r>
    </w:p>
    <w:p w14:paraId="2A0387CA" w14:textId="77777777" w:rsidR="00521F9E" w:rsidRPr="00BE0925" w:rsidRDefault="00521F9E" w:rsidP="008C58BF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BE0925">
        <w:rPr>
          <w:rFonts w:eastAsia="Times New Roman"/>
          <w:b/>
          <w:bCs/>
          <w:lang w:val="en-US"/>
        </w:rPr>
        <w:t>-rw-rw-r--    1 gns3     staff          321 Jun 11 09:39 .ash_history</w:t>
      </w:r>
    </w:p>
    <w:p w14:paraId="647D16D0" w14:textId="77777777" w:rsidR="00521F9E" w:rsidRPr="00BE0925" w:rsidRDefault="00521F9E" w:rsidP="008C58BF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BE0925">
        <w:rPr>
          <w:rFonts w:eastAsia="Times New Roman"/>
          <w:b/>
          <w:bCs/>
          <w:lang w:val="en-US"/>
        </w:rPr>
        <w:t>-rw-r--r--    1 gns3     staff          446 Oct  8  2015 .ashrc</w:t>
      </w:r>
    </w:p>
    <w:p w14:paraId="2DE11FE0" w14:textId="77777777" w:rsidR="00521F9E" w:rsidRPr="00BE0925" w:rsidRDefault="00521F9E" w:rsidP="008C58BF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BE0925">
        <w:rPr>
          <w:rFonts w:eastAsia="Times New Roman"/>
          <w:b/>
          <w:bCs/>
          <w:lang w:val="en-US"/>
        </w:rPr>
        <w:t>drwxr-sr-x    3 gns3     staff           60 Jun 11 09:16 .local/</w:t>
      </w:r>
    </w:p>
    <w:p w14:paraId="3090A6F2" w14:textId="77777777" w:rsidR="00521F9E" w:rsidRPr="00BE0925" w:rsidRDefault="00521F9E" w:rsidP="008C58BF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BE0925">
        <w:rPr>
          <w:rFonts w:eastAsia="Times New Roman"/>
          <w:b/>
          <w:bCs/>
          <w:lang w:val="en-US"/>
        </w:rPr>
        <w:t>-rw-r--r--    1 gns3     staff          920 Oct  8  2015 .profile</w:t>
      </w:r>
    </w:p>
    <w:p w14:paraId="38617233" w14:textId="77777777" w:rsidR="00521F9E" w:rsidRPr="00BE0925" w:rsidRDefault="00521F9E" w:rsidP="008C58BF">
      <w:pPr>
        <w:shd w:val="clear" w:color="auto" w:fill="D0CECE" w:themeFill="background2" w:themeFillShade="E6"/>
        <w:spacing w:after="120" w:line="360" w:lineRule="auto"/>
        <w:ind w:firstLine="0"/>
      </w:pPr>
      <w:r w:rsidRPr="00BE0925">
        <w:rPr>
          <w:rFonts w:eastAsia="Times New Roman"/>
          <w:b/>
          <w:bCs/>
          <w:lang w:val="en-US"/>
        </w:rPr>
        <w:t>gns</w:t>
      </w:r>
      <w:r w:rsidRPr="00BE0925">
        <w:rPr>
          <w:rFonts w:eastAsia="Times New Roman"/>
          <w:b/>
          <w:bCs/>
        </w:rPr>
        <w:t>3@</w:t>
      </w:r>
      <w:r w:rsidRPr="00BE0925">
        <w:rPr>
          <w:rFonts w:eastAsia="Times New Roman"/>
          <w:b/>
          <w:bCs/>
          <w:lang w:val="en-US"/>
        </w:rPr>
        <w:t>box</w:t>
      </w:r>
      <w:r w:rsidRPr="00BE0925">
        <w:rPr>
          <w:rFonts w:eastAsia="Times New Roman"/>
          <w:b/>
          <w:bCs/>
        </w:rPr>
        <w:t>:~$</w:t>
      </w:r>
    </w:p>
    <w:p w14:paraId="0D66D1AB" w14:textId="77777777" w:rsidR="00521F9E" w:rsidRDefault="00521F9E" w:rsidP="008C58BF">
      <w:pPr>
        <w:spacing w:after="120" w:line="360" w:lineRule="auto"/>
        <w:ind w:firstLine="0"/>
      </w:pPr>
      <w:r>
        <w:rPr>
          <w:rFonts w:eastAsia="Times New Roman"/>
        </w:rPr>
        <w:t>Проверяем настройки и трансляцию:</w:t>
      </w:r>
    </w:p>
    <w:p w14:paraId="3C863702" w14:textId="4D3E0602" w:rsidR="00521F9E" w:rsidRPr="00BE0925" w:rsidRDefault="00902DA6" w:rsidP="008C58BF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902DA6">
        <w:rPr>
          <w:rFonts w:eastAsia="Times New Roman"/>
          <w:b/>
          <w:bCs/>
        </w:rPr>
        <w:t xml:space="preserve"> </w:t>
      </w:r>
      <w:r>
        <w:rPr>
          <w:rFonts w:eastAsia="Times New Roman"/>
          <w:b/>
          <w:bCs/>
          <w:lang w:val="en-US"/>
        </w:rPr>
        <w:t>vesr124-2-1</w:t>
      </w:r>
      <w:r w:rsidR="00521F9E" w:rsidRPr="00BE0925">
        <w:rPr>
          <w:rFonts w:eastAsia="Times New Roman"/>
          <w:b/>
          <w:bCs/>
          <w:lang w:val="en-US"/>
        </w:rPr>
        <w:t># sh ip nat translations</w:t>
      </w:r>
    </w:p>
    <w:p w14:paraId="03F90FD0" w14:textId="77777777" w:rsidR="00521F9E" w:rsidRPr="00BE0925" w:rsidRDefault="00521F9E" w:rsidP="008C58BF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BE0925">
        <w:rPr>
          <w:rFonts w:eastAsia="Times New Roman"/>
          <w:b/>
          <w:bCs/>
          <w:lang w:val="en-US"/>
        </w:rPr>
        <w:t>Prot   Inside source           Inside destination      Outside source          Outside destination     Pkts         Bytes</w:t>
      </w:r>
    </w:p>
    <w:p w14:paraId="04E04800" w14:textId="77777777" w:rsidR="00521F9E" w:rsidRPr="00BE0925" w:rsidRDefault="00521F9E" w:rsidP="008C58BF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BE0925">
        <w:rPr>
          <w:rFonts w:eastAsia="Times New Roman"/>
          <w:b/>
          <w:bCs/>
          <w:lang w:val="en-US"/>
        </w:rPr>
        <w:t>----   ---------------------   ---------------------   ---------------------   ---------------------   ----------   ----------</w:t>
      </w:r>
    </w:p>
    <w:p w14:paraId="2B36ECA3" w14:textId="77777777" w:rsidR="00521F9E" w:rsidRPr="00BE0925" w:rsidRDefault="00521F9E" w:rsidP="008C58BF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BE0925">
        <w:rPr>
          <w:rFonts w:eastAsia="Times New Roman"/>
          <w:b/>
          <w:bCs/>
          <w:lang w:val="en-US"/>
        </w:rPr>
        <w:t>icmp   172.16.1.3              10.10.20.1              10.10.10.2              10.10.20.1              --           --</w:t>
      </w:r>
    </w:p>
    <w:p w14:paraId="7520EB60" w14:textId="501DA8C6" w:rsidR="00521F9E" w:rsidRPr="00BE0925" w:rsidRDefault="00902DA6" w:rsidP="008C58BF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521F9E" w:rsidRPr="00BE0925">
        <w:rPr>
          <w:rFonts w:eastAsia="Times New Roman"/>
          <w:b/>
          <w:bCs/>
          <w:lang w:val="en-US"/>
        </w:rPr>
        <w:t># sh ip nat translations</w:t>
      </w:r>
    </w:p>
    <w:p w14:paraId="0AF2AAA1" w14:textId="77777777" w:rsidR="00521F9E" w:rsidRPr="00BE0925" w:rsidRDefault="00521F9E" w:rsidP="008C58BF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BE0925">
        <w:rPr>
          <w:rFonts w:eastAsia="Times New Roman"/>
          <w:b/>
          <w:bCs/>
          <w:lang w:val="en-US"/>
        </w:rPr>
        <w:t>Prot   Inside source           Inside destination      Outside source          Outside destination     Pkts         Bytes</w:t>
      </w:r>
    </w:p>
    <w:p w14:paraId="1A889392" w14:textId="77777777" w:rsidR="00521F9E" w:rsidRPr="00BE0925" w:rsidRDefault="00521F9E" w:rsidP="008C58BF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BE0925">
        <w:rPr>
          <w:rFonts w:eastAsia="Times New Roman"/>
          <w:b/>
          <w:bCs/>
          <w:lang w:val="en-US"/>
        </w:rPr>
        <w:t>----   ---------------------   ---------------------   ---------------------   ---------------------   ----------   ----------</w:t>
      </w:r>
    </w:p>
    <w:p w14:paraId="0491FA8B" w14:textId="77777777" w:rsidR="00521F9E" w:rsidRPr="00BE0925" w:rsidRDefault="00521F9E" w:rsidP="008C58BF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BE0925">
        <w:rPr>
          <w:rFonts w:eastAsia="Times New Roman"/>
          <w:b/>
          <w:bCs/>
          <w:lang w:val="en-US"/>
        </w:rPr>
        <w:t>tcp    10.10.10.1:38358        172.16.1.3:22           10.10.10.1:38358        10.10.10.2:2222         --           --</w:t>
      </w:r>
    </w:p>
    <w:p w14:paraId="6F456A4E" w14:textId="77777777" w:rsidR="00521F9E" w:rsidRPr="00BE0925" w:rsidRDefault="00521F9E" w:rsidP="008C58BF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BE0925">
        <w:rPr>
          <w:rFonts w:eastAsia="Times New Roman"/>
          <w:b/>
          <w:bCs/>
          <w:lang w:val="en-US"/>
        </w:rPr>
        <w:t>icmp   172.16.1.3              10.10.20.1              10.10.10.2              10.10.20.1              --           --</w:t>
      </w:r>
    </w:p>
    <w:p w14:paraId="550C1AEF" w14:textId="77777777" w:rsidR="00521F9E" w:rsidRPr="00BE0925" w:rsidRDefault="00521F9E" w:rsidP="008C58BF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BE0925">
        <w:rPr>
          <w:rFonts w:eastAsia="Times New Roman"/>
          <w:b/>
          <w:bCs/>
          <w:lang w:val="en-US"/>
        </w:rPr>
        <w:t>icmp   172.16.1.3              1.1.1.1                 10.10.10.2              1.1.1.1                 --           --</w:t>
      </w:r>
    </w:p>
    <w:p w14:paraId="4C72328B" w14:textId="77777777" w:rsidR="00521F9E" w:rsidRPr="00BE0925" w:rsidRDefault="00521F9E" w:rsidP="008C58BF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BE0925">
        <w:rPr>
          <w:rFonts w:eastAsia="Times New Roman"/>
          <w:b/>
          <w:bCs/>
          <w:lang w:val="en-US"/>
        </w:rPr>
        <w:t>udp    172.16.1.3:43522        77.88.8.8:53            10.10.10.2:43522        77.88.8.8:53            --           --</w:t>
      </w:r>
    </w:p>
    <w:p w14:paraId="5409D1AA" w14:textId="6E58087A" w:rsidR="00521F9E" w:rsidRPr="00BE0925" w:rsidRDefault="00902DA6" w:rsidP="008C58BF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521F9E" w:rsidRPr="00BE0925">
        <w:rPr>
          <w:rFonts w:eastAsia="Times New Roman"/>
          <w:b/>
          <w:bCs/>
          <w:lang w:val="en-US"/>
        </w:rPr>
        <w:t># sh ip nat destination pools</w:t>
      </w:r>
    </w:p>
    <w:p w14:paraId="17BD586D" w14:textId="77777777" w:rsidR="00521F9E" w:rsidRPr="00BE0925" w:rsidRDefault="00521F9E" w:rsidP="008C58BF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BE0925">
        <w:rPr>
          <w:rFonts w:eastAsia="Times New Roman"/>
          <w:b/>
          <w:bCs/>
          <w:lang w:val="en-US"/>
        </w:rPr>
        <w:t>Name                            IP                Port    Description</w:t>
      </w:r>
    </w:p>
    <w:p w14:paraId="55F61621" w14:textId="77777777" w:rsidR="00521F9E" w:rsidRPr="00BE0925" w:rsidRDefault="00521F9E" w:rsidP="008C58BF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BE0925">
        <w:rPr>
          <w:rFonts w:eastAsia="Times New Roman"/>
          <w:b/>
          <w:bCs/>
          <w:lang w:val="en-US"/>
        </w:rPr>
        <w:t>-----------------------------   ---------------   -----   ---------------</w:t>
      </w:r>
    </w:p>
    <w:p w14:paraId="5CBBC33B" w14:textId="77777777" w:rsidR="00521F9E" w:rsidRPr="00BE0925" w:rsidRDefault="00521F9E" w:rsidP="008C58BF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BE0925">
        <w:rPr>
          <w:rFonts w:eastAsia="Times New Roman"/>
          <w:b/>
          <w:bCs/>
          <w:lang w:val="en-US"/>
        </w:rPr>
        <w:t>SERVER_POOL                     172.16.1.3        22      --</w:t>
      </w:r>
    </w:p>
    <w:p w14:paraId="2A3DA712" w14:textId="3093B4B1" w:rsidR="00521F9E" w:rsidRPr="00BE0925" w:rsidRDefault="00902DA6" w:rsidP="008C58BF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521F9E" w:rsidRPr="00BE0925">
        <w:rPr>
          <w:rFonts w:eastAsia="Times New Roman"/>
          <w:b/>
          <w:bCs/>
          <w:lang w:val="en-US"/>
        </w:rPr>
        <w:t># sh ip nat destination rulesets</w:t>
      </w:r>
    </w:p>
    <w:p w14:paraId="1A3F21F4" w14:textId="77777777" w:rsidR="00521F9E" w:rsidRPr="00BE0925" w:rsidRDefault="00521F9E" w:rsidP="008C58BF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BE0925">
        <w:rPr>
          <w:rFonts w:eastAsia="Times New Roman"/>
          <w:b/>
          <w:bCs/>
          <w:lang w:val="en-US"/>
        </w:rPr>
        <w:t>Name                               From                 Description</w:t>
      </w:r>
    </w:p>
    <w:p w14:paraId="03063AE7" w14:textId="77777777" w:rsidR="00521F9E" w:rsidRPr="00BE0925" w:rsidRDefault="00521F9E" w:rsidP="008C58BF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BE0925">
        <w:rPr>
          <w:rFonts w:eastAsia="Times New Roman"/>
          <w:b/>
          <w:bCs/>
          <w:lang w:val="en-US"/>
        </w:rPr>
        <w:t>--------------------------------   ------------------   -----------------</w:t>
      </w:r>
    </w:p>
    <w:p w14:paraId="210E584E" w14:textId="77777777" w:rsidR="00521F9E" w:rsidRPr="00BE0925" w:rsidRDefault="00521F9E" w:rsidP="008C58BF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BE0925">
        <w:rPr>
          <w:rFonts w:eastAsia="Times New Roman"/>
          <w:b/>
          <w:bCs/>
          <w:lang w:val="en-US"/>
        </w:rPr>
        <w:t>DNAT                               zone 'UNTRUST'       --</w:t>
      </w:r>
    </w:p>
    <w:p w14:paraId="3E5E7E82" w14:textId="487FF8A9" w:rsidR="00521F9E" w:rsidRPr="00BE0925" w:rsidRDefault="00902DA6" w:rsidP="008C58BF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</w:rPr>
      </w:pPr>
      <w:r w:rsidRPr="00902DA6">
        <w:rPr>
          <w:rFonts w:eastAsia="Times New Roman"/>
          <w:b/>
          <w:bCs/>
          <w:lang w:val="en-US"/>
        </w:rPr>
        <w:t xml:space="preserve"> </w:t>
      </w:r>
      <w:r>
        <w:rPr>
          <w:rFonts w:eastAsia="Times New Roman"/>
          <w:b/>
          <w:bCs/>
        </w:rPr>
        <w:t>vesr124-2-1</w:t>
      </w:r>
      <w:r w:rsidR="00521F9E" w:rsidRPr="00BE0925">
        <w:rPr>
          <w:rFonts w:eastAsia="Times New Roman"/>
          <w:b/>
          <w:bCs/>
        </w:rPr>
        <w:t>#</w:t>
      </w:r>
    </w:p>
    <w:p w14:paraId="4A28075C" w14:textId="77777777" w:rsidR="00521F9E" w:rsidRPr="00BE0925" w:rsidRDefault="00521F9E" w:rsidP="00521F9E">
      <w:pPr>
        <w:spacing w:after="120" w:line="360" w:lineRule="auto"/>
      </w:pPr>
    </w:p>
    <w:p w14:paraId="7CAF2EDB" w14:textId="66534228" w:rsidR="00521F9E" w:rsidRPr="00521F9E" w:rsidRDefault="00521F9E" w:rsidP="008C58BF">
      <w:pPr>
        <w:spacing w:after="120" w:line="360" w:lineRule="auto"/>
      </w:pPr>
      <w:r>
        <w:rPr>
          <w:rFonts w:eastAsia="Times New Roman"/>
          <w:lang w:val="en-US"/>
        </w:rPr>
        <w:t>DNAT</w:t>
      </w:r>
      <w:r w:rsidRPr="00BE0925">
        <w:rPr>
          <w:rFonts w:eastAsia="Times New Roman"/>
        </w:rPr>
        <w:t xml:space="preserve"> </w:t>
      </w:r>
      <w:r>
        <w:rPr>
          <w:rFonts w:eastAsia="Times New Roman"/>
        </w:rPr>
        <w:t xml:space="preserve">на виртуальном маршрутизаторе </w:t>
      </w:r>
      <w:r w:rsidR="00902DA6" w:rsidRPr="00902DA6">
        <w:rPr>
          <w:rFonts w:eastAsia="Times New Roman"/>
        </w:rPr>
        <w:t xml:space="preserve"> </w:t>
      </w:r>
      <w:r w:rsidR="00902DA6">
        <w:rPr>
          <w:rFonts w:eastAsia="Times New Roman"/>
          <w:lang w:val="en-US"/>
        </w:rPr>
        <w:t>vesr</w:t>
      </w:r>
      <w:r w:rsidR="00902DA6" w:rsidRPr="00902DA6">
        <w:rPr>
          <w:rFonts w:eastAsia="Times New Roman"/>
        </w:rPr>
        <w:t>124-2-1</w:t>
      </w:r>
      <w:r>
        <w:rPr>
          <w:rFonts w:eastAsia="Times New Roman"/>
        </w:rPr>
        <w:t xml:space="preserve">и маршрутизация на </w:t>
      </w:r>
      <w:r w:rsidR="00902DA6" w:rsidRPr="00902DA6">
        <w:rPr>
          <w:rFonts w:eastAsia="Times New Roman"/>
        </w:rPr>
        <w:t xml:space="preserve"> </w:t>
      </w:r>
      <w:r w:rsidR="00902DA6">
        <w:rPr>
          <w:rFonts w:eastAsia="Times New Roman"/>
          <w:lang w:val="en-US"/>
        </w:rPr>
        <w:t>vesr</w:t>
      </w:r>
      <w:r w:rsidR="00902DA6" w:rsidRPr="00902DA6">
        <w:rPr>
          <w:rFonts w:eastAsia="Times New Roman"/>
        </w:rPr>
        <w:t>124-2-3</w:t>
      </w:r>
      <w:r w:rsidRPr="00BE0925">
        <w:rPr>
          <w:rFonts w:eastAsia="Times New Roman"/>
        </w:rPr>
        <w:t xml:space="preserve"> </w:t>
      </w:r>
      <w:r>
        <w:rPr>
          <w:rFonts w:eastAsia="Times New Roman"/>
        </w:rPr>
        <w:t xml:space="preserve">работают. </w:t>
      </w:r>
    </w:p>
    <w:p w14:paraId="67A590FA" w14:textId="77777777" w:rsidR="00521F9E" w:rsidRDefault="00521F9E" w:rsidP="00521F9E">
      <w:pPr>
        <w:spacing w:after="120" w:line="360" w:lineRule="auto"/>
      </w:pPr>
      <w:r>
        <w:rPr>
          <w:rFonts w:eastAsia="Times New Roman"/>
        </w:rPr>
        <w:t xml:space="preserve">Как всем известно есть поговорка-«Повторение-мать учения», поэтому для закрепления повторим шаги описанные в предыдущих главах применив их к новому малому офису. </w:t>
      </w:r>
    </w:p>
    <w:p w14:paraId="55B7A5C1" w14:textId="4BC5C50B" w:rsidR="00521F9E" w:rsidRDefault="00521F9E" w:rsidP="00521F9E">
      <w:pPr>
        <w:spacing w:after="120" w:line="360" w:lineRule="auto"/>
      </w:pPr>
      <w:r w:rsidRPr="004D1C72">
        <w:rPr>
          <w:rFonts w:eastAsia="Times New Roman"/>
        </w:rPr>
        <w:t xml:space="preserve">Переходим к настройке удаленного офиса с виртуальным маршрутизатором </w:t>
      </w:r>
      <w:r w:rsidR="00902DA6">
        <w:rPr>
          <w:rFonts w:eastAsia="Times New Roman"/>
        </w:rPr>
        <w:t xml:space="preserve"> vesr124-2-2</w:t>
      </w:r>
      <w:r w:rsidRPr="004D1C72">
        <w:rPr>
          <w:rFonts w:eastAsia="Times New Roman"/>
        </w:rPr>
        <w:t xml:space="preserve">. Схема подключения аналогичная той, что была описана выше применительно к сети домашнего офиса. Подключена эта сеть к интерфейсу gi1/0/2 виртуального маршрутизатора </w:t>
      </w:r>
      <w:r w:rsidR="00902DA6">
        <w:rPr>
          <w:rFonts w:eastAsia="Times New Roman"/>
        </w:rPr>
        <w:t xml:space="preserve"> vesr124-2-3</w:t>
      </w:r>
      <w:r w:rsidRPr="004D1C72">
        <w:rPr>
          <w:rFonts w:eastAsia="Times New Roman"/>
        </w:rPr>
        <w:t xml:space="preserve"> с IP адресом 10.10.20.1. Следовательно, назначим IP  адрес 10.10.20.2 интерфейсу Gi1/0/1 виртуального маршрутизатора </w:t>
      </w:r>
      <w:r w:rsidR="00902DA6">
        <w:rPr>
          <w:rFonts w:eastAsia="Times New Roman"/>
        </w:rPr>
        <w:t xml:space="preserve"> vesr124-2-2</w:t>
      </w:r>
      <w:r w:rsidRPr="004D1C72">
        <w:rPr>
          <w:rFonts w:eastAsia="Times New Roman"/>
        </w:rPr>
        <w:t xml:space="preserve"> не забыв создать зоны контроля:</w:t>
      </w:r>
    </w:p>
    <w:p w14:paraId="015EBC47" w14:textId="77777777" w:rsidR="00521F9E" w:rsidRPr="00521F9E" w:rsidRDefault="00521F9E" w:rsidP="00521F9E">
      <w:pPr>
        <w:spacing w:after="120" w:line="360" w:lineRule="auto"/>
      </w:pPr>
    </w:p>
    <w:p w14:paraId="2A699722" w14:textId="7F9CAD69" w:rsidR="00521F9E" w:rsidRPr="00C85D29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902DA6">
        <w:rPr>
          <w:rFonts w:eastAsia="Times New Roman"/>
          <w:b/>
          <w:bCs/>
        </w:rPr>
        <w:t xml:space="preserve"> </w:t>
      </w:r>
      <w:r>
        <w:rPr>
          <w:rFonts w:eastAsia="Times New Roman"/>
          <w:b/>
          <w:bCs/>
          <w:lang w:val="en-US"/>
        </w:rPr>
        <w:t>vesr124-2-2</w:t>
      </w:r>
      <w:r w:rsidR="00521F9E" w:rsidRPr="00C85D29">
        <w:rPr>
          <w:rFonts w:eastAsia="Times New Roman"/>
          <w:b/>
          <w:bCs/>
          <w:lang w:val="en-US"/>
        </w:rPr>
        <w:t>#config</w:t>
      </w:r>
    </w:p>
    <w:p w14:paraId="2FD7B4B1" w14:textId="2A65BB1D" w:rsidR="00521F9E" w:rsidRPr="00C85D29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C85D29">
        <w:rPr>
          <w:rFonts w:eastAsia="Times New Roman"/>
          <w:b/>
          <w:bCs/>
          <w:lang w:val="en-US"/>
        </w:rPr>
        <w:t>(config)# security zone UNTRUST</w:t>
      </w:r>
    </w:p>
    <w:p w14:paraId="013BB845" w14:textId="6539EE20" w:rsidR="00521F9E" w:rsidRPr="00C85D29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C85D29">
        <w:rPr>
          <w:rFonts w:eastAsia="Times New Roman"/>
          <w:b/>
          <w:bCs/>
          <w:lang w:val="en-US"/>
        </w:rPr>
        <w:t>(config-security-zone)#exit</w:t>
      </w:r>
    </w:p>
    <w:p w14:paraId="6B18CF3F" w14:textId="6467A5A9" w:rsidR="00521F9E" w:rsidRPr="00C85D29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C85D29">
        <w:rPr>
          <w:rFonts w:eastAsia="Times New Roman"/>
          <w:b/>
          <w:bCs/>
          <w:lang w:val="en-US"/>
        </w:rPr>
        <w:t>(config)# security zone TRUST</w:t>
      </w:r>
    </w:p>
    <w:p w14:paraId="31D39179" w14:textId="1D20786E" w:rsidR="00521F9E" w:rsidRPr="00C85D29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C85D29">
        <w:rPr>
          <w:rFonts w:eastAsia="Times New Roman"/>
          <w:b/>
          <w:bCs/>
          <w:lang w:val="en-US"/>
        </w:rPr>
        <w:t>(config-security-zone)#exit</w:t>
      </w:r>
    </w:p>
    <w:p w14:paraId="1C8093AB" w14:textId="2A715239" w:rsidR="00521F9E" w:rsidRPr="00C85D29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C85D29">
        <w:rPr>
          <w:rFonts w:eastAsia="Times New Roman"/>
          <w:b/>
          <w:bCs/>
          <w:lang w:val="en-US"/>
        </w:rPr>
        <w:t>(config)# security zone TRUST</w:t>
      </w:r>
    </w:p>
    <w:p w14:paraId="0BADD041" w14:textId="440715CD" w:rsidR="00521F9E" w:rsidRPr="00C85D29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C85D29">
        <w:rPr>
          <w:rFonts w:eastAsia="Times New Roman"/>
          <w:b/>
          <w:bCs/>
          <w:lang w:val="en-US"/>
        </w:rPr>
        <w:t>(config-security-zone)# exit</w:t>
      </w:r>
    </w:p>
    <w:p w14:paraId="261B0BE1" w14:textId="3F928248" w:rsidR="00521F9E" w:rsidRPr="00C85D29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C85D29">
        <w:rPr>
          <w:rFonts w:eastAsia="Times New Roman"/>
          <w:b/>
          <w:bCs/>
          <w:lang w:val="en-US"/>
        </w:rPr>
        <w:t>(config)# int gigabitethernet 1/0/1</w:t>
      </w:r>
    </w:p>
    <w:p w14:paraId="76A38E67" w14:textId="03965880" w:rsidR="00521F9E" w:rsidRPr="00C85D29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C85D29">
        <w:rPr>
          <w:rFonts w:eastAsia="Times New Roman"/>
          <w:b/>
          <w:bCs/>
          <w:lang w:val="en-US"/>
        </w:rPr>
        <w:t>(config-if-gi)# description UPLINK</w:t>
      </w:r>
    </w:p>
    <w:p w14:paraId="7B9AF32F" w14:textId="2689BC04" w:rsidR="00521F9E" w:rsidRPr="00C85D29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C85D29">
        <w:rPr>
          <w:rFonts w:eastAsia="Times New Roman"/>
          <w:b/>
          <w:bCs/>
          <w:lang w:val="en-US"/>
        </w:rPr>
        <w:t>(config-if-gi)# ip address 10.10.20.2/24</w:t>
      </w:r>
    </w:p>
    <w:p w14:paraId="02705654" w14:textId="2031DDA2" w:rsidR="00521F9E" w:rsidRPr="00C85D29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C85D29">
        <w:rPr>
          <w:rFonts w:eastAsia="Times New Roman"/>
          <w:b/>
          <w:bCs/>
          <w:lang w:val="en-US"/>
        </w:rPr>
        <w:t>(config-if-gi)# security-zone UNTRUST</w:t>
      </w:r>
    </w:p>
    <w:p w14:paraId="2AAC788F" w14:textId="70A8AB87" w:rsidR="00521F9E" w:rsidRPr="00C85D29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C85D29">
        <w:rPr>
          <w:rFonts w:eastAsia="Times New Roman"/>
          <w:b/>
          <w:bCs/>
          <w:lang w:val="en-US"/>
        </w:rPr>
        <w:t>(config-if-gi)# exit</w:t>
      </w:r>
    </w:p>
    <w:p w14:paraId="3599C797" w14:textId="72A3CB22" w:rsidR="00521F9E" w:rsidRPr="00C85D29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C85D29">
        <w:rPr>
          <w:rFonts w:eastAsia="Times New Roman"/>
          <w:b/>
          <w:bCs/>
          <w:lang w:val="en-US"/>
        </w:rPr>
        <w:t>(config)# int gigabitethernet 1/0/2</w:t>
      </w:r>
    </w:p>
    <w:p w14:paraId="678ABAD4" w14:textId="03F21D72" w:rsidR="00521F9E" w:rsidRPr="00C85D29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C85D29">
        <w:rPr>
          <w:rFonts w:eastAsia="Times New Roman"/>
          <w:b/>
          <w:bCs/>
          <w:lang w:val="en-US"/>
        </w:rPr>
        <w:t>(config-if-gi)# description LAN2</w:t>
      </w:r>
    </w:p>
    <w:p w14:paraId="502E4216" w14:textId="59FC22FA" w:rsidR="00521F9E" w:rsidRPr="00C85D29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C85D29">
        <w:rPr>
          <w:rFonts w:eastAsia="Times New Roman"/>
          <w:b/>
          <w:bCs/>
          <w:lang w:val="en-US"/>
        </w:rPr>
        <w:t>(config-if-gi)# ip address 172.16.2.1/24</w:t>
      </w:r>
    </w:p>
    <w:p w14:paraId="19AA357D" w14:textId="1F3E1CFB" w:rsidR="00521F9E" w:rsidRPr="00C85D29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C85D29">
        <w:rPr>
          <w:rFonts w:eastAsia="Times New Roman"/>
          <w:b/>
          <w:bCs/>
          <w:lang w:val="en-US"/>
        </w:rPr>
        <w:t>(config-if-gi)# security-zone TRUST</w:t>
      </w:r>
    </w:p>
    <w:p w14:paraId="31D2BAAD" w14:textId="3E3E08B8" w:rsidR="00521F9E" w:rsidRPr="00C85D29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C85D29">
        <w:rPr>
          <w:rFonts w:eastAsia="Times New Roman"/>
          <w:b/>
          <w:bCs/>
          <w:lang w:val="en-US"/>
        </w:rPr>
        <w:t>(config-if-gi)# exit</w:t>
      </w:r>
    </w:p>
    <w:p w14:paraId="7C505683" w14:textId="1872722B" w:rsidR="00521F9E" w:rsidRPr="00521F9E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521F9E">
        <w:rPr>
          <w:rFonts w:eastAsia="Times New Roman"/>
          <w:b/>
          <w:bCs/>
          <w:lang w:val="en-US"/>
        </w:rPr>
        <w:t>#</w:t>
      </w:r>
      <w:r w:rsidR="00521F9E" w:rsidRPr="00C85D29">
        <w:rPr>
          <w:rFonts w:eastAsia="Times New Roman"/>
          <w:b/>
          <w:bCs/>
          <w:lang w:val="en-US"/>
        </w:rPr>
        <w:t>config</w:t>
      </w:r>
    </w:p>
    <w:p w14:paraId="3113CD5C" w14:textId="77777777" w:rsidR="00521F9E" w:rsidRPr="00521F9E" w:rsidRDefault="00521F9E" w:rsidP="00521F9E">
      <w:pPr>
        <w:spacing w:after="120" w:line="360" w:lineRule="auto"/>
      </w:pPr>
      <w:r>
        <w:rPr>
          <w:rFonts w:eastAsia="Times New Roman"/>
        </w:rPr>
        <w:t>Сохраняем конфиг и проверяем результат:</w:t>
      </w:r>
    </w:p>
    <w:p w14:paraId="5FBA204E" w14:textId="067D0446" w:rsidR="00521F9E" w:rsidRPr="00C85D29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902DA6">
        <w:rPr>
          <w:rFonts w:eastAsia="Times New Roman"/>
          <w:b/>
          <w:bCs/>
        </w:rPr>
        <w:t xml:space="preserve"> </w:t>
      </w:r>
      <w:r>
        <w:rPr>
          <w:rFonts w:eastAsia="Times New Roman"/>
          <w:b/>
          <w:bCs/>
          <w:lang w:val="en-US"/>
        </w:rPr>
        <w:t>vesr124-2-2</w:t>
      </w:r>
      <w:r w:rsidR="00521F9E" w:rsidRPr="00C85D29">
        <w:rPr>
          <w:rFonts w:eastAsia="Times New Roman"/>
          <w:b/>
          <w:bCs/>
          <w:lang w:val="en-US"/>
        </w:rPr>
        <w:t>(config)# do commit</w:t>
      </w:r>
    </w:p>
    <w:p w14:paraId="02764108" w14:textId="77777777" w:rsidR="00521F9E" w:rsidRPr="00C85D29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C85D29">
        <w:rPr>
          <w:rFonts w:eastAsia="Times New Roman"/>
          <w:b/>
          <w:bCs/>
          <w:lang w:val="en-US"/>
        </w:rPr>
        <w:t>Configuration has been successfully applied and saved to flash. Commit timer started, changes will be reverted in 600 seconds.</w:t>
      </w:r>
    </w:p>
    <w:p w14:paraId="0DA98A94" w14:textId="77777777" w:rsidR="00521F9E" w:rsidRPr="00C85D29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C85D29">
        <w:rPr>
          <w:rFonts w:eastAsia="Times New Roman"/>
          <w:b/>
          <w:bCs/>
          <w:lang w:val="en-US"/>
        </w:rPr>
        <w:t>2025-06-11T10:09:31+00:00 %CLI-I-CRIT: user admin from console  input: do commit</w:t>
      </w:r>
    </w:p>
    <w:p w14:paraId="3C360BDC" w14:textId="46450E05" w:rsidR="00521F9E" w:rsidRPr="00C85D29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C85D29">
        <w:rPr>
          <w:rFonts w:eastAsia="Times New Roman"/>
          <w:b/>
          <w:bCs/>
          <w:lang w:val="en-US"/>
        </w:rPr>
        <w:t>(config)# do confirm</w:t>
      </w:r>
    </w:p>
    <w:p w14:paraId="0071DB54" w14:textId="77777777" w:rsidR="00521F9E" w:rsidRPr="00C85D29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C85D29">
        <w:rPr>
          <w:rFonts w:eastAsia="Times New Roman"/>
          <w:b/>
          <w:bCs/>
          <w:lang w:val="en-US"/>
        </w:rPr>
        <w:t>Configuration has been confirmed. Commit timer canceled.</w:t>
      </w:r>
    </w:p>
    <w:p w14:paraId="2AF7E847" w14:textId="77777777" w:rsidR="00521F9E" w:rsidRPr="00C85D29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C85D29">
        <w:rPr>
          <w:rFonts w:eastAsia="Times New Roman"/>
          <w:b/>
          <w:bCs/>
          <w:lang w:val="en-US"/>
        </w:rPr>
        <w:t>2025-06-11T10:09:34+00:00 %CLI-I-CRIT: user admin from console  input: do confirm</w:t>
      </w:r>
    </w:p>
    <w:p w14:paraId="0396BF91" w14:textId="0C1E5FEF" w:rsidR="00521F9E" w:rsidRPr="00C85D29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C85D29">
        <w:rPr>
          <w:rFonts w:eastAsia="Times New Roman"/>
          <w:b/>
          <w:bCs/>
          <w:lang w:val="en-US"/>
        </w:rPr>
        <w:t>(config)# do sh run security zone</w:t>
      </w:r>
    </w:p>
    <w:p w14:paraId="493FDF80" w14:textId="77777777" w:rsidR="00521F9E" w:rsidRPr="00C85D29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C85D29">
        <w:rPr>
          <w:rFonts w:eastAsia="Times New Roman"/>
          <w:b/>
          <w:bCs/>
          <w:lang w:val="en-US"/>
        </w:rPr>
        <w:t>security zone UNTRUST</w:t>
      </w:r>
    </w:p>
    <w:p w14:paraId="326E0E13" w14:textId="77777777" w:rsidR="00521F9E" w:rsidRPr="00C85D29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C85D29">
        <w:rPr>
          <w:rFonts w:eastAsia="Times New Roman"/>
          <w:b/>
          <w:bCs/>
          <w:lang w:val="en-US"/>
        </w:rPr>
        <w:t>exit</w:t>
      </w:r>
    </w:p>
    <w:p w14:paraId="431EC585" w14:textId="77777777" w:rsidR="00521F9E" w:rsidRPr="00C85D29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C85D29">
        <w:rPr>
          <w:rFonts w:eastAsia="Times New Roman"/>
          <w:b/>
          <w:bCs/>
          <w:lang w:val="en-US"/>
        </w:rPr>
        <w:t>security zone TRUST</w:t>
      </w:r>
    </w:p>
    <w:p w14:paraId="0E8C5842" w14:textId="77777777" w:rsidR="00521F9E" w:rsidRPr="00C85D29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C85D29">
        <w:rPr>
          <w:rFonts w:eastAsia="Times New Roman"/>
          <w:b/>
          <w:bCs/>
          <w:lang w:val="en-US"/>
        </w:rPr>
        <w:t>exit</w:t>
      </w:r>
    </w:p>
    <w:p w14:paraId="3922A6C1" w14:textId="77777777" w:rsidR="00521F9E" w:rsidRPr="00C85D29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C85D29">
        <w:rPr>
          <w:rFonts w:eastAsia="Times New Roman"/>
          <w:b/>
          <w:bCs/>
          <w:lang w:val="en-US"/>
        </w:rPr>
        <w:t>interface gigabitethernet 1/0/1</w:t>
      </w:r>
    </w:p>
    <w:p w14:paraId="01641E99" w14:textId="77777777" w:rsidR="00521F9E" w:rsidRPr="00C85D29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C85D29">
        <w:rPr>
          <w:rFonts w:eastAsia="Times New Roman"/>
          <w:b/>
          <w:bCs/>
          <w:lang w:val="en-US"/>
        </w:rPr>
        <w:t xml:space="preserve">  security-zone UNTRUST</w:t>
      </w:r>
    </w:p>
    <w:p w14:paraId="78F676F2" w14:textId="77777777" w:rsidR="00521F9E" w:rsidRPr="00C85D29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C85D29">
        <w:rPr>
          <w:rFonts w:eastAsia="Times New Roman"/>
          <w:b/>
          <w:bCs/>
          <w:lang w:val="en-US"/>
        </w:rPr>
        <w:t>exit</w:t>
      </w:r>
    </w:p>
    <w:p w14:paraId="223E17EE" w14:textId="77777777" w:rsidR="00521F9E" w:rsidRPr="00C85D29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C85D29">
        <w:rPr>
          <w:rFonts w:eastAsia="Times New Roman"/>
          <w:b/>
          <w:bCs/>
          <w:lang w:val="en-US"/>
        </w:rPr>
        <w:t>interface gigabitethernet 1/0/2</w:t>
      </w:r>
    </w:p>
    <w:p w14:paraId="4328C7C6" w14:textId="77777777" w:rsidR="00521F9E" w:rsidRPr="00C85D29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C85D29">
        <w:rPr>
          <w:rFonts w:eastAsia="Times New Roman"/>
          <w:b/>
          <w:bCs/>
          <w:lang w:val="en-US"/>
        </w:rPr>
        <w:t xml:space="preserve">  security-zone TRUST</w:t>
      </w:r>
    </w:p>
    <w:p w14:paraId="0E84C742" w14:textId="77777777" w:rsidR="00521F9E" w:rsidRPr="00C85D29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C85D29">
        <w:rPr>
          <w:rFonts w:eastAsia="Times New Roman"/>
          <w:b/>
          <w:bCs/>
          <w:lang w:val="en-US"/>
        </w:rPr>
        <w:t>exit</w:t>
      </w:r>
    </w:p>
    <w:p w14:paraId="16DCD7AA" w14:textId="7F2C7393" w:rsidR="00521F9E" w:rsidRPr="00C85D29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C85D29">
        <w:rPr>
          <w:rFonts w:eastAsia="Times New Roman"/>
          <w:b/>
          <w:bCs/>
          <w:lang w:val="en-US"/>
        </w:rPr>
        <w:t>(config)# do sh ip int</w:t>
      </w:r>
    </w:p>
    <w:p w14:paraId="314A6070" w14:textId="77777777" w:rsidR="00521F9E" w:rsidRPr="00C85D29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C85D29">
        <w:rPr>
          <w:rFonts w:eastAsia="Times New Roman"/>
          <w:b/>
          <w:bCs/>
          <w:lang w:val="en-US"/>
        </w:rPr>
        <w:t>IP address                                            Interface              Admin   Link    Type      Precedence</w:t>
      </w:r>
    </w:p>
    <w:p w14:paraId="0D626DB3" w14:textId="77777777" w:rsidR="00521F9E" w:rsidRPr="00C85D29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C85D29">
        <w:rPr>
          <w:rFonts w:eastAsia="Times New Roman"/>
          <w:b/>
          <w:bCs/>
          <w:lang w:val="en-US"/>
        </w:rPr>
        <w:t>---------------------------------------------------   --------------------   -----   -----   -------   -----------</w:t>
      </w:r>
    </w:p>
    <w:p w14:paraId="14172AAC" w14:textId="77777777" w:rsidR="00521F9E" w:rsidRPr="00C85D29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C85D29">
        <w:rPr>
          <w:rFonts w:eastAsia="Times New Roman"/>
          <w:b/>
          <w:bCs/>
          <w:lang w:val="en-US"/>
        </w:rPr>
        <w:t>10.10.20.2/24                                         gi1/0/1                Up      Up      static    primary</w:t>
      </w:r>
    </w:p>
    <w:p w14:paraId="57CCB644" w14:textId="77777777" w:rsidR="00521F9E" w:rsidRPr="00C85D29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C85D29">
        <w:rPr>
          <w:rFonts w:eastAsia="Times New Roman"/>
          <w:b/>
          <w:bCs/>
          <w:lang w:val="en-US"/>
        </w:rPr>
        <w:t>172.16.2.1/24                                         gi1/0/2                Up      Up      static    primary</w:t>
      </w:r>
    </w:p>
    <w:p w14:paraId="637927DE" w14:textId="202833E8" w:rsidR="00521F9E" w:rsidRPr="00C85D29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</w:rPr>
      </w:pPr>
      <w:r>
        <w:rPr>
          <w:rFonts w:eastAsia="Times New Roman"/>
          <w:b/>
          <w:bCs/>
          <w:lang w:val="en-US"/>
        </w:rPr>
        <w:t xml:space="preserve"> vesr</w:t>
      </w:r>
      <w:r w:rsidRPr="00902DA6">
        <w:rPr>
          <w:rFonts w:eastAsia="Times New Roman"/>
          <w:b/>
          <w:bCs/>
        </w:rPr>
        <w:t>124-2-2</w:t>
      </w:r>
      <w:r w:rsidR="00521F9E" w:rsidRPr="00C85D29">
        <w:rPr>
          <w:rFonts w:eastAsia="Times New Roman"/>
          <w:b/>
          <w:bCs/>
        </w:rPr>
        <w:t>(</w:t>
      </w:r>
      <w:r w:rsidR="00521F9E" w:rsidRPr="00C85D29">
        <w:rPr>
          <w:rFonts w:eastAsia="Times New Roman"/>
          <w:b/>
          <w:bCs/>
          <w:lang w:val="en-US"/>
        </w:rPr>
        <w:t>config</w:t>
      </w:r>
      <w:r w:rsidR="00521F9E" w:rsidRPr="00C85D29">
        <w:rPr>
          <w:rFonts w:eastAsia="Times New Roman"/>
          <w:b/>
          <w:bCs/>
        </w:rPr>
        <w:t>)#</w:t>
      </w:r>
    </w:p>
    <w:p w14:paraId="39FB4F55" w14:textId="01408A8A" w:rsidR="00521F9E" w:rsidRPr="00C85D29" w:rsidRDefault="00521F9E" w:rsidP="00521F9E">
      <w:pPr>
        <w:spacing w:after="120" w:line="360" w:lineRule="auto"/>
      </w:pPr>
      <w:r>
        <w:rPr>
          <w:rFonts w:eastAsia="Times New Roman"/>
        </w:rPr>
        <w:t xml:space="preserve">Локальная сеть малого офиса состоит из трех устройств </w:t>
      </w:r>
      <w:r w:rsidRPr="00C85D29">
        <w:rPr>
          <w:rFonts w:eastAsia="Times New Roman"/>
        </w:rPr>
        <w:t xml:space="preserve">– </w:t>
      </w:r>
      <w:r>
        <w:rPr>
          <w:rFonts w:eastAsia="Times New Roman"/>
        </w:rPr>
        <w:t xml:space="preserve">эмуляторов ПК </w:t>
      </w:r>
      <w:r>
        <w:rPr>
          <w:rFonts w:eastAsia="Times New Roman"/>
          <w:lang w:val="en-US"/>
        </w:rPr>
        <w:t>PC</w:t>
      </w:r>
      <w:r w:rsidRPr="00C85D29">
        <w:rPr>
          <w:rFonts w:eastAsia="Times New Roman"/>
        </w:rPr>
        <w:t xml:space="preserve">3, </w:t>
      </w:r>
      <w:r>
        <w:rPr>
          <w:rFonts w:eastAsia="Times New Roman"/>
          <w:lang w:val="en-US"/>
        </w:rPr>
        <w:t>PC</w:t>
      </w:r>
      <w:r w:rsidRPr="00C85D29">
        <w:rPr>
          <w:rFonts w:eastAsia="Times New Roman"/>
        </w:rPr>
        <w:t>4</w:t>
      </w:r>
      <w:r>
        <w:rPr>
          <w:rFonts w:eastAsia="Times New Roman"/>
        </w:rPr>
        <w:t xml:space="preserve"> и виртуальной машины с Линукс – </w:t>
      </w:r>
      <w:r>
        <w:rPr>
          <w:rFonts w:eastAsia="Times New Roman"/>
          <w:lang w:val="en-US"/>
        </w:rPr>
        <w:t>MicroCoreLinux</w:t>
      </w:r>
      <w:r w:rsidRPr="00C85D29">
        <w:rPr>
          <w:rFonts w:eastAsia="Times New Roman"/>
        </w:rPr>
        <w:t xml:space="preserve">6.4-2. </w:t>
      </w:r>
      <w:r>
        <w:rPr>
          <w:rFonts w:eastAsia="Times New Roman"/>
        </w:rPr>
        <w:t xml:space="preserve">Сделаем на виртуальном маршрутизаторе </w:t>
      </w:r>
      <w:r w:rsidR="00902DA6" w:rsidRPr="00902DA6">
        <w:rPr>
          <w:rFonts w:eastAsia="Times New Roman"/>
        </w:rPr>
        <w:t xml:space="preserve"> </w:t>
      </w:r>
      <w:r w:rsidR="00902DA6">
        <w:rPr>
          <w:rFonts w:eastAsia="Times New Roman"/>
          <w:lang w:val="en-US"/>
        </w:rPr>
        <w:t>vesr</w:t>
      </w:r>
      <w:r w:rsidR="00902DA6" w:rsidRPr="00902DA6">
        <w:rPr>
          <w:rFonts w:eastAsia="Times New Roman"/>
        </w:rPr>
        <w:t>124-2-2</w:t>
      </w:r>
      <w:r w:rsidRPr="00C85D29">
        <w:rPr>
          <w:rFonts w:eastAsia="Times New Roman"/>
        </w:rPr>
        <w:t xml:space="preserve"> </w:t>
      </w:r>
      <w:r>
        <w:rPr>
          <w:rFonts w:eastAsia="Times New Roman"/>
        </w:rPr>
        <w:t xml:space="preserve">сервер </w:t>
      </w:r>
      <w:r>
        <w:rPr>
          <w:rFonts w:eastAsia="Times New Roman"/>
          <w:lang w:val="en-US"/>
        </w:rPr>
        <w:t>DHCP</w:t>
      </w:r>
      <w:r w:rsidRPr="00C85D29">
        <w:rPr>
          <w:rFonts w:eastAsia="Times New Roman"/>
        </w:rPr>
        <w:t xml:space="preserve"> </w:t>
      </w:r>
      <w:r>
        <w:rPr>
          <w:rFonts w:eastAsia="Times New Roman"/>
        </w:rPr>
        <w:t xml:space="preserve">для получения ими </w:t>
      </w:r>
      <w:r>
        <w:rPr>
          <w:rFonts w:eastAsia="Times New Roman"/>
          <w:lang w:val="en-US"/>
        </w:rPr>
        <w:t>IP</w:t>
      </w:r>
      <w:r>
        <w:rPr>
          <w:rFonts w:eastAsia="Times New Roman"/>
        </w:rPr>
        <w:t xml:space="preserve"> адресов автоматически:</w:t>
      </w:r>
    </w:p>
    <w:p w14:paraId="791F47FE" w14:textId="0401D4C9" w:rsidR="00521F9E" w:rsidRPr="00597416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902DA6">
        <w:rPr>
          <w:rFonts w:eastAsia="Times New Roman"/>
          <w:b/>
          <w:bCs/>
        </w:rPr>
        <w:t xml:space="preserve"> </w:t>
      </w:r>
      <w:r>
        <w:rPr>
          <w:rFonts w:eastAsia="Times New Roman"/>
          <w:b/>
          <w:bCs/>
          <w:lang w:val="en-US"/>
        </w:rPr>
        <w:t>vesr124-2-2</w:t>
      </w:r>
      <w:r w:rsidR="00521F9E" w:rsidRPr="00597416">
        <w:rPr>
          <w:rFonts w:eastAsia="Times New Roman"/>
          <w:b/>
          <w:bCs/>
          <w:lang w:val="en-US"/>
        </w:rPr>
        <w:t>(config)# ip dhcp-server pool LAN2</w:t>
      </w:r>
    </w:p>
    <w:p w14:paraId="4019CC7E" w14:textId="00FFBA0A" w:rsidR="00521F9E" w:rsidRPr="00597416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597416">
        <w:rPr>
          <w:rFonts w:eastAsia="Times New Roman"/>
          <w:b/>
          <w:bCs/>
          <w:lang w:val="en-US"/>
        </w:rPr>
        <w:t>(config-dhcp-server)# network 172.16.2.0/24</w:t>
      </w:r>
    </w:p>
    <w:p w14:paraId="38C6C2EF" w14:textId="662E719C" w:rsidR="00521F9E" w:rsidRPr="00597416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597416">
        <w:rPr>
          <w:rFonts w:eastAsia="Times New Roman"/>
          <w:b/>
          <w:bCs/>
          <w:lang w:val="en-US"/>
        </w:rPr>
        <w:t>(config-dhcp-server)# default-lease-time 3:00:00</w:t>
      </w:r>
    </w:p>
    <w:p w14:paraId="3C311767" w14:textId="2E44562C" w:rsidR="00521F9E" w:rsidRPr="00597416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597416">
        <w:rPr>
          <w:rFonts w:eastAsia="Times New Roman"/>
          <w:b/>
          <w:bCs/>
          <w:lang w:val="en-US"/>
        </w:rPr>
        <w:t>(config-dhcp-server)# address-range 172.16.2.1-172.16.2.254</w:t>
      </w:r>
    </w:p>
    <w:p w14:paraId="425B9652" w14:textId="435C1804" w:rsidR="00521F9E" w:rsidRPr="00597416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597416">
        <w:rPr>
          <w:rFonts w:eastAsia="Times New Roman"/>
          <w:b/>
          <w:bCs/>
          <w:lang w:val="en-US"/>
        </w:rPr>
        <w:t>(config-dhcp-server)# excluded-address-range 172.16.2.1</w:t>
      </w:r>
    </w:p>
    <w:p w14:paraId="4EA2A1B4" w14:textId="38166248" w:rsidR="00521F9E" w:rsidRPr="00597416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597416">
        <w:rPr>
          <w:rFonts w:eastAsia="Times New Roman"/>
          <w:b/>
          <w:bCs/>
          <w:lang w:val="en-US"/>
        </w:rPr>
        <w:t>(config-dhcp-server)# excluded-address-range 172.16.2.254</w:t>
      </w:r>
    </w:p>
    <w:p w14:paraId="50224F08" w14:textId="1EFFDE51" w:rsidR="00521F9E" w:rsidRPr="00597416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597416">
        <w:rPr>
          <w:rFonts w:eastAsia="Times New Roman"/>
          <w:b/>
          <w:bCs/>
          <w:lang w:val="en-US"/>
        </w:rPr>
        <w:t>(config-dhcp-server)# default-router 172.16.2.1</w:t>
      </w:r>
    </w:p>
    <w:p w14:paraId="4F3EBB2D" w14:textId="04E6A306" w:rsidR="00521F9E" w:rsidRPr="00597416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597416">
        <w:rPr>
          <w:rFonts w:eastAsia="Times New Roman"/>
          <w:b/>
          <w:bCs/>
          <w:lang w:val="en-US"/>
        </w:rPr>
        <w:t>(config-dhcp-server)# dns-server 77.88.8.8</w:t>
      </w:r>
    </w:p>
    <w:p w14:paraId="349F7BF3" w14:textId="2DCCAAA4" w:rsidR="00521F9E" w:rsidRPr="00597416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597416">
        <w:rPr>
          <w:rFonts w:eastAsia="Times New Roman"/>
          <w:b/>
          <w:bCs/>
          <w:lang w:val="en-US"/>
        </w:rPr>
        <w:t>(config-dhcp-server)# exit</w:t>
      </w:r>
    </w:p>
    <w:p w14:paraId="6562E182" w14:textId="6670E315" w:rsidR="00521F9E" w:rsidRPr="00597416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597416">
        <w:rPr>
          <w:rFonts w:eastAsia="Times New Roman"/>
          <w:b/>
          <w:bCs/>
          <w:lang w:val="en-US"/>
        </w:rPr>
        <w:t>(config)# do commit</w:t>
      </w:r>
    </w:p>
    <w:p w14:paraId="1D7215F7" w14:textId="77777777" w:rsidR="00521F9E" w:rsidRPr="00597416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597416">
        <w:rPr>
          <w:rFonts w:eastAsia="Times New Roman"/>
          <w:b/>
          <w:bCs/>
          <w:lang w:val="en-US"/>
        </w:rPr>
        <w:t>Configuration has been successfully applied and saved to flash. Commit timer started, changes will be reverted in 600 seconds.</w:t>
      </w:r>
    </w:p>
    <w:p w14:paraId="3CC16120" w14:textId="77777777" w:rsidR="00521F9E" w:rsidRPr="00597416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597416">
        <w:rPr>
          <w:rFonts w:eastAsia="Times New Roman"/>
          <w:b/>
          <w:bCs/>
          <w:lang w:val="en-US"/>
        </w:rPr>
        <w:t>2025-06-11T10:29:59+00:00 %CLI-I-CRIT: user admin from console  input: do commit</w:t>
      </w:r>
    </w:p>
    <w:p w14:paraId="61B7CB89" w14:textId="75A80CBE" w:rsidR="00521F9E" w:rsidRPr="00597416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597416">
        <w:rPr>
          <w:rFonts w:eastAsia="Times New Roman"/>
          <w:b/>
          <w:bCs/>
          <w:lang w:val="en-US"/>
        </w:rPr>
        <w:t>(config)# doconfirm</w:t>
      </w:r>
    </w:p>
    <w:p w14:paraId="63082879" w14:textId="77777777" w:rsidR="00521F9E" w:rsidRPr="00597416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597416">
        <w:rPr>
          <w:rFonts w:eastAsia="Times New Roman"/>
          <w:b/>
          <w:bCs/>
          <w:lang w:val="en-US"/>
        </w:rPr>
        <w:t>Configuration has been confirmed. Commit timer canceled.</w:t>
      </w:r>
    </w:p>
    <w:p w14:paraId="4B05A4C4" w14:textId="77777777" w:rsidR="00521F9E" w:rsidRPr="00597416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597416">
        <w:rPr>
          <w:rFonts w:eastAsia="Times New Roman"/>
          <w:b/>
          <w:bCs/>
          <w:lang w:val="en-US"/>
        </w:rPr>
        <w:t>2025-06-11T10:30:02+00:00 %CLI-I-CRIT: user admin from console  input: do confirm</w:t>
      </w:r>
    </w:p>
    <w:p w14:paraId="328EC1E1" w14:textId="04D33BE0" w:rsidR="00521F9E" w:rsidRPr="00597416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</w:rPr>
      </w:pPr>
      <w:r w:rsidRPr="00902DA6">
        <w:rPr>
          <w:rFonts w:eastAsia="Times New Roman"/>
          <w:b/>
          <w:bCs/>
          <w:lang w:val="en-US"/>
        </w:rPr>
        <w:t xml:space="preserve"> </w:t>
      </w:r>
      <w:r>
        <w:rPr>
          <w:rFonts w:eastAsia="Times New Roman"/>
          <w:b/>
          <w:bCs/>
        </w:rPr>
        <w:t>vesr124-2-2</w:t>
      </w:r>
      <w:r w:rsidR="00521F9E" w:rsidRPr="00597416">
        <w:rPr>
          <w:rFonts w:eastAsia="Times New Roman"/>
          <w:b/>
          <w:bCs/>
        </w:rPr>
        <w:t>(config)#</w:t>
      </w:r>
    </w:p>
    <w:p w14:paraId="29B0A3F0" w14:textId="77777777" w:rsidR="00521F9E" w:rsidRPr="00597416" w:rsidRDefault="00521F9E" w:rsidP="00521F9E">
      <w:pPr>
        <w:spacing w:after="120" w:line="360" w:lineRule="auto"/>
      </w:pPr>
      <w:r>
        <w:rPr>
          <w:rFonts w:eastAsia="Times New Roman"/>
        </w:rPr>
        <w:t xml:space="preserve">В приведенном списке команда создается пул сервера </w:t>
      </w:r>
      <w:r>
        <w:rPr>
          <w:rFonts w:eastAsia="Times New Roman"/>
          <w:lang w:val="en-US"/>
        </w:rPr>
        <w:t>DHCP</w:t>
      </w:r>
      <w:r w:rsidRPr="00597416">
        <w:rPr>
          <w:rFonts w:eastAsia="Times New Roman"/>
        </w:rPr>
        <w:t xml:space="preserve"> </w:t>
      </w:r>
      <w:r>
        <w:rPr>
          <w:rFonts w:eastAsia="Times New Roman"/>
        </w:rPr>
        <w:t xml:space="preserve">с названием </w:t>
      </w:r>
      <w:r>
        <w:rPr>
          <w:rFonts w:eastAsia="Times New Roman"/>
          <w:lang w:val="en-US"/>
        </w:rPr>
        <w:t>LAN</w:t>
      </w:r>
      <w:r w:rsidRPr="00597416">
        <w:rPr>
          <w:rFonts w:eastAsia="Times New Roman"/>
        </w:rPr>
        <w:t xml:space="preserve">2, </w:t>
      </w:r>
      <w:r>
        <w:rPr>
          <w:rFonts w:eastAsia="Times New Roman"/>
        </w:rPr>
        <w:t xml:space="preserve">резервируется сеть </w:t>
      </w:r>
      <w:r w:rsidRPr="00597416">
        <w:rPr>
          <w:rFonts w:eastAsia="Times New Roman"/>
        </w:rPr>
        <w:t xml:space="preserve">172.16.2.0/24 </w:t>
      </w:r>
      <w:r>
        <w:rPr>
          <w:rFonts w:eastAsia="Times New Roman"/>
        </w:rPr>
        <w:t xml:space="preserve">класса С, ограничивается время аренды адресов тремя часами, выделяется диапазон арендуемых адресов из этой сети, исключаются из диапазона первый и последний адреса. Назначается адрес роутера по умолчанию и адрес сервера </w:t>
      </w:r>
      <w:r>
        <w:rPr>
          <w:rFonts w:eastAsia="Times New Roman"/>
          <w:lang w:val="en-US"/>
        </w:rPr>
        <w:t>DNS</w:t>
      </w:r>
      <w:r w:rsidRPr="00597416">
        <w:rPr>
          <w:rFonts w:eastAsia="Times New Roman"/>
        </w:rPr>
        <w:t xml:space="preserve">. </w:t>
      </w:r>
    </w:p>
    <w:p w14:paraId="788E07CC" w14:textId="77777777" w:rsidR="00521F9E" w:rsidRPr="0066295D" w:rsidRDefault="00521F9E" w:rsidP="00521F9E">
      <w:pPr>
        <w:spacing w:after="120" w:line="360" w:lineRule="auto"/>
      </w:pPr>
      <w:r w:rsidRPr="0066295D">
        <w:rPr>
          <w:rFonts w:eastAsia="Times New Roman"/>
        </w:rPr>
        <w:t>Для разрешения прохождения сообщений протокола DHCP к серверу необходимо создать соответствующие профили портов, включающие порт источника 68 и порт назначения 67, используемые протоколом DHCP, и создать разрешающее правило в политике безопасности для прохождения пакетов протокола UDP</w:t>
      </w:r>
      <w:r w:rsidRPr="003D2E1C">
        <w:rPr>
          <w:rFonts w:eastAsia="Times New Roman"/>
        </w:rPr>
        <w:t xml:space="preserve"> </w:t>
      </w:r>
      <w:r>
        <w:rPr>
          <w:rFonts w:eastAsia="Times New Roman"/>
        </w:rPr>
        <w:t xml:space="preserve">используем набор команд </w:t>
      </w:r>
      <w:r w:rsidRPr="0066295D">
        <w:rPr>
          <w:rFonts w:eastAsia="Times New Roman"/>
        </w:rPr>
        <w:t>:</w:t>
      </w:r>
    </w:p>
    <w:p w14:paraId="7BCE2699" w14:textId="1B59D9E9" w:rsidR="00521F9E" w:rsidRPr="00207826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902DA6">
        <w:rPr>
          <w:rFonts w:eastAsia="Times New Roman"/>
          <w:b/>
          <w:bCs/>
        </w:rPr>
        <w:t xml:space="preserve"> </w:t>
      </w:r>
      <w:r>
        <w:rPr>
          <w:rFonts w:eastAsia="Times New Roman"/>
          <w:b/>
          <w:bCs/>
          <w:lang w:val="en-US"/>
        </w:rPr>
        <w:t>vesr124-2-2</w:t>
      </w:r>
      <w:r w:rsidR="00521F9E" w:rsidRPr="00207826">
        <w:rPr>
          <w:rFonts w:eastAsia="Times New Roman"/>
          <w:b/>
          <w:bCs/>
          <w:lang w:val="en-US"/>
        </w:rPr>
        <w:t>(config)# object-group service dhcp_service</w:t>
      </w:r>
    </w:p>
    <w:p w14:paraId="2EABC7C6" w14:textId="46B12E79" w:rsidR="00521F9E" w:rsidRPr="00207826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207826">
        <w:rPr>
          <w:rFonts w:eastAsia="Times New Roman"/>
          <w:b/>
          <w:bCs/>
          <w:lang w:val="en-US"/>
        </w:rPr>
        <w:t>(config-object-group-service)#   port-range 68</w:t>
      </w:r>
    </w:p>
    <w:p w14:paraId="0F1BCB14" w14:textId="2E40AD9F" w:rsidR="00521F9E" w:rsidRPr="00207826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207826">
        <w:rPr>
          <w:rFonts w:eastAsia="Times New Roman"/>
          <w:b/>
          <w:bCs/>
          <w:lang w:val="en-US"/>
        </w:rPr>
        <w:t>(config-object-group-service)# exit</w:t>
      </w:r>
    </w:p>
    <w:p w14:paraId="384A7111" w14:textId="0C52375F" w:rsidR="00521F9E" w:rsidRPr="00207826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207826">
        <w:rPr>
          <w:rFonts w:eastAsia="Times New Roman"/>
          <w:b/>
          <w:bCs/>
          <w:lang w:val="en-US"/>
        </w:rPr>
        <w:t>(config)#  object-group service dhcp_client</w:t>
      </w:r>
    </w:p>
    <w:p w14:paraId="1AE078DD" w14:textId="5C362DB8" w:rsidR="00521F9E" w:rsidRPr="00207826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207826">
        <w:rPr>
          <w:rFonts w:eastAsia="Times New Roman"/>
          <w:b/>
          <w:bCs/>
          <w:lang w:val="en-US"/>
        </w:rPr>
        <w:t>(config-object-group-service)#    port-range 68</w:t>
      </w:r>
    </w:p>
    <w:p w14:paraId="3089680A" w14:textId="756C3088" w:rsidR="00521F9E" w:rsidRPr="00207826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207826">
        <w:rPr>
          <w:rFonts w:eastAsia="Times New Roman"/>
          <w:b/>
          <w:bCs/>
          <w:lang w:val="en-US"/>
        </w:rPr>
        <w:t>(config-object-group-service)# exit</w:t>
      </w:r>
    </w:p>
    <w:p w14:paraId="2269127D" w14:textId="77777777" w:rsidR="00521F9E" w:rsidRDefault="00521F9E" w:rsidP="00521F9E">
      <w:pPr>
        <w:spacing w:after="120" w:line="360" w:lineRule="auto"/>
      </w:pPr>
      <w:r>
        <w:rPr>
          <w:rFonts w:eastAsia="Times New Roman"/>
        </w:rPr>
        <w:t>Для настройки пропуска пакетов из одной зоны в другую нужно описать сетевые и сервисные объекты. Сервисные были описаны выше. Создаем сетевые объекты:</w:t>
      </w:r>
    </w:p>
    <w:p w14:paraId="33F70A7F" w14:textId="4A34B4A1" w:rsidR="00521F9E" w:rsidRPr="00804FAD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</w:rPr>
      </w:pPr>
      <w:r w:rsidRPr="00902DA6">
        <w:rPr>
          <w:rFonts w:eastAsia="Times New Roman"/>
          <w:b/>
          <w:bCs/>
        </w:rPr>
        <w:t xml:space="preserve"> </w:t>
      </w:r>
      <w:r>
        <w:rPr>
          <w:rFonts w:eastAsia="Times New Roman"/>
          <w:b/>
          <w:bCs/>
          <w:lang w:val="en-US"/>
        </w:rPr>
        <w:t>vesr</w:t>
      </w:r>
      <w:r w:rsidRPr="00902DA6">
        <w:rPr>
          <w:rFonts w:eastAsia="Times New Roman"/>
          <w:b/>
          <w:bCs/>
        </w:rPr>
        <w:t>124-2-2</w:t>
      </w:r>
      <w:r w:rsidR="00521F9E" w:rsidRPr="00804FAD">
        <w:rPr>
          <w:rFonts w:eastAsia="Times New Roman"/>
          <w:b/>
          <w:bCs/>
        </w:rPr>
        <w:t>(</w:t>
      </w:r>
      <w:r w:rsidR="00521F9E" w:rsidRPr="00207826">
        <w:rPr>
          <w:rFonts w:eastAsia="Times New Roman"/>
          <w:b/>
          <w:bCs/>
          <w:lang w:val="en-US"/>
        </w:rPr>
        <w:t>config</w:t>
      </w:r>
      <w:r w:rsidR="00521F9E" w:rsidRPr="00804FAD">
        <w:rPr>
          <w:rFonts w:eastAsia="Times New Roman"/>
          <w:b/>
          <w:bCs/>
        </w:rPr>
        <w:t xml:space="preserve">)# </w:t>
      </w:r>
      <w:r w:rsidR="00521F9E" w:rsidRPr="00207826">
        <w:rPr>
          <w:rFonts w:eastAsia="Times New Roman"/>
          <w:b/>
          <w:bCs/>
          <w:lang w:val="en-US"/>
        </w:rPr>
        <w:t>object</w:t>
      </w:r>
      <w:r w:rsidR="00521F9E" w:rsidRPr="00804FAD">
        <w:rPr>
          <w:rFonts w:eastAsia="Times New Roman"/>
          <w:b/>
          <w:bCs/>
        </w:rPr>
        <w:t>-</w:t>
      </w:r>
      <w:r w:rsidR="00521F9E" w:rsidRPr="00207826">
        <w:rPr>
          <w:rFonts w:eastAsia="Times New Roman"/>
          <w:b/>
          <w:bCs/>
          <w:lang w:val="en-US"/>
        </w:rPr>
        <w:t>group</w:t>
      </w:r>
      <w:r w:rsidR="00521F9E" w:rsidRPr="00804FAD">
        <w:rPr>
          <w:rFonts w:eastAsia="Times New Roman"/>
          <w:b/>
          <w:bCs/>
        </w:rPr>
        <w:t xml:space="preserve"> </w:t>
      </w:r>
      <w:r w:rsidR="00521F9E" w:rsidRPr="00207826">
        <w:rPr>
          <w:rFonts w:eastAsia="Times New Roman"/>
          <w:b/>
          <w:bCs/>
          <w:lang w:val="en-US"/>
        </w:rPr>
        <w:t>network</w:t>
      </w:r>
      <w:r w:rsidR="00521F9E" w:rsidRPr="00804FAD">
        <w:rPr>
          <w:rFonts w:eastAsia="Times New Roman"/>
          <w:b/>
          <w:bCs/>
        </w:rPr>
        <w:t xml:space="preserve"> </w:t>
      </w:r>
      <w:r w:rsidR="00521F9E" w:rsidRPr="00207826">
        <w:rPr>
          <w:rFonts w:eastAsia="Times New Roman"/>
          <w:b/>
          <w:bCs/>
          <w:lang w:val="en-US"/>
        </w:rPr>
        <w:t>GATEWAY</w:t>
      </w:r>
      <w:r w:rsidR="00521F9E" w:rsidRPr="00804FAD">
        <w:rPr>
          <w:rFonts w:eastAsia="Times New Roman"/>
          <w:b/>
          <w:bCs/>
        </w:rPr>
        <w:t>_</w:t>
      </w:r>
      <w:r w:rsidR="00521F9E" w:rsidRPr="00207826">
        <w:rPr>
          <w:rFonts w:eastAsia="Times New Roman"/>
          <w:b/>
          <w:bCs/>
          <w:lang w:val="en-US"/>
        </w:rPr>
        <w:t>TO</w:t>
      </w:r>
      <w:r w:rsidR="00521F9E" w:rsidRPr="00804FAD">
        <w:rPr>
          <w:rFonts w:eastAsia="Times New Roman"/>
          <w:b/>
          <w:bCs/>
        </w:rPr>
        <w:t>_</w:t>
      </w:r>
      <w:r w:rsidR="00521F9E" w:rsidRPr="00207826">
        <w:rPr>
          <w:rFonts w:eastAsia="Times New Roman"/>
          <w:b/>
          <w:bCs/>
          <w:lang w:val="en-US"/>
        </w:rPr>
        <w:t>LAN</w:t>
      </w:r>
    </w:p>
    <w:p w14:paraId="275A6FBF" w14:textId="6BB03C48" w:rsidR="00521F9E" w:rsidRPr="00207826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902DA6">
        <w:rPr>
          <w:rFonts w:eastAsia="Times New Roman"/>
          <w:b/>
          <w:bCs/>
        </w:rPr>
        <w:t xml:space="preserve"> </w:t>
      </w:r>
      <w:r>
        <w:rPr>
          <w:rFonts w:eastAsia="Times New Roman"/>
          <w:b/>
          <w:bCs/>
          <w:lang w:val="en-US"/>
        </w:rPr>
        <w:t>vesr124-2-2</w:t>
      </w:r>
      <w:r w:rsidR="00521F9E" w:rsidRPr="00207826">
        <w:rPr>
          <w:rFonts w:eastAsia="Times New Roman"/>
          <w:b/>
          <w:bCs/>
          <w:lang w:val="en-US"/>
        </w:rPr>
        <w:t>(config-object-group-network)#   ip address-range 172.16.2.1</w:t>
      </w:r>
    </w:p>
    <w:p w14:paraId="537DC269" w14:textId="66A88D23" w:rsidR="00521F9E" w:rsidRPr="00207826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207826">
        <w:rPr>
          <w:rFonts w:eastAsia="Times New Roman"/>
          <w:b/>
          <w:bCs/>
          <w:lang w:val="en-US"/>
        </w:rPr>
        <w:t>(config-object-group-network)# exit</w:t>
      </w:r>
    </w:p>
    <w:p w14:paraId="1A980FB0" w14:textId="61607BF7" w:rsidR="00521F9E" w:rsidRPr="00207826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207826">
        <w:rPr>
          <w:rFonts w:eastAsia="Times New Roman"/>
          <w:b/>
          <w:bCs/>
          <w:lang w:val="en-US"/>
        </w:rPr>
        <w:t>(config)# object-group network LAN_NETWORK</w:t>
      </w:r>
    </w:p>
    <w:p w14:paraId="569E88BC" w14:textId="5C94158C" w:rsidR="00521F9E" w:rsidRPr="00207826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207826">
        <w:rPr>
          <w:rFonts w:eastAsia="Times New Roman"/>
          <w:b/>
          <w:bCs/>
          <w:lang w:val="en-US"/>
        </w:rPr>
        <w:t>(config-object-group-network)#   ip address-range 172.16.2.1-172.16.2.254</w:t>
      </w:r>
    </w:p>
    <w:p w14:paraId="1AF07E2C" w14:textId="2D9A8413" w:rsidR="00521F9E" w:rsidRPr="00207826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207826">
        <w:rPr>
          <w:rFonts w:eastAsia="Times New Roman"/>
          <w:b/>
          <w:bCs/>
          <w:lang w:val="en-US"/>
        </w:rPr>
        <w:t>(config-object-group-network)# exit</w:t>
      </w:r>
    </w:p>
    <w:p w14:paraId="17252AB7" w14:textId="2264D4D1" w:rsidR="00521F9E" w:rsidRPr="00207826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207826">
        <w:rPr>
          <w:rFonts w:eastAsia="Times New Roman"/>
          <w:b/>
          <w:bCs/>
          <w:lang w:val="en-US"/>
        </w:rPr>
        <w:t>(config)# object-group network WAN</w:t>
      </w:r>
    </w:p>
    <w:p w14:paraId="07E461F6" w14:textId="24ED5365" w:rsidR="00521F9E" w:rsidRPr="00207826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207826">
        <w:rPr>
          <w:rFonts w:eastAsia="Times New Roman"/>
          <w:b/>
          <w:bCs/>
          <w:lang w:val="en-US"/>
        </w:rPr>
        <w:t>(config-object-group-network)# ip address-range 10.10.20.1</w:t>
      </w:r>
    </w:p>
    <w:p w14:paraId="5F8EC5AD" w14:textId="3C9EB219" w:rsidR="00521F9E" w:rsidRPr="00207826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207826">
        <w:rPr>
          <w:rFonts w:eastAsia="Times New Roman"/>
          <w:b/>
          <w:bCs/>
          <w:lang w:val="en-US"/>
        </w:rPr>
        <w:t>(config-object-group-network)# exit</w:t>
      </w:r>
    </w:p>
    <w:p w14:paraId="0342573E" w14:textId="77777777" w:rsidR="00521F9E" w:rsidRPr="00207826" w:rsidRDefault="00521F9E" w:rsidP="00521F9E">
      <w:pPr>
        <w:spacing w:after="120" w:line="360" w:lineRule="auto"/>
      </w:pPr>
      <w:r>
        <w:rPr>
          <w:rFonts w:eastAsia="Times New Roman"/>
        </w:rPr>
        <w:t xml:space="preserve">Здесь объект с именем </w:t>
      </w:r>
      <w:r w:rsidRPr="00207826">
        <w:rPr>
          <w:rFonts w:eastAsia="Times New Roman"/>
          <w:lang w:val="en-US"/>
        </w:rPr>
        <w:t>GATEWAY</w:t>
      </w:r>
      <w:r w:rsidRPr="00207826">
        <w:rPr>
          <w:rFonts w:eastAsia="Times New Roman"/>
        </w:rPr>
        <w:t>_</w:t>
      </w:r>
      <w:r w:rsidRPr="00207826">
        <w:rPr>
          <w:rFonts w:eastAsia="Times New Roman"/>
          <w:lang w:val="en-US"/>
        </w:rPr>
        <w:t>TO</w:t>
      </w:r>
      <w:r w:rsidRPr="00207826">
        <w:rPr>
          <w:rFonts w:eastAsia="Times New Roman"/>
        </w:rPr>
        <w:t>_</w:t>
      </w:r>
      <w:r w:rsidRPr="00207826">
        <w:rPr>
          <w:rFonts w:eastAsia="Times New Roman"/>
          <w:lang w:val="en-US"/>
        </w:rPr>
        <w:t>LAN</w:t>
      </w:r>
      <w:r>
        <w:rPr>
          <w:rFonts w:eastAsia="Times New Roman"/>
        </w:rPr>
        <w:t xml:space="preserve"> описывает адрес дефолтного роутера для устройств в локальной сети. Объект </w:t>
      </w:r>
      <w:r w:rsidRPr="00207826">
        <w:rPr>
          <w:rFonts w:eastAsia="Times New Roman"/>
          <w:lang w:val="en-US"/>
        </w:rPr>
        <w:t>LAN</w:t>
      </w:r>
      <w:r w:rsidRPr="00207826">
        <w:rPr>
          <w:rFonts w:eastAsia="Times New Roman"/>
        </w:rPr>
        <w:t>_</w:t>
      </w:r>
      <w:r w:rsidRPr="00207826">
        <w:rPr>
          <w:rFonts w:eastAsia="Times New Roman"/>
          <w:lang w:val="en-US"/>
        </w:rPr>
        <w:t>NETWORK</w:t>
      </w:r>
      <w:r>
        <w:rPr>
          <w:rFonts w:eastAsia="Times New Roman"/>
        </w:rPr>
        <w:t xml:space="preserve"> описывает диапазон адресов локальной сети, а объект </w:t>
      </w:r>
      <w:r>
        <w:rPr>
          <w:rFonts w:eastAsia="Times New Roman"/>
          <w:lang w:val="en-US"/>
        </w:rPr>
        <w:t>WAN</w:t>
      </w:r>
      <w:r w:rsidRPr="00207826">
        <w:rPr>
          <w:rFonts w:eastAsia="Times New Roman"/>
        </w:rPr>
        <w:t xml:space="preserve"> </w:t>
      </w:r>
      <w:r>
        <w:rPr>
          <w:rFonts w:eastAsia="Times New Roman"/>
        </w:rPr>
        <w:t>описывает адрес выходного интерфейса в публичную сеть Интернет.</w:t>
      </w:r>
    </w:p>
    <w:p w14:paraId="23198D63" w14:textId="77777777" w:rsidR="00521F9E" w:rsidRDefault="00521F9E" w:rsidP="00521F9E">
      <w:pPr>
        <w:spacing w:after="120" w:line="360" w:lineRule="auto"/>
      </w:pPr>
      <w:r>
        <w:rPr>
          <w:rFonts w:eastAsia="Times New Roman"/>
        </w:rPr>
        <w:t xml:space="preserve">Для работы протокола </w:t>
      </w:r>
      <w:r>
        <w:rPr>
          <w:rFonts w:eastAsia="Times New Roman"/>
          <w:lang w:val="en-US"/>
        </w:rPr>
        <w:t>DHCP</w:t>
      </w:r>
      <w:r w:rsidRPr="00480A46">
        <w:rPr>
          <w:rFonts w:eastAsia="Times New Roman"/>
        </w:rPr>
        <w:t xml:space="preserve"> </w:t>
      </w:r>
      <w:r>
        <w:rPr>
          <w:rFonts w:eastAsia="Times New Roman"/>
        </w:rPr>
        <w:t xml:space="preserve">необходимо разрешить прохождение пакетов через зону </w:t>
      </w:r>
      <w:r>
        <w:rPr>
          <w:rFonts w:eastAsia="Times New Roman"/>
          <w:lang w:val="en-US"/>
        </w:rPr>
        <w:t>TRUST</w:t>
      </w:r>
      <w:r w:rsidRPr="00480A46">
        <w:rPr>
          <w:rFonts w:eastAsia="Times New Roman"/>
        </w:rPr>
        <w:t xml:space="preserve"> </w:t>
      </w:r>
      <w:r>
        <w:rPr>
          <w:rFonts w:eastAsia="Times New Roman"/>
        </w:rPr>
        <w:t>к самому маршрутизатору:</w:t>
      </w:r>
    </w:p>
    <w:p w14:paraId="2651DAB9" w14:textId="77777777" w:rsidR="00521F9E" w:rsidRDefault="00521F9E" w:rsidP="00521F9E">
      <w:pPr>
        <w:spacing w:after="120" w:line="360" w:lineRule="auto"/>
      </w:pPr>
      <w:r>
        <w:rPr>
          <w:rFonts w:eastAsia="Times New Roman"/>
        </w:rPr>
        <w:t xml:space="preserve">Для контроля связности устройств в локальной сети с виртуальным маршрутизатором необходимо так же разрешить прохождение пакетов </w:t>
      </w:r>
      <w:r>
        <w:rPr>
          <w:rFonts w:eastAsia="Times New Roman"/>
          <w:lang w:val="en-US"/>
        </w:rPr>
        <w:t>ICMP</w:t>
      </w:r>
      <w:r w:rsidRPr="009C49E7">
        <w:rPr>
          <w:rFonts w:eastAsia="Times New Roman"/>
        </w:rPr>
        <w:t xml:space="preserve"> </w:t>
      </w:r>
      <w:r>
        <w:rPr>
          <w:rFonts w:eastAsia="Times New Roman"/>
        </w:rPr>
        <w:t>через доверенную зону:</w:t>
      </w:r>
    </w:p>
    <w:p w14:paraId="2D40A7D3" w14:textId="74C5C0AF" w:rsidR="00521F9E" w:rsidRPr="00E8789D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902DA6">
        <w:rPr>
          <w:rFonts w:eastAsia="Times New Roman"/>
          <w:b/>
          <w:bCs/>
        </w:rPr>
        <w:t xml:space="preserve"> </w:t>
      </w:r>
      <w:r>
        <w:rPr>
          <w:rFonts w:eastAsia="Times New Roman"/>
          <w:b/>
          <w:bCs/>
          <w:lang w:val="en-US"/>
        </w:rPr>
        <w:t>vesr124-2-2</w:t>
      </w:r>
      <w:r w:rsidR="00521F9E" w:rsidRPr="00E8789D">
        <w:rPr>
          <w:rFonts w:eastAsia="Times New Roman"/>
          <w:b/>
          <w:bCs/>
          <w:lang w:val="en-US"/>
        </w:rPr>
        <w:t>(config)# security zone-pair TRUST self</w:t>
      </w:r>
    </w:p>
    <w:p w14:paraId="24732178" w14:textId="350185CA" w:rsidR="00521F9E" w:rsidRPr="00E8789D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E8789D">
        <w:rPr>
          <w:rFonts w:eastAsia="Times New Roman"/>
          <w:b/>
          <w:bCs/>
          <w:lang w:val="en-US"/>
        </w:rPr>
        <w:t>(config-security-zone-pair)# rule 9</w:t>
      </w:r>
    </w:p>
    <w:p w14:paraId="6FD7CDEF" w14:textId="54ED9838" w:rsidR="00521F9E" w:rsidRPr="00E8789D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E8789D">
        <w:rPr>
          <w:rFonts w:eastAsia="Times New Roman"/>
          <w:b/>
          <w:bCs/>
          <w:lang w:val="en-US"/>
        </w:rPr>
        <w:t>(config-security-zone-pair-rule)# match protocol icmp</w:t>
      </w:r>
    </w:p>
    <w:p w14:paraId="450445C1" w14:textId="1B16BFFA" w:rsidR="00521F9E" w:rsidRPr="00E8789D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E8789D">
        <w:rPr>
          <w:rFonts w:eastAsia="Times New Roman"/>
          <w:b/>
          <w:bCs/>
          <w:lang w:val="en-US"/>
        </w:rPr>
        <w:t>(config-security-zone-pair-rule)# match destination-address object-group LAN_NETWORK</w:t>
      </w:r>
    </w:p>
    <w:p w14:paraId="4FF4E7BC" w14:textId="03BF1C7F" w:rsidR="00521F9E" w:rsidRPr="00E8789D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E8789D">
        <w:rPr>
          <w:rFonts w:eastAsia="Times New Roman"/>
          <w:b/>
          <w:bCs/>
          <w:lang w:val="en-US"/>
        </w:rPr>
        <w:t>(config-security-zone-pair-rule)# enable</w:t>
      </w:r>
    </w:p>
    <w:p w14:paraId="016B0359" w14:textId="1606FC27" w:rsidR="00521F9E" w:rsidRPr="00E8789D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E8789D">
        <w:rPr>
          <w:rFonts w:eastAsia="Times New Roman"/>
          <w:b/>
          <w:bCs/>
          <w:lang w:val="en-US"/>
        </w:rPr>
        <w:t>(config-security-zone-pair-rule)# exit</w:t>
      </w:r>
    </w:p>
    <w:p w14:paraId="016C1DF7" w14:textId="2AB83358" w:rsidR="00521F9E" w:rsidRPr="00E8789D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E8789D">
        <w:rPr>
          <w:rFonts w:eastAsia="Times New Roman"/>
          <w:b/>
          <w:bCs/>
          <w:lang w:val="en-US"/>
        </w:rPr>
        <w:t>(config-security-zone-pair)# exit</w:t>
      </w:r>
    </w:p>
    <w:p w14:paraId="2BC63BCA" w14:textId="66244808" w:rsidR="00521F9E" w:rsidRPr="00E8789D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E8789D">
        <w:rPr>
          <w:rFonts w:eastAsia="Times New Roman"/>
          <w:b/>
          <w:bCs/>
          <w:lang w:val="en-US"/>
        </w:rPr>
        <w:t>(config)# ip dhcp-server</w:t>
      </w:r>
    </w:p>
    <w:p w14:paraId="6EF0760D" w14:textId="3E30D5B0" w:rsidR="00521F9E" w:rsidRPr="00E8789D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E8789D">
        <w:rPr>
          <w:rFonts w:eastAsia="Times New Roman"/>
          <w:b/>
          <w:bCs/>
          <w:lang w:val="en-US"/>
        </w:rPr>
        <w:t>(config)# do commit</w:t>
      </w:r>
    </w:p>
    <w:p w14:paraId="19EDD516" w14:textId="77777777" w:rsidR="00521F9E" w:rsidRPr="00E8789D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E8789D">
        <w:rPr>
          <w:rFonts w:eastAsia="Times New Roman"/>
          <w:b/>
          <w:bCs/>
          <w:lang w:val="en-US"/>
        </w:rPr>
        <w:t>Configuration has been successfully applied and saved to flash. Commit timer started, changes will be reverted in 600 seconds.</w:t>
      </w:r>
    </w:p>
    <w:p w14:paraId="54146EB4" w14:textId="77777777" w:rsidR="00521F9E" w:rsidRPr="00E8789D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E8789D">
        <w:rPr>
          <w:rFonts w:eastAsia="Times New Roman"/>
          <w:b/>
          <w:bCs/>
          <w:lang w:val="en-US"/>
        </w:rPr>
        <w:t>2025-06-11T14:04:15+00:00 %CLI-I-CRIT: user admin from console  input: do commit</w:t>
      </w:r>
    </w:p>
    <w:p w14:paraId="2EE7D4B2" w14:textId="197DFEB0" w:rsidR="00521F9E" w:rsidRPr="00E8789D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E8789D">
        <w:rPr>
          <w:rFonts w:eastAsia="Times New Roman"/>
          <w:b/>
          <w:bCs/>
          <w:lang w:val="en-US"/>
        </w:rPr>
        <w:t>(config)# do confirm</w:t>
      </w:r>
    </w:p>
    <w:p w14:paraId="0ED77A52" w14:textId="77777777" w:rsidR="00521F9E" w:rsidRPr="00E8789D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E8789D">
        <w:rPr>
          <w:rFonts w:eastAsia="Times New Roman"/>
          <w:b/>
          <w:bCs/>
          <w:lang w:val="en-US"/>
        </w:rPr>
        <w:t>Configuration has been confirmed. Commit timer canceled.</w:t>
      </w:r>
    </w:p>
    <w:p w14:paraId="7B7C6477" w14:textId="77777777" w:rsidR="00521F9E" w:rsidRPr="00E8789D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E8789D">
        <w:rPr>
          <w:rFonts w:eastAsia="Times New Roman"/>
          <w:b/>
          <w:bCs/>
          <w:lang w:val="en-US"/>
        </w:rPr>
        <w:t>2025-06-11T14:04:19+00:00 %CLI-I-CRIT: user admin from console  input: do confirm</w:t>
      </w:r>
    </w:p>
    <w:p w14:paraId="6E2730C6" w14:textId="5358DDBA" w:rsidR="00521F9E" w:rsidRPr="00E8789D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</w:rPr>
      </w:pPr>
      <w:r w:rsidRPr="00902DA6">
        <w:rPr>
          <w:rFonts w:eastAsia="Times New Roman"/>
          <w:b/>
          <w:bCs/>
          <w:lang w:val="en-US"/>
        </w:rPr>
        <w:t xml:space="preserve"> </w:t>
      </w:r>
      <w:r>
        <w:rPr>
          <w:rFonts w:eastAsia="Times New Roman"/>
          <w:b/>
          <w:bCs/>
        </w:rPr>
        <w:t>vesr124-2-2</w:t>
      </w:r>
      <w:r w:rsidR="00521F9E" w:rsidRPr="00E8789D">
        <w:rPr>
          <w:rFonts w:eastAsia="Times New Roman"/>
          <w:b/>
          <w:bCs/>
        </w:rPr>
        <w:t>(config)# exit</w:t>
      </w:r>
    </w:p>
    <w:p w14:paraId="70870C65" w14:textId="72B10ECC" w:rsidR="00521F9E" w:rsidRPr="00E8789D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</w:rPr>
      </w:pPr>
      <w:r>
        <w:rPr>
          <w:rFonts w:eastAsia="Times New Roman"/>
          <w:b/>
          <w:bCs/>
        </w:rPr>
        <w:t xml:space="preserve"> vesr124-2-2</w:t>
      </w:r>
      <w:r w:rsidR="00521F9E" w:rsidRPr="00E8789D">
        <w:rPr>
          <w:rFonts w:eastAsia="Times New Roman"/>
          <w:b/>
          <w:bCs/>
        </w:rPr>
        <w:t>#</w:t>
      </w:r>
    </w:p>
    <w:p w14:paraId="07F37143" w14:textId="77777777" w:rsidR="00521F9E" w:rsidRPr="00E8789D" w:rsidRDefault="00521F9E" w:rsidP="00521F9E">
      <w:pPr>
        <w:spacing w:after="120" w:line="360" w:lineRule="auto"/>
      </w:pPr>
      <w:r>
        <w:rPr>
          <w:rFonts w:eastAsia="Times New Roman"/>
        </w:rPr>
        <w:t xml:space="preserve">Проверяем назначение адреса и доступность роутера с ПК </w:t>
      </w:r>
      <w:r>
        <w:rPr>
          <w:rFonts w:eastAsia="Times New Roman"/>
          <w:lang w:val="en-US"/>
        </w:rPr>
        <w:t>PC</w:t>
      </w:r>
      <w:r w:rsidRPr="00E8789D">
        <w:rPr>
          <w:rFonts w:eastAsia="Times New Roman"/>
        </w:rPr>
        <w:t>3:</w:t>
      </w:r>
    </w:p>
    <w:p w14:paraId="214CC07A" w14:textId="77777777" w:rsidR="00521F9E" w:rsidRPr="00521F9E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E8789D">
        <w:rPr>
          <w:rFonts w:eastAsia="Times New Roman"/>
          <w:b/>
          <w:bCs/>
          <w:lang w:val="en-US"/>
        </w:rPr>
        <w:t>PC</w:t>
      </w:r>
      <w:r w:rsidRPr="00521F9E">
        <w:rPr>
          <w:rFonts w:eastAsia="Times New Roman"/>
          <w:b/>
          <w:bCs/>
          <w:lang w:val="en-US"/>
        </w:rPr>
        <w:t xml:space="preserve">3&gt; </w:t>
      </w:r>
      <w:r w:rsidRPr="00E8789D">
        <w:rPr>
          <w:rFonts w:eastAsia="Times New Roman"/>
          <w:b/>
          <w:bCs/>
          <w:lang w:val="en-US"/>
        </w:rPr>
        <w:t>ip</w:t>
      </w:r>
      <w:r w:rsidRPr="00521F9E">
        <w:rPr>
          <w:rFonts w:eastAsia="Times New Roman"/>
          <w:b/>
          <w:bCs/>
          <w:lang w:val="en-US"/>
        </w:rPr>
        <w:t xml:space="preserve"> </w:t>
      </w:r>
      <w:r w:rsidRPr="00E8789D">
        <w:rPr>
          <w:rFonts w:eastAsia="Times New Roman"/>
          <w:b/>
          <w:bCs/>
          <w:lang w:val="en-US"/>
        </w:rPr>
        <w:t>dhcp</w:t>
      </w:r>
    </w:p>
    <w:p w14:paraId="1880D773" w14:textId="77777777" w:rsidR="00521F9E" w:rsidRPr="00E8789D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E8789D">
        <w:rPr>
          <w:rFonts w:eastAsia="Times New Roman"/>
          <w:b/>
          <w:bCs/>
          <w:lang w:val="en-US"/>
        </w:rPr>
        <w:t>DORA IP 172.16.2.3/24 GW 172.16.2.1</w:t>
      </w:r>
    </w:p>
    <w:p w14:paraId="21D60310" w14:textId="77777777" w:rsidR="00521F9E" w:rsidRPr="00E8789D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E8789D">
        <w:rPr>
          <w:rFonts w:eastAsia="Times New Roman"/>
          <w:b/>
          <w:bCs/>
          <w:lang w:val="en-US"/>
        </w:rPr>
        <w:t>PC3&gt; ping 172.16.2.1</w:t>
      </w:r>
    </w:p>
    <w:p w14:paraId="2A403DB4" w14:textId="77777777" w:rsidR="00521F9E" w:rsidRPr="00E8789D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E8789D">
        <w:rPr>
          <w:rFonts w:eastAsia="Times New Roman"/>
          <w:b/>
          <w:bCs/>
          <w:lang w:val="en-US"/>
        </w:rPr>
        <w:t>84 bytes from 172.16.2.1 icmp_seq=1 ttl=64 time=3.233 ms</w:t>
      </w:r>
    </w:p>
    <w:p w14:paraId="7D8BE167" w14:textId="77777777" w:rsidR="00521F9E" w:rsidRPr="00E8789D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E8789D">
        <w:rPr>
          <w:rFonts w:eastAsia="Times New Roman"/>
          <w:b/>
          <w:bCs/>
          <w:lang w:val="en-US"/>
        </w:rPr>
        <w:t>84 bytes from 172.16.2.1 icmp_seq=2 ttl=64 time=3.877 ms</w:t>
      </w:r>
    </w:p>
    <w:p w14:paraId="7A532367" w14:textId="77777777" w:rsidR="00521F9E" w:rsidRPr="00E8789D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E8789D">
        <w:rPr>
          <w:rFonts w:eastAsia="Times New Roman"/>
          <w:b/>
          <w:bCs/>
          <w:lang w:val="en-US"/>
        </w:rPr>
        <w:t>84 bytes from 172.16.2.1 icmp_seq=3 ttl=64 time=2.088 ms</w:t>
      </w:r>
    </w:p>
    <w:p w14:paraId="62821157" w14:textId="77777777" w:rsidR="00521F9E" w:rsidRPr="00E8789D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E8789D">
        <w:rPr>
          <w:rFonts w:eastAsia="Times New Roman"/>
          <w:b/>
          <w:bCs/>
          <w:lang w:val="en-US"/>
        </w:rPr>
        <w:t>84 bytes from 172.16.2.1 icmp_seq=4 ttl=64 time=3.946 ms</w:t>
      </w:r>
    </w:p>
    <w:p w14:paraId="32E0183D" w14:textId="77777777" w:rsidR="00521F9E" w:rsidRPr="00E8789D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E8789D">
        <w:rPr>
          <w:rFonts w:eastAsia="Times New Roman"/>
          <w:b/>
          <w:bCs/>
          <w:lang w:val="en-US"/>
        </w:rPr>
        <w:t>84 bytes from 172.16.2.1 icmp_seq=5 ttl=64 time=2.750 ms</w:t>
      </w:r>
    </w:p>
    <w:p w14:paraId="5A0EA9A2" w14:textId="77777777" w:rsidR="00521F9E" w:rsidRPr="00E8789D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E8789D">
        <w:rPr>
          <w:rFonts w:eastAsia="Times New Roman"/>
          <w:b/>
          <w:bCs/>
          <w:lang w:val="en-US"/>
        </w:rPr>
        <w:t>PC3&gt; save PC3</w:t>
      </w:r>
    </w:p>
    <w:p w14:paraId="7F8EA502" w14:textId="77777777" w:rsidR="00521F9E" w:rsidRPr="00E8789D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E8789D">
        <w:rPr>
          <w:rFonts w:eastAsia="Times New Roman"/>
          <w:b/>
          <w:bCs/>
          <w:lang w:val="en-US"/>
        </w:rPr>
        <w:t>Saving startup configuration to PC3.vpc</w:t>
      </w:r>
    </w:p>
    <w:p w14:paraId="1E5D32EB" w14:textId="77777777" w:rsidR="00521F9E" w:rsidRPr="00E8789D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</w:rPr>
      </w:pPr>
      <w:r w:rsidRPr="00E8789D">
        <w:rPr>
          <w:rFonts w:eastAsia="Times New Roman"/>
          <w:b/>
          <w:bCs/>
        </w:rPr>
        <w:t>.  done</w:t>
      </w:r>
    </w:p>
    <w:p w14:paraId="78771824" w14:textId="77777777" w:rsidR="00521F9E" w:rsidRDefault="00521F9E" w:rsidP="00521F9E">
      <w:pPr>
        <w:spacing w:after="120" w:line="360" w:lineRule="auto"/>
      </w:pPr>
      <w:r>
        <w:rPr>
          <w:rFonts w:eastAsia="Times New Roman"/>
        </w:rPr>
        <w:t xml:space="preserve">Адреса раздаются и связность сети с роутером  есть. Переходим к настройки </w:t>
      </w:r>
      <w:r w:rsidRPr="008F5B90">
        <w:rPr>
          <w:rFonts w:eastAsia="Times New Roman"/>
          <w:lang w:val="en-US"/>
        </w:rPr>
        <w:t>SNAT</w:t>
      </w:r>
      <w:r w:rsidRPr="00E8789D">
        <w:rPr>
          <w:rFonts w:eastAsia="Times New Roman"/>
        </w:rPr>
        <w:t xml:space="preserve"> ( </w:t>
      </w:r>
      <w:r>
        <w:rPr>
          <w:rFonts w:eastAsia="Times New Roman"/>
        </w:rPr>
        <w:t xml:space="preserve">что это такое описано в главе 6 «Настройка  </w:t>
      </w:r>
      <w:r w:rsidRPr="008F5B90">
        <w:rPr>
          <w:rFonts w:eastAsia="Times New Roman"/>
          <w:lang w:val="en-US"/>
        </w:rPr>
        <w:t>NAT</w:t>
      </w:r>
      <w:r w:rsidRPr="00022DA5">
        <w:rPr>
          <w:rFonts w:eastAsia="Times New Roman"/>
        </w:rPr>
        <w:t>(</w:t>
      </w:r>
      <w:r w:rsidRPr="008F5B90">
        <w:rPr>
          <w:rFonts w:eastAsia="Times New Roman"/>
          <w:lang w:val="en-US"/>
        </w:rPr>
        <w:t>SNAT</w:t>
      </w:r>
      <w:r w:rsidRPr="00022DA5">
        <w:rPr>
          <w:rFonts w:eastAsia="Times New Roman"/>
        </w:rPr>
        <w:t xml:space="preserve">) </w:t>
      </w:r>
      <w:r>
        <w:rPr>
          <w:rFonts w:eastAsia="Times New Roman"/>
        </w:rPr>
        <w:t>для доступа</w:t>
      </w:r>
      <w:r w:rsidRPr="00022DA5">
        <w:rPr>
          <w:rFonts w:eastAsia="Times New Roman"/>
        </w:rPr>
        <w:t xml:space="preserve"> </w:t>
      </w:r>
      <w:r>
        <w:rPr>
          <w:rFonts w:eastAsia="Times New Roman"/>
        </w:rPr>
        <w:t xml:space="preserve">в Интернет в маршрутизаторе </w:t>
      </w:r>
      <w:r w:rsidRPr="008F5B90">
        <w:rPr>
          <w:rFonts w:eastAsia="Times New Roman"/>
          <w:lang w:val="en-US"/>
        </w:rPr>
        <w:t>vESR</w:t>
      </w:r>
      <w:r>
        <w:rPr>
          <w:rFonts w:eastAsia="Times New Roman"/>
        </w:rPr>
        <w:t xml:space="preserve">», поэтому повторим с небольшими изменениями материал этой главы для настройки трансляции </w:t>
      </w:r>
      <w:r w:rsidRPr="008F5B90">
        <w:rPr>
          <w:rFonts w:eastAsia="Times New Roman"/>
          <w:lang w:val="en-US"/>
        </w:rPr>
        <w:t>IP</w:t>
      </w:r>
      <w:r w:rsidRPr="00E8789D">
        <w:rPr>
          <w:rFonts w:eastAsia="Times New Roman"/>
        </w:rPr>
        <w:t xml:space="preserve"> </w:t>
      </w:r>
      <w:r>
        <w:rPr>
          <w:rFonts w:eastAsia="Times New Roman"/>
        </w:rPr>
        <w:t>пакетов в публичную сеть Интернет с заменой исходящего адреса на внешний</w:t>
      </w:r>
      <w:r w:rsidRPr="008F5B90">
        <w:rPr>
          <w:rFonts w:eastAsia="Times New Roman"/>
        </w:rPr>
        <w:t xml:space="preserve">. </w:t>
      </w:r>
      <w:r>
        <w:rPr>
          <w:rFonts w:eastAsia="Times New Roman"/>
        </w:rPr>
        <w:t>Проверяем связность локально сети малого офиса с внешним миром:</w:t>
      </w:r>
    </w:p>
    <w:p w14:paraId="0BE614D1" w14:textId="77777777" w:rsidR="00521F9E" w:rsidRPr="007826FD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</w:rPr>
      </w:pPr>
      <w:r w:rsidRPr="008F5B90">
        <w:rPr>
          <w:rFonts w:eastAsia="Times New Roman"/>
          <w:b/>
          <w:bCs/>
          <w:lang w:val="en-US"/>
        </w:rPr>
        <w:t>gns</w:t>
      </w:r>
      <w:r w:rsidRPr="007826FD">
        <w:rPr>
          <w:rFonts w:eastAsia="Times New Roman"/>
          <w:b/>
          <w:bCs/>
        </w:rPr>
        <w:t>3@</w:t>
      </w:r>
      <w:r w:rsidRPr="008F5B90">
        <w:rPr>
          <w:rFonts w:eastAsia="Times New Roman"/>
          <w:b/>
          <w:bCs/>
          <w:lang w:val="en-US"/>
        </w:rPr>
        <w:t>box</w:t>
      </w:r>
      <w:r w:rsidRPr="007826FD">
        <w:rPr>
          <w:rFonts w:eastAsia="Times New Roman"/>
          <w:b/>
          <w:bCs/>
        </w:rPr>
        <w:t xml:space="preserve">:~$ </w:t>
      </w:r>
      <w:r w:rsidRPr="008F5B90">
        <w:rPr>
          <w:rFonts w:eastAsia="Times New Roman"/>
          <w:b/>
          <w:bCs/>
          <w:lang w:val="en-US"/>
        </w:rPr>
        <w:t>ip</w:t>
      </w:r>
      <w:r w:rsidRPr="007826FD">
        <w:rPr>
          <w:rFonts w:eastAsia="Times New Roman"/>
          <w:b/>
          <w:bCs/>
        </w:rPr>
        <w:t xml:space="preserve"> </w:t>
      </w:r>
      <w:r w:rsidRPr="008F5B90">
        <w:rPr>
          <w:rFonts w:eastAsia="Times New Roman"/>
          <w:b/>
          <w:bCs/>
          <w:lang w:val="en-US"/>
        </w:rPr>
        <w:t>add</w:t>
      </w:r>
      <w:r w:rsidRPr="007826FD">
        <w:rPr>
          <w:rFonts w:eastAsia="Times New Roman"/>
          <w:b/>
          <w:bCs/>
        </w:rPr>
        <w:t xml:space="preserve"> | </w:t>
      </w:r>
      <w:r w:rsidRPr="008F5B90">
        <w:rPr>
          <w:rFonts w:eastAsia="Times New Roman"/>
          <w:b/>
          <w:bCs/>
          <w:lang w:val="en-US"/>
        </w:rPr>
        <w:t>grep</w:t>
      </w:r>
      <w:r w:rsidRPr="007826FD">
        <w:rPr>
          <w:rFonts w:eastAsia="Times New Roman"/>
          <w:b/>
          <w:bCs/>
        </w:rPr>
        <w:t xml:space="preserve"> </w:t>
      </w:r>
      <w:r w:rsidRPr="008F5B90">
        <w:rPr>
          <w:rFonts w:eastAsia="Times New Roman"/>
          <w:b/>
          <w:bCs/>
          <w:lang w:val="en-US"/>
        </w:rPr>
        <w:t>eth</w:t>
      </w:r>
      <w:r w:rsidRPr="007826FD">
        <w:rPr>
          <w:rFonts w:eastAsia="Times New Roman"/>
          <w:b/>
          <w:bCs/>
        </w:rPr>
        <w:t>0</w:t>
      </w:r>
    </w:p>
    <w:p w14:paraId="14B95398" w14:textId="77777777" w:rsidR="00521F9E" w:rsidRPr="008F5B90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8F5B90">
        <w:rPr>
          <w:rFonts w:eastAsia="Times New Roman"/>
          <w:b/>
          <w:bCs/>
          <w:lang w:val="en-US"/>
        </w:rPr>
        <w:t>5: eth0: &lt;BROADCAST,MULTICAST,UP,LOWER_UP&gt; mtu 1500 qdisc pfifo_fast state UP qlen 1000</w:t>
      </w:r>
    </w:p>
    <w:p w14:paraId="24C8B481" w14:textId="77777777" w:rsidR="00521F9E" w:rsidRPr="00521F9E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8F5B90">
        <w:rPr>
          <w:rFonts w:eastAsia="Times New Roman"/>
          <w:b/>
          <w:bCs/>
          <w:bdr w:val="single" w:sz="18" w:space="0" w:color="EE0000"/>
          <w:lang w:val="en-US"/>
        </w:rPr>
        <w:t xml:space="preserve">    </w:t>
      </w:r>
      <w:r w:rsidRPr="00521F9E">
        <w:rPr>
          <w:rFonts w:eastAsia="Times New Roman"/>
          <w:b/>
          <w:bCs/>
          <w:bdr w:val="single" w:sz="18" w:space="0" w:color="EE0000"/>
          <w:lang w:val="en-US"/>
        </w:rPr>
        <w:t>inet 172.16.2.2</w:t>
      </w:r>
      <w:r w:rsidRPr="00521F9E">
        <w:rPr>
          <w:rFonts w:eastAsia="Times New Roman"/>
          <w:b/>
          <w:bCs/>
          <w:lang w:val="en-US"/>
        </w:rPr>
        <w:t>/24 brd 172.16.2.255 scope global eth0</w:t>
      </w:r>
    </w:p>
    <w:p w14:paraId="42C17AE0" w14:textId="77777777" w:rsidR="00521F9E" w:rsidRPr="00521F9E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521F9E">
        <w:rPr>
          <w:rFonts w:eastAsia="Times New Roman"/>
          <w:b/>
          <w:bCs/>
          <w:lang w:val="en-US"/>
        </w:rPr>
        <w:t xml:space="preserve">gns3@box:~$ </w:t>
      </w:r>
      <w:r w:rsidRPr="00521F9E">
        <w:rPr>
          <w:rFonts w:eastAsia="Times New Roman"/>
          <w:b/>
          <w:bCs/>
          <w:bdr w:val="single" w:sz="18" w:space="0" w:color="EE0000"/>
          <w:lang w:val="en-US"/>
        </w:rPr>
        <w:t>ping 77.88.8.8</w:t>
      </w:r>
    </w:p>
    <w:p w14:paraId="1393BE31" w14:textId="77777777" w:rsidR="00521F9E" w:rsidRPr="00521F9E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521F9E">
        <w:rPr>
          <w:rFonts w:eastAsia="Times New Roman"/>
          <w:b/>
          <w:bCs/>
          <w:lang w:val="en-US"/>
        </w:rPr>
        <w:t>PING 77.88.8.8 (77.88.8.8): 56 data bytes</w:t>
      </w:r>
    </w:p>
    <w:p w14:paraId="25F416F9" w14:textId="77777777" w:rsidR="00521F9E" w:rsidRPr="00521F9E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521F9E">
        <w:rPr>
          <w:rFonts w:eastAsia="Times New Roman"/>
          <w:b/>
          <w:bCs/>
          <w:lang w:val="en-US"/>
        </w:rPr>
        <w:t>^C</w:t>
      </w:r>
    </w:p>
    <w:p w14:paraId="202218A3" w14:textId="77777777" w:rsidR="00521F9E" w:rsidRPr="00521F9E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521F9E">
        <w:rPr>
          <w:rFonts w:eastAsia="Times New Roman"/>
          <w:b/>
          <w:bCs/>
          <w:lang w:val="en-US"/>
        </w:rPr>
        <w:t>--- 77.88.8.8 ping statistics ---</w:t>
      </w:r>
    </w:p>
    <w:p w14:paraId="5717F84F" w14:textId="77777777" w:rsidR="00521F9E" w:rsidRPr="008F5B90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8F5B90">
        <w:rPr>
          <w:rFonts w:eastAsia="Times New Roman"/>
          <w:b/>
          <w:bCs/>
          <w:lang w:val="en-US"/>
        </w:rPr>
        <w:t>4 packets transmitted, 0 packets received, 100% packet loss</w:t>
      </w:r>
    </w:p>
    <w:p w14:paraId="4D9DD966" w14:textId="77777777" w:rsidR="00521F9E" w:rsidRPr="008F5B90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</w:rPr>
      </w:pPr>
      <w:r w:rsidRPr="008F5B90">
        <w:rPr>
          <w:rFonts w:eastAsia="Times New Roman"/>
          <w:b/>
          <w:bCs/>
        </w:rPr>
        <w:t>gns3@box:~$</w:t>
      </w:r>
    </w:p>
    <w:p w14:paraId="3BA9EAB5" w14:textId="77777777" w:rsidR="00521F9E" w:rsidRDefault="00521F9E" w:rsidP="00521F9E">
      <w:pPr>
        <w:spacing w:after="120" w:line="360" w:lineRule="auto"/>
      </w:pPr>
      <w:r>
        <w:rPr>
          <w:rFonts w:eastAsia="Times New Roman"/>
        </w:rPr>
        <w:t xml:space="preserve">Пакеты </w:t>
      </w:r>
      <w:r>
        <w:rPr>
          <w:rFonts w:eastAsia="Times New Roman"/>
          <w:lang w:val="en-US"/>
        </w:rPr>
        <w:t>IP</w:t>
      </w:r>
      <w:r w:rsidRPr="008F5B90">
        <w:rPr>
          <w:rFonts w:eastAsia="Times New Roman"/>
        </w:rPr>
        <w:t xml:space="preserve"> </w:t>
      </w:r>
      <w:r>
        <w:rPr>
          <w:rFonts w:eastAsia="Times New Roman"/>
        </w:rPr>
        <w:t>не ходят.</w:t>
      </w:r>
    </w:p>
    <w:p w14:paraId="009DF4A1" w14:textId="77777777" w:rsidR="00521F9E" w:rsidRDefault="00521F9E" w:rsidP="00521F9E">
      <w:pPr>
        <w:spacing w:after="120" w:line="360" w:lineRule="auto"/>
        <w:rPr>
          <w:lang w:val="en-US"/>
        </w:rPr>
      </w:pPr>
      <w:r>
        <w:rPr>
          <w:rFonts w:eastAsia="Times New Roman"/>
        </w:rPr>
        <w:t xml:space="preserve">Настраиваем </w:t>
      </w:r>
      <w:r w:rsidRPr="008F5B90">
        <w:rPr>
          <w:rFonts w:eastAsia="Times New Roman"/>
          <w:lang w:val="en-US"/>
        </w:rPr>
        <w:t>SNAT</w:t>
      </w:r>
      <w:r w:rsidRPr="008F5B90">
        <w:rPr>
          <w:rFonts w:eastAsia="Times New Roman"/>
        </w:rPr>
        <w:t xml:space="preserve">.  </w:t>
      </w:r>
      <w:r w:rsidRPr="006B4249">
        <w:rPr>
          <w:rFonts w:eastAsia="Times New Roman"/>
        </w:rPr>
        <w:t xml:space="preserve">Для пропуска трафика из зоны </w:t>
      </w:r>
      <w:r w:rsidRPr="008F5B90">
        <w:rPr>
          <w:rFonts w:eastAsia="Times New Roman"/>
          <w:b/>
          <w:bCs/>
        </w:rPr>
        <w:t>trusted</w:t>
      </w:r>
      <w:r w:rsidRPr="006B4249">
        <w:rPr>
          <w:rFonts w:eastAsia="Times New Roman"/>
        </w:rPr>
        <w:t xml:space="preserve"> в зону </w:t>
      </w:r>
      <w:r w:rsidRPr="008F5B90">
        <w:rPr>
          <w:rFonts w:eastAsia="Times New Roman"/>
          <w:b/>
          <w:bCs/>
        </w:rPr>
        <w:t>untrusted</w:t>
      </w:r>
      <w:r w:rsidRPr="006B4249">
        <w:rPr>
          <w:rFonts w:eastAsia="Times New Roman"/>
        </w:rPr>
        <w:t xml:space="preserve"> создадим пару зон и добавим правила, разрешающие проходить трафику в этом направлении. Дополнительно включена проверка адреса источника данных на принадлежность к диапазону адресов </w:t>
      </w:r>
      <w:r w:rsidRPr="008F5B90">
        <w:rPr>
          <w:rFonts w:eastAsia="Times New Roman"/>
          <w:lang w:val="en-US"/>
        </w:rPr>
        <w:t>LAN</w:t>
      </w:r>
      <w:r w:rsidRPr="007B1AA7">
        <w:rPr>
          <w:rFonts w:eastAsia="Times New Roman"/>
        </w:rPr>
        <w:t>_</w:t>
      </w:r>
      <w:r>
        <w:rPr>
          <w:rFonts w:eastAsia="Times New Roman"/>
          <w:lang w:val="en-US"/>
        </w:rPr>
        <w:t>NETWORK</w:t>
      </w:r>
      <w:r w:rsidRPr="006B4249">
        <w:rPr>
          <w:rFonts w:eastAsia="Times New Roman"/>
        </w:rPr>
        <w:t xml:space="preserve"> для соблюдения ограничения на выход в публичную сеть. Действие</w:t>
      </w:r>
      <w:r w:rsidRPr="005E17A3">
        <w:rPr>
          <w:rFonts w:eastAsia="Times New Roman"/>
          <w:lang w:val="en-US"/>
        </w:rPr>
        <w:t xml:space="preserve"> </w:t>
      </w:r>
      <w:r w:rsidRPr="006B4249">
        <w:rPr>
          <w:rFonts w:eastAsia="Times New Roman"/>
        </w:rPr>
        <w:t>правил</w:t>
      </w:r>
      <w:r w:rsidRPr="005E17A3">
        <w:rPr>
          <w:rFonts w:eastAsia="Times New Roman"/>
          <w:lang w:val="en-US"/>
        </w:rPr>
        <w:t xml:space="preserve"> </w:t>
      </w:r>
      <w:r w:rsidRPr="006B4249">
        <w:rPr>
          <w:rFonts w:eastAsia="Times New Roman"/>
        </w:rPr>
        <w:t>разрешается</w:t>
      </w:r>
      <w:r w:rsidRPr="005E17A3">
        <w:rPr>
          <w:rFonts w:eastAsia="Times New Roman"/>
          <w:lang w:val="en-US"/>
        </w:rPr>
        <w:t xml:space="preserve"> </w:t>
      </w:r>
      <w:r w:rsidRPr="006B4249">
        <w:rPr>
          <w:rFonts w:eastAsia="Times New Roman"/>
        </w:rPr>
        <w:t>командой</w:t>
      </w:r>
      <w:r w:rsidRPr="005E17A3">
        <w:rPr>
          <w:rFonts w:eastAsia="Times New Roman"/>
          <w:lang w:val="en-US"/>
        </w:rPr>
        <w:t xml:space="preserve"> enable:</w:t>
      </w:r>
    </w:p>
    <w:p w14:paraId="46BE73EB" w14:textId="26BC64C7" w:rsidR="00521F9E" w:rsidRPr="005E17A3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5E17A3">
        <w:rPr>
          <w:rFonts w:eastAsia="Times New Roman"/>
          <w:b/>
          <w:bCs/>
          <w:lang w:val="en-US"/>
        </w:rPr>
        <w:t>#config</w:t>
      </w:r>
    </w:p>
    <w:p w14:paraId="1371D764" w14:textId="69889927" w:rsidR="00521F9E" w:rsidRPr="005E17A3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5E17A3">
        <w:rPr>
          <w:rFonts w:eastAsia="Times New Roman"/>
          <w:b/>
          <w:bCs/>
          <w:lang w:val="en-US"/>
        </w:rPr>
        <w:t>(config)#</w:t>
      </w:r>
    </w:p>
    <w:p w14:paraId="1160CE2E" w14:textId="16AC248B" w:rsidR="00521F9E" w:rsidRPr="005E17A3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5E17A3">
        <w:rPr>
          <w:rFonts w:eastAsia="Times New Roman"/>
          <w:b/>
          <w:bCs/>
          <w:lang w:val="en-US"/>
        </w:rPr>
        <w:t xml:space="preserve">: </w:t>
      </w:r>
      <w:r w:rsidR="00902DA6">
        <w:rPr>
          <w:rFonts w:eastAsia="Times New Roman"/>
          <w:b/>
          <w:bCs/>
          <w:lang w:val="en-US"/>
        </w:rPr>
        <w:t xml:space="preserve"> vesr124-2-2</w:t>
      </w:r>
      <w:r w:rsidRPr="005E17A3">
        <w:rPr>
          <w:rFonts w:eastAsia="Times New Roman"/>
          <w:b/>
          <w:bCs/>
          <w:lang w:val="en-US"/>
        </w:rPr>
        <w:t>(config)# security zone-pair TRUST UNTRUST</w:t>
      </w:r>
    </w:p>
    <w:p w14:paraId="49D26CB0" w14:textId="324B786E" w:rsidR="00521F9E" w:rsidRPr="005E17A3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5E17A3">
        <w:rPr>
          <w:rFonts w:eastAsia="Times New Roman"/>
          <w:b/>
          <w:bCs/>
          <w:lang w:val="en-US"/>
        </w:rPr>
        <w:t>(config-security-zone-pair)# rule 10</w:t>
      </w:r>
    </w:p>
    <w:p w14:paraId="28A07BB3" w14:textId="093FA632" w:rsidR="00521F9E" w:rsidRPr="005E17A3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5E17A3">
        <w:rPr>
          <w:rFonts w:eastAsia="Times New Roman"/>
          <w:b/>
          <w:bCs/>
          <w:lang w:val="en-US"/>
        </w:rPr>
        <w:t>(config-security-zone-pair-rule)# match source-address object-group LAN_NETWORK</w:t>
      </w:r>
    </w:p>
    <w:p w14:paraId="2FB63AC0" w14:textId="0BDB21A8" w:rsidR="00521F9E" w:rsidRPr="005E17A3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5E17A3">
        <w:rPr>
          <w:rFonts w:eastAsia="Times New Roman"/>
          <w:b/>
          <w:bCs/>
          <w:lang w:val="en-US"/>
        </w:rPr>
        <w:t>(config-security-zone-pair-rule)# action permit</w:t>
      </w:r>
    </w:p>
    <w:p w14:paraId="7CF89E7B" w14:textId="4F7AD425" w:rsidR="00521F9E" w:rsidRPr="005E17A3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5E17A3">
        <w:rPr>
          <w:rFonts w:eastAsia="Times New Roman"/>
          <w:b/>
          <w:bCs/>
          <w:lang w:val="en-US"/>
        </w:rPr>
        <w:t>(config-security-zone-pair-rule)# enable</w:t>
      </w:r>
    </w:p>
    <w:p w14:paraId="68E4C081" w14:textId="6D73C3EE" w:rsidR="00521F9E" w:rsidRPr="005E17A3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5E17A3">
        <w:rPr>
          <w:rFonts w:eastAsia="Times New Roman"/>
          <w:b/>
          <w:bCs/>
          <w:lang w:val="en-US"/>
        </w:rPr>
        <w:t>(config-security-zone-pair-rule)# exit</w:t>
      </w:r>
    </w:p>
    <w:p w14:paraId="2AB9FD64" w14:textId="166D0538" w:rsidR="00521F9E" w:rsidRPr="005E17A3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5E17A3">
        <w:rPr>
          <w:rFonts w:eastAsia="Times New Roman"/>
          <w:b/>
          <w:bCs/>
          <w:lang w:val="en-US"/>
        </w:rPr>
        <w:t>(config-security-zone-pair)# exit</w:t>
      </w:r>
    </w:p>
    <w:p w14:paraId="3C3AA7B7" w14:textId="66A370CC" w:rsidR="00521F9E" w:rsidRPr="005E17A3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5E17A3">
        <w:rPr>
          <w:rFonts w:eastAsia="Times New Roman"/>
          <w:b/>
          <w:bCs/>
          <w:lang w:val="en-US"/>
        </w:rPr>
        <w:t>(config)# do commit</w:t>
      </w:r>
    </w:p>
    <w:p w14:paraId="3140EEC6" w14:textId="77777777" w:rsidR="00521F9E" w:rsidRPr="005E17A3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5E17A3">
        <w:rPr>
          <w:rFonts w:eastAsia="Times New Roman"/>
          <w:b/>
          <w:bCs/>
          <w:lang w:val="en-US"/>
        </w:rPr>
        <w:t>Configuration has been successfully applied and saved to flash. Commit timer started, changes will be reverted in 600 seconds.</w:t>
      </w:r>
    </w:p>
    <w:p w14:paraId="2314ECDC" w14:textId="77777777" w:rsidR="00521F9E" w:rsidRPr="005E17A3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5E17A3">
        <w:rPr>
          <w:rFonts w:eastAsia="Times New Roman"/>
          <w:b/>
          <w:bCs/>
          <w:lang w:val="en-US"/>
        </w:rPr>
        <w:t>2025-06-11T14:28:44+00:00 %CLI-I-CRIT: user admin from console  input: do commit</w:t>
      </w:r>
    </w:p>
    <w:p w14:paraId="74CF7FF9" w14:textId="3BFE8966" w:rsidR="00521F9E" w:rsidRPr="005E17A3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5E17A3">
        <w:rPr>
          <w:rFonts w:eastAsia="Times New Roman"/>
          <w:b/>
          <w:bCs/>
          <w:lang w:val="en-US"/>
        </w:rPr>
        <w:t>(config)# do confirm</w:t>
      </w:r>
    </w:p>
    <w:p w14:paraId="576D5B4E" w14:textId="77777777" w:rsidR="00521F9E" w:rsidRPr="005E17A3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5E17A3">
        <w:rPr>
          <w:rFonts w:eastAsia="Times New Roman"/>
          <w:b/>
          <w:bCs/>
          <w:lang w:val="en-US"/>
        </w:rPr>
        <w:t>Configuration has been confirmed. Commit timer canceled.</w:t>
      </w:r>
    </w:p>
    <w:p w14:paraId="1954B640" w14:textId="77777777" w:rsidR="00521F9E" w:rsidRPr="005E17A3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5E17A3">
        <w:rPr>
          <w:rFonts w:eastAsia="Times New Roman"/>
          <w:b/>
          <w:bCs/>
          <w:lang w:val="en-US"/>
        </w:rPr>
        <w:t>2025-06-11T14:28:50+00:00 %CLI-I-CRIT: user admin from console  input: do confirm</w:t>
      </w:r>
    </w:p>
    <w:p w14:paraId="61E072D7" w14:textId="5CB761C7" w:rsidR="00521F9E" w:rsidRPr="00521F9E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</w:rPr>
      </w:pPr>
      <w:r>
        <w:rPr>
          <w:rFonts w:eastAsia="Times New Roman"/>
          <w:b/>
          <w:bCs/>
          <w:lang w:val="en-US"/>
        </w:rPr>
        <w:t xml:space="preserve"> vesr</w:t>
      </w:r>
      <w:r w:rsidRPr="00902DA6">
        <w:rPr>
          <w:rFonts w:eastAsia="Times New Roman"/>
          <w:b/>
          <w:bCs/>
        </w:rPr>
        <w:t>124-2-2</w:t>
      </w:r>
      <w:r w:rsidR="00521F9E" w:rsidRPr="00521F9E">
        <w:rPr>
          <w:rFonts w:eastAsia="Times New Roman"/>
          <w:b/>
          <w:bCs/>
        </w:rPr>
        <w:t>(</w:t>
      </w:r>
      <w:r w:rsidR="00521F9E" w:rsidRPr="005E17A3">
        <w:rPr>
          <w:rFonts w:eastAsia="Times New Roman"/>
          <w:b/>
          <w:bCs/>
          <w:lang w:val="en-US"/>
        </w:rPr>
        <w:t>config</w:t>
      </w:r>
      <w:r w:rsidR="00521F9E" w:rsidRPr="00521F9E">
        <w:rPr>
          <w:rFonts w:eastAsia="Times New Roman"/>
          <w:b/>
          <w:bCs/>
        </w:rPr>
        <w:t>)#</w:t>
      </w:r>
    </w:p>
    <w:p w14:paraId="384081CB" w14:textId="77777777" w:rsidR="006606E5" w:rsidRPr="00624C92" w:rsidRDefault="006606E5" w:rsidP="00521F9E">
      <w:pPr>
        <w:spacing w:after="120" w:line="360" w:lineRule="auto"/>
      </w:pPr>
    </w:p>
    <w:p w14:paraId="7AA287C8" w14:textId="51E423DC" w:rsidR="00521F9E" w:rsidRPr="00624C92" w:rsidRDefault="00521F9E" w:rsidP="00521F9E">
      <w:pPr>
        <w:spacing w:after="120" w:line="360" w:lineRule="auto"/>
      </w:pPr>
      <w:r w:rsidRPr="006B4249">
        <w:rPr>
          <w:rFonts w:eastAsia="Times New Roman"/>
        </w:rPr>
        <w:t>Конфигурируем сервис SNAT. Первым шагом задаётся IP-адрес публичной сети (WAN), используемых для сервиса SNAT:</w:t>
      </w:r>
    </w:p>
    <w:p w14:paraId="6E606D25" w14:textId="77777777" w:rsidR="006606E5" w:rsidRPr="00624C92" w:rsidRDefault="006606E5" w:rsidP="00521F9E">
      <w:pPr>
        <w:spacing w:after="120" w:line="360" w:lineRule="auto"/>
      </w:pPr>
    </w:p>
    <w:p w14:paraId="483FF027" w14:textId="5FC06BD8" w:rsidR="00521F9E" w:rsidRPr="00521347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902DA6">
        <w:rPr>
          <w:rFonts w:eastAsia="Times New Roman"/>
          <w:b/>
          <w:bCs/>
        </w:rPr>
        <w:t xml:space="preserve"> </w:t>
      </w:r>
      <w:r>
        <w:rPr>
          <w:rFonts w:eastAsia="Times New Roman"/>
          <w:b/>
          <w:bCs/>
          <w:lang w:val="en-US"/>
        </w:rPr>
        <w:t>vesr124-2-2</w:t>
      </w:r>
      <w:r w:rsidR="00521F9E" w:rsidRPr="00521347">
        <w:rPr>
          <w:rFonts w:eastAsia="Times New Roman"/>
          <w:b/>
          <w:bCs/>
          <w:lang w:val="en-US"/>
        </w:rPr>
        <w:t>(config)# nat source</w:t>
      </w:r>
    </w:p>
    <w:p w14:paraId="57ECE29B" w14:textId="4755A76B" w:rsidR="00521F9E" w:rsidRPr="00521347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521347">
        <w:rPr>
          <w:rFonts w:eastAsia="Times New Roman"/>
          <w:b/>
          <w:bCs/>
          <w:lang w:val="en-US"/>
        </w:rPr>
        <w:t>(config-snat)# pool WAN</w:t>
      </w:r>
    </w:p>
    <w:p w14:paraId="35BE375D" w14:textId="1835B457" w:rsidR="00521F9E" w:rsidRPr="00521347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521347">
        <w:rPr>
          <w:rFonts w:eastAsia="Times New Roman"/>
          <w:b/>
          <w:bCs/>
          <w:lang w:val="en-US"/>
        </w:rPr>
        <w:t>(config-snat-pool)# ip address-range 10.10.20.2</w:t>
      </w:r>
    </w:p>
    <w:p w14:paraId="5D5EC991" w14:textId="3B911CC4" w:rsidR="00521F9E" w:rsidRPr="00521347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521347">
        <w:rPr>
          <w:rFonts w:eastAsia="Times New Roman"/>
          <w:b/>
          <w:bCs/>
          <w:lang w:val="en-US"/>
        </w:rPr>
        <w:t>(config-snat-pool)# exit</w:t>
      </w:r>
    </w:p>
    <w:p w14:paraId="1867B744" w14:textId="053A4DEB" w:rsidR="00521F9E" w:rsidRPr="00521347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521347">
        <w:rPr>
          <w:rFonts w:eastAsia="Times New Roman"/>
          <w:b/>
          <w:bCs/>
          <w:lang w:val="en-US"/>
        </w:rPr>
        <w:t>(config-snat)#</w:t>
      </w:r>
    </w:p>
    <w:p w14:paraId="5D7C2DA7" w14:textId="77777777" w:rsidR="006606E5" w:rsidRDefault="006606E5" w:rsidP="00521F9E">
      <w:pPr>
        <w:spacing w:after="120" w:line="360" w:lineRule="auto"/>
        <w:rPr>
          <w:lang w:val="en-US"/>
        </w:rPr>
      </w:pPr>
    </w:p>
    <w:p w14:paraId="5DEE5B48" w14:textId="04481C8E" w:rsidR="00521F9E" w:rsidRPr="00624C92" w:rsidRDefault="00521F9E" w:rsidP="00521F9E">
      <w:pPr>
        <w:spacing w:after="120" w:line="360" w:lineRule="auto"/>
      </w:pPr>
      <w:r w:rsidRPr="006B4249">
        <w:rPr>
          <w:rFonts w:eastAsia="Times New Roman"/>
        </w:rPr>
        <w:t xml:space="preserve">Создаём набор правил SNAT. В атрибутах набора укажем, что правила применяются только для пакетов, направляющихся в публичную сеть – в зону </w:t>
      </w:r>
      <w:r w:rsidRPr="00521347">
        <w:rPr>
          <w:rFonts w:eastAsia="Times New Roman"/>
          <w:b/>
          <w:bCs/>
        </w:rPr>
        <w:t>untrusted</w:t>
      </w:r>
      <w:r w:rsidRPr="006B4249">
        <w:rPr>
          <w:rFonts w:eastAsia="Times New Roman"/>
        </w:rPr>
        <w:t xml:space="preserve">. Правила включают проверку адреса источника данных на принадлежность к </w:t>
      </w:r>
      <w:r>
        <w:rPr>
          <w:rFonts w:eastAsia="Times New Roman"/>
        </w:rPr>
        <w:t xml:space="preserve">сети </w:t>
      </w:r>
      <w:r w:rsidRPr="00521347">
        <w:rPr>
          <w:rFonts w:eastAsia="Times New Roman"/>
          <w:b/>
          <w:bCs/>
        </w:rPr>
        <w:t>LAN</w:t>
      </w:r>
      <w:r w:rsidRPr="00F42AEB">
        <w:rPr>
          <w:rFonts w:eastAsia="Times New Roman"/>
          <w:b/>
          <w:bCs/>
        </w:rPr>
        <w:t>_</w:t>
      </w:r>
      <w:r>
        <w:rPr>
          <w:rFonts w:eastAsia="Times New Roman"/>
          <w:b/>
          <w:bCs/>
          <w:lang w:val="en-US"/>
        </w:rPr>
        <w:t>NETWORK</w:t>
      </w:r>
      <w:r w:rsidRPr="006B4249">
        <w:rPr>
          <w:rFonts w:eastAsia="Times New Roman"/>
        </w:rPr>
        <w:t>:</w:t>
      </w:r>
    </w:p>
    <w:p w14:paraId="424A6ED1" w14:textId="77777777" w:rsidR="006606E5" w:rsidRPr="00624C92" w:rsidRDefault="006606E5" w:rsidP="00521F9E">
      <w:pPr>
        <w:spacing w:after="120" w:line="360" w:lineRule="auto"/>
      </w:pPr>
    </w:p>
    <w:p w14:paraId="1C30C01C" w14:textId="3083926B" w:rsidR="00521F9E" w:rsidRPr="006606E5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902DA6">
        <w:rPr>
          <w:rFonts w:eastAsia="Times New Roman"/>
          <w:b/>
          <w:bCs/>
        </w:rPr>
        <w:t xml:space="preserve"> </w:t>
      </w:r>
      <w:r>
        <w:rPr>
          <w:rFonts w:eastAsia="Times New Roman"/>
          <w:b/>
          <w:bCs/>
          <w:lang w:val="en-US"/>
        </w:rPr>
        <w:t>vesr124-2-2</w:t>
      </w:r>
      <w:r w:rsidR="00521F9E" w:rsidRPr="006606E5">
        <w:rPr>
          <w:rFonts w:eastAsia="Times New Roman"/>
          <w:b/>
          <w:bCs/>
          <w:lang w:val="en-US"/>
        </w:rPr>
        <w:t>(config-snat)# ruleset SNAT</w:t>
      </w:r>
    </w:p>
    <w:p w14:paraId="1546BBAE" w14:textId="66B14F22" w:rsidR="00521F9E" w:rsidRPr="006606E5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6606E5">
        <w:rPr>
          <w:rFonts w:eastAsia="Times New Roman"/>
          <w:b/>
          <w:bCs/>
          <w:lang w:val="en-US"/>
        </w:rPr>
        <w:t>(config-snat-ruleset)#     to zone UNTRUST</w:t>
      </w:r>
    </w:p>
    <w:p w14:paraId="559ABCF4" w14:textId="14C15275" w:rsidR="00521F9E" w:rsidRPr="006606E5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6606E5">
        <w:rPr>
          <w:rFonts w:eastAsia="Times New Roman"/>
          <w:b/>
          <w:bCs/>
          <w:lang w:val="en-US"/>
        </w:rPr>
        <w:t>(config-snat-ruleset)#     rule 1</w:t>
      </w:r>
    </w:p>
    <w:p w14:paraId="2C4FC611" w14:textId="27262A21" w:rsidR="00521F9E" w:rsidRPr="006606E5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6606E5">
        <w:rPr>
          <w:rFonts w:eastAsia="Times New Roman"/>
          <w:b/>
          <w:bCs/>
          <w:lang w:val="en-US"/>
        </w:rPr>
        <w:t>(config-snat-rule)#       match source-address object-group LAN_NETWORK</w:t>
      </w:r>
    </w:p>
    <w:p w14:paraId="0B6E4376" w14:textId="54681391" w:rsidR="00521F9E" w:rsidRPr="006606E5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6606E5">
        <w:rPr>
          <w:rFonts w:eastAsia="Times New Roman"/>
          <w:b/>
          <w:bCs/>
          <w:lang w:val="en-US"/>
        </w:rPr>
        <w:t>(config-snat-rule)#       action source-nat pool WAN</w:t>
      </w:r>
    </w:p>
    <w:p w14:paraId="201EABB5" w14:textId="629CBAA8" w:rsidR="00521F9E" w:rsidRPr="006606E5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6606E5">
        <w:rPr>
          <w:rFonts w:eastAsia="Times New Roman"/>
          <w:b/>
          <w:bCs/>
          <w:lang w:val="en-US"/>
        </w:rPr>
        <w:t>(config-snat-rule)#       enable</w:t>
      </w:r>
    </w:p>
    <w:p w14:paraId="53AE0E2D" w14:textId="077B9B15" w:rsidR="00521F9E" w:rsidRPr="006606E5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6606E5">
        <w:rPr>
          <w:rFonts w:eastAsia="Times New Roman"/>
          <w:b/>
          <w:bCs/>
          <w:lang w:val="en-US"/>
        </w:rPr>
        <w:t>(config-snat-rule)#     exit</w:t>
      </w:r>
    </w:p>
    <w:p w14:paraId="5762C2DE" w14:textId="0EE6781B" w:rsidR="00521F9E" w:rsidRPr="006606E5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6606E5">
        <w:rPr>
          <w:rFonts w:eastAsia="Times New Roman"/>
          <w:b/>
          <w:bCs/>
          <w:lang w:val="en-US"/>
        </w:rPr>
        <w:t>(config-snat-ruleset)#   exit</w:t>
      </w:r>
    </w:p>
    <w:p w14:paraId="02DA956B" w14:textId="50B3FEEE" w:rsidR="00521F9E" w:rsidRPr="006606E5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6606E5">
        <w:rPr>
          <w:rFonts w:eastAsia="Times New Roman"/>
          <w:b/>
          <w:bCs/>
          <w:lang w:val="en-US"/>
        </w:rPr>
        <w:t>(config-snat)# exit</w:t>
      </w:r>
    </w:p>
    <w:p w14:paraId="16A2EA63" w14:textId="704E4778" w:rsidR="00521F9E" w:rsidRPr="006606E5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6606E5">
        <w:rPr>
          <w:rFonts w:eastAsia="Times New Roman"/>
          <w:b/>
          <w:bCs/>
          <w:lang w:val="en-US"/>
        </w:rPr>
        <w:t>(config)# exit</w:t>
      </w:r>
    </w:p>
    <w:p w14:paraId="03069A82" w14:textId="77777777" w:rsidR="00521F9E" w:rsidRPr="006606E5" w:rsidRDefault="00521F9E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6606E5">
        <w:rPr>
          <w:rFonts w:eastAsia="Times New Roman"/>
          <w:b/>
          <w:bCs/>
          <w:lang w:val="en-US"/>
        </w:rPr>
        <w:t>Warning: you have uncommitted configuration changes.</w:t>
      </w:r>
    </w:p>
    <w:p w14:paraId="2F621CBC" w14:textId="006F87C6" w:rsidR="00521F9E" w:rsidRPr="006606E5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6606E5">
        <w:rPr>
          <w:rFonts w:eastAsia="Times New Roman"/>
          <w:b/>
          <w:bCs/>
          <w:lang w:val="en-US"/>
        </w:rPr>
        <w:t># commit</w:t>
      </w:r>
    </w:p>
    <w:p w14:paraId="61F511EB" w14:textId="77777777" w:rsidR="00521F9E" w:rsidRPr="006606E5" w:rsidRDefault="00521F9E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6606E5">
        <w:rPr>
          <w:rFonts w:eastAsia="Times New Roman"/>
          <w:b/>
          <w:bCs/>
          <w:lang w:val="en-US"/>
        </w:rPr>
        <w:t>Configuration has been successfully applied and saved to flash. Commit timer started, changes will be reverted in 600 seconds.</w:t>
      </w:r>
    </w:p>
    <w:p w14:paraId="11BD4901" w14:textId="77777777" w:rsidR="00521F9E" w:rsidRPr="006606E5" w:rsidRDefault="00521F9E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6606E5">
        <w:rPr>
          <w:rFonts w:eastAsia="Times New Roman"/>
          <w:b/>
          <w:bCs/>
          <w:lang w:val="en-US"/>
        </w:rPr>
        <w:t>2025-06-11T14:39:56+00:00 %CLI-I-CRIT: user admin from console  input: commit</w:t>
      </w:r>
    </w:p>
    <w:p w14:paraId="25A65CAB" w14:textId="29A3574B" w:rsidR="00521F9E" w:rsidRPr="006606E5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6606E5">
        <w:rPr>
          <w:rFonts w:eastAsia="Times New Roman"/>
          <w:b/>
          <w:bCs/>
          <w:lang w:val="en-US"/>
        </w:rPr>
        <w:t># confirm</w:t>
      </w:r>
    </w:p>
    <w:p w14:paraId="7A3DD386" w14:textId="77777777" w:rsidR="00521F9E" w:rsidRPr="006606E5" w:rsidRDefault="00521F9E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6606E5">
        <w:rPr>
          <w:rFonts w:eastAsia="Times New Roman"/>
          <w:b/>
          <w:bCs/>
          <w:lang w:val="en-US"/>
        </w:rPr>
        <w:t>Configuration has been confirmed. Commit timer canceled.</w:t>
      </w:r>
    </w:p>
    <w:p w14:paraId="30E8BFDB" w14:textId="77777777" w:rsidR="00521F9E" w:rsidRPr="006606E5" w:rsidRDefault="00521F9E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6606E5">
        <w:rPr>
          <w:rFonts w:eastAsia="Times New Roman"/>
          <w:b/>
          <w:bCs/>
          <w:lang w:val="en-US"/>
        </w:rPr>
        <w:t>2025-06-11T14:40:00+00:00 %CLI-I-CRIT: user admin from console  input: confirm</w:t>
      </w:r>
    </w:p>
    <w:p w14:paraId="6C14F7EB" w14:textId="3672D626" w:rsidR="00521F9E" w:rsidRPr="006606E5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</w:rPr>
      </w:pPr>
      <w:r w:rsidRPr="00902DA6">
        <w:rPr>
          <w:rFonts w:eastAsia="Times New Roman"/>
          <w:b/>
          <w:bCs/>
          <w:lang w:val="en-US"/>
        </w:rPr>
        <w:t xml:space="preserve"> </w:t>
      </w:r>
      <w:r>
        <w:rPr>
          <w:rFonts w:eastAsia="Times New Roman"/>
          <w:b/>
          <w:bCs/>
        </w:rPr>
        <w:t>vesr124-2-2</w:t>
      </w:r>
      <w:r w:rsidR="00521F9E" w:rsidRPr="006606E5">
        <w:rPr>
          <w:rFonts w:eastAsia="Times New Roman"/>
          <w:b/>
          <w:bCs/>
        </w:rPr>
        <w:t>#</w:t>
      </w:r>
    </w:p>
    <w:p w14:paraId="17B48B1B" w14:textId="77777777" w:rsidR="006606E5" w:rsidRPr="00624C92" w:rsidRDefault="006606E5" w:rsidP="00A107A2">
      <w:pPr>
        <w:spacing w:after="120" w:line="360" w:lineRule="auto"/>
        <w:ind w:firstLine="0"/>
      </w:pPr>
    </w:p>
    <w:p w14:paraId="6CCF20E2" w14:textId="3C8A10D5" w:rsidR="00521F9E" w:rsidRPr="00C44C5B" w:rsidRDefault="00521F9E" w:rsidP="00A107A2">
      <w:pPr>
        <w:spacing w:after="120" w:line="360" w:lineRule="auto"/>
        <w:ind w:firstLine="0"/>
      </w:pPr>
      <w:r w:rsidRPr="003F7F97">
        <w:rPr>
          <w:rFonts w:eastAsia="Times New Roman"/>
        </w:rPr>
        <w:t>Источник</w:t>
      </w:r>
      <w:r w:rsidRPr="00C44C5B">
        <w:rPr>
          <w:rFonts w:eastAsia="Times New Roman"/>
        </w:rPr>
        <w:t xml:space="preserve"> </w:t>
      </w:r>
      <w:r>
        <w:rPr>
          <w:rFonts w:eastAsia="Times New Roman"/>
        </w:rPr>
        <w:t>документации к командам к виртуальному маршрутизатору:</w:t>
      </w:r>
      <w:r w:rsidR="00A107A2">
        <w:rPr>
          <w:rFonts w:eastAsia="Times New Roman"/>
        </w:rPr>
        <w:t xml:space="preserve"> </w:t>
      </w:r>
      <w:r w:rsidR="006606E5">
        <w:rPr>
          <w:rFonts w:eastAsia="Times New Roman"/>
          <w:lang w:val="en-US"/>
        </w:rPr>
        <w:t>https</w:t>
      </w:r>
      <w:r w:rsidR="006606E5" w:rsidRPr="006606E5">
        <w:rPr>
          <w:rFonts w:eastAsia="Times New Roman"/>
        </w:rPr>
        <w:t>://</w:t>
      </w:r>
      <w:r w:rsidRPr="00C44C5B">
        <w:rPr>
          <w:rFonts w:eastAsia="Times New Roman"/>
          <w:lang w:val="en-US"/>
        </w:rPr>
        <w:t>docs</w:t>
      </w:r>
      <w:r w:rsidRPr="00C44C5B">
        <w:rPr>
          <w:rFonts w:eastAsia="Times New Roman"/>
        </w:rPr>
        <w:t>.</w:t>
      </w:r>
      <w:r w:rsidRPr="00C44C5B">
        <w:rPr>
          <w:rFonts w:eastAsia="Times New Roman"/>
          <w:lang w:val="en-US"/>
        </w:rPr>
        <w:t>eltex</w:t>
      </w:r>
      <w:r w:rsidRPr="00C44C5B">
        <w:rPr>
          <w:rFonts w:eastAsia="Times New Roman"/>
        </w:rPr>
        <w:t>-</w:t>
      </w:r>
      <w:r w:rsidRPr="00C44C5B">
        <w:rPr>
          <w:rFonts w:eastAsia="Times New Roman"/>
          <w:lang w:val="en-US"/>
        </w:rPr>
        <w:t>co</w:t>
      </w:r>
      <w:r w:rsidRPr="00C44C5B">
        <w:rPr>
          <w:rFonts w:eastAsia="Times New Roman"/>
        </w:rPr>
        <w:t>.</w:t>
      </w:r>
      <w:r w:rsidRPr="00C44C5B">
        <w:rPr>
          <w:rFonts w:eastAsia="Times New Roman"/>
          <w:lang w:val="en-US"/>
        </w:rPr>
        <w:t>ru</w:t>
      </w:r>
    </w:p>
    <w:p w14:paraId="668E38B7" w14:textId="77777777" w:rsidR="00611A3D" w:rsidRPr="00611A3D" w:rsidRDefault="00611A3D" w:rsidP="00611A3D">
      <w:pPr>
        <w:spacing w:after="120" w:line="360" w:lineRule="auto"/>
      </w:pPr>
    </w:p>
    <w:bookmarkStart w:id="23" w:name="_Toc202281678" w:displacedByCustomXml="next"/>
    <w:sdt>
      <w:sdtPr>
        <w:rPr>
          <w:lang w:val="ro-RO"/>
        </w:rPr>
        <w:id w:val="-1241018527"/>
        <w:placeholder>
          <w:docPart w:val="1B938FC526564979BE758B10BDB08B82"/>
        </w:placeholder>
        <w:temporary/>
        <w:showingPlcHdr/>
        <w15:appearance w15:val="hidden"/>
      </w:sdtPr>
      <w:sdtContent>
        <w:p w14:paraId="72AEB9E8" w14:textId="77777777" w:rsidR="00611A3D" w:rsidRPr="004E6785" w:rsidRDefault="00611A3D" w:rsidP="009B18AC">
          <w:pPr>
            <w:pStyle w:val="31"/>
            <w:numPr>
              <w:ilvl w:val="0"/>
              <w:numId w:val="0"/>
            </w:numPr>
            <w:rPr>
              <w:lang w:val="ro-RO"/>
            </w:rPr>
          </w:pPr>
          <w:r w:rsidRPr="004E6785">
            <w:rPr>
              <w:lang w:val="ro-RO" w:bidi="ru-RU"/>
            </w:rPr>
            <w:t>Сводка или ключевые выводы главы</w:t>
          </w:r>
        </w:p>
      </w:sdtContent>
    </w:sdt>
    <w:bookmarkEnd w:id="23" w:displacedByCustomXml="prev"/>
    <w:p w14:paraId="341EDC7D" w14:textId="5ACFC7CA" w:rsidR="00611A3D" w:rsidRPr="004E6785" w:rsidRDefault="00611A3D" w:rsidP="00611A3D">
      <w:pPr>
        <w:spacing w:after="120" w:line="360" w:lineRule="auto"/>
        <w:rPr>
          <w:lang w:val="ro-RO"/>
        </w:rPr>
      </w:pPr>
      <w:bookmarkStart w:id="24" w:name="_Hlk200973322"/>
    </w:p>
    <w:bookmarkEnd w:id="24"/>
    <w:p w14:paraId="37411626" w14:textId="267D5A09" w:rsidR="00E97148" w:rsidRDefault="008945BA" w:rsidP="008945BA">
      <w:pPr>
        <w:pStyle w:val="af7"/>
        <w:spacing w:after="120" w:line="360" w:lineRule="auto"/>
        <w:rPr>
          <w:rFonts w:ascii="Times New Roman" w:hAnsi="Times New Roman"/>
        </w:rPr>
      </w:pPr>
      <w:r>
        <w:rPr>
          <w:rFonts w:ascii="Times New Roman" w:eastAsia="Times New Roman" w:hAnsi="Times New Roman"/>
        </w:rPr>
        <w:t>В следующей главе вы узнаете …</w:t>
      </w:r>
    </w:p>
    <w:p w14:paraId="5C119B05" w14:textId="77777777" w:rsidR="009B18AC" w:rsidRDefault="009B18AC" w:rsidP="009B18AC">
      <w:pPr>
        <w:spacing w:after="120" w:line="360" w:lineRule="auto"/>
      </w:pPr>
    </w:p>
    <w:p w14:paraId="01ABE931" w14:textId="1F6864E9" w:rsidR="009B18AC" w:rsidRDefault="009B18AC">
      <w:pPr>
        <w:spacing w:after="120" w:line="360" w:lineRule="auto"/>
      </w:pPr>
      <w:r>
        <w:rPr>
          <w:rFonts w:eastAsia="Times New Roman"/>
        </w:rPr>
        <w:br w:type="page"/>
      </w:r>
    </w:p>
    <w:p w14:paraId="02F402E9" w14:textId="77777777" w:rsidR="009B18AC" w:rsidRPr="009B18AC" w:rsidRDefault="009B18AC" w:rsidP="009B18AC">
      <w:pPr>
        <w:spacing w:after="120" w:line="360" w:lineRule="auto"/>
        <w:rPr>
          <w:lang w:bidi="ru-RU"/>
        </w:rPr>
      </w:pPr>
      <w:bookmarkStart w:id="25" w:name="_Hlk201419120"/>
    </w:p>
    <w:p w14:paraId="56FB8F1D" w14:textId="77777777" w:rsidR="00E97148" w:rsidRPr="00804FAD" w:rsidRDefault="00E97148" w:rsidP="00804FAD">
      <w:pPr>
        <w:pStyle w:val="1"/>
        <w:spacing w:after="120"/>
        <w:ind w:left="0"/>
      </w:pPr>
      <w:bookmarkStart w:id="26" w:name="_Toc202281679"/>
      <w:r w:rsidRPr="00804FAD">
        <w:rPr>
          <w:rFonts w:ascii="Times New Roman" w:eastAsia="Times New Roman" w:hAnsi="Times New Roman"/>
          <w:sz w:val="28"/>
        </w:rPr>
        <w:t>Глава 8. Настройка  GRE-over-IPSEC в маршрутизаторе vESR.</w:t>
      </w:r>
      <w:bookmarkEnd w:id="26"/>
    </w:p>
    <w:p w14:paraId="65CF9225" w14:textId="198BD583" w:rsidR="00FE49FC" w:rsidRDefault="00B91840" w:rsidP="00FE49FC">
      <w:pPr>
        <w:spacing w:after="120" w:line="360" w:lineRule="auto"/>
      </w:pPr>
      <w:r>
        <w:rPr>
          <w:rFonts w:eastAsia="Times New Roman"/>
        </w:rPr>
        <w:t>Цель</w:t>
      </w:r>
      <w:r w:rsidR="00FE49FC">
        <w:rPr>
          <w:rFonts w:eastAsia="Times New Roman"/>
        </w:rPr>
        <w:t>:</w:t>
      </w:r>
      <w:r>
        <w:rPr>
          <w:rFonts w:eastAsia="Times New Roman"/>
        </w:rPr>
        <w:t xml:space="preserve"> </w:t>
      </w:r>
    </w:p>
    <w:p w14:paraId="3A407921" w14:textId="16DD535B" w:rsidR="00FE49FC" w:rsidRDefault="00FE49FC" w:rsidP="0029099C">
      <w:r>
        <w:t xml:space="preserve"> </w:t>
      </w:r>
      <w:r w:rsidR="003F4CAC">
        <w:t xml:space="preserve">Создать </w:t>
      </w:r>
      <w:r w:rsidR="003F4CAC">
        <w:rPr>
          <w:lang w:val="en-US"/>
        </w:rPr>
        <w:t>L</w:t>
      </w:r>
      <w:r w:rsidR="003F4CAC" w:rsidRPr="003F4CAC">
        <w:t>3</w:t>
      </w:r>
      <w:r w:rsidR="003F4CAC">
        <w:rPr>
          <w:lang w:val="en-US"/>
        </w:rPr>
        <w:t>VPN</w:t>
      </w:r>
      <w:r w:rsidR="003F4CAC" w:rsidRPr="003F4CAC">
        <w:t xml:space="preserve"> </w:t>
      </w:r>
      <w:r w:rsidR="003F4CAC">
        <w:t xml:space="preserve">с помощью технологии </w:t>
      </w:r>
      <w:r w:rsidR="003F4CAC">
        <w:rPr>
          <w:lang w:val="en-US"/>
        </w:rPr>
        <w:t>GRE</w:t>
      </w:r>
      <w:r w:rsidR="003F4CAC" w:rsidRPr="003F4CAC">
        <w:t xml:space="preserve"> </w:t>
      </w:r>
      <w:r w:rsidR="003F4CAC">
        <w:rPr>
          <w:lang w:val="en-US"/>
        </w:rPr>
        <w:t>over</w:t>
      </w:r>
      <w:r w:rsidR="003F4CAC" w:rsidRPr="003F4CAC">
        <w:t xml:space="preserve"> </w:t>
      </w:r>
      <w:r w:rsidR="003F4CAC">
        <w:rPr>
          <w:lang w:val="en-US"/>
        </w:rPr>
        <w:t>IPSEC</w:t>
      </w:r>
      <w:r w:rsidR="003F4CAC" w:rsidRPr="003F4CAC">
        <w:t xml:space="preserve">. </w:t>
      </w:r>
      <w:r w:rsidR="003F4CAC" w:rsidRPr="003F4CAC">
        <w:t>L3VPN (Layer 3 Virtual Private Network) — это технология виртуальной частной сети, которая работает на сетевом уровне модели OSI. Она использует IP-маршрутизацию и обеспечивает безопасную и эффективную передачу данных между серверами, расположенными в различных локациях через общедоступные или частные сети.GRE и IPsec применяются для создания защищённого и конфиденциального канала связи между сетями или устройствами. Это обеспечивает защиту данных при их передаче через потенциально недоверенные сети.</w:t>
      </w:r>
      <w:r w:rsidR="00F16443">
        <w:t>создать условия защищенного соединения между удаленными офисами, центральным домашним и филиальным  через Интернет</w:t>
      </w:r>
      <w:r>
        <w:t xml:space="preserve"> с использованием топологии на с</w:t>
      </w:r>
      <w:r w:rsidRPr="001970CD">
        <w:t>хем</w:t>
      </w:r>
      <w:r>
        <w:t>е</w:t>
      </w:r>
      <w:r w:rsidRPr="001970CD">
        <w:t xml:space="preserve"> сети показан</w:t>
      </w:r>
      <w:r>
        <w:t xml:space="preserve">ной на </w:t>
      </w:r>
      <w:hyperlink r:id="rId130" w:history="1">
        <w:r w:rsidRPr="001970CD">
          <w:rPr>
            <w:rStyle w:val="a7"/>
            <w:rFonts w:asciiTheme="minorHAnsi" w:hAnsiTheme="minorHAnsi" w:cstheme="minorBidi"/>
          </w:rPr>
          <w:t xml:space="preserve">Рис </w:t>
        </w:r>
        <w:r w:rsidR="00C512B8">
          <w:rPr>
            <w:rStyle w:val="a7"/>
            <w:rFonts w:asciiTheme="minorHAnsi" w:hAnsiTheme="minorHAnsi" w:cstheme="minorBidi"/>
          </w:rPr>
          <w:t>8</w:t>
        </w:r>
        <w:r w:rsidRPr="001970CD">
          <w:rPr>
            <w:rStyle w:val="a7"/>
            <w:rFonts w:asciiTheme="minorHAnsi" w:hAnsiTheme="minorHAnsi" w:cstheme="minorBidi"/>
          </w:rPr>
          <w:t>.1</w:t>
        </w:r>
      </w:hyperlink>
      <w:r>
        <w:t xml:space="preserve">. </w:t>
      </w:r>
      <w:r w:rsidRPr="00B91840">
        <w:t>Подготовить виртуальный маршрутизатор v</w:t>
      </w:r>
      <w:r w:rsidR="00297DE1">
        <w:rPr>
          <w:lang w:val="en-US"/>
        </w:rPr>
        <w:t>esr</w:t>
      </w:r>
      <w:r w:rsidRPr="00B91840">
        <w:t xml:space="preserve"> для работы в симуляторе GNS3 с </w:t>
      </w:r>
      <w:r w:rsidRPr="00F16443">
        <w:t>для организации защищённого соединения</w:t>
      </w:r>
      <w:r>
        <w:t xml:space="preserve"> тоннелем с использованием комбинации протоколов </w:t>
      </w:r>
      <w:r>
        <w:rPr>
          <w:lang w:val="en-US"/>
        </w:rPr>
        <w:t>GRE</w:t>
      </w:r>
      <w:r w:rsidRPr="00F16443">
        <w:t xml:space="preserve"> </w:t>
      </w:r>
      <w:r>
        <w:t xml:space="preserve">и </w:t>
      </w:r>
      <w:r>
        <w:rPr>
          <w:lang w:val="en-US"/>
        </w:rPr>
        <w:t>IPSEC</w:t>
      </w:r>
      <w:r w:rsidRPr="00B91840">
        <w:t xml:space="preserve">. </w:t>
      </w:r>
    </w:p>
    <w:p w14:paraId="31FF2B05" w14:textId="77777777" w:rsidR="00B21A5B" w:rsidRDefault="00B21A5B" w:rsidP="00FE49FC">
      <w:pPr>
        <w:spacing w:after="120" w:line="360" w:lineRule="auto"/>
      </w:pPr>
    </w:p>
    <w:p w14:paraId="0605D238" w14:textId="77777777" w:rsidR="00B21A5B" w:rsidRDefault="00B21A5B" w:rsidP="00B21A5B">
      <w:pPr>
        <w:keepNext/>
        <w:spacing w:after="120" w:line="360" w:lineRule="auto"/>
      </w:pPr>
      <w:r>
        <w:rPr>
          <w:rFonts w:eastAsia="Times New Roman"/>
          <w:noProof/>
        </w:rPr>
        <w:drawing>
          <wp:inline distT="0" distB="0" distL="0" distR="0" wp14:anchorId="33E8B586" wp14:editId="7F02BB4A">
            <wp:extent cx="4356000" cy="2413526"/>
            <wp:effectExtent l="0" t="0" r="6985" b="6350"/>
            <wp:docPr id="1893640048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640048" name="Рисунок 1893640048"/>
                    <pic:cNvPicPr/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13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58B87" w14:textId="2C74FF39" w:rsidR="00B21A5B" w:rsidRPr="00B21A5B" w:rsidRDefault="00B21A5B" w:rsidP="00B21A5B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893CB8">
        <w:rPr>
          <w:rFonts w:eastAsia="Times New Roman"/>
          <w:noProof/>
        </w:rPr>
        <w:t>8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893CB8">
        <w:rPr>
          <w:rFonts w:eastAsia="Times New Roman"/>
          <w:noProof/>
        </w:rPr>
        <w:t>1</w:t>
      </w:r>
      <w:r w:rsidR="007A0402">
        <w:rPr>
          <w:rFonts w:eastAsia="Times New Roman"/>
        </w:rPr>
        <w:fldChar w:fldCharType="end"/>
      </w:r>
      <w:r>
        <w:rPr>
          <w:rFonts w:eastAsia="Times New Roman"/>
        </w:rPr>
        <w:t xml:space="preserve">. Тоннель </w:t>
      </w:r>
      <w:r>
        <w:rPr>
          <w:rFonts w:eastAsia="Times New Roman"/>
          <w:lang w:val="en-US"/>
        </w:rPr>
        <w:t>GRE</w:t>
      </w:r>
      <w:r w:rsidRPr="00B21A5B">
        <w:rPr>
          <w:rFonts w:eastAsia="Times New Roman"/>
        </w:rPr>
        <w:t>.</w:t>
      </w:r>
    </w:p>
    <w:p w14:paraId="2142CD9F" w14:textId="77777777" w:rsidR="00F16443" w:rsidRDefault="00F16443" w:rsidP="0029099C">
      <w:r w:rsidRPr="0029099C">
        <w:t>GRE (Generic Routing Encapsulation) применяется для туннелирования сетевых пакетов.</w:t>
      </w:r>
      <w:r w:rsidRPr="00F16443">
        <w:t xml:space="preserve"> Он позволяет «завернуть» любой сетевой трафик (IP, не-IP, даже мультикаст) в отдельный туннель и передать его через сеть, которая этот трафик сама по себе не поддерживает. </w:t>
      </w:r>
      <w:hyperlink r:id="rId132" w:tgtFrame="_blank" w:history="1">
        <w:r w:rsidRPr="00F16443">
          <w:rPr>
            <w:rStyle w:val="a7"/>
            <w:rFonts w:asciiTheme="minorHAnsi" w:hAnsiTheme="minorHAnsi" w:cstheme="minorBidi"/>
          </w:rPr>
          <w:t>ru.wikipedia.org*</w:t>
        </w:r>
      </w:hyperlink>
      <w:hyperlink r:id="rId133" w:tgtFrame="_blank" w:history="1">
        <w:r w:rsidRPr="00F16443">
          <w:rPr>
            <w:rStyle w:val="a7"/>
            <w:rFonts w:asciiTheme="minorHAnsi" w:hAnsiTheme="minorHAnsi" w:cstheme="minorBidi"/>
          </w:rPr>
          <w:t>arenda-server.cloud</w:t>
        </w:r>
      </w:hyperlink>
    </w:p>
    <w:p w14:paraId="6AAD1588" w14:textId="77777777" w:rsidR="0029099C" w:rsidRPr="00F16443" w:rsidRDefault="0029099C" w:rsidP="0029099C"/>
    <w:p w14:paraId="1AD6FE24" w14:textId="77777777" w:rsidR="00F16443" w:rsidRPr="0029099C" w:rsidRDefault="00F16443" w:rsidP="00F16443">
      <w:pPr>
        <w:spacing w:after="120" w:line="360" w:lineRule="auto"/>
      </w:pPr>
      <w:r w:rsidRPr="0029099C">
        <w:rPr>
          <w:rFonts w:eastAsia="Times New Roman"/>
        </w:rPr>
        <w:t>Некоторые области применения GRE:</w:t>
      </w:r>
    </w:p>
    <w:p w14:paraId="44E07974" w14:textId="77777777" w:rsidR="00F16443" w:rsidRPr="00F16443" w:rsidRDefault="00F16443" w:rsidP="0029099C">
      <w:r w:rsidRPr="0029099C">
        <w:t>Соединение частных сетей через интернет.</w:t>
      </w:r>
      <w:r w:rsidRPr="00F16443">
        <w:t xml:space="preserve"> Например, если есть два офиса с приватной подсетью, а между ними только интернет. GRE позволяет «сшить» их в одну виртуальную сеть, даже если нет возможности поднять полноценный VPN.</w:t>
      </w:r>
    </w:p>
    <w:p w14:paraId="72A030D4" w14:textId="77777777" w:rsidR="00F16443" w:rsidRPr="00F16443" w:rsidRDefault="00F16443" w:rsidP="0029099C">
      <w:r w:rsidRPr="0029099C">
        <w:t>Прокидывание нестандартных протоколов.</w:t>
      </w:r>
      <w:r w:rsidRPr="00F16443">
        <w:t xml:space="preserve"> Некоторые протоколы (например, OSPF, EIGRP, мультикаст) не проходят через NAT или блокируются провайдерами. GRE-туннель позволяет «завернуть» их в IP-пакеты и передать через любую сеть.</w:t>
      </w:r>
    </w:p>
    <w:p w14:paraId="067E1F1E" w14:textId="77777777" w:rsidR="00F16443" w:rsidRPr="00F16443" w:rsidRDefault="00F16443" w:rsidP="0029099C">
      <w:r w:rsidRPr="0029099C">
        <w:t>Организация «серых» прокси и дорвеев.</w:t>
      </w:r>
      <w:r w:rsidRPr="00F16443">
        <w:t xml:space="preserve"> GRE-туннели помогают подменить IP, быстро развернуть инфраструктуру для тестов, парсинга, обхода блокировок.</w:t>
      </w:r>
    </w:p>
    <w:p w14:paraId="2F7C7D2B" w14:textId="77777777" w:rsidR="00F16443" w:rsidRPr="00F16443" w:rsidRDefault="00F16443" w:rsidP="0029099C">
      <w:r w:rsidRPr="0029099C">
        <w:t>Разделение сетей и маршрутизация.</w:t>
      </w:r>
      <w:r w:rsidRPr="00F16443">
        <w:t xml:space="preserve"> GRE позволяет строить сложные маршруты между дата-центрами, филиалами, облаками, когда стандартных средств мало или они неудобны.</w:t>
      </w:r>
    </w:p>
    <w:p w14:paraId="0AE52CD4" w14:textId="77777777" w:rsidR="0029099C" w:rsidRDefault="0029099C" w:rsidP="0029099C"/>
    <w:p w14:paraId="063F8401" w14:textId="71093FE5" w:rsidR="006B0D62" w:rsidRDefault="006B0D62" w:rsidP="0029099C">
      <w:r w:rsidRPr="006B0D62">
        <w:t>Настройка GRE</w:t>
      </w:r>
      <w:r w:rsidR="00FE49FC" w:rsidRPr="00624C92">
        <w:t>:</w:t>
      </w:r>
    </w:p>
    <w:p w14:paraId="582726D3" w14:textId="77777777" w:rsidR="0029099C" w:rsidRPr="00624C92" w:rsidRDefault="0029099C" w:rsidP="0029099C"/>
    <w:p w14:paraId="4DB7D63B" w14:textId="46267CEC" w:rsidR="006B0D62" w:rsidRPr="006B0D62" w:rsidRDefault="006B0D62" w:rsidP="0029099C">
      <w:r w:rsidRPr="006B0D62">
        <w:t>В v</w:t>
      </w:r>
      <w:r w:rsidR="005C4119">
        <w:rPr>
          <w:lang w:val="en-US"/>
        </w:rPr>
        <w:t>esr</w:t>
      </w:r>
      <w:r w:rsidRPr="006B0D62">
        <w:t xml:space="preserve"> реализованы </w:t>
      </w:r>
      <w:r w:rsidRPr="0029099C">
        <w:t>статические неуправляемые GRE-туннели</w:t>
      </w:r>
      <w:r w:rsidRPr="006B0D62">
        <w:t>, которые создаются вручную на локальном и удалённом узлах. Некоторые шаги для настройки:</w:t>
      </w:r>
    </w:p>
    <w:p w14:paraId="20A2744C" w14:textId="77777777" w:rsidR="006B0D62" w:rsidRPr="006B0D62" w:rsidRDefault="006B0D62" w:rsidP="0029099C">
      <w:r w:rsidRPr="0029099C">
        <w:t>Создание туннеля</w:t>
      </w:r>
      <w:r w:rsidRPr="006B0D62">
        <w:t> с указанием IP-адресов интерфейсов, граничащих с WAN.</w:t>
      </w:r>
    </w:p>
    <w:p w14:paraId="13543971" w14:textId="77777777" w:rsidR="006B0D62" w:rsidRPr="006B0D62" w:rsidRDefault="006B0D62" w:rsidP="0029099C">
      <w:r w:rsidRPr="0029099C">
        <w:t>Назначение IP-адреса туннеля</w:t>
      </w:r>
      <w:r w:rsidRPr="006B0D62">
        <w:t> на локальной стороне.</w:t>
      </w:r>
    </w:p>
    <w:p w14:paraId="212C4F83" w14:textId="77777777" w:rsidR="006B0D62" w:rsidRPr="006B0D62" w:rsidRDefault="006B0D62" w:rsidP="0029099C">
      <w:r w:rsidRPr="0029099C">
        <w:t>Принадлежность туннеля к зоне безопасности</w:t>
      </w:r>
      <w:r w:rsidRPr="006B0D62">
        <w:t>, чтобы можно было создать правила для прохождения трафика в firewall.</w:t>
      </w:r>
    </w:p>
    <w:p w14:paraId="3BF3158E" w14:textId="77777777" w:rsidR="006B0D62" w:rsidRPr="0029099C" w:rsidRDefault="006B0D62" w:rsidP="0029099C">
      <w:r w:rsidRPr="0029099C">
        <w:t>Включение туннеля.</w:t>
      </w:r>
    </w:p>
    <w:p w14:paraId="778EAE91" w14:textId="77777777" w:rsidR="006B0D62" w:rsidRPr="006B0D62" w:rsidRDefault="006B0D62" w:rsidP="0029099C">
      <w:r w:rsidRPr="0029099C">
        <w:t>Создание маршрута</w:t>
      </w:r>
      <w:r w:rsidRPr="006B0D62">
        <w:t> до локальной сети партнёра, где в качестве интерфейса назначения указан ранее созданный туннель GRE.</w:t>
      </w:r>
    </w:p>
    <w:p w14:paraId="3DF6FE82" w14:textId="5A011AAE" w:rsidR="006B0D62" w:rsidRDefault="006B0D62" w:rsidP="0029099C">
      <w:r w:rsidRPr="006B0D62">
        <w:t> </w:t>
      </w:r>
      <w:hyperlink r:id="rId134" w:tgtFrame="_blank" w:history="1">
        <w:r w:rsidRPr="006B0D62">
          <w:rPr>
            <w:rStyle w:val="a7"/>
            <w:rFonts w:asciiTheme="minorHAnsi" w:hAnsiTheme="minorHAnsi" w:cstheme="minorBidi"/>
          </w:rPr>
          <w:t>ELTEXcm.ru</w:t>
        </w:r>
      </w:hyperlink>
      <w:hyperlink r:id="rId135" w:tgtFrame="_blank" w:history="1">
        <w:r w:rsidRPr="006B0D62">
          <w:rPr>
            <w:rStyle w:val="a7"/>
            <w:rFonts w:asciiTheme="minorHAnsi" w:hAnsiTheme="minorHAnsi" w:cstheme="minorBidi"/>
          </w:rPr>
          <w:t>mcgrp.ru</w:t>
        </w:r>
      </w:hyperlink>
    </w:p>
    <w:p w14:paraId="23DA2015" w14:textId="77777777" w:rsidR="0029099C" w:rsidRPr="006B0D62" w:rsidRDefault="0029099C" w:rsidP="0029099C"/>
    <w:p w14:paraId="23E51082" w14:textId="020D85FF" w:rsidR="006B0D62" w:rsidRPr="00624C92" w:rsidRDefault="006B0D62" w:rsidP="006B0D62">
      <w:pPr>
        <w:spacing w:after="120" w:line="360" w:lineRule="auto"/>
      </w:pPr>
      <w:r w:rsidRPr="006B0D62">
        <w:rPr>
          <w:rFonts w:eastAsia="Times New Roman"/>
        </w:rPr>
        <w:t>Настройка IPec</w:t>
      </w:r>
      <w:r w:rsidR="00FE49FC" w:rsidRPr="00624C92">
        <w:rPr>
          <w:rFonts w:eastAsia="Times New Roman"/>
        </w:rPr>
        <w:t>:</w:t>
      </w:r>
    </w:p>
    <w:p w14:paraId="25B709DE" w14:textId="77777777" w:rsidR="006B0D62" w:rsidRPr="006B0D62" w:rsidRDefault="006B0D62" w:rsidP="0029099C">
      <w:r w:rsidRPr="006B0D62">
        <w:t>Для защиты GRE-туннеля в vESR необходимо настроить </w:t>
      </w:r>
      <w:r w:rsidRPr="0029099C">
        <w:t xml:space="preserve">профиль параметров безопасности для IPSec-туннеля. </w:t>
      </w:r>
      <w:r w:rsidRPr="006B0D62">
        <w:t>В профиле указываются алгоритм шифрования (например, AES 128 bit) и алгоритм аутентификации (например, MD5). </w:t>
      </w:r>
      <w:hyperlink r:id="rId136" w:tgtFrame="_blank" w:history="1">
        <w:r w:rsidRPr="006B0D62">
          <w:rPr>
            <w:rStyle w:val="a7"/>
            <w:rFonts w:asciiTheme="minorHAnsi" w:hAnsiTheme="minorHAnsi" w:cstheme="minorBidi"/>
          </w:rPr>
          <w:t>tenea.ru</w:t>
        </w:r>
      </w:hyperlink>
      <w:hyperlink r:id="rId137" w:tgtFrame="_blank" w:history="1">
        <w:r w:rsidRPr="006B0D62">
          <w:rPr>
            <w:rStyle w:val="a7"/>
            <w:rFonts w:asciiTheme="minorHAnsi" w:hAnsiTheme="minorHAnsi" w:cstheme="minorBidi"/>
          </w:rPr>
          <w:t>ELTEXcm.ru</w:t>
        </w:r>
      </w:hyperlink>
    </w:p>
    <w:p w14:paraId="7A025DCA" w14:textId="77777777" w:rsidR="006B0D62" w:rsidRPr="006B0D62" w:rsidRDefault="006B0D62" w:rsidP="0029099C">
      <w:r w:rsidRPr="006B0D62">
        <w:t>Также нужно создать </w:t>
      </w:r>
      <w:r w:rsidRPr="0029099C">
        <w:t>политику для IPSec-туннеля</w:t>
      </w:r>
      <w:r w:rsidRPr="006B0D62">
        <w:t>, которая указывает список профилей, по которым могут согласовываться узлы. </w:t>
      </w:r>
      <w:hyperlink r:id="rId138" w:tgtFrame="_blank" w:history="1">
        <w:r w:rsidRPr="006B0D62">
          <w:rPr>
            <w:rStyle w:val="a7"/>
            <w:rFonts w:asciiTheme="minorHAnsi" w:hAnsiTheme="minorHAnsi" w:cstheme="minorBidi"/>
          </w:rPr>
          <w:t>tenea.ru</w:t>
        </w:r>
      </w:hyperlink>
      <w:hyperlink r:id="rId139" w:tgtFrame="_blank" w:history="1">
        <w:r w:rsidRPr="006B0D62">
          <w:rPr>
            <w:rStyle w:val="a7"/>
            <w:rFonts w:asciiTheme="minorHAnsi" w:hAnsiTheme="minorHAnsi" w:cstheme="minorBidi"/>
          </w:rPr>
          <w:t>ELTEXcm.ru</w:t>
        </w:r>
      </w:hyperlink>
    </w:p>
    <w:p w14:paraId="14B55930" w14:textId="447C3A68" w:rsidR="007C38C8" w:rsidRDefault="006B0D62" w:rsidP="0029099C">
      <w:r w:rsidRPr="006B0D62">
        <w:t>После этого можно создать </w:t>
      </w:r>
      <w:r w:rsidRPr="0029099C">
        <w:t>IPSec-туннель</w:t>
      </w:r>
      <w:r w:rsidRPr="006B0D62">
        <w:t>, указав шлюз IKE-протокола, политику IPSec-туннеля, режим обмена ключами и способ установления соединения. </w:t>
      </w:r>
      <w:hyperlink r:id="rId140" w:tgtFrame="_blank" w:history="1">
        <w:r w:rsidRPr="006B0D62">
          <w:rPr>
            <w:rStyle w:val="a7"/>
            <w:rFonts w:asciiTheme="minorHAnsi" w:hAnsiTheme="minorHAnsi" w:cstheme="minorBidi"/>
          </w:rPr>
          <w:t>tenea.ru</w:t>
        </w:r>
      </w:hyperlink>
      <w:hyperlink r:id="rId141" w:tgtFrame="_blank" w:history="1">
        <w:r w:rsidRPr="006B0D62">
          <w:rPr>
            <w:rStyle w:val="a7"/>
            <w:rFonts w:asciiTheme="minorHAnsi" w:hAnsiTheme="minorHAnsi" w:cstheme="minorBidi"/>
          </w:rPr>
          <w:t>ELTEXcm.ru</w:t>
        </w:r>
      </w:hyperlink>
      <w:r w:rsidR="00FE49FC">
        <w:t xml:space="preserve">. </w:t>
      </w:r>
      <w:r w:rsidRPr="006B0D62">
        <w:t>В документации ESR-series (например, версии 1.23) описан пример настройки </w:t>
      </w:r>
      <w:r w:rsidRPr="0029099C">
        <w:t>GRE over IPSec-туннеля</w:t>
      </w:r>
      <w:r w:rsidRPr="006B0D62">
        <w:t> между двумя узлами. В конфигурации используются статические GRE-туннели и IPSec, при этом параметры туннеля для обеих сторон должны быть взаимосогласованными. </w:t>
      </w:r>
      <w:hyperlink r:id="rId142" w:tgtFrame="_blank" w:history="1">
        <w:r w:rsidRPr="006B0D62">
          <w:rPr>
            <w:rStyle w:val="a7"/>
            <w:rFonts w:asciiTheme="minorHAnsi" w:hAnsiTheme="minorHAnsi" w:cstheme="minorBidi"/>
          </w:rPr>
          <w:t>docs.eltex-co.ru</w:t>
        </w:r>
      </w:hyperlink>
      <w:hyperlink r:id="rId143" w:tgtFrame="_blank" w:history="1">
        <w:r w:rsidRPr="006B0D62">
          <w:rPr>
            <w:rStyle w:val="a7"/>
            <w:rFonts w:asciiTheme="minorHAnsi" w:hAnsiTheme="minorHAnsi" w:cstheme="minorBidi"/>
          </w:rPr>
          <w:t>docs.eltex-o.ru</w:t>
        </w:r>
      </w:hyperlink>
      <w:hyperlink r:id="rId144" w:tgtFrame="_blank" w:history="1">
        <w:r w:rsidRPr="006B0D62">
          <w:rPr>
            <w:rStyle w:val="a7"/>
            <w:rFonts w:asciiTheme="minorHAnsi" w:hAnsiTheme="minorHAnsi" w:cstheme="minorBidi"/>
          </w:rPr>
          <w:t>sysahelper.gitbook.io</w:t>
        </w:r>
      </w:hyperlink>
      <w:r w:rsidR="00FE49FC" w:rsidRPr="00FE49FC">
        <w:t xml:space="preserve">, </w:t>
      </w:r>
      <w:r w:rsidR="00FE49FC">
        <w:t>в</w:t>
      </w:r>
      <w:r w:rsidR="007C38C8" w:rsidRPr="007C38C8">
        <w:t xml:space="preserve"> маршрутизаторе  ESR  реализованы  статические  неуправляемые  GRE-туннели, то есть туннели создаются вручную путем конфигурирования на локальном и удаленном узлах.</w:t>
      </w:r>
    </w:p>
    <w:p w14:paraId="789AF474" w14:textId="6CD61EE2" w:rsidR="007C38C8" w:rsidRDefault="007C38C8" w:rsidP="007C38C8">
      <w:pPr>
        <w:spacing w:after="120" w:line="360" w:lineRule="auto"/>
      </w:pPr>
      <w:r w:rsidRPr="007C38C8">
        <w:rPr>
          <w:rFonts w:eastAsia="Times New Roman"/>
        </w:rPr>
        <w:t xml:space="preserve">Решение: </w:t>
      </w:r>
    </w:p>
    <w:p w14:paraId="34E66F0B" w14:textId="12DCBBED" w:rsidR="007C38C8" w:rsidRPr="00624C92" w:rsidRDefault="007C38C8" w:rsidP="0029099C">
      <w:r w:rsidRPr="007C38C8">
        <w:t xml:space="preserve">   </w:t>
      </w:r>
      <w:r>
        <w:t>Д</w:t>
      </w:r>
      <w:r w:rsidRPr="007C38C8">
        <w:t>ля туннелирования трафика протокол</w:t>
      </w:r>
      <w:r>
        <w:t>а</w:t>
      </w:r>
      <w:r w:rsidRPr="007C38C8">
        <w:t xml:space="preserve"> GRE</w:t>
      </w:r>
      <w:r>
        <w:t xml:space="preserve"> </w:t>
      </w:r>
      <w:r w:rsidRPr="007C38C8">
        <w:t xml:space="preserve"> в </w:t>
      </w:r>
      <w:r w:rsidR="004B7D73">
        <w:t xml:space="preserve">настройках </w:t>
      </w:r>
      <w:r w:rsidRPr="007C38C8">
        <w:t xml:space="preserve"> локального шлюза для туннеля используется IP-адрес </w:t>
      </w:r>
      <w:r w:rsidR="0045399C">
        <w:t>10.10.10.2</w:t>
      </w:r>
      <w:r>
        <w:t>,</w:t>
      </w:r>
      <w:r w:rsidR="0045399C">
        <w:t xml:space="preserve"> </w:t>
      </w:r>
      <w:r>
        <w:t xml:space="preserve">а </w:t>
      </w:r>
      <w:r w:rsidRPr="007C38C8">
        <w:t>в качестве удаленного шлюза для туннеля используется IP-адрес 1</w:t>
      </w:r>
      <w:r w:rsidR="0045399C">
        <w:t>0.10.20.2</w:t>
      </w:r>
      <w:r w:rsidR="004B7D73">
        <w:t>.</w:t>
      </w:r>
      <w:r>
        <w:t xml:space="preserve"> </w:t>
      </w:r>
      <w:r w:rsidRPr="007C38C8">
        <w:t xml:space="preserve"> IP-адрес </w:t>
      </w:r>
      <w:r w:rsidR="004B7D73">
        <w:t xml:space="preserve">самого </w:t>
      </w:r>
      <w:r w:rsidRPr="007C38C8">
        <w:t xml:space="preserve">туннеля на локальной стороне </w:t>
      </w:r>
      <w:r w:rsidR="004B7D73">
        <w:t xml:space="preserve">назначен </w:t>
      </w:r>
      <w:r w:rsidR="001970CD">
        <w:t>192.168.1.</w:t>
      </w:r>
      <w:r w:rsidRPr="007C38C8">
        <w:t>1</w:t>
      </w:r>
      <w:r w:rsidR="00D15DDA" w:rsidRPr="00D15DDA">
        <w:t>00</w:t>
      </w:r>
      <w:r w:rsidRPr="007C38C8">
        <w:t xml:space="preserve">/24.  </w:t>
      </w:r>
      <w:r w:rsidR="001970CD">
        <w:t xml:space="preserve">На </w:t>
      </w:r>
      <w:r w:rsidR="0045399C">
        <w:t xml:space="preserve">стороне удаленного филиала </w:t>
      </w:r>
      <w:r w:rsidR="0045399C">
        <w:rPr>
          <w:lang w:val="en-US"/>
        </w:rPr>
        <w:t>IP</w:t>
      </w:r>
      <w:r w:rsidR="0045399C" w:rsidRPr="007B3AC2">
        <w:t xml:space="preserve"> </w:t>
      </w:r>
      <w:r w:rsidR="0045399C">
        <w:t xml:space="preserve">адрес </w:t>
      </w:r>
      <w:r w:rsidR="004B7D73">
        <w:t xml:space="preserve">самого </w:t>
      </w:r>
      <w:r w:rsidR="0045399C">
        <w:t xml:space="preserve">туннеля </w:t>
      </w:r>
      <w:r w:rsidR="004B7D73">
        <w:t xml:space="preserve">будет </w:t>
      </w:r>
      <w:r w:rsidR="0045399C">
        <w:t>192.168.1</w:t>
      </w:r>
      <w:r w:rsidR="00D15DDA" w:rsidRPr="00D15DDA">
        <w:t>00</w:t>
      </w:r>
      <w:r w:rsidR="0045399C">
        <w:t>.2/24.</w:t>
      </w:r>
    </w:p>
    <w:p w14:paraId="5B76189D" w14:textId="77777777" w:rsidR="00E3203E" w:rsidRDefault="00E3203E" w:rsidP="0029099C">
      <w:r>
        <w:t xml:space="preserve">Проверяем сетевые настройки на виртуальных ПК </w:t>
      </w:r>
      <w:r>
        <w:rPr>
          <w:lang w:val="en-US"/>
        </w:rPr>
        <w:t>PC</w:t>
      </w:r>
      <w:r w:rsidRPr="00E3203E">
        <w:t xml:space="preserve">1 </w:t>
      </w:r>
      <w:r>
        <w:t xml:space="preserve">и </w:t>
      </w:r>
      <w:r>
        <w:rPr>
          <w:lang w:val="en-US"/>
        </w:rPr>
        <w:t>PC</w:t>
      </w:r>
      <w:r w:rsidRPr="00E3203E">
        <w:t xml:space="preserve">4 </w:t>
      </w:r>
      <w:r>
        <w:t>в локальных сетях 172.16.1.0/24 и 172.16.2.0/24 соответственно:</w:t>
      </w:r>
    </w:p>
    <w:p w14:paraId="474C6192" w14:textId="77777777" w:rsidR="00E3203E" w:rsidRDefault="00E3203E" w:rsidP="007C38C8">
      <w:pPr>
        <w:spacing w:after="120" w:line="360" w:lineRule="auto"/>
      </w:pPr>
    </w:p>
    <w:p w14:paraId="7E27F8F2" w14:textId="77777777" w:rsidR="00E3203E" w:rsidRPr="00E3203E" w:rsidRDefault="00E3203E" w:rsidP="0029099C">
      <w:pPr>
        <w:shd w:val="clear" w:color="auto" w:fill="D0CECE" w:themeFill="background2" w:themeFillShade="E6"/>
        <w:rPr>
          <w:lang w:val="en-US"/>
        </w:rPr>
      </w:pPr>
      <w:r w:rsidRPr="00E3203E">
        <w:rPr>
          <w:lang w:val="en-US"/>
        </w:rPr>
        <w:t>PC1&gt; ip dhcp</w:t>
      </w:r>
    </w:p>
    <w:p w14:paraId="6DE4DABF" w14:textId="5E86548C" w:rsidR="00E3203E" w:rsidRPr="00624C92" w:rsidRDefault="00E3203E" w:rsidP="0029099C">
      <w:pPr>
        <w:shd w:val="clear" w:color="auto" w:fill="D0CECE" w:themeFill="background2" w:themeFillShade="E6"/>
        <w:rPr>
          <w:lang w:val="en-US"/>
        </w:rPr>
      </w:pPr>
      <w:r w:rsidRPr="00E3203E">
        <w:rPr>
          <w:lang w:val="en-US"/>
        </w:rPr>
        <w:t xml:space="preserve">DDORA IP 172.16.1.4/24 GW 172.16.1.1 </w:t>
      </w:r>
    </w:p>
    <w:p w14:paraId="2F980C16" w14:textId="66D66B74" w:rsidR="007C38C8" w:rsidRPr="00E3203E" w:rsidRDefault="007C38C8" w:rsidP="007C38C8">
      <w:pPr>
        <w:spacing w:after="120" w:line="360" w:lineRule="auto"/>
        <w:rPr>
          <w:lang w:val="en-US"/>
        </w:rPr>
      </w:pPr>
      <w:r w:rsidRPr="007C38C8">
        <w:rPr>
          <w:rFonts w:eastAsia="Times New Roman"/>
          <w:lang w:val="en-US"/>
        </w:rPr>
        <w:t xml:space="preserve"> </w:t>
      </w:r>
    </w:p>
    <w:p w14:paraId="67D2DAA7" w14:textId="77777777" w:rsidR="00E3203E" w:rsidRPr="00E3203E" w:rsidRDefault="00E3203E" w:rsidP="0029099C">
      <w:pPr>
        <w:shd w:val="clear" w:color="auto" w:fill="D0CECE" w:themeFill="background2" w:themeFillShade="E6"/>
        <w:rPr>
          <w:lang w:val="en-US"/>
        </w:rPr>
      </w:pPr>
      <w:r w:rsidRPr="00E3203E">
        <w:rPr>
          <w:lang w:val="en-US"/>
        </w:rPr>
        <w:t>PC4&gt; ip dhcp</w:t>
      </w:r>
    </w:p>
    <w:p w14:paraId="0DF4FF37" w14:textId="703C8D62" w:rsidR="00E3203E" w:rsidRPr="00E3203E" w:rsidRDefault="00E3203E" w:rsidP="0029099C">
      <w:pPr>
        <w:shd w:val="clear" w:color="auto" w:fill="D0CECE" w:themeFill="background2" w:themeFillShade="E6"/>
        <w:rPr>
          <w:lang w:val="en-US"/>
        </w:rPr>
      </w:pPr>
      <w:r w:rsidRPr="00E3203E">
        <w:rPr>
          <w:lang w:val="en-US"/>
        </w:rPr>
        <w:t>DORA IP 172.16.2.3/24 GW 172.16.2.1</w:t>
      </w:r>
    </w:p>
    <w:p w14:paraId="1400B961" w14:textId="77777777" w:rsidR="00E3203E" w:rsidRPr="00624C92" w:rsidRDefault="00E3203E" w:rsidP="007C38C8">
      <w:pPr>
        <w:spacing w:after="120" w:line="360" w:lineRule="auto"/>
        <w:rPr>
          <w:lang w:val="en-US"/>
        </w:rPr>
      </w:pPr>
    </w:p>
    <w:p w14:paraId="4626481B" w14:textId="414D91EE" w:rsidR="00E3203E" w:rsidRDefault="00E3203E" w:rsidP="0029099C">
      <w:r>
        <w:t xml:space="preserve">Сервера </w:t>
      </w:r>
      <w:r>
        <w:rPr>
          <w:lang w:val="en-US"/>
        </w:rPr>
        <w:t>DHCP</w:t>
      </w:r>
      <w:r w:rsidRPr="00E3203E">
        <w:t xml:space="preserve"> </w:t>
      </w:r>
      <w:r>
        <w:t>работают и адреса машинами получены.</w:t>
      </w:r>
    </w:p>
    <w:p w14:paraId="66E2988D" w14:textId="3AB1958A" w:rsidR="00E3203E" w:rsidRPr="00624C92" w:rsidRDefault="00E3203E" w:rsidP="0029099C">
      <w:r>
        <w:t xml:space="preserve">Проверяем работу </w:t>
      </w:r>
      <w:r>
        <w:rPr>
          <w:lang w:val="en-US"/>
        </w:rPr>
        <w:t>Source</w:t>
      </w:r>
      <w:r w:rsidRPr="00E3203E">
        <w:t xml:space="preserve"> </w:t>
      </w:r>
      <w:r>
        <w:rPr>
          <w:lang w:val="en-US"/>
        </w:rPr>
        <w:t>NAT</w:t>
      </w:r>
      <w:r w:rsidRPr="00E3203E">
        <w:t xml:space="preserve"> </w:t>
      </w:r>
      <w:r>
        <w:t>с выходом в Интернет:</w:t>
      </w:r>
    </w:p>
    <w:p w14:paraId="3ED35812" w14:textId="77777777" w:rsidR="00E3203E" w:rsidRPr="00624C92" w:rsidRDefault="00E3203E" w:rsidP="007C38C8">
      <w:pPr>
        <w:spacing w:after="120" w:line="360" w:lineRule="auto"/>
      </w:pPr>
    </w:p>
    <w:p w14:paraId="07B1FB5E" w14:textId="77777777" w:rsidR="00E3203E" w:rsidRPr="00E3203E" w:rsidRDefault="00E3203E" w:rsidP="0029099C">
      <w:pPr>
        <w:shd w:val="clear" w:color="auto" w:fill="D0CECE" w:themeFill="background2" w:themeFillShade="E6"/>
        <w:rPr>
          <w:lang w:val="en-US"/>
        </w:rPr>
      </w:pPr>
      <w:r w:rsidRPr="00E3203E">
        <w:rPr>
          <w:lang w:val="en-US"/>
        </w:rPr>
        <w:t>PC1&gt; ping ya.ru</w:t>
      </w:r>
    </w:p>
    <w:p w14:paraId="5204FBFF" w14:textId="77777777" w:rsidR="00E3203E" w:rsidRPr="00E3203E" w:rsidRDefault="00E3203E" w:rsidP="0029099C">
      <w:pPr>
        <w:shd w:val="clear" w:color="auto" w:fill="D0CECE" w:themeFill="background2" w:themeFillShade="E6"/>
        <w:rPr>
          <w:lang w:val="en-US"/>
        </w:rPr>
      </w:pPr>
      <w:r w:rsidRPr="00E3203E">
        <w:rPr>
          <w:lang w:val="en-US"/>
        </w:rPr>
        <w:t>ya.ru resolved to 5.255.255.242</w:t>
      </w:r>
    </w:p>
    <w:p w14:paraId="24443DFB" w14:textId="77777777" w:rsidR="00E3203E" w:rsidRPr="00E3203E" w:rsidRDefault="00E3203E" w:rsidP="0029099C">
      <w:pPr>
        <w:shd w:val="clear" w:color="auto" w:fill="D0CECE" w:themeFill="background2" w:themeFillShade="E6"/>
        <w:rPr>
          <w:lang w:val="en-US"/>
        </w:rPr>
      </w:pPr>
      <w:r w:rsidRPr="00E3203E">
        <w:rPr>
          <w:lang w:val="en-US"/>
        </w:rPr>
        <w:t>84 bytes from 5.255.255.242 icmp_seq=1 ttl=246 time=11.277 ms</w:t>
      </w:r>
    </w:p>
    <w:p w14:paraId="690A7F94" w14:textId="77777777" w:rsidR="00E3203E" w:rsidRPr="00E3203E" w:rsidRDefault="00E3203E" w:rsidP="0029099C">
      <w:pPr>
        <w:shd w:val="clear" w:color="auto" w:fill="D0CECE" w:themeFill="background2" w:themeFillShade="E6"/>
        <w:rPr>
          <w:lang w:val="en-US"/>
        </w:rPr>
      </w:pPr>
      <w:r w:rsidRPr="00E3203E">
        <w:rPr>
          <w:lang w:val="en-US"/>
        </w:rPr>
        <w:t>84 bytes from 5.255.255.242 icmp_seq=2 ttl=246 time=14.373 ms</w:t>
      </w:r>
    </w:p>
    <w:p w14:paraId="52CD2FD9" w14:textId="77777777" w:rsidR="00E3203E" w:rsidRPr="00E3203E" w:rsidRDefault="00E3203E" w:rsidP="0029099C">
      <w:pPr>
        <w:shd w:val="clear" w:color="auto" w:fill="D0CECE" w:themeFill="background2" w:themeFillShade="E6"/>
        <w:rPr>
          <w:lang w:val="en-US"/>
        </w:rPr>
      </w:pPr>
      <w:r w:rsidRPr="00E3203E">
        <w:rPr>
          <w:lang w:val="en-US"/>
        </w:rPr>
        <w:t>84 bytes from 5.255.255.242 icmp_seq=3 ttl=246 time=17.397 ms</w:t>
      </w:r>
    </w:p>
    <w:p w14:paraId="24B184EE" w14:textId="77777777" w:rsidR="00E3203E" w:rsidRPr="00E3203E" w:rsidRDefault="00E3203E" w:rsidP="0029099C">
      <w:pPr>
        <w:shd w:val="clear" w:color="auto" w:fill="D0CECE" w:themeFill="background2" w:themeFillShade="E6"/>
        <w:rPr>
          <w:lang w:val="en-US"/>
        </w:rPr>
      </w:pPr>
      <w:r w:rsidRPr="00E3203E">
        <w:rPr>
          <w:lang w:val="en-US"/>
        </w:rPr>
        <w:t>84 bytes from 5.255.255.242 icmp_seq=4 ttl=246 time=14.769 ms</w:t>
      </w:r>
    </w:p>
    <w:p w14:paraId="4AEA94DD" w14:textId="494563EB" w:rsidR="00E3203E" w:rsidRDefault="00E3203E" w:rsidP="0029099C">
      <w:pPr>
        <w:shd w:val="clear" w:color="auto" w:fill="D0CECE" w:themeFill="background2" w:themeFillShade="E6"/>
        <w:rPr>
          <w:lang w:val="en-US"/>
        </w:rPr>
      </w:pPr>
      <w:r w:rsidRPr="00E3203E">
        <w:rPr>
          <w:lang w:val="en-US"/>
        </w:rPr>
        <w:t>84 bytes from 5.255.255.242 icmp_seq=5 ttl=246 time=18.071 ms</w:t>
      </w:r>
    </w:p>
    <w:p w14:paraId="42ADAC32" w14:textId="77777777" w:rsidR="00E3203E" w:rsidRPr="00E3203E" w:rsidRDefault="00E3203E" w:rsidP="0029099C">
      <w:pPr>
        <w:shd w:val="clear" w:color="auto" w:fill="D0CECE" w:themeFill="background2" w:themeFillShade="E6"/>
        <w:rPr>
          <w:lang w:val="en-US"/>
        </w:rPr>
      </w:pPr>
    </w:p>
    <w:p w14:paraId="08E264D1" w14:textId="77777777" w:rsidR="00352BE7" w:rsidRPr="00352BE7" w:rsidRDefault="00352BE7" w:rsidP="0029099C">
      <w:pPr>
        <w:shd w:val="clear" w:color="auto" w:fill="D0CECE" w:themeFill="background2" w:themeFillShade="E6"/>
        <w:rPr>
          <w:lang w:val="en-US"/>
        </w:rPr>
      </w:pPr>
      <w:r w:rsidRPr="00352BE7">
        <w:rPr>
          <w:lang w:val="en-US"/>
        </w:rPr>
        <w:t>PC4&gt; ping ya.ru</w:t>
      </w:r>
    </w:p>
    <w:p w14:paraId="7042568D" w14:textId="77777777" w:rsidR="00352BE7" w:rsidRPr="00352BE7" w:rsidRDefault="00352BE7" w:rsidP="0029099C">
      <w:pPr>
        <w:shd w:val="clear" w:color="auto" w:fill="D0CECE" w:themeFill="background2" w:themeFillShade="E6"/>
        <w:rPr>
          <w:lang w:val="en-US"/>
        </w:rPr>
      </w:pPr>
      <w:r w:rsidRPr="00352BE7">
        <w:rPr>
          <w:lang w:val="en-US"/>
        </w:rPr>
        <w:t>ya.ru resolved to 77.88.55.242</w:t>
      </w:r>
    </w:p>
    <w:p w14:paraId="3BFF5B01" w14:textId="77777777" w:rsidR="00352BE7" w:rsidRPr="0029099C" w:rsidRDefault="00352BE7" w:rsidP="00352BE7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29099C">
        <w:rPr>
          <w:rFonts w:eastAsia="Times New Roman"/>
          <w:lang w:val="en-US"/>
        </w:rPr>
        <w:t>84 bytes from 77.88.55.242 icmp_seq=1 ttl=50 time=15.720 ms</w:t>
      </w:r>
    </w:p>
    <w:p w14:paraId="4E5311E6" w14:textId="77777777" w:rsidR="00352BE7" w:rsidRPr="0029099C" w:rsidRDefault="00352BE7" w:rsidP="00352BE7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29099C">
        <w:rPr>
          <w:rFonts w:eastAsia="Times New Roman"/>
          <w:lang w:val="en-US"/>
        </w:rPr>
        <w:t>84 bytes from 77.88.55.242 icmp_seq=2 ttl=50 time=19.953 ms</w:t>
      </w:r>
    </w:p>
    <w:p w14:paraId="63E28AE8" w14:textId="77777777" w:rsidR="00352BE7" w:rsidRPr="0029099C" w:rsidRDefault="00352BE7" w:rsidP="00352BE7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29099C">
        <w:rPr>
          <w:rFonts w:eastAsia="Times New Roman"/>
          <w:lang w:val="en-US"/>
        </w:rPr>
        <w:t>84 bytes from 77.88.55.242 icmp_seq=3 ttl=50 time=19.831 ms</w:t>
      </w:r>
    </w:p>
    <w:p w14:paraId="04F7C4C5" w14:textId="77777777" w:rsidR="00352BE7" w:rsidRPr="0029099C" w:rsidRDefault="00352BE7" w:rsidP="00352BE7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29099C">
        <w:rPr>
          <w:rFonts w:eastAsia="Times New Roman"/>
          <w:lang w:val="en-US"/>
        </w:rPr>
        <w:t>84 bytes from 77.88.55.242 icmp_seq=4 ttl=50 time=31.104 ms</w:t>
      </w:r>
    </w:p>
    <w:p w14:paraId="00CB3300" w14:textId="30446EEB" w:rsidR="00E3203E" w:rsidRPr="0029099C" w:rsidRDefault="00352BE7" w:rsidP="00352BE7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29099C">
        <w:rPr>
          <w:rFonts w:eastAsia="Times New Roman"/>
          <w:lang w:val="en-US"/>
        </w:rPr>
        <w:t>84 bytes from 77.88.55.242 icmp_seq=5 ttl=50 time=19.792 ms</w:t>
      </w:r>
    </w:p>
    <w:p w14:paraId="1724A0C8" w14:textId="77777777" w:rsidR="00352BE7" w:rsidRPr="00352BE7" w:rsidRDefault="00352BE7" w:rsidP="00352BE7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</w:p>
    <w:p w14:paraId="64A5C9E7" w14:textId="4076253C" w:rsidR="00352BE7" w:rsidRDefault="00352BE7" w:rsidP="007C38C8">
      <w:pPr>
        <w:spacing w:after="120" w:line="360" w:lineRule="auto"/>
      </w:pPr>
      <w:r>
        <w:rPr>
          <w:rFonts w:eastAsia="Times New Roman"/>
        </w:rPr>
        <w:t xml:space="preserve">Проверяем связность локальных сетей домашнего офиса и удаленного филиала, командой </w:t>
      </w:r>
      <w:r>
        <w:rPr>
          <w:rFonts w:eastAsia="Times New Roman"/>
          <w:lang w:val="en-US"/>
        </w:rPr>
        <w:t>ping</w:t>
      </w:r>
      <w:r w:rsidRPr="00352BE7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c</w:t>
      </w:r>
      <w:r w:rsidRPr="00352BE7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PC</w:t>
      </w:r>
      <w:r w:rsidRPr="00352BE7">
        <w:rPr>
          <w:rFonts w:eastAsia="Times New Roman"/>
        </w:rPr>
        <w:t xml:space="preserve">4 </w:t>
      </w:r>
      <w:r>
        <w:rPr>
          <w:rFonts w:eastAsia="Times New Roman"/>
        </w:rPr>
        <w:t xml:space="preserve">у которой </w:t>
      </w:r>
      <w:r>
        <w:rPr>
          <w:rFonts w:eastAsia="Times New Roman"/>
          <w:lang w:val="en-US"/>
        </w:rPr>
        <w:t>IP</w:t>
      </w:r>
      <w:r w:rsidRPr="00352BE7">
        <w:rPr>
          <w:rFonts w:eastAsia="Times New Roman"/>
        </w:rPr>
        <w:t xml:space="preserve"> </w:t>
      </w:r>
      <w:r>
        <w:rPr>
          <w:rFonts w:eastAsia="Times New Roman"/>
        </w:rPr>
        <w:t>адрес 172.16.2.3</w:t>
      </w:r>
      <w:r w:rsidRPr="00352BE7">
        <w:rPr>
          <w:rFonts w:eastAsia="Times New Roman"/>
        </w:rPr>
        <w:t xml:space="preserve"> </w:t>
      </w:r>
      <w:r>
        <w:rPr>
          <w:rFonts w:eastAsia="Times New Roman"/>
        </w:rPr>
        <w:t xml:space="preserve">на </w:t>
      </w:r>
      <w:r>
        <w:rPr>
          <w:rFonts w:eastAsia="Times New Roman"/>
          <w:lang w:val="en-US"/>
        </w:rPr>
        <w:t>PC</w:t>
      </w:r>
      <w:r w:rsidRPr="00352BE7">
        <w:rPr>
          <w:rFonts w:eastAsia="Times New Roman"/>
        </w:rPr>
        <w:t xml:space="preserve">1 </w:t>
      </w:r>
      <w:r>
        <w:rPr>
          <w:rFonts w:eastAsia="Times New Roman"/>
        </w:rPr>
        <w:t xml:space="preserve">у которой </w:t>
      </w:r>
      <w:r>
        <w:rPr>
          <w:rFonts w:eastAsia="Times New Roman"/>
          <w:lang w:val="en-US"/>
        </w:rPr>
        <w:t>IP</w:t>
      </w:r>
      <w:r>
        <w:rPr>
          <w:rFonts w:eastAsia="Times New Roman"/>
        </w:rPr>
        <w:t xml:space="preserve"> адрес </w:t>
      </w:r>
      <w:r w:rsidR="0029099C">
        <w:rPr>
          <w:rFonts w:eastAsia="Times New Roman"/>
        </w:rPr>
        <w:t>17</w:t>
      </w:r>
      <w:r>
        <w:rPr>
          <w:rFonts w:eastAsia="Times New Roman"/>
        </w:rPr>
        <w:t>2.16.1.3</w:t>
      </w:r>
      <w:r w:rsidRPr="00352BE7">
        <w:rPr>
          <w:rFonts w:eastAsia="Times New Roman"/>
        </w:rPr>
        <w:t>:</w:t>
      </w:r>
    </w:p>
    <w:p w14:paraId="3AEB45B7" w14:textId="77777777" w:rsidR="00352BE7" w:rsidRPr="00352BE7" w:rsidRDefault="00352BE7" w:rsidP="0029099C">
      <w:pPr>
        <w:shd w:val="clear" w:color="auto" w:fill="D0CECE" w:themeFill="background2" w:themeFillShade="E6"/>
        <w:rPr>
          <w:lang w:val="en-US"/>
        </w:rPr>
      </w:pPr>
      <w:r w:rsidRPr="00352BE7">
        <w:rPr>
          <w:lang w:val="en-US"/>
        </w:rPr>
        <w:t>PC4&gt; ping 172.16.1.3</w:t>
      </w:r>
    </w:p>
    <w:p w14:paraId="6EDE51C6" w14:textId="77777777" w:rsidR="00352BE7" w:rsidRPr="00352BE7" w:rsidRDefault="00352BE7" w:rsidP="0029099C">
      <w:pPr>
        <w:shd w:val="clear" w:color="auto" w:fill="D0CECE" w:themeFill="background2" w:themeFillShade="E6"/>
        <w:rPr>
          <w:lang w:val="en-US"/>
        </w:rPr>
      </w:pPr>
      <w:r w:rsidRPr="00352BE7">
        <w:rPr>
          <w:lang w:val="en-US"/>
        </w:rPr>
        <w:t>172.16.1.3 icmp_seq=1 timeout</w:t>
      </w:r>
    </w:p>
    <w:p w14:paraId="61F40007" w14:textId="77777777" w:rsidR="00352BE7" w:rsidRPr="00352BE7" w:rsidRDefault="00352BE7" w:rsidP="0029099C">
      <w:pPr>
        <w:shd w:val="clear" w:color="auto" w:fill="D0CECE" w:themeFill="background2" w:themeFillShade="E6"/>
        <w:rPr>
          <w:lang w:val="en-US"/>
        </w:rPr>
      </w:pPr>
      <w:r w:rsidRPr="00352BE7">
        <w:rPr>
          <w:lang w:val="en-US"/>
        </w:rPr>
        <w:t>172.16.1.3 icmp_seq=2 timeout</w:t>
      </w:r>
    </w:p>
    <w:p w14:paraId="68B20A58" w14:textId="77777777" w:rsidR="00352BE7" w:rsidRPr="00352BE7" w:rsidRDefault="00352BE7" w:rsidP="0029099C">
      <w:pPr>
        <w:shd w:val="clear" w:color="auto" w:fill="D0CECE" w:themeFill="background2" w:themeFillShade="E6"/>
        <w:rPr>
          <w:lang w:val="en-US"/>
        </w:rPr>
      </w:pPr>
      <w:r w:rsidRPr="00352BE7">
        <w:rPr>
          <w:lang w:val="en-US"/>
        </w:rPr>
        <w:t>172.16.1.3 icmp_seq=3 timeout</w:t>
      </w:r>
    </w:p>
    <w:p w14:paraId="1143D133" w14:textId="77777777" w:rsidR="00352BE7" w:rsidRPr="00352BE7" w:rsidRDefault="00352BE7" w:rsidP="0029099C">
      <w:pPr>
        <w:shd w:val="clear" w:color="auto" w:fill="D0CECE" w:themeFill="background2" w:themeFillShade="E6"/>
        <w:rPr>
          <w:lang w:val="en-US"/>
        </w:rPr>
      </w:pPr>
      <w:r w:rsidRPr="00352BE7">
        <w:rPr>
          <w:lang w:val="en-US"/>
        </w:rPr>
        <w:t>172.16.1.3 icmp_seq=4 timeout</w:t>
      </w:r>
    </w:p>
    <w:p w14:paraId="36208AEA" w14:textId="71BD5556" w:rsidR="00352BE7" w:rsidRPr="00624C92" w:rsidRDefault="00352BE7" w:rsidP="0029099C">
      <w:pPr>
        <w:shd w:val="clear" w:color="auto" w:fill="D0CECE" w:themeFill="background2" w:themeFillShade="E6"/>
      </w:pPr>
      <w:r w:rsidRPr="00624C92">
        <w:t xml:space="preserve">172.16.1.3 </w:t>
      </w:r>
      <w:r w:rsidRPr="00352BE7">
        <w:rPr>
          <w:lang w:val="en-US"/>
        </w:rPr>
        <w:t>icmp</w:t>
      </w:r>
      <w:r w:rsidRPr="00624C92">
        <w:t>_</w:t>
      </w:r>
      <w:r w:rsidRPr="00352BE7">
        <w:rPr>
          <w:lang w:val="en-US"/>
        </w:rPr>
        <w:t>seq</w:t>
      </w:r>
      <w:r w:rsidRPr="00624C92">
        <w:t xml:space="preserve">=5 </w:t>
      </w:r>
      <w:r w:rsidRPr="00352BE7">
        <w:rPr>
          <w:lang w:val="en-US"/>
        </w:rPr>
        <w:t>timeout</w:t>
      </w:r>
    </w:p>
    <w:p w14:paraId="6F1D0972" w14:textId="77777777" w:rsidR="0029099C" w:rsidRDefault="0029099C" w:rsidP="007C38C8">
      <w:pPr>
        <w:spacing w:after="120" w:line="360" w:lineRule="auto"/>
        <w:rPr>
          <w:rFonts w:eastAsia="Times New Roman"/>
        </w:rPr>
      </w:pPr>
    </w:p>
    <w:p w14:paraId="6A1192AE" w14:textId="49F5FA97" w:rsidR="007C38C8" w:rsidRPr="007826FD" w:rsidRDefault="00352BE7" w:rsidP="0029099C">
      <w:r>
        <w:t>Вот для создания связности удаленных локальных сетей и нужен тоннель.</w:t>
      </w:r>
      <w:r w:rsidR="0029099C">
        <w:t xml:space="preserve"> </w:t>
      </w:r>
      <w:r w:rsidR="007C38C8" w:rsidRPr="007C38C8">
        <w:rPr>
          <w:rFonts w:eastAsia="Times New Roman"/>
        </w:rPr>
        <w:t>Создадим</w:t>
      </w:r>
      <w:r w:rsidR="007C38C8" w:rsidRPr="007826FD">
        <w:rPr>
          <w:rFonts w:eastAsia="Times New Roman"/>
        </w:rPr>
        <w:t xml:space="preserve"> </w:t>
      </w:r>
      <w:r w:rsidR="007C38C8" w:rsidRPr="007C38C8">
        <w:rPr>
          <w:rFonts w:eastAsia="Times New Roman"/>
        </w:rPr>
        <w:t>туннель</w:t>
      </w:r>
      <w:r w:rsidR="007C38C8" w:rsidRPr="007826FD">
        <w:rPr>
          <w:rFonts w:eastAsia="Times New Roman"/>
        </w:rPr>
        <w:t xml:space="preserve"> </w:t>
      </w:r>
      <w:r w:rsidR="007C38C8" w:rsidRPr="007C38C8">
        <w:rPr>
          <w:rFonts w:eastAsia="Times New Roman"/>
          <w:lang w:val="en-US"/>
        </w:rPr>
        <w:t>GRE</w:t>
      </w:r>
      <w:r w:rsidR="007C38C8" w:rsidRPr="007826FD">
        <w:rPr>
          <w:rFonts w:eastAsia="Times New Roman"/>
        </w:rPr>
        <w:t xml:space="preserve"> 10: </w:t>
      </w:r>
    </w:p>
    <w:p w14:paraId="70131537" w14:textId="77777777" w:rsidR="0029099C" w:rsidRDefault="0029099C" w:rsidP="007C38C8">
      <w:pPr>
        <w:spacing w:after="120" w:line="360" w:lineRule="auto"/>
        <w:rPr>
          <w:rFonts w:eastAsia="Times New Roman"/>
        </w:rPr>
      </w:pPr>
    </w:p>
    <w:p w14:paraId="3F35177F" w14:textId="3E29E4DC" w:rsidR="007C38C8" w:rsidRPr="007826FD" w:rsidRDefault="00902DA6" w:rsidP="0029099C">
      <w:pPr>
        <w:shd w:val="clear" w:color="auto" w:fill="D0CECE" w:themeFill="background2" w:themeFillShade="E6"/>
      </w:pPr>
      <w:r w:rsidRPr="00902DA6">
        <w:t xml:space="preserve"> </w:t>
      </w:r>
      <w:r>
        <w:rPr>
          <w:lang w:val="en-US"/>
        </w:rPr>
        <w:t>vesr</w:t>
      </w:r>
      <w:r w:rsidRPr="00902DA6">
        <w:t>124-2-1</w:t>
      </w:r>
      <w:r w:rsidR="007C38C8" w:rsidRPr="007826FD">
        <w:t>(</w:t>
      </w:r>
      <w:r w:rsidR="007C38C8" w:rsidRPr="007C38C8">
        <w:rPr>
          <w:lang w:val="en-US"/>
        </w:rPr>
        <w:t>config</w:t>
      </w:r>
      <w:r w:rsidR="007C38C8" w:rsidRPr="007826FD">
        <w:t xml:space="preserve">)# </w:t>
      </w:r>
      <w:r w:rsidR="007C38C8" w:rsidRPr="007C38C8">
        <w:rPr>
          <w:lang w:val="en-US"/>
        </w:rPr>
        <w:t>tunnel</w:t>
      </w:r>
      <w:r w:rsidR="007C38C8" w:rsidRPr="007826FD">
        <w:t xml:space="preserve"> </w:t>
      </w:r>
      <w:r w:rsidR="007C38C8" w:rsidRPr="007C38C8">
        <w:rPr>
          <w:lang w:val="en-US"/>
        </w:rPr>
        <w:t>gre</w:t>
      </w:r>
      <w:r w:rsidR="007C38C8" w:rsidRPr="007826FD">
        <w:t xml:space="preserve"> 10 </w:t>
      </w:r>
    </w:p>
    <w:p w14:paraId="612FE296" w14:textId="77777777" w:rsidR="0029099C" w:rsidRDefault="0029099C" w:rsidP="007C38C8">
      <w:pPr>
        <w:spacing w:after="120" w:line="360" w:lineRule="auto"/>
        <w:rPr>
          <w:rFonts w:eastAsia="Times New Roman"/>
        </w:rPr>
      </w:pPr>
    </w:p>
    <w:p w14:paraId="72D32765" w14:textId="279A2FFE" w:rsidR="007C38C8" w:rsidRDefault="007C38C8" w:rsidP="0029099C">
      <w:r w:rsidRPr="007C38C8">
        <w:t xml:space="preserve">Укажем локальный и удаленный шлюз (IP-адреса интерфейсов, граничащих с WAN): </w:t>
      </w:r>
    </w:p>
    <w:p w14:paraId="6C1B157E" w14:textId="77777777" w:rsidR="0029099C" w:rsidRDefault="0029099C" w:rsidP="0029099C">
      <w:pPr>
        <w:shd w:val="clear" w:color="auto" w:fill="D0CECE" w:themeFill="background2" w:themeFillShade="E6"/>
      </w:pPr>
    </w:p>
    <w:p w14:paraId="299B39BD" w14:textId="21043064" w:rsidR="007C38C8" w:rsidRPr="007C38C8" w:rsidRDefault="00902DA6" w:rsidP="0029099C">
      <w:pPr>
        <w:shd w:val="clear" w:color="auto" w:fill="D0CECE" w:themeFill="background2" w:themeFillShade="E6"/>
        <w:rPr>
          <w:lang w:val="en-US"/>
        </w:rPr>
      </w:pPr>
      <w:r w:rsidRPr="00902DA6">
        <w:t xml:space="preserve"> </w:t>
      </w:r>
      <w:r>
        <w:rPr>
          <w:lang w:val="en-US"/>
        </w:rPr>
        <w:t>vesr124-2-1</w:t>
      </w:r>
      <w:r w:rsidR="007C38C8" w:rsidRPr="007C38C8">
        <w:rPr>
          <w:lang w:val="en-US"/>
        </w:rPr>
        <w:t>(config-gre)# local address 1</w:t>
      </w:r>
      <w:r w:rsidR="00624C92" w:rsidRPr="00624C92">
        <w:rPr>
          <w:lang w:val="en-US"/>
        </w:rPr>
        <w:t>0</w:t>
      </w:r>
      <w:r w:rsidR="007C38C8" w:rsidRPr="007C38C8">
        <w:rPr>
          <w:lang w:val="en-US"/>
        </w:rPr>
        <w:t>.</w:t>
      </w:r>
      <w:r w:rsidR="00624C92" w:rsidRPr="00624C92">
        <w:rPr>
          <w:lang w:val="en-US"/>
        </w:rPr>
        <w:t>1</w:t>
      </w:r>
      <w:r w:rsidR="007C38C8" w:rsidRPr="007C38C8">
        <w:rPr>
          <w:lang w:val="en-US"/>
        </w:rPr>
        <w:t>0.</w:t>
      </w:r>
      <w:r w:rsidR="00624C92" w:rsidRPr="00624C92">
        <w:rPr>
          <w:lang w:val="en-US"/>
        </w:rPr>
        <w:t>1</w:t>
      </w:r>
      <w:r w:rsidR="007C38C8" w:rsidRPr="007C38C8">
        <w:rPr>
          <w:lang w:val="en-US"/>
        </w:rPr>
        <w:t>0.</w:t>
      </w:r>
      <w:r w:rsidR="00624C92" w:rsidRPr="00624C92">
        <w:rPr>
          <w:lang w:val="en-US"/>
        </w:rPr>
        <w:t>2</w:t>
      </w:r>
      <w:r w:rsidR="007C38C8" w:rsidRPr="007C38C8">
        <w:rPr>
          <w:lang w:val="en-US"/>
        </w:rPr>
        <w:t xml:space="preserve"> </w:t>
      </w:r>
    </w:p>
    <w:p w14:paraId="4302DECD" w14:textId="683DC1D8" w:rsidR="007C38C8" w:rsidRPr="00515DF2" w:rsidRDefault="00902DA6" w:rsidP="0029099C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vesr124-2-1</w:t>
      </w:r>
      <w:r w:rsidR="007C38C8" w:rsidRPr="007C38C8">
        <w:rPr>
          <w:lang w:val="en-US"/>
        </w:rPr>
        <w:t xml:space="preserve">(config-gre)# remote address </w:t>
      </w:r>
      <w:r w:rsidR="002A1AA2">
        <w:rPr>
          <w:lang w:val="en-US"/>
        </w:rPr>
        <w:t>10.10.20.2</w:t>
      </w:r>
      <w:r w:rsidR="007C38C8" w:rsidRPr="007C38C8">
        <w:rPr>
          <w:lang w:val="en-US"/>
        </w:rPr>
        <w:t xml:space="preserve"> </w:t>
      </w:r>
    </w:p>
    <w:p w14:paraId="034D9024" w14:textId="77777777" w:rsidR="007C38C8" w:rsidRPr="007C38C8" w:rsidRDefault="007C38C8" w:rsidP="0029099C">
      <w:pPr>
        <w:shd w:val="clear" w:color="auto" w:fill="D0CECE" w:themeFill="background2" w:themeFillShade="E6"/>
        <w:rPr>
          <w:lang w:val="en-US"/>
        </w:rPr>
      </w:pPr>
    </w:p>
    <w:p w14:paraId="602A41D3" w14:textId="4BCD5DE7" w:rsidR="007C38C8" w:rsidRPr="00624C92" w:rsidRDefault="007C38C8" w:rsidP="0029099C">
      <w:pPr>
        <w:shd w:val="clear" w:color="auto" w:fill="D0CECE" w:themeFill="background2" w:themeFillShade="E6"/>
        <w:rPr>
          <w:lang w:val="en-US"/>
        </w:rPr>
      </w:pPr>
      <w:r w:rsidRPr="007C38C8">
        <w:t>Укажем</w:t>
      </w:r>
      <w:r w:rsidRPr="007C38C8">
        <w:rPr>
          <w:lang w:val="en-US"/>
        </w:rPr>
        <w:t xml:space="preserve"> IP-</w:t>
      </w:r>
      <w:r w:rsidRPr="007C38C8">
        <w:t>адрес</w:t>
      </w:r>
      <w:r w:rsidRPr="007C38C8">
        <w:rPr>
          <w:lang w:val="en-US"/>
        </w:rPr>
        <w:t xml:space="preserve"> </w:t>
      </w:r>
      <w:r w:rsidRPr="007C38C8">
        <w:t>туннеля</w:t>
      </w:r>
      <w:r w:rsidRPr="007C38C8">
        <w:rPr>
          <w:lang w:val="en-US"/>
        </w:rPr>
        <w:t xml:space="preserve"> </w:t>
      </w:r>
      <w:r w:rsidR="00624C92" w:rsidRPr="00624C92">
        <w:rPr>
          <w:lang w:val="en-US"/>
        </w:rPr>
        <w:t>192.168.100.1</w:t>
      </w:r>
      <w:r w:rsidRPr="007C38C8">
        <w:rPr>
          <w:lang w:val="en-US"/>
        </w:rPr>
        <w:t xml:space="preserve">/24: </w:t>
      </w:r>
    </w:p>
    <w:p w14:paraId="5A3A8F81" w14:textId="77777777" w:rsidR="007C38C8" w:rsidRPr="007C38C8" w:rsidRDefault="007C38C8" w:rsidP="0029099C">
      <w:pPr>
        <w:shd w:val="clear" w:color="auto" w:fill="D0CECE" w:themeFill="background2" w:themeFillShade="E6"/>
        <w:rPr>
          <w:lang w:val="en-US"/>
        </w:rPr>
      </w:pPr>
    </w:p>
    <w:p w14:paraId="502C364F" w14:textId="240E187D" w:rsidR="007C38C8" w:rsidRPr="00624C92" w:rsidRDefault="00902DA6" w:rsidP="0029099C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vesr124-2-1</w:t>
      </w:r>
      <w:r w:rsidR="007C38C8" w:rsidRPr="007C38C8">
        <w:rPr>
          <w:lang w:val="en-US"/>
        </w:rPr>
        <w:t xml:space="preserve">(config-gre)# ip address </w:t>
      </w:r>
      <w:r w:rsidR="00624C92" w:rsidRPr="00624C92">
        <w:rPr>
          <w:lang w:val="en-US"/>
        </w:rPr>
        <w:t>192.168.100.1</w:t>
      </w:r>
      <w:r w:rsidR="007C38C8" w:rsidRPr="007C38C8">
        <w:rPr>
          <w:lang w:val="en-US"/>
        </w:rPr>
        <w:t xml:space="preserve">/24 </w:t>
      </w:r>
    </w:p>
    <w:p w14:paraId="15EA08B5" w14:textId="77777777" w:rsidR="007C38C8" w:rsidRPr="007C38C8" w:rsidRDefault="007C38C8" w:rsidP="007C38C8">
      <w:pPr>
        <w:spacing w:after="120" w:line="360" w:lineRule="auto"/>
        <w:rPr>
          <w:lang w:val="en-US"/>
        </w:rPr>
      </w:pPr>
    </w:p>
    <w:p w14:paraId="4B2C5BCD" w14:textId="77777777" w:rsidR="007C38C8" w:rsidRPr="007C38C8" w:rsidRDefault="007C38C8" w:rsidP="0029099C">
      <w:r w:rsidRPr="007C38C8">
        <w:t xml:space="preserve">Также  туннель  должен  принадлежать  к  зоне  безопасности,  для  того  чтобы  можно  было </w:t>
      </w:r>
    </w:p>
    <w:p w14:paraId="1B3F4FE0" w14:textId="008EDF15" w:rsidR="007C38C8" w:rsidRDefault="007C38C8" w:rsidP="0029099C">
      <w:r w:rsidRPr="007C38C8">
        <w:t xml:space="preserve">создать  правила,  разрешающие  прохождение  трафика  в  firewall.  Принадлежность  туннеля  к  зоне задается следующей командой: </w:t>
      </w:r>
    </w:p>
    <w:p w14:paraId="1168E7BC" w14:textId="77777777" w:rsidR="007C38C8" w:rsidRPr="007C38C8" w:rsidRDefault="007C38C8" w:rsidP="007C38C8">
      <w:pPr>
        <w:spacing w:after="120" w:line="360" w:lineRule="auto"/>
      </w:pPr>
    </w:p>
    <w:p w14:paraId="66E80855" w14:textId="40EA0ACA" w:rsidR="007C38C8" w:rsidRPr="00645227" w:rsidRDefault="00902DA6" w:rsidP="0029099C">
      <w:pPr>
        <w:shd w:val="clear" w:color="auto" w:fill="D0CECE" w:themeFill="background2" w:themeFillShade="E6"/>
      </w:pPr>
      <w:r w:rsidRPr="00902DA6">
        <w:t xml:space="preserve"> </w:t>
      </w:r>
      <w:r>
        <w:rPr>
          <w:lang w:val="en-US"/>
        </w:rPr>
        <w:t>vesr</w:t>
      </w:r>
      <w:r w:rsidRPr="00902DA6">
        <w:t>124-2-1</w:t>
      </w:r>
      <w:r w:rsidR="007C38C8" w:rsidRPr="007C38C8">
        <w:t>(</w:t>
      </w:r>
      <w:r w:rsidR="007C38C8" w:rsidRPr="007C38C8">
        <w:rPr>
          <w:lang w:val="en-US"/>
        </w:rPr>
        <w:t>config</w:t>
      </w:r>
      <w:r w:rsidR="007C38C8" w:rsidRPr="007C38C8">
        <w:t>-</w:t>
      </w:r>
      <w:r w:rsidR="007C38C8" w:rsidRPr="007C38C8">
        <w:rPr>
          <w:lang w:val="en-US"/>
        </w:rPr>
        <w:t>gre</w:t>
      </w:r>
      <w:r w:rsidR="007C38C8" w:rsidRPr="007C38C8">
        <w:t xml:space="preserve">)# </w:t>
      </w:r>
      <w:r w:rsidR="007C38C8" w:rsidRPr="007C38C8">
        <w:rPr>
          <w:lang w:val="en-US"/>
        </w:rPr>
        <w:t>security</w:t>
      </w:r>
      <w:r w:rsidR="007C38C8" w:rsidRPr="007C38C8">
        <w:t>-</w:t>
      </w:r>
      <w:r w:rsidR="007C38C8" w:rsidRPr="007C38C8">
        <w:rPr>
          <w:lang w:val="en-US"/>
        </w:rPr>
        <w:t>zone</w:t>
      </w:r>
      <w:r w:rsidR="007C38C8" w:rsidRPr="007C38C8">
        <w:t xml:space="preserve"> </w:t>
      </w:r>
      <w:r w:rsidR="00645227">
        <w:rPr>
          <w:lang w:val="en-US"/>
        </w:rPr>
        <w:t>UN</w:t>
      </w:r>
      <w:r w:rsidR="00624C92">
        <w:rPr>
          <w:lang w:val="en-US"/>
        </w:rPr>
        <w:t>TRUSTED</w:t>
      </w:r>
      <w:r w:rsidR="007C38C8" w:rsidRPr="007C38C8">
        <w:t xml:space="preserve"> </w:t>
      </w:r>
    </w:p>
    <w:p w14:paraId="01F9220E" w14:textId="77777777" w:rsidR="007C38C8" w:rsidRPr="007C38C8" w:rsidRDefault="007C38C8" w:rsidP="007C38C8">
      <w:pPr>
        <w:spacing w:after="120" w:line="360" w:lineRule="auto"/>
      </w:pPr>
    </w:p>
    <w:p w14:paraId="6E949B6A" w14:textId="77777777" w:rsidR="007C38C8" w:rsidRPr="00624C92" w:rsidRDefault="007C38C8" w:rsidP="007C38C8">
      <w:pPr>
        <w:spacing w:after="120" w:line="360" w:lineRule="auto"/>
        <w:rPr>
          <w:lang w:val="en-US"/>
        </w:rPr>
      </w:pPr>
      <w:r w:rsidRPr="007C38C8">
        <w:rPr>
          <w:rFonts w:eastAsia="Times New Roman"/>
        </w:rPr>
        <w:t>Включим</w:t>
      </w:r>
      <w:r w:rsidRPr="007C38C8">
        <w:rPr>
          <w:rFonts w:eastAsia="Times New Roman"/>
          <w:lang w:val="en-US"/>
        </w:rPr>
        <w:t xml:space="preserve"> </w:t>
      </w:r>
      <w:r w:rsidRPr="007C38C8">
        <w:rPr>
          <w:rFonts w:eastAsia="Times New Roman"/>
        </w:rPr>
        <w:t>туннель</w:t>
      </w:r>
      <w:r w:rsidRPr="007C38C8">
        <w:rPr>
          <w:rFonts w:eastAsia="Times New Roman"/>
          <w:lang w:val="en-US"/>
        </w:rPr>
        <w:t xml:space="preserve">: </w:t>
      </w:r>
    </w:p>
    <w:p w14:paraId="79C83C43" w14:textId="77777777" w:rsidR="007C38C8" w:rsidRPr="007C38C8" w:rsidRDefault="007C38C8" w:rsidP="007C38C8">
      <w:pPr>
        <w:spacing w:after="120" w:line="360" w:lineRule="auto"/>
        <w:rPr>
          <w:lang w:val="en-US"/>
        </w:rPr>
      </w:pPr>
    </w:p>
    <w:p w14:paraId="561B18FC" w14:textId="171BBDC7" w:rsidR="007C38C8" w:rsidRPr="007C38C8" w:rsidRDefault="00902DA6" w:rsidP="0029099C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vesr124-2-1</w:t>
      </w:r>
      <w:r w:rsidR="007C38C8" w:rsidRPr="007C38C8">
        <w:rPr>
          <w:lang w:val="en-US"/>
        </w:rPr>
        <w:t xml:space="preserve">(config-gre)# enable </w:t>
      </w:r>
    </w:p>
    <w:p w14:paraId="689A4F8A" w14:textId="6F59E2D1" w:rsidR="007C38C8" w:rsidRDefault="00902DA6" w:rsidP="0029099C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vesr124-2-1</w:t>
      </w:r>
      <w:r w:rsidR="007C38C8" w:rsidRPr="007C38C8">
        <w:rPr>
          <w:lang w:val="en-US"/>
        </w:rPr>
        <w:t xml:space="preserve">(config-gre)# exit </w:t>
      </w:r>
    </w:p>
    <w:p w14:paraId="5F9398C7" w14:textId="128642E4" w:rsidR="00624C92" w:rsidRPr="00645227" w:rsidRDefault="00645227" w:rsidP="00624C92">
      <w:pPr>
        <w:keepNext/>
        <w:spacing w:after="120" w:line="360" w:lineRule="auto"/>
        <w:rPr>
          <w:lang w:val="en-US"/>
        </w:rPr>
      </w:pPr>
      <w:r w:rsidRPr="00645227">
        <w:rPr>
          <w:rFonts w:eastAsia="Times New Roman"/>
          <w:noProof/>
          <w:lang w:val="en-US"/>
        </w:rPr>
        <w:t xml:space="preserve"> </w:t>
      </w:r>
      <w:r w:rsidRPr="00645227">
        <w:rPr>
          <w:rFonts w:eastAsia="Times New Roman"/>
          <w:noProof/>
        </w:rPr>
        <w:drawing>
          <wp:inline distT="0" distB="0" distL="0" distR="0" wp14:anchorId="039A641F" wp14:editId="4A434A4D">
            <wp:extent cx="5731510" cy="1624330"/>
            <wp:effectExtent l="0" t="0" r="2540" b="0"/>
            <wp:docPr id="5679816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98168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2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4585E" w14:textId="3A045349" w:rsidR="00624C92" w:rsidRPr="00624C92" w:rsidRDefault="00624C92" w:rsidP="00624C92">
      <w:pPr>
        <w:pStyle w:val="aff4"/>
        <w:spacing w:after="120" w:line="360" w:lineRule="auto"/>
      </w:pPr>
      <w:r>
        <w:rPr>
          <w:rFonts w:eastAsia="Times New Roman"/>
        </w:rPr>
        <w:t>Рисунок</w:t>
      </w:r>
      <w:r w:rsidRPr="004575D0">
        <w:rPr>
          <w:rFonts w:eastAsia="Times New Roman"/>
        </w:rPr>
        <w:t xml:space="preserve">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893CB8">
        <w:rPr>
          <w:rFonts w:eastAsia="Times New Roman"/>
          <w:noProof/>
        </w:rPr>
        <w:t>8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893CB8">
        <w:rPr>
          <w:rFonts w:eastAsia="Times New Roman"/>
          <w:noProof/>
        </w:rPr>
        <w:t>2</w:t>
      </w:r>
      <w:r w:rsidR="007A0402">
        <w:rPr>
          <w:rFonts w:eastAsia="Times New Roman"/>
        </w:rPr>
        <w:fldChar w:fldCharType="end"/>
      </w:r>
      <w:r w:rsidRPr="00645227">
        <w:rPr>
          <w:rFonts w:eastAsia="Times New Roman"/>
        </w:rPr>
        <w:t xml:space="preserve">. </w:t>
      </w:r>
      <w:r>
        <w:rPr>
          <w:rFonts w:eastAsia="Times New Roman"/>
        </w:rPr>
        <w:t>Экран терминала с конфигурацией туннеля.</w:t>
      </w:r>
    </w:p>
    <w:p w14:paraId="0B8D88B4" w14:textId="3A3394F8" w:rsidR="00EA4013" w:rsidRDefault="00EA4013" w:rsidP="00515DF2">
      <w:pPr>
        <w:spacing w:after="120" w:line="360" w:lineRule="auto"/>
        <w:rPr>
          <w:lang w:val="en-US"/>
        </w:rPr>
      </w:pPr>
      <w:r>
        <w:rPr>
          <w:rFonts w:eastAsia="Times New Roman"/>
        </w:rPr>
        <w:t>Применяем</w:t>
      </w:r>
      <w:r w:rsidRPr="00645227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настройки</w:t>
      </w:r>
      <w:r w:rsidRPr="00645227">
        <w:rPr>
          <w:rFonts w:eastAsia="Times New Roman"/>
          <w:lang w:val="en-US"/>
        </w:rPr>
        <w:t>:</w:t>
      </w:r>
    </w:p>
    <w:p w14:paraId="21B6BE5A" w14:textId="7459D007" w:rsidR="00EA4013" w:rsidRPr="00115ECF" w:rsidRDefault="00902DA6" w:rsidP="0029099C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>
        <w:rPr>
          <w:lang w:val="en-US"/>
        </w:rPr>
        <w:t xml:space="preserve"> vesr124-2-1</w:t>
      </w:r>
      <w:r w:rsidR="00EA4013" w:rsidRPr="00115ECF">
        <w:rPr>
          <w:lang w:val="en-US"/>
        </w:rPr>
        <w:t>(config)# do commit</w:t>
      </w:r>
    </w:p>
    <w:p w14:paraId="7AB146CD" w14:textId="77777777" w:rsidR="00EA4013" w:rsidRPr="00115ECF" w:rsidRDefault="00EA4013" w:rsidP="0029099C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115ECF">
        <w:rPr>
          <w:lang w:val="en-US"/>
        </w:rPr>
        <w:t>2025-06-19T10:48:28+00:00 %LINK-W-DOWN: gre 10 changed state to down</w:t>
      </w:r>
    </w:p>
    <w:p w14:paraId="7DF62AF1" w14:textId="77777777" w:rsidR="00EA4013" w:rsidRPr="00115ECF" w:rsidRDefault="00EA4013" w:rsidP="0029099C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115ECF">
        <w:rPr>
          <w:lang w:val="en-US"/>
        </w:rPr>
        <w:t>2025-06-19T10:48:28+00:00 %LINK-I-UP: gre 10 changed state to up</w:t>
      </w:r>
    </w:p>
    <w:p w14:paraId="67DA6525" w14:textId="77777777" w:rsidR="00EA4013" w:rsidRPr="00115ECF" w:rsidRDefault="00EA4013" w:rsidP="0029099C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115ECF">
        <w:rPr>
          <w:lang w:val="en-US"/>
        </w:rPr>
        <w:t>Configuration has been successfully applied and saved to flash. Commit timer started, changes will be reverted in 600 seconds.</w:t>
      </w:r>
    </w:p>
    <w:p w14:paraId="4067378D" w14:textId="77777777" w:rsidR="00EA4013" w:rsidRPr="00115ECF" w:rsidRDefault="00EA4013" w:rsidP="0029099C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115ECF">
        <w:rPr>
          <w:lang w:val="en-US"/>
        </w:rPr>
        <w:t>2025-06-19T10:48:29+00:00 %CLI-I-CRIT: user admin from console  input: do commit</w:t>
      </w:r>
    </w:p>
    <w:p w14:paraId="52CAE068" w14:textId="5C6E1096" w:rsidR="00EA4013" w:rsidRPr="00115ECF" w:rsidRDefault="00902DA6" w:rsidP="0029099C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>
        <w:rPr>
          <w:lang w:val="en-US"/>
        </w:rPr>
        <w:t xml:space="preserve"> vesr124-2-1</w:t>
      </w:r>
      <w:r w:rsidR="00EA4013" w:rsidRPr="00115ECF">
        <w:rPr>
          <w:lang w:val="en-US"/>
        </w:rPr>
        <w:t>(config)# do confirm</w:t>
      </w:r>
    </w:p>
    <w:p w14:paraId="4C0FDADC" w14:textId="77777777" w:rsidR="00EA4013" w:rsidRPr="00115ECF" w:rsidRDefault="00EA4013" w:rsidP="0029099C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115ECF">
        <w:rPr>
          <w:lang w:val="en-US"/>
        </w:rPr>
        <w:t>Configuration has been confirmed. Commit timer canceled.</w:t>
      </w:r>
    </w:p>
    <w:p w14:paraId="174C050A" w14:textId="77777777" w:rsidR="00EA4013" w:rsidRPr="00115ECF" w:rsidRDefault="00EA4013" w:rsidP="0029099C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115ECF">
        <w:rPr>
          <w:lang w:val="en-US"/>
        </w:rPr>
        <w:t>2025-06-19T10:48:32+00:00 %CLI-I-CRIT: user admin from console  input: do confirm</w:t>
      </w:r>
    </w:p>
    <w:p w14:paraId="1BBD8AD7" w14:textId="7AD534B6" w:rsidR="00EA4013" w:rsidRPr="00115ECF" w:rsidRDefault="00902DA6" w:rsidP="0029099C">
      <w:pPr>
        <w:shd w:val="clear" w:color="auto" w:fill="D0CECE" w:themeFill="background2" w:themeFillShade="E6"/>
        <w:rPr>
          <w:rFonts w:ascii="Courier New" w:hAnsi="Courier New"/>
        </w:rPr>
      </w:pPr>
      <w:r>
        <w:rPr>
          <w:lang w:val="en-US"/>
        </w:rPr>
        <w:t xml:space="preserve"> vesr</w:t>
      </w:r>
      <w:r w:rsidRPr="00902DA6">
        <w:t>124-2-1</w:t>
      </w:r>
      <w:r w:rsidR="00EA4013" w:rsidRPr="00115ECF">
        <w:t>(</w:t>
      </w:r>
      <w:r w:rsidR="00EA4013" w:rsidRPr="00115ECF">
        <w:rPr>
          <w:lang w:val="en-US"/>
        </w:rPr>
        <w:t>config</w:t>
      </w:r>
      <w:r w:rsidR="00EA4013" w:rsidRPr="00115ECF">
        <w:t>)#</w:t>
      </w:r>
    </w:p>
    <w:p w14:paraId="17CB18F4" w14:textId="77777777" w:rsidR="00EA4013" w:rsidRDefault="00EA4013" w:rsidP="00515DF2">
      <w:pPr>
        <w:spacing w:after="120" w:line="360" w:lineRule="auto"/>
      </w:pPr>
    </w:p>
    <w:p w14:paraId="53B59723" w14:textId="3F1615FF" w:rsidR="00EA4013" w:rsidRPr="00645227" w:rsidRDefault="00C3610A" w:rsidP="00515DF2">
      <w:pPr>
        <w:spacing w:after="120" w:line="360" w:lineRule="auto"/>
      </w:pPr>
      <w:r>
        <w:rPr>
          <w:rFonts w:eastAsia="Times New Roman"/>
        </w:rPr>
        <w:t xml:space="preserve">Повторяем эту настройку зеркально для виртуального маршрутизатора </w:t>
      </w:r>
      <w:r w:rsidR="00902DA6" w:rsidRPr="00902DA6">
        <w:rPr>
          <w:rFonts w:eastAsia="Times New Roman"/>
        </w:rPr>
        <w:t xml:space="preserve"> </w:t>
      </w:r>
      <w:r w:rsidR="00902DA6">
        <w:rPr>
          <w:rFonts w:eastAsia="Times New Roman"/>
          <w:lang w:val="en-US"/>
        </w:rPr>
        <w:t>vesr</w:t>
      </w:r>
      <w:r w:rsidR="00902DA6" w:rsidRPr="00902DA6">
        <w:rPr>
          <w:rFonts w:eastAsia="Times New Roman"/>
        </w:rPr>
        <w:t>124-2-2</w:t>
      </w:r>
      <w:r w:rsidRPr="00C3610A">
        <w:rPr>
          <w:rFonts w:eastAsia="Times New Roman"/>
        </w:rPr>
        <w:t>:</w:t>
      </w:r>
    </w:p>
    <w:p w14:paraId="0114BE82" w14:textId="13B5120B" w:rsidR="00C3610A" w:rsidRPr="007C38C8" w:rsidRDefault="00902DA6" w:rsidP="0029099C">
      <w:pPr>
        <w:shd w:val="clear" w:color="auto" w:fill="D0CECE" w:themeFill="background2" w:themeFillShade="E6"/>
      </w:pPr>
      <w:r w:rsidRPr="00902DA6">
        <w:t xml:space="preserve"> </w:t>
      </w:r>
      <w:r>
        <w:rPr>
          <w:lang w:val="en-US"/>
        </w:rPr>
        <w:t>vesr</w:t>
      </w:r>
      <w:r w:rsidRPr="00902DA6">
        <w:t>124-2-2</w:t>
      </w:r>
      <w:r w:rsidR="00C3610A" w:rsidRPr="007C38C8">
        <w:t>(</w:t>
      </w:r>
      <w:r w:rsidR="00C3610A" w:rsidRPr="007C38C8">
        <w:rPr>
          <w:lang w:val="en-US"/>
        </w:rPr>
        <w:t>config</w:t>
      </w:r>
      <w:r w:rsidR="00C3610A" w:rsidRPr="007C38C8">
        <w:t xml:space="preserve">)# </w:t>
      </w:r>
      <w:r w:rsidR="00C3610A" w:rsidRPr="007C38C8">
        <w:rPr>
          <w:lang w:val="en-US"/>
        </w:rPr>
        <w:t>tunnel</w:t>
      </w:r>
      <w:r w:rsidR="00C3610A" w:rsidRPr="007C38C8">
        <w:t xml:space="preserve"> </w:t>
      </w:r>
      <w:r w:rsidR="00C3610A" w:rsidRPr="007C38C8">
        <w:rPr>
          <w:lang w:val="en-US"/>
        </w:rPr>
        <w:t>gre</w:t>
      </w:r>
      <w:r w:rsidR="00C3610A" w:rsidRPr="007C38C8">
        <w:t xml:space="preserve"> 10 </w:t>
      </w:r>
    </w:p>
    <w:p w14:paraId="2ADFFD14" w14:textId="77777777" w:rsidR="009279E4" w:rsidRDefault="009279E4" w:rsidP="00C3610A">
      <w:pPr>
        <w:spacing w:after="120" w:line="360" w:lineRule="auto"/>
        <w:rPr>
          <w:rFonts w:eastAsia="Times New Roman"/>
        </w:rPr>
      </w:pPr>
    </w:p>
    <w:p w14:paraId="13DD2DE3" w14:textId="66AA35D4" w:rsidR="00C3610A" w:rsidRDefault="00C3610A" w:rsidP="009279E4">
      <w:r w:rsidRPr="007C38C8">
        <w:t xml:space="preserve">Укажем локальный и удаленный шлюз (IP-адреса интерфейсов, граничащих с WAN): </w:t>
      </w:r>
    </w:p>
    <w:p w14:paraId="27361AD6" w14:textId="77777777" w:rsidR="00C3610A" w:rsidRPr="007C38C8" w:rsidRDefault="00C3610A" w:rsidP="00C3610A">
      <w:pPr>
        <w:spacing w:after="120" w:line="360" w:lineRule="auto"/>
      </w:pPr>
    </w:p>
    <w:p w14:paraId="61B039A7" w14:textId="295EC3D5" w:rsidR="00C3610A" w:rsidRPr="007C38C8" w:rsidRDefault="00902DA6" w:rsidP="009279E4">
      <w:pPr>
        <w:shd w:val="clear" w:color="auto" w:fill="D0CECE" w:themeFill="background2" w:themeFillShade="E6"/>
        <w:rPr>
          <w:lang w:val="en-US"/>
        </w:rPr>
      </w:pPr>
      <w:r w:rsidRPr="00902DA6">
        <w:t xml:space="preserve"> </w:t>
      </w:r>
      <w:r>
        <w:rPr>
          <w:lang w:val="en-US"/>
        </w:rPr>
        <w:t>vesr124-2-2</w:t>
      </w:r>
      <w:r w:rsidR="00C3610A" w:rsidRPr="007C38C8">
        <w:rPr>
          <w:lang w:val="en-US"/>
        </w:rPr>
        <w:t>(config-gre)# local address 1</w:t>
      </w:r>
      <w:r w:rsidR="00C3610A" w:rsidRPr="00624C92">
        <w:rPr>
          <w:lang w:val="en-US"/>
        </w:rPr>
        <w:t>0</w:t>
      </w:r>
      <w:r w:rsidR="00C3610A" w:rsidRPr="007C38C8">
        <w:rPr>
          <w:lang w:val="en-US"/>
        </w:rPr>
        <w:t>.</w:t>
      </w:r>
      <w:r w:rsidR="00C3610A" w:rsidRPr="00624C92">
        <w:rPr>
          <w:lang w:val="en-US"/>
        </w:rPr>
        <w:t>1</w:t>
      </w:r>
      <w:r w:rsidR="00C3610A" w:rsidRPr="007C38C8">
        <w:rPr>
          <w:lang w:val="en-US"/>
        </w:rPr>
        <w:t>0.</w:t>
      </w:r>
      <w:r w:rsidR="008D6D20">
        <w:rPr>
          <w:lang w:val="en-US"/>
        </w:rPr>
        <w:t>2</w:t>
      </w:r>
      <w:r w:rsidR="00C3610A" w:rsidRPr="007C38C8">
        <w:rPr>
          <w:lang w:val="en-US"/>
        </w:rPr>
        <w:t>0.</w:t>
      </w:r>
      <w:r w:rsidR="00C3610A" w:rsidRPr="00624C92">
        <w:rPr>
          <w:lang w:val="en-US"/>
        </w:rPr>
        <w:t>2</w:t>
      </w:r>
      <w:r w:rsidR="00C3610A" w:rsidRPr="007C38C8">
        <w:rPr>
          <w:lang w:val="en-US"/>
        </w:rPr>
        <w:t xml:space="preserve"> </w:t>
      </w:r>
    </w:p>
    <w:p w14:paraId="40A09CD0" w14:textId="0C9631CC" w:rsidR="00C3610A" w:rsidRPr="00515DF2" w:rsidRDefault="00902DA6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C3610A" w:rsidRPr="007C38C8">
        <w:rPr>
          <w:lang w:val="en-US"/>
        </w:rPr>
        <w:t>(config-gre)# remote address 1</w:t>
      </w:r>
      <w:r w:rsidR="00C3610A" w:rsidRPr="00624C92">
        <w:rPr>
          <w:lang w:val="en-US"/>
        </w:rPr>
        <w:t>0</w:t>
      </w:r>
      <w:r w:rsidR="00C3610A" w:rsidRPr="007C38C8">
        <w:rPr>
          <w:lang w:val="en-US"/>
        </w:rPr>
        <w:t>.</w:t>
      </w:r>
      <w:r w:rsidR="00C3610A" w:rsidRPr="00624C92">
        <w:rPr>
          <w:lang w:val="en-US"/>
        </w:rPr>
        <w:t>10</w:t>
      </w:r>
      <w:r w:rsidR="00C3610A" w:rsidRPr="007C38C8">
        <w:rPr>
          <w:lang w:val="en-US"/>
        </w:rPr>
        <w:t>.</w:t>
      </w:r>
      <w:r w:rsidR="008D6D20">
        <w:rPr>
          <w:lang w:val="en-US"/>
        </w:rPr>
        <w:t>1</w:t>
      </w:r>
      <w:r w:rsidR="00C3610A" w:rsidRPr="007C38C8">
        <w:rPr>
          <w:lang w:val="en-US"/>
        </w:rPr>
        <w:t>0.</w:t>
      </w:r>
      <w:r w:rsidR="00C3610A" w:rsidRPr="00624C92">
        <w:rPr>
          <w:lang w:val="en-US"/>
        </w:rPr>
        <w:t>2</w:t>
      </w:r>
      <w:r w:rsidR="00C3610A" w:rsidRPr="007C38C8">
        <w:rPr>
          <w:lang w:val="en-US"/>
        </w:rPr>
        <w:t xml:space="preserve">0 </w:t>
      </w:r>
    </w:p>
    <w:p w14:paraId="6CACB153" w14:textId="77777777" w:rsidR="00C3610A" w:rsidRPr="007C38C8" w:rsidRDefault="00C3610A" w:rsidP="00C3610A">
      <w:pPr>
        <w:spacing w:after="120" w:line="360" w:lineRule="auto"/>
        <w:rPr>
          <w:lang w:val="en-US"/>
        </w:rPr>
      </w:pPr>
    </w:p>
    <w:p w14:paraId="381BAE38" w14:textId="68EE45BB" w:rsidR="00C3610A" w:rsidRPr="00624C92" w:rsidRDefault="00C3610A" w:rsidP="00C3610A">
      <w:pPr>
        <w:spacing w:after="120" w:line="360" w:lineRule="auto"/>
        <w:rPr>
          <w:lang w:val="en-US"/>
        </w:rPr>
      </w:pPr>
      <w:r w:rsidRPr="007C38C8">
        <w:rPr>
          <w:rFonts w:eastAsia="Times New Roman"/>
        </w:rPr>
        <w:t>Укажем</w:t>
      </w:r>
      <w:r w:rsidRPr="007C38C8">
        <w:rPr>
          <w:rFonts w:eastAsia="Times New Roman"/>
          <w:lang w:val="en-US"/>
        </w:rPr>
        <w:t xml:space="preserve"> IP-</w:t>
      </w:r>
      <w:r w:rsidRPr="007C38C8">
        <w:rPr>
          <w:rFonts w:eastAsia="Times New Roman"/>
        </w:rPr>
        <w:t>адрес</w:t>
      </w:r>
      <w:r w:rsidRPr="007C38C8">
        <w:rPr>
          <w:rFonts w:eastAsia="Times New Roman"/>
          <w:lang w:val="en-US"/>
        </w:rPr>
        <w:t xml:space="preserve"> </w:t>
      </w:r>
      <w:r w:rsidRPr="007C38C8">
        <w:rPr>
          <w:rFonts w:eastAsia="Times New Roman"/>
        </w:rPr>
        <w:t>туннеля</w:t>
      </w:r>
      <w:r w:rsidRPr="007C38C8">
        <w:rPr>
          <w:rFonts w:eastAsia="Times New Roman"/>
          <w:lang w:val="en-US"/>
        </w:rPr>
        <w:t xml:space="preserve"> </w:t>
      </w:r>
      <w:r w:rsidRPr="00624C92">
        <w:rPr>
          <w:rFonts w:eastAsia="Times New Roman"/>
          <w:lang w:val="en-US"/>
        </w:rPr>
        <w:t>192.168.100.</w:t>
      </w:r>
      <w:r w:rsidR="008D6D20">
        <w:rPr>
          <w:rFonts w:eastAsia="Times New Roman"/>
          <w:lang w:val="en-US"/>
        </w:rPr>
        <w:t>2</w:t>
      </w:r>
      <w:r w:rsidRPr="007C38C8">
        <w:rPr>
          <w:rFonts w:eastAsia="Times New Roman"/>
          <w:lang w:val="en-US"/>
        </w:rPr>
        <w:t xml:space="preserve">/24: </w:t>
      </w:r>
    </w:p>
    <w:p w14:paraId="68C0BA47" w14:textId="39BCCFF5" w:rsidR="00C3610A" w:rsidRPr="00624C92" w:rsidRDefault="00902DA6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C3610A" w:rsidRPr="007C38C8">
        <w:rPr>
          <w:lang w:val="en-US"/>
        </w:rPr>
        <w:t xml:space="preserve">(config-gre)# ip address </w:t>
      </w:r>
      <w:r w:rsidR="00C3610A" w:rsidRPr="00624C92">
        <w:rPr>
          <w:lang w:val="en-US"/>
        </w:rPr>
        <w:t>192.168.100.</w:t>
      </w:r>
      <w:r w:rsidR="008D6D20">
        <w:rPr>
          <w:lang w:val="en-US"/>
        </w:rPr>
        <w:t>2</w:t>
      </w:r>
      <w:r w:rsidR="00C3610A" w:rsidRPr="007C38C8">
        <w:rPr>
          <w:lang w:val="en-US"/>
        </w:rPr>
        <w:t xml:space="preserve">/24 </w:t>
      </w:r>
    </w:p>
    <w:p w14:paraId="44B7274F" w14:textId="77777777" w:rsidR="00C3610A" w:rsidRPr="007C38C8" w:rsidRDefault="00C3610A" w:rsidP="00C3610A">
      <w:pPr>
        <w:spacing w:after="120" w:line="360" w:lineRule="auto"/>
        <w:rPr>
          <w:lang w:val="en-US"/>
        </w:rPr>
      </w:pPr>
    </w:p>
    <w:p w14:paraId="416BE2A8" w14:textId="77777777" w:rsidR="00C3610A" w:rsidRPr="007C38C8" w:rsidRDefault="00C3610A" w:rsidP="009279E4">
      <w:pPr>
        <w:shd w:val="clear" w:color="auto" w:fill="D0CECE" w:themeFill="background2" w:themeFillShade="E6"/>
      </w:pPr>
      <w:r w:rsidRPr="007C38C8">
        <w:t xml:space="preserve">Также  туннель  должен  принадлежать  к  зоне  безопасности,  для  того  чтобы  можно  было </w:t>
      </w:r>
    </w:p>
    <w:p w14:paraId="62E32284" w14:textId="77777777" w:rsidR="00C3610A" w:rsidRDefault="00C3610A" w:rsidP="009279E4">
      <w:pPr>
        <w:shd w:val="clear" w:color="auto" w:fill="D0CECE" w:themeFill="background2" w:themeFillShade="E6"/>
      </w:pPr>
      <w:r w:rsidRPr="007C38C8">
        <w:t xml:space="preserve">создать  правила,  разрешающие  прохождение  трафика  в  firewall.  Принадлежность  туннеля  к  зоне задается следующей командой: </w:t>
      </w:r>
    </w:p>
    <w:p w14:paraId="3EB019D7" w14:textId="77777777" w:rsidR="00C3610A" w:rsidRPr="007C38C8" w:rsidRDefault="00C3610A" w:rsidP="00C3610A">
      <w:pPr>
        <w:spacing w:after="120" w:line="360" w:lineRule="auto"/>
      </w:pPr>
    </w:p>
    <w:p w14:paraId="04DC1890" w14:textId="01AE9202" w:rsidR="00C3610A" w:rsidRPr="00804FAD" w:rsidRDefault="00902DA6" w:rsidP="009279E4">
      <w:pPr>
        <w:shd w:val="clear" w:color="auto" w:fill="D0CECE" w:themeFill="background2" w:themeFillShade="E6"/>
      </w:pPr>
      <w:r w:rsidRPr="00902DA6">
        <w:t xml:space="preserve"> </w:t>
      </w:r>
      <w:r>
        <w:rPr>
          <w:lang w:val="en-US"/>
        </w:rPr>
        <w:t>vesr</w:t>
      </w:r>
      <w:r w:rsidRPr="00902DA6">
        <w:t>124-2-2</w:t>
      </w:r>
      <w:r w:rsidR="00C3610A" w:rsidRPr="00804FAD">
        <w:t>(</w:t>
      </w:r>
      <w:r w:rsidR="00C3610A" w:rsidRPr="007C38C8">
        <w:rPr>
          <w:lang w:val="en-US"/>
        </w:rPr>
        <w:t>config</w:t>
      </w:r>
      <w:r w:rsidR="00C3610A" w:rsidRPr="00804FAD">
        <w:t>-</w:t>
      </w:r>
      <w:r w:rsidR="00C3610A" w:rsidRPr="007C38C8">
        <w:rPr>
          <w:lang w:val="en-US"/>
        </w:rPr>
        <w:t>gre</w:t>
      </w:r>
      <w:r w:rsidR="00C3610A" w:rsidRPr="00804FAD">
        <w:t xml:space="preserve">)# </w:t>
      </w:r>
      <w:r w:rsidR="00C3610A" w:rsidRPr="007C38C8">
        <w:rPr>
          <w:lang w:val="en-US"/>
        </w:rPr>
        <w:t>security</w:t>
      </w:r>
      <w:r w:rsidR="00C3610A" w:rsidRPr="00804FAD">
        <w:t>-</w:t>
      </w:r>
      <w:r w:rsidR="00C3610A" w:rsidRPr="007C38C8">
        <w:rPr>
          <w:lang w:val="en-US"/>
        </w:rPr>
        <w:t>zone</w:t>
      </w:r>
      <w:r w:rsidR="00C3610A" w:rsidRPr="00804FAD">
        <w:t xml:space="preserve"> </w:t>
      </w:r>
      <w:r w:rsidR="00645227">
        <w:rPr>
          <w:lang w:val="en-US"/>
        </w:rPr>
        <w:t>UN</w:t>
      </w:r>
      <w:r w:rsidR="00C3610A">
        <w:rPr>
          <w:lang w:val="en-US"/>
        </w:rPr>
        <w:t>TRUSTED</w:t>
      </w:r>
      <w:r w:rsidR="00C3610A" w:rsidRPr="00804FAD">
        <w:t xml:space="preserve"> </w:t>
      </w:r>
    </w:p>
    <w:p w14:paraId="0AA6FC6C" w14:textId="77777777" w:rsidR="00C3610A" w:rsidRPr="00804FAD" w:rsidRDefault="00C3610A" w:rsidP="00C3610A">
      <w:pPr>
        <w:spacing w:after="120" w:line="360" w:lineRule="auto"/>
      </w:pPr>
    </w:p>
    <w:p w14:paraId="432E5FE0" w14:textId="77777777" w:rsidR="00C3610A" w:rsidRPr="00624C92" w:rsidRDefault="00C3610A" w:rsidP="00C3610A">
      <w:pPr>
        <w:spacing w:after="120" w:line="360" w:lineRule="auto"/>
        <w:rPr>
          <w:lang w:val="en-US"/>
        </w:rPr>
      </w:pPr>
      <w:r w:rsidRPr="007C38C8">
        <w:rPr>
          <w:rFonts w:eastAsia="Times New Roman"/>
        </w:rPr>
        <w:t>Включим</w:t>
      </w:r>
      <w:r w:rsidRPr="007C38C8">
        <w:rPr>
          <w:rFonts w:eastAsia="Times New Roman"/>
          <w:lang w:val="en-US"/>
        </w:rPr>
        <w:t xml:space="preserve"> </w:t>
      </w:r>
      <w:r w:rsidRPr="007C38C8">
        <w:rPr>
          <w:rFonts w:eastAsia="Times New Roman"/>
        </w:rPr>
        <w:t>туннель</w:t>
      </w:r>
      <w:r w:rsidRPr="007C38C8">
        <w:rPr>
          <w:rFonts w:eastAsia="Times New Roman"/>
          <w:lang w:val="en-US"/>
        </w:rPr>
        <w:t xml:space="preserve">: </w:t>
      </w:r>
    </w:p>
    <w:p w14:paraId="3A59F16C" w14:textId="7EB97DC9" w:rsidR="00C3610A" w:rsidRPr="007C38C8" w:rsidRDefault="00902DA6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C3610A" w:rsidRPr="007C38C8">
        <w:rPr>
          <w:lang w:val="en-US"/>
        </w:rPr>
        <w:t xml:space="preserve">(config-gre)# enable </w:t>
      </w:r>
    </w:p>
    <w:p w14:paraId="278F8D02" w14:textId="13F26848" w:rsidR="00C3610A" w:rsidRDefault="00902DA6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C3610A" w:rsidRPr="007C38C8">
        <w:rPr>
          <w:lang w:val="en-US"/>
        </w:rPr>
        <w:t xml:space="preserve">(config-gre)# exit </w:t>
      </w:r>
    </w:p>
    <w:p w14:paraId="21768B27" w14:textId="77777777" w:rsidR="00645227" w:rsidRDefault="00645227" w:rsidP="00645227">
      <w:pPr>
        <w:keepNext/>
        <w:spacing w:after="120" w:line="360" w:lineRule="auto"/>
      </w:pPr>
      <w:r w:rsidRPr="004575D0">
        <w:rPr>
          <w:rFonts w:eastAsia="Times New Roman"/>
          <w:noProof/>
          <w:lang w:val="en-US"/>
        </w:rPr>
        <w:t xml:space="preserve"> </w:t>
      </w:r>
      <w:r w:rsidRPr="00645227">
        <w:rPr>
          <w:rFonts w:eastAsia="Times New Roman"/>
          <w:noProof/>
        </w:rPr>
        <w:drawing>
          <wp:inline distT="0" distB="0" distL="0" distR="0" wp14:anchorId="28024957" wp14:editId="7AC4502A">
            <wp:extent cx="5630061" cy="1667108"/>
            <wp:effectExtent l="0" t="0" r="0" b="9525"/>
            <wp:docPr id="10861690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169062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630061" cy="1667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11970" w14:textId="23220292" w:rsidR="00C3610A" w:rsidRPr="00624C92" w:rsidRDefault="00645227" w:rsidP="00C3610A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893CB8">
        <w:rPr>
          <w:rFonts w:eastAsia="Times New Roman"/>
          <w:noProof/>
        </w:rPr>
        <w:t>8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893CB8">
        <w:rPr>
          <w:rFonts w:eastAsia="Times New Roman"/>
          <w:noProof/>
        </w:rPr>
        <w:t>3</w:t>
      </w:r>
      <w:r w:rsidR="007A0402">
        <w:rPr>
          <w:rFonts w:eastAsia="Times New Roman"/>
        </w:rPr>
        <w:fldChar w:fldCharType="end"/>
      </w:r>
      <w:r w:rsidR="00C3610A" w:rsidRPr="00624C92">
        <w:rPr>
          <w:rFonts w:eastAsia="Times New Roman"/>
        </w:rPr>
        <w:t xml:space="preserve">. </w:t>
      </w:r>
      <w:r w:rsidR="00C3610A">
        <w:rPr>
          <w:rFonts w:eastAsia="Times New Roman"/>
        </w:rPr>
        <w:t>Экран терминала с конфигурацией туннеля.</w:t>
      </w:r>
    </w:p>
    <w:p w14:paraId="0B1438EB" w14:textId="5270F602" w:rsidR="00C3610A" w:rsidRPr="00645227" w:rsidRDefault="00C3610A" w:rsidP="00C3610A">
      <w:pPr>
        <w:spacing w:after="120" w:line="360" w:lineRule="auto"/>
      </w:pPr>
      <w:r>
        <w:rPr>
          <w:rFonts w:eastAsia="Times New Roman"/>
        </w:rPr>
        <w:t>Применяем настройки</w:t>
      </w:r>
      <w:r w:rsidR="00645227" w:rsidRPr="008A5DB7">
        <w:rPr>
          <w:rFonts w:eastAsia="Times New Roman"/>
        </w:rPr>
        <w:t xml:space="preserve"> </w:t>
      </w:r>
      <w:r w:rsidR="00645227">
        <w:rPr>
          <w:rFonts w:eastAsia="Times New Roman"/>
        </w:rPr>
        <w:t>проверяем</w:t>
      </w:r>
      <w:r>
        <w:rPr>
          <w:rFonts w:eastAsia="Times New Roman"/>
        </w:rPr>
        <w:t>:</w:t>
      </w:r>
    </w:p>
    <w:p w14:paraId="66F9B0CF" w14:textId="14FFDEF6" w:rsidR="008A5DB7" w:rsidRPr="008A5DB7" w:rsidRDefault="00902DA6" w:rsidP="009279E4">
      <w:pPr>
        <w:shd w:val="clear" w:color="auto" w:fill="D0CECE" w:themeFill="background2" w:themeFillShade="E6"/>
      </w:pPr>
      <w:r>
        <w:t xml:space="preserve"> vesr124-2-1</w:t>
      </w:r>
      <w:r w:rsidR="008A5DB7" w:rsidRPr="008A5DB7">
        <w:t># sh ip int</w:t>
      </w:r>
    </w:p>
    <w:p w14:paraId="1400E78B" w14:textId="77777777" w:rsidR="008A5DB7" w:rsidRPr="008A5DB7" w:rsidRDefault="008A5DB7" w:rsidP="009279E4">
      <w:pPr>
        <w:shd w:val="clear" w:color="auto" w:fill="D0CECE" w:themeFill="background2" w:themeFillShade="E6"/>
        <w:rPr>
          <w:lang w:val="en-US"/>
        </w:rPr>
      </w:pPr>
      <w:r w:rsidRPr="008A5DB7">
        <w:rPr>
          <w:lang w:val="en-US"/>
        </w:rPr>
        <w:t>IP address                                            Interface              Admin   Link    Type      Precedence</w:t>
      </w:r>
    </w:p>
    <w:p w14:paraId="01BF7A05" w14:textId="77777777" w:rsidR="008A5DB7" w:rsidRPr="008A5DB7" w:rsidRDefault="008A5DB7" w:rsidP="009279E4">
      <w:pPr>
        <w:shd w:val="clear" w:color="auto" w:fill="D0CECE" w:themeFill="background2" w:themeFillShade="E6"/>
        <w:rPr>
          <w:lang w:val="en-US"/>
        </w:rPr>
      </w:pPr>
      <w:r w:rsidRPr="008A5DB7">
        <w:rPr>
          <w:lang w:val="en-US"/>
        </w:rPr>
        <w:t>---------------------------------------------------   --------------------   -----   -----   -------   -----------</w:t>
      </w:r>
    </w:p>
    <w:p w14:paraId="29B8BFF9" w14:textId="77777777" w:rsidR="008A5DB7" w:rsidRPr="008A5DB7" w:rsidRDefault="008A5DB7" w:rsidP="009279E4">
      <w:pPr>
        <w:shd w:val="clear" w:color="auto" w:fill="D0CECE" w:themeFill="background2" w:themeFillShade="E6"/>
        <w:rPr>
          <w:b/>
          <w:bCs/>
          <w:lang w:val="en-US"/>
        </w:rPr>
      </w:pPr>
      <w:r w:rsidRPr="008A5DB7">
        <w:rPr>
          <w:rFonts w:eastAsia="Times New Roman"/>
          <w:b/>
          <w:bCs/>
          <w:lang w:val="en-US"/>
        </w:rPr>
        <w:t>10.10.10.2/24                                         gi1/0/1                Up      Up      static    primary</w:t>
      </w:r>
    </w:p>
    <w:p w14:paraId="2FA9891B" w14:textId="77777777" w:rsidR="008A5DB7" w:rsidRPr="008A5DB7" w:rsidRDefault="008A5DB7" w:rsidP="009279E4">
      <w:pPr>
        <w:shd w:val="clear" w:color="auto" w:fill="D0CECE" w:themeFill="background2" w:themeFillShade="E6"/>
        <w:rPr>
          <w:b/>
          <w:bCs/>
          <w:lang w:val="en-US"/>
        </w:rPr>
      </w:pPr>
      <w:r w:rsidRPr="008A5DB7">
        <w:rPr>
          <w:rFonts w:eastAsia="Times New Roman"/>
          <w:b/>
          <w:bCs/>
          <w:lang w:val="en-US"/>
        </w:rPr>
        <w:t>172.16.1.1/24                                         gi1/0/2                Up      Up      static    primary</w:t>
      </w:r>
    </w:p>
    <w:p w14:paraId="15FD8C88" w14:textId="77777777" w:rsidR="008A5DB7" w:rsidRPr="008A5DB7" w:rsidRDefault="008A5DB7" w:rsidP="009279E4">
      <w:pPr>
        <w:shd w:val="clear" w:color="auto" w:fill="D0CECE" w:themeFill="background2" w:themeFillShade="E6"/>
        <w:rPr>
          <w:b/>
          <w:bCs/>
          <w:lang w:val="en-US"/>
        </w:rPr>
      </w:pPr>
      <w:r w:rsidRPr="008A5DB7">
        <w:rPr>
          <w:rFonts w:eastAsia="Times New Roman"/>
          <w:b/>
          <w:bCs/>
          <w:lang w:val="en-US"/>
        </w:rPr>
        <w:t>192.168.100.1/24                                      gre 10                 Up      Up      static    primary</w:t>
      </w:r>
    </w:p>
    <w:p w14:paraId="3B04E7F7" w14:textId="5C42FAAF" w:rsidR="008A5DB7" w:rsidRPr="008A5DB7" w:rsidRDefault="00902DA6" w:rsidP="009279E4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8A5DB7" w:rsidRPr="008A5DB7">
        <w:rPr>
          <w:rFonts w:eastAsia="Times New Roman"/>
          <w:b/>
          <w:bCs/>
          <w:lang w:val="en-US"/>
        </w:rPr>
        <w:t># ping 192.168.100.2</w:t>
      </w:r>
    </w:p>
    <w:p w14:paraId="4643CF2A" w14:textId="77777777" w:rsidR="008A5DB7" w:rsidRPr="008A5DB7" w:rsidRDefault="008A5DB7" w:rsidP="009279E4">
      <w:pPr>
        <w:shd w:val="clear" w:color="auto" w:fill="D0CECE" w:themeFill="background2" w:themeFillShade="E6"/>
        <w:rPr>
          <w:b/>
          <w:bCs/>
          <w:lang w:val="en-US"/>
        </w:rPr>
      </w:pPr>
      <w:r w:rsidRPr="008A5DB7">
        <w:rPr>
          <w:rFonts w:eastAsia="Times New Roman"/>
          <w:b/>
          <w:bCs/>
          <w:lang w:val="en-US"/>
        </w:rPr>
        <w:t>PING 192.168.100.2 (192.168.100.2) 56 bytes of data.</w:t>
      </w:r>
    </w:p>
    <w:p w14:paraId="326F4F55" w14:textId="77777777" w:rsidR="008A5DB7" w:rsidRPr="008A5DB7" w:rsidRDefault="008A5DB7" w:rsidP="009279E4">
      <w:pPr>
        <w:shd w:val="clear" w:color="auto" w:fill="D0CECE" w:themeFill="background2" w:themeFillShade="E6"/>
        <w:rPr>
          <w:b/>
          <w:bCs/>
          <w:lang w:val="en-US"/>
        </w:rPr>
      </w:pPr>
      <w:r w:rsidRPr="008A5DB7">
        <w:rPr>
          <w:rFonts w:eastAsia="Times New Roman"/>
          <w:b/>
          <w:bCs/>
          <w:lang w:val="en-US"/>
        </w:rPr>
        <w:t>!!!!!</w:t>
      </w:r>
    </w:p>
    <w:p w14:paraId="734337E2" w14:textId="77777777" w:rsidR="008A5DB7" w:rsidRPr="008A5DB7" w:rsidRDefault="008A5DB7" w:rsidP="009279E4">
      <w:pPr>
        <w:shd w:val="clear" w:color="auto" w:fill="D0CECE" w:themeFill="background2" w:themeFillShade="E6"/>
        <w:rPr>
          <w:b/>
          <w:bCs/>
          <w:lang w:val="en-US"/>
        </w:rPr>
      </w:pPr>
      <w:r w:rsidRPr="008A5DB7">
        <w:rPr>
          <w:rFonts w:eastAsia="Times New Roman"/>
          <w:b/>
          <w:bCs/>
          <w:lang w:val="en-US"/>
        </w:rPr>
        <w:t>--- 192.168.100.2 ping statistics ---</w:t>
      </w:r>
    </w:p>
    <w:p w14:paraId="74C3C84B" w14:textId="77777777" w:rsidR="008A5DB7" w:rsidRPr="008A5DB7" w:rsidRDefault="008A5DB7" w:rsidP="009279E4">
      <w:pPr>
        <w:shd w:val="clear" w:color="auto" w:fill="D0CECE" w:themeFill="background2" w:themeFillShade="E6"/>
        <w:rPr>
          <w:b/>
          <w:bCs/>
          <w:lang w:val="en-US"/>
        </w:rPr>
      </w:pPr>
      <w:r w:rsidRPr="008A5DB7">
        <w:rPr>
          <w:rFonts w:eastAsia="Times New Roman"/>
          <w:b/>
          <w:bCs/>
          <w:lang w:val="en-US"/>
        </w:rPr>
        <w:t>5 packets transmitted, 5 received, 0% packet loss, time 4011ms</w:t>
      </w:r>
    </w:p>
    <w:p w14:paraId="15E7D45E" w14:textId="77777777" w:rsidR="008A5DB7" w:rsidRPr="008A5DB7" w:rsidRDefault="008A5DB7" w:rsidP="009279E4">
      <w:pPr>
        <w:shd w:val="clear" w:color="auto" w:fill="D0CECE" w:themeFill="background2" w:themeFillShade="E6"/>
        <w:rPr>
          <w:b/>
          <w:bCs/>
          <w:lang w:val="en-US"/>
        </w:rPr>
      </w:pPr>
      <w:r w:rsidRPr="008A5DB7">
        <w:rPr>
          <w:rFonts w:eastAsia="Times New Roman"/>
          <w:b/>
          <w:bCs/>
          <w:lang w:val="en-US"/>
        </w:rPr>
        <w:t>rtt min/avg/max/mdev = 1.735/4.513/5.843/1.500 ms</w:t>
      </w:r>
    </w:p>
    <w:p w14:paraId="3520AFB1" w14:textId="30A1AA27" w:rsidR="008D6D20" w:rsidRPr="008A5DB7" w:rsidRDefault="00902DA6" w:rsidP="009279E4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8A5DB7" w:rsidRPr="008A5DB7">
        <w:rPr>
          <w:rFonts w:eastAsia="Times New Roman"/>
          <w:b/>
          <w:bCs/>
          <w:lang w:val="en-US"/>
        </w:rPr>
        <w:t>#</w:t>
      </w:r>
    </w:p>
    <w:p w14:paraId="35662CD3" w14:textId="77777777" w:rsidR="008D6D20" w:rsidRPr="008A5DB7" w:rsidRDefault="008D6D20" w:rsidP="009279E4">
      <w:pPr>
        <w:shd w:val="clear" w:color="auto" w:fill="D0CECE" w:themeFill="background2" w:themeFillShade="E6"/>
        <w:rPr>
          <w:lang w:val="en-US"/>
        </w:rPr>
      </w:pPr>
    </w:p>
    <w:p w14:paraId="602C36B4" w14:textId="2A062A9E" w:rsidR="008A5DB7" w:rsidRPr="008A5DB7" w:rsidRDefault="00902DA6" w:rsidP="009279E4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8A5DB7" w:rsidRPr="008A5DB7">
        <w:rPr>
          <w:rFonts w:eastAsia="Times New Roman"/>
          <w:b/>
          <w:bCs/>
          <w:lang w:val="en-US"/>
        </w:rPr>
        <w:t># sh ip int</w:t>
      </w:r>
    </w:p>
    <w:p w14:paraId="1B3B77FA" w14:textId="77777777" w:rsidR="008A5DB7" w:rsidRPr="008A5DB7" w:rsidRDefault="008A5DB7" w:rsidP="009279E4">
      <w:pPr>
        <w:shd w:val="clear" w:color="auto" w:fill="D0CECE" w:themeFill="background2" w:themeFillShade="E6"/>
        <w:rPr>
          <w:b/>
          <w:bCs/>
          <w:lang w:val="en-US"/>
        </w:rPr>
      </w:pPr>
      <w:r w:rsidRPr="008A5DB7">
        <w:rPr>
          <w:rFonts w:eastAsia="Times New Roman"/>
          <w:b/>
          <w:bCs/>
          <w:lang w:val="en-US"/>
        </w:rPr>
        <w:t>IP address                                            Interface              Admin   Link    Type      Precedence</w:t>
      </w:r>
    </w:p>
    <w:p w14:paraId="53766A77" w14:textId="77777777" w:rsidR="008A5DB7" w:rsidRPr="008A5DB7" w:rsidRDefault="008A5DB7" w:rsidP="009279E4">
      <w:pPr>
        <w:shd w:val="clear" w:color="auto" w:fill="D0CECE" w:themeFill="background2" w:themeFillShade="E6"/>
        <w:rPr>
          <w:b/>
          <w:bCs/>
          <w:lang w:val="en-US"/>
        </w:rPr>
      </w:pPr>
      <w:r w:rsidRPr="008A5DB7">
        <w:rPr>
          <w:rFonts w:eastAsia="Times New Roman"/>
          <w:b/>
          <w:bCs/>
          <w:lang w:val="en-US"/>
        </w:rPr>
        <w:t>---------------------------------------------------   --------------------   -----   -----   -------   -----------</w:t>
      </w:r>
    </w:p>
    <w:p w14:paraId="00DF3D5D" w14:textId="77777777" w:rsidR="008A5DB7" w:rsidRPr="008A5DB7" w:rsidRDefault="008A5DB7" w:rsidP="009279E4">
      <w:pPr>
        <w:shd w:val="clear" w:color="auto" w:fill="D0CECE" w:themeFill="background2" w:themeFillShade="E6"/>
        <w:rPr>
          <w:b/>
          <w:bCs/>
          <w:lang w:val="en-US"/>
        </w:rPr>
      </w:pPr>
      <w:r w:rsidRPr="008A5DB7">
        <w:rPr>
          <w:rFonts w:eastAsia="Times New Roman"/>
          <w:b/>
          <w:bCs/>
          <w:lang w:val="en-US"/>
        </w:rPr>
        <w:t>10.10.20.2/24                                         gi1/0/1                Up      Up      static    primary</w:t>
      </w:r>
    </w:p>
    <w:p w14:paraId="0F41BC01" w14:textId="77777777" w:rsidR="008A5DB7" w:rsidRPr="008A5DB7" w:rsidRDefault="008A5DB7" w:rsidP="009279E4">
      <w:pPr>
        <w:shd w:val="clear" w:color="auto" w:fill="D0CECE" w:themeFill="background2" w:themeFillShade="E6"/>
        <w:rPr>
          <w:b/>
          <w:bCs/>
          <w:lang w:val="en-US"/>
        </w:rPr>
      </w:pPr>
      <w:r w:rsidRPr="008A5DB7">
        <w:rPr>
          <w:rFonts w:eastAsia="Times New Roman"/>
          <w:b/>
          <w:bCs/>
          <w:lang w:val="en-US"/>
        </w:rPr>
        <w:t>172.16.2.1/24                                         gi1/0/2                Up      Up      static    primary</w:t>
      </w:r>
    </w:p>
    <w:p w14:paraId="67D63413" w14:textId="77777777" w:rsidR="008A5DB7" w:rsidRPr="008A5DB7" w:rsidRDefault="008A5DB7" w:rsidP="009279E4">
      <w:pPr>
        <w:shd w:val="clear" w:color="auto" w:fill="D0CECE" w:themeFill="background2" w:themeFillShade="E6"/>
        <w:rPr>
          <w:b/>
          <w:bCs/>
          <w:lang w:val="en-US"/>
        </w:rPr>
      </w:pPr>
      <w:r w:rsidRPr="008A5DB7">
        <w:rPr>
          <w:rFonts w:eastAsia="Times New Roman"/>
          <w:b/>
          <w:bCs/>
          <w:lang w:val="en-US"/>
        </w:rPr>
        <w:t>192.168.100.2/24                                      gre 10                 Up      Up      static    primary</w:t>
      </w:r>
    </w:p>
    <w:p w14:paraId="1F98ADB6" w14:textId="414D083A" w:rsidR="008A5DB7" w:rsidRPr="008A5DB7" w:rsidRDefault="00902DA6" w:rsidP="009279E4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8A5DB7" w:rsidRPr="008A5DB7">
        <w:rPr>
          <w:rFonts w:eastAsia="Times New Roman"/>
          <w:b/>
          <w:bCs/>
          <w:lang w:val="en-US"/>
        </w:rPr>
        <w:t># ping 192.168.100.1</w:t>
      </w:r>
    </w:p>
    <w:p w14:paraId="3F4CD105" w14:textId="77777777" w:rsidR="008A5DB7" w:rsidRPr="008A5DB7" w:rsidRDefault="008A5DB7" w:rsidP="009279E4">
      <w:pPr>
        <w:shd w:val="clear" w:color="auto" w:fill="D0CECE" w:themeFill="background2" w:themeFillShade="E6"/>
        <w:rPr>
          <w:b/>
          <w:bCs/>
          <w:lang w:val="en-US"/>
        </w:rPr>
      </w:pPr>
      <w:r w:rsidRPr="008A5DB7">
        <w:rPr>
          <w:rFonts w:eastAsia="Times New Roman"/>
          <w:b/>
          <w:bCs/>
          <w:lang w:val="en-US"/>
        </w:rPr>
        <w:t>PING 192.168.100.1 (192.168.100.1) 56 bytes of data.</w:t>
      </w:r>
    </w:p>
    <w:p w14:paraId="00FB859C" w14:textId="77777777" w:rsidR="008A5DB7" w:rsidRPr="008A5DB7" w:rsidRDefault="008A5DB7" w:rsidP="009279E4">
      <w:pPr>
        <w:shd w:val="clear" w:color="auto" w:fill="D0CECE" w:themeFill="background2" w:themeFillShade="E6"/>
        <w:rPr>
          <w:b/>
          <w:bCs/>
          <w:lang w:val="en-US"/>
        </w:rPr>
      </w:pPr>
      <w:r w:rsidRPr="008A5DB7">
        <w:rPr>
          <w:rFonts w:eastAsia="Times New Roman"/>
          <w:b/>
          <w:bCs/>
          <w:lang w:val="en-US"/>
        </w:rPr>
        <w:t>!!!!!</w:t>
      </w:r>
    </w:p>
    <w:p w14:paraId="4C416E83" w14:textId="77777777" w:rsidR="008A5DB7" w:rsidRPr="008A5DB7" w:rsidRDefault="008A5DB7" w:rsidP="009279E4">
      <w:pPr>
        <w:shd w:val="clear" w:color="auto" w:fill="D0CECE" w:themeFill="background2" w:themeFillShade="E6"/>
        <w:rPr>
          <w:b/>
          <w:bCs/>
          <w:lang w:val="en-US"/>
        </w:rPr>
      </w:pPr>
      <w:r w:rsidRPr="008A5DB7">
        <w:rPr>
          <w:rFonts w:eastAsia="Times New Roman"/>
          <w:b/>
          <w:bCs/>
          <w:lang w:val="en-US"/>
        </w:rPr>
        <w:t>--- 192.168.100.1 ping statistics ---</w:t>
      </w:r>
    </w:p>
    <w:p w14:paraId="05398451" w14:textId="77777777" w:rsidR="008A5DB7" w:rsidRPr="008A5DB7" w:rsidRDefault="008A5DB7" w:rsidP="009279E4">
      <w:pPr>
        <w:shd w:val="clear" w:color="auto" w:fill="D0CECE" w:themeFill="background2" w:themeFillShade="E6"/>
        <w:rPr>
          <w:b/>
          <w:bCs/>
          <w:lang w:val="en-US"/>
        </w:rPr>
      </w:pPr>
      <w:r w:rsidRPr="008A5DB7">
        <w:rPr>
          <w:rFonts w:eastAsia="Times New Roman"/>
          <w:b/>
          <w:bCs/>
          <w:lang w:val="en-US"/>
        </w:rPr>
        <w:t>5 packets transmitted, 5 received, 0% packet loss, time 4011ms</w:t>
      </w:r>
    </w:p>
    <w:p w14:paraId="0A95C583" w14:textId="77777777" w:rsidR="008A5DB7" w:rsidRPr="008A5DB7" w:rsidRDefault="008A5DB7" w:rsidP="009279E4">
      <w:pPr>
        <w:shd w:val="clear" w:color="auto" w:fill="D0CECE" w:themeFill="background2" w:themeFillShade="E6"/>
        <w:rPr>
          <w:b/>
          <w:bCs/>
          <w:lang w:val="en-US"/>
        </w:rPr>
      </w:pPr>
      <w:r w:rsidRPr="008A5DB7">
        <w:rPr>
          <w:rFonts w:eastAsia="Times New Roman"/>
          <w:b/>
          <w:bCs/>
          <w:lang w:val="en-US"/>
        </w:rPr>
        <w:t>rtt min/avg/max/mdev = 3.188/4.423/7.256/1.462 ms</w:t>
      </w:r>
    </w:p>
    <w:p w14:paraId="4450117F" w14:textId="3F1EDA9F" w:rsidR="008D6D20" w:rsidRPr="008A5DB7" w:rsidRDefault="00902DA6" w:rsidP="009279E4">
      <w:pPr>
        <w:shd w:val="clear" w:color="auto" w:fill="D0CECE" w:themeFill="background2" w:themeFillShade="E6"/>
        <w:rPr>
          <w:b/>
          <w:bCs/>
        </w:rPr>
      </w:pPr>
      <w:r w:rsidRPr="00902DA6">
        <w:rPr>
          <w:rFonts w:eastAsia="Times New Roman"/>
          <w:b/>
          <w:bCs/>
          <w:lang w:val="en-US"/>
        </w:rPr>
        <w:t xml:space="preserve"> </w:t>
      </w:r>
      <w:r>
        <w:rPr>
          <w:rFonts w:eastAsia="Times New Roman"/>
          <w:b/>
          <w:bCs/>
        </w:rPr>
        <w:t>vesr124-2-2</w:t>
      </w:r>
      <w:r w:rsidR="008A5DB7" w:rsidRPr="008A5DB7">
        <w:rPr>
          <w:rFonts w:eastAsia="Times New Roman"/>
          <w:b/>
          <w:bCs/>
        </w:rPr>
        <w:t>#</w:t>
      </w:r>
    </w:p>
    <w:p w14:paraId="085D71F3" w14:textId="77777777" w:rsidR="00EA4013" w:rsidRPr="00C3610A" w:rsidRDefault="00EA4013" w:rsidP="00515DF2">
      <w:pPr>
        <w:spacing w:after="120" w:line="360" w:lineRule="auto"/>
      </w:pPr>
    </w:p>
    <w:p w14:paraId="348D1B84" w14:textId="1B65641E" w:rsidR="008A5DB7" w:rsidRDefault="008A5DB7" w:rsidP="009279E4">
      <w:r>
        <w:t xml:space="preserve">Туннель поднялся и доступен с обоих сторон. </w:t>
      </w:r>
    </w:p>
    <w:p w14:paraId="7AE1D841" w14:textId="60B8FE50" w:rsidR="008A5DB7" w:rsidRPr="004575D0" w:rsidRDefault="008A5DB7" w:rsidP="009279E4">
      <w:r>
        <w:t xml:space="preserve">Важно! Следует разрешить прохождение пакетов протокола </w:t>
      </w:r>
      <w:r>
        <w:rPr>
          <w:lang w:val="en-US"/>
        </w:rPr>
        <w:t>GRE</w:t>
      </w:r>
      <w:r w:rsidRPr="008A5DB7">
        <w:t xml:space="preserve"> </w:t>
      </w:r>
      <w:r>
        <w:t>через файрволл на обоих сторонах.</w:t>
      </w:r>
    </w:p>
    <w:p w14:paraId="26C57C3D" w14:textId="77777777" w:rsidR="009279E4" w:rsidRDefault="009279E4" w:rsidP="008A5DB7">
      <w:pPr>
        <w:spacing w:after="120" w:line="360" w:lineRule="auto"/>
        <w:rPr>
          <w:rFonts w:eastAsia="Times New Roman"/>
        </w:rPr>
      </w:pPr>
    </w:p>
    <w:p w14:paraId="1C0C4720" w14:textId="4C2AF352" w:rsidR="008A5DB7" w:rsidRPr="008A5DB7" w:rsidRDefault="008A5DB7" w:rsidP="009279E4">
      <w:pPr>
        <w:rPr>
          <w:lang w:val="en-US"/>
        </w:rPr>
      </w:pPr>
      <w:r w:rsidRPr="008A5DB7">
        <w:rPr>
          <w:lang w:val="en-US"/>
        </w:rPr>
        <w:t>security zone-pair UNTRUST self</w:t>
      </w:r>
    </w:p>
    <w:p w14:paraId="1E115DA9" w14:textId="77777777" w:rsidR="008A5DB7" w:rsidRPr="008A5DB7" w:rsidRDefault="008A5DB7" w:rsidP="009279E4">
      <w:pPr>
        <w:rPr>
          <w:lang w:val="en-US"/>
        </w:rPr>
      </w:pPr>
      <w:r w:rsidRPr="008A5DB7">
        <w:rPr>
          <w:lang w:val="en-US"/>
        </w:rPr>
        <w:t xml:space="preserve">  rule 1</w:t>
      </w:r>
    </w:p>
    <w:p w14:paraId="1B42D75E" w14:textId="77777777" w:rsidR="008A5DB7" w:rsidRPr="008A5DB7" w:rsidRDefault="008A5DB7" w:rsidP="009279E4">
      <w:pPr>
        <w:rPr>
          <w:lang w:val="en-US"/>
        </w:rPr>
      </w:pPr>
      <w:r w:rsidRPr="008A5DB7">
        <w:rPr>
          <w:lang w:val="en-US"/>
        </w:rPr>
        <w:t xml:space="preserve">    description "ICMP"</w:t>
      </w:r>
    </w:p>
    <w:p w14:paraId="6E4CE2C0" w14:textId="77777777" w:rsidR="008A5DB7" w:rsidRPr="008A5DB7" w:rsidRDefault="008A5DB7" w:rsidP="009279E4">
      <w:pPr>
        <w:rPr>
          <w:lang w:val="en-US"/>
        </w:rPr>
      </w:pPr>
      <w:r w:rsidRPr="008A5DB7">
        <w:rPr>
          <w:lang w:val="en-US"/>
        </w:rPr>
        <w:t xml:space="preserve">    action permit</w:t>
      </w:r>
    </w:p>
    <w:p w14:paraId="16A3C308" w14:textId="77777777" w:rsidR="008A5DB7" w:rsidRPr="008A5DB7" w:rsidRDefault="008A5DB7" w:rsidP="009279E4">
      <w:pPr>
        <w:rPr>
          <w:lang w:val="en-US"/>
        </w:rPr>
      </w:pPr>
      <w:r w:rsidRPr="008A5DB7">
        <w:rPr>
          <w:lang w:val="en-US"/>
        </w:rPr>
        <w:t xml:space="preserve">    match protocol icmp</w:t>
      </w:r>
    </w:p>
    <w:p w14:paraId="237DD74F" w14:textId="77777777" w:rsidR="008A5DB7" w:rsidRPr="008A5DB7" w:rsidRDefault="008A5DB7" w:rsidP="009279E4">
      <w:pPr>
        <w:rPr>
          <w:lang w:val="en-US"/>
        </w:rPr>
      </w:pPr>
      <w:r w:rsidRPr="008A5DB7">
        <w:rPr>
          <w:lang w:val="en-US"/>
        </w:rPr>
        <w:t xml:space="preserve">    enable</w:t>
      </w:r>
    </w:p>
    <w:p w14:paraId="2DB9BD87" w14:textId="77777777" w:rsidR="008A5DB7" w:rsidRPr="008A5DB7" w:rsidRDefault="008A5DB7" w:rsidP="009279E4">
      <w:pPr>
        <w:rPr>
          <w:lang w:val="en-US"/>
        </w:rPr>
      </w:pPr>
      <w:r w:rsidRPr="008A5DB7">
        <w:rPr>
          <w:lang w:val="en-US"/>
        </w:rPr>
        <w:t xml:space="preserve">  exit</w:t>
      </w:r>
    </w:p>
    <w:p w14:paraId="49A8B6FD" w14:textId="77777777" w:rsidR="008A5DB7" w:rsidRPr="008A5DB7" w:rsidRDefault="008A5DB7" w:rsidP="009279E4">
      <w:pPr>
        <w:rPr>
          <w:lang w:val="en-US"/>
        </w:rPr>
      </w:pPr>
      <w:r w:rsidRPr="008A5DB7">
        <w:rPr>
          <w:lang w:val="en-US"/>
        </w:rPr>
        <w:t xml:space="preserve">  rule 2</w:t>
      </w:r>
    </w:p>
    <w:p w14:paraId="6880E4AB" w14:textId="77777777" w:rsidR="008A5DB7" w:rsidRPr="008A5DB7" w:rsidRDefault="008A5DB7" w:rsidP="009279E4">
      <w:pPr>
        <w:rPr>
          <w:lang w:val="en-US"/>
        </w:rPr>
      </w:pPr>
      <w:r w:rsidRPr="008A5DB7">
        <w:rPr>
          <w:lang w:val="en-US"/>
        </w:rPr>
        <w:t xml:space="preserve">    description "GRE"</w:t>
      </w:r>
    </w:p>
    <w:p w14:paraId="33D16F61" w14:textId="77777777" w:rsidR="008A5DB7" w:rsidRPr="008A5DB7" w:rsidRDefault="008A5DB7" w:rsidP="009279E4">
      <w:pPr>
        <w:rPr>
          <w:lang w:val="en-US"/>
        </w:rPr>
      </w:pPr>
      <w:r w:rsidRPr="008A5DB7">
        <w:rPr>
          <w:lang w:val="en-US"/>
        </w:rPr>
        <w:t xml:space="preserve">    action permit</w:t>
      </w:r>
    </w:p>
    <w:p w14:paraId="04AAAE5D" w14:textId="77777777" w:rsidR="008A5DB7" w:rsidRPr="008A5DB7" w:rsidRDefault="008A5DB7" w:rsidP="009279E4">
      <w:pPr>
        <w:rPr>
          <w:lang w:val="en-US"/>
        </w:rPr>
      </w:pPr>
      <w:r w:rsidRPr="008A5DB7">
        <w:rPr>
          <w:lang w:val="en-US"/>
        </w:rPr>
        <w:t xml:space="preserve">    match protocol gre</w:t>
      </w:r>
    </w:p>
    <w:p w14:paraId="22EFDC43" w14:textId="77777777" w:rsidR="008A5DB7" w:rsidRPr="008A5DB7" w:rsidRDefault="008A5DB7" w:rsidP="009279E4">
      <w:pPr>
        <w:rPr>
          <w:lang w:val="en-US"/>
        </w:rPr>
      </w:pPr>
      <w:r w:rsidRPr="008A5DB7">
        <w:rPr>
          <w:lang w:val="en-US"/>
        </w:rPr>
        <w:t xml:space="preserve">    enable</w:t>
      </w:r>
    </w:p>
    <w:p w14:paraId="5B309C12" w14:textId="66E1ABD6" w:rsidR="008A5DB7" w:rsidRPr="008A5DB7" w:rsidRDefault="008A5DB7" w:rsidP="009279E4">
      <w:r w:rsidRPr="008A5DB7">
        <w:rPr>
          <w:lang w:val="en-US"/>
        </w:rPr>
        <w:t xml:space="preserve">  </w:t>
      </w:r>
      <w:r>
        <w:t>exit</w:t>
      </w:r>
    </w:p>
    <w:p w14:paraId="5E499F98" w14:textId="77777777" w:rsidR="008A5DB7" w:rsidRPr="00B21A5B" w:rsidRDefault="008A5DB7" w:rsidP="00515DF2">
      <w:pPr>
        <w:spacing w:after="120" w:line="360" w:lineRule="auto"/>
      </w:pPr>
    </w:p>
    <w:p w14:paraId="2806EABD" w14:textId="547F01E7" w:rsidR="008A3B8E" w:rsidRDefault="008A3B8E" w:rsidP="009279E4">
      <w:r>
        <w:t xml:space="preserve">Для удобство наблюдения за трассой прохождения пакетов </w:t>
      </w:r>
      <w:r>
        <w:rPr>
          <w:lang w:val="en-US"/>
        </w:rPr>
        <w:t>IP</w:t>
      </w:r>
      <w:r>
        <w:t xml:space="preserve"> необходимо разрешить </w:t>
      </w:r>
      <w:r>
        <w:rPr>
          <w:lang w:val="en-US"/>
        </w:rPr>
        <w:t>traceroute</w:t>
      </w:r>
      <w:r w:rsidRPr="008A3B8E">
        <w:t xml:space="preserve"> </w:t>
      </w:r>
      <w:r>
        <w:t>в файрволле на обоих сторонах топологии:</w:t>
      </w:r>
    </w:p>
    <w:p w14:paraId="3133CA23" w14:textId="0B11336E" w:rsidR="00FA59E9" w:rsidRPr="004575D0" w:rsidRDefault="00FA59E9" w:rsidP="00515DF2">
      <w:pPr>
        <w:spacing w:after="120" w:line="360" w:lineRule="auto"/>
      </w:pPr>
      <w:r>
        <w:rPr>
          <w:rFonts w:eastAsia="Times New Roman"/>
        </w:rPr>
        <w:t xml:space="preserve">Создается группа для сервиса </w:t>
      </w:r>
      <w:r>
        <w:rPr>
          <w:rFonts w:eastAsia="Times New Roman"/>
          <w:lang w:val="en-US"/>
        </w:rPr>
        <w:t>traceroute</w:t>
      </w:r>
      <w:r w:rsidRPr="00FA59E9">
        <w:rPr>
          <w:rFonts w:eastAsia="Times New Roman"/>
        </w:rPr>
        <w:t>:</w:t>
      </w:r>
    </w:p>
    <w:p w14:paraId="392C0684" w14:textId="140B010D" w:rsidR="008A3B8E" w:rsidRPr="008A3B8E" w:rsidRDefault="00902DA6" w:rsidP="009279E4">
      <w:pPr>
        <w:shd w:val="clear" w:color="auto" w:fill="D0CECE" w:themeFill="background2" w:themeFillShade="E6"/>
        <w:rPr>
          <w:lang w:val="en-US"/>
        </w:rPr>
      </w:pPr>
      <w:r w:rsidRPr="00902DA6">
        <w:t xml:space="preserve"> </w:t>
      </w:r>
      <w:r>
        <w:rPr>
          <w:lang w:val="en-US"/>
        </w:rPr>
        <w:t>vesr124-2-1</w:t>
      </w:r>
      <w:r w:rsidR="008A3B8E" w:rsidRPr="008A3B8E">
        <w:rPr>
          <w:lang w:val="en-US"/>
        </w:rPr>
        <w:t>#  config</w:t>
      </w:r>
    </w:p>
    <w:p w14:paraId="6902C97F" w14:textId="39FDCF96" w:rsidR="008A3B8E" w:rsidRPr="008A3B8E" w:rsidRDefault="00902DA6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vesr124-2-1</w:t>
      </w:r>
      <w:r w:rsidR="008A3B8E" w:rsidRPr="008A3B8E">
        <w:rPr>
          <w:lang w:val="en-US"/>
        </w:rPr>
        <w:t>(config)# object-group service TRACEROUTE</w:t>
      </w:r>
    </w:p>
    <w:p w14:paraId="2AF8FB48" w14:textId="0CFDE208" w:rsidR="008A3B8E" w:rsidRPr="008A3B8E" w:rsidRDefault="00902DA6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vesr124-2-1</w:t>
      </w:r>
      <w:r w:rsidR="008A3B8E" w:rsidRPr="008A3B8E">
        <w:rPr>
          <w:lang w:val="en-US"/>
        </w:rPr>
        <w:t>(config-object-group-service)#   port-range 33434-33534</w:t>
      </w:r>
    </w:p>
    <w:p w14:paraId="22C3F839" w14:textId="440038CB" w:rsidR="008A3B8E" w:rsidRPr="004575D0" w:rsidRDefault="00902DA6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vesr124-2-1</w:t>
      </w:r>
      <w:r w:rsidR="008A3B8E" w:rsidRPr="008A3B8E">
        <w:rPr>
          <w:lang w:val="en-US"/>
        </w:rPr>
        <w:t>(config-object-group-service)# exit</w:t>
      </w:r>
    </w:p>
    <w:p w14:paraId="3753F56F" w14:textId="77777777" w:rsidR="008A3B8E" w:rsidRPr="004575D0" w:rsidRDefault="008A3B8E" w:rsidP="008A3B8E">
      <w:pPr>
        <w:spacing w:after="120" w:line="360" w:lineRule="auto"/>
        <w:rPr>
          <w:lang w:val="en-US"/>
        </w:rPr>
      </w:pPr>
    </w:p>
    <w:p w14:paraId="0B963619" w14:textId="3A417567" w:rsidR="008A3B8E" w:rsidRDefault="008A3B8E" w:rsidP="009279E4">
      <w:r>
        <w:t xml:space="preserve">И добавляем еще </w:t>
      </w:r>
      <w:r w:rsidR="00D34305">
        <w:t xml:space="preserve">несколько </w:t>
      </w:r>
      <w:r>
        <w:t>правил в работу файвола:</w:t>
      </w:r>
    </w:p>
    <w:p w14:paraId="4D063E03" w14:textId="77777777" w:rsidR="008A3B8E" w:rsidRDefault="008A3B8E" w:rsidP="009279E4"/>
    <w:p w14:paraId="16233E35" w14:textId="02B6A511" w:rsidR="00C61677" w:rsidRDefault="00C61677" w:rsidP="009279E4">
      <w:pPr>
        <w:rPr>
          <w:lang w:val="en-US"/>
        </w:rPr>
      </w:pPr>
      <w:r>
        <w:t>Для</w:t>
      </w:r>
      <w:r w:rsidRPr="00B21A5B">
        <w:rPr>
          <w:lang w:val="en-US"/>
        </w:rPr>
        <w:t xml:space="preserve"> </w:t>
      </w:r>
      <w:r>
        <w:t>зоны</w:t>
      </w:r>
      <w:r w:rsidRPr="00B21A5B">
        <w:rPr>
          <w:lang w:val="en-US"/>
        </w:rPr>
        <w:t xml:space="preserve"> </w:t>
      </w:r>
      <w:r>
        <w:rPr>
          <w:lang w:val="en-US"/>
        </w:rPr>
        <w:t>UNTRUST self</w:t>
      </w:r>
    </w:p>
    <w:p w14:paraId="58ECF942" w14:textId="77777777" w:rsidR="00C61677" w:rsidRPr="00C61677" w:rsidRDefault="00C61677" w:rsidP="008A3B8E">
      <w:pPr>
        <w:spacing w:after="120" w:line="360" w:lineRule="auto"/>
        <w:rPr>
          <w:lang w:val="en-US"/>
        </w:rPr>
      </w:pPr>
    </w:p>
    <w:p w14:paraId="2FB31923" w14:textId="3DB6F3FC" w:rsidR="008A3B8E" w:rsidRPr="008A3B8E" w:rsidRDefault="00902DA6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vesr124-2-1</w:t>
      </w:r>
      <w:r w:rsidR="008A3B8E" w:rsidRPr="008A3B8E">
        <w:rPr>
          <w:lang w:val="en-US"/>
        </w:rPr>
        <w:t>(config)#  security zone-pair UNTRUST self</w:t>
      </w:r>
    </w:p>
    <w:p w14:paraId="04D81E46" w14:textId="50EA11E1" w:rsidR="008A3B8E" w:rsidRPr="008A3B8E" w:rsidRDefault="00902DA6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vesr124-2-1</w:t>
      </w:r>
      <w:r w:rsidR="008A3B8E" w:rsidRPr="008A3B8E">
        <w:rPr>
          <w:lang w:val="en-US"/>
        </w:rPr>
        <w:t>(config-security-zone-pair)# rule 3</w:t>
      </w:r>
    </w:p>
    <w:p w14:paraId="720E1824" w14:textId="6C9426A8" w:rsidR="008A3B8E" w:rsidRPr="008A3B8E" w:rsidRDefault="00902DA6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vesr124-2-1</w:t>
      </w:r>
      <w:r w:rsidR="008A3B8E" w:rsidRPr="008A3B8E">
        <w:rPr>
          <w:lang w:val="en-US"/>
        </w:rPr>
        <w:t>(config-security-zone-pair-rule)#     description "TRACEROUTE"</w:t>
      </w:r>
    </w:p>
    <w:p w14:paraId="21C101D2" w14:textId="19AF24D4" w:rsidR="008A3B8E" w:rsidRPr="008A3B8E" w:rsidRDefault="00902DA6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vesr124-2-1</w:t>
      </w:r>
      <w:r w:rsidR="008A3B8E" w:rsidRPr="008A3B8E">
        <w:rPr>
          <w:lang w:val="en-US"/>
        </w:rPr>
        <w:t>(config-security-zone-pair-rule)#     action permit</w:t>
      </w:r>
    </w:p>
    <w:p w14:paraId="046FA458" w14:textId="67FDB1A4" w:rsidR="008A3B8E" w:rsidRPr="008A3B8E" w:rsidRDefault="00902DA6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vesr124-2-1</w:t>
      </w:r>
      <w:r w:rsidR="008A3B8E" w:rsidRPr="008A3B8E">
        <w:rPr>
          <w:lang w:val="en-US"/>
        </w:rPr>
        <w:t>(config-security-zone-pair-rule)#     match protocol udp</w:t>
      </w:r>
    </w:p>
    <w:p w14:paraId="4A006948" w14:textId="0B71F67D" w:rsidR="008A3B8E" w:rsidRPr="008A3B8E" w:rsidRDefault="00902DA6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vesr124-2-1</w:t>
      </w:r>
      <w:r w:rsidR="008A3B8E" w:rsidRPr="008A3B8E">
        <w:rPr>
          <w:lang w:val="en-US"/>
        </w:rPr>
        <w:t>(config-security-zone-pair-rule)#     match destination-port TRACEROUTE</w:t>
      </w:r>
    </w:p>
    <w:p w14:paraId="0CD3DA88" w14:textId="77777777" w:rsidR="008A3B8E" w:rsidRPr="008A3B8E" w:rsidRDefault="008A3B8E" w:rsidP="009279E4">
      <w:pPr>
        <w:shd w:val="clear" w:color="auto" w:fill="D0CECE" w:themeFill="background2" w:themeFillShade="E6"/>
        <w:rPr>
          <w:lang w:val="en-US"/>
        </w:rPr>
      </w:pPr>
      <w:r w:rsidRPr="008A3B8E">
        <w:rPr>
          <w:lang w:val="en-US"/>
        </w:rPr>
        <w:t>Syntax error: Illegal parameter</w:t>
      </w:r>
    </w:p>
    <w:p w14:paraId="3673520C" w14:textId="49846C72" w:rsidR="008A3B8E" w:rsidRPr="008A3B8E" w:rsidRDefault="00902DA6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vesr124-2-1</w:t>
      </w:r>
      <w:r w:rsidR="008A3B8E" w:rsidRPr="008A3B8E">
        <w:rPr>
          <w:lang w:val="en-US"/>
        </w:rPr>
        <w:t>(config-security-zone-pair-rule)#     enable</w:t>
      </w:r>
    </w:p>
    <w:p w14:paraId="011F6A82" w14:textId="78A65CF4" w:rsidR="008A3B8E" w:rsidRPr="008A3B8E" w:rsidRDefault="00902DA6" w:rsidP="009279E4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8A3B8E" w:rsidRPr="008A3B8E">
        <w:rPr>
          <w:rFonts w:eastAsia="Times New Roman"/>
          <w:b/>
          <w:bCs/>
          <w:lang w:val="en-US"/>
        </w:rPr>
        <w:t>(config-security-zone-pair-rule)#   exit</w:t>
      </w:r>
    </w:p>
    <w:p w14:paraId="2D45B008" w14:textId="05C2D71F" w:rsidR="008A3B8E" w:rsidRPr="008A3B8E" w:rsidRDefault="00902DA6" w:rsidP="009279E4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8A3B8E" w:rsidRPr="008A3B8E">
        <w:rPr>
          <w:rFonts w:eastAsia="Times New Roman"/>
          <w:b/>
          <w:bCs/>
          <w:lang w:val="en-US"/>
        </w:rPr>
        <w:t>(config-security-zone-pair)# exit</w:t>
      </w:r>
    </w:p>
    <w:p w14:paraId="4360BEF2" w14:textId="48702B89" w:rsidR="008A3B8E" w:rsidRPr="004575D0" w:rsidRDefault="00902DA6" w:rsidP="009279E4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8A3B8E" w:rsidRPr="004575D0">
        <w:rPr>
          <w:rFonts w:eastAsia="Times New Roman"/>
          <w:b/>
          <w:bCs/>
          <w:lang w:val="en-US"/>
        </w:rPr>
        <w:t>(config)#</w:t>
      </w:r>
    </w:p>
    <w:p w14:paraId="017DA8B9" w14:textId="4C513A3C" w:rsidR="00D34305" w:rsidRDefault="00D34305" w:rsidP="009279E4">
      <w:pPr>
        <w:shd w:val="clear" w:color="auto" w:fill="D0CECE" w:themeFill="background2" w:themeFillShade="E6"/>
        <w:rPr>
          <w:lang w:val="en-US"/>
        </w:rPr>
      </w:pPr>
      <w:r>
        <w:rPr>
          <w:rFonts w:eastAsia="Times New Roman"/>
        </w:rPr>
        <w:t>Для</w:t>
      </w:r>
      <w:r w:rsidRPr="004575D0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зоны</w:t>
      </w:r>
      <w:r w:rsidRPr="004575D0">
        <w:rPr>
          <w:rFonts w:eastAsia="Times New Roman"/>
          <w:lang w:val="en-US"/>
        </w:rPr>
        <w:t xml:space="preserve"> </w:t>
      </w:r>
      <w:r>
        <w:rPr>
          <w:rFonts w:eastAsia="Times New Roman"/>
          <w:lang w:val="en-US"/>
        </w:rPr>
        <w:t>UNTRUST TRUST</w:t>
      </w:r>
      <w:r w:rsidR="00C61677">
        <w:rPr>
          <w:rFonts w:eastAsia="Times New Roman"/>
          <w:lang w:val="en-US"/>
        </w:rPr>
        <w:t>:</w:t>
      </w:r>
    </w:p>
    <w:p w14:paraId="058A88C7" w14:textId="2DF723CE" w:rsidR="00D34305" w:rsidRPr="00D34305" w:rsidRDefault="00902DA6" w:rsidP="009279E4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D34305" w:rsidRPr="00D34305">
        <w:rPr>
          <w:rFonts w:eastAsia="Times New Roman"/>
          <w:b/>
          <w:bCs/>
          <w:lang w:val="en-US"/>
        </w:rPr>
        <w:t>(config)# security zone-pair UNTRUST TRUST</w:t>
      </w:r>
    </w:p>
    <w:p w14:paraId="2EADE2FB" w14:textId="1D4BD347" w:rsidR="00D34305" w:rsidRPr="00D34305" w:rsidRDefault="00902DA6" w:rsidP="009279E4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D34305" w:rsidRPr="00D34305">
        <w:rPr>
          <w:rFonts w:eastAsia="Times New Roman"/>
          <w:b/>
          <w:bCs/>
          <w:lang w:val="en-US"/>
        </w:rPr>
        <w:t>(config-security-zone-pair)# rule 2</w:t>
      </w:r>
    </w:p>
    <w:p w14:paraId="5FE982DC" w14:textId="51F3ACED" w:rsidR="00D34305" w:rsidRPr="00D34305" w:rsidRDefault="00902DA6" w:rsidP="009279E4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D34305" w:rsidRPr="00D34305">
        <w:rPr>
          <w:rFonts w:eastAsia="Times New Roman"/>
          <w:b/>
          <w:bCs/>
          <w:lang w:val="en-US"/>
        </w:rPr>
        <w:t>(config-security-zone-pair-rule)#     action permit</w:t>
      </w:r>
    </w:p>
    <w:p w14:paraId="1C4E1D4C" w14:textId="3EA78940" w:rsidR="00D34305" w:rsidRPr="00D34305" w:rsidRDefault="00902DA6" w:rsidP="009279E4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D34305" w:rsidRPr="00D34305">
        <w:rPr>
          <w:rFonts w:eastAsia="Times New Roman"/>
          <w:b/>
          <w:bCs/>
          <w:lang w:val="en-US"/>
        </w:rPr>
        <w:t>(config-security-zone-pair-rule)#     match protocol udp</w:t>
      </w:r>
    </w:p>
    <w:p w14:paraId="7BC6AB3F" w14:textId="6078F8D8" w:rsidR="00D34305" w:rsidRPr="00D34305" w:rsidRDefault="00902DA6" w:rsidP="009279E4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D34305" w:rsidRPr="00D34305">
        <w:rPr>
          <w:rFonts w:eastAsia="Times New Roman"/>
          <w:b/>
          <w:bCs/>
          <w:lang w:val="en-US"/>
        </w:rPr>
        <w:t>(config-security-zone-pair-rule)#     match destination-port object-group</w:t>
      </w:r>
    </w:p>
    <w:p w14:paraId="0FA48A66" w14:textId="77777777" w:rsidR="00D34305" w:rsidRPr="00D34305" w:rsidRDefault="00D34305" w:rsidP="009279E4">
      <w:pPr>
        <w:shd w:val="clear" w:color="auto" w:fill="D0CECE" w:themeFill="background2" w:themeFillShade="E6"/>
        <w:rPr>
          <w:b/>
          <w:bCs/>
          <w:lang w:val="en-US"/>
        </w:rPr>
      </w:pPr>
      <w:r w:rsidRPr="00D34305">
        <w:rPr>
          <w:rFonts w:eastAsia="Times New Roman"/>
          <w:b/>
          <w:bCs/>
          <w:lang w:val="en-US"/>
        </w:rPr>
        <w:t>TRACEROUTE</w:t>
      </w:r>
    </w:p>
    <w:p w14:paraId="365E1DEF" w14:textId="48FC8072" w:rsidR="00D34305" w:rsidRPr="00D34305" w:rsidRDefault="00902DA6" w:rsidP="009279E4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D34305" w:rsidRPr="00D34305">
        <w:rPr>
          <w:rFonts w:eastAsia="Times New Roman"/>
          <w:b/>
          <w:bCs/>
          <w:lang w:val="en-US"/>
        </w:rPr>
        <w:t>(config-security-zone-pair-rule)#     enable</w:t>
      </w:r>
    </w:p>
    <w:p w14:paraId="53AF1A1D" w14:textId="1FDA7AA8" w:rsidR="00D34305" w:rsidRPr="00D34305" w:rsidRDefault="00902DA6" w:rsidP="009279E4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D34305" w:rsidRPr="00D34305">
        <w:rPr>
          <w:rFonts w:eastAsia="Times New Roman"/>
          <w:b/>
          <w:bCs/>
          <w:lang w:val="en-US"/>
        </w:rPr>
        <w:t>(config-security-zone-pair-rule)#   exit</w:t>
      </w:r>
    </w:p>
    <w:p w14:paraId="7F899E87" w14:textId="6F7BABD5" w:rsidR="00D34305" w:rsidRPr="00D34305" w:rsidRDefault="00902DA6" w:rsidP="009279E4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D34305" w:rsidRPr="00D34305">
        <w:rPr>
          <w:rFonts w:eastAsia="Times New Roman"/>
          <w:b/>
          <w:bCs/>
          <w:lang w:val="en-US"/>
        </w:rPr>
        <w:t>(config-security-zone-pair)# exit</w:t>
      </w:r>
    </w:p>
    <w:p w14:paraId="0ABBD185" w14:textId="0B2E1BD0" w:rsidR="00D34305" w:rsidRPr="00D34305" w:rsidRDefault="00902DA6" w:rsidP="009279E4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D34305" w:rsidRPr="00D34305">
        <w:rPr>
          <w:rFonts w:eastAsia="Times New Roman"/>
          <w:b/>
          <w:bCs/>
          <w:lang w:val="en-US"/>
        </w:rPr>
        <w:t>(config)#</w:t>
      </w:r>
    </w:p>
    <w:p w14:paraId="5D71A383" w14:textId="77777777" w:rsidR="008A3B8E" w:rsidRDefault="008A3B8E" w:rsidP="00515DF2">
      <w:pPr>
        <w:spacing w:after="120" w:line="360" w:lineRule="auto"/>
        <w:rPr>
          <w:lang w:val="en-US"/>
        </w:rPr>
      </w:pPr>
    </w:p>
    <w:p w14:paraId="4953308C" w14:textId="597DDB41" w:rsidR="00C61677" w:rsidRDefault="00C61677" w:rsidP="00C61677">
      <w:pPr>
        <w:spacing w:after="120" w:line="360" w:lineRule="auto"/>
        <w:rPr>
          <w:lang w:val="en-US"/>
        </w:rPr>
      </w:pPr>
      <w:r>
        <w:rPr>
          <w:rFonts w:eastAsia="Times New Roman"/>
        </w:rPr>
        <w:t>Для</w:t>
      </w:r>
      <w:r w:rsidRPr="00C61677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зоны</w:t>
      </w:r>
      <w:r w:rsidRPr="00C61677">
        <w:rPr>
          <w:rFonts w:eastAsia="Times New Roman"/>
          <w:lang w:val="en-US"/>
        </w:rPr>
        <w:t xml:space="preserve"> </w:t>
      </w:r>
      <w:r>
        <w:rPr>
          <w:rFonts w:eastAsia="Times New Roman"/>
          <w:lang w:val="en-US"/>
        </w:rPr>
        <w:t>TRUST UNTRUST:</w:t>
      </w:r>
    </w:p>
    <w:p w14:paraId="33D459B1" w14:textId="75B2EADA" w:rsidR="00C61677" w:rsidRPr="00D34305" w:rsidRDefault="00902DA6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vesr124-2-1</w:t>
      </w:r>
      <w:r w:rsidR="00C61677" w:rsidRPr="00D34305">
        <w:rPr>
          <w:lang w:val="en-US"/>
        </w:rPr>
        <w:t xml:space="preserve">(config)# security zone-pair TRUST </w:t>
      </w:r>
      <w:r w:rsidR="00C61677">
        <w:rPr>
          <w:lang w:val="en-US"/>
        </w:rPr>
        <w:t>UN</w:t>
      </w:r>
      <w:r w:rsidR="00C61677" w:rsidRPr="00D34305">
        <w:rPr>
          <w:lang w:val="en-US"/>
        </w:rPr>
        <w:t>TRUST</w:t>
      </w:r>
    </w:p>
    <w:p w14:paraId="7481B55D" w14:textId="549C7568" w:rsidR="00C61677" w:rsidRPr="00D34305" w:rsidRDefault="00902DA6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vesr124-2-1</w:t>
      </w:r>
      <w:r w:rsidR="00C61677" w:rsidRPr="00D34305">
        <w:rPr>
          <w:lang w:val="en-US"/>
        </w:rPr>
        <w:t>(config-security-zone-pair)# rule 2</w:t>
      </w:r>
    </w:p>
    <w:p w14:paraId="2F17975D" w14:textId="6A56C7FB" w:rsidR="00C61677" w:rsidRPr="00D34305" w:rsidRDefault="00902DA6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vesr124-2-1</w:t>
      </w:r>
      <w:r w:rsidR="00C61677" w:rsidRPr="00D34305">
        <w:rPr>
          <w:lang w:val="en-US"/>
        </w:rPr>
        <w:t>(config-security-zone-pair-rule)#     action permit</w:t>
      </w:r>
    </w:p>
    <w:p w14:paraId="371697E3" w14:textId="06CBBBCC" w:rsidR="00C61677" w:rsidRPr="00D34305" w:rsidRDefault="00902DA6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vesr124-2-1</w:t>
      </w:r>
      <w:r w:rsidR="00C61677" w:rsidRPr="00D34305">
        <w:rPr>
          <w:lang w:val="en-US"/>
        </w:rPr>
        <w:t>(config-security-zone-pair-rule)#     match protocol udp</w:t>
      </w:r>
    </w:p>
    <w:p w14:paraId="78CDB5C7" w14:textId="2A9CAA7A" w:rsidR="00C61677" w:rsidRPr="00D34305" w:rsidRDefault="00902DA6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vesr124-2-1</w:t>
      </w:r>
      <w:r w:rsidR="00C61677" w:rsidRPr="00D34305">
        <w:rPr>
          <w:lang w:val="en-US"/>
        </w:rPr>
        <w:t>(config-security-zone-pair-rule)#     match destination-port object-group</w:t>
      </w:r>
    </w:p>
    <w:p w14:paraId="06C39D17" w14:textId="77777777" w:rsidR="00C61677" w:rsidRPr="00D34305" w:rsidRDefault="00C61677" w:rsidP="009279E4">
      <w:pPr>
        <w:shd w:val="clear" w:color="auto" w:fill="D0CECE" w:themeFill="background2" w:themeFillShade="E6"/>
        <w:rPr>
          <w:lang w:val="en-US"/>
        </w:rPr>
      </w:pPr>
      <w:r w:rsidRPr="00D34305">
        <w:rPr>
          <w:lang w:val="en-US"/>
        </w:rPr>
        <w:t>TRACEROUTE</w:t>
      </w:r>
    </w:p>
    <w:p w14:paraId="196E3055" w14:textId="04B33B75" w:rsidR="00C61677" w:rsidRPr="00D34305" w:rsidRDefault="00902DA6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vesr124-2-1</w:t>
      </w:r>
      <w:r w:rsidR="00C61677" w:rsidRPr="00D34305">
        <w:rPr>
          <w:lang w:val="en-US"/>
        </w:rPr>
        <w:t>(config-security-zone-pair-rule)#     enable</w:t>
      </w:r>
    </w:p>
    <w:p w14:paraId="3340F077" w14:textId="77E24BC1" w:rsidR="00C61677" w:rsidRPr="00D34305" w:rsidRDefault="00902DA6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vesr124-2-1</w:t>
      </w:r>
      <w:r w:rsidR="00C61677" w:rsidRPr="00D34305">
        <w:rPr>
          <w:lang w:val="en-US"/>
        </w:rPr>
        <w:t>(config-security-zone-pair-rule)#   exit</w:t>
      </w:r>
    </w:p>
    <w:p w14:paraId="5D55D8ED" w14:textId="55964024" w:rsidR="00C61677" w:rsidRPr="00D34305" w:rsidRDefault="00902DA6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vesr124-2-1</w:t>
      </w:r>
      <w:r w:rsidR="00C61677" w:rsidRPr="00D34305">
        <w:rPr>
          <w:lang w:val="en-US"/>
        </w:rPr>
        <w:t>(config-security-zone-pair)# exit</w:t>
      </w:r>
    </w:p>
    <w:p w14:paraId="416FD1D1" w14:textId="0A394123" w:rsidR="00C61677" w:rsidRPr="004575D0" w:rsidRDefault="00902DA6" w:rsidP="009279E4">
      <w:pPr>
        <w:shd w:val="clear" w:color="auto" w:fill="D0CECE" w:themeFill="background2" w:themeFillShade="E6"/>
      </w:pPr>
      <w:r>
        <w:rPr>
          <w:lang w:val="en-US"/>
        </w:rPr>
        <w:t xml:space="preserve"> vesr</w:t>
      </w:r>
      <w:r w:rsidRPr="00902DA6">
        <w:t>124-2-1</w:t>
      </w:r>
      <w:r w:rsidR="00C61677" w:rsidRPr="004575D0">
        <w:t>(</w:t>
      </w:r>
      <w:r w:rsidR="00C61677" w:rsidRPr="00D34305">
        <w:rPr>
          <w:lang w:val="en-US"/>
        </w:rPr>
        <w:t>config</w:t>
      </w:r>
      <w:r w:rsidR="00C61677" w:rsidRPr="004575D0">
        <w:t>)#</w:t>
      </w:r>
    </w:p>
    <w:p w14:paraId="7EB89701" w14:textId="77777777" w:rsidR="00D34305" w:rsidRPr="004575D0" w:rsidRDefault="00D34305" w:rsidP="00515DF2">
      <w:pPr>
        <w:spacing w:after="120" w:line="360" w:lineRule="auto"/>
      </w:pPr>
    </w:p>
    <w:p w14:paraId="2BF51E0C" w14:textId="77777777" w:rsidR="00D34305" w:rsidRPr="004575D0" w:rsidRDefault="00D34305" w:rsidP="009279E4">
      <w:r>
        <w:t>Для удаленного филиала то же самое настраиваем:</w:t>
      </w:r>
    </w:p>
    <w:p w14:paraId="7A240C3C" w14:textId="77777777" w:rsidR="00FA59E9" w:rsidRPr="004575D0" w:rsidRDefault="00FA59E9" w:rsidP="009279E4"/>
    <w:p w14:paraId="276808CE" w14:textId="77777777" w:rsidR="00FA59E9" w:rsidRPr="00FA59E9" w:rsidRDefault="00FA59E9" w:rsidP="009279E4">
      <w:r>
        <w:t xml:space="preserve">Создается группа для сервиса </w:t>
      </w:r>
      <w:r>
        <w:rPr>
          <w:lang w:val="en-US"/>
        </w:rPr>
        <w:t>traceroute</w:t>
      </w:r>
      <w:r w:rsidRPr="00FA59E9">
        <w:t>:</w:t>
      </w:r>
    </w:p>
    <w:p w14:paraId="758E8DD8" w14:textId="77777777" w:rsidR="00D34305" w:rsidRPr="00D34305" w:rsidRDefault="00D34305" w:rsidP="00D34305">
      <w:pPr>
        <w:spacing w:after="120" w:line="360" w:lineRule="auto"/>
      </w:pPr>
    </w:p>
    <w:p w14:paraId="78E48F5A" w14:textId="64785251" w:rsidR="00D34305" w:rsidRPr="008A3B8E" w:rsidRDefault="00902DA6" w:rsidP="009279E4">
      <w:pPr>
        <w:shd w:val="clear" w:color="auto" w:fill="D0CECE" w:themeFill="background2" w:themeFillShade="E6"/>
        <w:rPr>
          <w:lang w:val="en-US"/>
        </w:rPr>
      </w:pPr>
      <w:r w:rsidRPr="00902DA6">
        <w:t xml:space="preserve"> </w:t>
      </w:r>
      <w:r>
        <w:rPr>
          <w:lang w:val="en-US"/>
        </w:rPr>
        <w:t>vesr124-2-2</w:t>
      </w:r>
      <w:r w:rsidR="00D34305" w:rsidRPr="008A3B8E">
        <w:rPr>
          <w:lang w:val="en-US"/>
        </w:rPr>
        <w:t># config</w:t>
      </w:r>
    </w:p>
    <w:p w14:paraId="735C6182" w14:textId="0DFD6A67" w:rsidR="00D34305" w:rsidRPr="008A3B8E" w:rsidRDefault="00902DA6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D34305" w:rsidRPr="008A3B8E">
        <w:rPr>
          <w:lang w:val="en-US"/>
        </w:rPr>
        <w:t>(config)# object-group service TRACEROUTE</w:t>
      </w:r>
    </w:p>
    <w:p w14:paraId="3A15B522" w14:textId="4DAA5476" w:rsidR="00D34305" w:rsidRPr="008A3B8E" w:rsidRDefault="00902DA6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D34305" w:rsidRPr="008A3B8E">
        <w:rPr>
          <w:lang w:val="en-US"/>
        </w:rPr>
        <w:t>(config-object-group-service)#   port-range 33434-33534</w:t>
      </w:r>
    </w:p>
    <w:p w14:paraId="6DD2AB65" w14:textId="6690B202" w:rsidR="00D34305" w:rsidRPr="008A3B8E" w:rsidRDefault="00902DA6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D34305" w:rsidRPr="008A3B8E">
        <w:rPr>
          <w:lang w:val="en-US"/>
        </w:rPr>
        <w:t>(config-object-group-service)# exit</w:t>
      </w:r>
    </w:p>
    <w:p w14:paraId="46063DEC" w14:textId="0CCF4E20" w:rsidR="00D34305" w:rsidRPr="008A3B8E" w:rsidRDefault="00902DA6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D34305" w:rsidRPr="008A3B8E">
        <w:rPr>
          <w:lang w:val="en-US"/>
        </w:rPr>
        <w:t>(config)# security zone-pair UNTRUST self</w:t>
      </w:r>
    </w:p>
    <w:p w14:paraId="788266DD" w14:textId="579D0CBC" w:rsidR="00D34305" w:rsidRPr="008A3B8E" w:rsidRDefault="00902DA6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D34305" w:rsidRPr="008A3B8E">
        <w:rPr>
          <w:lang w:val="en-US"/>
        </w:rPr>
        <w:t>(config-security-zone-pair)#   rule 3</w:t>
      </w:r>
    </w:p>
    <w:p w14:paraId="3DB12E36" w14:textId="431B46F4" w:rsidR="00D34305" w:rsidRPr="008A3B8E" w:rsidRDefault="00902DA6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D34305" w:rsidRPr="008A3B8E">
        <w:rPr>
          <w:lang w:val="en-US"/>
        </w:rPr>
        <w:t>(config-security-zone-pair-rule)#     description "TRACEROUTE"</w:t>
      </w:r>
    </w:p>
    <w:p w14:paraId="5146A642" w14:textId="5C5755D7" w:rsidR="00D34305" w:rsidRPr="008A3B8E" w:rsidRDefault="00902DA6" w:rsidP="009279E4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D34305" w:rsidRPr="008A3B8E">
        <w:rPr>
          <w:rFonts w:eastAsia="Times New Roman"/>
          <w:b/>
          <w:bCs/>
          <w:lang w:val="en-US"/>
        </w:rPr>
        <w:t>(config-security-zone-pair-rule)#     action permit</w:t>
      </w:r>
    </w:p>
    <w:p w14:paraId="1E65073F" w14:textId="132C1FC6" w:rsidR="00D34305" w:rsidRPr="008A3B8E" w:rsidRDefault="00902DA6" w:rsidP="009279E4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D34305" w:rsidRPr="008A3B8E">
        <w:rPr>
          <w:rFonts w:eastAsia="Times New Roman"/>
          <w:b/>
          <w:bCs/>
          <w:lang w:val="en-US"/>
        </w:rPr>
        <w:t>(config-security-zone-pair-rule)#     match protocol udp</w:t>
      </w:r>
    </w:p>
    <w:p w14:paraId="24D3CA7D" w14:textId="085E1C36" w:rsidR="00D34305" w:rsidRPr="008A3B8E" w:rsidRDefault="00902DA6" w:rsidP="009279E4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D34305" w:rsidRPr="008A3B8E">
        <w:rPr>
          <w:rFonts w:eastAsia="Times New Roman"/>
          <w:b/>
          <w:bCs/>
          <w:lang w:val="en-US"/>
        </w:rPr>
        <w:t>(config-security-zone-pair-rule)#     enable</w:t>
      </w:r>
    </w:p>
    <w:p w14:paraId="6C0BE5A3" w14:textId="789AE206" w:rsidR="00D34305" w:rsidRPr="008A3B8E" w:rsidRDefault="00902DA6" w:rsidP="009279E4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D34305" w:rsidRPr="008A3B8E">
        <w:rPr>
          <w:rFonts w:eastAsia="Times New Roman"/>
          <w:b/>
          <w:bCs/>
          <w:lang w:val="en-US"/>
        </w:rPr>
        <w:t>(config-security-zone-pair-rule)#   exit</w:t>
      </w:r>
    </w:p>
    <w:p w14:paraId="1F75A251" w14:textId="28E0F46B" w:rsidR="00D34305" w:rsidRPr="008A3B8E" w:rsidRDefault="00902DA6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D34305" w:rsidRPr="008A3B8E">
        <w:rPr>
          <w:lang w:val="en-US"/>
        </w:rPr>
        <w:t>(config-security-zone-pair)# exit</w:t>
      </w:r>
    </w:p>
    <w:p w14:paraId="7EE0B9E4" w14:textId="73AB8BAE" w:rsidR="00D34305" w:rsidRPr="00FA59E9" w:rsidRDefault="00902DA6" w:rsidP="009279E4">
      <w:pPr>
        <w:shd w:val="clear" w:color="auto" w:fill="D0CECE" w:themeFill="background2" w:themeFillShade="E6"/>
      </w:pPr>
      <w:r>
        <w:rPr>
          <w:lang w:val="en-US"/>
        </w:rPr>
        <w:t xml:space="preserve"> vesr</w:t>
      </w:r>
      <w:r w:rsidRPr="00902DA6">
        <w:t>124-2-2</w:t>
      </w:r>
      <w:r w:rsidR="00D34305" w:rsidRPr="00FA59E9">
        <w:t>(</w:t>
      </w:r>
      <w:r w:rsidR="00D34305" w:rsidRPr="008A3B8E">
        <w:rPr>
          <w:lang w:val="en-US"/>
        </w:rPr>
        <w:t>config</w:t>
      </w:r>
      <w:r w:rsidR="00D34305" w:rsidRPr="00FA59E9">
        <w:t>)</w:t>
      </w:r>
    </w:p>
    <w:p w14:paraId="51365203" w14:textId="77777777" w:rsidR="00D34305" w:rsidRPr="00FA59E9" w:rsidRDefault="00D34305" w:rsidP="00515DF2">
      <w:pPr>
        <w:spacing w:after="120" w:line="360" w:lineRule="auto"/>
      </w:pPr>
    </w:p>
    <w:p w14:paraId="479BB196" w14:textId="77777777" w:rsidR="00FA59E9" w:rsidRDefault="00FA59E9" w:rsidP="009279E4">
      <w:r>
        <w:t>И добавляем еще несколько правил в работу файвола:</w:t>
      </w:r>
    </w:p>
    <w:p w14:paraId="6A2D8AC7" w14:textId="77777777" w:rsidR="009279E4" w:rsidRDefault="009279E4" w:rsidP="009279E4"/>
    <w:p w14:paraId="722C2AB3" w14:textId="360EA06F" w:rsidR="00FA59E9" w:rsidRDefault="00FA59E9" w:rsidP="009279E4">
      <w:pPr>
        <w:rPr>
          <w:lang w:val="en-US"/>
        </w:rPr>
      </w:pPr>
      <w:r>
        <w:t>Для</w:t>
      </w:r>
      <w:r w:rsidRPr="00FA59E9">
        <w:rPr>
          <w:lang w:val="en-US"/>
        </w:rPr>
        <w:t xml:space="preserve"> </w:t>
      </w:r>
      <w:r>
        <w:t>зоны</w:t>
      </w:r>
      <w:r w:rsidRPr="00FA59E9">
        <w:rPr>
          <w:lang w:val="en-US"/>
        </w:rPr>
        <w:t xml:space="preserve"> </w:t>
      </w:r>
      <w:r>
        <w:rPr>
          <w:lang w:val="en-US"/>
        </w:rPr>
        <w:t>UNTRUST self</w:t>
      </w:r>
    </w:p>
    <w:p w14:paraId="75D95DD6" w14:textId="77777777" w:rsidR="00FA59E9" w:rsidRPr="00C61677" w:rsidRDefault="00FA59E9" w:rsidP="00FA59E9">
      <w:pPr>
        <w:spacing w:after="120" w:line="360" w:lineRule="auto"/>
        <w:rPr>
          <w:lang w:val="en-US"/>
        </w:rPr>
      </w:pPr>
    </w:p>
    <w:p w14:paraId="2EF1C7B0" w14:textId="6E5941BE" w:rsidR="00FA59E9" w:rsidRPr="008A3B8E" w:rsidRDefault="00902DA6" w:rsidP="009279E4">
      <w:pPr>
        <w:pStyle w:val="af9"/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FA59E9" w:rsidRPr="008A3B8E">
        <w:rPr>
          <w:lang w:val="en-US"/>
        </w:rPr>
        <w:t>(config)#  security zone-pair UNTRUST self</w:t>
      </w:r>
    </w:p>
    <w:p w14:paraId="0C8688FA" w14:textId="2678C010" w:rsidR="00FA59E9" w:rsidRPr="008A3B8E" w:rsidRDefault="00902DA6" w:rsidP="009279E4">
      <w:pPr>
        <w:pStyle w:val="af9"/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FA59E9" w:rsidRPr="008A3B8E">
        <w:rPr>
          <w:lang w:val="en-US"/>
        </w:rPr>
        <w:t>(config-security-zone-pair)# rule 3</w:t>
      </w:r>
    </w:p>
    <w:p w14:paraId="204190BA" w14:textId="493D2D85" w:rsidR="00FA59E9" w:rsidRPr="008A3B8E" w:rsidRDefault="00902DA6" w:rsidP="009279E4">
      <w:pPr>
        <w:pStyle w:val="af9"/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FA59E9" w:rsidRPr="008A3B8E">
        <w:rPr>
          <w:lang w:val="en-US"/>
        </w:rPr>
        <w:t>(config-security-zone-pair-rule)#     description "TRACEROUTE"</w:t>
      </w:r>
    </w:p>
    <w:p w14:paraId="0E59E200" w14:textId="10042EA8" w:rsidR="00FA59E9" w:rsidRPr="008A3B8E" w:rsidRDefault="00902DA6" w:rsidP="009279E4">
      <w:pPr>
        <w:pStyle w:val="af9"/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FA59E9" w:rsidRPr="008A3B8E">
        <w:rPr>
          <w:lang w:val="en-US"/>
        </w:rPr>
        <w:t>(config-security-zone-pair-rule)#     action permit</w:t>
      </w:r>
    </w:p>
    <w:p w14:paraId="293FD6D8" w14:textId="129D2830" w:rsidR="00FA59E9" w:rsidRPr="008A3B8E" w:rsidRDefault="00902DA6" w:rsidP="009279E4">
      <w:pPr>
        <w:pStyle w:val="af9"/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FA59E9" w:rsidRPr="008A3B8E">
        <w:rPr>
          <w:lang w:val="en-US"/>
        </w:rPr>
        <w:t>(config-security-zone-pair-rule)#     match protocol udp</w:t>
      </w:r>
    </w:p>
    <w:p w14:paraId="1121E2D4" w14:textId="5FA45065" w:rsidR="00FA59E9" w:rsidRPr="008A3B8E" w:rsidRDefault="00902DA6" w:rsidP="009279E4">
      <w:pPr>
        <w:pStyle w:val="af9"/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FA59E9" w:rsidRPr="008A3B8E">
        <w:rPr>
          <w:lang w:val="en-US"/>
        </w:rPr>
        <w:t>(config-security-zone-pair-rule)#     match destination-port TRACEROUTE</w:t>
      </w:r>
    </w:p>
    <w:p w14:paraId="5C07A7FF" w14:textId="77777777" w:rsidR="00FA59E9" w:rsidRPr="008A3B8E" w:rsidRDefault="00FA59E9" w:rsidP="009279E4">
      <w:pPr>
        <w:pStyle w:val="af9"/>
        <w:shd w:val="clear" w:color="auto" w:fill="D0CECE" w:themeFill="background2" w:themeFillShade="E6"/>
        <w:rPr>
          <w:lang w:val="en-US"/>
        </w:rPr>
      </w:pPr>
      <w:r w:rsidRPr="008A3B8E">
        <w:rPr>
          <w:lang w:val="en-US"/>
        </w:rPr>
        <w:t>Syntax error: Illegal parameter</w:t>
      </w:r>
    </w:p>
    <w:p w14:paraId="2CC4B855" w14:textId="36D44064" w:rsidR="00FA59E9" w:rsidRPr="008A3B8E" w:rsidRDefault="00902DA6" w:rsidP="009279E4">
      <w:pPr>
        <w:pStyle w:val="af9"/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FA59E9" w:rsidRPr="008A3B8E">
        <w:rPr>
          <w:lang w:val="en-US"/>
        </w:rPr>
        <w:t>(config-security-zone-pair-rule)#     enable</w:t>
      </w:r>
    </w:p>
    <w:p w14:paraId="11E04E6D" w14:textId="170DD375" w:rsidR="00FA59E9" w:rsidRPr="008A3B8E" w:rsidRDefault="00902DA6" w:rsidP="009279E4">
      <w:pPr>
        <w:pStyle w:val="af9"/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FA59E9" w:rsidRPr="008A3B8E">
        <w:rPr>
          <w:lang w:val="en-US"/>
        </w:rPr>
        <w:t>(config-security-zone-pair-rule)#   exit</w:t>
      </w:r>
    </w:p>
    <w:p w14:paraId="652D7241" w14:textId="3068C823" w:rsidR="00FA59E9" w:rsidRPr="008A3B8E" w:rsidRDefault="00902DA6" w:rsidP="009279E4">
      <w:pPr>
        <w:pStyle w:val="af9"/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FA59E9" w:rsidRPr="008A3B8E">
        <w:rPr>
          <w:lang w:val="en-US"/>
        </w:rPr>
        <w:t>(config-security-zone-pair)# exit</w:t>
      </w:r>
    </w:p>
    <w:p w14:paraId="1B850C78" w14:textId="351B05CE" w:rsidR="00FA59E9" w:rsidRPr="00FA59E9" w:rsidRDefault="00902DA6" w:rsidP="009279E4">
      <w:pPr>
        <w:pStyle w:val="af9"/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FA59E9" w:rsidRPr="00FA59E9">
        <w:rPr>
          <w:lang w:val="en-US"/>
        </w:rPr>
        <w:t>(config)#</w:t>
      </w:r>
    </w:p>
    <w:p w14:paraId="49432987" w14:textId="77777777" w:rsidR="009279E4" w:rsidRPr="007826FD" w:rsidRDefault="009279E4" w:rsidP="00FA59E9">
      <w:pPr>
        <w:spacing w:after="120" w:line="360" w:lineRule="auto"/>
        <w:rPr>
          <w:rFonts w:eastAsia="Times New Roman"/>
          <w:lang w:val="en-US"/>
        </w:rPr>
      </w:pPr>
    </w:p>
    <w:p w14:paraId="4F5022E1" w14:textId="59591338" w:rsidR="00FA59E9" w:rsidRDefault="00FA59E9" w:rsidP="00FA59E9">
      <w:pPr>
        <w:spacing w:after="120" w:line="360" w:lineRule="auto"/>
        <w:rPr>
          <w:lang w:val="en-US"/>
        </w:rPr>
      </w:pPr>
      <w:r>
        <w:rPr>
          <w:rFonts w:eastAsia="Times New Roman"/>
        </w:rPr>
        <w:t>Для</w:t>
      </w:r>
      <w:r w:rsidRPr="00FA59E9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зоны</w:t>
      </w:r>
      <w:r w:rsidRPr="00FA59E9">
        <w:rPr>
          <w:rFonts w:eastAsia="Times New Roman"/>
          <w:lang w:val="en-US"/>
        </w:rPr>
        <w:t xml:space="preserve"> </w:t>
      </w:r>
      <w:r>
        <w:rPr>
          <w:rFonts w:eastAsia="Times New Roman"/>
          <w:lang w:val="en-US"/>
        </w:rPr>
        <w:t>UNTRUST TRUST:</w:t>
      </w:r>
    </w:p>
    <w:p w14:paraId="325BD5A5" w14:textId="53D98AB4" w:rsidR="00FA59E9" w:rsidRPr="00D34305" w:rsidRDefault="00902DA6" w:rsidP="009279E4">
      <w:pPr>
        <w:pStyle w:val="af9"/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FA59E9" w:rsidRPr="00D34305">
        <w:rPr>
          <w:lang w:val="en-US"/>
        </w:rPr>
        <w:t>(config)# security zone-pair UNTRUST TRUST</w:t>
      </w:r>
    </w:p>
    <w:p w14:paraId="081FE8A5" w14:textId="4BA5268A" w:rsidR="00FA59E9" w:rsidRPr="00D34305" w:rsidRDefault="00902DA6" w:rsidP="009279E4">
      <w:pPr>
        <w:pStyle w:val="af9"/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FA59E9" w:rsidRPr="00D34305">
        <w:rPr>
          <w:lang w:val="en-US"/>
        </w:rPr>
        <w:t>(config-security-zone-pair)# rule 2</w:t>
      </w:r>
    </w:p>
    <w:p w14:paraId="4B2CC347" w14:textId="1EB54584" w:rsidR="00FA59E9" w:rsidRPr="00D34305" w:rsidRDefault="00902DA6" w:rsidP="009279E4">
      <w:pPr>
        <w:pStyle w:val="af9"/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FA59E9" w:rsidRPr="00D34305">
        <w:rPr>
          <w:lang w:val="en-US"/>
        </w:rPr>
        <w:t>(config-security-zone-pair-rule)#     action permit</w:t>
      </w:r>
    </w:p>
    <w:p w14:paraId="0F4C639F" w14:textId="35AC2FE6" w:rsidR="00FA59E9" w:rsidRPr="00D34305" w:rsidRDefault="00902DA6" w:rsidP="009279E4">
      <w:pPr>
        <w:pStyle w:val="af9"/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FA59E9" w:rsidRPr="00D34305">
        <w:rPr>
          <w:lang w:val="en-US"/>
        </w:rPr>
        <w:t>(config-security-zone-pair-rule)#     match protocol udp</w:t>
      </w:r>
    </w:p>
    <w:p w14:paraId="009682AA" w14:textId="52FA4219" w:rsidR="00FA59E9" w:rsidRPr="00D34305" w:rsidRDefault="00902DA6" w:rsidP="009279E4">
      <w:pPr>
        <w:pStyle w:val="af9"/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FA59E9" w:rsidRPr="00D34305">
        <w:rPr>
          <w:lang w:val="en-US"/>
        </w:rPr>
        <w:t>(config-security-zone-pair-rule)#     match destination-port object-group</w:t>
      </w:r>
    </w:p>
    <w:p w14:paraId="291F5434" w14:textId="77777777" w:rsidR="00FA59E9" w:rsidRPr="00D34305" w:rsidRDefault="00FA59E9" w:rsidP="009279E4">
      <w:pPr>
        <w:pStyle w:val="af9"/>
        <w:shd w:val="clear" w:color="auto" w:fill="D0CECE" w:themeFill="background2" w:themeFillShade="E6"/>
        <w:rPr>
          <w:lang w:val="en-US"/>
        </w:rPr>
      </w:pPr>
      <w:r w:rsidRPr="00D34305">
        <w:rPr>
          <w:lang w:val="en-US"/>
        </w:rPr>
        <w:t>TRACEROUTE</w:t>
      </w:r>
    </w:p>
    <w:p w14:paraId="31EE1B52" w14:textId="1018C13A" w:rsidR="00FA59E9" w:rsidRPr="00D34305" w:rsidRDefault="00902DA6" w:rsidP="009279E4">
      <w:pPr>
        <w:pStyle w:val="af9"/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FA59E9" w:rsidRPr="00D34305">
        <w:rPr>
          <w:lang w:val="en-US"/>
        </w:rPr>
        <w:t>(config-security-zone-pair-rule)#     enable</w:t>
      </w:r>
    </w:p>
    <w:p w14:paraId="169AE242" w14:textId="07191021" w:rsidR="00FA59E9" w:rsidRPr="00D34305" w:rsidRDefault="00902DA6" w:rsidP="009279E4">
      <w:pPr>
        <w:pStyle w:val="af9"/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FA59E9" w:rsidRPr="00D34305">
        <w:rPr>
          <w:lang w:val="en-US"/>
        </w:rPr>
        <w:t>(config-security-zone-pair-rule)#   exit</w:t>
      </w:r>
    </w:p>
    <w:p w14:paraId="4EE6C86B" w14:textId="153228FF" w:rsidR="00FA59E9" w:rsidRPr="00D34305" w:rsidRDefault="00902DA6" w:rsidP="009279E4">
      <w:pPr>
        <w:pStyle w:val="af9"/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FA59E9" w:rsidRPr="00D34305">
        <w:rPr>
          <w:lang w:val="en-US"/>
        </w:rPr>
        <w:t>(config-security-zone-pair)# exit</w:t>
      </w:r>
    </w:p>
    <w:p w14:paraId="06A3892E" w14:textId="11045F64" w:rsidR="00FA59E9" w:rsidRPr="00D34305" w:rsidRDefault="00902DA6" w:rsidP="009279E4">
      <w:pPr>
        <w:pStyle w:val="af9"/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FA59E9" w:rsidRPr="00D34305">
        <w:rPr>
          <w:lang w:val="en-US"/>
        </w:rPr>
        <w:t>(config)#</w:t>
      </w:r>
    </w:p>
    <w:p w14:paraId="4AD24C7A" w14:textId="77777777" w:rsidR="00FA59E9" w:rsidRDefault="00FA59E9" w:rsidP="00FA59E9">
      <w:pPr>
        <w:spacing w:after="120" w:line="360" w:lineRule="auto"/>
        <w:rPr>
          <w:lang w:val="en-US"/>
        </w:rPr>
      </w:pPr>
    </w:p>
    <w:p w14:paraId="00CCC8F4" w14:textId="77777777" w:rsidR="00FA59E9" w:rsidRDefault="00FA59E9" w:rsidP="00FA59E9">
      <w:pPr>
        <w:spacing w:after="120" w:line="360" w:lineRule="auto"/>
        <w:rPr>
          <w:lang w:val="en-US"/>
        </w:rPr>
      </w:pPr>
      <w:r>
        <w:rPr>
          <w:rFonts w:eastAsia="Times New Roman"/>
        </w:rPr>
        <w:t>Для</w:t>
      </w:r>
      <w:r w:rsidRPr="00C61677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зоны</w:t>
      </w:r>
      <w:r w:rsidRPr="00C61677">
        <w:rPr>
          <w:rFonts w:eastAsia="Times New Roman"/>
          <w:lang w:val="en-US"/>
        </w:rPr>
        <w:t xml:space="preserve"> </w:t>
      </w:r>
      <w:r>
        <w:rPr>
          <w:rFonts w:eastAsia="Times New Roman"/>
          <w:lang w:val="en-US"/>
        </w:rPr>
        <w:t>TRUST UNTRUST:</w:t>
      </w:r>
    </w:p>
    <w:p w14:paraId="4B45E9F1" w14:textId="77777777" w:rsidR="00FA59E9" w:rsidRPr="00C61677" w:rsidRDefault="00FA59E9" w:rsidP="009279E4">
      <w:pPr>
        <w:shd w:val="clear" w:color="auto" w:fill="D0CECE" w:themeFill="background2" w:themeFillShade="E6"/>
        <w:rPr>
          <w:lang w:val="en-US"/>
        </w:rPr>
      </w:pPr>
    </w:p>
    <w:p w14:paraId="542CB052" w14:textId="06028ED1" w:rsidR="00FA59E9" w:rsidRPr="009279E4" w:rsidRDefault="00902DA6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FA59E9" w:rsidRPr="009279E4">
        <w:rPr>
          <w:lang w:val="en-US"/>
        </w:rPr>
        <w:t>(config)# security zone-pair TRUST UNTRUST</w:t>
      </w:r>
    </w:p>
    <w:p w14:paraId="51752310" w14:textId="0EDAD9AA" w:rsidR="00FA59E9" w:rsidRPr="009279E4" w:rsidRDefault="00902DA6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FA59E9" w:rsidRPr="009279E4">
        <w:rPr>
          <w:lang w:val="en-US"/>
        </w:rPr>
        <w:t>(config-security-zone-pair)# rule 2</w:t>
      </w:r>
    </w:p>
    <w:p w14:paraId="15CEFE86" w14:textId="454F8D9B" w:rsidR="00FA59E9" w:rsidRPr="009279E4" w:rsidRDefault="00902DA6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FA59E9" w:rsidRPr="009279E4">
        <w:rPr>
          <w:lang w:val="en-US"/>
        </w:rPr>
        <w:t>(config-security-zone-pair-rule)#     action permit</w:t>
      </w:r>
    </w:p>
    <w:p w14:paraId="410708C3" w14:textId="2E2CE007" w:rsidR="00FA59E9" w:rsidRPr="009279E4" w:rsidRDefault="00902DA6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FA59E9" w:rsidRPr="009279E4">
        <w:rPr>
          <w:lang w:val="en-US"/>
        </w:rPr>
        <w:t>(config-security-zone-pair-rule)#     match protocol udp</w:t>
      </w:r>
    </w:p>
    <w:p w14:paraId="45E7EF84" w14:textId="7E3359F3" w:rsidR="00FA59E9" w:rsidRPr="009279E4" w:rsidRDefault="00902DA6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FA59E9" w:rsidRPr="009279E4">
        <w:rPr>
          <w:lang w:val="en-US"/>
        </w:rPr>
        <w:t>(config-security-zone-pair-rule)#     match destination-port object-group</w:t>
      </w:r>
    </w:p>
    <w:p w14:paraId="6DDC6A26" w14:textId="77777777" w:rsidR="00FA59E9" w:rsidRPr="009279E4" w:rsidRDefault="00FA59E9" w:rsidP="009279E4">
      <w:pPr>
        <w:shd w:val="clear" w:color="auto" w:fill="D0CECE" w:themeFill="background2" w:themeFillShade="E6"/>
        <w:rPr>
          <w:lang w:val="en-US"/>
        </w:rPr>
      </w:pPr>
      <w:r w:rsidRPr="009279E4">
        <w:rPr>
          <w:lang w:val="en-US"/>
        </w:rPr>
        <w:t>TRACEROUTE</w:t>
      </w:r>
    </w:p>
    <w:p w14:paraId="3BE133C8" w14:textId="3498C8AD" w:rsidR="00FA59E9" w:rsidRPr="009279E4" w:rsidRDefault="00902DA6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FA59E9" w:rsidRPr="009279E4">
        <w:rPr>
          <w:lang w:val="en-US"/>
        </w:rPr>
        <w:t>(config-security-zone-pair-rule)#     enable</w:t>
      </w:r>
    </w:p>
    <w:p w14:paraId="498C62C9" w14:textId="09DC4080" w:rsidR="00FA59E9" w:rsidRPr="009279E4" w:rsidRDefault="00902DA6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FA59E9" w:rsidRPr="009279E4">
        <w:rPr>
          <w:lang w:val="en-US"/>
        </w:rPr>
        <w:t>(config-security-zone-pair-rule)#   exit</w:t>
      </w:r>
    </w:p>
    <w:p w14:paraId="29B69EC6" w14:textId="4AD12031" w:rsidR="00FA59E9" w:rsidRPr="009279E4" w:rsidRDefault="00902DA6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FA59E9" w:rsidRPr="009279E4">
        <w:rPr>
          <w:lang w:val="en-US"/>
        </w:rPr>
        <w:t>(config-security-zone-pair)# exit</w:t>
      </w:r>
    </w:p>
    <w:p w14:paraId="5DF5DF08" w14:textId="712F0DCB" w:rsidR="00FA59E9" w:rsidRPr="009279E4" w:rsidRDefault="00902DA6" w:rsidP="009279E4">
      <w:pPr>
        <w:shd w:val="clear" w:color="auto" w:fill="D0CECE" w:themeFill="background2" w:themeFillShade="E6"/>
      </w:pPr>
      <w:r>
        <w:rPr>
          <w:lang w:val="en-US"/>
        </w:rPr>
        <w:t xml:space="preserve"> vesr</w:t>
      </w:r>
      <w:r w:rsidRPr="00902DA6">
        <w:t>124-2-2</w:t>
      </w:r>
      <w:r w:rsidR="00FA59E9" w:rsidRPr="009279E4">
        <w:t>(</w:t>
      </w:r>
      <w:r w:rsidR="00FA59E9" w:rsidRPr="009279E4">
        <w:rPr>
          <w:lang w:val="en-US"/>
        </w:rPr>
        <w:t>config</w:t>
      </w:r>
      <w:r w:rsidR="00FA59E9" w:rsidRPr="009279E4">
        <w:t>)#</w:t>
      </w:r>
    </w:p>
    <w:p w14:paraId="42FDD11B" w14:textId="77777777" w:rsidR="00D34305" w:rsidRPr="00FA59E9" w:rsidRDefault="00D34305" w:rsidP="00515DF2">
      <w:pPr>
        <w:spacing w:after="120" w:line="360" w:lineRule="auto"/>
      </w:pPr>
    </w:p>
    <w:p w14:paraId="5D4BFFA8" w14:textId="77777777" w:rsidR="00FA59E9" w:rsidRPr="00FA59E9" w:rsidRDefault="00FA59E9" w:rsidP="00515DF2">
      <w:pPr>
        <w:spacing w:after="120" w:line="360" w:lineRule="auto"/>
      </w:pPr>
    </w:p>
    <w:p w14:paraId="53FE03A6" w14:textId="1DCEB7F1" w:rsidR="00515DF2" w:rsidRPr="004575D0" w:rsidRDefault="00515DF2" w:rsidP="009279E4">
      <w:r w:rsidRPr="00515DF2">
        <w:t xml:space="preserve">На </w:t>
      </w:r>
      <w:r w:rsidR="00FA59E9">
        <w:t xml:space="preserve">каждом </w:t>
      </w:r>
      <w:r w:rsidRPr="00515DF2">
        <w:t xml:space="preserve"> маршрутизаторе  должен  быть  создан  маршрут  до  локальной  сети  партнера.  В  качестве интерфейса назначения указываем ранее созданный туннель GRE: </w:t>
      </w:r>
    </w:p>
    <w:p w14:paraId="6808271C" w14:textId="77777777" w:rsidR="0020618B" w:rsidRDefault="0020618B" w:rsidP="009279E4"/>
    <w:p w14:paraId="12BDA829" w14:textId="5418BEF1" w:rsidR="00FA59E9" w:rsidRDefault="00FA59E9" w:rsidP="009279E4">
      <w:r>
        <w:t>На виртуальном роутере домашнего офиса маршрут до локальной сети удаленного офиса :</w:t>
      </w:r>
    </w:p>
    <w:p w14:paraId="3F5BDACA" w14:textId="77777777" w:rsidR="00FA59E9" w:rsidRPr="00515DF2" w:rsidRDefault="00FA59E9" w:rsidP="009279E4"/>
    <w:p w14:paraId="52DED749" w14:textId="649E948C" w:rsidR="00515DF2" w:rsidRPr="00D0361F" w:rsidRDefault="00902DA6" w:rsidP="009279E4">
      <w:pPr>
        <w:rPr>
          <w:b/>
          <w:bCs/>
          <w:lang w:val="en-US"/>
        </w:rPr>
      </w:pPr>
      <w:r w:rsidRPr="00902DA6">
        <w:rPr>
          <w:rFonts w:eastAsia="Times New Roman"/>
          <w:b/>
          <w:bCs/>
        </w:rPr>
        <w:t xml:space="preserve"> </w:t>
      </w:r>
      <w:r>
        <w:rPr>
          <w:rFonts w:eastAsia="Times New Roman"/>
          <w:b/>
          <w:bCs/>
          <w:lang w:val="en-US"/>
        </w:rPr>
        <w:t>vesr124-2-1</w:t>
      </w:r>
      <w:r w:rsidR="00515DF2" w:rsidRPr="00515DF2">
        <w:rPr>
          <w:rFonts w:eastAsia="Times New Roman"/>
          <w:b/>
          <w:bCs/>
          <w:lang w:val="en-US"/>
        </w:rPr>
        <w:t>(config)# ip route 172.16.</w:t>
      </w:r>
      <w:r w:rsidR="00FA59E9" w:rsidRPr="00FA59E9">
        <w:rPr>
          <w:rFonts w:eastAsia="Times New Roman"/>
          <w:b/>
          <w:bCs/>
          <w:lang w:val="en-US"/>
        </w:rPr>
        <w:t>2</w:t>
      </w:r>
      <w:r w:rsidR="00515DF2" w:rsidRPr="00515DF2">
        <w:rPr>
          <w:rFonts w:eastAsia="Times New Roman"/>
          <w:b/>
          <w:bCs/>
          <w:lang w:val="en-US"/>
        </w:rPr>
        <w:t>.0/16 tunnel</w:t>
      </w:r>
      <w:r w:rsidR="00D0361F" w:rsidRPr="00D0361F">
        <w:rPr>
          <w:rFonts w:eastAsia="Times New Roman"/>
          <w:b/>
          <w:bCs/>
          <w:lang w:val="en-US"/>
        </w:rPr>
        <w:t xml:space="preserve"> </w:t>
      </w:r>
      <w:r w:rsidR="00D0361F" w:rsidRPr="00515DF2">
        <w:rPr>
          <w:rFonts w:eastAsia="Times New Roman"/>
          <w:b/>
          <w:bCs/>
          <w:lang w:val="en-US"/>
        </w:rPr>
        <w:t xml:space="preserve">gre 10  </w:t>
      </w:r>
    </w:p>
    <w:p w14:paraId="36DE129D" w14:textId="77777777" w:rsidR="00FA59E9" w:rsidRPr="00FA59E9" w:rsidRDefault="00FA59E9" w:rsidP="009279E4">
      <w:pPr>
        <w:rPr>
          <w:lang w:val="en-US"/>
        </w:rPr>
      </w:pPr>
    </w:p>
    <w:p w14:paraId="6EDA2E09" w14:textId="240F857A" w:rsidR="00FA59E9" w:rsidRDefault="00FA59E9" w:rsidP="009279E4">
      <w:r>
        <w:rPr>
          <w:rFonts w:eastAsia="Times New Roman"/>
        </w:rPr>
        <w:t>И</w:t>
      </w:r>
      <w:r w:rsidRPr="00FA59E9">
        <w:rPr>
          <w:rFonts w:eastAsia="Times New Roman"/>
        </w:rPr>
        <w:t xml:space="preserve"> </w:t>
      </w:r>
      <w:r>
        <w:rPr>
          <w:rFonts w:eastAsia="Times New Roman"/>
        </w:rPr>
        <w:t>на</w:t>
      </w:r>
      <w:r w:rsidRPr="00FA59E9">
        <w:rPr>
          <w:rFonts w:eastAsia="Times New Roman"/>
        </w:rPr>
        <w:t xml:space="preserve"> </w:t>
      </w:r>
      <w:r>
        <w:rPr>
          <w:rFonts w:eastAsia="Times New Roman"/>
        </w:rPr>
        <w:t>виртуальном роутере удаленного офиса зеркально маршрут до домашнего офиса:</w:t>
      </w:r>
    </w:p>
    <w:p w14:paraId="779D7D85" w14:textId="77777777" w:rsidR="00FA59E9" w:rsidRPr="00FA59E9" w:rsidRDefault="00FA59E9" w:rsidP="009279E4"/>
    <w:p w14:paraId="186F3F80" w14:textId="38A2B89D" w:rsidR="00FA59E9" w:rsidRPr="00FA59E9" w:rsidRDefault="00902DA6" w:rsidP="009279E4">
      <w:pPr>
        <w:rPr>
          <w:b/>
          <w:bCs/>
          <w:lang w:val="en-US"/>
        </w:rPr>
      </w:pPr>
      <w:r w:rsidRPr="00902DA6">
        <w:rPr>
          <w:rFonts w:eastAsia="Times New Roman"/>
          <w:b/>
          <w:bCs/>
        </w:rPr>
        <w:t xml:space="preserve"> </w:t>
      </w:r>
      <w:r>
        <w:rPr>
          <w:rFonts w:eastAsia="Times New Roman"/>
          <w:b/>
          <w:bCs/>
          <w:lang w:val="en-US"/>
        </w:rPr>
        <w:t>vesr124-2-2</w:t>
      </w:r>
      <w:r w:rsidR="00FA59E9" w:rsidRPr="00515DF2">
        <w:rPr>
          <w:rFonts w:eastAsia="Times New Roman"/>
          <w:b/>
          <w:bCs/>
          <w:lang w:val="en-US"/>
        </w:rPr>
        <w:t>(config)# ip route 172.16.</w:t>
      </w:r>
      <w:r w:rsidR="00FA59E9" w:rsidRPr="00FA59E9">
        <w:rPr>
          <w:rFonts w:eastAsia="Times New Roman"/>
          <w:b/>
          <w:bCs/>
          <w:lang w:val="en-US"/>
        </w:rPr>
        <w:t>1</w:t>
      </w:r>
      <w:r w:rsidR="00FA59E9" w:rsidRPr="00515DF2">
        <w:rPr>
          <w:rFonts w:eastAsia="Times New Roman"/>
          <w:b/>
          <w:bCs/>
          <w:lang w:val="en-US"/>
        </w:rPr>
        <w:t xml:space="preserve">.0/16 tunnel gre 10  </w:t>
      </w:r>
    </w:p>
    <w:p w14:paraId="52656F64" w14:textId="77777777" w:rsidR="00FA59E9" w:rsidRDefault="00FA59E9" w:rsidP="009279E4">
      <w:pPr>
        <w:rPr>
          <w:lang w:val="en-US"/>
        </w:rPr>
      </w:pPr>
    </w:p>
    <w:p w14:paraId="189F2B9F" w14:textId="77777777" w:rsidR="00D0361F" w:rsidRPr="004575D0" w:rsidRDefault="00D0361F" w:rsidP="009279E4">
      <w:pPr>
        <w:rPr>
          <w:lang w:val="en-US"/>
        </w:rPr>
      </w:pPr>
    </w:p>
    <w:p w14:paraId="53EE17DC" w14:textId="70163E97" w:rsidR="00D0361F" w:rsidRPr="004575D0" w:rsidRDefault="002D1723" w:rsidP="009279E4">
      <w:r w:rsidRPr="00515DF2">
        <w:rPr>
          <w:rFonts w:eastAsia="Times New Roman"/>
        </w:rPr>
        <w:t xml:space="preserve">Состояние туннеля можно посмотреть командой: </w:t>
      </w:r>
    </w:p>
    <w:p w14:paraId="280A3016" w14:textId="77777777" w:rsidR="00543150" w:rsidRPr="004575D0" w:rsidRDefault="00543150" w:rsidP="009279E4"/>
    <w:p w14:paraId="3835C2BD" w14:textId="7EAF5A2A" w:rsidR="00543150" w:rsidRPr="00543150" w:rsidRDefault="00902DA6" w:rsidP="009279E4">
      <w:pPr>
        <w:rPr>
          <w:b/>
          <w:bCs/>
          <w:lang w:val="en-US"/>
        </w:rPr>
      </w:pPr>
      <w:r w:rsidRPr="00902DA6">
        <w:rPr>
          <w:rFonts w:eastAsia="Times New Roman"/>
          <w:b/>
          <w:bCs/>
        </w:rPr>
        <w:t xml:space="preserve"> </w:t>
      </w:r>
      <w:r>
        <w:rPr>
          <w:rFonts w:eastAsia="Times New Roman"/>
          <w:b/>
          <w:bCs/>
          <w:lang w:val="en-US"/>
        </w:rPr>
        <w:t>vesr124-2-1</w:t>
      </w:r>
      <w:r w:rsidR="00543150" w:rsidRPr="00543150">
        <w:rPr>
          <w:rFonts w:eastAsia="Times New Roman"/>
          <w:b/>
          <w:bCs/>
          <w:lang w:val="en-US"/>
        </w:rPr>
        <w:t># sh tunnels configuration gre 10</w:t>
      </w:r>
    </w:p>
    <w:p w14:paraId="017C9B44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State:                                             Enabled</w:t>
      </w:r>
    </w:p>
    <w:p w14:paraId="245D2193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Description:                                       --</w:t>
      </w:r>
    </w:p>
    <w:p w14:paraId="23DDBBC7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Mode:                                              ip</w:t>
      </w:r>
    </w:p>
    <w:p w14:paraId="0C798931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Bridge group:                                      --</w:t>
      </w:r>
    </w:p>
    <w:p w14:paraId="2D90C800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VRF:                                               --</w:t>
      </w:r>
    </w:p>
    <w:p w14:paraId="265563C2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Local address:                                     10.10.10.2</w:t>
      </w:r>
    </w:p>
    <w:p w14:paraId="34E0CAB4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Remote address:                                    10.10.20.2</w:t>
      </w:r>
    </w:p>
    <w:p w14:paraId="2ECD2695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Calculates checksums for outgoing GRE packets:     No</w:t>
      </w:r>
    </w:p>
    <w:p w14:paraId="0F4DF364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Requires that all input GRE packets were checksum: No</w:t>
      </w:r>
    </w:p>
    <w:p w14:paraId="3C7F0993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key:                                               --</w:t>
      </w:r>
    </w:p>
    <w:p w14:paraId="709F1E1C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TTL:                                               18</w:t>
      </w:r>
    </w:p>
    <w:p w14:paraId="23530844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DSCP:                                              Inherit</w:t>
      </w:r>
    </w:p>
    <w:p w14:paraId="4370E85A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MTU:                                               1500</w:t>
      </w:r>
    </w:p>
    <w:p w14:paraId="5D8EA1C1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Path MTU discovery:                                Enabled</w:t>
      </w:r>
    </w:p>
    <w:p w14:paraId="43E059E1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Don't fragment bit suppression:                    Disabled</w:t>
      </w:r>
    </w:p>
    <w:p w14:paraId="10E4F4BE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Security zone:                                     UNTRUST</w:t>
      </w:r>
    </w:p>
    <w:p w14:paraId="3A8DD4FF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Multipoint mode:                                   Disabled</w:t>
      </w:r>
    </w:p>
    <w:p w14:paraId="6E310869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Keepalive:</w:t>
      </w:r>
    </w:p>
    <w:p w14:paraId="6A1C92D0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 xml:space="preserve">    State:                                             Disabled</w:t>
      </w:r>
    </w:p>
    <w:p w14:paraId="65391A57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 xml:space="preserve">    Timeout:                                           10</w:t>
      </w:r>
    </w:p>
    <w:p w14:paraId="5AB46135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 xml:space="preserve">    Retries:                                           6</w:t>
      </w:r>
    </w:p>
    <w:p w14:paraId="550213C8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 xml:space="preserve">    Destination address:                               --</w:t>
      </w:r>
    </w:p>
    <w:p w14:paraId="19C16C05" w14:textId="6325B53C" w:rsidR="00543150" w:rsidRPr="00543150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543150" w:rsidRPr="00543150">
        <w:rPr>
          <w:rFonts w:eastAsia="Times New Roman"/>
          <w:b/>
          <w:bCs/>
          <w:lang w:val="en-US"/>
        </w:rPr>
        <w:t>#</w:t>
      </w:r>
    </w:p>
    <w:p w14:paraId="703D1AF4" w14:textId="77777777" w:rsidR="00D0361F" w:rsidRPr="004575D0" w:rsidRDefault="00D0361F" w:rsidP="009279E4">
      <w:pPr>
        <w:rPr>
          <w:lang w:val="en-US"/>
        </w:rPr>
      </w:pPr>
    </w:p>
    <w:p w14:paraId="7DB26A6B" w14:textId="4050CEC3" w:rsidR="00543150" w:rsidRPr="00543150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43150" w:rsidRPr="00543150">
        <w:rPr>
          <w:rFonts w:eastAsia="Times New Roman"/>
          <w:b/>
          <w:bCs/>
          <w:lang w:val="en-US"/>
        </w:rPr>
        <w:t># sh tunnels configuration gre 20</w:t>
      </w:r>
    </w:p>
    <w:p w14:paraId="40A985AE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State:                                             Enabled</w:t>
      </w:r>
    </w:p>
    <w:p w14:paraId="427A32F6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Description:                                       --</w:t>
      </w:r>
    </w:p>
    <w:p w14:paraId="6501DD88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Mode:                                              ip</w:t>
      </w:r>
    </w:p>
    <w:p w14:paraId="139CA644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Bridge group:                                      --</w:t>
      </w:r>
    </w:p>
    <w:p w14:paraId="7BA33BD7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VRF:                                               --</w:t>
      </w:r>
    </w:p>
    <w:p w14:paraId="403BAFB3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Local address:                                     10.10.20.2</w:t>
      </w:r>
    </w:p>
    <w:p w14:paraId="4CD044F6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Remote address:                                    10.10.10.2</w:t>
      </w:r>
    </w:p>
    <w:p w14:paraId="6CF27086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Calculates checksums for outgoing GRE packets:     No</w:t>
      </w:r>
    </w:p>
    <w:p w14:paraId="2BD3B8BF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Requires that all input GRE packets were checksum: No</w:t>
      </w:r>
    </w:p>
    <w:p w14:paraId="746338CC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key:                                               --</w:t>
      </w:r>
    </w:p>
    <w:p w14:paraId="1D86D9E8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TTL:                                               18</w:t>
      </w:r>
    </w:p>
    <w:p w14:paraId="59624D0E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DSCP:                                              Inherit</w:t>
      </w:r>
    </w:p>
    <w:p w14:paraId="2B32FFA2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MTU:                                               1500</w:t>
      </w:r>
    </w:p>
    <w:p w14:paraId="5E85B2C1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Path MTU discovery:                                Enabled</w:t>
      </w:r>
    </w:p>
    <w:p w14:paraId="4A278C33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Don't fragment bit suppression:                    Disabled</w:t>
      </w:r>
    </w:p>
    <w:p w14:paraId="6A3A648E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Security zone:                                     UNTRUST</w:t>
      </w:r>
    </w:p>
    <w:p w14:paraId="5D30883B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Multipoint mode:                                   Disabled</w:t>
      </w:r>
    </w:p>
    <w:p w14:paraId="29E727CF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Keepalive:</w:t>
      </w:r>
    </w:p>
    <w:p w14:paraId="23EF0B04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 xml:space="preserve">    State:                                             Disabled</w:t>
      </w:r>
    </w:p>
    <w:p w14:paraId="248651A0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 xml:space="preserve">    Timeout:                                           10</w:t>
      </w:r>
    </w:p>
    <w:p w14:paraId="4FF6314E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 xml:space="preserve">    Retries:                                           6</w:t>
      </w:r>
    </w:p>
    <w:p w14:paraId="32CE506F" w14:textId="77777777" w:rsidR="00543150" w:rsidRPr="004575D0" w:rsidRDefault="00543150" w:rsidP="009279E4">
      <w:pPr>
        <w:rPr>
          <w:b/>
          <w:bCs/>
        </w:rPr>
      </w:pPr>
      <w:r w:rsidRPr="00543150">
        <w:rPr>
          <w:rFonts w:eastAsia="Times New Roman"/>
          <w:b/>
          <w:bCs/>
          <w:lang w:val="en-US"/>
        </w:rPr>
        <w:t xml:space="preserve">    Destination</w:t>
      </w:r>
      <w:r w:rsidRPr="004575D0">
        <w:rPr>
          <w:rFonts w:eastAsia="Times New Roman"/>
          <w:b/>
          <w:bCs/>
        </w:rPr>
        <w:t xml:space="preserve"> </w:t>
      </w:r>
      <w:r w:rsidRPr="00543150">
        <w:rPr>
          <w:rFonts w:eastAsia="Times New Roman"/>
          <w:b/>
          <w:bCs/>
          <w:lang w:val="en-US"/>
        </w:rPr>
        <w:t>address</w:t>
      </w:r>
      <w:r w:rsidRPr="004575D0">
        <w:rPr>
          <w:rFonts w:eastAsia="Times New Roman"/>
          <w:b/>
          <w:bCs/>
        </w:rPr>
        <w:t>:                               --</w:t>
      </w:r>
    </w:p>
    <w:p w14:paraId="79D988DD" w14:textId="10641B3E" w:rsidR="00D0361F" w:rsidRPr="00543150" w:rsidRDefault="00902DA6" w:rsidP="009279E4">
      <w:pPr>
        <w:rPr>
          <w:b/>
          <w:bCs/>
        </w:rPr>
      </w:pPr>
      <w:r w:rsidRPr="00902DA6">
        <w:rPr>
          <w:rFonts w:eastAsia="Times New Roman"/>
          <w:b/>
          <w:bCs/>
        </w:rPr>
        <w:t xml:space="preserve"> </w:t>
      </w:r>
      <w:r>
        <w:rPr>
          <w:rFonts w:eastAsia="Times New Roman"/>
          <w:b/>
          <w:bCs/>
          <w:lang w:val="en-US"/>
        </w:rPr>
        <w:t>vesr</w:t>
      </w:r>
      <w:r w:rsidRPr="00902DA6">
        <w:rPr>
          <w:rFonts w:eastAsia="Times New Roman"/>
          <w:b/>
          <w:bCs/>
        </w:rPr>
        <w:t>124-2-2</w:t>
      </w:r>
      <w:r w:rsidR="00543150" w:rsidRPr="004575D0">
        <w:rPr>
          <w:rFonts w:eastAsia="Times New Roman"/>
          <w:b/>
          <w:bCs/>
        </w:rPr>
        <w:t>#</w:t>
      </w:r>
    </w:p>
    <w:p w14:paraId="5592E53B" w14:textId="77777777" w:rsidR="00543150" w:rsidRPr="004575D0" w:rsidRDefault="00543150" w:rsidP="009279E4"/>
    <w:p w14:paraId="32692500" w14:textId="3704FE0C" w:rsidR="002D1723" w:rsidRDefault="002D1723" w:rsidP="009279E4">
      <w:r w:rsidRPr="00515DF2">
        <w:rPr>
          <w:rFonts w:eastAsia="Times New Roman"/>
        </w:rPr>
        <w:t xml:space="preserve">Счетчики входящих и отправленных пакетов можно посмотреть командой: </w:t>
      </w:r>
    </w:p>
    <w:p w14:paraId="11852FC8" w14:textId="77777777" w:rsidR="00D0361F" w:rsidRPr="00515DF2" w:rsidRDefault="00D0361F" w:rsidP="009279E4"/>
    <w:p w14:paraId="06BD3C3B" w14:textId="6AEF8EBD" w:rsidR="002D1723" w:rsidRPr="004575D0" w:rsidRDefault="00902DA6" w:rsidP="009279E4">
      <w:pPr>
        <w:rPr>
          <w:b/>
          <w:bCs/>
          <w:lang w:val="en-US"/>
        </w:rPr>
      </w:pPr>
      <w:r w:rsidRPr="00902DA6">
        <w:rPr>
          <w:rFonts w:eastAsia="Times New Roman"/>
          <w:b/>
          <w:bCs/>
        </w:rPr>
        <w:t xml:space="preserve"> </w:t>
      </w:r>
      <w:r>
        <w:rPr>
          <w:rFonts w:eastAsia="Times New Roman"/>
          <w:b/>
          <w:bCs/>
          <w:lang w:val="en-US"/>
        </w:rPr>
        <w:t>vesr124-2-1</w:t>
      </w:r>
      <w:r w:rsidR="002D1723" w:rsidRPr="00515DF2">
        <w:rPr>
          <w:rFonts w:eastAsia="Times New Roman"/>
          <w:b/>
          <w:bCs/>
          <w:lang w:val="en-US"/>
        </w:rPr>
        <w:t xml:space="preserve"># show tunnels counters gre 10 </w:t>
      </w:r>
    </w:p>
    <w:p w14:paraId="5328C74E" w14:textId="77777777" w:rsidR="00D0361F" w:rsidRPr="004575D0" w:rsidRDefault="00D0361F" w:rsidP="009279E4">
      <w:pPr>
        <w:rPr>
          <w:lang w:val="en-US"/>
        </w:rPr>
      </w:pPr>
    </w:p>
    <w:p w14:paraId="24BC64FF" w14:textId="77777777" w:rsidR="002D1723" w:rsidRDefault="002D1723" w:rsidP="009279E4">
      <w:r w:rsidRPr="00515DF2">
        <w:rPr>
          <w:rFonts w:eastAsia="Times New Roman"/>
        </w:rPr>
        <w:t xml:space="preserve">Конфигурацию туннеля можно посмотреть командой: </w:t>
      </w:r>
    </w:p>
    <w:p w14:paraId="2AF4CD73" w14:textId="77777777" w:rsidR="00D0361F" w:rsidRPr="00515DF2" w:rsidRDefault="00D0361F" w:rsidP="009279E4"/>
    <w:p w14:paraId="6A7B6200" w14:textId="5ACE4B8F" w:rsidR="002D1723" w:rsidRPr="004575D0" w:rsidRDefault="00902DA6" w:rsidP="009279E4">
      <w:pPr>
        <w:rPr>
          <w:b/>
          <w:bCs/>
          <w:lang w:val="en-US"/>
        </w:rPr>
      </w:pPr>
      <w:r w:rsidRPr="00902DA6">
        <w:rPr>
          <w:rFonts w:eastAsia="Times New Roman"/>
          <w:b/>
          <w:bCs/>
        </w:rPr>
        <w:t xml:space="preserve"> </w:t>
      </w:r>
      <w:r>
        <w:rPr>
          <w:rFonts w:eastAsia="Times New Roman"/>
          <w:b/>
          <w:bCs/>
          <w:lang w:val="en-US"/>
        </w:rPr>
        <w:t>vesr124-2-1</w:t>
      </w:r>
      <w:r w:rsidR="002D1723" w:rsidRPr="00515DF2">
        <w:rPr>
          <w:rFonts w:eastAsia="Times New Roman"/>
          <w:b/>
          <w:bCs/>
          <w:lang w:val="en-US"/>
        </w:rPr>
        <w:t xml:space="preserve"># show tunnels configuration gre 10 </w:t>
      </w:r>
    </w:p>
    <w:p w14:paraId="7DFBD502" w14:textId="77777777" w:rsidR="00D0361F" w:rsidRPr="004575D0" w:rsidRDefault="00D0361F" w:rsidP="009279E4">
      <w:pPr>
        <w:rPr>
          <w:lang w:val="en-US"/>
        </w:rPr>
      </w:pPr>
    </w:p>
    <w:p w14:paraId="1A6B9243" w14:textId="77777777" w:rsidR="002D1723" w:rsidRPr="00515DF2" w:rsidRDefault="002D1723" w:rsidP="009279E4">
      <w:r w:rsidRPr="00515DF2">
        <w:rPr>
          <w:rFonts w:eastAsia="Times New Roman"/>
        </w:rPr>
        <w:t xml:space="preserve">Настройка туннеля </w:t>
      </w:r>
      <w:r>
        <w:rPr>
          <w:rFonts w:eastAsia="Times New Roman"/>
        </w:rPr>
        <w:t>для удаленного филиала</w:t>
      </w:r>
      <w:r w:rsidRPr="00515DF2">
        <w:rPr>
          <w:rFonts w:eastAsia="Times New Roman"/>
        </w:rPr>
        <w:t xml:space="preserve"> производится аналогичным образом.   </w:t>
      </w:r>
    </w:p>
    <w:p w14:paraId="09523082" w14:textId="77777777" w:rsidR="0020618B" w:rsidRPr="004575D0" w:rsidRDefault="0020618B" w:rsidP="009279E4"/>
    <w:p w14:paraId="79DFC49D" w14:textId="69D7CDB5" w:rsidR="00515DF2" w:rsidRDefault="00515DF2" w:rsidP="009279E4">
      <w:r w:rsidRPr="00515DF2">
        <w:rPr>
          <w:rFonts w:eastAsia="Times New Roman"/>
        </w:rPr>
        <w:t xml:space="preserve">После  применения  настроек  трафик  будет  инкапсулироваться  в  туннель  и  отправляться партеру, независимо от наличия GRE-туннеля и правильности настроек с его стороны. </w:t>
      </w:r>
    </w:p>
    <w:p w14:paraId="66D0CFF0" w14:textId="77777777" w:rsidR="004575D0" w:rsidRDefault="004575D0" w:rsidP="009279E4">
      <w:r>
        <w:rPr>
          <w:rFonts w:eastAsia="Times New Roman"/>
        </w:rPr>
        <w:t>Проверяем работу туннеля:</w:t>
      </w:r>
    </w:p>
    <w:p w14:paraId="73C60CB7" w14:textId="77777777" w:rsidR="004575D0" w:rsidRDefault="004575D0" w:rsidP="009279E4"/>
    <w:p w14:paraId="0FE2C337" w14:textId="77777777" w:rsidR="004575D0" w:rsidRPr="004575D0" w:rsidRDefault="004575D0" w:rsidP="009279E4">
      <w:pPr>
        <w:rPr>
          <w:b/>
          <w:bCs/>
        </w:rPr>
      </w:pPr>
      <w:r w:rsidRPr="003A4AB2">
        <w:rPr>
          <w:rFonts w:eastAsia="Times New Roman"/>
          <w:b/>
          <w:bCs/>
          <w:lang w:val="en-US"/>
        </w:rPr>
        <w:t>PC</w:t>
      </w:r>
      <w:r w:rsidRPr="004575D0">
        <w:rPr>
          <w:rFonts w:eastAsia="Times New Roman"/>
          <w:b/>
          <w:bCs/>
        </w:rPr>
        <w:t xml:space="preserve">1&gt; </w:t>
      </w:r>
      <w:r w:rsidRPr="003A4AB2">
        <w:rPr>
          <w:rFonts w:eastAsia="Times New Roman"/>
          <w:b/>
          <w:bCs/>
          <w:lang w:val="en-US"/>
        </w:rPr>
        <w:t>ping</w:t>
      </w:r>
      <w:r w:rsidRPr="004575D0">
        <w:rPr>
          <w:rFonts w:eastAsia="Times New Roman"/>
          <w:b/>
          <w:bCs/>
        </w:rPr>
        <w:t xml:space="preserve"> 172.16.2.3 -</w:t>
      </w:r>
      <w:r w:rsidRPr="003A4AB2">
        <w:rPr>
          <w:rFonts w:eastAsia="Times New Roman"/>
          <w:b/>
          <w:bCs/>
          <w:lang w:val="en-US"/>
        </w:rPr>
        <w:t>c</w:t>
      </w:r>
      <w:r w:rsidRPr="004575D0">
        <w:rPr>
          <w:rFonts w:eastAsia="Times New Roman"/>
          <w:b/>
          <w:bCs/>
        </w:rPr>
        <w:t xml:space="preserve"> 3 -2</w:t>
      </w:r>
    </w:p>
    <w:p w14:paraId="0967DCD7" w14:textId="77777777" w:rsidR="004575D0" w:rsidRPr="003A4AB2" w:rsidRDefault="004575D0" w:rsidP="009279E4">
      <w:pPr>
        <w:rPr>
          <w:b/>
          <w:bCs/>
          <w:lang w:val="en-US"/>
        </w:rPr>
      </w:pPr>
      <w:r w:rsidRPr="003A4AB2">
        <w:rPr>
          <w:rFonts w:eastAsia="Times New Roman"/>
          <w:b/>
          <w:bCs/>
          <w:lang w:val="en-US"/>
        </w:rPr>
        <w:t>84 bytes from 172.16.2.3 udp_seq=1 ttl=62 time=3.470 ms</w:t>
      </w:r>
    </w:p>
    <w:p w14:paraId="708FDEFF" w14:textId="77777777" w:rsidR="004575D0" w:rsidRPr="003A4AB2" w:rsidRDefault="004575D0" w:rsidP="009279E4">
      <w:pPr>
        <w:rPr>
          <w:b/>
          <w:bCs/>
          <w:lang w:val="en-US"/>
        </w:rPr>
      </w:pPr>
      <w:r w:rsidRPr="003A4AB2">
        <w:rPr>
          <w:rFonts w:eastAsia="Times New Roman"/>
          <w:b/>
          <w:bCs/>
          <w:lang w:val="en-US"/>
        </w:rPr>
        <w:t>84 bytes from 172.16.2.3 udp_seq=2 ttl=62 time=9.277 ms</w:t>
      </w:r>
    </w:p>
    <w:p w14:paraId="5A6AD3FF" w14:textId="77777777" w:rsidR="004575D0" w:rsidRPr="003A4AB2" w:rsidRDefault="004575D0" w:rsidP="009279E4">
      <w:pPr>
        <w:rPr>
          <w:b/>
          <w:bCs/>
          <w:lang w:val="en-US"/>
        </w:rPr>
      </w:pPr>
      <w:r w:rsidRPr="003A4AB2">
        <w:rPr>
          <w:rFonts w:eastAsia="Times New Roman"/>
          <w:b/>
          <w:bCs/>
          <w:lang w:val="en-US"/>
        </w:rPr>
        <w:t>84 bytes from 172.16.2.3 udp_seq=3 ttl=62 time=7.031 ms</w:t>
      </w:r>
    </w:p>
    <w:p w14:paraId="4F53C51D" w14:textId="77777777" w:rsidR="004575D0" w:rsidRPr="003A4AB2" w:rsidRDefault="004575D0" w:rsidP="009279E4">
      <w:pPr>
        <w:rPr>
          <w:b/>
          <w:bCs/>
          <w:lang w:val="en-US"/>
        </w:rPr>
      </w:pPr>
    </w:p>
    <w:p w14:paraId="5BBDBD74" w14:textId="77777777" w:rsidR="004575D0" w:rsidRPr="003A4AB2" w:rsidRDefault="004575D0" w:rsidP="009279E4">
      <w:pPr>
        <w:rPr>
          <w:b/>
          <w:bCs/>
          <w:lang w:val="en-US"/>
        </w:rPr>
      </w:pPr>
      <w:r w:rsidRPr="003A4AB2">
        <w:rPr>
          <w:rFonts w:eastAsia="Times New Roman"/>
          <w:b/>
          <w:bCs/>
          <w:lang w:val="en-US"/>
        </w:rPr>
        <w:t>PC1&gt; trace 172.16.2.3</w:t>
      </w:r>
    </w:p>
    <w:p w14:paraId="1919F5C4" w14:textId="77777777" w:rsidR="004575D0" w:rsidRPr="003A4AB2" w:rsidRDefault="004575D0" w:rsidP="009279E4">
      <w:pPr>
        <w:rPr>
          <w:b/>
          <w:bCs/>
          <w:lang w:val="en-US"/>
        </w:rPr>
      </w:pPr>
      <w:r w:rsidRPr="003A4AB2">
        <w:rPr>
          <w:rFonts w:eastAsia="Times New Roman"/>
          <w:b/>
          <w:bCs/>
          <w:lang w:val="en-US"/>
        </w:rPr>
        <w:t>trace to 172.16.2.3, 8 hops max, press Ctrl+C to stop</w:t>
      </w:r>
    </w:p>
    <w:p w14:paraId="13F625E4" w14:textId="77777777" w:rsidR="004575D0" w:rsidRPr="003A4AB2" w:rsidRDefault="004575D0" w:rsidP="009279E4">
      <w:pPr>
        <w:rPr>
          <w:b/>
          <w:bCs/>
          <w:lang w:val="en-US"/>
        </w:rPr>
      </w:pPr>
      <w:r w:rsidRPr="003A4AB2">
        <w:rPr>
          <w:rFonts w:eastAsia="Times New Roman"/>
          <w:b/>
          <w:bCs/>
          <w:lang w:val="en-US"/>
        </w:rPr>
        <w:t xml:space="preserve"> 1   172.16.1.1   4.572 ms  2.129 ms  3.724 ms</w:t>
      </w:r>
    </w:p>
    <w:p w14:paraId="65184C74" w14:textId="77777777" w:rsidR="004575D0" w:rsidRPr="003A4AB2" w:rsidRDefault="004575D0" w:rsidP="009279E4">
      <w:pPr>
        <w:rPr>
          <w:b/>
          <w:bCs/>
          <w:lang w:val="en-US"/>
        </w:rPr>
      </w:pPr>
      <w:r w:rsidRPr="003A4AB2">
        <w:rPr>
          <w:rFonts w:eastAsia="Times New Roman"/>
          <w:b/>
          <w:bCs/>
          <w:lang w:val="en-US"/>
        </w:rPr>
        <w:t xml:space="preserve"> 2   192.168.100.2   6.968 ms  5.508 ms  4.352 ms</w:t>
      </w:r>
    </w:p>
    <w:p w14:paraId="7039F9EB" w14:textId="77777777" w:rsidR="004575D0" w:rsidRPr="003A4AB2" w:rsidRDefault="004575D0" w:rsidP="009279E4">
      <w:pPr>
        <w:rPr>
          <w:b/>
          <w:bCs/>
          <w:lang w:val="en-US"/>
        </w:rPr>
      </w:pPr>
      <w:r w:rsidRPr="003A4AB2">
        <w:rPr>
          <w:rFonts w:eastAsia="Times New Roman"/>
          <w:b/>
          <w:bCs/>
          <w:lang w:val="en-US"/>
        </w:rPr>
        <w:t xml:space="preserve"> 3   *172.16.2.3   5.147 ms (ICMP type:3, code:3, Destination port unreachable)</w:t>
      </w:r>
    </w:p>
    <w:p w14:paraId="7B35AF44" w14:textId="77777777" w:rsidR="004575D0" w:rsidRPr="003A4AB2" w:rsidRDefault="004575D0" w:rsidP="009279E4">
      <w:pPr>
        <w:rPr>
          <w:lang w:val="en-US"/>
        </w:rPr>
      </w:pPr>
    </w:p>
    <w:p w14:paraId="5591D07E" w14:textId="77777777" w:rsidR="004575D0" w:rsidRPr="004575D0" w:rsidRDefault="004575D0" w:rsidP="009279E4">
      <w:r>
        <w:rPr>
          <w:rFonts w:eastAsia="Times New Roman"/>
          <w:lang w:val="en-US"/>
        </w:rPr>
        <w:t>C</w:t>
      </w:r>
      <w:r w:rsidRPr="003A4AB2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PC</w:t>
      </w:r>
      <w:r w:rsidRPr="003A4AB2">
        <w:rPr>
          <w:rFonts w:eastAsia="Times New Roman"/>
        </w:rPr>
        <w:t xml:space="preserve">1 </w:t>
      </w:r>
      <w:r>
        <w:rPr>
          <w:rFonts w:eastAsia="Times New Roman"/>
        </w:rPr>
        <w:t>пакеты проходят через туннель.</w:t>
      </w:r>
    </w:p>
    <w:p w14:paraId="55F8574D" w14:textId="77777777" w:rsidR="004575D0" w:rsidRPr="004575D0" w:rsidRDefault="004575D0" w:rsidP="009279E4"/>
    <w:p w14:paraId="333A0389" w14:textId="77777777" w:rsidR="004575D0" w:rsidRPr="003A4AB2" w:rsidRDefault="004575D0" w:rsidP="009279E4">
      <w:pPr>
        <w:rPr>
          <w:b/>
          <w:bCs/>
          <w:lang w:val="en-US"/>
        </w:rPr>
      </w:pPr>
      <w:r w:rsidRPr="003A4AB2">
        <w:rPr>
          <w:rFonts w:eastAsia="Times New Roman"/>
          <w:b/>
          <w:bCs/>
          <w:lang w:val="en-US"/>
        </w:rPr>
        <w:t>PC4&gt; ping 172.16.1.3 -c 3 -2</w:t>
      </w:r>
    </w:p>
    <w:p w14:paraId="53A65B16" w14:textId="77777777" w:rsidR="004575D0" w:rsidRPr="003A4AB2" w:rsidRDefault="004575D0" w:rsidP="009279E4">
      <w:pPr>
        <w:rPr>
          <w:b/>
          <w:bCs/>
          <w:lang w:val="en-US"/>
        </w:rPr>
      </w:pPr>
      <w:r w:rsidRPr="003A4AB2">
        <w:rPr>
          <w:rFonts w:eastAsia="Times New Roman"/>
          <w:b/>
          <w:bCs/>
          <w:lang w:val="en-US"/>
        </w:rPr>
        <w:t>84 bytes from 172.16.1.3 udp_seq=1 ttl=62 time=6.795 ms</w:t>
      </w:r>
    </w:p>
    <w:p w14:paraId="30013D4D" w14:textId="77777777" w:rsidR="004575D0" w:rsidRPr="003A4AB2" w:rsidRDefault="004575D0" w:rsidP="009279E4">
      <w:pPr>
        <w:rPr>
          <w:b/>
          <w:bCs/>
          <w:lang w:val="en-US"/>
        </w:rPr>
      </w:pPr>
      <w:r w:rsidRPr="003A4AB2">
        <w:rPr>
          <w:rFonts w:eastAsia="Times New Roman"/>
          <w:b/>
          <w:bCs/>
          <w:lang w:val="en-US"/>
        </w:rPr>
        <w:t>84 bytes from 172.16.1.3 udp_seq=2 ttl=62 time=8.171 ms</w:t>
      </w:r>
    </w:p>
    <w:p w14:paraId="3A997270" w14:textId="77777777" w:rsidR="004575D0" w:rsidRPr="003A4AB2" w:rsidRDefault="004575D0" w:rsidP="009279E4">
      <w:pPr>
        <w:rPr>
          <w:b/>
          <w:bCs/>
          <w:lang w:val="en-US"/>
        </w:rPr>
      </w:pPr>
      <w:r w:rsidRPr="003A4AB2">
        <w:rPr>
          <w:rFonts w:eastAsia="Times New Roman"/>
          <w:b/>
          <w:bCs/>
          <w:lang w:val="en-US"/>
        </w:rPr>
        <w:t>84 bytes from 172.16.1.3 udp_seq=3 ttl=62 time=6.030 ms</w:t>
      </w:r>
    </w:p>
    <w:p w14:paraId="2BC806C2" w14:textId="77777777" w:rsidR="004575D0" w:rsidRPr="003A4AB2" w:rsidRDefault="004575D0" w:rsidP="009279E4">
      <w:pPr>
        <w:rPr>
          <w:lang w:val="en-US"/>
        </w:rPr>
      </w:pPr>
    </w:p>
    <w:p w14:paraId="33B812AD" w14:textId="77777777" w:rsidR="004575D0" w:rsidRPr="003A4AB2" w:rsidRDefault="004575D0" w:rsidP="009279E4">
      <w:pPr>
        <w:rPr>
          <w:b/>
          <w:bCs/>
          <w:lang w:val="en-US"/>
        </w:rPr>
      </w:pPr>
      <w:r w:rsidRPr="003A4AB2">
        <w:rPr>
          <w:rFonts w:eastAsia="Times New Roman"/>
          <w:b/>
          <w:bCs/>
          <w:lang w:val="en-US"/>
        </w:rPr>
        <w:t>PC4&gt; trace 172.16.1.4</w:t>
      </w:r>
    </w:p>
    <w:p w14:paraId="37B1344A" w14:textId="77777777" w:rsidR="004575D0" w:rsidRPr="003A4AB2" w:rsidRDefault="004575D0" w:rsidP="009279E4">
      <w:pPr>
        <w:rPr>
          <w:b/>
          <w:bCs/>
          <w:lang w:val="en-US"/>
        </w:rPr>
      </w:pPr>
      <w:r w:rsidRPr="003A4AB2">
        <w:rPr>
          <w:rFonts w:eastAsia="Times New Roman"/>
          <w:b/>
          <w:bCs/>
          <w:lang w:val="en-US"/>
        </w:rPr>
        <w:t>trace to 172.16.1.4, 8 hops max, press Ctrl+C to stop</w:t>
      </w:r>
    </w:p>
    <w:p w14:paraId="242FD2A0" w14:textId="77777777" w:rsidR="004575D0" w:rsidRPr="003A4AB2" w:rsidRDefault="004575D0" w:rsidP="009279E4">
      <w:pPr>
        <w:rPr>
          <w:b/>
          <w:bCs/>
          <w:lang w:val="en-US"/>
        </w:rPr>
      </w:pPr>
      <w:r w:rsidRPr="003A4AB2">
        <w:rPr>
          <w:rFonts w:eastAsia="Times New Roman"/>
          <w:b/>
          <w:bCs/>
          <w:lang w:val="en-US"/>
        </w:rPr>
        <w:t xml:space="preserve"> 1   172.16.2.1   2.726 ms  3.173 ms  1.623 ms</w:t>
      </w:r>
    </w:p>
    <w:p w14:paraId="59B01280" w14:textId="77777777" w:rsidR="004575D0" w:rsidRPr="000B5028" w:rsidRDefault="004575D0" w:rsidP="009279E4">
      <w:pPr>
        <w:rPr>
          <w:b/>
          <w:bCs/>
          <w:lang w:val="en-US"/>
        </w:rPr>
      </w:pPr>
      <w:r w:rsidRPr="000B5028">
        <w:rPr>
          <w:rFonts w:eastAsia="Times New Roman"/>
          <w:b/>
          <w:bCs/>
          <w:lang w:val="en-US"/>
        </w:rPr>
        <w:t xml:space="preserve"> 2   10.10.10.2   5.034 ms  3.442 ms  3.723 ms</w:t>
      </w:r>
    </w:p>
    <w:p w14:paraId="52C29230" w14:textId="77777777" w:rsidR="004575D0" w:rsidRPr="003A4AB2" w:rsidRDefault="004575D0" w:rsidP="009279E4">
      <w:pPr>
        <w:rPr>
          <w:b/>
          <w:bCs/>
          <w:lang w:val="en-US"/>
        </w:rPr>
      </w:pPr>
      <w:r w:rsidRPr="003A4AB2">
        <w:rPr>
          <w:rFonts w:eastAsia="Times New Roman"/>
          <w:b/>
          <w:bCs/>
          <w:lang w:val="en-US"/>
        </w:rPr>
        <w:t xml:space="preserve"> 3   *172.16.1.4   2.463 ms (ICMP type:3, code:3, Destination port unreachable)</w:t>
      </w:r>
    </w:p>
    <w:p w14:paraId="0D6F258A" w14:textId="77777777" w:rsidR="004575D0" w:rsidRDefault="004575D0" w:rsidP="009279E4">
      <w:pPr>
        <w:rPr>
          <w:lang w:val="en-US"/>
        </w:rPr>
      </w:pPr>
    </w:p>
    <w:p w14:paraId="7BFFDA66" w14:textId="77777777" w:rsidR="004575D0" w:rsidRDefault="004575D0" w:rsidP="009279E4">
      <w:r>
        <w:rPr>
          <w:rFonts w:eastAsia="Times New Roman"/>
        </w:rPr>
        <w:t xml:space="preserve">А вот с РС4 пакеты идут мимо тоннеля по физическому интерфесу </w:t>
      </w:r>
      <w:r>
        <w:rPr>
          <w:rFonts w:eastAsia="Times New Roman"/>
          <w:lang w:val="en-US"/>
        </w:rPr>
        <w:t>Gi</w:t>
      </w:r>
      <w:r w:rsidRPr="003A4AB2">
        <w:rPr>
          <w:rFonts w:eastAsia="Times New Roman"/>
        </w:rPr>
        <w:t xml:space="preserve">1/0/1 </w:t>
      </w:r>
      <w:r>
        <w:rPr>
          <w:rFonts w:eastAsia="Times New Roman"/>
        </w:rPr>
        <w:t>напрямую.</w:t>
      </w:r>
    </w:p>
    <w:p w14:paraId="216A6EE5" w14:textId="20C7D05D" w:rsidR="004575D0" w:rsidRDefault="004575D0" w:rsidP="009279E4">
      <w:r>
        <w:rPr>
          <w:rFonts w:eastAsia="Times New Roman"/>
        </w:rPr>
        <w:t xml:space="preserve">Смотрим конфиг на виртуальном роутере </w:t>
      </w:r>
      <w:r w:rsidR="00902DA6" w:rsidRPr="00902DA6">
        <w:rPr>
          <w:rFonts w:eastAsia="Times New Roman"/>
        </w:rPr>
        <w:t xml:space="preserve"> </w:t>
      </w:r>
      <w:r w:rsidR="00902DA6">
        <w:rPr>
          <w:rFonts w:eastAsia="Times New Roman"/>
          <w:lang w:val="en-US"/>
        </w:rPr>
        <w:t>vesr</w:t>
      </w:r>
      <w:r w:rsidR="00902DA6" w:rsidRPr="00902DA6">
        <w:rPr>
          <w:rFonts w:eastAsia="Times New Roman"/>
        </w:rPr>
        <w:t>124-2-2</w:t>
      </w:r>
      <w:r w:rsidRPr="003A4AB2">
        <w:rPr>
          <w:rFonts w:eastAsia="Times New Roman"/>
        </w:rPr>
        <w:t xml:space="preserve"> </w:t>
      </w:r>
      <w:r>
        <w:rPr>
          <w:rFonts w:eastAsia="Times New Roman"/>
        </w:rPr>
        <w:t>в части трансляции исходящих адресов пакетов:</w:t>
      </w:r>
    </w:p>
    <w:p w14:paraId="0B2D1A24" w14:textId="77777777" w:rsidR="004575D0" w:rsidRPr="003A4AB2" w:rsidRDefault="004575D0" w:rsidP="009279E4">
      <w:pPr>
        <w:rPr>
          <w:lang w:val="en-US"/>
        </w:rPr>
      </w:pPr>
      <w:r w:rsidRPr="003A4AB2">
        <w:rPr>
          <w:rFonts w:eastAsia="Times New Roman"/>
          <w:lang w:val="en-US"/>
        </w:rPr>
        <w:t>nat source</w:t>
      </w:r>
    </w:p>
    <w:p w14:paraId="5C508D7A" w14:textId="77777777" w:rsidR="004575D0" w:rsidRPr="003A4AB2" w:rsidRDefault="004575D0" w:rsidP="009279E4">
      <w:pPr>
        <w:rPr>
          <w:lang w:val="en-US"/>
        </w:rPr>
      </w:pPr>
      <w:r w:rsidRPr="003A4AB2">
        <w:rPr>
          <w:rFonts w:eastAsia="Times New Roman"/>
          <w:lang w:val="en-US"/>
        </w:rPr>
        <w:t>  pool WAN</w:t>
      </w:r>
    </w:p>
    <w:p w14:paraId="19505637" w14:textId="77777777" w:rsidR="004575D0" w:rsidRPr="003A4AB2" w:rsidRDefault="004575D0" w:rsidP="009279E4">
      <w:pPr>
        <w:rPr>
          <w:lang w:val="en-US"/>
        </w:rPr>
      </w:pPr>
      <w:r w:rsidRPr="003A4AB2">
        <w:rPr>
          <w:rFonts w:eastAsia="Times New Roman"/>
          <w:lang w:val="en-US"/>
        </w:rPr>
        <w:t>    ip address-range 10.10.20.2</w:t>
      </w:r>
    </w:p>
    <w:p w14:paraId="3A084E1A" w14:textId="77777777" w:rsidR="004575D0" w:rsidRPr="003A4AB2" w:rsidRDefault="004575D0" w:rsidP="009279E4">
      <w:pPr>
        <w:rPr>
          <w:lang w:val="en-US"/>
        </w:rPr>
      </w:pPr>
      <w:r w:rsidRPr="003A4AB2">
        <w:rPr>
          <w:rFonts w:eastAsia="Times New Roman"/>
          <w:lang w:val="en-US"/>
        </w:rPr>
        <w:t>  exit</w:t>
      </w:r>
    </w:p>
    <w:p w14:paraId="6BA91847" w14:textId="77777777" w:rsidR="004575D0" w:rsidRPr="003A4AB2" w:rsidRDefault="004575D0" w:rsidP="009279E4">
      <w:pPr>
        <w:rPr>
          <w:lang w:val="en-US"/>
        </w:rPr>
      </w:pPr>
      <w:r w:rsidRPr="003A4AB2">
        <w:rPr>
          <w:rFonts w:eastAsia="Times New Roman"/>
          <w:lang w:val="en-US"/>
        </w:rPr>
        <w:t>  ruleset SNAT</w:t>
      </w:r>
    </w:p>
    <w:p w14:paraId="51155E05" w14:textId="77777777" w:rsidR="004575D0" w:rsidRPr="003A4AB2" w:rsidRDefault="004575D0" w:rsidP="009279E4">
      <w:pPr>
        <w:rPr>
          <w:lang w:val="en-US"/>
        </w:rPr>
      </w:pPr>
      <w:r w:rsidRPr="003A4AB2">
        <w:rPr>
          <w:rFonts w:eastAsia="Times New Roman"/>
          <w:lang w:val="en-US"/>
        </w:rPr>
        <w:t>    to zone UNTRUST</w:t>
      </w:r>
    </w:p>
    <w:p w14:paraId="3BC4B3F8" w14:textId="77777777" w:rsidR="004575D0" w:rsidRPr="003A4AB2" w:rsidRDefault="004575D0" w:rsidP="009279E4">
      <w:pPr>
        <w:rPr>
          <w:lang w:val="en-US"/>
        </w:rPr>
      </w:pPr>
      <w:r w:rsidRPr="003A4AB2">
        <w:rPr>
          <w:rFonts w:eastAsia="Times New Roman"/>
          <w:lang w:val="en-US"/>
        </w:rPr>
        <w:t>    rule 1</w:t>
      </w:r>
    </w:p>
    <w:p w14:paraId="0438F5E2" w14:textId="77777777" w:rsidR="004575D0" w:rsidRPr="003A4AB2" w:rsidRDefault="004575D0" w:rsidP="009279E4">
      <w:pPr>
        <w:rPr>
          <w:lang w:val="en-US"/>
        </w:rPr>
      </w:pPr>
      <w:r w:rsidRPr="003A4AB2">
        <w:rPr>
          <w:rFonts w:eastAsia="Times New Roman"/>
          <w:lang w:val="en-US"/>
        </w:rPr>
        <w:t>      match source-address object-group LAN_NETWORK</w:t>
      </w:r>
    </w:p>
    <w:p w14:paraId="183D88D7" w14:textId="77777777" w:rsidR="004575D0" w:rsidRPr="003A4AB2" w:rsidRDefault="004575D0" w:rsidP="009279E4">
      <w:pPr>
        <w:rPr>
          <w:b/>
          <w:bCs/>
          <w:lang w:val="en-US"/>
        </w:rPr>
      </w:pPr>
      <w:r w:rsidRPr="003A4AB2">
        <w:rPr>
          <w:rFonts w:eastAsia="Times New Roman"/>
          <w:b/>
          <w:bCs/>
          <w:lang w:val="en-US"/>
        </w:rPr>
        <w:t>      action source-nat pool WAN</w:t>
      </w:r>
    </w:p>
    <w:p w14:paraId="0BB75A41" w14:textId="77777777" w:rsidR="004575D0" w:rsidRPr="003A4AB2" w:rsidRDefault="004575D0" w:rsidP="009279E4">
      <w:pPr>
        <w:rPr>
          <w:lang w:val="en-US"/>
        </w:rPr>
      </w:pPr>
      <w:r w:rsidRPr="003A4AB2">
        <w:rPr>
          <w:rFonts w:eastAsia="Times New Roman"/>
          <w:lang w:val="en-US"/>
        </w:rPr>
        <w:t>      enable</w:t>
      </w:r>
    </w:p>
    <w:p w14:paraId="140E214B" w14:textId="77777777" w:rsidR="004575D0" w:rsidRPr="003A4AB2" w:rsidRDefault="004575D0" w:rsidP="009279E4">
      <w:r w:rsidRPr="003A4AB2">
        <w:rPr>
          <w:rFonts w:eastAsia="Times New Roman"/>
          <w:lang w:val="en-US"/>
        </w:rPr>
        <w:t>    exit</w:t>
      </w:r>
    </w:p>
    <w:p w14:paraId="7D1FFE21" w14:textId="77777777" w:rsidR="004575D0" w:rsidRPr="003A4AB2" w:rsidRDefault="004575D0" w:rsidP="009279E4">
      <w:r w:rsidRPr="003A4AB2">
        <w:rPr>
          <w:rFonts w:eastAsia="Times New Roman"/>
          <w:lang w:val="en-US"/>
        </w:rPr>
        <w:t> </w:t>
      </w:r>
      <w:r w:rsidRPr="003A4AB2">
        <w:rPr>
          <w:rFonts w:eastAsia="Times New Roman"/>
        </w:rPr>
        <w:t xml:space="preserve"> </w:t>
      </w:r>
      <w:r w:rsidRPr="003A4AB2">
        <w:rPr>
          <w:rFonts w:eastAsia="Times New Roman"/>
          <w:lang w:val="en-US"/>
        </w:rPr>
        <w:t>exit</w:t>
      </w:r>
    </w:p>
    <w:p w14:paraId="4F65278E" w14:textId="77777777" w:rsidR="004575D0" w:rsidRPr="003A4AB2" w:rsidRDefault="004575D0" w:rsidP="009279E4">
      <w:r w:rsidRPr="003A4AB2">
        <w:rPr>
          <w:rFonts w:eastAsia="Times New Roman"/>
          <w:lang w:val="en-US"/>
        </w:rPr>
        <w:t>exit</w:t>
      </w:r>
    </w:p>
    <w:p w14:paraId="76AB5E41" w14:textId="77777777" w:rsidR="004575D0" w:rsidRPr="004575D0" w:rsidRDefault="004575D0" w:rsidP="009279E4"/>
    <w:p w14:paraId="274BE47E" w14:textId="77777777" w:rsidR="004575D0" w:rsidRPr="003A4AB2" w:rsidRDefault="004575D0" w:rsidP="009279E4">
      <w:r>
        <w:rPr>
          <w:rFonts w:eastAsia="Times New Roman"/>
        </w:rPr>
        <w:t>Ошибка</w:t>
      </w:r>
      <w:r w:rsidRPr="003A4AB2">
        <w:rPr>
          <w:rFonts w:eastAsia="Times New Roman"/>
        </w:rPr>
        <w:t xml:space="preserve"> </w:t>
      </w:r>
      <w:r>
        <w:rPr>
          <w:rFonts w:eastAsia="Times New Roman"/>
        </w:rPr>
        <w:t>выделена рамкой и жирным шрифтом.</w:t>
      </w:r>
    </w:p>
    <w:p w14:paraId="25897970" w14:textId="77777777" w:rsidR="004575D0" w:rsidRPr="003A4AB2" w:rsidRDefault="004575D0" w:rsidP="009279E4">
      <w:pPr>
        <w:rPr>
          <w:b/>
          <w:bCs/>
        </w:rPr>
      </w:pPr>
    </w:p>
    <w:p w14:paraId="260471FD" w14:textId="77777777" w:rsidR="004575D0" w:rsidRPr="00C5659A" w:rsidRDefault="004575D0" w:rsidP="009279E4">
      <w:pPr>
        <w:rPr>
          <w:b/>
          <w:bCs/>
        </w:rPr>
      </w:pPr>
      <w:r w:rsidRPr="00C5659A">
        <w:rPr>
          <w:rFonts w:eastAsia="Times New Roman"/>
          <w:b/>
          <w:bCs/>
        </w:rPr>
        <w:t>Причина неправильной работы</w:t>
      </w:r>
    </w:p>
    <w:p w14:paraId="1395C883" w14:textId="77777777" w:rsidR="004575D0" w:rsidRPr="00C5659A" w:rsidRDefault="004575D0" w:rsidP="009279E4">
      <w:pPr>
        <w:rPr>
          <w:b/>
          <w:bCs/>
        </w:rPr>
      </w:pPr>
      <w:r w:rsidRPr="00C5659A">
        <w:rPr>
          <w:rFonts w:eastAsia="Times New Roman"/>
          <w:b/>
          <w:bCs/>
        </w:rPr>
        <w:t>Применение </w:t>
      </w:r>
    </w:p>
    <w:p w14:paraId="7439F5A5" w14:textId="77777777" w:rsidR="004575D0" w:rsidRPr="00C5659A" w:rsidRDefault="004575D0" w:rsidP="009279E4">
      <w:r w:rsidRPr="00C5659A">
        <w:rPr>
          <w:rFonts w:eastAsia="Times New Roman"/>
          <w:b/>
          <w:bCs/>
        </w:rPr>
        <w:t>action source-nat pool WAN</w:t>
      </w:r>
    </w:p>
    <w:p w14:paraId="6E91B3A6" w14:textId="77777777" w:rsidR="004575D0" w:rsidRPr="00C5659A" w:rsidRDefault="004575D0" w:rsidP="009279E4">
      <w:r w:rsidRPr="00C5659A">
        <w:rPr>
          <w:rFonts w:eastAsia="Times New Roman"/>
          <w:b/>
          <w:bCs/>
        </w:rPr>
        <w:t> может привести к неправильной работе туннеля GRE</w:t>
      </w:r>
      <w:r w:rsidRPr="00C5659A">
        <w:rPr>
          <w:rFonts w:eastAsia="Times New Roman"/>
        </w:rPr>
        <w:t>, потому что </w:t>
      </w:r>
      <w:r w:rsidRPr="00C5659A">
        <w:rPr>
          <w:rFonts w:eastAsia="Times New Roman"/>
          <w:b/>
          <w:bCs/>
        </w:rPr>
        <w:t>туннель GRE использует для передачи трафика свой собственный интерфейс</w:t>
      </w:r>
      <w:r w:rsidRPr="00C5659A">
        <w:rPr>
          <w:rFonts w:eastAsia="Times New Roman"/>
        </w:rPr>
        <w:t>, а правило NAT, привязанное к исходящему интерфейсу, не соответствует туннелированному пакету. </w:t>
      </w:r>
      <w:hyperlink r:id="rId147" w:tgtFrame="_blank" w:history="1">
        <w:r w:rsidRPr="00C5659A">
          <w:rPr>
            <w:rStyle w:val="a7"/>
            <w:rFonts w:asciiTheme="minorHAnsi" w:hAnsiTheme="minorHAnsi" w:cstheme="minorBidi"/>
          </w:rPr>
          <w:t>networkengineering.stackexchange.com</w:t>
        </w:r>
      </w:hyperlink>
    </w:p>
    <w:p w14:paraId="66A5D91E" w14:textId="77777777" w:rsidR="004575D0" w:rsidRPr="00C5659A" w:rsidRDefault="004575D0" w:rsidP="009279E4">
      <w:r w:rsidRPr="00C5659A">
        <w:rPr>
          <w:rFonts w:eastAsia="Times New Roman"/>
        </w:rPr>
        <w:t>Это происходит из-за того, что туннель создаёт новый пакет с адресами внешнего туннеля, а правило NAT, привязанное к исходящему интерфейсу, не учитывает это преобразование. В результате туннель не получает трафик, предназначенный для него, и не может корректно работать. </w:t>
      </w:r>
      <w:hyperlink r:id="rId148" w:tgtFrame="_blank" w:history="1">
        <w:r w:rsidRPr="00C5659A">
          <w:rPr>
            <w:rStyle w:val="a7"/>
            <w:rFonts w:asciiTheme="minorHAnsi" w:hAnsiTheme="minorHAnsi" w:cstheme="minorBidi"/>
          </w:rPr>
          <w:t>networkengineering.stackexchange.com</w:t>
        </w:r>
      </w:hyperlink>
    </w:p>
    <w:p w14:paraId="038750CF" w14:textId="77777777" w:rsidR="004575D0" w:rsidRPr="00C5659A" w:rsidRDefault="004575D0" w:rsidP="009279E4">
      <w:r w:rsidRPr="00C5659A">
        <w:rPr>
          <w:rFonts w:eastAsia="Times New Roman"/>
        </w:rPr>
        <w:t>Чтобы решить проблему, нужно изменить настройку NAT: использовать </w:t>
      </w:r>
    </w:p>
    <w:p w14:paraId="7933C0CE" w14:textId="77777777" w:rsidR="004575D0" w:rsidRPr="00C5659A" w:rsidRDefault="004575D0" w:rsidP="009279E4">
      <w:r w:rsidRPr="00C5659A">
        <w:rPr>
          <w:rFonts w:eastAsia="Times New Roman"/>
        </w:rPr>
        <w:t>action source-nat interface</w:t>
      </w:r>
    </w:p>
    <w:p w14:paraId="51789419" w14:textId="77777777" w:rsidR="004575D0" w:rsidRPr="00C5659A" w:rsidRDefault="004575D0" w:rsidP="009279E4">
      <w:r w:rsidRPr="00C5659A">
        <w:rPr>
          <w:rFonts w:eastAsia="Times New Roman"/>
        </w:rPr>
        <w:t> для преобразования IP-адреса отправителя на адрес туннельного интерфейса, а </w:t>
      </w:r>
    </w:p>
    <w:p w14:paraId="19D66744" w14:textId="77777777" w:rsidR="004575D0" w:rsidRPr="00C5659A" w:rsidRDefault="004575D0" w:rsidP="009279E4">
      <w:r w:rsidRPr="00C5659A">
        <w:rPr>
          <w:rFonts w:eastAsia="Times New Roman"/>
        </w:rPr>
        <w:t>action source-nat pool WAN</w:t>
      </w:r>
    </w:p>
    <w:p w14:paraId="5144498F" w14:textId="77777777" w:rsidR="004575D0" w:rsidRPr="00C5659A" w:rsidRDefault="004575D0" w:rsidP="009279E4">
      <w:r w:rsidRPr="00C5659A">
        <w:rPr>
          <w:rFonts w:eastAsia="Times New Roman"/>
        </w:rPr>
        <w:t> — для выбора IP-адреса из пользовательского пула. </w:t>
      </w:r>
      <w:hyperlink r:id="rId149" w:tgtFrame="_blank" w:history="1">
        <w:r w:rsidRPr="00C5659A">
          <w:rPr>
            <w:rStyle w:val="a7"/>
            <w:rFonts w:asciiTheme="minorHAnsi" w:hAnsiTheme="minorHAnsi" w:cstheme="minorBidi"/>
          </w:rPr>
          <w:t>docs.eltex-co.ru</w:t>
        </w:r>
      </w:hyperlink>
      <w:hyperlink r:id="rId150" w:tgtFrame="_blank" w:history="1">
        <w:r w:rsidRPr="00C5659A">
          <w:rPr>
            <w:rStyle w:val="a7"/>
            <w:rFonts w:asciiTheme="minorHAnsi" w:hAnsiTheme="minorHAnsi" w:cstheme="minorBidi"/>
          </w:rPr>
          <w:t>juniper.net</w:t>
        </w:r>
      </w:hyperlink>
      <w:hyperlink r:id="rId151" w:tgtFrame="_blank" w:history="1">
        <w:r w:rsidRPr="00C5659A">
          <w:rPr>
            <w:rStyle w:val="a7"/>
            <w:rFonts w:asciiTheme="minorHAnsi" w:hAnsiTheme="minorHAnsi" w:cstheme="minorBidi"/>
          </w:rPr>
          <w:t>networkengineering.stackexchange.com</w:t>
        </w:r>
      </w:hyperlink>
    </w:p>
    <w:p w14:paraId="43C6D315" w14:textId="77777777" w:rsidR="004575D0" w:rsidRDefault="004575D0" w:rsidP="009279E4"/>
    <w:p w14:paraId="3D9CA831" w14:textId="77777777" w:rsidR="004575D0" w:rsidRPr="00515DF2" w:rsidRDefault="004575D0" w:rsidP="009279E4">
      <w:r>
        <w:rPr>
          <w:rFonts w:eastAsia="Times New Roman"/>
        </w:rPr>
        <w:t>Исправляем на :</w:t>
      </w:r>
    </w:p>
    <w:p w14:paraId="3DED384B" w14:textId="77777777" w:rsidR="004575D0" w:rsidRDefault="004575D0" w:rsidP="009279E4"/>
    <w:p w14:paraId="50955C94" w14:textId="77777777" w:rsidR="004575D0" w:rsidRPr="000B5028" w:rsidRDefault="004575D0" w:rsidP="009279E4">
      <w:r w:rsidRPr="000B5028">
        <w:rPr>
          <w:rFonts w:eastAsia="Times New Roman"/>
          <w:lang w:val="en-US"/>
        </w:rPr>
        <w:t>nat</w:t>
      </w:r>
      <w:r w:rsidRPr="000B5028">
        <w:rPr>
          <w:rFonts w:eastAsia="Times New Roman"/>
        </w:rPr>
        <w:t xml:space="preserve"> </w:t>
      </w:r>
      <w:r w:rsidRPr="000B5028">
        <w:rPr>
          <w:rFonts w:eastAsia="Times New Roman"/>
          <w:lang w:val="en-US"/>
        </w:rPr>
        <w:t>source</w:t>
      </w:r>
    </w:p>
    <w:p w14:paraId="0D0D709C" w14:textId="77777777" w:rsidR="004575D0" w:rsidRPr="000B5028" w:rsidRDefault="004575D0" w:rsidP="009279E4">
      <w:pPr>
        <w:rPr>
          <w:lang w:val="en-US"/>
        </w:rPr>
      </w:pPr>
      <w:r w:rsidRPr="000B5028">
        <w:rPr>
          <w:rFonts w:eastAsia="Times New Roman"/>
          <w:lang w:val="en-US"/>
        </w:rPr>
        <w:t> </w:t>
      </w:r>
      <w:r w:rsidRPr="000B5028">
        <w:rPr>
          <w:rFonts w:eastAsia="Times New Roman"/>
        </w:rPr>
        <w:t xml:space="preserve"> </w:t>
      </w:r>
      <w:r w:rsidRPr="000B5028">
        <w:rPr>
          <w:rFonts w:eastAsia="Times New Roman"/>
          <w:lang w:val="en-US"/>
        </w:rPr>
        <w:t>pool WAN</w:t>
      </w:r>
    </w:p>
    <w:p w14:paraId="57A5D827" w14:textId="77777777" w:rsidR="004575D0" w:rsidRPr="000B5028" w:rsidRDefault="004575D0" w:rsidP="009279E4">
      <w:pPr>
        <w:rPr>
          <w:lang w:val="en-US"/>
        </w:rPr>
      </w:pPr>
      <w:r w:rsidRPr="000B5028">
        <w:rPr>
          <w:rFonts w:eastAsia="Times New Roman"/>
          <w:lang w:val="en-US"/>
        </w:rPr>
        <w:t>    ip address-range 10.10.20.2</w:t>
      </w:r>
    </w:p>
    <w:p w14:paraId="106234F3" w14:textId="77777777" w:rsidR="004575D0" w:rsidRPr="000B5028" w:rsidRDefault="004575D0" w:rsidP="009279E4">
      <w:pPr>
        <w:rPr>
          <w:lang w:val="en-US"/>
        </w:rPr>
      </w:pPr>
      <w:r w:rsidRPr="000B5028">
        <w:rPr>
          <w:rFonts w:eastAsia="Times New Roman"/>
          <w:lang w:val="en-US"/>
        </w:rPr>
        <w:t>  exit</w:t>
      </w:r>
    </w:p>
    <w:p w14:paraId="22960D85" w14:textId="77777777" w:rsidR="004575D0" w:rsidRPr="000B5028" w:rsidRDefault="004575D0" w:rsidP="009279E4">
      <w:pPr>
        <w:rPr>
          <w:lang w:val="en-US"/>
        </w:rPr>
      </w:pPr>
      <w:r w:rsidRPr="000B5028">
        <w:rPr>
          <w:rFonts w:eastAsia="Times New Roman"/>
          <w:lang w:val="en-US"/>
        </w:rPr>
        <w:t>  ruleset SNAT</w:t>
      </w:r>
    </w:p>
    <w:p w14:paraId="7191667A" w14:textId="77777777" w:rsidR="004575D0" w:rsidRPr="000B5028" w:rsidRDefault="004575D0" w:rsidP="009279E4">
      <w:pPr>
        <w:rPr>
          <w:lang w:val="en-US"/>
        </w:rPr>
      </w:pPr>
      <w:r w:rsidRPr="000B5028">
        <w:rPr>
          <w:rFonts w:eastAsia="Times New Roman"/>
          <w:lang w:val="en-US"/>
        </w:rPr>
        <w:t>    to zone UNTRUST</w:t>
      </w:r>
    </w:p>
    <w:p w14:paraId="72155B3E" w14:textId="77777777" w:rsidR="004575D0" w:rsidRPr="000B5028" w:rsidRDefault="004575D0" w:rsidP="009279E4">
      <w:pPr>
        <w:rPr>
          <w:lang w:val="en-US"/>
        </w:rPr>
      </w:pPr>
      <w:r w:rsidRPr="000B5028">
        <w:rPr>
          <w:rFonts w:eastAsia="Times New Roman"/>
          <w:lang w:val="en-US"/>
        </w:rPr>
        <w:t>    rule 1</w:t>
      </w:r>
    </w:p>
    <w:p w14:paraId="385A3C5B" w14:textId="77777777" w:rsidR="004575D0" w:rsidRPr="000B5028" w:rsidRDefault="004575D0" w:rsidP="009279E4">
      <w:pPr>
        <w:rPr>
          <w:lang w:val="en-US"/>
        </w:rPr>
      </w:pPr>
      <w:r w:rsidRPr="000B5028">
        <w:rPr>
          <w:rFonts w:eastAsia="Times New Roman"/>
          <w:lang w:val="en-US"/>
        </w:rPr>
        <w:t>      match source-address object-group LAN_NETWORK</w:t>
      </w:r>
    </w:p>
    <w:p w14:paraId="78CA3902" w14:textId="77777777" w:rsidR="004575D0" w:rsidRPr="000B5028" w:rsidRDefault="004575D0" w:rsidP="009279E4">
      <w:pPr>
        <w:rPr>
          <w:b/>
          <w:bCs/>
          <w:lang w:val="en-US"/>
        </w:rPr>
      </w:pPr>
      <w:r w:rsidRPr="000B5028">
        <w:rPr>
          <w:rFonts w:eastAsia="Times New Roman"/>
          <w:b/>
          <w:bCs/>
          <w:lang w:val="en-US"/>
        </w:rPr>
        <w:t xml:space="preserve">      </w:t>
      </w:r>
      <w:r w:rsidRPr="00C5659A">
        <w:rPr>
          <w:rFonts w:eastAsia="Times New Roman"/>
          <w:b/>
          <w:bCs/>
          <w:lang w:val="en-US"/>
        </w:rPr>
        <w:t>action source-nat interface</w:t>
      </w:r>
    </w:p>
    <w:p w14:paraId="00FA0CA6" w14:textId="77777777" w:rsidR="004575D0" w:rsidRPr="000B5028" w:rsidRDefault="004575D0" w:rsidP="009279E4">
      <w:pPr>
        <w:rPr>
          <w:lang w:val="en-US"/>
        </w:rPr>
      </w:pPr>
      <w:r w:rsidRPr="000B5028">
        <w:rPr>
          <w:rFonts w:eastAsia="Times New Roman"/>
          <w:lang w:val="en-US"/>
        </w:rPr>
        <w:t>      enable</w:t>
      </w:r>
    </w:p>
    <w:p w14:paraId="13C3E6CB" w14:textId="77777777" w:rsidR="004575D0" w:rsidRPr="000B5028" w:rsidRDefault="004575D0" w:rsidP="009279E4">
      <w:pPr>
        <w:rPr>
          <w:lang w:val="en-US"/>
        </w:rPr>
      </w:pPr>
      <w:r w:rsidRPr="000B5028">
        <w:rPr>
          <w:rFonts w:eastAsia="Times New Roman"/>
          <w:lang w:val="en-US"/>
        </w:rPr>
        <w:t>    exit</w:t>
      </w:r>
    </w:p>
    <w:p w14:paraId="5D79ACD9" w14:textId="77777777" w:rsidR="004575D0" w:rsidRPr="000B5028" w:rsidRDefault="004575D0" w:rsidP="009279E4">
      <w:pPr>
        <w:rPr>
          <w:lang w:val="en-US"/>
        </w:rPr>
      </w:pPr>
      <w:r w:rsidRPr="000B5028">
        <w:rPr>
          <w:rFonts w:eastAsia="Times New Roman"/>
          <w:lang w:val="en-US"/>
        </w:rPr>
        <w:t>  exit</w:t>
      </w:r>
    </w:p>
    <w:p w14:paraId="1FE8E187" w14:textId="77777777" w:rsidR="004575D0" w:rsidRPr="004575D0" w:rsidRDefault="004575D0" w:rsidP="009279E4">
      <w:pPr>
        <w:rPr>
          <w:lang w:val="en-US"/>
        </w:rPr>
      </w:pPr>
      <w:r w:rsidRPr="000B5028">
        <w:rPr>
          <w:rFonts w:eastAsia="Times New Roman"/>
          <w:lang w:val="en-US"/>
        </w:rPr>
        <w:t>exit</w:t>
      </w:r>
    </w:p>
    <w:p w14:paraId="4420CE5C" w14:textId="77777777" w:rsidR="004575D0" w:rsidRPr="000B5028" w:rsidRDefault="004575D0" w:rsidP="009279E4">
      <w:pPr>
        <w:rPr>
          <w:lang w:val="en-US"/>
        </w:rPr>
      </w:pPr>
    </w:p>
    <w:p w14:paraId="399982DA" w14:textId="77777777" w:rsidR="004575D0" w:rsidRPr="000B5028" w:rsidRDefault="004575D0" w:rsidP="009279E4">
      <w:pPr>
        <w:rPr>
          <w:b/>
          <w:bCs/>
          <w:lang w:val="en-US"/>
        </w:rPr>
      </w:pPr>
      <w:r w:rsidRPr="000B5028">
        <w:rPr>
          <w:rFonts w:eastAsia="Times New Roman"/>
          <w:b/>
          <w:bCs/>
          <w:lang w:val="en-US"/>
        </w:rPr>
        <w:t>PC4&gt; trace 172.16.1.3</w:t>
      </w:r>
    </w:p>
    <w:p w14:paraId="513DC075" w14:textId="77777777" w:rsidR="004575D0" w:rsidRPr="000B5028" w:rsidRDefault="004575D0" w:rsidP="009279E4">
      <w:pPr>
        <w:rPr>
          <w:b/>
          <w:bCs/>
          <w:lang w:val="en-US"/>
        </w:rPr>
      </w:pPr>
      <w:r w:rsidRPr="000B5028">
        <w:rPr>
          <w:rFonts w:eastAsia="Times New Roman"/>
          <w:b/>
          <w:bCs/>
          <w:lang w:val="en-US"/>
        </w:rPr>
        <w:t>trace to 172.16.1.3, 8 hops max, press Ctrl+C to stop</w:t>
      </w:r>
    </w:p>
    <w:p w14:paraId="490D2B7C" w14:textId="77777777" w:rsidR="004575D0" w:rsidRPr="000B5028" w:rsidRDefault="004575D0" w:rsidP="009279E4">
      <w:pPr>
        <w:rPr>
          <w:b/>
          <w:bCs/>
          <w:lang w:val="en-US"/>
        </w:rPr>
      </w:pPr>
      <w:r w:rsidRPr="000B5028">
        <w:rPr>
          <w:rFonts w:eastAsia="Times New Roman"/>
          <w:b/>
          <w:bCs/>
          <w:lang w:val="en-US"/>
        </w:rPr>
        <w:t xml:space="preserve"> 1   172.16.2.1   1.045 ms  2.672 ms  3.200 ms</w:t>
      </w:r>
    </w:p>
    <w:p w14:paraId="194A0BDE" w14:textId="77777777" w:rsidR="004575D0" w:rsidRPr="000B5028" w:rsidRDefault="004575D0" w:rsidP="009279E4">
      <w:pPr>
        <w:rPr>
          <w:b/>
          <w:bCs/>
          <w:lang w:val="en-US"/>
        </w:rPr>
      </w:pPr>
      <w:r w:rsidRPr="000B5028">
        <w:rPr>
          <w:rFonts w:eastAsia="Times New Roman"/>
          <w:b/>
          <w:bCs/>
          <w:lang w:val="en-US"/>
        </w:rPr>
        <w:t xml:space="preserve"> 2   192.168.100.1   5.909 ms  1.622 ms  3.208 ms</w:t>
      </w:r>
    </w:p>
    <w:p w14:paraId="48B5F2A1" w14:textId="77777777" w:rsidR="004575D0" w:rsidRPr="000B5028" w:rsidRDefault="004575D0" w:rsidP="009279E4">
      <w:pPr>
        <w:rPr>
          <w:b/>
          <w:bCs/>
          <w:lang w:val="en-US"/>
        </w:rPr>
      </w:pPr>
      <w:r w:rsidRPr="000B5028">
        <w:rPr>
          <w:rFonts w:eastAsia="Times New Roman"/>
          <w:b/>
          <w:bCs/>
          <w:lang w:val="en-US"/>
        </w:rPr>
        <w:t xml:space="preserve"> 3   *172.16.1.3   4.540 ms (ICMP type:3, code:3, Destination port unreachable)</w:t>
      </w:r>
    </w:p>
    <w:p w14:paraId="0729E00F" w14:textId="77777777" w:rsidR="004575D0" w:rsidRPr="000B5028" w:rsidRDefault="004575D0" w:rsidP="009279E4">
      <w:pPr>
        <w:rPr>
          <w:lang w:val="en-US"/>
        </w:rPr>
      </w:pPr>
    </w:p>
    <w:p w14:paraId="6C85638F" w14:textId="09AA507F" w:rsidR="004575D0" w:rsidRPr="00CE5D7C" w:rsidRDefault="004575D0" w:rsidP="009279E4">
      <w:r>
        <w:rPr>
          <w:rFonts w:eastAsia="Times New Roman"/>
        </w:rPr>
        <w:t>Теперь все работает как надо.</w:t>
      </w:r>
      <w:r w:rsidR="00CE5D7C" w:rsidRPr="00CE5D7C">
        <w:rPr>
          <w:rFonts w:eastAsia="Times New Roman"/>
        </w:rPr>
        <w:t xml:space="preserve"> </w:t>
      </w:r>
      <w:r w:rsidR="00CE5D7C">
        <w:rPr>
          <w:rFonts w:eastAsia="Times New Roman"/>
        </w:rPr>
        <w:t xml:space="preserve">Сейчас пакеты с данными идут по туннелю в открытом виде, что не рекомендуется. Нужно их зашифроватью Для этого применим протокол шифрования из набора </w:t>
      </w:r>
      <w:r w:rsidR="00CE5D7C">
        <w:rPr>
          <w:rFonts w:eastAsia="Times New Roman"/>
          <w:lang w:val="en-US"/>
        </w:rPr>
        <w:t>IPSEC</w:t>
      </w:r>
      <w:r w:rsidR="00CE5D7C" w:rsidRPr="00CE5D7C">
        <w:rPr>
          <w:rFonts w:eastAsia="Times New Roman"/>
        </w:rPr>
        <w:t>.</w:t>
      </w:r>
    </w:p>
    <w:p w14:paraId="5449430F" w14:textId="77777777" w:rsidR="004575D0" w:rsidRDefault="004575D0" w:rsidP="009279E4"/>
    <w:p w14:paraId="5960A052" w14:textId="09D540FD" w:rsidR="00515DF2" w:rsidRPr="004575D0" w:rsidRDefault="00D0361F" w:rsidP="009279E4">
      <w:r>
        <w:rPr>
          <w:rFonts w:eastAsia="Times New Roman"/>
        </w:rPr>
        <w:t xml:space="preserve">Настройка </w:t>
      </w:r>
      <w:r>
        <w:rPr>
          <w:rFonts w:eastAsia="Times New Roman"/>
          <w:lang w:val="en-US"/>
        </w:rPr>
        <w:t>IPSEC</w:t>
      </w:r>
      <w:r w:rsidRPr="004575D0">
        <w:rPr>
          <w:rFonts w:eastAsia="Times New Roman"/>
        </w:rPr>
        <w:t>:</w:t>
      </w:r>
    </w:p>
    <w:p w14:paraId="2714EBFF" w14:textId="77777777" w:rsidR="00BB6323" w:rsidRDefault="00BB6323" w:rsidP="009279E4"/>
    <w:p w14:paraId="00D6B724" w14:textId="77777777" w:rsidR="007B3AC2" w:rsidRPr="00C160B3" w:rsidRDefault="007B3AC2" w:rsidP="009279E4">
      <w:r w:rsidRPr="007B3AC2">
        <w:rPr>
          <w:rFonts w:eastAsia="Times New Roman"/>
        </w:rPr>
        <w:t>Создадим профиль протокола IKE. В профиле укажем группу Диффи-Хэллмана 2, алгоритм шифрования AES 128 bit, алгоритм аутентификации MD5. Данные параметры безопасности используются для защиты IKE-соединения:</w:t>
      </w:r>
    </w:p>
    <w:p w14:paraId="77DDEE1D" w14:textId="77777777" w:rsidR="00C160B3" w:rsidRPr="00C160B3" w:rsidRDefault="00C160B3" w:rsidP="009279E4"/>
    <w:p w14:paraId="483C9EA5" w14:textId="1AA38605" w:rsidR="007B3AC2" w:rsidRPr="00A6793F" w:rsidRDefault="00F26E84" w:rsidP="009279E4">
      <w:r>
        <w:rPr>
          <w:rFonts w:eastAsia="Times New Roman"/>
        </w:rPr>
        <w:t>На</w:t>
      </w:r>
      <w:r w:rsidRPr="00A6793F">
        <w:rPr>
          <w:rFonts w:eastAsia="Times New Roman"/>
        </w:rPr>
        <w:t xml:space="preserve"> </w:t>
      </w:r>
      <w:r>
        <w:rPr>
          <w:rFonts w:eastAsia="Times New Roman"/>
        </w:rPr>
        <w:t>роутере</w:t>
      </w:r>
      <w:r w:rsidRPr="00A6793F">
        <w:rPr>
          <w:rFonts w:eastAsia="Times New Roman"/>
        </w:rPr>
        <w:t xml:space="preserve"> </w:t>
      </w:r>
      <w:r w:rsidR="00902DA6" w:rsidRPr="00902DA6">
        <w:rPr>
          <w:rFonts w:eastAsia="Times New Roman"/>
        </w:rPr>
        <w:t xml:space="preserve"> </w:t>
      </w:r>
      <w:r w:rsidR="00902DA6">
        <w:rPr>
          <w:rFonts w:eastAsia="Times New Roman"/>
          <w:lang w:val="en-US"/>
        </w:rPr>
        <w:t>vesr</w:t>
      </w:r>
      <w:r w:rsidR="00902DA6" w:rsidRPr="00902DA6">
        <w:rPr>
          <w:rFonts w:eastAsia="Times New Roman"/>
        </w:rPr>
        <w:t>124-2-1</w:t>
      </w:r>
      <w:r w:rsidRPr="00A6793F">
        <w:rPr>
          <w:rFonts w:eastAsia="Times New Roman"/>
        </w:rPr>
        <w:t xml:space="preserve">: </w:t>
      </w:r>
    </w:p>
    <w:p w14:paraId="530245E7" w14:textId="77777777" w:rsidR="00C160B3" w:rsidRPr="00A6793F" w:rsidRDefault="00C160B3" w:rsidP="009279E4"/>
    <w:p w14:paraId="63FB80A5" w14:textId="77777777" w:rsidR="007B3AC2" w:rsidRPr="00F26E84" w:rsidRDefault="007B3AC2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>security ike proposal ike_prop1</w:t>
      </w:r>
    </w:p>
    <w:p w14:paraId="42833799" w14:textId="77777777" w:rsidR="007B3AC2" w:rsidRPr="00F26E84" w:rsidRDefault="007B3AC2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  authentication algorithm md5</w:t>
      </w:r>
    </w:p>
    <w:p w14:paraId="3EF8B383" w14:textId="77777777" w:rsidR="007B3AC2" w:rsidRPr="00F26E84" w:rsidRDefault="007B3AC2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  encryption algorithm aes128</w:t>
      </w:r>
    </w:p>
    <w:p w14:paraId="660B74A4" w14:textId="77777777" w:rsidR="007B3AC2" w:rsidRPr="00F26E84" w:rsidRDefault="007B3AC2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  dh-group 2</w:t>
      </w:r>
    </w:p>
    <w:p w14:paraId="60869F6D" w14:textId="77777777" w:rsidR="007B3AC2" w:rsidRPr="00B578C4" w:rsidRDefault="007B3AC2" w:rsidP="009279E4">
      <w:pPr>
        <w:rPr>
          <w:rFonts w:ascii="Courier New" w:hAnsi="Courier New" w:cs="Courier New"/>
          <w:lang w:val="en-US"/>
        </w:rPr>
      </w:pPr>
      <w:r w:rsidRPr="00B578C4">
        <w:rPr>
          <w:rFonts w:eastAsia="Times New Roman" w:cs="Courier New"/>
          <w:lang w:val="en-US"/>
        </w:rPr>
        <w:t>exit</w:t>
      </w:r>
    </w:p>
    <w:p w14:paraId="08629E1B" w14:textId="77777777" w:rsidR="00C160B3" w:rsidRPr="00B578C4" w:rsidRDefault="00C160B3" w:rsidP="009279E4">
      <w:pPr>
        <w:rPr>
          <w:lang w:val="en-US"/>
        </w:rPr>
      </w:pPr>
    </w:p>
    <w:p w14:paraId="21EADC2F" w14:textId="5D8A336B" w:rsidR="00F26E84" w:rsidRPr="00F26E84" w:rsidRDefault="00F26E84" w:rsidP="009279E4">
      <w:pPr>
        <w:rPr>
          <w:lang w:val="en-US"/>
        </w:rPr>
      </w:pPr>
      <w:r>
        <w:rPr>
          <w:rFonts w:eastAsia="Times New Roman"/>
        </w:rPr>
        <w:t>На</w:t>
      </w:r>
      <w:r w:rsidRPr="00F26E84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роутере</w:t>
      </w:r>
      <w:r w:rsidRPr="00F26E84">
        <w:rPr>
          <w:rFonts w:eastAsia="Times New Roman"/>
          <w:lang w:val="en-US"/>
        </w:rPr>
        <w:t xml:space="preserve"> </w:t>
      </w:r>
      <w:r w:rsidR="00902DA6">
        <w:rPr>
          <w:rFonts w:eastAsia="Times New Roman"/>
          <w:lang w:val="en-US"/>
        </w:rPr>
        <w:t xml:space="preserve"> vesr124-2-2</w:t>
      </w:r>
      <w:r w:rsidRPr="00F26E84">
        <w:rPr>
          <w:rFonts w:eastAsia="Times New Roman"/>
          <w:lang w:val="en-US"/>
        </w:rPr>
        <w:t xml:space="preserve">: </w:t>
      </w:r>
    </w:p>
    <w:p w14:paraId="4A0DC646" w14:textId="77777777" w:rsidR="00F26E84" w:rsidRPr="00F26E84" w:rsidRDefault="00F26E84" w:rsidP="009279E4">
      <w:pPr>
        <w:rPr>
          <w:lang w:val="en-US"/>
        </w:rPr>
      </w:pPr>
    </w:p>
    <w:p w14:paraId="0D7C450C" w14:textId="77777777" w:rsidR="00F26E84" w:rsidRPr="00F26E84" w:rsidRDefault="00F26E84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>security ike proposal ike_prop1</w:t>
      </w:r>
    </w:p>
    <w:p w14:paraId="73719A20" w14:textId="77777777" w:rsidR="00F26E84" w:rsidRPr="00F26E84" w:rsidRDefault="00F26E84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  authentication algorithm md5</w:t>
      </w:r>
    </w:p>
    <w:p w14:paraId="6832A360" w14:textId="77777777" w:rsidR="00F26E84" w:rsidRPr="00F26E84" w:rsidRDefault="00F26E84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  encryption algorithm aes128</w:t>
      </w:r>
    </w:p>
    <w:p w14:paraId="79B28D7C" w14:textId="77777777" w:rsidR="00F26E84" w:rsidRPr="00A6793F" w:rsidRDefault="00F26E84" w:rsidP="009279E4">
      <w:pPr>
        <w:rPr>
          <w:rFonts w:ascii="Courier New" w:hAnsi="Courier New" w:cs="Courier New"/>
        </w:rPr>
      </w:pPr>
      <w:r w:rsidRPr="00F26E84">
        <w:rPr>
          <w:rFonts w:eastAsia="Times New Roman" w:cs="Courier New"/>
          <w:lang w:val="en-US"/>
        </w:rPr>
        <w:t xml:space="preserve">  dh</w:t>
      </w:r>
      <w:r w:rsidRPr="00A6793F">
        <w:rPr>
          <w:rFonts w:eastAsia="Times New Roman" w:cs="Courier New"/>
        </w:rPr>
        <w:t>-</w:t>
      </w:r>
      <w:r w:rsidRPr="00F26E84">
        <w:rPr>
          <w:rFonts w:eastAsia="Times New Roman" w:cs="Courier New"/>
          <w:lang w:val="en-US"/>
        </w:rPr>
        <w:t>group</w:t>
      </w:r>
      <w:r w:rsidRPr="00A6793F">
        <w:rPr>
          <w:rFonts w:eastAsia="Times New Roman" w:cs="Courier New"/>
        </w:rPr>
        <w:t xml:space="preserve"> 2</w:t>
      </w:r>
    </w:p>
    <w:p w14:paraId="51EAD8AA" w14:textId="77777777" w:rsidR="00F26E84" w:rsidRPr="00F26E84" w:rsidRDefault="00F26E84" w:rsidP="009279E4">
      <w:pPr>
        <w:rPr>
          <w:rFonts w:ascii="Courier New" w:hAnsi="Courier New" w:cs="Courier New"/>
        </w:rPr>
      </w:pPr>
      <w:r w:rsidRPr="00F26E84">
        <w:rPr>
          <w:rFonts w:eastAsia="Times New Roman" w:cs="Courier New"/>
        </w:rPr>
        <w:t>exit</w:t>
      </w:r>
    </w:p>
    <w:p w14:paraId="496E276A" w14:textId="77777777" w:rsidR="00F26E84" w:rsidRPr="00804FAD" w:rsidRDefault="00F26E84" w:rsidP="009279E4"/>
    <w:p w14:paraId="279F0F5C" w14:textId="3AC741D3" w:rsidR="007B3AC2" w:rsidRPr="007B3AC2" w:rsidRDefault="007B3AC2" w:rsidP="009279E4">
      <w:r w:rsidRPr="007B3AC2">
        <w:rPr>
          <w:rFonts w:eastAsia="Times New Roman"/>
        </w:rPr>
        <w:t>Создадим политику протокола IKE. В политике указывается список профилей протокола IKE, по которым могут согласовываться узлы и ключ аутентификации:</w:t>
      </w:r>
    </w:p>
    <w:p w14:paraId="2A3E5731" w14:textId="77777777" w:rsidR="00C160B3" w:rsidRPr="00804FAD" w:rsidRDefault="00C160B3" w:rsidP="009279E4"/>
    <w:p w14:paraId="1C1D1271" w14:textId="0C818A5F" w:rsidR="007B3AC2" w:rsidRPr="00B578C4" w:rsidRDefault="00F26E84" w:rsidP="009279E4">
      <w:pPr>
        <w:rPr>
          <w:lang w:val="en-US"/>
        </w:rPr>
      </w:pPr>
      <w:r>
        <w:rPr>
          <w:rFonts w:eastAsia="Times New Roman"/>
        </w:rPr>
        <w:t>На</w:t>
      </w:r>
      <w:r w:rsidRPr="00F26E84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роутере</w:t>
      </w:r>
      <w:r w:rsidRPr="00F26E84">
        <w:rPr>
          <w:rFonts w:eastAsia="Times New Roman"/>
          <w:lang w:val="en-US"/>
        </w:rPr>
        <w:t xml:space="preserve"> </w:t>
      </w:r>
      <w:r w:rsidRPr="00B578C4">
        <w:rPr>
          <w:rFonts w:eastAsia="Times New Roman"/>
          <w:lang w:val="en-US"/>
        </w:rPr>
        <w:t xml:space="preserve"> </w:t>
      </w:r>
      <w:r w:rsidR="00902DA6">
        <w:rPr>
          <w:rFonts w:eastAsia="Times New Roman"/>
          <w:lang w:val="en-US"/>
        </w:rPr>
        <w:t xml:space="preserve"> vesr124-2-1</w:t>
      </w:r>
      <w:r w:rsidRPr="00B578C4">
        <w:rPr>
          <w:rFonts w:eastAsia="Times New Roman"/>
          <w:lang w:val="en-US"/>
        </w:rPr>
        <w:t>:</w:t>
      </w:r>
    </w:p>
    <w:p w14:paraId="05BE7D01" w14:textId="77777777" w:rsidR="00C160B3" w:rsidRPr="004575D0" w:rsidRDefault="00C160B3" w:rsidP="009279E4">
      <w:pPr>
        <w:rPr>
          <w:lang w:val="en-US"/>
        </w:rPr>
      </w:pPr>
    </w:p>
    <w:p w14:paraId="5510660E" w14:textId="77777777" w:rsidR="007B3AC2" w:rsidRPr="00F26E84" w:rsidRDefault="007B3AC2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>security ike policy ike_pol1</w:t>
      </w:r>
    </w:p>
    <w:p w14:paraId="71280891" w14:textId="77777777" w:rsidR="007B3AC2" w:rsidRPr="00F26E84" w:rsidRDefault="007B3AC2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  pre-shared-key ascii-text P@ssw0rd</w:t>
      </w:r>
    </w:p>
    <w:p w14:paraId="27DD8894" w14:textId="77777777" w:rsidR="007B3AC2" w:rsidRPr="00F26E84" w:rsidRDefault="007B3AC2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  proposal ike_prop1</w:t>
      </w:r>
    </w:p>
    <w:p w14:paraId="78CD70CD" w14:textId="77777777" w:rsidR="007B3AC2" w:rsidRPr="00B578C4" w:rsidRDefault="007B3AC2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>exit</w:t>
      </w:r>
    </w:p>
    <w:p w14:paraId="0468783D" w14:textId="77777777" w:rsidR="00F26E84" w:rsidRPr="00B578C4" w:rsidRDefault="00F26E84" w:rsidP="009279E4">
      <w:pPr>
        <w:rPr>
          <w:lang w:val="en-US"/>
        </w:rPr>
      </w:pPr>
    </w:p>
    <w:p w14:paraId="034E09B7" w14:textId="46FBDE87" w:rsidR="00F26E84" w:rsidRPr="00B578C4" w:rsidRDefault="00F26E84" w:rsidP="009279E4">
      <w:pPr>
        <w:rPr>
          <w:lang w:val="en-US"/>
        </w:rPr>
      </w:pPr>
      <w:r>
        <w:rPr>
          <w:rFonts w:eastAsia="Times New Roman"/>
        </w:rPr>
        <w:t>На</w:t>
      </w:r>
      <w:r w:rsidRPr="00F26E84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роутере</w:t>
      </w:r>
      <w:r w:rsidRPr="00F26E84">
        <w:rPr>
          <w:rFonts w:eastAsia="Times New Roman"/>
          <w:lang w:val="en-US"/>
        </w:rPr>
        <w:t xml:space="preserve"> </w:t>
      </w:r>
      <w:r w:rsidRPr="00B578C4">
        <w:rPr>
          <w:rFonts w:eastAsia="Times New Roman"/>
          <w:lang w:val="en-US"/>
        </w:rPr>
        <w:t xml:space="preserve"> </w:t>
      </w:r>
      <w:r w:rsidRPr="004575D0">
        <w:rPr>
          <w:rFonts w:eastAsia="Times New Roman"/>
          <w:lang w:val="en-US"/>
        </w:rPr>
        <w:t xml:space="preserve"> </w:t>
      </w:r>
      <w:r w:rsidR="00902DA6">
        <w:rPr>
          <w:rFonts w:eastAsia="Times New Roman"/>
          <w:lang w:val="en-US"/>
        </w:rPr>
        <w:t xml:space="preserve"> vesr124-2-2</w:t>
      </w:r>
      <w:r w:rsidRPr="00B578C4">
        <w:rPr>
          <w:rFonts w:eastAsia="Times New Roman"/>
          <w:lang w:val="en-US"/>
        </w:rPr>
        <w:t>:</w:t>
      </w:r>
    </w:p>
    <w:p w14:paraId="63D7615C" w14:textId="77777777" w:rsidR="00F26E84" w:rsidRPr="004575D0" w:rsidRDefault="00F26E84" w:rsidP="009279E4">
      <w:pPr>
        <w:rPr>
          <w:lang w:val="en-US"/>
        </w:rPr>
      </w:pPr>
    </w:p>
    <w:p w14:paraId="58BEE2E2" w14:textId="77777777" w:rsidR="00F26E84" w:rsidRPr="00F26E84" w:rsidRDefault="00F26E84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>security ike policy ike_pol1</w:t>
      </w:r>
    </w:p>
    <w:p w14:paraId="2E12EE7D" w14:textId="77777777" w:rsidR="00F26E84" w:rsidRPr="00F26E84" w:rsidRDefault="00F26E84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  pre-shared-key ascii-text P@ssw0rd</w:t>
      </w:r>
    </w:p>
    <w:p w14:paraId="27540AF4" w14:textId="77777777" w:rsidR="00F26E84" w:rsidRPr="00F26E84" w:rsidRDefault="00F26E84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  proposal ike_prop1</w:t>
      </w:r>
    </w:p>
    <w:p w14:paraId="5E34E870" w14:textId="77777777" w:rsidR="00F26E84" w:rsidRPr="00F26E84" w:rsidRDefault="00F26E84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>exit</w:t>
      </w:r>
    </w:p>
    <w:p w14:paraId="4DB3BC5D" w14:textId="77777777" w:rsidR="00F26E84" w:rsidRPr="00B578C4" w:rsidRDefault="00F26E84" w:rsidP="009279E4">
      <w:pPr>
        <w:rPr>
          <w:lang w:val="en-US"/>
        </w:rPr>
      </w:pPr>
    </w:p>
    <w:p w14:paraId="17F71A09" w14:textId="77777777" w:rsidR="00C160B3" w:rsidRDefault="00C160B3" w:rsidP="009279E4">
      <w:pPr>
        <w:rPr>
          <w:lang w:val="en-US"/>
        </w:rPr>
      </w:pPr>
    </w:p>
    <w:p w14:paraId="7C6D5CE8" w14:textId="695C60B6" w:rsidR="007B3AC2" w:rsidRPr="00804FAD" w:rsidRDefault="007B3AC2" w:rsidP="009279E4">
      <w:r w:rsidRPr="007B3AC2">
        <w:rPr>
          <w:rFonts w:eastAsia="Times New Roman"/>
        </w:rPr>
        <w:t>Создадим</w:t>
      </w:r>
      <w:r w:rsidRPr="004575D0">
        <w:rPr>
          <w:rFonts w:eastAsia="Times New Roman"/>
          <w:lang w:val="en-US"/>
        </w:rPr>
        <w:t xml:space="preserve"> </w:t>
      </w:r>
      <w:r w:rsidRPr="007B3AC2">
        <w:rPr>
          <w:rFonts w:eastAsia="Times New Roman"/>
        </w:rPr>
        <w:t>шлюз</w:t>
      </w:r>
      <w:r w:rsidRPr="004575D0">
        <w:rPr>
          <w:rFonts w:eastAsia="Times New Roman"/>
          <w:lang w:val="en-US"/>
        </w:rPr>
        <w:t xml:space="preserve"> </w:t>
      </w:r>
      <w:r w:rsidRPr="007B3AC2">
        <w:rPr>
          <w:rFonts w:eastAsia="Times New Roman"/>
        </w:rPr>
        <w:t>протокола</w:t>
      </w:r>
      <w:r w:rsidRPr="004575D0">
        <w:rPr>
          <w:rFonts w:eastAsia="Times New Roman"/>
          <w:lang w:val="en-US"/>
        </w:rPr>
        <w:t xml:space="preserve"> IKE. </w:t>
      </w:r>
      <w:r w:rsidRPr="007B3AC2">
        <w:rPr>
          <w:rFonts w:eastAsia="Times New Roman"/>
        </w:rPr>
        <w:t>В данном профиле указывается GRE-туннель, политика, версия протокола и режим перенаправления трафика в туннель:</w:t>
      </w:r>
    </w:p>
    <w:p w14:paraId="6BDEB10C" w14:textId="77777777" w:rsidR="00C160B3" w:rsidRPr="00804FAD" w:rsidRDefault="00C160B3" w:rsidP="009279E4"/>
    <w:p w14:paraId="0A923AFA" w14:textId="5C523C7F" w:rsidR="007B3AC2" w:rsidRPr="00B578C4" w:rsidRDefault="00F26E84" w:rsidP="009279E4">
      <w:pPr>
        <w:rPr>
          <w:lang w:val="en-US"/>
        </w:rPr>
      </w:pPr>
      <w:r>
        <w:rPr>
          <w:rFonts w:eastAsia="Times New Roman"/>
        </w:rPr>
        <w:t>На</w:t>
      </w:r>
      <w:r w:rsidRPr="00F26E84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роутере</w:t>
      </w:r>
      <w:r w:rsidRPr="00F26E84">
        <w:rPr>
          <w:rFonts w:eastAsia="Times New Roman"/>
          <w:lang w:val="en-US"/>
        </w:rPr>
        <w:t xml:space="preserve"> </w:t>
      </w:r>
      <w:r w:rsidR="00902DA6">
        <w:rPr>
          <w:rFonts w:eastAsia="Times New Roman"/>
          <w:lang w:val="en-US"/>
        </w:rPr>
        <w:t xml:space="preserve"> vesr124-2-1</w:t>
      </w:r>
      <w:r w:rsidRPr="00B578C4">
        <w:rPr>
          <w:rFonts w:eastAsia="Times New Roman"/>
          <w:lang w:val="en-US"/>
        </w:rPr>
        <w:t>:</w:t>
      </w:r>
    </w:p>
    <w:p w14:paraId="78146744" w14:textId="77777777" w:rsidR="00C160B3" w:rsidRPr="004575D0" w:rsidRDefault="00C160B3" w:rsidP="009279E4">
      <w:pPr>
        <w:rPr>
          <w:lang w:val="en-US"/>
        </w:rPr>
      </w:pPr>
    </w:p>
    <w:p w14:paraId="7770F2CB" w14:textId="77777777" w:rsidR="007B3AC2" w:rsidRPr="00F26E84" w:rsidRDefault="007B3AC2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>security ike gateway ike_gw1</w:t>
      </w:r>
    </w:p>
    <w:p w14:paraId="431F544D" w14:textId="77777777" w:rsidR="007B3AC2" w:rsidRPr="00F26E84" w:rsidRDefault="007B3AC2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  ike-policy ike_pol1</w:t>
      </w:r>
    </w:p>
    <w:p w14:paraId="23F1DFDF" w14:textId="737961F5" w:rsidR="007B3AC2" w:rsidRPr="00F26E84" w:rsidRDefault="007B3AC2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  local address </w:t>
      </w:r>
      <w:r w:rsidR="0081154B" w:rsidRPr="00F26E84">
        <w:rPr>
          <w:rFonts w:eastAsia="Times New Roman" w:cs="Courier New"/>
          <w:lang w:val="en-US"/>
        </w:rPr>
        <w:t>10.10.10.2</w:t>
      </w:r>
    </w:p>
    <w:p w14:paraId="112635F2" w14:textId="7FB1CF9B" w:rsidR="007B3AC2" w:rsidRPr="00F26E84" w:rsidRDefault="007B3AC2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  local network </w:t>
      </w:r>
      <w:r w:rsidR="0081154B" w:rsidRPr="00F26E84">
        <w:rPr>
          <w:rFonts w:eastAsia="Times New Roman" w:cs="Courier New"/>
          <w:lang w:val="en-US"/>
        </w:rPr>
        <w:t>10.10.10.2</w:t>
      </w:r>
      <w:r w:rsidRPr="00F26E84">
        <w:rPr>
          <w:rFonts w:eastAsia="Times New Roman" w:cs="Courier New"/>
          <w:lang w:val="en-US"/>
        </w:rPr>
        <w:t xml:space="preserve">/32 protocol gre </w:t>
      </w:r>
    </w:p>
    <w:p w14:paraId="01F046C8" w14:textId="0599CEA8" w:rsidR="007B3AC2" w:rsidRPr="00F26E84" w:rsidRDefault="007B3AC2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  remote address </w:t>
      </w:r>
      <w:r w:rsidR="0081154B" w:rsidRPr="00F26E84">
        <w:rPr>
          <w:rFonts w:eastAsia="Times New Roman" w:cs="Courier New"/>
          <w:lang w:val="en-US"/>
        </w:rPr>
        <w:t>10.10.20.2</w:t>
      </w:r>
    </w:p>
    <w:p w14:paraId="79D80D2B" w14:textId="3A5D7D86" w:rsidR="007B3AC2" w:rsidRPr="00F26E84" w:rsidRDefault="007B3AC2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  remote network </w:t>
      </w:r>
      <w:r w:rsidR="0081154B" w:rsidRPr="00F26E84">
        <w:rPr>
          <w:rFonts w:eastAsia="Times New Roman" w:cs="Courier New"/>
          <w:lang w:val="en-US"/>
        </w:rPr>
        <w:t>10.10.20.2</w:t>
      </w:r>
      <w:r w:rsidRPr="00F26E84">
        <w:rPr>
          <w:rFonts w:eastAsia="Times New Roman" w:cs="Courier New"/>
          <w:lang w:val="en-US"/>
        </w:rPr>
        <w:t xml:space="preserve">/32 protocol gre </w:t>
      </w:r>
    </w:p>
    <w:p w14:paraId="707E1266" w14:textId="77777777" w:rsidR="007B3AC2" w:rsidRPr="00F26E84" w:rsidRDefault="007B3AC2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  mode policy-based</w:t>
      </w:r>
    </w:p>
    <w:p w14:paraId="2F94B37D" w14:textId="77777777" w:rsidR="007B3AC2" w:rsidRPr="00F26E84" w:rsidRDefault="007B3AC2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>exit</w:t>
      </w:r>
    </w:p>
    <w:p w14:paraId="14F9E2F6" w14:textId="77777777" w:rsidR="00C160B3" w:rsidRPr="004575D0" w:rsidRDefault="00C160B3" w:rsidP="009279E4">
      <w:pPr>
        <w:rPr>
          <w:lang w:val="en-US"/>
        </w:rPr>
      </w:pPr>
    </w:p>
    <w:p w14:paraId="76B6938E" w14:textId="2EF7CB9B" w:rsidR="007B3AC2" w:rsidRPr="00B578C4" w:rsidRDefault="00F26E84" w:rsidP="009279E4">
      <w:pPr>
        <w:rPr>
          <w:lang w:val="en-US"/>
        </w:rPr>
      </w:pPr>
      <w:r>
        <w:rPr>
          <w:rFonts w:eastAsia="Times New Roman"/>
        </w:rPr>
        <w:t>На</w:t>
      </w:r>
      <w:r w:rsidRPr="00F26E84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роутере</w:t>
      </w:r>
      <w:r w:rsidRPr="00F26E84">
        <w:rPr>
          <w:rFonts w:eastAsia="Times New Roman"/>
          <w:lang w:val="en-US"/>
        </w:rPr>
        <w:t xml:space="preserve"> </w:t>
      </w:r>
      <w:r w:rsidR="00902DA6">
        <w:rPr>
          <w:rFonts w:eastAsia="Times New Roman"/>
          <w:lang w:val="en-US"/>
        </w:rPr>
        <w:t xml:space="preserve"> vesr124-2-2</w:t>
      </w:r>
      <w:r w:rsidRPr="00B578C4">
        <w:rPr>
          <w:rFonts w:eastAsia="Times New Roman"/>
          <w:lang w:val="en-US"/>
        </w:rPr>
        <w:t>:</w:t>
      </w:r>
    </w:p>
    <w:p w14:paraId="6C32F444" w14:textId="77777777" w:rsidR="00C160B3" w:rsidRPr="004575D0" w:rsidRDefault="00C160B3" w:rsidP="009279E4">
      <w:pPr>
        <w:rPr>
          <w:lang w:val="en-US"/>
        </w:rPr>
      </w:pPr>
    </w:p>
    <w:p w14:paraId="38687FF5" w14:textId="77777777" w:rsidR="007B3AC2" w:rsidRPr="00F26E84" w:rsidRDefault="007B3AC2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>security ike gateway ike_gw1</w:t>
      </w:r>
    </w:p>
    <w:p w14:paraId="1C01B113" w14:textId="77777777" w:rsidR="007B3AC2" w:rsidRPr="00F26E84" w:rsidRDefault="007B3AC2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  ike-policy ike_pol1</w:t>
      </w:r>
    </w:p>
    <w:p w14:paraId="07F2DBEE" w14:textId="7201FEAE" w:rsidR="007B3AC2" w:rsidRPr="00F26E84" w:rsidRDefault="007B3AC2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  local address </w:t>
      </w:r>
      <w:r w:rsidR="0081154B" w:rsidRPr="00F26E84">
        <w:rPr>
          <w:rFonts w:eastAsia="Times New Roman" w:cs="Courier New"/>
          <w:lang w:val="en-US"/>
        </w:rPr>
        <w:t>10.10.20.2</w:t>
      </w:r>
    </w:p>
    <w:p w14:paraId="0AEBEB84" w14:textId="4120614F" w:rsidR="007B3AC2" w:rsidRPr="00F26E84" w:rsidRDefault="007B3AC2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  local network </w:t>
      </w:r>
      <w:r w:rsidR="0081154B" w:rsidRPr="00F26E84">
        <w:rPr>
          <w:rFonts w:eastAsia="Times New Roman" w:cs="Courier New"/>
          <w:lang w:val="en-US"/>
        </w:rPr>
        <w:t>10.10.20.2</w:t>
      </w:r>
      <w:r w:rsidRPr="00F26E84">
        <w:rPr>
          <w:rFonts w:eastAsia="Times New Roman" w:cs="Courier New"/>
          <w:lang w:val="en-US"/>
        </w:rPr>
        <w:t xml:space="preserve">/32 protocol gre </w:t>
      </w:r>
    </w:p>
    <w:p w14:paraId="17B6E752" w14:textId="50C172DB" w:rsidR="007B3AC2" w:rsidRPr="00F26E84" w:rsidRDefault="007B3AC2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  remote address </w:t>
      </w:r>
      <w:r w:rsidR="0081154B" w:rsidRPr="00F26E84">
        <w:rPr>
          <w:rFonts w:eastAsia="Times New Roman" w:cs="Courier New"/>
          <w:lang w:val="en-US"/>
        </w:rPr>
        <w:t>10.10.10.2</w:t>
      </w:r>
    </w:p>
    <w:p w14:paraId="5ED4E963" w14:textId="0BD0BCD2" w:rsidR="007B3AC2" w:rsidRPr="00F26E84" w:rsidRDefault="007B3AC2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  remote network </w:t>
      </w:r>
      <w:r w:rsidR="0081154B" w:rsidRPr="00F26E84">
        <w:rPr>
          <w:rFonts w:eastAsia="Times New Roman" w:cs="Courier New"/>
          <w:lang w:val="en-US"/>
        </w:rPr>
        <w:t>10.10.10.2</w:t>
      </w:r>
      <w:r w:rsidRPr="00F26E84">
        <w:rPr>
          <w:rFonts w:eastAsia="Times New Roman" w:cs="Courier New"/>
          <w:lang w:val="en-US"/>
        </w:rPr>
        <w:t xml:space="preserve">/32 protocol gre </w:t>
      </w:r>
    </w:p>
    <w:p w14:paraId="290A6870" w14:textId="77777777" w:rsidR="007B3AC2" w:rsidRPr="00F26E84" w:rsidRDefault="007B3AC2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  mode policy-based</w:t>
      </w:r>
    </w:p>
    <w:p w14:paraId="0F5552A1" w14:textId="77777777" w:rsidR="007B3AC2" w:rsidRPr="00F26E84" w:rsidRDefault="007B3AC2" w:rsidP="009279E4">
      <w:pPr>
        <w:rPr>
          <w:rFonts w:ascii="Courier New" w:hAnsi="Courier New" w:cs="Courier New"/>
        </w:rPr>
      </w:pPr>
      <w:r w:rsidRPr="00F26E84">
        <w:rPr>
          <w:rFonts w:eastAsia="Times New Roman" w:cs="Courier New"/>
        </w:rPr>
        <w:t>exit</w:t>
      </w:r>
    </w:p>
    <w:p w14:paraId="7D21B0A8" w14:textId="77777777" w:rsidR="00C160B3" w:rsidRPr="00804FAD" w:rsidRDefault="00C160B3" w:rsidP="009279E4"/>
    <w:p w14:paraId="574F97F8" w14:textId="546F761A" w:rsidR="007B3AC2" w:rsidRDefault="007B3AC2" w:rsidP="009279E4">
      <w:r w:rsidRPr="007B3AC2">
        <w:rPr>
          <w:rFonts w:eastAsia="Times New Roman"/>
        </w:rPr>
        <w:t>Создадим профиль параметров безопасности для IPsec-туннеля. В профиле укажем группу Диффи-Хэллмана 2, алгоритм шифрования AES 128 bit, алгоритм аутентификации MD5. Данные параметры безопасности используются для защиты IPsec-туннеля:</w:t>
      </w:r>
    </w:p>
    <w:p w14:paraId="0637D58B" w14:textId="77777777" w:rsidR="00F26E84" w:rsidRPr="007B3AC2" w:rsidRDefault="00F26E84" w:rsidP="009279E4"/>
    <w:p w14:paraId="2385E8C0" w14:textId="2B17FE51" w:rsidR="007B3AC2" w:rsidRPr="00A6793F" w:rsidRDefault="00F26E84" w:rsidP="009279E4">
      <w:r>
        <w:rPr>
          <w:rFonts w:eastAsia="Times New Roman"/>
        </w:rPr>
        <w:t>На</w:t>
      </w:r>
      <w:r w:rsidRPr="00A6793F">
        <w:rPr>
          <w:rFonts w:eastAsia="Times New Roman"/>
        </w:rPr>
        <w:t xml:space="preserve"> </w:t>
      </w:r>
      <w:r>
        <w:rPr>
          <w:rFonts w:eastAsia="Times New Roman"/>
        </w:rPr>
        <w:t>роутере</w:t>
      </w:r>
      <w:r w:rsidRPr="00A6793F">
        <w:rPr>
          <w:rFonts w:eastAsia="Times New Roman"/>
        </w:rPr>
        <w:t xml:space="preserve">  </w:t>
      </w:r>
      <w:r w:rsidR="00902DA6" w:rsidRPr="00902DA6">
        <w:rPr>
          <w:rFonts w:eastAsia="Times New Roman"/>
        </w:rPr>
        <w:t xml:space="preserve"> </w:t>
      </w:r>
      <w:r w:rsidR="00902DA6">
        <w:rPr>
          <w:rFonts w:eastAsia="Times New Roman"/>
          <w:lang w:val="en-US"/>
        </w:rPr>
        <w:t>vesr</w:t>
      </w:r>
      <w:r w:rsidR="00902DA6" w:rsidRPr="00902DA6">
        <w:rPr>
          <w:rFonts w:eastAsia="Times New Roman"/>
        </w:rPr>
        <w:t>124-2-1</w:t>
      </w:r>
      <w:r w:rsidRPr="00A6793F">
        <w:rPr>
          <w:rFonts w:eastAsia="Times New Roman"/>
        </w:rPr>
        <w:t>:</w:t>
      </w:r>
    </w:p>
    <w:p w14:paraId="0ADB5A32" w14:textId="77777777" w:rsidR="0081154B" w:rsidRPr="00A6793F" w:rsidRDefault="0081154B" w:rsidP="009279E4"/>
    <w:p w14:paraId="7CE03933" w14:textId="77777777" w:rsidR="007B3AC2" w:rsidRPr="007826FD" w:rsidRDefault="007B3AC2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>security</w:t>
      </w:r>
      <w:r w:rsidRPr="007826FD">
        <w:rPr>
          <w:rFonts w:eastAsia="Times New Roman" w:cs="Courier New"/>
          <w:lang w:val="en-US"/>
        </w:rPr>
        <w:t xml:space="preserve"> </w:t>
      </w:r>
      <w:r w:rsidRPr="00F26E84">
        <w:rPr>
          <w:rFonts w:eastAsia="Times New Roman" w:cs="Courier New"/>
          <w:lang w:val="en-US"/>
        </w:rPr>
        <w:t>ipsec</w:t>
      </w:r>
      <w:r w:rsidRPr="007826FD">
        <w:rPr>
          <w:rFonts w:eastAsia="Times New Roman" w:cs="Courier New"/>
          <w:lang w:val="en-US"/>
        </w:rPr>
        <w:t xml:space="preserve"> </w:t>
      </w:r>
      <w:r w:rsidRPr="00F26E84">
        <w:rPr>
          <w:rFonts w:eastAsia="Times New Roman" w:cs="Courier New"/>
          <w:lang w:val="en-US"/>
        </w:rPr>
        <w:t>proposal</w:t>
      </w:r>
      <w:r w:rsidRPr="007826FD">
        <w:rPr>
          <w:rFonts w:eastAsia="Times New Roman" w:cs="Courier New"/>
          <w:lang w:val="en-US"/>
        </w:rPr>
        <w:t xml:space="preserve"> </w:t>
      </w:r>
      <w:r w:rsidRPr="00F26E84">
        <w:rPr>
          <w:rFonts w:eastAsia="Times New Roman" w:cs="Courier New"/>
          <w:lang w:val="en-US"/>
        </w:rPr>
        <w:t>ipsec</w:t>
      </w:r>
      <w:r w:rsidRPr="007826FD">
        <w:rPr>
          <w:rFonts w:eastAsia="Times New Roman" w:cs="Courier New"/>
          <w:lang w:val="en-US"/>
        </w:rPr>
        <w:t>_</w:t>
      </w:r>
      <w:r w:rsidRPr="00F26E84">
        <w:rPr>
          <w:rFonts w:eastAsia="Times New Roman" w:cs="Courier New"/>
          <w:lang w:val="en-US"/>
        </w:rPr>
        <w:t>prop</w:t>
      </w:r>
      <w:r w:rsidRPr="007826FD">
        <w:rPr>
          <w:rFonts w:eastAsia="Times New Roman" w:cs="Courier New"/>
          <w:lang w:val="en-US"/>
        </w:rPr>
        <w:t>1</w:t>
      </w:r>
    </w:p>
    <w:p w14:paraId="40FF58D5" w14:textId="77777777" w:rsidR="007B3AC2" w:rsidRPr="00F26E84" w:rsidRDefault="007B3AC2" w:rsidP="009279E4">
      <w:pPr>
        <w:rPr>
          <w:rFonts w:ascii="Courier New" w:hAnsi="Courier New" w:cs="Courier New"/>
          <w:lang w:val="en-US"/>
        </w:rPr>
      </w:pPr>
      <w:r w:rsidRPr="007826FD">
        <w:rPr>
          <w:rFonts w:eastAsia="Times New Roman" w:cs="Courier New"/>
          <w:lang w:val="en-US"/>
        </w:rPr>
        <w:t xml:space="preserve">  </w:t>
      </w:r>
      <w:r w:rsidRPr="00F26E84">
        <w:rPr>
          <w:rFonts w:eastAsia="Times New Roman" w:cs="Courier New"/>
          <w:lang w:val="en-US"/>
        </w:rPr>
        <w:t>authentication algorithm md5</w:t>
      </w:r>
    </w:p>
    <w:p w14:paraId="1EFFAE3C" w14:textId="77777777" w:rsidR="007B3AC2" w:rsidRPr="00F26E84" w:rsidRDefault="007B3AC2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  encryption algorithm aes128</w:t>
      </w:r>
    </w:p>
    <w:p w14:paraId="51CBF8E1" w14:textId="77777777" w:rsidR="007B3AC2" w:rsidRPr="00F26E84" w:rsidRDefault="007B3AC2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  pfs dh-group 2</w:t>
      </w:r>
    </w:p>
    <w:p w14:paraId="1917BBB6" w14:textId="77777777" w:rsidR="007B3AC2" w:rsidRPr="00B578C4" w:rsidRDefault="007B3AC2" w:rsidP="009279E4">
      <w:pPr>
        <w:rPr>
          <w:rFonts w:ascii="Courier New" w:hAnsi="Courier New" w:cs="Courier New"/>
          <w:lang w:val="en-US"/>
        </w:rPr>
      </w:pPr>
      <w:r w:rsidRPr="00B578C4">
        <w:rPr>
          <w:rFonts w:eastAsia="Times New Roman" w:cs="Courier New"/>
          <w:lang w:val="en-US"/>
        </w:rPr>
        <w:t>exit</w:t>
      </w:r>
    </w:p>
    <w:p w14:paraId="3B664051" w14:textId="77777777" w:rsidR="0081154B" w:rsidRPr="00B578C4" w:rsidRDefault="0081154B" w:rsidP="009279E4">
      <w:pPr>
        <w:rPr>
          <w:lang w:val="en-US"/>
        </w:rPr>
      </w:pPr>
    </w:p>
    <w:p w14:paraId="4BAC8060" w14:textId="13B3A29B" w:rsidR="00F26E84" w:rsidRPr="00B578C4" w:rsidRDefault="00F26E84" w:rsidP="009279E4">
      <w:pPr>
        <w:rPr>
          <w:lang w:val="en-US"/>
        </w:rPr>
      </w:pPr>
      <w:r>
        <w:rPr>
          <w:rFonts w:eastAsia="Times New Roman"/>
        </w:rPr>
        <w:t>На</w:t>
      </w:r>
      <w:r w:rsidRPr="00F26E84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роутере</w:t>
      </w:r>
      <w:r w:rsidRPr="00F26E84">
        <w:rPr>
          <w:rFonts w:eastAsia="Times New Roman"/>
          <w:lang w:val="en-US"/>
        </w:rPr>
        <w:t xml:space="preserve"> </w:t>
      </w:r>
      <w:r w:rsidR="00902DA6">
        <w:rPr>
          <w:rFonts w:eastAsia="Times New Roman"/>
          <w:lang w:val="en-US"/>
        </w:rPr>
        <w:t xml:space="preserve"> vesr124-2-2</w:t>
      </w:r>
      <w:r w:rsidRPr="00B578C4">
        <w:rPr>
          <w:rFonts w:eastAsia="Times New Roman"/>
          <w:lang w:val="en-US"/>
        </w:rPr>
        <w:t>:</w:t>
      </w:r>
    </w:p>
    <w:p w14:paraId="33C5B18D" w14:textId="77777777" w:rsidR="00F26E84" w:rsidRPr="00F26E84" w:rsidRDefault="00F26E84" w:rsidP="009279E4">
      <w:pPr>
        <w:rPr>
          <w:lang w:val="en-US"/>
        </w:rPr>
      </w:pPr>
    </w:p>
    <w:p w14:paraId="42393D6C" w14:textId="77777777" w:rsidR="00F26E84" w:rsidRPr="00F26E84" w:rsidRDefault="00F26E84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>security ipsec proposal ipsec_prop1</w:t>
      </w:r>
    </w:p>
    <w:p w14:paraId="28F631DA" w14:textId="77777777" w:rsidR="00F26E84" w:rsidRPr="00F26E84" w:rsidRDefault="00F26E84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  authentication algorithm md5</w:t>
      </w:r>
    </w:p>
    <w:p w14:paraId="07E334F7" w14:textId="77777777" w:rsidR="00F26E84" w:rsidRPr="00F26E84" w:rsidRDefault="00F26E84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  encryption algorithm aes128</w:t>
      </w:r>
    </w:p>
    <w:p w14:paraId="3273A71F" w14:textId="77777777" w:rsidR="00F26E84" w:rsidRPr="007826FD" w:rsidRDefault="00F26E84" w:rsidP="009279E4">
      <w:pPr>
        <w:rPr>
          <w:rFonts w:ascii="Courier New" w:hAnsi="Courier New" w:cs="Courier New"/>
        </w:rPr>
      </w:pPr>
      <w:r w:rsidRPr="00F26E84">
        <w:rPr>
          <w:rFonts w:eastAsia="Times New Roman" w:cs="Courier New"/>
          <w:lang w:val="en-US"/>
        </w:rPr>
        <w:t xml:space="preserve">  pfs</w:t>
      </w:r>
      <w:r w:rsidRPr="007826FD">
        <w:rPr>
          <w:rFonts w:eastAsia="Times New Roman" w:cs="Courier New"/>
        </w:rPr>
        <w:t xml:space="preserve"> </w:t>
      </w:r>
      <w:r w:rsidRPr="00F26E84">
        <w:rPr>
          <w:rFonts w:eastAsia="Times New Roman" w:cs="Courier New"/>
          <w:lang w:val="en-US"/>
        </w:rPr>
        <w:t>dh</w:t>
      </w:r>
      <w:r w:rsidRPr="007826FD">
        <w:rPr>
          <w:rFonts w:eastAsia="Times New Roman" w:cs="Courier New"/>
        </w:rPr>
        <w:t>-</w:t>
      </w:r>
      <w:r w:rsidRPr="00F26E84">
        <w:rPr>
          <w:rFonts w:eastAsia="Times New Roman" w:cs="Courier New"/>
          <w:lang w:val="en-US"/>
        </w:rPr>
        <w:t>group</w:t>
      </w:r>
      <w:r w:rsidRPr="007826FD">
        <w:rPr>
          <w:rFonts w:eastAsia="Times New Roman" w:cs="Courier New"/>
        </w:rPr>
        <w:t xml:space="preserve"> 2</w:t>
      </w:r>
    </w:p>
    <w:p w14:paraId="19DF1D5E" w14:textId="77777777" w:rsidR="00F26E84" w:rsidRPr="00F26E84" w:rsidRDefault="00F26E84" w:rsidP="009279E4">
      <w:pPr>
        <w:rPr>
          <w:rFonts w:ascii="Courier New" w:hAnsi="Courier New" w:cs="Courier New"/>
        </w:rPr>
      </w:pPr>
      <w:r w:rsidRPr="00F26E84">
        <w:rPr>
          <w:rFonts w:eastAsia="Times New Roman" w:cs="Courier New"/>
        </w:rPr>
        <w:t>exit</w:t>
      </w:r>
    </w:p>
    <w:p w14:paraId="266A00C6" w14:textId="77777777" w:rsidR="00F26E84" w:rsidRPr="00804FAD" w:rsidRDefault="00F26E84" w:rsidP="009279E4"/>
    <w:p w14:paraId="3E890524" w14:textId="175F911A" w:rsidR="007B3AC2" w:rsidRPr="00804FAD" w:rsidRDefault="007B3AC2" w:rsidP="009279E4">
      <w:r w:rsidRPr="007B3AC2">
        <w:rPr>
          <w:rFonts w:eastAsia="Times New Roman"/>
        </w:rPr>
        <w:t>Создадим политику для IPsec-туннеля. В политике указывается список профилей IPsec-туннеля, по которым могут согласовываться узлы.</w:t>
      </w:r>
    </w:p>
    <w:p w14:paraId="7EDA3506" w14:textId="77777777" w:rsidR="0081154B" w:rsidRPr="00804FAD" w:rsidRDefault="0081154B" w:rsidP="009279E4"/>
    <w:p w14:paraId="29970F9E" w14:textId="35C228A3" w:rsidR="007B3AC2" w:rsidRPr="00B578C4" w:rsidRDefault="00F26E84" w:rsidP="009279E4">
      <w:pPr>
        <w:rPr>
          <w:lang w:val="en-US"/>
        </w:rPr>
      </w:pPr>
      <w:r>
        <w:rPr>
          <w:rFonts w:eastAsia="Times New Roman"/>
        </w:rPr>
        <w:t>На</w:t>
      </w:r>
      <w:r w:rsidRPr="00F26E84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роутере</w:t>
      </w:r>
      <w:r w:rsidRPr="00F26E84">
        <w:rPr>
          <w:rFonts w:eastAsia="Times New Roman"/>
          <w:lang w:val="en-US"/>
        </w:rPr>
        <w:t xml:space="preserve"> </w:t>
      </w:r>
      <w:r w:rsidR="00902DA6">
        <w:rPr>
          <w:rFonts w:eastAsia="Times New Roman"/>
          <w:lang w:val="en-US"/>
        </w:rPr>
        <w:t xml:space="preserve"> vesr124-2-1</w:t>
      </w:r>
      <w:r w:rsidRPr="00B578C4">
        <w:rPr>
          <w:rFonts w:eastAsia="Times New Roman"/>
          <w:lang w:val="en-US"/>
        </w:rPr>
        <w:t>:</w:t>
      </w:r>
    </w:p>
    <w:p w14:paraId="3A148B21" w14:textId="77777777" w:rsidR="0081154B" w:rsidRPr="004575D0" w:rsidRDefault="0081154B" w:rsidP="009279E4">
      <w:pPr>
        <w:rPr>
          <w:lang w:val="en-US"/>
        </w:rPr>
      </w:pPr>
    </w:p>
    <w:p w14:paraId="426BE3D3" w14:textId="77777777" w:rsidR="007B3AC2" w:rsidRPr="00F26E84" w:rsidRDefault="007B3AC2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>security ipsec policy ipsec_pol1</w:t>
      </w:r>
    </w:p>
    <w:p w14:paraId="400FE261" w14:textId="77777777" w:rsidR="007B3AC2" w:rsidRPr="00F26E84" w:rsidRDefault="007B3AC2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  proposal ipsec_prop1</w:t>
      </w:r>
    </w:p>
    <w:p w14:paraId="3C6C7D14" w14:textId="77777777" w:rsidR="007B3AC2" w:rsidRPr="00F26E84" w:rsidRDefault="007B3AC2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>exit</w:t>
      </w:r>
    </w:p>
    <w:p w14:paraId="10701F55" w14:textId="77777777" w:rsidR="0081154B" w:rsidRPr="00B578C4" w:rsidRDefault="0081154B" w:rsidP="009279E4">
      <w:pPr>
        <w:rPr>
          <w:lang w:val="en-US"/>
        </w:rPr>
      </w:pPr>
    </w:p>
    <w:p w14:paraId="65710915" w14:textId="448B1357" w:rsidR="00F26E84" w:rsidRPr="00B578C4" w:rsidRDefault="00F26E84" w:rsidP="009279E4">
      <w:pPr>
        <w:rPr>
          <w:lang w:val="en-US"/>
        </w:rPr>
      </w:pPr>
      <w:r>
        <w:rPr>
          <w:rFonts w:eastAsia="Times New Roman"/>
        </w:rPr>
        <w:t>На</w:t>
      </w:r>
      <w:r w:rsidRPr="00F26E84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роутере</w:t>
      </w:r>
      <w:r w:rsidRPr="00F26E84">
        <w:rPr>
          <w:rFonts w:eastAsia="Times New Roman"/>
          <w:lang w:val="en-US"/>
        </w:rPr>
        <w:t xml:space="preserve"> </w:t>
      </w:r>
      <w:r w:rsidR="00902DA6">
        <w:rPr>
          <w:rFonts w:eastAsia="Times New Roman"/>
          <w:lang w:val="en-US"/>
        </w:rPr>
        <w:t xml:space="preserve"> vesr124-2-2</w:t>
      </w:r>
      <w:r w:rsidRPr="00B578C4">
        <w:rPr>
          <w:rFonts w:eastAsia="Times New Roman"/>
          <w:lang w:val="en-US"/>
        </w:rPr>
        <w:t>:</w:t>
      </w:r>
    </w:p>
    <w:p w14:paraId="3C766909" w14:textId="77777777" w:rsidR="00F26E84" w:rsidRPr="004575D0" w:rsidRDefault="00F26E84" w:rsidP="009279E4">
      <w:pPr>
        <w:rPr>
          <w:lang w:val="en-US"/>
        </w:rPr>
      </w:pPr>
    </w:p>
    <w:p w14:paraId="25A84228" w14:textId="77777777" w:rsidR="00F26E84" w:rsidRPr="00F26E84" w:rsidRDefault="00F26E84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>security ipsec policy ipsec_pol1</w:t>
      </w:r>
    </w:p>
    <w:p w14:paraId="42FEC1BD" w14:textId="77777777" w:rsidR="00F26E84" w:rsidRPr="00F26E84" w:rsidRDefault="00F26E84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  proposal ipsec_prop1</w:t>
      </w:r>
    </w:p>
    <w:p w14:paraId="425B34E5" w14:textId="77777777" w:rsidR="00F26E84" w:rsidRPr="00B578C4" w:rsidRDefault="00F26E84" w:rsidP="009279E4">
      <w:pPr>
        <w:rPr>
          <w:rFonts w:ascii="Courier New" w:hAnsi="Courier New" w:cs="Courier New"/>
        </w:rPr>
      </w:pPr>
      <w:r w:rsidRPr="00F26E84">
        <w:rPr>
          <w:rFonts w:eastAsia="Times New Roman" w:cs="Courier New"/>
          <w:lang w:val="en-US"/>
        </w:rPr>
        <w:t>exit</w:t>
      </w:r>
    </w:p>
    <w:p w14:paraId="4EF699A4" w14:textId="77777777" w:rsidR="00F26E84" w:rsidRPr="00F26E84" w:rsidRDefault="00F26E84" w:rsidP="009279E4"/>
    <w:p w14:paraId="290739F0" w14:textId="6004297B" w:rsidR="007B3AC2" w:rsidRPr="00804FAD" w:rsidRDefault="007B3AC2" w:rsidP="009279E4">
      <w:r w:rsidRPr="007B3AC2">
        <w:rPr>
          <w:rFonts w:eastAsia="Times New Roman"/>
        </w:rPr>
        <w:t>Создадим</w:t>
      </w:r>
      <w:r w:rsidRPr="00B578C4">
        <w:rPr>
          <w:rFonts w:eastAsia="Times New Roman"/>
        </w:rPr>
        <w:t xml:space="preserve"> </w:t>
      </w:r>
      <w:r w:rsidRPr="004575D0">
        <w:rPr>
          <w:rFonts w:eastAsia="Times New Roman"/>
          <w:lang w:val="en-US"/>
        </w:rPr>
        <w:t>IPsec</w:t>
      </w:r>
      <w:r w:rsidRPr="00B578C4">
        <w:rPr>
          <w:rFonts w:eastAsia="Times New Roman"/>
        </w:rPr>
        <w:t xml:space="preserve"> </w:t>
      </w:r>
      <w:r w:rsidRPr="004575D0">
        <w:rPr>
          <w:rFonts w:eastAsia="Times New Roman"/>
          <w:lang w:val="en-US"/>
        </w:rPr>
        <w:t>VPN</w:t>
      </w:r>
      <w:r w:rsidRPr="00B578C4">
        <w:rPr>
          <w:rFonts w:eastAsia="Times New Roman"/>
        </w:rPr>
        <w:t xml:space="preserve">. </w:t>
      </w:r>
      <w:r w:rsidRPr="007B3AC2">
        <w:rPr>
          <w:rFonts w:eastAsia="Times New Roman"/>
        </w:rPr>
        <w:t>В VPN указывается шлюз IKE-протокола, политика IP sec-туннеля, режим обмена ключами и способ установления соединения. После ввода всех параметров включим туннель командой enable.</w:t>
      </w:r>
    </w:p>
    <w:p w14:paraId="2B82A822" w14:textId="77777777" w:rsidR="0081154B" w:rsidRPr="00804FAD" w:rsidRDefault="0081154B" w:rsidP="009279E4"/>
    <w:p w14:paraId="23DD30FF" w14:textId="632EB400" w:rsidR="007A6C6B" w:rsidRPr="007A6C6B" w:rsidRDefault="007A6C6B" w:rsidP="009279E4">
      <w:r>
        <w:rPr>
          <w:rFonts w:eastAsia="Times New Roman"/>
        </w:rPr>
        <w:t>На</w:t>
      </w:r>
      <w:r w:rsidRPr="00B578C4">
        <w:rPr>
          <w:rFonts w:eastAsia="Times New Roman"/>
        </w:rPr>
        <w:t xml:space="preserve"> </w:t>
      </w:r>
      <w:r>
        <w:rPr>
          <w:rFonts w:eastAsia="Times New Roman"/>
        </w:rPr>
        <w:t>роутере</w:t>
      </w:r>
      <w:r w:rsidRPr="00B578C4">
        <w:rPr>
          <w:rFonts w:eastAsia="Times New Roman"/>
        </w:rPr>
        <w:t xml:space="preserve"> </w:t>
      </w:r>
      <w:r w:rsidR="00902DA6" w:rsidRPr="00902DA6">
        <w:rPr>
          <w:rFonts w:eastAsia="Times New Roman"/>
        </w:rPr>
        <w:t xml:space="preserve"> </w:t>
      </w:r>
      <w:r w:rsidR="00902DA6">
        <w:rPr>
          <w:rFonts w:eastAsia="Times New Roman"/>
          <w:lang w:val="en-US"/>
        </w:rPr>
        <w:t>vesr</w:t>
      </w:r>
      <w:r w:rsidR="00902DA6" w:rsidRPr="00902DA6">
        <w:rPr>
          <w:rFonts w:eastAsia="Times New Roman"/>
        </w:rPr>
        <w:t>124-2-1</w:t>
      </w:r>
      <w:r>
        <w:rPr>
          <w:rFonts w:eastAsia="Times New Roman"/>
        </w:rPr>
        <w:t>:</w:t>
      </w:r>
    </w:p>
    <w:p w14:paraId="77AD6BCB" w14:textId="77777777" w:rsidR="007A6C6B" w:rsidRPr="00B578C4" w:rsidRDefault="007A6C6B" w:rsidP="009279E4"/>
    <w:p w14:paraId="530D3DAF" w14:textId="77777777" w:rsidR="007A6C6B" w:rsidRPr="007A6C6B" w:rsidRDefault="007A6C6B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>security ipsec policy ipsec_pol1</w:t>
      </w:r>
    </w:p>
    <w:p w14:paraId="3E0454FD" w14:textId="77777777" w:rsidR="007A6C6B" w:rsidRPr="007A6C6B" w:rsidRDefault="007A6C6B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proposal ipsec_prop1</w:t>
      </w:r>
    </w:p>
    <w:p w14:paraId="473D55C3" w14:textId="77777777" w:rsidR="007A6C6B" w:rsidRPr="00B578C4" w:rsidRDefault="007A6C6B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>exit</w:t>
      </w:r>
    </w:p>
    <w:p w14:paraId="423A49BE" w14:textId="77777777" w:rsidR="007A6C6B" w:rsidRPr="00B578C4" w:rsidRDefault="007A6C6B" w:rsidP="009279E4">
      <w:pPr>
        <w:rPr>
          <w:lang w:val="en-US"/>
        </w:rPr>
      </w:pPr>
    </w:p>
    <w:p w14:paraId="4A5712F2" w14:textId="792DA987" w:rsidR="007A6C6B" w:rsidRPr="00B578C4" w:rsidRDefault="007A6C6B" w:rsidP="009279E4">
      <w:pPr>
        <w:rPr>
          <w:lang w:val="en-US"/>
        </w:rPr>
      </w:pPr>
      <w:r>
        <w:rPr>
          <w:rFonts w:eastAsia="Times New Roman"/>
        </w:rPr>
        <w:t>На</w:t>
      </w:r>
      <w:r w:rsidRPr="00F26E84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роутере</w:t>
      </w:r>
      <w:r w:rsidRPr="00F26E84">
        <w:rPr>
          <w:rFonts w:eastAsia="Times New Roman"/>
          <w:lang w:val="en-US"/>
        </w:rPr>
        <w:t xml:space="preserve"> </w:t>
      </w:r>
      <w:r w:rsidRPr="004575D0">
        <w:rPr>
          <w:rFonts w:eastAsia="Times New Roman"/>
          <w:lang w:val="en-US"/>
        </w:rPr>
        <w:t xml:space="preserve"> </w:t>
      </w:r>
      <w:r w:rsidR="00902DA6">
        <w:rPr>
          <w:rFonts w:eastAsia="Times New Roman"/>
          <w:lang w:val="en-US"/>
        </w:rPr>
        <w:t xml:space="preserve"> vesr124-2-2</w:t>
      </w:r>
      <w:r w:rsidRPr="00B578C4">
        <w:rPr>
          <w:rFonts w:eastAsia="Times New Roman"/>
          <w:lang w:val="en-US"/>
        </w:rPr>
        <w:t>:</w:t>
      </w:r>
    </w:p>
    <w:p w14:paraId="097EA3DC" w14:textId="77777777" w:rsidR="007A6C6B" w:rsidRPr="004575D0" w:rsidRDefault="007A6C6B" w:rsidP="009279E4">
      <w:pPr>
        <w:rPr>
          <w:lang w:val="en-US"/>
        </w:rPr>
      </w:pPr>
    </w:p>
    <w:p w14:paraId="5A60EF82" w14:textId="77777777" w:rsidR="007A6C6B" w:rsidRPr="007A6C6B" w:rsidRDefault="007A6C6B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>security ipsec policy ipsec_pol1</w:t>
      </w:r>
    </w:p>
    <w:p w14:paraId="53D13E18" w14:textId="77777777" w:rsidR="007A6C6B" w:rsidRPr="007A6C6B" w:rsidRDefault="007A6C6B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proposal ipsec_prop1</w:t>
      </w:r>
    </w:p>
    <w:p w14:paraId="1D47FFD4" w14:textId="77777777" w:rsidR="007A6C6B" w:rsidRPr="007A6C6B" w:rsidRDefault="007A6C6B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>exit</w:t>
      </w:r>
    </w:p>
    <w:p w14:paraId="1B669B0D" w14:textId="77777777" w:rsidR="007A6C6B" w:rsidRPr="007A6C6B" w:rsidRDefault="007A6C6B" w:rsidP="009279E4">
      <w:pPr>
        <w:rPr>
          <w:lang w:val="en-US"/>
        </w:rPr>
      </w:pPr>
    </w:p>
    <w:p w14:paraId="6F4762F7" w14:textId="77777777" w:rsidR="007A6C6B" w:rsidRPr="007A6C6B" w:rsidRDefault="007A6C6B" w:rsidP="009279E4">
      <w:pPr>
        <w:rPr>
          <w:lang w:val="en-US"/>
        </w:rPr>
      </w:pPr>
    </w:p>
    <w:p w14:paraId="15468594" w14:textId="004F13BE" w:rsidR="007B3AC2" w:rsidRPr="007A6C6B" w:rsidRDefault="007A6C6B" w:rsidP="009279E4">
      <w:pPr>
        <w:rPr>
          <w:lang w:val="en-US"/>
        </w:rPr>
      </w:pPr>
      <w:r>
        <w:rPr>
          <w:rFonts w:eastAsia="Times New Roman"/>
        </w:rPr>
        <w:t>На</w:t>
      </w:r>
      <w:r w:rsidRPr="00F26E84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роутере</w:t>
      </w:r>
      <w:r w:rsidRPr="007A6C6B">
        <w:rPr>
          <w:rFonts w:eastAsia="Times New Roman"/>
          <w:lang w:val="en-US"/>
        </w:rPr>
        <w:t xml:space="preserve"> </w:t>
      </w:r>
      <w:r w:rsidR="00902DA6">
        <w:rPr>
          <w:rFonts w:eastAsia="Times New Roman"/>
          <w:lang w:val="en-US"/>
        </w:rPr>
        <w:t xml:space="preserve"> vesr124-2-1</w:t>
      </w:r>
      <w:r w:rsidRPr="007A6C6B">
        <w:rPr>
          <w:rFonts w:eastAsia="Times New Roman"/>
          <w:lang w:val="en-US"/>
        </w:rPr>
        <w:t>:</w:t>
      </w:r>
    </w:p>
    <w:p w14:paraId="18C9506F" w14:textId="77777777" w:rsidR="007A6C6B" w:rsidRPr="007A6C6B" w:rsidRDefault="007A6C6B" w:rsidP="009279E4">
      <w:pPr>
        <w:rPr>
          <w:lang w:val="en-US"/>
        </w:rPr>
      </w:pPr>
    </w:p>
    <w:p w14:paraId="27B97807" w14:textId="20AC9B2A" w:rsidR="007B3AC2" w:rsidRPr="007A6C6B" w:rsidRDefault="007B3AC2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>security ipsec vpn ipsec1</w:t>
      </w:r>
    </w:p>
    <w:p w14:paraId="113E7086" w14:textId="77777777" w:rsidR="007B3AC2" w:rsidRPr="007A6C6B" w:rsidRDefault="007B3AC2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ike establish-tunnel route</w:t>
      </w:r>
    </w:p>
    <w:p w14:paraId="236F7F33" w14:textId="77777777" w:rsidR="007B3AC2" w:rsidRPr="007A6C6B" w:rsidRDefault="007B3AC2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ike gateway ike_gw1</w:t>
      </w:r>
    </w:p>
    <w:p w14:paraId="076F9C0D" w14:textId="77777777" w:rsidR="007B3AC2" w:rsidRPr="007A6C6B" w:rsidRDefault="007B3AC2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ike ipsec-policy ipsec_pol1</w:t>
      </w:r>
    </w:p>
    <w:p w14:paraId="5FC24E00" w14:textId="77777777" w:rsidR="007B3AC2" w:rsidRPr="007A6C6B" w:rsidRDefault="007B3AC2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enable</w:t>
      </w:r>
    </w:p>
    <w:p w14:paraId="3C374771" w14:textId="77777777" w:rsidR="007B3AC2" w:rsidRPr="00B578C4" w:rsidRDefault="007B3AC2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>exit</w:t>
      </w:r>
    </w:p>
    <w:p w14:paraId="006D7228" w14:textId="77777777" w:rsidR="007A6C6B" w:rsidRPr="00B578C4" w:rsidRDefault="007A6C6B" w:rsidP="009279E4">
      <w:pPr>
        <w:rPr>
          <w:lang w:val="en-US"/>
        </w:rPr>
      </w:pPr>
    </w:p>
    <w:p w14:paraId="4B7DC454" w14:textId="5541B160" w:rsidR="007A6C6B" w:rsidRPr="00B578C4" w:rsidRDefault="007A6C6B" w:rsidP="009279E4">
      <w:pPr>
        <w:rPr>
          <w:lang w:val="en-US"/>
        </w:rPr>
      </w:pPr>
      <w:r>
        <w:rPr>
          <w:rFonts w:eastAsia="Times New Roman"/>
        </w:rPr>
        <w:t>На</w:t>
      </w:r>
      <w:r w:rsidRPr="00B578C4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роутере</w:t>
      </w:r>
      <w:r w:rsidRPr="00B578C4">
        <w:rPr>
          <w:rFonts w:eastAsia="Times New Roman"/>
          <w:lang w:val="en-US"/>
        </w:rPr>
        <w:t xml:space="preserve">  </w:t>
      </w:r>
      <w:r w:rsidR="00902DA6">
        <w:rPr>
          <w:rFonts w:eastAsia="Times New Roman"/>
          <w:lang w:val="en-US"/>
        </w:rPr>
        <w:t xml:space="preserve"> vesr124-2-2</w:t>
      </w:r>
      <w:r w:rsidRPr="00B578C4">
        <w:rPr>
          <w:rFonts w:eastAsia="Times New Roman"/>
          <w:lang w:val="en-US"/>
        </w:rPr>
        <w:t>:</w:t>
      </w:r>
    </w:p>
    <w:p w14:paraId="32E1B98F" w14:textId="77777777" w:rsidR="007A6C6B" w:rsidRPr="00B578C4" w:rsidRDefault="007A6C6B" w:rsidP="009279E4">
      <w:pPr>
        <w:rPr>
          <w:lang w:val="en-US"/>
        </w:rPr>
      </w:pPr>
    </w:p>
    <w:p w14:paraId="18988422" w14:textId="77777777" w:rsidR="007A6C6B" w:rsidRPr="00B578C4" w:rsidRDefault="007A6C6B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>security</w:t>
      </w:r>
      <w:r w:rsidRPr="00B578C4">
        <w:rPr>
          <w:rFonts w:eastAsia="Times New Roman" w:cs="Courier New"/>
          <w:lang w:val="en-US"/>
        </w:rPr>
        <w:t xml:space="preserve"> </w:t>
      </w:r>
      <w:r w:rsidRPr="007A6C6B">
        <w:rPr>
          <w:rFonts w:eastAsia="Times New Roman" w:cs="Courier New"/>
          <w:lang w:val="en-US"/>
        </w:rPr>
        <w:t>ipsec</w:t>
      </w:r>
      <w:r w:rsidRPr="00B578C4">
        <w:rPr>
          <w:rFonts w:eastAsia="Times New Roman" w:cs="Courier New"/>
          <w:lang w:val="en-US"/>
        </w:rPr>
        <w:t xml:space="preserve"> </w:t>
      </w:r>
      <w:r w:rsidRPr="007A6C6B">
        <w:rPr>
          <w:rFonts w:eastAsia="Times New Roman" w:cs="Courier New"/>
          <w:lang w:val="en-US"/>
        </w:rPr>
        <w:t>vpn</w:t>
      </w:r>
      <w:r w:rsidRPr="00B578C4">
        <w:rPr>
          <w:rFonts w:eastAsia="Times New Roman" w:cs="Courier New"/>
          <w:lang w:val="en-US"/>
        </w:rPr>
        <w:t xml:space="preserve"> </w:t>
      </w:r>
      <w:r w:rsidRPr="007A6C6B">
        <w:rPr>
          <w:rFonts w:eastAsia="Times New Roman" w:cs="Courier New"/>
          <w:lang w:val="en-US"/>
        </w:rPr>
        <w:t>ipsec</w:t>
      </w:r>
      <w:r w:rsidRPr="00B578C4">
        <w:rPr>
          <w:rFonts w:eastAsia="Times New Roman" w:cs="Courier New"/>
          <w:lang w:val="en-US"/>
        </w:rPr>
        <w:t>1</w:t>
      </w:r>
    </w:p>
    <w:p w14:paraId="2E11D662" w14:textId="77777777" w:rsidR="007A6C6B" w:rsidRPr="007A6C6B" w:rsidRDefault="007A6C6B" w:rsidP="009279E4">
      <w:pPr>
        <w:rPr>
          <w:rFonts w:ascii="Courier New" w:hAnsi="Courier New" w:cs="Courier New"/>
          <w:lang w:val="en-US"/>
        </w:rPr>
      </w:pPr>
      <w:r w:rsidRPr="00B578C4">
        <w:rPr>
          <w:rFonts w:eastAsia="Times New Roman" w:cs="Courier New"/>
          <w:lang w:val="en-US"/>
        </w:rPr>
        <w:t xml:space="preserve">  </w:t>
      </w:r>
      <w:r w:rsidRPr="007A6C6B">
        <w:rPr>
          <w:rFonts w:eastAsia="Times New Roman" w:cs="Courier New"/>
          <w:lang w:val="en-US"/>
        </w:rPr>
        <w:t>ike establish-tunnel route</w:t>
      </w:r>
    </w:p>
    <w:p w14:paraId="7D5A32C2" w14:textId="77777777" w:rsidR="007A6C6B" w:rsidRPr="007A6C6B" w:rsidRDefault="007A6C6B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ike gateway ike_gw1</w:t>
      </w:r>
    </w:p>
    <w:p w14:paraId="085A2F6C" w14:textId="77777777" w:rsidR="007A6C6B" w:rsidRPr="007A6C6B" w:rsidRDefault="007A6C6B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ike ipsec-policy ipsec_pol1</w:t>
      </w:r>
    </w:p>
    <w:p w14:paraId="06D9E7ED" w14:textId="77777777" w:rsidR="007A6C6B" w:rsidRPr="007A6C6B" w:rsidRDefault="007A6C6B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enable</w:t>
      </w:r>
    </w:p>
    <w:p w14:paraId="70A33095" w14:textId="77777777" w:rsidR="007A6C6B" w:rsidRPr="007826FD" w:rsidRDefault="007A6C6B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>exit</w:t>
      </w:r>
    </w:p>
    <w:p w14:paraId="674B36AF" w14:textId="77777777" w:rsidR="007A6C6B" w:rsidRPr="007826FD" w:rsidRDefault="007A6C6B" w:rsidP="009279E4">
      <w:pPr>
        <w:rPr>
          <w:lang w:val="en-US"/>
        </w:rPr>
      </w:pPr>
    </w:p>
    <w:p w14:paraId="2FBC940A" w14:textId="63077501" w:rsidR="007B3AC2" w:rsidRPr="007826FD" w:rsidRDefault="007B3AC2" w:rsidP="009279E4">
      <w:pPr>
        <w:rPr>
          <w:lang w:val="en-US"/>
        </w:rPr>
      </w:pPr>
      <w:r w:rsidRPr="007B3AC2">
        <w:rPr>
          <w:rFonts w:eastAsia="Times New Roman"/>
        </w:rPr>
        <w:t>Настраиваем</w:t>
      </w:r>
      <w:r w:rsidRPr="007826FD">
        <w:rPr>
          <w:rFonts w:eastAsia="Times New Roman"/>
          <w:lang w:val="en-US"/>
        </w:rPr>
        <w:t xml:space="preserve"> </w:t>
      </w:r>
      <w:r w:rsidRPr="004575D0">
        <w:rPr>
          <w:rFonts w:eastAsia="Times New Roman"/>
          <w:lang w:val="en-US"/>
        </w:rPr>
        <w:t>firewall</w:t>
      </w:r>
      <w:r w:rsidRPr="007826FD">
        <w:rPr>
          <w:rFonts w:eastAsia="Times New Roman"/>
          <w:lang w:val="en-US"/>
        </w:rPr>
        <w:t>:</w:t>
      </w:r>
    </w:p>
    <w:p w14:paraId="2A19F2A2" w14:textId="77777777" w:rsidR="0081154B" w:rsidRPr="007826FD" w:rsidRDefault="0081154B" w:rsidP="009279E4">
      <w:pPr>
        <w:rPr>
          <w:lang w:val="en-US"/>
        </w:rPr>
      </w:pPr>
    </w:p>
    <w:p w14:paraId="7088233D" w14:textId="62EA9977" w:rsidR="007B3AC2" w:rsidRPr="007826FD" w:rsidRDefault="007A6C6B" w:rsidP="009279E4">
      <w:pPr>
        <w:rPr>
          <w:lang w:val="en-US"/>
        </w:rPr>
      </w:pPr>
      <w:r>
        <w:rPr>
          <w:rFonts w:eastAsia="Times New Roman"/>
        </w:rPr>
        <w:t>На</w:t>
      </w:r>
      <w:r w:rsidRPr="007826FD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роутере</w:t>
      </w:r>
      <w:r w:rsidRPr="007826FD">
        <w:rPr>
          <w:rFonts w:eastAsia="Times New Roman"/>
          <w:lang w:val="en-US"/>
        </w:rPr>
        <w:t xml:space="preserve">  </w:t>
      </w:r>
      <w:r w:rsidR="00902DA6">
        <w:rPr>
          <w:rFonts w:eastAsia="Times New Roman"/>
          <w:lang w:val="en-US"/>
        </w:rPr>
        <w:t xml:space="preserve"> vesr124-2-1</w:t>
      </w:r>
      <w:r w:rsidRPr="007826FD">
        <w:rPr>
          <w:rFonts w:eastAsia="Times New Roman"/>
          <w:lang w:val="en-US"/>
        </w:rPr>
        <w:t>:</w:t>
      </w:r>
    </w:p>
    <w:p w14:paraId="31BCD2AC" w14:textId="39C8334A" w:rsidR="007B3AC2" w:rsidRPr="007826FD" w:rsidRDefault="007B3AC2" w:rsidP="009279E4">
      <w:pPr>
        <w:rPr>
          <w:lang w:val="en-US"/>
        </w:rPr>
      </w:pPr>
    </w:p>
    <w:p w14:paraId="33EADF89" w14:textId="6DD7E303" w:rsidR="007B3AC2" w:rsidRPr="007A6C6B" w:rsidRDefault="007B3AC2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security zone-pair </w:t>
      </w:r>
      <w:r w:rsidR="0081154B" w:rsidRPr="007A6C6B">
        <w:rPr>
          <w:rFonts w:eastAsia="Times New Roman" w:cs="Courier New"/>
          <w:lang w:val="en-US"/>
        </w:rPr>
        <w:t>UNTRUST</w:t>
      </w:r>
      <w:r w:rsidRPr="007A6C6B">
        <w:rPr>
          <w:rFonts w:eastAsia="Times New Roman" w:cs="Courier New"/>
          <w:lang w:val="en-US"/>
        </w:rPr>
        <w:t xml:space="preserve"> self</w:t>
      </w:r>
    </w:p>
    <w:p w14:paraId="5633BE49" w14:textId="3CAA52AE" w:rsidR="007B3AC2" w:rsidRPr="007A6C6B" w:rsidRDefault="007B3AC2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  rule </w:t>
      </w:r>
      <w:r w:rsidR="00881C37" w:rsidRPr="007A6C6B">
        <w:rPr>
          <w:rFonts w:eastAsia="Times New Roman" w:cs="Courier New"/>
          <w:lang w:val="en-US"/>
        </w:rPr>
        <w:t>4</w:t>
      </w:r>
    </w:p>
    <w:p w14:paraId="1A17E7BD" w14:textId="77777777" w:rsidR="007B3AC2" w:rsidRPr="007A6C6B" w:rsidRDefault="007B3AC2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  description "ESP"</w:t>
      </w:r>
    </w:p>
    <w:p w14:paraId="222202BF" w14:textId="77777777" w:rsidR="007B3AC2" w:rsidRPr="007A6C6B" w:rsidRDefault="007B3AC2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  action permit</w:t>
      </w:r>
    </w:p>
    <w:p w14:paraId="0DD01F00" w14:textId="77777777" w:rsidR="007B3AC2" w:rsidRPr="007A6C6B" w:rsidRDefault="007B3AC2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  match protocol esp</w:t>
      </w:r>
    </w:p>
    <w:p w14:paraId="0441ECAA" w14:textId="77777777" w:rsidR="007B3AC2" w:rsidRPr="007A6C6B" w:rsidRDefault="007B3AC2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  enable</w:t>
      </w:r>
    </w:p>
    <w:p w14:paraId="7020E8EE" w14:textId="77777777" w:rsidR="007B3AC2" w:rsidRPr="007A6C6B" w:rsidRDefault="007B3AC2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exit</w:t>
      </w:r>
    </w:p>
    <w:p w14:paraId="3994F4FD" w14:textId="4BDF13D4" w:rsidR="007B3AC2" w:rsidRPr="007A6C6B" w:rsidRDefault="007B3AC2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rule </w:t>
      </w:r>
      <w:r w:rsidR="00881C37" w:rsidRPr="007A6C6B">
        <w:rPr>
          <w:rFonts w:eastAsia="Times New Roman" w:cs="Courier New"/>
          <w:lang w:val="en-US"/>
        </w:rPr>
        <w:t>5</w:t>
      </w:r>
    </w:p>
    <w:p w14:paraId="22875193" w14:textId="77777777" w:rsidR="007B3AC2" w:rsidRPr="007A6C6B" w:rsidRDefault="007B3AC2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  description "AH"</w:t>
      </w:r>
    </w:p>
    <w:p w14:paraId="3C5128B4" w14:textId="77777777" w:rsidR="007B3AC2" w:rsidRPr="007A6C6B" w:rsidRDefault="007B3AC2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  action permit</w:t>
      </w:r>
    </w:p>
    <w:p w14:paraId="109352FE" w14:textId="77777777" w:rsidR="007B3AC2" w:rsidRPr="007A6C6B" w:rsidRDefault="007B3AC2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  match protocol ah</w:t>
      </w:r>
    </w:p>
    <w:p w14:paraId="7EE38654" w14:textId="77777777" w:rsidR="007B3AC2" w:rsidRPr="007A6C6B" w:rsidRDefault="007B3AC2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  enable</w:t>
      </w:r>
    </w:p>
    <w:p w14:paraId="79A53D39" w14:textId="77777777" w:rsidR="007B3AC2" w:rsidRPr="007826FD" w:rsidRDefault="007B3AC2" w:rsidP="009279E4">
      <w:pPr>
        <w:rPr>
          <w:rFonts w:ascii="Courier New" w:hAnsi="Courier New" w:cs="Courier New"/>
        </w:rPr>
      </w:pPr>
      <w:r w:rsidRPr="007A6C6B">
        <w:rPr>
          <w:rFonts w:eastAsia="Times New Roman" w:cs="Courier New"/>
          <w:lang w:val="en-US"/>
        </w:rPr>
        <w:t xml:space="preserve">  exit</w:t>
      </w:r>
    </w:p>
    <w:p w14:paraId="532AA586" w14:textId="77777777" w:rsidR="007B3AC2" w:rsidRPr="007826FD" w:rsidRDefault="007B3AC2" w:rsidP="009279E4">
      <w:pPr>
        <w:rPr>
          <w:rFonts w:ascii="Courier New" w:hAnsi="Courier New" w:cs="Courier New"/>
        </w:rPr>
      </w:pPr>
      <w:r w:rsidRPr="007A6C6B">
        <w:rPr>
          <w:rFonts w:eastAsia="Times New Roman" w:cs="Courier New"/>
          <w:lang w:val="en-US"/>
        </w:rPr>
        <w:t>exit</w:t>
      </w:r>
    </w:p>
    <w:p w14:paraId="261CDC39" w14:textId="342CF274" w:rsidR="007B3AC2" w:rsidRPr="007826FD" w:rsidRDefault="007B3AC2" w:rsidP="009279E4"/>
    <w:p w14:paraId="65A4277A" w14:textId="009A479C" w:rsidR="007A6C6B" w:rsidRPr="007826FD" w:rsidRDefault="007A6C6B" w:rsidP="009279E4">
      <w:r>
        <w:rPr>
          <w:rFonts w:eastAsia="Times New Roman"/>
        </w:rPr>
        <w:t>На</w:t>
      </w:r>
      <w:r w:rsidRPr="007826FD">
        <w:rPr>
          <w:rFonts w:eastAsia="Times New Roman"/>
        </w:rPr>
        <w:t xml:space="preserve"> </w:t>
      </w:r>
      <w:r>
        <w:rPr>
          <w:rFonts w:eastAsia="Times New Roman"/>
        </w:rPr>
        <w:t>роутере</w:t>
      </w:r>
      <w:r w:rsidRPr="007826FD">
        <w:rPr>
          <w:rFonts w:eastAsia="Times New Roman"/>
        </w:rPr>
        <w:t xml:space="preserve">  </w:t>
      </w:r>
      <w:r w:rsidR="00902DA6" w:rsidRPr="00902DA6">
        <w:rPr>
          <w:rFonts w:eastAsia="Times New Roman"/>
        </w:rPr>
        <w:t xml:space="preserve"> </w:t>
      </w:r>
      <w:r w:rsidR="00902DA6">
        <w:rPr>
          <w:rFonts w:eastAsia="Times New Roman"/>
          <w:lang w:val="en-US"/>
        </w:rPr>
        <w:t>vesr</w:t>
      </w:r>
      <w:r w:rsidR="00902DA6" w:rsidRPr="00902DA6">
        <w:rPr>
          <w:rFonts w:eastAsia="Times New Roman"/>
        </w:rPr>
        <w:t>124-2-2</w:t>
      </w:r>
      <w:r w:rsidRPr="007826FD">
        <w:rPr>
          <w:rFonts w:eastAsia="Times New Roman"/>
        </w:rPr>
        <w:t>:</w:t>
      </w:r>
    </w:p>
    <w:p w14:paraId="658B5D1E" w14:textId="77777777" w:rsidR="007A6C6B" w:rsidRPr="007826FD" w:rsidRDefault="007A6C6B" w:rsidP="009279E4"/>
    <w:p w14:paraId="2E803405" w14:textId="77777777" w:rsidR="007A6C6B" w:rsidRPr="007A6C6B" w:rsidRDefault="007A6C6B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>security zone-pair UNTRUST self</w:t>
      </w:r>
    </w:p>
    <w:p w14:paraId="075881C8" w14:textId="77777777" w:rsidR="007A6C6B" w:rsidRPr="007A6C6B" w:rsidRDefault="007A6C6B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  rule 4</w:t>
      </w:r>
    </w:p>
    <w:p w14:paraId="69778097" w14:textId="77777777" w:rsidR="007A6C6B" w:rsidRPr="007A6C6B" w:rsidRDefault="007A6C6B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  description "ESP"</w:t>
      </w:r>
    </w:p>
    <w:p w14:paraId="288CFDC5" w14:textId="77777777" w:rsidR="007A6C6B" w:rsidRPr="007A6C6B" w:rsidRDefault="007A6C6B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  action permit</w:t>
      </w:r>
    </w:p>
    <w:p w14:paraId="43F02B09" w14:textId="77777777" w:rsidR="007A6C6B" w:rsidRPr="007A6C6B" w:rsidRDefault="007A6C6B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  match protocol esp</w:t>
      </w:r>
    </w:p>
    <w:p w14:paraId="6FAFC225" w14:textId="77777777" w:rsidR="007A6C6B" w:rsidRPr="007A6C6B" w:rsidRDefault="007A6C6B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  enable</w:t>
      </w:r>
    </w:p>
    <w:p w14:paraId="44B80964" w14:textId="77777777" w:rsidR="007A6C6B" w:rsidRPr="007A6C6B" w:rsidRDefault="007A6C6B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exit</w:t>
      </w:r>
    </w:p>
    <w:p w14:paraId="634D1638" w14:textId="77777777" w:rsidR="007A6C6B" w:rsidRPr="007A6C6B" w:rsidRDefault="007A6C6B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rule 5</w:t>
      </w:r>
    </w:p>
    <w:p w14:paraId="1F5A5AD5" w14:textId="77777777" w:rsidR="007A6C6B" w:rsidRPr="007A6C6B" w:rsidRDefault="007A6C6B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  description "AH"</w:t>
      </w:r>
    </w:p>
    <w:p w14:paraId="685B53DA" w14:textId="77777777" w:rsidR="007A6C6B" w:rsidRPr="007A6C6B" w:rsidRDefault="007A6C6B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  action permit</w:t>
      </w:r>
    </w:p>
    <w:p w14:paraId="12ACAE0F" w14:textId="77777777" w:rsidR="007A6C6B" w:rsidRPr="007A6C6B" w:rsidRDefault="007A6C6B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  match protocol ah</w:t>
      </w:r>
    </w:p>
    <w:p w14:paraId="059E4374" w14:textId="77777777" w:rsidR="007A6C6B" w:rsidRPr="007A6C6B" w:rsidRDefault="007A6C6B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  enable</w:t>
      </w:r>
    </w:p>
    <w:p w14:paraId="238E6FFD" w14:textId="77777777" w:rsidR="007A6C6B" w:rsidRPr="00B578C4" w:rsidRDefault="007A6C6B" w:rsidP="009279E4">
      <w:pPr>
        <w:rPr>
          <w:rFonts w:ascii="Courier New" w:hAnsi="Courier New" w:cs="Courier New"/>
        </w:rPr>
      </w:pPr>
      <w:r w:rsidRPr="007A6C6B">
        <w:rPr>
          <w:rFonts w:eastAsia="Times New Roman" w:cs="Courier New"/>
          <w:lang w:val="en-US"/>
        </w:rPr>
        <w:t xml:space="preserve">  exit</w:t>
      </w:r>
    </w:p>
    <w:p w14:paraId="2A6B1541" w14:textId="77777777" w:rsidR="007A6C6B" w:rsidRPr="00B578C4" w:rsidRDefault="007A6C6B" w:rsidP="009279E4">
      <w:pPr>
        <w:rPr>
          <w:rFonts w:ascii="Courier New" w:hAnsi="Courier New" w:cs="Courier New"/>
        </w:rPr>
      </w:pPr>
      <w:r w:rsidRPr="007A6C6B">
        <w:rPr>
          <w:rFonts w:eastAsia="Times New Roman" w:cs="Courier New"/>
          <w:lang w:val="en-US"/>
        </w:rPr>
        <w:t>exit</w:t>
      </w:r>
    </w:p>
    <w:p w14:paraId="691B1802" w14:textId="77777777" w:rsidR="007A6C6B" w:rsidRDefault="007A6C6B" w:rsidP="009279E4"/>
    <w:p w14:paraId="50D71096" w14:textId="77777777" w:rsidR="007A6C6B" w:rsidRDefault="007A6C6B" w:rsidP="009279E4"/>
    <w:p w14:paraId="0B39F591" w14:textId="2B2FD2A5" w:rsidR="007A6C6B" w:rsidRDefault="007A6C6B" w:rsidP="009279E4">
      <w:r>
        <w:rPr>
          <w:rFonts w:eastAsia="Times New Roman"/>
        </w:rPr>
        <w:t>Применяем настройки на роутерах:</w:t>
      </w:r>
    </w:p>
    <w:p w14:paraId="608781D5" w14:textId="77777777" w:rsidR="007A6C6B" w:rsidRPr="007A6C6B" w:rsidRDefault="007A6C6B" w:rsidP="009279E4"/>
    <w:p w14:paraId="3C3948AE" w14:textId="77777777" w:rsidR="007B3AC2" w:rsidRPr="007A6C6B" w:rsidRDefault="007B3AC2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>do commit</w:t>
      </w:r>
    </w:p>
    <w:p w14:paraId="7CA60A1B" w14:textId="77777777" w:rsidR="007B3AC2" w:rsidRPr="007A6C6B" w:rsidRDefault="007B3AC2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>do confirm</w:t>
      </w:r>
    </w:p>
    <w:p w14:paraId="7A02B9BA" w14:textId="77777777" w:rsidR="001A2DB6" w:rsidRDefault="001A2DB6" w:rsidP="009279E4">
      <w:pPr>
        <w:rPr>
          <w:lang w:val="en-US"/>
        </w:rPr>
      </w:pPr>
    </w:p>
    <w:p w14:paraId="5BFBCDF5" w14:textId="5AF661A9" w:rsidR="001A2DB6" w:rsidRPr="00B578C4" w:rsidRDefault="001A2DB6" w:rsidP="009279E4">
      <w:pPr>
        <w:rPr>
          <w:lang w:val="en-US"/>
        </w:rPr>
      </w:pPr>
      <w:r>
        <w:rPr>
          <w:rFonts w:eastAsia="Times New Roman"/>
        </w:rPr>
        <w:t>Протокол</w:t>
      </w:r>
      <w:r w:rsidRPr="00B578C4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настройки</w:t>
      </w:r>
      <w:r w:rsidRPr="00B578C4">
        <w:rPr>
          <w:rFonts w:eastAsia="Times New Roman"/>
          <w:lang w:val="en-US"/>
        </w:rPr>
        <w:t>:</w:t>
      </w:r>
    </w:p>
    <w:p w14:paraId="46B997F6" w14:textId="77777777" w:rsidR="001A2DB6" w:rsidRPr="00B578C4" w:rsidRDefault="001A2DB6" w:rsidP="009279E4">
      <w:pPr>
        <w:rPr>
          <w:lang w:val="en-US"/>
        </w:rPr>
      </w:pPr>
    </w:p>
    <w:p w14:paraId="09001D9A" w14:textId="0733B9C4" w:rsidR="001A2DB6" w:rsidRPr="00B578C4" w:rsidRDefault="007A6C6B" w:rsidP="009279E4">
      <w:pPr>
        <w:rPr>
          <w:lang w:val="en-US"/>
        </w:rPr>
      </w:pPr>
      <w:r>
        <w:rPr>
          <w:rFonts w:eastAsia="Times New Roman"/>
        </w:rPr>
        <w:t>На</w:t>
      </w:r>
      <w:r w:rsidRPr="007A6C6B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роутере</w:t>
      </w:r>
      <w:r w:rsidRPr="007A6C6B">
        <w:rPr>
          <w:rFonts w:eastAsia="Times New Roman"/>
          <w:lang w:val="en-US"/>
        </w:rPr>
        <w:t xml:space="preserve">  </w:t>
      </w:r>
      <w:r w:rsidR="001A2DB6" w:rsidRPr="00B578C4">
        <w:rPr>
          <w:rFonts w:eastAsia="Times New Roman"/>
          <w:lang w:val="en-US"/>
        </w:rPr>
        <w:t xml:space="preserve"> </w:t>
      </w:r>
      <w:r w:rsidR="00902DA6">
        <w:rPr>
          <w:rFonts w:eastAsia="Times New Roman"/>
          <w:lang w:val="en-US"/>
        </w:rPr>
        <w:t xml:space="preserve"> vesr124-2-1</w:t>
      </w:r>
      <w:r w:rsidR="001A2DB6" w:rsidRPr="00B578C4">
        <w:rPr>
          <w:rFonts w:eastAsia="Times New Roman"/>
          <w:lang w:val="en-US"/>
        </w:rPr>
        <w:t>:</w:t>
      </w:r>
    </w:p>
    <w:p w14:paraId="545ABE54" w14:textId="77777777" w:rsidR="001A2DB6" w:rsidRPr="00B578C4" w:rsidRDefault="001A2DB6" w:rsidP="009279E4">
      <w:pPr>
        <w:rPr>
          <w:lang w:val="en-US"/>
        </w:rPr>
      </w:pPr>
    </w:p>
    <w:p w14:paraId="2BCB7B0D" w14:textId="17E4DD85" w:rsidR="001A2DB6" w:rsidRPr="00B578C4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B578C4">
        <w:rPr>
          <w:rFonts w:eastAsia="Times New Roman"/>
          <w:b/>
          <w:bCs/>
          <w:lang w:val="en-US"/>
        </w:rPr>
        <w:t xml:space="preserve"># </w:t>
      </w:r>
      <w:r w:rsidR="001A2DB6" w:rsidRPr="001A2DB6">
        <w:rPr>
          <w:rFonts w:eastAsia="Times New Roman"/>
          <w:b/>
          <w:bCs/>
          <w:lang w:val="en-US"/>
        </w:rPr>
        <w:t>config</w:t>
      </w:r>
    </w:p>
    <w:p w14:paraId="383C6CBA" w14:textId="6EFF0ECA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(config)# security ike proposal ike_prop1</w:t>
      </w:r>
    </w:p>
    <w:p w14:paraId="0123EE98" w14:textId="496135E1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(config-ike-proposal)#   authentication algorithm md5</w:t>
      </w:r>
    </w:p>
    <w:p w14:paraId="5A84FA95" w14:textId="52BF15A6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(config-ike-proposal)#   encryption algorithm aes128</w:t>
      </w:r>
    </w:p>
    <w:p w14:paraId="3A8E1D44" w14:textId="4A18E784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(config-ike-proposal)#   dh-group 2</w:t>
      </w:r>
    </w:p>
    <w:p w14:paraId="790597A9" w14:textId="34A594B5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(config-ike-proposal)# exit</w:t>
      </w:r>
    </w:p>
    <w:p w14:paraId="6698260E" w14:textId="65E778C7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(config)# security ike policy ike_pol1</w:t>
      </w:r>
    </w:p>
    <w:p w14:paraId="75F8C412" w14:textId="43323BAE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(config-ike-policy)#   pre-shared-key ascii-text P@ssw0rd</w:t>
      </w:r>
    </w:p>
    <w:p w14:paraId="6386D056" w14:textId="1BB3B828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(config-ike-policy)#   proposal ike_prop1</w:t>
      </w:r>
    </w:p>
    <w:p w14:paraId="45F35F5D" w14:textId="70BB236D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(config-ike-policy)# exit</w:t>
      </w:r>
    </w:p>
    <w:p w14:paraId="249E50BF" w14:textId="17C9AB23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(config)# security ike gateway ike_gw1</w:t>
      </w:r>
    </w:p>
    <w:p w14:paraId="688C80AF" w14:textId="418E25CA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(config-ike-gw)#   ike-policy ike_pol1</w:t>
      </w:r>
    </w:p>
    <w:p w14:paraId="7131967C" w14:textId="660643B6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(config-ike-gw)#   local address 10.10.10.2</w:t>
      </w:r>
    </w:p>
    <w:p w14:paraId="1666F5E1" w14:textId="294C924D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(config-ike-gw)#   local network 10.10.10.2/32 protocol gre</w:t>
      </w:r>
    </w:p>
    <w:p w14:paraId="06F382B2" w14:textId="71A8D881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(config-ike-gw)#   remote address 10.10.20.2</w:t>
      </w:r>
    </w:p>
    <w:p w14:paraId="46E9A4DB" w14:textId="4C56BAE0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(config-ike-gw)#   remote network 10.10.20.2/32 protocol gre</w:t>
      </w:r>
    </w:p>
    <w:p w14:paraId="0C663643" w14:textId="1C71B654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(config-ike-gw)#   mode policy-based</w:t>
      </w:r>
    </w:p>
    <w:p w14:paraId="483C4D81" w14:textId="472EC953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(config-ike-gw)# exit</w:t>
      </w:r>
    </w:p>
    <w:p w14:paraId="4C762B4C" w14:textId="193C793E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(config)# security ipsec proposal ipsec_prop1</w:t>
      </w:r>
    </w:p>
    <w:p w14:paraId="6C67EFDA" w14:textId="72EA1488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(config-ipsec-proposal)#   authentication algorithm md5</w:t>
      </w:r>
    </w:p>
    <w:p w14:paraId="6A6977F4" w14:textId="5EA30129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(config-ipsec-proposal)#   encryption algorithm aes128</w:t>
      </w:r>
    </w:p>
    <w:p w14:paraId="6B2BABEC" w14:textId="2C86B2E7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(config-ipsec-proposal)#   pfs dh-group 2</w:t>
      </w:r>
    </w:p>
    <w:p w14:paraId="056F663D" w14:textId="3AD69151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(config-ipsec-proposal)# exit</w:t>
      </w:r>
    </w:p>
    <w:p w14:paraId="1DB1DC0C" w14:textId="6FE24B0A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(config)# security ipsec policy ipsec_pol1</w:t>
      </w:r>
    </w:p>
    <w:p w14:paraId="4B538071" w14:textId="75F50273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(config-ipsec-policy)#   proposal ipsec_prop1</w:t>
      </w:r>
    </w:p>
    <w:p w14:paraId="5D733ED9" w14:textId="6C9534DC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(config-ipsec-policy)# exit</w:t>
      </w:r>
    </w:p>
    <w:p w14:paraId="293EF5D5" w14:textId="01EDABA6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(config)# security ipsec vpn ipsec1</w:t>
      </w:r>
    </w:p>
    <w:p w14:paraId="6F69AE8A" w14:textId="1C830890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(config-ipsec-vpn)#   ike establish-tunnel route</w:t>
      </w:r>
    </w:p>
    <w:p w14:paraId="4459CCE2" w14:textId="299DF442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(config-ipsec-vpn)#   ike gateway ike_gw1</w:t>
      </w:r>
    </w:p>
    <w:p w14:paraId="4415D18B" w14:textId="24A04EE6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(config-ipsec-vpn)#   ike ipsec-policy ipsec_pol1</w:t>
      </w:r>
    </w:p>
    <w:p w14:paraId="14149A5D" w14:textId="4B954417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(config-ipsec-vpn)#   enable</w:t>
      </w:r>
    </w:p>
    <w:p w14:paraId="7572A598" w14:textId="25886EFD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(config-ipsec-vpn)# exit</w:t>
      </w:r>
    </w:p>
    <w:p w14:paraId="4A47A0D1" w14:textId="472BE014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(config)# security zone-pair UNTRUST self</w:t>
      </w:r>
    </w:p>
    <w:p w14:paraId="38F161A5" w14:textId="31B2FD46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(config-security-zone-pair)#     rule 4</w:t>
      </w:r>
    </w:p>
    <w:p w14:paraId="1F3BCA1D" w14:textId="5335921F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(config-security-zone-pair-rule)#     description "ESP"</w:t>
      </w:r>
    </w:p>
    <w:p w14:paraId="53C585D6" w14:textId="5B362410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(config-security-zone-pair-rule)#     action permit</w:t>
      </w:r>
    </w:p>
    <w:p w14:paraId="5BAC51A2" w14:textId="252B7ED3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(config-security-zone-pair-rule)#     match protocol esp</w:t>
      </w:r>
    </w:p>
    <w:p w14:paraId="7CC4AD75" w14:textId="5EB996AC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(config-security-zone-pair-rule)#     enable</w:t>
      </w:r>
    </w:p>
    <w:p w14:paraId="203F5A24" w14:textId="02DD163D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(config-security-zone-pair-rule)#   exit</w:t>
      </w:r>
    </w:p>
    <w:p w14:paraId="3971DBA3" w14:textId="150046CE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(config-security-zone-pair)#   rule 5</w:t>
      </w:r>
    </w:p>
    <w:p w14:paraId="6003DDC5" w14:textId="5B0DDF49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(config-security-zone-pair-rule)#     description "AH"</w:t>
      </w:r>
    </w:p>
    <w:p w14:paraId="0F5FBB71" w14:textId="1B80A336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(config-security-zone-pair-rule)#     action permit</w:t>
      </w:r>
    </w:p>
    <w:p w14:paraId="66A68E9A" w14:textId="374A8B0B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(config-security-zone-pair-rule)#     match protocol ah</w:t>
      </w:r>
    </w:p>
    <w:p w14:paraId="1EB99EC3" w14:textId="3D0F6DD0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(config-security-zone-pair-rule)#     enable</w:t>
      </w:r>
    </w:p>
    <w:p w14:paraId="520C5922" w14:textId="285CBEE3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(config-security-zone-pair-rule)#   exit</w:t>
      </w:r>
    </w:p>
    <w:p w14:paraId="3EC45354" w14:textId="59C0264D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(config-security-zone-pair)# exit</w:t>
      </w:r>
    </w:p>
    <w:p w14:paraId="0CBD9F86" w14:textId="42A82793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(config)# do commit</w:t>
      </w:r>
    </w:p>
    <w:p w14:paraId="619DA1A2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Configuration has been successfully applied and saved to flash. Commit timer started, changes will be reverted in 600 seconds.</w:t>
      </w:r>
    </w:p>
    <w:p w14:paraId="774EA867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2025-06-25T16:00:49+00:00 %CLI-I-CRIT: user admin from console  input: do commit</w:t>
      </w:r>
    </w:p>
    <w:p w14:paraId="1F9F6E7B" w14:textId="391EAB01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(config)# do confirm</w:t>
      </w:r>
    </w:p>
    <w:p w14:paraId="425E3049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Configuration has been confirmed. Commit timer canceled.</w:t>
      </w:r>
    </w:p>
    <w:p w14:paraId="326F44ED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2025-06-25T16:00:54+00:00 %CLI-I-CRIT: user admin from console  input: do confirm</w:t>
      </w:r>
    </w:p>
    <w:p w14:paraId="71B3FADB" w14:textId="6F4EDD7E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(config)# exit</w:t>
      </w:r>
    </w:p>
    <w:p w14:paraId="36018CC8" w14:textId="2E0E7AF0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#</w:t>
      </w:r>
    </w:p>
    <w:p w14:paraId="3AAA300E" w14:textId="77777777" w:rsidR="00767834" w:rsidRPr="00804FAD" w:rsidRDefault="00767834" w:rsidP="009279E4">
      <w:pPr>
        <w:rPr>
          <w:lang w:val="en-US"/>
        </w:rPr>
      </w:pPr>
    </w:p>
    <w:p w14:paraId="5F9DC697" w14:textId="2B509F5E" w:rsidR="001A2DB6" w:rsidRDefault="007A6C6B" w:rsidP="009279E4">
      <w:pPr>
        <w:rPr>
          <w:lang w:val="en-US"/>
        </w:rPr>
      </w:pPr>
      <w:r>
        <w:rPr>
          <w:rFonts w:eastAsia="Times New Roman"/>
        </w:rPr>
        <w:t>На</w:t>
      </w:r>
      <w:r w:rsidRPr="007A6C6B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роутере</w:t>
      </w:r>
      <w:r w:rsidRPr="007A6C6B">
        <w:rPr>
          <w:rFonts w:eastAsia="Times New Roman"/>
          <w:lang w:val="en-US"/>
        </w:rPr>
        <w:t xml:space="preserve">  </w:t>
      </w:r>
      <w:r w:rsidR="001A2DB6" w:rsidRPr="00804FAD">
        <w:rPr>
          <w:rFonts w:eastAsia="Times New Roman"/>
          <w:lang w:val="en-US"/>
        </w:rPr>
        <w:t xml:space="preserve"> </w:t>
      </w:r>
      <w:r w:rsidR="00902DA6">
        <w:rPr>
          <w:rFonts w:eastAsia="Times New Roman"/>
          <w:lang w:val="en-US"/>
        </w:rPr>
        <w:t xml:space="preserve"> vesr124-2-2</w:t>
      </w:r>
      <w:r w:rsidR="001A2DB6">
        <w:rPr>
          <w:rFonts w:eastAsia="Times New Roman"/>
          <w:lang w:val="en-US"/>
        </w:rPr>
        <w:t>:</w:t>
      </w:r>
    </w:p>
    <w:p w14:paraId="4C0C86F6" w14:textId="77777777" w:rsidR="001A2DB6" w:rsidRPr="001A2DB6" w:rsidRDefault="001A2DB6" w:rsidP="009279E4">
      <w:pPr>
        <w:rPr>
          <w:lang w:val="en-US"/>
        </w:rPr>
      </w:pPr>
    </w:p>
    <w:p w14:paraId="1E14597C" w14:textId="18934EB6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# config</w:t>
      </w:r>
    </w:p>
    <w:p w14:paraId="0DB9A0F9" w14:textId="26B7C210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(config)# security ike proposal ike_prop1</w:t>
      </w:r>
    </w:p>
    <w:p w14:paraId="25612968" w14:textId="008858FC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(config-ike-proposal)#   authentication algorithm md5</w:t>
      </w:r>
    </w:p>
    <w:p w14:paraId="1B7E300F" w14:textId="3418219D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(config-ike-proposal)#   encryption algorithm aes128</w:t>
      </w:r>
    </w:p>
    <w:p w14:paraId="5306688B" w14:textId="35122F2E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(config-ike-proposal)#   dh-group 2</w:t>
      </w:r>
    </w:p>
    <w:p w14:paraId="37E58612" w14:textId="07553D27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(config-ike-proposal)# exit</w:t>
      </w:r>
    </w:p>
    <w:p w14:paraId="7B5537C1" w14:textId="67585E92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(config)# security ike policy ike_pol1</w:t>
      </w:r>
    </w:p>
    <w:p w14:paraId="0F48D171" w14:textId="226F2691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(config-ike-policy)#   pre-shared-key ascii-text P@ssw0rd</w:t>
      </w:r>
    </w:p>
    <w:p w14:paraId="779785EF" w14:textId="08D34C76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(config-ike-policy)#   proposal ike_prop1</w:t>
      </w:r>
    </w:p>
    <w:p w14:paraId="0AFA1046" w14:textId="16792140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(config-ike-policy)# exit</w:t>
      </w:r>
    </w:p>
    <w:p w14:paraId="364EF704" w14:textId="7430EB2B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(config)# security ike gateway ike_gw1</w:t>
      </w:r>
    </w:p>
    <w:p w14:paraId="0E672707" w14:textId="7FD04D12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(config-ike-gw)#   ike-policy ike_pol1</w:t>
      </w:r>
    </w:p>
    <w:p w14:paraId="2650F177" w14:textId="58F0DDBD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(config-ike-gw)#   local address 10.10.20.2</w:t>
      </w:r>
    </w:p>
    <w:p w14:paraId="0A4C255F" w14:textId="249256C1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(config-ike-gw)#   local network 10.10.20.2/32 protocol gre</w:t>
      </w:r>
    </w:p>
    <w:p w14:paraId="26425766" w14:textId="1595499C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(config-ike-gw)#   remote address 10.10.10.2</w:t>
      </w:r>
    </w:p>
    <w:p w14:paraId="5A1FAC22" w14:textId="754375D0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(config-ike-gw)#   remote network 10.10.10.2/32 protocol gre</w:t>
      </w:r>
    </w:p>
    <w:p w14:paraId="0C1B8A84" w14:textId="3414DFC2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(config-ike-gw)#   mode policy-based</w:t>
      </w:r>
    </w:p>
    <w:p w14:paraId="179DAE97" w14:textId="619B1A00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(config-ike-gw)# exit</w:t>
      </w:r>
    </w:p>
    <w:p w14:paraId="173F9905" w14:textId="63A25648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(config)# security ipsec proposal ipsec_prop1</w:t>
      </w:r>
    </w:p>
    <w:p w14:paraId="7DDE1733" w14:textId="36897BCC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(config-ipsec-proposal)#   authentication algorithm md5</w:t>
      </w:r>
    </w:p>
    <w:p w14:paraId="4C2CFD2F" w14:textId="7FC26EAA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(config-ipsec-proposal)#   encryption algorithm aes128</w:t>
      </w:r>
    </w:p>
    <w:p w14:paraId="74F9BF13" w14:textId="1BF4570D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(config-ipsec-proposal)#   pfs dh-group 2</w:t>
      </w:r>
    </w:p>
    <w:p w14:paraId="2C24354A" w14:textId="5B4C3CA3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(config-ipsec-proposal)# exit</w:t>
      </w:r>
    </w:p>
    <w:p w14:paraId="041D1541" w14:textId="40107ACB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(config)# security ipsec policy ipsec_pol1</w:t>
      </w:r>
    </w:p>
    <w:p w14:paraId="6AC50905" w14:textId="6506B10C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(config-ipsec-policy)#   proposal ipsec_prop1</w:t>
      </w:r>
    </w:p>
    <w:p w14:paraId="23F7FDAE" w14:textId="7187F433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(config-ipsec-policy)# exit</w:t>
      </w:r>
    </w:p>
    <w:p w14:paraId="7BCBAF3C" w14:textId="10842407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(config)# security ipsec vpn ipsec1</w:t>
      </w:r>
    </w:p>
    <w:p w14:paraId="500E8562" w14:textId="5B483C57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(config-ipsec-vpn)#   ike establish-tunnel route</w:t>
      </w:r>
    </w:p>
    <w:p w14:paraId="581FF2B7" w14:textId="1325ACF4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(config-ipsec-vpn)#   ike gateway ike_gw1</w:t>
      </w:r>
    </w:p>
    <w:p w14:paraId="5CAF48D2" w14:textId="7B7EEF76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(config-ipsec-vpn)#   ike ipsec-policy ipsec_pol1</w:t>
      </w:r>
    </w:p>
    <w:p w14:paraId="4B89812C" w14:textId="7E5AA02A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(config-ipsec-vpn)#   enable</w:t>
      </w:r>
    </w:p>
    <w:p w14:paraId="752D4980" w14:textId="4D592AB8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(config-ipsec-vpn)# exit</w:t>
      </w:r>
    </w:p>
    <w:p w14:paraId="6569AF81" w14:textId="5C21D56B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(config)# security zone-pair UNTRUST self</w:t>
      </w:r>
    </w:p>
    <w:p w14:paraId="227ED962" w14:textId="7E533D20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(config-security-zone-pair)#     rule 4</w:t>
      </w:r>
    </w:p>
    <w:p w14:paraId="77663F31" w14:textId="39A80C18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(config-security-zone-pair-rule)#     description "ESP"</w:t>
      </w:r>
    </w:p>
    <w:p w14:paraId="28933CA7" w14:textId="28541276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(config-security-zone-pair-rule)#     action permit</w:t>
      </w:r>
    </w:p>
    <w:p w14:paraId="338AA444" w14:textId="266AFF0C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(config-security-zone-pair-rule)#     match protocol esp</w:t>
      </w:r>
    </w:p>
    <w:p w14:paraId="68CC971F" w14:textId="054A3B76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(config-security-zone-pair-rule)#     enable</w:t>
      </w:r>
    </w:p>
    <w:p w14:paraId="0BCE78FA" w14:textId="72B1E130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(config-security-zone-pair-rule)#   exit</w:t>
      </w:r>
    </w:p>
    <w:p w14:paraId="0B03B3D7" w14:textId="2F79A77C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(config-security-zone-pair)#   rule 5</w:t>
      </w:r>
    </w:p>
    <w:p w14:paraId="2816E83E" w14:textId="4B86FBA2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(config-security-zone-pair-rule)#     description "AH"</w:t>
      </w:r>
    </w:p>
    <w:p w14:paraId="11D861A7" w14:textId="353D98FF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(config-security-zone-pair-rule)#     action permit</w:t>
      </w:r>
    </w:p>
    <w:p w14:paraId="3526EFF4" w14:textId="3FF39E3E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(config-security-zone-pair-rule)#     match protocol ah</w:t>
      </w:r>
    </w:p>
    <w:p w14:paraId="31D02488" w14:textId="2EB00BDD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(config-security-zone-pair-rule)#     enable</w:t>
      </w:r>
    </w:p>
    <w:p w14:paraId="1916346C" w14:textId="22C147E0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(config-security-zone-pair-rule)#   exit</w:t>
      </w:r>
    </w:p>
    <w:p w14:paraId="03E5E3DC" w14:textId="5108A449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(config-security-zone-pair)# exit</w:t>
      </w:r>
    </w:p>
    <w:p w14:paraId="2563337C" w14:textId="56614F0F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(config)# do commit</w:t>
      </w:r>
    </w:p>
    <w:p w14:paraId="69BAD73D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Configuration has been successfully applied and saved to flash. Commit timer started, changes will be reverted in 600 seconds.</w:t>
      </w:r>
    </w:p>
    <w:p w14:paraId="3FE02C08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2025-06-25T16:01:02+00:00 %CLI-I-CRIT: user admin from console  input: do commit</w:t>
      </w:r>
    </w:p>
    <w:p w14:paraId="160605D3" w14:textId="4B681D7F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(config)# do confirm</w:t>
      </w:r>
    </w:p>
    <w:p w14:paraId="001A3E1B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Configuration has been confirmed. Commit timer canceled.</w:t>
      </w:r>
    </w:p>
    <w:p w14:paraId="09CD4C1B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2025-06-25T16:01:06+00:00 %CLI-I-CRIT: user admin from console  input: do confirm</w:t>
      </w:r>
    </w:p>
    <w:p w14:paraId="23ED676D" w14:textId="6979A647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(config)# exit</w:t>
      </w:r>
    </w:p>
    <w:p w14:paraId="4DBA5694" w14:textId="6E8E1AFF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#</w:t>
      </w:r>
    </w:p>
    <w:p w14:paraId="6AF2B127" w14:textId="77777777" w:rsidR="001A2DB6" w:rsidRPr="001A2DB6" w:rsidRDefault="001A2DB6" w:rsidP="009279E4">
      <w:pPr>
        <w:rPr>
          <w:lang w:val="en-US"/>
        </w:rPr>
      </w:pPr>
    </w:p>
    <w:p w14:paraId="08DEB848" w14:textId="167CA08B" w:rsidR="007B3AC2" w:rsidRDefault="007B3AC2" w:rsidP="009279E4">
      <w:pPr>
        <w:rPr>
          <w:lang w:val="en-US"/>
        </w:rPr>
      </w:pPr>
      <w:r w:rsidRPr="007B3AC2">
        <w:rPr>
          <w:rFonts w:eastAsia="Times New Roman"/>
        </w:rPr>
        <w:t>Проверяем</w:t>
      </w:r>
      <w:r w:rsidR="00A67CB9" w:rsidRPr="00B578C4">
        <w:rPr>
          <w:rFonts w:eastAsia="Times New Roman"/>
          <w:lang w:val="en-US"/>
        </w:rPr>
        <w:t xml:space="preserve"> </w:t>
      </w:r>
      <w:r w:rsidR="00A67CB9">
        <w:rPr>
          <w:rFonts w:eastAsia="Times New Roman"/>
        </w:rPr>
        <w:t>на</w:t>
      </w:r>
      <w:r w:rsidR="00A67CB9" w:rsidRPr="007A6C6B">
        <w:rPr>
          <w:rFonts w:eastAsia="Times New Roman"/>
          <w:lang w:val="en-US"/>
        </w:rPr>
        <w:t xml:space="preserve"> </w:t>
      </w:r>
      <w:r w:rsidR="00A67CB9">
        <w:rPr>
          <w:rFonts w:eastAsia="Times New Roman"/>
        </w:rPr>
        <w:t>роутере</w:t>
      </w:r>
      <w:r w:rsidR="00A67CB9" w:rsidRPr="007A6C6B">
        <w:rPr>
          <w:rFonts w:eastAsia="Times New Roman"/>
          <w:lang w:val="en-US"/>
        </w:rPr>
        <w:t xml:space="preserve">  </w:t>
      </w:r>
      <w:r w:rsidR="001A2DB6">
        <w:rPr>
          <w:rFonts w:eastAsia="Times New Roman"/>
          <w:lang w:val="en-US"/>
        </w:rPr>
        <w:t xml:space="preserve"> </w:t>
      </w:r>
      <w:r w:rsidR="00902DA6">
        <w:rPr>
          <w:rFonts w:eastAsia="Times New Roman"/>
          <w:lang w:val="en-US"/>
        </w:rPr>
        <w:t xml:space="preserve"> vesr124-2-1</w:t>
      </w:r>
      <w:r w:rsidRPr="004575D0">
        <w:rPr>
          <w:rFonts w:eastAsia="Times New Roman"/>
          <w:lang w:val="en-US"/>
        </w:rPr>
        <w:t>:</w:t>
      </w:r>
    </w:p>
    <w:p w14:paraId="1113BD5A" w14:textId="77777777" w:rsidR="001A2DB6" w:rsidRDefault="001A2DB6" w:rsidP="009279E4">
      <w:pPr>
        <w:rPr>
          <w:lang w:val="en-US"/>
        </w:rPr>
      </w:pPr>
    </w:p>
    <w:p w14:paraId="19830882" w14:textId="7A414EAD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# sh security ipsec vpn configuration</w:t>
      </w:r>
    </w:p>
    <w:p w14:paraId="52EA3054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Name               Description                      State</w:t>
      </w:r>
    </w:p>
    <w:p w14:paraId="7D4CDCD4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----------------   ------------------------------   --------</w:t>
      </w:r>
    </w:p>
    <w:p w14:paraId="08C0BAD0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ipsec1             --                               Enabled</w:t>
      </w:r>
    </w:p>
    <w:p w14:paraId="64CB7289" w14:textId="26D5491B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# sh security ipsec vpn configuration ipsec1</w:t>
      </w:r>
    </w:p>
    <w:p w14:paraId="6BF5DBB7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VRF:                        --</w:t>
      </w:r>
    </w:p>
    <w:p w14:paraId="51FAF58A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Description:                --</w:t>
      </w:r>
    </w:p>
    <w:p w14:paraId="23AA84EE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State:                      Enabled</w:t>
      </w:r>
    </w:p>
    <w:p w14:paraId="5FBA511C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IKE:</w:t>
      </w:r>
    </w:p>
    <w:p w14:paraId="09C69749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 xml:space="preserve">    Establish tunnel:           route</w:t>
      </w:r>
    </w:p>
    <w:p w14:paraId="22A68584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 xml:space="preserve">    IPsec policy:               ipsec_pol1</w:t>
      </w:r>
    </w:p>
    <w:p w14:paraId="695CE30E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 xml:space="preserve">    IKE gateway:                ike_gw1</w:t>
      </w:r>
    </w:p>
    <w:p w14:paraId="2B7F8294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 xml:space="preserve">    IKE DSCP:                   63</w:t>
      </w:r>
    </w:p>
    <w:p w14:paraId="55C13038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 xml:space="preserve">    IKE idle-time:              0s</w:t>
      </w:r>
    </w:p>
    <w:p w14:paraId="6F63C6FB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 xml:space="preserve">    IKE rekeying:               Enabled</w:t>
      </w:r>
    </w:p>
    <w:p w14:paraId="61D587F0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 xml:space="preserve">        Margin time:                540s</w:t>
      </w:r>
    </w:p>
    <w:p w14:paraId="57CCECA9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 xml:space="preserve">        Margin kilobytes:           0</w:t>
      </w:r>
    </w:p>
    <w:p w14:paraId="6B9FED81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 xml:space="preserve">        Margin packets:             0</w:t>
      </w:r>
    </w:p>
    <w:p w14:paraId="71674D18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 xml:space="preserve">        Randomization:              100%</w:t>
      </w:r>
    </w:p>
    <w:p w14:paraId="585FB4E2" w14:textId="5D269989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#</w:t>
      </w:r>
    </w:p>
    <w:p w14:paraId="6350490B" w14:textId="6AAB271A" w:rsidR="007B3AC2" w:rsidRDefault="007B3AC2" w:rsidP="009279E4">
      <w:pPr>
        <w:rPr>
          <w:lang w:val="en-US"/>
        </w:rPr>
      </w:pPr>
    </w:p>
    <w:p w14:paraId="1E9346D9" w14:textId="31F2247A" w:rsidR="001A2DB6" w:rsidRDefault="001A2DB6" w:rsidP="009279E4">
      <w:pPr>
        <w:rPr>
          <w:lang w:val="en-US"/>
        </w:rPr>
      </w:pPr>
      <w:r w:rsidRPr="007B3AC2">
        <w:rPr>
          <w:rFonts w:eastAsia="Times New Roman"/>
        </w:rPr>
        <w:t>Проверяем</w:t>
      </w:r>
      <w:r w:rsidR="00A67CB9" w:rsidRPr="00B578C4">
        <w:rPr>
          <w:rFonts w:eastAsia="Times New Roman"/>
          <w:lang w:val="en-US"/>
        </w:rPr>
        <w:t xml:space="preserve"> </w:t>
      </w:r>
      <w:r w:rsidR="00A67CB9">
        <w:rPr>
          <w:rFonts w:eastAsia="Times New Roman"/>
        </w:rPr>
        <w:t>на</w:t>
      </w:r>
      <w:r w:rsidR="00A67CB9" w:rsidRPr="007A6C6B">
        <w:rPr>
          <w:rFonts w:eastAsia="Times New Roman"/>
          <w:lang w:val="en-US"/>
        </w:rPr>
        <w:t xml:space="preserve"> </w:t>
      </w:r>
      <w:r w:rsidR="00A67CB9">
        <w:rPr>
          <w:rFonts w:eastAsia="Times New Roman"/>
        </w:rPr>
        <w:t>роутере</w:t>
      </w:r>
      <w:r w:rsidR="00A67CB9" w:rsidRPr="007A6C6B">
        <w:rPr>
          <w:rFonts w:eastAsia="Times New Roman"/>
          <w:lang w:val="en-US"/>
        </w:rPr>
        <w:t xml:space="preserve">  </w:t>
      </w:r>
      <w:r>
        <w:rPr>
          <w:rFonts w:eastAsia="Times New Roman"/>
          <w:lang w:val="en-US"/>
        </w:rPr>
        <w:t xml:space="preserve"> </w:t>
      </w:r>
      <w:r w:rsidR="00902DA6">
        <w:rPr>
          <w:rFonts w:eastAsia="Times New Roman"/>
          <w:lang w:val="en-US"/>
        </w:rPr>
        <w:t xml:space="preserve"> vesr124-2-2</w:t>
      </w:r>
      <w:r w:rsidRPr="004575D0">
        <w:rPr>
          <w:rFonts w:eastAsia="Times New Roman"/>
          <w:lang w:val="en-US"/>
        </w:rPr>
        <w:t>:</w:t>
      </w:r>
    </w:p>
    <w:p w14:paraId="1902E18B" w14:textId="77777777" w:rsidR="001A2DB6" w:rsidRDefault="001A2DB6" w:rsidP="009279E4">
      <w:pPr>
        <w:rPr>
          <w:lang w:val="en-US"/>
        </w:rPr>
      </w:pPr>
    </w:p>
    <w:p w14:paraId="290D2421" w14:textId="6A0CCC7D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# sh security ipsec vpn configuration</w:t>
      </w:r>
    </w:p>
    <w:p w14:paraId="782FD6C2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Name               Description                      State</w:t>
      </w:r>
    </w:p>
    <w:p w14:paraId="5E4EC956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----------------   ------------------------------   --------</w:t>
      </w:r>
    </w:p>
    <w:p w14:paraId="0F8EC1A3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ipsec1             --                               Enabled</w:t>
      </w:r>
    </w:p>
    <w:p w14:paraId="72A73213" w14:textId="15495CE4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# sh security ipsec vpn configuration ipsec1</w:t>
      </w:r>
    </w:p>
    <w:p w14:paraId="1338F505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VRF:                        --</w:t>
      </w:r>
    </w:p>
    <w:p w14:paraId="0B1C8CDF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Description:                --</w:t>
      </w:r>
    </w:p>
    <w:p w14:paraId="6155087F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State:                      Enabled</w:t>
      </w:r>
    </w:p>
    <w:p w14:paraId="1633E6E7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IKE:</w:t>
      </w:r>
    </w:p>
    <w:p w14:paraId="602DDB92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 xml:space="preserve">    Establish tunnel:           route</w:t>
      </w:r>
    </w:p>
    <w:p w14:paraId="5A4D5DF5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 xml:space="preserve">    IPsec policy:               ipsec_pol1</w:t>
      </w:r>
    </w:p>
    <w:p w14:paraId="651A6BC0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 xml:space="preserve">    IKE gateway:                ike_gw1</w:t>
      </w:r>
    </w:p>
    <w:p w14:paraId="41A4863B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 xml:space="preserve">    IKE DSCP:                   63</w:t>
      </w:r>
    </w:p>
    <w:p w14:paraId="5FBE6B56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 xml:space="preserve">    IKE idle-time:              0s</w:t>
      </w:r>
    </w:p>
    <w:p w14:paraId="27289D48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 xml:space="preserve">    IKE rekeying:               Enabled</w:t>
      </w:r>
    </w:p>
    <w:p w14:paraId="5C26A13B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 xml:space="preserve">        Margin time:                540s</w:t>
      </w:r>
    </w:p>
    <w:p w14:paraId="5104389D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 xml:space="preserve">        Margin kilobytes:           0</w:t>
      </w:r>
    </w:p>
    <w:p w14:paraId="29FCB342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 xml:space="preserve">        Margin packets:             0</w:t>
      </w:r>
    </w:p>
    <w:p w14:paraId="5E75A4BF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 xml:space="preserve">        Randomization:              100%</w:t>
      </w:r>
    </w:p>
    <w:p w14:paraId="5217B720" w14:textId="7721DB44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#</w:t>
      </w:r>
    </w:p>
    <w:p w14:paraId="1A0F0F41" w14:textId="12B5AA1A" w:rsidR="007B3AC2" w:rsidRPr="0081154B" w:rsidRDefault="007B3AC2" w:rsidP="009279E4">
      <w:pPr>
        <w:rPr>
          <w:lang w:val="en-US"/>
        </w:rPr>
      </w:pPr>
    </w:p>
    <w:p w14:paraId="4EC8E570" w14:textId="549EF188" w:rsidR="007B3AC2" w:rsidRPr="00804FAD" w:rsidRDefault="007B3AC2" w:rsidP="009279E4">
      <w:pPr>
        <w:rPr>
          <w:lang w:val="en-US"/>
        </w:rPr>
      </w:pPr>
    </w:p>
    <w:p w14:paraId="0C16D5B4" w14:textId="756DF863" w:rsidR="007B3AC2" w:rsidRPr="00B578C4" w:rsidRDefault="00157882" w:rsidP="009279E4">
      <w:pPr>
        <w:rPr>
          <w:lang w:val="en-US"/>
        </w:rPr>
      </w:pPr>
      <w:r>
        <w:rPr>
          <w:rFonts w:eastAsia="Times New Roman"/>
        </w:rPr>
        <w:t>Проверка</w:t>
      </w:r>
      <w:r w:rsidRPr="00B578C4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состояния</w:t>
      </w:r>
      <w:r w:rsidRPr="00B578C4">
        <w:rPr>
          <w:rFonts w:eastAsia="Times New Roman"/>
          <w:lang w:val="en-US"/>
        </w:rPr>
        <w:t xml:space="preserve"> </w:t>
      </w:r>
      <w:r>
        <w:rPr>
          <w:rFonts w:eastAsia="Times New Roman"/>
          <w:lang w:val="en-US"/>
        </w:rPr>
        <w:t>vpn</w:t>
      </w:r>
      <w:r w:rsidRPr="00B578C4">
        <w:rPr>
          <w:rFonts w:eastAsia="Times New Roman"/>
          <w:lang w:val="en-US"/>
        </w:rPr>
        <w:t xml:space="preserve"> </w:t>
      </w:r>
      <w:r w:rsidR="00784AA9">
        <w:rPr>
          <w:rFonts w:eastAsia="Times New Roman"/>
        </w:rPr>
        <w:t>на</w:t>
      </w:r>
      <w:r w:rsidRPr="00B578C4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обоих</w:t>
      </w:r>
      <w:r w:rsidRPr="00B578C4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роутерах</w:t>
      </w:r>
      <w:r w:rsidRPr="00B578C4">
        <w:rPr>
          <w:rFonts w:eastAsia="Times New Roman"/>
          <w:lang w:val="en-US"/>
        </w:rPr>
        <w:t>:</w:t>
      </w:r>
    </w:p>
    <w:p w14:paraId="08CB1156" w14:textId="77777777" w:rsidR="00157882" w:rsidRPr="00B578C4" w:rsidRDefault="00157882" w:rsidP="009279E4">
      <w:pPr>
        <w:rPr>
          <w:lang w:val="en-US"/>
        </w:rPr>
      </w:pPr>
    </w:p>
    <w:p w14:paraId="5056B8B7" w14:textId="376B8820" w:rsidR="00157882" w:rsidRPr="00784AA9" w:rsidRDefault="00902DA6" w:rsidP="009279E4">
      <w:pPr>
        <w:rPr>
          <w:rFonts w:ascii="Courier New" w:hAnsi="Courier New" w:cs="Courier New"/>
          <w:lang w:val="en-US"/>
        </w:rPr>
      </w:pPr>
      <w:r>
        <w:rPr>
          <w:rFonts w:eastAsia="Times New Roman" w:cs="Courier New"/>
          <w:lang w:val="en-US"/>
        </w:rPr>
        <w:t xml:space="preserve"> vesr124-2-1</w:t>
      </w:r>
      <w:r w:rsidR="00157882" w:rsidRPr="00784AA9">
        <w:rPr>
          <w:rFonts w:eastAsia="Times New Roman" w:cs="Courier New"/>
          <w:lang w:val="en-US"/>
        </w:rPr>
        <w:t># sh security ipsec vpn status</w:t>
      </w:r>
    </w:p>
    <w:p w14:paraId="3F8D5459" w14:textId="6B715BB4" w:rsidR="00157882" w:rsidRPr="00784AA9" w:rsidRDefault="00902DA6" w:rsidP="009279E4">
      <w:pPr>
        <w:rPr>
          <w:rFonts w:ascii="Courier New" w:hAnsi="Courier New" w:cs="Courier New"/>
        </w:rPr>
      </w:pPr>
      <w:r>
        <w:rPr>
          <w:rFonts w:eastAsia="Times New Roman" w:cs="Courier New"/>
          <w:lang w:val="en-US"/>
        </w:rPr>
        <w:t xml:space="preserve"> vesr</w:t>
      </w:r>
      <w:r w:rsidRPr="00902DA6">
        <w:rPr>
          <w:rFonts w:eastAsia="Times New Roman" w:cs="Courier New"/>
        </w:rPr>
        <w:t>124-2-1</w:t>
      </w:r>
      <w:r w:rsidR="00157882" w:rsidRPr="00784AA9">
        <w:rPr>
          <w:rFonts w:eastAsia="Times New Roman" w:cs="Courier New"/>
        </w:rPr>
        <w:t>#</w:t>
      </w:r>
    </w:p>
    <w:p w14:paraId="47024245" w14:textId="77777777" w:rsidR="00157882" w:rsidRDefault="00157882" w:rsidP="009279E4"/>
    <w:p w14:paraId="0C3643BA" w14:textId="4160BD37" w:rsidR="00157882" w:rsidRDefault="00784AA9" w:rsidP="009279E4">
      <w:r>
        <w:rPr>
          <w:rFonts w:eastAsia="Times New Roman"/>
        </w:rPr>
        <w:t>Ничего нету. Потому , что д</w:t>
      </w:r>
      <w:r w:rsidR="00157882">
        <w:rPr>
          <w:rFonts w:eastAsia="Times New Roman"/>
        </w:rPr>
        <w:t>ля инициализации необходимо, что бы в туннель начали приходить пакеты, для этого запустим трассу:</w:t>
      </w:r>
    </w:p>
    <w:p w14:paraId="14568C7B" w14:textId="77777777" w:rsidR="00157882" w:rsidRPr="00157882" w:rsidRDefault="00157882" w:rsidP="009279E4"/>
    <w:p w14:paraId="310F0906" w14:textId="77777777" w:rsidR="00157882" w:rsidRPr="00157882" w:rsidRDefault="00157882" w:rsidP="009279E4">
      <w:pPr>
        <w:rPr>
          <w:b/>
          <w:bCs/>
          <w:lang w:val="en-US"/>
        </w:rPr>
      </w:pPr>
      <w:r w:rsidRPr="00157882">
        <w:rPr>
          <w:rFonts w:eastAsia="Times New Roman"/>
          <w:b/>
          <w:bCs/>
          <w:lang w:val="en-US"/>
        </w:rPr>
        <w:t>gns3@box:~$ traceroute 172.16.2.2</w:t>
      </w:r>
    </w:p>
    <w:p w14:paraId="28DA0B8A" w14:textId="77777777" w:rsidR="00157882" w:rsidRPr="00157882" w:rsidRDefault="00157882" w:rsidP="009279E4">
      <w:pPr>
        <w:rPr>
          <w:b/>
          <w:bCs/>
          <w:lang w:val="en-US"/>
        </w:rPr>
      </w:pPr>
      <w:r w:rsidRPr="00157882">
        <w:rPr>
          <w:rFonts w:eastAsia="Times New Roman"/>
          <w:b/>
          <w:bCs/>
          <w:lang w:val="en-US"/>
        </w:rPr>
        <w:t>traceroute to 172.16.2.2 (172.16.2.2), 30 hops max, 38 byte packets</w:t>
      </w:r>
    </w:p>
    <w:p w14:paraId="4FF9773C" w14:textId="77777777" w:rsidR="00157882" w:rsidRPr="00157882" w:rsidRDefault="00157882" w:rsidP="009279E4">
      <w:pPr>
        <w:rPr>
          <w:b/>
          <w:bCs/>
          <w:lang w:val="en-US"/>
        </w:rPr>
      </w:pPr>
      <w:r w:rsidRPr="00157882">
        <w:rPr>
          <w:rFonts w:eastAsia="Times New Roman"/>
          <w:b/>
          <w:bCs/>
          <w:lang w:val="en-US"/>
        </w:rPr>
        <w:t xml:space="preserve"> 1  172.16.1.1 (172.16.1.1)  15.253 ms  1.213 ms  1.220 ms</w:t>
      </w:r>
    </w:p>
    <w:p w14:paraId="30602B4A" w14:textId="77777777" w:rsidR="00157882" w:rsidRPr="00157882" w:rsidRDefault="00157882" w:rsidP="009279E4">
      <w:pPr>
        <w:rPr>
          <w:b/>
          <w:bCs/>
          <w:lang w:val="en-US"/>
        </w:rPr>
      </w:pPr>
      <w:r w:rsidRPr="00157882">
        <w:rPr>
          <w:rFonts w:eastAsia="Times New Roman"/>
          <w:b/>
          <w:bCs/>
          <w:lang w:val="en-US"/>
        </w:rPr>
        <w:t xml:space="preserve"> 2  192.168.100.2 (192.168.100.2)  2.595 ms  16.045 ms  4.787 ms</w:t>
      </w:r>
    </w:p>
    <w:p w14:paraId="74697E56" w14:textId="77777777" w:rsidR="00157882" w:rsidRPr="00157882" w:rsidRDefault="00157882" w:rsidP="009279E4">
      <w:pPr>
        <w:rPr>
          <w:b/>
          <w:bCs/>
          <w:lang w:val="en-US"/>
        </w:rPr>
      </w:pPr>
      <w:r w:rsidRPr="00157882">
        <w:rPr>
          <w:rFonts w:eastAsia="Times New Roman"/>
          <w:b/>
          <w:bCs/>
          <w:lang w:val="en-US"/>
        </w:rPr>
        <w:t xml:space="preserve"> 3  172.16.2.2 (172.16.2.2)  26.368 ms  3.358 ms  3.142 ms</w:t>
      </w:r>
    </w:p>
    <w:p w14:paraId="391F0536" w14:textId="0E209BE3" w:rsidR="00157882" w:rsidRPr="00804FAD" w:rsidRDefault="00157882" w:rsidP="009279E4">
      <w:pPr>
        <w:rPr>
          <w:b/>
          <w:bCs/>
          <w:lang w:val="en-US"/>
        </w:rPr>
      </w:pPr>
      <w:r w:rsidRPr="00157882">
        <w:rPr>
          <w:rFonts w:eastAsia="Times New Roman"/>
          <w:b/>
          <w:bCs/>
          <w:lang w:val="en-US"/>
        </w:rPr>
        <w:t>gns3@box:~$</w:t>
      </w:r>
    </w:p>
    <w:p w14:paraId="21778C3D" w14:textId="77777777" w:rsidR="001A2DB6" w:rsidRPr="00157882" w:rsidRDefault="001A2DB6" w:rsidP="009279E4">
      <w:pPr>
        <w:rPr>
          <w:lang w:val="en-US"/>
        </w:rPr>
      </w:pPr>
    </w:p>
    <w:p w14:paraId="3B4BDD63" w14:textId="4D177F2A" w:rsidR="00157882" w:rsidRPr="00804FAD" w:rsidRDefault="00157882" w:rsidP="009279E4">
      <w:pPr>
        <w:rPr>
          <w:lang w:val="en-US"/>
        </w:rPr>
      </w:pPr>
      <w:r>
        <w:rPr>
          <w:rFonts w:eastAsia="Times New Roman"/>
        </w:rPr>
        <w:t>И</w:t>
      </w:r>
      <w:r w:rsidRPr="00804FAD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проверяем</w:t>
      </w:r>
      <w:r w:rsidRPr="00804FAD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еще</w:t>
      </w:r>
      <w:r w:rsidRPr="00804FAD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раз</w:t>
      </w:r>
      <w:r w:rsidRPr="00804FAD">
        <w:rPr>
          <w:rFonts w:eastAsia="Times New Roman"/>
          <w:lang w:val="en-US"/>
        </w:rPr>
        <w:t>:</w:t>
      </w:r>
    </w:p>
    <w:p w14:paraId="6806AC48" w14:textId="77777777" w:rsidR="00157882" w:rsidRPr="00804FAD" w:rsidRDefault="00157882" w:rsidP="009279E4">
      <w:pPr>
        <w:rPr>
          <w:lang w:val="en-US"/>
        </w:rPr>
      </w:pPr>
    </w:p>
    <w:p w14:paraId="2D123FBC" w14:textId="594A1B7A" w:rsidR="00157882" w:rsidRPr="00157882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57882" w:rsidRPr="00157882">
        <w:rPr>
          <w:rFonts w:eastAsia="Times New Roman"/>
          <w:b/>
          <w:bCs/>
          <w:lang w:val="en-US"/>
        </w:rPr>
        <w:t># sh security ipsec vpn status</w:t>
      </w:r>
    </w:p>
    <w:p w14:paraId="3023ED55" w14:textId="77777777" w:rsidR="00157882" w:rsidRPr="00157882" w:rsidRDefault="00157882" w:rsidP="009279E4">
      <w:pPr>
        <w:rPr>
          <w:b/>
          <w:bCs/>
          <w:lang w:val="en-US"/>
        </w:rPr>
      </w:pPr>
      <w:r w:rsidRPr="00157882">
        <w:rPr>
          <w:rFonts w:eastAsia="Times New Roman"/>
          <w:b/>
          <w:bCs/>
          <w:lang w:val="en-US"/>
        </w:rPr>
        <w:t>Name                              Local host        Remote host       Initiator spi        Responder spi        State</w:t>
      </w:r>
    </w:p>
    <w:p w14:paraId="6D54AE24" w14:textId="77777777" w:rsidR="00157882" w:rsidRPr="00804FAD" w:rsidRDefault="00157882" w:rsidP="009279E4">
      <w:pPr>
        <w:rPr>
          <w:b/>
          <w:bCs/>
          <w:lang w:val="en-US"/>
        </w:rPr>
      </w:pPr>
      <w:r w:rsidRPr="00804FAD">
        <w:rPr>
          <w:rFonts w:eastAsia="Times New Roman"/>
          <w:b/>
          <w:bCs/>
          <w:lang w:val="en-US"/>
        </w:rPr>
        <w:t>-------------------------------   ---------------   ---------------   ------------------   ------------------   -----------</w:t>
      </w:r>
    </w:p>
    <w:p w14:paraId="6467DD78" w14:textId="64A99A3B" w:rsidR="00157882" w:rsidRPr="00804FAD" w:rsidRDefault="00157882" w:rsidP="009279E4">
      <w:pPr>
        <w:rPr>
          <w:b/>
          <w:bCs/>
          <w:lang w:val="en-US"/>
        </w:rPr>
      </w:pPr>
      <w:r w:rsidRPr="00804FAD">
        <w:rPr>
          <w:rFonts w:eastAsia="Times New Roman"/>
          <w:b/>
          <w:bCs/>
          <w:i/>
          <w:iCs/>
          <w:bdr w:val="single" w:sz="18" w:space="0" w:color="00B050"/>
          <w:lang w:val="en-US"/>
        </w:rPr>
        <w:t>ipsec1                            10.10.10.2        10.10.20.2</w:t>
      </w:r>
      <w:r w:rsidRPr="00804FAD">
        <w:rPr>
          <w:rFonts w:eastAsia="Times New Roman"/>
          <w:b/>
          <w:bCs/>
          <w:lang w:val="en-US"/>
        </w:rPr>
        <w:t xml:space="preserve">        0x480615bbe0f088db   0x43d74dcb9ac0c174   Established</w:t>
      </w:r>
    </w:p>
    <w:p w14:paraId="5184B5CE" w14:textId="77777777" w:rsidR="00157882" w:rsidRPr="00804FAD" w:rsidRDefault="00157882" w:rsidP="009279E4">
      <w:pPr>
        <w:rPr>
          <w:b/>
          <w:bCs/>
          <w:lang w:val="en-US"/>
        </w:rPr>
      </w:pPr>
    </w:p>
    <w:p w14:paraId="4691654B" w14:textId="51DD4EFF" w:rsidR="00157882" w:rsidRPr="00157882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57882" w:rsidRPr="00157882">
        <w:rPr>
          <w:rFonts w:eastAsia="Times New Roman"/>
          <w:b/>
          <w:bCs/>
          <w:lang w:val="en-US"/>
        </w:rPr>
        <w:t># sh security ipsec vpn status</w:t>
      </w:r>
    </w:p>
    <w:p w14:paraId="52E7B9D9" w14:textId="77777777" w:rsidR="00157882" w:rsidRPr="00157882" w:rsidRDefault="00157882" w:rsidP="009279E4">
      <w:pPr>
        <w:rPr>
          <w:b/>
          <w:bCs/>
          <w:lang w:val="en-US"/>
        </w:rPr>
      </w:pPr>
      <w:r w:rsidRPr="00157882">
        <w:rPr>
          <w:rFonts w:eastAsia="Times New Roman"/>
          <w:b/>
          <w:bCs/>
          <w:lang w:val="en-US"/>
        </w:rPr>
        <w:t>Name                              Local host        Remote host       Initiator spi        Responder spi        State</w:t>
      </w:r>
    </w:p>
    <w:p w14:paraId="1ED19E3D" w14:textId="77777777" w:rsidR="00157882" w:rsidRPr="00B578C4" w:rsidRDefault="00157882" w:rsidP="009279E4">
      <w:pPr>
        <w:rPr>
          <w:b/>
          <w:bCs/>
        </w:rPr>
      </w:pPr>
      <w:r w:rsidRPr="00B578C4">
        <w:rPr>
          <w:rFonts w:eastAsia="Times New Roman"/>
          <w:b/>
          <w:bCs/>
        </w:rPr>
        <w:t>-------------------------------   ---------------   ---------------   ------------------   ------------------   -----------</w:t>
      </w:r>
    </w:p>
    <w:p w14:paraId="6AB04CEB" w14:textId="77777777" w:rsidR="00157882" w:rsidRPr="00B578C4" w:rsidRDefault="00157882" w:rsidP="009279E4">
      <w:pPr>
        <w:rPr>
          <w:b/>
          <w:bCs/>
        </w:rPr>
      </w:pPr>
      <w:r w:rsidRPr="00157882">
        <w:rPr>
          <w:rFonts w:eastAsia="Times New Roman"/>
          <w:b/>
          <w:bCs/>
          <w:i/>
          <w:iCs/>
          <w:bdr w:val="single" w:sz="18" w:space="0" w:color="70AD47" w:themeColor="accent6"/>
          <w:lang w:val="en-US"/>
        </w:rPr>
        <w:t>ipsec</w:t>
      </w:r>
      <w:r w:rsidRPr="00B578C4">
        <w:rPr>
          <w:rFonts w:eastAsia="Times New Roman"/>
          <w:b/>
          <w:bCs/>
          <w:i/>
          <w:iCs/>
          <w:bdr w:val="single" w:sz="18" w:space="0" w:color="70AD47" w:themeColor="accent6"/>
        </w:rPr>
        <w:t>1                            10.10.20.2        10.10.10.2</w:t>
      </w:r>
      <w:r w:rsidRPr="00B578C4">
        <w:rPr>
          <w:rFonts w:eastAsia="Times New Roman"/>
          <w:b/>
          <w:bCs/>
        </w:rPr>
        <w:t xml:space="preserve">        0</w:t>
      </w:r>
      <w:r w:rsidRPr="00157882">
        <w:rPr>
          <w:rFonts w:eastAsia="Times New Roman"/>
          <w:b/>
          <w:bCs/>
          <w:lang w:val="en-US"/>
        </w:rPr>
        <w:t>x</w:t>
      </w:r>
      <w:r w:rsidRPr="00B578C4">
        <w:rPr>
          <w:rFonts w:eastAsia="Times New Roman"/>
          <w:b/>
          <w:bCs/>
        </w:rPr>
        <w:t>480615</w:t>
      </w:r>
      <w:r w:rsidRPr="00157882">
        <w:rPr>
          <w:rFonts w:eastAsia="Times New Roman"/>
          <w:b/>
          <w:bCs/>
          <w:lang w:val="en-US"/>
        </w:rPr>
        <w:t>bbe</w:t>
      </w:r>
      <w:r w:rsidRPr="00B578C4">
        <w:rPr>
          <w:rFonts w:eastAsia="Times New Roman"/>
          <w:b/>
          <w:bCs/>
        </w:rPr>
        <w:t>0</w:t>
      </w:r>
      <w:r w:rsidRPr="00157882">
        <w:rPr>
          <w:rFonts w:eastAsia="Times New Roman"/>
          <w:b/>
          <w:bCs/>
          <w:lang w:val="en-US"/>
        </w:rPr>
        <w:t>f</w:t>
      </w:r>
      <w:r w:rsidRPr="00B578C4">
        <w:rPr>
          <w:rFonts w:eastAsia="Times New Roman"/>
          <w:b/>
          <w:bCs/>
        </w:rPr>
        <w:t>088</w:t>
      </w:r>
      <w:r w:rsidRPr="00157882">
        <w:rPr>
          <w:rFonts w:eastAsia="Times New Roman"/>
          <w:b/>
          <w:bCs/>
          <w:lang w:val="en-US"/>
        </w:rPr>
        <w:t>db</w:t>
      </w:r>
      <w:r w:rsidRPr="00B578C4">
        <w:rPr>
          <w:rFonts w:eastAsia="Times New Roman"/>
          <w:b/>
          <w:bCs/>
        </w:rPr>
        <w:t xml:space="preserve">   0</w:t>
      </w:r>
      <w:r w:rsidRPr="00157882">
        <w:rPr>
          <w:rFonts w:eastAsia="Times New Roman"/>
          <w:b/>
          <w:bCs/>
          <w:lang w:val="en-US"/>
        </w:rPr>
        <w:t>x</w:t>
      </w:r>
      <w:r w:rsidRPr="00B578C4">
        <w:rPr>
          <w:rFonts w:eastAsia="Times New Roman"/>
          <w:b/>
          <w:bCs/>
        </w:rPr>
        <w:t>43</w:t>
      </w:r>
      <w:r w:rsidRPr="00157882">
        <w:rPr>
          <w:rFonts w:eastAsia="Times New Roman"/>
          <w:b/>
          <w:bCs/>
          <w:lang w:val="en-US"/>
        </w:rPr>
        <w:t>d</w:t>
      </w:r>
      <w:r w:rsidRPr="00B578C4">
        <w:rPr>
          <w:rFonts w:eastAsia="Times New Roman"/>
          <w:b/>
          <w:bCs/>
        </w:rPr>
        <w:t>74</w:t>
      </w:r>
      <w:r w:rsidRPr="00157882">
        <w:rPr>
          <w:rFonts w:eastAsia="Times New Roman"/>
          <w:b/>
          <w:bCs/>
          <w:lang w:val="en-US"/>
        </w:rPr>
        <w:t>dcb</w:t>
      </w:r>
      <w:r w:rsidRPr="00B578C4">
        <w:rPr>
          <w:rFonts w:eastAsia="Times New Roman"/>
          <w:b/>
          <w:bCs/>
        </w:rPr>
        <w:t>9</w:t>
      </w:r>
      <w:r w:rsidRPr="00157882">
        <w:rPr>
          <w:rFonts w:eastAsia="Times New Roman"/>
          <w:b/>
          <w:bCs/>
          <w:lang w:val="en-US"/>
        </w:rPr>
        <w:t>ac</w:t>
      </w:r>
      <w:r w:rsidRPr="00B578C4">
        <w:rPr>
          <w:rFonts w:eastAsia="Times New Roman"/>
          <w:b/>
          <w:bCs/>
        </w:rPr>
        <w:t>0</w:t>
      </w:r>
      <w:r w:rsidRPr="00157882">
        <w:rPr>
          <w:rFonts w:eastAsia="Times New Roman"/>
          <w:b/>
          <w:bCs/>
          <w:lang w:val="en-US"/>
        </w:rPr>
        <w:t>c</w:t>
      </w:r>
      <w:r w:rsidRPr="00B578C4">
        <w:rPr>
          <w:rFonts w:eastAsia="Times New Roman"/>
          <w:b/>
          <w:bCs/>
        </w:rPr>
        <w:t xml:space="preserve">174   </w:t>
      </w:r>
      <w:r w:rsidRPr="00157882">
        <w:rPr>
          <w:rFonts w:eastAsia="Times New Roman"/>
          <w:b/>
          <w:bCs/>
          <w:lang w:val="en-US"/>
        </w:rPr>
        <w:t>Established</w:t>
      </w:r>
    </w:p>
    <w:p w14:paraId="2DEEB126" w14:textId="77777777" w:rsidR="00157882" w:rsidRDefault="00157882" w:rsidP="009279E4"/>
    <w:p w14:paraId="091009D3" w14:textId="642B61AA" w:rsidR="00157882" w:rsidRDefault="00157882" w:rsidP="009279E4">
      <w:r>
        <w:rPr>
          <w:rFonts w:eastAsia="Times New Roman"/>
        </w:rPr>
        <w:t>Есть прохождение пакетов в туннеле и они зашифрованы:</w:t>
      </w:r>
    </w:p>
    <w:p w14:paraId="150129E9" w14:textId="77777777" w:rsidR="00297DE1" w:rsidRDefault="00297DE1" w:rsidP="009279E4"/>
    <w:p w14:paraId="4AD8DBB8" w14:textId="77777777" w:rsidR="00297DE1" w:rsidRPr="00297DE1" w:rsidRDefault="00297DE1" w:rsidP="009279E4">
      <w:pPr>
        <w:rPr>
          <w:b/>
          <w:bCs/>
          <w:lang w:val="en-US"/>
        </w:rPr>
      </w:pPr>
      <w:r w:rsidRPr="00297DE1">
        <w:rPr>
          <w:rFonts w:eastAsia="Times New Roman"/>
          <w:b/>
          <w:bCs/>
          <w:lang w:val="en-US"/>
        </w:rPr>
        <w:t>gns3@box:~$ traceroute 172.16.2.2</w:t>
      </w:r>
    </w:p>
    <w:p w14:paraId="7C71ED5E" w14:textId="77777777" w:rsidR="00297DE1" w:rsidRPr="00297DE1" w:rsidRDefault="00297DE1" w:rsidP="009279E4">
      <w:pPr>
        <w:rPr>
          <w:b/>
          <w:bCs/>
          <w:lang w:val="en-US"/>
        </w:rPr>
      </w:pPr>
      <w:r w:rsidRPr="00297DE1">
        <w:rPr>
          <w:rFonts w:eastAsia="Times New Roman"/>
          <w:b/>
          <w:bCs/>
          <w:lang w:val="en-US"/>
        </w:rPr>
        <w:t>traceroute to 172.16.2.2 (172.16.2.2), 30 hops max, 38 byte packets</w:t>
      </w:r>
    </w:p>
    <w:p w14:paraId="39AC32F3" w14:textId="77777777" w:rsidR="00297DE1" w:rsidRPr="00297DE1" w:rsidRDefault="00297DE1" w:rsidP="009279E4">
      <w:pPr>
        <w:rPr>
          <w:b/>
          <w:bCs/>
          <w:lang w:val="en-US"/>
        </w:rPr>
      </w:pPr>
      <w:r w:rsidRPr="00297DE1">
        <w:rPr>
          <w:rFonts w:eastAsia="Times New Roman"/>
          <w:b/>
          <w:bCs/>
          <w:lang w:val="en-US"/>
        </w:rPr>
        <w:t xml:space="preserve"> 1  172.16.1.1 (172.16.1.1)  15.253 ms  1.213 ms  1.220 ms</w:t>
      </w:r>
    </w:p>
    <w:p w14:paraId="1E2B5B3D" w14:textId="77777777" w:rsidR="00297DE1" w:rsidRPr="00297DE1" w:rsidRDefault="00297DE1" w:rsidP="009279E4">
      <w:pPr>
        <w:rPr>
          <w:b/>
          <w:bCs/>
          <w:lang w:val="en-US"/>
        </w:rPr>
      </w:pPr>
      <w:r w:rsidRPr="00297DE1">
        <w:rPr>
          <w:rFonts w:eastAsia="Times New Roman"/>
          <w:b/>
          <w:bCs/>
          <w:lang w:val="en-US"/>
        </w:rPr>
        <w:t xml:space="preserve"> 2  192.168.100.2 (192.168.100.2)  2.595 ms  16.045 ms  4.787 ms</w:t>
      </w:r>
    </w:p>
    <w:p w14:paraId="0057E72A" w14:textId="77777777" w:rsidR="00297DE1" w:rsidRPr="00297DE1" w:rsidRDefault="00297DE1" w:rsidP="009279E4">
      <w:pPr>
        <w:rPr>
          <w:b/>
          <w:bCs/>
          <w:lang w:val="en-US"/>
        </w:rPr>
      </w:pPr>
      <w:r w:rsidRPr="00297DE1">
        <w:rPr>
          <w:rFonts w:eastAsia="Times New Roman"/>
          <w:b/>
          <w:bCs/>
          <w:lang w:val="en-US"/>
        </w:rPr>
        <w:t xml:space="preserve"> 3  172.16.2.2 (172.16.2.2)  26.368 ms  3.358 ms  3.142 ms</w:t>
      </w:r>
    </w:p>
    <w:p w14:paraId="012D5DD4" w14:textId="474BEBFB" w:rsidR="00297DE1" w:rsidRPr="00297DE1" w:rsidRDefault="00297DE1" w:rsidP="009279E4">
      <w:pPr>
        <w:rPr>
          <w:b/>
          <w:bCs/>
          <w:lang w:val="en-US"/>
        </w:rPr>
      </w:pPr>
      <w:r w:rsidRPr="00297DE1">
        <w:rPr>
          <w:rFonts w:eastAsia="Times New Roman"/>
          <w:b/>
          <w:bCs/>
          <w:lang w:val="en-US"/>
        </w:rPr>
        <w:t>gns3@box:~$</w:t>
      </w:r>
    </w:p>
    <w:p w14:paraId="352202D7" w14:textId="77777777" w:rsidR="00157882" w:rsidRPr="00297DE1" w:rsidRDefault="00157882" w:rsidP="009279E4">
      <w:pPr>
        <w:rPr>
          <w:lang w:val="en-US"/>
        </w:rPr>
      </w:pPr>
    </w:p>
    <w:p w14:paraId="4D4DF1F9" w14:textId="77777777" w:rsidR="00157882" w:rsidRPr="00157882" w:rsidRDefault="00157882" w:rsidP="009279E4">
      <w:pPr>
        <w:rPr>
          <w:b/>
          <w:bCs/>
          <w:lang w:val="en-US"/>
        </w:rPr>
      </w:pPr>
      <w:r w:rsidRPr="00157882">
        <w:rPr>
          <w:rFonts w:eastAsia="Times New Roman"/>
          <w:b/>
          <w:bCs/>
          <w:lang w:val="en-US"/>
        </w:rPr>
        <w:t>gns3@box:~$ traceroute 172.16.1.2</w:t>
      </w:r>
    </w:p>
    <w:p w14:paraId="4248CCF3" w14:textId="77777777" w:rsidR="00157882" w:rsidRPr="00157882" w:rsidRDefault="00157882" w:rsidP="009279E4">
      <w:pPr>
        <w:rPr>
          <w:b/>
          <w:bCs/>
          <w:lang w:val="en-US"/>
        </w:rPr>
      </w:pPr>
      <w:r w:rsidRPr="00157882">
        <w:rPr>
          <w:rFonts w:eastAsia="Times New Roman"/>
          <w:b/>
          <w:bCs/>
          <w:lang w:val="en-US"/>
        </w:rPr>
        <w:t>traceroute to 172.16.1.2 (172.16.1.2), 30 hops max, 38 byte packets</w:t>
      </w:r>
    </w:p>
    <w:p w14:paraId="7DEB6AE7" w14:textId="77777777" w:rsidR="00157882" w:rsidRPr="00157882" w:rsidRDefault="00157882" w:rsidP="009279E4">
      <w:pPr>
        <w:rPr>
          <w:b/>
          <w:bCs/>
          <w:lang w:val="en-US"/>
        </w:rPr>
      </w:pPr>
      <w:r w:rsidRPr="00157882">
        <w:rPr>
          <w:rFonts w:eastAsia="Times New Roman"/>
          <w:b/>
          <w:bCs/>
          <w:lang w:val="en-US"/>
        </w:rPr>
        <w:t xml:space="preserve"> 1  172.16.2.1 (172.16.2.1)  1.406 ms  0.918 ms  0.885 ms</w:t>
      </w:r>
    </w:p>
    <w:p w14:paraId="4B711DF2" w14:textId="77777777" w:rsidR="00157882" w:rsidRPr="00157882" w:rsidRDefault="00157882" w:rsidP="009279E4">
      <w:pPr>
        <w:rPr>
          <w:b/>
          <w:bCs/>
          <w:lang w:val="en-US"/>
        </w:rPr>
      </w:pPr>
      <w:r w:rsidRPr="00157882">
        <w:rPr>
          <w:rFonts w:eastAsia="Times New Roman"/>
          <w:b/>
          <w:bCs/>
          <w:lang w:val="en-US"/>
        </w:rPr>
        <w:t xml:space="preserve"> 2  192.168.100.1 (192.168.100.1)  2.926 ms  1.823 ms  1.618 ms</w:t>
      </w:r>
    </w:p>
    <w:p w14:paraId="4D96BAD5" w14:textId="77777777" w:rsidR="00157882" w:rsidRPr="00157882" w:rsidRDefault="00157882" w:rsidP="009279E4">
      <w:pPr>
        <w:rPr>
          <w:b/>
          <w:bCs/>
          <w:lang w:val="en-US"/>
        </w:rPr>
      </w:pPr>
      <w:r w:rsidRPr="00157882">
        <w:rPr>
          <w:rFonts w:eastAsia="Times New Roman"/>
          <w:b/>
          <w:bCs/>
          <w:lang w:val="en-US"/>
        </w:rPr>
        <w:t xml:space="preserve"> 3  172.16.1.2 (172.16.1.2)  3.928 ms  2.580 ms  0.777 ms</w:t>
      </w:r>
    </w:p>
    <w:p w14:paraId="7A6C69CB" w14:textId="2A8A6921" w:rsidR="00157882" w:rsidRPr="00157882" w:rsidRDefault="00157882" w:rsidP="009279E4">
      <w:pPr>
        <w:rPr>
          <w:b/>
          <w:bCs/>
          <w:lang w:val="en-US"/>
        </w:rPr>
      </w:pPr>
      <w:r w:rsidRPr="00157882">
        <w:rPr>
          <w:rFonts w:eastAsia="Times New Roman"/>
          <w:b/>
          <w:bCs/>
          <w:lang w:val="en-US"/>
        </w:rPr>
        <w:t>gns3@box:~$</w:t>
      </w:r>
    </w:p>
    <w:p w14:paraId="020ADE3D" w14:textId="77777777" w:rsidR="00157882" w:rsidRPr="00157882" w:rsidRDefault="00157882" w:rsidP="009279E4">
      <w:pPr>
        <w:rPr>
          <w:lang w:val="en-US"/>
        </w:rPr>
      </w:pPr>
    </w:p>
    <w:bookmarkEnd w:id="25"/>
    <w:p w14:paraId="663C5102" w14:textId="3B5E2143" w:rsidR="007B3AC2" w:rsidRPr="00804FAD" w:rsidRDefault="007B3AC2" w:rsidP="009279E4">
      <w:r w:rsidRPr="007B3AC2">
        <w:rPr>
          <w:rFonts w:eastAsia="Times New Roman"/>
        </w:rPr>
        <w:t>Конфигурация устройств получилась следующая:</w:t>
      </w:r>
    </w:p>
    <w:p w14:paraId="7E94342F" w14:textId="77777777" w:rsidR="001A2DB6" w:rsidRPr="00804FAD" w:rsidRDefault="001A2DB6" w:rsidP="009279E4"/>
    <w:p w14:paraId="1F8CBBC7" w14:textId="24F197DC" w:rsidR="00297DE1" w:rsidRPr="00402678" w:rsidRDefault="00297DE1" w:rsidP="009279E4">
      <w:pPr>
        <w:rPr>
          <w:rFonts w:ascii="Courier New" w:hAnsi="Courier New" w:cs="Courier New"/>
        </w:rPr>
      </w:pPr>
      <w:r w:rsidRPr="00402678">
        <w:rPr>
          <w:rFonts w:eastAsia="Times New Roman" w:cs="Courier New"/>
          <w:lang w:val="en-US"/>
        </w:rPr>
        <w:t>hostname</w:t>
      </w:r>
      <w:r w:rsidRPr="00402678">
        <w:rPr>
          <w:rFonts w:eastAsia="Times New Roman" w:cs="Courier New"/>
        </w:rPr>
        <w:t xml:space="preserve"> </w:t>
      </w:r>
      <w:r w:rsidR="00902DA6" w:rsidRPr="00902DA6">
        <w:rPr>
          <w:rFonts w:eastAsia="Times New Roman" w:cs="Courier New"/>
        </w:rPr>
        <w:t xml:space="preserve"> </w:t>
      </w:r>
      <w:r w:rsidR="00902DA6">
        <w:rPr>
          <w:rFonts w:eastAsia="Times New Roman" w:cs="Courier New"/>
          <w:lang w:val="en-US"/>
        </w:rPr>
        <w:t>vesr</w:t>
      </w:r>
      <w:r w:rsidR="00902DA6" w:rsidRPr="00902DA6">
        <w:rPr>
          <w:rFonts w:eastAsia="Times New Roman" w:cs="Courier New"/>
        </w:rPr>
        <w:t>124-2-1</w:t>
      </w:r>
    </w:p>
    <w:p w14:paraId="750C8A6C" w14:textId="77777777" w:rsidR="00297DE1" w:rsidRPr="00402678" w:rsidRDefault="00297DE1" w:rsidP="009279E4">
      <w:pPr>
        <w:rPr>
          <w:rFonts w:ascii="Courier New" w:hAnsi="Courier New" w:cs="Courier New"/>
        </w:rPr>
      </w:pPr>
    </w:p>
    <w:p w14:paraId="7D2735D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object-group service dhcp_service</w:t>
      </w:r>
    </w:p>
    <w:p w14:paraId="644A370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port-range 67</w:t>
      </w:r>
    </w:p>
    <w:p w14:paraId="0E2DD5F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0F7751E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object-group service dhcp_client</w:t>
      </w:r>
    </w:p>
    <w:p w14:paraId="6F8EFD7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port-range 68</w:t>
      </w:r>
    </w:p>
    <w:p w14:paraId="5B9D93B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4737DD9E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object-group service ssh</w:t>
      </w:r>
    </w:p>
    <w:p w14:paraId="453DDAF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port-range 22</w:t>
      </w:r>
    </w:p>
    <w:p w14:paraId="7105935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7DF23C2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object-group service SSH</w:t>
      </w:r>
    </w:p>
    <w:p w14:paraId="50F9C1C9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port-range 2222</w:t>
      </w:r>
    </w:p>
    <w:p w14:paraId="188C295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541AC8F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object-group service TRACEROUTE</w:t>
      </w:r>
    </w:p>
    <w:p w14:paraId="229CAE2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port-range 33434-33534</w:t>
      </w:r>
    </w:p>
    <w:p w14:paraId="6FD2FD9D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0C58674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367DB56D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object-group network WAN</w:t>
      </w:r>
    </w:p>
    <w:p w14:paraId="0FA5F2C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ip address-range 10.10.10.2</w:t>
      </w:r>
    </w:p>
    <w:p w14:paraId="6C5EE659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0FB7D76D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object-group network clients</w:t>
      </w:r>
    </w:p>
    <w:p w14:paraId="1AD0241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ip address-range 192.168.10.0-192.168.10.254</w:t>
      </w:r>
    </w:p>
    <w:p w14:paraId="3E04BE9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ip address-range 192.168.151.1-192.168.151.254</w:t>
      </w:r>
    </w:p>
    <w:p w14:paraId="570FE6C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ip address-range 10.10.10.1-10.10.10.254</w:t>
      </w:r>
    </w:p>
    <w:p w14:paraId="1815C7F9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ip address-range 10.10.20.1-10.10.20.254</w:t>
      </w:r>
    </w:p>
    <w:p w14:paraId="16A5673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ip address-range 172.16.2.1-172.16.2.254</w:t>
      </w:r>
    </w:p>
    <w:p w14:paraId="62754E9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4954FE1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object-group network SERVER_IP</w:t>
      </w:r>
    </w:p>
    <w:p w14:paraId="5CA4FFF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ip address-range 172.16.1.2</w:t>
      </w:r>
    </w:p>
    <w:p w14:paraId="40FC7C6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313C39F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object-group network LAN_NETWORK</w:t>
      </w:r>
    </w:p>
    <w:p w14:paraId="6E881FA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ip address-range 172.16.1.1-172.16.1.254</w:t>
      </w:r>
    </w:p>
    <w:p w14:paraId="7732431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5E44E73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object-group network LAN_GW</w:t>
      </w:r>
    </w:p>
    <w:p w14:paraId="1467917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ip address-range 172.16.1.1</w:t>
      </w:r>
    </w:p>
    <w:p w14:paraId="64450DB9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482C5D9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690EDBC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syslog max-files 3</w:t>
      </w:r>
    </w:p>
    <w:p w14:paraId="7A11E8B5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syslog file-size 512</w:t>
      </w:r>
    </w:p>
    <w:p w14:paraId="1C196749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syslog file tmpsys:syslog/default</w:t>
      </w:r>
    </w:p>
    <w:p w14:paraId="159C14FE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severity info</w:t>
      </w:r>
    </w:p>
    <w:p w14:paraId="1FDE13F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25B0AD5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syslog console</w:t>
      </w:r>
    </w:p>
    <w:p w14:paraId="05F6CECE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virtual-serial</w:t>
      </w:r>
    </w:p>
    <w:p w14:paraId="6868736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0A200399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0936BB8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username admin</w:t>
      </w:r>
    </w:p>
    <w:p w14:paraId="13C4232D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password encrypted $6$kx1jB3DT6zH05CQ7$WqbKGSvl/35jvx.NKDc6R5NpD5uy2623zfbWAOTPhNOQgnR.zXxQzlgYwESdboxOWSyhPPNojy0Q0.pMvR6Ld/</w:t>
      </w:r>
    </w:p>
    <w:p w14:paraId="66862A9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441DF53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username rinat</w:t>
      </w:r>
    </w:p>
    <w:p w14:paraId="4C554EEB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password encrypted $6$T37FYJy.i38S36O0$vHt9c.g0yzphZ5PJNwkmOvJJ36dSvMbr7qRSJnDWhprk4f8OI5d1oNdT6jmqUsXMbfgRFDd4RK3Ugeu0jLZ9w/</w:t>
      </w:r>
    </w:p>
    <w:p w14:paraId="7FC1649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privilege 15</w:t>
      </w:r>
    </w:p>
    <w:p w14:paraId="393CB8D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698AFA2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13AC586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domain lookup enable</w:t>
      </w:r>
    </w:p>
    <w:p w14:paraId="55C943C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2539547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security zone UNTRUST</w:t>
      </w:r>
    </w:p>
    <w:p w14:paraId="236A8E7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49E8ED6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security zone TRUST</w:t>
      </w:r>
    </w:p>
    <w:p w14:paraId="07E9929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26AA825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76569C9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interface gigabitethernet 1/0/1</w:t>
      </w:r>
    </w:p>
    <w:p w14:paraId="73C14E8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description "WAN"</w:t>
      </w:r>
    </w:p>
    <w:p w14:paraId="59EE619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security-zone UNTRUST</w:t>
      </w:r>
    </w:p>
    <w:p w14:paraId="2922C1E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ip address 10.10.10.2/24</w:t>
      </w:r>
    </w:p>
    <w:p w14:paraId="3574E7C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60EB72C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interface gigabitethernet 1/0/2</w:t>
      </w:r>
    </w:p>
    <w:p w14:paraId="439E7DA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description "LAN_NET"</w:t>
      </w:r>
    </w:p>
    <w:p w14:paraId="32474F3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security-zone TRUST</w:t>
      </w:r>
    </w:p>
    <w:p w14:paraId="74B6481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ip address 172.16.1.1/24</w:t>
      </w:r>
    </w:p>
    <w:p w14:paraId="0FF7ADA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2BCD0AA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interface gigabitethernet 1/0/3</w:t>
      </w:r>
    </w:p>
    <w:p w14:paraId="741D6FBE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shutdown</w:t>
      </w:r>
    </w:p>
    <w:p w14:paraId="2854C12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ip address dhcp</w:t>
      </w:r>
    </w:p>
    <w:p w14:paraId="568231F5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5BC3607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7158949D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tunnel gre 10</w:t>
      </w:r>
    </w:p>
    <w:p w14:paraId="6E4A2DA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ttl 18</w:t>
      </w:r>
    </w:p>
    <w:p w14:paraId="2EC5C7EB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security-zone UNTRUST</w:t>
      </w:r>
    </w:p>
    <w:p w14:paraId="7493460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local address 10.10.10.2</w:t>
      </w:r>
    </w:p>
    <w:p w14:paraId="50F27B9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remote address 10.10.20.2</w:t>
      </w:r>
    </w:p>
    <w:p w14:paraId="017B61C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ip address 192.168.100.1/24</w:t>
      </w:r>
    </w:p>
    <w:p w14:paraId="75633C6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enable</w:t>
      </w:r>
    </w:p>
    <w:p w14:paraId="7B101F5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348F4AB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7831F69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security zone-pair TRUST self</w:t>
      </w:r>
    </w:p>
    <w:p w14:paraId="2FCCF95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1</w:t>
      </w:r>
    </w:p>
    <w:p w14:paraId="6586180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description "ICMP"</w:t>
      </w:r>
    </w:p>
    <w:p w14:paraId="6453CE4E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7E1E6E6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icmp</w:t>
      </w:r>
    </w:p>
    <w:p w14:paraId="707E977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4384E06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5BA2CB1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2</w:t>
      </w:r>
    </w:p>
    <w:p w14:paraId="0F55A66B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63DE1CC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udp</w:t>
      </w:r>
    </w:p>
    <w:p w14:paraId="5B02EA3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19DF22D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20490939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3</w:t>
      </w:r>
    </w:p>
    <w:p w14:paraId="2CF3852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description "GRE"</w:t>
      </w:r>
    </w:p>
    <w:p w14:paraId="1547306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671800EE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gre</w:t>
      </w:r>
    </w:p>
    <w:p w14:paraId="1EE8A8CB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5EA030A9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4277B71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4</w:t>
      </w:r>
    </w:p>
    <w:p w14:paraId="05B78BDB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6D7D014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udp</w:t>
      </w:r>
    </w:p>
    <w:p w14:paraId="6FA643B9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source-port object-group dhcp_client</w:t>
      </w:r>
    </w:p>
    <w:p w14:paraId="58810F0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destination-port object-group dhcp_service</w:t>
      </w:r>
    </w:p>
    <w:p w14:paraId="6A2BA03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26AE622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0AF85BE5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74EA1EF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security zone-pair TRUST UNTRUST</w:t>
      </w:r>
    </w:p>
    <w:p w14:paraId="54B3654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1</w:t>
      </w:r>
    </w:p>
    <w:p w14:paraId="0140B2B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2A14646E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icmp</w:t>
      </w:r>
    </w:p>
    <w:p w14:paraId="6B5D9CE9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015990E5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64184ED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2</w:t>
      </w:r>
    </w:p>
    <w:p w14:paraId="1394BFE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4C920E2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udp</w:t>
      </w:r>
    </w:p>
    <w:p w14:paraId="1A34D75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7835E5C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46BD77A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3</w:t>
      </w:r>
    </w:p>
    <w:p w14:paraId="6DA3686D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description "GRE"</w:t>
      </w:r>
    </w:p>
    <w:p w14:paraId="30EA10FD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1E9A894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gre</w:t>
      </w:r>
    </w:p>
    <w:p w14:paraId="2990908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2A0565E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2C2441F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060366CB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security zone-pair UNTRUST self</w:t>
      </w:r>
    </w:p>
    <w:p w14:paraId="4B8B26D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1</w:t>
      </w:r>
    </w:p>
    <w:p w14:paraId="345E605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description "ICMP"</w:t>
      </w:r>
    </w:p>
    <w:p w14:paraId="23A3FAE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64DE047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icmp</w:t>
      </w:r>
    </w:p>
    <w:p w14:paraId="345EA6D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2E3477B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2DE1F5A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2</w:t>
      </w:r>
    </w:p>
    <w:p w14:paraId="509B0F9E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description "GRE"</w:t>
      </w:r>
    </w:p>
    <w:p w14:paraId="67B3007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59255D19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gre</w:t>
      </w:r>
    </w:p>
    <w:p w14:paraId="097164B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5E30C79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1066F92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3</w:t>
      </w:r>
    </w:p>
    <w:p w14:paraId="59701CB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description "TRACEROUTE"</w:t>
      </w:r>
    </w:p>
    <w:p w14:paraId="3D0A550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506C980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udp</w:t>
      </w:r>
    </w:p>
    <w:p w14:paraId="71111E0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38B907E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2D71B07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4</w:t>
      </w:r>
    </w:p>
    <w:p w14:paraId="7D8AB25E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description "ESP"</w:t>
      </w:r>
    </w:p>
    <w:p w14:paraId="4CE9BFC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3E6E0F7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esp</w:t>
      </w:r>
    </w:p>
    <w:p w14:paraId="1F549649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0B1635A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6E14236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5</w:t>
      </w:r>
    </w:p>
    <w:p w14:paraId="159FE07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description "AH"</w:t>
      </w:r>
    </w:p>
    <w:p w14:paraId="317232C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0512F36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ah</w:t>
      </w:r>
    </w:p>
    <w:p w14:paraId="43119575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149F82D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466A798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10</w:t>
      </w:r>
    </w:p>
    <w:p w14:paraId="7DC5BFBB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26595AE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tcp</w:t>
      </w:r>
    </w:p>
    <w:p w14:paraId="4D010E0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source-address object-group clients</w:t>
      </w:r>
    </w:p>
    <w:p w14:paraId="3C84390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destination-address object-group WAN</w:t>
      </w:r>
    </w:p>
    <w:p w14:paraId="378B84A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destination-port object-group ssh</w:t>
      </w:r>
    </w:p>
    <w:p w14:paraId="7E6CB15D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2ADD2D8E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0229624D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08ACE2EB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security zone-pair UNTRUST TRUST</w:t>
      </w:r>
    </w:p>
    <w:p w14:paraId="6B89F4A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1</w:t>
      </w:r>
    </w:p>
    <w:p w14:paraId="267BFD6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description "ICMP"</w:t>
      </w:r>
    </w:p>
    <w:p w14:paraId="7DB6543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56CA2B2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icmp</w:t>
      </w:r>
    </w:p>
    <w:p w14:paraId="24E6819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3A053799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7532AA9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2</w:t>
      </w:r>
    </w:p>
    <w:p w14:paraId="33C7640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description "GRE"</w:t>
      </w:r>
    </w:p>
    <w:p w14:paraId="0355667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7E47C73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gre</w:t>
      </w:r>
    </w:p>
    <w:p w14:paraId="22B2F589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46823DBE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0D878BF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3</w:t>
      </w:r>
    </w:p>
    <w:p w14:paraId="2411A32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description "TRACEROUTE"</w:t>
      </w:r>
    </w:p>
    <w:p w14:paraId="53ACE4E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2AD5AA8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udp</w:t>
      </w:r>
    </w:p>
    <w:p w14:paraId="61FB3975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7DD81D7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66F01209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10</w:t>
      </w:r>
    </w:p>
    <w:p w14:paraId="22F0C40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099C20F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tcp</w:t>
      </w:r>
    </w:p>
    <w:p w14:paraId="45A8C1CD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destination-address object-group SERVER_IP</w:t>
      </w:r>
    </w:p>
    <w:p w14:paraId="761F9FC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36425C8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2AE3A365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7A002E0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73F3E38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security ike proposal ike_prop1</w:t>
      </w:r>
    </w:p>
    <w:p w14:paraId="6E6C38B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authentication algorithm md5</w:t>
      </w:r>
    </w:p>
    <w:p w14:paraId="48C87E6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encryption algorithm aes128</w:t>
      </w:r>
    </w:p>
    <w:p w14:paraId="4EA5F8A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dh-group 2</w:t>
      </w:r>
    </w:p>
    <w:p w14:paraId="50400FB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44A756B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62B67AA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security ike policy ike_pol1</w:t>
      </w:r>
    </w:p>
    <w:p w14:paraId="0D8C402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pre-shared-key ascii-text encrypted AC94107EA75F5AFF</w:t>
      </w:r>
    </w:p>
    <w:p w14:paraId="58859F5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proposal ike_prop1</w:t>
      </w:r>
    </w:p>
    <w:p w14:paraId="193F770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32C6CD0B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0FB4F5FE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security ike gateway ike_gw1</w:t>
      </w:r>
    </w:p>
    <w:p w14:paraId="2C4DC05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ike-policy ike_pol1</w:t>
      </w:r>
    </w:p>
    <w:p w14:paraId="3DD8330D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local address 10.10.10.2</w:t>
      </w:r>
    </w:p>
    <w:p w14:paraId="2A2B601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local network 10.10.10.2/32 protocol gre</w:t>
      </w:r>
    </w:p>
    <w:p w14:paraId="5D11976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remote address 10.10.20.2</w:t>
      </w:r>
    </w:p>
    <w:p w14:paraId="06E98CAE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remote network 10.10.20.2/32 protocol gre</w:t>
      </w:r>
    </w:p>
    <w:p w14:paraId="48C6AF4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mode policy-based</w:t>
      </w:r>
    </w:p>
    <w:p w14:paraId="093EF5E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4F6BB6B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724C8B1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security ipsec proposal ipsec_prop1</w:t>
      </w:r>
    </w:p>
    <w:p w14:paraId="7D81466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authentication algorithm md5</w:t>
      </w:r>
    </w:p>
    <w:p w14:paraId="6375BA4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encryption algorithm aes128</w:t>
      </w:r>
    </w:p>
    <w:p w14:paraId="3678E55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pfs dh-group 2</w:t>
      </w:r>
    </w:p>
    <w:p w14:paraId="57029AA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19F51D3E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6B6F9C0D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security ipsec policy ipsec_pol1</w:t>
      </w:r>
    </w:p>
    <w:p w14:paraId="33C29855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proposal ipsec_prop1</w:t>
      </w:r>
    </w:p>
    <w:p w14:paraId="4B5AC73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7499C77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4A85564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security ipsec vpn ipsec1</w:t>
      </w:r>
    </w:p>
    <w:p w14:paraId="784BB0FD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ike establish-tunnel route</w:t>
      </w:r>
    </w:p>
    <w:p w14:paraId="0AD1D9E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ike gateway ike_gw1</w:t>
      </w:r>
    </w:p>
    <w:p w14:paraId="2FA0BC99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ike ipsec-policy ipsec_pol1</w:t>
      </w:r>
    </w:p>
    <w:p w14:paraId="446FF8F9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enable</w:t>
      </w:r>
    </w:p>
    <w:p w14:paraId="16AF359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5AA6854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4153652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security passwords default-expired</w:t>
      </w:r>
    </w:p>
    <w:p w14:paraId="375BA49D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51C6FE0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nat destination</w:t>
      </w:r>
    </w:p>
    <w:p w14:paraId="5A0BB745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pool SERVER_POOL</w:t>
      </w:r>
    </w:p>
    <w:p w14:paraId="0E82A76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ip address 172.16.1.2</w:t>
      </w:r>
    </w:p>
    <w:p w14:paraId="455D3CB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ip port 22</w:t>
      </w:r>
    </w:p>
    <w:p w14:paraId="24EEFC9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7F5D0AF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ruleset DNAT</w:t>
      </w:r>
    </w:p>
    <w:p w14:paraId="2F7A84F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from zone UNTRUST</w:t>
      </w:r>
    </w:p>
    <w:p w14:paraId="0A4BCC7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rule 10</w:t>
      </w:r>
    </w:p>
    <w:p w14:paraId="18F0288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  match protocol tcp</w:t>
      </w:r>
    </w:p>
    <w:p w14:paraId="504EC1F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  match destination-port object-group SSH</w:t>
      </w:r>
    </w:p>
    <w:p w14:paraId="787315A9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  action destination-nat pool SERVER_POOL</w:t>
      </w:r>
    </w:p>
    <w:p w14:paraId="7212EFC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  enable</w:t>
      </w:r>
    </w:p>
    <w:p w14:paraId="5B866B9B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exit</w:t>
      </w:r>
    </w:p>
    <w:p w14:paraId="4EDAF4F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40F3C75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63347115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6DE33035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nat source</w:t>
      </w:r>
    </w:p>
    <w:p w14:paraId="3FBD4B9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pool WAN</w:t>
      </w:r>
    </w:p>
    <w:p w14:paraId="5C093D0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ip address-range 10.10.10.2</w:t>
      </w:r>
    </w:p>
    <w:p w14:paraId="69768A8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03AD799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ruleset SNAT</w:t>
      </w:r>
    </w:p>
    <w:p w14:paraId="311D9AAD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to zone UNTRUST</w:t>
      </w:r>
    </w:p>
    <w:p w14:paraId="57C3A10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rule 1</w:t>
      </w:r>
    </w:p>
    <w:p w14:paraId="0704B27B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  match source-address object-group LAN_NETWORK</w:t>
      </w:r>
    </w:p>
    <w:p w14:paraId="5A3FC99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  action source-nat interface</w:t>
      </w:r>
    </w:p>
    <w:p w14:paraId="5C2656F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  enable</w:t>
      </w:r>
    </w:p>
    <w:p w14:paraId="45E30DC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exit</w:t>
      </w:r>
    </w:p>
    <w:p w14:paraId="3294998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09D1E0A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53A3302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367AC30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ip dhcp-server</w:t>
      </w:r>
    </w:p>
    <w:p w14:paraId="1E979C6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ip dhcp-server pool LAN_NETWORK</w:t>
      </w:r>
    </w:p>
    <w:p w14:paraId="39573D1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network 172.16.1.0/24</w:t>
      </w:r>
    </w:p>
    <w:p w14:paraId="62CF348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default-lease-time 003:00:00</w:t>
      </w:r>
    </w:p>
    <w:p w14:paraId="421F207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address-range 172.16.1.1-172.16.1.254</w:t>
      </w:r>
    </w:p>
    <w:p w14:paraId="3F2C837D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address 172.16.1.2 mac-address 0c:28:d9:73:00:00</w:t>
      </w:r>
    </w:p>
    <w:p w14:paraId="29BD369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default-router 172.16.1.1</w:t>
      </w:r>
    </w:p>
    <w:p w14:paraId="5AE4131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dns-server 77.88.8.8</w:t>
      </w:r>
    </w:p>
    <w:p w14:paraId="7ABCA00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315454D5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0B47480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ip route 0.0.0.0/0 10.10.10.1</w:t>
      </w:r>
    </w:p>
    <w:p w14:paraId="48A2BD1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ip route 10.10.20.0/24 10.10.20.1</w:t>
      </w:r>
    </w:p>
    <w:p w14:paraId="263CC39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ip route 10.10.30.0/24 10.10.30.1</w:t>
      </w:r>
    </w:p>
    <w:p w14:paraId="0428667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ip route 172.16.2.0/24 tunnel gre 10</w:t>
      </w:r>
    </w:p>
    <w:p w14:paraId="1CEF278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ip route 172.16.1.0/24 interface gigabitethernet 1/0/2</w:t>
      </w:r>
    </w:p>
    <w:p w14:paraId="1DCBAF59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2A12AC3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ip ssh server</w:t>
      </w:r>
    </w:p>
    <w:p w14:paraId="2966A83B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6250B3E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ntp enable</w:t>
      </w:r>
    </w:p>
    <w:p w14:paraId="4D118D6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ntp broadcast-client enable</w:t>
      </w:r>
    </w:p>
    <w:p w14:paraId="356AEAB5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61BAFB5E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licence-manager</w:t>
      </w:r>
    </w:p>
    <w:p w14:paraId="5D4A284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host address elm.eltex-co.ru</w:t>
      </w:r>
    </w:p>
    <w:p w14:paraId="7E515F92" w14:textId="00F8118D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105357B0" w14:textId="77777777" w:rsidR="00297DE1" w:rsidRPr="00115ECF" w:rsidRDefault="00297DE1" w:rsidP="009279E4">
      <w:pPr>
        <w:rPr>
          <w:rFonts w:ascii="Courier New" w:hAnsi="Courier New" w:cs="Courier New"/>
          <w:lang w:val="en-US"/>
        </w:rPr>
      </w:pPr>
    </w:p>
    <w:p w14:paraId="1BA072C2" w14:textId="77777777" w:rsidR="00402678" w:rsidRDefault="00402678" w:rsidP="009279E4">
      <w:pPr>
        <w:rPr>
          <w:rFonts w:ascii="Courier New" w:hAnsi="Courier New" w:cs="Courier New"/>
          <w:lang w:val="en-US"/>
        </w:rPr>
      </w:pPr>
    </w:p>
    <w:p w14:paraId="0D12AE73" w14:textId="6E534990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hostname </w:t>
      </w:r>
      <w:r w:rsidR="00902DA6">
        <w:rPr>
          <w:rFonts w:eastAsia="Times New Roman" w:cs="Courier New"/>
          <w:lang w:val="en-US"/>
        </w:rPr>
        <w:t xml:space="preserve"> vesr124-2-2</w:t>
      </w:r>
    </w:p>
    <w:p w14:paraId="20BB1DB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456EAD59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object-group service dhcp_service</w:t>
      </w:r>
    </w:p>
    <w:p w14:paraId="41FD02F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port-range 67</w:t>
      </w:r>
    </w:p>
    <w:p w14:paraId="2267196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6845E77E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object-group service dhcp_client</w:t>
      </w:r>
    </w:p>
    <w:p w14:paraId="5CCEC8A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port-range 68</w:t>
      </w:r>
    </w:p>
    <w:p w14:paraId="03F3ABF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361A118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object-group service TRACEROUTE</w:t>
      </w:r>
    </w:p>
    <w:p w14:paraId="211E60B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port-range 33434-33534</w:t>
      </w:r>
    </w:p>
    <w:p w14:paraId="2571716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0C1827E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15BEA3B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object-group network LAN_NETWORK</w:t>
      </w:r>
    </w:p>
    <w:p w14:paraId="4D9AF66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ip address-range 172.16.2.1-172.16.2.254</w:t>
      </w:r>
    </w:p>
    <w:p w14:paraId="4CEA8D6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5D3E872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object-group network LAN_GW</w:t>
      </w:r>
    </w:p>
    <w:p w14:paraId="42D48105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ip address-range 172.16.2.1</w:t>
      </w:r>
    </w:p>
    <w:p w14:paraId="6D66751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0EA67F6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object-group network WAN</w:t>
      </w:r>
    </w:p>
    <w:p w14:paraId="24730F2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ip address-range 10.10.20.2</w:t>
      </w:r>
    </w:p>
    <w:p w14:paraId="6D19187E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76CD84FE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object-group network clients</w:t>
      </w:r>
    </w:p>
    <w:p w14:paraId="457401C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ip address-range 192.168.10.0-192.168.10.254</w:t>
      </w:r>
    </w:p>
    <w:p w14:paraId="0E7512B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ip address-range 192.168.151.1-192.168.151.254</w:t>
      </w:r>
    </w:p>
    <w:p w14:paraId="3C5C1E7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ip address-range 10.10.10.1-10.10.10.254</w:t>
      </w:r>
    </w:p>
    <w:p w14:paraId="3509C49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ip address-range 10.10.20.1-10.10.20.254</w:t>
      </w:r>
    </w:p>
    <w:p w14:paraId="52C7133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ip address-range 172.16.1.0-172.16.2.254</w:t>
      </w:r>
    </w:p>
    <w:p w14:paraId="3A3920B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3CA7D58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0DB6A05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syslog max-files 3</w:t>
      </w:r>
    </w:p>
    <w:p w14:paraId="3231E15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syslog file-size 512</w:t>
      </w:r>
    </w:p>
    <w:p w14:paraId="3E9F18EE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syslog file tmpsys:syslog/default</w:t>
      </w:r>
    </w:p>
    <w:p w14:paraId="788C372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severity info</w:t>
      </w:r>
    </w:p>
    <w:p w14:paraId="362BD09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49ED33F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syslog console</w:t>
      </w:r>
    </w:p>
    <w:p w14:paraId="2BEED2F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virtual-serial</w:t>
      </w:r>
    </w:p>
    <w:p w14:paraId="0420E1F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7C8A9BF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6C8D8879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username admin</w:t>
      </w:r>
    </w:p>
    <w:p w14:paraId="0CB98A0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password encrypted $6$IB0aLOlcTz4bCj3C$.wb4QEOgQALUdzELWRMrUsSm3qP31ijGHFq6p7rtnZtaPiwTLb5Y2N7dt9fvK/aNlULZ1yEzK6CM5u0uMiNtn/</w:t>
      </w:r>
    </w:p>
    <w:p w14:paraId="44F058E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538F582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3D35BFE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domain lookup enable</w:t>
      </w:r>
    </w:p>
    <w:p w14:paraId="520F3AA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2D494A85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security zone TRUST</w:t>
      </w:r>
    </w:p>
    <w:p w14:paraId="6FBC98D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3140901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security zone UNTRUST</w:t>
      </w:r>
    </w:p>
    <w:p w14:paraId="14E4219D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0EEA4F6B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4DF5650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interface gigabitethernet 1/0/1</w:t>
      </w:r>
    </w:p>
    <w:p w14:paraId="5A30CCD9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description "WAN"</w:t>
      </w:r>
    </w:p>
    <w:p w14:paraId="1D2F99D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security-zone UNTRUST</w:t>
      </w:r>
    </w:p>
    <w:p w14:paraId="462DB45B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ip address 10.10.20.2/24</w:t>
      </w:r>
    </w:p>
    <w:p w14:paraId="626CEC6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07B7555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interface gigabitethernet 1/0/2</w:t>
      </w:r>
    </w:p>
    <w:p w14:paraId="1F50A2A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description "LAN"</w:t>
      </w:r>
    </w:p>
    <w:p w14:paraId="737B8F5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security-zone TRUST</w:t>
      </w:r>
    </w:p>
    <w:p w14:paraId="6636034B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ip address 172.16.2.1/24</w:t>
      </w:r>
    </w:p>
    <w:p w14:paraId="4129519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692C565D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64FA0A5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tunnel gre 10</w:t>
      </w:r>
    </w:p>
    <w:p w14:paraId="676AD22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ttl 18</w:t>
      </w:r>
    </w:p>
    <w:p w14:paraId="080C8D9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security-zone UNTRUST</w:t>
      </w:r>
    </w:p>
    <w:p w14:paraId="649FA90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local address 10.10.20.2</w:t>
      </w:r>
    </w:p>
    <w:p w14:paraId="5C24319B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remote address 10.10.10.2</w:t>
      </w:r>
    </w:p>
    <w:p w14:paraId="738FECC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ip address 192.168.100.2/24</w:t>
      </w:r>
    </w:p>
    <w:p w14:paraId="737ACC6E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enable</w:t>
      </w:r>
    </w:p>
    <w:p w14:paraId="49017ED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596BC0B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15CD18AE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security zone-pair TRUST self</w:t>
      </w:r>
    </w:p>
    <w:p w14:paraId="783889C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1</w:t>
      </w:r>
    </w:p>
    <w:p w14:paraId="2C0A647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description "ICMP"</w:t>
      </w:r>
    </w:p>
    <w:p w14:paraId="25BD2D0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657552C9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icmp</w:t>
      </w:r>
    </w:p>
    <w:p w14:paraId="60F5E2C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5409CC8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16F72D09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2</w:t>
      </w:r>
    </w:p>
    <w:p w14:paraId="2387604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description "GRE"</w:t>
      </w:r>
    </w:p>
    <w:p w14:paraId="1B854B8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63AE40D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gre</w:t>
      </w:r>
    </w:p>
    <w:p w14:paraId="2EF9918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3750CEB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321656A9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3</w:t>
      </w:r>
    </w:p>
    <w:p w14:paraId="1E075CA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description "TRACEROUTE"</w:t>
      </w:r>
    </w:p>
    <w:p w14:paraId="1B7927B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11F4624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udp</w:t>
      </w:r>
    </w:p>
    <w:p w14:paraId="676C1C3B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3983F1BB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15DD54C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4</w:t>
      </w:r>
    </w:p>
    <w:p w14:paraId="670AE2F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27B2C55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udp</w:t>
      </w:r>
    </w:p>
    <w:p w14:paraId="1048CA9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source-port object-group dhcp_client</w:t>
      </w:r>
    </w:p>
    <w:p w14:paraId="5390904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destination-port object-group dhcp_service</w:t>
      </w:r>
    </w:p>
    <w:p w14:paraId="6BFB6E3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27C1562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3F130C55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58CCDD8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security zone-pair TRUST UNTRUST</w:t>
      </w:r>
    </w:p>
    <w:p w14:paraId="465AD31D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1</w:t>
      </w:r>
    </w:p>
    <w:p w14:paraId="2561E849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description "ICMP"</w:t>
      </w:r>
    </w:p>
    <w:p w14:paraId="38190FD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3480697E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icmp</w:t>
      </w:r>
    </w:p>
    <w:p w14:paraId="3D5BD2D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06B3D08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3B52B54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2</w:t>
      </w:r>
    </w:p>
    <w:p w14:paraId="6F00A15B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description "GRE"</w:t>
      </w:r>
    </w:p>
    <w:p w14:paraId="063B0DFB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22941BA5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gre</w:t>
      </w:r>
    </w:p>
    <w:p w14:paraId="26F54B0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2B4C2D5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2473A49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3</w:t>
      </w:r>
    </w:p>
    <w:p w14:paraId="037D193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description "TRACEROUTE"</w:t>
      </w:r>
    </w:p>
    <w:p w14:paraId="713DBC0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68626ED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udp</w:t>
      </w:r>
    </w:p>
    <w:p w14:paraId="23423CE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3F26BF0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4C7C802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5F4E6DD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security zone-pair UNTRUST self</w:t>
      </w:r>
    </w:p>
    <w:p w14:paraId="5ED8474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1</w:t>
      </w:r>
    </w:p>
    <w:p w14:paraId="2A33C39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description "ICMP"</w:t>
      </w:r>
    </w:p>
    <w:p w14:paraId="1EE34C4D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10F2F4A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icmp</w:t>
      </w:r>
    </w:p>
    <w:p w14:paraId="53A0538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48B0557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2FCC0C7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2</w:t>
      </w:r>
    </w:p>
    <w:p w14:paraId="42067D8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description "GRE"</w:t>
      </w:r>
    </w:p>
    <w:p w14:paraId="0E0A978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47632C8B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gre</w:t>
      </w:r>
    </w:p>
    <w:p w14:paraId="42B0B3ED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0FF3665D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07AABA6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3</w:t>
      </w:r>
    </w:p>
    <w:p w14:paraId="3BBDD93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description "TRACEROUTE"</w:t>
      </w:r>
    </w:p>
    <w:p w14:paraId="7D43A82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279642A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udp</w:t>
      </w:r>
    </w:p>
    <w:p w14:paraId="4A879E9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4FDAE65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1BC42E6B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4</w:t>
      </w:r>
    </w:p>
    <w:p w14:paraId="50356DED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description "ESP"</w:t>
      </w:r>
    </w:p>
    <w:p w14:paraId="2CC6F9A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6863A23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esp</w:t>
      </w:r>
    </w:p>
    <w:p w14:paraId="5152836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6586D59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00BCC1E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5</w:t>
      </w:r>
    </w:p>
    <w:p w14:paraId="646839D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description "AH"</w:t>
      </w:r>
    </w:p>
    <w:p w14:paraId="0D7F2B4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62AADBC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ah</w:t>
      </w:r>
    </w:p>
    <w:p w14:paraId="4FBEAE4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6131723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40F8D685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254A7AEB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security zone-pair UNTRUST TRUST</w:t>
      </w:r>
    </w:p>
    <w:p w14:paraId="355A519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1</w:t>
      </w:r>
    </w:p>
    <w:p w14:paraId="64F95EAE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description "ICMP"</w:t>
      </w:r>
    </w:p>
    <w:p w14:paraId="4DB21BF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44E7BC0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icmp</w:t>
      </w:r>
    </w:p>
    <w:p w14:paraId="0924541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51BA0AF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6944343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2</w:t>
      </w:r>
    </w:p>
    <w:p w14:paraId="78943DE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description "GRE"</w:t>
      </w:r>
    </w:p>
    <w:p w14:paraId="6A17C6E5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2D36225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gre</w:t>
      </w:r>
    </w:p>
    <w:p w14:paraId="10CF898B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04DC669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1658D1E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3</w:t>
      </w:r>
    </w:p>
    <w:p w14:paraId="687947FB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description "TRACEROUTE"</w:t>
      </w:r>
    </w:p>
    <w:p w14:paraId="0FCB69D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09A70D2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udp</w:t>
      </w:r>
    </w:p>
    <w:p w14:paraId="68B1758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7AF6916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6034588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10</w:t>
      </w:r>
    </w:p>
    <w:p w14:paraId="5335440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3D7FAC9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tcp</w:t>
      </w:r>
    </w:p>
    <w:p w14:paraId="660CF3D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19F3A14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327DF0C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248B356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0B8B5C0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security ike proposal ike_prop1</w:t>
      </w:r>
    </w:p>
    <w:p w14:paraId="7C55215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authentication algorithm md5</w:t>
      </w:r>
    </w:p>
    <w:p w14:paraId="68ED39C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encryption algorithm aes128</w:t>
      </w:r>
    </w:p>
    <w:p w14:paraId="6FCDAD0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dh-group 2</w:t>
      </w:r>
    </w:p>
    <w:p w14:paraId="4072DDE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11B8899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6F82498D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security ike policy ike_pol1</w:t>
      </w:r>
    </w:p>
    <w:p w14:paraId="744CAA2B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pre-shared-key ascii-text encrypted AC94107EA75F5AFF</w:t>
      </w:r>
    </w:p>
    <w:p w14:paraId="3C292EE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proposal ike_prop1</w:t>
      </w:r>
    </w:p>
    <w:p w14:paraId="12F83FF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58B997A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62FAD33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security ike gateway ike_gw1</w:t>
      </w:r>
    </w:p>
    <w:p w14:paraId="4B864CC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ike-policy ike_pol1</w:t>
      </w:r>
    </w:p>
    <w:p w14:paraId="7A3D7AE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local address 10.10.20.2</w:t>
      </w:r>
    </w:p>
    <w:p w14:paraId="23A0409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local network 10.10.20.2/32 protocol gre</w:t>
      </w:r>
    </w:p>
    <w:p w14:paraId="55D9B5F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remote address 10.10.10.2</w:t>
      </w:r>
    </w:p>
    <w:p w14:paraId="1C25D26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remote network 10.10.10.2/32 protocol gre</w:t>
      </w:r>
    </w:p>
    <w:p w14:paraId="7205191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mode policy-based</w:t>
      </w:r>
    </w:p>
    <w:p w14:paraId="48A1AF7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7DD4ABE9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62D4016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security ipsec proposal ipsec_prop1</w:t>
      </w:r>
    </w:p>
    <w:p w14:paraId="7A45CA4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authentication algorithm md5</w:t>
      </w:r>
    </w:p>
    <w:p w14:paraId="626D7F59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encryption algorithm aes128</w:t>
      </w:r>
    </w:p>
    <w:p w14:paraId="1DBB61D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pfs dh-group 2</w:t>
      </w:r>
    </w:p>
    <w:p w14:paraId="38A5F74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520D68FD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6781A33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security ipsec policy ipsec_pol1</w:t>
      </w:r>
    </w:p>
    <w:p w14:paraId="735ECDF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proposal ipsec_prop1</w:t>
      </w:r>
    </w:p>
    <w:p w14:paraId="170F7E6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487105F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32FEB8B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security ipsec vpn ipsec1</w:t>
      </w:r>
    </w:p>
    <w:p w14:paraId="70FFF74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ike establish-tunnel route</w:t>
      </w:r>
    </w:p>
    <w:p w14:paraId="26BD3EB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ike gateway ike_gw1</w:t>
      </w:r>
    </w:p>
    <w:p w14:paraId="451CFFD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ike ipsec-policy ipsec_pol1</w:t>
      </w:r>
    </w:p>
    <w:p w14:paraId="048F24B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enable</w:t>
      </w:r>
    </w:p>
    <w:p w14:paraId="0280128B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0654095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60F7BE0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security passwords default-expired</w:t>
      </w:r>
    </w:p>
    <w:p w14:paraId="1B4103F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2841326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nat source</w:t>
      </w:r>
    </w:p>
    <w:p w14:paraId="683885CB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pool WAN</w:t>
      </w:r>
    </w:p>
    <w:p w14:paraId="5B71A2C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ip address-range 10.10.10.2</w:t>
      </w:r>
    </w:p>
    <w:p w14:paraId="317F551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7CEFF2D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ruleset SNAT</w:t>
      </w:r>
    </w:p>
    <w:p w14:paraId="1C436D95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to zone UNTRUST</w:t>
      </w:r>
    </w:p>
    <w:p w14:paraId="61CFBA6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rule 1</w:t>
      </w:r>
    </w:p>
    <w:p w14:paraId="792DFF7D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  match source-address object-group LAN_NETWORK</w:t>
      </w:r>
    </w:p>
    <w:p w14:paraId="74AF5FF5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  action source-nat interface</w:t>
      </w:r>
    </w:p>
    <w:p w14:paraId="07013C75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  enable</w:t>
      </w:r>
    </w:p>
    <w:p w14:paraId="5579111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exit</w:t>
      </w:r>
    </w:p>
    <w:p w14:paraId="2092AA1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3593969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7A05B43D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47E072A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ip dhcp-server</w:t>
      </w:r>
    </w:p>
    <w:p w14:paraId="089A8F0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ip dhcp-server pool LAN_NETWORK</w:t>
      </w:r>
    </w:p>
    <w:p w14:paraId="2C6E3279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network 172.16.2.0/24</w:t>
      </w:r>
    </w:p>
    <w:p w14:paraId="1A931C8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default-lease-time 003:00:00</w:t>
      </w:r>
    </w:p>
    <w:p w14:paraId="18B964D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address-range 172.16.2.1-172.16.2.254</w:t>
      </w:r>
    </w:p>
    <w:p w14:paraId="1B5D8B9B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excluded-address-range 172.16.2.1,172.16.2.254</w:t>
      </w:r>
    </w:p>
    <w:p w14:paraId="6EC17F7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default-router 172.16.2.1</w:t>
      </w:r>
    </w:p>
    <w:p w14:paraId="1042EC7E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dns-server 77.88.8.8</w:t>
      </w:r>
    </w:p>
    <w:p w14:paraId="72775A8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67D945E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155AE2B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ip route 0.0.0.0/0 10.10.20.1</w:t>
      </w:r>
    </w:p>
    <w:p w14:paraId="5AB86AB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ip route 10.10.10.0/24 10.10.10.1</w:t>
      </w:r>
    </w:p>
    <w:p w14:paraId="6FE3897B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ip route 10.10.30.0/24 10.10.30.1</w:t>
      </w:r>
    </w:p>
    <w:p w14:paraId="071E361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ip route 172.16.1.0/24 tunnel gre 10</w:t>
      </w:r>
    </w:p>
    <w:p w14:paraId="2D0CB96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ip route 172.16.2.0/24 interface gigabitethernet 1/0/2</w:t>
      </w:r>
    </w:p>
    <w:p w14:paraId="5C30DFE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5A0BACE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ip ssh server</w:t>
      </w:r>
    </w:p>
    <w:p w14:paraId="0CF565B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3D4C467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ntp enable</w:t>
      </w:r>
    </w:p>
    <w:p w14:paraId="32374DE5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ntp broadcast-client enable</w:t>
      </w:r>
    </w:p>
    <w:p w14:paraId="0EB412CD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2D41F65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licence-manager</w:t>
      </w:r>
    </w:p>
    <w:p w14:paraId="56939C4D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host address elm.eltex-co.ru</w:t>
      </w:r>
    </w:p>
    <w:p w14:paraId="09F2A5D8" w14:textId="77E0211E" w:rsidR="00297DE1" w:rsidRPr="00FA43A8" w:rsidRDefault="00297DE1" w:rsidP="009279E4">
      <w:pPr>
        <w:rPr>
          <w:rFonts w:ascii="Courier New" w:hAnsi="Courier New" w:cs="Courier New"/>
        </w:rPr>
      </w:pPr>
      <w:r w:rsidRPr="00402678">
        <w:rPr>
          <w:rFonts w:eastAsia="Times New Roman" w:cs="Courier New"/>
          <w:lang w:val="en-US"/>
        </w:rPr>
        <w:t>exit</w:t>
      </w:r>
    </w:p>
    <w:p w14:paraId="38487CA6" w14:textId="77777777" w:rsidR="00297DE1" w:rsidRPr="00FA43A8" w:rsidRDefault="00297DE1" w:rsidP="009279E4"/>
    <w:bookmarkStart w:id="27" w:name="_Toc202281680" w:displacedByCustomXml="next"/>
    <w:sdt>
      <w:sdtPr>
        <w:rPr>
          <w:lang w:val="ro-RO"/>
        </w:rPr>
        <w:id w:val="-2049066202"/>
        <w:placeholder>
          <w:docPart w:val="531D014D6F5D49FCB66D75911CB5E84F"/>
        </w:placeholder>
        <w:temporary/>
        <w:showingPlcHdr/>
        <w15:appearance w15:val="hidden"/>
      </w:sdtPr>
      <w:sdtContent>
        <w:p w14:paraId="7A58AED1" w14:textId="77777777" w:rsidR="00381C14" w:rsidRPr="004E6785" w:rsidRDefault="00381C14" w:rsidP="00381C14">
          <w:pPr>
            <w:pStyle w:val="31"/>
            <w:numPr>
              <w:ilvl w:val="0"/>
              <w:numId w:val="0"/>
            </w:numPr>
            <w:rPr>
              <w:lang w:val="ro-RO"/>
            </w:rPr>
          </w:pPr>
          <w:r w:rsidRPr="004E6785">
            <w:rPr>
              <w:lang w:val="ro-RO" w:bidi="ru-RU"/>
            </w:rPr>
            <w:t>Сводка или ключевые выводы главы</w:t>
          </w:r>
        </w:p>
      </w:sdtContent>
    </w:sdt>
    <w:bookmarkEnd w:id="27" w:displacedByCustomXml="prev"/>
    <w:p w14:paraId="728623BF" w14:textId="77777777" w:rsidR="00984D45" w:rsidRPr="00FA43A8" w:rsidRDefault="00984D45" w:rsidP="009279E4">
      <w:pPr>
        <w:rPr>
          <w:lang w:val="ro-RO"/>
        </w:rPr>
      </w:pPr>
    </w:p>
    <w:p w14:paraId="00A3F0FE" w14:textId="77777777" w:rsidR="00C512B8" w:rsidRPr="00C512B8" w:rsidRDefault="00C512B8" w:rsidP="003C3B59">
      <w:pPr>
        <w:pStyle w:val="ac"/>
        <w:numPr>
          <w:ilvl w:val="0"/>
          <w:numId w:val="88"/>
        </w:numPr>
      </w:pPr>
      <w:r w:rsidRPr="003C3B59">
        <w:rPr>
          <w:rFonts w:eastAsia="Times New Roman"/>
        </w:rPr>
        <w:t>Создан GRE-туннель между двумя офисами через Интернет.</w:t>
      </w:r>
    </w:p>
    <w:p w14:paraId="2C60E524" w14:textId="77777777" w:rsidR="00C512B8" w:rsidRPr="00C512B8" w:rsidRDefault="00C512B8" w:rsidP="003C3B59">
      <w:pPr>
        <w:pStyle w:val="ac"/>
        <w:numPr>
          <w:ilvl w:val="0"/>
          <w:numId w:val="88"/>
        </w:numPr>
      </w:pPr>
      <w:r w:rsidRPr="003C3B59">
        <w:rPr>
          <w:rFonts w:eastAsia="Times New Roman"/>
        </w:rPr>
        <w:t>Исправлены ошибки NAT, влияющие на туннелирование.</w:t>
      </w:r>
    </w:p>
    <w:p w14:paraId="1C436EA4" w14:textId="77777777" w:rsidR="00C512B8" w:rsidRPr="00C512B8" w:rsidRDefault="00C512B8" w:rsidP="003C3B59">
      <w:pPr>
        <w:pStyle w:val="ac"/>
        <w:numPr>
          <w:ilvl w:val="0"/>
          <w:numId w:val="88"/>
        </w:numPr>
      </w:pPr>
      <w:r w:rsidRPr="003C3B59">
        <w:rPr>
          <w:rFonts w:eastAsia="Times New Roman"/>
        </w:rPr>
        <w:t>Внедрено шифрование IPSEC.</w:t>
      </w:r>
    </w:p>
    <w:p w14:paraId="61F844BB" w14:textId="77777777" w:rsidR="00C512B8" w:rsidRPr="00C512B8" w:rsidRDefault="00C512B8" w:rsidP="003C3B59">
      <w:pPr>
        <w:pStyle w:val="ac"/>
        <w:numPr>
          <w:ilvl w:val="0"/>
          <w:numId w:val="88"/>
        </w:numPr>
      </w:pPr>
      <w:r w:rsidRPr="003C3B59">
        <w:rPr>
          <w:rFonts w:eastAsia="Times New Roman"/>
        </w:rPr>
        <w:t>Обеспечена маршрутизация и безопасность.</w:t>
      </w:r>
    </w:p>
    <w:p w14:paraId="0C71B681" w14:textId="21F2DC0A" w:rsidR="00C512B8" w:rsidRPr="00C512B8" w:rsidRDefault="00C512B8" w:rsidP="009279E4">
      <w:r w:rsidRPr="00C512B8">
        <w:rPr>
          <w:rFonts w:eastAsia="Times New Roman"/>
        </w:rPr>
        <w:t>В следующей главе будет рассмотрен</w:t>
      </w:r>
      <w:r w:rsidR="009279E4">
        <w:rPr>
          <w:rFonts w:eastAsia="Times New Roman"/>
        </w:rPr>
        <w:t>а схема подключения второго филиала с</w:t>
      </w:r>
      <w:r w:rsidR="00BD4DDF">
        <w:rPr>
          <w:rFonts w:eastAsia="Times New Roman"/>
        </w:rPr>
        <w:t xml:space="preserve"> </w:t>
      </w:r>
      <w:r w:rsidR="009279E4">
        <w:rPr>
          <w:rFonts w:eastAsia="Times New Roman"/>
        </w:rPr>
        <w:t xml:space="preserve">настройкой туннеля </w:t>
      </w:r>
      <w:r w:rsidR="009279E4">
        <w:rPr>
          <w:rFonts w:eastAsia="Times New Roman"/>
          <w:lang w:val="en-US"/>
        </w:rPr>
        <w:t>gre</w:t>
      </w:r>
      <w:r w:rsidR="009279E4" w:rsidRPr="009279E4">
        <w:rPr>
          <w:rFonts w:eastAsia="Times New Roman"/>
        </w:rPr>
        <w:t>+</w:t>
      </w:r>
      <w:r w:rsidR="009279E4">
        <w:rPr>
          <w:rFonts w:eastAsia="Times New Roman"/>
          <w:lang w:val="en-US"/>
        </w:rPr>
        <w:t>ipsec</w:t>
      </w:r>
      <w:r w:rsidR="009279E4" w:rsidRPr="009279E4">
        <w:rPr>
          <w:rFonts w:eastAsia="Times New Roman"/>
        </w:rPr>
        <w:t xml:space="preserve"> </w:t>
      </w:r>
      <w:r w:rsidR="009279E4">
        <w:rPr>
          <w:rFonts w:eastAsia="Times New Roman"/>
        </w:rPr>
        <w:t xml:space="preserve">к центральному офису. Настройка доступа к сервису </w:t>
      </w:r>
      <w:r w:rsidR="009279E4">
        <w:rPr>
          <w:rFonts w:eastAsia="Times New Roman"/>
          <w:lang w:val="en-US"/>
        </w:rPr>
        <w:t>web</w:t>
      </w:r>
      <w:r w:rsidR="009279E4" w:rsidRPr="009279E4">
        <w:rPr>
          <w:rFonts w:eastAsia="Times New Roman"/>
        </w:rPr>
        <w:t xml:space="preserve"> </w:t>
      </w:r>
      <w:r w:rsidR="009279E4">
        <w:rPr>
          <w:rFonts w:eastAsia="Times New Roman"/>
          <w:lang w:val="en-US"/>
        </w:rPr>
        <w:t>httpd</w:t>
      </w:r>
      <w:r w:rsidR="009279E4" w:rsidRPr="009279E4">
        <w:rPr>
          <w:rFonts w:eastAsia="Times New Roman"/>
        </w:rPr>
        <w:t xml:space="preserve"> </w:t>
      </w:r>
      <w:r w:rsidR="009279E4">
        <w:rPr>
          <w:rFonts w:eastAsia="Times New Roman"/>
        </w:rPr>
        <w:t>сервера</w:t>
      </w:r>
      <w:r w:rsidRPr="00C512B8">
        <w:rPr>
          <w:rFonts w:eastAsia="Times New Roman"/>
        </w:rPr>
        <w:t>.</w:t>
      </w:r>
    </w:p>
    <w:p w14:paraId="38A0720D" w14:textId="77777777" w:rsidR="00297DE1" w:rsidRPr="00C512B8" w:rsidRDefault="00297DE1" w:rsidP="009279E4"/>
    <w:p w14:paraId="433AFA6A" w14:textId="65CCA7A0" w:rsidR="00E97148" w:rsidRPr="007224AF" w:rsidRDefault="00E97148" w:rsidP="009279E4"/>
    <w:p w14:paraId="07C77E9F" w14:textId="77777777" w:rsidR="00E97148" w:rsidRDefault="00E97148" w:rsidP="00E97148">
      <w:pPr>
        <w:spacing w:after="120" w:line="360" w:lineRule="auto"/>
      </w:pPr>
    </w:p>
    <w:p w14:paraId="3D6C9803" w14:textId="0A108036" w:rsidR="009B18AC" w:rsidRPr="00B578C4" w:rsidRDefault="009B18AC">
      <w:pPr>
        <w:spacing w:after="120" w:line="360" w:lineRule="auto"/>
      </w:pPr>
      <w:r>
        <w:rPr>
          <w:rFonts w:eastAsia="Times New Roman"/>
        </w:rPr>
        <w:br w:type="page"/>
      </w:r>
    </w:p>
    <w:p w14:paraId="0BAE272D" w14:textId="15C80504" w:rsidR="00E97148" w:rsidRPr="00B578C4" w:rsidRDefault="00E97148" w:rsidP="009324B5">
      <w:pPr>
        <w:pStyle w:val="1"/>
        <w:spacing w:after="120"/>
        <w:ind w:left="0"/>
      </w:pPr>
      <w:r>
        <w:rPr>
          <w:rFonts w:ascii="Times New Roman" w:eastAsia="Times New Roman" w:hAnsi="Times New Roman"/>
          <w:sz w:val="28"/>
        </w:rPr>
        <w:t xml:space="preserve">   </w:t>
      </w:r>
      <w:bookmarkStart w:id="28" w:name="_Toc202281681"/>
      <w:r w:rsidRPr="009324B5">
        <w:rPr>
          <w:rFonts w:ascii="Times New Roman" w:eastAsia="Times New Roman" w:hAnsi="Times New Roman"/>
          <w:sz w:val="28"/>
        </w:rPr>
        <w:t>Глава 9. Настройка нескольких филиалов с на виртуальных маршрутизаторах v</w:t>
      </w:r>
      <w:r w:rsidR="00984D45" w:rsidRPr="009324B5">
        <w:rPr>
          <w:rFonts w:ascii="Times New Roman" w:eastAsia="Times New Roman" w:hAnsi="Times New Roman"/>
          <w:sz w:val="28"/>
        </w:rPr>
        <w:t>ESR.</w:t>
      </w:r>
      <w:bookmarkEnd w:id="28"/>
    </w:p>
    <w:p w14:paraId="073A6C7E" w14:textId="4A35B52D" w:rsidR="008A672A" w:rsidRDefault="008A672A" w:rsidP="008A672A">
      <w:pPr>
        <w:spacing w:after="120" w:line="360" w:lineRule="auto"/>
      </w:pPr>
      <w:r>
        <w:rPr>
          <w:rFonts w:eastAsia="Times New Roman"/>
        </w:rPr>
        <w:t>Цель этой работы:</w:t>
      </w:r>
    </w:p>
    <w:p w14:paraId="2B95DD4A" w14:textId="402EA14D" w:rsidR="00AA6F05" w:rsidRPr="00A6686D" w:rsidRDefault="00AA6F05">
      <w:pPr>
        <w:pStyle w:val="ac"/>
        <w:numPr>
          <w:ilvl w:val="0"/>
          <w:numId w:val="63"/>
        </w:numPr>
        <w:spacing w:after="120" w:line="360" w:lineRule="auto"/>
        <w:ind w:left="0"/>
      </w:pPr>
      <w:r>
        <w:rPr>
          <w:rFonts w:eastAsia="Times New Roman"/>
        </w:rPr>
        <w:t xml:space="preserve">Запустить </w:t>
      </w:r>
      <w:r w:rsidRPr="00AA6F05">
        <w:rPr>
          <w:rFonts w:eastAsia="Times New Roman"/>
          <w:lang w:val="en-US"/>
        </w:rPr>
        <w:t>WEB</w:t>
      </w:r>
      <w:r w:rsidRPr="008A672A">
        <w:rPr>
          <w:rFonts w:eastAsia="Times New Roman"/>
        </w:rPr>
        <w:t xml:space="preserve"> </w:t>
      </w:r>
      <w:r>
        <w:rPr>
          <w:rFonts w:eastAsia="Times New Roman"/>
        </w:rPr>
        <w:t>сервис в центральном офисе и дать возможность работать с</w:t>
      </w:r>
      <w:r w:rsidRPr="003B74E2">
        <w:rPr>
          <w:rFonts w:eastAsia="Times New Roman"/>
        </w:rPr>
        <w:t xml:space="preserve"> </w:t>
      </w:r>
      <w:r>
        <w:rPr>
          <w:rFonts w:eastAsia="Times New Roman"/>
        </w:rPr>
        <w:t>ним в новом втором филиале.</w:t>
      </w:r>
    </w:p>
    <w:p w14:paraId="7DC7357B" w14:textId="77777777" w:rsidR="00AA6F05" w:rsidRDefault="003B74E2">
      <w:pPr>
        <w:pStyle w:val="ac"/>
        <w:numPr>
          <w:ilvl w:val="0"/>
          <w:numId w:val="63"/>
        </w:numPr>
        <w:spacing w:after="120" w:line="360" w:lineRule="auto"/>
        <w:ind w:left="0"/>
      </w:pPr>
      <w:r>
        <w:rPr>
          <w:rFonts w:eastAsia="Times New Roman"/>
        </w:rPr>
        <w:t>Создать еще одну локальную сеть во втором филиале</w:t>
      </w:r>
      <w:r w:rsidR="00AA6F05">
        <w:rPr>
          <w:rFonts w:eastAsia="Times New Roman"/>
        </w:rPr>
        <w:t>.</w:t>
      </w:r>
    </w:p>
    <w:p w14:paraId="7C12FE8C" w14:textId="3D5E5A9E" w:rsidR="003B74E2" w:rsidRDefault="00AA6F05">
      <w:pPr>
        <w:pStyle w:val="ac"/>
        <w:numPr>
          <w:ilvl w:val="0"/>
          <w:numId w:val="63"/>
        </w:numPr>
        <w:spacing w:after="120" w:line="360" w:lineRule="auto"/>
        <w:ind w:left="0"/>
      </w:pPr>
      <w:r>
        <w:rPr>
          <w:rFonts w:eastAsia="Times New Roman"/>
        </w:rPr>
        <w:t>П</w:t>
      </w:r>
      <w:r w:rsidR="003B74E2">
        <w:rPr>
          <w:rFonts w:eastAsia="Times New Roman"/>
        </w:rPr>
        <w:t>одключить  её к интернет.</w:t>
      </w:r>
    </w:p>
    <w:p w14:paraId="1BF993F1" w14:textId="6AD13E3F" w:rsidR="003B74E2" w:rsidRPr="003B74E2" w:rsidRDefault="003B74E2">
      <w:pPr>
        <w:pStyle w:val="ac"/>
        <w:numPr>
          <w:ilvl w:val="0"/>
          <w:numId w:val="63"/>
        </w:numPr>
        <w:spacing w:after="120" w:line="360" w:lineRule="auto"/>
        <w:ind w:left="0"/>
      </w:pPr>
      <w:r>
        <w:rPr>
          <w:rFonts w:eastAsia="Times New Roman"/>
        </w:rPr>
        <w:t>Построить защищённый туннель между центральным офисом и вторым филиалом.</w:t>
      </w:r>
    </w:p>
    <w:p w14:paraId="0A565E42" w14:textId="1DB48D94" w:rsidR="008A672A" w:rsidRPr="00B578C4" w:rsidRDefault="00AA6F05" w:rsidP="008A672A">
      <w:pPr>
        <w:spacing w:after="120" w:line="360" w:lineRule="auto"/>
      </w:pPr>
      <w:r>
        <w:rPr>
          <w:rFonts w:eastAsia="Times New Roman"/>
        </w:rPr>
        <w:t xml:space="preserve">Создаём </w:t>
      </w:r>
      <w:r>
        <w:rPr>
          <w:rFonts w:eastAsia="Times New Roman"/>
          <w:lang w:val="en-US"/>
        </w:rPr>
        <w:t>WEB</w:t>
      </w:r>
      <w:r w:rsidRPr="00AA6F05">
        <w:rPr>
          <w:rFonts w:eastAsia="Times New Roman"/>
        </w:rPr>
        <w:t xml:space="preserve"> </w:t>
      </w:r>
      <w:r>
        <w:rPr>
          <w:rFonts w:eastAsia="Times New Roman"/>
        </w:rPr>
        <w:t xml:space="preserve">сервер. </w:t>
      </w:r>
      <w:r w:rsidR="008A672A">
        <w:rPr>
          <w:rFonts w:eastAsia="Times New Roman"/>
        </w:rPr>
        <w:t xml:space="preserve">Для этого устанавливаем сервер </w:t>
      </w:r>
      <w:r w:rsidR="008A672A">
        <w:rPr>
          <w:rFonts w:eastAsia="Times New Roman"/>
          <w:lang w:val="en-US"/>
        </w:rPr>
        <w:t>HTTPD</w:t>
      </w:r>
      <w:r w:rsidR="008A672A" w:rsidRPr="008A672A">
        <w:rPr>
          <w:rFonts w:eastAsia="Times New Roman"/>
        </w:rPr>
        <w:t xml:space="preserve"> </w:t>
      </w:r>
      <w:r w:rsidR="008A672A">
        <w:rPr>
          <w:rFonts w:eastAsia="Times New Roman"/>
        </w:rPr>
        <w:t xml:space="preserve">на машине </w:t>
      </w:r>
      <w:r w:rsidR="008A672A">
        <w:rPr>
          <w:rFonts w:eastAsia="Times New Roman"/>
          <w:lang w:val="en-US"/>
        </w:rPr>
        <w:t>MicroCoreLinux</w:t>
      </w:r>
      <w:r w:rsidR="008A672A" w:rsidRPr="008A672A">
        <w:rPr>
          <w:rFonts w:eastAsia="Times New Roman"/>
        </w:rPr>
        <w:t>6.4-1:</w:t>
      </w:r>
    </w:p>
    <w:p w14:paraId="544932C8" w14:textId="77777777" w:rsidR="008A672A" w:rsidRPr="008A672A" w:rsidRDefault="008A672A" w:rsidP="006474DE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8A672A">
        <w:rPr>
          <w:lang w:val="en-US"/>
        </w:rPr>
        <w:t>gns3@box:~$ tce-load -iw busybox-httpd</w:t>
      </w:r>
    </w:p>
    <w:p w14:paraId="172E0E7B" w14:textId="77777777" w:rsidR="008A672A" w:rsidRPr="008A672A" w:rsidRDefault="008A672A" w:rsidP="006474DE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8A672A">
        <w:rPr>
          <w:lang w:val="en-US"/>
        </w:rPr>
        <w:t>Downloading: busybox-httpd.tcz</w:t>
      </w:r>
    </w:p>
    <w:p w14:paraId="5CEE46C5" w14:textId="77777777" w:rsidR="008A672A" w:rsidRPr="008A672A" w:rsidRDefault="008A672A" w:rsidP="006474DE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8A672A">
        <w:rPr>
          <w:lang w:val="en-US"/>
        </w:rPr>
        <w:t>Connecting to repo.tinycorelinux.net (128.127.66.77:80)</w:t>
      </w:r>
    </w:p>
    <w:p w14:paraId="3C1DD559" w14:textId="77777777" w:rsidR="008A672A" w:rsidRPr="008A672A" w:rsidRDefault="008A672A" w:rsidP="006474DE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8A672A">
        <w:rPr>
          <w:lang w:val="en-US"/>
        </w:rPr>
        <w:t>busybox-httpd.tcz    100% |*******************************| 20480   0:00:00 ETA</w:t>
      </w:r>
    </w:p>
    <w:p w14:paraId="5F8E92BE" w14:textId="77777777" w:rsidR="008A672A" w:rsidRPr="008A672A" w:rsidRDefault="008A672A" w:rsidP="006474DE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8A672A">
        <w:rPr>
          <w:lang w:val="en-US"/>
        </w:rPr>
        <w:t>busybox-httpd.tcz: OK</w:t>
      </w:r>
    </w:p>
    <w:p w14:paraId="7D28353D" w14:textId="7BA073F0" w:rsidR="00E97148" w:rsidRPr="008A672A" w:rsidRDefault="008A672A" w:rsidP="006474DE">
      <w:pPr>
        <w:shd w:val="clear" w:color="auto" w:fill="D0CECE" w:themeFill="background2" w:themeFillShade="E6"/>
        <w:rPr>
          <w:rFonts w:ascii="Courier New" w:hAnsi="Courier New"/>
        </w:rPr>
      </w:pPr>
      <w:r w:rsidRPr="008A672A">
        <w:t>gns3@box:~$</w:t>
      </w:r>
    </w:p>
    <w:p w14:paraId="5FD43D38" w14:textId="69604D19" w:rsidR="00E97148" w:rsidRDefault="00E97148" w:rsidP="00E97148">
      <w:pPr>
        <w:spacing w:after="120" w:line="360" w:lineRule="auto"/>
      </w:pPr>
    </w:p>
    <w:p w14:paraId="039BA98F" w14:textId="33354875" w:rsidR="00FD3C9C" w:rsidRDefault="00AA6F05" w:rsidP="00FD3C9C">
      <w:pPr>
        <w:spacing w:after="120" w:line="360" w:lineRule="auto"/>
      </w:pPr>
      <w:r>
        <w:rPr>
          <w:rFonts w:eastAsia="Times New Roman"/>
        </w:rPr>
        <w:t xml:space="preserve">Затем </w:t>
      </w:r>
      <w:r w:rsidR="00FD3C9C" w:rsidRPr="00FD3C9C">
        <w:rPr>
          <w:rFonts w:eastAsia="Times New Roman"/>
        </w:rPr>
        <w:t> </w:t>
      </w:r>
      <w:r w:rsidR="00FD3C9C" w:rsidRPr="00FD3C9C">
        <w:rPr>
          <w:rFonts w:eastAsia="Times New Roman"/>
          <w:b/>
          <w:bCs/>
        </w:rPr>
        <w:t xml:space="preserve">создадим файл с именем </w:t>
      </w:r>
      <w:r w:rsidR="00FD3C9C" w:rsidRPr="00FD3C9C">
        <w:rPr>
          <w:rFonts w:eastAsia="Times New Roman"/>
          <w:b/>
          <w:bCs/>
          <w:i/>
          <w:iCs/>
        </w:rPr>
        <w:t>index.html</w:t>
      </w:r>
      <w:r w:rsidR="00FD3C9C" w:rsidRPr="00FD3C9C">
        <w:rPr>
          <w:rFonts w:eastAsia="Times New Roman"/>
        </w:rPr>
        <w:t> в нашей папке /</w:t>
      </w:r>
      <w:r w:rsidR="00FD3C9C">
        <w:rPr>
          <w:rFonts w:eastAsia="Times New Roman"/>
          <w:lang w:val="en-US"/>
        </w:rPr>
        <w:t>home</w:t>
      </w:r>
      <w:r w:rsidR="00FD3C9C" w:rsidRPr="00FD3C9C">
        <w:rPr>
          <w:rFonts w:eastAsia="Times New Roman"/>
        </w:rPr>
        <w:t>/</w:t>
      </w:r>
      <w:r w:rsidR="00FD3C9C">
        <w:rPr>
          <w:rFonts w:eastAsia="Times New Roman"/>
          <w:lang w:val="en-US"/>
        </w:rPr>
        <w:t>gns</w:t>
      </w:r>
      <w:r w:rsidR="00FD3C9C" w:rsidRPr="00FD3C9C">
        <w:rPr>
          <w:rFonts w:eastAsia="Times New Roman"/>
        </w:rPr>
        <w:t>3 со следующим содержимым:</w:t>
      </w:r>
    </w:p>
    <w:p w14:paraId="1EC5C17E" w14:textId="77777777" w:rsidR="00FD3C9C" w:rsidRPr="00FD3C9C" w:rsidRDefault="00FD3C9C" w:rsidP="00FD3C9C">
      <w:pPr>
        <w:spacing w:after="120" w:line="360" w:lineRule="auto"/>
      </w:pPr>
    </w:p>
    <w:p w14:paraId="6AB726B3" w14:textId="77777777" w:rsidR="00C3540B" w:rsidRPr="00AA6F05" w:rsidRDefault="00C3540B" w:rsidP="006474DE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AA6F05">
        <w:rPr>
          <w:lang w:val="en-US"/>
        </w:rPr>
        <w:t>&lt;!doctype html&gt;</w:t>
      </w:r>
    </w:p>
    <w:p w14:paraId="0F5490C0" w14:textId="77777777" w:rsidR="00C3540B" w:rsidRPr="00AA6F05" w:rsidRDefault="00C3540B" w:rsidP="006474DE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AA6F05">
        <w:rPr>
          <w:lang w:val="en-US"/>
        </w:rPr>
        <w:t>&lt;html lang="ru-RU"&gt;</w:t>
      </w:r>
    </w:p>
    <w:p w14:paraId="3A41C28F" w14:textId="77777777" w:rsidR="00C3540B" w:rsidRPr="00AA6F05" w:rsidRDefault="00C3540B" w:rsidP="006474DE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AA6F05">
        <w:rPr>
          <w:lang w:val="en-US"/>
        </w:rPr>
        <w:t>&lt;html&gt;</w:t>
      </w:r>
    </w:p>
    <w:p w14:paraId="07D1B342" w14:textId="77777777" w:rsidR="00C3540B" w:rsidRPr="00AA6F05" w:rsidRDefault="00C3540B" w:rsidP="006474DE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AA6F05">
        <w:rPr>
          <w:lang w:val="en-US"/>
        </w:rPr>
        <w:t xml:space="preserve">  &lt;head&gt;</w:t>
      </w:r>
    </w:p>
    <w:p w14:paraId="12D68D26" w14:textId="77777777" w:rsidR="00C3540B" w:rsidRPr="00AA6F05" w:rsidRDefault="00C3540B" w:rsidP="006474DE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AA6F05">
        <w:rPr>
          <w:lang w:val="en-US"/>
        </w:rPr>
        <w:t xml:space="preserve">    &lt;meta charset="utf-8"</w:t>
      </w:r>
    </w:p>
    <w:p w14:paraId="4BF197B0" w14:textId="77777777" w:rsidR="00C3540B" w:rsidRPr="00AA6F05" w:rsidRDefault="00C3540B" w:rsidP="006474DE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AA6F05">
        <w:rPr>
          <w:lang w:val="en-US"/>
        </w:rPr>
        <w:t xml:space="preserve">    &lt;title&gt;</w:t>
      </w:r>
      <w:r w:rsidRPr="00AA6F05">
        <w:t>Нью</w:t>
      </w:r>
      <w:r w:rsidRPr="00AA6F05">
        <w:rPr>
          <w:lang w:val="en-US"/>
        </w:rPr>
        <w:t>-</w:t>
      </w:r>
      <w:r w:rsidRPr="00AA6F05">
        <w:t>Васюки</w:t>
      </w:r>
      <w:r w:rsidRPr="00AA6F05">
        <w:rPr>
          <w:lang w:val="en-US"/>
        </w:rPr>
        <w:t>-&gt;</w:t>
      </w:r>
      <w:r w:rsidRPr="00AA6F05">
        <w:t>Арбатов</w:t>
      </w:r>
      <w:r w:rsidRPr="00AA6F05">
        <w:rPr>
          <w:lang w:val="en-US"/>
        </w:rPr>
        <w:t>&lt;/title&gt;</w:t>
      </w:r>
    </w:p>
    <w:p w14:paraId="0E550D36" w14:textId="77777777" w:rsidR="00C3540B" w:rsidRPr="00AA6F05" w:rsidRDefault="00C3540B" w:rsidP="006474DE">
      <w:pPr>
        <w:shd w:val="clear" w:color="auto" w:fill="D0CECE" w:themeFill="background2" w:themeFillShade="E6"/>
        <w:rPr>
          <w:rFonts w:ascii="Courier New" w:hAnsi="Courier New"/>
        </w:rPr>
      </w:pPr>
      <w:r w:rsidRPr="00AA6F05">
        <w:rPr>
          <w:lang w:val="en-US"/>
        </w:rPr>
        <w:t xml:space="preserve">  </w:t>
      </w:r>
      <w:r w:rsidRPr="00AA6F05">
        <w:t>&lt;/head&gt;</w:t>
      </w:r>
    </w:p>
    <w:p w14:paraId="6FE89506" w14:textId="77777777" w:rsidR="00C3540B" w:rsidRPr="00AA6F05" w:rsidRDefault="00C3540B" w:rsidP="006474DE">
      <w:pPr>
        <w:shd w:val="clear" w:color="auto" w:fill="D0CECE" w:themeFill="background2" w:themeFillShade="E6"/>
        <w:rPr>
          <w:rFonts w:ascii="Courier New" w:hAnsi="Courier New"/>
        </w:rPr>
      </w:pPr>
      <w:r w:rsidRPr="00AA6F05">
        <w:t xml:space="preserve">  &lt;body&gt;</w:t>
      </w:r>
    </w:p>
    <w:p w14:paraId="48AA012A" w14:textId="3E87F76B" w:rsidR="00C3540B" w:rsidRPr="00AA6F05" w:rsidRDefault="00C3540B" w:rsidP="006474DE">
      <w:pPr>
        <w:shd w:val="clear" w:color="auto" w:fill="D0CECE" w:themeFill="background2" w:themeFillShade="E6"/>
        <w:rPr>
          <w:rFonts w:ascii="Courier New" w:hAnsi="Courier New"/>
        </w:rPr>
      </w:pPr>
      <w:r w:rsidRPr="00AA6F05">
        <w:t xml:space="preserve">    &lt;br&gt; Ударим автопробегом по бездорожью, раз</w:t>
      </w:r>
      <w:r w:rsidR="00A65095" w:rsidRPr="00AA6F05">
        <w:t>гильдяйству и пофигизму!</w:t>
      </w:r>
    </w:p>
    <w:p w14:paraId="3CFB7702" w14:textId="77777777" w:rsidR="00C3540B" w:rsidRPr="00AA6F05" w:rsidRDefault="00C3540B" w:rsidP="006474DE">
      <w:pPr>
        <w:shd w:val="clear" w:color="auto" w:fill="D0CECE" w:themeFill="background2" w:themeFillShade="E6"/>
        <w:rPr>
          <w:rFonts w:ascii="Courier New" w:hAnsi="Courier New"/>
        </w:rPr>
      </w:pPr>
      <w:r w:rsidRPr="00AA6F05">
        <w:t xml:space="preserve">  &lt;/body&gt;</w:t>
      </w:r>
    </w:p>
    <w:p w14:paraId="240111AC" w14:textId="16115DE6" w:rsidR="00FD3C9C" w:rsidRPr="00AA6F05" w:rsidRDefault="00C3540B" w:rsidP="006474DE">
      <w:pPr>
        <w:shd w:val="clear" w:color="auto" w:fill="D0CECE" w:themeFill="background2" w:themeFillShade="E6"/>
        <w:rPr>
          <w:rFonts w:ascii="Courier New" w:hAnsi="Courier New"/>
        </w:rPr>
      </w:pPr>
      <w:r w:rsidRPr="00AA6F05">
        <w:t>&lt;/html&gt;</w:t>
      </w:r>
    </w:p>
    <w:p w14:paraId="580FB199" w14:textId="5FD87811" w:rsidR="00FD3C9C" w:rsidRDefault="00AA6F05" w:rsidP="00FD3C9C">
      <w:pPr>
        <w:spacing w:after="120" w:line="360" w:lineRule="auto"/>
      </w:pPr>
      <w:r>
        <w:rPr>
          <w:rFonts w:eastAsia="Times New Roman"/>
        </w:rPr>
        <w:t>Д</w:t>
      </w:r>
      <w:r w:rsidR="00FD3C9C" w:rsidRPr="00FD3C9C">
        <w:rPr>
          <w:rFonts w:eastAsia="Times New Roman"/>
        </w:rPr>
        <w:t>ля демонстрации, </w:t>
      </w:r>
      <w:r w:rsidR="00FD3C9C" w:rsidRPr="00FD3C9C">
        <w:rPr>
          <w:rFonts w:eastAsia="Times New Roman"/>
          <w:b/>
          <w:bCs/>
        </w:rPr>
        <w:t xml:space="preserve">во всех следующих примерах запустим сервер </w:t>
      </w:r>
      <w:r>
        <w:rPr>
          <w:rFonts w:eastAsia="Times New Roman"/>
          <w:b/>
          <w:bCs/>
        </w:rPr>
        <w:t xml:space="preserve">в </w:t>
      </w:r>
      <w:r w:rsidRPr="00FD3C9C">
        <w:rPr>
          <w:rFonts w:eastAsia="Times New Roman"/>
          <w:b/>
          <w:bCs/>
        </w:rPr>
        <w:t>папке </w:t>
      </w:r>
      <w:r w:rsidRPr="00FD3C9C">
        <w:rPr>
          <w:rFonts w:eastAsia="Times New Roman"/>
          <w:b/>
          <w:bCs/>
          <w:i/>
          <w:iCs/>
        </w:rPr>
        <w:t>$HOME/</w:t>
      </w:r>
      <w:r>
        <w:rPr>
          <w:rFonts w:eastAsia="Times New Roman"/>
          <w:b/>
          <w:bCs/>
          <w:i/>
          <w:iCs/>
          <w:lang w:val="en-US"/>
        </w:rPr>
        <w:t>gns</w:t>
      </w:r>
      <w:r w:rsidRPr="00FD3C9C">
        <w:rPr>
          <w:rFonts w:eastAsia="Times New Roman"/>
          <w:b/>
          <w:bCs/>
          <w:i/>
          <w:iCs/>
        </w:rPr>
        <w:t>3</w:t>
      </w:r>
      <w:r w:rsidRPr="00FD3C9C">
        <w:rPr>
          <w:rFonts w:eastAsia="Times New Roman"/>
        </w:rPr>
        <w:t> для демонстрации</w:t>
      </w:r>
      <w:r w:rsidRPr="00FD3C9C">
        <w:rPr>
          <w:rFonts w:eastAsia="Times New Roman"/>
          <w:b/>
          <w:bCs/>
        </w:rPr>
        <w:t xml:space="preserve"> </w:t>
      </w:r>
      <w:r>
        <w:rPr>
          <w:rFonts w:eastAsia="Times New Roman"/>
          <w:b/>
          <w:bCs/>
        </w:rPr>
        <w:t xml:space="preserve"> </w:t>
      </w:r>
      <w:r w:rsidR="00FD3C9C" w:rsidRPr="00FD3C9C">
        <w:rPr>
          <w:rFonts w:eastAsia="Times New Roman"/>
          <w:b/>
          <w:bCs/>
        </w:rPr>
        <w:t>через порт 80.</w:t>
      </w:r>
      <w:r w:rsidR="00FD3C9C" w:rsidRPr="00FD3C9C">
        <w:rPr>
          <w:rFonts w:eastAsia="Times New Roman"/>
        </w:rPr>
        <w:t> </w:t>
      </w:r>
    </w:p>
    <w:p w14:paraId="201BAF05" w14:textId="37BBE326" w:rsidR="003B74E2" w:rsidRPr="007826FD" w:rsidRDefault="003B74E2" w:rsidP="00FD3C9C">
      <w:pPr>
        <w:spacing w:after="120" w:line="360" w:lineRule="auto"/>
      </w:pPr>
      <w:r>
        <w:rPr>
          <w:rFonts w:eastAsia="Times New Roman"/>
        </w:rPr>
        <w:t xml:space="preserve">Сервер </w:t>
      </w:r>
      <w:r>
        <w:rPr>
          <w:rFonts w:eastAsia="Times New Roman"/>
          <w:lang w:val="en-US"/>
        </w:rPr>
        <w:t>httpd</w:t>
      </w:r>
      <w:r w:rsidRPr="00A6686D">
        <w:rPr>
          <w:rFonts w:eastAsia="Times New Roman"/>
        </w:rPr>
        <w:t xml:space="preserve"> </w:t>
      </w:r>
      <w:r w:rsidR="00BF5803">
        <w:rPr>
          <w:rFonts w:eastAsia="Times New Roman"/>
        </w:rPr>
        <w:t>запускается командой</w:t>
      </w:r>
      <w:r w:rsidR="00894A50">
        <w:rPr>
          <w:rFonts w:eastAsia="Times New Roman"/>
        </w:rPr>
        <w:t>:</w:t>
      </w:r>
    </w:p>
    <w:p w14:paraId="572C3562" w14:textId="2D43F8FB" w:rsidR="00BF5803" w:rsidRPr="007826FD" w:rsidRDefault="00BF5803" w:rsidP="00BF5803">
      <w:pPr>
        <w:shd w:val="clear" w:color="auto" w:fill="D0CECE" w:themeFill="background2" w:themeFillShade="E6"/>
        <w:spacing w:after="120" w:line="360" w:lineRule="auto"/>
        <w:rPr>
          <w:b/>
          <w:bCs/>
        </w:rPr>
      </w:pPr>
      <w:r w:rsidRPr="00BF5803">
        <w:rPr>
          <w:rFonts w:eastAsia="Times New Roman"/>
          <w:b/>
          <w:bCs/>
          <w:lang w:val="en-US"/>
        </w:rPr>
        <w:t>gns</w:t>
      </w:r>
      <w:r w:rsidRPr="007826FD">
        <w:rPr>
          <w:rFonts w:eastAsia="Times New Roman"/>
          <w:b/>
          <w:bCs/>
        </w:rPr>
        <w:t>3@</w:t>
      </w:r>
      <w:r w:rsidRPr="00BF5803">
        <w:rPr>
          <w:rFonts w:eastAsia="Times New Roman"/>
          <w:b/>
          <w:bCs/>
          <w:lang w:val="en-US"/>
        </w:rPr>
        <w:t>box</w:t>
      </w:r>
      <w:r w:rsidRPr="007826FD">
        <w:rPr>
          <w:rFonts w:eastAsia="Times New Roman"/>
          <w:b/>
          <w:bCs/>
        </w:rPr>
        <w:t xml:space="preserve">:~$ </w:t>
      </w:r>
      <w:r w:rsidRPr="00BF5803">
        <w:rPr>
          <w:rFonts w:eastAsia="Times New Roman"/>
          <w:b/>
          <w:bCs/>
          <w:lang w:val="en-US"/>
        </w:rPr>
        <w:t>sudo</w:t>
      </w:r>
      <w:r w:rsidRPr="007826FD">
        <w:rPr>
          <w:rFonts w:eastAsia="Times New Roman"/>
          <w:b/>
          <w:bCs/>
        </w:rPr>
        <w:t xml:space="preserve"> /</w:t>
      </w:r>
      <w:r w:rsidRPr="00BF5803">
        <w:rPr>
          <w:rFonts w:eastAsia="Times New Roman"/>
          <w:b/>
          <w:bCs/>
          <w:lang w:val="en-US"/>
        </w:rPr>
        <w:t>usr</w:t>
      </w:r>
      <w:r w:rsidRPr="007826FD">
        <w:rPr>
          <w:rFonts w:eastAsia="Times New Roman"/>
          <w:b/>
          <w:bCs/>
        </w:rPr>
        <w:t>/</w:t>
      </w:r>
      <w:r w:rsidRPr="00BF5803">
        <w:rPr>
          <w:rFonts w:eastAsia="Times New Roman"/>
          <w:b/>
          <w:bCs/>
          <w:lang w:val="en-US"/>
        </w:rPr>
        <w:t>local</w:t>
      </w:r>
      <w:r w:rsidRPr="007826FD">
        <w:rPr>
          <w:rFonts w:eastAsia="Times New Roman"/>
          <w:b/>
          <w:bCs/>
        </w:rPr>
        <w:t>/</w:t>
      </w:r>
      <w:r w:rsidRPr="00BF5803">
        <w:rPr>
          <w:rFonts w:eastAsia="Times New Roman"/>
          <w:b/>
          <w:bCs/>
          <w:lang w:val="en-US"/>
        </w:rPr>
        <w:t>httpd</w:t>
      </w:r>
      <w:r w:rsidRPr="007826FD">
        <w:rPr>
          <w:rFonts w:eastAsia="Times New Roman"/>
          <w:b/>
          <w:bCs/>
        </w:rPr>
        <w:t>/</w:t>
      </w:r>
      <w:r w:rsidRPr="00BF5803">
        <w:rPr>
          <w:rFonts w:eastAsia="Times New Roman"/>
          <w:b/>
          <w:bCs/>
          <w:lang w:val="en-US"/>
        </w:rPr>
        <w:t>sbin</w:t>
      </w:r>
      <w:r w:rsidRPr="007826FD">
        <w:rPr>
          <w:rFonts w:eastAsia="Times New Roman"/>
          <w:b/>
          <w:bCs/>
        </w:rPr>
        <w:t>/</w:t>
      </w:r>
      <w:r w:rsidRPr="00BF5803">
        <w:rPr>
          <w:rFonts w:eastAsia="Times New Roman"/>
          <w:b/>
          <w:bCs/>
          <w:lang w:val="en-US"/>
        </w:rPr>
        <w:t>httpd</w:t>
      </w:r>
      <w:r w:rsidRPr="007826FD">
        <w:rPr>
          <w:rFonts w:eastAsia="Times New Roman"/>
          <w:b/>
          <w:bCs/>
        </w:rPr>
        <w:t xml:space="preserve"> -</w:t>
      </w:r>
      <w:r w:rsidRPr="00BF5803">
        <w:rPr>
          <w:rFonts w:eastAsia="Times New Roman"/>
          <w:b/>
          <w:bCs/>
          <w:lang w:val="en-US"/>
        </w:rPr>
        <w:t>p</w:t>
      </w:r>
      <w:r w:rsidRPr="007826FD">
        <w:rPr>
          <w:rFonts w:eastAsia="Times New Roman"/>
          <w:b/>
          <w:bCs/>
        </w:rPr>
        <w:t xml:space="preserve"> 80 -</w:t>
      </w:r>
      <w:r w:rsidRPr="00BF5803">
        <w:rPr>
          <w:rFonts w:eastAsia="Times New Roman"/>
          <w:b/>
          <w:bCs/>
          <w:lang w:val="en-US"/>
        </w:rPr>
        <w:t>h</w:t>
      </w:r>
      <w:r w:rsidRPr="007826FD">
        <w:rPr>
          <w:rFonts w:eastAsia="Times New Roman"/>
          <w:b/>
          <w:bCs/>
        </w:rPr>
        <w:t xml:space="preserve"> /</w:t>
      </w:r>
      <w:r w:rsidRPr="00BF5803">
        <w:rPr>
          <w:rFonts w:eastAsia="Times New Roman"/>
          <w:b/>
          <w:bCs/>
          <w:lang w:val="en-US"/>
        </w:rPr>
        <w:t>home</w:t>
      </w:r>
      <w:r w:rsidRPr="007826FD">
        <w:rPr>
          <w:rFonts w:eastAsia="Times New Roman"/>
          <w:b/>
          <w:bCs/>
        </w:rPr>
        <w:t>/</w:t>
      </w:r>
      <w:r w:rsidRPr="00BF5803">
        <w:rPr>
          <w:rFonts w:eastAsia="Times New Roman"/>
          <w:b/>
          <w:bCs/>
          <w:lang w:val="en-US"/>
        </w:rPr>
        <w:t>gns</w:t>
      </w:r>
      <w:r w:rsidRPr="007826FD">
        <w:rPr>
          <w:rFonts w:eastAsia="Times New Roman"/>
          <w:b/>
          <w:bCs/>
        </w:rPr>
        <w:t xml:space="preserve">3/ </w:t>
      </w:r>
    </w:p>
    <w:p w14:paraId="075E2897" w14:textId="524AA11F" w:rsidR="00894A50" w:rsidRDefault="00894A50" w:rsidP="00E97148">
      <w:pPr>
        <w:spacing w:after="120" w:line="360" w:lineRule="auto"/>
      </w:pPr>
      <w:r>
        <w:rPr>
          <w:rFonts w:eastAsia="Times New Roman"/>
        </w:rPr>
        <w:t>Поверка что сервис работает делается командой:</w:t>
      </w:r>
    </w:p>
    <w:p w14:paraId="613A57F7" w14:textId="77777777" w:rsidR="00595B0B" w:rsidRPr="00595B0B" w:rsidRDefault="00595B0B" w:rsidP="006474DE">
      <w:pPr>
        <w:shd w:val="clear" w:color="auto" w:fill="D0CECE" w:themeFill="background2" w:themeFillShade="E6"/>
        <w:rPr>
          <w:lang w:val="en-US"/>
        </w:rPr>
      </w:pPr>
      <w:r w:rsidRPr="00595B0B">
        <w:rPr>
          <w:lang w:val="en-US"/>
        </w:rPr>
        <w:t>gns3@box:~$ sudo /usr/local/httpd/sbin/httpd -p 80 -h /home/gns3/</w:t>
      </w:r>
    </w:p>
    <w:p w14:paraId="164D8024" w14:textId="77777777" w:rsidR="00595B0B" w:rsidRPr="00595B0B" w:rsidRDefault="00595B0B" w:rsidP="006474DE">
      <w:pPr>
        <w:shd w:val="clear" w:color="auto" w:fill="D0CECE" w:themeFill="background2" w:themeFillShade="E6"/>
        <w:rPr>
          <w:lang w:val="en-US"/>
        </w:rPr>
      </w:pPr>
      <w:r w:rsidRPr="00595B0B">
        <w:rPr>
          <w:lang w:val="en-US"/>
        </w:rPr>
        <w:t>gns3@box:~$  netstat -tuln | grep 80</w:t>
      </w:r>
    </w:p>
    <w:p w14:paraId="66F48723" w14:textId="3639B4A7" w:rsidR="008A672A" w:rsidRPr="00A6686D" w:rsidRDefault="00595B0B" w:rsidP="006474DE">
      <w:pPr>
        <w:shd w:val="clear" w:color="auto" w:fill="D0CECE" w:themeFill="background2" w:themeFillShade="E6"/>
      </w:pPr>
      <w:r w:rsidRPr="00595B0B">
        <w:rPr>
          <w:lang w:val="en-US"/>
        </w:rPr>
        <w:t>tcp</w:t>
      </w:r>
      <w:r w:rsidRPr="00A6686D">
        <w:t xml:space="preserve">        0      0 0.0.0.0:80              0.0.0.0:*               </w:t>
      </w:r>
      <w:r w:rsidRPr="00595B0B">
        <w:rPr>
          <w:lang w:val="en-US"/>
        </w:rPr>
        <w:t>LISTEN</w:t>
      </w:r>
    </w:p>
    <w:p w14:paraId="0FC5475E" w14:textId="77777777" w:rsidR="00595B0B" w:rsidRPr="00A6686D" w:rsidRDefault="00595B0B" w:rsidP="00E97148">
      <w:pPr>
        <w:spacing w:after="120" w:line="360" w:lineRule="auto"/>
      </w:pPr>
    </w:p>
    <w:p w14:paraId="105CE7F8" w14:textId="5411907C" w:rsidR="00F97224" w:rsidRPr="00F97224" w:rsidRDefault="00B578C4" w:rsidP="00F97224">
      <w:pPr>
        <w:spacing w:after="120" w:line="360" w:lineRule="auto"/>
      </w:pPr>
      <w:r>
        <w:rPr>
          <w:rFonts w:eastAsia="Times New Roman"/>
        </w:rPr>
        <w:t xml:space="preserve">Для работы с </w:t>
      </w:r>
      <w:r>
        <w:rPr>
          <w:rFonts w:eastAsia="Times New Roman"/>
          <w:lang w:val="en-US"/>
        </w:rPr>
        <w:t>WEB</w:t>
      </w:r>
      <w:r w:rsidR="00F03646">
        <w:rPr>
          <w:rFonts w:eastAsia="Times New Roman"/>
        </w:rPr>
        <w:t xml:space="preserve"> сервером </w:t>
      </w:r>
      <w:r w:rsidRPr="00B578C4">
        <w:rPr>
          <w:rFonts w:eastAsia="Times New Roman"/>
        </w:rPr>
        <w:t xml:space="preserve"> </w:t>
      </w:r>
      <w:r w:rsidR="00F03646">
        <w:rPr>
          <w:rFonts w:eastAsia="Times New Roman"/>
        </w:rPr>
        <w:t>нужен</w:t>
      </w:r>
      <w:r>
        <w:rPr>
          <w:rFonts w:eastAsia="Times New Roman"/>
        </w:rPr>
        <w:t xml:space="preserve"> браузер. </w:t>
      </w:r>
      <w:r w:rsidR="00F97224">
        <w:rPr>
          <w:rFonts w:eastAsia="Times New Roman"/>
        </w:rPr>
        <w:t>Это можно сделать по о</w:t>
      </w:r>
      <w:r w:rsidR="00F97224" w:rsidRPr="00F97224">
        <w:rPr>
          <w:rFonts w:eastAsia="Times New Roman"/>
        </w:rPr>
        <w:t>фициально</w:t>
      </w:r>
      <w:r w:rsidR="00F97224">
        <w:rPr>
          <w:rFonts w:eastAsia="Times New Roman"/>
        </w:rPr>
        <w:t xml:space="preserve">му </w:t>
      </w:r>
      <w:r w:rsidR="00F97224" w:rsidRPr="00F97224">
        <w:rPr>
          <w:rFonts w:eastAsia="Times New Roman"/>
        </w:rPr>
        <w:t>руководство по установке шаблонов (templates) в GNS3</w:t>
      </w:r>
      <w:r w:rsidR="00F97224">
        <w:rPr>
          <w:rFonts w:eastAsia="Times New Roman"/>
        </w:rPr>
        <w:t>-оно</w:t>
      </w:r>
      <w:r w:rsidR="00F97224" w:rsidRPr="00F97224">
        <w:rPr>
          <w:rFonts w:eastAsia="Times New Roman"/>
        </w:rPr>
        <w:t> доступно на сайте </w:t>
      </w:r>
      <w:r w:rsidR="00F97224" w:rsidRPr="00F97224">
        <w:rPr>
          <w:rFonts w:eastAsia="Times New Roman"/>
          <w:b/>
          <w:bCs/>
        </w:rPr>
        <w:t>docs.gns3.com</w:t>
      </w:r>
      <w:r w:rsidR="00F97224" w:rsidRPr="00F97224">
        <w:rPr>
          <w:rFonts w:eastAsia="Times New Roman"/>
        </w:rPr>
        <w:t>. На странице «Install an appliance from the GNS3 Marketplace» объясняется, как загружать и устанавливать шаблоны из Marketplace GNS3. Процесс похож для разных операционных систем: Windows, Mac OS и Linux. </w:t>
      </w:r>
      <w:hyperlink r:id="rId152" w:tgtFrame="_blank" w:history="1">
        <w:r w:rsidR="00F97224" w:rsidRPr="00F97224">
          <w:rPr>
            <w:rStyle w:val="a7"/>
            <w:rFonts w:asciiTheme="minorHAnsi" w:hAnsiTheme="minorHAnsi" w:cstheme="minorBidi"/>
          </w:rPr>
          <w:t>docs.gns3.com</w:t>
        </w:r>
      </w:hyperlink>
      <w:r w:rsidR="00F97224">
        <w:rPr>
          <w:rFonts w:eastAsia="Times New Roman"/>
        </w:rPr>
        <w:t xml:space="preserve"> </w:t>
      </w:r>
      <w:r w:rsidR="00F97224" w:rsidRPr="00F97224">
        <w:rPr>
          <w:rFonts w:eastAsia="Times New Roman"/>
        </w:rPr>
        <w:t>Шаблоны — это JSON-файлы с расширением gns3a. Можно использовать готовые шаблоны из Marketplace или создавать свои. </w:t>
      </w:r>
      <w:r w:rsidR="00F97224">
        <w:rPr>
          <w:rFonts w:eastAsia="Times New Roman"/>
        </w:rPr>
        <w:t>Либо по шагам ниже:</w:t>
      </w:r>
    </w:p>
    <w:p w14:paraId="3982F283" w14:textId="573BC100" w:rsidR="008A672A" w:rsidRDefault="00B578C4" w:rsidP="00E97148">
      <w:pPr>
        <w:spacing w:after="120" w:line="360" w:lineRule="auto"/>
      </w:pPr>
      <w:r>
        <w:rPr>
          <w:rFonts w:eastAsia="Times New Roman"/>
        </w:rPr>
        <w:t xml:space="preserve">Установим эмулятор браузера непосредственно с сайта </w:t>
      </w:r>
      <w:r>
        <w:rPr>
          <w:rFonts w:eastAsia="Times New Roman"/>
          <w:lang w:val="en-US"/>
        </w:rPr>
        <w:t>GNS</w:t>
      </w:r>
      <w:r w:rsidRPr="00B578C4">
        <w:rPr>
          <w:rFonts w:eastAsia="Times New Roman"/>
        </w:rPr>
        <w:t>3:</w:t>
      </w:r>
      <w:r w:rsidR="00393C53">
        <w:rPr>
          <w:rFonts w:eastAsia="Times New Roman"/>
        </w:rPr>
        <w:t xml:space="preserve"> Нажимаем </w:t>
      </w:r>
      <w:r w:rsidR="00393C53" w:rsidRPr="00393C53">
        <w:rPr>
          <w:rFonts w:eastAsia="Times New Roman"/>
        </w:rPr>
        <w:t xml:space="preserve"> </w:t>
      </w:r>
      <w:r w:rsidR="00F03646">
        <w:rPr>
          <w:rFonts w:eastAsia="Times New Roman"/>
        </w:rPr>
        <w:t xml:space="preserve">левой кнопкой </w:t>
      </w:r>
      <w:r w:rsidR="00393C53">
        <w:rPr>
          <w:rFonts w:eastAsia="Times New Roman"/>
        </w:rPr>
        <w:t>мыш</w:t>
      </w:r>
      <w:r w:rsidR="00F03646">
        <w:rPr>
          <w:rFonts w:eastAsia="Times New Roman"/>
        </w:rPr>
        <w:t>и</w:t>
      </w:r>
      <w:r w:rsidR="00393C53">
        <w:rPr>
          <w:rFonts w:eastAsia="Times New Roman"/>
        </w:rPr>
        <w:t xml:space="preserve"> на иконку </w:t>
      </w:r>
      <w:r w:rsidR="00393C53">
        <w:rPr>
          <w:rFonts w:eastAsia="Times New Roman"/>
          <w:lang w:val="en-US"/>
        </w:rPr>
        <w:t>All</w:t>
      </w:r>
      <w:r w:rsidR="00393C53" w:rsidRPr="00393C53">
        <w:rPr>
          <w:rFonts w:eastAsia="Times New Roman"/>
        </w:rPr>
        <w:t xml:space="preserve"> </w:t>
      </w:r>
      <w:r w:rsidR="00393C53">
        <w:rPr>
          <w:rFonts w:eastAsia="Times New Roman"/>
          <w:lang w:val="en-US"/>
        </w:rPr>
        <w:t>devices</w:t>
      </w:r>
      <w:r w:rsidR="00393C53">
        <w:rPr>
          <w:rFonts w:eastAsia="Times New Roman"/>
        </w:rPr>
        <w:t xml:space="preserve"> и потом на </w:t>
      </w:r>
      <w:r w:rsidR="00393C53" w:rsidRPr="00393C53">
        <w:rPr>
          <w:rFonts w:eastAsia="Times New Roman"/>
        </w:rPr>
        <w:t xml:space="preserve"> -&gt; </w:t>
      </w:r>
      <w:r w:rsidR="00393C53">
        <w:rPr>
          <w:rFonts w:eastAsia="Times New Roman"/>
          <w:lang w:val="en-US"/>
        </w:rPr>
        <w:t>New</w:t>
      </w:r>
      <w:r w:rsidR="00393C53" w:rsidRPr="00393C53">
        <w:rPr>
          <w:rFonts w:eastAsia="Times New Roman"/>
        </w:rPr>
        <w:t xml:space="preserve"> </w:t>
      </w:r>
      <w:r w:rsidR="00393C53">
        <w:rPr>
          <w:rFonts w:eastAsia="Times New Roman"/>
          <w:lang w:val="en-US"/>
        </w:rPr>
        <w:t>template</w:t>
      </w:r>
      <w:r w:rsidR="00393C53">
        <w:rPr>
          <w:rFonts w:eastAsia="Times New Roman"/>
        </w:rPr>
        <w:t>. Как на Рис 9-1.</w:t>
      </w:r>
    </w:p>
    <w:p w14:paraId="33502A63" w14:textId="77777777" w:rsidR="00F03646" w:rsidRPr="00393C53" w:rsidRDefault="00F03646" w:rsidP="00E97148">
      <w:pPr>
        <w:spacing w:after="120" w:line="360" w:lineRule="auto"/>
      </w:pPr>
    </w:p>
    <w:p w14:paraId="5D783F29" w14:textId="057E6874" w:rsidR="00393C53" w:rsidRDefault="00393C53" w:rsidP="00393C53">
      <w:pPr>
        <w:keepNext/>
        <w:spacing w:after="120" w:line="360" w:lineRule="auto"/>
      </w:pPr>
      <w:r>
        <w:rPr>
          <w:rFonts w:eastAsia="Times New Roman"/>
          <w:noProof/>
          <w:lang w:val="en-US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69DD7E86" wp14:editId="173C666E">
                <wp:simplePos x="0" y="0"/>
                <wp:positionH relativeFrom="column">
                  <wp:posOffset>228600</wp:posOffset>
                </wp:positionH>
                <wp:positionV relativeFrom="paragraph">
                  <wp:posOffset>2400300</wp:posOffset>
                </wp:positionV>
                <wp:extent cx="800100" cy="457200"/>
                <wp:effectExtent l="19050" t="38100" r="38100" b="19050"/>
                <wp:wrapNone/>
                <wp:docPr id="677158982" name="Прямая со стрелкой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00100" cy="45720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accent2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B409B3" id="Прямая со стрелкой 37" o:spid="_x0000_s1026" type="#_x0000_t32" style="position:absolute;margin-left:18pt;margin-top:189pt;width:63pt;height:36pt;flip:y;z-index:2517094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" strokecolor="#ed7d31 [3205]" strokeweight="2.25pt">
                <v:stroke endarrow="block" joinstyle="miter"/>
              </v:shape>
            </w:pict>
          </mc:Fallback>
        </mc:AlternateContent>
      </w:r>
      <w:r>
        <w:rPr>
          <w:rFonts w:eastAsia="Times New Roman"/>
          <w:noProof/>
          <w:lang w:val="en-US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00D272B9" wp14:editId="35210E00">
                <wp:simplePos x="0" y="0"/>
                <wp:positionH relativeFrom="column">
                  <wp:posOffset>228600</wp:posOffset>
                </wp:positionH>
                <wp:positionV relativeFrom="paragraph">
                  <wp:posOffset>1828800</wp:posOffset>
                </wp:positionV>
                <wp:extent cx="228600" cy="114300"/>
                <wp:effectExtent l="19050" t="38100" r="38100" b="19050"/>
                <wp:wrapNone/>
                <wp:docPr id="411769915" name="Прямая со стрелкой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28600" cy="11430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accent2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CF4310" id="Прямая со стрелкой 37" o:spid="_x0000_s1026" type="#_x0000_t32" style="position:absolute;margin-left:18pt;margin-top:2in;width:18pt;height:9pt;flip:y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" strokecolor="#ed7d31 [3205]" strokeweight="2.25pt">
                <v:stroke endarrow="block" joinstyle="miter"/>
              </v:shape>
            </w:pict>
          </mc:Fallback>
        </mc:AlternateContent>
      </w:r>
      <w:r w:rsidR="00B578C4" w:rsidRPr="00B578C4">
        <w:rPr>
          <w:rFonts w:eastAsia="Times New Roman"/>
          <w:noProof/>
          <w:lang w:val="en-US"/>
        </w:rPr>
        <w:drawing>
          <wp:inline distT="0" distB="0" distL="0" distR="0" wp14:anchorId="3B52E683" wp14:editId="15DC7EC5">
            <wp:extent cx="4320000" cy="2713269"/>
            <wp:effectExtent l="0" t="0" r="4445" b="0"/>
            <wp:docPr id="20012568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1256802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713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A9DCF" w14:textId="6F1E4DDE" w:rsidR="00393C53" w:rsidRDefault="00393C53" w:rsidP="00393C53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893CB8">
        <w:rPr>
          <w:rFonts w:eastAsia="Times New Roman"/>
          <w:noProof/>
        </w:rPr>
        <w:t>9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893CB8">
        <w:rPr>
          <w:rFonts w:eastAsia="Times New Roman"/>
          <w:noProof/>
        </w:rPr>
        <w:t>1</w:t>
      </w:r>
      <w:r w:rsidR="007A0402">
        <w:rPr>
          <w:rFonts w:eastAsia="Times New Roman"/>
        </w:rPr>
        <w:fldChar w:fldCharType="end"/>
      </w:r>
      <w:r>
        <w:rPr>
          <w:rFonts w:eastAsia="Times New Roman"/>
        </w:rPr>
        <w:t>. Экран выбора нового устройства.</w:t>
      </w:r>
    </w:p>
    <w:p w14:paraId="1786741B" w14:textId="77777777" w:rsidR="00F03646" w:rsidRDefault="00F03646" w:rsidP="00F03646">
      <w:pPr>
        <w:spacing w:after="120" w:line="360" w:lineRule="auto"/>
      </w:pPr>
    </w:p>
    <w:p w14:paraId="3731BCDF" w14:textId="65A2BDF4" w:rsidR="00F03646" w:rsidRPr="00FE53EF" w:rsidRDefault="00F03646" w:rsidP="00F03646">
      <w:pPr>
        <w:spacing w:after="120" w:line="360" w:lineRule="auto"/>
      </w:pPr>
      <w:r>
        <w:rPr>
          <w:rFonts w:eastAsia="Times New Roman"/>
        </w:rPr>
        <w:t>Появится экран выбора места откуда будет загружаться программа нового устройства с браузером.</w:t>
      </w:r>
    </w:p>
    <w:p w14:paraId="6DB6B9A7" w14:textId="77777777" w:rsidR="00393C53" w:rsidRDefault="00393C53" w:rsidP="00393C53">
      <w:pPr>
        <w:keepNext/>
        <w:spacing w:after="120" w:line="360" w:lineRule="auto"/>
      </w:pPr>
      <w:r w:rsidRPr="00393C53">
        <w:rPr>
          <w:rFonts w:eastAsia="Times New Roman"/>
          <w:noProof/>
        </w:rPr>
        <w:drawing>
          <wp:inline distT="0" distB="0" distL="0" distR="0" wp14:anchorId="3B3A1F78" wp14:editId="388F32F1">
            <wp:extent cx="4320000" cy="1816363"/>
            <wp:effectExtent l="0" t="0" r="4445" b="0"/>
            <wp:docPr id="4104752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475216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816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F3354" w14:textId="0679CBD6" w:rsidR="00393C53" w:rsidRDefault="00393C53" w:rsidP="00393C53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893CB8">
        <w:rPr>
          <w:rFonts w:eastAsia="Times New Roman"/>
          <w:noProof/>
        </w:rPr>
        <w:t>9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893CB8">
        <w:rPr>
          <w:rFonts w:eastAsia="Times New Roman"/>
          <w:noProof/>
        </w:rPr>
        <w:t>2</w:t>
      </w:r>
      <w:r w:rsidR="007A0402">
        <w:rPr>
          <w:rFonts w:eastAsia="Times New Roman"/>
        </w:rPr>
        <w:fldChar w:fldCharType="end"/>
      </w:r>
      <w:r>
        <w:rPr>
          <w:rFonts w:eastAsia="Times New Roman"/>
        </w:rPr>
        <w:t>. Экран выбора места загрузки.</w:t>
      </w:r>
    </w:p>
    <w:p w14:paraId="7E36A3E5" w14:textId="77777777" w:rsidR="00B0157C" w:rsidRDefault="00B0157C" w:rsidP="00B0157C">
      <w:pPr>
        <w:spacing w:after="120" w:line="360" w:lineRule="auto"/>
      </w:pPr>
    </w:p>
    <w:p w14:paraId="0ECB8E37" w14:textId="55E365AB" w:rsidR="00B0157C" w:rsidRDefault="00B0157C" w:rsidP="00B0157C">
      <w:pPr>
        <w:spacing w:after="120" w:line="360" w:lineRule="auto"/>
      </w:pPr>
      <w:r>
        <w:rPr>
          <w:rFonts w:eastAsia="Times New Roman"/>
        </w:rPr>
        <w:t xml:space="preserve">Нажать </w:t>
      </w:r>
      <w:r w:rsidRPr="00B0157C">
        <w:rPr>
          <w:rFonts w:eastAsia="Times New Roman"/>
        </w:rPr>
        <w:t>“</w:t>
      </w:r>
      <w:r>
        <w:rPr>
          <w:rFonts w:eastAsia="Times New Roman"/>
          <w:lang w:val="en-US"/>
        </w:rPr>
        <w:t>Install</w:t>
      </w:r>
      <w:r w:rsidRPr="00B0157C">
        <w:rPr>
          <w:rFonts w:eastAsia="Times New Roman"/>
        </w:rPr>
        <w:t xml:space="preserve">” </w:t>
      </w:r>
      <w:r>
        <w:rPr>
          <w:rFonts w:eastAsia="Times New Roman"/>
        </w:rPr>
        <w:t>оставив выбор как на экране.</w:t>
      </w:r>
    </w:p>
    <w:p w14:paraId="3CACE018" w14:textId="77777777" w:rsidR="00B0157C" w:rsidRDefault="00B0157C" w:rsidP="00B0157C">
      <w:pPr>
        <w:keepNext/>
        <w:spacing w:after="120" w:line="360" w:lineRule="auto"/>
      </w:pPr>
      <w:r w:rsidRPr="00B0157C">
        <w:rPr>
          <w:rFonts w:eastAsia="Times New Roman"/>
          <w:noProof/>
        </w:rPr>
        <w:drawing>
          <wp:inline distT="0" distB="0" distL="0" distR="0" wp14:anchorId="2F77BE32" wp14:editId="524CB724">
            <wp:extent cx="4320000" cy="1539231"/>
            <wp:effectExtent l="0" t="0" r="4445" b="4445"/>
            <wp:docPr id="15246245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4624516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539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E6045" w14:textId="6601A4F4" w:rsidR="00393C53" w:rsidRDefault="00B0157C" w:rsidP="00B0157C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893CB8">
        <w:rPr>
          <w:rFonts w:eastAsia="Times New Roman"/>
          <w:noProof/>
        </w:rPr>
        <w:t>9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893CB8">
        <w:rPr>
          <w:rFonts w:eastAsia="Times New Roman"/>
          <w:noProof/>
        </w:rPr>
        <w:t>3</w:t>
      </w:r>
      <w:r w:rsidR="007A0402">
        <w:rPr>
          <w:rFonts w:eastAsia="Times New Roman"/>
        </w:rPr>
        <w:fldChar w:fldCharType="end"/>
      </w:r>
      <w:r>
        <w:rPr>
          <w:rFonts w:eastAsia="Times New Roman"/>
        </w:rPr>
        <w:t>. Экран выбора списка гостевых образов виртуалок.</w:t>
      </w:r>
    </w:p>
    <w:p w14:paraId="6F90C535" w14:textId="30E25E6B" w:rsidR="00B0157C" w:rsidRDefault="00B0157C" w:rsidP="00B0157C">
      <w:pPr>
        <w:spacing w:after="120" w:line="360" w:lineRule="auto"/>
      </w:pPr>
      <w:r>
        <w:rPr>
          <w:rFonts w:eastAsia="Times New Roman"/>
        </w:rPr>
        <w:t xml:space="preserve">Выбрать строчку </w:t>
      </w:r>
      <w:r w:rsidRPr="00B0157C">
        <w:rPr>
          <w:rFonts w:eastAsia="Times New Roman"/>
        </w:rPr>
        <w:t>“</w:t>
      </w:r>
      <w:r>
        <w:rPr>
          <w:rFonts w:eastAsia="Times New Roman"/>
          <w:lang w:val="en-US"/>
        </w:rPr>
        <w:t>Guest</w:t>
      </w:r>
      <w:r w:rsidRPr="00B0157C">
        <w:rPr>
          <w:rFonts w:eastAsia="Times New Roman"/>
        </w:rPr>
        <w:t xml:space="preserve">” </w:t>
      </w:r>
      <w:r>
        <w:rPr>
          <w:rFonts w:eastAsia="Times New Roman"/>
        </w:rPr>
        <w:t>для раскрытия списка.</w:t>
      </w:r>
    </w:p>
    <w:p w14:paraId="5F5A168C" w14:textId="77777777" w:rsidR="00B0157C" w:rsidRDefault="00B0157C" w:rsidP="00B0157C">
      <w:pPr>
        <w:spacing w:after="120" w:line="360" w:lineRule="auto"/>
      </w:pPr>
    </w:p>
    <w:p w14:paraId="18DC8A1A" w14:textId="77777777" w:rsidR="00B0157C" w:rsidRDefault="00B0157C" w:rsidP="00B0157C">
      <w:pPr>
        <w:keepNext/>
        <w:spacing w:after="120" w:line="360" w:lineRule="auto"/>
      </w:pPr>
      <w:r w:rsidRPr="00B0157C">
        <w:rPr>
          <w:rFonts w:eastAsia="Times New Roman"/>
          <w:noProof/>
        </w:rPr>
        <w:drawing>
          <wp:inline distT="0" distB="0" distL="0" distR="0" wp14:anchorId="5CBA3C3E" wp14:editId="7311356A">
            <wp:extent cx="4320000" cy="1875217"/>
            <wp:effectExtent l="0" t="0" r="4445" b="0"/>
            <wp:docPr id="12029171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917195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875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14E5E" w14:textId="1938D594" w:rsidR="00B0157C" w:rsidRDefault="00B0157C" w:rsidP="00B0157C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893CB8">
        <w:rPr>
          <w:rFonts w:eastAsia="Times New Roman"/>
          <w:noProof/>
        </w:rPr>
        <w:t>9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893CB8">
        <w:rPr>
          <w:rFonts w:eastAsia="Times New Roman"/>
          <w:noProof/>
        </w:rPr>
        <w:t>4</w:t>
      </w:r>
      <w:r w:rsidR="007A0402">
        <w:rPr>
          <w:rFonts w:eastAsia="Times New Roman"/>
        </w:rPr>
        <w:fldChar w:fldCharType="end"/>
      </w:r>
      <w:r>
        <w:rPr>
          <w:rFonts w:eastAsia="Times New Roman"/>
        </w:rPr>
        <w:t>. Экран выбора браузера в Докере.</w:t>
      </w:r>
    </w:p>
    <w:p w14:paraId="1A334C20" w14:textId="19D6B6CA" w:rsidR="00B0157C" w:rsidRPr="00B0157C" w:rsidRDefault="00B0157C" w:rsidP="00B0157C">
      <w:pPr>
        <w:spacing w:after="120" w:line="360" w:lineRule="auto"/>
      </w:pPr>
      <w:r>
        <w:rPr>
          <w:rFonts w:eastAsia="Times New Roman"/>
        </w:rPr>
        <w:t>Из списка выбрать</w:t>
      </w:r>
      <w:r w:rsidRPr="00B0157C">
        <w:rPr>
          <w:rFonts w:eastAsia="Times New Roman"/>
        </w:rPr>
        <w:t xml:space="preserve"> “</w:t>
      </w:r>
      <w:r>
        <w:rPr>
          <w:rFonts w:eastAsia="Times New Roman"/>
          <w:lang w:val="en-US"/>
        </w:rPr>
        <w:t>Firefox</w:t>
      </w:r>
      <w:r w:rsidRPr="00B0157C">
        <w:rPr>
          <w:rFonts w:eastAsia="Times New Roman"/>
        </w:rPr>
        <w:t xml:space="preserve">”  </w:t>
      </w:r>
      <w:r>
        <w:rPr>
          <w:rFonts w:eastAsia="Times New Roman"/>
        </w:rPr>
        <w:t xml:space="preserve">и нажать </w:t>
      </w:r>
      <w:r w:rsidRPr="00B0157C">
        <w:rPr>
          <w:rFonts w:eastAsia="Times New Roman"/>
        </w:rPr>
        <w:t>“</w:t>
      </w:r>
      <w:r>
        <w:rPr>
          <w:rFonts w:eastAsia="Times New Roman"/>
          <w:lang w:val="en-US"/>
        </w:rPr>
        <w:t>Install</w:t>
      </w:r>
      <w:r w:rsidRPr="00B0157C">
        <w:rPr>
          <w:rFonts w:eastAsia="Times New Roman"/>
        </w:rPr>
        <w:t>”.</w:t>
      </w:r>
    </w:p>
    <w:p w14:paraId="14129C76" w14:textId="77777777" w:rsidR="00B0157C" w:rsidRDefault="00B0157C" w:rsidP="00B0157C">
      <w:pPr>
        <w:keepNext/>
        <w:spacing w:after="120" w:line="360" w:lineRule="auto"/>
      </w:pPr>
      <w:r w:rsidRPr="00B0157C">
        <w:rPr>
          <w:rFonts w:eastAsia="Times New Roman"/>
          <w:noProof/>
        </w:rPr>
        <w:drawing>
          <wp:inline distT="0" distB="0" distL="0" distR="0" wp14:anchorId="7C8D3542" wp14:editId="536B4559">
            <wp:extent cx="4320000" cy="2696533"/>
            <wp:effectExtent l="0" t="0" r="4445" b="8890"/>
            <wp:docPr id="18711295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129500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696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49C3E" w14:textId="74B24FD1" w:rsidR="00393C53" w:rsidRDefault="00B0157C" w:rsidP="00B0157C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893CB8">
        <w:rPr>
          <w:rFonts w:eastAsia="Times New Roman"/>
          <w:noProof/>
        </w:rPr>
        <w:t>9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893CB8">
        <w:rPr>
          <w:rFonts w:eastAsia="Times New Roman"/>
          <w:noProof/>
        </w:rPr>
        <w:t>5</w:t>
      </w:r>
      <w:r w:rsidR="007A0402">
        <w:rPr>
          <w:rFonts w:eastAsia="Times New Roman"/>
        </w:rPr>
        <w:fldChar w:fldCharType="end"/>
      </w:r>
      <w:r w:rsidRPr="00B0157C">
        <w:rPr>
          <w:rFonts w:eastAsia="Times New Roman"/>
        </w:rPr>
        <w:t xml:space="preserve">. </w:t>
      </w:r>
      <w:r>
        <w:rPr>
          <w:rFonts w:eastAsia="Times New Roman"/>
        </w:rPr>
        <w:t>Экран установки.</w:t>
      </w:r>
    </w:p>
    <w:p w14:paraId="6E008EBB" w14:textId="14D8BF30" w:rsidR="00B0157C" w:rsidRPr="00B0157C" w:rsidRDefault="00B0157C" w:rsidP="00B0157C">
      <w:pPr>
        <w:spacing w:after="120" w:line="360" w:lineRule="auto"/>
      </w:pPr>
      <w:r>
        <w:rPr>
          <w:rFonts w:eastAsia="Times New Roman"/>
        </w:rPr>
        <w:t xml:space="preserve">Здесь просто нажать </w:t>
      </w:r>
      <w:r w:rsidRPr="00B0157C">
        <w:rPr>
          <w:rFonts w:eastAsia="Times New Roman"/>
        </w:rPr>
        <w:t>“</w:t>
      </w:r>
      <w:r>
        <w:rPr>
          <w:rFonts w:eastAsia="Times New Roman"/>
          <w:lang w:val="en-US"/>
        </w:rPr>
        <w:t>Next</w:t>
      </w:r>
      <w:r w:rsidRPr="00B0157C">
        <w:rPr>
          <w:rFonts w:eastAsia="Times New Roman"/>
        </w:rPr>
        <w:t>”.</w:t>
      </w:r>
    </w:p>
    <w:p w14:paraId="4B31A992" w14:textId="77777777" w:rsidR="00B0157C" w:rsidRPr="00B0157C" w:rsidRDefault="00B0157C" w:rsidP="00B0157C">
      <w:pPr>
        <w:spacing w:after="120" w:line="360" w:lineRule="auto"/>
      </w:pPr>
    </w:p>
    <w:p w14:paraId="4958B70D" w14:textId="77777777" w:rsidR="00B0157C" w:rsidRDefault="00B0157C" w:rsidP="00B0157C">
      <w:pPr>
        <w:keepNext/>
        <w:spacing w:after="120" w:line="360" w:lineRule="auto"/>
      </w:pPr>
      <w:r w:rsidRPr="00B0157C">
        <w:rPr>
          <w:rFonts w:eastAsia="Times New Roman"/>
          <w:noProof/>
          <w:lang w:val="en-US"/>
        </w:rPr>
        <w:drawing>
          <wp:inline distT="0" distB="0" distL="0" distR="0" wp14:anchorId="35EE0FA8" wp14:editId="0F0D9A58">
            <wp:extent cx="4320000" cy="2634780"/>
            <wp:effectExtent l="0" t="0" r="4445" b="0"/>
            <wp:docPr id="20283999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399940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63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BBAC3" w14:textId="7147BDDC" w:rsidR="00B0157C" w:rsidRDefault="00B0157C" w:rsidP="00B0157C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893CB8">
        <w:rPr>
          <w:rFonts w:eastAsia="Times New Roman"/>
          <w:noProof/>
        </w:rPr>
        <w:t>9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893CB8">
        <w:rPr>
          <w:rFonts w:eastAsia="Times New Roman"/>
          <w:noProof/>
        </w:rPr>
        <w:t>6</w:t>
      </w:r>
      <w:r w:rsidR="007A0402">
        <w:rPr>
          <w:rFonts w:eastAsia="Times New Roman"/>
        </w:rPr>
        <w:fldChar w:fldCharType="end"/>
      </w:r>
      <w:r w:rsidRPr="00D37683">
        <w:rPr>
          <w:rFonts w:eastAsia="Times New Roman"/>
        </w:rPr>
        <w:t xml:space="preserve">. </w:t>
      </w:r>
      <w:r>
        <w:rPr>
          <w:rFonts w:eastAsia="Times New Roman"/>
        </w:rPr>
        <w:t>Экран установки.</w:t>
      </w:r>
    </w:p>
    <w:p w14:paraId="66852E02" w14:textId="601858DC" w:rsidR="00B0157C" w:rsidRPr="00D37683" w:rsidRDefault="00B0157C" w:rsidP="00B0157C">
      <w:pPr>
        <w:spacing w:after="120" w:line="360" w:lineRule="auto"/>
      </w:pPr>
      <w:r>
        <w:rPr>
          <w:rFonts w:eastAsia="Times New Roman"/>
        </w:rPr>
        <w:t xml:space="preserve">Нажать еще раз </w:t>
      </w:r>
      <w:r w:rsidRPr="00D37683">
        <w:rPr>
          <w:rFonts w:eastAsia="Times New Roman"/>
        </w:rPr>
        <w:t>“</w:t>
      </w:r>
      <w:r>
        <w:rPr>
          <w:rFonts w:eastAsia="Times New Roman"/>
          <w:lang w:val="en-US"/>
        </w:rPr>
        <w:t>Next</w:t>
      </w:r>
      <w:r w:rsidRPr="00D37683">
        <w:rPr>
          <w:rFonts w:eastAsia="Times New Roman"/>
        </w:rPr>
        <w:t>”.</w:t>
      </w:r>
    </w:p>
    <w:p w14:paraId="7B571C88" w14:textId="77777777" w:rsidR="00D37683" w:rsidRDefault="00D37683" w:rsidP="00D37683">
      <w:pPr>
        <w:keepNext/>
        <w:spacing w:after="120" w:line="360" w:lineRule="auto"/>
      </w:pPr>
      <w:r w:rsidRPr="00D37683">
        <w:rPr>
          <w:rFonts w:eastAsia="Times New Roman"/>
          <w:noProof/>
          <w:lang w:val="en-US"/>
        </w:rPr>
        <w:drawing>
          <wp:inline distT="0" distB="0" distL="0" distR="0" wp14:anchorId="05803F73" wp14:editId="12ED9138">
            <wp:extent cx="4320000" cy="2665413"/>
            <wp:effectExtent l="0" t="0" r="4445" b="1905"/>
            <wp:docPr id="14044665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466537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665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E582E" w14:textId="48492886" w:rsidR="00D37683" w:rsidRDefault="00D37683" w:rsidP="00D37683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893CB8">
        <w:rPr>
          <w:rFonts w:eastAsia="Times New Roman"/>
          <w:noProof/>
        </w:rPr>
        <w:t>9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893CB8">
        <w:rPr>
          <w:rFonts w:eastAsia="Times New Roman"/>
          <w:noProof/>
        </w:rPr>
        <w:t>7</w:t>
      </w:r>
      <w:r w:rsidR="007A0402">
        <w:rPr>
          <w:rFonts w:eastAsia="Times New Roman"/>
        </w:rPr>
        <w:fldChar w:fldCharType="end"/>
      </w:r>
      <w:r w:rsidRPr="00EB603F">
        <w:rPr>
          <w:rFonts w:eastAsia="Times New Roman"/>
        </w:rPr>
        <w:t xml:space="preserve">. </w:t>
      </w:r>
      <w:r>
        <w:rPr>
          <w:rFonts w:eastAsia="Times New Roman"/>
        </w:rPr>
        <w:t>Экран выбора варианта.</w:t>
      </w:r>
    </w:p>
    <w:p w14:paraId="607DD0DA" w14:textId="1D397220" w:rsidR="00D37683" w:rsidRPr="00EB603F" w:rsidRDefault="00D37683" w:rsidP="00D37683">
      <w:pPr>
        <w:spacing w:after="120" w:line="360" w:lineRule="auto"/>
        <w:rPr>
          <w:noProof/>
        </w:rPr>
      </w:pPr>
      <w:r>
        <w:rPr>
          <w:rFonts w:eastAsia="Times New Roman"/>
        </w:rPr>
        <w:t xml:space="preserve">Раскрыть верхнюю строчку с названием </w:t>
      </w:r>
      <w:r>
        <w:rPr>
          <w:rFonts w:eastAsia="Times New Roman"/>
          <w:noProof/>
        </w:rPr>
        <w:t xml:space="preserve"> и нажать на </w:t>
      </w:r>
      <w:r w:rsidRPr="00D37683">
        <w:rPr>
          <w:rFonts w:eastAsia="Times New Roman"/>
          <w:noProof/>
        </w:rPr>
        <w:t>“</w:t>
      </w:r>
      <w:r>
        <w:rPr>
          <w:rFonts w:eastAsia="Times New Roman"/>
          <w:noProof/>
          <w:lang w:val="en-US"/>
        </w:rPr>
        <w:t>Dowload</w:t>
      </w:r>
      <w:r w:rsidRPr="00D37683">
        <w:rPr>
          <w:rFonts w:eastAsia="Times New Roman"/>
          <w:noProof/>
        </w:rPr>
        <w:t>”</w:t>
      </w:r>
      <w:r>
        <w:rPr>
          <w:rFonts w:eastAsia="Times New Roman"/>
          <w:noProof/>
        </w:rPr>
        <w:t xml:space="preserve"> для загрузки образа </w:t>
      </w:r>
      <w:r>
        <w:rPr>
          <w:rFonts w:eastAsia="Times New Roman"/>
          <w:noProof/>
          <w:lang w:val="en-US"/>
        </w:rPr>
        <w:t>docker</w:t>
      </w:r>
      <w:r w:rsidRPr="00D37683">
        <w:rPr>
          <w:rFonts w:eastAsia="Times New Roman"/>
          <w:noProof/>
        </w:rPr>
        <w:t>.</w:t>
      </w:r>
    </w:p>
    <w:p w14:paraId="5531DCBD" w14:textId="6D864CB6" w:rsidR="00B0157C" w:rsidRDefault="00EB603F" w:rsidP="00B0157C">
      <w:pPr>
        <w:spacing w:after="120" w:line="360" w:lineRule="auto"/>
      </w:pPr>
      <w:r>
        <w:rPr>
          <w:rFonts w:eastAsia="Times New Roman"/>
        </w:rPr>
        <w:t xml:space="preserve">По окончании загрузки нажать на кнопку </w:t>
      </w:r>
      <w:r w:rsidRPr="00EB603F">
        <w:rPr>
          <w:rFonts w:eastAsia="Times New Roman"/>
        </w:rPr>
        <w:t>“</w:t>
      </w:r>
      <w:r>
        <w:rPr>
          <w:rFonts w:eastAsia="Times New Roman"/>
          <w:lang w:val="en-US"/>
        </w:rPr>
        <w:t>Refresh</w:t>
      </w:r>
      <w:r w:rsidRPr="00EB603F">
        <w:rPr>
          <w:rFonts w:eastAsia="Times New Roman"/>
        </w:rPr>
        <w:t xml:space="preserve">” </w:t>
      </w:r>
      <w:r>
        <w:rPr>
          <w:rFonts w:eastAsia="Times New Roman"/>
        </w:rPr>
        <w:t>–</w:t>
      </w:r>
      <w:r w:rsidRPr="00EB603F">
        <w:rPr>
          <w:rFonts w:eastAsia="Times New Roman"/>
        </w:rPr>
        <w:t xml:space="preserve"> </w:t>
      </w:r>
      <w:r>
        <w:rPr>
          <w:rFonts w:eastAsia="Times New Roman"/>
        </w:rPr>
        <w:t>окно обновится :</w:t>
      </w:r>
    </w:p>
    <w:p w14:paraId="4A2DE6D0" w14:textId="77777777" w:rsidR="00EB603F" w:rsidRDefault="00EB603F" w:rsidP="00B0157C">
      <w:pPr>
        <w:spacing w:after="120" w:line="360" w:lineRule="auto"/>
      </w:pPr>
    </w:p>
    <w:p w14:paraId="402EF1CA" w14:textId="77777777" w:rsidR="00EB603F" w:rsidRDefault="00EB603F" w:rsidP="00EB603F">
      <w:pPr>
        <w:keepNext/>
        <w:spacing w:after="120" w:line="360" w:lineRule="auto"/>
      </w:pPr>
      <w:r w:rsidRPr="00EB603F">
        <w:rPr>
          <w:rFonts w:eastAsia="Times New Roman"/>
          <w:noProof/>
        </w:rPr>
        <w:drawing>
          <wp:inline distT="0" distB="0" distL="0" distR="0" wp14:anchorId="12A09022" wp14:editId="7DC6DD68">
            <wp:extent cx="4320000" cy="2657763"/>
            <wp:effectExtent l="0" t="0" r="4445" b="9525"/>
            <wp:docPr id="4759092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909206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657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BE004" w14:textId="6305B9FC" w:rsidR="00EB603F" w:rsidRDefault="00EB603F" w:rsidP="00EB603F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893CB8">
        <w:rPr>
          <w:rFonts w:eastAsia="Times New Roman"/>
          <w:noProof/>
        </w:rPr>
        <w:t>9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893CB8">
        <w:rPr>
          <w:rFonts w:eastAsia="Times New Roman"/>
          <w:noProof/>
        </w:rPr>
        <w:t>8</w:t>
      </w:r>
      <w:r w:rsidR="007A0402">
        <w:rPr>
          <w:rFonts w:eastAsia="Times New Roman"/>
        </w:rPr>
        <w:fldChar w:fldCharType="end"/>
      </w:r>
      <w:r>
        <w:rPr>
          <w:rFonts w:eastAsia="Times New Roman"/>
        </w:rPr>
        <w:t>. Экран загрузки.</w:t>
      </w:r>
    </w:p>
    <w:p w14:paraId="350FC94B" w14:textId="5FB18273" w:rsidR="00EB603F" w:rsidRPr="007826FD" w:rsidRDefault="00CB6EA7" w:rsidP="00EB603F">
      <w:pPr>
        <w:spacing w:after="120" w:line="360" w:lineRule="auto"/>
        <w:rPr>
          <w:lang w:val="en-US"/>
        </w:rPr>
      </w:pPr>
      <w:r>
        <w:rPr>
          <w:rFonts w:eastAsia="Times New Roman"/>
        </w:rPr>
        <w:t xml:space="preserve">Выбрать мышью строчку с надписью </w:t>
      </w:r>
      <w:r w:rsidRPr="007826FD">
        <w:rPr>
          <w:rFonts w:eastAsia="Times New Roman"/>
          <w:lang w:val="en-US"/>
        </w:rPr>
        <w:t>“</w:t>
      </w:r>
      <w:r>
        <w:rPr>
          <w:rFonts w:eastAsia="Times New Roman"/>
          <w:lang w:val="en-US"/>
        </w:rPr>
        <w:t>Ready</w:t>
      </w:r>
      <w:r w:rsidRPr="007826FD">
        <w:rPr>
          <w:rFonts w:eastAsia="Times New Roman"/>
          <w:lang w:val="en-US"/>
        </w:rPr>
        <w:t xml:space="preserve"> </w:t>
      </w:r>
      <w:r>
        <w:rPr>
          <w:rFonts w:eastAsia="Times New Roman"/>
          <w:lang w:val="en-US"/>
        </w:rPr>
        <w:t>to</w:t>
      </w:r>
      <w:r w:rsidRPr="007826FD">
        <w:rPr>
          <w:rFonts w:eastAsia="Times New Roman"/>
          <w:lang w:val="en-US"/>
        </w:rPr>
        <w:t xml:space="preserve"> </w:t>
      </w:r>
      <w:r>
        <w:rPr>
          <w:rFonts w:eastAsia="Times New Roman"/>
          <w:lang w:val="en-US"/>
        </w:rPr>
        <w:t>install</w:t>
      </w:r>
      <w:r w:rsidRPr="007826FD">
        <w:rPr>
          <w:rFonts w:eastAsia="Times New Roman"/>
          <w:lang w:val="en-US"/>
        </w:rPr>
        <w:t xml:space="preserve">” </w:t>
      </w:r>
      <w:r>
        <w:rPr>
          <w:rFonts w:eastAsia="Times New Roman"/>
        </w:rPr>
        <w:t>далее</w:t>
      </w:r>
      <w:r w:rsidRPr="007826FD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нажать</w:t>
      </w:r>
      <w:r w:rsidRPr="007826FD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кнопку</w:t>
      </w:r>
      <w:r w:rsidRPr="007826FD">
        <w:rPr>
          <w:rFonts w:eastAsia="Times New Roman"/>
          <w:lang w:val="en-US"/>
        </w:rPr>
        <w:t xml:space="preserve"> “</w:t>
      </w:r>
      <w:r>
        <w:rPr>
          <w:rFonts w:eastAsia="Times New Roman"/>
          <w:lang w:val="en-US"/>
        </w:rPr>
        <w:t>Next</w:t>
      </w:r>
      <w:r w:rsidRPr="007826FD">
        <w:rPr>
          <w:rFonts w:eastAsia="Times New Roman"/>
          <w:lang w:val="en-US"/>
        </w:rPr>
        <w:t>”:</w:t>
      </w:r>
    </w:p>
    <w:p w14:paraId="204D5361" w14:textId="77777777" w:rsidR="00CB6EA7" w:rsidRDefault="00CB6EA7" w:rsidP="00CB6EA7">
      <w:pPr>
        <w:keepNext/>
        <w:spacing w:after="120" w:line="360" w:lineRule="auto"/>
      </w:pPr>
      <w:r w:rsidRPr="00CB6EA7">
        <w:rPr>
          <w:rFonts w:eastAsia="Times New Roman"/>
          <w:noProof/>
          <w:lang w:val="en-US"/>
        </w:rPr>
        <w:drawing>
          <wp:inline distT="0" distB="0" distL="0" distR="0" wp14:anchorId="75AEF360" wp14:editId="23D9A086">
            <wp:extent cx="4320000" cy="2681700"/>
            <wp:effectExtent l="0" t="0" r="4445" b="4445"/>
            <wp:docPr id="17024736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2473622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68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3E2FE" w14:textId="1F09CBF8" w:rsidR="00CB6EA7" w:rsidRDefault="00CB6EA7" w:rsidP="00CB6EA7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893CB8">
        <w:rPr>
          <w:rFonts w:eastAsia="Times New Roman"/>
          <w:noProof/>
        </w:rPr>
        <w:t>9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893CB8">
        <w:rPr>
          <w:rFonts w:eastAsia="Times New Roman"/>
          <w:noProof/>
        </w:rPr>
        <w:t>9</w:t>
      </w:r>
      <w:r w:rsidR="007A0402">
        <w:rPr>
          <w:rFonts w:eastAsia="Times New Roman"/>
        </w:rPr>
        <w:fldChar w:fldCharType="end"/>
      </w:r>
      <w:r w:rsidRPr="00CB6EA7">
        <w:rPr>
          <w:rFonts w:eastAsia="Times New Roman"/>
        </w:rPr>
        <w:t xml:space="preserve">. </w:t>
      </w:r>
      <w:r>
        <w:rPr>
          <w:rFonts w:eastAsia="Times New Roman"/>
        </w:rPr>
        <w:t>Экран установки.</w:t>
      </w:r>
    </w:p>
    <w:p w14:paraId="0B56B613" w14:textId="75694BD3" w:rsidR="00CB6EA7" w:rsidRDefault="00CB6EA7" w:rsidP="00CB6EA7">
      <w:pPr>
        <w:spacing w:after="120" w:line="360" w:lineRule="auto"/>
      </w:pPr>
      <w:r>
        <w:rPr>
          <w:rFonts w:eastAsia="Times New Roman"/>
        </w:rPr>
        <w:t xml:space="preserve">Нажать кнопку </w:t>
      </w:r>
      <w:r w:rsidRPr="00CB6EA7">
        <w:rPr>
          <w:rFonts w:eastAsia="Times New Roman"/>
        </w:rPr>
        <w:t>“</w:t>
      </w:r>
      <w:r>
        <w:rPr>
          <w:rFonts w:eastAsia="Times New Roman"/>
          <w:lang w:val="en-US"/>
        </w:rPr>
        <w:t>Yes</w:t>
      </w:r>
      <w:r w:rsidRPr="00CB6EA7">
        <w:rPr>
          <w:rFonts w:eastAsia="Times New Roman"/>
        </w:rPr>
        <w:t xml:space="preserve">” </w:t>
      </w:r>
      <w:r>
        <w:rPr>
          <w:rFonts w:eastAsia="Times New Roman"/>
        </w:rPr>
        <w:t xml:space="preserve"> и </w:t>
      </w:r>
      <w:r w:rsidRPr="00CB6EA7">
        <w:rPr>
          <w:rFonts w:eastAsia="Times New Roman"/>
        </w:rPr>
        <w:t>“</w:t>
      </w:r>
      <w:r>
        <w:rPr>
          <w:rFonts w:eastAsia="Times New Roman"/>
          <w:lang w:val="en-US"/>
        </w:rPr>
        <w:t>Finish</w:t>
      </w:r>
      <w:r w:rsidRPr="00CB6EA7">
        <w:rPr>
          <w:rFonts w:eastAsia="Times New Roman"/>
        </w:rPr>
        <w:t>”</w:t>
      </w:r>
      <w:r>
        <w:rPr>
          <w:rFonts w:eastAsia="Times New Roman"/>
        </w:rPr>
        <w:t>.</w:t>
      </w:r>
    </w:p>
    <w:p w14:paraId="7FA5FE81" w14:textId="77777777" w:rsidR="00CB6EA7" w:rsidRDefault="00CB6EA7" w:rsidP="00CB6EA7">
      <w:pPr>
        <w:keepNext/>
        <w:spacing w:after="120" w:line="360" w:lineRule="auto"/>
      </w:pPr>
      <w:r w:rsidRPr="00CB6EA7">
        <w:rPr>
          <w:rFonts w:eastAsia="Times New Roman"/>
          <w:noProof/>
        </w:rPr>
        <w:drawing>
          <wp:inline distT="0" distB="0" distL="0" distR="0" wp14:anchorId="57EC3DB0" wp14:editId="023C04F0">
            <wp:extent cx="4320000" cy="2659675"/>
            <wp:effectExtent l="0" t="0" r="4445" b="7620"/>
            <wp:docPr id="13145322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532245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65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ED6CA" w14:textId="62798F34" w:rsidR="00CB6EA7" w:rsidRPr="00CB6EA7" w:rsidRDefault="00CB6EA7" w:rsidP="00CB6EA7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893CB8">
        <w:rPr>
          <w:rFonts w:eastAsia="Times New Roman"/>
          <w:noProof/>
        </w:rPr>
        <w:t>9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893CB8">
        <w:rPr>
          <w:rFonts w:eastAsia="Times New Roman"/>
          <w:noProof/>
        </w:rPr>
        <w:t>10</w:t>
      </w:r>
      <w:r w:rsidR="007A0402">
        <w:rPr>
          <w:rFonts w:eastAsia="Times New Roman"/>
        </w:rPr>
        <w:fldChar w:fldCharType="end"/>
      </w:r>
      <w:r>
        <w:rPr>
          <w:rFonts w:eastAsia="Times New Roman"/>
        </w:rPr>
        <w:t>. Установка завершена.</w:t>
      </w:r>
    </w:p>
    <w:p w14:paraId="53AB4149" w14:textId="3D626A51" w:rsidR="00CB6EA7" w:rsidRDefault="00CB6EA7" w:rsidP="00EB603F">
      <w:pPr>
        <w:spacing w:after="120" w:line="360" w:lineRule="auto"/>
      </w:pPr>
      <w:r>
        <w:rPr>
          <w:rFonts w:eastAsia="Times New Roman"/>
        </w:rPr>
        <w:t>У на экране с встроенными устройствами появится новое устройство – браузер, который можно использовать в схеме для работы.</w:t>
      </w:r>
    </w:p>
    <w:p w14:paraId="15A415A9" w14:textId="77777777" w:rsidR="00CB6EA7" w:rsidRDefault="00CB6EA7" w:rsidP="00CB6EA7">
      <w:pPr>
        <w:keepNext/>
        <w:spacing w:after="120" w:line="360" w:lineRule="auto"/>
      </w:pPr>
      <w:r w:rsidRPr="00CB6EA7">
        <w:rPr>
          <w:rFonts w:eastAsia="Times New Roman"/>
          <w:noProof/>
        </w:rPr>
        <w:drawing>
          <wp:inline distT="0" distB="0" distL="0" distR="0" wp14:anchorId="5B219452" wp14:editId="43215352">
            <wp:extent cx="4320000" cy="4024219"/>
            <wp:effectExtent l="0" t="0" r="4445" b="0"/>
            <wp:docPr id="1802616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261642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4024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CD4B0" w14:textId="6C687A9C" w:rsidR="00CB6EA7" w:rsidRPr="00A6686D" w:rsidRDefault="00CB6EA7" w:rsidP="00CB6EA7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893CB8">
        <w:rPr>
          <w:rFonts w:eastAsia="Times New Roman"/>
          <w:noProof/>
        </w:rPr>
        <w:t>9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893CB8">
        <w:rPr>
          <w:rFonts w:eastAsia="Times New Roman"/>
          <w:noProof/>
        </w:rPr>
        <w:t>11</w:t>
      </w:r>
      <w:r w:rsidR="007A0402">
        <w:rPr>
          <w:rFonts w:eastAsia="Times New Roman"/>
        </w:rPr>
        <w:fldChar w:fldCharType="end"/>
      </w:r>
      <w:r>
        <w:rPr>
          <w:rFonts w:eastAsia="Times New Roman"/>
        </w:rPr>
        <w:t>. Экран с установленным устройством с браузером.</w:t>
      </w:r>
    </w:p>
    <w:p w14:paraId="73B766D4" w14:textId="02529A48" w:rsidR="00A6686D" w:rsidRDefault="00595B0B" w:rsidP="00595B0B">
      <w:pPr>
        <w:spacing w:after="120" w:line="360" w:lineRule="auto"/>
      </w:pPr>
      <w:r>
        <w:rPr>
          <w:rFonts w:eastAsia="Times New Roman"/>
        </w:rPr>
        <w:t xml:space="preserve">Создание нового подключения сети второго филиала делается по той же методике , что и в случае с первым филиалом. Повторите шаги, описанные в главах с 3 по 6 для получения новой конфигурации за исключением настройки </w:t>
      </w:r>
      <w:r>
        <w:rPr>
          <w:rFonts w:eastAsia="Times New Roman"/>
          <w:lang w:val="en-US"/>
        </w:rPr>
        <w:t>P</w:t>
      </w:r>
      <w:r w:rsidRPr="00595B0B">
        <w:rPr>
          <w:rFonts w:eastAsia="Times New Roman"/>
        </w:rPr>
        <w:t xml:space="preserve"> </w:t>
      </w:r>
      <w:r>
        <w:rPr>
          <w:rFonts w:eastAsia="Times New Roman"/>
        </w:rPr>
        <w:t xml:space="preserve">адресов. </w:t>
      </w:r>
      <w:r w:rsidR="00A6686D">
        <w:rPr>
          <w:rFonts w:eastAsia="Times New Roman"/>
        </w:rPr>
        <w:t>На новой схеме добавится устройство с браузером, как показано на Рис</w:t>
      </w:r>
      <w:r w:rsidR="0020703A">
        <w:rPr>
          <w:rFonts w:eastAsia="Times New Roman"/>
        </w:rPr>
        <w:t xml:space="preserve"> 9-12.</w:t>
      </w:r>
      <w:r w:rsidR="00A6686D">
        <w:rPr>
          <w:rFonts w:eastAsia="Times New Roman"/>
        </w:rPr>
        <w:t xml:space="preserve"> </w:t>
      </w:r>
    </w:p>
    <w:p w14:paraId="7699CE7D" w14:textId="77777777" w:rsidR="00A6686D" w:rsidRDefault="00A6686D" w:rsidP="00595B0B">
      <w:pPr>
        <w:spacing w:after="120" w:line="360" w:lineRule="auto"/>
      </w:pPr>
    </w:p>
    <w:p w14:paraId="55A9FE15" w14:textId="77777777" w:rsidR="00A6686D" w:rsidRDefault="00A6686D" w:rsidP="00A6686D">
      <w:pPr>
        <w:keepNext/>
        <w:spacing w:after="120" w:line="360" w:lineRule="auto"/>
      </w:pPr>
      <w:r w:rsidRPr="00A6686D">
        <w:rPr>
          <w:rFonts w:eastAsia="Times New Roman"/>
          <w:noProof/>
        </w:rPr>
        <w:drawing>
          <wp:inline distT="0" distB="0" distL="0" distR="0" wp14:anchorId="18DA3E5A" wp14:editId="163EE321">
            <wp:extent cx="4320000" cy="3152656"/>
            <wp:effectExtent l="0" t="0" r="4445" b="0"/>
            <wp:docPr id="3677622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762213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3152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5543A" w14:textId="5AE3E594" w:rsidR="00A6686D" w:rsidRDefault="00A6686D" w:rsidP="00A6686D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893CB8">
        <w:rPr>
          <w:rFonts w:eastAsia="Times New Roman"/>
          <w:noProof/>
        </w:rPr>
        <w:t>9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893CB8">
        <w:rPr>
          <w:rFonts w:eastAsia="Times New Roman"/>
          <w:noProof/>
        </w:rPr>
        <w:t>12</w:t>
      </w:r>
      <w:r w:rsidR="007A0402">
        <w:rPr>
          <w:rFonts w:eastAsia="Times New Roman"/>
        </w:rPr>
        <w:fldChar w:fldCharType="end"/>
      </w:r>
      <w:r>
        <w:rPr>
          <w:rFonts w:eastAsia="Times New Roman"/>
        </w:rPr>
        <w:t>. Схема подключения второго филиала.</w:t>
      </w:r>
    </w:p>
    <w:p w14:paraId="074DDAEA" w14:textId="77777777" w:rsidR="00F97224" w:rsidRDefault="00F97224" w:rsidP="00595B0B">
      <w:pPr>
        <w:spacing w:after="120" w:line="360" w:lineRule="auto"/>
      </w:pPr>
      <w:r>
        <w:rPr>
          <w:rFonts w:eastAsia="Times New Roman"/>
        </w:rPr>
        <w:t>Для работы с новой схемой необходимо дополнительно настроить роутеры:</w:t>
      </w:r>
    </w:p>
    <w:p w14:paraId="077E0DDC" w14:textId="301A6755" w:rsidR="00F97224" w:rsidRPr="00F97224" w:rsidRDefault="00F97224">
      <w:pPr>
        <w:pStyle w:val="ac"/>
        <w:numPr>
          <w:ilvl w:val="0"/>
          <w:numId w:val="64"/>
        </w:numPr>
        <w:spacing w:after="120" w:line="360" w:lineRule="auto"/>
        <w:ind w:left="0"/>
      </w:pPr>
      <w:r>
        <w:rPr>
          <w:rFonts w:eastAsia="Times New Roman"/>
          <w:lang w:val="en-US"/>
        </w:rPr>
        <w:t>Vesr124-2-1</w:t>
      </w:r>
    </w:p>
    <w:p w14:paraId="58CBE08D" w14:textId="7539C4D6" w:rsidR="00F97224" w:rsidRPr="00F97224" w:rsidRDefault="00F97224">
      <w:pPr>
        <w:pStyle w:val="ac"/>
        <w:numPr>
          <w:ilvl w:val="0"/>
          <w:numId w:val="64"/>
        </w:numPr>
        <w:spacing w:after="120" w:line="360" w:lineRule="auto"/>
        <w:ind w:left="0"/>
      </w:pPr>
      <w:r>
        <w:rPr>
          <w:rFonts w:eastAsia="Times New Roman"/>
          <w:lang w:val="en-US"/>
        </w:rPr>
        <w:t>Vesr124-2-3</w:t>
      </w:r>
    </w:p>
    <w:p w14:paraId="15D1F5ED" w14:textId="7983EB01" w:rsidR="00F97224" w:rsidRPr="00F97224" w:rsidRDefault="00F97224">
      <w:pPr>
        <w:pStyle w:val="ac"/>
        <w:numPr>
          <w:ilvl w:val="0"/>
          <w:numId w:val="64"/>
        </w:numPr>
        <w:spacing w:after="120" w:line="360" w:lineRule="auto"/>
        <w:ind w:left="0"/>
      </w:pPr>
      <w:r>
        <w:rPr>
          <w:rFonts w:eastAsia="Times New Roman"/>
          <w:lang w:val="en-US"/>
        </w:rPr>
        <w:t>Vesr124-2-4</w:t>
      </w:r>
    </w:p>
    <w:p w14:paraId="7D07B814" w14:textId="69730F90" w:rsidR="00F97224" w:rsidRPr="00FE53EF" w:rsidRDefault="00F97224" w:rsidP="00F97224">
      <w:pPr>
        <w:spacing w:after="120" w:line="360" w:lineRule="auto"/>
      </w:pPr>
      <w:r>
        <w:rPr>
          <w:rFonts w:eastAsia="Times New Roman"/>
        </w:rPr>
        <w:t xml:space="preserve">На первом маршрутизаторе необходимо добавить маршрут к новому филиалу, создать шифрованный туннель </w:t>
      </w:r>
      <w:r>
        <w:rPr>
          <w:rFonts w:eastAsia="Times New Roman"/>
          <w:lang w:val="en-US"/>
        </w:rPr>
        <w:t>gre</w:t>
      </w:r>
      <w:r w:rsidRPr="00F97224">
        <w:rPr>
          <w:rFonts w:eastAsia="Times New Roman"/>
        </w:rPr>
        <w:t>+</w:t>
      </w:r>
      <w:r>
        <w:rPr>
          <w:rFonts w:eastAsia="Times New Roman"/>
          <w:lang w:val="en-US"/>
        </w:rPr>
        <w:t>ipsec</w:t>
      </w:r>
      <w:r w:rsidRPr="00F97224">
        <w:rPr>
          <w:rFonts w:eastAsia="Times New Roman"/>
        </w:rPr>
        <w:t xml:space="preserve"> </w:t>
      </w:r>
      <w:r>
        <w:rPr>
          <w:rFonts w:eastAsia="Times New Roman"/>
        </w:rPr>
        <w:t>к нему и разрешить прохождение пакетов к порту 80 между зонами</w:t>
      </w:r>
      <w:r>
        <w:rPr>
          <w:rFonts w:eastAsia="Times New Roman"/>
          <w:lang w:val="en-US"/>
        </w:rPr>
        <w:t>UNTRUST</w:t>
      </w:r>
      <w:r w:rsidRPr="00F97224">
        <w:rPr>
          <w:rFonts w:eastAsia="Times New Roman"/>
        </w:rPr>
        <w:t xml:space="preserve"> </w:t>
      </w:r>
      <w:r w:rsidR="00507D0F">
        <w:rPr>
          <w:rFonts w:eastAsia="Times New Roman"/>
        </w:rPr>
        <w:t xml:space="preserve">и </w:t>
      </w:r>
      <w:r w:rsidR="00507D0F">
        <w:rPr>
          <w:rFonts w:eastAsia="Times New Roman"/>
          <w:lang w:val="en-US"/>
        </w:rPr>
        <w:t>TRUST</w:t>
      </w:r>
      <w:r w:rsidR="00507D0F">
        <w:rPr>
          <w:rFonts w:eastAsia="Times New Roman"/>
        </w:rPr>
        <w:t>.</w:t>
      </w:r>
    </w:p>
    <w:p w14:paraId="24DAE42C" w14:textId="77777777" w:rsidR="007A5F88" w:rsidRPr="007A5F88" w:rsidRDefault="007A5F88" w:rsidP="006474DE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7A5F88">
        <w:rPr>
          <w:lang w:val="en-US"/>
        </w:rPr>
        <w:t>vesr124-2-1# config</w:t>
      </w:r>
    </w:p>
    <w:p w14:paraId="3F49300F" w14:textId="77777777" w:rsidR="006B6D6D" w:rsidRDefault="007A5F88" w:rsidP="006474DE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7A5F88">
        <w:rPr>
          <w:lang w:val="en-US"/>
        </w:rPr>
        <w:t>vesr124-2-1(config)# ip route 10.10.30.0/24 10.10.30.1</w:t>
      </w:r>
    </w:p>
    <w:p w14:paraId="04210683" w14:textId="6D62B47E" w:rsidR="00507D0F" w:rsidRPr="007A5F88" w:rsidRDefault="006B6D6D" w:rsidP="006474DE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6B6D6D">
        <w:rPr>
          <w:lang w:val="en-US"/>
        </w:rPr>
        <w:t xml:space="preserve">vesr124-2-1(config)# ip route 172.16.3.0/24 tunnel gre </w:t>
      </w:r>
      <w:r w:rsidR="007B56B8">
        <w:rPr>
          <w:lang w:val="en-US"/>
        </w:rPr>
        <w:t>3</w:t>
      </w:r>
    </w:p>
    <w:p w14:paraId="4AA07987" w14:textId="77777777" w:rsidR="007A5F88" w:rsidRDefault="007A5F88" w:rsidP="00507D0F">
      <w:pPr>
        <w:spacing w:after="120" w:line="360" w:lineRule="auto"/>
        <w:rPr>
          <w:lang w:val="en-US"/>
        </w:rPr>
      </w:pPr>
    </w:p>
    <w:p w14:paraId="3905E330" w14:textId="42D9DA60" w:rsidR="007A5F88" w:rsidRDefault="00B468EA" w:rsidP="00507D0F">
      <w:pPr>
        <w:spacing w:after="120" w:line="360" w:lineRule="auto"/>
      </w:pPr>
      <w:r>
        <w:rPr>
          <w:rFonts w:eastAsia="Times New Roman"/>
        </w:rPr>
        <w:t>Настраивается новый туннель ко второму филиалу:</w:t>
      </w:r>
    </w:p>
    <w:p w14:paraId="2EEC5787" w14:textId="77777777" w:rsidR="00B468EA" w:rsidRDefault="00B468EA" w:rsidP="00507D0F">
      <w:pPr>
        <w:spacing w:after="120" w:line="360" w:lineRule="auto"/>
      </w:pPr>
    </w:p>
    <w:p w14:paraId="6CCFA690" w14:textId="77777777" w:rsidR="00B468EA" w:rsidRPr="00B468EA" w:rsidRDefault="00B468EA" w:rsidP="006474DE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B468EA">
        <w:rPr>
          <w:lang w:val="en-US"/>
        </w:rPr>
        <w:t>vesr124-2-1# config</w:t>
      </w:r>
    </w:p>
    <w:p w14:paraId="77CAF02A" w14:textId="0698027F" w:rsidR="00B468EA" w:rsidRPr="00B468EA" w:rsidRDefault="00B468EA" w:rsidP="006474DE">
      <w:pPr>
        <w:shd w:val="clear" w:color="auto" w:fill="D0CECE" w:themeFill="background2" w:themeFillShade="E6"/>
        <w:rPr>
          <w:lang w:val="en-US"/>
        </w:rPr>
      </w:pPr>
      <w:r w:rsidRPr="00B468EA">
        <w:rPr>
          <w:lang w:val="en-US"/>
        </w:rPr>
        <w:t xml:space="preserve">vesr124-2-1(config)# tunnel gre </w:t>
      </w:r>
      <w:r w:rsidR="007B56B8">
        <w:rPr>
          <w:lang w:val="en-US"/>
        </w:rPr>
        <w:t>3</w:t>
      </w:r>
    </w:p>
    <w:p w14:paraId="3F6C76F7" w14:textId="77777777" w:rsidR="00B468EA" w:rsidRPr="00B468EA" w:rsidRDefault="00B468EA" w:rsidP="006474DE">
      <w:pPr>
        <w:shd w:val="clear" w:color="auto" w:fill="D0CECE" w:themeFill="background2" w:themeFillShade="E6"/>
        <w:rPr>
          <w:lang w:val="en-US"/>
        </w:rPr>
      </w:pPr>
      <w:r w:rsidRPr="00B468EA">
        <w:rPr>
          <w:lang w:val="en-US"/>
        </w:rPr>
        <w:t>vesr124-2-1(config-gre)#   security-zone UNTRUST</w:t>
      </w:r>
    </w:p>
    <w:p w14:paraId="3F1CB760" w14:textId="77777777" w:rsidR="00B468EA" w:rsidRPr="00B468EA" w:rsidRDefault="00B468EA" w:rsidP="006474DE">
      <w:pPr>
        <w:shd w:val="clear" w:color="auto" w:fill="D0CECE" w:themeFill="background2" w:themeFillShade="E6"/>
        <w:rPr>
          <w:lang w:val="en-US"/>
        </w:rPr>
      </w:pPr>
      <w:r w:rsidRPr="00B468EA">
        <w:rPr>
          <w:lang w:val="en-US"/>
        </w:rPr>
        <w:t>vesr124-2-1(config-gre)#   local address 10.10.10.2</w:t>
      </w:r>
    </w:p>
    <w:p w14:paraId="4BB3A8F4" w14:textId="77777777" w:rsidR="00B468EA" w:rsidRPr="00B468EA" w:rsidRDefault="00B468EA" w:rsidP="006474DE">
      <w:pPr>
        <w:shd w:val="clear" w:color="auto" w:fill="D0CECE" w:themeFill="background2" w:themeFillShade="E6"/>
        <w:rPr>
          <w:lang w:val="en-US"/>
        </w:rPr>
      </w:pPr>
      <w:r w:rsidRPr="00B468EA">
        <w:rPr>
          <w:lang w:val="en-US"/>
        </w:rPr>
        <w:t>vesr124-2-1(config-gre)# remote address 10.10.30.2</w:t>
      </w:r>
    </w:p>
    <w:p w14:paraId="466572A1" w14:textId="77777777" w:rsidR="00B468EA" w:rsidRPr="00B468EA" w:rsidRDefault="00B468EA" w:rsidP="006474DE">
      <w:pPr>
        <w:shd w:val="clear" w:color="auto" w:fill="D0CECE" w:themeFill="background2" w:themeFillShade="E6"/>
        <w:rPr>
          <w:lang w:val="en-US"/>
        </w:rPr>
      </w:pPr>
      <w:r w:rsidRPr="00B468EA">
        <w:rPr>
          <w:lang w:val="en-US"/>
        </w:rPr>
        <w:t>vesr124-2-1(config-gre)# ip address 192.168.200.1/24</w:t>
      </w:r>
    </w:p>
    <w:p w14:paraId="3CEB6A19" w14:textId="77777777" w:rsidR="00B468EA" w:rsidRPr="00B468EA" w:rsidRDefault="00B468EA" w:rsidP="006474DE">
      <w:pPr>
        <w:shd w:val="clear" w:color="auto" w:fill="D0CECE" w:themeFill="background2" w:themeFillShade="E6"/>
        <w:rPr>
          <w:lang w:val="en-US"/>
        </w:rPr>
      </w:pPr>
      <w:r w:rsidRPr="00B468EA">
        <w:rPr>
          <w:lang w:val="en-US"/>
        </w:rPr>
        <w:t>vesr124-2-1(config-gre)# enable</w:t>
      </w:r>
    </w:p>
    <w:p w14:paraId="2E52123B" w14:textId="77777777" w:rsidR="00B468EA" w:rsidRPr="00B468EA" w:rsidRDefault="00B468EA" w:rsidP="006474DE">
      <w:pPr>
        <w:shd w:val="clear" w:color="auto" w:fill="D0CECE" w:themeFill="background2" w:themeFillShade="E6"/>
        <w:rPr>
          <w:lang w:val="en-US"/>
        </w:rPr>
      </w:pPr>
      <w:r w:rsidRPr="00B468EA">
        <w:rPr>
          <w:lang w:val="en-US"/>
        </w:rPr>
        <w:t>vesr124-2-1(config-gre)# exit</w:t>
      </w:r>
    </w:p>
    <w:p w14:paraId="22E76BD0" w14:textId="1D923069" w:rsidR="00B468EA" w:rsidRPr="00B468EA" w:rsidRDefault="00B468EA" w:rsidP="006474DE">
      <w:pPr>
        <w:shd w:val="clear" w:color="auto" w:fill="D0CECE" w:themeFill="background2" w:themeFillShade="E6"/>
      </w:pPr>
      <w:r w:rsidRPr="00B468EA">
        <w:t>vesr124-2-1(config)# exit</w:t>
      </w:r>
    </w:p>
    <w:p w14:paraId="269BFD10" w14:textId="494803DD" w:rsidR="00B468EA" w:rsidRPr="00B468EA" w:rsidRDefault="00B468EA" w:rsidP="006474DE">
      <w:pPr>
        <w:shd w:val="clear" w:color="auto" w:fill="D0CECE" w:themeFill="background2" w:themeFillShade="E6"/>
      </w:pPr>
      <w:r w:rsidRPr="00B468EA">
        <w:rPr>
          <w:lang w:val="en-US"/>
        </w:rPr>
        <w:t>vesr</w:t>
      </w:r>
      <w:r w:rsidRPr="00C75BA1">
        <w:t>124-2-1#</w:t>
      </w:r>
    </w:p>
    <w:p w14:paraId="62A59897" w14:textId="77777777" w:rsidR="007A5F88" w:rsidRPr="00B468EA" w:rsidRDefault="007A5F88" w:rsidP="00507D0F">
      <w:pPr>
        <w:spacing w:after="120" w:line="360" w:lineRule="auto"/>
      </w:pPr>
    </w:p>
    <w:p w14:paraId="593D9E82" w14:textId="39363DD8" w:rsidR="007A5F88" w:rsidRPr="00E84F0F" w:rsidRDefault="00C75BA1" w:rsidP="00E84F0F">
      <w:pPr>
        <w:spacing w:after="120" w:line="360" w:lineRule="auto"/>
      </w:pPr>
      <w:r>
        <w:rPr>
          <w:rFonts w:eastAsia="Times New Roman"/>
        </w:rPr>
        <w:t xml:space="preserve">В конфиге уже есть один настроенный и работающий туннель </w:t>
      </w:r>
      <w:r>
        <w:rPr>
          <w:rFonts w:eastAsia="Times New Roman"/>
          <w:lang w:val="en-US"/>
        </w:rPr>
        <w:t>gre</w:t>
      </w:r>
      <w:r w:rsidRPr="00C75BA1">
        <w:rPr>
          <w:rFonts w:eastAsia="Times New Roman"/>
        </w:rPr>
        <w:t>_</w:t>
      </w:r>
      <w:r>
        <w:rPr>
          <w:rFonts w:eastAsia="Times New Roman"/>
          <w:lang w:val="en-US"/>
        </w:rPr>
        <w:t>ipsec</w:t>
      </w:r>
      <w:r w:rsidR="009B5BA6" w:rsidRPr="009B5BA6">
        <w:rPr>
          <w:rFonts w:eastAsia="Times New Roman"/>
        </w:rPr>
        <w:t xml:space="preserve"> </w:t>
      </w:r>
      <w:r w:rsidR="009B5BA6">
        <w:rPr>
          <w:rFonts w:eastAsia="Times New Roman"/>
          <w:lang w:val="en-US"/>
        </w:rPr>
        <w:t>c</w:t>
      </w:r>
      <w:r w:rsidR="009B5BA6" w:rsidRPr="009B5BA6">
        <w:rPr>
          <w:rFonts w:eastAsia="Times New Roman"/>
        </w:rPr>
        <w:t xml:space="preserve"> </w:t>
      </w:r>
      <w:r w:rsidR="009B5BA6">
        <w:rPr>
          <w:rFonts w:eastAsia="Times New Roman"/>
        </w:rPr>
        <w:t>предложениями и политиками по обмену ключами</w:t>
      </w:r>
      <w:r w:rsidR="009B5BA6" w:rsidRPr="009B5BA6">
        <w:rPr>
          <w:rFonts w:eastAsia="Times New Roman"/>
        </w:rPr>
        <w:t xml:space="preserve"> </w:t>
      </w:r>
      <w:r w:rsidR="009B5BA6">
        <w:rPr>
          <w:rFonts w:eastAsia="Times New Roman"/>
          <w:lang w:val="en-US"/>
        </w:rPr>
        <w:t>ike</w:t>
      </w:r>
      <w:r w:rsidR="00E84F0F" w:rsidRPr="00E84F0F">
        <w:rPr>
          <w:rFonts w:eastAsia="Times New Roman"/>
        </w:rPr>
        <w:t>:</w:t>
      </w:r>
    </w:p>
    <w:p w14:paraId="039B9BF7" w14:textId="77777777" w:rsidR="00C75BA1" w:rsidRDefault="00C75BA1" w:rsidP="00507D0F">
      <w:pPr>
        <w:spacing w:after="120" w:line="360" w:lineRule="auto"/>
      </w:pPr>
    </w:p>
    <w:p w14:paraId="4CE7EC8B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>vesr124-2-1# sh run security ike</w:t>
      </w:r>
    </w:p>
    <w:p w14:paraId="786A6D1B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>security ike proposal ike_prop1</w:t>
      </w:r>
    </w:p>
    <w:p w14:paraId="25E89222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 xml:space="preserve">  authentication algorithm md5</w:t>
      </w:r>
    </w:p>
    <w:p w14:paraId="663AD66D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 xml:space="preserve">  encryption algorithm aes128</w:t>
      </w:r>
    </w:p>
    <w:p w14:paraId="7A40F6A6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 xml:space="preserve">  dh-group 2</w:t>
      </w:r>
    </w:p>
    <w:p w14:paraId="29434374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>exit</w:t>
      </w:r>
    </w:p>
    <w:p w14:paraId="7BEEC798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rFonts w:eastAsia="Times New Roman"/>
          <w:lang w:val="en-US"/>
        </w:rPr>
        <w:t>security ike policy ike_pol1</w:t>
      </w:r>
    </w:p>
    <w:p w14:paraId="126C1B6A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rFonts w:eastAsia="Times New Roman"/>
          <w:lang w:val="en-US"/>
        </w:rPr>
        <w:t xml:space="preserve">  pre-shared-key ascii-text encrypted AC94107EA75F5AFF</w:t>
      </w:r>
    </w:p>
    <w:p w14:paraId="58647B76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rFonts w:eastAsia="Times New Roman"/>
          <w:lang w:val="en-US"/>
        </w:rPr>
        <w:t xml:space="preserve">  proposal ike_prop1</w:t>
      </w:r>
    </w:p>
    <w:p w14:paraId="21E1426C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rFonts w:eastAsia="Times New Roman"/>
          <w:lang w:val="en-US"/>
        </w:rPr>
        <w:t>exit</w:t>
      </w:r>
    </w:p>
    <w:p w14:paraId="59BDF9EE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</w:p>
    <w:p w14:paraId="682A115A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rFonts w:eastAsia="Times New Roman"/>
          <w:lang w:val="en-US"/>
        </w:rPr>
        <w:t>security ike gateway ike_gw1</w:t>
      </w:r>
    </w:p>
    <w:p w14:paraId="30E88722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rFonts w:eastAsia="Times New Roman"/>
          <w:lang w:val="en-US"/>
        </w:rPr>
        <w:t xml:space="preserve">  ike-policy ike_pol1</w:t>
      </w:r>
    </w:p>
    <w:p w14:paraId="6394EA3B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rFonts w:eastAsia="Times New Roman"/>
          <w:lang w:val="en-US"/>
        </w:rPr>
        <w:t xml:space="preserve">  local address 10.10.10.2</w:t>
      </w:r>
    </w:p>
    <w:p w14:paraId="62EAD331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rFonts w:eastAsia="Times New Roman"/>
          <w:lang w:val="en-US"/>
        </w:rPr>
        <w:t xml:space="preserve">  local network 10.10.10.2/32 protocol gre</w:t>
      </w:r>
    </w:p>
    <w:p w14:paraId="65B4DF02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rFonts w:eastAsia="Times New Roman"/>
          <w:lang w:val="en-US"/>
        </w:rPr>
        <w:t xml:space="preserve">  remote address 10.10.20.2</w:t>
      </w:r>
    </w:p>
    <w:p w14:paraId="66DC3241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rFonts w:eastAsia="Times New Roman"/>
          <w:lang w:val="en-US"/>
        </w:rPr>
        <w:t xml:space="preserve">  remote network 10.10.20.2/32 protocol gre</w:t>
      </w:r>
    </w:p>
    <w:p w14:paraId="2880E259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rFonts w:eastAsia="Times New Roman"/>
          <w:lang w:val="en-US"/>
        </w:rPr>
        <w:t xml:space="preserve">  mode policy-based</w:t>
      </w:r>
    </w:p>
    <w:p w14:paraId="0D503C33" w14:textId="73783809" w:rsidR="009B5BA6" w:rsidRPr="00C75BA1" w:rsidRDefault="009B5BA6" w:rsidP="006474DE">
      <w:pPr>
        <w:shd w:val="clear" w:color="auto" w:fill="D0CECE" w:themeFill="background2" w:themeFillShade="E6"/>
      </w:pPr>
      <w:r>
        <w:rPr>
          <w:rFonts w:eastAsia="Times New Roman"/>
        </w:rPr>
        <w:t>exit</w:t>
      </w:r>
    </w:p>
    <w:p w14:paraId="3270987D" w14:textId="77777777" w:rsidR="007A5F88" w:rsidRPr="00B468EA" w:rsidRDefault="007A5F88" w:rsidP="00507D0F">
      <w:pPr>
        <w:spacing w:after="120" w:line="360" w:lineRule="auto"/>
      </w:pPr>
    </w:p>
    <w:p w14:paraId="4652F8AF" w14:textId="74C4302D" w:rsidR="007A5F88" w:rsidRDefault="009B5BA6" w:rsidP="00507D0F">
      <w:pPr>
        <w:spacing w:after="120" w:line="360" w:lineRule="auto"/>
      </w:pPr>
      <w:r>
        <w:rPr>
          <w:rFonts w:eastAsia="Times New Roman"/>
        </w:rPr>
        <w:t xml:space="preserve">и политиками с предложениями </w:t>
      </w:r>
      <w:r>
        <w:rPr>
          <w:rFonts w:eastAsia="Times New Roman"/>
          <w:lang w:val="en-US"/>
        </w:rPr>
        <w:t>ipsec</w:t>
      </w:r>
      <w:r w:rsidRPr="009B5BA6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c</w:t>
      </w:r>
      <w:r w:rsidRPr="009B5BA6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vpn</w:t>
      </w:r>
      <w:r w:rsidRPr="009B5BA6">
        <w:rPr>
          <w:rFonts w:eastAsia="Times New Roman"/>
        </w:rPr>
        <w:t xml:space="preserve"> </w:t>
      </w:r>
      <w:r>
        <w:rPr>
          <w:rFonts w:eastAsia="Times New Roman"/>
        </w:rPr>
        <w:t>к нему:</w:t>
      </w:r>
    </w:p>
    <w:p w14:paraId="2612E699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>vesr124-2-1# sh run security ipsec</w:t>
      </w:r>
    </w:p>
    <w:p w14:paraId="3E253B0C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>security ipsec proposal ipsec_prop1</w:t>
      </w:r>
    </w:p>
    <w:p w14:paraId="35571AEE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 xml:space="preserve">  authentication algorithm md5</w:t>
      </w:r>
    </w:p>
    <w:p w14:paraId="69B0FD44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 xml:space="preserve">  encryption algorithm aes128</w:t>
      </w:r>
    </w:p>
    <w:p w14:paraId="45F10D9E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 xml:space="preserve">  pfs dh-group 2</w:t>
      </w:r>
    </w:p>
    <w:p w14:paraId="4BA4402A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>exit</w:t>
      </w:r>
    </w:p>
    <w:p w14:paraId="773E55F5" w14:textId="77777777" w:rsidR="009B5BA6" w:rsidRPr="009B5BA6" w:rsidRDefault="009B5BA6" w:rsidP="009B5BA6">
      <w:pPr>
        <w:shd w:val="clear" w:color="auto" w:fill="D0CECE" w:themeFill="background2" w:themeFillShade="E6"/>
        <w:spacing w:after="120" w:line="360" w:lineRule="auto"/>
        <w:rPr>
          <w:lang w:val="en-US"/>
        </w:rPr>
      </w:pPr>
    </w:p>
    <w:p w14:paraId="2D749BE1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>security ipsec policy ipsec_pol1</w:t>
      </w:r>
    </w:p>
    <w:p w14:paraId="6D8CD496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 xml:space="preserve">  proposal ipsec_prop1</w:t>
      </w:r>
    </w:p>
    <w:p w14:paraId="4EC47421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>exit</w:t>
      </w:r>
    </w:p>
    <w:p w14:paraId="61A7F6B8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</w:p>
    <w:p w14:paraId="03B0DDCB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>security ipsec vpn ipsec1</w:t>
      </w:r>
    </w:p>
    <w:p w14:paraId="33396C45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 xml:space="preserve">  ike establish-tunnel route</w:t>
      </w:r>
    </w:p>
    <w:p w14:paraId="3CFB5D65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 xml:space="preserve">  ike gateway ike_gw1</w:t>
      </w:r>
    </w:p>
    <w:p w14:paraId="123ACCBA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 xml:space="preserve">  ike ipsec-policy ipsec_pol1</w:t>
      </w:r>
    </w:p>
    <w:p w14:paraId="74CCB7A9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 xml:space="preserve">  enable</w:t>
      </w:r>
    </w:p>
    <w:p w14:paraId="331B9E7E" w14:textId="6CAEC228" w:rsidR="009B5BA6" w:rsidRPr="009B5BA6" w:rsidRDefault="009B5BA6" w:rsidP="006474DE">
      <w:pPr>
        <w:shd w:val="clear" w:color="auto" w:fill="D0CECE" w:themeFill="background2" w:themeFillShade="E6"/>
      </w:pPr>
      <w:r w:rsidRPr="009B5BA6">
        <w:rPr>
          <w:lang w:val="en-US"/>
        </w:rPr>
        <w:t>exit</w:t>
      </w:r>
    </w:p>
    <w:p w14:paraId="7BDDD6A6" w14:textId="77777777" w:rsidR="009B5BA6" w:rsidRPr="009B5BA6" w:rsidRDefault="009B5BA6" w:rsidP="00507D0F">
      <w:pPr>
        <w:spacing w:after="120" w:line="360" w:lineRule="auto"/>
      </w:pPr>
    </w:p>
    <w:p w14:paraId="44C21A2A" w14:textId="33ECD272" w:rsidR="007A5F88" w:rsidRPr="00FE53EF" w:rsidRDefault="009B5BA6" w:rsidP="00507D0F">
      <w:pPr>
        <w:spacing w:after="120" w:line="360" w:lineRule="auto"/>
      </w:pPr>
      <w:r>
        <w:rPr>
          <w:rFonts w:eastAsia="Times New Roman"/>
        </w:rPr>
        <w:t xml:space="preserve">Предложения по обмену и политики оставим такие же, добвалять ещё одни, специально к номому туннелю не нужно. Создадим только сами роуты и </w:t>
      </w:r>
      <w:r>
        <w:rPr>
          <w:rFonts w:eastAsia="Times New Roman"/>
          <w:lang w:val="en-US"/>
        </w:rPr>
        <w:t>vpn</w:t>
      </w:r>
      <w:r w:rsidRPr="00FE53EF">
        <w:rPr>
          <w:rFonts w:eastAsia="Times New Roman"/>
        </w:rPr>
        <w:t>:</w:t>
      </w:r>
    </w:p>
    <w:p w14:paraId="207BC65C" w14:textId="77777777" w:rsidR="009B5BA6" w:rsidRPr="00FE53EF" w:rsidRDefault="009B5BA6" w:rsidP="006474DE">
      <w:pPr>
        <w:shd w:val="clear" w:color="auto" w:fill="D0CECE" w:themeFill="background2" w:themeFillShade="E6"/>
      </w:pPr>
      <w:r w:rsidRPr="009B5BA6">
        <w:rPr>
          <w:lang w:val="en-US"/>
        </w:rPr>
        <w:t>vesr</w:t>
      </w:r>
      <w:r w:rsidRPr="00FE53EF">
        <w:t>124-2-1#</w:t>
      </w:r>
    </w:p>
    <w:p w14:paraId="47757E4E" w14:textId="77777777" w:rsidR="009B5BA6" w:rsidRPr="00FE53EF" w:rsidRDefault="009B5BA6" w:rsidP="006474DE">
      <w:pPr>
        <w:shd w:val="clear" w:color="auto" w:fill="D0CECE" w:themeFill="background2" w:themeFillShade="E6"/>
      </w:pPr>
      <w:r w:rsidRPr="009B5BA6">
        <w:rPr>
          <w:lang w:val="en-US"/>
        </w:rPr>
        <w:t>vesr</w:t>
      </w:r>
      <w:r w:rsidRPr="00FE53EF">
        <w:t xml:space="preserve">124-2-1# </w:t>
      </w:r>
      <w:r w:rsidRPr="009B5BA6">
        <w:rPr>
          <w:lang w:val="en-US"/>
        </w:rPr>
        <w:t>config</w:t>
      </w:r>
    </w:p>
    <w:p w14:paraId="017B49BC" w14:textId="77777777" w:rsidR="009B5BA6" w:rsidRPr="00FE53EF" w:rsidRDefault="009B5BA6" w:rsidP="006474DE">
      <w:pPr>
        <w:shd w:val="clear" w:color="auto" w:fill="D0CECE" w:themeFill="background2" w:themeFillShade="E6"/>
      </w:pPr>
      <w:r w:rsidRPr="009B5BA6">
        <w:rPr>
          <w:lang w:val="en-US"/>
        </w:rPr>
        <w:t>vesr</w:t>
      </w:r>
      <w:r w:rsidRPr="00FE53EF">
        <w:t>124-2-1(</w:t>
      </w:r>
      <w:r w:rsidRPr="009B5BA6">
        <w:rPr>
          <w:lang w:val="en-US"/>
        </w:rPr>
        <w:t>config</w:t>
      </w:r>
      <w:r w:rsidRPr="00FE53EF">
        <w:t xml:space="preserve">)# </w:t>
      </w:r>
      <w:r w:rsidRPr="009B5BA6">
        <w:rPr>
          <w:lang w:val="en-US"/>
        </w:rPr>
        <w:t>security</w:t>
      </w:r>
      <w:r w:rsidRPr="00FE53EF">
        <w:t xml:space="preserve"> </w:t>
      </w:r>
      <w:r w:rsidRPr="009B5BA6">
        <w:rPr>
          <w:lang w:val="en-US"/>
        </w:rPr>
        <w:t>ike</w:t>
      </w:r>
      <w:r w:rsidRPr="00FE53EF">
        <w:t xml:space="preserve"> </w:t>
      </w:r>
      <w:r w:rsidRPr="009B5BA6">
        <w:rPr>
          <w:lang w:val="en-US"/>
        </w:rPr>
        <w:t>gateway</w:t>
      </w:r>
      <w:r w:rsidRPr="00FE53EF">
        <w:t xml:space="preserve"> </w:t>
      </w:r>
      <w:r w:rsidRPr="009B5BA6">
        <w:rPr>
          <w:lang w:val="en-US"/>
        </w:rPr>
        <w:t>ike</w:t>
      </w:r>
      <w:r w:rsidRPr="00FE53EF">
        <w:t>_</w:t>
      </w:r>
      <w:r w:rsidRPr="009B5BA6">
        <w:rPr>
          <w:lang w:val="en-US"/>
        </w:rPr>
        <w:t>gw</w:t>
      </w:r>
      <w:r w:rsidRPr="00FE53EF">
        <w:t>2</w:t>
      </w:r>
    </w:p>
    <w:p w14:paraId="71C86B24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>vesr124-2-1(config-ike-gw)#   ike-policy ike_pol1</w:t>
      </w:r>
    </w:p>
    <w:p w14:paraId="30C3269C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>vesr124-2-1(config-ike-gw)#   local address 10.10.10.2</w:t>
      </w:r>
    </w:p>
    <w:p w14:paraId="49AD0EA8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>vesr124-2-1(config-ike-gw)#   local network 10.10.10.2/32 protocol gre</w:t>
      </w:r>
    </w:p>
    <w:p w14:paraId="0F1810A9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>vesr124-2-1(config-ike-gw)#   remote address 10.10.30.2</w:t>
      </w:r>
    </w:p>
    <w:p w14:paraId="2943DDC4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>vesr124-2-1(config-ike-gw)#   remote network 10.10.30.2/32 protocol gre</w:t>
      </w:r>
    </w:p>
    <w:p w14:paraId="2B9F6ECA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>vesr124-2-1(config-ike-gw)#   mode policy-based</w:t>
      </w:r>
    </w:p>
    <w:p w14:paraId="1E69F2E8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>vesr124-2-1(config-ike-gw)# exit</w:t>
      </w:r>
    </w:p>
    <w:p w14:paraId="6198789C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>vesr124-2-1(config)# security ipsec vpn ipsec2</w:t>
      </w:r>
    </w:p>
    <w:p w14:paraId="3157D9B5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>vesr124-2-1(config-ipsec-vpn)#   ike establish-tunnel route</w:t>
      </w:r>
    </w:p>
    <w:p w14:paraId="1247B0D9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>vesr124-2-1(config-ipsec-vpn)#   ike gateway ike_gw2</w:t>
      </w:r>
    </w:p>
    <w:p w14:paraId="6358423B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>vesr124-2-1(config-ipsec-vpn)#   ike ipsec-policy ipsec_pol1</w:t>
      </w:r>
    </w:p>
    <w:p w14:paraId="4BF1C3A0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>vesr124-2-1(config-ipsec-vpn)#   enable</w:t>
      </w:r>
    </w:p>
    <w:p w14:paraId="14EAA413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>vesr124-2-1(config-ipsec-vpn)# exit</w:t>
      </w:r>
    </w:p>
    <w:p w14:paraId="08A5234E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>vesr124-2-1(config)# exit</w:t>
      </w:r>
    </w:p>
    <w:p w14:paraId="424815DE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>vesr124-2-1# commit</w:t>
      </w:r>
    </w:p>
    <w:p w14:paraId="627BB7C5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>Nothing to commit in configuration</w:t>
      </w:r>
    </w:p>
    <w:p w14:paraId="3F45DD67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>2025-06-28T16:58:02+00:00 %CLI-I-CRIT: user admin from console  input: commit</w:t>
      </w:r>
    </w:p>
    <w:p w14:paraId="764B9447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>vesr124-2-1# confirm</w:t>
      </w:r>
    </w:p>
    <w:p w14:paraId="4C845C28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>Nothing to confirm in configuration. You must commit some changes first.</w:t>
      </w:r>
    </w:p>
    <w:p w14:paraId="0CD047D2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>2025-06-28T16:58:05+00:00 %CLI-I-CRIT: user admin from console  input: confirm</w:t>
      </w:r>
    </w:p>
    <w:p w14:paraId="422CB878" w14:textId="2D5FFC3C" w:rsidR="009B5BA6" w:rsidRPr="00FE53EF" w:rsidRDefault="009B5BA6" w:rsidP="006474DE">
      <w:pPr>
        <w:shd w:val="clear" w:color="auto" w:fill="D0CECE" w:themeFill="background2" w:themeFillShade="E6"/>
      </w:pPr>
      <w:r w:rsidRPr="009B5BA6">
        <w:rPr>
          <w:lang w:val="en-US"/>
        </w:rPr>
        <w:t>vesr</w:t>
      </w:r>
      <w:r w:rsidRPr="00FE53EF">
        <w:t>124-2-1#</w:t>
      </w:r>
    </w:p>
    <w:p w14:paraId="76E4F9B8" w14:textId="77777777" w:rsidR="007A5F88" w:rsidRPr="00B468EA" w:rsidRDefault="007A5F88" w:rsidP="00507D0F">
      <w:pPr>
        <w:spacing w:after="120" w:line="360" w:lineRule="auto"/>
      </w:pPr>
    </w:p>
    <w:p w14:paraId="28DEE144" w14:textId="77777777" w:rsidR="007A5F88" w:rsidRPr="00B468EA" w:rsidRDefault="007A5F88" w:rsidP="00507D0F">
      <w:pPr>
        <w:spacing w:after="120" w:line="360" w:lineRule="auto"/>
      </w:pPr>
    </w:p>
    <w:p w14:paraId="7891C81B" w14:textId="486AE119" w:rsidR="00595B0B" w:rsidRPr="00A6686D" w:rsidRDefault="00595B0B" w:rsidP="00507D0F">
      <w:pPr>
        <w:spacing w:after="120" w:line="360" w:lineRule="auto"/>
      </w:pPr>
      <w:r>
        <w:rPr>
          <w:rFonts w:eastAsia="Times New Roman"/>
        </w:rPr>
        <w:t>Изменения в конфигурации роутер</w:t>
      </w:r>
      <w:r w:rsidR="00507D0F">
        <w:rPr>
          <w:rFonts w:eastAsia="Times New Roman"/>
        </w:rPr>
        <w:t xml:space="preserve">а </w:t>
      </w:r>
      <w:r w:rsidR="00507D0F" w:rsidRPr="00507D0F">
        <w:rPr>
          <w:rFonts w:eastAsia="Times New Roman"/>
          <w:lang w:val="en-US"/>
        </w:rPr>
        <w:t>Vesr</w:t>
      </w:r>
      <w:r w:rsidR="00507D0F" w:rsidRPr="00507D0F">
        <w:rPr>
          <w:rFonts w:eastAsia="Times New Roman"/>
        </w:rPr>
        <w:t>124-2-3</w:t>
      </w:r>
      <w:r w:rsidR="00507D0F">
        <w:rPr>
          <w:rFonts w:eastAsia="Times New Roman"/>
        </w:rPr>
        <w:t xml:space="preserve"> сводится к созданию адреса новой сети на интерфейсе</w:t>
      </w:r>
      <w:r w:rsidR="005F3164" w:rsidRPr="005F3164">
        <w:rPr>
          <w:rFonts w:eastAsia="Times New Roman"/>
        </w:rPr>
        <w:t xml:space="preserve">. </w:t>
      </w:r>
      <w:r w:rsidR="00507D0F">
        <w:rPr>
          <w:rFonts w:eastAsia="Times New Roman"/>
        </w:rPr>
        <w:t>Добавляется с</w:t>
      </w:r>
      <w:r w:rsidR="005F3164">
        <w:rPr>
          <w:rFonts w:eastAsia="Times New Roman"/>
        </w:rPr>
        <w:t>еть</w:t>
      </w:r>
      <w:r w:rsidR="005F3164" w:rsidRPr="005F3164">
        <w:rPr>
          <w:rFonts w:eastAsia="Times New Roman"/>
        </w:rPr>
        <w:t xml:space="preserve"> 10.10.</w:t>
      </w:r>
      <w:r w:rsidR="00FE53EF" w:rsidRPr="00FE53EF">
        <w:rPr>
          <w:rFonts w:eastAsia="Times New Roman"/>
        </w:rPr>
        <w:t>3</w:t>
      </w:r>
      <w:r w:rsidR="005F3164" w:rsidRPr="005F3164">
        <w:rPr>
          <w:rFonts w:eastAsia="Times New Roman"/>
        </w:rPr>
        <w:t>0.0/24</w:t>
      </w:r>
      <w:r w:rsidR="005F3164">
        <w:rPr>
          <w:rFonts w:eastAsia="Times New Roman"/>
        </w:rPr>
        <w:t xml:space="preserve"> с адресом 1</w:t>
      </w:r>
      <w:r w:rsidR="005F3164" w:rsidRPr="00A6686D">
        <w:rPr>
          <w:rFonts w:eastAsia="Times New Roman"/>
        </w:rPr>
        <w:t>0</w:t>
      </w:r>
      <w:r w:rsidR="005F3164">
        <w:rPr>
          <w:rFonts w:eastAsia="Times New Roman"/>
        </w:rPr>
        <w:t xml:space="preserve">.10.30.1 на интерфейсе </w:t>
      </w:r>
      <w:r w:rsidR="005F3164" w:rsidRPr="00507D0F">
        <w:rPr>
          <w:rFonts w:eastAsia="Times New Roman"/>
          <w:lang w:val="en-US"/>
        </w:rPr>
        <w:t>gi</w:t>
      </w:r>
      <w:r w:rsidR="005F3164" w:rsidRPr="00A6686D">
        <w:rPr>
          <w:rFonts w:eastAsia="Times New Roman"/>
        </w:rPr>
        <w:t xml:space="preserve">1/0/4 </w:t>
      </w:r>
      <w:r w:rsidR="005F3164">
        <w:rPr>
          <w:rFonts w:eastAsia="Times New Roman"/>
        </w:rPr>
        <w:t xml:space="preserve">для роутера </w:t>
      </w:r>
      <w:r w:rsidR="005F3164" w:rsidRPr="00507D0F">
        <w:rPr>
          <w:rFonts w:eastAsia="Times New Roman"/>
          <w:lang w:val="en-US"/>
        </w:rPr>
        <w:t>vesr</w:t>
      </w:r>
      <w:r w:rsidR="005F3164" w:rsidRPr="00A6686D">
        <w:rPr>
          <w:rFonts w:eastAsia="Times New Roman"/>
        </w:rPr>
        <w:t>124-2-3:</w:t>
      </w:r>
    </w:p>
    <w:p w14:paraId="20B96A21" w14:textId="77777777" w:rsidR="00595B0B" w:rsidRDefault="00595B0B" w:rsidP="00595B0B">
      <w:pPr>
        <w:spacing w:after="120" w:line="360" w:lineRule="auto"/>
      </w:pPr>
    </w:p>
    <w:p w14:paraId="191AA6A6" w14:textId="6FB66BE6" w:rsidR="00595B0B" w:rsidRPr="00A6686D" w:rsidRDefault="005F3164" w:rsidP="006474DE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5F3164">
        <w:rPr>
          <w:lang w:val="en-US"/>
        </w:rPr>
        <w:t>ve</w:t>
      </w:r>
      <w:r w:rsidR="00595B0B" w:rsidRPr="005F3164">
        <w:rPr>
          <w:lang w:val="en-US"/>
        </w:rPr>
        <w:t>sr</w:t>
      </w:r>
      <w:r w:rsidRPr="00A6686D">
        <w:rPr>
          <w:lang w:val="en-US"/>
        </w:rPr>
        <w:t>124-2-3#</w:t>
      </w:r>
      <w:r w:rsidRPr="005F3164">
        <w:rPr>
          <w:lang w:val="en-US"/>
        </w:rPr>
        <w:t>config</w:t>
      </w:r>
    </w:p>
    <w:p w14:paraId="4AF54329" w14:textId="77777777" w:rsidR="005F3164" w:rsidRPr="005F3164" w:rsidRDefault="005F3164" w:rsidP="006474DE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5F3164">
        <w:rPr>
          <w:lang w:val="en-US"/>
        </w:rPr>
        <w:t>vesr124-2-3(config)#</w:t>
      </w:r>
    </w:p>
    <w:p w14:paraId="3E1E561C" w14:textId="77777777" w:rsidR="005F3164" w:rsidRPr="005F3164" w:rsidRDefault="005F3164" w:rsidP="006474DE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5F3164">
        <w:rPr>
          <w:lang w:val="en-US"/>
        </w:rPr>
        <w:t>vesr124-2-3(config)# interface gigabitethernet 1/0/4</w:t>
      </w:r>
    </w:p>
    <w:p w14:paraId="2CDA3E53" w14:textId="77777777" w:rsidR="005F3164" w:rsidRPr="005F3164" w:rsidRDefault="005F3164" w:rsidP="006474DE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5F3164">
        <w:rPr>
          <w:lang w:val="en-US"/>
        </w:rPr>
        <w:t>vesr124-2-3(config-if-gi)#   ip firewall disable</w:t>
      </w:r>
    </w:p>
    <w:p w14:paraId="4B95BAF0" w14:textId="77777777" w:rsidR="005F3164" w:rsidRPr="005F3164" w:rsidRDefault="005F3164" w:rsidP="006474DE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5F3164">
        <w:rPr>
          <w:lang w:val="en-US"/>
        </w:rPr>
        <w:t>vesr124-2-3(config-if-gi)#   ip address 10.10.30.1/24</w:t>
      </w:r>
    </w:p>
    <w:p w14:paraId="4A315949" w14:textId="77777777" w:rsidR="005F3164" w:rsidRPr="005F3164" w:rsidRDefault="005F3164" w:rsidP="006474DE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5F3164">
        <w:rPr>
          <w:lang w:val="en-US"/>
        </w:rPr>
        <w:t>vesr124-2-3(config-if-gi)# exit</w:t>
      </w:r>
    </w:p>
    <w:p w14:paraId="623B2607" w14:textId="77777777" w:rsidR="005F3164" w:rsidRPr="005F3164" w:rsidRDefault="005F3164" w:rsidP="006474DE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5F3164">
        <w:rPr>
          <w:lang w:val="en-US"/>
        </w:rPr>
        <w:t>vesr124-2-3(config)# do commit</w:t>
      </w:r>
    </w:p>
    <w:p w14:paraId="122EB296" w14:textId="77777777" w:rsidR="005F3164" w:rsidRPr="005F3164" w:rsidRDefault="005F3164" w:rsidP="006474DE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5F3164">
        <w:rPr>
          <w:lang w:val="en-US"/>
        </w:rPr>
        <w:t>Nothing to commit in configuration</w:t>
      </w:r>
    </w:p>
    <w:p w14:paraId="2485E861" w14:textId="77777777" w:rsidR="005F3164" w:rsidRPr="005F3164" w:rsidRDefault="005F3164" w:rsidP="006474DE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5F3164">
        <w:rPr>
          <w:lang w:val="en-US"/>
        </w:rPr>
        <w:t>2025-06-27T15:25:55+00:00 %CLI-I-CRIT: user admin from console  input: do commit</w:t>
      </w:r>
    </w:p>
    <w:p w14:paraId="40309A72" w14:textId="77777777" w:rsidR="005F3164" w:rsidRPr="005F3164" w:rsidRDefault="005F3164" w:rsidP="006474DE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5F3164">
        <w:rPr>
          <w:lang w:val="en-US"/>
        </w:rPr>
        <w:t>vesr124-2-3(config)# doconfirm</w:t>
      </w:r>
    </w:p>
    <w:p w14:paraId="23A1CCA6" w14:textId="77777777" w:rsidR="005F3164" w:rsidRPr="005F3164" w:rsidRDefault="005F3164" w:rsidP="006474DE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5F3164">
        <w:rPr>
          <w:lang w:val="en-US"/>
        </w:rPr>
        <w:t>Nothing to confirm in configuration. You must commit some changes first.</w:t>
      </w:r>
    </w:p>
    <w:p w14:paraId="4FD63419" w14:textId="1134CFDA" w:rsidR="005F3164" w:rsidRPr="005F3164" w:rsidRDefault="005F3164" w:rsidP="006474DE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5F3164">
        <w:rPr>
          <w:lang w:val="en-US"/>
        </w:rPr>
        <w:t>2025-06-27T15:26:01+00:00 %CLI-I-CRIT: user admin from console  input: do confirm</w:t>
      </w:r>
    </w:p>
    <w:p w14:paraId="614CB29C" w14:textId="77777777" w:rsidR="005F3164" w:rsidRDefault="005F3164" w:rsidP="00595B0B">
      <w:pPr>
        <w:spacing w:after="120" w:line="360" w:lineRule="auto"/>
        <w:rPr>
          <w:lang w:val="en-US"/>
        </w:rPr>
      </w:pPr>
    </w:p>
    <w:p w14:paraId="53773064" w14:textId="50384428" w:rsidR="008763AE" w:rsidRDefault="008763AE" w:rsidP="00595B0B">
      <w:pPr>
        <w:spacing w:after="120" w:line="360" w:lineRule="auto"/>
      </w:pPr>
      <w:r>
        <w:rPr>
          <w:rFonts w:eastAsia="Times New Roman"/>
        </w:rPr>
        <w:t xml:space="preserve">На маршрутизаторе </w:t>
      </w:r>
      <w:r>
        <w:rPr>
          <w:rFonts w:eastAsia="Times New Roman"/>
          <w:lang w:val="en-US"/>
        </w:rPr>
        <w:t>vesr</w:t>
      </w:r>
      <w:r w:rsidRPr="008763AE">
        <w:rPr>
          <w:rFonts w:eastAsia="Times New Roman"/>
        </w:rPr>
        <w:t xml:space="preserve">124-2-4 </w:t>
      </w:r>
      <w:r>
        <w:rPr>
          <w:rFonts w:eastAsia="Times New Roman"/>
        </w:rPr>
        <w:t xml:space="preserve">конфиг логически и структурно повторяет конфигурацию маршрутизатора </w:t>
      </w:r>
      <w:r>
        <w:rPr>
          <w:rFonts w:eastAsia="Times New Roman"/>
          <w:lang w:val="en-US"/>
        </w:rPr>
        <w:t>vesr</w:t>
      </w:r>
      <w:r w:rsidRPr="008763AE">
        <w:rPr>
          <w:rFonts w:eastAsia="Times New Roman"/>
        </w:rPr>
        <w:t>124-2-2.</w:t>
      </w:r>
      <w:r w:rsidR="00C97D5A">
        <w:rPr>
          <w:rFonts w:eastAsia="Times New Roman"/>
        </w:rPr>
        <w:t xml:space="preserve"> </w:t>
      </w:r>
      <w:r w:rsidR="00054889">
        <w:rPr>
          <w:rFonts w:eastAsia="Times New Roman"/>
        </w:rPr>
        <w:t xml:space="preserve">На этом  маршрутизаторе конфигурация создаётся полностью новая по логике и структуре аналогичная той , что сделана для маршрутизатора </w:t>
      </w:r>
      <w:r w:rsidR="00054889">
        <w:rPr>
          <w:rFonts w:eastAsia="Times New Roman"/>
          <w:lang w:val="en-US"/>
        </w:rPr>
        <w:t>vesr</w:t>
      </w:r>
      <w:r w:rsidR="00054889" w:rsidRPr="00507D0F">
        <w:rPr>
          <w:rFonts w:eastAsia="Times New Roman"/>
        </w:rPr>
        <w:t xml:space="preserve">124-2-2. </w:t>
      </w:r>
      <w:r w:rsidR="00054889">
        <w:rPr>
          <w:rFonts w:eastAsia="Times New Roman"/>
        </w:rPr>
        <w:t xml:space="preserve">Изменяются адреса интерфейсов, имя туннеля и блок сети пула </w:t>
      </w:r>
      <w:r w:rsidR="00054889">
        <w:rPr>
          <w:rFonts w:eastAsia="Times New Roman"/>
          <w:lang w:val="en-US"/>
        </w:rPr>
        <w:t>DHCP</w:t>
      </w:r>
      <w:r w:rsidR="00054889" w:rsidRPr="00507D0F">
        <w:rPr>
          <w:rFonts w:eastAsia="Times New Roman"/>
        </w:rPr>
        <w:t xml:space="preserve">. </w:t>
      </w:r>
      <w:r w:rsidR="00C97D5A">
        <w:rPr>
          <w:rFonts w:eastAsia="Times New Roman"/>
        </w:rPr>
        <w:t>Можно либо повторить методику настройки туннеля, описанную в главе 8 либо п</w:t>
      </w:r>
      <w:r>
        <w:rPr>
          <w:rFonts w:eastAsia="Times New Roman"/>
        </w:rPr>
        <w:t xml:space="preserve">еренести конфиг с маршрутизатора </w:t>
      </w:r>
      <w:r>
        <w:rPr>
          <w:rFonts w:eastAsia="Times New Roman"/>
          <w:lang w:val="en-US"/>
        </w:rPr>
        <w:t>vesr</w:t>
      </w:r>
      <w:r w:rsidRPr="00C97D5A">
        <w:rPr>
          <w:rFonts w:eastAsia="Times New Roman"/>
        </w:rPr>
        <w:t xml:space="preserve">124-2-2 </w:t>
      </w:r>
      <w:r>
        <w:rPr>
          <w:rFonts w:eastAsia="Times New Roman"/>
        </w:rPr>
        <w:t>можно так:</w:t>
      </w:r>
    </w:p>
    <w:p w14:paraId="0092952B" w14:textId="5A410A64" w:rsidR="008763AE" w:rsidRDefault="008763AE">
      <w:pPr>
        <w:pStyle w:val="ac"/>
        <w:numPr>
          <w:ilvl w:val="0"/>
          <w:numId w:val="65"/>
        </w:numPr>
        <w:spacing w:after="120" w:line="360" w:lineRule="auto"/>
        <w:ind w:left="0"/>
      </w:pPr>
      <w:r>
        <w:rPr>
          <w:rFonts w:eastAsia="Times New Roman"/>
        </w:rPr>
        <w:t xml:space="preserve">Открыть консоли маршрутизаторов </w:t>
      </w:r>
      <w:r>
        <w:rPr>
          <w:rFonts w:eastAsia="Times New Roman"/>
          <w:lang w:val="en-US"/>
        </w:rPr>
        <w:t>vesr</w:t>
      </w:r>
      <w:r w:rsidRPr="008763AE">
        <w:rPr>
          <w:rFonts w:eastAsia="Times New Roman"/>
        </w:rPr>
        <w:t xml:space="preserve">124-2-2 , </w:t>
      </w:r>
      <w:r>
        <w:rPr>
          <w:rFonts w:eastAsia="Times New Roman"/>
          <w:lang w:val="en-US"/>
        </w:rPr>
        <w:t>vesr</w:t>
      </w:r>
      <w:r w:rsidRPr="008763AE">
        <w:rPr>
          <w:rFonts w:eastAsia="Times New Roman"/>
        </w:rPr>
        <w:t xml:space="preserve">124-2-4 </w:t>
      </w:r>
      <w:r>
        <w:rPr>
          <w:rFonts w:eastAsia="Times New Roman"/>
        </w:rPr>
        <w:t>нажав правую кнопку мыши на иконке маршрутизатора.</w:t>
      </w:r>
    </w:p>
    <w:p w14:paraId="41C45104" w14:textId="7EF53F82" w:rsidR="008763AE" w:rsidRPr="008763AE" w:rsidRDefault="008763AE">
      <w:pPr>
        <w:pStyle w:val="ac"/>
        <w:numPr>
          <w:ilvl w:val="0"/>
          <w:numId w:val="65"/>
        </w:numPr>
        <w:spacing w:after="120" w:line="360" w:lineRule="auto"/>
        <w:ind w:left="0"/>
      </w:pPr>
      <w:r>
        <w:rPr>
          <w:rFonts w:eastAsia="Times New Roman"/>
        </w:rPr>
        <w:t xml:space="preserve">Перейти в консоль маршрутизатора </w:t>
      </w:r>
      <w:r>
        <w:rPr>
          <w:rFonts w:eastAsia="Times New Roman"/>
          <w:lang w:val="en-US"/>
        </w:rPr>
        <w:t>vesr</w:t>
      </w:r>
      <w:r w:rsidRPr="008763AE">
        <w:rPr>
          <w:rFonts w:eastAsia="Times New Roman"/>
        </w:rPr>
        <w:t>124-2-2.</w:t>
      </w:r>
    </w:p>
    <w:p w14:paraId="7B4679B4" w14:textId="32812BF0" w:rsidR="008763AE" w:rsidRPr="008763AE" w:rsidRDefault="008763AE">
      <w:pPr>
        <w:pStyle w:val="ac"/>
        <w:numPr>
          <w:ilvl w:val="0"/>
          <w:numId w:val="65"/>
        </w:numPr>
        <w:spacing w:after="120" w:line="360" w:lineRule="auto"/>
        <w:ind w:left="0"/>
      </w:pPr>
      <w:r>
        <w:rPr>
          <w:rFonts w:eastAsia="Times New Roman"/>
        </w:rPr>
        <w:t xml:space="preserve">В консоли маршрутизатора дать команду </w:t>
      </w:r>
      <w:r>
        <w:rPr>
          <w:rFonts w:eastAsia="Times New Roman"/>
          <w:lang w:val="en-US"/>
        </w:rPr>
        <w:t>sh</w:t>
      </w:r>
      <w:r w:rsidRPr="008763AE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run</w:t>
      </w:r>
      <w:r w:rsidRPr="008763AE">
        <w:rPr>
          <w:rFonts w:eastAsia="Times New Roman"/>
        </w:rPr>
        <w:t>.</w:t>
      </w:r>
    </w:p>
    <w:p w14:paraId="5421CC67" w14:textId="25B0E623" w:rsidR="008763AE" w:rsidRPr="008763AE" w:rsidRDefault="008763AE">
      <w:pPr>
        <w:pStyle w:val="ac"/>
        <w:numPr>
          <w:ilvl w:val="0"/>
          <w:numId w:val="65"/>
        </w:numPr>
        <w:spacing w:after="120" w:line="360" w:lineRule="auto"/>
        <w:ind w:left="0"/>
      </w:pPr>
      <w:r>
        <w:rPr>
          <w:rFonts w:eastAsia="Times New Roman"/>
        </w:rPr>
        <w:t xml:space="preserve">Скопировать весь конфиг выделением курсором мыши и нажав комбинацию клавиш </w:t>
      </w:r>
      <w:r>
        <w:rPr>
          <w:rFonts w:eastAsia="Times New Roman"/>
          <w:lang w:val="en-US"/>
        </w:rPr>
        <w:t>crtl</w:t>
      </w:r>
      <w:r w:rsidRPr="008763AE">
        <w:rPr>
          <w:rFonts w:eastAsia="Times New Roman"/>
        </w:rPr>
        <w:t>+</w:t>
      </w:r>
      <w:r>
        <w:rPr>
          <w:rFonts w:eastAsia="Times New Roman"/>
          <w:lang w:val="en-US"/>
        </w:rPr>
        <w:t>c</w:t>
      </w:r>
      <w:r w:rsidRPr="008763AE">
        <w:rPr>
          <w:rFonts w:eastAsia="Times New Roman"/>
        </w:rPr>
        <w:t>.</w:t>
      </w:r>
    </w:p>
    <w:p w14:paraId="6BE62808" w14:textId="21F8D208" w:rsidR="008763AE" w:rsidRDefault="008763AE">
      <w:pPr>
        <w:pStyle w:val="ac"/>
        <w:numPr>
          <w:ilvl w:val="0"/>
          <w:numId w:val="65"/>
        </w:numPr>
        <w:spacing w:after="120" w:line="360" w:lineRule="auto"/>
        <w:ind w:left="0"/>
      </w:pPr>
      <w:r>
        <w:rPr>
          <w:rFonts w:eastAsia="Times New Roman"/>
        </w:rPr>
        <w:t xml:space="preserve">Перейти в консоль маршрутизатора </w:t>
      </w:r>
      <w:r>
        <w:rPr>
          <w:rFonts w:eastAsia="Times New Roman"/>
          <w:lang w:val="en-US"/>
        </w:rPr>
        <w:t>vesr</w:t>
      </w:r>
      <w:r w:rsidRPr="008763AE">
        <w:rPr>
          <w:rFonts w:eastAsia="Times New Roman"/>
        </w:rPr>
        <w:t xml:space="preserve">124-2-4 </w:t>
      </w:r>
      <w:r>
        <w:rPr>
          <w:rFonts w:eastAsia="Times New Roman"/>
        </w:rPr>
        <w:t xml:space="preserve">и дать </w:t>
      </w:r>
      <w:r>
        <w:rPr>
          <w:rFonts w:eastAsia="Times New Roman"/>
          <w:lang w:val="en-US"/>
        </w:rPr>
        <w:t>config</w:t>
      </w:r>
      <w:r w:rsidRPr="008763AE">
        <w:rPr>
          <w:rFonts w:eastAsia="Times New Roman"/>
        </w:rPr>
        <w:t>.</w:t>
      </w:r>
    </w:p>
    <w:p w14:paraId="0F2B54D3" w14:textId="7FFFDAF2" w:rsidR="008763AE" w:rsidRPr="00C97D5A" w:rsidRDefault="008763AE">
      <w:pPr>
        <w:pStyle w:val="ac"/>
        <w:numPr>
          <w:ilvl w:val="0"/>
          <w:numId w:val="65"/>
        </w:numPr>
        <w:spacing w:after="120" w:line="360" w:lineRule="auto"/>
        <w:ind w:left="0"/>
      </w:pPr>
      <w:r>
        <w:rPr>
          <w:rFonts w:eastAsia="Times New Roman"/>
        </w:rPr>
        <w:t xml:space="preserve">Скопировать конфиг </w:t>
      </w:r>
      <w:r w:rsidR="00C97D5A">
        <w:rPr>
          <w:rFonts w:eastAsia="Times New Roman"/>
        </w:rPr>
        <w:t xml:space="preserve">нажав комбинацию клавиш </w:t>
      </w:r>
      <w:r w:rsidR="00C97D5A">
        <w:rPr>
          <w:rFonts w:eastAsia="Times New Roman"/>
          <w:lang w:val="en-US"/>
        </w:rPr>
        <w:t>ctrl</w:t>
      </w:r>
      <w:r w:rsidR="00C97D5A" w:rsidRPr="00C97D5A">
        <w:rPr>
          <w:rFonts w:eastAsia="Times New Roman"/>
        </w:rPr>
        <w:t>+</w:t>
      </w:r>
      <w:r w:rsidR="00C97D5A">
        <w:rPr>
          <w:rFonts w:eastAsia="Times New Roman"/>
          <w:lang w:val="en-US"/>
        </w:rPr>
        <w:t>v</w:t>
      </w:r>
      <w:r w:rsidR="00C97D5A" w:rsidRPr="00C97D5A">
        <w:rPr>
          <w:rFonts w:eastAsia="Times New Roman"/>
        </w:rPr>
        <w:t>.</w:t>
      </w:r>
    </w:p>
    <w:p w14:paraId="56396AC4" w14:textId="7C399671" w:rsidR="00C97D5A" w:rsidRPr="00FE53EF" w:rsidRDefault="00C97D5A" w:rsidP="00C97D5A">
      <w:pPr>
        <w:spacing w:after="120" w:line="360" w:lineRule="auto"/>
      </w:pPr>
    </w:p>
    <w:p w14:paraId="5CBBA6FE" w14:textId="2B74578A" w:rsidR="00C97D5A" w:rsidRPr="00FE53EF" w:rsidRDefault="00C97D5A" w:rsidP="00C97D5A">
      <w:pPr>
        <w:spacing w:after="120" w:line="360" w:lineRule="auto"/>
      </w:pPr>
      <w:r>
        <w:rPr>
          <w:rFonts w:eastAsia="Times New Roman"/>
        </w:rPr>
        <w:t xml:space="preserve">Затем предстоит поменять все локальные </w:t>
      </w:r>
      <w:r>
        <w:rPr>
          <w:rFonts w:eastAsia="Times New Roman"/>
          <w:lang w:val="en-US"/>
        </w:rPr>
        <w:t>IP</w:t>
      </w:r>
      <w:r w:rsidRPr="00C97D5A">
        <w:rPr>
          <w:rFonts w:eastAsia="Times New Roman"/>
        </w:rPr>
        <w:t xml:space="preserve"> </w:t>
      </w:r>
      <w:r>
        <w:rPr>
          <w:rFonts w:eastAsia="Times New Roman"/>
        </w:rPr>
        <w:t>адреса интерфейсов и пулов.</w:t>
      </w:r>
    </w:p>
    <w:p w14:paraId="5B27311E" w14:textId="16ADC02D" w:rsidR="00054889" w:rsidRPr="00FE53EF" w:rsidRDefault="00054889" w:rsidP="00C97D5A">
      <w:pPr>
        <w:spacing w:after="120" w:line="360" w:lineRule="auto"/>
      </w:pPr>
      <w:r>
        <w:rPr>
          <w:rFonts w:eastAsia="Times New Roman"/>
        </w:rPr>
        <w:t>Адрес интерфейсов должны быть такие:</w:t>
      </w:r>
    </w:p>
    <w:p w14:paraId="691EBECB" w14:textId="77777777" w:rsidR="00054889" w:rsidRPr="00FE53EF" w:rsidRDefault="00054889" w:rsidP="00C97D5A">
      <w:pPr>
        <w:spacing w:after="120" w:line="360" w:lineRule="auto"/>
      </w:pPr>
    </w:p>
    <w:p w14:paraId="5DA5C38F" w14:textId="77777777" w:rsidR="00054889" w:rsidRPr="00054889" w:rsidRDefault="00054889" w:rsidP="006474DE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>vesr124-2-4(config)#</w:t>
      </w:r>
    </w:p>
    <w:p w14:paraId="3B4C1F63" w14:textId="77777777" w:rsidR="00054889" w:rsidRPr="00054889" w:rsidRDefault="00054889" w:rsidP="006474DE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>vesr124-2-4(config)# interface gigabitethernet 1/0/1</w:t>
      </w:r>
    </w:p>
    <w:p w14:paraId="725CFC04" w14:textId="77777777" w:rsidR="00054889" w:rsidRPr="00054889" w:rsidRDefault="00054889" w:rsidP="006474DE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>vesr124-2-4(config-if-gi)#   description "WAN"</w:t>
      </w:r>
    </w:p>
    <w:p w14:paraId="743D2A99" w14:textId="77777777" w:rsidR="00054889" w:rsidRPr="00054889" w:rsidRDefault="00054889" w:rsidP="006474DE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>vesr124-2-4(config-if-gi)#   security-zone UNTRUST</w:t>
      </w:r>
    </w:p>
    <w:p w14:paraId="6998273E" w14:textId="77777777" w:rsidR="00054889" w:rsidRPr="00054889" w:rsidRDefault="00054889" w:rsidP="006474DE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>vesr124-2-4(config-if-gi)#   ip address 10.10.30.2/24</w:t>
      </w:r>
    </w:p>
    <w:p w14:paraId="0D265283" w14:textId="77777777" w:rsidR="00054889" w:rsidRPr="00054889" w:rsidRDefault="00054889" w:rsidP="006474DE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>vesr124-2-4(config-if-gi)# exit</w:t>
      </w:r>
    </w:p>
    <w:p w14:paraId="12382F07" w14:textId="77777777" w:rsidR="00054889" w:rsidRPr="00054889" w:rsidRDefault="00054889" w:rsidP="006474DE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>vesr124-2-4(config)# interface gigabitethernet 1/0/2</w:t>
      </w:r>
    </w:p>
    <w:p w14:paraId="1070E54E" w14:textId="77777777" w:rsidR="00054889" w:rsidRPr="00054889" w:rsidRDefault="00054889" w:rsidP="006474DE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>vesr124-2-4(config-if-gi)#   description "LAN"</w:t>
      </w:r>
    </w:p>
    <w:p w14:paraId="561998EF" w14:textId="77777777" w:rsidR="00054889" w:rsidRPr="00054889" w:rsidRDefault="00054889" w:rsidP="006474DE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>vesr124-2-4(config-if-gi)#   security-zone TRUST</w:t>
      </w:r>
    </w:p>
    <w:p w14:paraId="2F0CDA1F" w14:textId="77777777" w:rsidR="00054889" w:rsidRPr="00054889" w:rsidRDefault="00054889" w:rsidP="006474DE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>vesr124-2-4(config-if-gi)#   ip address 172.16.3.1/24</w:t>
      </w:r>
    </w:p>
    <w:p w14:paraId="1B18B42D" w14:textId="77777777" w:rsidR="00054889" w:rsidRPr="00054889" w:rsidRDefault="00054889" w:rsidP="006474DE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>vesr124-2-4(config-if-gi)# exit</w:t>
      </w:r>
    </w:p>
    <w:p w14:paraId="687BF1DF" w14:textId="1DC4DED1" w:rsidR="00054889" w:rsidRPr="00054889" w:rsidRDefault="00054889" w:rsidP="006474DE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>vesr124-2-4(config)#</w:t>
      </w:r>
    </w:p>
    <w:p w14:paraId="2893044F" w14:textId="77777777" w:rsidR="00054889" w:rsidRPr="00054889" w:rsidRDefault="00054889" w:rsidP="00C97D5A">
      <w:pPr>
        <w:spacing w:after="120" w:line="360" w:lineRule="auto"/>
        <w:rPr>
          <w:lang w:val="en-US"/>
        </w:rPr>
      </w:pPr>
    </w:p>
    <w:p w14:paraId="76D2ADCB" w14:textId="13E0DC6A" w:rsidR="00054889" w:rsidRDefault="00054889" w:rsidP="00595B0B">
      <w:pPr>
        <w:spacing w:after="120" w:line="360" w:lineRule="auto"/>
      </w:pPr>
      <w:r>
        <w:rPr>
          <w:rFonts w:eastAsia="Times New Roman"/>
        </w:rPr>
        <w:t>Адреса на туннеле и сам туннель такой:</w:t>
      </w:r>
    </w:p>
    <w:p w14:paraId="6B02980B" w14:textId="77777777" w:rsidR="00054889" w:rsidRPr="00054889" w:rsidRDefault="00054889" w:rsidP="006474DE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>vesr124-2-4(config)# tunnel gre 3</w:t>
      </w:r>
    </w:p>
    <w:p w14:paraId="5D8FC95E" w14:textId="77777777" w:rsidR="00054889" w:rsidRPr="00054889" w:rsidRDefault="00054889" w:rsidP="006474DE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>vesr124-2-4(config-gre)#   mtu 1416</w:t>
      </w:r>
    </w:p>
    <w:p w14:paraId="702D0039" w14:textId="77777777" w:rsidR="00054889" w:rsidRPr="00054889" w:rsidRDefault="00054889" w:rsidP="006474DE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>vesr124-2-4(config-gre)#   security-zone UNTRUST</w:t>
      </w:r>
    </w:p>
    <w:p w14:paraId="096E8C30" w14:textId="77777777" w:rsidR="00054889" w:rsidRPr="00054889" w:rsidRDefault="00054889" w:rsidP="006474DE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>vesr124-2-4(config-gre)#   local interface gigabitethernet 1/0/1</w:t>
      </w:r>
    </w:p>
    <w:p w14:paraId="7104BC1D" w14:textId="77777777" w:rsidR="00054889" w:rsidRPr="00054889" w:rsidRDefault="00054889" w:rsidP="006474DE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>vesr124-2-4(config-gre)#   remote address 10.10.10.2</w:t>
      </w:r>
    </w:p>
    <w:p w14:paraId="5DB1AAF4" w14:textId="77777777" w:rsidR="00054889" w:rsidRPr="00054889" w:rsidRDefault="00054889" w:rsidP="006474DE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>vesr124-2-4(config-gre)#   ip address 192.168.200.2/24</w:t>
      </w:r>
    </w:p>
    <w:p w14:paraId="03F84DC0" w14:textId="77777777" w:rsidR="00054889" w:rsidRPr="00054889" w:rsidRDefault="00054889" w:rsidP="006474DE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>vesr124-2-4(config-gre)#   enable</w:t>
      </w:r>
    </w:p>
    <w:p w14:paraId="5FABD96B" w14:textId="67CB82EF" w:rsidR="00054889" w:rsidRPr="00054889" w:rsidRDefault="00054889" w:rsidP="006474DE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>vesr124-2-4(config-gre)# exit</w:t>
      </w:r>
    </w:p>
    <w:p w14:paraId="530A7AE3" w14:textId="77777777" w:rsidR="00054889" w:rsidRPr="00054889" w:rsidRDefault="00054889" w:rsidP="00595B0B">
      <w:pPr>
        <w:spacing w:after="120" w:line="360" w:lineRule="auto"/>
        <w:rPr>
          <w:lang w:val="en-US"/>
        </w:rPr>
      </w:pPr>
    </w:p>
    <w:p w14:paraId="7DFD9A59" w14:textId="3696AC20" w:rsidR="00054889" w:rsidRPr="00FE53EF" w:rsidRDefault="00054889" w:rsidP="00595B0B">
      <w:pPr>
        <w:spacing w:after="120" w:line="360" w:lineRule="auto"/>
        <w:rPr>
          <w:lang w:val="en-US"/>
        </w:rPr>
      </w:pPr>
      <w:r>
        <w:rPr>
          <w:rFonts w:eastAsia="Times New Roman"/>
        </w:rPr>
        <w:t>Изменяются</w:t>
      </w:r>
      <w:r w:rsidRPr="00FE53EF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описания</w:t>
      </w:r>
      <w:r w:rsidRPr="00FE53EF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оъектных</w:t>
      </w:r>
      <w:r w:rsidRPr="00FE53EF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групп</w:t>
      </w:r>
      <w:r w:rsidRPr="00FE53EF">
        <w:rPr>
          <w:rFonts w:eastAsia="Times New Roman"/>
          <w:lang w:val="en-US"/>
        </w:rPr>
        <w:t>:</w:t>
      </w:r>
    </w:p>
    <w:p w14:paraId="72C9224B" w14:textId="77777777" w:rsidR="00054889" w:rsidRPr="00054889" w:rsidRDefault="00054889" w:rsidP="006474DE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>vesr124-2-4(config)# object-group network LAN_NETWORK</w:t>
      </w:r>
    </w:p>
    <w:p w14:paraId="2935798E" w14:textId="77777777" w:rsidR="00054889" w:rsidRPr="00054889" w:rsidRDefault="00054889" w:rsidP="006474DE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>vesr124-2-4(config-object-group-network)#   ip address-range 172.16.3.1-172.16.3</w:t>
      </w:r>
    </w:p>
    <w:p w14:paraId="0384FC0E" w14:textId="77777777" w:rsidR="00054889" w:rsidRPr="00054889" w:rsidRDefault="00054889" w:rsidP="006474DE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>.254</w:t>
      </w:r>
    </w:p>
    <w:p w14:paraId="1FC652CB" w14:textId="77777777" w:rsidR="00054889" w:rsidRPr="00054889" w:rsidRDefault="00054889" w:rsidP="006474DE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>vesr124-2-4(config-object-group-network)# exit</w:t>
      </w:r>
    </w:p>
    <w:p w14:paraId="166307F2" w14:textId="77777777" w:rsidR="00054889" w:rsidRPr="00054889" w:rsidRDefault="00054889" w:rsidP="006474DE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>vesr124-2-4(config)# object-group network LAN_GW</w:t>
      </w:r>
    </w:p>
    <w:p w14:paraId="70348C5A" w14:textId="77777777" w:rsidR="00054889" w:rsidRPr="00054889" w:rsidRDefault="00054889" w:rsidP="006474DE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>vesr124-2-4(config-object-group-network)#   ip address-range 172.16.3.1</w:t>
      </w:r>
    </w:p>
    <w:p w14:paraId="2AF956CD" w14:textId="77777777" w:rsidR="00054889" w:rsidRPr="00054889" w:rsidRDefault="00054889" w:rsidP="006474DE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>vesr124-2-4(config-object-group-network)# exit</w:t>
      </w:r>
    </w:p>
    <w:p w14:paraId="3A83C4EC" w14:textId="250780C9" w:rsidR="00054889" w:rsidRPr="00300F75" w:rsidRDefault="00054889" w:rsidP="006474DE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>vesr124-2-4(config)# object-group network WAN</w:t>
      </w:r>
      <w:r w:rsidR="00300F75">
        <w:t>Меняется</w:t>
      </w:r>
      <w:r w:rsidR="00300F75" w:rsidRPr="00300F75">
        <w:rPr>
          <w:lang w:val="en-US"/>
        </w:rPr>
        <w:t xml:space="preserve"> </w:t>
      </w:r>
      <w:r w:rsidR="00300F75">
        <w:t>адрес</w:t>
      </w:r>
    </w:p>
    <w:p w14:paraId="6C267264" w14:textId="77777777" w:rsidR="00054889" w:rsidRPr="00054889" w:rsidRDefault="00054889" w:rsidP="006474DE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>vesr124-2-4(config-object-group-network)#   ip address-range 10.10.30.2</w:t>
      </w:r>
    </w:p>
    <w:p w14:paraId="19FF4C4F" w14:textId="77777777" w:rsidR="00054889" w:rsidRPr="00054889" w:rsidRDefault="00054889" w:rsidP="006474DE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>vesr124-2-4(config-object-group-network)# exit</w:t>
      </w:r>
    </w:p>
    <w:p w14:paraId="159B68C6" w14:textId="721F2E6A" w:rsidR="00054889" w:rsidRPr="00054889" w:rsidRDefault="00054889" w:rsidP="006474DE">
      <w:pPr>
        <w:shd w:val="clear" w:color="auto" w:fill="D0CECE" w:themeFill="background2" w:themeFillShade="E6"/>
      </w:pPr>
      <w:r>
        <w:t>vesr124-2-4(config)#</w:t>
      </w:r>
    </w:p>
    <w:p w14:paraId="72CC3712" w14:textId="77777777" w:rsidR="006474DE" w:rsidRDefault="006474DE" w:rsidP="00595B0B">
      <w:pPr>
        <w:spacing w:after="120" w:line="360" w:lineRule="auto"/>
        <w:rPr>
          <w:rFonts w:eastAsia="Times New Roman"/>
        </w:rPr>
      </w:pPr>
    </w:p>
    <w:p w14:paraId="7B1601A5" w14:textId="5C66E781" w:rsidR="00054889" w:rsidRDefault="00300F75" w:rsidP="00595B0B">
      <w:pPr>
        <w:spacing w:after="120" w:line="360" w:lineRule="auto"/>
      </w:pPr>
      <w:r>
        <w:rPr>
          <w:rFonts w:eastAsia="Times New Roman"/>
        </w:rPr>
        <w:t xml:space="preserve">Меняется </w:t>
      </w:r>
      <w:r>
        <w:rPr>
          <w:rFonts w:eastAsia="Times New Roman"/>
          <w:lang w:val="en-US"/>
        </w:rPr>
        <w:t>IP</w:t>
      </w:r>
      <w:r w:rsidRPr="00300F75">
        <w:rPr>
          <w:rFonts w:eastAsia="Times New Roman"/>
        </w:rPr>
        <w:t xml:space="preserve"> </w:t>
      </w:r>
      <w:r>
        <w:rPr>
          <w:rFonts w:eastAsia="Times New Roman"/>
        </w:rPr>
        <w:t>адреса в описании роута для шифрования:</w:t>
      </w:r>
    </w:p>
    <w:p w14:paraId="1B3FEE1D" w14:textId="77777777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>vesr124-2-4(config)#  security ike gateway ike_gw1</w:t>
      </w:r>
    </w:p>
    <w:p w14:paraId="7E9E8F58" w14:textId="77777777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>vesr124-2-4(config-ike-gw)#   ike-policy ike_pol1</w:t>
      </w:r>
    </w:p>
    <w:p w14:paraId="23EE27BE" w14:textId="77777777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>vesr124-2-4(config-ike-gw)#   local address 10.10.30.2</w:t>
      </w:r>
    </w:p>
    <w:p w14:paraId="027778C5" w14:textId="77777777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>vesr124-2-4(config-ike-gw)#   local network 10.10.30.2/32 protocol gre</w:t>
      </w:r>
    </w:p>
    <w:p w14:paraId="3C60E1C0" w14:textId="77777777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>vesr124-2-4(config-ike-gw)#   remote address 10.10.10.2</w:t>
      </w:r>
    </w:p>
    <w:p w14:paraId="6BC167D4" w14:textId="77777777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>vesr124-2-4(config-ike-gw)#   remote network 10.10.10.2/32 protocol gre</w:t>
      </w:r>
    </w:p>
    <w:p w14:paraId="75B92221" w14:textId="77777777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>vesr124-2-4(config-ike-gw)#   mode policy-based</w:t>
      </w:r>
    </w:p>
    <w:p w14:paraId="5A5F3E67" w14:textId="77777777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>vesr124-2-4(config-ike-gw)# exit</w:t>
      </w:r>
    </w:p>
    <w:p w14:paraId="04FFE849" w14:textId="12E9DD59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>vesr124-2-4(config)#</w:t>
      </w:r>
    </w:p>
    <w:p w14:paraId="19318A8A" w14:textId="77777777" w:rsidR="006474DE" w:rsidRPr="007826FD" w:rsidRDefault="006474DE" w:rsidP="00595B0B">
      <w:pPr>
        <w:spacing w:after="120" w:line="360" w:lineRule="auto"/>
        <w:rPr>
          <w:rFonts w:eastAsia="Times New Roman"/>
          <w:lang w:val="en-US"/>
        </w:rPr>
      </w:pPr>
    </w:p>
    <w:p w14:paraId="355FC524" w14:textId="0ACDEE09" w:rsidR="00300F75" w:rsidRPr="00FE53EF" w:rsidRDefault="00300F75" w:rsidP="00595B0B">
      <w:pPr>
        <w:spacing w:after="120" w:line="360" w:lineRule="auto"/>
        <w:rPr>
          <w:lang w:val="en-US"/>
        </w:rPr>
      </w:pPr>
      <w:r>
        <w:rPr>
          <w:rFonts w:eastAsia="Times New Roman"/>
        </w:rPr>
        <w:t>Настраивается</w:t>
      </w:r>
      <w:r w:rsidRPr="00FE53EF">
        <w:rPr>
          <w:rFonts w:eastAsia="Times New Roman"/>
          <w:lang w:val="en-US"/>
        </w:rPr>
        <w:t xml:space="preserve"> </w:t>
      </w:r>
      <w:r>
        <w:rPr>
          <w:rFonts w:eastAsia="Times New Roman"/>
          <w:lang w:val="en-US"/>
        </w:rPr>
        <w:t xml:space="preserve">NAT SOURCE </w:t>
      </w:r>
      <w:r>
        <w:rPr>
          <w:rFonts w:eastAsia="Times New Roman"/>
        </w:rPr>
        <w:t>так</w:t>
      </w:r>
      <w:r w:rsidRPr="00FE53EF">
        <w:rPr>
          <w:rFonts w:eastAsia="Times New Roman"/>
          <w:lang w:val="en-US"/>
        </w:rPr>
        <w:t>:</w:t>
      </w:r>
    </w:p>
    <w:p w14:paraId="43890080" w14:textId="77777777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>vesr124-2-4(config)#  nat source</w:t>
      </w:r>
    </w:p>
    <w:p w14:paraId="79E50603" w14:textId="77777777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>vesr124-2-4(config-snat)#   pool WAN</w:t>
      </w:r>
    </w:p>
    <w:p w14:paraId="6224A749" w14:textId="77777777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>vesr124-2-4(config-snat-pool)#     ip address-range 10.10.30.2</w:t>
      </w:r>
    </w:p>
    <w:p w14:paraId="333281A6" w14:textId="77777777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>vesr124-2-4(config-snat-pool)#   exit</w:t>
      </w:r>
    </w:p>
    <w:p w14:paraId="33A486E3" w14:textId="77777777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>vesr124-2-4(config-snat)#   ruleset SNAT</w:t>
      </w:r>
    </w:p>
    <w:p w14:paraId="49D7742D" w14:textId="77777777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>vesr124-2-4(config-snat-ruleset)#     to zone UNTRUST</w:t>
      </w:r>
    </w:p>
    <w:p w14:paraId="6990C7A6" w14:textId="77777777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>vesr124-2-4(config-snat-ruleset)#     rule 1</w:t>
      </w:r>
    </w:p>
    <w:p w14:paraId="534D07D5" w14:textId="1E203B6E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>vesr124-2-4(config-snat-rule)#       match source-address object-group LAN_NETWORK</w:t>
      </w:r>
    </w:p>
    <w:p w14:paraId="4D3257B6" w14:textId="77777777" w:rsidR="00300F75" w:rsidRPr="00FE53EF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>vesr124-2-4(config-snat-rule)#       action source-nat interface</w:t>
      </w:r>
    </w:p>
    <w:p w14:paraId="41BA1E6B" w14:textId="77777777" w:rsidR="00300F75" w:rsidRPr="00FE53EF" w:rsidRDefault="00300F75" w:rsidP="006474DE">
      <w:pPr>
        <w:shd w:val="clear" w:color="auto" w:fill="D0CECE" w:themeFill="background2" w:themeFillShade="E6"/>
        <w:rPr>
          <w:lang w:val="en-US"/>
        </w:rPr>
      </w:pPr>
    </w:p>
    <w:p w14:paraId="1F5BB916" w14:textId="77777777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>vesr124-2-4(config-snat-rule)#       enable</w:t>
      </w:r>
    </w:p>
    <w:p w14:paraId="1CD83DE9" w14:textId="77777777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>vesr124-2-4(config-snat-rule)#     exit</w:t>
      </w:r>
    </w:p>
    <w:p w14:paraId="2ECBE0F9" w14:textId="77777777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>vesr124-2-4(config-snat-ruleset)#   exit</w:t>
      </w:r>
    </w:p>
    <w:p w14:paraId="5E827551" w14:textId="77777777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>vesr124-2-4(config-snat)# exit</w:t>
      </w:r>
    </w:p>
    <w:p w14:paraId="25C5D939" w14:textId="4DDB7B7E" w:rsidR="00300F75" w:rsidRDefault="00300F75" w:rsidP="006474DE">
      <w:pPr>
        <w:shd w:val="clear" w:color="auto" w:fill="D0CECE" w:themeFill="background2" w:themeFillShade="E6"/>
      </w:pPr>
      <w:r>
        <w:t>vesr124-2-4(config)#</w:t>
      </w:r>
    </w:p>
    <w:p w14:paraId="1BF19650" w14:textId="77777777" w:rsidR="00300F75" w:rsidRPr="00300F75" w:rsidRDefault="00300F75" w:rsidP="00300F75">
      <w:pPr>
        <w:spacing w:after="120" w:line="360" w:lineRule="auto"/>
      </w:pPr>
    </w:p>
    <w:p w14:paraId="7E6C6FA2" w14:textId="554FCE08" w:rsidR="00054889" w:rsidRDefault="00300F75" w:rsidP="00595B0B">
      <w:pPr>
        <w:spacing w:after="120" w:line="360" w:lineRule="auto"/>
      </w:pPr>
      <w:r>
        <w:rPr>
          <w:rFonts w:eastAsia="Times New Roman"/>
        </w:rPr>
        <w:t>Редактируем блок маршрутизации:</w:t>
      </w:r>
    </w:p>
    <w:p w14:paraId="0F185DDB" w14:textId="77777777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>ip route 0.0.0.0/0 10.10.30.1</w:t>
      </w:r>
    </w:p>
    <w:p w14:paraId="34D56304" w14:textId="77777777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>ip route 10.10.10.0/24 10.10.10.1</w:t>
      </w:r>
    </w:p>
    <w:p w14:paraId="79445CBA" w14:textId="77777777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>ip route 10.10.20.0/24 10.10.20.1</w:t>
      </w:r>
    </w:p>
    <w:p w14:paraId="4EA64853" w14:textId="77777777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>ip route 172.16.1.0/24 tunnel gre 3</w:t>
      </w:r>
    </w:p>
    <w:p w14:paraId="4365EF73" w14:textId="5C3182A0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>ip route 172.16.3.0/24 interface gigabitethernet 1/0/2</w:t>
      </w:r>
    </w:p>
    <w:p w14:paraId="2179456D" w14:textId="77777777" w:rsidR="00054889" w:rsidRPr="00300F75" w:rsidRDefault="00054889" w:rsidP="00595B0B">
      <w:pPr>
        <w:spacing w:after="120" w:line="360" w:lineRule="auto"/>
        <w:rPr>
          <w:lang w:val="en-US"/>
        </w:rPr>
      </w:pPr>
    </w:p>
    <w:p w14:paraId="102B304B" w14:textId="753C1F36" w:rsidR="00054889" w:rsidRPr="00FE53EF" w:rsidRDefault="00300F75" w:rsidP="00595B0B">
      <w:pPr>
        <w:spacing w:after="120" w:line="360" w:lineRule="auto"/>
      </w:pPr>
      <w:r>
        <w:rPr>
          <w:rFonts w:eastAsia="Times New Roman"/>
        </w:rPr>
        <w:t xml:space="preserve">И в конце меняем настройки сервера </w:t>
      </w:r>
      <w:r>
        <w:rPr>
          <w:rFonts w:eastAsia="Times New Roman"/>
          <w:lang w:val="en-US"/>
        </w:rPr>
        <w:t>dhcp</w:t>
      </w:r>
      <w:r w:rsidRPr="00300F75">
        <w:rPr>
          <w:rFonts w:eastAsia="Times New Roman"/>
        </w:rPr>
        <w:t>:</w:t>
      </w:r>
    </w:p>
    <w:p w14:paraId="049498BC" w14:textId="77777777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>ip dhcp-server pool LAN_NETWORK</w:t>
      </w:r>
    </w:p>
    <w:p w14:paraId="53B414ED" w14:textId="77777777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 xml:space="preserve">  network 172.16.3.0/24</w:t>
      </w:r>
    </w:p>
    <w:p w14:paraId="3E939D84" w14:textId="77777777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 xml:space="preserve">  default-lease-time 003:00:00</w:t>
      </w:r>
    </w:p>
    <w:p w14:paraId="400EAD7D" w14:textId="77777777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 xml:space="preserve">  address-range 172.16.3.1-172.16.3.254</w:t>
      </w:r>
    </w:p>
    <w:p w14:paraId="0E227AC4" w14:textId="77777777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 xml:space="preserve">  excluded-address-range 172.16.3.1,172.16.3.254</w:t>
      </w:r>
    </w:p>
    <w:p w14:paraId="5BCC6953" w14:textId="77777777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 xml:space="preserve">  default-router 172.16.3.1</w:t>
      </w:r>
    </w:p>
    <w:p w14:paraId="4BF170DD" w14:textId="77777777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 xml:space="preserve">  dns-server 77.88.8.8</w:t>
      </w:r>
    </w:p>
    <w:p w14:paraId="6394593B" w14:textId="0883B4B7" w:rsidR="00054889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>exit</w:t>
      </w:r>
    </w:p>
    <w:p w14:paraId="4BABE0B5" w14:textId="6A8042C8" w:rsidR="00054889" w:rsidRDefault="00300F75" w:rsidP="00595B0B">
      <w:pPr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>do commit</w:t>
      </w:r>
    </w:p>
    <w:p w14:paraId="0E530D9E" w14:textId="77777777" w:rsidR="00300F75" w:rsidRPr="00FE53EF" w:rsidRDefault="00300F75" w:rsidP="00595B0B">
      <w:pPr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>do</w:t>
      </w:r>
      <w:r w:rsidRPr="00FE53EF">
        <w:rPr>
          <w:rFonts w:eastAsia="Times New Roman"/>
          <w:lang w:val="en-US"/>
        </w:rPr>
        <w:t xml:space="preserve"> </w:t>
      </w:r>
      <w:r>
        <w:rPr>
          <w:rFonts w:eastAsia="Times New Roman"/>
          <w:lang w:val="en-US"/>
        </w:rPr>
        <w:t>confirm</w:t>
      </w:r>
      <w:r w:rsidRPr="00FE53EF">
        <w:rPr>
          <w:rFonts w:eastAsia="Times New Roman"/>
          <w:lang w:val="en-US"/>
        </w:rPr>
        <w:t xml:space="preserve"> </w:t>
      </w:r>
    </w:p>
    <w:p w14:paraId="70B1B8D0" w14:textId="135E8EF2" w:rsidR="00300F75" w:rsidRDefault="00300F75" w:rsidP="00595B0B">
      <w:pPr>
        <w:spacing w:after="120" w:line="360" w:lineRule="auto"/>
      </w:pPr>
      <w:r>
        <w:rPr>
          <w:rFonts w:eastAsia="Times New Roman"/>
        </w:rPr>
        <w:t xml:space="preserve">Проверяем </w:t>
      </w:r>
      <w:r w:rsidR="00DA4B7C">
        <w:rPr>
          <w:rFonts w:eastAsia="Times New Roman"/>
        </w:rPr>
        <w:t xml:space="preserve">туннель и </w:t>
      </w:r>
      <w:r>
        <w:rPr>
          <w:rFonts w:eastAsia="Times New Roman"/>
        </w:rPr>
        <w:t>связность локальных сетей:</w:t>
      </w:r>
    </w:p>
    <w:p w14:paraId="7C159EA8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>vesr124-2-4# sh ip int | i gre</w:t>
      </w:r>
    </w:p>
    <w:p w14:paraId="64748DD6" w14:textId="77777777" w:rsidR="00DA4B7C" w:rsidRPr="00FE53EF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>192.168.200.2/24                                      gre 3                  Up      Up      static    primary</w:t>
      </w:r>
    </w:p>
    <w:p w14:paraId="759057D3" w14:textId="77777777" w:rsidR="006474DE" w:rsidRPr="007826FD" w:rsidRDefault="006474DE" w:rsidP="00DA4B7C">
      <w:pPr>
        <w:spacing w:after="120" w:line="360" w:lineRule="auto"/>
        <w:rPr>
          <w:rFonts w:eastAsia="Times New Roman"/>
          <w:lang w:val="en-US"/>
        </w:rPr>
      </w:pPr>
    </w:p>
    <w:p w14:paraId="424B86BA" w14:textId="34B3ECCE" w:rsidR="00DA4B7C" w:rsidRPr="007826FD" w:rsidRDefault="00DA4B7C" w:rsidP="00DA4B7C">
      <w:pPr>
        <w:spacing w:after="120" w:line="360" w:lineRule="auto"/>
        <w:rPr>
          <w:lang w:val="en-US"/>
        </w:rPr>
      </w:pPr>
      <w:r>
        <w:rPr>
          <w:rFonts w:eastAsia="Times New Roman"/>
        </w:rPr>
        <w:t>Туннель</w:t>
      </w:r>
      <w:r w:rsidRPr="007826FD">
        <w:rPr>
          <w:rFonts w:eastAsia="Times New Roman"/>
          <w:lang w:val="en-US"/>
        </w:rPr>
        <w:t xml:space="preserve"> </w:t>
      </w:r>
      <w:r>
        <w:rPr>
          <w:rFonts w:eastAsia="Times New Roman"/>
          <w:lang w:val="en-US"/>
        </w:rPr>
        <w:t>gre</w:t>
      </w:r>
      <w:r w:rsidRPr="007826FD">
        <w:rPr>
          <w:rFonts w:eastAsia="Times New Roman"/>
          <w:lang w:val="en-US"/>
        </w:rPr>
        <w:t xml:space="preserve"> 3 </w:t>
      </w:r>
      <w:r>
        <w:rPr>
          <w:rFonts w:eastAsia="Times New Roman"/>
        </w:rPr>
        <w:t>активирован</w:t>
      </w:r>
      <w:r w:rsidRPr="007826FD">
        <w:rPr>
          <w:rFonts w:eastAsia="Times New Roman"/>
          <w:lang w:val="en-US"/>
        </w:rPr>
        <w:t>.</w:t>
      </w:r>
    </w:p>
    <w:p w14:paraId="399015F2" w14:textId="77777777" w:rsidR="00DA4B7C" w:rsidRPr="007826FD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>vesr</w:t>
      </w:r>
      <w:r w:rsidRPr="007826FD">
        <w:rPr>
          <w:lang w:val="en-US"/>
        </w:rPr>
        <w:t xml:space="preserve">124-2-4# </w:t>
      </w:r>
      <w:r w:rsidRPr="00DA4B7C">
        <w:rPr>
          <w:lang w:val="en-US"/>
        </w:rPr>
        <w:t>ping</w:t>
      </w:r>
      <w:r w:rsidRPr="007826FD">
        <w:rPr>
          <w:lang w:val="en-US"/>
        </w:rPr>
        <w:t xml:space="preserve"> 192.168.200.1</w:t>
      </w:r>
    </w:p>
    <w:p w14:paraId="67A6C7AB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>PING 192.168.200.1 (192.168.200.1) 56 bytes of data.</w:t>
      </w:r>
    </w:p>
    <w:p w14:paraId="0446D466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>!!!!!</w:t>
      </w:r>
    </w:p>
    <w:p w14:paraId="2C4F0866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>--- 192.168.200.1 ping statistics ---</w:t>
      </w:r>
    </w:p>
    <w:p w14:paraId="6F02057F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>5 packets transmitted, 5 received, 0% packet loss, time 4007ms</w:t>
      </w:r>
    </w:p>
    <w:p w14:paraId="3B99CE2D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>rtt min/avg/max/mdev = 1.167/2.511/3.611/0.906 ms</w:t>
      </w:r>
    </w:p>
    <w:p w14:paraId="07B9BBB4" w14:textId="168763B3" w:rsidR="00DA4B7C" w:rsidRPr="00DA4B7C" w:rsidRDefault="00DA4B7C" w:rsidP="006474DE">
      <w:pPr>
        <w:shd w:val="clear" w:color="auto" w:fill="D0CECE" w:themeFill="background2" w:themeFillShade="E6"/>
      </w:pPr>
      <w:r>
        <w:t>vesr124-2-4#</w:t>
      </w:r>
    </w:p>
    <w:p w14:paraId="75425B0D" w14:textId="77777777" w:rsidR="00DA4B7C" w:rsidRDefault="00DA4B7C" w:rsidP="00DA4B7C">
      <w:pPr>
        <w:spacing w:after="120" w:line="360" w:lineRule="auto"/>
      </w:pPr>
    </w:p>
    <w:p w14:paraId="4CB20329" w14:textId="7537727C" w:rsidR="00DA4B7C" w:rsidRDefault="00DA4B7C" w:rsidP="00DA4B7C">
      <w:pPr>
        <w:spacing w:after="120" w:line="360" w:lineRule="auto"/>
      </w:pPr>
      <w:r>
        <w:rPr>
          <w:rFonts w:eastAsia="Times New Roman"/>
        </w:rPr>
        <w:t>И вторая сторона его отвенчает на пинги. Проверка конфигурации и счетчиков:</w:t>
      </w:r>
    </w:p>
    <w:p w14:paraId="66723FDA" w14:textId="77777777" w:rsidR="00DA4B7C" w:rsidRPr="007826FD" w:rsidRDefault="00DA4B7C" w:rsidP="006474DE">
      <w:pPr>
        <w:shd w:val="clear" w:color="auto" w:fill="D0CECE" w:themeFill="background2" w:themeFillShade="E6"/>
      </w:pPr>
      <w:r w:rsidRPr="00DA4B7C">
        <w:rPr>
          <w:lang w:val="en-US"/>
        </w:rPr>
        <w:t>vesr</w:t>
      </w:r>
      <w:r w:rsidRPr="007826FD">
        <w:t xml:space="preserve">124-2-4# </w:t>
      </w:r>
      <w:r w:rsidRPr="00DA4B7C">
        <w:rPr>
          <w:lang w:val="en-US"/>
        </w:rPr>
        <w:t>sh</w:t>
      </w:r>
      <w:r w:rsidRPr="007826FD">
        <w:t xml:space="preserve"> </w:t>
      </w:r>
      <w:r w:rsidRPr="00DA4B7C">
        <w:rPr>
          <w:lang w:val="en-US"/>
        </w:rPr>
        <w:t>tunnels</w:t>
      </w:r>
      <w:r w:rsidRPr="007826FD">
        <w:t xml:space="preserve"> </w:t>
      </w:r>
      <w:r w:rsidRPr="00DA4B7C">
        <w:rPr>
          <w:lang w:val="en-US"/>
        </w:rPr>
        <w:t>configuration</w:t>
      </w:r>
      <w:r w:rsidRPr="007826FD">
        <w:t xml:space="preserve"> </w:t>
      </w:r>
      <w:r w:rsidRPr="00DA4B7C">
        <w:rPr>
          <w:lang w:val="en-US"/>
        </w:rPr>
        <w:t>gre</w:t>
      </w:r>
      <w:r w:rsidRPr="007826FD">
        <w:t xml:space="preserve"> 3</w:t>
      </w:r>
    </w:p>
    <w:p w14:paraId="48088ABA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>State:                                             Enabled</w:t>
      </w:r>
    </w:p>
    <w:p w14:paraId="0ABED711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>Description:                                       --</w:t>
      </w:r>
    </w:p>
    <w:p w14:paraId="564D6451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>Mode:                                              ip</w:t>
      </w:r>
    </w:p>
    <w:p w14:paraId="720E59A7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>Bridge group:                                      --</w:t>
      </w:r>
    </w:p>
    <w:p w14:paraId="2B9260E4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>VRF:                                               --</w:t>
      </w:r>
    </w:p>
    <w:p w14:paraId="299BE32C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>Local interface:                                   gigabitethernet 1/0/1</w:t>
      </w:r>
    </w:p>
    <w:p w14:paraId="5C66C861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>Remote address:                                    10.10.10.2</w:t>
      </w:r>
    </w:p>
    <w:p w14:paraId="6E221052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>Calculates checksums for outgoing GRE packets:     No</w:t>
      </w:r>
    </w:p>
    <w:p w14:paraId="2BD906E3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>Requires that all input GRE packets were checksum: No</w:t>
      </w:r>
    </w:p>
    <w:p w14:paraId="3FE9F7EC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>key:                                               --</w:t>
      </w:r>
    </w:p>
    <w:p w14:paraId="0DD90130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>TTL:                                               Inherit</w:t>
      </w:r>
    </w:p>
    <w:p w14:paraId="590F49DB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>DSCP:                                              Inherit</w:t>
      </w:r>
    </w:p>
    <w:p w14:paraId="3A9131F9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>MTU:                                               1416</w:t>
      </w:r>
    </w:p>
    <w:p w14:paraId="6F36E802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>Path MTU discovery:                                Enabled</w:t>
      </w:r>
    </w:p>
    <w:p w14:paraId="286F8AAA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>Don't fragment bit suppression:                    Disabled</w:t>
      </w:r>
    </w:p>
    <w:p w14:paraId="5A277200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>Security zone:                                     UNTRUST</w:t>
      </w:r>
    </w:p>
    <w:p w14:paraId="364D4676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>Multipoint mode:                                   Disabled</w:t>
      </w:r>
    </w:p>
    <w:p w14:paraId="4D94FC40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>Keepalive:</w:t>
      </w:r>
    </w:p>
    <w:p w14:paraId="679E05DB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 xml:space="preserve">    State:                                             Disabled</w:t>
      </w:r>
    </w:p>
    <w:p w14:paraId="34537DE6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 xml:space="preserve">    Timeout:                                           10</w:t>
      </w:r>
    </w:p>
    <w:p w14:paraId="0211A425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 xml:space="preserve">    Retries:                                           6</w:t>
      </w:r>
    </w:p>
    <w:p w14:paraId="79D2CCC5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 xml:space="preserve">    Destination address:                               --</w:t>
      </w:r>
    </w:p>
    <w:p w14:paraId="27069DA7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>vesr124-2-4# sh tunnels counters</w:t>
      </w:r>
    </w:p>
    <w:p w14:paraId="43DAD26E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 xml:space="preserve">Tunnel             Packets recv     Bytes recv       Errors recv      MC recv   </w:t>
      </w:r>
    </w:p>
    <w:p w14:paraId="3CC799BB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>----------------   --------------   --------------   --------------   --------------</w:t>
      </w:r>
    </w:p>
    <w:p w14:paraId="5061779F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 xml:space="preserve">gre 3              4816             406141           0                0         </w:t>
      </w:r>
    </w:p>
    <w:p w14:paraId="4636DCB0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</w:p>
    <w:p w14:paraId="41BD222E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>Tunnel             Packets sent     Bytes sent       Errors sent</w:t>
      </w:r>
    </w:p>
    <w:p w14:paraId="0FD51B2D" w14:textId="77777777" w:rsidR="00DA4B7C" w:rsidRDefault="00DA4B7C" w:rsidP="006474DE">
      <w:pPr>
        <w:shd w:val="clear" w:color="auto" w:fill="D0CECE" w:themeFill="background2" w:themeFillShade="E6"/>
      </w:pPr>
      <w:r>
        <w:t>----------------   --------------   --------------   --------------</w:t>
      </w:r>
    </w:p>
    <w:p w14:paraId="7D80465D" w14:textId="77777777" w:rsidR="00DA4B7C" w:rsidRDefault="00DA4B7C" w:rsidP="006474DE">
      <w:pPr>
        <w:shd w:val="clear" w:color="auto" w:fill="D0CECE" w:themeFill="background2" w:themeFillShade="E6"/>
      </w:pPr>
      <w:r>
        <w:t>gre 3              4826             404994           0</w:t>
      </w:r>
    </w:p>
    <w:p w14:paraId="355E359D" w14:textId="3D1866C1" w:rsidR="00DA4B7C" w:rsidRPr="00DA4B7C" w:rsidRDefault="00DA4B7C" w:rsidP="006474DE">
      <w:pPr>
        <w:shd w:val="clear" w:color="auto" w:fill="D0CECE" w:themeFill="background2" w:themeFillShade="E6"/>
      </w:pPr>
      <w:r>
        <w:t>vesr124-2-4#</w:t>
      </w:r>
    </w:p>
    <w:p w14:paraId="2668ABA2" w14:textId="3532660A" w:rsidR="00300F75" w:rsidRPr="00300F75" w:rsidRDefault="00300F75" w:rsidP="00DA4B7C">
      <w:pPr>
        <w:spacing w:after="120" w:line="360" w:lineRule="auto"/>
      </w:pPr>
      <w:r w:rsidRPr="00300F75">
        <w:rPr>
          <w:rFonts w:eastAsia="Times New Roman"/>
        </w:rPr>
        <w:t xml:space="preserve"> </w:t>
      </w:r>
      <w:r w:rsidR="00DA4B7C">
        <w:rPr>
          <w:rFonts w:eastAsia="Times New Roman"/>
        </w:rPr>
        <w:t>Проверка статуса шифрования в туннеле:</w:t>
      </w:r>
    </w:p>
    <w:p w14:paraId="153DD5D8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>vesr124-2-4# sh security ipsec vpn status</w:t>
      </w:r>
    </w:p>
    <w:p w14:paraId="00418455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>Name                              Local host        Remote host       Initiator spi        Responder spi        State</w:t>
      </w:r>
    </w:p>
    <w:p w14:paraId="6C7E6194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>-------------------------------   ---------------   ---------------   ------------------   ------------------   -----------</w:t>
      </w:r>
    </w:p>
    <w:p w14:paraId="47726D84" w14:textId="77777777" w:rsidR="00DA4B7C" w:rsidRPr="00DA4B7C" w:rsidRDefault="00DA4B7C" w:rsidP="00DA4B7C">
      <w:pPr>
        <w:shd w:val="clear" w:color="auto" w:fill="D0CECE" w:themeFill="background2" w:themeFillShade="E6"/>
        <w:spacing w:after="120" w:line="360" w:lineRule="auto"/>
        <w:ind w:firstLine="0"/>
        <w:rPr>
          <w:lang w:val="en-US"/>
        </w:rPr>
      </w:pPr>
      <w:r w:rsidRPr="00DA4B7C">
        <w:rPr>
          <w:rFonts w:eastAsia="Times New Roman"/>
          <w:lang w:val="en-US"/>
        </w:rPr>
        <w:t>ipsec1                            10.10.30.2        10.10.10.2        0x4c448e4336b6a2e7   0xc422df8f3fb052d1   Established</w:t>
      </w:r>
    </w:p>
    <w:p w14:paraId="39C81A4E" w14:textId="0BE047D5" w:rsidR="00300F75" w:rsidRPr="00DA4B7C" w:rsidRDefault="00DA4B7C" w:rsidP="00DA4B7C">
      <w:pPr>
        <w:shd w:val="clear" w:color="auto" w:fill="D0CECE" w:themeFill="background2" w:themeFillShade="E6"/>
        <w:spacing w:after="120" w:line="360" w:lineRule="auto"/>
        <w:ind w:firstLine="0"/>
        <w:rPr>
          <w:lang w:val="en-US"/>
        </w:rPr>
      </w:pPr>
      <w:r w:rsidRPr="00DA4B7C">
        <w:rPr>
          <w:rFonts w:eastAsia="Times New Roman"/>
          <w:lang w:val="en-US"/>
        </w:rPr>
        <w:t>vesr124-2-4#</w:t>
      </w:r>
    </w:p>
    <w:p w14:paraId="2C881EC1" w14:textId="3A2D9165" w:rsidR="00DA4B7C" w:rsidRPr="00FE53EF" w:rsidRDefault="00DA4B7C" w:rsidP="006474DE">
      <w:r>
        <w:t xml:space="preserve">Следует иметь в виду, что без настройки </w:t>
      </w:r>
      <w:r>
        <w:rPr>
          <w:lang w:val="en-US"/>
        </w:rPr>
        <w:t>IPSEC</w:t>
      </w:r>
      <w:r w:rsidRPr="00DA4B7C">
        <w:t xml:space="preserve"> </w:t>
      </w:r>
      <w:r>
        <w:t xml:space="preserve">туннель </w:t>
      </w:r>
      <w:r>
        <w:rPr>
          <w:lang w:val="en-US"/>
        </w:rPr>
        <w:t>gre</w:t>
      </w:r>
      <w:r w:rsidRPr="00DA4B7C">
        <w:t xml:space="preserve"> 3 </w:t>
      </w:r>
      <w:r>
        <w:t xml:space="preserve">работать не будет, поскольку на маршрутизаторе </w:t>
      </w:r>
      <w:r>
        <w:rPr>
          <w:lang w:val="en-US"/>
        </w:rPr>
        <w:t>vesr</w:t>
      </w:r>
      <w:r w:rsidRPr="00DA4B7C">
        <w:t xml:space="preserve">124-2-1 </w:t>
      </w:r>
      <w:r>
        <w:t xml:space="preserve">шифрование было уже включено когда настраивался туннель </w:t>
      </w:r>
      <w:r>
        <w:rPr>
          <w:lang w:val="en-US"/>
        </w:rPr>
        <w:t>gre</w:t>
      </w:r>
      <w:r w:rsidRPr="00DA4B7C">
        <w:t xml:space="preserve"> 10</w:t>
      </w:r>
      <w:r>
        <w:t>.</w:t>
      </w:r>
    </w:p>
    <w:p w14:paraId="4CE3AEC0" w14:textId="704C964A" w:rsidR="005C5749" w:rsidRPr="00FE53EF" w:rsidRDefault="005C5749" w:rsidP="006474DE">
      <w:r>
        <w:t xml:space="preserve">Проверяем работу туннеля с машины </w:t>
      </w:r>
      <w:r>
        <w:rPr>
          <w:lang w:val="en-US"/>
        </w:rPr>
        <w:t>MicroCoreLinux</w:t>
      </w:r>
      <w:r w:rsidRPr="005C5749">
        <w:t>64.-3:</w:t>
      </w:r>
    </w:p>
    <w:p w14:paraId="4DDFC114" w14:textId="2BF4725B" w:rsidR="005C5749" w:rsidRPr="005C5749" w:rsidRDefault="005C5749">
      <w:pPr>
        <w:pStyle w:val="ac"/>
        <w:numPr>
          <w:ilvl w:val="0"/>
          <w:numId w:val="66"/>
        </w:numPr>
        <w:spacing w:after="120" w:line="360" w:lineRule="auto"/>
        <w:ind w:left="0"/>
      </w:pPr>
      <w:r>
        <w:rPr>
          <w:rFonts w:eastAsia="Times New Roman"/>
        </w:rPr>
        <w:t xml:space="preserve">Проверка назначенного адреса по </w:t>
      </w:r>
      <w:r w:rsidRPr="005C5749">
        <w:rPr>
          <w:rFonts w:eastAsia="Times New Roman"/>
          <w:lang w:val="en-US"/>
        </w:rPr>
        <w:t>dhcp</w:t>
      </w:r>
      <w:r>
        <w:rPr>
          <w:rFonts w:eastAsia="Times New Roman"/>
        </w:rPr>
        <w:t>.</w:t>
      </w:r>
    </w:p>
    <w:p w14:paraId="45EC18FA" w14:textId="77777777" w:rsidR="005C5749" w:rsidRPr="005C5749" w:rsidRDefault="005C5749" w:rsidP="005C5749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C5749">
        <w:rPr>
          <w:rFonts w:eastAsia="Times New Roman"/>
          <w:lang w:val="en-US"/>
        </w:rPr>
        <w:t>gns3@box:~$ ip add | grep eth0: -A 2 | grep inet</w:t>
      </w:r>
    </w:p>
    <w:p w14:paraId="0D871194" w14:textId="77777777" w:rsidR="005C5749" w:rsidRDefault="005C5749" w:rsidP="005C5749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C5749">
        <w:rPr>
          <w:rFonts w:eastAsia="Times New Roman"/>
          <w:lang w:val="en-US"/>
        </w:rPr>
        <w:t xml:space="preserve">    inet 172.16.3.3/24 brd 172.16.3.255 scope global eth0</w:t>
      </w:r>
    </w:p>
    <w:p w14:paraId="41609196" w14:textId="534755B4" w:rsidR="005C5749" w:rsidRPr="005C5749" w:rsidRDefault="005C5749">
      <w:pPr>
        <w:pStyle w:val="ac"/>
        <w:numPr>
          <w:ilvl w:val="0"/>
          <w:numId w:val="66"/>
        </w:numPr>
        <w:spacing w:after="120" w:line="360" w:lineRule="auto"/>
        <w:ind w:left="0"/>
      </w:pPr>
      <w:r>
        <w:rPr>
          <w:rFonts w:eastAsia="Times New Roman"/>
        </w:rPr>
        <w:t xml:space="preserve">Проверка связности локальных сетей командой </w:t>
      </w:r>
      <w:r>
        <w:rPr>
          <w:rFonts w:eastAsia="Times New Roman"/>
          <w:lang w:val="en-US"/>
        </w:rPr>
        <w:t>ping</w:t>
      </w:r>
      <w:r>
        <w:rPr>
          <w:rFonts w:eastAsia="Times New Roman"/>
        </w:rPr>
        <w:t xml:space="preserve">. </w:t>
      </w:r>
    </w:p>
    <w:p w14:paraId="14F56AD8" w14:textId="77777777" w:rsidR="005C5749" w:rsidRPr="005C5749" w:rsidRDefault="005C5749" w:rsidP="005C5749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C5749">
        <w:rPr>
          <w:rFonts w:eastAsia="Times New Roman"/>
          <w:lang w:val="en-US"/>
        </w:rPr>
        <w:t>gns3@box:~$ ping 172.16.1.2 -c 3</w:t>
      </w:r>
    </w:p>
    <w:p w14:paraId="2610A973" w14:textId="77777777" w:rsidR="005C5749" w:rsidRPr="005C5749" w:rsidRDefault="005C5749" w:rsidP="005C5749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C5749">
        <w:rPr>
          <w:rFonts w:eastAsia="Times New Roman"/>
          <w:lang w:val="en-US"/>
        </w:rPr>
        <w:t>PING 172.16.1.2 (172.16.1.2): 56 data bytes</w:t>
      </w:r>
    </w:p>
    <w:p w14:paraId="68417778" w14:textId="77777777" w:rsidR="005C5749" w:rsidRPr="005C5749" w:rsidRDefault="005C5749" w:rsidP="005C5749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C5749">
        <w:rPr>
          <w:rFonts w:eastAsia="Times New Roman"/>
          <w:lang w:val="en-US"/>
        </w:rPr>
        <w:t>64 bytes from 172.16.1.2: seq=0 ttl=62 time=3.456 ms</w:t>
      </w:r>
    </w:p>
    <w:p w14:paraId="32911681" w14:textId="77777777" w:rsidR="005C5749" w:rsidRPr="005C5749" w:rsidRDefault="005C5749" w:rsidP="005C5749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C5749">
        <w:rPr>
          <w:rFonts w:eastAsia="Times New Roman"/>
          <w:lang w:val="en-US"/>
        </w:rPr>
        <w:t>64 bytes from 172.16.1.2: seq=1 ttl=62 time=4.837 ms</w:t>
      </w:r>
    </w:p>
    <w:p w14:paraId="03191986" w14:textId="77777777" w:rsidR="005C5749" w:rsidRPr="005C5749" w:rsidRDefault="005C5749" w:rsidP="005C5749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C5749">
        <w:rPr>
          <w:rFonts w:eastAsia="Times New Roman"/>
          <w:lang w:val="en-US"/>
        </w:rPr>
        <w:t>64 bytes from 172.16.1.2: seq=2 ttl=62 time=5.498 ms</w:t>
      </w:r>
    </w:p>
    <w:p w14:paraId="74F4E82B" w14:textId="77777777" w:rsidR="005C5749" w:rsidRPr="005C5749" w:rsidRDefault="005C5749" w:rsidP="005C5749">
      <w:pPr>
        <w:shd w:val="clear" w:color="auto" w:fill="D0CECE" w:themeFill="background2" w:themeFillShade="E6"/>
        <w:spacing w:after="120" w:line="360" w:lineRule="auto"/>
        <w:rPr>
          <w:lang w:val="en-US"/>
        </w:rPr>
      </w:pPr>
    </w:p>
    <w:p w14:paraId="727BA631" w14:textId="77777777" w:rsidR="005C5749" w:rsidRPr="005C5749" w:rsidRDefault="005C5749" w:rsidP="005C5749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C5749">
        <w:rPr>
          <w:rFonts w:eastAsia="Times New Roman"/>
          <w:lang w:val="en-US"/>
        </w:rPr>
        <w:t>--- 172.16.1.2 ping statistics ---</w:t>
      </w:r>
    </w:p>
    <w:p w14:paraId="0CA39E37" w14:textId="77777777" w:rsidR="005C5749" w:rsidRPr="005C5749" w:rsidRDefault="005C5749" w:rsidP="005C5749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C5749">
        <w:rPr>
          <w:rFonts w:eastAsia="Times New Roman"/>
          <w:lang w:val="en-US"/>
        </w:rPr>
        <w:t>3 packets transmitted, 3 packets received, 0% packet loss</w:t>
      </w:r>
    </w:p>
    <w:p w14:paraId="7BF9538E" w14:textId="77777777" w:rsidR="005C5749" w:rsidRPr="005C5749" w:rsidRDefault="005C5749" w:rsidP="005C5749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C5749">
        <w:rPr>
          <w:rFonts w:eastAsia="Times New Roman"/>
          <w:lang w:val="en-US"/>
        </w:rPr>
        <w:t>round-trip min/avg/max = 3.456/4.597/5.498 ms</w:t>
      </w:r>
    </w:p>
    <w:p w14:paraId="26E5D4FD" w14:textId="04FFAA1E" w:rsidR="001A6F81" w:rsidRDefault="001A6F81" w:rsidP="00595B0B">
      <w:pPr>
        <w:spacing w:after="120" w:line="360" w:lineRule="auto"/>
      </w:pPr>
      <w:r>
        <w:rPr>
          <w:rFonts w:eastAsia="Times New Roman"/>
        </w:rPr>
        <w:t xml:space="preserve">Если использование браузера по какой то причине не подходит, то можно установить утилиту </w:t>
      </w:r>
      <w:r>
        <w:rPr>
          <w:rFonts w:eastAsia="Times New Roman"/>
          <w:lang w:val="en-US"/>
        </w:rPr>
        <w:t>curl</w:t>
      </w:r>
      <w:r w:rsidRPr="001A6F81">
        <w:rPr>
          <w:rFonts w:eastAsia="Times New Roman"/>
        </w:rPr>
        <w:t xml:space="preserve"> </w:t>
      </w:r>
      <w:r>
        <w:rPr>
          <w:rFonts w:eastAsia="Times New Roman"/>
        </w:rPr>
        <w:t xml:space="preserve">для чтения файлов с </w:t>
      </w:r>
      <w:r>
        <w:rPr>
          <w:rFonts w:eastAsia="Times New Roman"/>
          <w:lang w:val="en-US"/>
        </w:rPr>
        <w:t>http</w:t>
      </w:r>
      <w:r w:rsidRPr="001A6F81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c</w:t>
      </w:r>
      <w:r>
        <w:rPr>
          <w:rFonts w:eastAsia="Times New Roman"/>
        </w:rPr>
        <w:t>ервера:</w:t>
      </w:r>
    </w:p>
    <w:p w14:paraId="3C74602C" w14:textId="77777777" w:rsidR="001A6F81" w:rsidRPr="001A6F81" w:rsidRDefault="001A6F81" w:rsidP="008E3C99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1A6F81">
        <w:rPr>
          <w:lang w:val="en-US"/>
        </w:rPr>
        <w:t>gns3@box:~$ tce-load -iw curl</w:t>
      </w:r>
    </w:p>
    <w:p w14:paraId="579A4BD4" w14:textId="77777777" w:rsidR="001A6F81" w:rsidRPr="001A6F81" w:rsidRDefault="001A6F81" w:rsidP="008E3C99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1A6F81">
        <w:rPr>
          <w:lang w:val="en-US"/>
        </w:rPr>
        <w:t>curl.tcz.dep OK</w:t>
      </w:r>
    </w:p>
    <w:p w14:paraId="555BE7AB" w14:textId="77777777" w:rsidR="001A6F81" w:rsidRPr="001A6F81" w:rsidRDefault="001A6F81" w:rsidP="008E3C99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1A6F81">
        <w:rPr>
          <w:lang w:val="en-US"/>
        </w:rPr>
        <w:t>libssh2.tcz.dep OK</w:t>
      </w:r>
    </w:p>
    <w:p w14:paraId="41D37B4A" w14:textId="77777777" w:rsidR="001A6F81" w:rsidRPr="001A6F81" w:rsidRDefault="001A6F81" w:rsidP="008E3C99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1A6F81">
        <w:rPr>
          <w:lang w:val="en-US"/>
        </w:rPr>
        <w:t>libgcrypt.tcz.dep OK</w:t>
      </w:r>
    </w:p>
    <w:p w14:paraId="692D9C7F" w14:textId="77777777" w:rsidR="001A6F81" w:rsidRPr="001A6F81" w:rsidRDefault="001A6F81" w:rsidP="008E3C99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1A6F81">
        <w:rPr>
          <w:lang w:val="en-US"/>
        </w:rPr>
        <w:t>Downloading: openssl.tcz</w:t>
      </w:r>
    </w:p>
    <w:p w14:paraId="15D9B371" w14:textId="77777777" w:rsidR="001A6F81" w:rsidRPr="001A6F81" w:rsidRDefault="001A6F81" w:rsidP="008E3C99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1A6F81">
        <w:rPr>
          <w:lang w:val="en-US"/>
        </w:rPr>
        <w:t>Connecting to repo.tinycorelinux.net (128.127.66.77:80)</w:t>
      </w:r>
    </w:p>
    <w:p w14:paraId="5BC5C0D4" w14:textId="77777777" w:rsidR="001A6F81" w:rsidRPr="001A6F81" w:rsidRDefault="001A6F81" w:rsidP="008E3C99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1A6F81">
        <w:rPr>
          <w:lang w:val="en-US"/>
        </w:rPr>
        <w:t>openssl.tcz          100% |*******************************|  1116k  0:00:00 ETA</w:t>
      </w:r>
    </w:p>
    <w:p w14:paraId="4C83697E" w14:textId="77777777" w:rsidR="001A6F81" w:rsidRPr="001A6F81" w:rsidRDefault="001A6F81" w:rsidP="008E3C99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1A6F81">
        <w:rPr>
          <w:lang w:val="en-US"/>
        </w:rPr>
        <w:t>openssl.tcz: OK</w:t>
      </w:r>
    </w:p>
    <w:p w14:paraId="6872F6DD" w14:textId="77777777" w:rsidR="001A6F81" w:rsidRPr="001A6F81" w:rsidRDefault="001A6F81" w:rsidP="008E3C99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1A6F81">
        <w:rPr>
          <w:lang w:val="en-US"/>
        </w:rPr>
        <w:t>Downloading: libgpg-error.tcz</w:t>
      </w:r>
    </w:p>
    <w:p w14:paraId="1D75724D" w14:textId="77777777" w:rsidR="001A6F81" w:rsidRPr="001A6F81" w:rsidRDefault="001A6F81" w:rsidP="008E3C99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1A6F81">
        <w:rPr>
          <w:lang w:val="en-US"/>
        </w:rPr>
        <w:t>Connecting to repo.tinycorelinux.net (128.127.66.77:80)</w:t>
      </w:r>
    </w:p>
    <w:p w14:paraId="3DAEAAAC" w14:textId="77777777" w:rsidR="001A6F81" w:rsidRPr="001A6F81" w:rsidRDefault="001A6F81" w:rsidP="008E3C99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1A6F81">
        <w:rPr>
          <w:lang w:val="en-US"/>
        </w:rPr>
        <w:t>libgpg-error.tcz     100% |*******************************| 20480   0:00:00 ETA</w:t>
      </w:r>
    </w:p>
    <w:p w14:paraId="70D652E3" w14:textId="77777777" w:rsidR="001A6F81" w:rsidRPr="001A6F81" w:rsidRDefault="001A6F81" w:rsidP="008E3C99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1A6F81">
        <w:rPr>
          <w:lang w:val="en-US"/>
        </w:rPr>
        <w:t>libgpg-error.tcz: OK</w:t>
      </w:r>
    </w:p>
    <w:p w14:paraId="6936B677" w14:textId="77777777" w:rsidR="001A6F81" w:rsidRPr="001A6F81" w:rsidRDefault="001A6F81" w:rsidP="008E3C99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1A6F81">
        <w:rPr>
          <w:lang w:val="en-US"/>
        </w:rPr>
        <w:t>Downloading: libgcrypt.tcz</w:t>
      </w:r>
    </w:p>
    <w:p w14:paraId="7302D190" w14:textId="77777777" w:rsidR="001A6F81" w:rsidRPr="001A6F81" w:rsidRDefault="001A6F81" w:rsidP="008E3C99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1A6F81">
        <w:rPr>
          <w:lang w:val="en-US"/>
        </w:rPr>
        <w:t>Connecting to repo.tinycorelinux.net (128.127.66.77:80)</w:t>
      </w:r>
    </w:p>
    <w:p w14:paraId="4E2E7573" w14:textId="77777777" w:rsidR="001A6F81" w:rsidRPr="001A6F81" w:rsidRDefault="001A6F81" w:rsidP="008E3C99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1A6F81">
        <w:rPr>
          <w:lang w:val="en-US"/>
        </w:rPr>
        <w:t>libgcrypt.tcz        100% |*******************************|   392k  0:00:00 ETA</w:t>
      </w:r>
    </w:p>
    <w:p w14:paraId="675CAB98" w14:textId="77777777" w:rsidR="001A6F81" w:rsidRPr="001A6F81" w:rsidRDefault="001A6F81" w:rsidP="008E3C99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1A6F81">
        <w:rPr>
          <w:lang w:val="en-US"/>
        </w:rPr>
        <w:t>libgcrypt.tcz: OK</w:t>
      </w:r>
    </w:p>
    <w:p w14:paraId="692FD8DB" w14:textId="77777777" w:rsidR="001A6F81" w:rsidRPr="001A6F81" w:rsidRDefault="001A6F81" w:rsidP="008E3C99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1A6F81">
        <w:rPr>
          <w:lang w:val="en-US"/>
        </w:rPr>
        <w:t>Downloading: libssh2.tcz</w:t>
      </w:r>
    </w:p>
    <w:p w14:paraId="6B9F4650" w14:textId="77777777" w:rsidR="001A6F81" w:rsidRPr="001A6F81" w:rsidRDefault="001A6F81" w:rsidP="008E3C99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1A6F81">
        <w:rPr>
          <w:lang w:val="en-US"/>
        </w:rPr>
        <w:t>Connecting to repo.tinycorelinux.net (128.127.66.77:80)</w:t>
      </w:r>
    </w:p>
    <w:p w14:paraId="58595576" w14:textId="77777777" w:rsidR="001A6F81" w:rsidRPr="001A6F81" w:rsidRDefault="001A6F81" w:rsidP="008E3C99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1A6F81">
        <w:rPr>
          <w:lang w:val="en-US"/>
        </w:rPr>
        <w:t>libssh2.tcz          100% |*******************************| 90112   0:00:00 ETA</w:t>
      </w:r>
    </w:p>
    <w:p w14:paraId="76306701" w14:textId="77777777" w:rsidR="001A6F81" w:rsidRPr="001A6F81" w:rsidRDefault="001A6F81" w:rsidP="008E3C99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1A6F81">
        <w:rPr>
          <w:lang w:val="en-US"/>
        </w:rPr>
        <w:t>libssh2.tcz: OK</w:t>
      </w:r>
    </w:p>
    <w:p w14:paraId="39EC9B15" w14:textId="77777777" w:rsidR="001A6F81" w:rsidRPr="001A6F81" w:rsidRDefault="001A6F81" w:rsidP="008E3C99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1A6F81">
        <w:rPr>
          <w:lang w:val="en-US"/>
        </w:rPr>
        <w:t>Downloading: libidn.tcz</w:t>
      </w:r>
    </w:p>
    <w:p w14:paraId="45064913" w14:textId="77777777" w:rsidR="001A6F81" w:rsidRPr="001A6F81" w:rsidRDefault="001A6F81" w:rsidP="008E3C99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1A6F81">
        <w:rPr>
          <w:lang w:val="en-US"/>
        </w:rPr>
        <w:t>Connecting to repo.tinycorelinux.net (128.127.66.77:80)</w:t>
      </w:r>
    </w:p>
    <w:p w14:paraId="1D2E2C94" w14:textId="77777777" w:rsidR="001A6F81" w:rsidRPr="001A6F81" w:rsidRDefault="001A6F81" w:rsidP="008E3C99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1A6F81">
        <w:rPr>
          <w:lang w:val="en-US"/>
        </w:rPr>
        <w:t>libidn.tcz           100% |*******************************| 77824   0:00:00 ETA</w:t>
      </w:r>
    </w:p>
    <w:p w14:paraId="0F70F8F8" w14:textId="77777777" w:rsidR="001A6F81" w:rsidRPr="001A6F81" w:rsidRDefault="001A6F81" w:rsidP="008E3C99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1A6F81">
        <w:rPr>
          <w:lang w:val="en-US"/>
        </w:rPr>
        <w:t>libidn.tcz: OK</w:t>
      </w:r>
    </w:p>
    <w:p w14:paraId="7C0BF557" w14:textId="77777777" w:rsidR="001A6F81" w:rsidRPr="001A6F81" w:rsidRDefault="001A6F81" w:rsidP="008E3C99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1A6F81">
        <w:rPr>
          <w:lang w:val="en-US"/>
        </w:rPr>
        <w:t>Downloading: curl.tcz</w:t>
      </w:r>
    </w:p>
    <w:p w14:paraId="71D01419" w14:textId="77777777" w:rsidR="001A6F81" w:rsidRPr="001A6F81" w:rsidRDefault="001A6F81" w:rsidP="008E3C99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1A6F81">
        <w:rPr>
          <w:lang w:val="en-US"/>
        </w:rPr>
        <w:t>Connecting to repo.tinycorelinux.net (128.127.66.77:80)</w:t>
      </w:r>
    </w:p>
    <w:p w14:paraId="569FE8E9" w14:textId="77777777" w:rsidR="001A6F81" w:rsidRPr="001A6F81" w:rsidRDefault="001A6F81" w:rsidP="008E3C99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1A6F81">
        <w:rPr>
          <w:lang w:val="en-US"/>
        </w:rPr>
        <w:t>curl.tcz             100% |*******************************|   272k  0:00:00 ETA</w:t>
      </w:r>
    </w:p>
    <w:p w14:paraId="4FB706CA" w14:textId="77777777" w:rsidR="001A6F81" w:rsidRPr="007826FD" w:rsidRDefault="001A6F81" w:rsidP="008E3C99">
      <w:pPr>
        <w:shd w:val="clear" w:color="auto" w:fill="D0CECE" w:themeFill="background2" w:themeFillShade="E6"/>
        <w:rPr>
          <w:lang w:val="en-US"/>
        </w:rPr>
      </w:pPr>
      <w:r w:rsidRPr="001A6F81">
        <w:rPr>
          <w:lang w:val="en-US"/>
        </w:rPr>
        <w:t>curl.tcz: OK</w:t>
      </w:r>
    </w:p>
    <w:p w14:paraId="29A7DD90" w14:textId="77777777" w:rsidR="008E3C99" w:rsidRPr="007826FD" w:rsidRDefault="008E3C99" w:rsidP="008E3C99">
      <w:pPr>
        <w:rPr>
          <w:rFonts w:ascii="Courier New" w:hAnsi="Courier New"/>
          <w:lang w:val="en-US"/>
        </w:rPr>
      </w:pPr>
    </w:p>
    <w:p w14:paraId="3F25B4FD" w14:textId="4F7E4F54" w:rsidR="00595B0B" w:rsidRDefault="00FE53EF" w:rsidP="00595B0B">
      <w:pPr>
        <w:spacing w:after="120" w:line="360" w:lineRule="auto"/>
      </w:pPr>
      <w:r>
        <w:rPr>
          <w:rFonts w:eastAsia="Times New Roman"/>
        </w:rPr>
        <w:t xml:space="preserve">Проверка работы </w:t>
      </w:r>
      <w:r>
        <w:rPr>
          <w:rFonts w:eastAsia="Times New Roman"/>
          <w:lang w:val="en-US"/>
        </w:rPr>
        <w:t>httpd</w:t>
      </w:r>
      <w:r w:rsidRPr="00FE53EF">
        <w:rPr>
          <w:rFonts w:eastAsia="Times New Roman"/>
        </w:rPr>
        <w:t xml:space="preserve"> </w:t>
      </w:r>
      <w:r>
        <w:rPr>
          <w:rFonts w:eastAsia="Times New Roman"/>
        </w:rPr>
        <w:t xml:space="preserve">сервера на маршрутизаторе </w:t>
      </w:r>
      <w:r>
        <w:rPr>
          <w:rFonts w:eastAsia="Times New Roman"/>
          <w:lang w:val="en-US"/>
        </w:rPr>
        <w:t>vesr</w:t>
      </w:r>
      <w:r w:rsidRPr="00FE53EF">
        <w:rPr>
          <w:rFonts w:eastAsia="Times New Roman"/>
        </w:rPr>
        <w:t xml:space="preserve">124-2-1 </w:t>
      </w:r>
      <w:r>
        <w:rPr>
          <w:rFonts w:eastAsia="Times New Roman"/>
        </w:rPr>
        <w:t xml:space="preserve">утилитой </w:t>
      </w:r>
      <w:r>
        <w:rPr>
          <w:rFonts w:eastAsia="Times New Roman"/>
          <w:lang w:val="en-US"/>
        </w:rPr>
        <w:t>curl</w:t>
      </w:r>
      <w:r w:rsidRPr="00FE53EF">
        <w:rPr>
          <w:rFonts w:eastAsia="Times New Roman"/>
        </w:rPr>
        <w:t xml:space="preserve"> </w:t>
      </w:r>
      <w:r>
        <w:rPr>
          <w:rFonts w:eastAsia="Times New Roman"/>
        </w:rPr>
        <w:t xml:space="preserve">из командной строки машины </w:t>
      </w:r>
      <w:r>
        <w:rPr>
          <w:rFonts w:eastAsia="Times New Roman"/>
          <w:lang w:val="en-US"/>
        </w:rPr>
        <w:t>MicroCoreLinux</w:t>
      </w:r>
      <w:r w:rsidRPr="00FE53EF">
        <w:rPr>
          <w:rFonts w:eastAsia="Times New Roman"/>
        </w:rPr>
        <w:t>6.4-3</w:t>
      </w:r>
      <w:r>
        <w:rPr>
          <w:rFonts w:eastAsia="Times New Roman"/>
        </w:rPr>
        <w:t>:</w:t>
      </w:r>
    </w:p>
    <w:p w14:paraId="4E1C8A7D" w14:textId="77777777" w:rsidR="00FE53EF" w:rsidRPr="00FE53EF" w:rsidRDefault="00FE53EF" w:rsidP="008E3C99">
      <w:pPr>
        <w:shd w:val="clear" w:color="auto" w:fill="D0CECE" w:themeFill="background2" w:themeFillShade="E6"/>
        <w:rPr>
          <w:lang w:val="en-US"/>
        </w:rPr>
      </w:pPr>
      <w:r w:rsidRPr="00FE53EF">
        <w:rPr>
          <w:lang w:val="en-US"/>
        </w:rPr>
        <w:t>gns3@box:~$ curl 172.16.1.2</w:t>
      </w:r>
    </w:p>
    <w:p w14:paraId="37F9AFD5" w14:textId="77777777" w:rsidR="00FE53EF" w:rsidRPr="00FE53EF" w:rsidRDefault="00FE53EF" w:rsidP="008E3C99">
      <w:pPr>
        <w:shd w:val="clear" w:color="auto" w:fill="D0CECE" w:themeFill="background2" w:themeFillShade="E6"/>
        <w:rPr>
          <w:lang w:val="en-US"/>
        </w:rPr>
      </w:pPr>
      <w:r w:rsidRPr="00FE53EF">
        <w:rPr>
          <w:lang w:val="en-US"/>
        </w:rPr>
        <w:t>&lt;!doctype html&gt;</w:t>
      </w:r>
    </w:p>
    <w:p w14:paraId="00DB50BB" w14:textId="77777777" w:rsidR="00FE53EF" w:rsidRPr="00FE53EF" w:rsidRDefault="00FE53EF" w:rsidP="008E3C99">
      <w:pPr>
        <w:shd w:val="clear" w:color="auto" w:fill="D0CECE" w:themeFill="background2" w:themeFillShade="E6"/>
        <w:rPr>
          <w:lang w:val="en-US"/>
        </w:rPr>
      </w:pPr>
      <w:r w:rsidRPr="00FE53EF">
        <w:rPr>
          <w:lang w:val="en-US"/>
        </w:rPr>
        <w:t>&lt;html lang="ru-RU"&gt;</w:t>
      </w:r>
    </w:p>
    <w:p w14:paraId="78B4BAF2" w14:textId="77777777" w:rsidR="00FE53EF" w:rsidRPr="00FE53EF" w:rsidRDefault="00FE53EF" w:rsidP="008E3C99">
      <w:pPr>
        <w:shd w:val="clear" w:color="auto" w:fill="D0CECE" w:themeFill="background2" w:themeFillShade="E6"/>
        <w:rPr>
          <w:lang w:val="en-US"/>
        </w:rPr>
      </w:pPr>
      <w:r w:rsidRPr="00FE53EF">
        <w:rPr>
          <w:lang w:val="en-US"/>
        </w:rPr>
        <w:t>&lt;html&gt;</w:t>
      </w:r>
    </w:p>
    <w:p w14:paraId="4874CBC7" w14:textId="77777777" w:rsidR="00FE53EF" w:rsidRPr="00FE53EF" w:rsidRDefault="00FE53EF" w:rsidP="008E3C99">
      <w:pPr>
        <w:shd w:val="clear" w:color="auto" w:fill="D0CECE" w:themeFill="background2" w:themeFillShade="E6"/>
        <w:rPr>
          <w:lang w:val="en-US"/>
        </w:rPr>
      </w:pPr>
      <w:r w:rsidRPr="00FE53EF">
        <w:rPr>
          <w:lang w:val="en-US"/>
        </w:rPr>
        <w:t xml:space="preserve">  &lt;head&gt;</w:t>
      </w:r>
    </w:p>
    <w:p w14:paraId="43BA6C08" w14:textId="77777777" w:rsidR="00FE53EF" w:rsidRPr="00FE53EF" w:rsidRDefault="00FE53EF" w:rsidP="008E3C99">
      <w:pPr>
        <w:shd w:val="clear" w:color="auto" w:fill="D0CECE" w:themeFill="background2" w:themeFillShade="E6"/>
        <w:rPr>
          <w:lang w:val="en-US"/>
        </w:rPr>
      </w:pPr>
      <w:r w:rsidRPr="00FE53EF">
        <w:rPr>
          <w:lang w:val="en-US"/>
        </w:rPr>
        <w:t xml:space="preserve">    &lt;meta charset="utf-8"</w:t>
      </w:r>
    </w:p>
    <w:p w14:paraId="61CF4778" w14:textId="77777777" w:rsidR="00FE53EF" w:rsidRPr="00FE53EF" w:rsidRDefault="00FE53EF" w:rsidP="008E3C99">
      <w:pPr>
        <w:shd w:val="clear" w:color="auto" w:fill="D0CECE" w:themeFill="background2" w:themeFillShade="E6"/>
        <w:rPr>
          <w:lang w:val="en-US"/>
        </w:rPr>
      </w:pPr>
      <w:r w:rsidRPr="00FE53EF">
        <w:rPr>
          <w:lang w:val="en-US"/>
        </w:rPr>
        <w:t xml:space="preserve">    &lt;title&gt;</w:t>
      </w:r>
      <w:r>
        <w:t>Нью</w:t>
      </w:r>
      <w:r w:rsidRPr="00FE53EF">
        <w:rPr>
          <w:lang w:val="en-US"/>
        </w:rPr>
        <w:t>-</w:t>
      </w:r>
      <w:r>
        <w:t>Васюки</w:t>
      </w:r>
      <w:r w:rsidRPr="00FE53EF">
        <w:rPr>
          <w:lang w:val="en-US"/>
        </w:rPr>
        <w:t>-&gt;</w:t>
      </w:r>
      <w:r>
        <w:t>Арбатов</w:t>
      </w:r>
      <w:r w:rsidRPr="00FE53EF">
        <w:rPr>
          <w:lang w:val="en-US"/>
        </w:rPr>
        <w:t>&lt;/title&gt;</w:t>
      </w:r>
    </w:p>
    <w:p w14:paraId="67F5BB41" w14:textId="77777777" w:rsidR="00FE53EF" w:rsidRDefault="00FE53EF" w:rsidP="008E3C99">
      <w:pPr>
        <w:shd w:val="clear" w:color="auto" w:fill="D0CECE" w:themeFill="background2" w:themeFillShade="E6"/>
      </w:pPr>
      <w:r w:rsidRPr="00FE53EF">
        <w:rPr>
          <w:lang w:val="en-US"/>
        </w:rPr>
        <w:t xml:space="preserve">  </w:t>
      </w:r>
      <w:r>
        <w:t>&lt;/head&gt;</w:t>
      </w:r>
    </w:p>
    <w:p w14:paraId="591DA5B2" w14:textId="77777777" w:rsidR="00FE53EF" w:rsidRDefault="00FE53EF" w:rsidP="008E3C99">
      <w:pPr>
        <w:shd w:val="clear" w:color="auto" w:fill="D0CECE" w:themeFill="background2" w:themeFillShade="E6"/>
      </w:pPr>
      <w:r>
        <w:t xml:space="preserve">  &lt;body&gt;</w:t>
      </w:r>
    </w:p>
    <w:p w14:paraId="616A8BE2" w14:textId="77777777" w:rsidR="00FE53EF" w:rsidRDefault="00FE53EF" w:rsidP="008E3C99">
      <w:pPr>
        <w:shd w:val="clear" w:color="auto" w:fill="D0CECE" w:themeFill="background2" w:themeFillShade="E6"/>
      </w:pPr>
      <w:r>
        <w:t xml:space="preserve">    &lt;br&gt; Ударим автопробегом по бездорожью, разгильдяйству и пофигизму!</w:t>
      </w:r>
    </w:p>
    <w:p w14:paraId="4F853E5C" w14:textId="77777777" w:rsidR="00FE53EF" w:rsidRDefault="00FE53EF" w:rsidP="008E3C99">
      <w:pPr>
        <w:shd w:val="clear" w:color="auto" w:fill="D0CECE" w:themeFill="background2" w:themeFillShade="E6"/>
      </w:pPr>
      <w:r>
        <w:t xml:space="preserve">  &lt;/body&gt;</w:t>
      </w:r>
    </w:p>
    <w:p w14:paraId="45B6206B" w14:textId="77777777" w:rsidR="00FE53EF" w:rsidRDefault="00FE53EF" w:rsidP="008E3C99">
      <w:pPr>
        <w:shd w:val="clear" w:color="auto" w:fill="D0CECE" w:themeFill="background2" w:themeFillShade="E6"/>
      </w:pPr>
      <w:r>
        <w:t>&lt;/html&gt;</w:t>
      </w:r>
    </w:p>
    <w:p w14:paraId="555A6D06" w14:textId="51D99A61" w:rsidR="00FE53EF" w:rsidRPr="00FE53EF" w:rsidRDefault="00FE53EF" w:rsidP="008E3C99">
      <w:pPr>
        <w:shd w:val="clear" w:color="auto" w:fill="D0CECE" w:themeFill="background2" w:themeFillShade="E6"/>
        <w:spacing w:after="120" w:line="360" w:lineRule="auto"/>
      </w:pPr>
      <w:r>
        <w:rPr>
          <w:rFonts w:eastAsia="Times New Roman"/>
        </w:rPr>
        <w:t>gns3@box:~$</w:t>
      </w:r>
    </w:p>
    <w:p w14:paraId="0F5FA70D" w14:textId="581C5402" w:rsidR="00EB603F" w:rsidRDefault="00FE53EF" w:rsidP="00EB603F">
      <w:pPr>
        <w:spacing w:after="120" w:line="360" w:lineRule="auto"/>
      </w:pPr>
      <w:r>
        <w:rPr>
          <w:rFonts w:eastAsia="Times New Roman"/>
        </w:rPr>
        <w:t xml:space="preserve">И итоговая проверка из графического браузера </w:t>
      </w:r>
      <w:r>
        <w:rPr>
          <w:rFonts w:eastAsia="Times New Roman"/>
          <w:lang w:val="en-US"/>
        </w:rPr>
        <w:t>firefox</w:t>
      </w:r>
      <w:r w:rsidRPr="00FE53EF">
        <w:rPr>
          <w:rFonts w:eastAsia="Times New Roman"/>
        </w:rPr>
        <w:t xml:space="preserve"> </w:t>
      </w:r>
      <w:r>
        <w:rPr>
          <w:rFonts w:eastAsia="Times New Roman"/>
        </w:rPr>
        <w:t>к чему мы так долго шли:</w:t>
      </w:r>
    </w:p>
    <w:p w14:paraId="1D574ED9" w14:textId="77777777" w:rsidR="00FE53EF" w:rsidRDefault="00FE53EF" w:rsidP="00FE53EF">
      <w:pPr>
        <w:keepNext/>
        <w:spacing w:after="120" w:line="360" w:lineRule="auto"/>
      </w:pPr>
      <w:r w:rsidRPr="00FE53EF">
        <w:rPr>
          <w:rFonts w:eastAsia="Times New Roman"/>
          <w:noProof/>
        </w:rPr>
        <w:drawing>
          <wp:inline distT="0" distB="0" distL="0" distR="0" wp14:anchorId="3D010B8D" wp14:editId="1D1AF4E4">
            <wp:extent cx="4320000" cy="3548460"/>
            <wp:effectExtent l="0" t="0" r="4445" b="0"/>
            <wp:docPr id="2831536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153659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354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B5062" w14:textId="107DCF15" w:rsidR="00FE53EF" w:rsidRPr="00FE53EF" w:rsidRDefault="00FE53EF" w:rsidP="00FE53EF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893CB8">
        <w:rPr>
          <w:rFonts w:eastAsia="Times New Roman"/>
          <w:noProof/>
        </w:rPr>
        <w:t>9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893CB8">
        <w:rPr>
          <w:rFonts w:eastAsia="Times New Roman"/>
          <w:noProof/>
        </w:rPr>
        <w:t>13</w:t>
      </w:r>
      <w:r w:rsidR="007A0402">
        <w:rPr>
          <w:rFonts w:eastAsia="Times New Roman"/>
        </w:rPr>
        <w:fldChar w:fldCharType="end"/>
      </w:r>
      <w:r w:rsidR="00A53262">
        <w:rPr>
          <w:rFonts w:eastAsia="Times New Roman"/>
        </w:rPr>
        <w:t>.</w:t>
      </w:r>
      <w:r>
        <w:rPr>
          <w:rFonts w:eastAsia="Times New Roman"/>
        </w:rPr>
        <w:t xml:space="preserve"> Демонстрация работы сервера </w:t>
      </w:r>
      <w:r>
        <w:rPr>
          <w:rFonts w:eastAsia="Times New Roman"/>
          <w:lang w:val="en-US"/>
        </w:rPr>
        <w:t>httpd</w:t>
      </w:r>
      <w:r w:rsidRPr="00FE53EF">
        <w:rPr>
          <w:rFonts w:eastAsia="Times New Roman"/>
        </w:rPr>
        <w:t xml:space="preserve"> .</w:t>
      </w:r>
    </w:p>
    <w:bookmarkStart w:id="29" w:name="_Toc202281682" w:displacedByCustomXml="next"/>
    <w:sdt>
      <w:sdtPr>
        <w:rPr>
          <w:lang w:val="ro-RO"/>
        </w:rPr>
        <w:id w:val="1658034271"/>
        <w:placeholder>
          <w:docPart w:val="238A191513304E9C9FE177C21A539CD6"/>
        </w:placeholder>
        <w:temporary/>
        <w:showingPlcHdr/>
        <w15:appearance w15:val="hidden"/>
      </w:sdtPr>
      <w:sdtContent>
        <w:p w14:paraId="733703E8" w14:textId="77777777" w:rsidR="00381C14" w:rsidRPr="004E6785" w:rsidRDefault="00381C14" w:rsidP="00381C14">
          <w:pPr>
            <w:pStyle w:val="31"/>
            <w:numPr>
              <w:ilvl w:val="0"/>
              <w:numId w:val="0"/>
            </w:numPr>
            <w:rPr>
              <w:lang w:val="ro-RO"/>
            </w:rPr>
          </w:pPr>
          <w:r w:rsidRPr="004E6785">
            <w:rPr>
              <w:lang w:val="ro-RO" w:bidi="ru-RU"/>
            </w:rPr>
            <w:t>Сводка или ключевые выводы главы</w:t>
          </w:r>
        </w:p>
      </w:sdtContent>
    </w:sdt>
    <w:bookmarkEnd w:id="29" w:displacedByCustomXml="prev"/>
    <w:p w14:paraId="09584A2E" w14:textId="6106AB60" w:rsidR="00381C14" w:rsidRPr="00381C14" w:rsidRDefault="00381C14" w:rsidP="00381C14"/>
    <w:p w14:paraId="1807EF5F" w14:textId="65D5EB34" w:rsidR="00FE53EF" w:rsidRDefault="00977037">
      <w:pPr>
        <w:pStyle w:val="ac"/>
        <w:numPr>
          <w:ilvl w:val="0"/>
          <w:numId w:val="66"/>
        </w:numPr>
        <w:spacing w:after="120" w:line="360" w:lineRule="auto"/>
        <w:ind w:left="0"/>
      </w:pPr>
      <w:r>
        <w:rPr>
          <w:rFonts w:eastAsia="Times New Roman"/>
        </w:rPr>
        <w:t xml:space="preserve">Описана методика и приемы создания схемы подключения нового филиала с маршрутизатором </w:t>
      </w:r>
      <w:r>
        <w:rPr>
          <w:rFonts w:eastAsia="Times New Roman"/>
          <w:lang w:val="en-US"/>
        </w:rPr>
        <w:t>vesr</w:t>
      </w:r>
      <w:r w:rsidRPr="00977037">
        <w:rPr>
          <w:rFonts w:eastAsia="Times New Roman"/>
        </w:rPr>
        <w:t>.</w:t>
      </w:r>
    </w:p>
    <w:p w14:paraId="3B7D62B5" w14:textId="5D31467A" w:rsidR="00977037" w:rsidRPr="00977037" w:rsidRDefault="00977037">
      <w:pPr>
        <w:pStyle w:val="ac"/>
        <w:numPr>
          <w:ilvl w:val="0"/>
          <w:numId w:val="66"/>
        </w:numPr>
        <w:spacing w:after="120" w:line="360" w:lineRule="auto"/>
        <w:ind w:left="0"/>
      </w:pPr>
      <w:r>
        <w:rPr>
          <w:rFonts w:eastAsia="Times New Roman"/>
        </w:rPr>
        <w:t>Настроен маршрути</w:t>
      </w:r>
      <w:r w:rsidR="008E3C99">
        <w:rPr>
          <w:rFonts w:eastAsia="Times New Roman"/>
        </w:rPr>
        <w:t>з</w:t>
      </w:r>
      <w:r>
        <w:rPr>
          <w:rFonts w:eastAsia="Times New Roman"/>
        </w:rPr>
        <w:t xml:space="preserve">атор с сервисами </w:t>
      </w:r>
      <w:r>
        <w:rPr>
          <w:rFonts w:eastAsia="Times New Roman"/>
          <w:lang w:val="en-US"/>
        </w:rPr>
        <w:t>NAT</w:t>
      </w:r>
      <w:r w:rsidRPr="00977037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SOURCE</w:t>
      </w:r>
      <w:r w:rsidRPr="00977037">
        <w:rPr>
          <w:rFonts w:eastAsia="Times New Roman"/>
        </w:rPr>
        <w:t xml:space="preserve">, </w:t>
      </w:r>
      <w:r>
        <w:rPr>
          <w:rFonts w:eastAsia="Times New Roman"/>
          <w:lang w:val="en-US"/>
        </w:rPr>
        <w:t>DHCP</w:t>
      </w:r>
      <w:r w:rsidRPr="00977037">
        <w:rPr>
          <w:rFonts w:eastAsia="Times New Roman"/>
        </w:rPr>
        <w:t xml:space="preserve">, </w:t>
      </w:r>
      <w:r>
        <w:rPr>
          <w:rFonts w:eastAsia="Times New Roman"/>
          <w:lang w:val="en-US"/>
        </w:rPr>
        <w:t>static</w:t>
      </w:r>
      <w:r w:rsidRPr="00977037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routing</w:t>
      </w:r>
      <w:r w:rsidRPr="00977037">
        <w:rPr>
          <w:rFonts w:eastAsia="Times New Roman"/>
        </w:rPr>
        <w:t>.</w:t>
      </w:r>
    </w:p>
    <w:p w14:paraId="59653AF5" w14:textId="6111BB8C" w:rsidR="00977037" w:rsidRPr="00977037" w:rsidRDefault="00977037">
      <w:pPr>
        <w:pStyle w:val="ac"/>
        <w:numPr>
          <w:ilvl w:val="0"/>
          <w:numId w:val="66"/>
        </w:numPr>
        <w:spacing w:after="120" w:line="360" w:lineRule="auto"/>
        <w:ind w:left="0"/>
      </w:pPr>
      <w:r>
        <w:rPr>
          <w:rFonts w:eastAsia="Times New Roman"/>
        </w:rPr>
        <w:t>Создан туннель по технологии пку+</w:t>
      </w:r>
      <w:r>
        <w:rPr>
          <w:rFonts w:eastAsia="Times New Roman"/>
          <w:lang w:val="en-US"/>
        </w:rPr>
        <w:t>ipsec</w:t>
      </w:r>
      <w:r>
        <w:rPr>
          <w:rFonts w:eastAsia="Times New Roman"/>
        </w:rPr>
        <w:t xml:space="preserve"> на двух маршрутизаторах.</w:t>
      </w:r>
    </w:p>
    <w:p w14:paraId="60F3FEAD" w14:textId="1E186FF2" w:rsidR="00977037" w:rsidRDefault="00977037">
      <w:pPr>
        <w:pStyle w:val="ac"/>
        <w:numPr>
          <w:ilvl w:val="0"/>
          <w:numId w:val="66"/>
        </w:numPr>
        <w:spacing w:after="120" w:line="360" w:lineRule="auto"/>
        <w:ind w:left="0"/>
      </w:pPr>
      <w:r>
        <w:rPr>
          <w:rFonts w:eastAsia="Times New Roman"/>
        </w:rPr>
        <w:t>Установлены служебные утилиты.</w:t>
      </w:r>
    </w:p>
    <w:p w14:paraId="401E688E" w14:textId="713FD7CF" w:rsidR="00977037" w:rsidRPr="00977037" w:rsidRDefault="00977037">
      <w:pPr>
        <w:pStyle w:val="ac"/>
        <w:numPr>
          <w:ilvl w:val="0"/>
          <w:numId w:val="66"/>
        </w:numPr>
        <w:spacing w:after="120" w:line="360" w:lineRule="auto"/>
        <w:ind w:left="0"/>
      </w:pPr>
      <w:r>
        <w:rPr>
          <w:rFonts w:eastAsia="Times New Roman"/>
        </w:rPr>
        <w:t xml:space="preserve">Настроен сервер </w:t>
      </w:r>
      <w:r>
        <w:rPr>
          <w:rFonts w:eastAsia="Times New Roman"/>
          <w:lang w:val="en-US"/>
        </w:rPr>
        <w:t>busybox-httpd.</w:t>
      </w:r>
    </w:p>
    <w:p w14:paraId="783D068A" w14:textId="48FC2B4B" w:rsidR="00977037" w:rsidRPr="00977037" w:rsidRDefault="00977037">
      <w:pPr>
        <w:pStyle w:val="ac"/>
        <w:numPr>
          <w:ilvl w:val="0"/>
          <w:numId w:val="66"/>
        </w:numPr>
        <w:spacing w:after="120" w:line="360" w:lineRule="auto"/>
        <w:ind w:left="0"/>
      </w:pPr>
      <w:r>
        <w:rPr>
          <w:rFonts w:eastAsia="Times New Roman"/>
        </w:rPr>
        <w:t xml:space="preserve">Описаны команды настройки и проверки туннеля </w:t>
      </w:r>
      <w:r>
        <w:rPr>
          <w:rFonts w:eastAsia="Times New Roman"/>
          <w:lang w:val="en-US"/>
        </w:rPr>
        <w:t>gre</w:t>
      </w:r>
      <w:r w:rsidRPr="00977037">
        <w:rPr>
          <w:rFonts w:eastAsia="Times New Roman"/>
        </w:rPr>
        <w:t>+</w:t>
      </w:r>
      <w:r>
        <w:rPr>
          <w:rFonts w:eastAsia="Times New Roman"/>
          <w:lang w:val="en-US"/>
        </w:rPr>
        <w:t>ipsec</w:t>
      </w:r>
      <w:r w:rsidRPr="00977037">
        <w:rPr>
          <w:rFonts w:eastAsia="Times New Roman"/>
        </w:rPr>
        <w:t>.</w:t>
      </w:r>
    </w:p>
    <w:p w14:paraId="28BCB214" w14:textId="000733A6" w:rsidR="00977037" w:rsidRPr="00977037" w:rsidRDefault="00977037" w:rsidP="00977037">
      <w:pPr>
        <w:spacing w:after="120" w:line="360" w:lineRule="auto"/>
      </w:pPr>
      <w:r>
        <w:rPr>
          <w:rFonts w:eastAsia="Times New Roman"/>
        </w:rPr>
        <w:t>В следующей главе будет описан порядок настройки протокола динамической маршрутизации</w:t>
      </w:r>
      <w:r w:rsidR="007E5D11">
        <w:rPr>
          <w:rFonts w:eastAsia="Times New Roman"/>
        </w:rPr>
        <w:t xml:space="preserve"> </w:t>
      </w:r>
      <w:r w:rsidR="007E5D11">
        <w:rPr>
          <w:rFonts w:eastAsia="Times New Roman"/>
          <w:lang w:val="en-US"/>
        </w:rPr>
        <w:t>OSPF</w:t>
      </w:r>
      <w:r>
        <w:rPr>
          <w:rFonts w:eastAsia="Times New Roman"/>
        </w:rPr>
        <w:t xml:space="preserve"> приме</w:t>
      </w:r>
      <w:r w:rsidR="008E3C99">
        <w:rPr>
          <w:rFonts w:eastAsia="Times New Roman"/>
        </w:rPr>
        <w:t>н</w:t>
      </w:r>
      <w:r>
        <w:rPr>
          <w:rFonts w:eastAsia="Times New Roman"/>
        </w:rPr>
        <w:t>ительно к изученной схеме подключения центрального офиса и двух его филиалов.</w:t>
      </w:r>
    </w:p>
    <w:p w14:paraId="7DDE38AF" w14:textId="77777777" w:rsidR="00FE53EF" w:rsidRPr="00977037" w:rsidRDefault="00FE53EF" w:rsidP="00FE53EF">
      <w:pPr>
        <w:spacing w:after="120" w:line="360" w:lineRule="auto"/>
      </w:pPr>
    </w:p>
    <w:p w14:paraId="602003B0" w14:textId="77777777" w:rsidR="008A672A" w:rsidRPr="008A672A" w:rsidRDefault="008A672A" w:rsidP="00E97148">
      <w:pPr>
        <w:spacing w:after="120" w:line="360" w:lineRule="auto"/>
      </w:pPr>
    </w:p>
    <w:p w14:paraId="3321A272" w14:textId="77777777" w:rsidR="00E97148" w:rsidRPr="009324B5" w:rsidRDefault="00E97148" w:rsidP="009324B5">
      <w:pPr>
        <w:pStyle w:val="1"/>
        <w:spacing w:after="120"/>
        <w:ind w:left="0"/>
      </w:pPr>
      <w:bookmarkStart w:id="30" w:name="_Toc202281683"/>
      <w:r w:rsidRPr="009324B5">
        <w:rPr>
          <w:rFonts w:ascii="Times New Roman" w:eastAsia="Times New Roman" w:hAnsi="Times New Roman"/>
          <w:sz w:val="28"/>
        </w:rPr>
        <w:t>Глава 10. Настройка  динамической ( OSPF) маршрутизации в виртуальном маршрутизаторе vESR.</w:t>
      </w:r>
      <w:bookmarkEnd w:id="30"/>
    </w:p>
    <w:p w14:paraId="6BD50027" w14:textId="77777777" w:rsidR="007E5D11" w:rsidRPr="002B5B4C" w:rsidRDefault="007E5D11" w:rsidP="005E120A">
      <w:r>
        <w:t>Цель этой работы:</w:t>
      </w:r>
    </w:p>
    <w:p w14:paraId="2D8804DB" w14:textId="40E1A6E0" w:rsidR="007E5D11" w:rsidRPr="002B5B4C" w:rsidRDefault="007E5D11" w:rsidP="005E120A">
      <w:r>
        <w:t>В предыдущей главе б</w:t>
      </w:r>
      <w:r w:rsidR="005E120A">
        <w:t>ы</w:t>
      </w:r>
      <w:r>
        <w:t xml:space="preserve">ло показано как строится сеть из трех территориально удаленных узлов в сети интернет- центрального офиса и двух филиалов. Настройка маршрутов для прохождения </w:t>
      </w:r>
      <w:r>
        <w:rPr>
          <w:lang w:val="en-US"/>
        </w:rPr>
        <w:t>IP</w:t>
      </w:r>
      <w:r w:rsidRPr="007E5D11">
        <w:t xml:space="preserve"> </w:t>
      </w:r>
      <w:r>
        <w:t>пакетов от узла к узлу</w:t>
      </w:r>
      <w:r w:rsidRPr="007E5D11">
        <w:t xml:space="preserve"> </w:t>
      </w:r>
      <w:r>
        <w:t>описана командами статической маршру</w:t>
      </w:r>
      <w:r w:rsidR="005E120A">
        <w:t>т</w:t>
      </w:r>
      <w:r>
        <w:t xml:space="preserve">изации. И при изменении параметров сети, придётся на каждом маршрутизаторе заново прописывать эти команды. В случае большого количества таких узлов это станет обременительным занятием и может привести к ошибкам в маршрутах. </w:t>
      </w:r>
      <w:r w:rsidR="005E120A">
        <w:t>Что бы избежать такого применяются проток</w:t>
      </w:r>
      <w:r w:rsidR="00381C14">
        <w:t>о</w:t>
      </w:r>
      <w:r w:rsidR="005E120A">
        <w:t xml:space="preserve">лы динамической маршрутизации, например, </w:t>
      </w:r>
      <w:r w:rsidR="005E120A">
        <w:rPr>
          <w:lang w:val="en-US"/>
        </w:rPr>
        <w:t>OSPF</w:t>
      </w:r>
      <w:r w:rsidR="005E120A" w:rsidRPr="005E120A">
        <w:t>.</w:t>
      </w:r>
    </w:p>
    <w:p w14:paraId="7A7B21BF" w14:textId="36CB5605" w:rsidR="005E120A" w:rsidRPr="005E120A" w:rsidRDefault="005E120A" w:rsidP="005E120A">
      <w:r w:rsidRPr="005E120A">
        <w:rPr>
          <w:lang w:val="en-US"/>
        </w:rPr>
        <w:t>OSPF</w:t>
      </w:r>
      <w:r w:rsidRPr="005E120A">
        <w:t xml:space="preserve"> (</w:t>
      </w:r>
      <w:r w:rsidRPr="005E120A">
        <w:rPr>
          <w:lang w:val="en-US"/>
        </w:rPr>
        <w:t>Open</w:t>
      </w:r>
      <w:r w:rsidRPr="005E120A">
        <w:t xml:space="preserve"> </w:t>
      </w:r>
      <w:r w:rsidRPr="005E120A">
        <w:rPr>
          <w:lang w:val="en-US"/>
        </w:rPr>
        <w:t>Shortest</w:t>
      </w:r>
      <w:r w:rsidRPr="005E120A">
        <w:t xml:space="preserve"> </w:t>
      </w:r>
      <w:r w:rsidRPr="005E120A">
        <w:rPr>
          <w:lang w:val="en-US"/>
        </w:rPr>
        <w:t>Path</w:t>
      </w:r>
      <w:r w:rsidRPr="005E120A">
        <w:t xml:space="preserve"> </w:t>
      </w:r>
      <w:r w:rsidRPr="005E120A">
        <w:rPr>
          <w:lang w:val="en-US"/>
        </w:rPr>
        <w:t>First</w:t>
      </w:r>
      <w:r w:rsidRPr="005E120A">
        <w:t>) — это протокол внутренней маршрутизации, который позволяет маршрутизаторам обмениваться маршрутной информацией внутри одной автономной системы.</w:t>
      </w:r>
    </w:p>
    <w:p w14:paraId="60CAA01C" w14:textId="77777777" w:rsidR="005E120A" w:rsidRPr="005E120A" w:rsidRDefault="005E120A" w:rsidP="005E120A">
      <w:r w:rsidRPr="005E120A">
        <w:t xml:space="preserve">Основная задача </w:t>
      </w:r>
      <w:r w:rsidRPr="005E120A">
        <w:rPr>
          <w:lang w:val="en-US"/>
        </w:rPr>
        <w:t>OSPF</w:t>
      </w:r>
      <w:r w:rsidRPr="005E120A">
        <w:t xml:space="preserve"> — определение оптимального пути для передачи данных между узлами сети на основе различных метрик (например, стоимости маршрута). </w:t>
      </w:r>
    </w:p>
    <w:p w14:paraId="71212B08" w14:textId="77777777" w:rsidR="005E120A" w:rsidRPr="005E120A" w:rsidRDefault="005E120A" w:rsidP="005E120A">
      <w:r w:rsidRPr="005E120A">
        <w:t xml:space="preserve">Некоторые особенности </w:t>
      </w:r>
      <w:r w:rsidRPr="005E120A">
        <w:rPr>
          <w:lang w:val="en-US"/>
        </w:rPr>
        <w:t>OSPF</w:t>
      </w:r>
      <w:r w:rsidRPr="005E120A">
        <w:t>:</w:t>
      </w:r>
    </w:p>
    <w:p w14:paraId="207CCFDD" w14:textId="77777777" w:rsidR="005E120A" w:rsidRPr="005E120A" w:rsidRDefault="005E120A" w:rsidP="005E120A">
      <w:r w:rsidRPr="005E120A">
        <w:t xml:space="preserve">Динамическая маршрутизация. В отличие от статической маршрутизации, где маршруты прописываются вручную, </w:t>
      </w:r>
      <w:r w:rsidRPr="005E120A">
        <w:rPr>
          <w:lang w:val="en-US"/>
        </w:rPr>
        <w:t>OSPF</w:t>
      </w:r>
      <w:r w:rsidRPr="005E120A">
        <w:t xml:space="preserve"> автоматически адаптируется к изменениям в топологии сети.</w:t>
      </w:r>
    </w:p>
    <w:p w14:paraId="6F3F11CC" w14:textId="77777777" w:rsidR="005E120A" w:rsidRPr="005E120A" w:rsidRDefault="005E120A" w:rsidP="005E120A">
      <w:r w:rsidRPr="005E120A">
        <w:t xml:space="preserve">Поддержка больших и сложных сетей. </w:t>
      </w:r>
      <w:r w:rsidRPr="005E120A">
        <w:rPr>
          <w:lang w:val="en-US"/>
        </w:rPr>
        <w:t>OSPF</w:t>
      </w:r>
      <w:r w:rsidRPr="005E120A">
        <w:t xml:space="preserve"> поддерживает разделение сети на области, что помогает улучшить масштабируемость и управляемость сети.</w:t>
      </w:r>
    </w:p>
    <w:p w14:paraId="390A8A59" w14:textId="619AA802" w:rsidR="005E120A" w:rsidRDefault="005E120A" w:rsidP="005E120A">
      <w:r w:rsidRPr="005E120A">
        <w:t>Отправка обновлений только при изменениях топологии. Это снижает нагрузку на сеть и экономит ресурсы.</w:t>
      </w:r>
    </w:p>
    <w:p w14:paraId="4DBF67F0" w14:textId="0C872961" w:rsidR="005E120A" w:rsidRPr="009C390F" w:rsidRDefault="005E120A" w:rsidP="005E120A">
      <w:r>
        <w:t>Настроим динамическую маршрутизацию на примере схемы из предыдущей главы и уберём</w:t>
      </w:r>
      <w:r w:rsidR="009C390F">
        <w:t xml:space="preserve"> </w:t>
      </w:r>
      <w:r>
        <w:t>статику.</w:t>
      </w:r>
    </w:p>
    <w:p w14:paraId="301C2BF4" w14:textId="77777777" w:rsidR="005C2647" w:rsidRPr="009C390F" w:rsidRDefault="005C2647" w:rsidP="005E120A"/>
    <w:p w14:paraId="2A27BE46" w14:textId="72B362FC" w:rsidR="009C390F" w:rsidRDefault="005C2647" w:rsidP="00D70CDA">
      <w:pPr>
        <w:pStyle w:val="ac"/>
        <w:numPr>
          <w:ilvl w:val="0"/>
          <w:numId w:val="85"/>
        </w:numPr>
      </w:pPr>
      <w:r>
        <w:t xml:space="preserve">Удаляем на каждом узловом маршрутизаторе ( кроме </w:t>
      </w:r>
      <w:r w:rsidRPr="00D70CDA">
        <w:rPr>
          <w:lang w:val="en-US"/>
        </w:rPr>
        <w:t>vesr</w:t>
      </w:r>
      <w:r w:rsidRPr="005C2647">
        <w:t xml:space="preserve">124-2-3) </w:t>
      </w:r>
      <w:r>
        <w:t>статические маршруты не локальные сети филиалов</w:t>
      </w:r>
      <w:r w:rsidR="009C390F">
        <w:t xml:space="preserve">. На маршрутизаторе </w:t>
      </w:r>
      <w:r w:rsidR="009C390F" w:rsidRPr="00D70CDA">
        <w:rPr>
          <w:lang w:val="en-US"/>
        </w:rPr>
        <w:t>vesr</w:t>
      </w:r>
      <w:r w:rsidR="009C390F" w:rsidRPr="009C390F">
        <w:t xml:space="preserve">124-2-1 </w:t>
      </w:r>
      <w:r w:rsidR="009C390F">
        <w:t>смотрим доступность локальных сетей филиалов и какие маршруты идут в тоннели:</w:t>
      </w:r>
    </w:p>
    <w:p w14:paraId="137D0D01" w14:textId="77777777" w:rsidR="009C390F" w:rsidRDefault="009C390F" w:rsidP="005E120A"/>
    <w:p w14:paraId="35F4BA42" w14:textId="77777777" w:rsidR="009C390F" w:rsidRPr="009C390F" w:rsidRDefault="009C390F" w:rsidP="009C390F">
      <w:pPr>
        <w:shd w:val="clear" w:color="auto" w:fill="D0CECE" w:themeFill="background2" w:themeFillShade="E6"/>
        <w:rPr>
          <w:lang w:val="en-US"/>
        </w:rPr>
      </w:pPr>
      <w:r w:rsidRPr="009C390F">
        <w:rPr>
          <w:lang w:val="en-US"/>
        </w:rPr>
        <w:t>vesr124-2-1# ping 172.16.2.2</w:t>
      </w:r>
    </w:p>
    <w:p w14:paraId="089A4E9F" w14:textId="77777777" w:rsidR="009C390F" w:rsidRPr="009C390F" w:rsidRDefault="009C390F" w:rsidP="009C390F">
      <w:pPr>
        <w:shd w:val="clear" w:color="auto" w:fill="D0CECE" w:themeFill="background2" w:themeFillShade="E6"/>
        <w:rPr>
          <w:lang w:val="en-US"/>
        </w:rPr>
      </w:pPr>
      <w:r w:rsidRPr="009C390F">
        <w:rPr>
          <w:lang w:val="en-US"/>
        </w:rPr>
        <w:t>PING 172.16.2.2 (172.16.2.2) 56 bytes of data.</w:t>
      </w:r>
    </w:p>
    <w:p w14:paraId="22C6D8AB" w14:textId="77777777" w:rsidR="009C390F" w:rsidRPr="009C390F" w:rsidRDefault="009C390F" w:rsidP="009C390F">
      <w:pPr>
        <w:shd w:val="clear" w:color="auto" w:fill="D0CECE" w:themeFill="background2" w:themeFillShade="E6"/>
        <w:rPr>
          <w:lang w:val="en-US"/>
        </w:rPr>
      </w:pPr>
      <w:r w:rsidRPr="009C390F">
        <w:rPr>
          <w:lang w:val="en-US"/>
        </w:rPr>
        <w:t>!!!!!</w:t>
      </w:r>
    </w:p>
    <w:p w14:paraId="4172E6B9" w14:textId="77777777" w:rsidR="009C390F" w:rsidRPr="009C390F" w:rsidRDefault="009C390F" w:rsidP="009C390F">
      <w:pPr>
        <w:shd w:val="clear" w:color="auto" w:fill="D0CECE" w:themeFill="background2" w:themeFillShade="E6"/>
        <w:rPr>
          <w:lang w:val="en-US"/>
        </w:rPr>
      </w:pPr>
      <w:r w:rsidRPr="009C390F">
        <w:rPr>
          <w:lang w:val="en-US"/>
        </w:rPr>
        <w:t>--- 172.16.2.2 ping statistics ---</w:t>
      </w:r>
    </w:p>
    <w:p w14:paraId="700A0F6F" w14:textId="77777777" w:rsidR="009C390F" w:rsidRPr="009C390F" w:rsidRDefault="009C390F" w:rsidP="009C390F">
      <w:pPr>
        <w:shd w:val="clear" w:color="auto" w:fill="D0CECE" w:themeFill="background2" w:themeFillShade="E6"/>
        <w:rPr>
          <w:lang w:val="en-US"/>
        </w:rPr>
      </w:pPr>
      <w:r w:rsidRPr="009C390F">
        <w:rPr>
          <w:lang w:val="en-US"/>
        </w:rPr>
        <w:t>5 packets transmitted, 5 received, 0% packet loss, time 4009ms</w:t>
      </w:r>
    </w:p>
    <w:p w14:paraId="4CFF196C" w14:textId="77777777" w:rsidR="009C390F" w:rsidRPr="009C390F" w:rsidRDefault="009C390F" w:rsidP="009C390F">
      <w:pPr>
        <w:shd w:val="clear" w:color="auto" w:fill="D0CECE" w:themeFill="background2" w:themeFillShade="E6"/>
        <w:rPr>
          <w:lang w:val="en-US"/>
        </w:rPr>
      </w:pPr>
      <w:r w:rsidRPr="009C390F">
        <w:rPr>
          <w:lang w:val="en-US"/>
        </w:rPr>
        <w:t>rtt min/avg/max/mdev = 2.242/5.848/13.450/4.069 ms</w:t>
      </w:r>
    </w:p>
    <w:p w14:paraId="717F2710" w14:textId="77777777" w:rsidR="009C390F" w:rsidRPr="009C390F" w:rsidRDefault="009C390F" w:rsidP="009C390F">
      <w:pPr>
        <w:shd w:val="clear" w:color="auto" w:fill="D0CECE" w:themeFill="background2" w:themeFillShade="E6"/>
        <w:rPr>
          <w:lang w:val="en-US"/>
        </w:rPr>
      </w:pPr>
      <w:r w:rsidRPr="009C390F">
        <w:rPr>
          <w:lang w:val="en-US"/>
        </w:rPr>
        <w:t>vesr124-2-1# ping 172.16.3.2</w:t>
      </w:r>
    </w:p>
    <w:p w14:paraId="360A810E" w14:textId="77777777" w:rsidR="009C390F" w:rsidRPr="009C390F" w:rsidRDefault="009C390F" w:rsidP="009C390F">
      <w:pPr>
        <w:shd w:val="clear" w:color="auto" w:fill="D0CECE" w:themeFill="background2" w:themeFillShade="E6"/>
        <w:rPr>
          <w:lang w:val="en-US"/>
        </w:rPr>
      </w:pPr>
      <w:r w:rsidRPr="009C390F">
        <w:rPr>
          <w:lang w:val="en-US"/>
        </w:rPr>
        <w:t>PING 172.16.3.2 (172.16.3.2) 56 bytes of data.</w:t>
      </w:r>
    </w:p>
    <w:p w14:paraId="4C05D3D2" w14:textId="77777777" w:rsidR="009C390F" w:rsidRPr="009C390F" w:rsidRDefault="009C390F" w:rsidP="009C390F">
      <w:pPr>
        <w:shd w:val="clear" w:color="auto" w:fill="D0CECE" w:themeFill="background2" w:themeFillShade="E6"/>
        <w:rPr>
          <w:lang w:val="en-US"/>
        </w:rPr>
      </w:pPr>
      <w:r w:rsidRPr="009C390F">
        <w:rPr>
          <w:lang w:val="en-US"/>
        </w:rPr>
        <w:t>.!!!!</w:t>
      </w:r>
    </w:p>
    <w:p w14:paraId="169C020C" w14:textId="77777777" w:rsidR="009C390F" w:rsidRPr="009C390F" w:rsidRDefault="009C390F" w:rsidP="009C390F">
      <w:pPr>
        <w:shd w:val="clear" w:color="auto" w:fill="D0CECE" w:themeFill="background2" w:themeFillShade="E6"/>
        <w:rPr>
          <w:lang w:val="en-US"/>
        </w:rPr>
      </w:pPr>
      <w:r w:rsidRPr="009C390F">
        <w:rPr>
          <w:lang w:val="en-US"/>
        </w:rPr>
        <w:t>--- 172.16.3.2 ping statistics ---</w:t>
      </w:r>
    </w:p>
    <w:p w14:paraId="7A074944" w14:textId="77777777" w:rsidR="009C390F" w:rsidRPr="009C390F" w:rsidRDefault="009C390F" w:rsidP="009C390F">
      <w:pPr>
        <w:shd w:val="clear" w:color="auto" w:fill="D0CECE" w:themeFill="background2" w:themeFillShade="E6"/>
        <w:rPr>
          <w:lang w:val="en-US"/>
        </w:rPr>
      </w:pPr>
      <w:r w:rsidRPr="009C390F">
        <w:rPr>
          <w:lang w:val="en-US"/>
        </w:rPr>
        <w:t>5 packets transmitted, 4 received, 20% packet loss, time 4010ms</w:t>
      </w:r>
    </w:p>
    <w:p w14:paraId="2DA1A811" w14:textId="0492BDC7" w:rsidR="009C390F" w:rsidRPr="009C390F" w:rsidRDefault="009C390F" w:rsidP="009C390F">
      <w:pPr>
        <w:shd w:val="clear" w:color="auto" w:fill="D0CECE" w:themeFill="background2" w:themeFillShade="E6"/>
        <w:rPr>
          <w:lang w:val="en-US"/>
        </w:rPr>
      </w:pPr>
      <w:r w:rsidRPr="009C390F">
        <w:rPr>
          <w:lang w:val="en-US"/>
        </w:rPr>
        <w:t>rtt min/avg/max/mdev = 4.207/6.374/8.481/1.970 ms</w:t>
      </w:r>
    </w:p>
    <w:p w14:paraId="2E5C7A0F" w14:textId="77777777" w:rsidR="009C390F" w:rsidRPr="009C390F" w:rsidRDefault="009C390F" w:rsidP="009C390F">
      <w:pPr>
        <w:shd w:val="clear" w:color="auto" w:fill="D0CECE" w:themeFill="background2" w:themeFillShade="E6"/>
        <w:rPr>
          <w:lang w:val="en-US"/>
        </w:rPr>
      </w:pPr>
    </w:p>
    <w:p w14:paraId="5A6543BC" w14:textId="77777777" w:rsidR="009C390F" w:rsidRPr="009C390F" w:rsidRDefault="009C390F" w:rsidP="009C390F">
      <w:pPr>
        <w:shd w:val="clear" w:color="auto" w:fill="D0CECE" w:themeFill="background2" w:themeFillShade="E6"/>
        <w:rPr>
          <w:lang w:val="en-US"/>
        </w:rPr>
      </w:pPr>
      <w:r w:rsidRPr="009C390F">
        <w:rPr>
          <w:lang w:val="en-US"/>
        </w:rPr>
        <w:t>vesr124-2-1# sh run routing | i tunnel</w:t>
      </w:r>
    </w:p>
    <w:p w14:paraId="79E464C6" w14:textId="77777777" w:rsidR="009C390F" w:rsidRPr="009C390F" w:rsidRDefault="009C390F" w:rsidP="009C390F">
      <w:pPr>
        <w:shd w:val="clear" w:color="auto" w:fill="D0CECE" w:themeFill="background2" w:themeFillShade="E6"/>
        <w:rPr>
          <w:lang w:val="en-US"/>
        </w:rPr>
      </w:pPr>
      <w:r w:rsidRPr="009C390F">
        <w:rPr>
          <w:lang w:val="en-US"/>
        </w:rPr>
        <w:t>ip route 172.16.2.0/24 tunnel gre 10</w:t>
      </w:r>
    </w:p>
    <w:p w14:paraId="5DBBC14A" w14:textId="49FB0C32" w:rsidR="009C390F" w:rsidRPr="002B5B4C" w:rsidRDefault="009C390F" w:rsidP="009C390F">
      <w:pPr>
        <w:shd w:val="clear" w:color="auto" w:fill="D0CECE" w:themeFill="background2" w:themeFillShade="E6"/>
        <w:rPr>
          <w:lang w:val="en-US"/>
        </w:rPr>
      </w:pPr>
      <w:r w:rsidRPr="009C390F">
        <w:rPr>
          <w:lang w:val="en-US"/>
        </w:rPr>
        <w:t>ip route 172.16.3.0/24 tunnel gre 3</w:t>
      </w:r>
    </w:p>
    <w:p w14:paraId="58A759F7" w14:textId="77777777" w:rsidR="009C390F" w:rsidRPr="002B5B4C" w:rsidRDefault="009C390F" w:rsidP="009C390F">
      <w:pPr>
        <w:rPr>
          <w:lang w:val="en-US"/>
        </w:rPr>
      </w:pPr>
    </w:p>
    <w:p w14:paraId="73B48ADC" w14:textId="7F33050A" w:rsidR="009C390F" w:rsidRDefault="009C390F" w:rsidP="00D70CDA">
      <w:pPr>
        <w:pStyle w:val="ac"/>
        <w:numPr>
          <w:ilvl w:val="0"/>
          <w:numId w:val="84"/>
        </w:numPr>
      </w:pPr>
      <w:r>
        <w:t>Удаляем эти маршруты из таблицы маршрутизатора:</w:t>
      </w:r>
    </w:p>
    <w:p w14:paraId="69A52DDE" w14:textId="77777777" w:rsidR="009C390F" w:rsidRDefault="009C390F" w:rsidP="009C390F"/>
    <w:p w14:paraId="7B1DCEB1" w14:textId="77777777" w:rsidR="009C390F" w:rsidRPr="009C390F" w:rsidRDefault="009C390F" w:rsidP="009C390F">
      <w:pPr>
        <w:rPr>
          <w:lang w:val="en-US"/>
        </w:rPr>
      </w:pPr>
      <w:r w:rsidRPr="009C390F">
        <w:rPr>
          <w:lang w:val="en-US"/>
        </w:rPr>
        <w:t>vesr124-2-1(config)# no ip route 172.16.2.0/24</w:t>
      </w:r>
    </w:p>
    <w:p w14:paraId="418F4AAC" w14:textId="77777777" w:rsidR="009C390F" w:rsidRPr="009C390F" w:rsidRDefault="009C390F" w:rsidP="009C390F">
      <w:pPr>
        <w:rPr>
          <w:lang w:val="en-US"/>
        </w:rPr>
      </w:pPr>
      <w:r w:rsidRPr="009C390F">
        <w:rPr>
          <w:lang w:val="en-US"/>
        </w:rPr>
        <w:t>vesr124-2-1(config)# no ip route 172.16.3.0/24</w:t>
      </w:r>
    </w:p>
    <w:p w14:paraId="31307164" w14:textId="77777777" w:rsidR="009C390F" w:rsidRPr="009C390F" w:rsidRDefault="009C390F" w:rsidP="009C390F">
      <w:pPr>
        <w:rPr>
          <w:lang w:val="en-US"/>
        </w:rPr>
      </w:pPr>
      <w:r w:rsidRPr="009C390F">
        <w:rPr>
          <w:lang w:val="en-US"/>
        </w:rPr>
        <w:t>vesr124-2-1(config)# do sh running-config routing | i tunnel</w:t>
      </w:r>
    </w:p>
    <w:p w14:paraId="2A7AD90E" w14:textId="77777777" w:rsidR="009C390F" w:rsidRPr="009C390F" w:rsidRDefault="009C390F" w:rsidP="009C390F">
      <w:pPr>
        <w:rPr>
          <w:lang w:val="en-US"/>
        </w:rPr>
      </w:pPr>
      <w:r w:rsidRPr="009C390F">
        <w:rPr>
          <w:lang w:val="en-US"/>
        </w:rPr>
        <w:t>ip route 172.16.2.0/24 tunnel gre 10</w:t>
      </w:r>
    </w:p>
    <w:p w14:paraId="45E5ABC0" w14:textId="77777777" w:rsidR="009C390F" w:rsidRPr="009C390F" w:rsidRDefault="009C390F" w:rsidP="009C390F">
      <w:pPr>
        <w:rPr>
          <w:lang w:val="en-US"/>
        </w:rPr>
      </w:pPr>
      <w:r w:rsidRPr="009C390F">
        <w:rPr>
          <w:lang w:val="en-US"/>
        </w:rPr>
        <w:t>ip route 172.16.3.0/24 tunnel gre 3</w:t>
      </w:r>
    </w:p>
    <w:p w14:paraId="16FAD166" w14:textId="77777777" w:rsidR="009C390F" w:rsidRPr="009C390F" w:rsidRDefault="009C390F" w:rsidP="009C390F">
      <w:pPr>
        <w:rPr>
          <w:lang w:val="en-US"/>
        </w:rPr>
      </w:pPr>
      <w:r w:rsidRPr="009C390F">
        <w:rPr>
          <w:lang w:val="en-US"/>
        </w:rPr>
        <w:t>vesr124-2-1(config)# do commit</w:t>
      </w:r>
    </w:p>
    <w:p w14:paraId="2F3FF811" w14:textId="77777777" w:rsidR="009C390F" w:rsidRPr="009C390F" w:rsidRDefault="009C390F" w:rsidP="009C390F">
      <w:pPr>
        <w:rPr>
          <w:lang w:val="en-US"/>
        </w:rPr>
      </w:pPr>
      <w:r w:rsidRPr="009C390F">
        <w:rPr>
          <w:lang w:val="en-US"/>
        </w:rPr>
        <w:t>Configuration has been successfully applied and saved to flash. Commit timer started, changes will be reverted in 600 seconds.</w:t>
      </w:r>
    </w:p>
    <w:p w14:paraId="441C7EFD" w14:textId="77777777" w:rsidR="009C390F" w:rsidRPr="009C390F" w:rsidRDefault="009C390F" w:rsidP="009C390F">
      <w:pPr>
        <w:rPr>
          <w:lang w:val="en-US"/>
        </w:rPr>
      </w:pPr>
      <w:r w:rsidRPr="009C390F">
        <w:rPr>
          <w:lang w:val="en-US"/>
        </w:rPr>
        <w:t>2025-06-30T12:56:50+00:00 %CLI-I-CRIT: user admin from console  input: do commit</w:t>
      </w:r>
    </w:p>
    <w:p w14:paraId="14408F72" w14:textId="77777777" w:rsidR="009C390F" w:rsidRPr="009C390F" w:rsidRDefault="009C390F" w:rsidP="009C390F">
      <w:pPr>
        <w:rPr>
          <w:lang w:val="en-US"/>
        </w:rPr>
      </w:pPr>
      <w:r w:rsidRPr="009C390F">
        <w:rPr>
          <w:lang w:val="en-US"/>
        </w:rPr>
        <w:t>vesr124-2-1(config)# do confirm</w:t>
      </w:r>
    </w:p>
    <w:p w14:paraId="0BCBD299" w14:textId="77777777" w:rsidR="009C390F" w:rsidRPr="009C390F" w:rsidRDefault="009C390F" w:rsidP="009C390F">
      <w:pPr>
        <w:rPr>
          <w:lang w:val="en-US"/>
        </w:rPr>
      </w:pPr>
      <w:r w:rsidRPr="009C390F">
        <w:rPr>
          <w:lang w:val="en-US"/>
        </w:rPr>
        <w:t>Configuration has been confirmed. Commit timer canceled.</w:t>
      </w:r>
    </w:p>
    <w:p w14:paraId="255AE451" w14:textId="77777777" w:rsidR="009C390F" w:rsidRPr="009C390F" w:rsidRDefault="009C390F" w:rsidP="009C390F">
      <w:pPr>
        <w:rPr>
          <w:lang w:val="en-US"/>
        </w:rPr>
      </w:pPr>
      <w:r w:rsidRPr="009C390F">
        <w:rPr>
          <w:lang w:val="en-US"/>
        </w:rPr>
        <w:t>2025-06-30T12:56:55+00:00 %CLI-I-CRIT: user admin from console  input: do confirm</w:t>
      </w:r>
    </w:p>
    <w:p w14:paraId="2AF5BBC3" w14:textId="77777777" w:rsidR="009C390F" w:rsidRDefault="009C390F" w:rsidP="009C390F">
      <w:r>
        <w:t>vesr124-2-1(config)# exit</w:t>
      </w:r>
    </w:p>
    <w:p w14:paraId="4F769774" w14:textId="3030F47E" w:rsidR="009C390F" w:rsidRPr="009C390F" w:rsidRDefault="009C390F" w:rsidP="009C390F">
      <w:r>
        <w:t>vesr124-2-1#</w:t>
      </w:r>
    </w:p>
    <w:p w14:paraId="622DF2D8" w14:textId="77777777" w:rsidR="005C2647" w:rsidRDefault="005C2647" w:rsidP="005E120A">
      <w:pPr>
        <w:rPr>
          <w:lang w:val="en-US"/>
        </w:rPr>
      </w:pPr>
    </w:p>
    <w:p w14:paraId="30F587BC" w14:textId="0EBBDD6F" w:rsidR="009C390F" w:rsidRDefault="009C390F" w:rsidP="00D70CDA">
      <w:pPr>
        <w:pStyle w:val="ac"/>
        <w:numPr>
          <w:ilvl w:val="0"/>
          <w:numId w:val="83"/>
        </w:numPr>
      </w:pPr>
      <w:r>
        <w:t>Проверяем доступность сетей филиалов:</w:t>
      </w:r>
    </w:p>
    <w:p w14:paraId="76BEC8C5" w14:textId="77777777" w:rsidR="009C390F" w:rsidRDefault="009C390F" w:rsidP="005E120A"/>
    <w:p w14:paraId="4CEF0A56" w14:textId="77777777" w:rsidR="009C390F" w:rsidRPr="009C390F" w:rsidRDefault="009C390F" w:rsidP="009C390F">
      <w:pPr>
        <w:rPr>
          <w:lang w:val="en-US"/>
        </w:rPr>
      </w:pPr>
      <w:r w:rsidRPr="009C390F">
        <w:rPr>
          <w:lang w:val="en-US"/>
        </w:rPr>
        <w:t>vesr124-2-1# ping 172.16.2.2</w:t>
      </w:r>
    </w:p>
    <w:p w14:paraId="096C5857" w14:textId="77777777" w:rsidR="009C390F" w:rsidRPr="009C390F" w:rsidRDefault="009C390F" w:rsidP="009C390F">
      <w:pPr>
        <w:rPr>
          <w:lang w:val="en-US"/>
        </w:rPr>
      </w:pPr>
      <w:r w:rsidRPr="009C390F">
        <w:rPr>
          <w:lang w:val="en-US"/>
        </w:rPr>
        <w:t>PING 172.16.2.2 (172.16.2.2) 56 bytes of data.</w:t>
      </w:r>
    </w:p>
    <w:p w14:paraId="1C85C5F1" w14:textId="77777777" w:rsidR="009C390F" w:rsidRPr="009C390F" w:rsidRDefault="009C390F" w:rsidP="009C390F">
      <w:pPr>
        <w:rPr>
          <w:lang w:val="en-US"/>
        </w:rPr>
      </w:pPr>
      <w:r w:rsidRPr="009C390F">
        <w:rPr>
          <w:lang w:val="en-US"/>
        </w:rPr>
        <w:t>.....</w:t>
      </w:r>
    </w:p>
    <w:p w14:paraId="53077B34" w14:textId="77777777" w:rsidR="009C390F" w:rsidRPr="009C390F" w:rsidRDefault="009C390F" w:rsidP="009C390F">
      <w:pPr>
        <w:rPr>
          <w:lang w:val="en-US"/>
        </w:rPr>
      </w:pPr>
      <w:r w:rsidRPr="009C390F">
        <w:rPr>
          <w:lang w:val="en-US"/>
        </w:rPr>
        <w:t>--- 172.16.2.2 ping statistics ---</w:t>
      </w:r>
    </w:p>
    <w:p w14:paraId="610E4CC2" w14:textId="77777777" w:rsidR="009C390F" w:rsidRPr="009C390F" w:rsidRDefault="009C390F" w:rsidP="009C390F">
      <w:pPr>
        <w:rPr>
          <w:lang w:val="en-US"/>
        </w:rPr>
      </w:pPr>
      <w:r w:rsidRPr="009C390F">
        <w:rPr>
          <w:lang w:val="en-US"/>
        </w:rPr>
        <w:t>5 packets transmitted, 0 received, 100% packet loss, time 4018ms</w:t>
      </w:r>
    </w:p>
    <w:p w14:paraId="7CA3AAA1" w14:textId="77777777" w:rsidR="009C390F" w:rsidRPr="009C390F" w:rsidRDefault="009C390F" w:rsidP="009C390F">
      <w:pPr>
        <w:rPr>
          <w:lang w:val="en-US"/>
        </w:rPr>
      </w:pPr>
    </w:p>
    <w:p w14:paraId="2DD5E1DE" w14:textId="77777777" w:rsidR="009C390F" w:rsidRPr="009C390F" w:rsidRDefault="009C390F" w:rsidP="009C390F">
      <w:pPr>
        <w:rPr>
          <w:lang w:val="en-US"/>
        </w:rPr>
      </w:pPr>
      <w:r w:rsidRPr="009C390F">
        <w:rPr>
          <w:lang w:val="en-US"/>
        </w:rPr>
        <w:t>vesr124-2-1# ping 172.16.3.2</w:t>
      </w:r>
    </w:p>
    <w:p w14:paraId="0146D366" w14:textId="77777777" w:rsidR="009C390F" w:rsidRPr="009C390F" w:rsidRDefault="009C390F" w:rsidP="009C390F">
      <w:pPr>
        <w:rPr>
          <w:lang w:val="en-US"/>
        </w:rPr>
      </w:pPr>
      <w:r w:rsidRPr="009C390F">
        <w:rPr>
          <w:lang w:val="en-US"/>
        </w:rPr>
        <w:t>PING 172.16.3.2 (172.16.3.2) 56 bytes of data.</w:t>
      </w:r>
    </w:p>
    <w:p w14:paraId="1528AA0D" w14:textId="77777777" w:rsidR="009C390F" w:rsidRPr="009C390F" w:rsidRDefault="009C390F" w:rsidP="009C390F">
      <w:pPr>
        <w:rPr>
          <w:lang w:val="en-US"/>
        </w:rPr>
      </w:pPr>
      <w:r w:rsidRPr="009C390F">
        <w:rPr>
          <w:lang w:val="en-US"/>
        </w:rPr>
        <w:t>.....</w:t>
      </w:r>
    </w:p>
    <w:p w14:paraId="54107ED4" w14:textId="77777777" w:rsidR="009C390F" w:rsidRPr="009C390F" w:rsidRDefault="009C390F" w:rsidP="009C390F">
      <w:pPr>
        <w:rPr>
          <w:lang w:val="en-US"/>
        </w:rPr>
      </w:pPr>
      <w:r w:rsidRPr="009C390F">
        <w:rPr>
          <w:lang w:val="en-US"/>
        </w:rPr>
        <w:t>--- 172.16.3.2 ping statistics ---</w:t>
      </w:r>
    </w:p>
    <w:p w14:paraId="17DE62A6" w14:textId="77777777" w:rsidR="009C390F" w:rsidRPr="009C390F" w:rsidRDefault="009C390F" w:rsidP="009C390F">
      <w:pPr>
        <w:rPr>
          <w:lang w:val="en-US"/>
        </w:rPr>
      </w:pPr>
      <w:r w:rsidRPr="009C390F">
        <w:rPr>
          <w:lang w:val="en-US"/>
        </w:rPr>
        <w:t>5 packets transmitted, 0 received, 100% packet loss, time 4008ms</w:t>
      </w:r>
    </w:p>
    <w:p w14:paraId="16075951" w14:textId="152DC81E" w:rsidR="009C390F" w:rsidRDefault="009C390F" w:rsidP="009C390F">
      <w:r>
        <w:t>vesr124-2-1#</w:t>
      </w:r>
    </w:p>
    <w:p w14:paraId="2329C902" w14:textId="77777777" w:rsidR="009C390F" w:rsidRDefault="009C390F" w:rsidP="009C390F"/>
    <w:p w14:paraId="587D2DA5" w14:textId="21BC7F3F" w:rsidR="009512EF" w:rsidRDefault="009C390F" w:rsidP="005C2647">
      <w:r>
        <w:t>Теперь маршрутов нет и сети не доступны.</w:t>
      </w:r>
      <w:r w:rsidR="00ED1F19">
        <w:t xml:space="preserve"> </w:t>
      </w:r>
      <w:r w:rsidR="009512EF" w:rsidRPr="009512EF">
        <w:t>Настр</w:t>
      </w:r>
      <w:r w:rsidR="00ED1F19">
        <w:t>оим</w:t>
      </w:r>
      <w:r w:rsidR="009512EF" w:rsidRPr="009512EF">
        <w:t xml:space="preserve"> динамическую маршрутизацию для связи локальных сетей через туннельный интерфейс</w:t>
      </w:r>
      <w:r w:rsidR="00ED1F19">
        <w:t xml:space="preserve"> этого маршрутизатора </w:t>
      </w:r>
      <w:r w:rsidR="00ED1F19">
        <w:rPr>
          <w:lang w:val="en-US"/>
        </w:rPr>
        <w:t>vesr</w:t>
      </w:r>
      <w:r w:rsidR="00ED1F19" w:rsidRPr="00ED1F19">
        <w:t>124-2-1</w:t>
      </w:r>
      <w:r w:rsidR="009512EF" w:rsidRPr="009512EF">
        <w:t>:</w:t>
      </w:r>
    </w:p>
    <w:p w14:paraId="554CEB0E" w14:textId="2E939DA0" w:rsidR="009512EF" w:rsidRPr="00ED1F19" w:rsidRDefault="009512EF" w:rsidP="005C2647"/>
    <w:p w14:paraId="56A6E6D8" w14:textId="32A195B1" w:rsidR="009512EF" w:rsidRPr="00ED1F19" w:rsidRDefault="009512EF" w:rsidP="00ED1F19">
      <w:pPr>
        <w:pStyle w:val="ac"/>
        <w:numPr>
          <w:ilvl w:val="0"/>
          <w:numId w:val="81"/>
        </w:numPr>
      </w:pPr>
      <w:r w:rsidRPr="009512EF">
        <w:t>Создадим OSPF-процесс с идентификатором 1 и перейдём в режим конфигурирования протокола OSPF</w:t>
      </w:r>
      <w:r w:rsidR="00ED1F19" w:rsidRPr="00ED1F19">
        <w:t xml:space="preserve"> </w:t>
      </w:r>
      <w:r w:rsidR="00ED1F19">
        <w:t>и с</w:t>
      </w:r>
      <w:r w:rsidRPr="009512EF">
        <w:t>оздадим и включим требуемую область</w:t>
      </w:r>
      <w:r w:rsidR="00ED1F19">
        <w:t>, в</w:t>
      </w:r>
      <w:r w:rsidRPr="009512EF">
        <w:t>ключим OSPF-процесс</w:t>
      </w:r>
      <w:r w:rsidR="00D70CDA" w:rsidRPr="00D70CDA">
        <w:t>:</w:t>
      </w:r>
    </w:p>
    <w:p w14:paraId="411D1B76" w14:textId="77777777" w:rsidR="00ED1F19" w:rsidRPr="00ED1F19" w:rsidRDefault="00ED1F19" w:rsidP="005C2647"/>
    <w:p w14:paraId="6037A062" w14:textId="77777777" w:rsidR="00ED1F19" w:rsidRPr="00ED1F19" w:rsidRDefault="00ED1F19" w:rsidP="00ED1F19">
      <w:pPr>
        <w:rPr>
          <w:lang w:val="en-US"/>
        </w:rPr>
      </w:pPr>
      <w:r w:rsidRPr="00ED1F19">
        <w:rPr>
          <w:lang w:val="en-US"/>
        </w:rPr>
        <w:t>vesr124-2-1#</w:t>
      </w:r>
    </w:p>
    <w:p w14:paraId="5110A7F1" w14:textId="77777777" w:rsidR="00ED1F19" w:rsidRPr="00ED1F19" w:rsidRDefault="00ED1F19" w:rsidP="00ED1F19">
      <w:pPr>
        <w:rPr>
          <w:lang w:val="en-US"/>
        </w:rPr>
      </w:pPr>
      <w:r w:rsidRPr="00ED1F19">
        <w:rPr>
          <w:lang w:val="en-US"/>
        </w:rPr>
        <w:t>vesr124-2-1# config</w:t>
      </w:r>
    </w:p>
    <w:p w14:paraId="0707A850" w14:textId="77777777" w:rsidR="00ED1F19" w:rsidRPr="00ED1F19" w:rsidRDefault="00ED1F19" w:rsidP="00ED1F19">
      <w:pPr>
        <w:rPr>
          <w:lang w:val="en-US"/>
        </w:rPr>
      </w:pPr>
      <w:r w:rsidRPr="00ED1F19">
        <w:rPr>
          <w:lang w:val="en-US"/>
        </w:rPr>
        <w:t>vesr124-2-1(config)# router ospf 1</w:t>
      </w:r>
    </w:p>
    <w:p w14:paraId="4BD0BDC8" w14:textId="77777777" w:rsidR="00ED1F19" w:rsidRPr="00ED1F19" w:rsidRDefault="00ED1F19" w:rsidP="00ED1F19">
      <w:pPr>
        <w:rPr>
          <w:lang w:val="en-US"/>
        </w:rPr>
      </w:pPr>
      <w:r w:rsidRPr="00ED1F19">
        <w:rPr>
          <w:lang w:val="en-US"/>
        </w:rPr>
        <w:t>vesr124-2-1(config-ospf)#   area 0.0.0.0</w:t>
      </w:r>
    </w:p>
    <w:p w14:paraId="220D8EC1" w14:textId="77777777" w:rsidR="00ED1F19" w:rsidRPr="00ED1F19" w:rsidRDefault="00ED1F19" w:rsidP="00ED1F19">
      <w:pPr>
        <w:rPr>
          <w:lang w:val="en-US"/>
        </w:rPr>
      </w:pPr>
      <w:r w:rsidRPr="00ED1F19">
        <w:rPr>
          <w:lang w:val="en-US"/>
        </w:rPr>
        <w:t>vesr124-2-1(config-ospf-area)#     enable</w:t>
      </w:r>
    </w:p>
    <w:p w14:paraId="7D2A4792" w14:textId="77777777" w:rsidR="00ED1F19" w:rsidRPr="00ED1F19" w:rsidRDefault="00ED1F19" w:rsidP="00ED1F19">
      <w:pPr>
        <w:rPr>
          <w:lang w:val="en-US"/>
        </w:rPr>
      </w:pPr>
      <w:r w:rsidRPr="00ED1F19">
        <w:rPr>
          <w:lang w:val="en-US"/>
        </w:rPr>
        <w:t>vesr124-2-1(config-ospf-area)#   exit</w:t>
      </w:r>
    </w:p>
    <w:p w14:paraId="5A08947D" w14:textId="77777777" w:rsidR="00ED1F19" w:rsidRPr="00ED1F19" w:rsidRDefault="00ED1F19" w:rsidP="00ED1F19">
      <w:pPr>
        <w:rPr>
          <w:lang w:val="en-US"/>
        </w:rPr>
      </w:pPr>
      <w:r w:rsidRPr="00ED1F19">
        <w:rPr>
          <w:lang w:val="en-US"/>
        </w:rPr>
        <w:t>vesr124-2-1(config-ospf)#   enable</w:t>
      </w:r>
    </w:p>
    <w:p w14:paraId="16356158" w14:textId="77777777" w:rsidR="00ED1F19" w:rsidRPr="00ED1F19" w:rsidRDefault="00ED1F19" w:rsidP="00ED1F19">
      <w:pPr>
        <w:rPr>
          <w:lang w:val="en-US"/>
        </w:rPr>
      </w:pPr>
      <w:r w:rsidRPr="00ED1F19">
        <w:rPr>
          <w:lang w:val="en-US"/>
        </w:rPr>
        <w:t>vesr124-2-1(config-ospf)# exit</w:t>
      </w:r>
    </w:p>
    <w:p w14:paraId="3CF106AE" w14:textId="18E42FF5" w:rsidR="00ED1F19" w:rsidRPr="00ED1F19" w:rsidRDefault="00ED1F19" w:rsidP="00ED1F19">
      <w:pPr>
        <w:rPr>
          <w:lang w:val="en-US"/>
        </w:rPr>
      </w:pPr>
      <w:r w:rsidRPr="00ED1F19">
        <w:rPr>
          <w:lang w:val="en-US"/>
        </w:rPr>
        <w:t>vesr124-2-1(config)#</w:t>
      </w:r>
    </w:p>
    <w:p w14:paraId="11D00CDA" w14:textId="77777777" w:rsidR="00ED1F19" w:rsidRPr="002B5B4C" w:rsidRDefault="00ED1F19" w:rsidP="005C2647">
      <w:pPr>
        <w:rPr>
          <w:lang w:val="en-US"/>
        </w:rPr>
      </w:pPr>
    </w:p>
    <w:p w14:paraId="5BBD3AD7" w14:textId="77777777" w:rsidR="00ED1F19" w:rsidRDefault="009512EF" w:rsidP="00ED1F19">
      <w:pPr>
        <w:pStyle w:val="ac"/>
        <w:numPr>
          <w:ilvl w:val="0"/>
          <w:numId w:val="81"/>
        </w:numPr>
      </w:pPr>
      <w:r w:rsidRPr="009512EF">
        <w:t>Для установления соседства с другими маршрутизаторами привяжем их к OSPF-процессу и области.</w:t>
      </w:r>
      <w:r w:rsidR="00ED1F19">
        <w:t xml:space="preserve"> </w:t>
      </w:r>
    </w:p>
    <w:p w14:paraId="5B612087" w14:textId="42A7A8AE" w:rsidR="009512EF" w:rsidRDefault="009512EF" w:rsidP="00ED1F19">
      <w:pPr>
        <w:pStyle w:val="ac"/>
        <w:numPr>
          <w:ilvl w:val="0"/>
          <w:numId w:val="81"/>
        </w:numPr>
      </w:pPr>
      <w:r w:rsidRPr="009512EF">
        <w:t>Далее включим на интерфейсе маршрутизацию по протоколу OSPF</w:t>
      </w:r>
      <w:r w:rsidR="00D70CDA" w:rsidRPr="00D70CDA">
        <w:t>:</w:t>
      </w:r>
    </w:p>
    <w:p w14:paraId="1586284B" w14:textId="77777777" w:rsidR="00D70CDA" w:rsidRPr="00D70CDA" w:rsidRDefault="00D70CDA" w:rsidP="005C2647"/>
    <w:p w14:paraId="3829B063" w14:textId="144AD2D0" w:rsidR="009512EF" w:rsidRPr="00D70CDA" w:rsidRDefault="009512EF" w:rsidP="005C2647">
      <w:r w:rsidRPr="009512EF">
        <w:t>интерфейс gre 1</w:t>
      </w:r>
      <w:r w:rsidR="00D70CDA" w:rsidRPr="00D70CDA">
        <w:t>0</w:t>
      </w:r>
      <w:r w:rsidRPr="009512EF">
        <w:t xml:space="preserve"> - для установления соседства</w:t>
      </w:r>
      <w:r w:rsidR="00D70CDA" w:rsidRPr="00D70CDA">
        <w:t xml:space="preserve"> </w:t>
      </w:r>
      <w:r w:rsidR="00D70CDA">
        <w:rPr>
          <w:lang w:val="en-US"/>
        </w:rPr>
        <w:t>c</w:t>
      </w:r>
      <w:r w:rsidR="00D70CDA" w:rsidRPr="00D70CDA">
        <w:t xml:space="preserve"> </w:t>
      </w:r>
      <w:r w:rsidR="00D70CDA">
        <w:t>первым филиалом</w:t>
      </w:r>
    </w:p>
    <w:p w14:paraId="61544473" w14:textId="363BF4B9" w:rsidR="00D70CDA" w:rsidRPr="009512EF" w:rsidRDefault="00D70CDA" w:rsidP="00D70CDA">
      <w:r w:rsidRPr="009512EF">
        <w:t xml:space="preserve">интерфейс gre </w:t>
      </w:r>
      <w:r w:rsidRPr="00D70CDA">
        <w:t>3</w:t>
      </w:r>
      <w:r w:rsidRPr="009512EF">
        <w:t xml:space="preserve"> - для установления соседства</w:t>
      </w:r>
      <w:r>
        <w:t xml:space="preserve"> </w:t>
      </w:r>
      <w:r>
        <w:rPr>
          <w:lang w:val="en-US"/>
        </w:rPr>
        <w:t>c</w:t>
      </w:r>
      <w:r>
        <w:t>о</w:t>
      </w:r>
      <w:r w:rsidRPr="00D70CDA">
        <w:t xml:space="preserve"> </w:t>
      </w:r>
      <w:r>
        <w:t>вторы</w:t>
      </w:r>
      <w:r>
        <w:t xml:space="preserve"> филиалом</w:t>
      </w:r>
    </w:p>
    <w:p w14:paraId="32609B89" w14:textId="77777777" w:rsidR="009512EF" w:rsidRDefault="009512EF" w:rsidP="005C2647">
      <w:r w:rsidRPr="009512EF">
        <w:t>интерфейс gi1/0/2 - для обявления локальных сетей</w:t>
      </w:r>
    </w:p>
    <w:p w14:paraId="6DEE5F33" w14:textId="77777777" w:rsidR="00ED1F19" w:rsidRDefault="00ED1F19" w:rsidP="005C2647"/>
    <w:p w14:paraId="7345F352" w14:textId="77777777" w:rsidR="00ED1F19" w:rsidRPr="00ED1F19" w:rsidRDefault="00ED1F19" w:rsidP="00ED1F19">
      <w:pPr>
        <w:rPr>
          <w:lang w:val="en-US"/>
        </w:rPr>
      </w:pPr>
      <w:r w:rsidRPr="00ED1F19">
        <w:rPr>
          <w:lang w:val="en-US"/>
        </w:rPr>
        <w:t>vesr124-2-1(config)# interface gigabitethernet 1/0/2</w:t>
      </w:r>
    </w:p>
    <w:p w14:paraId="5D9487EC" w14:textId="77777777" w:rsidR="00ED1F19" w:rsidRPr="00ED1F19" w:rsidRDefault="00ED1F19" w:rsidP="00ED1F19">
      <w:pPr>
        <w:rPr>
          <w:lang w:val="en-US"/>
        </w:rPr>
      </w:pPr>
      <w:r w:rsidRPr="00ED1F19">
        <w:rPr>
          <w:lang w:val="en-US"/>
        </w:rPr>
        <w:t>vesr124-2-1(config-if-gi)#   ip ospf instance 1</w:t>
      </w:r>
    </w:p>
    <w:p w14:paraId="262F61BF" w14:textId="77777777" w:rsidR="00ED1F19" w:rsidRPr="00ED1F19" w:rsidRDefault="00ED1F19" w:rsidP="00ED1F19">
      <w:pPr>
        <w:rPr>
          <w:lang w:val="en-US"/>
        </w:rPr>
      </w:pPr>
      <w:r w:rsidRPr="00ED1F19">
        <w:rPr>
          <w:lang w:val="en-US"/>
        </w:rPr>
        <w:t>vesr124-2-1(config-if-gi)#   ip ospf</w:t>
      </w:r>
    </w:p>
    <w:p w14:paraId="02C59D47" w14:textId="77777777" w:rsidR="00ED1F19" w:rsidRPr="00ED1F19" w:rsidRDefault="00ED1F19" w:rsidP="00ED1F19">
      <w:pPr>
        <w:rPr>
          <w:lang w:val="en-US"/>
        </w:rPr>
      </w:pPr>
      <w:r w:rsidRPr="00ED1F19">
        <w:rPr>
          <w:lang w:val="en-US"/>
        </w:rPr>
        <w:t>vesr124-2-1(config-if-gi)# exit</w:t>
      </w:r>
    </w:p>
    <w:p w14:paraId="722F6BCE" w14:textId="28F0D75E" w:rsidR="00ED1F19" w:rsidRPr="00ED1F19" w:rsidRDefault="00ED1F19" w:rsidP="00ED1F19">
      <w:pPr>
        <w:rPr>
          <w:lang w:val="en-US"/>
        </w:rPr>
      </w:pPr>
      <w:r w:rsidRPr="00ED1F19">
        <w:rPr>
          <w:lang w:val="en-US"/>
        </w:rPr>
        <w:t>vesr124-2-1(config)# tunnel gre 1</w:t>
      </w:r>
      <w:r w:rsidR="00D70CDA">
        <w:rPr>
          <w:lang w:val="en-US"/>
        </w:rPr>
        <w:t>0</w:t>
      </w:r>
    </w:p>
    <w:p w14:paraId="2047B4D4" w14:textId="77777777" w:rsidR="00ED1F19" w:rsidRPr="00ED1F19" w:rsidRDefault="00ED1F19" w:rsidP="00ED1F19">
      <w:pPr>
        <w:rPr>
          <w:lang w:val="en-US"/>
        </w:rPr>
      </w:pPr>
      <w:r w:rsidRPr="00ED1F19">
        <w:rPr>
          <w:lang w:val="en-US"/>
        </w:rPr>
        <w:t>vesr124-2-1(config-gre)#   ip ospf instance 1</w:t>
      </w:r>
    </w:p>
    <w:p w14:paraId="79F0DE49" w14:textId="77777777" w:rsidR="00ED1F19" w:rsidRPr="00ED1F19" w:rsidRDefault="00ED1F19" w:rsidP="00ED1F19">
      <w:pPr>
        <w:rPr>
          <w:lang w:val="en-US"/>
        </w:rPr>
      </w:pPr>
      <w:r w:rsidRPr="00ED1F19">
        <w:rPr>
          <w:lang w:val="en-US"/>
        </w:rPr>
        <w:t>vesr124-2-1(config-gre)#   ip ospf</w:t>
      </w:r>
    </w:p>
    <w:p w14:paraId="288C9C58" w14:textId="77777777" w:rsidR="00ED1F19" w:rsidRPr="00ED1F19" w:rsidRDefault="00ED1F19" w:rsidP="00ED1F19">
      <w:pPr>
        <w:rPr>
          <w:lang w:val="en-US"/>
        </w:rPr>
      </w:pPr>
      <w:r w:rsidRPr="00ED1F19">
        <w:rPr>
          <w:lang w:val="en-US"/>
        </w:rPr>
        <w:t>vesr124-2-1(config-gre)# exit</w:t>
      </w:r>
    </w:p>
    <w:p w14:paraId="0ABCAFA7" w14:textId="77777777" w:rsidR="00D70CDA" w:rsidRPr="00D70CDA" w:rsidRDefault="00D70CDA" w:rsidP="00D70CDA">
      <w:pPr>
        <w:rPr>
          <w:lang w:val="en-US"/>
        </w:rPr>
      </w:pPr>
      <w:r w:rsidRPr="00D70CDA">
        <w:rPr>
          <w:lang w:val="en-US"/>
        </w:rPr>
        <w:t>vesr124-2-1(config)# tunnel gre 3</w:t>
      </w:r>
    </w:p>
    <w:p w14:paraId="03AB4462" w14:textId="77777777" w:rsidR="00D70CDA" w:rsidRPr="00D70CDA" w:rsidRDefault="00D70CDA" w:rsidP="00D70CDA">
      <w:pPr>
        <w:rPr>
          <w:lang w:val="en-US"/>
        </w:rPr>
      </w:pPr>
      <w:r w:rsidRPr="00D70CDA">
        <w:rPr>
          <w:lang w:val="en-US"/>
        </w:rPr>
        <w:t>vesr124-2-1(config-gre)#   ip ospf instance 1</w:t>
      </w:r>
    </w:p>
    <w:p w14:paraId="5C6B053E" w14:textId="77777777" w:rsidR="00D70CDA" w:rsidRPr="00D70CDA" w:rsidRDefault="00D70CDA" w:rsidP="00D70CDA">
      <w:pPr>
        <w:rPr>
          <w:lang w:val="en-US"/>
        </w:rPr>
      </w:pPr>
      <w:r w:rsidRPr="00D70CDA">
        <w:rPr>
          <w:lang w:val="en-US"/>
        </w:rPr>
        <w:t>vesr124-2-1(config-gre)#   ip ospf</w:t>
      </w:r>
    </w:p>
    <w:p w14:paraId="10B50AB8" w14:textId="77777777" w:rsidR="00D70CDA" w:rsidRPr="00D70CDA" w:rsidRDefault="00D70CDA" w:rsidP="00D70CDA">
      <w:pPr>
        <w:rPr>
          <w:lang w:val="en-US"/>
        </w:rPr>
      </w:pPr>
      <w:r w:rsidRPr="00D70CDA">
        <w:rPr>
          <w:lang w:val="en-US"/>
        </w:rPr>
        <w:t>vesr124-2-1(config-gre)# exit</w:t>
      </w:r>
    </w:p>
    <w:p w14:paraId="6C02E855" w14:textId="0C68FD9A" w:rsidR="00D70CDA" w:rsidRPr="00D70CDA" w:rsidRDefault="00D70CDA" w:rsidP="00D70CDA">
      <w:pPr>
        <w:rPr>
          <w:lang w:val="en-US"/>
        </w:rPr>
      </w:pPr>
      <w:r w:rsidRPr="00D70CDA">
        <w:rPr>
          <w:lang w:val="en-US"/>
        </w:rPr>
        <w:t>vesr124-2-1(config)#</w:t>
      </w:r>
    </w:p>
    <w:p w14:paraId="6B51920A" w14:textId="572B3EAB" w:rsidR="009512EF" w:rsidRPr="009512EF" w:rsidRDefault="009512EF" w:rsidP="005C2647">
      <w:pPr>
        <w:rPr>
          <w:lang w:val="en-US"/>
        </w:rPr>
      </w:pPr>
    </w:p>
    <w:p w14:paraId="335C681E" w14:textId="77777777" w:rsidR="009512EF" w:rsidRDefault="009512EF" w:rsidP="00D70CDA">
      <w:pPr>
        <w:pStyle w:val="ac"/>
        <w:numPr>
          <w:ilvl w:val="0"/>
          <w:numId w:val="82"/>
        </w:numPr>
        <w:rPr>
          <w:lang w:val="en-US"/>
        </w:rPr>
      </w:pPr>
      <w:r w:rsidRPr="009512EF">
        <w:t>Разрешаем</w:t>
      </w:r>
      <w:r w:rsidRPr="00D70CDA">
        <w:rPr>
          <w:lang w:val="en-US"/>
        </w:rPr>
        <w:t xml:space="preserve"> </w:t>
      </w:r>
      <w:r w:rsidRPr="009512EF">
        <w:t>трафик</w:t>
      </w:r>
      <w:r w:rsidRPr="00D70CDA">
        <w:rPr>
          <w:lang w:val="en-US"/>
        </w:rPr>
        <w:t xml:space="preserve"> OSPF:</w:t>
      </w:r>
    </w:p>
    <w:p w14:paraId="44E6DAA8" w14:textId="77777777" w:rsidR="00700600" w:rsidRDefault="00700600" w:rsidP="00904EC3">
      <w:pPr>
        <w:pStyle w:val="ac"/>
        <w:ind w:left="1440" w:firstLine="0"/>
        <w:rPr>
          <w:lang w:val="en-US"/>
        </w:rPr>
      </w:pPr>
    </w:p>
    <w:p w14:paraId="3D35212B" w14:textId="77777777" w:rsidR="00700600" w:rsidRPr="00700600" w:rsidRDefault="00700600" w:rsidP="00700600">
      <w:pPr>
        <w:rPr>
          <w:lang w:val="en-US"/>
        </w:rPr>
      </w:pPr>
      <w:r w:rsidRPr="00700600">
        <w:rPr>
          <w:lang w:val="en-US"/>
        </w:rPr>
        <w:t>vesr124-2-1(config)#</w:t>
      </w:r>
    </w:p>
    <w:p w14:paraId="3A46398D" w14:textId="77777777" w:rsidR="00700600" w:rsidRPr="00700600" w:rsidRDefault="00700600" w:rsidP="00700600">
      <w:pPr>
        <w:rPr>
          <w:lang w:val="en-US"/>
        </w:rPr>
      </w:pPr>
      <w:r w:rsidRPr="00700600">
        <w:rPr>
          <w:lang w:val="en-US"/>
        </w:rPr>
        <w:t>vesr124-2-1(config)# security zone-pair UNTRUST self</w:t>
      </w:r>
    </w:p>
    <w:p w14:paraId="331AA247" w14:textId="77777777" w:rsidR="00700600" w:rsidRPr="00700600" w:rsidRDefault="00700600" w:rsidP="00700600">
      <w:pPr>
        <w:rPr>
          <w:lang w:val="en-US"/>
        </w:rPr>
      </w:pPr>
      <w:r w:rsidRPr="00700600">
        <w:rPr>
          <w:lang w:val="en-US"/>
        </w:rPr>
        <w:t>vesr124-2-1(config-security-zone-pair)#   rule 9</w:t>
      </w:r>
    </w:p>
    <w:p w14:paraId="1FD03F48" w14:textId="77777777" w:rsidR="00700600" w:rsidRPr="00700600" w:rsidRDefault="00700600" w:rsidP="00700600">
      <w:pPr>
        <w:rPr>
          <w:lang w:val="en-US"/>
        </w:rPr>
      </w:pPr>
      <w:r w:rsidRPr="00700600">
        <w:rPr>
          <w:lang w:val="en-US"/>
        </w:rPr>
        <w:t>vesr124-2-1(config-security-zone-pair-rule)#     description "OSPF"</w:t>
      </w:r>
    </w:p>
    <w:p w14:paraId="13187D8F" w14:textId="77777777" w:rsidR="00700600" w:rsidRPr="00700600" w:rsidRDefault="00700600" w:rsidP="00700600">
      <w:pPr>
        <w:rPr>
          <w:lang w:val="en-US"/>
        </w:rPr>
      </w:pPr>
      <w:r w:rsidRPr="00700600">
        <w:rPr>
          <w:lang w:val="en-US"/>
        </w:rPr>
        <w:t>vesr124-2-1(config-security-zone-pair-rule)#     action permit</w:t>
      </w:r>
    </w:p>
    <w:p w14:paraId="2D95869B" w14:textId="77777777" w:rsidR="00700600" w:rsidRPr="00700600" w:rsidRDefault="00700600" w:rsidP="00700600">
      <w:pPr>
        <w:rPr>
          <w:lang w:val="en-US"/>
        </w:rPr>
      </w:pPr>
      <w:r w:rsidRPr="00700600">
        <w:rPr>
          <w:lang w:val="en-US"/>
        </w:rPr>
        <w:t>vesr124-2-1(config-security-zone-pair-rule)#     match protocol ospf</w:t>
      </w:r>
    </w:p>
    <w:p w14:paraId="5C59AFDD" w14:textId="77777777" w:rsidR="00700600" w:rsidRPr="00700600" w:rsidRDefault="00700600" w:rsidP="00700600">
      <w:pPr>
        <w:rPr>
          <w:lang w:val="en-US"/>
        </w:rPr>
      </w:pPr>
      <w:r w:rsidRPr="00700600">
        <w:rPr>
          <w:lang w:val="en-US"/>
        </w:rPr>
        <w:t>vesr124-2-1(config-security-zone-pair-rule)#     enable</w:t>
      </w:r>
    </w:p>
    <w:p w14:paraId="77BC9D07" w14:textId="77777777" w:rsidR="00700600" w:rsidRPr="00700600" w:rsidRDefault="00700600" w:rsidP="00700600">
      <w:pPr>
        <w:rPr>
          <w:lang w:val="en-US"/>
        </w:rPr>
      </w:pPr>
      <w:r w:rsidRPr="00700600">
        <w:rPr>
          <w:lang w:val="en-US"/>
        </w:rPr>
        <w:t>vesr124-2-1(config-security-zone-pair-rule)#   exit</w:t>
      </w:r>
    </w:p>
    <w:p w14:paraId="19E11D64" w14:textId="77777777" w:rsidR="00700600" w:rsidRPr="00700600" w:rsidRDefault="00700600" w:rsidP="00700600">
      <w:pPr>
        <w:rPr>
          <w:lang w:val="en-US"/>
        </w:rPr>
      </w:pPr>
      <w:r w:rsidRPr="00700600">
        <w:rPr>
          <w:lang w:val="en-US"/>
        </w:rPr>
        <w:t>vesr124-2-1(config-security-zone-pair)# exit</w:t>
      </w:r>
    </w:p>
    <w:p w14:paraId="6C3144F1" w14:textId="77777777" w:rsidR="00700600" w:rsidRPr="00700600" w:rsidRDefault="00700600" w:rsidP="00700600">
      <w:pPr>
        <w:rPr>
          <w:lang w:val="en-US"/>
        </w:rPr>
      </w:pPr>
      <w:r w:rsidRPr="00700600">
        <w:rPr>
          <w:lang w:val="en-US"/>
        </w:rPr>
        <w:t>vesr124-2-1(config)# exit</w:t>
      </w:r>
    </w:p>
    <w:p w14:paraId="392EB38F" w14:textId="77777777" w:rsidR="00700600" w:rsidRPr="00700600" w:rsidRDefault="00700600" w:rsidP="00700600">
      <w:pPr>
        <w:rPr>
          <w:lang w:val="en-US"/>
        </w:rPr>
      </w:pPr>
      <w:r w:rsidRPr="00700600">
        <w:rPr>
          <w:lang w:val="en-US"/>
        </w:rPr>
        <w:t>Warning: you have uncommitted configuration changes.</w:t>
      </w:r>
    </w:p>
    <w:p w14:paraId="63022447" w14:textId="4FAB3EE7" w:rsidR="00700600" w:rsidRDefault="00700600" w:rsidP="00700600">
      <w:pPr>
        <w:rPr>
          <w:lang w:val="en-US"/>
        </w:rPr>
      </w:pPr>
      <w:r w:rsidRPr="00700600">
        <w:rPr>
          <w:lang w:val="en-US"/>
        </w:rPr>
        <w:t>vesr</w:t>
      </w:r>
      <w:r w:rsidRPr="00700600">
        <w:t>124-2-1#</w:t>
      </w:r>
    </w:p>
    <w:p w14:paraId="31EE4BDA" w14:textId="77777777" w:rsidR="00700600" w:rsidRPr="00700600" w:rsidRDefault="00700600" w:rsidP="00700600">
      <w:pPr>
        <w:rPr>
          <w:lang w:val="en-US"/>
        </w:rPr>
      </w:pPr>
    </w:p>
    <w:p w14:paraId="3F5DB736" w14:textId="075603D9" w:rsidR="009512EF" w:rsidRPr="00700600" w:rsidRDefault="009512EF" w:rsidP="00700600">
      <w:pPr>
        <w:pStyle w:val="ac"/>
        <w:numPr>
          <w:ilvl w:val="0"/>
          <w:numId w:val="86"/>
        </w:numPr>
      </w:pPr>
      <w:r w:rsidRPr="009512EF">
        <w:t>Применяем</w:t>
      </w:r>
      <w:r w:rsidRPr="00700600">
        <w:t xml:space="preserve"> </w:t>
      </w:r>
      <w:r w:rsidRPr="009512EF">
        <w:t>и</w:t>
      </w:r>
      <w:r w:rsidRPr="00700600">
        <w:t xml:space="preserve"> </w:t>
      </w:r>
      <w:r w:rsidR="00700600">
        <w:t xml:space="preserve">переходим ко второму маршрутизатору </w:t>
      </w:r>
      <w:r w:rsidR="00700600" w:rsidRPr="00700600">
        <w:rPr>
          <w:lang w:val="en-US"/>
        </w:rPr>
        <w:t>vesr</w:t>
      </w:r>
      <w:r w:rsidR="00700600" w:rsidRPr="00700600">
        <w:t>124-2-2</w:t>
      </w:r>
      <w:r w:rsidRPr="00700600">
        <w:t>:</w:t>
      </w:r>
    </w:p>
    <w:p w14:paraId="0B10325F" w14:textId="77777777" w:rsidR="00700600" w:rsidRPr="002B5B4C" w:rsidRDefault="00700600" w:rsidP="004213BA"/>
    <w:p w14:paraId="6B791CDB" w14:textId="77777777" w:rsidR="004213BA" w:rsidRPr="004213BA" w:rsidRDefault="004213BA" w:rsidP="004213BA">
      <w:pPr>
        <w:rPr>
          <w:lang w:val="en-US"/>
        </w:rPr>
      </w:pPr>
      <w:r w:rsidRPr="004213BA">
        <w:rPr>
          <w:lang w:val="en-US"/>
        </w:rPr>
        <w:t>vesr124-2-2# config</w:t>
      </w:r>
    </w:p>
    <w:p w14:paraId="2054FC7D" w14:textId="77777777" w:rsidR="004213BA" w:rsidRPr="004213BA" w:rsidRDefault="004213BA" w:rsidP="004213BA">
      <w:pPr>
        <w:rPr>
          <w:lang w:val="en-US"/>
        </w:rPr>
      </w:pPr>
      <w:r w:rsidRPr="004213BA">
        <w:rPr>
          <w:lang w:val="en-US"/>
        </w:rPr>
        <w:t>vesr124-2-2(config)# router ospf 1</w:t>
      </w:r>
    </w:p>
    <w:p w14:paraId="776715DB" w14:textId="77777777" w:rsidR="004213BA" w:rsidRPr="004213BA" w:rsidRDefault="004213BA" w:rsidP="004213BA">
      <w:pPr>
        <w:rPr>
          <w:lang w:val="en-US"/>
        </w:rPr>
      </w:pPr>
      <w:r w:rsidRPr="004213BA">
        <w:rPr>
          <w:lang w:val="en-US"/>
        </w:rPr>
        <w:t>vesr124-2-2(config-ospf)#   area 0.0.0.0</w:t>
      </w:r>
    </w:p>
    <w:p w14:paraId="48BE7994" w14:textId="77777777" w:rsidR="004213BA" w:rsidRPr="004213BA" w:rsidRDefault="004213BA" w:rsidP="004213BA">
      <w:pPr>
        <w:rPr>
          <w:lang w:val="en-US"/>
        </w:rPr>
      </w:pPr>
      <w:r w:rsidRPr="004213BA">
        <w:rPr>
          <w:lang w:val="en-US"/>
        </w:rPr>
        <w:t>vesr124-2-2(config-ospf-area)#     enable</w:t>
      </w:r>
    </w:p>
    <w:p w14:paraId="4E4B08E4" w14:textId="77777777" w:rsidR="004213BA" w:rsidRPr="004213BA" w:rsidRDefault="004213BA" w:rsidP="004213BA">
      <w:pPr>
        <w:rPr>
          <w:lang w:val="en-US"/>
        </w:rPr>
      </w:pPr>
      <w:r w:rsidRPr="004213BA">
        <w:rPr>
          <w:lang w:val="en-US"/>
        </w:rPr>
        <w:t>vesr124-2-2(config-ospf-area)#   exit</w:t>
      </w:r>
    </w:p>
    <w:p w14:paraId="2FA102C6" w14:textId="77777777" w:rsidR="004213BA" w:rsidRPr="004213BA" w:rsidRDefault="004213BA" w:rsidP="004213BA">
      <w:pPr>
        <w:rPr>
          <w:lang w:val="en-US"/>
        </w:rPr>
      </w:pPr>
      <w:r w:rsidRPr="004213BA">
        <w:rPr>
          <w:lang w:val="en-US"/>
        </w:rPr>
        <w:t>vesr124-2-2(config-ospf)#   enable</w:t>
      </w:r>
    </w:p>
    <w:p w14:paraId="4EF427A4" w14:textId="77777777" w:rsidR="004213BA" w:rsidRPr="004213BA" w:rsidRDefault="004213BA" w:rsidP="004213BA">
      <w:pPr>
        <w:rPr>
          <w:lang w:val="en-US"/>
        </w:rPr>
      </w:pPr>
      <w:r w:rsidRPr="004213BA">
        <w:rPr>
          <w:lang w:val="en-US"/>
        </w:rPr>
        <w:t>vesr124-2-2(config-ospf)# exit</w:t>
      </w:r>
    </w:p>
    <w:p w14:paraId="07A1A3E3" w14:textId="77777777" w:rsidR="004213BA" w:rsidRPr="004213BA" w:rsidRDefault="004213BA" w:rsidP="004213BA">
      <w:pPr>
        <w:rPr>
          <w:lang w:val="en-US"/>
        </w:rPr>
      </w:pPr>
      <w:r w:rsidRPr="004213BA">
        <w:rPr>
          <w:lang w:val="en-US"/>
        </w:rPr>
        <w:t>vesr124-2-2(config)# interface gigabitethernet 1/0/2</w:t>
      </w:r>
    </w:p>
    <w:p w14:paraId="5F18DEC1" w14:textId="77777777" w:rsidR="004213BA" w:rsidRPr="004213BA" w:rsidRDefault="004213BA" w:rsidP="004213BA">
      <w:pPr>
        <w:rPr>
          <w:lang w:val="en-US"/>
        </w:rPr>
      </w:pPr>
      <w:r w:rsidRPr="004213BA">
        <w:rPr>
          <w:lang w:val="en-US"/>
        </w:rPr>
        <w:t>vesr124-2-2(config-if-gi)#   ip ospf instance 1</w:t>
      </w:r>
    </w:p>
    <w:p w14:paraId="58268128" w14:textId="77777777" w:rsidR="004213BA" w:rsidRPr="004213BA" w:rsidRDefault="004213BA" w:rsidP="004213BA">
      <w:pPr>
        <w:rPr>
          <w:lang w:val="en-US"/>
        </w:rPr>
      </w:pPr>
      <w:r w:rsidRPr="004213BA">
        <w:rPr>
          <w:lang w:val="en-US"/>
        </w:rPr>
        <w:t>vesr124-2-2(config-if-gi)#   ip ospf</w:t>
      </w:r>
    </w:p>
    <w:p w14:paraId="5835BCB6" w14:textId="77777777" w:rsidR="004213BA" w:rsidRPr="004213BA" w:rsidRDefault="004213BA" w:rsidP="004213BA">
      <w:pPr>
        <w:rPr>
          <w:lang w:val="en-US"/>
        </w:rPr>
      </w:pPr>
      <w:r w:rsidRPr="004213BA">
        <w:rPr>
          <w:lang w:val="en-US"/>
        </w:rPr>
        <w:t>vesr124-2-2(config-if-gi)# exit</w:t>
      </w:r>
    </w:p>
    <w:p w14:paraId="20958283" w14:textId="77777777" w:rsidR="004213BA" w:rsidRPr="004213BA" w:rsidRDefault="004213BA" w:rsidP="004213BA">
      <w:pPr>
        <w:rPr>
          <w:lang w:val="en-US"/>
        </w:rPr>
      </w:pPr>
      <w:r w:rsidRPr="004213BA">
        <w:rPr>
          <w:lang w:val="en-US"/>
        </w:rPr>
        <w:t>vesr124-2-2(config)# tunnel gre 10</w:t>
      </w:r>
    </w:p>
    <w:p w14:paraId="22BCA0C0" w14:textId="77777777" w:rsidR="004213BA" w:rsidRPr="004213BA" w:rsidRDefault="004213BA" w:rsidP="004213BA">
      <w:pPr>
        <w:rPr>
          <w:lang w:val="en-US"/>
        </w:rPr>
      </w:pPr>
      <w:r w:rsidRPr="004213BA">
        <w:rPr>
          <w:lang w:val="en-US"/>
        </w:rPr>
        <w:t>vesr124-2-2(config-gre)#   ip ospf instance 1</w:t>
      </w:r>
    </w:p>
    <w:p w14:paraId="396FB254" w14:textId="77777777" w:rsidR="004213BA" w:rsidRPr="004213BA" w:rsidRDefault="004213BA" w:rsidP="004213BA">
      <w:pPr>
        <w:rPr>
          <w:lang w:val="en-US"/>
        </w:rPr>
      </w:pPr>
      <w:r w:rsidRPr="004213BA">
        <w:rPr>
          <w:lang w:val="en-US"/>
        </w:rPr>
        <w:t>vesr124-2-2(config-gre)#   ip ospf</w:t>
      </w:r>
    </w:p>
    <w:p w14:paraId="0D190C6C" w14:textId="77777777" w:rsidR="004213BA" w:rsidRPr="004213BA" w:rsidRDefault="004213BA" w:rsidP="004213BA">
      <w:pPr>
        <w:rPr>
          <w:lang w:val="en-US"/>
        </w:rPr>
      </w:pPr>
      <w:r w:rsidRPr="004213BA">
        <w:rPr>
          <w:lang w:val="en-US"/>
        </w:rPr>
        <w:t>vesr124-2-2(config-gre)#   enable</w:t>
      </w:r>
    </w:p>
    <w:p w14:paraId="14FE3ECA" w14:textId="77777777" w:rsidR="004213BA" w:rsidRPr="004213BA" w:rsidRDefault="004213BA" w:rsidP="004213BA">
      <w:pPr>
        <w:rPr>
          <w:lang w:val="en-US"/>
        </w:rPr>
      </w:pPr>
      <w:r w:rsidRPr="004213BA">
        <w:rPr>
          <w:lang w:val="en-US"/>
        </w:rPr>
        <w:t>vesr124-2-2(config-gre)# exit</w:t>
      </w:r>
    </w:p>
    <w:p w14:paraId="79221805" w14:textId="7CA8E77E" w:rsidR="004213BA" w:rsidRPr="004213BA" w:rsidRDefault="004213BA" w:rsidP="004213BA">
      <w:pPr>
        <w:rPr>
          <w:lang w:val="en-US"/>
        </w:rPr>
      </w:pPr>
      <w:r w:rsidRPr="004213BA">
        <w:rPr>
          <w:lang w:val="en-US"/>
        </w:rPr>
        <w:t>vesr124-2-2(config)#</w:t>
      </w:r>
    </w:p>
    <w:p w14:paraId="1B70F583" w14:textId="77777777" w:rsidR="004213BA" w:rsidRDefault="004213BA" w:rsidP="004213BA">
      <w:pPr>
        <w:rPr>
          <w:lang w:val="en-US"/>
        </w:rPr>
      </w:pPr>
    </w:p>
    <w:p w14:paraId="7D70C22E" w14:textId="3FACF61C" w:rsidR="004213BA" w:rsidRPr="004213BA" w:rsidRDefault="004213BA" w:rsidP="004213BA">
      <w:pPr>
        <w:pStyle w:val="ac"/>
        <w:numPr>
          <w:ilvl w:val="0"/>
          <w:numId w:val="86"/>
        </w:numPr>
      </w:pPr>
      <w:r>
        <w:t>Применяем изменения в конфигурации и проверяем маршрутизацию и связность сетей:</w:t>
      </w:r>
    </w:p>
    <w:p w14:paraId="1313ABA0" w14:textId="77777777" w:rsidR="004213BA" w:rsidRPr="002B5B4C" w:rsidRDefault="004213BA" w:rsidP="004213BA"/>
    <w:p w14:paraId="65AA4CD4" w14:textId="77777777" w:rsidR="004213BA" w:rsidRPr="004213BA" w:rsidRDefault="004213BA" w:rsidP="004213BA">
      <w:pPr>
        <w:rPr>
          <w:lang w:val="en-US"/>
        </w:rPr>
      </w:pPr>
      <w:r w:rsidRPr="004213BA">
        <w:rPr>
          <w:lang w:val="en-US"/>
        </w:rPr>
        <w:t>vesr124-2-2(config)# do commit</w:t>
      </w:r>
    </w:p>
    <w:p w14:paraId="515251DB" w14:textId="77777777" w:rsidR="004213BA" w:rsidRPr="004213BA" w:rsidRDefault="004213BA" w:rsidP="004213BA">
      <w:pPr>
        <w:rPr>
          <w:lang w:val="en-US"/>
        </w:rPr>
      </w:pPr>
      <w:r w:rsidRPr="004213BA">
        <w:rPr>
          <w:lang w:val="en-US"/>
        </w:rPr>
        <w:t>Configuration has been successfully applied and saved to flash. Commit timer started, changes will be reverted in 600 seconds.</w:t>
      </w:r>
    </w:p>
    <w:p w14:paraId="5E1B2D87" w14:textId="77777777" w:rsidR="004213BA" w:rsidRPr="004213BA" w:rsidRDefault="004213BA" w:rsidP="004213BA">
      <w:pPr>
        <w:rPr>
          <w:lang w:val="en-US"/>
        </w:rPr>
      </w:pPr>
      <w:r w:rsidRPr="004213BA">
        <w:rPr>
          <w:lang w:val="en-US"/>
        </w:rPr>
        <w:t>2025-06-30T13:33:11+00:00 %CLI-I-CRIT: user admin from console  input: do commit</w:t>
      </w:r>
    </w:p>
    <w:p w14:paraId="53AE6E41" w14:textId="77777777" w:rsidR="004213BA" w:rsidRPr="004213BA" w:rsidRDefault="004213BA" w:rsidP="004213BA">
      <w:pPr>
        <w:rPr>
          <w:lang w:val="en-US"/>
        </w:rPr>
      </w:pPr>
      <w:r w:rsidRPr="004213BA">
        <w:rPr>
          <w:lang w:val="en-US"/>
        </w:rPr>
        <w:t>vesr124-2-2(config)# do confirm</w:t>
      </w:r>
    </w:p>
    <w:p w14:paraId="65C8A820" w14:textId="77777777" w:rsidR="004213BA" w:rsidRPr="004213BA" w:rsidRDefault="004213BA" w:rsidP="004213BA">
      <w:pPr>
        <w:rPr>
          <w:lang w:val="en-US"/>
        </w:rPr>
      </w:pPr>
      <w:r w:rsidRPr="004213BA">
        <w:rPr>
          <w:lang w:val="en-US"/>
        </w:rPr>
        <w:t>Configuration has been confirmed. Commit timer canceled.</w:t>
      </w:r>
    </w:p>
    <w:p w14:paraId="5DE6BEC5" w14:textId="77777777" w:rsidR="004213BA" w:rsidRPr="004213BA" w:rsidRDefault="004213BA" w:rsidP="004213BA">
      <w:pPr>
        <w:rPr>
          <w:lang w:val="en-US"/>
        </w:rPr>
      </w:pPr>
      <w:r w:rsidRPr="004213BA">
        <w:rPr>
          <w:lang w:val="en-US"/>
        </w:rPr>
        <w:t>2025-06-30T13:33:14+00:00 %CLI-I-CRIT: user admin from console  input: do confirm</w:t>
      </w:r>
    </w:p>
    <w:p w14:paraId="1E0D5C4B" w14:textId="6A24F5C3" w:rsidR="004213BA" w:rsidRPr="002B5B4C" w:rsidRDefault="004213BA" w:rsidP="004213BA">
      <w:r w:rsidRPr="004213BA">
        <w:rPr>
          <w:lang w:val="en-US"/>
        </w:rPr>
        <w:t>vesr</w:t>
      </w:r>
      <w:r w:rsidRPr="002B5B4C">
        <w:t>124-2-2(</w:t>
      </w:r>
      <w:r w:rsidRPr="004213BA">
        <w:rPr>
          <w:lang w:val="en-US"/>
        </w:rPr>
        <w:t>config</w:t>
      </w:r>
      <w:r w:rsidRPr="002B5B4C">
        <w:t xml:space="preserve">)# </w:t>
      </w:r>
      <w:r w:rsidRPr="004213BA">
        <w:rPr>
          <w:lang w:val="en-US"/>
        </w:rPr>
        <w:t>exit</w:t>
      </w:r>
    </w:p>
    <w:p w14:paraId="0E1BD50D" w14:textId="77777777" w:rsidR="00700600" w:rsidRPr="002B5B4C" w:rsidRDefault="00700600" w:rsidP="005C2647"/>
    <w:p w14:paraId="518F35C6" w14:textId="43A235D7" w:rsidR="009512EF" w:rsidRDefault="004213BA" w:rsidP="002B5B4C">
      <w:pPr>
        <w:pStyle w:val="ac"/>
        <w:numPr>
          <w:ilvl w:val="0"/>
          <w:numId w:val="86"/>
        </w:numPr>
      </w:pPr>
      <w:r>
        <w:t xml:space="preserve">Смотрим на маршрутизаторе </w:t>
      </w:r>
      <w:r w:rsidR="009512EF" w:rsidRPr="002B5B4C">
        <w:rPr>
          <w:lang w:val="en-US"/>
        </w:rPr>
        <w:t>v</w:t>
      </w:r>
      <w:r w:rsidRPr="002B5B4C">
        <w:rPr>
          <w:lang w:val="en-US"/>
        </w:rPr>
        <w:t>esr</w:t>
      </w:r>
      <w:r w:rsidR="009512EF" w:rsidRPr="004213BA">
        <w:t>1</w:t>
      </w:r>
      <w:r w:rsidRPr="004213BA">
        <w:t xml:space="preserve">24-2-1 </w:t>
      </w:r>
      <w:r>
        <w:t>и п</w:t>
      </w:r>
      <w:r w:rsidR="009512EF" w:rsidRPr="009512EF">
        <w:t>роверяем</w:t>
      </w:r>
      <w:r w:rsidR="009512EF" w:rsidRPr="004213BA">
        <w:t xml:space="preserve"> </w:t>
      </w:r>
      <w:r w:rsidR="009512EF" w:rsidRPr="009512EF">
        <w:t>установление</w:t>
      </w:r>
      <w:r w:rsidR="009512EF" w:rsidRPr="004213BA">
        <w:t xml:space="preserve"> </w:t>
      </w:r>
      <w:r w:rsidR="009512EF" w:rsidRPr="009512EF">
        <w:t>соседства</w:t>
      </w:r>
      <w:r w:rsidR="009512EF" w:rsidRPr="004213BA">
        <w:t>:</w:t>
      </w:r>
    </w:p>
    <w:p w14:paraId="16B67AE7" w14:textId="77777777" w:rsidR="002B5B4C" w:rsidRDefault="002B5B4C" w:rsidP="005C2647"/>
    <w:p w14:paraId="0C93F3D9" w14:textId="77777777" w:rsidR="002B5B4C" w:rsidRPr="002B5B4C" w:rsidRDefault="002B5B4C" w:rsidP="002B5B4C">
      <w:pPr>
        <w:rPr>
          <w:lang w:val="en-US"/>
        </w:rPr>
      </w:pPr>
      <w:r w:rsidRPr="002B5B4C">
        <w:rPr>
          <w:lang w:val="en-US"/>
        </w:rPr>
        <w:t>vesr124-2-1# sh ip ospf neighbors</w:t>
      </w:r>
    </w:p>
    <w:p w14:paraId="22FE853B" w14:textId="77777777" w:rsidR="002B5B4C" w:rsidRPr="002B5B4C" w:rsidRDefault="002B5B4C" w:rsidP="002B5B4C">
      <w:pPr>
        <w:rPr>
          <w:lang w:val="en-US"/>
        </w:rPr>
      </w:pPr>
      <w:r w:rsidRPr="002B5B4C">
        <w:rPr>
          <w:lang w:val="en-US"/>
        </w:rPr>
        <w:t>Router ID        Pri  State          DTime  Interface          Router IP</w:t>
      </w:r>
    </w:p>
    <w:p w14:paraId="1949E128" w14:textId="77777777" w:rsidR="002B5B4C" w:rsidRDefault="002B5B4C" w:rsidP="002B5B4C">
      <w:r>
        <w:t>---------        ---  -----          -----  -----------------  ---------</w:t>
      </w:r>
    </w:p>
    <w:p w14:paraId="424F8244" w14:textId="77777777" w:rsidR="002B5B4C" w:rsidRDefault="002B5B4C" w:rsidP="002B5B4C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</w:pPr>
      <w:r>
        <w:t>10.10.20.2       128  Full/BDR       00:35  gre 10             192.168.100.2</w:t>
      </w:r>
    </w:p>
    <w:p w14:paraId="327692AD" w14:textId="7F453028" w:rsidR="002B5B4C" w:rsidRDefault="002B5B4C" w:rsidP="002B5B4C">
      <w:r>
        <w:t>vesr124-2-1#</w:t>
      </w:r>
    </w:p>
    <w:p w14:paraId="109D1452" w14:textId="77777777" w:rsidR="0066476E" w:rsidRPr="007A0402" w:rsidRDefault="0066476E" w:rsidP="002B5B4C"/>
    <w:p w14:paraId="665CF38E" w14:textId="39765404" w:rsidR="002B5B4C" w:rsidRPr="001B24C1" w:rsidRDefault="002B5B4C" w:rsidP="002B5B4C">
      <w:r>
        <w:t xml:space="preserve">Рамкой красного цвета выделена связь </w:t>
      </w:r>
      <w:r w:rsidR="001B24C1">
        <w:t xml:space="preserve">обмена маршрутами </w:t>
      </w:r>
      <w:r w:rsidR="001B24C1">
        <w:rPr>
          <w:lang w:val="en-US"/>
        </w:rPr>
        <w:t>OSPF</w:t>
      </w:r>
      <w:r w:rsidR="001B24C1" w:rsidRPr="001B24C1">
        <w:t xml:space="preserve"> </w:t>
      </w:r>
      <w:r>
        <w:t>ч</w:t>
      </w:r>
      <w:r w:rsidR="001B24C1">
        <w:t>е</w:t>
      </w:r>
      <w:r>
        <w:t xml:space="preserve">рез </w:t>
      </w:r>
      <w:r w:rsidR="001B24C1">
        <w:t xml:space="preserve">туннель </w:t>
      </w:r>
      <w:r w:rsidR="001B24C1">
        <w:rPr>
          <w:lang w:val="en-US"/>
        </w:rPr>
        <w:t>gre</w:t>
      </w:r>
      <w:r w:rsidR="001B24C1" w:rsidRPr="001B24C1">
        <w:t xml:space="preserve"> 10.</w:t>
      </w:r>
    </w:p>
    <w:p w14:paraId="67F7343D" w14:textId="77777777" w:rsidR="002B5B4C" w:rsidRDefault="002B5B4C" w:rsidP="002B5B4C"/>
    <w:p w14:paraId="3A588B16" w14:textId="77777777" w:rsidR="009512EF" w:rsidRDefault="009512EF" w:rsidP="002B5B4C">
      <w:pPr>
        <w:pStyle w:val="ac"/>
        <w:numPr>
          <w:ilvl w:val="0"/>
          <w:numId w:val="86"/>
        </w:numPr>
      </w:pPr>
      <w:r w:rsidRPr="009512EF">
        <w:t>Проверяем таблицу маршрутизации:</w:t>
      </w:r>
    </w:p>
    <w:p w14:paraId="19573EEB" w14:textId="77777777" w:rsidR="002B5B4C" w:rsidRDefault="002B5B4C" w:rsidP="002B5B4C"/>
    <w:p w14:paraId="1D992AE1" w14:textId="77777777" w:rsidR="002B5B4C" w:rsidRPr="002B5B4C" w:rsidRDefault="002B5B4C" w:rsidP="002B5B4C">
      <w:pPr>
        <w:rPr>
          <w:lang w:val="en-US"/>
        </w:rPr>
      </w:pPr>
      <w:r w:rsidRPr="002B5B4C">
        <w:rPr>
          <w:lang w:val="en-US"/>
        </w:rPr>
        <w:t>vesr124-2-1# sh ip route</w:t>
      </w:r>
    </w:p>
    <w:p w14:paraId="180EB71B" w14:textId="77777777" w:rsidR="002B5B4C" w:rsidRPr="002B5B4C" w:rsidRDefault="002B5B4C" w:rsidP="002B5B4C">
      <w:pPr>
        <w:rPr>
          <w:lang w:val="en-US"/>
        </w:rPr>
      </w:pPr>
      <w:r w:rsidRPr="002B5B4C">
        <w:rPr>
          <w:lang w:val="en-US"/>
        </w:rPr>
        <w:t xml:space="preserve"> Codes: C - connected, S - static, R - RIP derived,</w:t>
      </w:r>
    </w:p>
    <w:p w14:paraId="07935796" w14:textId="77777777" w:rsidR="002B5B4C" w:rsidRPr="002B5B4C" w:rsidRDefault="002B5B4C" w:rsidP="002B5B4C">
      <w:pPr>
        <w:rPr>
          <w:lang w:val="en-US"/>
        </w:rPr>
      </w:pPr>
      <w:r w:rsidRPr="002B5B4C">
        <w:rPr>
          <w:lang w:val="en-US"/>
        </w:rPr>
        <w:t xml:space="preserve">        </w:t>
      </w:r>
      <w:r w:rsidRPr="001B24C1">
        <w:rPr>
          <w:bdr w:val="single" w:sz="18" w:space="0" w:color="EE0000"/>
          <w:lang w:val="en-US"/>
        </w:rPr>
        <w:t>O - OSPF derived</w:t>
      </w:r>
      <w:r w:rsidRPr="002B5B4C">
        <w:rPr>
          <w:lang w:val="en-US"/>
        </w:rPr>
        <w:t>, IA - OSPF inter area route,</w:t>
      </w:r>
    </w:p>
    <w:p w14:paraId="3A93C1A0" w14:textId="77777777" w:rsidR="002B5B4C" w:rsidRPr="002B5B4C" w:rsidRDefault="002B5B4C" w:rsidP="002B5B4C">
      <w:pPr>
        <w:rPr>
          <w:lang w:val="en-US"/>
        </w:rPr>
      </w:pPr>
      <w:r w:rsidRPr="002B5B4C">
        <w:rPr>
          <w:lang w:val="en-US"/>
        </w:rPr>
        <w:t xml:space="preserve">        E1 - OSPF external type 1 route, E2 - OSPF external type 2 route</w:t>
      </w:r>
    </w:p>
    <w:p w14:paraId="5177F070" w14:textId="77777777" w:rsidR="002B5B4C" w:rsidRPr="002B5B4C" w:rsidRDefault="002B5B4C" w:rsidP="002B5B4C">
      <w:pPr>
        <w:rPr>
          <w:lang w:val="en-US"/>
        </w:rPr>
      </w:pPr>
      <w:r w:rsidRPr="002B5B4C">
        <w:rPr>
          <w:lang w:val="en-US"/>
        </w:rPr>
        <w:t xml:space="preserve">        B - BGP derived, D - DHCP derived, K - kernel route, V - VRRP route</w:t>
      </w:r>
    </w:p>
    <w:p w14:paraId="014FE650" w14:textId="77777777" w:rsidR="002B5B4C" w:rsidRPr="002B5B4C" w:rsidRDefault="002B5B4C" w:rsidP="002B5B4C">
      <w:pPr>
        <w:rPr>
          <w:lang w:val="en-US"/>
        </w:rPr>
      </w:pPr>
      <w:r w:rsidRPr="002B5B4C">
        <w:rPr>
          <w:lang w:val="en-US"/>
        </w:rPr>
        <w:t xml:space="preserve">        i - IS-IS, L1 - IS-IS level-1, L2 - IS-IS level-2, ia - IS-IS inter area</w:t>
      </w:r>
    </w:p>
    <w:p w14:paraId="71433492" w14:textId="77777777" w:rsidR="002B5B4C" w:rsidRPr="002B5B4C" w:rsidRDefault="002B5B4C" w:rsidP="002B5B4C">
      <w:pPr>
        <w:rPr>
          <w:lang w:val="en-US"/>
        </w:rPr>
      </w:pPr>
      <w:r w:rsidRPr="002B5B4C">
        <w:rPr>
          <w:lang w:val="en-US"/>
        </w:rPr>
        <w:t xml:space="preserve">        H - NHRP, * - FIB route</w:t>
      </w:r>
    </w:p>
    <w:p w14:paraId="3A44B702" w14:textId="77777777" w:rsidR="002B5B4C" w:rsidRPr="002B5B4C" w:rsidRDefault="002B5B4C" w:rsidP="002B5B4C">
      <w:pPr>
        <w:rPr>
          <w:lang w:val="en-US"/>
        </w:rPr>
      </w:pPr>
    </w:p>
    <w:p w14:paraId="792D9161" w14:textId="77777777" w:rsidR="002B5B4C" w:rsidRPr="002B5B4C" w:rsidRDefault="002B5B4C" w:rsidP="002B5B4C">
      <w:pPr>
        <w:rPr>
          <w:lang w:val="en-US"/>
        </w:rPr>
      </w:pPr>
      <w:r w:rsidRPr="002B5B4C">
        <w:rPr>
          <w:lang w:val="en-US"/>
        </w:rPr>
        <w:t>S     * 0.0.0.0/0          [1/0]             via 10.10.10.1 on gi1/0/1         [static 12:46:39]</w:t>
      </w:r>
    </w:p>
    <w:p w14:paraId="642F2548" w14:textId="77777777" w:rsidR="002B5B4C" w:rsidRPr="002B5B4C" w:rsidRDefault="002B5B4C" w:rsidP="002B5B4C">
      <w:pPr>
        <w:rPr>
          <w:lang w:val="en-US"/>
        </w:rPr>
      </w:pPr>
      <w:r w:rsidRPr="002B5B4C">
        <w:rPr>
          <w:lang w:val="en-US"/>
        </w:rPr>
        <w:t>C     * 192.168.200.0/24   [0/0]             dev gre 3                         [direct 12:46:39]</w:t>
      </w:r>
    </w:p>
    <w:p w14:paraId="7FB61C7C" w14:textId="77777777" w:rsidR="002B5B4C" w:rsidRPr="002B5B4C" w:rsidRDefault="002B5B4C" w:rsidP="002B5B4C">
      <w:pPr>
        <w:rPr>
          <w:lang w:val="en-US"/>
        </w:rPr>
      </w:pPr>
      <w:r w:rsidRPr="002B5B4C">
        <w:rPr>
          <w:lang w:val="en-US"/>
        </w:rPr>
        <w:t>C     * 192.168.100.0/24   [0/0]             dev gre 10                        [direct 12:46:39]</w:t>
      </w:r>
    </w:p>
    <w:p w14:paraId="086FBF61" w14:textId="77777777" w:rsidR="002B5B4C" w:rsidRPr="002B5B4C" w:rsidRDefault="002B5B4C" w:rsidP="002B5B4C">
      <w:pPr>
        <w:rPr>
          <w:lang w:val="en-US"/>
        </w:rPr>
      </w:pPr>
      <w:r w:rsidRPr="002B5B4C">
        <w:rPr>
          <w:lang w:val="en-US"/>
        </w:rPr>
        <w:t>C     * 172.16.1.0/24      [0/0]             dev gi1/0/2                       [direct 12:46:39]</w:t>
      </w:r>
    </w:p>
    <w:p w14:paraId="420DA94E" w14:textId="77777777" w:rsidR="002B5B4C" w:rsidRPr="002B5B4C" w:rsidRDefault="002B5B4C" w:rsidP="001B24C1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  <w:rPr>
          <w:lang w:val="en-US"/>
        </w:rPr>
      </w:pPr>
      <w:r w:rsidRPr="002B5B4C">
        <w:rPr>
          <w:lang w:val="en-US"/>
        </w:rPr>
        <w:t>O     * 172.16.2.0/24      [150/1001]        via 192.168.100.2 on gre 10       [ospf1 13:33:24 from 10.10.20.2]  (10.10.20.2)</w:t>
      </w:r>
    </w:p>
    <w:p w14:paraId="2124F09A" w14:textId="77777777" w:rsidR="002B5B4C" w:rsidRPr="002B5B4C" w:rsidRDefault="002B5B4C" w:rsidP="002B5B4C">
      <w:pPr>
        <w:rPr>
          <w:lang w:val="en-US"/>
        </w:rPr>
      </w:pPr>
      <w:r w:rsidRPr="002B5B4C">
        <w:rPr>
          <w:lang w:val="en-US"/>
        </w:rPr>
        <w:t>C     * 10.10.10.0/24      [0/0]             dev gi1/0/1                       [direct 12:46:39]</w:t>
      </w:r>
    </w:p>
    <w:p w14:paraId="28A0B8FA" w14:textId="212F0091" w:rsidR="002B5B4C" w:rsidRPr="007A0402" w:rsidRDefault="002B5B4C" w:rsidP="002B5B4C">
      <w:pPr>
        <w:rPr>
          <w:lang w:val="en-US"/>
        </w:rPr>
      </w:pPr>
      <w:r w:rsidRPr="002B5B4C">
        <w:rPr>
          <w:lang w:val="en-US"/>
        </w:rPr>
        <w:t>vesr124-2-1#</w:t>
      </w:r>
    </w:p>
    <w:p w14:paraId="4670E6E9" w14:textId="77777777" w:rsidR="0066476E" w:rsidRPr="0066476E" w:rsidRDefault="0066476E" w:rsidP="002B5B4C">
      <w:pPr>
        <w:rPr>
          <w:lang w:val="en-US"/>
        </w:rPr>
      </w:pPr>
    </w:p>
    <w:p w14:paraId="40D6DC50" w14:textId="2F59BD55" w:rsidR="001B24C1" w:rsidRPr="001B24C1" w:rsidRDefault="001B24C1" w:rsidP="001B24C1">
      <w:r>
        <w:t>Рамкой красного цвета выделена маршрут</w:t>
      </w:r>
      <w:r>
        <w:t xml:space="preserve">изация </w:t>
      </w:r>
      <w:r>
        <w:t xml:space="preserve"> </w:t>
      </w:r>
      <w:r>
        <w:t xml:space="preserve">по </w:t>
      </w:r>
      <w:r>
        <w:rPr>
          <w:lang w:val="en-US"/>
        </w:rPr>
        <w:t>OSPF</w:t>
      </w:r>
      <w:r w:rsidRPr="001B24C1">
        <w:t xml:space="preserve"> </w:t>
      </w:r>
      <w:r>
        <w:t xml:space="preserve">через туннель </w:t>
      </w:r>
      <w:r>
        <w:rPr>
          <w:lang w:val="en-US"/>
        </w:rPr>
        <w:t>gre</w:t>
      </w:r>
      <w:r w:rsidRPr="001B24C1">
        <w:t xml:space="preserve"> 10.</w:t>
      </w:r>
    </w:p>
    <w:p w14:paraId="71DC9D43" w14:textId="6398890E" w:rsidR="009512EF" w:rsidRPr="009512EF" w:rsidRDefault="009512EF" w:rsidP="005C2647"/>
    <w:p w14:paraId="73AFB9DF" w14:textId="77777777" w:rsidR="002B5B4C" w:rsidRPr="002B5B4C" w:rsidRDefault="002B5B4C" w:rsidP="002B5B4C">
      <w:pPr>
        <w:pStyle w:val="ac"/>
        <w:numPr>
          <w:ilvl w:val="0"/>
          <w:numId w:val="86"/>
        </w:numPr>
      </w:pPr>
      <w:r>
        <w:t xml:space="preserve">Смотрим на маршрутизаторе </w:t>
      </w:r>
      <w:r w:rsidRPr="002B5B4C">
        <w:rPr>
          <w:lang w:val="en-US"/>
        </w:rPr>
        <w:t>vesr</w:t>
      </w:r>
      <w:r w:rsidRPr="004213BA">
        <w:t>124-2-</w:t>
      </w:r>
      <w:r>
        <w:t>2</w:t>
      </w:r>
      <w:r w:rsidRPr="004213BA">
        <w:t xml:space="preserve"> </w:t>
      </w:r>
      <w:r>
        <w:t>и п</w:t>
      </w:r>
      <w:r w:rsidRPr="009512EF">
        <w:t>роверяем</w:t>
      </w:r>
      <w:r w:rsidRPr="004213BA">
        <w:t xml:space="preserve"> </w:t>
      </w:r>
      <w:r w:rsidRPr="009512EF">
        <w:t>установление</w:t>
      </w:r>
      <w:r w:rsidRPr="004213BA">
        <w:t xml:space="preserve"> </w:t>
      </w:r>
      <w:r w:rsidRPr="009512EF">
        <w:t>соседства</w:t>
      </w:r>
      <w:r>
        <w:t>:</w:t>
      </w:r>
    </w:p>
    <w:p w14:paraId="594D2D29" w14:textId="77777777" w:rsidR="002B5B4C" w:rsidRPr="001B24C1" w:rsidRDefault="002B5B4C" w:rsidP="002B5B4C"/>
    <w:p w14:paraId="2D2CAB07" w14:textId="77777777" w:rsidR="002B5B4C" w:rsidRPr="007A0402" w:rsidRDefault="002B5B4C" w:rsidP="002B5B4C">
      <w:pPr>
        <w:rPr>
          <w:lang w:val="en-US"/>
        </w:rPr>
      </w:pPr>
      <w:r w:rsidRPr="007A0402">
        <w:rPr>
          <w:lang w:val="en-US"/>
        </w:rPr>
        <w:t>vesr124-2-2# sh ip ospf neighbors</w:t>
      </w:r>
    </w:p>
    <w:p w14:paraId="25A9E41E" w14:textId="77777777" w:rsidR="002B5B4C" w:rsidRPr="002B5B4C" w:rsidRDefault="002B5B4C" w:rsidP="002B5B4C">
      <w:pPr>
        <w:rPr>
          <w:lang w:val="en-US"/>
        </w:rPr>
      </w:pPr>
      <w:r w:rsidRPr="002B5B4C">
        <w:rPr>
          <w:lang w:val="en-US"/>
        </w:rPr>
        <w:t>Router ID        Pri  State          DTime  Interface          Router IP</w:t>
      </w:r>
    </w:p>
    <w:p w14:paraId="01A10BB3" w14:textId="77777777" w:rsidR="002B5B4C" w:rsidRDefault="002B5B4C" w:rsidP="002B5B4C">
      <w:r>
        <w:t>---------        ---  -----          -----  -----------------  ---------</w:t>
      </w:r>
    </w:p>
    <w:p w14:paraId="1A4A795E" w14:textId="77777777" w:rsidR="002B5B4C" w:rsidRDefault="002B5B4C" w:rsidP="002B5B4C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</w:pPr>
      <w:r>
        <w:t>10.10.10.2       128  Full/DR        00:35  gre 10             192.168.100.1</w:t>
      </w:r>
    </w:p>
    <w:p w14:paraId="29BA0537" w14:textId="361ECC7D" w:rsidR="009512EF" w:rsidRDefault="002B5B4C" w:rsidP="002B5B4C">
      <w:r>
        <w:t>vesr124-2-2#</w:t>
      </w:r>
      <w:r w:rsidRPr="009512EF">
        <w:t xml:space="preserve"> </w:t>
      </w:r>
    </w:p>
    <w:p w14:paraId="4CFA6339" w14:textId="77777777" w:rsidR="0066476E" w:rsidRPr="007A0402" w:rsidRDefault="0066476E" w:rsidP="002B5B4C"/>
    <w:p w14:paraId="3A788056" w14:textId="77777777" w:rsidR="001B24C1" w:rsidRPr="001B24C1" w:rsidRDefault="001B24C1" w:rsidP="001B24C1">
      <w:r>
        <w:t xml:space="preserve">Рамкой красного цвета выделена связь обмена маршрутами </w:t>
      </w:r>
      <w:r>
        <w:rPr>
          <w:lang w:val="en-US"/>
        </w:rPr>
        <w:t>OSPF</w:t>
      </w:r>
      <w:r w:rsidRPr="001B24C1">
        <w:t xml:space="preserve"> </w:t>
      </w:r>
      <w:r>
        <w:t xml:space="preserve">через туннель </w:t>
      </w:r>
      <w:r>
        <w:rPr>
          <w:lang w:val="en-US"/>
        </w:rPr>
        <w:t>gre</w:t>
      </w:r>
      <w:r w:rsidRPr="001B24C1">
        <w:t xml:space="preserve"> 10.</w:t>
      </w:r>
    </w:p>
    <w:p w14:paraId="3B690F8A" w14:textId="77777777" w:rsidR="002B5B4C" w:rsidRDefault="002B5B4C" w:rsidP="005C2647"/>
    <w:p w14:paraId="2FA98D29" w14:textId="73E53682" w:rsidR="009512EF" w:rsidRDefault="009512EF" w:rsidP="001B24C1">
      <w:pPr>
        <w:pStyle w:val="ac"/>
        <w:numPr>
          <w:ilvl w:val="0"/>
          <w:numId w:val="86"/>
        </w:numPr>
      </w:pPr>
      <w:r w:rsidRPr="009512EF">
        <w:t>Проверяем таблицу маршрутизации:</w:t>
      </w:r>
    </w:p>
    <w:p w14:paraId="455AC653" w14:textId="77777777" w:rsidR="001B24C1" w:rsidRDefault="001B24C1" w:rsidP="001B24C1"/>
    <w:p w14:paraId="2515F5C4" w14:textId="77777777" w:rsidR="001B24C1" w:rsidRPr="001B24C1" w:rsidRDefault="001B24C1" w:rsidP="001B24C1">
      <w:pPr>
        <w:rPr>
          <w:lang w:val="en-US"/>
        </w:rPr>
      </w:pPr>
      <w:r w:rsidRPr="001B24C1">
        <w:rPr>
          <w:lang w:val="en-US"/>
        </w:rPr>
        <w:t>vesr124-2-2# sh ip route</w:t>
      </w:r>
    </w:p>
    <w:p w14:paraId="56821627" w14:textId="77777777" w:rsidR="001B24C1" w:rsidRPr="001B24C1" w:rsidRDefault="001B24C1" w:rsidP="001B24C1">
      <w:pPr>
        <w:rPr>
          <w:lang w:val="en-US"/>
        </w:rPr>
      </w:pPr>
      <w:r w:rsidRPr="001B24C1">
        <w:rPr>
          <w:lang w:val="en-US"/>
        </w:rPr>
        <w:t xml:space="preserve"> Codes: C - connected, S - static, R - RIP derived,</w:t>
      </w:r>
    </w:p>
    <w:p w14:paraId="5798A79D" w14:textId="77777777" w:rsidR="001B24C1" w:rsidRPr="001B24C1" w:rsidRDefault="001B24C1" w:rsidP="001B24C1">
      <w:pPr>
        <w:rPr>
          <w:lang w:val="en-US"/>
        </w:rPr>
      </w:pPr>
      <w:r w:rsidRPr="001B24C1">
        <w:rPr>
          <w:bdr w:val="single" w:sz="18" w:space="0" w:color="EE0000"/>
          <w:lang w:val="en-US"/>
        </w:rPr>
        <w:t xml:space="preserve">        O - OSPF derived</w:t>
      </w:r>
      <w:r w:rsidRPr="001B24C1">
        <w:rPr>
          <w:lang w:val="en-US"/>
        </w:rPr>
        <w:t>, IA - OSPF inter area route,</w:t>
      </w:r>
    </w:p>
    <w:p w14:paraId="16631CE3" w14:textId="77777777" w:rsidR="001B24C1" w:rsidRPr="001B24C1" w:rsidRDefault="001B24C1" w:rsidP="001B24C1">
      <w:pPr>
        <w:rPr>
          <w:lang w:val="en-US"/>
        </w:rPr>
      </w:pPr>
      <w:r w:rsidRPr="001B24C1">
        <w:rPr>
          <w:lang w:val="en-US"/>
        </w:rPr>
        <w:t xml:space="preserve">        E1 - OSPF external type 1 route, E2 - OSPF external type 2 route</w:t>
      </w:r>
    </w:p>
    <w:p w14:paraId="7357E4B0" w14:textId="77777777" w:rsidR="001B24C1" w:rsidRPr="001B24C1" w:rsidRDefault="001B24C1" w:rsidP="001B24C1">
      <w:pPr>
        <w:rPr>
          <w:lang w:val="en-US"/>
        </w:rPr>
      </w:pPr>
      <w:r w:rsidRPr="001B24C1">
        <w:rPr>
          <w:lang w:val="en-US"/>
        </w:rPr>
        <w:t xml:space="preserve">        B - BGP derived, D - DHCP derived, K - kernel route, V - VRRP route</w:t>
      </w:r>
    </w:p>
    <w:p w14:paraId="0DED24EF" w14:textId="77777777" w:rsidR="001B24C1" w:rsidRPr="001B24C1" w:rsidRDefault="001B24C1" w:rsidP="001B24C1">
      <w:pPr>
        <w:rPr>
          <w:lang w:val="en-US"/>
        </w:rPr>
      </w:pPr>
      <w:r w:rsidRPr="001B24C1">
        <w:rPr>
          <w:lang w:val="en-US"/>
        </w:rPr>
        <w:t xml:space="preserve">        i - IS-IS, L1 - IS-IS level-1, L2 - IS-IS level-2, ia - IS-IS inter area</w:t>
      </w:r>
    </w:p>
    <w:p w14:paraId="5DAE9500" w14:textId="77777777" w:rsidR="001B24C1" w:rsidRPr="001B24C1" w:rsidRDefault="001B24C1" w:rsidP="001B24C1">
      <w:pPr>
        <w:rPr>
          <w:lang w:val="en-US"/>
        </w:rPr>
      </w:pPr>
      <w:r w:rsidRPr="001B24C1">
        <w:rPr>
          <w:lang w:val="en-US"/>
        </w:rPr>
        <w:t xml:space="preserve">        H - NHRP, * - FIB route</w:t>
      </w:r>
    </w:p>
    <w:p w14:paraId="0D971957" w14:textId="77777777" w:rsidR="001B24C1" w:rsidRPr="001B24C1" w:rsidRDefault="001B24C1" w:rsidP="001B24C1">
      <w:pPr>
        <w:rPr>
          <w:lang w:val="en-US"/>
        </w:rPr>
      </w:pPr>
    </w:p>
    <w:p w14:paraId="78B3C723" w14:textId="77777777" w:rsidR="001B24C1" w:rsidRPr="001B24C1" w:rsidRDefault="001B24C1" w:rsidP="001B24C1">
      <w:pPr>
        <w:rPr>
          <w:lang w:val="en-US"/>
        </w:rPr>
      </w:pPr>
      <w:r w:rsidRPr="001B24C1">
        <w:rPr>
          <w:lang w:val="en-US"/>
        </w:rPr>
        <w:t>S     * 0.0.0.0/0          [1/0]             via 10.10.20.1 on gi1/0/1         [static 12:46:31]</w:t>
      </w:r>
    </w:p>
    <w:p w14:paraId="23EB942F" w14:textId="77777777" w:rsidR="001B24C1" w:rsidRPr="001B24C1" w:rsidRDefault="001B24C1" w:rsidP="001B24C1">
      <w:pPr>
        <w:rPr>
          <w:lang w:val="en-US"/>
        </w:rPr>
      </w:pPr>
      <w:r w:rsidRPr="001B24C1">
        <w:rPr>
          <w:lang w:val="en-US"/>
        </w:rPr>
        <w:t>C     * 10.10.20.0/24      [0/0]             dev gi1/0/1                       [direct 12:46:31]</w:t>
      </w:r>
    </w:p>
    <w:p w14:paraId="1FA09C54" w14:textId="77777777" w:rsidR="001B24C1" w:rsidRPr="001B24C1" w:rsidRDefault="001B24C1" w:rsidP="001B24C1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  <w:rPr>
          <w:lang w:val="en-US"/>
        </w:rPr>
      </w:pPr>
      <w:r w:rsidRPr="001B24C1">
        <w:rPr>
          <w:lang w:val="en-US"/>
        </w:rPr>
        <w:t>O     * 192.168.200.0/24   [150/2000]        via 192.168.100.1 on gre 10       [ospf1 13:33:24 from 10.10.10.2]  (10.10.10.2)</w:t>
      </w:r>
    </w:p>
    <w:p w14:paraId="6F9A0067" w14:textId="77777777" w:rsidR="001B24C1" w:rsidRPr="001B24C1" w:rsidRDefault="001B24C1" w:rsidP="001B24C1">
      <w:pPr>
        <w:rPr>
          <w:lang w:val="en-US"/>
        </w:rPr>
      </w:pPr>
      <w:r w:rsidRPr="001B24C1">
        <w:rPr>
          <w:lang w:val="en-US"/>
        </w:rPr>
        <w:t>C     * 192.168.100.0/24   [0/0]             dev gre 10                        [direct 12:46:31]</w:t>
      </w:r>
    </w:p>
    <w:p w14:paraId="020E70F9" w14:textId="77777777" w:rsidR="001B24C1" w:rsidRPr="001B24C1" w:rsidRDefault="001B24C1" w:rsidP="001B24C1">
      <w:pPr>
        <w:rPr>
          <w:lang w:val="en-US"/>
        </w:rPr>
      </w:pPr>
      <w:r w:rsidRPr="001B24C1">
        <w:rPr>
          <w:lang w:val="en-US"/>
        </w:rPr>
        <w:t>S     * 172.16.1.0/24      [1/0]             dev gre 10                        [static 12:46:31]</w:t>
      </w:r>
    </w:p>
    <w:p w14:paraId="01A20BE1" w14:textId="7F10B62D" w:rsidR="001B24C1" w:rsidRDefault="001B24C1" w:rsidP="001B24C1">
      <w:r>
        <w:t>C     * 172.16.2.0/24      [0/0]             dev gi1/0/2                       [direct 12:46:31]</w:t>
      </w:r>
    </w:p>
    <w:p w14:paraId="64319FFE" w14:textId="77777777" w:rsidR="001B24C1" w:rsidRPr="001B24C1" w:rsidRDefault="001B24C1" w:rsidP="001B24C1">
      <w:r>
        <w:t xml:space="preserve">Рамкой красного цвета выделена связь обмена маршрутами </w:t>
      </w:r>
      <w:r>
        <w:rPr>
          <w:lang w:val="en-US"/>
        </w:rPr>
        <w:t>OSPF</w:t>
      </w:r>
      <w:r w:rsidRPr="001B24C1">
        <w:t xml:space="preserve"> </w:t>
      </w:r>
      <w:r>
        <w:t xml:space="preserve">через туннель </w:t>
      </w:r>
      <w:r>
        <w:rPr>
          <w:lang w:val="en-US"/>
        </w:rPr>
        <w:t>gre</w:t>
      </w:r>
      <w:r w:rsidRPr="001B24C1">
        <w:t xml:space="preserve"> 10.</w:t>
      </w:r>
    </w:p>
    <w:p w14:paraId="4DFBA0BF" w14:textId="77777777" w:rsidR="001B24C1" w:rsidRPr="009512EF" w:rsidRDefault="001B24C1" w:rsidP="001B24C1"/>
    <w:p w14:paraId="4F57B302" w14:textId="5381881B" w:rsidR="009512EF" w:rsidRPr="009512EF" w:rsidRDefault="009512EF" w:rsidP="001B24C1">
      <w:pPr>
        <w:pStyle w:val="ac"/>
        <w:numPr>
          <w:ilvl w:val="0"/>
          <w:numId w:val="86"/>
        </w:numPr>
      </w:pPr>
      <w:r w:rsidRPr="009512EF">
        <w:t>Проверяем связность с клиентов</w:t>
      </w:r>
    </w:p>
    <w:p w14:paraId="7646946F" w14:textId="77777777" w:rsidR="001B24C1" w:rsidRDefault="001B24C1" w:rsidP="005C2647"/>
    <w:p w14:paraId="6F48B62B" w14:textId="38719A25" w:rsidR="00904EC3" w:rsidRPr="00904EC3" w:rsidRDefault="00904EC3" w:rsidP="00904EC3">
      <w:pPr>
        <w:pStyle w:val="ac"/>
        <w:numPr>
          <w:ilvl w:val="0"/>
          <w:numId w:val="86"/>
        </w:numPr>
      </w:pPr>
      <w:r>
        <w:t>Проверка</w:t>
      </w:r>
      <w:r w:rsidRPr="00904EC3">
        <w:t xml:space="preserve"> </w:t>
      </w:r>
      <w:r>
        <w:t xml:space="preserve">первого </w:t>
      </w:r>
      <w:r>
        <w:t>филиала</w:t>
      </w:r>
      <w:r>
        <w:t xml:space="preserve"> из центрального офиса</w:t>
      </w:r>
      <w:r w:rsidRPr="00904EC3">
        <w:t>:</w:t>
      </w:r>
    </w:p>
    <w:p w14:paraId="532FE3F3" w14:textId="77777777" w:rsidR="00904EC3" w:rsidRDefault="00904EC3" w:rsidP="005C2647"/>
    <w:p w14:paraId="727B2A7E" w14:textId="57EA50F0" w:rsidR="009512EF" w:rsidRDefault="001B24C1" w:rsidP="005C2647">
      <w:pPr>
        <w:rPr>
          <w:lang w:val="en-US"/>
        </w:rPr>
      </w:pPr>
      <w:r>
        <w:rPr>
          <w:lang w:val="en-US"/>
        </w:rPr>
        <w:t>MicroCoreLinux6.4-1</w:t>
      </w:r>
      <w:r w:rsidR="009512EF" w:rsidRPr="007A0402">
        <w:rPr>
          <w:lang w:val="en-US"/>
        </w:rPr>
        <w:t xml:space="preserve"> -&gt; </w:t>
      </w:r>
      <w:r>
        <w:rPr>
          <w:lang w:val="en-US"/>
        </w:rPr>
        <w:t>M</w:t>
      </w:r>
      <w:r>
        <w:rPr>
          <w:lang w:val="en-US"/>
        </w:rPr>
        <w:t>i</w:t>
      </w:r>
      <w:r>
        <w:rPr>
          <w:lang w:val="en-US"/>
        </w:rPr>
        <w:t>croCoreLinux6.4-</w:t>
      </w:r>
      <w:r w:rsidR="000029CD">
        <w:rPr>
          <w:lang w:val="en-US"/>
        </w:rPr>
        <w:t>2</w:t>
      </w:r>
    </w:p>
    <w:p w14:paraId="6866E664" w14:textId="77777777" w:rsidR="001B24C1" w:rsidRDefault="001B24C1" w:rsidP="005C2647">
      <w:pPr>
        <w:rPr>
          <w:lang w:val="en-US"/>
        </w:rPr>
      </w:pPr>
    </w:p>
    <w:p w14:paraId="10C0F75C" w14:textId="77777777" w:rsidR="000029CD" w:rsidRPr="000029CD" w:rsidRDefault="000029CD" w:rsidP="000029CD">
      <w:pPr>
        <w:rPr>
          <w:lang w:val="en-US"/>
        </w:rPr>
      </w:pPr>
      <w:r w:rsidRPr="000029CD">
        <w:rPr>
          <w:lang w:val="en-US"/>
        </w:rPr>
        <w:t>gns3@box:~$ ip add | grep -A 3 eth0</w:t>
      </w:r>
    </w:p>
    <w:p w14:paraId="55DE33ED" w14:textId="77777777" w:rsidR="000029CD" w:rsidRPr="000029CD" w:rsidRDefault="000029CD" w:rsidP="000029CD">
      <w:pPr>
        <w:rPr>
          <w:lang w:val="en-US"/>
        </w:rPr>
      </w:pPr>
      <w:r w:rsidRPr="000029CD">
        <w:rPr>
          <w:lang w:val="en-US"/>
        </w:rPr>
        <w:t>5: eth0: &lt;BROADCAST,MULTICAST,UP,LOWER_UP&gt; mtu 1500 qdisc pfifo_fast state UP qlen 1000</w:t>
      </w:r>
    </w:p>
    <w:p w14:paraId="487AEB15" w14:textId="77777777" w:rsidR="000029CD" w:rsidRPr="000029CD" w:rsidRDefault="000029CD" w:rsidP="000029CD">
      <w:pPr>
        <w:rPr>
          <w:lang w:val="en-US"/>
        </w:rPr>
      </w:pPr>
      <w:r w:rsidRPr="000029CD">
        <w:rPr>
          <w:lang w:val="en-US"/>
        </w:rPr>
        <w:t xml:space="preserve">    link/ether 0c:ec:ff:84:00:00 brd ff:ff:ff:ff:ff:ff</w:t>
      </w:r>
    </w:p>
    <w:p w14:paraId="2E995242" w14:textId="77777777" w:rsidR="000029CD" w:rsidRPr="000029CD" w:rsidRDefault="000029CD" w:rsidP="000029CD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  <w:rPr>
          <w:lang w:val="en-US"/>
        </w:rPr>
      </w:pPr>
      <w:r w:rsidRPr="000029CD">
        <w:rPr>
          <w:lang w:val="en-US"/>
        </w:rPr>
        <w:t xml:space="preserve">    inet 172.16.1.2/24 brd 172.16.1.255 scope global eth0</w:t>
      </w:r>
    </w:p>
    <w:p w14:paraId="4AF56858" w14:textId="77777777" w:rsidR="000029CD" w:rsidRPr="000029CD" w:rsidRDefault="000029CD" w:rsidP="000029CD">
      <w:pPr>
        <w:rPr>
          <w:lang w:val="en-US"/>
        </w:rPr>
      </w:pPr>
      <w:r w:rsidRPr="000029CD">
        <w:rPr>
          <w:lang w:val="en-US"/>
        </w:rPr>
        <w:t xml:space="preserve">       valid_lft forever preferred_lft forever</w:t>
      </w:r>
    </w:p>
    <w:p w14:paraId="43B0E4EA" w14:textId="77777777" w:rsidR="000029CD" w:rsidRPr="000029CD" w:rsidRDefault="000029CD" w:rsidP="000029CD">
      <w:pPr>
        <w:rPr>
          <w:lang w:val="en-US"/>
        </w:rPr>
      </w:pPr>
      <w:r w:rsidRPr="000029CD">
        <w:rPr>
          <w:lang w:val="en-US"/>
        </w:rPr>
        <w:t xml:space="preserve">    inet6 fe80::eec:ffff:fe84:0/64 scope link</w:t>
      </w:r>
    </w:p>
    <w:p w14:paraId="744AC2E4" w14:textId="77777777" w:rsidR="000029CD" w:rsidRPr="000029CD" w:rsidRDefault="000029CD" w:rsidP="000029CD">
      <w:pPr>
        <w:rPr>
          <w:lang w:val="en-US"/>
        </w:rPr>
      </w:pPr>
      <w:r w:rsidRPr="000029CD">
        <w:rPr>
          <w:lang w:val="en-US"/>
        </w:rPr>
        <w:t xml:space="preserve">       valid_lft forever preferred_lft forever</w:t>
      </w:r>
    </w:p>
    <w:p w14:paraId="73239584" w14:textId="77777777" w:rsidR="000029CD" w:rsidRPr="000029CD" w:rsidRDefault="000029CD" w:rsidP="000029CD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  <w:rPr>
          <w:lang w:val="en-US"/>
        </w:rPr>
      </w:pPr>
      <w:r w:rsidRPr="000029CD">
        <w:rPr>
          <w:lang w:val="en-US"/>
        </w:rPr>
        <w:t>gns3@box:~$ ping 172.16.2.2 -c 3</w:t>
      </w:r>
    </w:p>
    <w:p w14:paraId="372BF059" w14:textId="77777777" w:rsidR="000029CD" w:rsidRPr="000029CD" w:rsidRDefault="000029CD" w:rsidP="000029CD">
      <w:pPr>
        <w:rPr>
          <w:lang w:val="en-US"/>
        </w:rPr>
      </w:pPr>
      <w:r w:rsidRPr="000029CD">
        <w:rPr>
          <w:lang w:val="en-US"/>
        </w:rPr>
        <w:t>PING 172.16.2.2 (172.16.2.2): 56 data bytes</w:t>
      </w:r>
    </w:p>
    <w:p w14:paraId="2BB068DD" w14:textId="77777777" w:rsidR="000029CD" w:rsidRPr="000029CD" w:rsidRDefault="000029CD" w:rsidP="000029CD">
      <w:pPr>
        <w:rPr>
          <w:lang w:val="en-US"/>
        </w:rPr>
      </w:pPr>
      <w:r w:rsidRPr="000029CD">
        <w:rPr>
          <w:lang w:val="en-US"/>
        </w:rPr>
        <w:t>64 bytes from 172.16.2.2: seq=0 ttl=62 time=4.293 ms</w:t>
      </w:r>
    </w:p>
    <w:p w14:paraId="29B3BAA8" w14:textId="77777777" w:rsidR="000029CD" w:rsidRPr="000029CD" w:rsidRDefault="000029CD" w:rsidP="000029CD">
      <w:pPr>
        <w:rPr>
          <w:lang w:val="en-US"/>
        </w:rPr>
      </w:pPr>
      <w:r w:rsidRPr="000029CD">
        <w:rPr>
          <w:lang w:val="en-US"/>
        </w:rPr>
        <w:t>64 bytes from 172.16.2.2: seq=1 ttl=62 time=5.566 ms</w:t>
      </w:r>
    </w:p>
    <w:p w14:paraId="6F0C86BC" w14:textId="77777777" w:rsidR="000029CD" w:rsidRPr="000029CD" w:rsidRDefault="000029CD" w:rsidP="000029CD">
      <w:pPr>
        <w:rPr>
          <w:lang w:val="en-US"/>
        </w:rPr>
      </w:pPr>
      <w:r w:rsidRPr="000029CD">
        <w:rPr>
          <w:lang w:val="en-US"/>
        </w:rPr>
        <w:t>64 bytes from 172.16.2.2: seq=2 ttl=62 time=7.609 ms</w:t>
      </w:r>
    </w:p>
    <w:p w14:paraId="4E99D3FB" w14:textId="77777777" w:rsidR="000029CD" w:rsidRPr="000029CD" w:rsidRDefault="000029CD" w:rsidP="000029CD">
      <w:pPr>
        <w:rPr>
          <w:lang w:val="en-US"/>
        </w:rPr>
      </w:pPr>
    </w:p>
    <w:p w14:paraId="7E661D6B" w14:textId="77777777" w:rsidR="000029CD" w:rsidRPr="000029CD" w:rsidRDefault="000029CD" w:rsidP="000029CD">
      <w:pPr>
        <w:rPr>
          <w:lang w:val="en-US"/>
        </w:rPr>
      </w:pPr>
      <w:r w:rsidRPr="000029CD">
        <w:rPr>
          <w:lang w:val="en-US"/>
        </w:rPr>
        <w:t>--- 172.16.2.2 ping statistics ---</w:t>
      </w:r>
    </w:p>
    <w:p w14:paraId="2E839EE3" w14:textId="77777777" w:rsidR="000029CD" w:rsidRPr="000029CD" w:rsidRDefault="000029CD" w:rsidP="000029CD">
      <w:pPr>
        <w:rPr>
          <w:lang w:val="en-US"/>
        </w:rPr>
      </w:pPr>
      <w:r w:rsidRPr="000029CD">
        <w:rPr>
          <w:lang w:val="en-US"/>
        </w:rPr>
        <w:t>3 packets transmitted, 3 packets received, 0% packet loss</w:t>
      </w:r>
    </w:p>
    <w:p w14:paraId="0A733E9D" w14:textId="77777777" w:rsidR="000029CD" w:rsidRPr="000029CD" w:rsidRDefault="000029CD" w:rsidP="000029CD">
      <w:pPr>
        <w:rPr>
          <w:lang w:val="en-US"/>
        </w:rPr>
      </w:pPr>
      <w:r w:rsidRPr="000029CD">
        <w:rPr>
          <w:lang w:val="en-US"/>
        </w:rPr>
        <w:t>round-trip min/avg/max = 4.293/5.822/7.609 ms</w:t>
      </w:r>
    </w:p>
    <w:p w14:paraId="1F8E308E" w14:textId="0235BFD7" w:rsidR="000029CD" w:rsidRDefault="000029CD" w:rsidP="000029CD">
      <w:pPr>
        <w:rPr>
          <w:lang w:val="en-US"/>
        </w:rPr>
      </w:pPr>
      <w:r w:rsidRPr="000029CD">
        <w:rPr>
          <w:lang w:val="en-US"/>
        </w:rPr>
        <w:t>gns3@box:~$</w:t>
      </w:r>
    </w:p>
    <w:p w14:paraId="49E8BAD4" w14:textId="77777777" w:rsidR="000029CD" w:rsidRDefault="000029CD" w:rsidP="000029CD">
      <w:pPr>
        <w:rPr>
          <w:lang w:val="en-US"/>
        </w:rPr>
      </w:pPr>
    </w:p>
    <w:p w14:paraId="4C25D8B4" w14:textId="77777777" w:rsidR="00904EC3" w:rsidRDefault="000029CD" w:rsidP="000029CD">
      <w:pPr>
        <w:pStyle w:val="ac"/>
        <w:numPr>
          <w:ilvl w:val="0"/>
          <w:numId w:val="86"/>
        </w:numPr>
      </w:pPr>
      <w:r>
        <w:t xml:space="preserve">Трасса проходит чрез туннель </w:t>
      </w:r>
      <w:r w:rsidRPr="000029CD">
        <w:rPr>
          <w:lang w:val="en-US"/>
        </w:rPr>
        <w:t>gre</w:t>
      </w:r>
      <w:r w:rsidRPr="000029CD">
        <w:t xml:space="preserve"> 10: </w:t>
      </w:r>
    </w:p>
    <w:p w14:paraId="465B2D98" w14:textId="77777777" w:rsidR="00904EC3" w:rsidRDefault="00904EC3" w:rsidP="00904EC3"/>
    <w:p w14:paraId="45F92CAA" w14:textId="62F75A97" w:rsidR="000029CD" w:rsidRPr="007A0402" w:rsidRDefault="000029CD" w:rsidP="00904EC3">
      <w:pPr>
        <w:rPr>
          <w:lang w:val="en-US"/>
        </w:rPr>
      </w:pPr>
      <w:r w:rsidRPr="007A0402">
        <w:rPr>
          <w:lang w:val="en-US"/>
        </w:rPr>
        <w:t>gns3@box:~$ traceroute 172.16.2.2</w:t>
      </w:r>
    </w:p>
    <w:p w14:paraId="03335DB0" w14:textId="77777777" w:rsidR="000029CD" w:rsidRPr="000029CD" w:rsidRDefault="000029CD" w:rsidP="00904EC3">
      <w:pPr>
        <w:rPr>
          <w:lang w:val="en-US"/>
        </w:rPr>
      </w:pPr>
      <w:r w:rsidRPr="000029CD">
        <w:rPr>
          <w:lang w:val="en-US"/>
        </w:rPr>
        <w:t>traceroute to 172.16.2.2 (172.16.2.2), 30 hops max, 38 byte packets</w:t>
      </w:r>
    </w:p>
    <w:p w14:paraId="649DD9F0" w14:textId="77777777" w:rsidR="000029CD" w:rsidRPr="000029CD" w:rsidRDefault="000029CD" w:rsidP="00904EC3">
      <w:pPr>
        <w:rPr>
          <w:lang w:val="en-US"/>
        </w:rPr>
      </w:pPr>
      <w:r w:rsidRPr="000029CD">
        <w:rPr>
          <w:lang w:val="en-US"/>
        </w:rPr>
        <w:t xml:space="preserve"> 1  172.16.1.1 (172.16.1.1)  0.007 ms  0.004 ms  0.767 ms</w:t>
      </w:r>
    </w:p>
    <w:p w14:paraId="16BEC474" w14:textId="77777777" w:rsidR="000029CD" w:rsidRPr="000029CD" w:rsidRDefault="000029CD" w:rsidP="00737D0C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  <w:rPr>
          <w:lang w:val="en-US"/>
        </w:rPr>
      </w:pPr>
      <w:r w:rsidRPr="000029CD">
        <w:rPr>
          <w:lang w:val="en-US"/>
        </w:rPr>
        <w:t xml:space="preserve"> 2  192.168.100.2 (192.168.100.2)  0.004 ms  1.942 ms  1.663 ms</w:t>
      </w:r>
    </w:p>
    <w:p w14:paraId="2F834EB6" w14:textId="77777777" w:rsidR="000029CD" w:rsidRPr="000029CD" w:rsidRDefault="000029CD" w:rsidP="00904EC3">
      <w:pPr>
        <w:rPr>
          <w:lang w:val="en-US"/>
        </w:rPr>
      </w:pPr>
      <w:r w:rsidRPr="000029CD">
        <w:rPr>
          <w:lang w:val="en-US"/>
        </w:rPr>
        <w:t xml:space="preserve"> 3  172.16.2.2 (172.16.2.2)  2.932 ms  2.814 ms  0.003 ms</w:t>
      </w:r>
    </w:p>
    <w:p w14:paraId="3ACBBD3F" w14:textId="5B6F7B46" w:rsidR="000029CD" w:rsidRPr="000029CD" w:rsidRDefault="000029CD" w:rsidP="00904EC3">
      <w:pPr>
        <w:rPr>
          <w:lang w:val="en-US"/>
        </w:rPr>
      </w:pPr>
      <w:r w:rsidRPr="000029CD">
        <w:rPr>
          <w:lang w:val="en-US"/>
        </w:rPr>
        <w:t>gns3@box:~$</w:t>
      </w:r>
    </w:p>
    <w:p w14:paraId="39FF2370" w14:textId="77777777" w:rsidR="000029CD" w:rsidRDefault="000029CD" w:rsidP="000029CD">
      <w:pPr>
        <w:rPr>
          <w:lang w:val="en-US"/>
        </w:rPr>
      </w:pPr>
    </w:p>
    <w:p w14:paraId="313D559C" w14:textId="4886D18B" w:rsidR="00904EC3" w:rsidRPr="00904EC3" w:rsidRDefault="000029CD" w:rsidP="00904EC3">
      <w:pPr>
        <w:pStyle w:val="ac"/>
        <w:numPr>
          <w:ilvl w:val="0"/>
          <w:numId w:val="86"/>
        </w:numPr>
        <w:rPr>
          <w:lang w:val="en-US"/>
        </w:rPr>
      </w:pPr>
      <w:r>
        <w:t>П</w:t>
      </w:r>
      <w:r w:rsidR="00904EC3">
        <w:t>ро</w:t>
      </w:r>
      <w:r>
        <w:t>верка</w:t>
      </w:r>
      <w:r w:rsidRPr="00904EC3">
        <w:rPr>
          <w:lang w:val="en-US"/>
        </w:rPr>
        <w:t xml:space="preserve"> </w:t>
      </w:r>
      <w:r>
        <w:t>из</w:t>
      </w:r>
      <w:r w:rsidRPr="00904EC3">
        <w:rPr>
          <w:lang w:val="en-US"/>
        </w:rPr>
        <w:t xml:space="preserve"> </w:t>
      </w:r>
      <w:r w:rsidR="00904EC3">
        <w:t xml:space="preserve">первого </w:t>
      </w:r>
      <w:r>
        <w:t>филиала</w:t>
      </w:r>
      <w:r w:rsidR="00904EC3" w:rsidRPr="00904EC3">
        <w:rPr>
          <w:lang w:val="en-US"/>
        </w:rPr>
        <w:t>:</w:t>
      </w:r>
    </w:p>
    <w:p w14:paraId="463CE3BF" w14:textId="2CC78F5C" w:rsidR="000029CD" w:rsidRDefault="000029CD" w:rsidP="000029CD">
      <w:r w:rsidRPr="000029CD">
        <w:rPr>
          <w:lang w:val="en-US"/>
        </w:rPr>
        <w:t xml:space="preserve"> </w:t>
      </w:r>
      <w:r>
        <w:rPr>
          <w:lang w:val="en-US"/>
        </w:rPr>
        <w:t>MicroCoreLinux6.4-</w:t>
      </w:r>
      <w:r>
        <w:rPr>
          <w:lang w:val="en-US"/>
        </w:rPr>
        <w:t>2</w:t>
      </w:r>
      <w:r w:rsidRPr="000029CD">
        <w:rPr>
          <w:lang w:val="en-US"/>
        </w:rPr>
        <w:t xml:space="preserve"> -&gt; </w:t>
      </w:r>
      <w:r>
        <w:rPr>
          <w:lang w:val="en-US"/>
        </w:rPr>
        <w:t>MicroCoreLinux6.4-</w:t>
      </w:r>
      <w:r>
        <w:rPr>
          <w:lang w:val="en-US"/>
        </w:rPr>
        <w:t>1</w:t>
      </w:r>
    </w:p>
    <w:p w14:paraId="14BA0B37" w14:textId="77777777" w:rsidR="00904EC3" w:rsidRPr="00904EC3" w:rsidRDefault="00904EC3" w:rsidP="000029CD"/>
    <w:p w14:paraId="69405388" w14:textId="77777777" w:rsidR="000029CD" w:rsidRPr="000029CD" w:rsidRDefault="000029CD" w:rsidP="000029CD">
      <w:pPr>
        <w:rPr>
          <w:lang w:val="en-US"/>
        </w:rPr>
      </w:pPr>
      <w:r w:rsidRPr="000029CD">
        <w:rPr>
          <w:lang w:val="en-US"/>
        </w:rPr>
        <w:t>gns3@box:~$  ip add | grep -A 3 eth0</w:t>
      </w:r>
    </w:p>
    <w:p w14:paraId="63D16FA8" w14:textId="77777777" w:rsidR="000029CD" w:rsidRPr="000029CD" w:rsidRDefault="000029CD" w:rsidP="000029CD">
      <w:pPr>
        <w:rPr>
          <w:lang w:val="en-US"/>
        </w:rPr>
      </w:pPr>
      <w:r w:rsidRPr="000029CD">
        <w:rPr>
          <w:lang w:val="en-US"/>
        </w:rPr>
        <w:t>5: eth0: &lt;BROADCAST,MULTICAST,UP,LOWER_UP&gt; mtu 1500 qdisc pfifo_fast state UP qlen 1000</w:t>
      </w:r>
    </w:p>
    <w:p w14:paraId="74B56568" w14:textId="77777777" w:rsidR="000029CD" w:rsidRPr="000029CD" w:rsidRDefault="000029CD" w:rsidP="000029CD">
      <w:pPr>
        <w:rPr>
          <w:lang w:val="en-US"/>
        </w:rPr>
      </w:pPr>
      <w:r w:rsidRPr="000029CD">
        <w:rPr>
          <w:lang w:val="en-US"/>
        </w:rPr>
        <w:t xml:space="preserve">    link/ether 0c:5d:76:56:00:00 brd ff:ff:ff:ff:ff:ff</w:t>
      </w:r>
    </w:p>
    <w:p w14:paraId="6E003DC4" w14:textId="77777777" w:rsidR="000029CD" w:rsidRPr="000029CD" w:rsidRDefault="000029CD" w:rsidP="000029CD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  <w:rPr>
          <w:lang w:val="en-US"/>
        </w:rPr>
      </w:pPr>
      <w:r w:rsidRPr="000029CD">
        <w:rPr>
          <w:lang w:val="en-US"/>
        </w:rPr>
        <w:t xml:space="preserve">    inet 172.16.2.2/24 brd 172.16.2.255 scope global eth0</w:t>
      </w:r>
    </w:p>
    <w:p w14:paraId="1A4E7321" w14:textId="77777777" w:rsidR="000029CD" w:rsidRPr="000029CD" w:rsidRDefault="000029CD" w:rsidP="000029CD">
      <w:pPr>
        <w:rPr>
          <w:lang w:val="en-US"/>
        </w:rPr>
      </w:pPr>
      <w:r w:rsidRPr="000029CD">
        <w:rPr>
          <w:lang w:val="en-US"/>
        </w:rPr>
        <w:t xml:space="preserve">       valid_lft forever preferred_lft forever</w:t>
      </w:r>
    </w:p>
    <w:p w14:paraId="4EA37442" w14:textId="77777777" w:rsidR="000029CD" w:rsidRPr="000029CD" w:rsidRDefault="000029CD" w:rsidP="000029CD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  <w:rPr>
          <w:lang w:val="en-US"/>
        </w:rPr>
      </w:pPr>
      <w:r w:rsidRPr="000029CD">
        <w:rPr>
          <w:lang w:val="en-US"/>
        </w:rPr>
        <w:t>gns3@box:~$ ping 172.16.1.2 -c 3</w:t>
      </w:r>
    </w:p>
    <w:p w14:paraId="6FAFD573" w14:textId="77777777" w:rsidR="000029CD" w:rsidRPr="000029CD" w:rsidRDefault="000029CD" w:rsidP="000029CD">
      <w:pPr>
        <w:rPr>
          <w:lang w:val="en-US"/>
        </w:rPr>
      </w:pPr>
      <w:r w:rsidRPr="000029CD">
        <w:rPr>
          <w:lang w:val="en-US"/>
        </w:rPr>
        <w:t>PING 172.16.1.2 (172.16.1.2): 56 data bytes</w:t>
      </w:r>
    </w:p>
    <w:p w14:paraId="479C95F0" w14:textId="77777777" w:rsidR="000029CD" w:rsidRPr="000029CD" w:rsidRDefault="000029CD" w:rsidP="000029CD">
      <w:pPr>
        <w:rPr>
          <w:lang w:val="en-US"/>
        </w:rPr>
      </w:pPr>
      <w:r w:rsidRPr="000029CD">
        <w:rPr>
          <w:lang w:val="en-US"/>
        </w:rPr>
        <w:t>64 bytes from 172.16.1.2: seq=0 ttl=62 time=5.920 ms</w:t>
      </w:r>
    </w:p>
    <w:p w14:paraId="5D30E716" w14:textId="77777777" w:rsidR="000029CD" w:rsidRPr="000029CD" w:rsidRDefault="000029CD" w:rsidP="000029CD">
      <w:pPr>
        <w:rPr>
          <w:lang w:val="en-US"/>
        </w:rPr>
      </w:pPr>
      <w:r w:rsidRPr="000029CD">
        <w:rPr>
          <w:lang w:val="en-US"/>
        </w:rPr>
        <w:t>64 bytes from 172.16.1.2: seq=1 ttl=62 time=6.993 ms</w:t>
      </w:r>
    </w:p>
    <w:p w14:paraId="381E1B19" w14:textId="77777777" w:rsidR="000029CD" w:rsidRPr="000029CD" w:rsidRDefault="000029CD" w:rsidP="000029CD">
      <w:pPr>
        <w:rPr>
          <w:lang w:val="en-US"/>
        </w:rPr>
      </w:pPr>
      <w:r w:rsidRPr="000029CD">
        <w:rPr>
          <w:lang w:val="en-US"/>
        </w:rPr>
        <w:t>64 bytes from 172.16.1.2: seq=2 ttl=62 time=5.635 ms</w:t>
      </w:r>
    </w:p>
    <w:p w14:paraId="76025B55" w14:textId="77777777" w:rsidR="000029CD" w:rsidRPr="000029CD" w:rsidRDefault="000029CD" w:rsidP="000029CD">
      <w:pPr>
        <w:rPr>
          <w:lang w:val="en-US"/>
        </w:rPr>
      </w:pPr>
    </w:p>
    <w:p w14:paraId="5376B022" w14:textId="77777777" w:rsidR="000029CD" w:rsidRPr="000029CD" w:rsidRDefault="000029CD" w:rsidP="000029CD">
      <w:pPr>
        <w:rPr>
          <w:lang w:val="en-US"/>
        </w:rPr>
      </w:pPr>
      <w:r w:rsidRPr="000029CD">
        <w:rPr>
          <w:lang w:val="en-US"/>
        </w:rPr>
        <w:t>--- 172.16.1.2 ping statistics ---</w:t>
      </w:r>
    </w:p>
    <w:p w14:paraId="0B4FE3B1" w14:textId="77777777" w:rsidR="000029CD" w:rsidRPr="000029CD" w:rsidRDefault="000029CD" w:rsidP="000029CD">
      <w:pPr>
        <w:rPr>
          <w:lang w:val="en-US"/>
        </w:rPr>
      </w:pPr>
      <w:r w:rsidRPr="000029CD">
        <w:rPr>
          <w:lang w:val="en-US"/>
        </w:rPr>
        <w:t>3 packets transmitted, 3 packets received, 0% packet loss</w:t>
      </w:r>
    </w:p>
    <w:p w14:paraId="12DEC0E4" w14:textId="77777777" w:rsidR="000029CD" w:rsidRPr="000029CD" w:rsidRDefault="000029CD" w:rsidP="000029CD">
      <w:pPr>
        <w:rPr>
          <w:lang w:val="en-US"/>
        </w:rPr>
      </w:pPr>
      <w:r w:rsidRPr="000029CD">
        <w:rPr>
          <w:lang w:val="en-US"/>
        </w:rPr>
        <w:t>round-trip min/avg/max = 5.635/6.182/6.993 ms</w:t>
      </w:r>
    </w:p>
    <w:p w14:paraId="66BC26E2" w14:textId="069A982A" w:rsidR="000029CD" w:rsidRDefault="000029CD" w:rsidP="000029CD">
      <w:pPr>
        <w:rPr>
          <w:lang w:val="en-US"/>
        </w:rPr>
      </w:pPr>
      <w:r w:rsidRPr="000029CD">
        <w:rPr>
          <w:lang w:val="en-US"/>
        </w:rPr>
        <w:t>gns3@box:~$</w:t>
      </w:r>
    </w:p>
    <w:p w14:paraId="11FC75D7" w14:textId="77777777" w:rsidR="00904EC3" w:rsidRDefault="00904EC3" w:rsidP="000029CD">
      <w:pPr>
        <w:rPr>
          <w:lang w:val="en-US"/>
        </w:rPr>
      </w:pPr>
    </w:p>
    <w:p w14:paraId="6451A4B0" w14:textId="77777777" w:rsidR="00904EC3" w:rsidRPr="00904EC3" w:rsidRDefault="00904EC3" w:rsidP="00904EC3">
      <w:pPr>
        <w:pStyle w:val="ac"/>
        <w:numPr>
          <w:ilvl w:val="0"/>
          <w:numId w:val="86"/>
        </w:numPr>
      </w:pPr>
      <w:r>
        <w:t xml:space="preserve">Трасса проходит чрез туннель </w:t>
      </w:r>
      <w:r w:rsidRPr="00904EC3">
        <w:rPr>
          <w:lang w:val="en-US"/>
        </w:rPr>
        <w:t>gre</w:t>
      </w:r>
      <w:r w:rsidRPr="000029CD">
        <w:t xml:space="preserve"> 10:</w:t>
      </w:r>
    </w:p>
    <w:p w14:paraId="361F2816" w14:textId="77777777" w:rsidR="00904EC3" w:rsidRPr="00904EC3" w:rsidRDefault="00904EC3" w:rsidP="000029CD"/>
    <w:p w14:paraId="009B9E15" w14:textId="77777777" w:rsidR="00904EC3" w:rsidRPr="00904EC3" w:rsidRDefault="00904EC3" w:rsidP="00904EC3">
      <w:pPr>
        <w:rPr>
          <w:lang w:val="en-US"/>
        </w:rPr>
      </w:pPr>
      <w:r w:rsidRPr="00904EC3">
        <w:rPr>
          <w:lang w:val="en-US"/>
        </w:rPr>
        <w:t>gns3@box:~$ traceroute  172.16.1.2</w:t>
      </w:r>
    </w:p>
    <w:p w14:paraId="6D0C3CDB" w14:textId="77777777" w:rsidR="00904EC3" w:rsidRPr="00904EC3" w:rsidRDefault="00904EC3" w:rsidP="00904EC3">
      <w:pPr>
        <w:rPr>
          <w:lang w:val="en-US"/>
        </w:rPr>
      </w:pPr>
      <w:r w:rsidRPr="00904EC3">
        <w:rPr>
          <w:lang w:val="en-US"/>
        </w:rPr>
        <w:t>traceroute to 172.16.1.2 (172.16.1.2), 30 hops max, 38 byte packets</w:t>
      </w:r>
    </w:p>
    <w:p w14:paraId="0987845D" w14:textId="77777777" w:rsidR="00904EC3" w:rsidRPr="00904EC3" w:rsidRDefault="00904EC3" w:rsidP="00904EC3">
      <w:pPr>
        <w:rPr>
          <w:lang w:val="en-US"/>
        </w:rPr>
      </w:pPr>
      <w:r w:rsidRPr="00904EC3">
        <w:rPr>
          <w:lang w:val="en-US"/>
        </w:rPr>
        <w:t xml:space="preserve"> 1  172.16.2.1 (172.16.2.1)  0.953 ms  0.003 ms  0.702 ms</w:t>
      </w:r>
    </w:p>
    <w:p w14:paraId="2EEDAAE5" w14:textId="77777777" w:rsidR="00904EC3" w:rsidRPr="00904EC3" w:rsidRDefault="00904EC3" w:rsidP="00737D0C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  <w:rPr>
          <w:lang w:val="en-US"/>
        </w:rPr>
      </w:pPr>
      <w:r w:rsidRPr="00904EC3">
        <w:rPr>
          <w:lang w:val="en-US"/>
        </w:rPr>
        <w:t xml:space="preserve"> 2  192.168.100.1 (192.168.100.1)  1.756 ms  1.793 ms  1.573 ms</w:t>
      </w:r>
    </w:p>
    <w:p w14:paraId="6EC1D520" w14:textId="77777777" w:rsidR="00904EC3" w:rsidRPr="00904EC3" w:rsidRDefault="00904EC3" w:rsidP="00904EC3">
      <w:pPr>
        <w:rPr>
          <w:lang w:val="en-US"/>
        </w:rPr>
      </w:pPr>
      <w:r w:rsidRPr="00904EC3">
        <w:rPr>
          <w:lang w:val="en-US"/>
        </w:rPr>
        <w:t xml:space="preserve"> 3  172.16.1.2 (172.16.1.2)  2.468 ms  2.599 ms  2.336 ms</w:t>
      </w:r>
    </w:p>
    <w:p w14:paraId="73EF0AC7" w14:textId="1D1A26D6" w:rsidR="00904EC3" w:rsidRDefault="00904EC3" w:rsidP="00904EC3">
      <w:pPr>
        <w:rPr>
          <w:lang w:val="en-US"/>
        </w:rPr>
      </w:pPr>
      <w:r w:rsidRPr="00904EC3">
        <w:rPr>
          <w:lang w:val="en-US"/>
        </w:rPr>
        <w:t>gns3@box:~$</w:t>
      </w:r>
    </w:p>
    <w:p w14:paraId="5BE04827" w14:textId="77777777" w:rsidR="000029CD" w:rsidRDefault="000029CD" w:rsidP="005C2647">
      <w:pPr>
        <w:rPr>
          <w:lang w:val="en-US"/>
        </w:rPr>
      </w:pPr>
    </w:p>
    <w:p w14:paraId="6FD18013" w14:textId="69D0925C" w:rsidR="00904EC3" w:rsidRPr="00E93B0B" w:rsidRDefault="00904EC3" w:rsidP="00904EC3">
      <w:pPr>
        <w:pStyle w:val="ac"/>
        <w:numPr>
          <w:ilvl w:val="0"/>
          <w:numId w:val="86"/>
        </w:numPr>
      </w:pPr>
      <w:r>
        <w:t xml:space="preserve">переходим к </w:t>
      </w:r>
      <w:r>
        <w:t xml:space="preserve"> </w:t>
      </w:r>
      <w:r>
        <w:t xml:space="preserve">маршрутизатору </w:t>
      </w:r>
      <w:r w:rsidR="0066476E">
        <w:t xml:space="preserve">второго филиала </w:t>
      </w:r>
      <w:r w:rsidRPr="00700600">
        <w:rPr>
          <w:lang w:val="en-US"/>
        </w:rPr>
        <w:t>vesr</w:t>
      </w:r>
      <w:r w:rsidRPr="00700600">
        <w:t>124-2-</w:t>
      </w:r>
      <w:r>
        <w:t>4</w:t>
      </w:r>
      <w:r w:rsidRPr="00700600">
        <w:t>:</w:t>
      </w:r>
    </w:p>
    <w:p w14:paraId="61F84246" w14:textId="34BA8F29" w:rsidR="00E93B0B" w:rsidRDefault="00E93B0B" w:rsidP="00E93B0B"/>
    <w:p w14:paraId="12DC8CFC" w14:textId="6370786C" w:rsidR="00E93B0B" w:rsidRDefault="00E93B0B" w:rsidP="00E93B0B">
      <w:r>
        <w:t>настройки аналогичны тем , что были сделаны на маршрутизаторе первого филиала, за исключением названия туннеля.</w:t>
      </w:r>
    </w:p>
    <w:p w14:paraId="5ABE77AF" w14:textId="77777777" w:rsidR="00E93B0B" w:rsidRDefault="00E93B0B" w:rsidP="00E93B0B"/>
    <w:p w14:paraId="2DC5528B" w14:textId="77777777" w:rsidR="00E93B0B" w:rsidRPr="00E93B0B" w:rsidRDefault="00E93B0B" w:rsidP="00E93B0B">
      <w:pPr>
        <w:rPr>
          <w:lang w:val="en-US"/>
        </w:rPr>
      </w:pPr>
      <w:r w:rsidRPr="00E93B0B">
        <w:rPr>
          <w:lang w:val="en-US"/>
        </w:rPr>
        <w:t>vesr124-2-4#</w:t>
      </w:r>
    </w:p>
    <w:p w14:paraId="05FC763E" w14:textId="77777777" w:rsidR="00E93B0B" w:rsidRPr="00E93B0B" w:rsidRDefault="00E93B0B" w:rsidP="00E93B0B">
      <w:pPr>
        <w:rPr>
          <w:lang w:val="en-US"/>
        </w:rPr>
      </w:pPr>
      <w:r w:rsidRPr="00E93B0B">
        <w:rPr>
          <w:lang w:val="en-US"/>
        </w:rPr>
        <w:t>vesr124-2-4# config</w:t>
      </w:r>
    </w:p>
    <w:p w14:paraId="4150D089" w14:textId="77777777" w:rsidR="00E93B0B" w:rsidRPr="00E93B0B" w:rsidRDefault="00E93B0B" w:rsidP="00E93B0B">
      <w:pPr>
        <w:rPr>
          <w:lang w:val="en-US"/>
        </w:rPr>
      </w:pPr>
      <w:r w:rsidRPr="00E93B0B">
        <w:rPr>
          <w:lang w:val="en-US"/>
        </w:rPr>
        <w:t>vesr124-2-4(config)# router ospf 1</w:t>
      </w:r>
    </w:p>
    <w:p w14:paraId="545CF175" w14:textId="77777777" w:rsidR="00E93B0B" w:rsidRPr="00E93B0B" w:rsidRDefault="00E93B0B" w:rsidP="00E93B0B">
      <w:pPr>
        <w:rPr>
          <w:lang w:val="en-US"/>
        </w:rPr>
      </w:pPr>
      <w:r w:rsidRPr="00E93B0B">
        <w:rPr>
          <w:lang w:val="en-US"/>
        </w:rPr>
        <w:t>vesr124-2-4(config-ospf)#   area 0.0.0.0</w:t>
      </w:r>
    </w:p>
    <w:p w14:paraId="0CA7FF9B" w14:textId="77777777" w:rsidR="00E93B0B" w:rsidRPr="00E93B0B" w:rsidRDefault="00E93B0B" w:rsidP="00E93B0B">
      <w:pPr>
        <w:rPr>
          <w:lang w:val="en-US"/>
        </w:rPr>
      </w:pPr>
      <w:r w:rsidRPr="00E93B0B">
        <w:rPr>
          <w:lang w:val="en-US"/>
        </w:rPr>
        <w:t>vesr124-2-4(config-ospf-area)#     enable</w:t>
      </w:r>
    </w:p>
    <w:p w14:paraId="24059894" w14:textId="77777777" w:rsidR="00E93B0B" w:rsidRPr="00E93B0B" w:rsidRDefault="00E93B0B" w:rsidP="00E93B0B">
      <w:pPr>
        <w:rPr>
          <w:lang w:val="en-US"/>
        </w:rPr>
      </w:pPr>
      <w:r w:rsidRPr="00E93B0B">
        <w:rPr>
          <w:lang w:val="en-US"/>
        </w:rPr>
        <w:t>vesr124-2-4(config-ospf-area)#   exit</w:t>
      </w:r>
    </w:p>
    <w:p w14:paraId="05BB333F" w14:textId="77777777" w:rsidR="00E93B0B" w:rsidRPr="00E93B0B" w:rsidRDefault="00E93B0B" w:rsidP="00E93B0B">
      <w:pPr>
        <w:rPr>
          <w:lang w:val="en-US"/>
        </w:rPr>
      </w:pPr>
      <w:r w:rsidRPr="00E93B0B">
        <w:rPr>
          <w:lang w:val="en-US"/>
        </w:rPr>
        <w:t>vesr124-2-4(config-ospf)#   enable</w:t>
      </w:r>
    </w:p>
    <w:p w14:paraId="79A9A451" w14:textId="77777777" w:rsidR="00E93B0B" w:rsidRPr="00E93B0B" w:rsidRDefault="00E93B0B" w:rsidP="00E93B0B">
      <w:pPr>
        <w:rPr>
          <w:lang w:val="en-US"/>
        </w:rPr>
      </w:pPr>
      <w:r w:rsidRPr="00E93B0B">
        <w:rPr>
          <w:lang w:val="en-US"/>
        </w:rPr>
        <w:t>vesr124-2-4(config-ospf)# exit</w:t>
      </w:r>
    </w:p>
    <w:p w14:paraId="7C11AC9C" w14:textId="77777777" w:rsidR="00E93B0B" w:rsidRPr="00E93B0B" w:rsidRDefault="00E93B0B" w:rsidP="00E93B0B">
      <w:pPr>
        <w:rPr>
          <w:lang w:val="en-US"/>
        </w:rPr>
      </w:pPr>
      <w:r w:rsidRPr="00E93B0B">
        <w:rPr>
          <w:lang w:val="en-US"/>
        </w:rPr>
        <w:t>vesr124-2-4(config)# int gigabitethernet 1/0/2</w:t>
      </w:r>
    </w:p>
    <w:p w14:paraId="4D17E02C" w14:textId="77777777" w:rsidR="00E93B0B" w:rsidRPr="00E93B0B" w:rsidRDefault="00E93B0B" w:rsidP="00E93B0B">
      <w:pPr>
        <w:rPr>
          <w:lang w:val="en-US"/>
        </w:rPr>
      </w:pPr>
      <w:r w:rsidRPr="00E93B0B">
        <w:rPr>
          <w:lang w:val="en-US"/>
        </w:rPr>
        <w:t>vesr124-2-4(config-if-gi)#   ip ospf instance 1</w:t>
      </w:r>
    </w:p>
    <w:p w14:paraId="27FFC96F" w14:textId="77777777" w:rsidR="00E93B0B" w:rsidRPr="00E93B0B" w:rsidRDefault="00E93B0B" w:rsidP="00E93B0B">
      <w:pPr>
        <w:rPr>
          <w:lang w:val="en-US"/>
        </w:rPr>
      </w:pPr>
      <w:r w:rsidRPr="00E93B0B">
        <w:rPr>
          <w:lang w:val="en-US"/>
        </w:rPr>
        <w:t>vesr124-2-4(config-if-gi)#   ip ospf</w:t>
      </w:r>
    </w:p>
    <w:p w14:paraId="1ADF6BD0" w14:textId="77777777" w:rsidR="00E93B0B" w:rsidRPr="00E93B0B" w:rsidRDefault="00E93B0B" w:rsidP="00E93B0B">
      <w:pPr>
        <w:rPr>
          <w:lang w:val="en-US"/>
        </w:rPr>
      </w:pPr>
      <w:r w:rsidRPr="00E93B0B">
        <w:rPr>
          <w:lang w:val="en-US"/>
        </w:rPr>
        <w:t>vesr124-2-4(config-if-gi)# exit</w:t>
      </w:r>
    </w:p>
    <w:p w14:paraId="0837BECB" w14:textId="77777777" w:rsidR="00E93B0B" w:rsidRPr="00E93B0B" w:rsidRDefault="00E93B0B" w:rsidP="00E93B0B">
      <w:pPr>
        <w:rPr>
          <w:lang w:val="en-US"/>
        </w:rPr>
      </w:pPr>
      <w:r w:rsidRPr="00E93B0B">
        <w:rPr>
          <w:lang w:val="en-US"/>
        </w:rPr>
        <w:t>vesr124-2-4(config)# tunnel gre 3</w:t>
      </w:r>
    </w:p>
    <w:p w14:paraId="5D9F1603" w14:textId="77777777" w:rsidR="00E93B0B" w:rsidRPr="00E93B0B" w:rsidRDefault="00E93B0B" w:rsidP="00E93B0B">
      <w:pPr>
        <w:rPr>
          <w:lang w:val="en-US"/>
        </w:rPr>
      </w:pPr>
      <w:r w:rsidRPr="00E93B0B">
        <w:rPr>
          <w:lang w:val="en-US"/>
        </w:rPr>
        <w:t>vesr124-2-4(config-gre)#   ip ospf instance 1</w:t>
      </w:r>
    </w:p>
    <w:p w14:paraId="3B1C47A2" w14:textId="77777777" w:rsidR="00E93B0B" w:rsidRPr="00E93B0B" w:rsidRDefault="00E93B0B" w:rsidP="00E93B0B">
      <w:pPr>
        <w:rPr>
          <w:lang w:val="en-US"/>
        </w:rPr>
      </w:pPr>
      <w:r w:rsidRPr="00E93B0B">
        <w:rPr>
          <w:lang w:val="en-US"/>
        </w:rPr>
        <w:t>vesr124-2-4(config-gre)#   ip ospf</w:t>
      </w:r>
    </w:p>
    <w:p w14:paraId="46F4E3D3" w14:textId="77777777" w:rsidR="00E93B0B" w:rsidRPr="00E93B0B" w:rsidRDefault="00E93B0B" w:rsidP="00E93B0B">
      <w:pPr>
        <w:rPr>
          <w:lang w:val="en-US"/>
        </w:rPr>
      </w:pPr>
      <w:r w:rsidRPr="00E93B0B">
        <w:rPr>
          <w:lang w:val="en-US"/>
        </w:rPr>
        <w:t>vesr124-2-4(config-gre)#   enable</w:t>
      </w:r>
    </w:p>
    <w:p w14:paraId="3BD4E48D" w14:textId="77777777" w:rsidR="00E93B0B" w:rsidRPr="00E93B0B" w:rsidRDefault="00E93B0B" w:rsidP="00E93B0B">
      <w:pPr>
        <w:rPr>
          <w:lang w:val="en-US"/>
        </w:rPr>
      </w:pPr>
      <w:r w:rsidRPr="00E93B0B">
        <w:rPr>
          <w:lang w:val="en-US"/>
        </w:rPr>
        <w:t>vesr124-2-4(config-gre)# exit</w:t>
      </w:r>
    </w:p>
    <w:p w14:paraId="7150D953" w14:textId="77777777" w:rsidR="00E93B0B" w:rsidRPr="00E93B0B" w:rsidRDefault="00E93B0B" w:rsidP="00E93B0B">
      <w:pPr>
        <w:rPr>
          <w:lang w:val="en-US"/>
        </w:rPr>
      </w:pPr>
      <w:r w:rsidRPr="00E93B0B">
        <w:rPr>
          <w:lang w:val="en-US"/>
        </w:rPr>
        <w:t>vesr124-2-4(config)# security zone-pair UNTRUST self</w:t>
      </w:r>
    </w:p>
    <w:p w14:paraId="45AE38C4" w14:textId="77777777" w:rsidR="00E93B0B" w:rsidRPr="00E93B0B" w:rsidRDefault="00E93B0B" w:rsidP="00E93B0B">
      <w:pPr>
        <w:rPr>
          <w:lang w:val="en-US"/>
        </w:rPr>
      </w:pPr>
      <w:r w:rsidRPr="00E93B0B">
        <w:rPr>
          <w:lang w:val="en-US"/>
        </w:rPr>
        <w:t>vesr124-2-4(config-security-zone-pair)#   rule 9</w:t>
      </w:r>
    </w:p>
    <w:p w14:paraId="47C49B88" w14:textId="77777777" w:rsidR="00E93B0B" w:rsidRPr="00E93B0B" w:rsidRDefault="00E93B0B" w:rsidP="00E93B0B">
      <w:pPr>
        <w:rPr>
          <w:lang w:val="en-US"/>
        </w:rPr>
      </w:pPr>
      <w:r w:rsidRPr="00E93B0B">
        <w:rPr>
          <w:lang w:val="en-US"/>
        </w:rPr>
        <w:t>vesr124-2-4(config-security-zone-pair-rule)#     description "OSPF"</w:t>
      </w:r>
    </w:p>
    <w:p w14:paraId="5C8F9290" w14:textId="77777777" w:rsidR="00E93B0B" w:rsidRPr="00E93B0B" w:rsidRDefault="00E93B0B" w:rsidP="00E93B0B">
      <w:pPr>
        <w:rPr>
          <w:lang w:val="en-US"/>
        </w:rPr>
      </w:pPr>
      <w:r w:rsidRPr="00E93B0B">
        <w:rPr>
          <w:lang w:val="en-US"/>
        </w:rPr>
        <w:t>vesr124-2-4(config-security-zone-pair-rule)#     action permit</w:t>
      </w:r>
    </w:p>
    <w:p w14:paraId="0AF67635" w14:textId="77777777" w:rsidR="00E93B0B" w:rsidRPr="00E93B0B" w:rsidRDefault="00E93B0B" w:rsidP="00E93B0B">
      <w:pPr>
        <w:rPr>
          <w:lang w:val="en-US"/>
        </w:rPr>
      </w:pPr>
      <w:r w:rsidRPr="00E93B0B">
        <w:rPr>
          <w:lang w:val="en-US"/>
        </w:rPr>
        <w:t>vesr124-2-4(config-security-zone-pair-rule)#     match protocol ospf</w:t>
      </w:r>
    </w:p>
    <w:p w14:paraId="2C218534" w14:textId="77777777" w:rsidR="00E93B0B" w:rsidRPr="00E93B0B" w:rsidRDefault="00E93B0B" w:rsidP="00E93B0B">
      <w:pPr>
        <w:rPr>
          <w:lang w:val="en-US"/>
        </w:rPr>
      </w:pPr>
      <w:r w:rsidRPr="00E93B0B">
        <w:rPr>
          <w:lang w:val="en-US"/>
        </w:rPr>
        <w:t>vesr124-2-4(config-security-zone-pair-rule)#     enable</w:t>
      </w:r>
    </w:p>
    <w:p w14:paraId="1CFFED57" w14:textId="77777777" w:rsidR="00E93B0B" w:rsidRPr="00E93B0B" w:rsidRDefault="00E93B0B" w:rsidP="00E93B0B">
      <w:pPr>
        <w:rPr>
          <w:lang w:val="en-US"/>
        </w:rPr>
      </w:pPr>
      <w:r w:rsidRPr="00E93B0B">
        <w:rPr>
          <w:lang w:val="en-US"/>
        </w:rPr>
        <w:t>vesr124-2-4(config-security-zone-pair-rule)#   exit</w:t>
      </w:r>
    </w:p>
    <w:p w14:paraId="2140E718" w14:textId="77777777" w:rsidR="00E93B0B" w:rsidRPr="00E93B0B" w:rsidRDefault="00E93B0B" w:rsidP="00E93B0B">
      <w:pPr>
        <w:rPr>
          <w:lang w:val="en-US"/>
        </w:rPr>
      </w:pPr>
      <w:r w:rsidRPr="00E93B0B">
        <w:rPr>
          <w:lang w:val="en-US"/>
        </w:rPr>
        <w:t>vesr124-2-4(config-security-zone-pair)# exit</w:t>
      </w:r>
    </w:p>
    <w:p w14:paraId="51EE37F1" w14:textId="77777777" w:rsidR="00E93B0B" w:rsidRPr="00E93B0B" w:rsidRDefault="00E93B0B" w:rsidP="00E93B0B">
      <w:pPr>
        <w:rPr>
          <w:lang w:val="en-US"/>
        </w:rPr>
      </w:pPr>
      <w:r w:rsidRPr="00E93B0B">
        <w:rPr>
          <w:lang w:val="en-US"/>
        </w:rPr>
        <w:t>vesr124-2-4(config)# exit</w:t>
      </w:r>
    </w:p>
    <w:p w14:paraId="3AE5098B" w14:textId="77777777" w:rsidR="00E93B0B" w:rsidRPr="00E93B0B" w:rsidRDefault="00E93B0B" w:rsidP="00E93B0B">
      <w:pPr>
        <w:rPr>
          <w:lang w:val="en-US"/>
        </w:rPr>
      </w:pPr>
      <w:r w:rsidRPr="00E93B0B">
        <w:rPr>
          <w:lang w:val="en-US"/>
        </w:rPr>
        <w:t>Warning: you have uncommitted configuration changes.</w:t>
      </w:r>
    </w:p>
    <w:p w14:paraId="7FABF009" w14:textId="77777777" w:rsidR="00E93B0B" w:rsidRPr="00E93B0B" w:rsidRDefault="00E93B0B" w:rsidP="00E93B0B">
      <w:pPr>
        <w:rPr>
          <w:lang w:val="en-US"/>
        </w:rPr>
      </w:pPr>
      <w:r w:rsidRPr="00E93B0B">
        <w:rPr>
          <w:lang w:val="en-US"/>
        </w:rPr>
        <w:t>vesr124-2-4# commit</w:t>
      </w:r>
    </w:p>
    <w:p w14:paraId="0224819C" w14:textId="77777777" w:rsidR="00E93B0B" w:rsidRPr="00E93B0B" w:rsidRDefault="00E93B0B" w:rsidP="00E93B0B">
      <w:pPr>
        <w:rPr>
          <w:lang w:val="en-US"/>
        </w:rPr>
      </w:pPr>
      <w:r w:rsidRPr="00E93B0B">
        <w:rPr>
          <w:lang w:val="en-US"/>
        </w:rPr>
        <w:t>Configuration has been successfully applied and saved to flash. Commit timer started, changes will be reverted in 600 seconds.</w:t>
      </w:r>
    </w:p>
    <w:p w14:paraId="4D8CE65C" w14:textId="77777777" w:rsidR="00E93B0B" w:rsidRPr="00E93B0B" w:rsidRDefault="00E93B0B" w:rsidP="00E93B0B">
      <w:pPr>
        <w:rPr>
          <w:lang w:val="en-US"/>
        </w:rPr>
      </w:pPr>
      <w:r w:rsidRPr="00E93B0B">
        <w:rPr>
          <w:lang w:val="en-US"/>
        </w:rPr>
        <w:t>2025-07-01T10:23:15+00:00 %CLI-I-CRIT: user admin from console  input: commit</w:t>
      </w:r>
    </w:p>
    <w:p w14:paraId="316E231A" w14:textId="77777777" w:rsidR="00E93B0B" w:rsidRPr="00E93B0B" w:rsidRDefault="00E93B0B" w:rsidP="00E93B0B">
      <w:pPr>
        <w:rPr>
          <w:lang w:val="en-US"/>
        </w:rPr>
      </w:pPr>
      <w:r w:rsidRPr="00E93B0B">
        <w:rPr>
          <w:lang w:val="en-US"/>
        </w:rPr>
        <w:t>vesr124-2-4# confirm</w:t>
      </w:r>
    </w:p>
    <w:p w14:paraId="69457874" w14:textId="77777777" w:rsidR="00E93B0B" w:rsidRPr="00E93B0B" w:rsidRDefault="00E93B0B" w:rsidP="00E93B0B">
      <w:pPr>
        <w:rPr>
          <w:lang w:val="en-US"/>
        </w:rPr>
      </w:pPr>
      <w:r w:rsidRPr="00E93B0B">
        <w:rPr>
          <w:lang w:val="en-US"/>
        </w:rPr>
        <w:t>Configuration has been confirmed. Commit timer canceled.</w:t>
      </w:r>
    </w:p>
    <w:p w14:paraId="292AFC71" w14:textId="77777777" w:rsidR="00E93B0B" w:rsidRPr="00E93B0B" w:rsidRDefault="00E93B0B" w:rsidP="00E93B0B">
      <w:pPr>
        <w:rPr>
          <w:lang w:val="en-US"/>
        </w:rPr>
      </w:pPr>
      <w:r w:rsidRPr="00E93B0B">
        <w:rPr>
          <w:lang w:val="en-US"/>
        </w:rPr>
        <w:t>2025-07-01T10:23:18+00:00 %CLI-I-CRIT: user admin from console  input: confirm</w:t>
      </w:r>
    </w:p>
    <w:p w14:paraId="77B4067F" w14:textId="71235004" w:rsidR="00E93B0B" w:rsidRDefault="00E93B0B" w:rsidP="00E93B0B">
      <w:r>
        <w:t>vesr124-2-4#</w:t>
      </w:r>
    </w:p>
    <w:p w14:paraId="6961F5DB" w14:textId="77777777" w:rsidR="00E93B0B" w:rsidRPr="00E93B0B" w:rsidRDefault="00E93B0B" w:rsidP="00E93B0B"/>
    <w:p w14:paraId="018BD07B" w14:textId="77777777" w:rsidR="0066476E" w:rsidRDefault="0066476E" w:rsidP="0066476E">
      <w:pPr>
        <w:pStyle w:val="ac"/>
        <w:numPr>
          <w:ilvl w:val="0"/>
          <w:numId w:val="86"/>
        </w:numPr>
      </w:pPr>
      <w:r>
        <w:t xml:space="preserve">Смотрим на маршрутизаторе </w:t>
      </w:r>
      <w:r w:rsidRPr="002B5B4C">
        <w:rPr>
          <w:lang w:val="en-US"/>
        </w:rPr>
        <w:t>vesr</w:t>
      </w:r>
      <w:r w:rsidRPr="004213BA">
        <w:t xml:space="preserve">124-2-1 </w:t>
      </w:r>
      <w:r>
        <w:t>и п</w:t>
      </w:r>
      <w:r w:rsidRPr="009512EF">
        <w:t>роверяем</w:t>
      </w:r>
      <w:r w:rsidRPr="004213BA">
        <w:t xml:space="preserve"> </w:t>
      </w:r>
      <w:r w:rsidRPr="009512EF">
        <w:t>установление</w:t>
      </w:r>
      <w:r w:rsidRPr="004213BA">
        <w:t xml:space="preserve"> </w:t>
      </w:r>
      <w:r w:rsidRPr="009512EF">
        <w:t>соседства</w:t>
      </w:r>
      <w:r w:rsidRPr="004213BA">
        <w:t>:</w:t>
      </w:r>
    </w:p>
    <w:p w14:paraId="13925068" w14:textId="77777777" w:rsidR="0066476E" w:rsidRDefault="0066476E" w:rsidP="0066476E"/>
    <w:p w14:paraId="6A3CF7BA" w14:textId="77777777" w:rsidR="0066476E" w:rsidRPr="0066476E" w:rsidRDefault="0066476E" w:rsidP="0066476E">
      <w:pPr>
        <w:rPr>
          <w:lang w:val="en-US"/>
        </w:rPr>
      </w:pPr>
      <w:r w:rsidRPr="0066476E">
        <w:rPr>
          <w:lang w:val="en-US"/>
        </w:rPr>
        <w:t>vesr124-2-1# sh ip ospf neighbors</w:t>
      </w:r>
    </w:p>
    <w:p w14:paraId="3FF8966D" w14:textId="77777777" w:rsidR="0066476E" w:rsidRPr="0066476E" w:rsidRDefault="0066476E" w:rsidP="0066476E">
      <w:pPr>
        <w:rPr>
          <w:lang w:val="en-US"/>
        </w:rPr>
      </w:pPr>
      <w:r w:rsidRPr="0066476E">
        <w:rPr>
          <w:lang w:val="en-US"/>
        </w:rPr>
        <w:t>Router ID        Pri  State          DTime  Interface          Router IP</w:t>
      </w:r>
    </w:p>
    <w:p w14:paraId="3EAFB71A" w14:textId="77777777" w:rsidR="0066476E" w:rsidRPr="0066476E" w:rsidRDefault="0066476E" w:rsidP="0066476E">
      <w:pPr>
        <w:rPr>
          <w:lang w:val="en-US"/>
        </w:rPr>
      </w:pPr>
      <w:r w:rsidRPr="0066476E">
        <w:rPr>
          <w:lang w:val="en-US"/>
        </w:rPr>
        <w:t>---------        ---  -----          -----  -----------------  ---------</w:t>
      </w:r>
    </w:p>
    <w:p w14:paraId="761042AC" w14:textId="77777777" w:rsidR="0066476E" w:rsidRPr="0066476E" w:rsidRDefault="0066476E" w:rsidP="0066476E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  <w:rPr>
          <w:lang w:val="en-US"/>
        </w:rPr>
      </w:pPr>
      <w:r w:rsidRPr="0066476E">
        <w:rPr>
          <w:lang w:val="en-US"/>
        </w:rPr>
        <w:t>10.10.30.2       128  Full/BDR       00:31  gre 3              192.168.200.2</w:t>
      </w:r>
    </w:p>
    <w:p w14:paraId="68DAC5B4" w14:textId="77777777" w:rsidR="0066476E" w:rsidRPr="0066476E" w:rsidRDefault="0066476E" w:rsidP="0066476E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  <w:rPr>
          <w:lang w:val="en-US"/>
        </w:rPr>
      </w:pPr>
      <w:r w:rsidRPr="0066476E">
        <w:rPr>
          <w:lang w:val="en-US"/>
        </w:rPr>
        <w:t>10.10.20.2       128  Full/DR        00:38  gre 10             192.168.100.2</w:t>
      </w:r>
    </w:p>
    <w:p w14:paraId="455094D0" w14:textId="2BDF8919" w:rsidR="0066476E" w:rsidRDefault="0066476E" w:rsidP="0066476E">
      <w:r>
        <w:t>vesr124-2-1#</w:t>
      </w:r>
    </w:p>
    <w:p w14:paraId="34AD7618" w14:textId="77777777" w:rsidR="0066476E" w:rsidRDefault="0066476E" w:rsidP="0066476E"/>
    <w:p w14:paraId="493DD1CC" w14:textId="3C1A61F5" w:rsidR="0066476E" w:rsidRDefault="0066476E" w:rsidP="0066476E">
      <w:r>
        <w:t>Появился второй сосед по обмену маршрутами-выделено красной рамкой.</w:t>
      </w:r>
    </w:p>
    <w:p w14:paraId="612F45A6" w14:textId="77777777" w:rsidR="0066476E" w:rsidRDefault="0066476E" w:rsidP="0066476E"/>
    <w:p w14:paraId="0726E3C1" w14:textId="77777777" w:rsidR="0066476E" w:rsidRDefault="0066476E" w:rsidP="0066476E">
      <w:pPr>
        <w:pStyle w:val="ac"/>
        <w:numPr>
          <w:ilvl w:val="0"/>
          <w:numId w:val="86"/>
        </w:numPr>
      </w:pPr>
      <w:r w:rsidRPr="009512EF">
        <w:t>Проверяем таблицу маршрутизации:</w:t>
      </w:r>
    </w:p>
    <w:p w14:paraId="2DBE178F" w14:textId="77777777" w:rsidR="001B36A0" w:rsidRPr="0066476E" w:rsidRDefault="001B36A0" w:rsidP="001B36A0"/>
    <w:p w14:paraId="056F26A8" w14:textId="77777777" w:rsidR="0066476E" w:rsidRPr="0066476E" w:rsidRDefault="0066476E" w:rsidP="0066476E">
      <w:pPr>
        <w:rPr>
          <w:lang w:val="en-US"/>
        </w:rPr>
      </w:pPr>
      <w:r w:rsidRPr="0066476E">
        <w:rPr>
          <w:lang w:val="en-US"/>
        </w:rPr>
        <w:t>vesr124-2-1# sh ip route</w:t>
      </w:r>
    </w:p>
    <w:p w14:paraId="142AC091" w14:textId="77777777" w:rsidR="0066476E" w:rsidRPr="0066476E" w:rsidRDefault="0066476E" w:rsidP="0066476E">
      <w:pPr>
        <w:rPr>
          <w:lang w:val="en-US"/>
        </w:rPr>
      </w:pPr>
      <w:r w:rsidRPr="0066476E">
        <w:rPr>
          <w:lang w:val="en-US"/>
        </w:rPr>
        <w:t xml:space="preserve"> Codes: C - connected, S - static, R - RIP derived,</w:t>
      </w:r>
    </w:p>
    <w:p w14:paraId="472A43BB" w14:textId="77777777" w:rsidR="0066476E" w:rsidRPr="0066476E" w:rsidRDefault="0066476E" w:rsidP="0066476E">
      <w:pPr>
        <w:rPr>
          <w:lang w:val="en-US"/>
        </w:rPr>
      </w:pPr>
      <w:r w:rsidRPr="0066476E">
        <w:rPr>
          <w:lang w:val="en-US"/>
        </w:rPr>
        <w:t xml:space="preserve">        O - OSPF derived, IA - OSPF inter area route,</w:t>
      </w:r>
    </w:p>
    <w:p w14:paraId="3B753A98" w14:textId="77777777" w:rsidR="0066476E" w:rsidRPr="0066476E" w:rsidRDefault="0066476E" w:rsidP="0066476E">
      <w:pPr>
        <w:rPr>
          <w:lang w:val="en-US"/>
        </w:rPr>
      </w:pPr>
      <w:r w:rsidRPr="0066476E">
        <w:rPr>
          <w:lang w:val="en-US"/>
        </w:rPr>
        <w:t xml:space="preserve">        E1 - OSPF external type 1 route, E2 - OSPF external type 2 route</w:t>
      </w:r>
    </w:p>
    <w:p w14:paraId="1B55B502" w14:textId="77777777" w:rsidR="0066476E" w:rsidRPr="0066476E" w:rsidRDefault="0066476E" w:rsidP="0066476E">
      <w:pPr>
        <w:rPr>
          <w:lang w:val="en-US"/>
        </w:rPr>
      </w:pPr>
      <w:r w:rsidRPr="0066476E">
        <w:rPr>
          <w:lang w:val="en-US"/>
        </w:rPr>
        <w:t xml:space="preserve">        B - BGP derived, D - DHCP derived, K - kernel route, V - VRRP route</w:t>
      </w:r>
    </w:p>
    <w:p w14:paraId="420DD4C2" w14:textId="77777777" w:rsidR="0066476E" w:rsidRPr="0066476E" w:rsidRDefault="0066476E" w:rsidP="0066476E">
      <w:pPr>
        <w:rPr>
          <w:lang w:val="en-US"/>
        </w:rPr>
      </w:pPr>
      <w:r w:rsidRPr="0066476E">
        <w:rPr>
          <w:lang w:val="en-US"/>
        </w:rPr>
        <w:t xml:space="preserve">        i - IS-IS, L1 - IS-IS level-1, L2 - IS-IS level-2, ia - IS-IS inter area</w:t>
      </w:r>
    </w:p>
    <w:p w14:paraId="27A7F7CF" w14:textId="77777777" w:rsidR="0066476E" w:rsidRPr="0066476E" w:rsidRDefault="0066476E" w:rsidP="0066476E">
      <w:pPr>
        <w:rPr>
          <w:lang w:val="en-US"/>
        </w:rPr>
      </w:pPr>
      <w:r w:rsidRPr="0066476E">
        <w:rPr>
          <w:lang w:val="en-US"/>
        </w:rPr>
        <w:t xml:space="preserve">        H - NHRP, * - FIB route</w:t>
      </w:r>
    </w:p>
    <w:p w14:paraId="71DA982A" w14:textId="77777777" w:rsidR="0066476E" w:rsidRPr="0066476E" w:rsidRDefault="0066476E" w:rsidP="0066476E">
      <w:pPr>
        <w:rPr>
          <w:lang w:val="en-US"/>
        </w:rPr>
      </w:pPr>
    </w:p>
    <w:p w14:paraId="6A0C6689" w14:textId="77777777" w:rsidR="0066476E" w:rsidRPr="0066476E" w:rsidRDefault="0066476E" w:rsidP="0066476E">
      <w:pPr>
        <w:rPr>
          <w:lang w:val="en-US"/>
        </w:rPr>
      </w:pPr>
      <w:r w:rsidRPr="0066476E">
        <w:rPr>
          <w:lang w:val="en-US"/>
        </w:rPr>
        <w:t>S     * 0.0.0.0/0          [1/0]             via 10.10.10.1 on gi1/0/1         [static 09:58:04]</w:t>
      </w:r>
    </w:p>
    <w:p w14:paraId="78C68988" w14:textId="77777777" w:rsidR="0066476E" w:rsidRPr="0066476E" w:rsidRDefault="0066476E" w:rsidP="0066476E">
      <w:pPr>
        <w:rPr>
          <w:lang w:val="en-US"/>
        </w:rPr>
      </w:pPr>
      <w:r w:rsidRPr="0066476E">
        <w:rPr>
          <w:lang w:val="en-US"/>
        </w:rPr>
        <w:t>C     * 192.168.200.0/24   [0/0]             dev gre 3                         [direct 09:58:05]</w:t>
      </w:r>
    </w:p>
    <w:p w14:paraId="73971898" w14:textId="77777777" w:rsidR="0066476E" w:rsidRPr="0066476E" w:rsidRDefault="0066476E" w:rsidP="0066476E">
      <w:pPr>
        <w:rPr>
          <w:lang w:val="en-US"/>
        </w:rPr>
      </w:pPr>
      <w:r w:rsidRPr="0066476E">
        <w:rPr>
          <w:lang w:val="en-US"/>
        </w:rPr>
        <w:t>C     * 192.168.100.0/24   [0/0]             dev gre 10                        [direct 09:58:05]</w:t>
      </w:r>
    </w:p>
    <w:p w14:paraId="06977888" w14:textId="77777777" w:rsidR="0066476E" w:rsidRPr="0066476E" w:rsidRDefault="0066476E" w:rsidP="0066476E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  <w:rPr>
          <w:lang w:val="en-US"/>
        </w:rPr>
      </w:pPr>
      <w:r w:rsidRPr="0066476E">
        <w:rPr>
          <w:lang w:val="en-US"/>
        </w:rPr>
        <w:t>O     * 172.16.3.0/24      [150/1001]        via 192.168.200.2 on gre 3        [ospf1 10:23:19 from 10.10.30.2]  (10.10.30.2)</w:t>
      </w:r>
    </w:p>
    <w:p w14:paraId="7BF7AFE0" w14:textId="77777777" w:rsidR="0066476E" w:rsidRPr="0066476E" w:rsidRDefault="0066476E" w:rsidP="0066476E">
      <w:pPr>
        <w:rPr>
          <w:lang w:val="en-US"/>
        </w:rPr>
      </w:pPr>
      <w:r w:rsidRPr="0066476E">
        <w:rPr>
          <w:lang w:val="en-US"/>
        </w:rPr>
        <w:t>C     * 172.16.1.0/24      [0/0]             dev gi1/0/2                       [direct 09:58:05]</w:t>
      </w:r>
    </w:p>
    <w:p w14:paraId="68232699" w14:textId="77777777" w:rsidR="0066476E" w:rsidRPr="0066476E" w:rsidRDefault="0066476E" w:rsidP="0066476E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  <w:rPr>
          <w:lang w:val="en-US"/>
        </w:rPr>
      </w:pPr>
      <w:r w:rsidRPr="0066476E">
        <w:rPr>
          <w:lang w:val="en-US"/>
        </w:rPr>
        <w:t>O     * 172.16.2.0/24      [150/1001]        via 192.168.100.2 on gre 10       [ospf1 09:58:55 from 10.10.20.2]  (10.10.20.2)</w:t>
      </w:r>
    </w:p>
    <w:p w14:paraId="278CB019" w14:textId="77777777" w:rsidR="0066476E" w:rsidRPr="0066476E" w:rsidRDefault="0066476E" w:rsidP="0066476E">
      <w:pPr>
        <w:rPr>
          <w:lang w:val="en-US"/>
        </w:rPr>
      </w:pPr>
      <w:r w:rsidRPr="0066476E">
        <w:rPr>
          <w:lang w:val="en-US"/>
        </w:rPr>
        <w:t>C     * 10.10.10.0/24      [0/0]             dev gi1/0/1                       [direct 09:58:05]</w:t>
      </w:r>
    </w:p>
    <w:p w14:paraId="578DD37D" w14:textId="5B4C73DD" w:rsidR="0066476E" w:rsidRDefault="0066476E" w:rsidP="0066476E">
      <w:pPr>
        <w:rPr>
          <w:lang w:val="en-US"/>
        </w:rPr>
      </w:pPr>
      <w:r w:rsidRPr="0066476E">
        <w:rPr>
          <w:lang w:val="en-US"/>
        </w:rPr>
        <w:t>vesr124-2-1#</w:t>
      </w:r>
    </w:p>
    <w:p w14:paraId="3B627E42" w14:textId="619C5D18" w:rsidR="0066476E" w:rsidRDefault="0066476E" w:rsidP="0066476E">
      <w:r>
        <w:t>Появился второй маршрут</w:t>
      </w:r>
      <w:r w:rsidRPr="0066476E">
        <w:t>-</w:t>
      </w:r>
      <w:r>
        <w:t>выделено красной рамкой.</w:t>
      </w:r>
    </w:p>
    <w:p w14:paraId="642004BC" w14:textId="77777777" w:rsidR="0066476E" w:rsidRPr="007A0402" w:rsidRDefault="0066476E" w:rsidP="0066476E"/>
    <w:p w14:paraId="58FFA86A" w14:textId="7B3C9FBE" w:rsidR="0066476E" w:rsidRDefault="0066476E" w:rsidP="0066476E">
      <w:r>
        <w:t>Переходим на маршрутизатор второго филиала и проверяем там:</w:t>
      </w:r>
    </w:p>
    <w:p w14:paraId="3ECF1FDA" w14:textId="77777777" w:rsidR="001B36A0" w:rsidRDefault="001B36A0" w:rsidP="0066476E"/>
    <w:p w14:paraId="7581A9B6" w14:textId="05C86517" w:rsidR="001B36A0" w:rsidRDefault="001B36A0" w:rsidP="001B36A0">
      <w:pPr>
        <w:pStyle w:val="ac"/>
        <w:numPr>
          <w:ilvl w:val="0"/>
          <w:numId w:val="86"/>
        </w:numPr>
      </w:pPr>
      <w:r>
        <w:t xml:space="preserve">Смотрим на маршрутизаторе </w:t>
      </w:r>
      <w:r w:rsidRPr="002B5B4C">
        <w:rPr>
          <w:lang w:val="en-US"/>
        </w:rPr>
        <w:t>vesr</w:t>
      </w:r>
      <w:r w:rsidRPr="004213BA">
        <w:t>124-2-</w:t>
      </w:r>
      <w:r>
        <w:t>4</w:t>
      </w:r>
      <w:r w:rsidRPr="004213BA">
        <w:t xml:space="preserve"> </w:t>
      </w:r>
      <w:r>
        <w:t>и п</w:t>
      </w:r>
      <w:r w:rsidRPr="009512EF">
        <w:t>роверяем</w:t>
      </w:r>
      <w:r w:rsidRPr="004213BA">
        <w:t xml:space="preserve"> </w:t>
      </w:r>
      <w:r w:rsidRPr="009512EF">
        <w:t>установление</w:t>
      </w:r>
      <w:r w:rsidRPr="004213BA">
        <w:t xml:space="preserve"> </w:t>
      </w:r>
      <w:r w:rsidRPr="009512EF">
        <w:t>соседства</w:t>
      </w:r>
      <w:r w:rsidRPr="004213BA">
        <w:t>:</w:t>
      </w:r>
    </w:p>
    <w:p w14:paraId="15B5AB84" w14:textId="77777777" w:rsidR="001B36A0" w:rsidRPr="001B36A0" w:rsidRDefault="001B36A0" w:rsidP="0066476E"/>
    <w:p w14:paraId="1FD4B480" w14:textId="77777777" w:rsidR="0066476E" w:rsidRPr="001B36A0" w:rsidRDefault="0066476E" w:rsidP="0066476E"/>
    <w:p w14:paraId="36C11E82" w14:textId="77777777" w:rsidR="0066476E" w:rsidRPr="0066476E" w:rsidRDefault="0066476E" w:rsidP="0066476E">
      <w:pPr>
        <w:rPr>
          <w:lang w:val="en-US"/>
        </w:rPr>
      </w:pPr>
      <w:r w:rsidRPr="0066476E">
        <w:rPr>
          <w:lang w:val="en-US"/>
        </w:rPr>
        <w:t>vesr124-2-4# sh ip ospf neighbors</w:t>
      </w:r>
    </w:p>
    <w:p w14:paraId="29BC300E" w14:textId="77777777" w:rsidR="0066476E" w:rsidRPr="0066476E" w:rsidRDefault="0066476E" w:rsidP="0066476E">
      <w:pPr>
        <w:rPr>
          <w:lang w:val="en-US"/>
        </w:rPr>
      </w:pPr>
      <w:r w:rsidRPr="0066476E">
        <w:rPr>
          <w:lang w:val="en-US"/>
        </w:rPr>
        <w:t>Router ID        Pri  State          DTime  Interface          Router IP</w:t>
      </w:r>
    </w:p>
    <w:p w14:paraId="338C3FDC" w14:textId="77777777" w:rsidR="0066476E" w:rsidRPr="007A0402" w:rsidRDefault="0066476E" w:rsidP="0066476E">
      <w:r w:rsidRPr="007A0402">
        <w:t>---------        ---  -----          -----  -----------------  ---------</w:t>
      </w:r>
    </w:p>
    <w:p w14:paraId="267AAC4C" w14:textId="77777777" w:rsidR="0066476E" w:rsidRPr="007A0402" w:rsidRDefault="0066476E" w:rsidP="0066476E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</w:pPr>
      <w:r w:rsidRPr="007A0402">
        <w:t xml:space="preserve">10.10.10.2       128  </w:t>
      </w:r>
      <w:r w:rsidRPr="0066476E">
        <w:rPr>
          <w:lang w:val="en-US"/>
        </w:rPr>
        <w:t>Full</w:t>
      </w:r>
      <w:r w:rsidRPr="007A0402">
        <w:t>/</w:t>
      </w:r>
      <w:r w:rsidRPr="0066476E">
        <w:rPr>
          <w:lang w:val="en-US"/>
        </w:rPr>
        <w:t>DR</w:t>
      </w:r>
      <w:r w:rsidRPr="007A0402">
        <w:t xml:space="preserve">        00:34  </w:t>
      </w:r>
      <w:r w:rsidRPr="0066476E">
        <w:rPr>
          <w:lang w:val="en-US"/>
        </w:rPr>
        <w:t>gre</w:t>
      </w:r>
      <w:r w:rsidRPr="007A0402">
        <w:t xml:space="preserve"> 3              192.168.200.1</w:t>
      </w:r>
    </w:p>
    <w:p w14:paraId="7C80DE1B" w14:textId="4B309D20" w:rsidR="0066476E" w:rsidRPr="007A0402" w:rsidRDefault="0066476E" w:rsidP="0066476E">
      <w:r w:rsidRPr="0066476E">
        <w:rPr>
          <w:lang w:val="en-US"/>
        </w:rPr>
        <w:t>vesr</w:t>
      </w:r>
      <w:r w:rsidRPr="007A0402">
        <w:t>124-2-4#</w:t>
      </w:r>
    </w:p>
    <w:p w14:paraId="21680095" w14:textId="0F57CAA0" w:rsidR="001B36A0" w:rsidRDefault="001B36A0" w:rsidP="001B36A0">
      <w:r>
        <w:t xml:space="preserve">Появился </w:t>
      </w:r>
      <w:r>
        <w:t xml:space="preserve">сосед по обмену на </w:t>
      </w:r>
      <w:r>
        <w:t>второ</w:t>
      </w:r>
      <w:r>
        <w:t>м</w:t>
      </w:r>
      <w:r>
        <w:t xml:space="preserve"> маршрут</w:t>
      </w:r>
      <w:r>
        <w:t>оре</w:t>
      </w:r>
      <w:r w:rsidRPr="0066476E">
        <w:t>-</w:t>
      </w:r>
      <w:r>
        <w:t>выделено красной рамкой.</w:t>
      </w:r>
    </w:p>
    <w:p w14:paraId="7DA13CAE" w14:textId="77777777" w:rsidR="001B36A0" w:rsidRPr="007A0402" w:rsidRDefault="001B36A0" w:rsidP="001B36A0"/>
    <w:p w14:paraId="2715E2F0" w14:textId="77777777" w:rsidR="001B36A0" w:rsidRPr="001B36A0" w:rsidRDefault="001B36A0" w:rsidP="001B36A0">
      <w:pPr>
        <w:pStyle w:val="ac"/>
        <w:numPr>
          <w:ilvl w:val="0"/>
          <w:numId w:val="86"/>
        </w:numPr>
      </w:pPr>
      <w:r w:rsidRPr="009512EF">
        <w:t>Проверяем таблицу маршрутизации:</w:t>
      </w:r>
    </w:p>
    <w:p w14:paraId="2DF3DA7D" w14:textId="77777777" w:rsidR="001B36A0" w:rsidRPr="001B36A0" w:rsidRDefault="001B36A0" w:rsidP="001B36A0">
      <w:pPr>
        <w:rPr>
          <w:lang w:val="en-US"/>
        </w:rPr>
      </w:pPr>
    </w:p>
    <w:p w14:paraId="71BA6CDC" w14:textId="77777777" w:rsidR="001B36A0" w:rsidRDefault="001B36A0" w:rsidP="001B36A0">
      <w:r>
        <w:t>vesr124-2-4# sh ip route</w:t>
      </w:r>
    </w:p>
    <w:p w14:paraId="17EF2AB9" w14:textId="77777777" w:rsidR="001B36A0" w:rsidRPr="001B36A0" w:rsidRDefault="001B36A0" w:rsidP="001B36A0">
      <w:pPr>
        <w:rPr>
          <w:lang w:val="en-US"/>
        </w:rPr>
      </w:pPr>
      <w:r w:rsidRPr="001B36A0">
        <w:rPr>
          <w:lang w:val="en-US"/>
        </w:rPr>
        <w:t xml:space="preserve"> Codes: C - connected, S - static, R - RIP derived,</w:t>
      </w:r>
    </w:p>
    <w:p w14:paraId="4D46C190" w14:textId="77777777" w:rsidR="001B36A0" w:rsidRPr="001B36A0" w:rsidRDefault="001B36A0" w:rsidP="001B36A0">
      <w:pPr>
        <w:rPr>
          <w:lang w:val="en-US"/>
        </w:rPr>
      </w:pPr>
      <w:r w:rsidRPr="001B36A0">
        <w:rPr>
          <w:lang w:val="en-US"/>
        </w:rPr>
        <w:t xml:space="preserve">        O - OSPF derived, IA - OSPF inter area route,</w:t>
      </w:r>
    </w:p>
    <w:p w14:paraId="2E7CA0A8" w14:textId="77777777" w:rsidR="001B36A0" w:rsidRPr="001B36A0" w:rsidRDefault="001B36A0" w:rsidP="001B36A0">
      <w:pPr>
        <w:rPr>
          <w:lang w:val="en-US"/>
        </w:rPr>
      </w:pPr>
      <w:r w:rsidRPr="001B36A0">
        <w:rPr>
          <w:lang w:val="en-US"/>
        </w:rPr>
        <w:t xml:space="preserve">        E1 - OSPF external type 1 route, E2 - OSPF external type 2 route</w:t>
      </w:r>
    </w:p>
    <w:p w14:paraId="7E2C23B8" w14:textId="77777777" w:rsidR="001B36A0" w:rsidRPr="001B36A0" w:rsidRDefault="001B36A0" w:rsidP="001B36A0">
      <w:pPr>
        <w:rPr>
          <w:lang w:val="en-US"/>
        </w:rPr>
      </w:pPr>
      <w:r w:rsidRPr="001B36A0">
        <w:rPr>
          <w:lang w:val="en-US"/>
        </w:rPr>
        <w:t xml:space="preserve">        B - BGP derived, D - DHCP derived, K - kernel route, V - VRRP route</w:t>
      </w:r>
    </w:p>
    <w:p w14:paraId="7E63501D" w14:textId="77777777" w:rsidR="001B36A0" w:rsidRPr="001B36A0" w:rsidRDefault="001B36A0" w:rsidP="001B36A0">
      <w:pPr>
        <w:rPr>
          <w:lang w:val="en-US"/>
        </w:rPr>
      </w:pPr>
      <w:r w:rsidRPr="001B36A0">
        <w:rPr>
          <w:lang w:val="en-US"/>
        </w:rPr>
        <w:t xml:space="preserve">        i - IS-IS, L1 - IS-IS level-1, L2 - IS-IS level-2, ia - IS-IS inter area</w:t>
      </w:r>
    </w:p>
    <w:p w14:paraId="4305558E" w14:textId="77777777" w:rsidR="001B36A0" w:rsidRPr="007A0402" w:rsidRDefault="001B36A0" w:rsidP="001B36A0">
      <w:pPr>
        <w:rPr>
          <w:lang w:val="en-US"/>
        </w:rPr>
      </w:pPr>
      <w:r w:rsidRPr="001B36A0">
        <w:rPr>
          <w:lang w:val="en-US"/>
        </w:rPr>
        <w:t xml:space="preserve">        </w:t>
      </w:r>
      <w:r w:rsidRPr="007A0402">
        <w:rPr>
          <w:lang w:val="en-US"/>
        </w:rPr>
        <w:t>H - NHRP, * - FIB route</w:t>
      </w:r>
    </w:p>
    <w:p w14:paraId="3EB00D84" w14:textId="77777777" w:rsidR="001B36A0" w:rsidRPr="007A0402" w:rsidRDefault="001B36A0" w:rsidP="001B36A0">
      <w:pPr>
        <w:rPr>
          <w:lang w:val="en-US"/>
        </w:rPr>
      </w:pPr>
    </w:p>
    <w:p w14:paraId="03034E22" w14:textId="77777777" w:rsidR="001B36A0" w:rsidRPr="001B36A0" w:rsidRDefault="001B36A0" w:rsidP="001B36A0">
      <w:pPr>
        <w:rPr>
          <w:lang w:val="en-US"/>
        </w:rPr>
      </w:pPr>
      <w:r w:rsidRPr="001B36A0">
        <w:rPr>
          <w:lang w:val="en-US"/>
        </w:rPr>
        <w:t>S     * 0.0.0.0/0          [1/0]             via 10.10.30.1 on gi1/0/1         [static 09:58:15]</w:t>
      </w:r>
    </w:p>
    <w:p w14:paraId="30D92546" w14:textId="77777777" w:rsidR="001B36A0" w:rsidRPr="007A0402" w:rsidRDefault="001B36A0" w:rsidP="001B36A0">
      <w:pPr>
        <w:rPr>
          <w:lang w:val="en-US"/>
        </w:rPr>
      </w:pPr>
      <w:r w:rsidRPr="007A0402">
        <w:rPr>
          <w:lang w:val="en-US"/>
        </w:rPr>
        <w:t>C     * 192.168.200.0/24   [0/0]             dev gre 3                         [direct 09:58:15]</w:t>
      </w:r>
    </w:p>
    <w:p w14:paraId="1577CDBE" w14:textId="77777777" w:rsidR="001B36A0" w:rsidRPr="001B36A0" w:rsidRDefault="001B36A0" w:rsidP="001B36A0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  <w:rPr>
          <w:lang w:val="en-US"/>
        </w:rPr>
      </w:pPr>
      <w:r w:rsidRPr="001B36A0">
        <w:rPr>
          <w:lang w:val="en-US"/>
        </w:rPr>
        <w:t>O     * 192.168.100.0/24   [150/2000]        via 192.168.200.1 on gre 3        [ospf1 10:23:21 from 10.10.20.2]  (10.10.20.2)</w:t>
      </w:r>
    </w:p>
    <w:p w14:paraId="301CBE4D" w14:textId="77777777" w:rsidR="001B36A0" w:rsidRPr="007A0402" w:rsidRDefault="001B36A0" w:rsidP="001B36A0">
      <w:pPr>
        <w:rPr>
          <w:lang w:val="en-US"/>
        </w:rPr>
      </w:pPr>
      <w:r w:rsidRPr="007A0402">
        <w:rPr>
          <w:lang w:val="en-US"/>
        </w:rPr>
        <w:t>C     * 172.16.3.0/24      [0/0]             dev gi1/0/2                       [direct 09:58:15]</w:t>
      </w:r>
    </w:p>
    <w:p w14:paraId="59BD665D" w14:textId="77777777" w:rsidR="001B36A0" w:rsidRPr="007A0402" w:rsidRDefault="001B36A0" w:rsidP="001B36A0">
      <w:pPr>
        <w:rPr>
          <w:lang w:val="en-US"/>
        </w:rPr>
      </w:pPr>
      <w:r w:rsidRPr="007A0402">
        <w:rPr>
          <w:lang w:val="en-US"/>
        </w:rPr>
        <w:t>S     * 172.16.1.0/24      [1/0]             dev gre 3                         [static 09:58:15]</w:t>
      </w:r>
    </w:p>
    <w:p w14:paraId="520CE82F" w14:textId="77777777" w:rsidR="001B36A0" w:rsidRPr="001B36A0" w:rsidRDefault="001B36A0" w:rsidP="00737D0C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  <w:rPr>
          <w:lang w:val="en-US"/>
        </w:rPr>
      </w:pPr>
      <w:r w:rsidRPr="001B36A0">
        <w:rPr>
          <w:lang w:val="en-US"/>
        </w:rPr>
        <w:t>O     * 172.16.2.0/24      [150/2001]        via 192.168.200.1 on gre 3        [ospf1 10:23:21 from 10.10.20.2]  (10.10.20.2)</w:t>
      </w:r>
    </w:p>
    <w:p w14:paraId="54342A37" w14:textId="77777777" w:rsidR="001B36A0" w:rsidRPr="007A0402" w:rsidRDefault="001B36A0" w:rsidP="001B36A0">
      <w:pPr>
        <w:rPr>
          <w:lang w:val="en-US"/>
        </w:rPr>
      </w:pPr>
      <w:r w:rsidRPr="007A0402">
        <w:rPr>
          <w:lang w:val="en-US"/>
        </w:rPr>
        <w:t>C     * 10.10.30.0/24      [0/0]             dev gi1/0/1                       [direct 09:58:15]</w:t>
      </w:r>
    </w:p>
    <w:p w14:paraId="2C09F491" w14:textId="70446355" w:rsidR="001B36A0" w:rsidRPr="007A0402" w:rsidRDefault="001B36A0" w:rsidP="001B36A0">
      <w:pPr>
        <w:rPr>
          <w:lang w:val="en-US"/>
        </w:rPr>
      </w:pPr>
      <w:r w:rsidRPr="007A0402">
        <w:rPr>
          <w:lang w:val="en-US"/>
        </w:rPr>
        <w:t>vesr124-2-4#</w:t>
      </w:r>
    </w:p>
    <w:p w14:paraId="60C24B7A" w14:textId="77777777" w:rsidR="001B36A0" w:rsidRDefault="001B36A0" w:rsidP="001B36A0">
      <w:pPr>
        <w:rPr>
          <w:lang w:val="en-US"/>
        </w:rPr>
      </w:pPr>
    </w:p>
    <w:p w14:paraId="40970BCC" w14:textId="18D67B9D" w:rsidR="001B36A0" w:rsidRDefault="001B36A0" w:rsidP="001B36A0">
      <w:r>
        <w:t>Динамический маршрут появился-выделен красной рамкой.</w:t>
      </w:r>
    </w:p>
    <w:p w14:paraId="75911E77" w14:textId="77777777" w:rsidR="001B36A0" w:rsidRDefault="001B36A0" w:rsidP="001B36A0"/>
    <w:p w14:paraId="54A27404" w14:textId="77777777" w:rsidR="001B36A0" w:rsidRPr="009512EF" w:rsidRDefault="001B36A0" w:rsidP="001B36A0">
      <w:pPr>
        <w:pStyle w:val="ac"/>
        <w:numPr>
          <w:ilvl w:val="0"/>
          <w:numId w:val="86"/>
        </w:numPr>
      </w:pPr>
      <w:r w:rsidRPr="009512EF">
        <w:t>Проверяем связность с клиентов</w:t>
      </w:r>
    </w:p>
    <w:p w14:paraId="7749AA3F" w14:textId="77777777" w:rsidR="001B36A0" w:rsidRDefault="001B36A0" w:rsidP="001B36A0"/>
    <w:p w14:paraId="60152932" w14:textId="40A838D3" w:rsidR="001B36A0" w:rsidRDefault="001B36A0" w:rsidP="001B36A0">
      <w:pPr>
        <w:pStyle w:val="ac"/>
        <w:numPr>
          <w:ilvl w:val="0"/>
          <w:numId w:val="86"/>
        </w:numPr>
      </w:pPr>
      <w:r>
        <w:t>Проверка</w:t>
      </w:r>
      <w:r w:rsidRPr="00904EC3">
        <w:t xml:space="preserve"> </w:t>
      </w:r>
      <w:r>
        <w:t xml:space="preserve">второго </w:t>
      </w:r>
      <w:r>
        <w:t>филиала из центрального офиса</w:t>
      </w:r>
      <w:r w:rsidRPr="00904EC3">
        <w:t>:</w:t>
      </w:r>
    </w:p>
    <w:p w14:paraId="69695738" w14:textId="77777777" w:rsidR="001B36A0" w:rsidRDefault="001B36A0" w:rsidP="001B36A0">
      <w:pPr>
        <w:pStyle w:val="ac"/>
      </w:pPr>
    </w:p>
    <w:p w14:paraId="085C30E3" w14:textId="46A27D7B" w:rsidR="001B36A0" w:rsidRPr="001B36A0" w:rsidRDefault="001B36A0" w:rsidP="001B36A0">
      <w:pPr>
        <w:rPr>
          <w:lang w:val="en-US"/>
        </w:rPr>
      </w:pPr>
      <w:r>
        <w:rPr>
          <w:lang w:val="en-US"/>
        </w:rPr>
        <w:t>MicroCoreLinux6.4-1</w:t>
      </w:r>
      <w:r w:rsidRPr="00737D0C">
        <w:rPr>
          <w:lang w:val="en-US"/>
        </w:rPr>
        <w:t xml:space="preserve"> -&gt; </w:t>
      </w:r>
      <w:r>
        <w:rPr>
          <w:lang w:val="en-US"/>
        </w:rPr>
        <w:t>MicroCoreLinux6.4-</w:t>
      </w:r>
      <w:r w:rsidRPr="00737D0C">
        <w:rPr>
          <w:lang w:val="en-US"/>
        </w:rPr>
        <w:t>3</w:t>
      </w:r>
    </w:p>
    <w:p w14:paraId="25953D9C" w14:textId="77777777" w:rsidR="001B36A0" w:rsidRPr="00737D0C" w:rsidRDefault="001B36A0" w:rsidP="001B36A0">
      <w:pPr>
        <w:rPr>
          <w:lang w:val="en-US"/>
        </w:rPr>
      </w:pPr>
    </w:p>
    <w:p w14:paraId="51C05609" w14:textId="77777777" w:rsidR="00737D0C" w:rsidRPr="00737D0C" w:rsidRDefault="00737D0C" w:rsidP="00737D0C">
      <w:pPr>
        <w:rPr>
          <w:lang w:val="en-US"/>
        </w:rPr>
      </w:pPr>
      <w:r w:rsidRPr="00737D0C">
        <w:rPr>
          <w:lang w:val="en-US"/>
        </w:rPr>
        <w:t>gns3@box:~$ ip add | grep -A 3 eth0</w:t>
      </w:r>
    </w:p>
    <w:p w14:paraId="5AB180B1" w14:textId="77777777" w:rsidR="00737D0C" w:rsidRPr="00737D0C" w:rsidRDefault="00737D0C" w:rsidP="00737D0C">
      <w:pPr>
        <w:rPr>
          <w:lang w:val="en-US"/>
        </w:rPr>
      </w:pPr>
      <w:r w:rsidRPr="00737D0C">
        <w:rPr>
          <w:lang w:val="en-US"/>
        </w:rPr>
        <w:t>5: eth0: &lt;BROADCAST,MULTICAST,UP,LOWER_UP&gt; mtu 1500 qdisc pfifo_fast state UP qlen 1000</w:t>
      </w:r>
    </w:p>
    <w:p w14:paraId="66A2F5F1" w14:textId="77777777" w:rsidR="00737D0C" w:rsidRPr="00737D0C" w:rsidRDefault="00737D0C" w:rsidP="00737D0C">
      <w:pPr>
        <w:rPr>
          <w:lang w:val="en-US"/>
        </w:rPr>
      </w:pPr>
      <w:r w:rsidRPr="00737D0C">
        <w:rPr>
          <w:lang w:val="en-US"/>
        </w:rPr>
        <w:t xml:space="preserve">    link/ether 0c:ec:ff:84:00:00 brd ff:ff:ff:ff:ff:ff</w:t>
      </w:r>
    </w:p>
    <w:p w14:paraId="14C2111E" w14:textId="77777777" w:rsidR="00737D0C" w:rsidRPr="00737D0C" w:rsidRDefault="00737D0C" w:rsidP="00737D0C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  <w:rPr>
          <w:lang w:val="en-US"/>
        </w:rPr>
      </w:pPr>
      <w:r w:rsidRPr="00737D0C">
        <w:rPr>
          <w:lang w:val="en-US"/>
        </w:rPr>
        <w:t xml:space="preserve">    inet 172.16.1.2/24 brd 172.16.1.255 scope global eth0</w:t>
      </w:r>
    </w:p>
    <w:p w14:paraId="74177B52" w14:textId="77777777" w:rsidR="00737D0C" w:rsidRPr="00737D0C" w:rsidRDefault="00737D0C" w:rsidP="00737D0C">
      <w:pPr>
        <w:rPr>
          <w:lang w:val="en-US"/>
        </w:rPr>
      </w:pPr>
      <w:r w:rsidRPr="00737D0C">
        <w:rPr>
          <w:lang w:val="en-US"/>
        </w:rPr>
        <w:t xml:space="preserve">       valid_lft forever preferred_lft forever</w:t>
      </w:r>
    </w:p>
    <w:p w14:paraId="43E2E74F" w14:textId="77777777" w:rsidR="00737D0C" w:rsidRPr="00737D0C" w:rsidRDefault="00737D0C" w:rsidP="00737D0C">
      <w:pPr>
        <w:rPr>
          <w:lang w:val="en-US"/>
        </w:rPr>
      </w:pPr>
      <w:r w:rsidRPr="00737D0C">
        <w:rPr>
          <w:lang w:val="en-US"/>
        </w:rPr>
        <w:t xml:space="preserve">    inet6 fe80::eec:ffff:fe84:0/64 scope link</w:t>
      </w:r>
    </w:p>
    <w:p w14:paraId="72D0988A" w14:textId="77777777" w:rsidR="00737D0C" w:rsidRPr="00737D0C" w:rsidRDefault="00737D0C" w:rsidP="00737D0C">
      <w:pPr>
        <w:rPr>
          <w:lang w:val="en-US"/>
        </w:rPr>
      </w:pPr>
      <w:r w:rsidRPr="00737D0C">
        <w:rPr>
          <w:lang w:val="en-US"/>
        </w:rPr>
        <w:t xml:space="preserve">       valid_lft forever preferred_lft forever</w:t>
      </w:r>
    </w:p>
    <w:p w14:paraId="4778D3FA" w14:textId="77777777" w:rsidR="00737D0C" w:rsidRPr="00737D0C" w:rsidRDefault="00737D0C" w:rsidP="00737D0C">
      <w:pPr>
        <w:rPr>
          <w:lang w:val="en-US"/>
        </w:rPr>
      </w:pPr>
      <w:r w:rsidRPr="00737D0C">
        <w:rPr>
          <w:lang w:val="en-US"/>
        </w:rPr>
        <w:t>gns3@box:~$ ping 172.16.3.2 -c 3</w:t>
      </w:r>
    </w:p>
    <w:p w14:paraId="016902C1" w14:textId="77777777" w:rsidR="00737D0C" w:rsidRPr="00737D0C" w:rsidRDefault="00737D0C" w:rsidP="00737D0C">
      <w:pPr>
        <w:rPr>
          <w:lang w:val="en-US"/>
        </w:rPr>
      </w:pPr>
      <w:r w:rsidRPr="00737D0C">
        <w:rPr>
          <w:lang w:val="en-US"/>
        </w:rPr>
        <w:t>PING 172.16.3.2 (172.16.3.2): 56 data bytes</w:t>
      </w:r>
    </w:p>
    <w:p w14:paraId="349B4CED" w14:textId="77777777" w:rsidR="00737D0C" w:rsidRPr="00737D0C" w:rsidRDefault="00737D0C" w:rsidP="00737D0C">
      <w:pPr>
        <w:rPr>
          <w:lang w:val="en-US"/>
        </w:rPr>
      </w:pPr>
      <w:r w:rsidRPr="00737D0C">
        <w:rPr>
          <w:lang w:val="en-US"/>
        </w:rPr>
        <w:t>64 bytes from 172.16.3.2: seq=0 ttl=62 time=4.294 ms</w:t>
      </w:r>
    </w:p>
    <w:p w14:paraId="44E2FD62" w14:textId="77777777" w:rsidR="00737D0C" w:rsidRPr="00737D0C" w:rsidRDefault="00737D0C" w:rsidP="00737D0C">
      <w:pPr>
        <w:rPr>
          <w:lang w:val="en-US"/>
        </w:rPr>
      </w:pPr>
      <w:r w:rsidRPr="00737D0C">
        <w:rPr>
          <w:lang w:val="en-US"/>
        </w:rPr>
        <w:t>64 bytes from 172.16.3.2: seq=1 ttl=62 time=6.647 ms</w:t>
      </w:r>
    </w:p>
    <w:p w14:paraId="531F8369" w14:textId="77777777" w:rsidR="00737D0C" w:rsidRPr="00737D0C" w:rsidRDefault="00737D0C" w:rsidP="00737D0C">
      <w:pPr>
        <w:rPr>
          <w:lang w:val="en-US"/>
        </w:rPr>
      </w:pPr>
      <w:r w:rsidRPr="00737D0C">
        <w:rPr>
          <w:lang w:val="en-US"/>
        </w:rPr>
        <w:t>64 bytes from 172.16.3.2: seq=2 ttl=62 time=5.617 ms</w:t>
      </w:r>
    </w:p>
    <w:p w14:paraId="7B013D64" w14:textId="77777777" w:rsidR="00737D0C" w:rsidRPr="00737D0C" w:rsidRDefault="00737D0C" w:rsidP="00737D0C">
      <w:pPr>
        <w:rPr>
          <w:lang w:val="en-US"/>
        </w:rPr>
      </w:pPr>
    </w:p>
    <w:p w14:paraId="799D14E5" w14:textId="77777777" w:rsidR="00737D0C" w:rsidRPr="00737D0C" w:rsidRDefault="00737D0C" w:rsidP="00737D0C">
      <w:pPr>
        <w:rPr>
          <w:lang w:val="en-US"/>
        </w:rPr>
      </w:pPr>
      <w:r w:rsidRPr="00737D0C">
        <w:rPr>
          <w:lang w:val="en-US"/>
        </w:rPr>
        <w:t>--- 172.16.3.2 ping statistics ---</w:t>
      </w:r>
    </w:p>
    <w:p w14:paraId="1A3780DE" w14:textId="77777777" w:rsidR="00737D0C" w:rsidRPr="00737D0C" w:rsidRDefault="00737D0C" w:rsidP="00737D0C">
      <w:pPr>
        <w:rPr>
          <w:lang w:val="en-US"/>
        </w:rPr>
      </w:pPr>
      <w:r w:rsidRPr="00737D0C">
        <w:rPr>
          <w:lang w:val="en-US"/>
        </w:rPr>
        <w:t>3 packets transmitted, 3 packets received, 0% packet loss</w:t>
      </w:r>
    </w:p>
    <w:p w14:paraId="5E5778DF" w14:textId="77777777" w:rsidR="00737D0C" w:rsidRPr="00737D0C" w:rsidRDefault="00737D0C" w:rsidP="00737D0C">
      <w:pPr>
        <w:rPr>
          <w:lang w:val="en-US"/>
        </w:rPr>
      </w:pPr>
      <w:r w:rsidRPr="00737D0C">
        <w:rPr>
          <w:lang w:val="en-US"/>
        </w:rPr>
        <w:t>round-trip min/avg/max = 4.294/5.519/6.647 ms</w:t>
      </w:r>
    </w:p>
    <w:p w14:paraId="579B7773" w14:textId="5CC4F401" w:rsidR="001B36A0" w:rsidRPr="00904EC3" w:rsidRDefault="00737D0C" w:rsidP="00737D0C">
      <w:r>
        <w:t>gns3@box:~$</w:t>
      </w:r>
    </w:p>
    <w:p w14:paraId="5DDFD93E" w14:textId="77777777" w:rsidR="001B36A0" w:rsidRDefault="001B36A0" w:rsidP="001B36A0">
      <w:pPr>
        <w:rPr>
          <w:lang w:val="en-US"/>
        </w:rPr>
      </w:pPr>
    </w:p>
    <w:p w14:paraId="6684F80B" w14:textId="1F2D7B6E" w:rsidR="00737D0C" w:rsidRPr="00737D0C" w:rsidRDefault="00737D0C" w:rsidP="00737D0C">
      <w:pPr>
        <w:pStyle w:val="ac"/>
        <w:numPr>
          <w:ilvl w:val="0"/>
          <w:numId w:val="87"/>
        </w:numPr>
      </w:pPr>
      <w:r>
        <w:t xml:space="preserve">Трасса проходит через туннель </w:t>
      </w:r>
      <w:r>
        <w:rPr>
          <w:lang w:val="en-US"/>
        </w:rPr>
        <w:t>gre</w:t>
      </w:r>
      <w:r w:rsidRPr="00737D0C">
        <w:t xml:space="preserve"> 3:</w:t>
      </w:r>
    </w:p>
    <w:p w14:paraId="1CB4E62E" w14:textId="77777777" w:rsidR="00737D0C" w:rsidRPr="007A0402" w:rsidRDefault="00737D0C" w:rsidP="00737D0C"/>
    <w:p w14:paraId="1687E0B1" w14:textId="77777777" w:rsidR="00737D0C" w:rsidRPr="00737D0C" w:rsidRDefault="00737D0C" w:rsidP="00737D0C">
      <w:pPr>
        <w:rPr>
          <w:lang w:val="en-US"/>
        </w:rPr>
      </w:pPr>
      <w:r w:rsidRPr="00737D0C">
        <w:rPr>
          <w:lang w:val="en-US"/>
        </w:rPr>
        <w:t>gns3@box:~$ traceroute 172.16.3.2</w:t>
      </w:r>
    </w:p>
    <w:p w14:paraId="75C3A084" w14:textId="77777777" w:rsidR="00737D0C" w:rsidRPr="00737D0C" w:rsidRDefault="00737D0C" w:rsidP="00737D0C">
      <w:pPr>
        <w:rPr>
          <w:lang w:val="en-US"/>
        </w:rPr>
      </w:pPr>
      <w:r w:rsidRPr="00737D0C">
        <w:rPr>
          <w:lang w:val="en-US"/>
        </w:rPr>
        <w:t>traceroute to 172.16.3.2 (172.16.3.2), 30 hops max, 38 byte packets</w:t>
      </w:r>
    </w:p>
    <w:p w14:paraId="6CF1ED53" w14:textId="77777777" w:rsidR="00737D0C" w:rsidRPr="00737D0C" w:rsidRDefault="00737D0C" w:rsidP="00737D0C">
      <w:pPr>
        <w:rPr>
          <w:lang w:val="en-US"/>
        </w:rPr>
      </w:pPr>
      <w:r w:rsidRPr="00737D0C">
        <w:rPr>
          <w:lang w:val="en-US"/>
        </w:rPr>
        <w:t xml:space="preserve"> 1  172.16.1.1 (172.16.1.1)  1.027 ms  0.844 ms  0.309 ms</w:t>
      </w:r>
    </w:p>
    <w:p w14:paraId="182A6F48" w14:textId="77777777" w:rsidR="00737D0C" w:rsidRPr="00737D0C" w:rsidRDefault="00737D0C" w:rsidP="00737D0C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  <w:rPr>
          <w:lang w:val="en-US"/>
        </w:rPr>
      </w:pPr>
      <w:r w:rsidRPr="00737D0C">
        <w:rPr>
          <w:lang w:val="en-US"/>
        </w:rPr>
        <w:t xml:space="preserve"> 2  192.168.200.2 (192.168.200.2)  2.981 ms  1.647 ms  2.462 ms</w:t>
      </w:r>
    </w:p>
    <w:p w14:paraId="2EFBE6D0" w14:textId="77777777" w:rsidR="00737D0C" w:rsidRPr="00737D0C" w:rsidRDefault="00737D0C" w:rsidP="00737D0C">
      <w:pPr>
        <w:rPr>
          <w:lang w:val="en-US"/>
        </w:rPr>
      </w:pPr>
      <w:r w:rsidRPr="00737D0C">
        <w:rPr>
          <w:lang w:val="en-US"/>
        </w:rPr>
        <w:t xml:space="preserve"> 3  172.16.3.2 (172.16.3.2)  2.597 ms  2.787 ms  2.321 ms</w:t>
      </w:r>
    </w:p>
    <w:p w14:paraId="770C1F33" w14:textId="10D2823F" w:rsidR="001B36A0" w:rsidRDefault="00737D0C" w:rsidP="00737D0C">
      <w:pPr>
        <w:rPr>
          <w:lang w:val="en-US"/>
        </w:rPr>
      </w:pPr>
      <w:r w:rsidRPr="00737D0C">
        <w:rPr>
          <w:lang w:val="en-US"/>
        </w:rPr>
        <w:t>gns3@box:~$</w:t>
      </w:r>
    </w:p>
    <w:p w14:paraId="1857EBF5" w14:textId="77777777" w:rsidR="00737D0C" w:rsidRDefault="00737D0C" w:rsidP="00737D0C">
      <w:pPr>
        <w:rPr>
          <w:lang w:val="en-US"/>
        </w:rPr>
      </w:pPr>
    </w:p>
    <w:p w14:paraId="53B8132B" w14:textId="01C9CA9E" w:rsidR="00737D0C" w:rsidRPr="00904EC3" w:rsidRDefault="00737D0C" w:rsidP="00737D0C">
      <w:pPr>
        <w:pStyle w:val="ac"/>
        <w:numPr>
          <w:ilvl w:val="0"/>
          <w:numId w:val="86"/>
        </w:numPr>
        <w:rPr>
          <w:lang w:val="en-US"/>
        </w:rPr>
      </w:pPr>
      <w:r>
        <w:t>Проверка</w:t>
      </w:r>
      <w:r w:rsidRPr="00904EC3">
        <w:rPr>
          <w:lang w:val="en-US"/>
        </w:rPr>
        <w:t xml:space="preserve"> </w:t>
      </w:r>
      <w:r>
        <w:t>из</w:t>
      </w:r>
      <w:r w:rsidRPr="00904EC3">
        <w:rPr>
          <w:lang w:val="en-US"/>
        </w:rPr>
        <w:t xml:space="preserve"> </w:t>
      </w:r>
      <w:r>
        <w:t xml:space="preserve">второго </w:t>
      </w:r>
      <w:r>
        <w:t>филиала</w:t>
      </w:r>
      <w:r w:rsidRPr="00904EC3">
        <w:rPr>
          <w:lang w:val="en-US"/>
        </w:rPr>
        <w:t>:</w:t>
      </w:r>
    </w:p>
    <w:p w14:paraId="57C432F2" w14:textId="773F25A3" w:rsidR="00737D0C" w:rsidRDefault="00737D0C" w:rsidP="00737D0C">
      <w:pPr>
        <w:rPr>
          <w:lang w:val="en-US"/>
        </w:rPr>
      </w:pPr>
      <w:r w:rsidRPr="000029CD">
        <w:rPr>
          <w:lang w:val="en-US"/>
        </w:rPr>
        <w:t xml:space="preserve"> </w:t>
      </w:r>
      <w:r>
        <w:rPr>
          <w:lang w:val="en-US"/>
        </w:rPr>
        <w:t>MicroCoreLinux6.4-</w:t>
      </w:r>
      <w:r>
        <w:t>3</w:t>
      </w:r>
      <w:r w:rsidRPr="000029CD">
        <w:rPr>
          <w:lang w:val="en-US"/>
        </w:rPr>
        <w:t xml:space="preserve"> -&gt; </w:t>
      </w:r>
      <w:r>
        <w:rPr>
          <w:lang w:val="en-US"/>
        </w:rPr>
        <w:t>MicroCoreLinux6.4-1</w:t>
      </w:r>
    </w:p>
    <w:p w14:paraId="29E6FFB8" w14:textId="77777777" w:rsidR="00737D0C" w:rsidRDefault="00737D0C" w:rsidP="00737D0C">
      <w:pPr>
        <w:rPr>
          <w:lang w:val="en-US"/>
        </w:rPr>
      </w:pPr>
    </w:p>
    <w:p w14:paraId="1ACF576D" w14:textId="77777777" w:rsidR="00737D0C" w:rsidRPr="00737D0C" w:rsidRDefault="00737D0C" w:rsidP="00737D0C">
      <w:pPr>
        <w:rPr>
          <w:lang w:val="en-US"/>
        </w:rPr>
      </w:pPr>
      <w:r w:rsidRPr="00737D0C">
        <w:rPr>
          <w:lang w:val="en-US"/>
        </w:rPr>
        <w:t>gns3@box:~$ ip add | grep -A 3 eth0 ;ping 172.16.1.2 -c 3</w:t>
      </w:r>
    </w:p>
    <w:p w14:paraId="1F59BC81" w14:textId="77777777" w:rsidR="00737D0C" w:rsidRPr="00737D0C" w:rsidRDefault="00737D0C" w:rsidP="00737D0C">
      <w:pPr>
        <w:rPr>
          <w:lang w:val="en-US"/>
        </w:rPr>
      </w:pPr>
      <w:r w:rsidRPr="00737D0C">
        <w:rPr>
          <w:lang w:val="en-US"/>
        </w:rPr>
        <w:t>5: eth0: &lt;BROADCAST,MULTICAST,UP,LOWER_UP&gt; mtu 1500 qdisc pfifo_fast state UP qlen 1000</w:t>
      </w:r>
    </w:p>
    <w:p w14:paraId="50A1546A" w14:textId="77777777" w:rsidR="00737D0C" w:rsidRPr="00737D0C" w:rsidRDefault="00737D0C" w:rsidP="00737D0C">
      <w:pPr>
        <w:rPr>
          <w:lang w:val="en-US"/>
        </w:rPr>
      </w:pPr>
      <w:r w:rsidRPr="00737D0C">
        <w:rPr>
          <w:lang w:val="en-US"/>
        </w:rPr>
        <w:t xml:space="preserve">    link/ether 0c:e5:41:79:00:00 brd ff:ff:ff:ff:ff:ff</w:t>
      </w:r>
    </w:p>
    <w:p w14:paraId="58303F26" w14:textId="77777777" w:rsidR="00737D0C" w:rsidRPr="00737D0C" w:rsidRDefault="00737D0C" w:rsidP="00737D0C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  <w:rPr>
          <w:lang w:val="en-US"/>
        </w:rPr>
      </w:pPr>
      <w:r w:rsidRPr="00737D0C">
        <w:rPr>
          <w:lang w:val="en-US"/>
        </w:rPr>
        <w:t xml:space="preserve">    inet 172.16.3.3/24 brd 172.16.3.255 scope global eth0</w:t>
      </w:r>
    </w:p>
    <w:p w14:paraId="4DF36A13" w14:textId="77777777" w:rsidR="00737D0C" w:rsidRPr="00737D0C" w:rsidRDefault="00737D0C" w:rsidP="00737D0C">
      <w:pPr>
        <w:rPr>
          <w:lang w:val="en-US"/>
        </w:rPr>
      </w:pPr>
      <w:r w:rsidRPr="00737D0C">
        <w:rPr>
          <w:lang w:val="en-US"/>
        </w:rPr>
        <w:t xml:space="preserve">       valid_lft forever preferred_lft forever</w:t>
      </w:r>
    </w:p>
    <w:p w14:paraId="0E392981" w14:textId="77777777" w:rsidR="00737D0C" w:rsidRPr="00737D0C" w:rsidRDefault="00737D0C" w:rsidP="00737D0C">
      <w:pPr>
        <w:rPr>
          <w:lang w:val="en-US"/>
        </w:rPr>
      </w:pPr>
      <w:r w:rsidRPr="00737D0C">
        <w:rPr>
          <w:lang w:val="en-US"/>
        </w:rPr>
        <w:t>PING 172.16.1.2 (172.16.1.2): 56 data bytes</w:t>
      </w:r>
    </w:p>
    <w:p w14:paraId="41FA0218" w14:textId="77777777" w:rsidR="00737D0C" w:rsidRPr="00737D0C" w:rsidRDefault="00737D0C" w:rsidP="00737D0C">
      <w:pPr>
        <w:rPr>
          <w:lang w:val="en-US"/>
        </w:rPr>
      </w:pPr>
      <w:r w:rsidRPr="00737D0C">
        <w:rPr>
          <w:lang w:val="en-US"/>
        </w:rPr>
        <w:t>64 bytes from 172.16.1.2: seq=0 ttl=62 time=4.707 ms</w:t>
      </w:r>
    </w:p>
    <w:p w14:paraId="2F2F3075" w14:textId="77777777" w:rsidR="00737D0C" w:rsidRPr="00737D0C" w:rsidRDefault="00737D0C" w:rsidP="00737D0C">
      <w:pPr>
        <w:rPr>
          <w:lang w:val="en-US"/>
        </w:rPr>
      </w:pPr>
      <w:r w:rsidRPr="00737D0C">
        <w:rPr>
          <w:lang w:val="en-US"/>
        </w:rPr>
        <w:t>64 bytes from 172.16.1.2: seq=1 ttl=62 time=6.203 ms</w:t>
      </w:r>
    </w:p>
    <w:p w14:paraId="4062B4E5" w14:textId="77777777" w:rsidR="00737D0C" w:rsidRPr="00737D0C" w:rsidRDefault="00737D0C" w:rsidP="00F76235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  <w:rPr>
          <w:lang w:val="en-US"/>
        </w:rPr>
      </w:pPr>
      <w:r w:rsidRPr="00737D0C">
        <w:rPr>
          <w:lang w:val="en-US"/>
        </w:rPr>
        <w:t>64 bytes from 172.16.1.2: seq=2 ttl=62 time=5.530 ms</w:t>
      </w:r>
    </w:p>
    <w:p w14:paraId="25C29E78" w14:textId="77777777" w:rsidR="00737D0C" w:rsidRPr="00737D0C" w:rsidRDefault="00737D0C" w:rsidP="00F76235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  <w:rPr>
          <w:lang w:val="en-US"/>
        </w:rPr>
      </w:pPr>
    </w:p>
    <w:p w14:paraId="36461CF0" w14:textId="77777777" w:rsidR="00737D0C" w:rsidRPr="00737D0C" w:rsidRDefault="00737D0C" w:rsidP="00737D0C">
      <w:pPr>
        <w:rPr>
          <w:lang w:val="en-US"/>
        </w:rPr>
      </w:pPr>
      <w:r w:rsidRPr="00737D0C">
        <w:rPr>
          <w:lang w:val="en-US"/>
        </w:rPr>
        <w:t>--- 172.16.1.2 ping statistics ---</w:t>
      </w:r>
    </w:p>
    <w:p w14:paraId="3AD0F7A2" w14:textId="77777777" w:rsidR="00737D0C" w:rsidRPr="00737D0C" w:rsidRDefault="00737D0C" w:rsidP="00737D0C">
      <w:pPr>
        <w:rPr>
          <w:lang w:val="en-US"/>
        </w:rPr>
      </w:pPr>
      <w:r w:rsidRPr="00737D0C">
        <w:rPr>
          <w:lang w:val="en-US"/>
        </w:rPr>
        <w:t>3 packets transmitted, 3 packets received, 0% packet loss</w:t>
      </w:r>
    </w:p>
    <w:p w14:paraId="7DB8D086" w14:textId="77777777" w:rsidR="00737D0C" w:rsidRPr="00737D0C" w:rsidRDefault="00737D0C" w:rsidP="00737D0C">
      <w:pPr>
        <w:rPr>
          <w:lang w:val="en-US"/>
        </w:rPr>
      </w:pPr>
      <w:r w:rsidRPr="00737D0C">
        <w:rPr>
          <w:lang w:val="en-US"/>
        </w:rPr>
        <w:t>round-trip min/avg/max = 4.707/5.480/6.203 ms</w:t>
      </w:r>
    </w:p>
    <w:p w14:paraId="135AC497" w14:textId="36249A3E" w:rsidR="00737D0C" w:rsidRDefault="00737D0C" w:rsidP="00737D0C">
      <w:r>
        <w:t>gns3@box:~$</w:t>
      </w:r>
    </w:p>
    <w:p w14:paraId="34C8857B" w14:textId="77777777" w:rsidR="001B36A0" w:rsidRPr="00737D0C" w:rsidRDefault="001B36A0" w:rsidP="001B36A0">
      <w:pPr>
        <w:rPr>
          <w:lang w:val="en-US"/>
        </w:rPr>
      </w:pPr>
    </w:p>
    <w:p w14:paraId="239F149B" w14:textId="3D75B27D" w:rsidR="00F76235" w:rsidRPr="00904EC3" w:rsidRDefault="00F76235" w:rsidP="00F76235">
      <w:pPr>
        <w:pStyle w:val="ac"/>
        <w:numPr>
          <w:ilvl w:val="0"/>
          <w:numId w:val="86"/>
        </w:numPr>
      </w:pPr>
      <w:r>
        <w:t xml:space="preserve">Трасса проходит чрез туннель </w:t>
      </w:r>
      <w:r w:rsidRPr="00904EC3">
        <w:rPr>
          <w:lang w:val="en-US"/>
        </w:rPr>
        <w:t>gre</w:t>
      </w:r>
      <w:r w:rsidRPr="000029CD">
        <w:t xml:space="preserve"> </w:t>
      </w:r>
      <w:r w:rsidRPr="00F76235">
        <w:t>3</w:t>
      </w:r>
      <w:r w:rsidRPr="000029CD">
        <w:t>:</w:t>
      </w:r>
    </w:p>
    <w:p w14:paraId="2DEB1565" w14:textId="77777777" w:rsidR="001B36A0" w:rsidRPr="00F76235" w:rsidRDefault="001B36A0" w:rsidP="001B36A0"/>
    <w:p w14:paraId="7E13C11C" w14:textId="77777777" w:rsidR="00F76235" w:rsidRPr="00F76235" w:rsidRDefault="00F76235" w:rsidP="00F76235">
      <w:pPr>
        <w:rPr>
          <w:lang w:val="en-US"/>
        </w:rPr>
      </w:pPr>
      <w:r w:rsidRPr="00F76235">
        <w:rPr>
          <w:lang w:val="en-US"/>
        </w:rPr>
        <w:t>gns3@box:~$ traceroute 172.16.1.2</w:t>
      </w:r>
    </w:p>
    <w:p w14:paraId="56E44914" w14:textId="77777777" w:rsidR="00F76235" w:rsidRPr="00F76235" w:rsidRDefault="00F76235" w:rsidP="00F76235">
      <w:pPr>
        <w:rPr>
          <w:lang w:val="en-US"/>
        </w:rPr>
      </w:pPr>
      <w:r w:rsidRPr="00F76235">
        <w:rPr>
          <w:lang w:val="en-US"/>
        </w:rPr>
        <w:t>traceroute to 172.16.1.2 (172.16.1.2), 30 hops max, 38 byte packets</w:t>
      </w:r>
    </w:p>
    <w:p w14:paraId="0ED4727D" w14:textId="77777777" w:rsidR="00F76235" w:rsidRPr="00F76235" w:rsidRDefault="00F76235" w:rsidP="00F76235">
      <w:pPr>
        <w:rPr>
          <w:lang w:val="en-US"/>
        </w:rPr>
      </w:pPr>
      <w:r w:rsidRPr="00F76235">
        <w:rPr>
          <w:lang w:val="en-US"/>
        </w:rPr>
        <w:t xml:space="preserve"> 1  172.16.3.1 (172.16.3.1)  0.007 ms  1.007 ms  0.821 ms</w:t>
      </w:r>
    </w:p>
    <w:p w14:paraId="0738E04F" w14:textId="77777777" w:rsidR="00F76235" w:rsidRPr="00F76235" w:rsidRDefault="00F76235" w:rsidP="00F76235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  <w:rPr>
          <w:lang w:val="en-US"/>
        </w:rPr>
      </w:pPr>
      <w:r w:rsidRPr="00F76235">
        <w:rPr>
          <w:lang w:val="en-US"/>
        </w:rPr>
        <w:t xml:space="preserve"> 2  192.168.200.1 (192.168.200.1)  2.131 ms  0.004 ms  0.273 ms</w:t>
      </w:r>
    </w:p>
    <w:p w14:paraId="2C01E156" w14:textId="77777777" w:rsidR="00F76235" w:rsidRPr="00F76235" w:rsidRDefault="00F76235" w:rsidP="00F76235">
      <w:pPr>
        <w:rPr>
          <w:lang w:val="en-US"/>
        </w:rPr>
      </w:pPr>
      <w:r w:rsidRPr="00F76235">
        <w:rPr>
          <w:lang w:val="en-US"/>
        </w:rPr>
        <w:t xml:space="preserve"> 3  172.16.1.2 (172.16.1.2)  1.299 ms  0.263 ms  2.470 ms</w:t>
      </w:r>
    </w:p>
    <w:p w14:paraId="57CAFD65" w14:textId="5F2E6147" w:rsidR="001B36A0" w:rsidRPr="00F76235" w:rsidRDefault="00F76235" w:rsidP="00F76235">
      <w:pPr>
        <w:rPr>
          <w:lang w:val="en-US"/>
        </w:rPr>
      </w:pPr>
      <w:r w:rsidRPr="00F76235">
        <w:rPr>
          <w:lang w:val="en-US"/>
        </w:rPr>
        <w:t>gns3@box:~$</w:t>
      </w:r>
    </w:p>
    <w:p w14:paraId="43410F9D" w14:textId="77777777" w:rsidR="0066476E" w:rsidRPr="00F76235" w:rsidRDefault="0066476E" w:rsidP="0066476E">
      <w:pPr>
        <w:rPr>
          <w:lang w:val="en-US"/>
        </w:rPr>
      </w:pPr>
    </w:p>
    <w:p w14:paraId="62184936" w14:textId="0BB41F69" w:rsidR="0066476E" w:rsidRDefault="00F76235" w:rsidP="00F76235">
      <w:pPr>
        <w:pStyle w:val="ac"/>
        <w:numPr>
          <w:ilvl w:val="0"/>
          <w:numId w:val="86"/>
        </w:numPr>
      </w:pPr>
      <w:r>
        <w:t>Проверка доступности сервисов</w:t>
      </w:r>
      <w:r w:rsidR="007A0402" w:rsidRPr="007A0402">
        <w:t xml:space="preserve"> </w:t>
      </w:r>
      <w:r w:rsidR="007A0402">
        <w:rPr>
          <w:lang w:val="en-US"/>
        </w:rPr>
        <w:t>sshd</w:t>
      </w:r>
      <w:r w:rsidR="007A0402" w:rsidRPr="007A0402">
        <w:t xml:space="preserve"> </w:t>
      </w:r>
      <w:r w:rsidR="007A0402">
        <w:t xml:space="preserve">и </w:t>
      </w:r>
      <w:r w:rsidR="007A0402">
        <w:rPr>
          <w:lang w:val="en-US"/>
        </w:rPr>
        <w:t>httpd</w:t>
      </w:r>
      <w:r w:rsidR="007A0402" w:rsidRPr="007A0402">
        <w:t xml:space="preserve"> </w:t>
      </w:r>
      <w:r w:rsidR="007A0402">
        <w:t>на сети центрального офиса</w:t>
      </w:r>
      <w:r>
        <w:t>:</w:t>
      </w:r>
    </w:p>
    <w:p w14:paraId="34BA357B" w14:textId="77777777" w:rsidR="007A0402" w:rsidRDefault="007A0402" w:rsidP="007A0402"/>
    <w:p w14:paraId="719072D7" w14:textId="3A1E3A95" w:rsidR="007A0402" w:rsidRPr="007A0402" w:rsidRDefault="007A0402" w:rsidP="007A0402">
      <w:pPr>
        <w:rPr>
          <w:lang w:val="en-US"/>
        </w:rPr>
      </w:pPr>
      <w:r w:rsidRPr="007A0402">
        <w:rPr>
          <w:lang w:val="en-US"/>
        </w:rPr>
        <w:t>gns3@box:~$ ssh gns3@172.16.1.2</w:t>
      </w:r>
    </w:p>
    <w:p w14:paraId="4D9294D2" w14:textId="77777777" w:rsidR="007A0402" w:rsidRPr="007A0402" w:rsidRDefault="007A0402" w:rsidP="007A0402">
      <w:pPr>
        <w:rPr>
          <w:lang w:val="en-US"/>
        </w:rPr>
      </w:pPr>
      <w:r w:rsidRPr="007A0402">
        <w:rPr>
          <w:lang w:val="en-US"/>
        </w:rPr>
        <w:t>-sh: ssh: not found</w:t>
      </w:r>
    </w:p>
    <w:p w14:paraId="6B765F0E" w14:textId="77777777" w:rsidR="007A0402" w:rsidRPr="007A0402" w:rsidRDefault="007A0402" w:rsidP="007A0402">
      <w:pPr>
        <w:rPr>
          <w:lang w:val="en-US"/>
        </w:rPr>
      </w:pPr>
    </w:p>
    <w:p w14:paraId="13048092" w14:textId="12FB599F" w:rsidR="007A0402" w:rsidRPr="007A0402" w:rsidRDefault="007A0402" w:rsidP="007A0402">
      <w:r>
        <w:t xml:space="preserve">Нет машине утилиты-обновляем пакеты и ставим: </w:t>
      </w:r>
    </w:p>
    <w:p w14:paraId="4F66C24F" w14:textId="77777777" w:rsidR="007A0402" w:rsidRPr="007A0402" w:rsidRDefault="007A0402" w:rsidP="007A0402"/>
    <w:p w14:paraId="0B6419BA" w14:textId="37298882" w:rsidR="007A0402" w:rsidRPr="007A0402" w:rsidRDefault="007A0402" w:rsidP="007A0402">
      <w:pPr>
        <w:rPr>
          <w:lang w:val="en-US"/>
        </w:rPr>
      </w:pPr>
      <w:r w:rsidRPr="007A0402">
        <w:rPr>
          <w:lang w:val="en-US"/>
        </w:rPr>
        <w:t>gns3@box:~$ tce-update</w:t>
      </w:r>
    </w:p>
    <w:p w14:paraId="1A3BBB75" w14:textId="77777777" w:rsidR="007A0402" w:rsidRPr="007A0402" w:rsidRDefault="007A0402" w:rsidP="007A0402">
      <w:pPr>
        <w:rPr>
          <w:lang w:val="en-US"/>
        </w:rPr>
      </w:pPr>
      <w:r w:rsidRPr="007A0402">
        <w:rPr>
          <w:lang w:val="en-US"/>
        </w:rPr>
        <w:t>Checking for Easy Mode Operation... OK</w:t>
      </w:r>
    </w:p>
    <w:p w14:paraId="27ED7BFB" w14:textId="77777777" w:rsidR="007A0402" w:rsidRPr="007A0402" w:rsidRDefault="007A0402" w:rsidP="007A0402">
      <w:pPr>
        <w:rPr>
          <w:lang w:val="en-US"/>
        </w:rPr>
      </w:pPr>
      <w:r w:rsidRPr="007A0402">
        <w:rPr>
          <w:lang w:val="en-US"/>
        </w:rPr>
        <w:t>Press Enter key to begin batch update of extensions in /sda1/tce</w:t>
      </w:r>
    </w:p>
    <w:p w14:paraId="5CBA085A" w14:textId="77777777" w:rsidR="007A0402" w:rsidRPr="007A0402" w:rsidRDefault="007A0402" w:rsidP="007A0402">
      <w:pPr>
        <w:rPr>
          <w:lang w:val="en-US"/>
        </w:rPr>
      </w:pPr>
      <w:r w:rsidRPr="007A0402">
        <w:rPr>
          <w:lang w:val="en-US"/>
        </w:rPr>
        <w:t>or enter any char to exit now:</w:t>
      </w:r>
    </w:p>
    <w:p w14:paraId="67DF4490" w14:textId="77777777" w:rsidR="007A0402" w:rsidRPr="007A0402" w:rsidRDefault="007A0402" w:rsidP="007A0402">
      <w:pPr>
        <w:rPr>
          <w:lang w:val="en-US"/>
        </w:rPr>
      </w:pPr>
      <w:r w:rsidRPr="007A0402">
        <w:rPr>
          <w:lang w:val="en-US"/>
        </w:rPr>
        <w:t>Checking Tiny Core Applications in /mnt/sda1/tce/optional</w:t>
      </w:r>
    </w:p>
    <w:p w14:paraId="7B5644FD" w14:textId="77777777" w:rsidR="007A0402" w:rsidRPr="007A0402" w:rsidRDefault="007A0402" w:rsidP="007A0402">
      <w:pPr>
        <w:rPr>
          <w:lang w:val="en-US"/>
        </w:rPr>
      </w:pPr>
      <w:r w:rsidRPr="007A0402">
        <w:rPr>
          <w:lang w:val="en-US"/>
        </w:rPr>
        <w:t>Your system is up-to-date.</w:t>
      </w:r>
    </w:p>
    <w:p w14:paraId="37A1A7B4" w14:textId="77777777" w:rsidR="007A0402" w:rsidRPr="007A0402" w:rsidRDefault="007A0402" w:rsidP="007A0402">
      <w:pPr>
        <w:rPr>
          <w:lang w:val="en-US"/>
        </w:rPr>
      </w:pPr>
      <w:r w:rsidRPr="007A0402">
        <w:rPr>
          <w:lang w:val="en-US"/>
        </w:rPr>
        <w:t>Press Enter key.</w:t>
      </w:r>
    </w:p>
    <w:p w14:paraId="1C90F8CA" w14:textId="77777777" w:rsidR="007A0402" w:rsidRPr="007A0402" w:rsidRDefault="007A0402" w:rsidP="007A0402">
      <w:pPr>
        <w:rPr>
          <w:lang w:val="en-US"/>
        </w:rPr>
      </w:pPr>
      <w:r w:rsidRPr="007A0402">
        <w:rPr>
          <w:lang w:val="en-US"/>
        </w:rPr>
        <w:t>gns3@box:~$ tce-load -iw openssh</w:t>
      </w:r>
    </w:p>
    <w:p w14:paraId="00A50BEB" w14:textId="77777777" w:rsidR="007A0402" w:rsidRPr="007A0402" w:rsidRDefault="007A0402" w:rsidP="007A0402">
      <w:pPr>
        <w:rPr>
          <w:lang w:val="en-US"/>
        </w:rPr>
      </w:pPr>
      <w:r w:rsidRPr="007A0402">
        <w:rPr>
          <w:lang w:val="en-US"/>
        </w:rPr>
        <w:t>openssh.tcz.dep OK</w:t>
      </w:r>
    </w:p>
    <w:p w14:paraId="56C6E221" w14:textId="77777777" w:rsidR="007A0402" w:rsidRPr="007A0402" w:rsidRDefault="007A0402" w:rsidP="007A0402">
      <w:pPr>
        <w:rPr>
          <w:lang w:val="en-US"/>
        </w:rPr>
      </w:pPr>
      <w:r w:rsidRPr="007A0402">
        <w:rPr>
          <w:lang w:val="en-US"/>
        </w:rPr>
        <w:t>Downloading: openssh.tcz</w:t>
      </w:r>
    </w:p>
    <w:p w14:paraId="26DDE8D4" w14:textId="77777777" w:rsidR="007A0402" w:rsidRPr="007A0402" w:rsidRDefault="007A0402" w:rsidP="007A0402">
      <w:pPr>
        <w:rPr>
          <w:lang w:val="en-US"/>
        </w:rPr>
      </w:pPr>
      <w:r w:rsidRPr="007A0402">
        <w:rPr>
          <w:lang w:val="en-US"/>
        </w:rPr>
        <w:t>Connecting to repo.tinycorelinux.net (128.127.66.77:80)</w:t>
      </w:r>
    </w:p>
    <w:p w14:paraId="2A39CDFB" w14:textId="77777777" w:rsidR="007A0402" w:rsidRPr="007A0402" w:rsidRDefault="007A0402" w:rsidP="007A0402">
      <w:pPr>
        <w:rPr>
          <w:lang w:val="en-US"/>
        </w:rPr>
      </w:pPr>
      <w:r w:rsidRPr="007A0402">
        <w:rPr>
          <w:lang w:val="en-US"/>
        </w:rPr>
        <w:t>openssh.tcz          100% |*******************************|  1992k  0:00:00 ETA</w:t>
      </w:r>
    </w:p>
    <w:p w14:paraId="069FDC2C" w14:textId="77777777" w:rsidR="007A0402" w:rsidRPr="007A0402" w:rsidRDefault="007A0402" w:rsidP="007A0402">
      <w:pPr>
        <w:rPr>
          <w:lang w:val="en-US"/>
        </w:rPr>
      </w:pPr>
      <w:r w:rsidRPr="007A0402">
        <w:rPr>
          <w:lang w:val="en-US"/>
        </w:rPr>
        <w:t>openssh.tcz: OK</w:t>
      </w:r>
    </w:p>
    <w:p w14:paraId="3DCE2A20" w14:textId="77777777" w:rsidR="007A0402" w:rsidRPr="007A0402" w:rsidRDefault="007A0402" w:rsidP="007A0402">
      <w:pPr>
        <w:rPr>
          <w:lang w:val="en-US"/>
        </w:rPr>
      </w:pPr>
      <w:r w:rsidRPr="007A0402">
        <w:rPr>
          <w:lang w:val="en-US"/>
        </w:rPr>
        <w:t>gns3@box:~$ ssh gns3@172.16.1.2</w:t>
      </w:r>
    </w:p>
    <w:p w14:paraId="2932D290" w14:textId="77777777" w:rsidR="007A0402" w:rsidRPr="007A0402" w:rsidRDefault="007A0402" w:rsidP="007A0402">
      <w:pPr>
        <w:rPr>
          <w:lang w:val="en-US"/>
        </w:rPr>
      </w:pPr>
      <w:r w:rsidRPr="007A0402">
        <w:rPr>
          <w:lang w:val="en-US"/>
        </w:rPr>
        <w:t>The authenticity of host '172.16.1.2 (172.16.1.2)' can't be established.</w:t>
      </w:r>
    </w:p>
    <w:p w14:paraId="1DC495FD" w14:textId="77777777" w:rsidR="007A0402" w:rsidRPr="007A0402" w:rsidRDefault="007A0402" w:rsidP="007A0402">
      <w:pPr>
        <w:rPr>
          <w:lang w:val="en-US"/>
        </w:rPr>
      </w:pPr>
      <w:r w:rsidRPr="007A0402">
        <w:rPr>
          <w:lang w:val="en-US"/>
        </w:rPr>
        <w:t>ECDSA key fingerprint is 29:52:34:28:a8:c7:f3:49:f1:ac:fb:5c:b3:99:25:0c.</w:t>
      </w:r>
    </w:p>
    <w:p w14:paraId="19BABCD1" w14:textId="77777777" w:rsidR="007A0402" w:rsidRPr="007A0402" w:rsidRDefault="007A0402" w:rsidP="007A0402">
      <w:pPr>
        <w:rPr>
          <w:lang w:val="en-US"/>
        </w:rPr>
      </w:pPr>
      <w:r w:rsidRPr="007A0402">
        <w:rPr>
          <w:lang w:val="en-US"/>
        </w:rPr>
        <w:t>Are you sure you want to continue connecting (yes/no)? yes</w:t>
      </w:r>
    </w:p>
    <w:p w14:paraId="2BEA505B" w14:textId="77777777" w:rsidR="007A0402" w:rsidRPr="007A0402" w:rsidRDefault="007A0402" w:rsidP="007A0402">
      <w:pPr>
        <w:rPr>
          <w:lang w:val="en-US"/>
        </w:rPr>
      </w:pPr>
      <w:r w:rsidRPr="007A0402">
        <w:rPr>
          <w:lang w:val="en-US"/>
        </w:rPr>
        <w:t>Warning: Permanently added '172.16.1.2' (ECDSA) to the list of known hosts.</w:t>
      </w:r>
    </w:p>
    <w:p w14:paraId="57196FE6" w14:textId="321B13AB" w:rsidR="007A0402" w:rsidRPr="007A0402" w:rsidRDefault="007A0402" w:rsidP="007A0402">
      <w:pPr>
        <w:rPr>
          <w:lang w:val="en-US"/>
        </w:rPr>
      </w:pPr>
      <w:r w:rsidRPr="007A0402">
        <w:rPr>
          <w:lang w:val="en-US"/>
        </w:rPr>
        <w:t>gns3@172.16.1.2's password:</w:t>
      </w:r>
      <w:r>
        <w:rPr>
          <w:lang w:val="en-US"/>
        </w:rPr>
        <w:t>gns3</w:t>
      </w:r>
    </w:p>
    <w:p w14:paraId="05E6B748" w14:textId="77777777" w:rsidR="007A0402" w:rsidRPr="007A0402" w:rsidRDefault="007A0402" w:rsidP="007A0402">
      <w:pPr>
        <w:rPr>
          <w:lang w:val="en-US"/>
        </w:rPr>
      </w:pPr>
      <w:r w:rsidRPr="007A0402">
        <w:rPr>
          <w:lang w:val="en-US"/>
        </w:rPr>
        <w:t xml:space="preserve">   ( '&gt;')</w:t>
      </w:r>
    </w:p>
    <w:p w14:paraId="7F11E7C5" w14:textId="77777777" w:rsidR="007A0402" w:rsidRPr="007A0402" w:rsidRDefault="007A0402" w:rsidP="007A0402">
      <w:pPr>
        <w:rPr>
          <w:lang w:val="en-US"/>
        </w:rPr>
      </w:pPr>
      <w:r w:rsidRPr="007A0402">
        <w:rPr>
          <w:lang w:val="en-US"/>
        </w:rPr>
        <w:t xml:space="preserve">  /) TC (\   Core is distributed with ABSOLUTELY NO WARRANTY.</w:t>
      </w:r>
    </w:p>
    <w:p w14:paraId="6CF56D9F" w14:textId="77777777" w:rsidR="007A0402" w:rsidRPr="007A0402" w:rsidRDefault="007A0402" w:rsidP="007A0402">
      <w:pPr>
        <w:rPr>
          <w:lang w:val="en-US"/>
        </w:rPr>
      </w:pPr>
      <w:r w:rsidRPr="007A0402">
        <w:rPr>
          <w:lang w:val="en-US"/>
        </w:rPr>
        <w:t xml:space="preserve"> (/-_--_-\)           www.tinycorelinux.net</w:t>
      </w:r>
    </w:p>
    <w:p w14:paraId="1E7B4CBF" w14:textId="77777777" w:rsidR="007A0402" w:rsidRPr="007A0402" w:rsidRDefault="007A0402" w:rsidP="007A0402">
      <w:pPr>
        <w:rPr>
          <w:lang w:val="en-US"/>
        </w:rPr>
      </w:pPr>
    </w:p>
    <w:p w14:paraId="7B3C0916" w14:textId="77777777" w:rsidR="007A0402" w:rsidRDefault="007A0402" w:rsidP="007A0402">
      <w:pPr>
        <w:rPr>
          <w:lang w:val="en-US"/>
        </w:rPr>
      </w:pPr>
      <w:r w:rsidRPr="007A0402">
        <w:rPr>
          <w:lang w:val="en-US"/>
        </w:rPr>
        <w:t>gns3@box:~$ exit</w:t>
      </w:r>
    </w:p>
    <w:p w14:paraId="493578B1" w14:textId="319E2621" w:rsidR="007A0402" w:rsidRDefault="007A0402" w:rsidP="007A0402">
      <w:r w:rsidRPr="007A0402">
        <w:rPr>
          <w:lang w:val="en-US"/>
        </w:rPr>
        <w:t>Connection</w:t>
      </w:r>
      <w:r w:rsidRPr="007A0402">
        <w:t xml:space="preserve"> </w:t>
      </w:r>
      <w:r w:rsidRPr="007A0402">
        <w:rPr>
          <w:lang w:val="en-US"/>
        </w:rPr>
        <w:t>to</w:t>
      </w:r>
      <w:r w:rsidRPr="007A0402">
        <w:t xml:space="preserve"> 172.16.1.2 </w:t>
      </w:r>
      <w:r w:rsidRPr="007A0402">
        <w:rPr>
          <w:lang w:val="en-US"/>
        </w:rPr>
        <w:t>closed</w:t>
      </w:r>
      <w:r w:rsidRPr="007A0402">
        <w:t>.</w:t>
      </w:r>
      <w:r w:rsidRPr="007A0402">
        <w:t xml:space="preserve">  – </w:t>
      </w:r>
      <w:r>
        <w:t xml:space="preserve">сервис </w:t>
      </w:r>
      <w:r>
        <w:rPr>
          <w:lang w:val="en-US"/>
        </w:rPr>
        <w:t>sshd</w:t>
      </w:r>
      <w:r w:rsidRPr="007A0402">
        <w:t xml:space="preserve"> </w:t>
      </w:r>
      <w:r>
        <w:t>на машине в центральном офисе работает.</w:t>
      </w:r>
    </w:p>
    <w:p w14:paraId="2258F5B8" w14:textId="77777777" w:rsidR="007A0402" w:rsidRPr="007A0402" w:rsidRDefault="007A0402" w:rsidP="007A0402"/>
    <w:p w14:paraId="6A47DCDB" w14:textId="77777777" w:rsidR="007A0402" w:rsidRPr="007A0402" w:rsidRDefault="007A0402" w:rsidP="007A0402">
      <w:pPr>
        <w:rPr>
          <w:lang w:val="en-US"/>
        </w:rPr>
      </w:pPr>
      <w:r w:rsidRPr="007A0402">
        <w:rPr>
          <w:lang w:val="en-US"/>
        </w:rPr>
        <w:t>gns3@box:~$ curl 172.16.1.2</w:t>
      </w:r>
    </w:p>
    <w:p w14:paraId="61F0A1E3" w14:textId="77777777" w:rsidR="007A0402" w:rsidRPr="00902DA6" w:rsidRDefault="007A0402" w:rsidP="007A0402">
      <w:pPr>
        <w:rPr>
          <w:lang w:val="en-US"/>
        </w:rPr>
      </w:pPr>
      <w:r w:rsidRPr="007A0402">
        <w:rPr>
          <w:lang w:val="en-US"/>
        </w:rPr>
        <w:t>curl: (7) Failed to connect to 172.16.1.2 port 80: Connection refused</w:t>
      </w:r>
    </w:p>
    <w:p w14:paraId="7CD39153" w14:textId="5AE8E219" w:rsidR="007A0402" w:rsidRDefault="000F524E" w:rsidP="007A0402">
      <w:r>
        <w:t xml:space="preserve">Проверяем есть сервис </w:t>
      </w:r>
      <w:r>
        <w:rPr>
          <w:lang w:val="en-US"/>
        </w:rPr>
        <w:t>httpd</w:t>
      </w:r>
      <w:r w:rsidRPr="000F524E">
        <w:t xml:space="preserve"> </w:t>
      </w:r>
      <w:r>
        <w:t xml:space="preserve">на машине </w:t>
      </w:r>
      <w:r>
        <w:rPr>
          <w:lang w:val="en-US"/>
        </w:rPr>
        <w:t>MicroCoreLinux</w:t>
      </w:r>
      <w:r w:rsidRPr="000F524E">
        <w:t xml:space="preserve">6.4-1 </w:t>
      </w:r>
      <w:r>
        <w:t>в сети центрального офиса:</w:t>
      </w:r>
    </w:p>
    <w:p w14:paraId="076170E8" w14:textId="77777777" w:rsidR="000F524E" w:rsidRDefault="000F524E" w:rsidP="007A0402"/>
    <w:p w14:paraId="4FFB8967" w14:textId="7FD30663" w:rsidR="000F524E" w:rsidRPr="00902DA6" w:rsidRDefault="000F524E" w:rsidP="007A0402">
      <w:pPr>
        <w:rPr>
          <w:lang w:val="en-US"/>
        </w:rPr>
      </w:pPr>
      <w:r w:rsidRPr="007A0402">
        <w:rPr>
          <w:lang w:val="en-US"/>
        </w:rPr>
        <w:t>gns3@box:~$ netstat -tuln | grep 80</w:t>
      </w:r>
    </w:p>
    <w:p w14:paraId="366E0A40" w14:textId="766F7F21" w:rsidR="000F524E" w:rsidRDefault="000F524E" w:rsidP="007A0402">
      <w:r w:rsidRPr="007A0402">
        <w:rPr>
          <w:lang w:val="en-US"/>
        </w:rPr>
        <w:t>gns</w:t>
      </w:r>
      <w:r w:rsidRPr="00902DA6">
        <w:t>3@</w:t>
      </w:r>
      <w:r w:rsidRPr="007A0402">
        <w:rPr>
          <w:lang w:val="en-US"/>
        </w:rPr>
        <w:t>box</w:t>
      </w:r>
      <w:r w:rsidRPr="00902DA6">
        <w:t>:~$</w:t>
      </w:r>
    </w:p>
    <w:p w14:paraId="299F0CE1" w14:textId="77777777" w:rsidR="000F524E" w:rsidRDefault="000F524E" w:rsidP="007A0402"/>
    <w:p w14:paraId="1E4A1090" w14:textId="0F61A73E" w:rsidR="007A0402" w:rsidRDefault="000F524E" w:rsidP="007A0402">
      <w:r>
        <w:t>Пусто.</w:t>
      </w:r>
      <w:r w:rsidR="007A0402">
        <w:t xml:space="preserve">Не запущен сервис </w:t>
      </w:r>
      <w:r w:rsidR="007A0402">
        <w:rPr>
          <w:lang w:val="en-US"/>
        </w:rPr>
        <w:t>httpd</w:t>
      </w:r>
      <w:r w:rsidR="007A0402" w:rsidRPr="007A0402">
        <w:t xml:space="preserve"> </w:t>
      </w:r>
      <w:r w:rsidR="007A0402">
        <w:t>на машине в центральном офисе</w:t>
      </w:r>
      <w:r w:rsidRPr="000F524E">
        <w:t xml:space="preserve">– </w:t>
      </w:r>
      <w:r>
        <w:t>н</w:t>
      </w:r>
      <w:r>
        <w:t>у</w:t>
      </w:r>
      <w:r>
        <w:t>жно</w:t>
      </w:r>
      <w:r w:rsidRPr="000F524E">
        <w:t xml:space="preserve"> </w:t>
      </w:r>
      <w:r>
        <w:t>его</w:t>
      </w:r>
      <w:r>
        <w:t xml:space="preserve"> </w:t>
      </w:r>
      <w:r>
        <w:t>запустить</w:t>
      </w:r>
      <w:r w:rsidR="007A0402">
        <w:t>:</w:t>
      </w:r>
    </w:p>
    <w:p w14:paraId="12F6C948" w14:textId="77777777" w:rsidR="007A0402" w:rsidRPr="000F524E" w:rsidRDefault="007A0402" w:rsidP="007A0402"/>
    <w:p w14:paraId="5E82BEFD" w14:textId="07F9512D" w:rsidR="007A0402" w:rsidRPr="007A0402" w:rsidRDefault="007A0402" w:rsidP="007A0402">
      <w:pPr>
        <w:rPr>
          <w:lang w:val="en-US"/>
        </w:rPr>
      </w:pPr>
      <w:r w:rsidRPr="007A0402">
        <w:rPr>
          <w:lang w:val="en-US"/>
        </w:rPr>
        <w:t>gns3@box:~$ sudo /usr/local/httpd/sbin/httpd -p 80 -h /home/gns3/</w:t>
      </w:r>
    </w:p>
    <w:p w14:paraId="58E5C720" w14:textId="77777777" w:rsidR="007A0402" w:rsidRPr="007A0402" w:rsidRDefault="007A0402" w:rsidP="007A0402">
      <w:pPr>
        <w:rPr>
          <w:lang w:val="en-US"/>
        </w:rPr>
      </w:pPr>
      <w:r w:rsidRPr="007A0402">
        <w:rPr>
          <w:lang w:val="en-US"/>
        </w:rPr>
        <w:t>gns3@box:~$  netstat -tuln | grep 80</w:t>
      </w:r>
    </w:p>
    <w:p w14:paraId="021500F4" w14:textId="77777777" w:rsidR="007A0402" w:rsidRDefault="007A0402" w:rsidP="007A0402">
      <w:r w:rsidRPr="007A0402">
        <w:rPr>
          <w:lang w:val="en-US"/>
        </w:rPr>
        <w:t>tcp</w:t>
      </w:r>
      <w:r w:rsidRPr="00902DA6">
        <w:t xml:space="preserve">        0      0 0.0.0.0:80              0.0.0.0:*               </w:t>
      </w:r>
      <w:r w:rsidRPr="007A0402">
        <w:rPr>
          <w:lang w:val="en-US"/>
        </w:rPr>
        <w:t>LISTEN</w:t>
      </w:r>
    </w:p>
    <w:p w14:paraId="7A61DA6B" w14:textId="77777777" w:rsidR="000F524E" w:rsidRDefault="000F524E" w:rsidP="007A0402"/>
    <w:p w14:paraId="3F5072B8" w14:textId="3A43AFA9" w:rsidR="000F524E" w:rsidRPr="000F524E" w:rsidRDefault="000F524E" w:rsidP="007A0402">
      <w:r>
        <w:t xml:space="preserve">Снова переходим на машину </w:t>
      </w:r>
      <w:r>
        <w:rPr>
          <w:lang w:val="en-US"/>
        </w:rPr>
        <w:t>MicroCoreLinux</w:t>
      </w:r>
      <w:r w:rsidRPr="000F524E">
        <w:t xml:space="preserve">6.4-3 </w:t>
      </w:r>
      <w:r>
        <w:t xml:space="preserve">в сети второго филиала. Проверяем вначале утилитой </w:t>
      </w:r>
      <w:r>
        <w:rPr>
          <w:lang w:val="en-US"/>
        </w:rPr>
        <w:t>curl</w:t>
      </w:r>
      <w:r w:rsidRPr="000F524E">
        <w:t xml:space="preserve"> ( </w:t>
      </w:r>
      <w:r>
        <w:t>она была установлена в предыдущей главе)</w:t>
      </w:r>
      <w:r w:rsidRPr="000F524E">
        <w:t>:</w:t>
      </w:r>
    </w:p>
    <w:p w14:paraId="1152167D" w14:textId="77777777" w:rsidR="000F524E" w:rsidRPr="000F524E" w:rsidRDefault="000F524E" w:rsidP="007A0402"/>
    <w:p w14:paraId="3D99D262" w14:textId="49C31404" w:rsidR="007A0402" w:rsidRPr="00902DA6" w:rsidRDefault="007A0402" w:rsidP="007A0402">
      <w:pPr>
        <w:rPr>
          <w:lang w:val="en-US"/>
        </w:rPr>
      </w:pPr>
      <w:r w:rsidRPr="007A0402">
        <w:rPr>
          <w:lang w:val="en-US"/>
        </w:rPr>
        <w:t>gns</w:t>
      </w:r>
      <w:r w:rsidRPr="00902DA6">
        <w:rPr>
          <w:lang w:val="en-US"/>
        </w:rPr>
        <w:t>3@</w:t>
      </w:r>
      <w:r w:rsidRPr="007A0402">
        <w:rPr>
          <w:lang w:val="en-US"/>
        </w:rPr>
        <w:t>box</w:t>
      </w:r>
      <w:r w:rsidRPr="00902DA6">
        <w:rPr>
          <w:lang w:val="en-US"/>
        </w:rPr>
        <w:t>:~$</w:t>
      </w:r>
    </w:p>
    <w:p w14:paraId="24EB773E" w14:textId="77777777" w:rsidR="007A0402" w:rsidRPr="00902DA6" w:rsidRDefault="007A0402" w:rsidP="007A0402">
      <w:pPr>
        <w:rPr>
          <w:lang w:val="en-US"/>
        </w:rPr>
      </w:pPr>
      <w:r w:rsidRPr="007A0402">
        <w:rPr>
          <w:lang w:val="en-US"/>
        </w:rPr>
        <w:t>gns</w:t>
      </w:r>
      <w:r w:rsidRPr="00902DA6">
        <w:rPr>
          <w:lang w:val="en-US"/>
        </w:rPr>
        <w:t>3@</w:t>
      </w:r>
      <w:r w:rsidRPr="007A0402">
        <w:rPr>
          <w:lang w:val="en-US"/>
        </w:rPr>
        <w:t>box</w:t>
      </w:r>
      <w:r w:rsidRPr="00902DA6">
        <w:rPr>
          <w:lang w:val="en-US"/>
        </w:rPr>
        <w:t xml:space="preserve">:~$ </w:t>
      </w:r>
      <w:r w:rsidRPr="007A0402">
        <w:rPr>
          <w:lang w:val="en-US"/>
        </w:rPr>
        <w:t>curl</w:t>
      </w:r>
      <w:r w:rsidRPr="00902DA6">
        <w:rPr>
          <w:lang w:val="en-US"/>
        </w:rPr>
        <w:t xml:space="preserve"> 172.16.1.2</w:t>
      </w:r>
    </w:p>
    <w:p w14:paraId="784A5AB7" w14:textId="77777777" w:rsidR="007A0402" w:rsidRPr="007A0402" w:rsidRDefault="007A0402" w:rsidP="007A0402">
      <w:pPr>
        <w:rPr>
          <w:lang w:val="en-US"/>
        </w:rPr>
      </w:pPr>
      <w:r w:rsidRPr="007A0402">
        <w:rPr>
          <w:lang w:val="en-US"/>
        </w:rPr>
        <w:t>&lt;!doctype html&gt;</w:t>
      </w:r>
    </w:p>
    <w:p w14:paraId="57870C79" w14:textId="77777777" w:rsidR="007A0402" w:rsidRPr="007A0402" w:rsidRDefault="007A0402" w:rsidP="007A0402">
      <w:pPr>
        <w:rPr>
          <w:lang w:val="en-US"/>
        </w:rPr>
      </w:pPr>
      <w:r w:rsidRPr="007A0402">
        <w:rPr>
          <w:lang w:val="en-US"/>
        </w:rPr>
        <w:t>&lt;html lang="ru-RU"&gt;</w:t>
      </w:r>
    </w:p>
    <w:p w14:paraId="72F670AB" w14:textId="77777777" w:rsidR="007A0402" w:rsidRPr="007A0402" w:rsidRDefault="007A0402" w:rsidP="007A0402">
      <w:pPr>
        <w:rPr>
          <w:lang w:val="en-US"/>
        </w:rPr>
      </w:pPr>
      <w:r w:rsidRPr="007A0402">
        <w:rPr>
          <w:lang w:val="en-US"/>
        </w:rPr>
        <w:t>&lt;html&gt;</w:t>
      </w:r>
    </w:p>
    <w:p w14:paraId="734D53D8" w14:textId="77777777" w:rsidR="007A0402" w:rsidRPr="007A0402" w:rsidRDefault="007A0402" w:rsidP="007A0402">
      <w:pPr>
        <w:rPr>
          <w:lang w:val="en-US"/>
        </w:rPr>
      </w:pPr>
      <w:r w:rsidRPr="007A0402">
        <w:rPr>
          <w:lang w:val="en-US"/>
        </w:rPr>
        <w:t xml:space="preserve">  &lt;head&gt;</w:t>
      </w:r>
    </w:p>
    <w:p w14:paraId="78966BE5" w14:textId="77777777" w:rsidR="007A0402" w:rsidRPr="007A0402" w:rsidRDefault="007A0402" w:rsidP="007A0402">
      <w:pPr>
        <w:rPr>
          <w:lang w:val="en-US"/>
        </w:rPr>
      </w:pPr>
      <w:r w:rsidRPr="007A0402">
        <w:rPr>
          <w:lang w:val="en-US"/>
        </w:rPr>
        <w:t xml:space="preserve">    &lt;meta charset="utf-8"</w:t>
      </w:r>
    </w:p>
    <w:p w14:paraId="3DB615B8" w14:textId="77777777" w:rsidR="007A0402" w:rsidRPr="007A0402" w:rsidRDefault="007A0402" w:rsidP="007A0402">
      <w:pPr>
        <w:rPr>
          <w:lang w:val="en-US"/>
        </w:rPr>
      </w:pPr>
      <w:r w:rsidRPr="007A0402">
        <w:rPr>
          <w:lang w:val="en-US"/>
        </w:rPr>
        <w:t xml:space="preserve">    &lt;title&gt;</w:t>
      </w:r>
      <w:r w:rsidRPr="007A0402">
        <w:t>Нью</w:t>
      </w:r>
      <w:r w:rsidRPr="007A0402">
        <w:rPr>
          <w:lang w:val="en-US"/>
        </w:rPr>
        <w:t>-</w:t>
      </w:r>
      <w:r w:rsidRPr="007A0402">
        <w:t>Васюки</w:t>
      </w:r>
      <w:r w:rsidRPr="007A0402">
        <w:rPr>
          <w:lang w:val="en-US"/>
        </w:rPr>
        <w:t>-&gt;</w:t>
      </w:r>
      <w:r w:rsidRPr="007A0402">
        <w:t>Арбатов</w:t>
      </w:r>
      <w:r w:rsidRPr="007A0402">
        <w:rPr>
          <w:lang w:val="en-US"/>
        </w:rPr>
        <w:t>&lt;/title&gt;</w:t>
      </w:r>
    </w:p>
    <w:p w14:paraId="0D6C127B" w14:textId="77777777" w:rsidR="007A0402" w:rsidRPr="007A0402" w:rsidRDefault="007A0402" w:rsidP="007A0402">
      <w:r w:rsidRPr="007A0402">
        <w:rPr>
          <w:lang w:val="en-US"/>
        </w:rPr>
        <w:t xml:space="preserve">  </w:t>
      </w:r>
      <w:r w:rsidRPr="007A0402">
        <w:t>&lt;/head&gt;</w:t>
      </w:r>
    </w:p>
    <w:p w14:paraId="060DBBF9" w14:textId="77777777" w:rsidR="007A0402" w:rsidRPr="007A0402" w:rsidRDefault="007A0402" w:rsidP="007A0402">
      <w:r w:rsidRPr="007A0402">
        <w:t xml:space="preserve">  &lt;body&gt;</w:t>
      </w:r>
    </w:p>
    <w:p w14:paraId="57F0F747" w14:textId="77777777" w:rsidR="007A0402" w:rsidRPr="007A0402" w:rsidRDefault="007A0402" w:rsidP="007A0402">
      <w:r w:rsidRPr="007A0402">
        <w:t xml:space="preserve">    &lt;br&gt; Ударим автопробегом по бездорожью, разгильдяйству и пофигизму!</w:t>
      </w:r>
    </w:p>
    <w:p w14:paraId="524B44FF" w14:textId="77777777" w:rsidR="007A0402" w:rsidRPr="007A0402" w:rsidRDefault="007A0402" w:rsidP="007A0402">
      <w:r w:rsidRPr="007A0402">
        <w:t xml:space="preserve">  &lt;/body&gt;</w:t>
      </w:r>
    </w:p>
    <w:p w14:paraId="2CA2BB30" w14:textId="77777777" w:rsidR="007A0402" w:rsidRPr="007A0402" w:rsidRDefault="007A0402" w:rsidP="007A0402">
      <w:r w:rsidRPr="007A0402">
        <w:t>&lt;/html&gt;</w:t>
      </w:r>
    </w:p>
    <w:p w14:paraId="7A0006E5" w14:textId="1B999839" w:rsidR="007A0402" w:rsidRPr="007A0402" w:rsidRDefault="007A0402" w:rsidP="007A0402">
      <w:r w:rsidRPr="007A0402">
        <w:t>gns3@box:~$</w:t>
      </w:r>
    </w:p>
    <w:p w14:paraId="27F48769" w14:textId="77777777" w:rsidR="00F76235" w:rsidRPr="007A0402" w:rsidRDefault="00F76235" w:rsidP="007A0402"/>
    <w:p w14:paraId="5070B77E" w14:textId="77777777" w:rsidR="007A0402" w:rsidRDefault="007A0402" w:rsidP="007A0402">
      <w:pPr>
        <w:keepNext/>
      </w:pPr>
      <w:r w:rsidRPr="007A0402">
        <w:drawing>
          <wp:inline distT="0" distB="0" distL="0" distR="0" wp14:anchorId="4DF6E2A9" wp14:editId="0B0CD6EA">
            <wp:extent cx="4320000" cy="1895342"/>
            <wp:effectExtent l="0" t="0" r="4445" b="0"/>
            <wp:docPr id="6745918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591815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895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3EAE3" w14:textId="78B25513" w:rsidR="0066476E" w:rsidRPr="007A0402" w:rsidRDefault="007A0402" w:rsidP="007A0402">
      <w:pPr>
        <w:pStyle w:val="aff4"/>
      </w:pPr>
      <w:r>
        <w:t xml:space="preserve">Рисунок </w:t>
      </w:r>
      <w:r>
        <w:fldChar w:fldCharType="begin"/>
      </w:r>
      <w:r>
        <w:instrText xml:space="preserve"> STYLEREF 1 \s </w:instrText>
      </w:r>
      <w:r>
        <w:fldChar w:fldCharType="separate"/>
      </w:r>
      <w:r w:rsidR="00893CB8">
        <w:rPr>
          <w:noProof/>
        </w:rPr>
        <w:t>10</w:t>
      </w:r>
      <w:r>
        <w:fldChar w:fldCharType="end"/>
      </w:r>
      <w:r>
        <w:noBreakHyphen/>
      </w:r>
      <w:r>
        <w:fldChar w:fldCharType="begin"/>
      </w:r>
      <w:r>
        <w:instrText xml:space="preserve"> SEQ Рисунок \* ARABIC \s 1 </w:instrText>
      </w:r>
      <w:r>
        <w:fldChar w:fldCharType="separate"/>
      </w:r>
      <w:r w:rsidR="00893CB8">
        <w:rPr>
          <w:noProof/>
        </w:rPr>
        <w:t>1</w:t>
      </w:r>
      <w:r>
        <w:fldChar w:fldCharType="end"/>
      </w:r>
      <w:r w:rsidRPr="007A0402">
        <w:t xml:space="preserve">. </w:t>
      </w:r>
      <w:r>
        <w:t xml:space="preserve">Экран проверки работы сервиса браузером </w:t>
      </w:r>
      <w:r>
        <w:rPr>
          <w:lang w:val="en-US"/>
        </w:rPr>
        <w:t>Firefox</w:t>
      </w:r>
      <w:r>
        <w:rPr>
          <w:noProof/>
        </w:rPr>
        <w:t>.</w:t>
      </w:r>
    </w:p>
    <w:p w14:paraId="57CD4716" w14:textId="746CBA1E" w:rsidR="0066476E" w:rsidRPr="007A0402" w:rsidRDefault="007A0402" w:rsidP="007A0402">
      <w:r>
        <w:t>Проверено, всё работает.</w:t>
      </w:r>
    </w:p>
    <w:p w14:paraId="40F2764B" w14:textId="77777777" w:rsidR="0066476E" w:rsidRPr="007A0402" w:rsidRDefault="0066476E" w:rsidP="007A0402"/>
    <w:p w14:paraId="71FC1C2B" w14:textId="77777777" w:rsidR="00904EC3" w:rsidRPr="007A0402" w:rsidRDefault="00904EC3" w:rsidP="007A0402"/>
    <w:p w14:paraId="3FCFF05D" w14:textId="58910C3D" w:rsidR="00E97148" w:rsidRDefault="009512EF" w:rsidP="007A0402">
      <w:pPr>
        <w:rPr>
          <w:b/>
          <w:bCs/>
        </w:rPr>
      </w:pPr>
      <w:r w:rsidRPr="00904EC3">
        <w:rPr>
          <w:b/>
          <w:bCs/>
        </w:rPr>
        <w:t>Конфигурация устройств</w:t>
      </w:r>
      <w:r w:rsidR="00904EC3" w:rsidRPr="00E93B0B">
        <w:rPr>
          <w:b/>
          <w:bCs/>
        </w:rPr>
        <w:t>.</w:t>
      </w:r>
    </w:p>
    <w:p w14:paraId="3EED2B24" w14:textId="1A9C08C0" w:rsidR="003B2DBE" w:rsidRDefault="003B2DBE" w:rsidP="007A0402">
      <w:pPr>
        <w:rPr>
          <w:b/>
          <w:bCs/>
        </w:rPr>
      </w:pPr>
    </w:p>
    <w:p w14:paraId="315E2A89" w14:textId="4F195E2D" w:rsidR="003B2DBE" w:rsidRPr="003B2DBE" w:rsidRDefault="003B2DBE" w:rsidP="007A0402">
      <w:r>
        <w:t xml:space="preserve">Конфигурация маршрутизатора в центральном офисе </w:t>
      </w:r>
      <w:r>
        <w:rPr>
          <w:lang w:val="en-US"/>
        </w:rPr>
        <w:t>vesr</w:t>
      </w:r>
      <w:r w:rsidRPr="003B2DBE">
        <w:t>124-2-1:</w:t>
      </w:r>
    </w:p>
    <w:p w14:paraId="6A127C86" w14:textId="77777777" w:rsidR="003B2DBE" w:rsidRPr="003B2DBE" w:rsidRDefault="003B2DBE" w:rsidP="007A0402">
      <w:pPr>
        <w:rPr>
          <w:lang w:val="en-US"/>
        </w:rPr>
      </w:pPr>
      <w:r w:rsidRPr="003B2DBE">
        <w:rPr>
          <w:lang w:val="en-US"/>
        </w:rPr>
        <w:t>hostname vesr124-2-1</w:t>
      </w:r>
    </w:p>
    <w:p w14:paraId="6240035C" w14:textId="77777777" w:rsidR="003B2DBE" w:rsidRPr="003B2DBE" w:rsidRDefault="003B2DBE" w:rsidP="007A0402">
      <w:pPr>
        <w:rPr>
          <w:lang w:val="en-US"/>
        </w:rPr>
      </w:pPr>
    </w:p>
    <w:p w14:paraId="4CCDC2BA" w14:textId="77777777" w:rsidR="003B2DBE" w:rsidRPr="003B2DBE" w:rsidRDefault="003B2DBE" w:rsidP="007A0402">
      <w:pPr>
        <w:rPr>
          <w:lang w:val="en-US"/>
        </w:rPr>
      </w:pPr>
      <w:r w:rsidRPr="003B2DBE">
        <w:rPr>
          <w:lang w:val="en-US"/>
        </w:rPr>
        <w:t>object-group service dhcp_service</w:t>
      </w:r>
    </w:p>
    <w:p w14:paraId="0CB43F67" w14:textId="77777777" w:rsidR="003B2DBE" w:rsidRPr="003B2DBE" w:rsidRDefault="003B2DBE" w:rsidP="007A0402">
      <w:pPr>
        <w:rPr>
          <w:lang w:val="en-US"/>
        </w:rPr>
      </w:pPr>
      <w:r w:rsidRPr="003B2DBE">
        <w:rPr>
          <w:lang w:val="en-US"/>
        </w:rPr>
        <w:t xml:space="preserve">  port-range 67</w:t>
      </w:r>
    </w:p>
    <w:p w14:paraId="79F1001F" w14:textId="77777777" w:rsidR="003B2DBE" w:rsidRPr="003B2DBE" w:rsidRDefault="003B2DBE" w:rsidP="007A0402">
      <w:pPr>
        <w:rPr>
          <w:lang w:val="en-US"/>
        </w:rPr>
      </w:pPr>
      <w:r w:rsidRPr="003B2DBE">
        <w:rPr>
          <w:lang w:val="en-US"/>
        </w:rPr>
        <w:t>exit</w:t>
      </w:r>
    </w:p>
    <w:p w14:paraId="2D9E9DD3" w14:textId="77777777" w:rsidR="003B2DBE" w:rsidRPr="003B2DBE" w:rsidRDefault="003B2DBE" w:rsidP="007A0402">
      <w:pPr>
        <w:rPr>
          <w:lang w:val="en-US"/>
        </w:rPr>
      </w:pPr>
      <w:r w:rsidRPr="003B2DBE">
        <w:rPr>
          <w:lang w:val="en-US"/>
        </w:rPr>
        <w:t>object-group service dhcp_client</w:t>
      </w:r>
    </w:p>
    <w:p w14:paraId="3919652B" w14:textId="77777777" w:rsidR="003B2DBE" w:rsidRPr="003B2DBE" w:rsidRDefault="003B2DBE" w:rsidP="007A0402">
      <w:pPr>
        <w:rPr>
          <w:lang w:val="en-US"/>
        </w:rPr>
      </w:pPr>
      <w:r w:rsidRPr="003B2DBE">
        <w:rPr>
          <w:lang w:val="en-US"/>
        </w:rPr>
        <w:t xml:space="preserve">  port-range 68</w:t>
      </w:r>
    </w:p>
    <w:p w14:paraId="1E4B0155" w14:textId="77777777" w:rsidR="003B2DBE" w:rsidRPr="003B2DBE" w:rsidRDefault="003B2DBE" w:rsidP="007A0402">
      <w:pPr>
        <w:rPr>
          <w:lang w:val="en-US"/>
        </w:rPr>
      </w:pPr>
      <w:r w:rsidRPr="003B2DBE">
        <w:rPr>
          <w:lang w:val="en-US"/>
        </w:rPr>
        <w:t>exit</w:t>
      </w:r>
    </w:p>
    <w:p w14:paraId="3E7EE42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object-group service ssh</w:t>
      </w:r>
    </w:p>
    <w:p w14:paraId="2502C66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port-range 22</w:t>
      </w:r>
    </w:p>
    <w:p w14:paraId="7682B71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0FB69406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object-group service SSH</w:t>
      </w:r>
    </w:p>
    <w:p w14:paraId="6A59532A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port-range 2222</w:t>
      </w:r>
    </w:p>
    <w:p w14:paraId="7FD859C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29FA3517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object-group service TRACEROUTE</w:t>
      </w:r>
    </w:p>
    <w:p w14:paraId="7ED37391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port-range 33434-33534</w:t>
      </w:r>
    </w:p>
    <w:p w14:paraId="1105751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1968DC87" w14:textId="77777777" w:rsidR="003B2DBE" w:rsidRPr="003B2DBE" w:rsidRDefault="003B2DBE" w:rsidP="003B2DBE">
      <w:pPr>
        <w:rPr>
          <w:lang w:val="en-US"/>
        </w:rPr>
      </w:pPr>
    </w:p>
    <w:p w14:paraId="66E0E83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object-group network WAN</w:t>
      </w:r>
    </w:p>
    <w:p w14:paraId="5D39FA5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ip address-range 10.10.10.2</w:t>
      </w:r>
    </w:p>
    <w:p w14:paraId="1445024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3675BD4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object-group network clients</w:t>
      </w:r>
    </w:p>
    <w:p w14:paraId="5DEC2CC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ip address-range 192.168.10.0-192.168.10.254</w:t>
      </w:r>
    </w:p>
    <w:p w14:paraId="487FC20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ip address-range 192.168.151.1-192.168.151.254</w:t>
      </w:r>
    </w:p>
    <w:p w14:paraId="6842CB7F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ip address-range 10.10.10.1-10.10.10.254</w:t>
      </w:r>
    </w:p>
    <w:p w14:paraId="6585C23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ip address-range 10.10.20.1-10.10.20.254</w:t>
      </w:r>
    </w:p>
    <w:p w14:paraId="5779AF1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ip address-range 172.16.2.1-172.16.2.254</w:t>
      </w:r>
    </w:p>
    <w:p w14:paraId="723E2A9D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55F5CA8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object-group network SERVER_IP</w:t>
      </w:r>
    </w:p>
    <w:p w14:paraId="5166D8A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ip address-range 172.16.1.2</w:t>
      </w:r>
    </w:p>
    <w:p w14:paraId="71919EE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7A8A253C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object-group network LAN_NETWORK</w:t>
      </w:r>
    </w:p>
    <w:p w14:paraId="20C371D9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ip address-range 172.16.1.1-172.16.1.254</w:t>
      </w:r>
    </w:p>
    <w:p w14:paraId="04F35FD6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07B04B9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object-group network LAN_GW</w:t>
      </w:r>
    </w:p>
    <w:p w14:paraId="1150B83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ip address-range 172.16.1.1</w:t>
      </w:r>
    </w:p>
    <w:p w14:paraId="60B735EC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6F9C7DD1" w14:textId="77777777" w:rsidR="003B2DBE" w:rsidRPr="003B2DBE" w:rsidRDefault="003B2DBE" w:rsidP="003B2DBE">
      <w:pPr>
        <w:rPr>
          <w:lang w:val="en-US"/>
        </w:rPr>
      </w:pPr>
    </w:p>
    <w:p w14:paraId="6193A80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syslog max-files 3</w:t>
      </w:r>
    </w:p>
    <w:p w14:paraId="78A1B3A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syslog file-size 512</w:t>
      </w:r>
    </w:p>
    <w:p w14:paraId="6E755CAA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syslog file tmpsys:syslog/default</w:t>
      </w:r>
    </w:p>
    <w:p w14:paraId="2770C7B1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severity info</w:t>
      </w:r>
    </w:p>
    <w:p w14:paraId="2CA9945D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00AD7D1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syslog console</w:t>
      </w:r>
    </w:p>
    <w:p w14:paraId="1AA3C161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virtual-serial</w:t>
      </w:r>
    </w:p>
    <w:p w14:paraId="173E75A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5234CE6A" w14:textId="77777777" w:rsidR="003B2DBE" w:rsidRPr="003B2DBE" w:rsidRDefault="003B2DBE" w:rsidP="003B2DBE">
      <w:pPr>
        <w:rPr>
          <w:lang w:val="en-US"/>
        </w:rPr>
      </w:pPr>
    </w:p>
    <w:p w14:paraId="4EDF9DEC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username admin</w:t>
      </w:r>
    </w:p>
    <w:p w14:paraId="73BA4DFC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password encrypted $6$kx1jB3DT6zH05CQ7$WqbKGSvl/35jvx.NKDc6R5NpD5uy2623zfbWAOTPhNOQgnR.zXxQzlgYwESdboxOWSyhPPNojy0Q0.pMvR6Ld/</w:t>
      </w:r>
    </w:p>
    <w:p w14:paraId="4D4EA1ED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5CA6D1C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username rinat</w:t>
      </w:r>
    </w:p>
    <w:p w14:paraId="06CB4AA4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password encrypted $6$T37FYJy.i38S36O0$vHt9c.g0yzphZ5PJNwkmOvJJ36dSvMbr7qRSJnDWhprk4f8OI5d1oNdT6jmqUsXMbfgRFDd4RK3Ugeu0jLZ9w/</w:t>
      </w:r>
    </w:p>
    <w:p w14:paraId="3FFB2CA7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privilege 15</w:t>
      </w:r>
    </w:p>
    <w:p w14:paraId="21ECC98D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13FCF99F" w14:textId="77777777" w:rsidR="003B2DBE" w:rsidRPr="003B2DBE" w:rsidRDefault="003B2DBE" w:rsidP="003B2DBE">
      <w:pPr>
        <w:rPr>
          <w:lang w:val="en-US"/>
        </w:rPr>
      </w:pPr>
    </w:p>
    <w:p w14:paraId="6B01029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domain lookup enable</w:t>
      </w:r>
    </w:p>
    <w:p w14:paraId="20CDD6D7" w14:textId="77777777" w:rsidR="003B2DBE" w:rsidRPr="003B2DBE" w:rsidRDefault="003B2DBE" w:rsidP="003B2DBE">
      <w:pPr>
        <w:rPr>
          <w:lang w:val="en-US"/>
        </w:rPr>
      </w:pPr>
    </w:p>
    <w:p w14:paraId="13B7CA8D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security zone UNTRUST</w:t>
      </w:r>
    </w:p>
    <w:p w14:paraId="0CE251E7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616CB3C1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security zone TRUST</w:t>
      </w:r>
    </w:p>
    <w:p w14:paraId="2238CCB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7812DEB3" w14:textId="77777777" w:rsidR="003B2DBE" w:rsidRPr="003B2DBE" w:rsidRDefault="003B2DBE" w:rsidP="003B2DBE">
      <w:pPr>
        <w:rPr>
          <w:lang w:val="en-US"/>
        </w:rPr>
      </w:pPr>
    </w:p>
    <w:p w14:paraId="06F65EC9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router ospf 1</w:t>
      </w:r>
    </w:p>
    <w:p w14:paraId="349EEBE9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area 0.0.0.0</w:t>
      </w:r>
    </w:p>
    <w:p w14:paraId="4FCD0789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07A6EDF6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2A03AC04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enable</w:t>
      </w:r>
    </w:p>
    <w:p w14:paraId="69EAF16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753B5E4B" w14:textId="77777777" w:rsidR="003B2DBE" w:rsidRPr="003B2DBE" w:rsidRDefault="003B2DBE" w:rsidP="003B2DBE">
      <w:pPr>
        <w:rPr>
          <w:lang w:val="en-US"/>
        </w:rPr>
      </w:pPr>
    </w:p>
    <w:p w14:paraId="019D62B4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interface gigabitethernet 1/0/1</w:t>
      </w:r>
    </w:p>
    <w:p w14:paraId="0DE045D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description "WAN"</w:t>
      </w:r>
    </w:p>
    <w:p w14:paraId="6FE34621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security-zone UNTRUST</w:t>
      </w:r>
    </w:p>
    <w:p w14:paraId="7D06583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ip address 10.10.10.2/24</w:t>
      </w:r>
    </w:p>
    <w:p w14:paraId="7772E75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0E2282E0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interface gigabitethernet 1/0/2</w:t>
      </w:r>
    </w:p>
    <w:p w14:paraId="5D0385B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description "LAN_NET"</w:t>
      </w:r>
    </w:p>
    <w:p w14:paraId="6B2EB6F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security-zone TRUST</w:t>
      </w:r>
    </w:p>
    <w:p w14:paraId="7A2E25FA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ip address 172.16.1.1/24</w:t>
      </w:r>
    </w:p>
    <w:p w14:paraId="5773D896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ip ospf instance 1</w:t>
      </w:r>
    </w:p>
    <w:p w14:paraId="1248DA9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ip ospf</w:t>
      </w:r>
    </w:p>
    <w:p w14:paraId="0FF5D1F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648553D6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interface gigabitethernet 1/0/3</w:t>
      </w:r>
    </w:p>
    <w:p w14:paraId="69EE27C9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shutdown</w:t>
      </w:r>
    </w:p>
    <w:p w14:paraId="70792B3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ip address dhcp</w:t>
      </w:r>
    </w:p>
    <w:p w14:paraId="737B33E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5883A9E4" w14:textId="77777777" w:rsidR="003B2DBE" w:rsidRPr="003B2DBE" w:rsidRDefault="003B2DBE" w:rsidP="003B2DBE">
      <w:pPr>
        <w:rPr>
          <w:lang w:val="en-US"/>
        </w:rPr>
      </w:pPr>
    </w:p>
    <w:p w14:paraId="4E1982D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tunnel gre 3</w:t>
      </w:r>
    </w:p>
    <w:p w14:paraId="43BD6B57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ttl 18</w:t>
      </w:r>
    </w:p>
    <w:p w14:paraId="54CBBE66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mtu 1416</w:t>
      </w:r>
    </w:p>
    <w:p w14:paraId="2754281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security-zone UNTRUST</w:t>
      </w:r>
    </w:p>
    <w:p w14:paraId="62920C49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local address 10.10.10.2</w:t>
      </w:r>
    </w:p>
    <w:p w14:paraId="17EE2CE1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remote address 10.10.30.2</w:t>
      </w:r>
    </w:p>
    <w:p w14:paraId="273C7DD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ip address 192.168.200.1/24</w:t>
      </w:r>
    </w:p>
    <w:p w14:paraId="56B4939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ip ospf instance 1</w:t>
      </w:r>
    </w:p>
    <w:p w14:paraId="688F1D09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ip ospf</w:t>
      </w:r>
    </w:p>
    <w:p w14:paraId="5559D4E9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enable</w:t>
      </w:r>
    </w:p>
    <w:p w14:paraId="7249C509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1318D4AC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tunnel gre 10</w:t>
      </w:r>
    </w:p>
    <w:p w14:paraId="3AA37B4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ttl 18</w:t>
      </w:r>
    </w:p>
    <w:p w14:paraId="2CBC9CB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security-zone UNTRUST</w:t>
      </w:r>
    </w:p>
    <w:p w14:paraId="5AD42CF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local address 10.10.10.2</w:t>
      </w:r>
    </w:p>
    <w:p w14:paraId="18CD9A1C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remote address 10.10.20.2</w:t>
      </w:r>
    </w:p>
    <w:p w14:paraId="229DD541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ip address 192.168.100.1/24</w:t>
      </w:r>
    </w:p>
    <w:p w14:paraId="1C0AD11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ip ospf instance 1</w:t>
      </w:r>
    </w:p>
    <w:p w14:paraId="66052FB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ip ospf</w:t>
      </w:r>
    </w:p>
    <w:p w14:paraId="70041B5A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enable</w:t>
      </w:r>
    </w:p>
    <w:p w14:paraId="689A3B69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7FE624C0" w14:textId="77777777" w:rsidR="003B2DBE" w:rsidRPr="003B2DBE" w:rsidRDefault="003B2DBE" w:rsidP="003B2DBE">
      <w:pPr>
        <w:rPr>
          <w:lang w:val="en-US"/>
        </w:rPr>
      </w:pPr>
    </w:p>
    <w:p w14:paraId="3B1CD26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security zone-pair TRUST self</w:t>
      </w:r>
    </w:p>
    <w:p w14:paraId="5BBFE486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1</w:t>
      </w:r>
    </w:p>
    <w:p w14:paraId="6BAECA3C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description "ICMP"</w:t>
      </w:r>
    </w:p>
    <w:p w14:paraId="2B914CA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0037131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icmp</w:t>
      </w:r>
    </w:p>
    <w:p w14:paraId="5BE514F4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7E61B12D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04D70017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2</w:t>
      </w:r>
    </w:p>
    <w:p w14:paraId="472B25D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5D572E0D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udp</w:t>
      </w:r>
    </w:p>
    <w:p w14:paraId="748E821C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1A2260C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33E6E49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3</w:t>
      </w:r>
    </w:p>
    <w:p w14:paraId="3BDC673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description "GRE"</w:t>
      </w:r>
    </w:p>
    <w:p w14:paraId="116FCA0D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08A702E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gre</w:t>
      </w:r>
    </w:p>
    <w:p w14:paraId="0A26476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798D45AD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3BB6FE3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4</w:t>
      </w:r>
    </w:p>
    <w:p w14:paraId="7642CA3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7B5451B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udp</w:t>
      </w:r>
    </w:p>
    <w:p w14:paraId="6CD06426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source-port object-group dhcp_client</w:t>
      </w:r>
    </w:p>
    <w:p w14:paraId="119EF154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destination-port object-group dhcp_service</w:t>
      </w:r>
    </w:p>
    <w:p w14:paraId="199CF02C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34B6747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569FDB91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10</w:t>
      </w:r>
    </w:p>
    <w:p w14:paraId="4DB722B1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05BAB20D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tcp</w:t>
      </w:r>
    </w:p>
    <w:p w14:paraId="664D56B7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40049AF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0BB9286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594FE63C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security zone-pair TRUST UNTRUST</w:t>
      </w:r>
    </w:p>
    <w:p w14:paraId="69407E6F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1</w:t>
      </w:r>
    </w:p>
    <w:p w14:paraId="6A3F6514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1D159AA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icmp</w:t>
      </w:r>
    </w:p>
    <w:p w14:paraId="60DB42E6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56A254E9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2CA042F1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2</w:t>
      </w:r>
    </w:p>
    <w:p w14:paraId="1B34D84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555A665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udp</w:t>
      </w:r>
    </w:p>
    <w:p w14:paraId="0814570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0F5B1EA1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35B2C8BA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3</w:t>
      </w:r>
    </w:p>
    <w:p w14:paraId="26CB50ED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description "GRE"</w:t>
      </w:r>
    </w:p>
    <w:p w14:paraId="60EC6744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68428D5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gre</w:t>
      </w:r>
    </w:p>
    <w:p w14:paraId="5C363E0A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27F6FF3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49AABFC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10</w:t>
      </w:r>
    </w:p>
    <w:p w14:paraId="368CB98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4FB5F6F0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tcp</w:t>
      </w:r>
    </w:p>
    <w:p w14:paraId="12CF23F1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2FA2845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08BC6C8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3F9D40BA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security zone-pair UNTRUST self</w:t>
      </w:r>
    </w:p>
    <w:p w14:paraId="0EC901C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1</w:t>
      </w:r>
    </w:p>
    <w:p w14:paraId="5056F45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description "ICMP"</w:t>
      </w:r>
    </w:p>
    <w:p w14:paraId="32E8391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11E2395D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icmp</w:t>
      </w:r>
    </w:p>
    <w:p w14:paraId="2EBF65C0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7FAF3CB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00B9C4C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2</w:t>
      </w:r>
    </w:p>
    <w:p w14:paraId="71BFB17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description "GRE"</w:t>
      </w:r>
    </w:p>
    <w:p w14:paraId="6208A0B0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00095FA0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gre</w:t>
      </w:r>
    </w:p>
    <w:p w14:paraId="02A62EE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3C61389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78C4F1F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3</w:t>
      </w:r>
    </w:p>
    <w:p w14:paraId="36832A5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description "TRACEROUTE"</w:t>
      </w:r>
    </w:p>
    <w:p w14:paraId="60FCC3B1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5BEC46F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udp</w:t>
      </w:r>
    </w:p>
    <w:p w14:paraId="126AB677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22E6B31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07708A17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4</w:t>
      </w:r>
    </w:p>
    <w:p w14:paraId="036E51F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description "ESP"</w:t>
      </w:r>
    </w:p>
    <w:p w14:paraId="3A4A969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5A800B5A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esp</w:t>
      </w:r>
    </w:p>
    <w:p w14:paraId="7D405621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28353969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1CE829B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5</w:t>
      </w:r>
    </w:p>
    <w:p w14:paraId="119530A4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description "AH"</w:t>
      </w:r>
    </w:p>
    <w:p w14:paraId="2377D14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46A4787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ah</w:t>
      </w:r>
    </w:p>
    <w:p w14:paraId="2EAF6299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196665D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085DD64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9</w:t>
      </w:r>
    </w:p>
    <w:p w14:paraId="12F22E39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description "OSPF"</w:t>
      </w:r>
    </w:p>
    <w:p w14:paraId="6FE3FEAC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18ADEEA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ospf</w:t>
      </w:r>
    </w:p>
    <w:p w14:paraId="63A8E19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60E454A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32902D8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10</w:t>
      </w:r>
    </w:p>
    <w:p w14:paraId="602EBFD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7C81D53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tcp</w:t>
      </w:r>
    </w:p>
    <w:p w14:paraId="1BDCCD50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source-address object-group clients</w:t>
      </w:r>
    </w:p>
    <w:p w14:paraId="00BD2A24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destination-address object-group WAN</w:t>
      </w:r>
    </w:p>
    <w:p w14:paraId="740663C4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destination-port object-group ssh</w:t>
      </w:r>
    </w:p>
    <w:p w14:paraId="342E5B5A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71736887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737E0544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449CF637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security zone-pair UNTRUST TRUST</w:t>
      </w:r>
    </w:p>
    <w:p w14:paraId="549E8734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1</w:t>
      </w:r>
    </w:p>
    <w:p w14:paraId="60B5ACF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description "ICMP"</w:t>
      </w:r>
    </w:p>
    <w:p w14:paraId="34B90F64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3A9047BF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icmp</w:t>
      </w:r>
    </w:p>
    <w:p w14:paraId="4C1D2AC0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15FDE2B7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47EF4D96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2</w:t>
      </w:r>
    </w:p>
    <w:p w14:paraId="42805BC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description "GRE"</w:t>
      </w:r>
    </w:p>
    <w:p w14:paraId="514E4E97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4429DA8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gre</w:t>
      </w:r>
    </w:p>
    <w:p w14:paraId="14B09D66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5693024F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60CC69A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3</w:t>
      </w:r>
    </w:p>
    <w:p w14:paraId="1CFD835C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description "TRACEROUTE"</w:t>
      </w:r>
    </w:p>
    <w:p w14:paraId="44A51E8A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0D915DD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udp</w:t>
      </w:r>
    </w:p>
    <w:p w14:paraId="1CCAB6F0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27D8CBE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43128DD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10</w:t>
      </w:r>
    </w:p>
    <w:p w14:paraId="39D965A6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641D6FA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tcp</w:t>
      </w:r>
    </w:p>
    <w:p w14:paraId="5850B45A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destination-address object-group SERVER_IP</w:t>
      </w:r>
    </w:p>
    <w:p w14:paraId="2B23CF5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17D7077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2F47250C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576500A5" w14:textId="77777777" w:rsidR="003B2DBE" w:rsidRPr="003B2DBE" w:rsidRDefault="003B2DBE" w:rsidP="003B2DBE">
      <w:pPr>
        <w:rPr>
          <w:lang w:val="en-US"/>
        </w:rPr>
      </w:pPr>
    </w:p>
    <w:p w14:paraId="58D69820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security ike proposal ike_prop1</w:t>
      </w:r>
    </w:p>
    <w:p w14:paraId="3B96E9D4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authentication algorithm md5</w:t>
      </w:r>
    </w:p>
    <w:p w14:paraId="27953A91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encryption algorithm aes128</w:t>
      </w:r>
    </w:p>
    <w:p w14:paraId="22F48A4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dh-group 2</w:t>
      </w:r>
    </w:p>
    <w:p w14:paraId="1A69386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51A4CDBC" w14:textId="77777777" w:rsidR="003B2DBE" w:rsidRPr="003B2DBE" w:rsidRDefault="003B2DBE" w:rsidP="003B2DBE">
      <w:pPr>
        <w:rPr>
          <w:lang w:val="en-US"/>
        </w:rPr>
      </w:pPr>
    </w:p>
    <w:p w14:paraId="3A757FBC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security ike policy ike_pol1</w:t>
      </w:r>
    </w:p>
    <w:p w14:paraId="48B2325A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pre-shared-key ascii-text encrypted AC94107EA75F5AFF</w:t>
      </w:r>
    </w:p>
    <w:p w14:paraId="7742857A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proposal ike_prop1</w:t>
      </w:r>
    </w:p>
    <w:p w14:paraId="4E0790E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134EEA3A" w14:textId="77777777" w:rsidR="003B2DBE" w:rsidRPr="003B2DBE" w:rsidRDefault="003B2DBE" w:rsidP="003B2DBE">
      <w:pPr>
        <w:rPr>
          <w:lang w:val="en-US"/>
        </w:rPr>
      </w:pPr>
    </w:p>
    <w:p w14:paraId="557C73A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security ike gateway ike_gw1</w:t>
      </w:r>
    </w:p>
    <w:p w14:paraId="226DE3E7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ike-policy ike_pol1</w:t>
      </w:r>
    </w:p>
    <w:p w14:paraId="6CCCCFA9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local address 10.10.10.2</w:t>
      </w:r>
    </w:p>
    <w:p w14:paraId="08476FD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local network 10.10.10.2/32 protocol gre</w:t>
      </w:r>
    </w:p>
    <w:p w14:paraId="379994A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remote address 10.10.20.2</w:t>
      </w:r>
    </w:p>
    <w:p w14:paraId="19E8511D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remote network 10.10.20.2/32 protocol gre</w:t>
      </w:r>
    </w:p>
    <w:p w14:paraId="007C90D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mode policy-based</w:t>
      </w:r>
    </w:p>
    <w:p w14:paraId="45CD50A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709B507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security ike gateway ike_gw2</w:t>
      </w:r>
    </w:p>
    <w:p w14:paraId="116A9C9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ike-policy ike_pol1</w:t>
      </w:r>
    </w:p>
    <w:p w14:paraId="4206A2C7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local address 10.10.10.2</w:t>
      </w:r>
    </w:p>
    <w:p w14:paraId="139F762D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local network 10.10.10.2/32 protocol gre</w:t>
      </w:r>
    </w:p>
    <w:p w14:paraId="67855391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remote address 10.10.30.2</w:t>
      </w:r>
    </w:p>
    <w:p w14:paraId="00E3DCDD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remote network 10.10.30.2/32 protocol gre</w:t>
      </w:r>
    </w:p>
    <w:p w14:paraId="409CAF1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mode policy-based</w:t>
      </w:r>
    </w:p>
    <w:p w14:paraId="55F54CDC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3E927AE0" w14:textId="77777777" w:rsidR="003B2DBE" w:rsidRPr="003B2DBE" w:rsidRDefault="003B2DBE" w:rsidP="003B2DBE">
      <w:pPr>
        <w:rPr>
          <w:lang w:val="en-US"/>
        </w:rPr>
      </w:pPr>
    </w:p>
    <w:p w14:paraId="1480ACE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security ipsec proposal ipsec_prop1</w:t>
      </w:r>
    </w:p>
    <w:p w14:paraId="277514D9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authentication algorithm md5</w:t>
      </w:r>
    </w:p>
    <w:p w14:paraId="51AD8BE4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encryption algorithm aes128</w:t>
      </w:r>
    </w:p>
    <w:p w14:paraId="09DC997A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pfs dh-group 2</w:t>
      </w:r>
    </w:p>
    <w:p w14:paraId="6EF8832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4ECC8B51" w14:textId="77777777" w:rsidR="003B2DBE" w:rsidRPr="003B2DBE" w:rsidRDefault="003B2DBE" w:rsidP="003B2DBE">
      <w:pPr>
        <w:rPr>
          <w:lang w:val="en-US"/>
        </w:rPr>
      </w:pPr>
    </w:p>
    <w:p w14:paraId="180990F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security ipsec policy ipsec_pol1</w:t>
      </w:r>
    </w:p>
    <w:p w14:paraId="420A6AA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proposal ipsec_prop1</w:t>
      </w:r>
    </w:p>
    <w:p w14:paraId="24AB7C17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61C440E4" w14:textId="77777777" w:rsidR="003B2DBE" w:rsidRPr="003B2DBE" w:rsidRDefault="003B2DBE" w:rsidP="003B2DBE">
      <w:pPr>
        <w:rPr>
          <w:lang w:val="en-US"/>
        </w:rPr>
      </w:pPr>
    </w:p>
    <w:p w14:paraId="40FA500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security ipsec vpn ipsec1</w:t>
      </w:r>
    </w:p>
    <w:p w14:paraId="5DDE122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ike establish-tunnel route</w:t>
      </w:r>
    </w:p>
    <w:p w14:paraId="2B6A958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ike gateway ike_gw1</w:t>
      </w:r>
    </w:p>
    <w:p w14:paraId="32F6C9C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ike ipsec-policy ipsec_pol1</w:t>
      </w:r>
    </w:p>
    <w:p w14:paraId="40A70B64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enable</w:t>
      </w:r>
    </w:p>
    <w:p w14:paraId="636CD517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6137C46C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security ipsec vpn ipsec2</w:t>
      </w:r>
    </w:p>
    <w:p w14:paraId="337740BF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ike establish-tunnel route</w:t>
      </w:r>
    </w:p>
    <w:p w14:paraId="00FBAD3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ike gateway ike_gw2</w:t>
      </w:r>
    </w:p>
    <w:p w14:paraId="5231CC6F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ike ipsec-policy ipsec_pol1</w:t>
      </w:r>
    </w:p>
    <w:p w14:paraId="5B7C9EE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enable</w:t>
      </w:r>
    </w:p>
    <w:p w14:paraId="56E914C1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46CE0E39" w14:textId="77777777" w:rsidR="003B2DBE" w:rsidRPr="003B2DBE" w:rsidRDefault="003B2DBE" w:rsidP="003B2DBE">
      <w:pPr>
        <w:rPr>
          <w:lang w:val="en-US"/>
        </w:rPr>
      </w:pPr>
    </w:p>
    <w:p w14:paraId="6A047FF0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security passwords default-expired</w:t>
      </w:r>
    </w:p>
    <w:p w14:paraId="49AD1538" w14:textId="77777777" w:rsidR="003B2DBE" w:rsidRPr="003B2DBE" w:rsidRDefault="003B2DBE" w:rsidP="003B2DBE">
      <w:pPr>
        <w:rPr>
          <w:lang w:val="en-US"/>
        </w:rPr>
      </w:pPr>
    </w:p>
    <w:p w14:paraId="1013E8ED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nat destination</w:t>
      </w:r>
    </w:p>
    <w:p w14:paraId="66DB8EEF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pool SERVER_POOL</w:t>
      </w:r>
    </w:p>
    <w:p w14:paraId="10074191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ip address 172.16.1.2</w:t>
      </w:r>
    </w:p>
    <w:p w14:paraId="016B09E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ip port 22</w:t>
      </w:r>
    </w:p>
    <w:p w14:paraId="0266CB0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3C88115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ruleset DNAT</w:t>
      </w:r>
    </w:p>
    <w:p w14:paraId="4B0EA36A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from zone UNTRUST</w:t>
      </w:r>
    </w:p>
    <w:p w14:paraId="0B9FF274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rule 10</w:t>
      </w:r>
    </w:p>
    <w:p w14:paraId="1224F08F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  match protocol tcp</w:t>
      </w:r>
    </w:p>
    <w:p w14:paraId="2E2D5C11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  match destination-port object-group SSH</w:t>
      </w:r>
    </w:p>
    <w:p w14:paraId="1D31C1E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  action destination-nat pool SERVER_POOL</w:t>
      </w:r>
    </w:p>
    <w:p w14:paraId="18E8B0EF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  enable</w:t>
      </w:r>
    </w:p>
    <w:p w14:paraId="31D87786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exit</w:t>
      </w:r>
    </w:p>
    <w:p w14:paraId="586E1A1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12EB7FA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6F8C21D2" w14:textId="77777777" w:rsidR="003B2DBE" w:rsidRPr="003B2DBE" w:rsidRDefault="003B2DBE" w:rsidP="003B2DBE">
      <w:pPr>
        <w:rPr>
          <w:lang w:val="en-US"/>
        </w:rPr>
      </w:pPr>
    </w:p>
    <w:p w14:paraId="6DFA696D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nat source</w:t>
      </w:r>
    </w:p>
    <w:p w14:paraId="3AAB696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pool WAN</w:t>
      </w:r>
    </w:p>
    <w:p w14:paraId="5CF7FA39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ip address-range 10.10.10.2</w:t>
      </w:r>
    </w:p>
    <w:p w14:paraId="30473A1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378B8474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ruleset SNAT</w:t>
      </w:r>
    </w:p>
    <w:p w14:paraId="7E652DA7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to zone UNTRUST</w:t>
      </w:r>
    </w:p>
    <w:p w14:paraId="0A9565D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rule 1</w:t>
      </w:r>
    </w:p>
    <w:p w14:paraId="2071B56A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  match source-address object-group LAN_NETWORK</w:t>
      </w:r>
    </w:p>
    <w:p w14:paraId="45496D16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  action source-nat interface</w:t>
      </w:r>
    </w:p>
    <w:p w14:paraId="2CEACD1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  enable</w:t>
      </w:r>
    </w:p>
    <w:p w14:paraId="46C9EA7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exit</w:t>
      </w:r>
    </w:p>
    <w:p w14:paraId="4B353A56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540BE449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6741A5B3" w14:textId="77777777" w:rsidR="003B2DBE" w:rsidRPr="003B2DBE" w:rsidRDefault="003B2DBE" w:rsidP="003B2DBE">
      <w:pPr>
        <w:rPr>
          <w:lang w:val="en-US"/>
        </w:rPr>
      </w:pPr>
    </w:p>
    <w:p w14:paraId="5C7EB46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ip dhcp-server</w:t>
      </w:r>
    </w:p>
    <w:p w14:paraId="03DC5866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ip dhcp-server pool LAN_NETWORK</w:t>
      </w:r>
    </w:p>
    <w:p w14:paraId="3737E74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network 172.16.1.0/24</w:t>
      </w:r>
    </w:p>
    <w:p w14:paraId="76B00DF7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default-lease-time 003:00:00</w:t>
      </w:r>
    </w:p>
    <w:p w14:paraId="5B14BD0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address-range 172.16.1.3-172.16.1.254</w:t>
      </w:r>
    </w:p>
    <w:p w14:paraId="45A3CE5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address 172.16.1.2 mac-address 0c:ec:ff:84:00:00</w:t>
      </w:r>
    </w:p>
    <w:p w14:paraId="3830C16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default-router 172.16.1.1</w:t>
      </w:r>
    </w:p>
    <w:p w14:paraId="4178F479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dns-server 77.88.8.8</w:t>
      </w:r>
    </w:p>
    <w:p w14:paraId="58478E30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4C26A52C" w14:textId="77777777" w:rsidR="003B2DBE" w:rsidRPr="003B2DBE" w:rsidRDefault="003B2DBE" w:rsidP="003B2DBE">
      <w:pPr>
        <w:rPr>
          <w:lang w:val="en-US"/>
        </w:rPr>
      </w:pPr>
    </w:p>
    <w:p w14:paraId="019B6BB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ip route 0.0.0.0/0 10.10.10.1</w:t>
      </w:r>
    </w:p>
    <w:p w14:paraId="42811AEF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ip route 10.10.20.0/24 10.10.20.1</w:t>
      </w:r>
    </w:p>
    <w:p w14:paraId="6DF3248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ip route 10.10.30.0/24 10.10.30.1</w:t>
      </w:r>
    </w:p>
    <w:p w14:paraId="23CD5551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ip route 172.16.1.0/24 interface gigabitethernet 1/0/2</w:t>
      </w:r>
    </w:p>
    <w:p w14:paraId="174ECB16" w14:textId="77777777" w:rsidR="003B2DBE" w:rsidRPr="003B2DBE" w:rsidRDefault="003B2DBE" w:rsidP="003B2DBE">
      <w:pPr>
        <w:rPr>
          <w:lang w:val="en-US"/>
        </w:rPr>
      </w:pPr>
    </w:p>
    <w:p w14:paraId="44D1C97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ip ssh server</w:t>
      </w:r>
    </w:p>
    <w:p w14:paraId="3F2B6041" w14:textId="77777777" w:rsidR="003B2DBE" w:rsidRPr="003B2DBE" w:rsidRDefault="003B2DBE" w:rsidP="003B2DBE">
      <w:pPr>
        <w:rPr>
          <w:lang w:val="en-US"/>
        </w:rPr>
      </w:pPr>
    </w:p>
    <w:p w14:paraId="7E187F04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ntp enable</w:t>
      </w:r>
    </w:p>
    <w:p w14:paraId="0CCDC1C1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ntp broadcast-client enable</w:t>
      </w:r>
    </w:p>
    <w:p w14:paraId="4C8EC1FC" w14:textId="77777777" w:rsidR="003B2DBE" w:rsidRPr="003B2DBE" w:rsidRDefault="003B2DBE" w:rsidP="003B2DBE">
      <w:pPr>
        <w:rPr>
          <w:lang w:val="en-US"/>
        </w:rPr>
      </w:pPr>
    </w:p>
    <w:p w14:paraId="1BB4B53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licence-manager</w:t>
      </w:r>
    </w:p>
    <w:p w14:paraId="7E98E28F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host address elm.eltex-co.ru</w:t>
      </w:r>
    </w:p>
    <w:p w14:paraId="7BC548C7" w14:textId="4A387126" w:rsidR="003B2DBE" w:rsidRPr="007A0402" w:rsidRDefault="003B2DBE" w:rsidP="003B2DBE">
      <w:r w:rsidRPr="003B2DBE">
        <w:rPr>
          <w:lang w:val="en-US"/>
        </w:rPr>
        <w:t>exit</w:t>
      </w:r>
    </w:p>
    <w:p w14:paraId="4A938812" w14:textId="77777777" w:rsidR="003B2DBE" w:rsidRPr="007A0402" w:rsidRDefault="003B2DBE" w:rsidP="003B2DBE"/>
    <w:p w14:paraId="1F9533EA" w14:textId="69DE0C29" w:rsidR="003B2DBE" w:rsidRPr="007A0402" w:rsidRDefault="003B2DBE" w:rsidP="003B2DBE">
      <w:r>
        <w:t xml:space="preserve">Конфигурация маршрутизатора </w:t>
      </w:r>
      <w:r>
        <w:t xml:space="preserve">в первом филиале </w:t>
      </w:r>
      <w:r>
        <w:rPr>
          <w:lang w:val="en-US"/>
        </w:rPr>
        <w:t>vesr</w:t>
      </w:r>
      <w:r w:rsidRPr="003B2DBE">
        <w:t>124-2-</w:t>
      </w:r>
      <w:r w:rsidRPr="003B2DBE">
        <w:t>2</w:t>
      </w:r>
      <w:r w:rsidRPr="003B2DBE">
        <w:t>:</w:t>
      </w:r>
    </w:p>
    <w:p w14:paraId="21DCD84A" w14:textId="77777777" w:rsidR="003B2DBE" w:rsidRPr="007A0402" w:rsidRDefault="003B2DBE" w:rsidP="003B2DBE"/>
    <w:p w14:paraId="26846D2D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hostname vesr124-2-2</w:t>
      </w:r>
    </w:p>
    <w:p w14:paraId="415D2A72" w14:textId="77777777" w:rsidR="003B2DBE" w:rsidRPr="003B2DBE" w:rsidRDefault="003B2DBE" w:rsidP="003B2DBE">
      <w:pPr>
        <w:rPr>
          <w:lang w:val="en-US"/>
        </w:rPr>
      </w:pPr>
    </w:p>
    <w:p w14:paraId="2E321BC0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object-group service dhcp_service</w:t>
      </w:r>
    </w:p>
    <w:p w14:paraId="535F6167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port-range 67</w:t>
      </w:r>
    </w:p>
    <w:p w14:paraId="0D287F4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65A80FAC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object-group service dhcp_client</w:t>
      </w:r>
    </w:p>
    <w:p w14:paraId="7B6E38DC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port-range 68</w:t>
      </w:r>
    </w:p>
    <w:p w14:paraId="4E88480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5D403B56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object-group service TRACEROUTE</w:t>
      </w:r>
    </w:p>
    <w:p w14:paraId="043149AF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port-range 33434-33534</w:t>
      </w:r>
    </w:p>
    <w:p w14:paraId="71E46037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614C0D2C" w14:textId="77777777" w:rsidR="003B2DBE" w:rsidRPr="003B2DBE" w:rsidRDefault="003B2DBE" w:rsidP="003B2DBE">
      <w:pPr>
        <w:rPr>
          <w:lang w:val="en-US"/>
        </w:rPr>
      </w:pPr>
    </w:p>
    <w:p w14:paraId="3DA2401A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object-group network LAN_NETWORK</w:t>
      </w:r>
    </w:p>
    <w:p w14:paraId="14820D99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ip address-range 172.16.2.1-172.16.2.254</w:t>
      </w:r>
    </w:p>
    <w:p w14:paraId="5C506C7D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145EE34F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object-group network LAN_GW</w:t>
      </w:r>
    </w:p>
    <w:p w14:paraId="174316C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ip address-range 172.16.2.1</w:t>
      </w:r>
    </w:p>
    <w:p w14:paraId="03CCC7C7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6218D2B7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object-group network WAN</w:t>
      </w:r>
    </w:p>
    <w:p w14:paraId="6D58A3E0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ip address-range 10.10.20.2</w:t>
      </w:r>
    </w:p>
    <w:p w14:paraId="7C93A9B4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47E25CC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object-group network clients</w:t>
      </w:r>
    </w:p>
    <w:p w14:paraId="520EC21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ip address-range 192.168.10.0-192.168.10.254</w:t>
      </w:r>
    </w:p>
    <w:p w14:paraId="1B37FCB7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ip address-range 192.168.151.1-192.168.151.254</w:t>
      </w:r>
    </w:p>
    <w:p w14:paraId="4DE6B99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ip address-range 10.10.10.1-10.10.10.254</w:t>
      </w:r>
    </w:p>
    <w:p w14:paraId="276AD024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ip address-range 10.10.20.1-10.10.20.254</w:t>
      </w:r>
    </w:p>
    <w:p w14:paraId="47BFB956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ip address-range 172.16.1.0-172.16.2.254</w:t>
      </w:r>
    </w:p>
    <w:p w14:paraId="2136044A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304F61E0" w14:textId="77777777" w:rsidR="003B2DBE" w:rsidRPr="003B2DBE" w:rsidRDefault="003B2DBE" w:rsidP="003B2DBE">
      <w:pPr>
        <w:rPr>
          <w:lang w:val="en-US"/>
        </w:rPr>
      </w:pPr>
    </w:p>
    <w:p w14:paraId="706AA3CA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syslog max-files 3</w:t>
      </w:r>
    </w:p>
    <w:p w14:paraId="461A7F4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syslog file-size 512</w:t>
      </w:r>
    </w:p>
    <w:p w14:paraId="0191D396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syslog file tmpsys:syslog/default</w:t>
      </w:r>
    </w:p>
    <w:p w14:paraId="526EE09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severity info</w:t>
      </w:r>
    </w:p>
    <w:p w14:paraId="02AA8BBA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63BF041C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syslog console</w:t>
      </w:r>
    </w:p>
    <w:p w14:paraId="320D8017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virtual-serial</w:t>
      </w:r>
    </w:p>
    <w:p w14:paraId="4AF7BBA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1CE6286B" w14:textId="77777777" w:rsidR="003B2DBE" w:rsidRPr="003B2DBE" w:rsidRDefault="003B2DBE" w:rsidP="003B2DBE">
      <w:pPr>
        <w:rPr>
          <w:lang w:val="en-US"/>
        </w:rPr>
      </w:pPr>
    </w:p>
    <w:p w14:paraId="44A9604C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username admin</w:t>
      </w:r>
    </w:p>
    <w:p w14:paraId="30E00BC4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password encrypted $6$IB0aLOlcTz4bCj3C$.wb4QEOgQALUdzELWRMrUsSm3qP31ijGHFq6p7rtnZtaPiwTLb5Y2N7dt9fvK/aNlULZ1yEzK6CM5u0uMiNtn/</w:t>
      </w:r>
    </w:p>
    <w:p w14:paraId="1E3034F9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3A6CF4F9" w14:textId="77777777" w:rsidR="003B2DBE" w:rsidRPr="003B2DBE" w:rsidRDefault="003B2DBE" w:rsidP="003B2DBE">
      <w:pPr>
        <w:rPr>
          <w:lang w:val="en-US"/>
        </w:rPr>
      </w:pPr>
    </w:p>
    <w:p w14:paraId="00FEB6FF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domain lookup enable</w:t>
      </w:r>
    </w:p>
    <w:p w14:paraId="46BF1380" w14:textId="77777777" w:rsidR="003B2DBE" w:rsidRPr="003B2DBE" w:rsidRDefault="003B2DBE" w:rsidP="003B2DBE">
      <w:pPr>
        <w:rPr>
          <w:lang w:val="en-US"/>
        </w:rPr>
      </w:pPr>
    </w:p>
    <w:p w14:paraId="2B5BFE8D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security zone TRUST</w:t>
      </w:r>
    </w:p>
    <w:p w14:paraId="03413F7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792D773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security zone UNTRUST</w:t>
      </w:r>
    </w:p>
    <w:p w14:paraId="6042C2BC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7C3583BB" w14:textId="77777777" w:rsidR="003B2DBE" w:rsidRPr="003B2DBE" w:rsidRDefault="003B2DBE" w:rsidP="003B2DBE">
      <w:pPr>
        <w:rPr>
          <w:lang w:val="en-US"/>
        </w:rPr>
      </w:pPr>
    </w:p>
    <w:p w14:paraId="2C0B8A2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router ospf 1</w:t>
      </w:r>
    </w:p>
    <w:p w14:paraId="51C0DA41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area 0.0.0.0</w:t>
      </w:r>
    </w:p>
    <w:p w14:paraId="6E81DDC1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072535C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398C7566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enable</w:t>
      </w:r>
    </w:p>
    <w:p w14:paraId="5C8091AF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4B61D94A" w14:textId="77777777" w:rsidR="003B2DBE" w:rsidRPr="003B2DBE" w:rsidRDefault="003B2DBE" w:rsidP="003B2DBE">
      <w:pPr>
        <w:rPr>
          <w:lang w:val="en-US"/>
        </w:rPr>
      </w:pPr>
    </w:p>
    <w:p w14:paraId="03D9C93F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interface gigabitethernet 1/0/1</w:t>
      </w:r>
    </w:p>
    <w:p w14:paraId="550A35CD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description "WAN"</w:t>
      </w:r>
    </w:p>
    <w:p w14:paraId="03BED0F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security-zone UNTRUST</w:t>
      </w:r>
    </w:p>
    <w:p w14:paraId="4A6459B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ip address 10.10.20.2/24</w:t>
      </w:r>
    </w:p>
    <w:p w14:paraId="06D3B414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02B025E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interface gigabitethernet 1/0/2</w:t>
      </w:r>
    </w:p>
    <w:p w14:paraId="3AA9EE9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description "LAN"</w:t>
      </w:r>
    </w:p>
    <w:p w14:paraId="24323BF9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security-zone TRUST</w:t>
      </w:r>
    </w:p>
    <w:p w14:paraId="36337D46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ip address 172.16.2.1/24</w:t>
      </w:r>
    </w:p>
    <w:p w14:paraId="7059BAA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ip ospf instance 1</w:t>
      </w:r>
    </w:p>
    <w:p w14:paraId="3D5A5270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ip ospf</w:t>
      </w:r>
    </w:p>
    <w:p w14:paraId="4D196E5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63AA459C" w14:textId="77777777" w:rsidR="003B2DBE" w:rsidRPr="003B2DBE" w:rsidRDefault="003B2DBE" w:rsidP="003B2DBE">
      <w:pPr>
        <w:rPr>
          <w:lang w:val="en-US"/>
        </w:rPr>
      </w:pPr>
    </w:p>
    <w:p w14:paraId="163D5B40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tunnel gre 10</w:t>
      </w:r>
    </w:p>
    <w:p w14:paraId="4AE2571A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ttl 18</w:t>
      </w:r>
    </w:p>
    <w:p w14:paraId="68346AC4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security-zone UNTRUST</w:t>
      </w:r>
    </w:p>
    <w:p w14:paraId="3DF0D7BD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local address 10.10.20.2</w:t>
      </w:r>
    </w:p>
    <w:p w14:paraId="5B91552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remote address 10.10.10.2</w:t>
      </w:r>
    </w:p>
    <w:p w14:paraId="717BF3A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ip address 192.168.100.2/24</w:t>
      </w:r>
    </w:p>
    <w:p w14:paraId="3B3E787A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ip ospf instance 1</w:t>
      </w:r>
    </w:p>
    <w:p w14:paraId="66A0A614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ip ospf</w:t>
      </w:r>
    </w:p>
    <w:p w14:paraId="3C102B3A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enable</w:t>
      </w:r>
    </w:p>
    <w:p w14:paraId="5357215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50A7F00F" w14:textId="77777777" w:rsidR="003B2DBE" w:rsidRPr="003B2DBE" w:rsidRDefault="003B2DBE" w:rsidP="003B2DBE">
      <w:pPr>
        <w:rPr>
          <w:lang w:val="en-US"/>
        </w:rPr>
      </w:pPr>
    </w:p>
    <w:p w14:paraId="55B15247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security zone-pair TRUST self</w:t>
      </w:r>
    </w:p>
    <w:p w14:paraId="0EAE5E0A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1</w:t>
      </w:r>
    </w:p>
    <w:p w14:paraId="525A5CD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description "ICMP"</w:t>
      </w:r>
    </w:p>
    <w:p w14:paraId="6FA91260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4432DE64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icmp</w:t>
      </w:r>
    </w:p>
    <w:p w14:paraId="6E8A835C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52DE42E0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33B87F4A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2</w:t>
      </w:r>
    </w:p>
    <w:p w14:paraId="47F813A6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description "GRE"</w:t>
      </w:r>
    </w:p>
    <w:p w14:paraId="1316920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63EC343C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gre</w:t>
      </w:r>
    </w:p>
    <w:p w14:paraId="779CD60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56CB005D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44D9D08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3</w:t>
      </w:r>
    </w:p>
    <w:p w14:paraId="732144E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description "TRACEROUTE"</w:t>
      </w:r>
    </w:p>
    <w:p w14:paraId="5E5D0970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323FFE7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udp</w:t>
      </w:r>
    </w:p>
    <w:p w14:paraId="5C119024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28D3936A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57CB174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4</w:t>
      </w:r>
    </w:p>
    <w:p w14:paraId="254913D4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7F8A6A5A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udp</w:t>
      </w:r>
    </w:p>
    <w:p w14:paraId="7C1F03B1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source-port object-group dhcp_client</w:t>
      </w:r>
    </w:p>
    <w:p w14:paraId="4CDD8706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destination-port object-group dhcp_service</w:t>
      </w:r>
    </w:p>
    <w:p w14:paraId="6991D66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1ADB3CD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67B9842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10</w:t>
      </w:r>
    </w:p>
    <w:p w14:paraId="5310B984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43A9F0D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tcp</w:t>
      </w:r>
    </w:p>
    <w:p w14:paraId="698A4E69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79EF033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615B0C20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7CED1BD6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security zone-pair TRUST UNTRUST</w:t>
      </w:r>
    </w:p>
    <w:p w14:paraId="2F51D66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1</w:t>
      </w:r>
    </w:p>
    <w:p w14:paraId="719A27F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description "ICMP"</w:t>
      </w:r>
    </w:p>
    <w:p w14:paraId="41FC420A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057E57AC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icmp</w:t>
      </w:r>
    </w:p>
    <w:p w14:paraId="5AF6136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2D5295C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5447F051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2</w:t>
      </w:r>
    </w:p>
    <w:p w14:paraId="66DB402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description "GRE"</w:t>
      </w:r>
    </w:p>
    <w:p w14:paraId="0438BACA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0F6287B7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gre</w:t>
      </w:r>
    </w:p>
    <w:p w14:paraId="51FD3106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794EA03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5864A961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3</w:t>
      </w:r>
    </w:p>
    <w:p w14:paraId="28C2DAF6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description "TRACEROUTE"</w:t>
      </w:r>
    </w:p>
    <w:p w14:paraId="5656D859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5CB6A506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udp</w:t>
      </w:r>
    </w:p>
    <w:p w14:paraId="65E5B716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38ADB40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7ADFBBF1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10</w:t>
      </w:r>
    </w:p>
    <w:p w14:paraId="7439F91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6F16FBB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tcp</w:t>
      </w:r>
    </w:p>
    <w:p w14:paraId="5FC48E00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12887816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18738E8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243097A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security zone-pair UNTRUST self</w:t>
      </w:r>
    </w:p>
    <w:p w14:paraId="7736D91A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1</w:t>
      </w:r>
    </w:p>
    <w:p w14:paraId="0E33A8D1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description "ICMP"</w:t>
      </w:r>
    </w:p>
    <w:p w14:paraId="6EE022D4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27A5151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icmp</w:t>
      </w:r>
    </w:p>
    <w:p w14:paraId="03276A7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1A2C909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3AB44C5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2</w:t>
      </w:r>
    </w:p>
    <w:p w14:paraId="31E0D79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description "GRE"</w:t>
      </w:r>
    </w:p>
    <w:p w14:paraId="19BC2BC7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62E83C4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gre</w:t>
      </w:r>
    </w:p>
    <w:p w14:paraId="025E02A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6B97BE37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37693B1F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3</w:t>
      </w:r>
    </w:p>
    <w:p w14:paraId="5B0DD779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description "TRACEROUTE"</w:t>
      </w:r>
    </w:p>
    <w:p w14:paraId="3D10142D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2CE2C64F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udp</w:t>
      </w:r>
    </w:p>
    <w:p w14:paraId="12DE94E0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0002167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6B258D54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4</w:t>
      </w:r>
    </w:p>
    <w:p w14:paraId="1AABBA2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description "ESP"</w:t>
      </w:r>
    </w:p>
    <w:p w14:paraId="4910CA9F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243A23E9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esp</w:t>
      </w:r>
    </w:p>
    <w:p w14:paraId="65805591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075F9729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7936C08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5</w:t>
      </w:r>
    </w:p>
    <w:p w14:paraId="4485FE6C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description "AH"</w:t>
      </w:r>
    </w:p>
    <w:p w14:paraId="637E525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002AD7E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ah</w:t>
      </w:r>
    </w:p>
    <w:p w14:paraId="06A8DCFC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173267E6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03C894D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9</w:t>
      </w:r>
    </w:p>
    <w:p w14:paraId="4101FAA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description "OSPF"</w:t>
      </w:r>
    </w:p>
    <w:p w14:paraId="03FA4110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329EB0D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ospf</w:t>
      </w:r>
    </w:p>
    <w:p w14:paraId="0CF23000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42281CF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17EBBC3F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10</w:t>
      </w:r>
    </w:p>
    <w:p w14:paraId="49A17D2D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534BFB57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tcp</w:t>
      </w:r>
    </w:p>
    <w:p w14:paraId="24F62A3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12BDA81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10E651BA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6ED9F81A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security zone-pair UNTRUST TRUST</w:t>
      </w:r>
    </w:p>
    <w:p w14:paraId="3B0FEBB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1</w:t>
      </w:r>
    </w:p>
    <w:p w14:paraId="6CD399E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description "ICMP"</w:t>
      </w:r>
    </w:p>
    <w:p w14:paraId="0CC3665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3F39FF8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icmp</w:t>
      </w:r>
    </w:p>
    <w:p w14:paraId="2F0CDBC6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1B580CD4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1BF0E8F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2</w:t>
      </w:r>
    </w:p>
    <w:p w14:paraId="0425742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description "GRE"</w:t>
      </w:r>
    </w:p>
    <w:p w14:paraId="2BE555F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181F596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gre</w:t>
      </w:r>
    </w:p>
    <w:p w14:paraId="05B6274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380E8F1D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219512B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3</w:t>
      </w:r>
    </w:p>
    <w:p w14:paraId="6EFBE5BF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description "TRACEROUTE"</w:t>
      </w:r>
    </w:p>
    <w:p w14:paraId="50A9C679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1C2FF3FD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udp</w:t>
      </w:r>
    </w:p>
    <w:p w14:paraId="76AFF731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57AAFB2D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5572C83C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10</w:t>
      </w:r>
    </w:p>
    <w:p w14:paraId="2F788C4D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3EAB2C0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tcp</w:t>
      </w:r>
    </w:p>
    <w:p w14:paraId="47C50260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6BF9040D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4B1D452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3CF1FE19" w14:textId="77777777" w:rsidR="003B2DBE" w:rsidRPr="003B2DBE" w:rsidRDefault="003B2DBE" w:rsidP="003B2DBE">
      <w:pPr>
        <w:rPr>
          <w:lang w:val="en-US"/>
        </w:rPr>
      </w:pPr>
    </w:p>
    <w:p w14:paraId="2AADC94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security ike proposal ike_prop1</w:t>
      </w:r>
    </w:p>
    <w:p w14:paraId="680F1AC7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authentication algorithm md5</w:t>
      </w:r>
    </w:p>
    <w:p w14:paraId="268345C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encryption algorithm aes128</w:t>
      </w:r>
    </w:p>
    <w:p w14:paraId="15186B9D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dh-group 2</w:t>
      </w:r>
    </w:p>
    <w:p w14:paraId="64E51FBA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44FF1D87" w14:textId="77777777" w:rsidR="003B2DBE" w:rsidRPr="003B2DBE" w:rsidRDefault="003B2DBE" w:rsidP="003B2DBE">
      <w:pPr>
        <w:rPr>
          <w:lang w:val="en-US"/>
        </w:rPr>
      </w:pPr>
    </w:p>
    <w:p w14:paraId="0A1CA0A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security ike policy ike_pol1</w:t>
      </w:r>
    </w:p>
    <w:p w14:paraId="074C13F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pre-shared-key ascii-text encrypted AC94107EA75F5AFF</w:t>
      </w:r>
    </w:p>
    <w:p w14:paraId="0CA7AB47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proposal ike_prop1</w:t>
      </w:r>
    </w:p>
    <w:p w14:paraId="1762788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37B642DC" w14:textId="77777777" w:rsidR="003B2DBE" w:rsidRPr="003B2DBE" w:rsidRDefault="003B2DBE" w:rsidP="003B2DBE">
      <w:pPr>
        <w:rPr>
          <w:lang w:val="en-US"/>
        </w:rPr>
      </w:pPr>
    </w:p>
    <w:p w14:paraId="662FC2C4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security ike gateway ike_gw1</w:t>
      </w:r>
    </w:p>
    <w:p w14:paraId="514FD90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ike-policy ike_pol1</w:t>
      </w:r>
    </w:p>
    <w:p w14:paraId="7F45DD19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local address 10.10.20.2</w:t>
      </w:r>
    </w:p>
    <w:p w14:paraId="363FF614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local network 10.10.20.2/32 protocol gre</w:t>
      </w:r>
    </w:p>
    <w:p w14:paraId="4ED0299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remote address 10.10.10.2</w:t>
      </w:r>
    </w:p>
    <w:p w14:paraId="22D96FC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remote network 10.10.10.2/32 protocol gre</w:t>
      </w:r>
    </w:p>
    <w:p w14:paraId="0AA14BC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mode policy-based</w:t>
      </w:r>
    </w:p>
    <w:p w14:paraId="68E402A1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0E45BA53" w14:textId="77777777" w:rsidR="003B2DBE" w:rsidRPr="003B2DBE" w:rsidRDefault="003B2DBE" w:rsidP="003B2DBE">
      <w:pPr>
        <w:rPr>
          <w:lang w:val="en-US"/>
        </w:rPr>
      </w:pPr>
    </w:p>
    <w:p w14:paraId="2409C1D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security ipsec proposal ipsec_prop1</w:t>
      </w:r>
    </w:p>
    <w:p w14:paraId="255E3E1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authentication algorithm md5</w:t>
      </w:r>
    </w:p>
    <w:p w14:paraId="2B807177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encryption algorithm aes128</w:t>
      </w:r>
    </w:p>
    <w:p w14:paraId="798DA0C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pfs dh-group 2</w:t>
      </w:r>
    </w:p>
    <w:p w14:paraId="495E7F49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4945F0F4" w14:textId="77777777" w:rsidR="003B2DBE" w:rsidRPr="003B2DBE" w:rsidRDefault="003B2DBE" w:rsidP="003B2DBE">
      <w:pPr>
        <w:rPr>
          <w:lang w:val="en-US"/>
        </w:rPr>
      </w:pPr>
    </w:p>
    <w:p w14:paraId="1B39ADE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security ipsec policy ipsec_pol1</w:t>
      </w:r>
    </w:p>
    <w:p w14:paraId="0ED0B0DD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proposal ipsec_prop1</w:t>
      </w:r>
    </w:p>
    <w:p w14:paraId="771DC820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4C937C85" w14:textId="77777777" w:rsidR="003B2DBE" w:rsidRPr="003B2DBE" w:rsidRDefault="003B2DBE" w:rsidP="003B2DBE">
      <w:pPr>
        <w:rPr>
          <w:lang w:val="en-US"/>
        </w:rPr>
      </w:pPr>
    </w:p>
    <w:p w14:paraId="511CCEC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security ipsec vpn ipsec1</w:t>
      </w:r>
    </w:p>
    <w:p w14:paraId="5934DD8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ike establish-tunnel route</w:t>
      </w:r>
    </w:p>
    <w:p w14:paraId="5C22E027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ike gateway ike_gw1</w:t>
      </w:r>
    </w:p>
    <w:p w14:paraId="40FE11C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ike ipsec-policy ipsec_pol1</w:t>
      </w:r>
    </w:p>
    <w:p w14:paraId="6DFD08C9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enable</w:t>
      </w:r>
    </w:p>
    <w:p w14:paraId="1F46ECC6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7EF6352D" w14:textId="77777777" w:rsidR="003B2DBE" w:rsidRPr="003B2DBE" w:rsidRDefault="003B2DBE" w:rsidP="003B2DBE">
      <w:pPr>
        <w:rPr>
          <w:lang w:val="en-US"/>
        </w:rPr>
      </w:pPr>
    </w:p>
    <w:p w14:paraId="466309F7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security passwords default-expired</w:t>
      </w:r>
    </w:p>
    <w:p w14:paraId="60822411" w14:textId="77777777" w:rsidR="003B2DBE" w:rsidRPr="003B2DBE" w:rsidRDefault="003B2DBE" w:rsidP="003B2DBE">
      <w:pPr>
        <w:rPr>
          <w:lang w:val="en-US"/>
        </w:rPr>
      </w:pPr>
    </w:p>
    <w:p w14:paraId="7BAE8A1F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nat source</w:t>
      </w:r>
    </w:p>
    <w:p w14:paraId="71F5C151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pool WAN</w:t>
      </w:r>
    </w:p>
    <w:p w14:paraId="7C063C94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ip address-range 10.10.10.2</w:t>
      </w:r>
    </w:p>
    <w:p w14:paraId="164EF939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6EBBB22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ruleset SNAT</w:t>
      </w:r>
    </w:p>
    <w:p w14:paraId="31ADA58F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to zone UNTRUST</w:t>
      </w:r>
    </w:p>
    <w:p w14:paraId="6DB5254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rule 1</w:t>
      </w:r>
    </w:p>
    <w:p w14:paraId="596510A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  match source-address object-group LAN_NETWORK</w:t>
      </w:r>
    </w:p>
    <w:p w14:paraId="153DBA0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  action source-nat interface</w:t>
      </w:r>
    </w:p>
    <w:p w14:paraId="7C177290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  enable</w:t>
      </w:r>
    </w:p>
    <w:p w14:paraId="2A93097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exit</w:t>
      </w:r>
    </w:p>
    <w:p w14:paraId="65DE8CD1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25CD1A6D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487B7BAC" w14:textId="77777777" w:rsidR="003B2DBE" w:rsidRPr="003B2DBE" w:rsidRDefault="003B2DBE" w:rsidP="003B2DBE">
      <w:pPr>
        <w:rPr>
          <w:lang w:val="en-US"/>
        </w:rPr>
      </w:pPr>
    </w:p>
    <w:p w14:paraId="4444588A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ip dhcp-server</w:t>
      </w:r>
    </w:p>
    <w:p w14:paraId="0D0584EC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ip dhcp-server pool LAN_NETWORK</w:t>
      </w:r>
    </w:p>
    <w:p w14:paraId="27C8FC9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network 172.16.2.0/24</w:t>
      </w:r>
    </w:p>
    <w:p w14:paraId="648F2929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default-lease-time 003:00:00</w:t>
      </w:r>
    </w:p>
    <w:p w14:paraId="632AF0D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address-range 172.16.2.1-172.16.2.254</w:t>
      </w:r>
    </w:p>
    <w:p w14:paraId="01667E57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excluded-address-range 172.16.2.1,172.16.2.254</w:t>
      </w:r>
    </w:p>
    <w:p w14:paraId="54098A59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default-router 172.16.2.1</w:t>
      </w:r>
    </w:p>
    <w:p w14:paraId="0D0D61C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dns-server 77.88.8.8</w:t>
      </w:r>
    </w:p>
    <w:p w14:paraId="556C243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30B662E5" w14:textId="77777777" w:rsidR="003B2DBE" w:rsidRPr="003B2DBE" w:rsidRDefault="003B2DBE" w:rsidP="003B2DBE">
      <w:pPr>
        <w:rPr>
          <w:lang w:val="en-US"/>
        </w:rPr>
      </w:pPr>
    </w:p>
    <w:p w14:paraId="5FFCA9E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ip route 0.0.0.0/0 10.10.20.1</w:t>
      </w:r>
    </w:p>
    <w:p w14:paraId="7B0F0464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ip route 10.10.10.0/24 10.10.10.1</w:t>
      </w:r>
    </w:p>
    <w:p w14:paraId="0A286BBD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ip route 10.10.30.0/24 10.10.30.1</w:t>
      </w:r>
    </w:p>
    <w:p w14:paraId="4BB9EB6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ip route 172.16.1.0/24 tunnel gre 10</w:t>
      </w:r>
    </w:p>
    <w:p w14:paraId="3689B686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ip route 172.16.2.0/24 interface gigabitethernet 1/0/2</w:t>
      </w:r>
    </w:p>
    <w:p w14:paraId="5C2C0B2B" w14:textId="77777777" w:rsidR="003B2DBE" w:rsidRPr="003B2DBE" w:rsidRDefault="003B2DBE" w:rsidP="003B2DBE">
      <w:pPr>
        <w:rPr>
          <w:lang w:val="en-US"/>
        </w:rPr>
      </w:pPr>
    </w:p>
    <w:p w14:paraId="20B55E51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ip ssh server</w:t>
      </w:r>
    </w:p>
    <w:p w14:paraId="68F02044" w14:textId="77777777" w:rsidR="003B2DBE" w:rsidRPr="003B2DBE" w:rsidRDefault="003B2DBE" w:rsidP="003B2DBE">
      <w:pPr>
        <w:rPr>
          <w:lang w:val="en-US"/>
        </w:rPr>
      </w:pPr>
    </w:p>
    <w:p w14:paraId="5F12BE8C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ntp enable</w:t>
      </w:r>
    </w:p>
    <w:p w14:paraId="6D24E5A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ntp broadcast-client enable</w:t>
      </w:r>
    </w:p>
    <w:p w14:paraId="3B8A83D1" w14:textId="77777777" w:rsidR="003B2DBE" w:rsidRPr="003B2DBE" w:rsidRDefault="003B2DBE" w:rsidP="003B2DBE">
      <w:pPr>
        <w:rPr>
          <w:lang w:val="en-US"/>
        </w:rPr>
      </w:pPr>
    </w:p>
    <w:p w14:paraId="4BEFCE74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licence-manager</w:t>
      </w:r>
    </w:p>
    <w:p w14:paraId="49D016B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host address elm.eltex-co.ru</w:t>
      </w:r>
    </w:p>
    <w:p w14:paraId="513E272B" w14:textId="4F03B3B5" w:rsidR="003B2DBE" w:rsidRPr="007A0402" w:rsidRDefault="003B2DBE" w:rsidP="003B2DBE">
      <w:r w:rsidRPr="003B2DBE">
        <w:rPr>
          <w:lang w:val="en-US"/>
        </w:rPr>
        <w:t>exit</w:t>
      </w:r>
    </w:p>
    <w:p w14:paraId="55978DBF" w14:textId="77777777" w:rsidR="003B2DBE" w:rsidRPr="007A0402" w:rsidRDefault="003B2DBE" w:rsidP="003B2DBE"/>
    <w:p w14:paraId="1ED8F395" w14:textId="72E4F05A" w:rsidR="003B2DBE" w:rsidRPr="00902DA6" w:rsidRDefault="003B2DBE" w:rsidP="003B2DBE">
      <w:r>
        <w:t>Конфигурация маршрутизатора в</w:t>
      </w:r>
      <w:r>
        <w:t xml:space="preserve">о втором </w:t>
      </w:r>
      <w:r>
        <w:t xml:space="preserve"> филиале </w:t>
      </w:r>
      <w:r>
        <w:rPr>
          <w:lang w:val="en-US"/>
        </w:rPr>
        <w:t>vesr</w:t>
      </w:r>
      <w:r w:rsidRPr="003B2DBE">
        <w:t>124-2-</w:t>
      </w:r>
      <w:r>
        <w:t>4</w:t>
      </w:r>
      <w:r w:rsidRPr="003B2DBE">
        <w:t>:</w:t>
      </w:r>
    </w:p>
    <w:p w14:paraId="1647735E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hostname vesr124-2-4</w:t>
      </w:r>
    </w:p>
    <w:p w14:paraId="4E218E27" w14:textId="77777777" w:rsidR="000F524E" w:rsidRPr="000F524E" w:rsidRDefault="000F524E" w:rsidP="000F524E">
      <w:pPr>
        <w:rPr>
          <w:lang w:val="en-US"/>
        </w:rPr>
      </w:pPr>
    </w:p>
    <w:p w14:paraId="78574010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object-group service dhcp_service</w:t>
      </w:r>
    </w:p>
    <w:p w14:paraId="4641941B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port-range 67</w:t>
      </w:r>
    </w:p>
    <w:p w14:paraId="5CDBB808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exit</w:t>
      </w:r>
    </w:p>
    <w:p w14:paraId="742FFE25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object-group service dhcp_client</w:t>
      </w:r>
    </w:p>
    <w:p w14:paraId="7035B937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port-range 68</w:t>
      </w:r>
    </w:p>
    <w:p w14:paraId="580F62D9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exit</w:t>
      </w:r>
    </w:p>
    <w:p w14:paraId="61500003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object-group service TRACEROUTE</w:t>
      </w:r>
    </w:p>
    <w:p w14:paraId="551D637B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port-range 33434-33534</w:t>
      </w:r>
    </w:p>
    <w:p w14:paraId="637E5134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exit</w:t>
      </w:r>
    </w:p>
    <w:p w14:paraId="7FFE2AD4" w14:textId="77777777" w:rsidR="000F524E" w:rsidRPr="000F524E" w:rsidRDefault="000F524E" w:rsidP="000F524E">
      <w:pPr>
        <w:rPr>
          <w:lang w:val="en-US"/>
        </w:rPr>
      </w:pPr>
    </w:p>
    <w:p w14:paraId="54BDF948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object-group network LAN_NETWORK</w:t>
      </w:r>
    </w:p>
    <w:p w14:paraId="17111926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ip address-range 172.16.3.1-172.16.3.254</w:t>
      </w:r>
    </w:p>
    <w:p w14:paraId="05FE800E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exit</w:t>
      </w:r>
    </w:p>
    <w:p w14:paraId="0F8343E0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object-group network LAN_GW</w:t>
      </w:r>
    </w:p>
    <w:p w14:paraId="39CF90FD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ip address-range 172.16.3.1</w:t>
      </w:r>
    </w:p>
    <w:p w14:paraId="6AF9FE9E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exit</w:t>
      </w:r>
    </w:p>
    <w:p w14:paraId="13A9E2E5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object-group network WAN</w:t>
      </w:r>
    </w:p>
    <w:p w14:paraId="77722974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ip address-range 10.10.30.2</w:t>
      </w:r>
    </w:p>
    <w:p w14:paraId="71AD452B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exit</w:t>
      </w:r>
    </w:p>
    <w:p w14:paraId="1F43708B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object-group network clients</w:t>
      </w:r>
    </w:p>
    <w:p w14:paraId="794149F4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ip address-range 192.168.10.0-192.168.10.254</w:t>
      </w:r>
    </w:p>
    <w:p w14:paraId="58BEFE17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ip address-range 192.168.151.1-192.168.151.254</w:t>
      </w:r>
    </w:p>
    <w:p w14:paraId="32269A4A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ip address-range 10.10.10.1-10.10.10.254</w:t>
      </w:r>
    </w:p>
    <w:p w14:paraId="0DF9CBDF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ip address-range 10.10.20.1-10.10.20.254</w:t>
      </w:r>
    </w:p>
    <w:p w14:paraId="430EEC53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ip address-range 172.16.1.0-172.16.2.254</w:t>
      </w:r>
    </w:p>
    <w:p w14:paraId="2E8CFC7A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exit</w:t>
      </w:r>
    </w:p>
    <w:p w14:paraId="71BEA35E" w14:textId="77777777" w:rsidR="000F524E" w:rsidRPr="000F524E" w:rsidRDefault="000F524E" w:rsidP="000F524E">
      <w:pPr>
        <w:rPr>
          <w:lang w:val="en-US"/>
        </w:rPr>
      </w:pPr>
    </w:p>
    <w:p w14:paraId="398E3F31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syslog max-files 3</w:t>
      </w:r>
    </w:p>
    <w:p w14:paraId="211AFFF6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syslog file-size 512</w:t>
      </w:r>
    </w:p>
    <w:p w14:paraId="23DA4CF2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syslog file tmpsys:syslog/default</w:t>
      </w:r>
    </w:p>
    <w:p w14:paraId="08C6ABD2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severity info</w:t>
      </w:r>
    </w:p>
    <w:p w14:paraId="48BA4AD7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exit</w:t>
      </w:r>
    </w:p>
    <w:p w14:paraId="2DD5F2BF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syslog console</w:t>
      </w:r>
    </w:p>
    <w:p w14:paraId="03CE5EA9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virtual-serial</w:t>
      </w:r>
    </w:p>
    <w:p w14:paraId="1F1221A2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exit</w:t>
      </w:r>
    </w:p>
    <w:p w14:paraId="15A10C16" w14:textId="77777777" w:rsidR="000F524E" w:rsidRPr="000F524E" w:rsidRDefault="000F524E" w:rsidP="000F524E">
      <w:pPr>
        <w:rPr>
          <w:lang w:val="en-US"/>
        </w:rPr>
      </w:pPr>
    </w:p>
    <w:p w14:paraId="5E595F5D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username admin</w:t>
      </w:r>
    </w:p>
    <w:p w14:paraId="25AC558B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password encrypted $6$IB0aLOlcTz4bCj3C$.wb4QEOgQALUdzELWRMrUsSm3qP31ijGHFq6p7rtnZtaPiwTLb5Y2N7dt9fvK/aNlULZ1yEzK6CM5u0uMiNtn/</w:t>
      </w:r>
    </w:p>
    <w:p w14:paraId="5F5A7868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exit</w:t>
      </w:r>
    </w:p>
    <w:p w14:paraId="2CCA0F7D" w14:textId="77777777" w:rsidR="000F524E" w:rsidRPr="000F524E" w:rsidRDefault="000F524E" w:rsidP="000F524E">
      <w:pPr>
        <w:rPr>
          <w:lang w:val="en-US"/>
        </w:rPr>
      </w:pPr>
    </w:p>
    <w:p w14:paraId="5EC102DA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domain lookup enable</w:t>
      </w:r>
    </w:p>
    <w:p w14:paraId="2D975A3C" w14:textId="77777777" w:rsidR="000F524E" w:rsidRPr="000F524E" w:rsidRDefault="000F524E" w:rsidP="000F524E">
      <w:pPr>
        <w:rPr>
          <w:lang w:val="en-US"/>
        </w:rPr>
      </w:pPr>
    </w:p>
    <w:p w14:paraId="226D7F00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security zone TRUST</w:t>
      </w:r>
    </w:p>
    <w:p w14:paraId="5DADD640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exit</w:t>
      </w:r>
    </w:p>
    <w:p w14:paraId="71013861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security zone UNTRUST</w:t>
      </w:r>
    </w:p>
    <w:p w14:paraId="56DCC6FD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exit</w:t>
      </w:r>
    </w:p>
    <w:p w14:paraId="6ECACB86" w14:textId="77777777" w:rsidR="000F524E" w:rsidRPr="000F524E" w:rsidRDefault="000F524E" w:rsidP="000F524E">
      <w:pPr>
        <w:rPr>
          <w:lang w:val="en-US"/>
        </w:rPr>
      </w:pPr>
    </w:p>
    <w:p w14:paraId="74EEB7EE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router ospf 1</w:t>
      </w:r>
    </w:p>
    <w:p w14:paraId="0513272A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area 0.0.0.0</w:t>
      </w:r>
    </w:p>
    <w:p w14:paraId="4AD239EB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enable</w:t>
      </w:r>
    </w:p>
    <w:p w14:paraId="7E04C708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exit</w:t>
      </w:r>
    </w:p>
    <w:p w14:paraId="185475DF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enable</w:t>
      </w:r>
    </w:p>
    <w:p w14:paraId="7B3A9824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exit</w:t>
      </w:r>
    </w:p>
    <w:p w14:paraId="11EB9CC2" w14:textId="77777777" w:rsidR="000F524E" w:rsidRPr="000F524E" w:rsidRDefault="000F524E" w:rsidP="000F524E">
      <w:pPr>
        <w:rPr>
          <w:lang w:val="en-US"/>
        </w:rPr>
      </w:pPr>
    </w:p>
    <w:p w14:paraId="16E985BC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interface gigabitethernet 1/0/1</w:t>
      </w:r>
    </w:p>
    <w:p w14:paraId="17BC4D2C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description "WAN"</w:t>
      </w:r>
    </w:p>
    <w:p w14:paraId="2DE95C97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security-zone UNTRUST</w:t>
      </w:r>
    </w:p>
    <w:p w14:paraId="6C91CAE5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ip address 10.10.30.2/24</w:t>
      </w:r>
    </w:p>
    <w:p w14:paraId="30219C51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exit</w:t>
      </w:r>
    </w:p>
    <w:p w14:paraId="1476A346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interface gigabitethernet 1/0/2</w:t>
      </w:r>
    </w:p>
    <w:p w14:paraId="266271B9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description "LAN"</w:t>
      </w:r>
    </w:p>
    <w:p w14:paraId="29B19003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security-zone TRUST</w:t>
      </w:r>
    </w:p>
    <w:p w14:paraId="1BEE99B6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ip address 172.16.3.1/24</w:t>
      </w:r>
    </w:p>
    <w:p w14:paraId="2B8B8DB2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ip ospf instance 1</w:t>
      </w:r>
    </w:p>
    <w:p w14:paraId="23C7B072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ip ospf</w:t>
      </w:r>
    </w:p>
    <w:p w14:paraId="3EC8C388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exit</w:t>
      </w:r>
    </w:p>
    <w:p w14:paraId="37020223" w14:textId="77777777" w:rsidR="000F524E" w:rsidRPr="000F524E" w:rsidRDefault="000F524E" w:rsidP="000F524E">
      <w:pPr>
        <w:rPr>
          <w:lang w:val="en-US"/>
        </w:rPr>
      </w:pPr>
    </w:p>
    <w:p w14:paraId="6318C85D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tunnel gre 3</w:t>
      </w:r>
    </w:p>
    <w:p w14:paraId="48CB74D9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mtu 1416</w:t>
      </w:r>
    </w:p>
    <w:p w14:paraId="404E733C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security-zone UNTRUST</w:t>
      </w:r>
    </w:p>
    <w:p w14:paraId="1CA7ACCD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local interface gigabitethernet 1/0/1</w:t>
      </w:r>
    </w:p>
    <w:p w14:paraId="679CEC71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remote address 10.10.10.2</w:t>
      </w:r>
    </w:p>
    <w:p w14:paraId="0A279F31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ip address 192.168.200.2/24</w:t>
      </w:r>
    </w:p>
    <w:p w14:paraId="2D12E31C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ip ospf instance 1</w:t>
      </w:r>
    </w:p>
    <w:p w14:paraId="489F6783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ip ospf</w:t>
      </w:r>
    </w:p>
    <w:p w14:paraId="2652EB3A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enable</w:t>
      </w:r>
    </w:p>
    <w:p w14:paraId="5616D35B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exit</w:t>
      </w:r>
    </w:p>
    <w:p w14:paraId="44B7283E" w14:textId="77777777" w:rsidR="000F524E" w:rsidRPr="000F524E" w:rsidRDefault="000F524E" w:rsidP="000F524E">
      <w:pPr>
        <w:rPr>
          <w:lang w:val="en-US"/>
        </w:rPr>
      </w:pPr>
    </w:p>
    <w:p w14:paraId="418FB8BA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security zone-pair TRUST self</w:t>
      </w:r>
    </w:p>
    <w:p w14:paraId="41AE881E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rule 1</w:t>
      </w:r>
    </w:p>
    <w:p w14:paraId="5FA8CADA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description "ICMP"</w:t>
      </w:r>
    </w:p>
    <w:p w14:paraId="697AF2DF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action permit</w:t>
      </w:r>
    </w:p>
    <w:p w14:paraId="2CC44182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match protocol icmp</w:t>
      </w:r>
    </w:p>
    <w:p w14:paraId="0011F2AB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enable</w:t>
      </w:r>
    </w:p>
    <w:p w14:paraId="4B9746D0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exit</w:t>
      </w:r>
    </w:p>
    <w:p w14:paraId="0584785A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rule 2</w:t>
      </w:r>
    </w:p>
    <w:p w14:paraId="4609CD31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description "GRE"</w:t>
      </w:r>
    </w:p>
    <w:p w14:paraId="0111A8FF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action permit</w:t>
      </w:r>
    </w:p>
    <w:p w14:paraId="1D8CEA19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match protocol gre</w:t>
      </w:r>
    </w:p>
    <w:p w14:paraId="41FD820C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enable</w:t>
      </w:r>
    </w:p>
    <w:p w14:paraId="3572D7D8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exit</w:t>
      </w:r>
    </w:p>
    <w:p w14:paraId="11CF5496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rule 3</w:t>
      </w:r>
    </w:p>
    <w:p w14:paraId="59ECAD2C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description "TRACEROUTE"</w:t>
      </w:r>
    </w:p>
    <w:p w14:paraId="67BC510A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action permit</w:t>
      </w:r>
    </w:p>
    <w:p w14:paraId="3E7DE797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match protocol udp</w:t>
      </w:r>
    </w:p>
    <w:p w14:paraId="7F2A6877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enable</w:t>
      </w:r>
    </w:p>
    <w:p w14:paraId="18F68A8E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exit</w:t>
      </w:r>
    </w:p>
    <w:p w14:paraId="452E1DA9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rule 4</w:t>
      </w:r>
    </w:p>
    <w:p w14:paraId="1534BF74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action permit</w:t>
      </w:r>
    </w:p>
    <w:p w14:paraId="23A17D90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match protocol udp</w:t>
      </w:r>
    </w:p>
    <w:p w14:paraId="055ACE8A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match source-port object-group dhcp_client</w:t>
      </w:r>
    </w:p>
    <w:p w14:paraId="07B233B7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match destination-port object-group dhcp_service</w:t>
      </w:r>
    </w:p>
    <w:p w14:paraId="5A76B411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enable</w:t>
      </w:r>
    </w:p>
    <w:p w14:paraId="16E6E00C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exit</w:t>
      </w:r>
    </w:p>
    <w:p w14:paraId="322DE71B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rule 10</w:t>
      </w:r>
    </w:p>
    <w:p w14:paraId="2607B9DF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action permit</w:t>
      </w:r>
    </w:p>
    <w:p w14:paraId="1172694B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match protocol tcp</w:t>
      </w:r>
    </w:p>
    <w:p w14:paraId="6D3E2E72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enable</w:t>
      </w:r>
    </w:p>
    <w:p w14:paraId="0588C135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exit</w:t>
      </w:r>
    </w:p>
    <w:p w14:paraId="6A68B00B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exit</w:t>
      </w:r>
    </w:p>
    <w:p w14:paraId="4D369320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security zone-pair TRUST UNTRUST</w:t>
      </w:r>
    </w:p>
    <w:p w14:paraId="41B71980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rule 1</w:t>
      </w:r>
    </w:p>
    <w:p w14:paraId="285A2C67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description "ICMP"</w:t>
      </w:r>
    </w:p>
    <w:p w14:paraId="26662A49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action permit</w:t>
      </w:r>
    </w:p>
    <w:p w14:paraId="3870F535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match protocol icmp</w:t>
      </w:r>
    </w:p>
    <w:p w14:paraId="607BBF0E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enable</w:t>
      </w:r>
    </w:p>
    <w:p w14:paraId="065D5CE6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exit</w:t>
      </w:r>
    </w:p>
    <w:p w14:paraId="46C18ABE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rule 2</w:t>
      </w:r>
    </w:p>
    <w:p w14:paraId="09F474CB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description "GRE"</w:t>
      </w:r>
    </w:p>
    <w:p w14:paraId="02313417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action permit</w:t>
      </w:r>
    </w:p>
    <w:p w14:paraId="34A80D81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match protocol gre</w:t>
      </w:r>
    </w:p>
    <w:p w14:paraId="2E1ADBB8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enable</w:t>
      </w:r>
    </w:p>
    <w:p w14:paraId="576BE1C2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exit</w:t>
      </w:r>
    </w:p>
    <w:p w14:paraId="60C0A6FE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rule 3</w:t>
      </w:r>
    </w:p>
    <w:p w14:paraId="59D33E1B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description "TRACEROUTE"</w:t>
      </w:r>
    </w:p>
    <w:p w14:paraId="180277DD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action permit</w:t>
      </w:r>
    </w:p>
    <w:p w14:paraId="31BD1BE6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match protocol udp</w:t>
      </w:r>
    </w:p>
    <w:p w14:paraId="3EE40C63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enable</w:t>
      </w:r>
    </w:p>
    <w:p w14:paraId="4DBC16E5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exit</w:t>
      </w:r>
    </w:p>
    <w:p w14:paraId="43C71C5E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rule 10</w:t>
      </w:r>
    </w:p>
    <w:p w14:paraId="48981F6F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action permit</w:t>
      </w:r>
    </w:p>
    <w:p w14:paraId="0EFAC4A3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match protocol tcp</w:t>
      </w:r>
    </w:p>
    <w:p w14:paraId="4556567D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enable</w:t>
      </w:r>
    </w:p>
    <w:p w14:paraId="1C40D8DF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exit</w:t>
      </w:r>
    </w:p>
    <w:p w14:paraId="7ECCA638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exit</w:t>
      </w:r>
    </w:p>
    <w:p w14:paraId="0C11AFED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security zone-pair UNTRUST self</w:t>
      </w:r>
    </w:p>
    <w:p w14:paraId="1D96DB0F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rule 1</w:t>
      </w:r>
    </w:p>
    <w:p w14:paraId="3F5E9E9F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description "ICMP"</w:t>
      </w:r>
    </w:p>
    <w:p w14:paraId="2BF8213D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action permit</w:t>
      </w:r>
    </w:p>
    <w:p w14:paraId="691FF514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match protocol icmp</w:t>
      </w:r>
    </w:p>
    <w:p w14:paraId="0A09EAE4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enable</w:t>
      </w:r>
    </w:p>
    <w:p w14:paraId="3984F283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exit</w:t>
      </w:r>
    </w:p>
    <w:p w14:paraId="3C586295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rule 2</w:t>
      </w:r>
    </w:p>
    <w:p w14:paraId="25CAC38D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description "GRE"</w:t>
      </w:r>
    </w:p>
    <w:p w14:paraId="6EBCAE65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action permit</w:t>
      </w:r>
    </w:p>
    <w:p w14:paraId="577B3F0B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match protocol gre</w:t>
      </w:r>
    </w:p>
    <w:p w14:paraId="2E2E67A2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enable</w:t>
      </w:r>
    </w:p>
    <w:p w14:paraId="454A7523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exit</w:t>
      </w:r>
    </w:p>
    <w:p w14:paraId="547C9DE6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rule 3</w:t>
      </w:r>
    </w:p>
    <w:p w14:paraId="4BC266C2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description "TRACEROUTE"</w:t>
      </w:r>
    </w:p>
    <w:p w14:paraId="7BECF105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action permit</w:t>
      </w:r>
    </w:p>
    <w:p w14:paraId="4BE75722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match protocol udp</w:t>
      </w:r>
    </w:p>
    <w:p w14:paraId="0506992F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enable</w:t>
      </w:r>
    </w:p>
    <w:p w14:paraId="692F4DC7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exit</w:t>
      </w:r>
    </w:p>
    <w:p w14:paraId="56C7C3DA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rule 4</w:t>
      </w:r>
    </w:p>
    <w:p w14:paraId="48B16600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description "ESP"</w:t>
      </w:r>
    </w:p>
    <w:p w14:paraId="58A2E5BD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action permit</w:t>
      </w:r>
    </w:p>
    <w:p w14:paraId="7C547865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match protocol esp</w:t>
      </w:r>
    </w:p>
    <w:p w14:paraId="4F9BBABE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enable</w:t>
      </w:r>
    </w:p>
    <w:p w14:paraId="2457F533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exit</w:t>
      </w:r>
    </w:p>
    <w:p w14:paraId="5D6667C3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rule 5</w:t>
      </w:r>
    </w:p>
    <w:p w14:paraId="3CA7938F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description "AH"</w:t>
      </w:r>
    </w:p>
    <w:p w14:paraId="03D4A820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action permit</w:t>
      </w:r>
    </w:p>
    <w:p w14:paraId="10427891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match protocol ah</w:t>
      </w:r>
    </w:p>
    <w:p w14:paraId="61181B34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enable</w:t>
      </w:r>
    </w:p>
    <w:p w14:paraId="74D8937F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exit</w:t>
      </w:r>
    </w:p>
    <w:p w14:paraId="339F67C6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rule 9</w:t>
      </w:r>
    </w:p>
    <w:p w14:paraId="055CDB7E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description "OSPF"</w:t>
      </w:r>
    </w:p>
    <w:p w14:paraId="565D2BF7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action permit</w:t>
      </w:r>
    </w:p>
    <w:p w14:paraId="4F6C8F9A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match protocol ospf</w:t>
      </w:r>
    </w:p>
    <w:p w14:paraId="12CDDDDD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enable</w:t>
      </w:r>
    </w:p>
    <w:p w14:paraId="7EC535BB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exit</w:t>
      </w:r>
    </w:p>
    <w:p w14:paraId="6EAB4DF4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rule 10</w:t>
      </w:r>
    </w:p>
    <w:p w14:paraId="3CDA6FC5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action permit</w:t>
      </w:r>
    </w:p>
    <w:p w14:paraId="22FEA239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match protocol tcp</w:t>
      </w:r>
    </w:p>
    <w:p w14:paraId="1DA22D64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enable</w:t>
      </w:r>
    </w:p>
    <w:p w14:paraId="71B41025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exit</w:t>
      </w:r>
    </w:p>
    <w:p w14:paraId="23DC4BD6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exit</w:t>
      </w:r>
    </w:p>
    <w:p w14:paraId="555615E6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security zone-pair UNTRUST TRUST</w:t>
      </w:r>
    </w:p>
    <w:p w14:paraId="62930B7E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rule 1</w:t>
      </w:r>
    </w:p>
    <w:p w14:paraId="3E2CD30A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description "ICMP"</w:t>
      </w:r>
    </w:p>
    <w:p w14:paraId="58A9008C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action permit</w:t>
      </w:r>
    </w:p>
    <w:p w14:paraId="6686D37F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match protocol icmp</w:t>
      </w:r>
    </w:p>
    <w:p w14:paraId="5D6CAAC4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enable</w:t>
      </w:r>
    </w:p>
    <w:p w14:paraId="2CE0162B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exit</w:t>
      </w:r>
    </w:p>
    <w:p w14:paraId="2BBF37DB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rule 2</w:t>
      </w:r>
    </w:p>
    <w:p w14:paraId="61CE83EE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description "GRE"</w:t>
      </w:r>
    </w:p>
    <w:p w14:paraId="4AA82437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action permit</w:t>
      </w:r>
    </w:p>
    <w:p w14:paraId="2F823B42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match protocol gre</w:t>
      </w:r>
    </w:p>
    <w:p w14:paraId="32280E52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enable</w:t>
      </w:r>
    </w:p>
    <w:p w14:paraId="45BA343C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exit</w:t>
      </w:r>
    </w:p>
    <w:p w14:paraId="1372B07A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rule 3</w:t>
      </w:r>
    </w:p>
    <w:p w14:paraId="31E8E128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description "TRACEROUTE"</w:t>
      </w:r>
    </w:p>
    <w:p w14:paraId="4E129525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action permit</w:t>
      </w:r>
    </w:p>
    <w:p w14:paraId="39F08F92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match protocol udp</w:t>
      </w:r>
    </w:p>
    <w:p w14:paraId="5CC0B9CA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enable</w:t>
      </w:r>
    </w:p>
    <w:p w14:paraId="68A46DD8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exit</w:t>
      </w:r>
    </w:p>
    <w:p w14:paraId="0716F427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rule 10</w:t>
      </w:r>
    </w:p>
    <w:p w14:paraId="16A1393D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action permit</w:t>
      </w:r>
    </w:p>
    <w:p w14:paraId="421D8E0F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match protocol tcp</w:t>
      </w:r>
    </w:p>
    <w:p w14:paraId="02DFB86F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enable</w:t>
      </w:r>
    </w:p>
    <w:p w14:paraId="5BB32BC7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exit</w:t>
      </w:r>
    </w:p>
    <w:p w14:paraId="03A346A5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exit</w:t>
      </w:r>
    </w:p>
    <w:p w14:paraId="29D9C7CA" w14:textId="77777777" w:rsidR="000F524E" w:rsidRPr="000F524E" w:rsidRDefault="000F524E" w:rsidP="000F524E">
      <w:pPr>
        <w:rPr>
          <w:lang w:val="en-US"/>
        </w:rPr>
      </w:pPr>
    </w:p>
    <w:p w14:paraId="22D24B6E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security ike proposal ike_prop1</w:t>
      </w:r>
    </w:p>
    <w:p w14:paraId="78A47387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authentication algorithm md5</w:t>
      </w:r>
    </w:p>
    <w:p w14:paraId="57F10790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encryption algorithm aes128</w:t>
      </w:r>
    </w:p>
    <w:p w14:paraId="54BC1386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dh-group 2</w:t>
      </w:r>
    </w:p>
    <w:p w14:paraId="4E45F151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exit</w:t>
      </w:r>
    </w:p>
    <w:p w14:paraId="6C479102" w14:textId="77777777" w:rsidR="000F524E" w:rsidRPr="000F524E" w:rsidRDefault="000F524E" w:rsidP="000F524E">
      <w:pPr>
        <w:rPr>
          <w:lang w:val="en-US"/>
        </w:rPr>
      </w:pPr>
    </w:p>
    <w:p w14:paraId="1092D8BD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security ike policy ike_pol1</w:t>
      </w:r>
    </w:p>
    <w:p w14:paraId="6C918A6C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pre-shared-key ascii-text encrypted AC94107EA75F5AFF</w:t>
      </w:r>
    </w:p>
    <w:p w14:paraId="2678412E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proposal ike_prop1</w:t>
      </w:r>
    </w:p>
    <w:p w14:paraId="6E694392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exit</w:t>
      </w:r>
    </w:p>
    <w:p w14:paraId="57522B47" w14:textId="77777777" w:rsidR="000F524E" w:rsidRPr="000F524E" w:rsidRDefault="000F524E" w:rsidP="000F524E">
      <w:pPr>
        <w:rPr>
          <w:lang w:val="en-US"/>
        </w:rPr>
      </w:pPr>
    </w:p>
    <w:p w14:paraId="06532AB9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security ike gateway ike_gw1</w:t>
      </w:r>
    </w:p>
    <w:p w14:paraId="3F9AAC36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ike-policy ike_pol1</w:t>
      </w:r>
    </w:p>
    <w:p w14:paraId="2BCD6584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local address 10.10.30.2</w:t>
      </w:r>
    </w:p>
    <w:p w14:paraId="01BC40E3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local network 10.10.30.2/32 protocol gre</w:t>
      </w:r>
    </w:p>
    <w:p w14:paraId="2E120654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remote address 10.10.10.2</w:t>
      </w:r>
    </w:p>
    <w:p w14:paraId="04899166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remote network 10.10.10.2/32 protocol gre</w:t>
      </w:r>
    </w:p>
    <w:p w14:paraId="2C9BA81C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mode policy-based</w:t>
      </w:r>
    </w:p>
    <w:p w14:paraId="6A8CFA88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exit</w:t>
      </w:r>
    </w:p>
    <w:p w14:paraId="3D7434BC" w14:textId="77777777" w:rsidR="000F524E" w:rsidRPr="000F524E" w:rsidRDefault="000F524E" w:rsidP="000F524E">
      <w:pPr>
        <w:rPr>
          <w:lang w:val="en-US"/>
        </w:rPr>
      </w:pPr>
    </w:p>
    <w:p w14:paraId="2E17D768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security ipsec proposal ipsec_prop1</w:t>
      </w:r>
    </w:p>
    <w:p w14:paraId="63AF72B7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authentication algorithm md5</w:t>
      </w:r>
    </w:p>
    <w:p w14:paraId="5CD0D0B0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encryption algorithm aes128</w:t>
      </w:r>
    </w:p>
    <w:p w14:paraId="51E2D397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pfs dh-group 2</w:t>
      </w:r>
    </w:p>
    <w:p w14:paraId="05DC3807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exit</w:t>
      </w:r>
    </w:p>
    <w:p w14:paraId="6C5E14CB" w14:textId="77777777" w:rsidR="000F524E" w:rsidRPr="000F524E" w:rsidRDefault="000F524E" w:rsidP="000F524E">
      <w:pPr>
        <w:rPr>
          <w:lang w:val="en-US"/>
        </w:rPr>
      </w:pPr>
    </w:p>
    <w:p w14:paraId="7050AF0C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security ipsec policy ipsec_pol1</w:t>
      </w:r>
    </w:p>
    <w:p w14:paraId="62585093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proposal ipsec_prop1</w:t>
      </w:r>
    </w:p>
    <w:p w14:paraId="711802EC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exit</w:t>
      </w:r>
    </w:p>
    <w:p w14:paraId="41350AAD" w14:textId="77777777" w:rsidR="000F524E" w:rsidRPr="000F524E" w:rsidRDefault="000F524E" w:rsidP="000F524E">
      <w:pPr>
        <w:rPr>
          <w:lang w:val="en-US"/>
        </w:rPr>
      </w:pPr>
    </w:p>
    <w:p w14:paraId="2AE75AE7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security ipsec vpn ipsec1</w:t>
      </w:r>
    </w:p>
    <w:p w14:paraId="08971169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ike establish-tunnel route</w:t>
      </w:r>
    </w:p>
    <w:p w14:paraId="2683932E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ike gateway ike_gw1</w:t>
      </w:r>
    </w:p>
    <w:p w14:paraId="20B221BB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ike ipsec-policy ipsec_pol1</w:t>
      </w:r>
    </w:p>
    <w:p w14:paraId="6CC4CA7D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enable</w:t>
      </w:r>
    </w:p>
    <w:p w14:paraId="54990928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exit</w:t>
      </w:r>
    </w:p>
    <w:p w14:paraId="0E01252B" w14:textId="77777777" w:rsidR="000F524E" w:rsidRPr="000F524E" w:rsidRDefault="000F524E" w:rsidP="000F524E">
      <w:pPr>
        <w:rPr>
          <w:lang w:val="en-US"/>
        </w:rPr>
      </w:pPr>
    </w:p>
    <w:p w14:paraId="5CFB89BB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security passwords default-expired</w:t>
      </w:r>
    </w:p>
    <w:p w14:paraId="38DFC418" w14:textId="77777777" w:rsidR="000F524E" w:rsidRPr="000F524E" w:rsidRDefault="000F524E" w:rsidP="000F524E">
      <w:pPr>
        <w:rPr>
          <w:lang w:val="en-US"/>
        </w:rPr>
      </w:pPr>
    </w:p>
    <w:p w14:paraId="7B729B8A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nat source</w:t>
      </w:r>
    </w:p>
    <w:p w14:paraId="76C600A1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pool WAN</w:t>
      </w:r>
    </w:p>
    <w:p w14:paraId="2513184D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ip address-range 10.10.30.2</w:t>
      </w:r>
    </w:p>
    <w:p w14:paraId="68980688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exit</w:t>
      </w:r>
    </w:p>
    <w:p w14:paraId="2B3F70F7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ruleset SNAT</w:t>
      </w:r>
    </w:p>
    <w:p w14:paraId="3BDD7A3D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to zone UNTRUST</w:t>
      </w:r>
    </w:p>
    <w:p w14:paraId="3AA74D14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rule 1</w:t>
      </w:r>
    </w:p>
    <w:p w14:paraId="3F44C6B7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  match source-address object-group LAN_NETWORK</w:t>
      </w:r>
    </w:p>
    <w:p w14:paraId="4C883B23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  action source-nat interface</w:t>
      </w:r>
    </w:p>
    <w:p w14:paraId="215193B2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  enable</w:t>
      </w:r>
    </w:p>
    <w:p w14:paraId="519BCF4E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exit</w:t>
      </w:r>
    </w:p>
    <w:p w14:paraId="616CD3A7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exit</w:t>
      </w:r>
    </w:p>
    <w:p w14:paraId="27009239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exit</w:t>
      </w:r>
    </w:p>
    <w:p w14:paraId="5BF66567" w14:textId="77777777" w:rsidR="000F524E" w:rsidRPr="000F524E" w:rsidRDefault="000F524E" w:rsidP="000F524E">
      <w:pPr>
        <w:rPr>
          <w:lang w:val="en-US"/>
        </w:rPr>
      </w:pPr>
    </w:p>
    <w:p w14:paraId="169D1250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ip dhcp-server</w:t>
      </w:r>
    </w:p>
    <w:p w14:paraId="22D43E23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ip dhcp-server pool LAN_NETWORK</w:t>
      </w:r>
    </w:p>
    <w:p w14:paraId="43608B99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network 172.16.3.0/24</w:t>
      </w:r>
    </w:p>
    <w:p w14:paraId="69D83FFA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default-lease-time 003:00:00</w:t>
      </w:r>
    </w:p>
    <w:p w14:paraId="281B3A08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address-range 172.16.3.1-172.16.3.254</w:t>
      </w:r>
    </w:p>
    <w:p w14:paraId="378E0113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excluded-address-range 172.16.3.1,172.16.3.254</w:t>
      </w:r>
    </w:p>
    <w:p w14:paraId="5DCC0A45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default-router 172.16.3.1</w:t>
      </w:r>
    </w:p>
    <w:p w14:paraId="77B2E722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dns-server 77.88.8.8</w:t>
      </w:r>
    </w:p>
    <w:p w14:paraId="2559FD09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exit</w:t>
      </w:r>
    </w:p>
    <w:p w14:paraId="084D1B83" w14:textId="77777777" w:rsidR="000F524E" w:rsidRPr="000F524E" w:rsidRDefault="000F524E" w:rsidP="000F524E">
      <w:pPr>
        <w:rPr>
          <w:lang w:val="en-US"/>
        </w:rPr>
      </w:pPr>
    </w:p>
    <w:p w14:paraId="112530E2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ip route 0.0.0.0/0 10.10.30.1</w:t>
      </w:r>
    </w:p>
    <w:p w14:paraId="5AD0FBBB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ip route 10.10.10.0/24 10.10.10.1</w:t>
      </w:r>
    </w:p>
    <w:p w14:paraId="1E562687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ip route 10.10.20.0/24 10.10.20.1</w:t>
      </w:r>
    </w:p>
    <w:p w14:paraId="6A10CA9A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ip route 172.16.1.0/24 tunnel gre 3</w:t>
      </w:r>
    </w:p>
    <w:p w14:paraId="213973AD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ip route 172.16.3.0/24 interface gigabitethernet 1/0/2</w:t>
      </w:r>
    </w:p>
    <w:p w14:paraId="341785BF" w14:textId="77777777" w:rsidR="000F524E" w:rsidRPr="000F524E" w:rsidRDefault="000F524E" w:rsidP="000F524E">
      <w:pPr>
        <w:rPr>
          <w:lang w:val="en-US"/>
        </w:rPr>
      </w:pPr>
    </w:p>
    <w:p w14:paraId="0572B852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ip ssh server</w:t>
      </w:r>
    </w:p>
    <w:p w14:paraId="1D15E3A7" w14:textId="77777777" w:rsidR="000F524E" w:rsidRPr="000F524E" w:rsidRDefault="000F524E" w:rsidP="000F524E">
      <w:pPr>
        <w:rPr>
          <w:lang w:val="en-US"/>
        </w:rPr>
      </w:pPr>
    </w:p>
    <w:p w14:paraId="6BCB4A8B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ntp enable</w:t>
      </w:r>
    </w:p>
    <w:p w14:paraId="70F79E45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ntp broadcast-client enable</w:t>
      </w:r>
    </w:p>
    <w:p w14:paraId="667FACEF" w14:textId="77777777" w:rsidR="000F524E" w:rsidRPr="000F524E" w:rsidRDefault="000F524E" w:rsidP="000F524E">
      <w:pPr>
        <w:rPr>
          <w:lang w:val="en-US"/>
        </w:rPr>
      </w:pPr>
    </w:p>
    <w:p w14:paraId="4B1A2E02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licence-manager</w:t>
      </w:r>
    </w:p>
    <w:p w14:paraId="4663CCC1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host address elm.eltex-co.ru</w:t>
      </w:r>
    </w:p>
    <w:p w14:paraId="1924B7C2" w14:textId="7DB2F3A2" w:rsidR="000F524E" w:rsidRPr="00902DA6" w:rsidRDefault="000F524E" w:rsidP="000F524E">
      <w:r w:rsidRPr="000F524E">
        <w:rPr>
          <w:lang w:val="en-US"/>
        </w:rPr>
        <w:t>exit</w:t>
      </w:r>
    </w:p>
    <w:p w14:paraId="6FD21779" w14:textId="77777777" w:rsidR="000F524E" w:rsidRPr="00902DA6" w:rsidRDefault="000F524E" w:rsidP="000F524E"/>
    <w:p w14:paraId="7A9CE770" w14:textId="05C57DBD" w:rsidR="000F524E" w:rsidRPr="00902DA6" w:rsidRDefault="000F524E" w:rsidP="000F524E">
      <w:r>
        <w:t xml:space="preserve">Конфигурация маршрутизатора </w:t>
      </w:r>
      <w:r>
        <w:t>эмулирующего подключени сети к провайдеру интернет</w:t>
      </w:r>
      <w:r>
        <w:t xml:space="preserve"> </w:t>
      </w:r>
      <w:r>
        <w:rPr>
          <w:lang w:val="en-US"/>
        </w:rPr>
        <w:t>vesr</w:t>
      </w:r>
      <w:r w:rsidRPr="003B2DBE">
        <w:t>124-2-</w:t>
      </w:r>
      <w:r>
        <w:t>3</w:t>
      </w:r>
      <w:r w:rsidRPr="003B2DBE">
        <w:t>:</w:t>
      </w:r>
    </w:p>
    <w:p w14:paraId="675119C6" w14:textId="77777777" w:rsidR="000F524E" w:rsidRPr="00902DA6" w:rsidRDefault="000F524E" w:rsidP="000F524E"/>
    <w:p w14:paraId="425FF267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hostname vesr124-2-3</w:t>
      </w:r>
    </w:p>
    <w:p w14:paraId="75E33243" w14:textId="77777777" w:rsidR="000F524E" w:rsidRPr="000F524E" w:rsidRDefault="000F524E" w:rsidP="000F524E">
      <w:pPr>
        <w:rPr>
          <w:lang w:val="en-US"/>
        </w:rPr>
      </w:pPr>
    </w:p>
    <w:p w14:paraId="280C2662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syslog max-files 3</w:t>
      </w:r>
    </w:p>
    <w:p w14:paraId="752942C2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syslog file-size 512</w:t>
      </w:r>
    </w:p>
    <w:p w14:paraId="4AF2FF6B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syslog file tmpsys:syslog/default</w:t>
      </w:r>
    </w:p>
    <w:p w14:paraId="673D77EC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severity info</w:t>
      </w:r>
    </w:p>
    <w:p w14:paraId="3C2E8096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exit</w:t>
      </w:r>
    </w:p>
    <w:p w14:paraId="5F07CAE4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syslog console</w:t>
      </w:r>
    </w:p>
    <w:p w14:paraId="48FF62D8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virtual-serial</w:t>
      </w:r>
    </w:p>
    <w:p w14:paraId="087FE664" w14:textId="77777777" w:rsidR="000F524E" w:rsidRPr="00902DA6" w:rsidRDefault="000F524E" w:rsidP="000F524E">
      <w:pPr>
        <w:rPr>
          <w:lang w:val="en-US"/>
        </w:rPr>
      </w:pPr>
      <w:r w:rsidRPr="00902DA6">
        <w:rPr>
          <w:lang w:val="en-US"/>
        </w:rPr>
        <w:t>exit</w:t>
      </w:r>
    </w:p>
    <w:p w14:paraId="2DB64FB7" w14:textId="77777777" w:rsidR="000F524E" w:rsidRPr="00902DA6" w:rsidRDefault="000F524E" w:rsidP="000F524E">
      <w:pPr>
        <w:rPr>
          <w:lang w:val="en-US"/>
        </w:rPr>
      </w:pPr>
    </w:p>
    <w:p w14:paraId="461CDA99" w14:textId="77777777" w:rsidR="000F524E" w:rsidRPr="00902DA6" w:rsidRDefault="000F524E" w:rsidP="000F524E">
      <w:pPr>
        <w:rPr>
          <w:lang w:val="en-US"/>
        </w:rPr>
      </w:pPr>
      <w:r w:rsidRPr="00902DA6">
        <w:rPr>
          <w:lang w:val="en-US"/>
        </w:rPr>
        <w:t>username admin</w:t>
      </w:r>
    </w:p>
    <w:p w14:paraId="5BFB057C" w14:textId="77777777" w:rsidR="000F524E" w:rsidRPr="00902DA6" w:rsidRDefault="000F524E" w:rsidP="000F524E">
      <w:pPr>
        <w:rPr>
          <w:lang w:val="en-US"/>
        </w:rPr>
      </w:pPr>
      <w:r w:rsidRPr="00902DA6">
        <w:rPr>
          <w:lang w:val="en-US"/>
        </w:rPr>
        <w:t xml:space="preserve">  password encrypted $6$QQYPCWq74yW353Id$XWrytd1iPLBLzB89IzSqLuhx5tQnmH3JvL8Pny0ykY8Kxx1gtbafWOLNRkHnDvoFGSrHkTgprXUA7a4ZYZejx1</w:t>
      </w:r>
    </w:p>
    <w:p w14:paraId="480E4116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exit</w:t>
      </w:r>
    </w:p>
    <w:p w14:paraId="65E3B711" w14:textId="77777777" w:rsidR="000F524E" w:rsidRPr="000F524E" w:rsidRDefault="000F524E" w:rsidP="000F524E">
      <w:pPr>
        <w:rPr>
          <w:lang w:val="en-US"/>
        </w:rPr>
      </w:pPr>
    </w:p>
    <w:p w14:paraId="6BF2EB5A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domain lookup enable</w:t>
      </w:r>
    </w:p>
    <w:p w14:paraId="613BD647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domain name-server 77.88.8.8</w:t>
      </w:r>
    </w:p>
    <w:p w14:paraId="4F9841ED" w14:textId="77777777" w:rsidR="000F524E" w:rsidRPr="000F524E" w:rsidRDefault="000F524E" w:rsidP="000F524E">
      <w:pPr>
        <w:rPr>
          <w:lang w:val="en-US"/>
        </w:rPr>
      </w:pPr>
    </w:p>
    <w:p w14:paraId="1F25FCAA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interface gigabitethernet 1/0/1</w:t>
      </w:r>
    </w:p>
    <w:p w14:paraId="0F5AB7E3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description "UPLINK_2_WORLD"</w:t>
      </w:r>
    </w:p>
    <w:p w14:paraId="264D46CC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ip firewall disable</w:t>
      </w:r>
    </w:p>
    <w:p w14:paraId="7DA1D6F3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ip address dhcp</w:t>
      </w:r>
    </w:p>
    <w:p w14:paraId="44C0161F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exit</w:t>
      </w:r>
    </w:p>
    <w:p w14:paraId="181D8831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interface gigabitethernet 1/0/2</w:t>
      </w:r>
    </w:p>
    <w:p w14:paraId="3FFE8CFA" w14:textId="4853A6DA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description "link2</w:t>
      </w:r>
      <w:r w:rsidR="00902DA6">
        <w:rPr>
          <w:lang w:val="en-US"/>
        </w:rPr>
        <w:t xml:space="preserve"> vesr124-2-1</w:t>
      </w:r>
      <w:r w:rsidRPr="000F524E">
        <w:rPr>
          <w:lang w:val="en-US"/>
        </w:rPr>
        <w:t>"</w:t>
      </w:r>
    </w:p>
    <w:p w14:paraId="2373301C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ip firewall disable</w:t>
      </w:r>
    </w:p>
    <w:p w14:paraId="15095B1F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ip address 10.10.10.1/24</w:t>
      </w:r>
    </w:p>
    <w:p w14:paraId="22F9698A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exit</w:t>
      </w:r>
    </w:p>
    <w:p w14:paraId="55528C3A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interface gigabitethernet 1/0/3</w:t>
      </w:r>
    </w:p>
    <w:p w14:paraId="5ADA76A5" w14:textId="2AAAB998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description "Link2</w:t>
      </w:r>
      <w:r w:rsidR="00902DA6">
        <w:rPr>
          <w:lang w:val="en-US"/>
        </w:rPr>
        <w:t xml:space="preserve"> vesr124-2-2</w:t>
      </w:r>
      <w:r w:rsidRPr="000F524E">
        <w:rPr>
          <w:lang w:val="en-US"/>
        </w:rPr>
        <w:t>"</w:t>
      </w:r>
    </w:p>
    <w:p w14:paraId="0A066F29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ip firewall disable</w:t>
      </w:r>
    </w:p>
    <w:p w14:paraId="33E33BDB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ip address 10.10.20.1/24</w:t>
      </w:r>
    </w:p>
    <w:p w14:paraId="2F7C10BC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exit</w:t>
      </w:r>
    </w:p>
    <w:p w14:paraId="459ABD69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interface gigabitethernet 1/0/4</w:t>
      </w:r>
    </w:p>
    <w:p w14:paraId="5C613910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ip firewall disable</w:t>
      </w:r>
    </w:p>
    <w:p w14:paraId="18D70570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ip address 10.10.30.1/24</w:t>
      </w:r>
    </w:p>
    <w:p w14:paraId="0BF85F60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exit</w:t>
      </w:r>
    </w:p>
    <w:p w14:paraId="526F9681" w14:textId="77777777" w:rsidR="000F524E" w:rsidRPr="000F524E" w:rsidRDefault="000F524E" w:rsidP="000F524E">
      <w:pPr>
        <w:rPr>
          <w:lang w:val="en-US"/>
        </w:rPr>
      </w:pPr>
    </w:p>
    <w:p w14:paraId="1DEDA849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security passwords default-expired</w:t>
      </w:r>
    </w:p>
    <w:p w14:paraId="415DAEB1" w14:textId="77777777" w:rsidR="000F524E" w:rsidRPr="000F524E" w:rsidRDefault="000F524E" w:rsidP="000F524E">
      <w:pPr>
        <w:rPr>
          <w:lang w:val="en-US"/>
        </w:rPr>
      </w:pPr>
    </w:p>
    <w:p w14:paraId="4203A2A7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nat source</w:t>
      </w:r>
    </w:p>
    <w:p w14:paraId="2083BF28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pool UPLINK</w:t>
      </w:r>
    </w:p>
    <w:p w14:paraId="794916E1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ip address-range 192.168.10.114</w:t>
      </w:r>
    </w:p>
    <w:p w14:paraId="03FF9C2B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exit</w:t>
      </w:r>
    </w:p>
    <w:p w14:paraId="0016DCCA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ruleset SNAT</w:t>
      </w:r>
    </w:p>
    <w:p w14:paraId="0820E995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to interface gigabitethernet 1/0/1</w:t>
      </w:r>
    </w:p>
    <w:p w14:paraId="71ADB572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rule 8</w:t>
      </w:r>
    </w:p>
    <w:p w14:paraId="3016C661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  match source-address address-range 10.10.20.2-10.10.20.254</w:t>
      </w:r>
    </w:p>
    <w:p w14:paraId="74C53128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  action source-nat pool UPLINK</w:t>
      </w:r>
    </w:p>
    <w:p w14:paraId="4BFBB508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  enable</w:t>
      </w:r>
    </w:p>
    <w:p w14:paraId="125CC428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exit</w:t>
      </w:r>
    </w:p>
    <w:p w14:paraId="0BDDFA9E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rule 9</w:t>
      </w:r>
    </w:p>
    <w:p w14:paraId="5DE428D5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  match source-address address-range 10.10.10.2-10.10.10.254</w:t>
      </w:r>
    </w:p>
    <w:p w14:paraId="14FF5E61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  action source-nat pool UPLINK</w:t>
      </w:r>
    </w:p>
    <w:p w14:paraId="23D47167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  enable</w:t>
      </w:r>
    </w:p>
    <w:p w14:paraId="280F3ECE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exit</w:t>
      </w:r>
    </w:p>
    <w:p w14:paraId="6BE93C20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rule 10</w:t>
      </w:r>
    </w:p>
    <w:p w14:paraId="6DB488EA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  match source-address address-range 10.10.30.1-10.10.30.254</w:t>
      </w:r>
    </w:p>
    <w:p w14:paraId="41F56B6C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  action source-nat pool UPLINK</w:t>
      </w:r>
    </w:p>
    <w:p w14:paraId="7F26F628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  enable</w:t>
      </w:r>
    </w:p>
    <w:p w14:paraId="14BE5A44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exit</w:t>
      </w:r>
    </w:p>
    <w:p w14:paraId="65998E62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exit</w:t>
      </w:r>
    </w:p>
    <w:p w14:paraId="4EF841D5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exit</w:t>
      </w:r>
    </w:p>
    <w:p w14:paraId="2502685D" w14:textId="77777777" w:rsidR="000F524E" w:rsidRPr="000F524E" w:rsidRDefault="000F524E" w:rsidP="000F524E">
      <w:pPr>
        <w:rPr>
          <w:lang w:val="en-US"/>
        </w:rPr>
      </w:pPr>
    </w:p>
    <w:p w14:paraId="686A8569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ip route 0.0.0.0/0 192.168.10.1</w:t>
      </w:r>
    </w:p>
    <w:p w14:paraId="598CEDE0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ip route 10.10.10.0/24 interface gigabitethernet 1/0/2</w:t>
      </w:r>
    </w:p>
    <w:p w14:paraId="0E8E9753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ip route 10.10.20.0/24 interface gigabitethernet 1/0/2</w:t>
      </w:r>
    </w:p>
    <w:p w14:paraId="0F5002AD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ip route 10.10.30.0/24 interface gigabitethernet 1/0/4</w:t>
      </w:r>
    </w:p>
    <w:p w14:paraId="0B83712E" w14:textId="77777777" w:rsidR="000F524E" w:rsidRPr="000F524E" w:rsidRDefault="000F524E" w:rsidP="000F524E">
      <w:pPr>
        <w:rPr>
          <w:lang w:val="en-US"/>
        </w:rPr>
      </w:pPr>
    </w:p>
    <w:p w14:paraId="4C99AC61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ip ssh server</w:t>
      </w:r>
    </w:p>
    <w:p w14:paraId="3E76E7B2" w14:textId="77777777" w:rsidR="000F524E" w:rsidRPr="000F524E" w:rsidRDefault="000F524E" w:rsidP="000F524E">
      <w:pPr>
        <w:rPr>
          <w:lang w:val="en-US"/>
        </w:rPr>
      </w:pPr>
    </w:p>
    <w:p w14:paraId="72A36510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ntp enable</w:t>
      </w:r>
    </w:p>
    <w:p w14:paraId="01690902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ntp broadcast-client enable</w:t>
      </w:r>
    </w:p>
    <w:p w14:paraId="358B3E4F" w14:textId="77777777" w:rsidR="000F524E" w:rsidRPr="000F524E" w:rsidRDefault="000F524E" w:rsidP="000F524E">
      <w:pPr>
        <w:rPr>
          <w:lang w:val="en-US"/>
        </w:rPr>
      </w:pPr>
    </w:p>
    <w:p w14:paraId="39E23976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licence-manager</w:t>
      </w:r>
    </w:p>
    <w:p w14:paraId="36C3443A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host address elm.eltex-co.ru</w:t>
      </w:r>
    </w:p>
    <w:p w14:paraId="2A6BA9E9" w14:textId="7C1D2F2C" w:rsidR="000F524E" w:rsidRPr="000F524E" w:rsidRDefault="000F524E" w:rsidP="000F524E">
      <w:r>
        <w:t>exit</w:t>
      </w:r>
    </w:p>
    <w:p w14:paraId="206C6CF6" w14:textId="77777777" w:rsidR="000F524E" w:rsidRPr="000F524E" w:rsidRDefault="000F524E" w:rsidP="000F524E"/>
    <w:p w14:paraId="1A0EB7CD" w14:textId="77777777" w:rsidR="000F524E" w:rsidRPr="000F524E" w:rsidRDefault="000F524E" w:rsidP="000F524E"/>
    <w:p w14:paraId="499B51C4" w14:textId="77777777" w:rsidR="000F524E" w:rsidRPr="000F524E" w:rsidRDefault="000F524E" w:rsidP="000F524E"/>
    <w:p w14:paraId="29CB4BE6" w14:textId="77777777" w:rsidR="003B2DBE" w:rsidRDefault="003B2DBE" w:rsidP="003B2DBE"/>
    <w:p w14:paraId="582D9F77" w14:textId="77777777" w:rsidR="003B2DBE" w:rsidRPr="007A0402" w:rsidRDefault="003B2DBE" w:rsidP="003B2DBE"/>
    <w:p w14:paraId="04055FFE" w14:textId="77777777" w:rsidR="003B2DBE" w:rsidRPr="003B2DBE" w:rsidRDefault="003B2DBE" w:rsidP="003B2DBE"/>
    <w:p w14:paraId="6E5DC845" w14:textId="77777777" w:rsidR="003B2DBE" w:rsidRPr="000F524E" w:rsidRDefault="003B2DBE" w:rsidP="003B2DBE"/>
    <w:p w14:paraId="3067F7AB" w14:textId="77777777" w:rsidR="003B2DBE" w:rsidRPr="003B2DBE" w:rsidRDefault="003B2DBE" w:rsidP="003B2DBE"/>
    <w:p w14:paraId="7F3DCD5F" w14:textId="77777777" w:rsidR="003B2DBE" w:rsidRPr="003B2DBE" w:rsidRDefault="003B2DBE" w:rsidP="003B2DBE"/>
    <w:p w14:paraId="231361F4" w14:textId="0B42682A" w:rsidR="007E5D11" w:rsidRPr="003B2DBE" w:rsidRDefault="007E5D11" w:rsidP="009B18AC">
      <w:pPr>
        <w:spacing w:after="120" w:line="360" w:lineRule="auto"/>
        <w:ind w:firstLine="0"/>
        <w:rPr>
          <w:rFonts w:ascii="Cambria" w:hAnsi="Cambria"/>
          <w:b/>
          <w:bCs/>
          <w:sz w:val="32"/>
          <w:szCs w:val="32"/>
        </w:rPr>
      </w:pPr>
    </w:p>
    <w:p w14:paraId="3A63D850" w14:textId="537FBAD4" w:rsidR="003B2DBE" w:rsidRPr="007E5D11" w:rsidRDefault="003B2DBE" w:rsidP="009B18AC">
      <w:pPr>
        <w:spacing w:after="120" w:line="360" w:lineRule="auto"/>
        <w:ind w:firstLine="0"/>
        <w:rPr>
          <w:rFonts w:ascii="Cambria" w:hAnsi="Cambria"/>
          <w:b/>
          <w:bCs/>
          <w:sz w:val="32"/>
          <w:szCs w:val="32"/>
        </w:rPr>
      </w:pPr>
    </w:p>
    <w:bookmarkStart w:id="31" w:name="_Toc202281684" w:displacedByCustomXml="next"/>
    <w:sdt>
      <w:sdtPr>
        <w:rPr>
          <w:lang w:val="ro-RO"/>
        </w:rPr>
        <w:id w:val="2044630013"/>
        <w:placeholder>
          <w:docPart w:val="69F9CC2D351E47CB8A934D271FA9813E"/>
        </w:placeholder>
        <w:temporary/>
        <w:showingPlcHdr/>
        <w15:appearance w15:val="hidden"/>
      </w:sdtPr>
      <w:sdtContent>
        <w:p w14:paraId="2F276141" w14:textId="77777777" w:rsidR="00E97148" w:rsidRDefault="00E97148" w:rsidP="009B18AC">
          <w:pPr>
            <w:pStyle w:val="31"/>
            <w:numPr>
              <w:ilvl w:val="0"/>
              <w:numId w:val="0"/>
            </w:numPr>
          </w:pPr>
          <w:r w:rsidRPr="004E6785">
            <w:rPr>
              <w:lang w:val="ro-RO" w:bidi="ru-RU"/>
            </w:rPr>
            <w:t>Сводка или ключевые выводы главы</w:t>
          </w:r>
        </w:p>
      </w:sdtContent>
    </w:sdt>
    <w:bookmarkEnd w:id="31" w:displacedByCustomXml="prev"/>
    <w:p w14:paraId="2E249784" w14:textId="77777777" w:rsidR="00381C14" w:rsidRDefault="00381C14" w:rsidP="00381C14"/>
    <w:p w14:paraId="662DBEB6" w14:textId="6B296ED2" w:rsidR="00381C14" w:rsidRPr="005E120A" w:rsidRDefault="00381C14" w:rsidP="00381C14">
      <w:pPr>
        <w:pStyle w:val="ac"/>
        <w:numPr>
          <w:ilvl w:val="0"/>
          <w:numId w:val="86"/>
        </w:numPr>
      </w:pPr>
      <w:r>
        <w:t xml:space="preserve">Кратко описан </w:t>
      </w:r>
      <w:r w:rsidRPr="005E120A">
        <w:t>протокол внутренней маршрутизации</w:t>
      </w:r>
      <w:r w:rsidRPr="00381C14">
        <w:t xml:space="preserve"> </w:t>
      </w:r>
      <w:r>
        <w:rPr>
          <w:lang w:val="en-US"/>
        </w:rPr>
        <w:t>OSPF</w:t>
      </w:r>
      <w:r w:rsidRPr="005E120A">
        <w:t>, который позволяет маршрутизаторам обмениваться маршрутной информацией внутри одной автономной системы.</w:t>
      </w:r>
    </w:p>
    <w:p w14:paraId="351B89AD" w14:textId="5FA15D10" w:rsidR="00381C14" w:rsidRPr="00381C14" w:rsidRDefault="00381C14" w:rsidP="00381C14">
      <w:pPr>
        <w:pStyle w:val="ac"/>
        <w:numPr>
          <w:ilvl w:val="0"/>
          <w:numId w:val="86"/>
        </w:numPr>
      </w:pPr>
      <w:r>
        <w:t xml:space="preserve">Приведен перечень команд для настройки  и проверки динамической маршрутизации в туннелях между уздами сети </w:t>
      </w:r>
    </w:p>
    <w:p w14:paraId="6AEEA5CE" w14:textId="77F593B9" w:rsidR="00381C14" w:rsidRDefault="00381C14" w:rsidP="00381C14">
      <w:pPr>
        <w:pStyle w:val="ac"/>
        <w:numPr>
          <w:ilvl w:val="0"/>
          <w:numId w:val="86"/>
        </w:numPr>
      </w:pPr>
      <w:r>
        <w:t xml:space="preserve">Созданы полноценные </w:t>
      </w:r>
      <w:r>
        <w:rPr>
          <w:lang w:val="en-US"/>
        </w:rPr>
        <w:t>L</w:t>
      </w:r>
      <w:r w:rsidRPr="00381C14">
        <w:t>3-</w:t>
      </w:r>
      <w:r>
        <w:rPr>
          <w:lang w:val="en-US"/>
        </w:rPr>
        <w:t>VPN</w:t>
      </w:r>
      <w:r w:rsidRPr="00381C14">
        <w:t xml:space="preserve"> </w:t>
      </w:r>
      <w:r>
        <w:t>туннели для связности центрального узла сети и двух филиалов</w:t>
      </w:r>
    </w:p>
    <w:p w14:paraId="30029EE4" w14:textId="77777777" w:rsidR="00381C14" w:rsidRPr="00381C14" w:rsidRDefault="00381C14" w:rsidP="00381C14"/>
    <w:p w14:paraId="14CABEA7" w14:textId="113F6E5C" w:rsidR="00E97148" w:rsidRPr="004E6785" w:rsidRDefault="00E97148" w:rsidP="00E97148">
      <w:pPr>
        <w:spacing w:after="120" w:line="360" w:lineRule="auto"/>
        <w:rPr>
          <w:lang w:val="ro-RO"/>
        </w:rPr>
      </w:pPr>
    </w:p>
    <w:p w14:paraId="13D3BC67" w14:textId="4BBD3790" w:rsidR="00E97148" w:rsidRPr="00E97148" w:rsidRDefault="00E97148" w:rsidP="00882799">
      <w:pPr>
        <w:pStyle w:val="af7"/>
        <w:spacing w:after="120" w:line="360" w:lineRule="auto"/>
        <w:rPr>
          <w:rFonts w:ascii="Cambria" w:hAnsi="Cambria"/>
          <w:b/>
          <w:bCs/>
          <w:sz w:val="32"/>
          <w:szCs w:val="32"/>
        </w:rPr>
      </w:pPr>
    </w:p>
    <w:p w14:paraId="02166768" w14:textId="344E3481" w:rsidR="009A2F30" w:rsidRPr="004E6785" w:rsidRDefault="009A2F30" w:rsidP="00A14F01">
      <w:pPr>
        <w:pStyle w:val="1"/>
        <w:spacing w:after="120"/>
        <w:ind w:left="0"/>
      </w:pPr>
      <w:r w:rsidRPr="004E6785">
        <w:rPr>
          <w:rFonts w:ascii="Times New Roman" w:eastAsia="Times New Roman" w:hAnsi="Times New Roman"/>
          <w:sz w:val="28"/>
          <w:lang w:bidi="ru-RU"/>
        </w:rPr>
        <w:br w:type="page"/>
      </w:r>
    </w:p>
    <w:bookmarkStart w:id="32" w:name="_Toc202281685" w:displacedByCustomXml="next"/>
    <w:bookmarkStart w:id="33" w:name="_Toc529756744" w:displacedByCustomXml="next"/>
    <w:bookmarkStart w:id="34" w:name="_Toc529756683" w:displacedByCustomXml="next"/>
    <w:sdt>
      <w:sdtPr>
        <w:id w:val="1707216621"/>
        <w:placeholder>
          <w:docPart w:val="B1770BB356BD43199F3747F761F909FE"/>
        </w:placeholder>
        <w:temporary/>
        <w:showingPlcHdr/>
        <w15:appearance w15:val="hidden"/>
      </w:sdtPr>
      <w:sdtContent>
        <w:p w14:paraId="43CB349C" w14:textId="77777777" w:rsidR="001710CE" w:rsidRPr="004E6785" w:rsidRDefault="001710CE" w:rsidP="009B18AC">
          <w:pPr>
            <w:pStyle w:val="1"/>
            <w:numPr>
              <w:ilvl w:val="0"/>
              <w:numId w:val="0"/>
            </w:numPr>
          </w:pPr>
          <w:r w:rsidRPr="004E6785">
            <w:rPr>
              <w:lang w:bidi="ru-RU"/>
            </w:rPr>
            <w:t>Список литературы</w:t>
          </w:r>
        </w:p>
      </w:sdtContent>
    </w:sdt>
    <w:bookmarkEnd w:id="32" w:displacedByCustomXml="prev"/>
    <w:bookmarkEnd w:id="33" w:displacedByCustomXml="prev"/>
    <w:bookmarkEnd w:id="34" w:displacedByCustomXml="prev"/>
    <w:p w14:paraId="5C2C63A1" w14:textId="77777777" w:rsidR="00E97148" w:rsidRDefault="00E97148" w:rsidP="00BB5275">
      <w:pPr>
        <w:pStyle w:val="af7"/>
        <w:spacing w:after="120" w:line="360" w:lineRule="auto"/>
      </w:pPr>
    </w:p>
    <w:p w14:paraId="0C868774" w14:textId="77777777" w:rsidR="00E97148" w:rsidRDefault="00E97148" w:rsidP="00E97148">
      <w:pPr>
        <w:spacing w:after="120" w:line="360" w:lineRule="auto"/>
      </w:pPr>
      <w:r>
        <w:rPr>
          <w:rFonts w:eastAsia="Times New Roman"/>
        </w:rPr>
        <w:t>Список использованной литературы и ссылок</w:t>
      </w:r>
    </w:p>
    <w:p w14:paraId="20072C15" w14:textId="77777777" w:rsidR="00E97148" w:rsidRPr="009C576B" w:rsidRDefault="00E97148">
      <w:pPr>
        <w:pStyle w:val="ac"/>
        <w:numPr>
          <w:ilvl w:val="0"/>
          <w:numId w:val="52"/>
        </w:numPr>
        <w:spacing w:after="120" w:line="360" w:lineRule="auto"/>
        <w:ind w:left="0"/>
      </w:pPr>
      <w:hyperlink r:id="rId167" w:history="1">
        <w:r w:rsidRPr="00E33F60">
          <w:rPr>
            <w:rStyle w:val="a7"/>
          </w:rPr>
          <w:t>https://eltexcm.ru/catalog/servisnye-marshrutizatory/virtualnyj-servisnyj-marshrutizator-vesr/virtualnyj-servisnyj-marshrutizator-vesr.html?utm_medium=cpc&amp;utm_source=yandex&amp;utm_campaign=78721658&amp;utm_content=cid%7C78721658%7Cgid%7C5209140120%7Caid%7C14280994877%7Cadp%7Cno%7Cdvc%7Cdesktop%7Cpid%7C45034055164%7Crid%7C45034055164%7Cdid%7C45034055164%7Cpos%7Cpremium1%7Cadn%7Csearch%7Ccrid%7C0%7C&amp;utm_term=vESR&amp;roistat_referrer=none&amp;roistat_pos=premium_1&amp;roistat=direct6_search_14280994877_vESR&amp;yclid=3607976104414674943</w:t>
        </w:r>
      </w:hyperlink>
    </w:p>
    <w:p w14:paraId="4E32EB48" w14:textId="77777777" w:rsidR="00E97148" w:rsidRPr="003C456A" w:rsidRDefault="00E97148">
      <w:pPr>
        <w:pStyle w:val="ac"/>
        <w:numPr>
          <w:ilvl w:val="0"/>
          <w:numId w:val="52"/>
        </w:numPr>
        <w:spacing w:after="120" w:line="360" w:lineRule="auto"/>
        <w:ind w:left="0"/>
      </w:pPr>
      <w:hyperlink r:id="rId168" w:history="1">
        <w:r w:rsidRPr="00E33F60">
          <w:rPr>
            <w:rStyle w:val="a7"/>
          </w:rPr>
          <w:t>https://docs.eltex-co.ru/ede/initial-router-configuration-380863579.html</w:t>
        </w:r>
      </w:hyperlink>
    </w:p>
    <w:p w14:paraId="12791834" w14:textId="77777777" w:rsidR="00E97148" w:rsidRPr="009C576B" w:rsidRDefault="00E97148">
      <w:pPr>
        <w:pStyle w:val="ac"/>
        <w:numPr>
          <w:ilvl w:val="0"/>
          <w:numId w:val="52"/>
        </w:numPr>
        <w:spacing w:after="120" w:line="360" w:lineRule="auto"/>
        <w:ind w:left="0"/>
      </w:pPr>
      <w:r w:rsidRPr="003C456A">
        <w:rPr>
          <w:rFonts w:eastAsia="Times New Roman"/>
        </w:rPr>
        <w:t>https://docs.eltex-co.ru/display/ED23/Quick+Start+vESR</w:t>
      </w:r>
    </w:p>
    <w:p w14:paraId="4AA23DB6" w14:textId="77777777" w:rsidR="00E97148" w:rsidRPr="009C576B" w:rsidRDefault="00E97148">
      <w:pPr>
        <w:pStyle w:val="ac"/>
        <w:numPr>
          <w:ilvl w:val="0"/>
          <w:numId w:val="52"/>
        </w:numPr>
        <w:spacing w:after="120" w:line="360" w:lineRule="auto"/>
        <w:ind w:left="0"/>
      </w:pPr>
      <w:hyperlink r:id="rId169" w:history="1">
        <w:r w:rsidRPr="00E33F60">
          <w:rPr>
            <w:rStyle w:val="a7"/>
          </w:rPr>
          <w:t>https://github.com/GNS3/gns3-gui/releases</w:t>
        </w:r>
      </w:hyperlink>
    </w:p>
    <w:p w14:paraId="4D263925" w14:textId="77777777" w:rsidR="00E97148" w:rsidRDefault="00E97148">
      <w:pPr>
        <w:pStyle w:val="ac"/>
        <w:numPr>
          <w:ilvl w:val="0"/>
          <w:numId w:val="52"/>
        </w:numPr>
        <w:spacing w:after="120" w:line="360" w:lineRule="auto"/>
        <w:ind w:left="0"/>
      </w:pPr>
      <w:r w:rsidRPr="002E218E">
        <w:rPr>
          <w:rFonts w:eastAsia="Times New Roman"/>
        </w:rPr>
        <w:t>https://docs.gns3.com/docs/getting-started/installation/windows/</w:t>
      </w:r>
    </w:p>
    <w:p w14:paraId="4E6B2BF7" w14:textId="77777777" w:rsidR="00E97148" w:rsidRDefault="00E97148">
      <w:pPr>
        <w:pStyle w:val="ac"/>
        <w:numPr>
          <w:ilvl w:val="0"/>
          <w:numId w:val="52"/>
        </w:numPr>
        <w:spacing w:after="120" w:line="360" w:lineRule="auto"/>
        <w:ind w:left="0"/>
      </w:pPr>
      <w:hyperlink r:id="rId170" w:history="1">
        <w:r w:rsidRPr="00E33F60">
          <w:rPr>
            <w:rStyle w:val="a7"/>
          </w:rPr>
          <w:t>https://github.com/alekho/EVE-NG_vESR/blob/main/README.md</w:t>
        </w:r>
      </w:hyperlink>
    </w:p>
    <w:p w14:paraId="00826F50" w14:textId="77777777" w:rsidR="00E97148" w:rsidRDefault="00E97148">
      <w:pPr>
        <w:pStyle w:val="ac"/>
        <w:numPr>
          <w:ilvl w:val="0"/>
          <w:numId w:val="52"/>
        </w:numPr>
        <w:spacing w:after="120" w:line="360" w:lineRule="auto"/>
        <w:ind w:left="0"/>
      </w:pPr>
      <w:hyperlink r:id="rId171" w:history="1">
        <w:r w:rsidRPr="00E33F60">
          <w:rPr>
            <w:rStyle w:val="a7"/>
          </w:rPr>
          <w:t>https://chat.deepseek.com/</w:t>
        </w:r>
      </w:hyperlink>
    </w:p>
    <w:p w14:paraId="26F4F59A" w14:textId="77777777" w:rsidR="00E97148" w:rsidRPr="002F6923" w:rsidRDefault="00E97148">
      <w:pPr>
        <w:pStyle w:val="ac"/>
        <w:numPr>
          <w:ilvl w:val="0"/>
          <w:numId w:val="52"/>
        </w:numPr>
        <w:spacing w:after="120" w:line="360" w:lineRule="auto"/>
        <w:ind w:left="0"/>
      </w:pPr>
      <w:hyperlink r:id="rId172" w:history="1">
        <w:r w:rsidRPr="00B802BC">
          <w:rPr>
            <w:rStyle w:val="a7"/>
          </w:rPr>
          <w:t>https://sysahelper.gitbook.io/sysahelper/main/telecom/main/basic_setting</w:t>
        </w:r>
      </w:hyperlink>
    </w:p>
    <w:p w14:paraId="1E7EEEDD" w14:textId="77777777" w:rsidR="00E97148" w:rsidRPr="002F6923" w:rsidRDefault="00E97148">
      <w:pPr>
        <w:pStyle w:val="ac"/>
        <w:numPr>
          <w:ilvl w:val="0"/>
          <w:numId w:val="52"/>
        </w:numPr>
        <w:spacing w:after="120" w:line="360" w:lineRule="auto"/>
        <w:ind w:left="0"/>
      </w:pPr>
      <w:hyperlink r:id="rId173" w:history="1">
        <w:r w:rsidRPr="00B802BC">
          <w:rPr>
            <w:rStyle w:val="a7"/>
          </w:rPr>
          <w:t>https://serverspace.ru/support/glossary/nat/</w:t>
        </w:r>
      </w:hyperlink>
    </w:p>
    <w:p w14:paraId="069E5211" w14:textId="77777777" w:rsidR="00E97148" w:rsidRPr="002F6923" w:rsidRDefault="00E97148">
      <w:pPr>
        <w:pStyle w:val="ac"/>
        <w:numPr>
          <w:ilvl w:val="0"/>
          <w:numId w:val="52"/>
        </w:numPr>
        <w:spacing w:after="120" w:line="360" w:lineRule="auto"/>
        <w:ind w:left="0"/>
      </w:pPr>
      <w:hyperlink r:id="rId174" w:history="1">
        <w:r w:rsidRPr="00B802BC">
          <w:rPr>
            <w:rStyle w:val="a7"/>
          </w:rPr>
          <w:t>https://mentoring.digital/blog/chto-takoe-nat-i-dlya-chego-on-nuzhen:-ponimanie-osnov-setevoy-tehnologii</w:t>
        </w:r>
      </w:hyperlink>
    </w:p>
    <w:p w14:paraId="02BF13BC" w14:textId="77777777" w:rsidR="00E97148" w:rsidRPr="002F6923" w:rsidRDefault="00E97148">
      <w:pPr>
        <w:pStyle w:val="ac"/>
        <w:numPr>
          <w:ilvl w:val="0"/>
          <w:numId w:val="52"/>
        </w:numPr>
        <w:spacing w:after="120" w:line="360" w:lineRule="auto"/>
        <w:ind w:left="0"/>
      </w:pPr>
      <w:hyperlink r:id="rId175" w:history="1">
        <w:r w:rsidRPr="00B802BC">
          <w:rPr>
            <w:rStyle w:val="a7"/>
          </w:rPr>
          <w:t>https://habr.com/ru/companies/otus/articles/779970/</w:t>
        </w:r>
      </w:hyperlink>
    </w:p>
    <w:p w14:paraId="7764BBF1" w14:textId="77777777" w:rsidR="00E97148" w:rsidRDefault="00E97148">
      <w:pPr>
        <w:pStyle w:val="ac"/>
        <w:numPr>
          <w:ilvl w:val="0"/>
          <w:numId w:val="52"/>
        </w:numPr>
        <w:spacing w:after="120" w:line="360" w:lineRule="auto"/>
        <w:ind w:left="0"/>
      </w:pPr>
      <w:hyperlink r:id="rId176" w:history="1">
        <w:r w:rsidRPr="005119CA">
          <w:rPr>
            <w:rStyle w:val="a7"/>
          </w:rPr>
          <w:t>https://docs.gns3.com/docs/using-gns3/beginners/import-gns3-appliance/</w:t>
        </w:r>
      </w:hyperlink>
    </w:p>
    <w:p w14:paraId="6E8B0E4A" w14:textId="77777777" w:rsidR="00E97148" w:rsidRPr="003F7F97" w:rsidRDefault="00E97148">
      <w:pPr>
        <w:pStyle w:val="ac"/>
        <w:numPr>
          <w:ilvl w:val="0"/>
          <w:numId w:val="52"/>
        </w:numPr>
        <w:spacing w:after="120" w:line="360" w:lineRule="auto"/>
        <w:ind w:left="0"/>
      </w:pPr>
      <w:r>
        <w:rPr>
          <w:rFonts w:eastAsia="Times New Roman"/>
          <w:lang w:val="en-US"/>
        </w:rPr>
        <w:t>https</w:t>
      </w:r>
      <w:r w:rsidRPr="003837F4">
        <w:rPr>
          <w:rFonts w:eastAsia="Times New Roman"/>
        </w:rPr>
        <w:t>://</w:t>
      </w:r>
      <w:hyperlink r:id="rId177" w:tgtFrame="_blank" w:history="1">
        <w:r w:rsidRPr="003F7F97">
          <w:rPr>
            <w:rStyle w:val="a7"/>
          </w:rPr>
          <w:t>newstorial.com</w:t>
        </w:r>
      </w:hyperlink>
      <w:hyperlink r:id="rId178" w:tgtFrame="_blank" w:history="1">
        <w:r w:rsidRPr="003F7F97">
          <w:rPr>
            <w:rStyle w:val="a7"/>
          </w:rPr>
          <w:t>expertnetworkconsultant.com</w:t>
        </w:r>
      </w:hyperlink>
      <w:hyperlink r:id="rId179" w:tgtFrame="_blank" w:history="1">
        <w:r w:rsidRPr="003F7F97">
          <w:rPr>
            <w:rStyle w:val="a7"/>
          </w:rPr>
          <w:t>docs.selectel.ru</w:t>
        </w:r>
      </w:hyperlink>
    </w:p>
    <w:p w14:paraId="67B01E3F" w14:textId="77777777" w:rsidR="00E97148" w:rsidRDefault="00E97148">
      <w:pPr>
        <w:pStyle w:val="ac"/>
        <w:numPr>
          <w:ilvl w:val="0"/>
          <w:numId w:val="52"/>
        </w:numPr>
        <w:spacing w:after="120" w:line="360" w:lineRule="auto"/>
        <w:ind w:left="0"/>
      </w:pPr>
      <w:r>
        <w:rPr>
          <w:rFonts w:eastAsia="Times New Roman"/>
          <w:lang w:val="en-US"/>
        </w:rPr>
        <w:t>https://</w:t>
      </w:r>
      <w:hyperlink r:id="rId180" w:tgtFrame="_blank" w:history="1">
        <w:r w:rsidRPr="003F7F97">
          <w:rPr>
            <w:rStyle w:val="a7"/>
          </w:rPr>
          <w:t>newstorial.com</w:t>
        </w:r>
      </w:hyperlink>
    </w:p>
    <w:p w14:paraId="7A4CEEFF" w14:textId="0ECF8A8A" w:rsidR="00F668F0" w:rsidRPr="009C576B" w:rsidRDefault="00F668F0">
      <w:pPr>
        <w:pStyle w:val="ac"/>
        <w:numPr>
          <w:ilvl w:val="0"/>
          <w:numId w:val="52"/>
        </w:numPr>
        <w:spacing w:after="120" w:line="360" w:lineRule="auto"/>
        <w:ind w:left="0"/>
      </w:pPr>
      <w:r w:rsidRPr="00F668F0">
        <w:t>https://putty.org.ru/download</w:t>
      </w:r>
    </w:p>
    <w:p w14:paraId="77E23AAC" w14:textId="77777777" w:rsidR="00E97148" w:rsidRDefault="00E97148" w:rsidP="00BB5275">
      <w:pPr>
        <w:pStyle w:val="af7"/>
        <w:spacing w:after="120" w:line="360" w:lineRule="auto"/>
      </w:pPr>
    </w:p>
    <w:p w14:paraId="7D83B706" w14:textId="77777777" w:rsidR="00205500" w:rsidRDefault="00205500" w:rsidP="005E7B49"/>
    <w:p w14:paraId="2E27621B" w14:textId="5DBA2BA2" w:rsidR="00B91840" w:rsidRDefault="00B91840" w:rsidP="00B91840">
      <w:pPr>
        <w:pStyle w:val="1"/>
        <w:numPr>
          <w:ilvl w:val="0"/>
          <w:numId w:val="0"/>
        </w:numPr>
        <w:spacing w:after="120"/>
        <w:rPr>
          <w:rFonts w:asciiTheme="minorHAnsi" w:hAnsiTheme="minorHAnsi"/>
          <w:b w:val="0"/>
          <w:sz w:val="22"/>
        </w:rPr>
      </w:pPr>
      <w:bookmarkStart w:id="35" w:name="_Toc202281686"/>
      <w:r>
        <w:rPr>
          <w:rFonts w:ascii="Times New Roman" w:eastAsia="Times New Roman" w:hAnsi="Times New Roman"/>
          <w:sz w:val="28"/>
        </w:rPr>
        <w:t>Приложение</w:t>
      </w:r>
      <w:bookmarkEnd w:id="35"/>
    </w:p>
    <w:p w14:paraId="4F801593" w14:textId="77777777" w:rsidR="00B91840" w:rsidRPr="00B91840" w:rsidRDefault="00B91840" w:rsidP="00B91840">
      <w:pPr>
        <w:spacing w:after="120" w:line="360" w:lineRule="auto"/>
      </w:pPr>
    </w:p>
    <w:p w14:paraId="49FCF8E9" w14:textId="77777777" w:rsidR="00B91840" w:rsidRDefault="00B91840" w:rsidP="004332D6">
      <w:pPr>
        <w:spacing w:after="120" w:line="360" w:lineRule="auto"/>
        <w:rPr>
          <w:rFonts w:ascii="Cambria" w:hAnsi="Cambria" w:cs="Times New Roman"/>
          <w:b/>
          <w:bCs/>
          <w:sz w:val="24"/>
          <w:szCs w:val="24"/>
        </w:rPr>
      </w:pPr>
    </w:p>
    <w:p w14:paraId="0F4EBB26" w14:textId="0DC40401" w:rsidR="004332D6" w:rsidRPr="004332D6" w:rsidRDefault="004332D6" w:rsidP="004332D6">
      <w:pPr>
        <w:spacing w:after="120" w:line="360" w:lineRule="auto"/>
        <w:rPr>
          <w:rFonts w:ascii="Cambria" w:hAnsi="Cambria"/>
          <w:sz w:val="24"/>
          <w:szCs w:val="24"/>
        </w:rPr>
      </w:pPr>
      <w:hyperlink r:id="rId181" w:history="1">
        <w:r w:rsidRPr="00B91840">
          <w:rPr>
            <w:rStyle w:val="a7"/>
            <w:rFonts w:ascii="Cambria" w:hAnsi="Cambria"/>
            <w:b/>
            <w:bCs/>
            <w:sz w:val="24"/>
            <w:szCs w:val="24"/>
          </w:rPr>
          <w:t xml:space="preserve">Конфигурационный файл виртуального маршрутизатора </w:t>
        </w:r>
        <w:r w:rsidRPr="00B91840">
          <w:rPr>
            <w:rStyle w:val="a7"/>
            <w:rFonts w:ascii="Cambria" w:hAnsi="Cambria"/>
            <w:b/>
            <w:bCs/>
            <w:sz w:val="24"/>
            <w:szCs w:val="24"/>
            <w:lang w:val="en-US"/>
          </w:rPr>
          <w:t>vesr</w:t>
        </w:r>
        <w:r w:rsidRPr="00B91840">
          <w:rPr>
            <w:rStyle w:val="a7"/>
            <w:rFonts w:ascii="Cambria" w:hAnsi="Cambria"/>
            <w:b/>
            <w:bCs/>
            <w:sz w:val="24"/>
            <w:szCs w:val="24"/>
          </w:rPr>
          <w:t>124-1.</w:t>
        </w:r>
      </w:hyperlink>
    </w:p>
    <w:p w14:paraId="59C90196" w14:textId="77777777" w:rsidR="004332D6" w:rsidRPr="004332D6" w:rsidRDefault="004332D6" w:rsidP="004332D6">
      <w:pPr>
        <w:spacing w:after="120" w:line="360" w:lineRule="auto"/>
      </w:pPr>
    </w:p>
    <w:p w14:paraId="725D24D2" w14:textId="56EE3AE0" w:rsidR="004332D6" w:rsidRPr="004332D6" w:rsidRDefault="004332D6" w:rsidP="004332D6">
      <w:pPr>
        <w:spacing w:after="120" w:line="360" w:lineRule="auto"/>
        <w:rPr>
          <w:rFonts w:ascii="Cambria" w:hAnsi="Cambria"/>
          <w:b/>
          <w:bCs/>
        </w:rPr>
      </w:pPr>
      <w:hyperlink r:id="rId182" w:history="1">
        <w:r w:rsidRPr="004332D6">
          <w:rPr>
            <w:rStyle w:val="a7"/>
            <w:rFonts w:ascii="Cambria" w:hAnsi="Cambria"/>
            <w:b/>
            <w:bCs/>
          </w:rPr>
          <w:t xml:space="preserve">Конфигурационный файл виртуального маршрутизатора </w:t>
        </w:r>
        <w:r w:rsidRPr="004332D6">
          <w:rPr>
            <w:rStyle w:val="a7"/>
            <w:rFonts w:ascii="Cambria" w:hAnsi="Cambria"/>
            <w:b/>
            <w:bCs/>
            <w:lang w:val="en-US"/>
          </w:rPr>
          <w:t>vesr</w:t>
        </w:r>
        <w:r w:rsidRPr="004332D6">
          <w:rPr>
            <w:rStyle w:val="a7"/>
            <w:rFonts w:ascii="Cambria" w:hAnsi="Cambria"/>
            <w:b/>
            <w:bCs/>
          </w:rPr>
          <w:t>124-2.</w:t>
        </w:r>
      </w:hyperlink>
    </w:p>
    <w:p w14:paraId="58FCB94A" w14:textId="77777777" w:rsidR="004332D6" w:rsidRPr="004332D6" w:rsidRDefault="004332D6" w:rsidP="004332D6">
      <w:pPr>
        <w:spacing w:after="120" w:line="360" w:lineRule="auto"/>
      </w:pPr>
    </w:p>
    <w:p w14:paraId="2BC05725" w14:textId="0445B151" w:rsidR="004332D6" w:rsidRPr="004332D6" w:rsidRDefault="004332D6" w:rsidP="004332D6">
      <w:pPr>
        <w:spacing w:after="120" w:line="360" w:lineRule="auto"/>
        <w:rPr>
          <w:rFonts w:ascii="Cambria" w:hAnsi="Cambria"/>
          <w:b/>
          <w:bCs/>
        </w:rPr>
      </w:pPr>
      <w:hyperlink r:id="rId183" w:history="1">
        <w:r w:rsidRPr="004332D6">
          <w:rPr>
            <w:rStyle w:val="a7"/>
            <w:rFonts w:ascii="Cambria" w:hAnsi="Cambria"/>
            <w:b/>
            <w:bCs/>
          </w:rPr>
          <w:t xml:space="preserve">Конфигурационный файл виртуального маршрутизатора </w:t>
        </w:r>
        <w:r w:rsidRPr="004332D6">
          <w:rPr>
            <w:rStyle w:val="a7"/>
            <w:rFonts w:ascii="Cambria" w:hAnsi="Cambria"/>
            <w:b/>
            <w:bCs/>
            <w:lang w:val="en-US"/>
          </w:rPr>
          <w:t>vesr</w:t>
        </w:r>
        <w:r w:rsidRPr="004332D6">
          <w:rPr>
            <w:rStyle w:val="a7"/>
            <w:rFonts w:ascii="Cambria" w:hAnsi="Cambria"/>
            <w:b/>
            <w:bCs/>
          </w:rPr>
          <w:t>124-3.</w:t>
        </w:r>
      </w:hyperlink>
    </w:p>
    <w:p w14:paraId="2AFD65DA" w14:textId="77777777" w:rsidR="004332D6" w:rsidRPr="004332D6" w:rsidRDefault="004332D6" w:rsidP="004332D6">
      <w:pPr>
        <w:spacing w:after="120" w:line="360" w:lineRule="auto"/>
      </w:pPr>
    </w:p>
    <w:p w14:paraId="680974E9" w14:textId="77777777" w:rsidR="004332D6" w:rsidRPr="004332D6" w:rsidRDefault="004332D6" w:rsidP="004332D6">
      <w:pPr>
        <w:spacing w:after="120" w:line="360" w:lineRule="auto"/>
      </w:pPr>
    </w:p>
    <w:sectPr w:rsidR="004332D6" w:rsidRPr="004332D6" w:rsidSect="0022116A">
      <w:headerReference w:type="default" r:id="rId184"/>
      <w:pgSz w:w="11906" w:h="16838" w:code="9"/>
      <w:pgMar w:top="1440" w:right="1440" w:bottom="1440" w:left="1440" w:header="720" w:footer="720" w:gutter="0"/>
      <w:pgNumType w:start="1"/>
      <w:cols w:space="720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13CFA91" w14:textId="77777777" w:rsidR="002A6B05" w:rsidRDefault="002A6B05" w:rsidP="00E30FF1">
      <w:r>
        <w:separator/>
      </w:r>
    </w:p>
  </w:endnote>
  <w:endnote w:type="continuationSeparator" w:id="0">
    <w:p w14:paraId="15BCDC74" w14:textId="77777777" w:rsidR="002A6B05" w:rsidRDefault="002A6B05" w:rsidP="00E30FF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SimHei">
    <w:altName w:val="黑体"/>
    <w:panose1 w:val="02010600030101010101"/>
    <w:charset w:val="86"/>
    <w:family w:val="modern"/>
    <w:pitch w:val="fixed"/>
    <w:sig w:usb0="800002BF" w:usb1="38CF7CFA" w:usb2="00000016" w:usb3="00000000" w:csb0="00040001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F192897" w14:textId="77777777" w:rsidR="002A6B05" w:rsidRDefault="002A6B05" w:rsidP="00E30FF1">
      <w:r>
        <w:separator/>
      </w:r>
    </w:p>
  </w:footnote>
  <w:footnote w:type="continuationSeparator" w:id="0">
    <w:p w14:paraId="75C77AD9" w14:textId="77777777" w:rsidR="002A6B05" w:rsidRDefault="002A6B05" w:rsidP="00E30FF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219398107"/>
      <w:docPartObj>
        <w:docPartGallery w:val="Page Numbers (Top of Page)"/>
        <w:docPartUnique/>
      </w:docPartObj>
    </w:sdtPr>
    <w:sdtContent>
      <w:p w14:paraId="58C66F4F" w14:textId="0A7ACEAC" w:rsidR="00FF36C7" w:rsidRDefault="00FF36C7">
        <w:pPr>
          <w:pStyle w:val="a8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58CCB116" w14:textId="77777777" w:rsidR="00FF36C7" w:rsidRPr="00C464E4" w:rsidRDefault="00FF36C7" w:rsidP="00FF36C7">
    <w:pPr>
      <w:pStyle w:val="a8"/>
      <w:rPr>
        <w:sz w:val="20"/>
        <w:szCs w:val="20"/>
      </w:rPr>
    </w:pPr>
    <w:r>
      <w:rPr>
        <w:sz w:val="20"/>
        <w:szCs w:val="20"/>
      </w:rPr>
      <w:ptab w:relativeTo="margin" w:alignment="left" w:leader="none"/>
    </w:r>
    <w:r>
      <w:rPr>
        <w:sz w:val="20"/>
        <w:szCs w:val="20"/>
      </w:rPr>
      <w:t xml:space="preserve">Лабораторные работы с виртуальным сервисным маршрутизатором </w:t>
    </w:r>
    <w:r>
      <w:rPr>
        <w:sz w:val="20"/>
        <w:szCs w:val="20"/>
        <w:lang w:val="en-US"/>
      </w:rPr>
      <w:t>vESR</w:t>
    </w:r>
    <w:r w:rsidRPr="00C464E4">
      <w:rPr>
        <w:sz w:val="20"/>
        <w:szCs w:val="20"/>
      </w:rPr>
      <w:t xml:space="preserve"> </w:t>
    </w:r>
  </w:p>
  <w:p w14:paraId="3FB28244" w14:textId="77777777" w:rsidR="00FF36C7" w:rsidRPr="00C464E4" w:rsidRDefault="00FF36C7" w:rsidP="00FF36C7">
    <w:pPr>
      <w:pStyle w:val="a8"/>
      <w:rPr>
        <w:lang w:val="en-US"/>
      </w:rPr>
    </w:pPr>
    <w:r>
      <w:rPr>
        <w:sz w:val="20"/>
        <w:szCs w:val="20"/>
      </w:rPr>
      <w:t xml:space="preserve">В графическом симуляторе </w:t>
    </w:r>
    <w:r>
      <w:rPr>
        <w:sz w:val="20"/>
        <w:szCs w:val="20"/>
        <w:lang w:val="en-US"/>
      </w:rPr>
      <w:t>GNS3</w:t>
    </w:r>
  </w:p>
  <w:p w14:paraId="59D08583" w14:textId="77FE1ADE" w:rsidR="00957CBD" w:rsidRDefault="00957CBD">
    <w:pPr>
      <w:pStyle w:val="a8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C"/>
    <w:multiLevelType w:val="singleLevel"/>
    <w:tmpl w:val="6526D888"/>
    <w:lvl w:ilvl="0">
      <w:start w:val="1"/>
      <w:numFmt w:val="decimal"/>
      <w:pStyle w:val="5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11D8CA48"/>
    <w:lvl w:ilvl="0">
      <w:start w:val="1"/>
      <w:numFmt w:val="decimal"/>
      <w:pStyle w:val="4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B310F814"/>
    <w:lvl w:ilvl="0">
      <w:start w:val="1"/>
      <w:numFmt w:val="decimal"/>
      <w:pStyle w:val="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B150C818"/>
    <w:lvl w:ilvl="0">
      <w:start w:val="1"/>
      <w:numFmt w:val="decimal"/>
      <w:pStyle w:val="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D7B4C582"/>
    <w:lvl w:ilvl="0">
      <w:start w:val="1"/>
      <w:numFmt w:val="bullet"/>
      <w:pStyle w:val="50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CECCE522"/>
    <w:lvl w:ilvl="0">
      <w:start w:val="1"/>
      <w:numFmt w:val="bullet"/>
      <w:pStyle w:val="40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A26A3260"/>
    <w:lvl w:ilvl="0">
      <w:start w:val="1"/>
      <w:numFmt w:val="bullet"/>
      <w:pStyle w:val="30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3724DD4A"/>
    <w:lvl w:ilvl="0">
      <w:start w:val="1"/>
      <w:numFmt w:val="bullet"/>
      <w:pStyle w:val="20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BD3E9416"/>
    <w:lvl w:ilvl="0">
      <w:start w:val="1"/>
      <w:numFmt w:val="decimal"/>
      <w:pStyle w:val="a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00336505"/>
    <w:multiLevelType w:val="multilevel"/>
    <w:tmpl w:val="5F98E6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00AE515F"/>
    <w:multiLevelType w:val="multilevel"/>
    <w:tmpl w:val="DFE856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02DF6731"/>
    <w:multiLevelType w:val="hybridMultilevel"/>
    <w:tmpl w:val="038A1DE4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 w15:restartNumberingAfterBreak="0">
    <w:nsid w:val="04B71024"/>
    <w:multiLevelType w:val="multilevel"/>
    <w:tmpl w:val="DB2831D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05C3408F"/>
    <w:multiLevelType w:val="hybridMultilevel"/>
    <w:tmpl w:val="BF7A2D5E"/>
    <w:lvl w:ilvl="0" w:tplc="04190001">
      <w:start w:val="1"/>
      <w:numFmt w:val="bullet"/>
      <w:lvlText w:val=""/>
      <w:lvlJc w:val="left"/>
      <w:pPr>
        <w:ind w:left="15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60" w:hanging="360"/>
      </w:pPr>
      <w:rPr>
        <w:rFonts w:ascii="Wingdings" w:hAnsi="Wingdings" w:hint="default"/>
      </w:rPr>
    </w:lvl>
  </w:abstractNum>
  <w:abstractNum w:abstractNumId="14" w15:restartNumberingAfterBreak="0">
    <w:nsid w:val="07366460"/>
    <w:multiLevelType w:val="multilevel"/>
    <w:tmpl w:val="163E8A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07B01377"/>
    <w:multiLevelType w:val="hybridMultilevel"/>
    <w:tmpl w:val="E09EBAA2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" w15:restartNumberingAfterBreak="0">
    <w:nsid w:val="092A3B15"/>
    <w:multiLevelType w:val="multilevel"/>
    <w:tmpl w:val="871CCB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0A632E05"/>
    <w:multiLevelType w:val="multilevel"/>
    <w:tmpl w:val="664046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0A6462B2"/>
    <w:multiLevelType w:val="hybridMultilevel"/>
    <w:tmpl w:val="FDA8DB32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9" w15:restartNumberingAfterBreak="0">
    <w:nsid w:val="0E2434FA"/>
    <w:multiLevelType w:val="multilevel"/>
    <w:tmpl w:val="3F6EB5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101E74B5"/>
    <w:multiLevelType w:val="hybridMultilevel"/>
    <w:tmpl w:val="10AE4792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1" w15:restartNumberingAfterBreak="0">
    <w:nsid w:val="102E79AE"/>
    <w:multiLevelType w:val="multilevel"/>
    <w:tmpl w:val="BE88FD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104D06A9"/>
    <w:multiLevelType w:val="multilevel"/>
    <w:tmpl w:val="50EAA0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12880C65"/>
    <w:multiLevelType w:val="hybridMultilevel"/>
    <w:tmpl w:val="4C0CEECE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4" w15:restartNumberingAfterBreak="0">
    <w:nsid w:val="13B075FE"/>
    <w:multiLevelType w:val="multilevel"/>
    <w:tmpl w:val="DF30AE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13FF4742"/>
    <w:multiLevelType w:val="multilevel"/>
    <w:tmpl w:val="017E96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164915D2"/>
    <w:multiLevelType w:val="multilevel"/>
    <w:tmpl w:val="8A8A36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1C5D5515"/>
    <w:multiLevelType w:val="multilevel"/>
    <w:tmpl w:val="969A26A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1DEC24E8"/>
    <w:multiLevelType w:val="hybridMultilevel"/>
    <w:tmpl w:val="1DE688D8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9" w15:restartNumberingAfterBreak="0">
    <w:nsid w:val="1DFB6907"/>
    <w:multiLevelType w:val="multilevel"/>
    <w:tmpl w:val="F0E407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1E100FFB"/>
    <w:multiLevelType w:val="hybridMultilevel"/>
    <w:tmpl w:val="BB84354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1E705921"/>
    <w:multiLevelType w:val="multilevel"/>
    <w:tmpl w:val="444A18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1EAF4645"/>
    <w:multiLevelType w:val="multilevel"/>
    <w:tmpl w:val="0B146C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20BD3880"/>
    <w:multiLevelType w:val="multilevel"/>
    <w:tmpl w:val="9CA626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cs="Times New Roman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cs="Times New Roman"/>
      </w:r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cs="Times New Roman"/>
      </w:rPr>
    </w:lvl>
  </w:abstractNum>
  <w:abstractNum w:abstractNumId="34" w15:restartNumberingAfterBreak="0">
    <w:nsid w:val="22DD3A12"/>
    <w:multiLevelType w:val="multilevel"/>
    <w:tmpl w:val="128622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2327397E"/>
    <w:multiLevelType w:val="hybridMultilevel"/>
    <w:tmpl w:val="F54640F8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6" w15:restartNumberingAfterBreak="0">
    <w:nsid w:val="24AB77CB"/>
    <w:multiLevelType w:val="multilevel"/>
    <w:tmpl w:val="F72E66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24E77D82"/>
    <w:multiLevelType w:val="multilevel"/>
    <w:tmpl w:val="4EC2E8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2647229A"/>
    <w:multiLevelType w:val="multilevel"/>
    <w:tmpl w:val="5B58CE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26D6282A"/>
    <w:multiLevelType w:val="multilevel"/>
    <w:tmpl w:val="FD809F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279119D5"/>
    <w:multiLevelType w:val="multilevel"/>
    <w:tmpl w:val="4B28CE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2A4251FF"/>
    <w:multiLevelType w:val="multilevel"/>
    <w:tmpl w:val="B73036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2CCE2570"/>
    <w:multiLevelType w:val="multilevel"/>
    <w:tmpl w:val="080E4F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30DB093F"/>
    <w:multiLevelType w:val="multilevel"/>
    <w:tmpl w:val="E0AA83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31AA7EDE"/>
    <w:multiLevelType w:val="multilevel"/>
    <w:tmpl w:val="11BA78A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numFmt w:val="bullet"/>
      <w:lvlText w:val=""/>
      <w:lvlJc w:val="left"/>
      <w:pPr>
        <w:ind w:left="1440" w:hanging="360"/>
      </w:pPr>
      <w:rPr>
        <w:rFonts w:ascii="Wingdings" w:eastAsiaTheme="minorHAnsi" w:hAnsi="Wingdings" w:cstheme="minorBidi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5" w15:restartNumberingAfterBreak="0">
    <w:nsid w:val="33A46A61"/>
    <w:multiLevelType w:val="multilevel"/>
    <w:tmpl w:val="CBB694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341C6005"/>
    <w:multiLevelType w:val="multilevel"/>
    <w:tmpl w:val="0409001F"/>
    <w:styleLink w:val="111111"/>
    <w:lvl w:ilvl="0">
      <w:start w:val="1"/>
      <w:numFmt w:val="decimal"/>
      <w:lvlText w:val="%1."/>
      <w:lvlJc w:val="left"/>
      <w:pPr>
        <w:ind w:left="360" w:hanging="360"/>
      </w:pPr>
      <w:rPr>
        <w:rFonts w:ascii="Times New Roman" w:hAnsi="Times New Roman" w:cs="Times New Roman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7" w15:restartNumberingAfterBreak="0">
    <w:nsid w:val="373816BC"/>
    <w:multiLevelType w:val="multilevel"/>
    <w:tmpl w:val="E1983B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38B07F9F"/>
    <w:multiLevelType w:val="multilevel"/>
    <w:tmpl w:val="868622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39D31F0A"/>
    <w:multiLevelType w:val="hybridMultilevel"/>
    <w:tmpl w:val="A3C44884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0" w15:restartNumberingAfterBreak="0">
    <w:nsid w:val="3A854AF0"/>
    <w:multiLevelType w:val="multilevel"/>
    <w:tmpl w:val="42C881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3CB245BE"/>
    <w:multiLevelType w:val="multilevel"/>
    <w:tmpl w:val="B9E89A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 w15:restartNumberingAfterBreak="0">
    <w:nsid w:val="41A212DD"/>
    <w:multiLevelType w:val="multilevel"/>
    <w:tmpl w:val="CB38CB5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3" w15:restartNumberingAfterBreak="0">
    <w:nsid w:val="42352866"/>
    <w:multiLevelType w:val="multilevel"/>
    <w:tmpl w:val="FFFFFFFF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cs="Times New Roman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cs="Times New Roman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cs="Times New Roman"/>
      </w:r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cs="Times New Roman"/>
      </w:rPr>
    </w:lvl>
  </w:abstractNum>
  <w:abstractNum w:abstractNumId="54" w15:restartNumberingAfterBreak="0">
    <w:nsid w:val="42806009"/>
    <w:multiLevelType w:val="multilevel"/>
    <w:tmpl w:val="EBFA76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5" w15:restartNumberingAfterBreak="0">
    <w:nsid w:val="432C2CA5"/>
    <w:multiLevelType w:val="hybridMultilevel"/>
    <w:tmpl w:val="C414C1C4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6" w15:restartNumberingAfterBreak="0">
    <w:nsid w:val="4A4869DC"/>
    <w:multiLevelType w:val="hybridMultilevel"/>
    <w:tmpl w:val="BC22EE6A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7" w15:restartNumberingAfterBreak="0">
    <w:nsid w:val="4E4F6A1A"/>
    <w:multiLevelType w:val="multilevel"/>
    <w:tmpl w:val="4E104D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" w15:restartNumberingAfterBreak="0">
    <w:nsid w:val="4EF5543D"/>
    <w:multiLevelType w:val="hybridMultilevel"/>
    <w:tmpl w:val="A7005912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9" w15:restartNumberingAfterBreak="0">
    <w:nsid w:val="4F1525B4"/>
    <w:multiLevelType w:val="multilevel"/>
    <w:tmpl w:val="52700E6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0" w15:restartNumberingAfterBreak="0">
    <w:nsid w:val="4F786683"/>
    <w:multiLevelType w:val="multilevel"/>
    <w:tmpl w:val="0CEE67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1" w15:restartNumberingAfterBreak="0">
    <w:nsid w:val="501F7A4E"/>
    <w:multiLevelType w:val="multilevel"/>
    <w:tmpl w:val="3A763DB2"/>
    <w:lvl w:ilvl="0">
      <w:start w:val="1"/>
      <w:numFmt w:val="decimal"/>
      <w:pStyle w:val="1"/>
      <w:suff w:val="space"/>
      <w:lvlText w:val="%1."/>
      <w:lvlJc w:val="left"/>
      <w:pPr>
        <w:ind w:left="745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31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41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51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62" w15:restartNumberingAfterBreak="0">
    <w:nsid w:val="503A148E"/>
    <w:multiLevelType w:val="hybridMultilevel"/>
    <w:tmpl w:val="89C23A56"/>
    <w:lvl w:ilvl="0" w:tplc="0419000F">
      <w:start w:val="6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3" w15:restartNumberingAfterBreak="0">
    <w:nsid w:val="50FA5932"/>
    <w:multiLevelType w:val="multilevel"/>
    <w:tmpl w:val="3C5CFF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4" w15:restartNumberingAfterBreak="0">
    <w:nsid w:val="52054466"/>
    <w:multiLevelType w:val="multilevel"/>
    <w:tmpl w:val="955E9B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5" w15:restartNumberingAfterBreak="0">
    <w:nsid w:val="52EA22F3"/>
    <w:multiLevelType w:val="multilevel"/>
    <w:tmpl w:val="197AD1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6" w15:restartNumberingAfterBreak="0">
    <w:nsid w:val="55C36BB4"/>
    <w:multiLevelType w:val="multilevel"/>
    <w:tmpl w:val="39D89C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7" w15:restartNumberingAfterBreak="0">
    <w:nsid w:val="58A62865"/>
    <w:multiLevelType w:val="multilevel"/>
    <w:tmpl w:val="AF40D2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8" w15:restartNumberingAfterBreak="0">
    <w:nsid w:val="58F44F63"/>
    <w:multiLevelType w:val="hybridMultilevel"/>
    <w:tmpl w:val="25BC1C14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9" w15:restartNumberingAfterBreak="0">
    <w:nsid w:val="59363842"/>
    <w:multiLevelType w:val="multilevel"/>
    <w:tmpl w:val="072222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0" w15:restartNumberingAfterBreak="0">
    <w:nsid w:val="5A246C5D"/>
    <w:multiLevelType w:val="multilevel"/>
    <w:tmpl w:val="13867B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1" w15:restartNumberingAfterBreak="0">
    <w:nsid w:val="5D042BDB"/>
    <w:multiLevelType w:val="multilevel"/>
    <w:tmpl w:val="653ADA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2" w15:restartNumberingAfterBreak="0">
    <w:nsid w:val="604501EB"/>
    <w:multiLevelType w:val="multilevel"/>
    <w:tmpl w:val="A22AC2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3" w15:restartNumberingAfterBreak="0">
    <w:nsid w:val="60D9406A"/>
    <w:multiLevelType w:val="hybridMultilevel"/>
    <w:tmpl w:val="E3B07222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4" w15:restartNumberingAfterBreak="0">
    <w:nsid w:val="61D746E6"/>
    <w:multiLevelType w:val="multilevel"/>
    <w:tmpl w:val="34608F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5" w15:restartNumberingAfterBreak="0">
    <w:nsid w:val="63452470"/>
    <w:multiLevelType w:val="multilevel"/>
    <w:tmpl w:val="19762F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6" w15:restartNumberingAfterBreak="0">
    <w:nsid w:val="65471DFA"/>
    <w:multiLevelType w:val="multilevel"/>
    <w:tmpl w:val="89FCFE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7" w15:restartNumberingAfterBreak="0">
    <w:nsid w:val="691D40F0"/>
    <w:multiLevelType w:val="multilevel"/>
    <w:tmpl w:val="CBB437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8" w15:restartNumberingAfterBreak="0">
    <w:nsid w:val="69F65534"/>
    <w:multiLevelType w:val="hybridMultilevel"/>
    <w:tmpl w:val="0DAA7638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9" w15:restartNumberingAfterBreak="0">
    <w:nsid w:val="69FE711A"/>
    <w:multiLevelType w:val="hybridMultilevel"/>
    <w:tmpl w:val="A7F2A0EE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0" w15:restartNumberingAfterBreak="0">
    <w:nsid w:val="6C1113A1"/>
    <w:multiLevelType w:val="multilevel"/>
    <w:tmpl w:val="77D21C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1" w15:restartNumberingAfterBreak="0">
    <w:nsid w:val="6CD317B5"/>
    <w:multiLevelType w:val="multilevel"/>
    <w:tmpl w:val="3E8628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2" w15:restartNumberingAfterBreak="0">
    <w:nsid w:val="72EE5EB8"/>
    <w:multiLevelType w:val="multilevel"/>
    <w:tmpl w:val="14CE63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3" w15:restartNumberingAfterBreak="0">
    <w:nsid w:val="73177C15"/>
    <w:multiLevelType w:val="multilevel"/>
    <w:tmpl w:val="0409001D"/>
    <w:styleLink w:val="1ai"/>
    <w:lvl w:ilvl="0">
      <w:start w:val="1"/>
      <w:numFmt w:val="decimal"/>
      <w:lvlText w:val="%1)"/>
      <w:lvlJc w:val="left"/>
      <w:pPr>
        <w:ind w:left="360" w:hanging="360"/>
      </w:pPr>
      <w:rPr>
        <w:rFonts w:ascii="Times New Roman" w:hAnsi="Times New Roman" w:cs="Times New Roman"/>
      </w:r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84" w15:restartNumberingAfterBreak="0">
    <w:nsid w:val="7473404B"/>
    <w:multiLevelType w:val="multilevel"/>
    <w:tmpl w:val="880CCB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5" w15:restartNumberingAfterBreak="0">
    <w:nsid w:val="74EF385C"/>
    <w:multiLevelType w:val="hybridMultilevel"/>
    <w:tmpl w:val="823A9018"/>
    <w:lvl w:ilvl="0" w:tplc="88406048">
      <w:numFmt w:val="bullet"/>
      <w:pStyle w:val="a0"/>
      <w:lvlText w:val="•"/>
      <w:lvlJc w:val="left"/>
      <w:pPr>
        <w:ind w:left="1613" w:hanging="720"/>
      </w:pPr>
      <w:rPr>
        <w:rFonts w:ascii="Times New Roman" w:eastAsia="Calibr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97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9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1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3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5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7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9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13" w:hanging="360"/>
      </w:pPr>
      <w:rPr>
        <w:rFonts w:ascii="Wingdings" w:hAnsi="Wingdings" w:hint="default"/>
      </w:rPr>
    </w:lvl>
  </w:abstractNum>
  <w:abstractNum w:abstractNumId="86" w15:restartNumberingAfterBreak="0">
    <w:nsid w:val="75FF76F0"/>
    <w:multiLevelType w:val="multilevel"/>
    <w:tmpl w:val="04090023"/>
    <w:styleLink w:val="a1"/>
    <w:lvl w:ilvl="0">
      <w:start w:val="1"/>
      <w:numFmt w:val="upperRoman"/>
      <w:lvlText w:val="Article %1."/>
      <w:lvlJc w:val="left"/>
      <w:pPr>
        <w:ind w:left="0" w:firstLine="0"/>
      </w:pPr>
      <w:rPr>
        <w:rFonts w:ascii="Times New Roman" w:hAnsi="Times New Roman" w:cs="Times New Roman"/>
      </w:rPr>
    </w:lvl>
    <w:lvl w:ilvl="1">
      <w:start w:val="1"/>
      <w:numFmt w:val="decimalZero"/>
      <w:isLgl/>
      <w:lvlText w:val="Section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87" w15:restartNumberingAfterBreak="0">
    <w:nsid w:val="76D404A3"/>
    <w:multiLevelType w:val="multilevel"/>
    <w:tmpl w:val="F886D05E"/>
    <w:lvl w:ilvl="0">
      <w:start w:val="1"/>
      <w:numFmt w:val="decimal"/>
      <w:pStyle w:val="21"/>
      <w:lvlText w:val="%1."/>
      <w:lvlJc w:val="left"/>
      <w:pPr>
        <w:tabs>
          <w:tab w:val="num" w:pos="720"/>
        </w:tabs>
        <w:ind w:left="720" w:hanging="360"/>
      </w:pPr>
    </w:lvl>
    <w:lvl w:ilvl="1">
      <w:numFmt w:val="bullet"/>
      <w:lvlText w:val=""/>
      <w:lvlJc w:val="left"/>
      <w:pPr>
        <w:ind w:left="1440" w:hanging="360"/>
      </w:pPr>
      <w:rPr>
        <w:rFonts w:ascii="Wingdings" w:eastAsiaTheme="minorHAnsi" w:hAnsi="Wingdings" w:cstheme="minorBidi" w:hint="default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8" w15:restartNumberingAfterBreak="0">
    <w:nsid w:val="77CC2F41"/>
    <w:multiLevelType w:val="multilevel"/>
    <w:tmpl w:val="3B604A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9" w15:restartNumberingAfterBreak="0">
    <w:nsid w:val="78291CE8"/>
    <w:multiLevelType w:val="multilevel"/>
    <w:tmpl w:val="3F2CFC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0" w15:restartNumberingAfterBreak="0">
    <w:nsid w:val="7877355F"/>
    <w:multiLevelType w:val="hybridMultilevel"/>
    <w:tmpl w:val="5C488ACC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1" w15:restartNumberingAfterBreak="0">
    <w:nsid w:val="7D211F06"/>
    <w:multiLevelType w:val="multilevel"/>
    <w:tmpl w:val="C6400E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2" w15:restartNumberingAfterBreak="0">
    <w:nsid w:val="7EB23952"/>
    <w:multiLevelType w:val="multilevel"/>
    <w:tmpl w:val="9E4C50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522672444">
    <w:abstractNumId w:val="85"/>
  </w:num>
  <w:num w:numId="2" w16cid:durableId="1755201807">
    <w:abstractNumId w:val="46"/>
  </w:num>
  <w:num w:numId="3" w16cid:durableId="931815598">
    <w:abstractNumId w:val="83"/>
  </w:num>
  <w:num w:numId="4" w16cid:durableId="1875651433">
    <w:abstractNumId w:val="86"/>
  </w:num>
  <w:num w:numId="5" w16cid:durableId="1860773548">
    <w:abstractNumId w:val="7"/>
  </w:num>
  <w:num w:numId="6" w16cid:durableId="1306395421">
    <w:abstractNumId w:val="6"/>
  </w:num>
  <w:num w:numId="7" w16cid:durableId="958606025">
    <w:abstractNumId w:val="5"/>
  </w:num>
  <w:num w:numId="8" w16cid:durableId="2058121495">
    <w:abstractNumId w:val="4"/>
  </w:num>
  <w:num w:numId="9" w16cid:durableId="303462315">
    <w:abstractNumId w:val="8"/>
  </w:num>
  <w:num w:numId="10" w16cid:durableId="657658187">
    <w:abstractNumId w:val="3"/>
  </w:num>
  <w:num w:numId="11" w16cid:durableId="1307515085">
    <w:abstractNumId w:val="2"/>
  </w:num>
  <w:num w:numId="12" w16cid:durableId="608899267">
    <w:abstractNumId w:val="1"/>
  </w:num>
  <w:num w:numId="13" w16cid:durableId="1255505913">
    <w:abstractNumId w:val="0"/>
  </w:num>
  <w:num w:numId="14" w16cid:durableId="1033379408">
    <w:abstractNumId w:val="25"/>
  </w:num>
  <w:num w:numId="15" w16cid:durableId="818882570">
    <w:abstractNumId w:val="37"/>
  </w:num>
  <w:num w:numId="16" w16cid:durableId="1760370969">
    <w:abstractNumId w:val="43"/>
  </w:num>
  <w:num w:numId="17" w16cid:durableId="863320964">
    <w:abstractNumId w:val="44"/>
  </w:num>
  <w:num w:numId="18" w16cid:durableId="181015918">
    <w:abstractNumId w:val="53"/>
  </w:num>
  <w:num w:numId="19" w16cid:durableId="1020619577">
    <w:abstractNumId w:val="38"/>
  </w:num>
  <w:num w:numId="20" w16cid:durableId="2032762688">
    <w:abstractNumId w:val="40"/>
  </w:num>
  <w:num w:numId="21" w16cid:durableId="335615800">
    <w:abstractNumId w:val="67"/>
  </w:num>
  <w:num w:numId="22" w16cid:durableId="63258024">
    <w:abstractNumId w:val="47"/>
  </w:num>
  <w:num w:numId="23" w16cid:durableId="1011877856">
    <w:abstractNumId w:val="45"/>
  </w:num>
  <w:num w:numId="24" w16cid:durableId="160001139">
    <w:abstractNumId w:val="41"/>
  </w:num>
  <w:num w:numId="25" w16cid:durableId="2012371252">
    <w:abstractNumId w:val="9"/>
  </w:num>
  <w:num w:numId="26" w16cid:durableId="198786203">
    <w:abstractNumId w:val="92"/>
  </w:num>
  <w:num w:numId="27" w16cid:durableId="352726056">
    <w:abstractNumId w:val="26"/>
  </w:num>
  <w:num w:numId="28" w16cid:durableId="974406867">
    <w:abstractNumId w:val="64"/>
  </w:num>
  <w:num w:numId="29" w16cid:durableId="1421098807">
    <w:abstractNumId w:val="19"/>
  </w:num>
  <w:num w:numId="30" w16cid:durableId="63332550">
    <w:abstractNumId w:val="31"/>
  </w:num>
  <w:num w:numId="31" w16cid:durableId="1762480876">
    <w:abstractNumId w:val="29"/>
  </w:num>
  <w:num w:numId="32" w16cid:durableId="1174610786">
    <w:abstractNumId w:val="51"/>
  </w:num>
  <w:num w:numId="33" w16cid:durableId="1468815306">
    <w:abstractNumId w:val="81"/>
  </w:num>
  <w:num w:numId="34" w16cid:durableId="1743790015">
    <w:abstractNumId w:val="88"/>
  </w:num>
  <w:num w:numId="35" w16cid:durableId="1616448540">
    <w:abstractNumId w:val="76"/>
  </w:num>
  <w:num w:numId="36" w16cid:durableId="381949509">
    <w:abstractNumId w:val="54"/>
  </w:num>
  <w:num w:numId="37" w16cid:durableId="144903053">
    <w:abstractNumId w:val="59"/>
  </w:num>
  <w:num w:numId="38" w16cid:durableId="1681619130">
    <w:abstractNumId w:val="24"/>
  </w:num>
  <w:num w:numId="39" w16cid:durableId="103616407">
    <w:abstractNumId w:val="70"/>
  </w:num>
  <w:num w:numId="40" w16cid:durableId="900167481">
    <w:abstractNumId w:val="14"/>
  </w:num>
  <w:num w:numId="41" w16cid:durableId="982000306">
    <w:abstractNumId w:val="52"/>
  </w:num>
  <w:num w:numId="42" w16cid:durableId="42564419">
    <w:abstractNumId w:val="77"/>
  </w:num>
  <w:num w:numId="43" w16cid:durableId="1690402186">
    <w:abstractNumId w:val="89"/>
  </w:num>
  <w:num w:numId="44" w16cid:durableId="515727541">
    <w:abstractNumId w:val="62"/>
  </w:num>
  <w:num w:numId="45" w16cid:durableId="198125780">
    <w:abstractNumId w:val="27"/>
  </w:num>
  <w:num w:numId="46" w16cid:durableId="1921133855">
    <w:abstractNumId w:val="57"/>
  </w:num>
  <w:num w:numId="47" w16cid:durableId="1292520064">
    <w:abstractNumId w:val="21"/>
  </w:num>
  <w:num w:numId="48" w16cid:durableId="1787307735">
    <w:abstractNumId w:val="63"/>
  </w:num>
  <w:num w:numId="49" w16cid:durableId="877089790">
    <w:abstractNumId w:val="75"/>
  </w:num>
  <w:num w:numId="50" w16cid:durableId="269819322">
    <w:abstractNumId w:val="66"/>
  </w:num>
  <w:num w:numId="51" w16cid:durableId="1070692455">
    <w:abstractNumId w:val="22"/>
  </w:num>
  <w:num w:numId="52" w16cid:durableId="1249314895">
    <w:abstractNumId w:val="30"/>
  </w:num>
  <w:num w:numId="53" w16cid:durableId="395472401">
    <w:abstractNumId w:val="42"/>
  </w:num>
  <w:num w:numId="54" w16cid:durableId="987436880">
    <w:abstractNumId w:val="84"/>
  </w:num>
  <w:num w:numId="55" w16cid:durableId="848520443">
    <w:abstractNumId w:val="48"/>
  </w:num>
  <w:num w:numId="56" w16cid:durableId="848300472">
    <w:abstractNumId w:val="87"/>
  </w:num>
  <w:num w:numId="57" w16cid:durableId="779640553">
    <w:abstractNumId w:val="61"/>
  </w:num>
  <w:num w:numId="58" w16cid:durableId="983509615">
    <w:abstractNumId w:val="36"/>
  </w:num>
  <w:num w:numId="59" w16cid:durableId="2103797512">
    <w:abstractNumId w:val="69"/>
  </w:num>
  <w:num w:numId="60" w16cid:durableId="1230579362">
    <w:abstractNumId w:val="34"/>
  </w:num>
  <w:num w:numId="61" w16cid:durableId="202524475">
    <w:abstractNumId w:val="91"/>
  </w:num>
  <w:num w:numId="62" w16cid:durableId="1664967449">
    <w:abstractNumId w:val="82"/>
  </w:num>
  <w:num w:numId="63" w16cid:durableId="393478426">
    <w:abstractNumId w:val="90"/>
  </w:num>
  <w:num w:numId="64" w16cid:durableId="1777481327">
    <w:abstractNumId w:val="13"/>
  </w:num>
  <w:num w:numId="65" w16cid:durableId="494296309">
    <w:abstractNumId w:val="78"/>
  </w:num>
  <w:num w:numId="66" w16cid:durableId="2086563955">
    <w:abstractNumId w:val="49"/>
  </w:num>
  <w:num w:numId="67" w16cid:durableId="453527126">
    <w:abstractNumId w:val="60"/>
  </w:num>
  <w:num w:numId="68" w16cid:durableId="1411996976">
    <w:abstractNumId w:val="33"/>
  </w:num>
  <w:num w:numId="69" w16cid:durableId="887423244">
    <w:abstractNumId w:val="39"/>
  </w:num>
  <w:num w:numId="70" w16cid:durableId="1789853763">
    <w:abstractNumId w:val="65"/>
  </w:num>
  <w:num w:numId="71" w16cid:durableId="1626278748">
    <w:abstractNumId w:val="16"/>
  </w:num>
  <w:num w:numId="72" w16cid:durableId="1774476733">
    <w:abstractNumId w:val="10"/>
  </w:num>
  <w:num w:numId="73" w16cid:durableId="1898197976">
    <w:abstractNumId w:val="17"/>
  </w:num>
  <w:num w:numId="74" w16cid:durableId="1820271887">
    <w:abstractNumId w:val="74"/>
  </w:num>
  <w:num w:numId="75" w16cid:durableId="1698695620">
    <w:abstractNumId w:val="32"/>
  </w:num>
  <w:num w:numId="76" w16cid:durableId="558781832">
    <w:abstractNumId w:val="80"/>
  </w:num>
  <w:num w:numId="77" w16cid:durableId="1897616906">
    <w:abstractNumId w:val="71"/>
  </w:num>
  <w:num w:numId="78" w16cid:durableId="805515088">
    <w:abstractNumId w:val="12"/>
  </w:num>
  <w:num w:numId="79" w16cid:durableId="230778912">
    <w:abstractNumId w:val="50"/>
  </w:num>
  <w:num w:numId="80" w16cid:durableId="1828789480">
    <w:abstractNumId w:val="72"/>
  </w:num>
  <w:num w:numId="81" w16cid:durableId="1178619786">
    <w:abstractNumId w:val="35"/>
  </w:num>
  <w:num w:numId="82" w16cid:durableId="1255213496">
    <w:abstractNumId w:val="20"/>
  </w:num>
  <w:num w:numId="83" w16cid:durableId="900558133">
    <w:abstractNumId w:val="73"/>
  </w:num>
  <w:num w:numId="84" w16cid:durableId="618493028">
    <w:abstractNumId w:val="11"/>
  </w:num>
  <w:num w:numId="85" w16cid:durableId="1199198209">
    <w:abstractNumId w:val="15"/>
  </w:num>
  <w:num w:numId="86" w16cid:durableId="1204442242">
    <w:abstractNumId w:val="58"/>
  </w:num>
  <w:num w:numId="87" w16cid:durableId="1437751957">
    <w:abstractNumId w:val="55"/>
  </w:num>
  <w:num w:numId="88" w16cid:durableId="238255666">
    <w:abstractNumId w:val="23"/>
  </w:num>
  <w:num w:numId="89" w16cid:durableId="165484473">
    <w:abstractNumId w:val="56"/>
  </w:num>
  <w:num w:numId="90" w16cid:durableId="1517965987">
    <w:abstractNumId w:val="18"/>
  </w:num>
  <w:num w:numId="91" w16cid:durableId="1578781483">
    <w:abstractNumId w:val="79"/>
  </w:num>
  <w:num w:numId="92" w16cid:durableId="1814104545">
    <w:abstractNumId w:val="28"/>
  </w:num>
  <w:num w:numId="93" w16cid:durableId="1784179954">
    <w:abstractNumId w:val="68"/>
  </w:num>
  <w:numIdMacAtCleanup w:val="6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activeWritingStyle w:appName="MSWord" w:lang="en-US" w:vendorID="64" w:dllVersion="0" w:nlCheck="1" w:checkStyle="0"/>
  <w:activeWritingStyle w:appName="MSWord" w:lang="ru-RU" w:vendorID="64" w:dllVersion="4096" w:nlCheck="1" w:checkStyle="0"/>
  <w:activeWritingStyle w:appName="MSWord" w:lang="en-US" w:vendorID="64" w:dllVersion="4096" w:nlCheck="1" w:checkStyle="0"/>
  <w:attachedTemplate r:id="rId1"/>
  <w:stylePaneFormatFilter w:val="1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0" w:alternateStyleNames="0"/>
  <w:stylePaneSortMethod w:val="0000"/>
  <w:defaultTabStop w:val="720"/>
  <w:characterSpacingControl w:val="doNotCompress"/>
  <w:savePreviewPicture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a0MDY3srQwNzUxsLQ0MjFT0lEKTi0uzszPAykwrQUABSMX4SwAAAA="/>
  </w:docVars>
  <w:rsids>
    <w:rsidRoot w:val="00C66184"/>
    <w:rsid w:val="00001A3E"/>
    <w:rsid w:val="000029CD"/>
    <w:rsid w:val="000043FC"/>
    <w:rsid w:val="00005256"/>
    <w:rsid w:val="00014DE0"/>
    <w:rsid w:val="000336FA"/>
    <w:rsid w:val="000405C0"/>
    <w:rsid w:val="00043B47"/>
    <w:rsid w:val="00046D6B"/>
    <w:rsid w:val="00050090"/>
    <w:rsid w:val="00050594"/>
    <w:rsid w:val="00054889"/>
    <w:rsid w:val="000560C0"/>
    <w:rsid w:val="00064CCD"/>
    <w:rsid w:val="00065045"/>
    <w:rsid w:val="00065742"/>
    <w:rsid w:val="000852A5"/>
    <w:rsid w:val="00093DAE"/>
    <w:rsid w:val="000A1B9C"/>
    <w:rsid w:val="000B3B0D"/>
    <w:rsid w:val="000C27DB"/>
    <w:rsid w:val="000C61ED"/>
    <w:rsid w:val="000F524E"/>
    <w:rsid w:val="00101A0A"/>
    <w:rsid w:val="00110234"/>
    <w:rsid w:val="00113DC6"/>
    <w:rsid w:val="00114558"/>
    <w:rsid w:val="00115ECF"/>
    <w:rsid w:val="001237BA"/>
    <w:rsid w:val="00132ED2"/>
    <w:rsid w:val="00137718"/>
    <w:rsid w:val="00150C28"/>
    <w:rsid w:val="00154A4E"/>
    <w:rsid w:val="00154B17"/>
    <w:rsid w:val="0015595B"/>
    <w:rsid w:val="0015606F"/>
    <w:rsid w:val="00157882"/>
    <w:rsid w:val="001626FE"/>
    <w:rsid w:val="001657FE"/>
    <w:rsid w:val="001710CE"/>
    <w:rsid w:val="0017198D"/>
    <w:rsid w:val="00175200"/>
    <w:rsid w:val="00176109"/>
    <w:rsid w:val="001770D0"/>
    <w:rsid w:val="00194DFE"/>
    <w:rsid w:val="001970CD"/>
    <w:rsid w:val="001A2DB6"/>
    <w:rsid w:val="001A6F81"/>
    <w:rsid w:val="001A78AA"/>
    <w:rsid w:val="001B24C1"/>
    <w:rsid w:val="001B2655"/>
    <w:rsid w:val="001B2C8D"/>
    <w:rsid w:val="001B36A0"/>
    <w:rsid w:val="001B4305"/>
    <w:rsid w:val="001B5A9E"/>
    <w:rsid w:val="001B743A"/>
    <w:rsid w:val="001C5DE2"/>
    <w:rsid w:val="001C7C96"/>
    <w:rsid w:val="001D3ED6"/>
    <w:rsid w:val="001E7ED9"/>
    <w:rsid w:val="00205500"/>
    <w:rsid w:val="0020618B"/>
    <w:rsid w:val="0020703A"/>
    <w:rsid w:val="00211C7A"/>
    <w:rsid w:val="0022116A"/>
    <w:rsid w:val="00234E5A"/>
    <w:rsid w:val="00246C04"/>
    <w:rsid w:val="00246D74"/>
    <w:rsid w:val="002516AE"/>
    <w:rsid w:val="0025363F"/>
    <w:rsid w:val="00257005"/>
    <w:rsid w:val="00262B3C"/>
    <w:rsid w:val="00270580"/>
    <w:rsid w:val="0027131F"/>
    <w:rsid w:val="00283444"/>
    <w:rsid w:val="00286B0E"/>
    <w:rsid w:val="0029099C"/>
    <w:rsid w:val="00297DE1"/>
    <w:rsid w:val="002A1AA2"/>
    <w:rsid w:val="002A40CE"/>
    <w:rsid w:val="002A6B05"/>
    <w:rsid w:val="002B5B4C"/>
    <w:rsid w:val="002C0002"/>
    <w:rsid w:val="002C097D"/>
    <w:rsid w:val="002C409A"/>
    <w:rsid w:val="002C6962"/>
    <w:rsid w:val="002C7C9F"/>
    <w:rsid w:val="002D0D93"/>
    <w:rsid w:val="002D1723"/>
    <w:rsid w:val="002D17FF"/>
    <w:rsid w:val="002D24E9"/>
    <w:rsid w:val="002D452D"/>
    <w:rsid w:val="002E0175"/>
    <w:rsid w:val="002E0A80"/>
    <w:rsid w:val="002F278E"/>
    <w:rsid w:val="002F40AE"/>
    <w:rsid w:val="002F684B"/>
    <w:rsid w:val="00300F75"/>
    <w:rsid w:val="00314373"/>
    <w:rsid w:val="003256D3"/>
    <w:rsid w:val="0033243B"/>
    <w:rsid w:val="00336B2E"/>
    <w:rsid w:val="00343393"/>
    <w:rsid w:val="003525B6"/>
    <w:rsid w:val="00352BE7"/>
    <w:rsid w:val="0035576A"/>
    <w:rsid w:val="00363CDC"/>
    <w:rsid w:val="00365692"/>
    <w:rsid w:val="00373684"/>
    <w:rsid w:val="00381C14"/>
    <w:rsid w:val="00391FC3"/>
    <w:rsid w:val="00393C53"/>
    <w:rsid w:val="003940A0"/>
    <w:rsid w:val="003A2E9A"/>
    <w:rsid w:val="003B0566"/>
    <w:rsid w:val="003B2DBE"/>
    <w:rsid w:val="003B74E2"/>
    <w:rsid w:val="003C3B59"/>
    <w:rsid w:val="003E4AE5"/>
    <w:rsid w:val="003E5119"/>
    <w:rsid w:val="003F1DC4"/>
    <w:rsid w:val="003F4CAC"/>
    <w:rsid w:val="003F5235"/>
    <w:rsid w:val="003F6C83"/>
    <w:rsid w:val="00402678"/>
    <w:rsid w:val="00414D16"/>
    <w:rsid w:val="0041725A"/>
    <w:rsid w:val="004213BA"/>
    <w:rsid w:val="00423E5E"/>
    <w:rsid w:val="004332D6"/>
    <w:rsid w:val="004403AE"/>
    <w:rsid w:val="00442FF5"/>
    <w:rsid w:val="004459F7"/>
    <w:rsid w:val="004510B1"/>
    <w:rsid w:val="0045399C"/>
    <w:rsid w:val="004548BC"/>
    <w:rsid w:val="0045705F"/>
    <w:rsid w:val="004575D0"/>
    <w:rsid w:val="004628A3"/>
    <w:rsid w:val="004716F4"/>
    <w:rsid w:val="004774B6"/>
    <w:rsid w:val="00485591"/>
    <w:rsid w:val="00485DD4"/>
    <w:rsid w:val="0049228D"/>
    <w:rsid w:val="004B7D73"/>
    <w:rsid w:val="004C53BE"/>
    <w:rsid w:val="004C63A4"/>
    <w:rsid w:val="004C7801"/>
    <w:rsid w:val="004D2DED"/>
    <w:rsid w:val="004E36D2"/>
    <w:rsid w:val="004E5168"/>
    <w:rsid w:val="004E6785"/>
    <w:rsid w:val="004F185B"/>
    <w:rsid w:val="004F40C2"/>
    <w:rsid w:val="005075CF"/>
    <w:rsid w:val="00507D0F"/>
    <w:rsid w:val="00515DF2"/>
    <w:rsid w:val="0052043C"/>
    <w:rsid w:val="00521F9E"/>
    <w:rsid w:val="005239AA"/>
    <w:rsid w:val="00533B26"/>
    <w:rsid w:val="00536055"/>
    <w:rsid w:val="0054089F"/>
    <w:rsid w:val="00543150"/>
    <w:rsid w:val="0054764A"/>
    <w:rsid w:val="00551C2E"/>
    <w:rsid w:val="00552A0E"/>
    <w:rsid w:val="005567E7"/>
    <w:rsid w:val="00561FD1"/>
    <w:rsid w:val="00567B46"/>
    <w:rsid w:val="00574D41"/>
    <w:rsid w:val="00575268"/>
    <w:rsid w:val="00593D2D"/>
    <w:rsid w:val="00595B0B"/>
    <w:rsid w:val="00596FB7"/>
    <w:rsid w:val="005A3691"/>
    <w:rsid w:val="005B069D"/>
    <w:rsid w:val="005B0CD6"/>
    <w:rsid w:val="005B6061"/>
    <w:rsid w:val="005C2647"/>
    <w:rsid w:val="005C4119"/>
    <w:rsid w:val="005C5749"/>
    <w:rsid w:val="005C793D"/>
    <w:rsid w:val="005D5458"/>
    <w:rsid w:val="005E120A"/>
    <w:rsid w:val="005E7638"/>
    <w:rsid w:val="005E786A"/>
    <w:rsid w:val="005E7B49"/>
    <w:rsid w:val="005F3164"/>
    <w:rsid w:val="005F56F0"/>
    <w:rsid w:val="00610D60"/>
    <w:rsid w:val="00611A3D"/>
    <w:rsid w:val="00624C92"/>
    <w:rsid w:val="00625B4B"/>
    <w:rsid w:val="00645227"/>
    <w:rsid w:val="006474DE"/>
    <w:rsid w:val="00660279"/>
    <w:rsid w:val="0066037E"/>
    <w:rsid w:val="006606E5"/>
    <w:rsid w:val="0066476E"/>
    <w:rsid w:val="0066603D"/>
    <w:rsid w:val="006749AC"/>
    <w:rsid w:val="006806F6"/>
    <w:rsid w:val="00690307"/>
    <w:rsid w:val="006918DC"/>
    <w:rsid w:val="00692E9D"/>
    <w:rsid w:val="00694F71"/>
    <w:rsid w:val="006A3CC1"/>
    <w:rsid w:val="006A5A75"/>
    <w:rsid w:val="006B0C14"/>
    <w:rsid w:val="006B0D62"/>
    <w:rsid w:val="006B6D6D"/>
    <w:rsid w:val="006C310A"/>
    <w:rsid w:val="006C5DB5"/>
    <w:rsid w:val="006C685E"/>
    <w:rsid w:val="006D0A87"/>
    <w:rsid w:val="006D36B3"/>
    <w:rsid w:val="006D5058"/>
    <w:rsid w:val="006E39E8"/>
    <w:rsid w:val="006F6510"/>
    <w:rsid w:val="00700600"/>
    <w:rsid w:val="007138FD"/>
    <w:rsid w:val="00717589"/>
    <w:rsid w:val="007201AE"/>
    <w:rsid w:val="007224AF"/>
    <w:rsid w:val="00736572"/>
    <w:rsid w:val="007370CA"/>
    <w:rsid w:val="00737D0C"/>
    <w:rsid w:val="0074004C"/>
    <w:rsid w:val="007414E3"/>
    <w:rsid w:val="00744EC9"/>
    <w:rsid w:val="007478C2"/>
    <w:rsid w:val="0075191C"/>
    <w:rsid w:val="00751B55"/>
    <w:rsid w:val="00753DBE"/>
    <w:rsid w:val="0075795F"/>
    <w:rsid w:val="00761218"/>
    <w:rsid w:val="00767834"/>
    <w:rsid w:val="00767C30"/>
    <w:rsid w:val="00771861"/>
    <w:rsid w:val="00775292"/>
    <w:rsid w:val="00777D46"/>
    <w:rsid w:val="007826FD"/>
    <w:rsid w:val="00784AA9"/>
    <w:rsid w:val="00785A33"/>
    <w:rsid w:val="00785E6C"/>
    <w:rsid w:val="00791FA5"/>
    <w:rsid w:val="00793215"/>
    <w:rsid w:val="007A0402"/>
    <w:rsid w:val="007A1AA6"/>
    <w:rsid w:val="007A1CB3"/>
    <w:rsid w:val="007A210F"/>
    <w:rsid w:val="007A2F7A"/>
    <w:rsid w:val="007A400E"/>
    <w:rsid w:val="007A5F88"/>
    <w:rsid w:val="007A6C6B"/>
    <w:rsid w:val="007B3AC2"/>
    <w:rsid w:val="007B56B8"/>
    <w:rsid w:val="007B7B43"/>
    <w:rsid w:val="007C10F5"/>
    <w:rsid w:val="007C38C8"/>
    <w:rsid w:val="007C545F"/>
    <w:rsid w:val="007D2070"/>
    <w:rsid w:val="007E0FCE"/>
    <w:rsid w:val="007E290C"/>
    <w:rsid w:val="007E5D11"/>
    <w:rsid w:val="007E7ED1"/>
    <w:rsid w:val="008007B9"/>
    <w:rsid w:val="00801BBF"/>
    <w:rsid w:val="00804FAD"/>
    <w:rsid w:val="0081154B"/>
    <w:rsid w:val="00815B2B"/>
    <w:rsid w:val="00831027"/>
    <w:rsid w:val="008339EE"/>
    <w:rsid w:val="0083495D"/>
    <w:rsid w:val="00840BEA"/>
    <w:rsid w:val="00851795"/>
    <w:rsid w:val="00853825"/>
    <w:rsid w:val="0085556D"/>
    <w:rsid w:val="00856148"/>
    <w:rsid w:val="008763AE"/>
    <w:rsid w:val="008810B4"/>
    <w:rsid w:val="008817AF"/>
    <w:rsid w:val="00881C37"/>
    <w:rsid w:val="00882799"/>
    <w:rsid w:val="00887B51"/>
    <w:rsid w:val="00893CB8"/>
    <w:rsid w:val="008945BA"/>
    <w:rsid w:val="00894A50"/>
    <w:rsid w:val="00895103"/>
    <w:rsid w:val="008A3B8E"/>
    <w:rsid w:val="008A5DB7"/>
    <w:rsid w:val="008A672A"/>
    <w:rsid w:val="008B3004"/>
    <w:rsid w:val="008C58BF"/>
    <w:rsid w:val="008D0387"/>
    <w:rsid w:val="008D068B"/>
    <w:rsid w:val="008D0ED1"/>
    <w:rsid w:val="008D6D20"/>
    <w:rsid w:val="008E0A15"/>
    <w:rsid w:val="008E1730"/>
    <w:rsid w:val="008E2B11"/>
    <w:rsid w:val="008E3C99"/>
    <w:rsid w:val="008E5451"/>
    <w:rsid w:val="008F16AC"/>
    <w:rsid w:val="008F22CC"/>
    <w:rsid w:val="00902DA6"/>
    <w:rsid w:val="0090317B"/>
    <w:rsid w:val="00904DDD"/>
    <w:rsid w:val="00904EC3"/>
    <w:rsid w:val="009123A3"/>
    <w:rsid w:val="009202B0"/>
    <w:rsid w:val="009245E0"/>
    <w:rsid w:val="00926465"/>
    <w:rsid w:val="009279E4"/>
    <w:rsid w:val="00930948"/>
    <w:rsid w:val="00931652"/>
    <w:rsid w:val="009324B5"/>
    <w:rsid w:val="00940D3A"/>
    <w:rsid w:val="009512EF"/>
    <w:rsid w:val="0095240B"/>
    <w:rsid w:val="009558E7"/>
    <w:rsid w:val="00957CBD"/>
    <w:rsid w:val="009643BB"/>
    <w:rsid w:val="00967A5F"/>
    <w:rsid w:val="00972D2C"/>
    <w:rsid w:val="00972D81"/>
    <w:rsid w:val="00977037"/>
    <w:rsid w:val="009825D7"/>
    <w:rsid w:val="00984D45"/>
    <w:rsid w:val="00992098"/>
    <w:rsid w:val="00993F56"/>
    <w:rsid w:val="00997AEF"/>
    <w:rsid w:val="009A2F30"/>
    <w:rsid w:val="009A7D23"/>
    <w:rsid w:val="009B18AC"/>
    <w:rsid w:val="009B3579"/>
    <w:rsid w:val="009B5BA6"/>
    <w:rsid w:val="009C390F"/>
    <w:rsid w:val="009D2304"/>
    <w:rsid w:val="009D4276"/>
    <w:rsid w:val="009E3456"/>
    <w:rsid w:val="009E5967"/>
    <w:rsid w:val="009F01AB"/>
    <w:rsid w:val="009F1EB7"/>
    <w:rsid w:val="00A0776B"/>
    <w:rsid w:val="00A101A1"/>
    <w:rsid w:val="00A107A2"/>
    <w:rsid w:val="00A139FF"/>
    <w:rsid w:val="00A14F01"/>
    <w:rsid w:val="00A245D1"/>
    <w:rsid w:val="00A31928"/>
    <w:rsid w:val="00A47C9C"/>
    <w:rsid w:val="00A51FDD"/>
    <w:rsid w:val="00A52E17"/>
    <w:rsid w:val="00A53262"/>
    <w:rsid w:val="00A64539"/>
    <w:rsid w:val="00A65095"/>
    <w:rsid w:val="00A660CB"/>
    <w:rsid w:val="00A6686D"/>
    <w:rsid w:val="00A6793F"/>
    <w:rsid w:val="00A67CB9"/>
    <w:rsid w:val="00A76B59"/>
    <w:rsid w:val="00A80BF8"/>
    <w:rsid w:val="00A90662"/>
    <w:rsid w:val="00A93B0A"/>
    <w:rsid w:val="00AA6F05"/>
    <w:rsid w:val="00AB3B1C"/>
    <w:rsid w:val="00AB4D60"/>
    <w:rsid w:val="00AC697A"/>
    <w:rsid w:val="00AD6007"/>
    <w:rsid w:val="00AD7BEE"/>
    <w:rsid w:val="00AE09CE"/>
    <w:rsid w:val="00AE6C43"/>
    <w:rsid w:val="00AE7413"/>
    <w:rsid w:val="00AE7D89"/>
    <w:rsid w:val="00AF2876"/>
    <w:rsid w:val="00AF3267"/>
    <w:rsid w:val="00B0157C"/>
    <w:rsid w:val="00B05313"/>
    <w:rsid w:val="00B0612A"/>
    <w:rsid w:val="00B16FC6"/>
    <w:rsid w:val="00B20265"/>
    <w:rsid w:val="00B20FCB"/>
    <w:rsid w:val="00B21A5B"/>
    <w:rsid w:val="00B25DAF"/>
    <w:rsid w:val="00B26B6E"/>
    <w:rsid w:val="00B36088"/>
    <w:rsid w:val="00B44A9C"/>
    <w:rsid w:val="00B468EA"/>
    <w:rsid w:val="00B578C4"/>
    <w:rsid w:val="00B61B8E"/>
    <w:rsid w:val="00B62753"/>
    <w:rsid w:val="00B74B8C"/>
    <w:rsid w:val="00B8329E"/>
    <w:rsid w:val="00B91840"/>
    <w:rsid w:val="00B95F35"/>
    <w:rsid w:val="00BB1E9A"/>
    <w:rsid w:val="00BB2149"/>
    <w:rsid w:val="00BB51FA"/>
    <w:rsid w:val="00BB5275"/>
    <w:rsid w:val="00BB6323"/>
    <w:rsid w:val="00BD49FA"/>
    <w:rsid w:val="00BD4DDF"/>
    <w:rsid w:val="00BD5268"/>
    <w:rsid w:val="00BE10D0"/>
    <w:rsid w:val="00BE6FD9"/>
    <w:rsid w:val="00BF5803"/>
    <w:rsid w:val="00C078DB"/>
    <w:rsid w:val="00C1345C"/>
    <w:rsid w:val="00C15E02"/>
    <w:rsid w:val="00C160B3"/>
    <w:rsid w:val="00C2158A"/>
    <w:rsid w:val="00C26BEA"/>
    <w:rsid w:val="00C33468"/>
    <w:rsid w:val="00C33AFF"/>
    <w:rsid w:val="00C3540B"/>
    <w:rsid w:val="00C3610A"/>
    <w:rsid w:val="00C464E4"/>
    <w:rsid w:val="00C512B8"/>
    <w:rsid w:val="00C52D44"/>
    <w:rsid w:val="00C56D47"/>
    <w:rsid w:val="00C61677"/>
    <w:rsid w:val="00C62105"/>
    <w:rsid w:val="00C66184"/>
    <w:rsid w:val="00C73EB8"/>
    <w:rsid w:val="00C75BA1"/>
    <w:rsid w:val="00C94857"/>
    <w:rsid w:val="00C94DC4"/>
    <w:rsid w:val="00C96AC3"/>
    <w:rsid w:val="00C97D5A"/>
    <w:rsid w:val="00CA727B"/>
    <w:rsid w:val="00CB4486"/>
    <w:rsid w:val="00CB5363"/>
    <w:rsid w:val="00CB6EA7"/>
    <w:rsid w:val="00CD0DD7"/>
    <w:rsid w:val="00CD0FAD"/>
    <w:rsid w:val="00CD5524"/>
    <w:rsid w:val="00CD5560"/>
    <w:rsid w:val="00CE08B8"/>
    <w:rsid w:val="00CE5704"/>
    <w:rsid w:val="00CE5D7C"/>
    <w:rsid w:val="00CF5046"/>
    <w:rsid w:val="00D003B6"/>
    <w:rsid w:val="00D0361F"/>
    <w:rsid w:val="00D11196"/>
    <w:rsid w:val="00D11B8A"/>
    <w:rsid w:val="00D15DDA"/>
    <w:rsid w:val="00D17DE7"/>
    <w:rsid w:val="00D215FF"/>
    <w:rsid w:val="00D235A0"/>
    <w:rsid w:val="00D32439"/>
    <w:rsid w:val="00D338D7"/>
    <w:rsid w:val="00D33A5A"/>
    <w:rsid w:val="00D34305"/>
    <w:rsid w:val="00D37683"/>
    <w:rsid w:val="00D40C9B"/>
    <w:rsid w:val="00D41408"/>
    <w:rsid w:val="00D44706"/>
    <w:rsid w:val="00D50EC1"/>
    <w:rsid w:val="00D53B69"/>
    <w:rsid w:val="00D70CDA"/>
    <w:rsid w:val="00D777C1"/>
    <w:rsid w:val="00D84035"/>
    <w:rsid w:val="00DA2A88"/>
    <w:rsid w:val="00DA4B7C"/>
    <w:rsid w:val="00DA6DBC"/>
    <w:rsid w:val="00DA6FC3"/>
    <w:rsid w:val="00DB04D8"/>
    <w:rsid w:val="00DC3AE9"/>
    <w:rsid w:val="00DC44AC"/>
    <w:rsid w:val="00DC7661"/>
    <w:rsid w:val="00DD31F9"/>
    <w:rsid w:val="00DD46F4"/>
    <w:rsid w:val="00DE490B"/>
    <w:rsid w:val="00DE6308"/>
    <w:rsid w:val="00DF7B79"/>
    <w:rsid w:val="00E10B75"/>
    <w:rsid w:val="00E21412"/>
    <w:rsid w:val="00E223BD"/>
    <w:rsid w:val="00E27134"/>
    <w:rsid w:val="00E30FF1"/>
    <w:rsid w:val="00E3203E"/>
    <w:rsid w:val="00E40C38"/>
    <w:rsid w:val="00E41251"/>
    <w:rsid w:val="00E5008F"/>
    <w:rsid w:val="00E5076A"/>
    <w:rsid w:val="00E50B2E"/>
    <w:rsid w:val="00E678C1"/>
    <w:rsid w:val="00E84F0F"/>
    <w:rsid w:val="00E85583"/>
    <w:rsid w:val="00E86543"/>
    <w:rsid w:val="00E90DA8"/>
    <w:rsid w:val="00E93B0B"/>
    <w:rsid w:val="00E97148"/>
    <w:rsid w:val="00EA4013"/>
    <w:rsid w:val="00EA4D0B"/>
    <w:rsid w:val="00EA6E10"/>
    <w:rsid w:val="00EB362D"/>
    <w:rsid w:val="00EB603F"/>
    <w:rsid w:val="00EC7849"/>
    <w:rsid w:val="00ED0DD0"/>
    <w:rsid w:val="00ED1F19"/>
    <w:rsid w:val="00EF262B"/>
    <w:rsid w:val="00EF577C"/>
    <w:rsid w:val="00F03646"/>
    <w:rsid w:val="00F0457A"/>
    <w:rsid w:val="00F16443"/>
    <w:rsid w:val="00F2573F"/>
    <w:rsid w:val="00F26E84"/>
    <w:rsid w:val="00F36A01"/>
    <w:rsid w:val="00F50E79"/>
    <w:rsid w:val="00F54288"/>
    <w:rsid w:val="00F55026"/>
    <w:rsid w:val="00F668F0"/>
    <w:rsid w:val="00F670E1"/>
    <w:rsid w:val="00F76235"/>
    <w:rsid w:val="00F77ED1"/>
    <w:rsid w:val="00F80445"/>
    <w:rsid w:val="00F80CC4"/>
    <w:rsid w:val="00F814B0"/>
    <w:rsid w:val="00F94ED9"/>
    <w:rsid w:val="00F97224"/>
    <w:rsid w:val="00FA43A8"/>
    <w:rsid w:val="00FA59E9"/>
    <w:rsid w:val="00FB0F21"/>
    <w:rsid w:val="00FB151C"/>
    <w:rsid w:val="00FB2B2A"/>
    <w:rsid w:val="00FC2AE8"/>
    <w:rsid w:val="00FC2F32"/>
    <w:rsid w:val="00FD3C9C"/>
    <w:rsid w:val="00FE49FC"/>
    <w:rsid w:val="00FE53EF"/>
    <w:rsid w:val="00FE6231"/>
    <w:rsid w:val="00FF36C7"/>
    <w:rsid w:val="00FF3E58"/>
    <w:rsid w:val="00FF576E"/>
    <w:rsid w:val="00FF685F"/>
    <w:rsid w:val="00FF7D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1EB01D0A"/>
  <w15:chartTrackingRefBased/>
  <w15:docId w15:val="{2F6D6350-DBC9-4950-BD12-55D851FDAD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ru-RU" w:eastAsia="en-US" w:bidi="ar-SA"/>
      </w:rPr>
    </w:rPrDefault>
    <w:pPrDefault>
      <w:pPr>
        <w:ind w:firstLine="72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/>
    <w:lsdException w:name="heading 3" w:uiPriority="9"/>
    <w:lsdException w:name="heading 4" w:semiHidden="1" w:uiPriority="9" w:qFormat="1"/>
    <w:lsdException w:name="heading 5" w:semiHidden="1" w:uiPriority="9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uiPriority="39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qFormat="1"/>
    <w:lsdException w:name="Emphasis" w:semiHidden="1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semiHidden="1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qFormat="1"/>
    <w:lsdException w:name="Intense Emphasis" w:semiHidden="1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2">
    <w:name w:val="Normal"/>
    <w:qFormat/>
    <w:rsid w:val="004E36D2"/>
    <w:rPr>
      <w:rFonts w:ascii="Times New Roman" w:hAnsi="Times New Roman"/>
      <w:sz w:val="28"/>
    </w:rPr>
  </w:style>
  <w:style w:type="paragraph" w:styleId="1">
    <w:name w:val="heading 1"/>
    <w:basedOn w:val="21"/>
    <w:next w:val="a2"/>
    <w:link w:val="10"/>
    <w:uiPriority w:val="9"/>
    <w:qFormat/>
    <w:rsid w:val="00B44A9C"/>
    <w:pPr>
      <w:numPr>
        <w:numId w:val="57"/>
      </w:numPr>
      <w:ind w:left="432"/>
      <w:outlineLvl w:val="0"/>
    </w:pPr>
    <w:rPr>
      <w:rFonts w:ascii="Calibri" w:hAnsi="Calibri"/>
      <w:b/>
      <w:sz w:val="32"/>
    </w:rPr>
  </w:style>
  <w:style w:type="paragraph" w:styleId="21">
    <w:name w:val="heading 2"/>
    <w:basedOn w:val="a2"/>
    <w:next w:val="a2"/>
    <w:link w:val="22"/>
    <w:uiPriority w:val="9"/>
    <w:rsid w:val="00A14F01"/>
    <w:pPr>
      <w:numPr>
        <w:numId w:val="56"/>
      </w:numPr>
      <w:spacing w:line="360" w:lineRule="auto"/>
      <w:outlineLvl w:val="1"/>
    </w:pPr>
  </w:style>
  <w:style w:type="paragraph" w:styleId="31">
    <w:name w:val="heading 3"/>
    <w:basedOn w:val="a2"/>
    <w:next w:val="a2"/>
    <w:link w:val="32"/>
    <w:uiPriority w:val="9"/>
    <w:rsid w:val="008C58BF"/>
    <w:pPr>
      <w:keepNext/>
      <w:keepLines/>
      <w:numPr>
        <w:ilvl w:val="2"/>
        <w:numId w:val="57"/>
      </w:numPr>
      <w:spacing w:before="120"/>
      <w:outlineLvl w:val="2"/>
    </w:pPr>
    <w:rPr>
      <w:rFonts w:asciiTheme="majorHAnsi" w:eastAsiaTheme="majorEastAsia" w:hAnsiTheme="majorHAnsi" w:cstheme="majorBidi"/>
      <w:smallCaps/>
      <w:szCs w:val="28"/>
    </w:rPr>
  </w:style>
  <w:style w:type="paragraph" w:styleId="41">
    <w:name w:val="heading 4"/>
    <w:basedOn w:val="a2"/>
    <w:next w:val="a2"/>
    <w:link w:val="42"/>
    <w:uiPriority w:val="9"/>
    <w:semiHidden/>
    <w:unhideWhenUsed/>
    <w:qFormat/>
    <w:rsid w:val="008C58BF"/>
    <w:pPr>
      <w:keepNext/>
      <w:keepLines/>
      <w:numPr>
        <w:ilvl w:val="3"/>
        <w:numId w:val="57"/>
      </w:numPr>
      <w:spacing w:before="120"/>
      <w:outlineLvl w:val="3"/>
    </w:pPr>
    <w:rPr>
      <w:rFonts w:asciiTheme="majorHAnsi" w:eastAsiaTheme="majorEastAsia" w:hAnsiTheme="majorHAnsi" w:cstheme="majorBidi"/>
      <w:caps/>
    </w:rPr>
  </w:style>
  <w:style w:type="paragraph" w:styleId="51">
    <w:name w:val="heading 5"/>
    <w:basedOn w:val="a2"/>
    <w:next w:val="a2"/>
    <w:link w:val="52"/>
    <w:uiPriority w:val="9"/>
    <w:semiHidden/>
    <w:unhideWhenUsed/>
    <w:qFormat/>
    <w:rsid w:val="008C58BF"/>
    <w:pPr>
      <w:keepNext/>
      <w:keepLines/>
      <w:numPr>
        <w:ilvl w:val="4"/>
        <w:numId w:val="57"/>
      </w:numPr>
      <w:spacing w:before="120"/>
      <w:outlineLvl w:val="4"/>
    </w:pPr>
    <w:rPr>
      <w:rFonts w:asciiTheme="majorHAnsi" w:eastAsiaTheme="majorEastAsia" w:hAnsiTheme="majorHAnsi" w:cstheme="majorBidi"/>
      <w:i/>
      <w:iCs/>
      <w:caps/>
    </w:rPr>
  </w:style>
  <w:style w:type="paragraph" w:styleId="6">
    <w:name w:val="heading 6"/>
    <w:basedOn w:val="a2"/>
    <w:next w:val="a2"/>
    <w:link w:val="60"/>
    <w:uiPriority w:val="9"/>
    <w:semiHidden/>
    <w:unhideWhenUsed/>
    <w:qFormat/>
    <w:rsid w:val="008C58BF"/>
    <w:pPr>
      <w:keepNext/>
      <w:keepLines/>
      <w:numPr>
        <w:ilvl w:val="5"/>
        <w:numId w:val="57"/>
      </w:numPr>
      <w:spacing w:before="120"/>
      <w:outlineLvl w:val="5"/>
    </w:pPr>
    <w:rPr>
      <w:rFonts w:asciiTheme="majorHAnsi" w:eastAsiaTheme="majorEastAsia" w:hAnsiTheme="majorHAnsi" w:cstheme="majorBidi"/>
      <w:b/>
      <w:bCs/>
      <w:caps/>
      <w:color w:val="262626" w:themeColor="text1" w:themeTint="D9"/>
      <w:sz w:val="20"/>
      <w:szCs w:val="20"/>
    </w:rPr>
  </w:style>
  <w:style w:type="paragraph" w:styleId="7">
    <w:name w:val="heading 7"/>
    <w:basedOn w:val="a2"/>
    <w:next w:val="a2"/>
    <w:link w:val="70"/>
    <w:uiPriority w:val="9"/>
    <w:semiHidden/>
    <w:unhideWhenUsed/>
    <w:qFormat/>
    <w:rsid w:val="008C58BF"/>
    <w:pPr>
      <w:keepNext/>
      <w:keepLines/>
      <w:numPr>
        <w:ilvl w:val="6"/>
        <w:numId w:val="57"/>
      </w:numPr>
      <w:spacing w:before="120"/>
      <w:outlineLvl w:val="6"/>
    </w:pPr>
    <w:rPr>
      <w:rFonts w:asciiTheme="majorHAnsi" w:eastAsiaTheme="majorEastAsia" w:hAnsiTheme="majorHAnsi" w:cstheme="majorBidi"/>
      <w:b/>
      <w:bCs/>
      <w:i/>
      <w:iCs/>
      <w:caps/>
      <w:color w:val="262626" w:themeColor="text1" w:themeTint="D9"/>
      <w:sz w:val="20"/>
      <w:szCs w:val="20"/>
    </w:rPr>
  </w:style>
  <w:style w:type="paragraph" w:styleId="8">
    <w:name w:val="heading 8"/>
    <w:basedOn w:val="a2"/>
    <w:next w:val="a2"/>
    <w:link w:val="80"/>
    <w:uiPriority w:val="9"/>
    <w:semiHidden/>
    <w:unhideWhenUsed/>
    <w:qFormat/>
    <w:rsid w:val="008C58BF"/>
    <w:pPr>
      <w:keepNext/>
      <w:keepLines/>
      <w:numPr>
        <w:ilvl w:val="7"/>
        <w:numId w:val="57"/>
      </w:numPr>
      <w:spacing w:before="120"/>
      <w:outlineLvl w:val="7"/>
    </w:pPr>
    <w:rPr>
      <w:rFonts w:asciiTheme="majorHAnsi" w:eastAsiaTheme="majorEastAsia" w:hAnsiTheme="majorHAnsi" w:cstheme="majorBidi"/>
      <w:b/>
      <w:bCs/>
      <w:caps/>
      <w:color w:val="7F7F7F" w:themeColor="text1" w:themeTint="80"/>
      <w:sz w:val="20"/>
      <w:szCs w:val="20"/>
    </w:rPr>
  </w:style>
  <w:style w:type="paragraph" w:styleId="9">
    <w:name w:val="heading 9"/>
    <w:basedOn w:val="a2"/>
    <w:next w:val="a2"/>
    <w:link w:val="90"/>
    <w:uiPriority w:val="9"/>
    <w:semiHidden/>
    <w:unhideWhenUsed/>
    <w:qFormat/>
    <w:rsid w:val="008C58BF"/>
    <w:pPr>
      <w:keepNext/>
      <w:keepLines/>
      <w:numPr>
        <w:ilvl w:val="8"/>
        <w:numId w:val="57"/>
      </w:numPr>
      <w:spacing w:before="120"/>
      <w:outlineLvl w:val="8"/>
    </w:pPr>
    <w:rPr>
      <w:rFonts w:asciiTheme="majorHAnsi" w:eastAsiaTheme="majorEastAsia" w:hAnsiTheme="majorHAnsi" w:cstheme="majorBidi"/>
      <w:b/>
      <w:bCs/>
      <w:i/>
      <w:iCs/>
      <w:caps/>
      <w:color w:val="7F7F7F" w:themeColor="text1" w:themeTint="80"/>
      <w:sz w:val="20"/>
      <w:szCs w:val="20"/>
    </w:rPr>
  </w:style>
  <w:style w:type="character" w:default="1" w:styleId="a3">
    <w:name w:val="Default Paragraph Font"/>
    <w:uiPriority w:val="1"/>
    <w:unhideWhenUsed/>
  </w:style>
  <w:style w:type="table" w:default="1" w:styleId="a4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5">
    <w:name w:val="No List"/>
    <w:uiPriority w:val="99"/>
    <w:semiHidden/>
    <w:unhideWhenUsed/>
  </w:style>
  <w:style w:type="character" w:customStyle="1" w:styleId="10">
    <w:name w:val="Заголовок 1 Знак"/>
    <w:basedOn w:val="a3"/>
    <w:link w:val="1"/>
    <w:uiPriority w:val="9"/>
    <w:rsid w:val="00B44A9C"/>
    <w:rPr>
      <w:rFonts w:ascii="Calibri" w:hAnsi="Calibri"/>
      <w:b/>
      <w:sz w:val="32"/>
    </w:rPr>
  </w:style>
  <w:style w:type="paragraph" w:styleId="a6">
    <w:name w:val="TOC Heading"/>
    <w:basedOn w:val="1"/>
    <w:next w:val="a2"/>
    <w:uiPriority w:val="39"/>
    <w:qFormat/>
    <w:rsid w:val="008C58BF"/>
    <w:pPr>
      <w:outlineLvl w:val="9"/>
    </w:pPr>
  </w:style>
  <w:style w:type="paragraph" w:styleId="11">
    <w:name w:val="toc 1"/>
    <w:basedOn w:val="a2"/>
    <w:next w:val="a2"/>
    <w:autoRedefine/>
    <w:uiPriority w:val="39"/>
    <w:rsid w:val="004E6785"/>
  </w:style>
  <w:style w:type="character" w:styleId="a7">
    <w:name w:val="Hyperlink"/>
    <w:uiPriority w:val="99"/>
    <w:unhideWhenUsed/>
    <w:rsid w:val="004E6785"/>
    <w:rPr>
      <w:rFonts w:ascii="Times New Roman" w:hAnsi="Times New Roman" w:cs="Times New Roman"/>
      <w:color w:val="0563C1"/>
      <w:u w:val="single"/>
    </w:rPr>
  </w:style>
  <w:style w:type="paragraph" w:styleId="a8">
    <w:name w:val="header"/>
    <w:basedOn w:val="a2"/>
    <w:link w:val="a9"/>
    <w:uiPriority w:val="99"/>
    <w:rsid w:val="004E6785"/>
    <w:pPr>
      <w:tabs>
        <w:tab w:val="center" w:pos="4680"/>
        <w:tab w:val="right" w:pos="9360"/>
      </w:tabs>
      <w:ind w:firstLine="0"/>
    </w:pPr>
  </w:style>
  <w:style w:type="character" w:customStyle="1" w:styleId="a9">
    <w:name w:val="Верхний колонтитул Знак"/>
    <w:link w:val="a8"/>
    <w:uiPriority w:val="99"/>
    <w:rsid w:val="004E36D2"/>
  </w:style>
  <w:style w:type="paragraph" w:styleId="aa">
    <w:name w:val="footer"/>
    <w:basedOn w:val="a2"/>
    <w:link w:val="ab"/>
    <w:uiPriority w:val="99"/>
    <w:rsid w:val="004E6785"/>
    <w:pPr>
      <w:tabs>
        <w:tab w:val="center" w:pos="4680"/>
        <w:tab w:val="right" w:pos="9360"/>
      </w:tabs>
      <w:ind w:firstLine="0"/>
    </w:pPr>
  </w:style>
  <w:style w:type="character" w:customStyle="1" w:styleId="ab">
    <w:name w:val="Нижний колонтитул Знак"/>
    <w:link w:val="aa"/>
    <w:uiPriority w:val="99"/>
    <w:rsid w:val="004E36D2"/>
  </w:style>
  <w:style w:type="character" w:customStyle="1" w:styleId="22">
    <w:name w:val="Заголовок 2 Знак"/>
    <w:basedOn w:val="a3"/>
    <w:link w:val="21"/>
    <w:uiPriority w:val="9"/>
    <w:rsid w:val="004E36D2"/>
    <w:rPr>
      <w:rFonts w:ascii="Times New Roman" w:hAnsi="Times New Roman"/>
      <w:sz w:val="28"/>
    </w:rPr>
  </w:style>
  <w:style w:type="paragraph" w:styleId="23">
    <w:name w:val="toc 2"/>
    <w:basedOn w:val="a2"/>
    <w:next w:val="a2"/>
    <w:autoRedefine/>
    <w:uiPriority w:val="39"/>
    <w:rsid w:val="00596FB7"/>
    <w:pPr>
      <w:tabs>
        <w:tab w:val="right" w:leader="dot" w:pos="9350"/>
      </w:tabs>
      <w:ind w:left="720"/>
    </w:pPr>
    <w:rPr>
      <w:rFonts w:ascii="Calibri" w:hAnsi="Calibri"/>
      <w:smallCaps/>
      <w:noProof/>
      <w:spacing w:val="7"/>
    </w:rPr>
  </w:style>
  <w:style w:type="character" w:customStyle="1" w:styleId="32">
    <w:name w:val="Заголовок 3 Знак"/>
    <w:basedOn w:val="a3"/>
    <w:link w:val="31"/>
    <w:uiPriority w:val="9"/>
    <w:rsid w:val="004E36D2"/>
    <w:rPr>
      <w:rFonts w:asciiTheme="majorHAnsi" w:eastAsiaTheme="majorEastAsia" w:hAnsiTheme="majorHAnsi" w:cstheme="majorBidi"/>
      <w:smallCaps/>
      <w:sz w:val="28"/>
      <w:szCs w:val="28"/>
    </w:rPr>
  </w:style>
  <w:style w:type="paragraph" w:styleId="ac">
    <w:name w:val="List Paragraph"/>
    <w:basedOn w:val="a2"/>
    <w:uiPriority w:val="34"/>
    <w:qFormat/>
    <w:rsid w:val="004E6785"/>
    <w:pPr>
      <w:ind w:left="720"/>
      <w:contextualSpacing/>
    </w:pPr>
  </w:style>
  <w:style w:type="paragraph" w:styleId="ad">
    <w:name w:val="Title"/>
    <w:basedOn w:val="a2"/>
    <w:next w:val="a2"/>
    <w:link w:val="ae"/>
    <w:uiPriority w:val="10"/>
    <w:qFormat/>
    <w:rsid w:val="008C58BF"/>
    <w:pPr>
      <w:contextualSpacing/>
    </w:pPr>
    <w:rPr>
      <w:rFonts w:asciiTheme="majorHAnsi" w:eastAsiaTheme="majorEastAsia" w:hAnsiTheme="majorHAnsi" w:cstheme="majorBidi"/>
      <w:caps/>
      <w:color w:val="404040" w:themeColor="text1" w:themeTint="BF"/>
      <w:spacing w:val="-10"/>
      <w:sz w:val="72"/>
      <w:szCs w:val="72"/>
    </w:rPr>
  </w:style>
  <w:style w:type="character" w:customStyle="1" w:styleId="ae">
    <w:name w:val="Заголовок Знак"/>
    <w:basedOn w:val="a3"/>
    <w:link w:val="ad"/>
    <w:uiPriority w:val="10"/>
    <w:rsid w:val="008C58BF"/>
    <w:rPr>
      <w:rFonts w:asciiTheme="majorHAnsi" w:eastAsiaTheme="majorEastAsia" w:hAnsiTheme="majorHAnsi" w:cstheme="majorBidi"/>
      <w:caps/>
      <w:color w:val="404040" w:themeColor="text1" w:themeTint="BF"/>
      <w:spacing w:val="-10"/>
      <w:sz w:val="72"/>
      <w:szCs w:val="72"/>
    </w:rPr>
  </w:style>
  <w:style w:type="paragraph" w:styleId="af">
    <w:name w:val="Subtitle"/>
    <w:basedOn w:val="a2"/>
    <w:next w:val="a2"/>
    <w:link w:val="af0"/>
    <w:uiPriority w:val="11"/>
    <w:qFormat/>
    <w:rsid w:val="008C58BF"/>
    <w:pPr>
      <w:numPr>
        <w:ilvl w:val="1"/>
      </w:numPr>
      <w:ind w:firstLine="720"/>
    </w:pPr>
    <w:rPr>
      <w:rFonts w:asciiTheme="majorHAnsi" w:eastAsiaTheme="majorEastAsia" w:hAnsiTheme="majorHAnsi" w:cstheme="majorBidi"/>
      <w:smallCaps/>
      <w:color w:val="595959" w:themeColor="text1" w:themeTint="A6"/>
      <w:szCs w:val="28"/>
    </w:rPr>
  </w:style>
  <w:style w:type="character" w:customStyle="1" w:styleId="af0">
    <w:name w:val="Подзаголовок Знак"/>
    <w:basedOn w:val="a3"/>
    <w:link w:val="af"/>
    <w:uiPriority w:val="11"/>
    <w:rsid w:val="008C58BF"/>
    <w:rPr>
      <w:rFonts w:asciiTheme="majorHAnsi" w:eastAsiaTheme="majorEastAsia" w:hAnsiTheme="majorHAnsi" w:cstheme="majorBidi"/>
      <w:smallCaps/>
      <w:color w:val="595959" w:themeColor="text1" w:themeTint="A6"/>
      <w:sz w:val="28"/>
      <w:szCs w:val="28"/>
    </w:rPr>
  </w:style>
  <w:style w:type="paragraph" w:customStyle="1" w:styleId="af1">
    <w:name w:val="Текст титульной страницы"/>
    <w:basedOn w:val="a2"/>
    <w:rsid w:val="004E6785"/>
    <w:pPr>
      <w:ind w:firstLine="0"/>
      <w:jc w:val="center"/>
    </w:pPr>
  </w:style>
  <w:style w:type="paragraph" w:customStyle="1" w:styleId="af2">
    <w:name w:val="Автор"/>
    <w:basedOn w:val="a2"/>
    <w:rsid w:val="004E6785"/>
    <w:pPr>
      <w:ind w:firstLine="0"/>
      <w:jc w:val="center"/>
    </w:pPr>
    <w:rPr>
      <w:i/>
      <w:sz w:val="36"/>
      <w:szCs w:val="36"/>
    </w:rPr>
  </w:style>
  <w:style w:type="paragraph" w:styleId="a0">
    <w:name w:val="List Bullet"/>
    <w:basedOn w:val="ac"/>
    <w:uiPriority w:val="99"/>
    <w:rsid w:val="004E6785"/>
    <w:pPr>
      <w:numPr>
        <w:numId w:val="1"/>
      </w:numPr>
      <w:ind w:left="1080" w:hanging="360"/>
    </w:pPr>
  </w:style>
  <w:style w:type="paragraph" w:styleId="af3">
    <w:name w:val="Bibliography"/>
    <w:basedOn w:val="a2"/>
    <w:next w:val="a2"/>
    <w:uiPriority w:val="37"/>
    <w:rsid w:val="004E6785"/>
    <w:pPr>
      <w:ind w:left="540" w:hanging="540"/>
    </w:pPr>
  </w:style>
  <w:style w:type="paragraph" w:styleId="af4">
    <w:name w:val="Balloon Text"/>
    <w:basedOn w:val="a2"/>
    <w:link w:val="af5"/>
    <w:uiPriority w:val="99"/>
    <w:semiHidden/>
    <w:unhideWhenUsed/>
    <w:rsid w:val="004E6785"/>
    <w:rPr>
      <w:rFonts w:ascii="Segoe UI" w:hAnsi="Segoe UI" w:cs="Segoe UI"/>
      <w:sz w:val="18"/>
      <w:szCs w:val="18"/>
    </w:rPr>
  </w:style>
  <w:style w:type="character" w:customStyle="1" w:styleId="af5">
    <w:name w:val="Текст выноски Знак"/>
    <w:basedOn w:val="a3"/>
    <w:link w:val="af4"/>
    <w:uiPriority w:val="99"/>
    <w:semiHidden/>
    <w:rsid w:val="004E6785"/>
    <w:rPr>
      <w:rFonts w:ascii="Segoe UI" w:hAnsi="Segoe UI" w:cs="Segoe UI"/>
      <w:sz w:val="18"/>
      <w:szCs w:val="18"/>
    </w:rPr>
  </w:style>
  <w:style w:type="character" w:styleId="af6">
    <w:name w:val="Placeholder Text"/>
    <w:basedOn w:val="a3"/>
    <w:uiPriority w:val="99"/>
    <w:semiHidden/>
    <w:rsid w:val="004E6785"/>
    <w:rPr>
      <w:rFonts w:ascii="Times New Roman" w:hAnsi="Times New Roman" w:cs="Times New Roman"/>
      <w:color w:val="808080"/>
    </w:rPr>
  </w:style>
  <w:style w:type="paragraph" w:customStyle="1" w:styleId="af7">
    <w:name w:val="Текст подсказки"/>
    <w:basedOn w:val="a2"/>
    <w:rsid w:val="004E6785"/>
    <w:rPr>
      <w:rFonts w:ascii="Calibri" w:hAnsi="Calibri"/>
      <w:color w:val="0070C0"/>
    </w:rPr>
  </w:style>
  <w:style w:type="paragraph" w:customStyle="1" w:styleId="af8">
    <w:name w:val="Заголовок текста подсказки"/>
    <w:basedOn w:val="af7"/>
    <w:rsid w:val="004E6785"/>
    <w:pPr>
      <w:ind w:firstLine="0"/>
      <w:jc w:val="center"/>
    </w:pPr>
  </w:style>
  <w:style w:type="paragraph" w:styleId="af9">
    <w:name w:val="No Spacing"/>
    <w:link w:val="afa"/>
    <w:uiPriority w:val="1"/>
    <w:qFormat/>
    <w:rsid w:val="008C58BF"/>
  </w:style>
  <w:style w:type="paragraph" w:styleId="33">
    <w:name w:val="toc 3"/>
    <w:basedOn w:val="a2"/>
    <w:next w:val="a2"/>
    <w:autoRedefine/>
    <w:uiPriority w:val="39"/>
    <w:rsid w:val="004E36D2"/>
    <w:pPr>
      <w:tabs>
        <w:tab w:val="right" w:leader="dot" w:pos="9016"/>
      </w:tabs>
      <w:spacing w:after="100"/>
      <w:ind w:left="480"/>
    </w:pPr>
    <w:rPr>
      <w:noProof/>
    </w:rPr>
  </w:style>
  <w:style w:type="character" w:styleId="afb">
    <w:name w:val="Unresolved Mention"/>
    <w:basedOn w:val="a3"/>
    <w:uiPriority w:val="99"/>
    <w:semiHidden/>
    <w:unhideWhenUsed/>
    <w:rsid w:val="004E6785"/>
    <w:rPr>
      <w:rFonts w:ascii="Times New Roman" w:hAnsi="Times New Roman" w:cs="Times New Roman"/>
      <w:color w:val="605E5C"/>
      <w:shd w:val="clear" w:color="auto" w:fill="E1DFDD"/>
    </w:rPr>
  </w:style>
  <w:style w:type="numbering" w:styleId="111111">
    <w:name w:val="Outline List 2"/>
    <w:basedOn w:val="a5"/>
    <w:uiPriority w:val="99"/>
    <w:semiHidden/>
    <w:unhideWhenUsed/>
    <w:rsid w:val="004E6785"/>
    <w:pPr>
      <w:numPr>
        <w:numId w:val="2"/>
      </w:numPr>
    </w:pPr>
  </w:style>
  <w:style w:type="numbering" w:styleId="1ai">
    <w:name w:val="Outline List 1"/>
    <w:basedOn w:val="a5"/>
    <w:uiPriority w:val="99"/>
    <w:semiHidden/>
    <w:unhideWhenUsed/>
    <w:rsid w:val="004E6785"/>
    <w:pPr>
      <w:numPr>
        <w:numId w:val="3"/>
      </w:numPr>
    </w:pPr>
  </w:style>
  <w:style w:type="character" w:customStyle="1" w:styleId="42">
    <w:name w:val="Заголовок 4 Знак"/>
    <w:basedOn w:val="a3"/>
    <w:link w:val="41"/>
    <w:uiPriority w:val="9"/>
    <w:semiHidden/>
    <w:rsid w:val="008C58BF"/>
    <w:rPr>
      <w:rFonts w:asciiTheme="majorHAnsi" w:eastAsiaTheme="majorEastAsia" w:hAnsiTheme="majorHAnsi" w:cstheme="majorBidi"/>
      <w:caps/>
      <w:sz w:val="28"/>
    </w:rPr>
  </w:style>
  <w:style w:type="character" w:customStyle="1" w:styleId="52">
    <w:name w:val="Заголовок 5 Знак"/>
    <w:basedOn w:val="a3"/>
    <w:link w:val="51"/>
    <w:uiPriority w:val="9"/>
    <w:semiHidden/>
    <w:rsid w:val="008C58BF"/>
    <w:rPr>
      <w:rFonts w:asciiTheme="majorHAnsi" w:eastAsiaTheme="majorEastAsia" w:hAnsiTheme="majorHAnsi" w:cstheme="majorBidi"/>
      <w:i/>
      <w:iCs/>
      <w:caps/>
      <w:sz w:val="28"/>
    </w:rPr>
  </w:style>
  <w:style w:type="character" w:customStyle="1" w:styleId="60">
    <w:name w:val="Заголовок 6 Знак"/>
    <w:basedOn w:val="a3"/>
    <w:link w:val="6"/>
    <w:uiPriority w:val="9"/>
    <w:semiHidden/>
    <w:rsid w:val="008C58BF"/>
    <w:rPr>
      <w:rFonts w:asciiTheme="majorHAnsi" w:eastAsiaTheme="majorEastAsia" w:hAnsiTheme="majorHAnsi" w:cstheme="majorBidi"/>
      <w:b/>
      <w:bCs/>
      <w:caps/>
      <w:color w:val="262626" w:themeColor="text1" w:themeTint="D9"/>
      <w:sz w:val="20"/>
      <w:szCs w:val="20"/>
    </w:rPr>
  </w:style>
  <w:style w:type="character" w:customStyle="1" w:styleId="70">
    <w:name w:val="Заголовок 7 Знак"/>
    <w:basedOn w:val="a3"/>
    <w:link w:val="7"/>
    <w:uiPriority w:val="9"/>
    <w:semiHidden/>
    <w:rsid w:val="008C58BF"/>
    <w:rPr>
      <w:rFonts w:asciiTheme="majorHAnsi" w:eastAsiaTheme="majorEastAsia" w:hAnsiTheme="majorHAnsi" w:cstheme="majorBidi"/>
      <w:b/>
      <w:bCs/>
      <w:i/>
      <w:iCs/>
      <w:caps/>
      <w:color w:val="262626" w:themeColor="text1" w:themeTint="D9"/>
      <w:sz w:val="20"/>
      <w:szCs w:val="20"/>
    </w:rPr>
  </w:style>
  <w:style w:type="character" w:customStyle="1" w:styleId="80">
    <w:name w:val="Заголовок 8 Знак"/>
    <w:basedOn w:val="a3"/>
    <w:link w:val="8"/>
    <w:uiPriority w:val="9"/>
    <w:semiHidden/>
    <w:rsid w:val="008C58BF"/>
    <w:rPr>
      <w:rFonts w:asciiTheme="majorHAnsi" w:eastAsiaTheme="majorEastAsia" w:hAnsiTheme="majorHAnsi" w:cstheme="majorBidi"/>
      <w:b/>
      <w:bCs/>
      <w:caps/>
      <w:color w:val="7F7F7F" w:themeColor="text1" w:themeTint="80"/>
      <w:sz w:val="20"/>
      <w:szCs w:val="20"/>
    </w:rPr>
  </w:style>
  <w:style w:type="character" w:customStyle="1" w:styleId="90">
    <w:name w:val="Заголовок 9 Знак"/>
    <w:basedOn w:val="a3"/>
    <w:link w:val="9"/>
    <w:uiPriority w:val="9"/>
    <w:semiHidden/>
    <w:rsid w:val="008C58BF"/>
    <w:rPr>
      <w:rFonts w:asciiTheme="majorHAnsi" w:eastAsiaTheme="majorEastAsia" w:hAnsiTheme="majorHAnsi" w:cstheme="majorBidi"/>
      <w:b/>
      <w:bCs/>
      <w:i/>
      <w:iCs/>
      <w:caps/>
      <w:color w:val="7F7F7F" w:themeColor="text1" w:themeTint="80"/>
      <w:sz w:val="20"/>
      <w:szCs w:val="20"/>
    </w:rPr>
  </w:style>
  <w:style w:type="numbering" w:styleId="a1">
    <w:name w:val="Outline List 3"/>
    <w:basedOn w:val="a5"/>
    <w:uiPriority w:val="99"/>
    <w:semiHidden/>
    <w:unhideWhenUsed/>
    <w:rsid w:val="004E6785"/>
    <w:pPr>
      <w:numPr>
        <w:numId w:val="4"/>
      </w:numPr>
    </w:pPr>
  </w:style>
  <w:style w:type="paragraph" w:styleId="afc">
    <w:name w:val="Block Text"/>
    <w:basedOn w:val="a2"/>
    <w:uiPriority w:val="99"/>
    <w:semiHidden/>
    <w:unhideWhenUsed/>
    <w:rsid w:val="004E6785"/>
    <w:pPr>
      <w:pBdr>
        <w:top w:val="single" w:sz="2" w:space="10" w:color="4472C4" w:themeColor="accent1"/>
        <w:left w:val="single" w:sz="2" w:space="10" w:color="4472C4" w:themeColor="accent1"/>
        <w:bottom w:val="single" w:sz="2" w:space="10" w:color="4472C4" w:themeColor="accent1"/>
        <w:right w:val="single" w:sz="2" w:space="10" w:color="4472C4" w:themeColor="accent1"/>
      </w:pBdr>
      <w:ind w:left="1152" w:right="1152"/>
    </w:pPr>
    <w:rPr>
      <w:i/>
      <w:iCs/>
      <w:color w:val="4472C4" w:themeColor="accent1"/>
    </w:rPr>
  </w:style>
  <w:style w:type="paragraph" w:styleId="afd">
    <w:name w:val="Body Text"/>
    <w:basedOn w:val="a2"/>
    <w:link w:val="afe"/>
    <w:uiPriority w:val="99"/>
    <w:semiHidden/>
    <w:unhideWhenUsed/>
    <w:rsid w:val="004E6785"/>
    <w:pPr>
      <w:spacing w:after="120"/>
    </w:pPr>
  </w:style>
  <w:style w:type="character" w:customStyle="1" w:styleId="afe">
    <w:name w:val="Основной текст Знак"/>
    <w:basedOn w:val="a3"/>
    <w:link w:val="afd"/>
    <w:uiPriority w:val="99"/>
    <w:semiHidden/>
    <w:rsid w:val="004E6785"/>
    <w:rPr>
      <w:rFonts w:ascii="Times New Roman" w:hAnsi="Times New Roman" w:cs="Times New Roman"/>
      <w:sz w:val="24"/>
      <w:szCs w:val="24"/>
    </w:rPr>
  </w:style>
  <w:style w:type="paragraph" w:styleId="24">
    <w:name w:val="Body Text 2"/>
    <w:basedOn w:val="a2"/>
    <w:link w:val="25"/>
    <w:uiPriority w:val="99"/>
    <w:semiHidden/>
    <w:unhideWhenUsed/>
    <w:rsid w:val="004E6785"/>
    <w:pPr>
      <w:spacing w:after="120" w:line="480" w:lineRule="auto"/>
    </w:pPr>
  </w:style>
  <w:style w:type="character" w:customStyle="1" w:styleId="25">
    <w:name w:val="Основной текст 2 Знак"/>
    <w:basedOn w:val="a3"/>
    <w:link w:val="24"/>
    <w:uiPriority w:val="99"/>
    <w:semiHidden/>
    <w:rsid w:val="004E6785"/>
    <w:rPr>
      <w:rFonts w:ascii="Times New Roman" w:hAnsi="Times New Roman" w:cs="Times New Roman"/>
      <w:sz w:val="24"/>
      <w:szCs w:val="24"/>
    </w:rPr>
  </w:style>
  <w:style w:type="paragraph" w:styleId="34">
    <w:name w:val="Body Text 3"/>
    <w:basedOn w:val="a2"/>
    <w:link w:val="35"/>
    <w:uiPriority w:val="99"/>
    <w:semiHidden/>
    <w:unhideWhenUsed/>
    <w:rsid w:val="004E6785"/>
    <w:pPr>
      <w:spacing w:after="120"/>
    </w:pPr>
    <w:rPr>
      <w:sz w:val="16"/>
      <w:szCs w:val="16"/>
    </w:rPr>
  </w:style>
  <w:style w:type="character" w:customStyle="1" w:styleId="35">
    <w:name w:val="Основной текст 3 Знак"/>
    <w:basedOn w:val="a3"/>
    <w:link w:val="34"/>
    <w:uiPriority w:val="99"/>
    <w:semiHidden/>
    <w:rsid w:val="004E6785"/>
    <w:rPr>
      <w:rFonts w:ascii="Times New Roman" w:hAnsi="Times New Roman" w:cs="Times New Roman"/>
      <w:sz w:val="16"/>
      <w:szCs w:val="16"/>
    </w:rPr>
  </w:style>
  <w:style w:type="paragraph" w:styleId="aff">
    <w:name w:val="Body Text First Indent"/>
    <w:basedOn w:val="afd"/>
    <w:link w:val="aff0"/>
    <w:uiPriority w:val="99"/>
    <w:semiHidden/>
    <w:unhideWhenUsed/>
    <w:rsid w:val="004E6785"/>
    <w:pPr>
      <w:spacing w:after="160"/>
      <w:ind w:firstLine="360"/>
    </w:pPr>
  </w:style>
  <w:style w:type="character" w:customStyle="1" w:styleId="aff0">
    <w:name w:val="Красная строка Знак"/>
    <w:basedOn w:val="afe"/>
    <w:link w:val="aff"/>
    <w:uiPriority w:val="99"/>
    <w:semiHidden/>
    <w:rsid w:val="004E6785"/>
    <w:rPr>
      <w:rFonts w:ascii="Times New Roman" w:hAnsi="Times New Roman" w:cs="Times New Roman"/>
      <w:sz w:val="24"/>
      <w:szCs w:val="24"/>
    </w:rPr>
  </w:style>
  <w:style w:type="paragraph" w:styleId="aff1">
    <w:name w:val="Body Text Indent"/>
    <w:basedOn w:val="a2"/>
    <w:link w:val="aff2"/>
    <w:uiPriority w:val="99"/>
    <w:semiHidden/>
    <w:unhideWhenUsed/>
    <w:rsid w:val="004E6785"/>
    <w:pPr>
      <w:spacing w:after="120"/>
      <w:ind w:left="360"/>
    </w:pPr>
  </w:style>
  <w:style w:type="character" w:customStyle="1" w:styleId="aff2">
    <w:name w:val="Основной текст с отступом Знак"/>
    <w:basedOn w:val="a3"/>
    <w:link w:val="aff1"/>
    <w:uiPriority w:val="99"/>
    <w:semiHidden/>
    <w:rsid w:val="004E6785"/>
    <w:rPr>
      <w:rFonts w:ascii="Times New Roman" w:hAnsi="Times New Roman" w:cs="Times New Roman"/>
      <w:sz w:val="24"/>
      <w:szCs w:val="24"/>
    </w:rPr>
  </w:style>
  <w:style w:type="paragraph" w:styleId="26">
    <w:name w:val="Body Text First Indent 2"/>
    <w:basedOn w:val="aff1"/>
    <w:link w:val="27"/>
    <w:uiPriority w:val="99"/>
    <w:semiHidden/>
    <w:unhideWhenUsed/>
    <w:rsid w:val="004E6785"/>
    <w:pPr>
      <w:spacing w:after="160"/>
      <w:ind w:firstLine="360"/>
    </w:pPr>
  </w:style>
  <w:style w:type="character" w:customStyle="1" w:styleId="27">
    <w:name w:val="Красная строка 2 Знак"/>
    <w:basedOn w:val="aff2"/>
    <w:link w:val="26"/>
    <w:uiPriority w:val="99"/>
    <w:semiHidden/>
    <w:rsid w:val="004E6785"/>
    <w:rPr>
      <w:rFonts w:ascii="Times New Roman" w:hAnsi="Times New Roman" w:cs="Times New Roman"/>
      <w:sz w:val="24"/>
      <w:szCs w:val="24"/>
    </w:rPr>
  </w:style>
  <w:style w:type="paragraph" w:styleId="28">
    <w:name w:val="Body Text Indent 2"/>
    <w:basedOn w:val="a2"/>
    <w:link w:val="29"/>
    <w:uiPriority w:val="99"/>
    <w:semiHidden/>
    <w:unhideWhenUsed/>
    <w:rsid w:val="004E6785"/>
    <w:pPr>
      <w:spacing w:after="120" w:line="480" w:lineRule="auto"/>
      <w:ind w:left="360"/>
    </w:pPr>
  </w:style>
  <w:style w:type="character" w:customStyle="1" w:styleId="29">
    <w:name w:val="Основной текст с отступом 2 Знак"/>
    <w:basedOn w:val="a3"/>
    <w:link w:val="28"/>
    <w:uiPriority w:val="99"/>
    <w:semiHidden/>
    <w:rsid w:val="004E6785"/>
    <w:rPr>
      <w:rFonts w:ascii="Times New Roman" w:hAnsi="Times New Roman" w:cs="Times New Roman"/>
      <w:sz w:val="24"/>
      <w:szCs w:val="24"/>
    </w:rPr>
  </w:style>
  <w:style w:type="paragraph" w:styleId="36">
    <w:name w:val="Body Text Indent 3"/>
    <w:basedOn w:val="a2"/>
    <w:link w:val="37"/>
    <w:uiPriority w:val="99"/>
    <w:semiHidden/>
    <w:unhideWhenUsed/>
    <w:rsid w:val="004E6785"/>
    <w:pPr>
      <w:spacing w:after="120"/>
      <w:ind w:left="360"/>
    </w:pPr>
    <w:rPr>
      <w:sz w:val="16"/>
      <w:szCs w:val="16"/>
    </w:rPr>
  </w:style>
  <w:style w:type="character" w:customStyle="1" w:styleId="37">
    <w:name w:val="Основной текст с отступом 3 Знак"/>
    <w:basedOn w:val="a3"/>
    <w:link w:val="36"/>
    <w:uiPriority w:val="99"/>
    <w:semiHidden/>
    <w:rsid w:val="004E6785"/>
    <w:rPr>
      <w:rFonts w:ascii="Times New Roman" w:hAnsi="Times New Roman" w:cs="Times New Roman"/>
      <w:sz w:val="16"/>
      <w:szCs w:val="16"/>
    </w:rPr>
  </w:style>
  <w:style w:type="character" w:styleId="aff3">
    <w:name w:val="Book Title"/>
    <w:basedOn w:val="a3"/>
    <w:uiPriority w:val="33"/>
    <w:qFormat/>
    <w:rsid w:val="008C58BF"/>
    <w:rPr>
      <w:b/>
      <w:bCs/>
      <w:smallCaps/>
      <w:spacing w:val="7"/>
    </w:rPr>
  </w:style>
  <w:style w:type="paragraph" w:styleId="aff4">
    <w:name w:val="caption"/>
    <w:basedOn w:val="a2"/>
    <w:next w:val="a2"/>
    <w:uiPriority w:val="35"/>
    <w:unhideWhenUsed/>
    <w:qFormat/>
    <w:rsid w:val="008C58BF"/>
    <w:rPr>
      <w:b/>
      <w:bCs/>
      <w:smallCaps/>
      <w:color w:val="595959" w:themeColor="text1" w:themeTint="A6"/>
    </w:rPr>
  </w:style>
  <w:style w:type="paragraph" w:styleId="aff5">
    <w:name w:val="Closing"/>
    <w:basedOn w:val="a2"/>
    <w:link w:val="aff6"/>
    <w:uiPriority w:val="99"/>
    <w:semiHidden/>
    <w:unhideWhenUsed/>
    <w:rsid w:val="004E6785"/>
    <w:pPr>
      <w:ind w:left="4320"/>
    </w:pPr>
  </w:style>
  <w:style w:type="character" w:customStyle="1" w:styleId="aff6">
    <w:name w:val="Прощание Знак"/>
    <w:basedOn w:val="a3"/>
    <w:link w:val="aff5"/>
    <w:uiPriority w:val="99"/>
    <w:semiHidden/>
    <w:rsid w:val="004E6785"/>
    <w:rPr>
      <w:rFonts w:ascii="Times New Roman" w:hAnsi="Times New Roman" w:cs="Times New Roman"/>
      <w:sz w:val="24"/>
      <w:szCs w:val="24"/>
    </w:rPr>
  </w:style>
  <w:style w:type="table" w:styleId="aff7">
    <w:name w:val="Colorful Grid"/>
    <w:basedOn w:val="a4"/>
    <w:uiPriority w:val="73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-1">
    <w:name w:val="Colorful Grid Accent 1"/>
    <w:basedOn w:val="a4"/>
    <w:uiPriority w:val="73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9E2F3" w:themeFill="accent1" w:themeFillTint="33"/>
    </w:tcPr>
    <w:tblStylePr w:type="firstRow">
      <w:rPr>
        <w:b/>
        <w:bCs/>
      </w:rPr>
      <w:tblPr/>
      <w:tcPr>
        <w:shd w:val="clear" w:color="auto" w:fill="B4C6E7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4C6E7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2F5496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2F5496" w:themeFill="accent1" w:themeFillShade="BF"/>
      </w:tcPr>
    </w:tblStylePr>
    <w:tblStylePr w:type="band1Vert">
      <w:tblPr/>
      <w:tcPr>
        <w:shd w:val="clear" w:color="auto" w:fill="A1B8E1" w:themeFill="accent1" w:themeFillTint="7F"/>
      </w:tcPr>
    </w:tblStylePr>
    <w:tblStylePr w:type="band1Horz">
      <w:tblPr/>
      <w:tcPr>
        <w:shd w:val="clear" w:color="auto" w:fill="A1B8E1" w:themeFill="accent1" w:themeFillTint="7F"/>
      </w:tcPr>
    </w:tblStylePr>
  </w:style>
  <w:style w:type="table" w:styleId="-2">
    <w:name w:val="Colorful Grid Accent 2"/>
    <w:basedOn w:val="a4"/>
    <w:uiPriority w:val="73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BE4D5" w:themeFill="accent2" w:themeFillTint="33"/>
    </w:tcPr>
    <w:tblStylePr w:type="firstRow">
      <w:rPr>
        <w:b/>
        <w:bCs/>
      </w:rPr>
      <w:tblPr/>
      <w:tcPr>
        <w:shd w:val="clear" w:color="auto" w:fill="F7CAAC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7CAAC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C45911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C45911" w:themeFill="accent2" w:themeFillShade="BF"/>
      </w:tcPr>
    </w:tblStylePr>
    <w:tblStylePr w:type="band1Vert">
      <w:tblPr/>
      <w:tcPr>
        <w:shd w:val="clear" w:color="auto" w:fill="F6BE98" w:themeFill="accent2" w:themeFillTint="7F"/>
      </w:tcPr>
    </w:tblStylePr>
    <w:tblStylePr w:type="band1Horz">
      <w:tblPr/>
      <w:tcPr>
        <w:shd w:val="clear" w:color="auto" w:fill="F6BE98" w:themeFill="accent2" w:themeFillTint="7F"/>
      </w:tcPr>
    </w:tblStylePr>
  </w:style>
  <w:style w:type="table" w:styleId="-3">
    <w:name w:val="Colorful Grid Accent 3"/>
    <w:basedOn w:val="a4"/>
    <w:uiPriority w:val="73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DEDED" w:themeFill="accent3" w:themeFillTint="33"/>
    </w:tcPr>
    <w:tblStylePr w:type="firstRow">
      <w:rPr>
        <w:b/>
        <w:bCs/>
      </w:rPr>
      <w:tblPr/>
      <w:tcPr>
        <w:shd w:val="clear" w:color="auto" w:fill="DBDBDB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BDBDB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B7B7B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B7B7B" w:themeFill="accent3" w:themeFillShade="BF"/>
      </w:tcPr>
    </w:tblStylePr>
    <w:tblStylePr w:type="band1Vert">
      <w:tblPr/>
      <w:tcPr>
        <w:shd w:val="clear" w:color="auto" w:fill="D2D2D2" w:themeFill="accent3" w:themeFillTint="7F"/>
      </w:tcPr>
    </w:tblStylePr>
    <w:tblStylePr w:type="band1Horz">
      <w:tblPr/>
      <w:tcPr>
        <w:shd w:val="clear" w:color="auto" w:fill="D2D2D2" w:themeFill="accent3" w:themeFillTint="7F"/>
      </w:tcPr>
    </w:tblStylePr>
  </w:style>
  <w:style w:type="table" w:styleId="-4">
    <w:name w:val="Colorful Grid Accent 4"/>
    <w:basedOn w:val="a4"/>
    <w:uiPriority w:val="73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FF2CC" w:themeFill="accent4" w:themeFillTint="33"/>
    </w:tcPr>
    <w:tblStylePr w:type="firstRow">
      <w:rPr>
        <w:b/>
        <w:bCs/>
      </w:rPr>
      <w:tblPr/>
      <w:tcPr>
        <w:shd w:val="clear" w:color="auto" w:fill="FFE59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FE59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BF8F00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BF8F00" w:themeFill="accent4" w:themeFillShade="BF"/>
      </w:tcPr>
    </w:tblStylePr>
    <w:tblStylePr w:type="band1Vert">
      <w:tblPr/>
      <w:tcPr>
        <w:shd w:val="clear" w:color="auto" w:fill="FFDF80" w:themeFill="accent4" w:themeFillTint="7F"/>
      </w:tcPr>
    </w:tblStylePr>
    <w:tblStylePr w:type="band1Horz">
      <w:tblPr/>
      <w:tcPr>
        <w:shd w:val="clear" w:color="auto" w:fill="FFDF80" w:themeFill="accent4" w:themeFillTint="7F"/>
      </w:tcPr>
    </w:tblStylePr>
  </w:style>
  <w:style w:type="table" w:styleId="-5">
    <w:name w:val="Colorful Grid Accent 5"/>
    <w:basedOn w:val="a4"/>
    <w:uiPriority w:val="73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EEAF6" w:themeFill="accent5" w:themeFillTint="33"/>
    </w:tcPr>
    <w:tblStylePr w:type="firstRow">
      <w:rPr>
        <w:b/>
        <w:bCs/>
      </w:rPr>
      <w:tblPr/>
      <w:tcPr>
        <w:shd w:val="clear" w:color="auto" w:fill="BDD6EE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DD6EE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2E74B5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2E74B5" w:themeFill="accent5" w:themeFillShade="BF"/>
      </w:tcPr>
    </w:tblStylePr>
    <w:tblStylePr w:type="band1Vert">
      <w:tblPr/>
      <w:tcPr>
        <w:shd w:val="clear" w:color="auto" w:fill="ADCCEA" w:themeFill="accent5" w:themeFillTint="7F"/>
      </w:tcPr>
    </w:tblStylePr>
    <w:tblStylePr w:type="band1Horz">
      <w:tblPr/>
      <w:tcPr>
        <w:shd w:val="clear" w:color="auto" w:fill="ADCCEA" w:themeFill="accent5" w:themeFillTint="7F"/>
      </w:tcPr>
    </w:tblStylePr>
  </w:style>
  <w:style w:type="table" w:styleId="-6">
    <w:name w:val="Colorful Grid Accent 6"/>
    <w:basedOn w:val="a4"/>
    <w:uiPriority w:val="73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2EFD9" w:themeFill="accent6" w:themeFillTint="33"/>
    </w:tcPr>
    <w:tblStylePr w:type="firstRow">
      <w:rPr>
        <w:b/>
        <w:bCs/>
      </w:rPr>
      <w:tblPr/>
      <w:tcPr>
        <w:shd w:val="clear" w:color="auto" w:fill="C5E0B3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5E0B3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538135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538135" w:themeFill="accent6" w:themeFillShade="BF"/>
      </w:tcPr>
    </w:tblStylePr>
    <w:tblStylePr w:type="band1Vert">
      <w:tblPr/>
      <w:tcPr>
        <w:shd w:val="clear" w:color="auto" w:fill="B7D8A0" w:themeFill="accent6" w:themeFillTint="7F"/>
      </w:tcPr>
    </w:tblStylePr>
    <w:tblStylePr w:type="band1Horz">
      <w:tblPr/>
      <w:tcPr>
        <w:shd w:val="clear" w:color="auto" w:fill="B7D8A0" w:themeFill="accent6" w:themeFillTint="7F"/>
      </w:tcPr>
    </w:tblStylePr>
  </w:style>
  <w:style w:type="table" w:styleId="aff8">
    <w:name w:val="Colorful List"/>
    <w:basedOn w:val="a4"/>
    <w:uiPriority w:val="72"/>
    <w:semiHidden/>
    <w:unhideWhenUsed/>
    <w:rsid w:val="004E6785"/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D25F12" w:themeFill="accent2" w:themeFillShade="CC"/>
      </w:tcPr>
    </w:tblStylePr>
    <w:tblStylePr w:type="lastRow">
      <w:rPr>
        <w:b/>
        <w:bCs/>
        <w:color w:val="D25F12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-10">
    <w:name w:val="Colorful List Accent 1"/>
    <w:basedOn w:val="a4"/>
    <w:uiPriority w:val="72"/>
    <w:semiHidden/>
    <w:unhideWhenUsed/>
    <w:rsid w:val="004E6785"/>
    <w:rPr>
      <w:color w:val="000000" w:themeColor="text1"/>
    </w:rPr>
    <w:tblPr>
      <w:tblStyleRowBandSize w:val="1"/>
      <w:tblStyleColBandSize w:val="1"/>
    </w:tblPr>
    <w:tcPr>
      <w:shd w:val="clear" w:color="auto" w:fill="ECF1F9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D25F12" w:themeFill="accent2" w:themeFillShade="CC"/>
      </w:tcPr>
    </w:tblStylePr>
    <w:tblStylePr w:type="lastRow">
      <w:rPr>
        <w:b/>
        <w:bCs/>
        <w:color w:val="D25F12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0DBF0" w:themeFill="accent1" w:themeFillTint="3F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-20">
    <w:name w:val="Colorful List Accent 2"/>
    <w:basedOn w:val="a4"/>
    <w:uiPriority w:val="72"/>
    <w:semiHidden/>
    <w:unhideWhenUsed/>
    <w:rsid w:val="004E6785"/>
    <w:rPr>
      <w:color w:val="000000" w:themeColor="text1"/>
    </w:rPr>
    <w:tblPr>
      <w:tblStyleRowBandSize w:val="1"/>
      <w:tblStyleColBandSize w:val="1"/>
    </w:tblPr>
    <w:tcPr>
      <w:shd w:val="clear" w:color="auto" w:fill="FDF2EA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D25F12" w:themeFill="accent2" w:themeFillShade="CC"/>
      </w:tcPr>
    </w:tblStylePr>
    <w:tblStylePr w:type="lastRow">
      <w:rPr>
        <w:b/>
        <w:bCs/>
        <w:color w:val="D25F12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ADECB" w:themeFill="accent2" w:themeFillTint="3F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-30">
    <w:name w:val="Colorful List Accent 3"/>
    <w:basedOn w:val="a4"/>
    <w:uiPriority w:val="72"/>
    <w:semiHidden/>
    <w:unhideWhenUsed/>
    <w:rsid w:val="004E6785"/>
    <w:rPr>
      <w:color w:val="000000" w:themeColor="text1"/>
    </w:rPr>
    <w:tblPr>
      <w:tblStyleRowBandSize w:val="1"/>
      <w:tblStyleColBandSize w:val="1"/>
    </w:tblPr>
    <w:tcPr>
      <w:shd w:val="clear" w:color="auto" w:fill="F6F6F6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CC9900" w:themeFill="accent4" w:themeFillShade="CC"/>
      </w:tcPr>
    </w:tblStylePr>
    <w:tblStylePr w:type="lastRow">
      <w:rPr>
        <w:b/>
        <w:bCs/>
        <w:color w:val="CC9900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-40">
    <w:name w:val="Colorful List Accent 4"/>
    <w:basedOn w:val="a4"/>
    <w:uiPriority w:val="72"/>
    <w:semiHidden/>
    <w:unhideWhenUsed/>
    <w:rsid w:val="004E6785"/>
    <w:rPr>
      <w:color w:val="000000" w:themeColor="text1"/>
    </w:rPr>
    <w:tblPr>
      <w:tblStyleRowBandSize w:val="1"/>
      <w:tblStyleColBandSize w:val="1"/>
    </w:tblPr>
    <w:tcPr>
      <w:shd w:val="clear" w:color="auto" w:fill="FFF8E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848484" w:themeFill="accent3" w:themeFillShade="CC"/>
      </w:tcPr>
    </w:tblStylePr>
    <w:tblStylePr w:type="lastRow">
      <w:rPr>
        <w:b/>
        <w:bCs/>
        <w:color w:val="848484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EFC0" w:themeFill="accent4" w:themeFillTint="3F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-50">
    <w:name w:val="Colorful List Accent 5"/>
    <w:basedOn w:val="a4"/>
    <w:uiPriority w:val="72"/>
    <w:semiHidden/>
    <w:unhideWhenUsed/>
    <w:rsid w:val="004E6785"/>
    <w:rPr>
      <w:color w:val="000000" w:themeColor="text1"/>
    </w:rPr>
    <w:tblPr>
      <w:tblStyleRowBandSize w:val="1"/>
      <w:tblStyleColBandSize w:val="1"/>
    </w:tblPr>
    <w:tcPr>
      <w:shd w:val="clear" w:color="auto" w:fill="EEF5FB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598A38" w:themeFill="accent6" w:themeFillShade="CC"/>
      </w:tcPr>
    </w:tblStylePr>
    <w:tblStylePr w:type="lastRow">
      <w:rPr>
        <w:b/>
        <w:bCs/>
        <w:color w:val="598A38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6E6F4" w:themeFill="accent5" w:themeFillTint="3F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-60">
    <w:name w:val="Colorful List Accent 6"/>
    <w:basedOn w:val="a4"/>
    <w:uiPriority w:val="72"/>
    <w:semiHidden/>
    <w:unhideWhenUsed/>
    <w:rsid w:val="004E6785"/>
    <w:rPr>
      <w:color w:val="000000" w:themeColor="text1"/>
    </w:rPr>
    <w:tblPr>
      <w:tblStyleRowBandSize w:val="1"/>
      <w:tblStyleColBandSize w:val="1"/>
    </w:tblPr>
    <w:tcPr>
      <w:shd w:val="clear" w:color="auto" w:fill="F0F7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17CC1" w:themeFill="accent5" w:themeFillShade="CC"/>
      </w:tcPr>
    </w:tblStylePr>
    <w:tblStylePr w:type="lastRow">
      <w:rPr>
        <w:b/>
        <w:bCs/>
        <w:color w:val="317CC1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BD0" w:themeFill="accent6" w:themeFillTint="3F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aff9">
    <w:name w:val="Colorful Shading"/>
    <w:basedOn w:val="a4"/>
    <w:uiPriority w:val="71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top w:val="single" w:sz="24" w:space="0" w:color="ED7D31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D7D31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11">
    <w:name w:val="Colorful Shading Accent 1"/>
    <w:basedOn w:val="a4"/>
    <w:uiPriority w:val="71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top w:val="single" w:sz="24" w:space="0" w:color="ED7D31" w:themeColor="accent2"/>
        <w:left w:val="single" w:sz="4" w:space="0" w:color="4472C4" w:themeColor="accent1"/>
        <w:bottom w:val="single" w:sz="4" w:space="0" w:color="4472C4" w:themeColor="accent1"/>
        <w:right w:val="single" w:sz="4" w:space="0" w:color="4472C4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CF1F9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D7D31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64378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64378" w:themeColor="accent1" w:themeShade="99"/>
          <w:insideV w:val="nil"/>
        </w:tcBorders>
        <w:shd w:val="clear" w:color="auto" w:fill="264378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64378" w:themeFill="accent1" w:themeFillShade="99"/>
      </w:tcPr>
    </w:tblStylePr>
    <w:tblStylePr w:type="band1Vert">
      <w:tblPr/>
      <w:tcPr>
        <w:shd w:val="clear" w:color="auto" w:fill="B4C6E7" w:themeFill="accent1" w:themeFillTint="66"/>
      </w:tcPr>
    </w:tblStylePr>
    <w:tblStylePr w:type="band1Horz">
      <w:tblPr/>
      <w:tcPr>
        <w:shd w:val="clear" w:color="auto" w:fill="A1B8E1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21">
    <w:name w:val="Colorful Shading Accent 2"/>
    <w:basedOn w:val="a4"/>
    <w:uiPriority w:val="71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top w:val="single" w:sz="24" w:space="0" w:color="ED7D31" w:themeColor="accent2"/>
        <w:left w:val="single" w:sz="4" w:space="0" w:color="ED7D31" w:themeColor="accent2"/>
        <w:bottom w:val="single" w:sz="4" w:space="0" w:color="ED7D31" w:themeColor="accent2"/>
        <w:right w:val="single" w:sz="4" w:space="0" w:color="ED7D31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2EA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D7D31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9D470D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9D470D" w:themeColor="accent2" w:themeShade="99"/>
          <w:insideV w:val="nil"/>
        </w:tcBorders>
        <w:shd w:val="clear" w:color="auto" w:fill="9D470D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D470D" w:themeFill="accent2" w:themeFillShade="99"/>
      </w:tcPr>
    </w:tblStylePr>
    <w:tblStylePr w:type="band1Vert">
      <w:tblPr/>
      <w:tcPr>
        <w:shd w:val="clear" w:color="auto" w:fill="F7CAAC" w:themeFill="accent2" w:themeFillTint="66"/>
      </w:tcPr>
    </w:tblStylePr>
    <w:tblStylePr w:type="band1Horz">
      <w:tblPr/>
      <w:tcPr>
        <w:shd w:val="clear" w:color="auto" w:fill="F6BE98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31">
    <w:name w:val="Colorful Shading Accent 3"/>
    <w:basedOn w:val="a4"/>
    <w:uiPriority w:val="71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top w:val="single" w:sz="24" w:space="0" w:color="FFC000" w:themeColor="accent4"/>
        <w:left w:val="single" w:sz="4" w:space="0" w:color="A5A5A5" w:themeColor="accent3"/>
        <w:bottom w:val="single" w:sz="4" w:space="0" w:color="A5A5A5" w:themeColor="accent3"/>
        <w:right w:val="single" w:sz="4" w:space="0" w:color="A5A5A5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6F6F6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FC000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636363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636363" w:themeColor="accent3" w:themeShade="99"/>
          <w:insideV w:val="nil"/>
        </w:tcBorders>
        <w:shd w:val="clear" w:color="auto" w:fill="636363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636363" w:themeFill="accent3" w:themeFillShade="99"/>
      </w:tcPr>
    </w:tblStylePr>
    <w:tblStylePr w:type="band1Vert">
      <w:tblPr/>
      <w:tcPr>
        <w:shd w:val="clear" w:color="auto" w:fill="DBDBDB" w:themeFill="accent3" w:themeFillTint="66"/>
      </w:tcPr>
    </w:tblStylePr>
    <w:tblStylePr w:type="band1Horz">
      <w:tblPr/>
      <w:tcPr>
        <w:shd w:val="clear" w:color="auto" w:fill="D2D2D2" w:themeFill="accent3" w:themeFillTint="7F"/>
      </w:tcPr>
    </w:tblStylePr>
  </w:style>
  <w:style w:type="table" w:styleId="-41">
    <w:name w:val="Colorful Shading Accent 4"/>
    <w:basedOn w:val="a4"/>
    <w:uiPriority w:val="71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top w:val="single" w:sz="24" w:space="0" w:color="A5A5A5" w:themeColor="accent3"/>
        <w:left w:val="single" w:sz="4" w:space="0" w:color="FFC000" w:themeColor="accent4"/>
        <w:bottom w:val="single" w:sz="4" w:space="0" w:color="FFC000" w:themeColor="accent4"/>
        <w:right w:val="single" w:sz="4" w:space="0" w:color="FFC000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FF8E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A5A5A5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997300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997300" w:themeColor="accent4" w:themeShade="99"/>
          <w:insideV w:val="nil"/>
        </w:tcBorders>
        <w:shd w:val="clear" w:color="auto" w:fill="997300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97300" w:themeFill="accent4" w:themeFillShade="99"/>
      </w:tcPr>
    </w:tblStylePr>
    <w:tblStylePr w:type="band1Vert">
      <w:tblPr/>
      <w:tcPr>
        <w:shd w:val="clear" w:color="auto" w:fill="FFE599" w:themeFill="accent4" w:themeFillTint="66"/>
      </w:tcPr>
    </w:tblStylePr>
    <w:tblStylePr w:type="band1Horz">
      <w:tblPr/>
      <w:tcPr>
        <w:shd w:val="clear" w:color="auto" w:fill="FFDF8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51">
    <w:name w:val="Colorful Shading Accent 5"/>
    <w:basedOn w:val="a4"/>
    <w:uiPriority w:val="71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top w:val="single" w:sz="24" w:space="0" w:color="70AD47" w:themeColor="accent6"/>
        <w:left w:val="single" w:sz="4" w:space="0" w:color="5B9BD5" w:themeColor="accent5"/>
        <w:bottom w:val="single" w:sz="4" w:space="0" w:color="5B9BD5" w:themeColor="accent5"/>
        <w:right w:val="single" w:sz="4" w:space="0" w:color="5B9BD5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EF5FB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70AD47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55D91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55D91" w:themeColor="accent5" w:themeShade="99"/>
          <w:insideV w:val="nil"/>
        </w:tcBorders>
        <w:shd w:val="clear" w:color="auto" w:fill="255D91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55D91" w:themeFill="accent5" w:themeFillShade="99"/>
      </w:tcPr>
    </w:tblStylePr>
    <w:tblStylePr w:type="band1Vert">
      <w:tblPr/>
      <w:tcPr>
        <w:shd w:val="clear" w:color="auto" w:fill="BDD6EE" w:themeFill="accent5" w:themeFillTint="66"/>
      </w:tcPr>
    </w:tblStylePr>
    <w:tblStylePr w:type="band1Horz">
      <w:tblPr/>
      <w:tcPr>
        <w:shd w:val="clear" w:color="auto" w:fill="ADCCEA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61">
    <w:name w:val="Colorful Shading Accent 6"/>
    <w:basedOn w:val="a4"/>
    <w:uiPriority w:val="71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top w:val="single" w:sz="24" w:space="0" w:color="5B9BD5" w:themeColor="accent5"/>
        <w:left w:val="single" w:sz="4" w:space="0" w:color="70AD47" w:themeColor="accent6"/>
        <w:bottom w:val="single" w:sz="4" w:space="0" w:color="70AD47" w:themeColor="accent6"/>
        <w:right w:val="single" w:sz="4" w:space="0" w:color="70AD47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0F7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5B9BD5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3672A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3672A" w:themeColor="accent6" w:themeShade="99"/>
          <w:insideV w:val="nil"/>
        </w:tcBorders>
        <w:shd w:val="clear" w:color="auto" w:fill="43672A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3672A" w:themeFill="accent6" w:themeFillShade="99"/>
      </w:tcPr>
    </w:tblStylePr>
    <w:tblStylePr w:type="band1Vert">
      <w:tblPr/>
      <w:tcPr>
        <w:shd w:val="clear" w:color="auto" w:fill="C5E0B3" w:themeFill="accent6" w:themeFillTint="66"/>
      </w:tcPr>
    </w:tblStylePr>
    <w:tblStylePr w:type="band1Horz">
      <w:tblPr/>
      <w:tcPr>
        <w:shd w:val="clear" w:color="auto" w:fill="B7D8A0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character" w:styleId="affa">
    <w:name w:val="annotation reference"/>
    <w:basedOn w:val="a3"/>
    <w:uiPriority w:val="99"/>
    <w:semiHidden/>
    <w:unhideWhenUsed/>
    <w:rsid w:val="004E6785"/>
    <w:rPr>
      <w:rFonts w:ascii="Times New Roman" w:hAnsi="Times New Roman" w:cs="Times New Roman"/>
      <w:sz w:val="16"/>
      <w:szCs w:val="16"/>
    </w:rPr>
  </w:style>
  <w:style w:type="paragraph" w:styleId="affb">
    <w:name w:val="annotation text"/>
    <w:basedOn w:val="a2"/>
    <w:link w:val="affc"/>
    <w:uiPriority w:val="99"/>
    <w:semiHidden/>
    <w:unhideWhenUsed/>
    <w:rsid w:val="004E6785"/>
    <w:rPr>
      <w:sz w:val="20"/>
      <w:szCs w:val="20"/>
    </w:rPr>
  </w:style>
  <w:style w:type="character" w:customStyle="1" w:styleId="affc">
    <w:name w:val="Текст примечания Знак"/>
    <w:basedOn w:val="a3"/>
    <w:link w:val="affb"/>
    <w:uiPriority w:val="99"/>
    <w:semiHidden/>
    <w:rsid w:val="004E6785"/>
    <w:rPr>
      <w:rFonts w:ascii="Times New Roman" w:hAnsi="Times New Roman" w:cs="Times New Roman"/>
    </w:rPr>
  </w:style>
  <w:style w:type="paragraph" w:styleId="affd">
    <w:name w:val="annotation subject"/>
    <w:basedOn w:val="affb"/>
    <w:next w:val="affb"/>
    <w:link w:val="affe"/>
    <w:uiPriority w:val="99"/>
    <w:semiHidden/>
    <w:unhideWhenUsed/>
    <w:rsid w:val="004E6785"/>
    <w:rPr>
      <w:b/>
      <w:bCs/>
    </w:rPr>
  </w:style>
  <w:style w:type="character" w:customStyle="1" w:styleId="affe">
    <w:name w:val="Тема примечания Знак"/>
    <w:basedOn w:val="affc"/>
    <w:link w:val="affd"/>
    <w:uiPriority w:val="99"/>
    <w:semiHidden/>
    <w:rsid w:val="004E6785"/>
    <w:rPr>
      <w:rFonts w:ascii="Times New Roman" w:hAnsi="Times New Roman" w:cs="Times New Roman"/>
      <w:b/>
      <w:bCs/>
    </w:rPr>
  </w:style>
  <w:style w:type="table" w:styleId="afff">
    <w:name w:val="Dark List"/>
    <w:basedOn w:val="a4"/>
    <w:uiPriority w:val="70"/>
    <w:semiHidden/>
    <w:unhideWhenUsed/>
    <w:rsid w:val="004E6785"/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-12">
    <w:name w:val="Dark List Accent 1"/>
    <w:basedOn w:val="a4"/>
    <w:uiPriority w:val="70"/>
    <w:semiHidden/>
    <w:unhideWhenUsed/>
    <w:rsid w:val="004E6785"/>
    <w:rPr>
      <w:color w:val="FFFFFF" w:themeColor="background1"/>
    </w:rPr>
    <w:tblPr>
      <w:tblStyleRowBandSize w:val="1"/>
      <w:tblStyleColBandSize w:val="1"/>
    </w:tblPr>
    <w:tcPr>
      <w:shd w:val="clear" w:color="auto" w:fill="4472C4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1F3763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2F5496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2F5496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F5496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F5496" w:themeFill="accent1" w:themeFillShade="BF"/>
      </w:tcPr>
    </w:tblStylePr>
  </w:style>
  <w:style w:type="table" w:styleId="-22">
    <w:name w:val="Dark List Accent 2"/>
    <w:basedOn w:val="a4"/>
    <w:uiPriority w:val="70"/>
    <w:semiHidden/>
    <w:unhideWhenUsed/>
    <w:rsid w:val="004E6785"/>
    <w:rPr>
      <w:color w:val="FFFFFF" w:themeColor="background1"/>
    </w:rPr>
    <w:tblPr>
      <w:tblStyleRowBandSize w:val="1"/>
      <w:tblStyleColBandSize w:val="1"/>
    </w:tblPr>
    <w:tcPr>
      <w:shd w:val="clear" w:color="auto" w:fill="ED7D31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823B0B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C45911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C45911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45911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45911" w:themeFill="accent2" w:themeFillShade="BF"/>
      </w:tcPr>
    </w:tblStylePr>
  </w:style>
  <w:style w:type="table" w:styleId="-32">
    <w:name w:val="Dark List Accent 3"/>
    <w:basedOn w:val="a4"/>
    <w:uiPriority w:val="70"/>
    <w:semiHidden/>
    <w:unhideWhenUsed/>
    <w:rsid w:val="004E6785"/>
    <w:rPr>
      <w:color w:val="FFFFFF" w:themeColor="background1"/>
    </w:rPr>
    <w:tblPr>
      <w:tblStyleRowBandSize w:val="1"/>
      <w:tblStyleColBandSize w:val="1"/>
    </w:tblPr>
    <w:tcPr>
      <w:shd w:val="clear" w:color="auto" w:fill="A5A5A5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525252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B7B7B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B7B7B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B7B7B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B7B7B" w:themeFill="accent3" w:themeFillShade="BF"/>
      </w:tcPr>
    </w:tblStylePr>
  </w:style>
  <w:style w:type="table" w:styleId="-42">
    <w:name w:val="Dark List Accent 4"/>
    <w:basedOn w:val="a4"/>
    <w:uiPriority w:val="70"/>
    <w:semiHidden/>
    <w:unhideWhenUsed/>
    <w:rsid w:val="004E6785"/>
    <w:rPr>
      <w:color w:val="FFFFFF" w:themeColor="background1"/>
    </w:rPr>
    <w:tblPr>
      <w:tblStyleRowBandSize w:val="1"/>
      <w:tblStyleColBandSize w:val="1"/>
    </w:tblPr>
    <w:tcPr>
      <w:shd w:val="clear" w:color="auto" w:fill="FFC000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7F5F00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BF8F00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BF8F00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F8F00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F8F00" w:themeFill="accent4" w:themeFillShade="BF"/>
      </w:tcPr>
    </w:tblStylePr>
  </w:style>
  <w:style w:type="table" w:styleId="-52">
    <w:name w:val="Dark List Accent 5"/>
    <w:basedOn w:val="a4"/>
    <w:uiPriority w:val="70"/>
    <w:semiHidden/>
    <w:unhideWhenUsed/>
    <w:rsid w:val="004E6785"/>
    <w:rPr>
      <w:color w:val="FFFFFF" w:themeColor="background1"/>
    </w:rPr>
    <w:tblPr>
      <w:tblStyleRowBandSize w:val="1"/>
      <w:tblStyleColBandSize w:val="1"/>
    </w:tblPr>
    <w:tcPr>
      <w:shd w:val="clear" w:color="auto" w:fill="5B9BD5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1F4D78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2E74B5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2E74B5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E74B5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E74B5" w:themeFill="accent5" w:themeFillShade="BF"/>
      </w:tcPr>
    </w:tblStylePr>
  </w:style>
  <w:style w:type="table" w:styleId="-62">
    <w:name w:val="Dark List Accent 6"/>
    <w:basedOn w:val="a4"/>
    <w:uiPriority w:val="70"/>
    <w:semiHidden/>
    <w:unhideWhenUsed/>
    <w:rsid w:val="004E6785"/>
    <w:rPr>
      <w:color w:val="FFFFFF" w:themeColor="background1"/>
    </w:rPr>
    <w:tblPr>
      <w:tblStyleRowBandSize w:val="1"/>
      <w:tblStyleColBandSize w:val="1"/>
    </w:tblPr>
    <w:tcPr>
      <w:shd w:val="clear" w:color="auto" w:fill="70AD47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75623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38135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38135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38135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38135" w:themeFill="accent6" w:themeFillShade="BF"/>
      </w:tcPr>
    </w:tblStylePr>
  </w:style>
  <w:style w:type="paragraph" w:styleId="afff0">
    <w:name w:val="Date"/>
    <w:basedOn w:val="a2"/>
    <w:next w:val="a2"/>
    <w:link w:val="afff1"/>
    <w:uiPriority w:val="99"/>
    <w:semiHidden/>
    <w:unhideWhenUsed/>
    <w:rsid w:val="004E6785"/>
  </w:style>
  <w:style w:type="character" w:customStyle="1" w:styleId="afff1">
    <w:name w:val="Дата Знак"/>
    <w:basedOn w:val="a3"/>
    <w:link w:val="afff0"/>
    <w:uiPriority w:val="99"/>
    <w:semiHidden/>
    <w:rsid w:val="004E6785"/>
    <w:rPr>
      <w:rFonts w:ascii="Times New Roman" w:hAnsi="Times New Roman" w:cs="Times New Roman"/>
      <w:sz w:val="24"/>
      <w:szCs w:val="24"/>
    </w:rPr>
  </w:style>
  <w:style w:type="paragraph" w:styleId="afff2">
    <w:name w:val="Document Map"/>
    <w:basedOn w:val="a2"/>
    <w:link w:val="afff3"/>
    <w:uiPriority w:val="99"/>
    <w:semiHidden/>
    <w:unhideWhenUsed/>
    <w:rsid w:val="004E6785"/>
    <w:rPr>
      <w:rFonts w:ascii="Segoe UI" w:hAnsi="Segoe UI" w:cs="Segoe UI"/>
      <w:sz w:val="16"/>
      <w:szCs w:val="16"/>
    </w:rPr>
  </w:style>
  <w:style w:type="character" w:customStyle="1" w:styleId="afff3">
    <w:name w:val="Схема документа Знак"/>
    <w:basedOn w:val="a3"/>
    <w:link w:val="afff2"/>
    <w:uiPriority w:val="99"/>
    <w:semiHidden/>
    <w:rsid w:val="004E6785"/>
    <w:rPr>
      <w:rFonts w:ascii="Segoe UI" w:hAnsi="Segoe UI" w:cs="Segoe UI"/>
      <w:sz w:val="16"/>
      <w:szCs w:val="16"/>
    </w:rPr>
  </w:style>
  <w:style w:type="paragraph" w:styleId="afff4">
    <w:name w:val="E-mail Signature"/>
    <w:basedOn w:val="a2"/>
    <w:link w:val="afff5"/>
    <w:uiPriority w:val="99"/>
    <w:semiHidden/>
    <w:unhideWhenUsed/>
    <w:rsid w:val="004E6785"/>
  </w:style>
  <w:style w:type="character" w:customStyle="1" w:styleId="afff5">
    <w:name w:val="Электронная подпись Знак"/>
    <w:basedOn w:val="a3"/>
    <w:link w:val="afff4"/>
    <w:uiPriority w:val="99"/>
    <w:semiHidden/>
    <w:rsid w:val="004E6785"/>
    <w:rPr>
      <w:rFonts w:ascii="Times New Roman" w:hAnsi="Times New Roman" w:cs="Times New Roman"/>
      <w:sz w:val="24"/>
      <w:szCs w:val="24"/>
    </w:rPr>
  </w:style>
  <w:style w:type="character" w:styleId="afff6">
    <w:name w:val="Emphasis"/>
    <w:basedOn w:val="a3"/>
    <w:uiPriority w:val="20"/>
    <w:qFormat/>
    <w:rsid w:val="008C58BF"/>
    <w:rPr>
      <w:i/>
      <w:iCs/>
    </w:rPr>
  </w:style>
  <w:style w:type="character" w:styleId="afff7">
    <w:name w:val="endnote reference"/>
    <w:basedOn w:val="a3"/>
    <w:uiPriority w:val="99"/>
    <w:semiHidden/>
    <w:unhideWhenUsed/>
    <w:rsid w:val="004E6785"/>
    <w:rPr>
      <w:rFonts w:ascii="Times New Roman" w:hAnsi="Times New Roman" w:cs="Times New Roman"/>
      <w:vertAlign w:val="superscript"/>
    </w:rPr>
  </w:style>
  <w:style w:type="paragraph" w:styleId="afff8">
    <w:name w:val="endnote text"/>
    <w:basedOn w:val="a2"/>
    <w:link w:val="afff9"/>
    <w:uiPriority w:val="99"/>
    <w:semiHidden/>
    <w:unhideWhenUsed/>
    <w:rsid w:val="004E6785"/>
    <w:rPr>
      <w:sz w:val="20"/>
      <w:szCs w:val="20"/>
    </w:rPr>
  </w:style>
  <w:style w:type="character" w:customStyle="1" w:styleId="afff9">
    <w:name w:val="Текст концевой сноски Знак"/>
    <w:basedOn w:val="a3"/>
    <w:link w:val="afff8"/>
    <w:uiPriority w:val="99"/>
    <w:semiHidden/>
    <w:rsid w:val="004E6785"/>
    <w:rPr>
      <w:rFonts w:ascii="Times New Roman" w:hAnsi="Times New Roman" w:cs="Times New Roman"/>
    </w:rPr>
  </w:style>
  <w:style w:type="paragraph" w:styleId="afffa">
    <w:name w:val="envelope address"/>
    <w:basedOn w:val="a2"/>
    <w:uiPriority w:val="99"/>
    <w:semiHidden/>
    <w:unhideWhenUsed/>
    <w:rsid w:val="004E6785"/>
    <w:pPr>
      <w:framePr w:w="7920" w:h="1980" w:hRule="exact" w:hSpace="180" w:wrap="auto" w:hAnchor="page" w:xAlign="center" w:yAlign="bottom"/>
      <w:ind w:left="2880"/>
    </w:pPr>
    <w:rPr>
      <w:rFonts w:eastAsiaTheme="majorEastAsia"/>
    </w:rPr>
  </w:style>
  <w:style w:type="paragraph" w:styleId="2a">
    <w:name w:val="envelope return"/>
    <w:basedOn w:val="a2"/>
    <w:uiPriority w:val="99"/>
    <w:semiHidden/>
    <w:unhideWhenUsed/>
    <w:rsid w:val="004E6785"/>
    <w:rPr>
      <w:rFonts w:eastAsiaTheme="majorEastAsia"/>
      <w:sz w:val="20"/>
      <w:szCs w:val="20"/>
    </w:rPr>
  </w:style>
  <w:style w:type="character" w:styleId="afffb">
    <w:name w:val="FollowedHyperlink"/>
    <w:basedOn w:val="a3"/>
    <w:uiPriority w:val="99"/>
    <w:semiHidden/>
    <w:unhideWhenUsed/>
    <w:rsid w:val="004E6785"/>
    <w:rPr>
      <w:rFonts w:ascii="Times New Roman" w:hAnsi="Times New Roman" w:cs="Times New Roman"/>
      <w:color w:val="954F72" w:themeColor="followedHyperlink"/>
      <w:u w:val="single"/>
    </w:rPr>
  </w:style>
  <w:style w:type="character" w:styleId="afffc">
    <w:name w:val="footnote reference"/>
    <w:basedOn w:val="a3"/>
    <w:uiPriority w:val="99"/>
    <w:semiHidden/>
    <w:unhideWhenUsed/>
    <w:rsid w:val="004E6785"/>
    <w:rPr>
      <w:rFonts w:ascii="Times New Roman" w:hAnsi="Times New Roman" w:cs="Times New Roman"/>
      <w:vertAlign w:val="superscript"/>
    </w:rPr>
  </w:style>
  <w:style w:type="paragraph" w:styleId="afffd">
    <w:name w:val="footnote text"/>
    <w:basedOn w:val="a2"/>
    <w:link w:val="afffe"/>
    <w:uiPriority w:val="99"/>
    <w:semiHidden/>
    <w:unhideWhenUsed/>
    <w:rsid w:val="004E6785"/>
    <w:rPr>
      <w:sz w:val="20"/>
      <w:szCs w:val="20"/>
    </w:rPr>
  </w:style>
  <w:style w:type="character" w:customStyle="1" w:styleId="afffe">
    <w:name w:val="Текст сноски Знак"/>
    <w:basedOn w:val="a3"/>
    <w:link w:val="afffd"/>
    <w:uiPriority w:val="99"/>
    <w:semiHidden/>
    <w:rsid w:val="004E6785"/>
    <w:rPr>
      <w:rFonts w:ascii="Times New Roman" w:hAnsi="Times New Roman" w:cs="Times New Roman"/>
    </w:rPr>
  </w:style>
  <w:style w:type="table" w:styleId="-13">
    <w:name w:val="Grid Table 1 Light"/>
    <w:basedOn w:val="a4"/>
    <w:uiPriority w:val="46"/>
    <w:rsid w:val="004E6785"/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-110">
    <w:name w:val="Grid Table 1 Light Accent 1"/>
    <w:basedOn w:val="a4"/>
    <w:uiPriority w:val="46"/>
    <w:rsid w:val="004E6785"/>
    <w:tblPr>
      <w:tblStyleRowBandSize w:val="1"/>
      <w:tblStyleColBandSize w:val="1"/>
      <w:tblBorders>
        <w:top w:val="single" w:sz="4" w:space="0" w:color="B4C6E7" w:themeColor="accent1" w:themeTint="66"/>
        <w:left w:val="single" w:sz="4" w:space="0" w:color="B4C6E7" w:themeColor="accent1" w:themeTint="66"/>
        <w:bottom w:val="single" w:sz="4" w:space="0" w:color="B4C6E7" w:themeColor="accent1" w:themeTint="66"/>
        <w:right w:val="single" w:sz="4" w:space="0" w:color="B4C6E7" w:themeColor="accent1" w:themeTint="66"/>
        <w:insideH w:val="single" w:sz="4" w:space="0" w:color="B4C6E7" w:themeColor="accent1" w:themeTint="66"/>
        <w:insideV w:val="single" w:sz="4" w:space="0" w:color="B4C6E7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-120">
    <w:name w:val="Grid Table 1 Light Accent 2"/>
    <w:basedOn w:val="a4"/>
    <w:uiPriority w:val="46"/>
    <w:rsid w:val="004E6785"/>
    <w:tblPr>
      <w:tblStyleRowBandSize w:val="1"/>
      <w:tblStyleColBandSize w:val="1"/>
      <w:tblBorders>
        <w:top w:val="single" w:sz="4" w:space="0" w:color="F7CAAC" w:themeColor="accent2" w:themeTint="66"/>
        <w:left w:val="single" w:sz="4" w:space="0" w:color="F7CAAC" w:themeColor="accent2" w:themeTint="66"/>
        <w:bottom w:val="single" w:sz="4" w:space="0" w:color="F7CAAC" w:themeColor="accent2" w:themeTint="66"/>
        <w:right w:val="single" w:sz="4" w:space="0" w:color="F7CAAC" w:themeColor="accent2" w:themeTint="66"/>
        <w:insideH w:val="single" w:sz="4" w:space="0" w:color="F7CAAC" w:themeColor="accent2" w:themeTint="66"/>
        <w:insideV w:val="single" w:sz="4" w:space="0" w:color="F7CAAC" w:themeColor="accent2" w:themeTint="66"/>
      </w:tblBorders>
    </w:tblPr>
    <w:tblStylePr w:type="firstRow">
      <w:rPr>
        <w:b/>
        <w:bCs/>
      </w:rPr>
      <w:tblPr/>
      <w:tcPr>
        <w:tcBorders>
          <w:bottom w:val="single" w:sz="12" w:space="0" w:color="F4B083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4B083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-130">
    <w:name w:val="Grid Table 1 Light Accent 3"/>
    <w:basedOn w:val="a4"/>
    <w:uiPriority w:val="46"/>
    <w:rsid w:val="004E6785"/>
    <w:tblPr>
      <w:tblStyleRowBandSize w:val="1"/>
      <w:tblStyleColBandSize w:val="1"/>
      <w:tblBorders>
        <w:top w:val="single" w:sz="4" w:space="0" w:color="DBDBDB" w:themeColor="accent3" w:themeTint="66"/>
        <w:left w:val="single" w:sz="4" w:space="0" w:color="DBDBDB" w:themeColor="accent3" w:themeTint="66"/>
        <w:bottom w:val="single" w:sz="4" w:space="0" w:color="DBDBDB" w:themeColor="accent3" w:themeTint="66"/>
        <w:right w:val="single" w:sz="4" w:space="0" w:color="DBDBDB" w:themeColor="accent3" w:themeTint="66"/>
        <w:insideH w:val="single" w:sz="4" w:space="0" w:color="DBDBDB" w:themeColor="accent3" w:themeTint="66"/>
        <w:insideV w:val="single" w:sz="4" w:space="0" w:color="DBDBDB" w:themeColor="accent3" w:themeTint="66"/>
      </w:tblBorders>
    </w:tblPr>
    <w:tblStylePr w:type="firstRow">
      <w:rPr>
        <w:b/>
        <w:bCs/>
      </w:rPr>
      <w:tblPr/>
      <w:tcPr>
        <w:tcBorders>
          <w:bottom w:val="single" w:sz="12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-14">
    <w:name w:val="Grid Table 1 Light Accent 4"/>
    <w:basedOn w:val="a4"/>
    <w:uiPriority w:val="46"/>
    <w:rsid w:val="004E6785"/>
    <w:tblPr>
      <w:tblStyleRowBandSize w:val="1"/>
      <w:tblStyleColBandSize w:val="1"/>
      <w:tblBorders>
        <w:top w:val="single" w:sz="4" w:space="0" w:color="FFE599" w:themeColor="accent4" w:themeTint="66"/>
        <w:left w:val="single" w:sz="4" w:space="0" w:color="FFE599" w:themeColor="accent4" w:themeTint="66"/>
        <w:bottom w:val="single" w:sz="4" w:space="0" w:color="FFE599" w:themeColor="accent4" w:themeTint="66"/>
        <w:right w:val="single" w:sz="4" w:space="0" w:color="FFE599" w:themeColor="accent4" w:themeTint="66"/>
        <w:insideH w:val="single" w:sz="4" w:space="0" w:color="FFE599" w:themeColor="accent4" w:themeTint="66"/>
        <w:insideV w:val="single" w:sz="4" w:space="0" w:color="FFE599" w:themeColor="accent4" w:themeTint="66"/>
      </w:tblBorders>
    </w:tblPr>
    <w:tblStylePr w:type="firstRow">
      <w:rPr>
        <w:b/>
        <w:bCs/>
      </w:rPr>
      <w:tblPr/>
      <w:tcPr>
        <w:tcBorders>
          <w:bottom w:val="single" w:sz="12" w:space="0" w:color="FFD966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FD96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-15">
    <w:name w:val="Grid Table 1 Light Accent 5"/>
    <w:basedOn w:val="a4"/>
    <w:uiPriority w:val="46"/>
    <w:rsid w:val="004E6785"/>
    <w:tblPr>
      <w:tblStyleRowBandSize w:val="1"/>
      <w:tblStyleColBandSize w:val="1"/>
      <w:tblBorders>
        <w:top w:val="single" w:sz="4" w:space="0" w:color="BDD6EE" w:themeColor="accent5" w:themeTint="66"/>
        <w:left w:val="single" w:sz="4" w:space="0" w:color="BDD6EE" w:themeColor="accent5" w:themeTint="66"/>
        <w:bottom w:val="single" w:sz="4" w:space="0" w:color="BDD6EE" w:themeColor="accent5" w:themeTint="66"/>
        <w:right w:val="single" w:sz="4" w:space="0" w:color="BDD6EE" w:themeColor="accent5" w:themeTint="66"/>
        <w:insideH w:val="single" w:sz="4" w:space="0" w:color="BDD6EE" w:themeColor="accent5" w:themeTint="66"/>
        <w:insideV w:val="single" w:sz="4" w:space="0" w:color="BDD6EE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-16">
    <w:name w:val="Grid Table 1 Light Accent 6"/>
    <w:basedOn w:val="a4"/>
    <w:uiPriority w:val="46"/>
    <w:rsid w:val="004E6785"/>
    <w:tblPr>
      <w:tblStyleRowBandSize w:val="1"/>
      <w:tblStyleColBandSize w:val="1"/>
      <w:tblBorders>
        <w:top w:val="single" w:sz="4" w:space="0" w:color="C5E0B3" w:themeColor="accent6" w:themeTint="66"/>
        <w:left w:val="single" w:sz="4" w:space="0" w:color="C5E0B3" w:themeColor="accent6" w:themeTint="66"/>
        <w:bottom w:val="single" w:sz="4" w:space="0" w:color="C5E0B3" w:themeColor="accent6" w:themeTint="66"/>
        <w:right w:val="single" w:sz="4" w:space="0" w:color="C5E0B3" w:themeColor="accent6" w:themeTint="66"/>
        <w:insideH w:val="single" w:sz="4" w:space="0" w:color="C5E0B3" w:themeColor="accent6" w:themeTint="66"/>
        <w:insideV w:val="single" w:sz="4" w:space="0" w:color="C5E0B3" w:themeColor="accent6" w:themeTint="66"/>
      </w:tblBorders>
    </w:tblPr>
    <w:tblStylePr w:type="firstRow">
      <w:rPr>
        <w:b/>
        <w:bCs/>
      </w:rPr>
      <w:tblPr/>
      <w:tcPr>
        <w:tcBorders>
          <w:bottom w:val="single" w:sz="12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-23">
    <w:name w:val="Grid Table 2"/>
    <w:basedOn w:val="a4"/>
    <w:uiPriority w:val="47"/>
    <w:rsid w:val="004E6785"/>
    <w:tblPr>
      <w:tblStyleRowBandSize w:val="1"/>
      <w:tblStyleColBandSize w:val="1"/>
      <w:tblBorders>
        <w:top w:val="single" w:sz="2" w:space="0" w:color="666666" w:themeColor="text1" w:themeTint="99"/>
        <w:bottom w:val="single" w:sz="2" w:space="0" w:color="666666" w:themeColor="text1" w:themeTint="99"/>
        <w:insideH w:val="single" w:sz="2" w:space="0" w:color="666666" w:themeColor="text1" w:themeTint="99"/>
        <w:insideV w:val="single" w:sz="2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666666" w:themeColor="tex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-210">
    <w:name w:val="Grid Table 2 Accent 1"/>
    <w:basedOn w:val="a4"/>
    <w:uiPriority w:val="47"/>
    <w:rsid w:val="004E6785"/>
    <w:tblPr>
      <w:tblStyleRowBandSize w:val="1"/>
      <w:tblStyleColBandSize w:val="1"/>
      <w:tblBorders>
        <w:top w:val="single" w:sz="2" w:space="0" w:color="8EAADB" w:themeColor="accent1" w:themeTint="99"/>
        <w:bottom w:val="single" w:sz="2" w:space="0" w:color="8EAADB" w:themeColor="accent1" w:themeTint="99"/>
        <w:insideH w:val="single" w:sz="2" w:space="0" w:color="8EAADB" w:themeColor="accent1" w:themeTint="99"/>
        <w:insideV w:val="single" w:sz="2" w:space="0" w:color="8EAADB" w:themeColor="accen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8EAADB" w:themeColor="accen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8EAADB" w:themeColor="accen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-220">
    <w:name w:val="Grid Table 2 Accent 2"/>
    <w:basedOn w:val="a4"/>
    <w:uiPriority w:val="47"/>
    <w:rsid w:val="004E6785"/>
    <w:tblPr>
      <w:tblStyleRowBandSize w:val="1"/>
      <w:tblStyleColBandSize w:val="1"/>
      <w:tblBorders>
        <w:top w:val="single" w:sz="2" w:space="0" w:color="F4B083" w:themeColor="accent2" w:themeTint="99"/>
        <w:bottom w:val="single" w:sz="2" w:space="0" w:color="F4B083" w:themeColor="accent2" w:themeTint="99"/>
        <w:insideH w:val="single" w:sz="2" w:space="0" w:color="F4B083" w:themeColor="accent2" w:themeTint="99"/>
        <w:insideV w:val="single" w:sz="2" w:space="0" w:color="F4B083" w:themeColor="accent2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F4B083" w:themeColor="accent2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F4B083" w:themeColor="accent2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-230">
    <w:name w:val="Grid Table 2 Accent 3"/>
    <w:basedOn w:val="a4"/>
    <w:uiPriority w:val="47"/>
    <w:rsid w:val="004E6785"/>
    <w:tblPr>
      <w:tblStyleRowBandSize w:val="1"/>
      <w:tblStyleColBandSize w:val="1"/>
      <w:tblBorders>
        <w:top w:val="single" w:sz="2" w:space="0" w:color="C9C9C9" w:themeColor="accent3" w:themeTint="99"/>
        <w:bottom w:val="single" w:sz="2" w:space="0" w:color="C9C9C9" w:themeColor="accent3" w:themeTint="99"/>
        <w:insideH w:val="single" w:sz="2" w:space="0" w:color="C9C9C9" w:themeColor="accent3" w:themeTint="99"/>
        <w:insideV w:val="single" w:sz="2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C9C9C9" w:themeColor="accent3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C9C9C9" w:themeColor="accent3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-24">
    <w:name w:val="Grid Table 2 Accent 4"/>
    <w:basedOn w:val="a4"/>
    <w:uiPriority w:val="47"/>
    <w:rsid w:val="004E6785"/>
    <w:tblPr>
      <w:tblStyleRowBandSize w:val="1"/>
      <w:tblStyleColBandSize w:val="1"/>
      <w:tblBorders>
        <w:top w:val="single" w:sz="2" w:space="0" w:color="FFD966" w:themeColor="accent4" w:themeTint="99"/>
        <w:bottom w:val="single" w:sz="2" w:space="0" w:color="FFD966" w:themeColor="accent4" w:themeTint="99"/>
        <w:insideH w:val="single" w:sz="2" w:space="0" w:color="FFD966" w:themeColor="accent4" w:themeTint="99"/>
        <w:insideV w:val="single" w:sz="2" w:space="0" w:color="FFD966" w:themeColor="accent4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FFD966" w:themeColor="accent4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FFD966" w:themeColor="accent4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-25">
    <w:name w:val="Grid Table 2 Accent 5"/>
    <w:basedOn w:val="a4"/>
    <w:uiPriority w:val="47"/>
    <w:rsid w:val="004E6785"/>
    <w:tblPr>
      <w:tblStyleRowBandSize w:val="1"/>
      <w:tblStyleColBandSize w:val="1"/>
      <w:tblBorders>
        <w:top w:val="single" w:sz="2" w:space="0" w:color="9CC2E5" w:themeColor="accent5" w:themeTint="99"/>
        <w:bottom w:val="single" w:sz="2" w:space="0" w:color="9CC2E5" w:themeColor="accent5" w:themeTint="99"/>
        <w:insideH w:val="single" w:sz="2" w:space="0" w:color="9CC2E5" w:themeColor="accent5" w:themeTint="99"/>
        <w:insideV w:val="single" w:sz="2" w:space="0" w:color="9CC2E5" w:themeColor="accent5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9CC2E5" w:themeColor="accent5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9CC2E5" w:themeColor="accent5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-26">
    <w:name w:val="Grid Table 2 Accent 6"/>
    <w:basedOn w:val="a4"/>
    <w:uiPriority w:val="47"/>
    <w:rsid w:val="004E6785"/>
    <w:tblPr>
      <w:tblStyleRowBandSize w:val="1"/>
      <w:tblStyleColBandSize w:val="1"/>
      <w:tblBorders>
        <w:top w:val="single" w:sz="2" w:space="0" w:color="A8D08D" w:themeColor="accent6" w:themeTint="99"/>
        <w:bottom w:val="single" w:sz="2" w:space="0" w:color="A8D08D" w:themeColor="accent6" w:themeTint="99"/>
        <w:insideH w:val="single" w:sz="2" w:space="0" w:color="A8D08D" w:themeColor="accent6" w:themeTint="99"/>
        <w:insideV w:val="single" w:sz="2" w:space="0" w:color="A8D08D" w:themeColor="accent6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A8D08D" w:themeColor="accent6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A8D08D" w:themeColor="accent6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-33">
    <w:name w:val="Grid Table 3"/>
    <w:basedOn w:val="a4"/>
    <w:uiPriority w:val="48"/>
    <w:rsid w:val="004E6785"/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table" w:styleId="-310">
    <w:name w:val="Grid Table 3 Accent 1"/>
    <w:basedOn w:val="a4"/>
    <w:uiPriority w:val="48"/>
    <w:rsid w:val="004E6785"/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  <w:tblStylePr w:type="neCell">
      <w:tblPr/>
      <w:tcPr>
        <w:tcBorders>
          <w:bottom w:val="single" w:sz="4" w:space="0" w:color="8EAADB" w:themeColor="accent1" w:themeTint="99"/>
        </w:tcBorders>
      </w:tcPr>
    </w:tblStylePr>
    <w:tblStylePr w:type="nwCell">
      <w:tblPr/>
      <w:tcPr>
        <w:tcBorders>
          <w:bottom w:val="single" w:sz="4" w:space="0" w:color="8EAADB" w:themeColor="accent1" w:themeTint="99"/>
        </w:tcBorders>
      </w:tcPr>
    </w:tblStylePr>
    <w:tblStylePr w:type="seCell">
      <w:tblPr/>
      <w:tcPr>
        <w:tcBorders>
          <w:top w:val="single" w:sz="4" w:space="0" w:color="8EAADB" w:themeColor="accent1" w:themeTint="99"/>
        </w:tcBorders>
      </w:tcPr>
    </w:tblStylePr>
    <w:tblStylePr w:type="swCell">
      <w:tblPr/>
      <w:tcPr>
        <w:tcBorders>
          <w:top w:val="single" w:sz="4" w:space="0" w:color="8EAADB" w:themeColor="accent1" w:themeTint="99"/>
        </w:tcBorders>
      </w:tcPr>
    </w:tblStylePr>
  </w:style>
  <w:style w:type="table" w:styleId="-320">
    <w:name w:val="Grid Table 3 Accent 2"/>
    <w:basedOn w:val="a4"/>
    <w:uiPriority w:val="48"/>
    <w:rsid w:val="004E6785"/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  <w:insideV w:val="single" w:sz="4" w:space="0" w:color="F4B083" w:themeColor="accent2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  <w:tblStylePr w:type="neCell">
      <w:tblPr/>
      <w:tcPr>
        <w:tcBorders>
          <w:bottom w:val="single" w:sz="4" w:space="0" w:color="F4B083" w:themeColor="accent2" w:themeTint="99"/>
        </w:tcBorders>
      </w:tcPr>
    </w:tblStylePr>
    <w:tblStylePr w:type="nwCell">
      <w:tblPr/>
      <w:tcPr>
        <w:tcBorders>
          <w:bottom w:val="single" w:sz="4" w:space="0" w:color="F4B083" w:themeColor="accent2" w:themeTint="99"/>
        </w:tcBorders>
      </w:tcPr>
    </w:tblStylePr>
    <w:tblStylePr w:type="seCell">
      <w:tblPr/>
      <w:tcPr>
        <w:tcBorders>
          <w:top w:val="single" w:sz="4" w:space="0" w:color="F4B083" w:themeColor="accent2" w:themeTint="99"/>
        </w:tcBorders>
      </w:tcPr>
    </w:tblStylePr>
    <w:tblStylePr w:type="swCell">
      <w:tblPr/>
      <w:tcPr>
        <w:tcBorders>
          <w:top w:val="single" w:sz="4" w:space="0" w:color="F4B083" w:themeColor="accent2" w:themeTint="99"/>
        </w:tcBorders>
      </w:tcPr>
    </w:tblStylePr>
  </w:style>
  <w:style w:type="table" w:styleId="-330">
    <w:name w:val="Grid Table 3 Accent 3"/>
    <w:basedOn w:val="a4"/>
    <w:uiPriority w:val="48"/>
    <w:rsid w:val="004E6785"/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  <w:tblStylePr w:type="neCell">
      <w:tblPr/>
      <w:tcPr>
        <w:tcBorders>
          <w:bottom w:val="single" w:sz="4" w:space="0" w:color="C9C9C9" w:themeColor="accent3" w:themeTint="99"/>
        </w:tcBorders>
      </w:tcPr>
    </w:tblStylePr>
    <w:tblStylePr w:type="nwCell">
      <w:tblPr/>
      <w:tcPr>
        <w:tcBorders>
          <w:bottom w:val="single" w:sz="4" w:space="0" w:color="C9C9C9" w:themeColor="accent3" w:themeTint="99"/>
        </w:tcBorders>
      </w:tcPr>
    </w:tblStylePr>
    <w:tblStylePr w:type="seCell">
      <w:tblPr/>
      <w:tcPr>
        <w:tcBorders>
          <w:top w:val="single" w:sz="4" w:space="0" w:color="C9C9C9" w:themeColor="accent3" w:themeTint="99"/>
        </w:tcBorders>
      </w:tcPr>
    </w:tblStylePr>
    <w:tblStylePr w:type="swCell">
      <w:tblPr/>
      <w:tcPr>
        <w:tcBorders>
          <w:top w:val="single" w:sz="4" w:space="0" w:color="C9C9C9" w:themeColor="accent3" w:themeTint="99"/>
        </w:tcBorders>
      </w:tcPr>
    </w:tblStylePr>
  </w:style>
  <w:style w:type="table" w:styleId="-34">
    <w:name w:val="Grid Table 3 Accent 4"/>
    <w:basedOn w:val="a4"/>
    <w:uiPriority w:val="48"/>
    <w:rsid w:val="004E6785"/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  <w:tblStylePr w:type="neCell">
      <w:tblPr/>
      <w:tcPr>
        <w:tcBorders>
          <w:bottom w:val="single" w:sz="4" w:space="0" w:color="FFD966" w:themeColor="accent4" w:themeTint="99"/>
        </w:tcBorders>
      </w:tcPr>
    </w:tblStylePr>
    <w:tblStylePr w:type="nwCell">
      <w:tblPr/>
      <w:tcPr>
        <w:tcBorders>
          <w:bottom w:val="single" w:sz="4" w:space="0" w:color="FFD966" w:themeColor="accent4" w:themeTint="99"/>
        </w:tcBorders>
      </w:tcPr>
    </w:tblStylePr>
    <w:tblStylePr w:type="seCell">
      <w:tblPr/>
      <w:tcPr>
        <w:tcBorders>
          <w:top w:val="single" w:sz="4" w:space="0" w:color="FFD966" w:themeColor="accent4" w:themeTint="99"/>
        </w:tcBorders>
      </w:tcPr>
    </w:tblStylePr>
    <w:tblStylePr w:type="swCell">
      <w:tblPr/>
      <w:tcPr>
        <w:tcBorders>
          <w:top w:val="single" w:sz="4" w:space="0" w:color="FFD966" w:themeColor="accent4" w:themeTint="99"/>
        </w:tcBorders>
      </w:tcPr>
    </w:tblStylePr>
  </w:style>
  <w:style w:type="table" w:styleId="-35">
    <w:name w:val="Grid Table 3 Accent 5"/>
    <w:basedOn w:val="a4"/>
    <w:uiPriority w:val="48"/>
    <w:rsid w:val="004E6785"/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  <w:tblStylePr w:type="neCell">
      <w:tblPr/>
      <w:tcPr>
        <w:tcBorders>
          <w:bottom w:val="single" w:sz="4" w:space="0" w:color="9CC2E5" w:themeColor="accent5" w:themeTint="99"/>
        </w:tcBorders>
      </w:tcPr>
    </w:tblStylePr>
    <w:tblStylePr w:type="nwCell">
      <w:tblPr/>
      <w:tcPr>
        <w:tcBorders>
          <w:bottom w:val="single" w:sz="4" w:space="0" w:color="9CC2E5" w:themeColor="accent5" w:themeTint="99"/>
        </w:tcBorders>
      </w:tcPr>
    </w:tblStylePr>
    <w:tblStylePr w:type="seCell">
      <w:tblPr/>
      <w:tcPr>
        <w:tcBorders>
          <w:top w:val="single" w:sz="4" w:space="0" w:color="9CC2E5" w:themeColor="accent5" w:themeTint="99"/>
        </w:tcBorders>
      </w:tcPr>
    </w:tblStylePr>
    <w:tblStylePr w:type="swCell">
      <w:tblPr/>
      <w:tcPr>
        <w:tcBorders>
          <w:top w:val="single" w:sz="4" w:space="0" w:color="9CC2E5" w:themeColor="accent5" w:themeTint="99"/>
        </w:tcBorders>
      </w:tcPr>
    </w:tblStylePr>
  </w:style>
  <w:style w:type="table" w:styleId="-36">
    <w:name w:val="Grid Table 3 Accent 6"/>
    <w:basedOn w:val="a4"/>
    <w:uiPriority w:val="48"/>
    <w:rsid w:val="004E6785"/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  <w:tblStylePr w:type="neCell">
      <w:tblPr/>
      <w:tcPr>
        <w:tcBorders>
          <w:bottom w:val="single" w:sz="4" w:space="0" w:color="A8D08D" w:themeColor="accent6" w:themeTint="99"/>
        </w:tcBorders>
      </w:tcPr>
    </w:tblStylePr>
    <w:tblStylePr w:type="nwCell">
      <w:tblPr/>
      <w:tcPr>
        <w:tcBorders>
          <w:bottom w:val="single" w:sz="4" w:space="0" w:color="A8D08D" w:themeColor="accent6" w:themeTint="99"/>
        </w:tcBorders>
      </w:tcPr>
    </w:tblStylePr>
    <w:tblStylePr w:type="seCell">
      <w:tblPr/>
      <w:tcPr>
        <w:tcBorders>
          <w:top w:val="single" w:sz="4" w:space="0" w:color="A8D08D" w:themeColor="accent6" w:themeTint="99"/>
        </w:tcBorders>
      </w:tcPr>
    </w:tblStylePr>
    <w:tblStylePr w:type="swCell">
      <w:tblPr/>
      <w:tcPr>
        <w:tcBorders>
          <w:top w:val="single" w:sz="4" w:space="0" w:color="A8D08D" w:themeColor="accent6" w:themeTint="99"/>
        </w:tcBorders>
      </w:tcPr>
    </w:tblStylePr>
  </w:style>
  <w:style w:type="table" w:styleId="-43">
    <w:name w:val="Grid Table 4"/>
    <w:basedOn w:val="a4"/>
    <w:uiPriority w:val="49"/>
    <w:rsid w:val="004E6785"/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-410">
    <w:name w:val="Grid Table 4 Accent 1"/>
    <w:basedOn w:val="a4"/>
    <w:uiPriority w:val="49"/>
    <w:rsid w:val="004E6785"/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-420">
    <w:name w:val="Grid Table 4 Accent 2"/>
    <w:basedOn w:val="a4"/>
    <w:uiPriority w:val="49"/>
    <w:rsid w:val="004E6785"/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  <w:insideV w:val="single" w:sz="4" w:space="0" w:color="F4B083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ED7D31" w:themeColor="accent2"/>
          <w:left w:val="single" w:sz="4" w:space="0" w:color="ED7D31" w:themeColor="accent2"/>
          <w:bottom w:val="single" w:sz="4" w:space="0" w:color="ED7D31" w:themeColor="accent2"/>
          <w:right w:val="single" w:sz="4" w:space="0" w:color="ED7D31" w:themeColor="accent2"/>
          <w:insideH w:val="nil"/>
          <w:insideV w:val="nil"/>
        </w:tcBorders>
        <w:shd w:val="clear" w:color="auto" w:fill="ED7D31" w:themeFill="accent2"/>
      </w:tcPr>
    </w:tblStylePr>
    <w:tblStylePr w:type="lastRow">
      <w:rPr>
        <w:b/>
        <w:bCs/>
      </w:rPr>
      <w:tblPr/>
      <w:tcPr>
        <w:tcBorders>
          <w:top w:val="double" w:sz="4" w:space="0" w:color="ED7D31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-430">
    <w:name w:val="Grid Table 4 Accent 3"/>
    <w:basedOn w:val="a4"/>
    <w:uiPriority w:val="49"/>
    <w:rsid w:val="004E6785"/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-44">
    <w:name w:val="Grid Table 4 Accent 4"/>
    <w:basedOn w:val="a4"/>
    <w:uiPriority w:val="49"/>
    <w:rsid w:val="004E6785"/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C000" w:themeColor="accent4"/>
          <w:left w:val="single" w:sz="4" w:space="0" w:color="FFC000" w:themeColor="accent4"/>
          <w:bottom w:val="single" w:sz="4" w:space="0" w:color="FFC000" w:themeColor="accent4"/>
          <w:right w:val="single" w:sz="4" w:space="0" w:color="FFC000" w:themeColor="accent4"/>
          <w:insideH w:val="nil"/>
          <w:insideV w:val="nil"/>
        </w:tcBorders>
        <w:shd w:val="clear" w:color="auto" w:fill="FFC000" w:themeFill="accent4"/>
      </w:tcPr>
    </w:tblStylePr>
    <w:tblStylePr w:type="lastRow">
      <w:rPr>
        <w:b/>
        <w:bCs/>
      </w:rPr>
      <w:tblPr/>
      <w:tcPr>
        <w:tcBorders>
          <w:top w:val="double" w:sz="4" w:space="0" w:color="FFC000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-45">
    <w:name w:val="Grid Table 4 Accent 5"/>
    <w:basedOn w:val="a4"/>
    <w:uiPriority w:val="49"/>
    <w:rsid w:val="004E6785"/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-46">
    <w:name w:val="Grid Table 4 Accent 6"/>
    <w:basedOn w:val="a4"/>
    <w:uiPriority w:val="49"/>
    <w:rsid w:val="004E6785"/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-53">
    <w:name w:val="Grid Table 5 Dark"/>
    <w:basedOn w:val="a4"/>
    <w:uiPriority w:val="50"/>
    <w:rsid w:val="004E6785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999999" w:themeFill="text1" w:themeFillTint="66"/>
      </w:tcPr>
    </w:tblStylePr>
  </w:style>
  <w:style w:type="table" w:styleId="-510">
    <w:name w:val="Grid Table 5 Dark Accent 1"/>
    <w:basedOn w:val="a4"/>
    <w:uiPriority w:val="50"/>
    <w:rsid w:val="004E6785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9E2F3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472C4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472C4" w:themeFill="accent1"/>
      </w:tcPr>
    </w:tblStylePr>
    <w:tblStylePr w:type="band1Vert">
      <w:tblPr/>
      <w:tcPr>
        <w:shd w:val="clear" w:color="auto" w:fill="B4C6E7" w:themeFill="accent1" w:themeFillTint="66"/>
      </w:tcPr>
    </w:tblStylePr>
    <w:tblStylePr w:type="band1Horz">
      <w:tblPr/>
      <w:tcPr>
        <w:shd w:val="clear" w:color="auto" w:fill="B4C6E7" w:themeFill="accent1" w:themeFillTint="66"/>
      </w:tcPr>
    </w:tblStylePr>
  </w:style>
  <w:style w:type="table" w:styleId="-520">
    <w:name w:val="Grid Table 5 Dark Accent 2"/>
    <w:basedOn w:val="a4"/>
    <w:uiPriority w:val="50"/>
    <w:rsid w:val="004E6785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BE4D5" w:themeFill="accent2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ED7D31" w:themeFill="accent2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ED7D31" w:themeFill="accent2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ED7D31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ED7D31" w:themeFill="accent2"/>
      </w:tcPr>
    </w:tblStylePr>
    <w:tblStylePr w:type="band1Vert">
      <w:tblPr/>
      <w:tcPr>
        <w:shd w:val="clear" w:color="auto" w:fill="F7CAAC" w:themeFill="accent2" w:themeFillTint="66"/>
      </w:tcPr>
    </w:tblStylePr>
    <w:tblStylePr w:type="band1Horz">
      <w:tblPr/>
      <w:tcPr>
        <w:shd w:val="clear" w:color="auto" w:fill="F7CAAC" w:themeFill="accent2" w:themeFillTint="66"/>
      </w:tcPr>
    </w:tblStylePr>
  </w:style>
  <w:style w:type="table" w:styleId="-530">
    <w:name w:val="Grid Table 5 Dark Accent 3"/>
    <w:basedOn w:val="a4"/>
    <w:uiPriority w:val="50"/>
    <w:rsid w:val="004E6785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EDED" w:themeFill="accent3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band1Vert">
      <w:tblPr/>
      <w:tcPr>
        <w:shd w:val="clear" w:color="auto" w:fill="DBDBDB" w:themeFill="accent3" w:themeFillTint="66"/>
      </w:tcPr>
    </w:tblStylePr>
    <w:tblStylePr w:type="band1Horz">
      <w:tblPr/>
      <w:tcPr>
        <w:shd w:val="clear" w:color="auto" w:fill="DBDBDB" w:themeFill="accent3" w:themeFillTint="66"/>
      </w:tcPr>
    </w:tblStylePr>
  </w:style>
  <w:style w:type="table" w:styleId="-54">
    <w:name w:val="Grid Table 5 Dark Accent 4"/>
    <w:basedOn w:val="a4"/>
    <w:uiPriority w:val="50"/>
    <w:rsid w:val="004E6785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FF2CC" w:themeFill="accent4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FC000" w:themeFill="accent4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FC000" w:themeFill="accent4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FFC000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FFC000" w:themeFill="accent4"/>
      </w:tcPr>
    </w:tblStylePr>
    <w:tblStylePr w:type="band1Vert">
      <w:tblPr/>
      <w:tcPr>
        <w:shd w:val="clear" w:color="auto" w:fill="FFE599" w:themeFill="accent4" w:themeFillTint="66"/>
      </w:tcPr>
    </w:tblStylePr>
    <w:tblStylePr w:type="band1Horz">
      <w:tblPr/>
      <w:tcPr>
        <w:shd w:val="clear" w:color="auto" w:fill="FFE599" w:themeFill="accent4" w:themeFillTint="66"/>
      </w:tcPr>
    </w:tblStylePr>
  </w:style>
  <w:style w:type="table" w:styleId="-55">
    <w:name w:val="Grid Table 5 Dark Accent 5"/>
    <w:basedOn w:val="a4"/>
    <w:uiPriority w:val="50"/>
    <w:rsid w:val="004E6785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EAF6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band1Vert">
      <w:tblPr/>
      <w:tcPr>
        <w:shd w:val="clear" w:color="auto" w:fill="BDD6EE" w:themeFill="accent5" w:themeFillTint="66"/>
      </w:tcPr>
    </w:tblStylePr>
    <w:tblStylePr w:type="band1Horz">
      <w:tblPr/>
      <w:tcPr>
        <w:shd w:val="clear" w:color="auto" w:fill="BDD6EE" w:themeFill="accent5" w:themeFillTint="66"/>
      </w:tcPr>
    </w:tblStylePr>
  </w:style>
  <w:style w:type="table" w:styleId="-56">
    <w:name w:val="Grid Table 5 Dark Accent 6"/>
    <w:basedOn w:val="a4"/>
    <w:uiPriority w:val="50"/>
    <w:rsid w:val="004E6785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2EFD9" w:themeFill="accent6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band1Vert">
      <w:tblPr/>
      <w:tcPr>
        <w:shd w:val="clear" w:color="auto" w:fill="C5E0B3" w:themeFill="accent6" w:themeFillTint="66"/>
      </w:tcPr>
    </w:tblStylePr>
    <w:tblStylePr w:type="band1Horz">
      <w:tblPr/>
      <w:tcPr>
        <w:shd w:val="clear" w:color="auto" w:fill="C5E0B3" w:themeFill="accent6" w:themeFillTint="66"/>
      </w:tcPr>
    </w:tblStylePr>
  </w:style>
  <w:style w:type="table" w:styleId="-63">
    <w:name w:val="Grid Table 6 Colorful"/>
    <w:basedOn w:val="a4"/>
    <w:uiPriority w:val="51"/>
    <w:rsid w:val="004E6785"/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-610">
    <w:name w:val="Grid Table 6 Colorful Accent 1"/>
    <w:basedOn w:val="a4"/>
    <w:uiPriority w:val="51"/>
    <w:rsid w:val="004E6785"/>
    <w:rPr>
      <w:color w:val="2F5496" w:themeColor="accent1" w:themeShade="BF"/>
    </w:r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-620">
    <w:name w:val="Grid Table 6 Colorful Accent 2"/>
    <w:basedOn w:val="a4"/>
    <w:uiPriority w:val="51"/>
    <w:rsid w:val="004E6785"/>
    <w:rPr>
      <w:color w:val="C45911" w:themeColor="accent2" w:themeShade="BF"/>
    </w:rPr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  <w:insideV w:val="single" w:sz="4" w:space="0" w:color="F4B083" w:themeColor="accent2" w:themeTint="99"/>
      </w:tblBorders>
    </w:tblPr>
    <w:tblStylePr w:type="firstRow">
      <w:rPr>
        <w:b/>
        <w:bCs/>
      </w:rPr>
      <w:tblPr/>
      <w:tcPr>
        <w:tcBorders>
          <w:bottom w:val="single" w:sz="12" w:space="0" w:color="F4B083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F4B083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-630">
    <w:name w:val="Grid Table 6 Colorful Accent 3"/>
    <w:basedOn w:val="a4"/>
    <w:uiPriority w:val="51"/>
    <w:rsid w:val="004E6785"/>
    <w:rPr>
      <w:color w:val="7B7B7B" w:themeColor="accent3" w:themeShade="BF"/>
    </w:r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</w:rPr>
      <w:tblPr/>
      <w:tcPr>
        <w:tcBorders>
          <w:bottom w:val="single" w:sz="12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-64">
    <w:name w:val="Grid Table 6 Colorful Accent 4"/>
    <w:basedOn w:val="a4"/>
    <w:uiPriority w:val="51"/>
    <w:rsid w:val="004E6785"/>
    <w:rPr>
      <w:color w:val="BF8F00" w:themeColor="accent4" w:themeShade="BF"/>
    </w:rPr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</w:tblPr>
    <w:tblStylePr w:type="firstRow">
      <w:rPr>
        <w:b/>
        <w:bCs/>
      </w:rPr>
      <w:tblPr/>
      <w:tcPr>
        <w:tcBorders>
          <w:bottom w:val="single" w:sz="12" w:space="0" w:color="FFD966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FFD96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-65">
    <w:name w:val="Grid Table 6 Colorful Accent 5"/>
    <w:basedOn w:val="a4"/>
    <w:uiPriority w:val="51"/>
    <w:rsid w:val="004E6785"/>
    <w:rPr>
      <w:color w:val="2E74B5" w:themeColor="accent5" w:themeShade="BF"/>
    </w:rPr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9CC2E5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-66">
    <w:name w:val="Grid Table 6 Colorful Accent 6"/>
    <w:basedOn w:val="a4"/>
    <w:uiPriority w:val="51"/>
    <w:rsid w:val="004E6785"/>
    <w:rPr>
      <w:color w:val="538135" w:themeColor="accent6" w:themeShade="BF"/>
    </w:r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</w:rPr>
      <w:tblPr/>
      <w:tcPr>
        <w:tcBorders>
          <w:bottom w:val="single" w:sz="12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-7">
    <w:name w:val="Grid Table 7 Colorful"/>
    <w:basedOn w:val="a4"/>
    <w:uiPriority w:val="52"/>
    <w:rsid w:val="004E6785"/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table" w:styleId="-71">
    <w:name w:val="Grid Table 7 Colorful Accent 1"/>
    <w:basedOn w:val="a4"/>
    <w:uiPriority w:val="52"/>
    <w:rsid w:val="004E6785"/>
    <w:rPr>
      <w:color w:val="2F5496" w:themeColor="accent1" w:themeShade="BF"/>
    </w:r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  <w:tblStylePr w:type="neCell">
      <w:tblPr/>
      <w:tcPr>
        <w:tcBorders>
          <w:bottom w:val="single" w:sz="4" w:space="0" w:color="8EAADB" w:themeColor="accent1" w:themeTint="99"/>
        </w:tcBorders>
      </w:tcPr>
    </w:tblStylePr>
    <w:tblStylePr w:type="nwCell">
      <w:tblPr/>
      <w:tcPr>
        <w:tcBorders>
          <w:bottom w:val="single" w:sz="4" w:space="0" w:color="8EAADB" w:themeColor="accent1" w:themeTint="99"/>
        </w:tcBorders>
      </w:tcPr>
    </w:tblStylePr>
    <w:tblStylePr w:type="seCell">
      <w:tblPr/>
      <w:tcPr>
        <w:tcBorders>
          <w:top w:val="single" w:sz="4" w:space="0" w:color="8EAADB" w:themeColor="accent1" w:themeTint="99"/>
        </w:tcBorders>
      </w:tcPr>
    </w:tblStylePr>
    <w:tblStylePr w:type="swCell">
      <w:tblPr/>
      <w:tcPr>
        <w:tcBorders>
          <w:top w:val="single" w:sz="4" w:space="0" w:color="8EAADB" w:themeColor="accent1" w:themeTint="99"/>
        </w:tcBorders>
      </w:tcPr>
    </w:tblStylePr>
  </w:style>
  <w:style w:type="table" w:styleId="-72">
    <w:name w:val="Grid Table 7 Colorful Accent 2"/>
    <w:basedOn w:val="a4"/>
    <w:uiPriority w:val="52"/>
    <w:rsid w:val="004E6785"/>
    <w:rPr>
      <w:color w:val="C45911" w:themeColor="accent2" w:themeShade="BF"/>
    </w:rPr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  <w:insideV w:val="single" w:sz="4" w:space="0" w:color="F4B083" w:themeColor="accent2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  <w:tblStylePr w:type="neCell">
      <w:tblPr/>
      <w:tcPr>
        <w:tcBorders>
          <w:bottom w:val="single" w:sz="4" w:space="0" w:color="F4B083" w:themeColor="accent2" w:themeTint="99"/>
        </w:tcBorders>
      </w:tcPr>
    </w:tblStylePr>
    <w:tblStylePr w:type="nwCell">
      <w:tblPr/>
      <w:tcPr>
        <w:tcBorders>
          <w:bottom w:val="single" w:sz="4" w:space="0" w:color="F4B083" w:themeColor="accent2" w:themeTint="99"/>
        </w:tcBorders>
      </w:tcPr>
    </w:tblStylePr>
    <w:tblStylePr w:type="seCell">
      <w:tblPr/>
      <w:tcPr>
        <w:tcBorders>
          <w:top w:val="single" w:sz="4" w:space="0" w:color="F4B083" w:themeColor="accent2" w:themeTint="99"/>
        </w:tcBorders>
      </w:tcPr>
    </w:tblStylePr>
    <w:tblStylePr w:type="swCell">
      <w:tblPr/>
      <w:tcPr>
        <w:tcBorders>
          <w:top w:val="single" w:sz="4" w:space="0" w:color="F4B083" w:themeColor="accent2" w:themeTint="99"/>
        </w:tcBorders>
      </w:tcPr>
    </w:tblStylePr>
  </w:style>
  <w:style w:type="table" w:styleId="-73">
    <w:name w:val="Grid Table 7 Colorful Accent 3"/>
    <w:basedOn w:val="a4"/>
    <w:uiPriority w:val="52"/>
    <w:rsid w:val="004E6785"/>
    <w:rPr>
      <w:color w:val="7B7B7B" w:themeColor="accent3" w:themeShade="BF"/>
    </w:r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  <w:tblStylePr w:type="neCell">
      <w:tblPr/>
      <w:tcPr>
        <w:tcBorders>
          <w:bottom w:val="single" w:sz="4" w:space="0" w:color="C9C9C9" w:themeColor="accent3" w:themeTint="99"/>
        </w:tcBorders>
      </w:tcPr>
    </w:tblStylePr>
    <w:tblStylePr w:type="nwCell">
      <w:tblPr/>
      <w:tcPr>
        <w:tcBorders>
          <w:bottom w:val="single" w:sz="4" w:space="0" w:color="C9C9C9" w:themeColor="accent3" w:themeTint="99"/>
        </w:tcBorders>
      </w:tcPr>
    </w:tblStylePr>
    <w:tblStylePr w:type="seCell">
      <w:tblPr/>
      <w:tcPr>
        <w:tcBorders>
          <w:top w:val="single" w:sz="4" w:space="0" w:color="C9C9C9" w:themeColor="accent3" w:themeTint="99"/>
        </w:tcBorders>
      </w:tcPr>
    </w:tblStylePr>
    <w:tblStylePr w:type="swCell">
      <w:tblPr/>
      <w:tcPr>
        <w:tcBorders>
          <w:top w:val="single" w:sz="4" w:space="0" w:color="C9C9C9" w:themeColor="accent3" w:themeTint="99"/>
        </w:tcBorders>
      </w:tcPr>
    </w:tblStylePr>
  </w:style>
  <w:style w:type="table" w:styleId="-74">
    <w:name w:val="Grid Table 7 Colorful Accent 4"/>
    <w:basedOn w:val="a4"/>
    <w:uiPriority w:val="52"/>
    <w:rsid w:val="004E6785"/>
    <w:rPr>
      <w:color w:val="BF8F00" w:themeColor="accent4" w:themeShade="BF"/>
    </w:rPr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  <w:tblStylePr w:type="neCell">
      <w:tblPr/>
      <w:tcPr>
        <w:tcBorders>
          <w:bottom w:val="single" w:sz="4" w:space="0" w:color="FFD966" w:themeColor="accent4" w:themeTint="99"/>
        </w:tcBorders>
      </w:tcPr>
    </w:tblStylePr>
    <w:tblStylePr w:type="nwCell">
      <w:tblPr/>
      <w:tcPr>
        <w:tcBorders>
          <w:bottom w:val="single" w:sz="4" w:space="0" w:color="FFD966" w:themeColor="accent4" w:themeTint="99"/>
        </w:tcBorders>
      </w:tcPr>
    </w:tblStylePr>
    <w:tblStylePr w:type="seCell">
      <w:tblPr/>
      <w:tcPr>
        <w:tcBorders>
          <w:top w:val="single" w:sz="4" w:space="0" w:color="FFD966" w:themeColor="accent4" w:themeTint="99"/>
        </w:tcBorders>
      </w:tcPr>
    </w:tblStylePr>
    <w:tblStylePr w:type="swCell">
      <w:tblPr/>
      <w:tcPr>
        <w:tcBorders>
          <w:top w:val="single" w:sz="4" w:space="0" w:color="FFD966" w:themeColor="accent4" w:themeTint="99"/>
        </w:tcBorders>
      </w:tcPr>
    </w:tblStylePr>
  </w:style>
  <w:style w:type="table" w:styleId="-75">
    <w:name w:val="Grid Table 7 Colorful Accent 5"/>
    <w:basedOn w:val="a4"/>
    <w:uiPriority w:val="52"/>
    <w:rsid w:val="004E6785"/>
    <w:rPr>
      <w:color w:val="2E74B5" w:themeColor="accent5" w:themeShade="BF"/>
    </w:rPr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  <w:tblStylePr w:type="neCell">
      <w:tblPr/>
      <w:tcPr>
        <w:tcBorders>
          <w:bottom w:val="single" w:sz="4" w:space="0" w:color="9CC2E5" w:themeColor="accent5" w:themeTint="99"/>
        </w:tcBorders>
      </w:tcPr>
    </w:tblStylePr>
    <w:tblStylePr w:type="nwCell">
      <w:tblPr/>
      <w:tcPr>
        <w:tcBorders>
          <w:bottom w:val="single" w:sz="4" w:space="0" w:color="9CC2E5" w:themeColor="accent5" w:themeTint="99"/>
        </w:tcBorders>
      </w:tcPr>
    </w:tblStylePr>
    <w:tblStylePr w:type="seCell">
      <w:tblPr/>
      <w:tcPr>
        <w:tcBorders>
          <w:top w:val="single" w:sz="4" w:space="0" w:color="9CC2E5" w:themeColor="accent5" w:themeTint="99"/>
        </w:tcBorders>
      </w:tcPr>
    </w:tblStylePr>
    <w:tblStylePr w:type="swCell">
      <w:tblPr/>
      <w:tcPr>
        <w:tcBorders>
          <w:top w:val="single" w:sz="4" w:space="0" w:color="9CC2E5" w:themeColor="accent5" w:themeTint="99"/>
        </w:tcBorders>
      </w:tcPr>
    </w:tblStylePr>
  </w:style>
  <w:style w:type="table" w:styleId="-76">
    <w:name w:val="Grid Table 7 Colorful Accent 6"/>
    <w:basedOn w:val="a4"/>
    <w:uiPriority w:val="52"/>
    <w:rsid w:val="004E6785"/>
    <w:rPr>
      <w:color w:val="538135" w:themeColor="accent6" w:themeShade="BF"/>
    </w:r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  <w:tblStylePr w:type="neCell">
      <w:tblPr/>
      <w:tcPr>
        <w:tcBorders>
          <w:bottom w:val="single" w:sz="4" w:space="0" w:color="A8D08D" w:themeColor="accent6" w:themeTint="99"/>
        </w:tcBorders>
      </w:tcPr>
    </w:tblStylePr>
    <w:tblStylePr w:type="nwCell">
      <w:tblPr/>
      <w:tcPr>
        <w:tcBorders>
          <w:bottom w:val="single" w:sz="4" w:space="0" w:color="A8D08D" w:themeColor="accent6" w:themeTint="99"/>
        </w:tcBorders>
      </w:tcPr>
    </w:tblStylePr>
    <w:tblStylePr w:type="seCell">
      <w:tblPr/>
      <w:tcPr>
        <w:tcBorders>
          <w:top w:val="single" w:sz="4" w:space="0" w:color="A8D08D" w:themeColor="accent6" w:themeTint="99"/>
        </w:tcBorders>
      </w:tcPr>
    </w:tblStylePr>
    <w:tblStylePr w:type="swCell">
      <w:tblPr/>
      <w:tcPr>
        <w:tcBorders>
          <w:top w:val="single" w:sz="4" w:space="0" w:color="A8D08D" w:themeColor="accent6" w:themeTint="99"/>
        </w:tcBorders>
      </w:tcPr>
    </w:tblStylePr>
  </w:style>
  <w:style w:type="character" w:styleId="affff">
    <w:name w:val="Hashtag"/>
    <w:basedOn w:val="a3"/>
    <w:uiPriority w:val="99"/>
    <w:semiHidden/>
    <w:unhideWhenUsed/>
    <w:rsid w:val="004E6785"/>
    <w:rPr>
      <w:rFonts w:ascii="Times New Roman" w:hAnsi="Times New Roman" w:cs="Times New Roman"/>
      <w:color w:val="2B579A"/>
      <w:shd w:val="clear" w:color="auto" w:fill="E1DFDD"/>
    </w:rPr>
  </w:style>
  <w:style w:type="character" w:styleId="HTML">
    <w:name w:val="HTML Acronym"/>
    <w:basedOn w:val="a3"/>
    <w:uiPriority w:val="99"/>
    <w:semiHidden/>
    <w:unhideWhenUsed/>
    <w:rsid w:val="004E6785"/>
    <w:rPr>
      <w:rFonts w:ascii="Times New Roman" w:hAnsi="Times New Roman" w:cs="Times New Roman"/>
    </w:rPr>
  </w:style>
  <w:style w:type="paragraph" w:styleId="HTML0">
    <w:name w:val="HTML Address"/>
    <w:basedOn w:val="a2"/>
    <w:link w:val="HTML1"/>
    <w:uiPriority w:val="99"/>
    <w:semiHidden/>
    <w:unhideWhenUsed/>
    <w:rsid w:val="004E6785"/>
    <w:rPr>
      <w:i/>
      <w:iCs/>
    </w:rPr>
  </w:style>
  <w:style w:type="character" w:customStyle="1" w:styleId="HTML1">
    <w:name w:val="Адрес HTML Знак"/>
    <w:basedOn w:val="a3"/>
    <w:link w:val="HTML0"/>
    <w:uiPriority w:val="99"/>
    <w:semiHidden/>
    <w:rsid w:val="004E6785"/>
    <w:rPr>
      <w:rFonts w:ascii="Times New Roman" w:hAnsi="Times New Roman" w:cs="Times New Roman"/>
      <w:i/>
      <w:iCs/>
      <w:sz w:val="24"/>
      <w:szCs w:val="24"/>
    </w:rPr>
  </w:style>
  <w:style w:type="character" w:styleId="HTML2">
    <w:name w:val="HTML Cite"/>
    <w:basedOn w:val="a3"/>
    <w:uiPriority w:val="99"/>
    <w:semiHidden/>
    <w:unhideWhenUsed/>
    <w:rsid w:val="004E6785"/>
    <w:rPr>
      <w:rFonts w:ascii="Times New Roman" w:hAnsi="Times New Roman" w:cs="Times New Roman"/>
      <w:i/>
      <w:iCs/>
    </w:rPr>
  </w:style>
  <w:style w:type="character" w:styleId="HTML3">
    <w:name w:val="HTML Code"/>
    <w:basedOn w:val="a3"/>
    <w:uiPriority w:val="99"/>
    <w:semiHidden/>
    <w:unhideWhenUsed/>
    <w:rsid w:val="004E6785"/>
    <w:rPr>
      <w:rFonts w:ascii="Consolas" w:hAnsi="Consolas" w:cs="Times New Roman"/>
      <w:sz w:val="20"/>
      <w:szCs w:val="20"/>
    </w:rPr>
  </w:style>
  <w:style w:type="character" w:styleId="HTML4">
    <w:name w:val="HTML Definition"/>
    <w:basedOn w:val="a3"/>
    <w:uiPriority w:val="99"/>
    <w:semiHidden/>
    <w:unhideWhenUsed/>
    <w:rsid w:val="004E6785"/>
    <w:rPr>
      <w:rFonts w:ascii="Times New Roman" w:hAnsi="Times New Roman" w:cs="Times New Roman"/>
      <w:i/>
      <w:iCs/>
    </w:rPr>
  </w:style>
  <w:style w:type="character" w:styleId="HTML5">
    <w:name w:val="HTML Keyboard"/>
    <w:basedOn w:val="a3"/>
    <w:uiPriority w:val="99"/>
    <w:semiHidden/>
    <w:unhideWhenUsed/>
    <w:rsid w:val="004E6785"/>
    <w:rPr>
      <w:rFonts w:ascii="Consolas" w:hAnsi="Consolas" w:cs="Times New Roman"/>
      <w:sz w:val="20"/>
      <w:szCs w:val="20"/>
    </w:rPr>
  </w:style>
  <w:style w:type="paragraph" w:styleId="HTML6">
    <w:name w:val="HTML Preformatted"/>
    <w:basedOn w:val="a2"/>
    <w:link w:val="HTML7"/>
    <w:uiPriority w:val="99"/>
    <w:semiHidden/>
    <w:unhideWhenUsed/>
    <w:rsid w:val="004E6785"/>
    <w:rPr>
      <w:rFonts w:ascii="Consolas" w:hAnsi="Consolas"/>
      <w:sz w:val="20"/>
      <w:szCs w:val="20"/>
    </w:rPr>
  </w:style>
  <w:style w:type="character" w:customStyle="1" w:styleId="HTML7">
    <w:name w:val="Стандартный HTML Знак"/>
    <w:basedOn w:val="a3"/>
    <w:link w:val="HTML6"/>
    <w:uiPriority w:val="99"/>
    <w:semiHidden/>
    <w:rsid w:val="004E6785"/>
    <w:rPr>
      <w:rFonts w:ascii="Consolas" w:hAnsi="Consolas" w:cs="Times New Roman"/>
    </w:rPr>
  </w:style>
  <w:style w:type="character" w:styleId="HTML8">
    <w:name w:val="HTML Sample"/>
    <w:basedOn w:val="a3"/>
    <w:uiPriority w:val="99"/>
    <w:semiHidden/>
    <w:unhideWhenUsed/>
    <w:rsid w:val="004E6785"/>
    <w:rPr>
      <w:rFonts w:ascii="Consolas" w:hAnsi="Consolas" w:cs="Times New Roman"/>
      <w:sz w:val="24"/>
      <w:szCs w:val="24"/>
    </w:rPr>
  </w:style>
  <w:style w:type="character" w:styleId="HTML9">
    <w:name w:val="HTML Typewriter"/>
    <w:basedOn w:val="a3"/>
    <w:uiPriority w:val="99"/>
    <w:semiHidden/>
    <w:unhideWhenUsed/>
    <w:rsid w:val="004E6785"/>
    <w:rPr>
      <w:rFonts w:ascii="Consolas" w:hAnsi="Consolas" w:cs="Times New Roman"/>
      <w:sz w:val="20"/>
      <w:szCs w:val="20"/>
    </w:rPr>
  </w:style>
  <w:style w:type="character" w:styleId="HTMLa">
    <w:name w:val="HTML Variable"/>
    <w:basedOn w:val="a3"/>
    <w:uiPriority w:val="99"/>
    <w:semiHidden/>
    <w:unhideWhenUsed/>
    <w:rsid w:val="004E6785"/>
    <w:rPr>
      <w:rFonts w:ascii="Times New Roman" w:hAnsi="Times New Roman" w:cs="Times New Roman"/>
      <w:i/>
      <w:iCs/>
    </w:rPr>
  </w:style>
  <w:style w:type="paragraph" w:styleId="12">
    <w:name w:val="index 1"/>
    <w:basedOn w:val="a2"/>
    <w:next w:val="a2"/>
    <w:autoRedefine/>
    <w:uiPriority w:val="99"/>
    <w:semiHidden/>
    <w:unhideWhenUsed/>
    <w:rsid w:val="004E6785"/>
    <w:pPr>
      <w:ind w:left="240" w:hanging="240"/>
    </w:pPr>
  </w:style>
  <w:style w:type="paragraph" w:styleId="2b">
    <w:name w:val="index 2"/>
    <w:basedOn w:val="a2"/>
    <w:next w:val="a2"/>
    <w:autoRedefine/>
    <w:uiPriority w:val="99"/>
    <w:semiHidden/>
    <w:unhideWhenUsed/>
    <w:rsid w:val="004E6785"/>
    <w:pPr>
      <w:ind w:left="480" w:hanging="240"/>
    </w:pPr>
  </w:style>
  <w:style w:type="paragraph" w:styleId="38">
    <w:name w:val="index 3"/>
    <w:basedOn w:val="a2"/>
    <w:next w:val="a2"/>
    <w:autoRedefine/>
    <w:uiPriority w:val="99"/>
    <w:semiHidden/>
    <w:unhideWhenUsed/>
    <w:rsid w:val="004E6785"/>
    <w:pPr>
      <w:ind w:left="720" w:hanging="240"/>
    </w:pPr>
  </w:style>
  <w:style w:type="paragraph" w:styleId="43">
    <w:name w:val="index 4"/>
    <w:basedOn w:val="a2"/>
    <w:next w:val="a2"/>
    <w:autoRedefine/>
    <w:uiPriority w:val="99"/>
    <w:semiHidden/>
    <w:unhideWhenUsed/>
    <w:rsid w:val="004E6785"/>
    <w:pPr>
      <w:ind w:left="960" w:hanging="240"/>
    </w:pPr>
  </w:style>
  <w:style w:type="paragraph" w:styleId="53">
    <w:name w:val="index 5"/>
    <w:basedOn w:val="a2"/>
    <w:next w:val="a2"/>
    <w:autoRedefine/>
    <w:uiPriority w:val="99"/>
    <w:semiHidden/>
    <w:unhideWhenUsed/>
    <w:rsid w:val="004E6785"/>
    <w:pPr>
      <w:ind w:left="1200" w:hanging="240"/>
    </w:pPr>
  </w:style>
  <w:style w:type="paragraph" w:styleId="61">
    <w:name w:val="index 6"/>
    <w:basedOn w:val="a2"/>
    <w:next w:val="a2"/>
    <w:autoRedefine/>
    <w:uiPriority w:val="99"/>
    <w:semiHidden/>
    <w:unhideWhenUsed/>
    <w:rsid w:val="004E6785"/>
    <w:pPr>
      <w:ind w:left="1440" w:hanging="240"/>
    </w:pPr>
  </w:style>
  <w:style w:type="paragraph" w:styleId="71">
    <w:name w:val="index 7"/>
    <w:basedOn w:val="a2"/>
    <w:next w:val="a2"/>
    <w:autoRedefine/>
    <w:uiPriority w:val="99"/>
    <w:semiHidden/>
    <w:unhideWhenUsed/>
    <w:rsid w:val="004E6785"/>
    <w:pPr>
      <w:ind w:left="1680" w:hanging="240"/>
    </w:pPr>
  </w:style>
  <w:style w:type="paragraph" w:styleId="81">
    <w:name w:val="index 8"/>
    <w:basedOn w:val="a2"/>
    <w:next w:val="a2"/>
    <w:autoRedefine/>
    <w:uiPriority w:val="99"/>
    <w:semiHidden/>
    <w:unhideWhenUsed/>
    <w:rsid w:val="004E6785"/>
    <w:pPr>
      <w:ind w:left="1920" w:hanging="240"/>
    </w:pPr>
  </w:style>
  <w:style w:type="paragraph" w:styleId="91">
    <w:name w:val="index 9"/>
    <w:basedOn w:val="a2"/>
    <w:next w:val="a2"/>
    <w:autoRedefine/>
    <w:uiPriority w:val="99"/>
    <w:semiHidden/>
    <w:unhideWhenUsed/>
    <w:rsid w:val="004E6785"/>
    <w:pPr>
      <w:ind w:left="2160" w:hanging="240"/>
    </w:pPr>
  </w:style>
  <w:style w:type="paragraph" w:styleId="affff0">
    <w:name w:val="index heading"/>
    <w:basedOn w:val="a2"/>
    <w:next w:val="12"/>
    <w:uiPriority w:val="99"/>
    <w:semiHidden/>
    <w:unhideWhenUsed/>
    <w:rsid w:val="004E6785"/>
    <w:rPr>
      <w:rFonts w:eastAsiaTheme="majorEastAsia"/>
      <w:b/>
      <w:bCs/>
    </w:rPr>
  </w:style>
  <w:style w:type="character" w:styleId="affff1">
    <w:name w:val="Intense Emphasis"/>
    <w:basedOn w:val="a3"/>
    <w:uiPriority w:val="21"/>
    <w:qFormat/>
    <w:rsid w:val="008C58BF"/>
    <w:rPr>
      <w:b/>
      <w:bCs/>
      <w:i/>
      <w:iCs/>
    </w:rPr>
  </w:style>
  <w:style w:type="paragraph" w:styleId="affff2">
    <w:name w:val="Intense Quote"/>
    <w:basedOn w:val="a2"/>
    <w:next w:val="a2"/>
    <w:link w:val="affff3"/>
    <w:uiPriority w:val="30"/>
    <w:qFormat/>
    <w:rsid w:val="008C58BF"/>
    <w:pPr>
      <w:spacing w:before="280" w:after="280"/>
      <w:ind w:left="1080" w:right="1080"/>
      <w:jc w:val="center"/>
    </w:pPr>
    <w:rPr>
      <w:color w:val="404040" w:themeColor="text1" w:themeTint="BF"/>
      <w:sz w:val="32"/>
      <w:szCs w:val="32"/>
    </w:rPr>
  </w:style>
  <w:style w:type="character" w:customStyle="1" w:styleId="affff3">
    <w:name w:val="Выделенная цитата Знак"/>
    <w:basedOn w:val="a3"/>
    <w:link w:val="affff2"/>
    <w:uiPriority w:val="30"/>
    <w:rsid w:val="008C58BF"/>
    <w:rPr>
      <w:color w:val="404040" w:themeColor="text1" w:themeTint="BF"/>
      <w:sz w:val="32"/>
      <w:szCs w:val="32"/>
    </w:rPr>
  </w:style>
  <w:style w:type="character" w:styleId="affff4">
    <w:name w:val="Intense Reference"/>
    <w:basedOn w:val="a3"/>
    <w:uiPriority w:val="32"/>
    <w:qFormat/>
    <w:rsid w:val="008C58BF"/>
    <w:rPr>
      <w:b/>
      <w:bCs/>
      <w:caps w:val="0"/>
      <w:smallCaps/>
      <w:color w:val="auto"/>
      <w:spacing w:val="3"/>
      <w:u w:val="single"/>
    </w:rPr>
  </w:style>
  <w:style w:type="table" w:styleId="affff5">
    <w:name w:val="Light Grid"/>
    <w:basedOn w:val="a4"/>
    <w:uiPriority w:val="62"/>
    <w:semiHidden/>
    <w:unhideWhenUsed/>
    <w:rsid w:val="004E6785"/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-17">
    <w:name w:val="Light Grid Accent 1"/>
    <w:basedOn w:val="a4"/>
    <w:uiPriority w:val="62"/>
    <w:semiHidden/>
    <w:unhideWhenUsed/>
    <w:rsid w:val="004E6785"/>
    <w:tblPr>
      <w:tblStyleRowBandSize w:val="1"/>
      <w:tblStyleColBandSize w:val="1"/>
      <w:tblBorders>
        <w:top w:val="single" w:sz="8" w:space="0" w:color="4472C4" w:themeColor="accent1"/>
        <w:left w:val="single" w:sz="8" w:space="0" w:color="4472C4" w:themeColor="accent1"/>
        <w:bottom w:val="single" w:sz="8" w:space="0" w:color="4472C4" w:themeColor="accent1"/>
        <w:right w:val="single" w:sz="8" w:space="0" w:color="4472C4" w:themeColor="accent1"/>
        <w:insideH w:val="single" w:sz="8" w:space="0" w:color="4472C4" w:themeColor="accent1"/>
        <w:insideV w:val="single" w:sz="8" w:space="0" w:color="4472C4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18" w:space="0" w:color="4472C4" w:themeColor="accent1"/>
          <w:right w:val="single" w:sz="8" w:space="0" w:color="4472C4" w:themeColor="accent1"/>
          <w:insideH w:val="nil"/>
          <w:insideV w:val="single" w:sz="8" w:space="0" w:color="4472C4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  <w:insideH w:val="nil"/>
          <w:insideV w:val="single" w:sz="8" w:space="0" w:color="4472C4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</w:tcPr>
    </w:tblStylePr>
    <w:tblStylePr w:type="band1Vert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  <w:shd w:val="clear" w:color="auto" w:fill="D0DBF0" w:themeFill="accent1" w:themeFillTint="3F"/>
      </w:tcPr>
    </w:tblStylePr>
    <w:tblStylePr w:type="band1Horz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  <w:insideV w:val="single" w:sz="8" w:space="0" w:color="4472C4" w:themeColor="accent1"/>
        </w:tcBorders>
        <w:shd w:val="clear" w:color="auto" w:fill="D0DBF0" w:themeFill="accent1" w:themeFillTint="3F"/>
      </w:tcPr>
    </w:tblStylePr>
    <w:tblStylePr w:type="band2Horz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  <w:insideV w:val="single" w:sz="8" w:space="0" w:color="4472C4" w:themeColor="accent1"/>
        </w:tcBorders>
      </w:tcPr>
    </w:tblStylePr>
  </w:style>
  <w:style w:type="table" w:styleId="-27">
    <w:name w:val="Light Grid Accent 2"/>
    <w:basedOn w:val="a4"/>
    <w:uiPriority w:val="62"/>
    <w:semiHidden/>
    <w:unhideWhenUsed/>
    <w:rsid w:val="004E6785"/>
    <w:tblPr>
      <w:tblStyleRowBandSize w:val="1"/>
      <w:tblStyleColBandSize w:val="1"/>
      <w:tblBorders>
        <w:top w:val="single" w:sz="8" w:space="0" w:color="ED7D31" w:themeColor="accent2"/>
        <w:left w:val="single" w:sz="8" w:space="0" w:color="ED7D31" w:themeColor="accent2"/>
        <w:bottom w:val="single" w:sz="8" w:space="0" w:color="ED7D31" w:themeColor="accent2"/>
        <w:right w:val="single" w:sz="8" w:space="0" w:color="ED7D31" w:themeColor="accent2"/>
        <w:insideH w:val="single" w:sz="8" w:space="0" w:color="ED7D31" w:themeColor="accent2"/>
        <w:insideV w:val="single" w:sz="8" w:space="0" w:color="ED7D31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18" w:space="0" w:color="ED7D31" w:themeColor="accent2"/>
          <w:right w:val="single" w:sz="8" w:space="0" w:color="ED7D31" w:themeColor="accent2"/>
          <w:insideH w:val="nil"/>
          <w:insideV w:val="single" w:sz="8" w:space="0" w:color="ED7D31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  <w:insideH w:val="nil"/>
          <w:insideV w:val="single" w:sz="8" w:space="0" w:color="ED7D31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</w:tcBorders>
      </w:tcPr>
    </w:tblStylePr>
    <w:tblStylePr w:type="band1Vert"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</w:tcBorders>
        <w:shd w:val="clear" w:color="auto" w:fill="FADECB" w:themeFill="accent2" w:themeFillTint="3F"/>
      </w:tcPr>
    </w:tblStylePr>
    <w:tblStylePr w:type="band1Horz"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  <w:insideV w:val="single" w:sz="8" w:space="0" w:color="ED7D31" w:themeColor="accent2"/>
        </w:tcBorders>
        <w:shd w:val="clear" w:color="auto" w:fill="FADECB" w:themeFill="accent2" w:themeFillTint="3F"/>
      </w:tcPr>
    </w:tblStylePr>
    <w:tblStylePr w:type="band2Horz"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  <w:insideV w:val="single" w:sz="8" w:space="0" w:color="ED7D31" w:themeColor="accent2"/>
        </w:tcBorders>
      </w:tcPr>
    </w:tblStylePr>
  </w:style>
  <w:style w:type="table" w:styleId="-37">
    <w:name w:val="Light Grid Accent 3"/>
    <w:basedOn w:val="a4"/>
    <w:uiPriority w:val="62"/>
    <w:semiHidden/>
    <w:unhideWhenUsed/>
    <w:rsid w:val="004E6785"/>
    <w:tblPr>
      <w:tblStyleRowBandSize w:val="1"/>
      <w:tblStyleColBandSize w:val="1"/>
      <w:tblBorders>
        <w:top w:val="single" w:sz="8" w:space="0" w:color="A5A5A5" w:themeColor="accent3"/>
        <w:left w:val="single" w:sz="8" w:space="0" w:color="A5A5A5" w:themeColor="accent3"/>
        <w:bottom w:val="single" w:sz="8" w:space="0" w:color="A5A5A5" w:themeColor="accent3"/>
        <w:right w:val="single" w:sz="8" w:space="0" w:color="A5A5A5" w:themeColor="accent3"/>
        <w:insideH w:val="single" w:sz="8" w:space="0" w:color="A5A5A5" w:themeColor="accent3"/>
        <w:insideV w:val="single" w:sz="8" w:space="0" w:color="A5A5A5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18" w:space="0" w:color="A5A5A5" w:themeColor="accent3"/>
          <w:right w:val="single" w:sz="8" w:space="0" w:color="A5A5A5" w:themeColor="accent3"/>
          <w:insideH w:val="nil"/>
          <w:insideV w:val="single" w:sz="8" w:space="0" w:color="A5A5A5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  <w:insideH w:val="nil"/>
          <w:insideV w:val="single" w:sz="8" w:space="0" w:color="A5A5A5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</w:tcPr>
    </w:tblStylePr>
    <w:tblStylePr w:type="band1Vert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  <w:shd w:val="clear" w:color="auto" w:fill="E8E8E8" w:themeFill="accent3" w:themeFillTint="3F"/>
      </w:tcPr>
    </w:tblStylePr>
    <w:tblStylePr w:type="band1Horz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  <w:insideV w:val="single" w:sz="8" w:space="0" w:color="A5A5A5" w:themeColor="accent3"/>
        </w:tcBorders>
        <w:shd w:val="clear" w:color="auto" w:fill="E8E8E8" w:themeFill="accent3" w:themeFillTint="3F"/>
      </w:tcPr>
    </w:tblStylePr>
    <w:tblStylePr w:type="band2Horz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  <w:insideV w:val="single" w:sz="8" w:space="0" w:color="A5A5A5" w:themeColor="accent3"/>
        </w:tcBorders>
      </w:tcPr>
    </w:tblStylePr>
  </w:style>
  <w:style w:type="table" w:styleId="-47">
    <w:name w:val="Light Grid Accent 4"/>
    <w:basedOn w:val="a4"/>
    <w:uiPriority w:val="62"/>
    <w:semiHidden/>
    <w:unhideWhenUsed/>
    <w:rsid w:val="004E6785"/>
    <w:tblPr>
      <w:tblStyleRowBandSize w:val="1"/>
      <w:tblStyleColBandSize w:val="1"/>
      <w:tblBorders>
        <w:top w:val="single" w:sz="8" w:space="0" w:color="FFC000" w:themeColor="accent4"/>
        <w:left w:val="single" w:sz="8" w:space="0" w:color="FFC000" w:themeColor="accent4"/>
        <w:bottom w:val="single" w:sz="8" w:space="0" w:color="FFC000" w:themeColor="accent4"/>
        <w:right w:val="single" w:sz="8" w:space="0" w:color="FFC000" w:themeColor="accent4"/>
        <w:insideH w:val="single" w:sz="8" w:space="0" w:color="FFC000" w:themeColor="accent4"/>
        <w:insideV w:val="single" w:sz="8" w:space="0" w:color="FFC000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18" w:space="0" w:color="FFC000" w:themeColor="accent4"/>
          <w:right w:val="single" w:sz="8" w:space="0" w:color="FFC000" w:themeColor="accent4"/>
          <w:insideH w:val="nil"/>
          <w:insideV w:val="single" w:sz="8" w:space="0" w:color="FFC000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  <w:insideH w:val="nil"/>
          <w:insideV w:val="single" w:sz="8" w:space="0" w:color="FFC000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</w:tcPr>
    </w:tblStylePr>
    <w:tblStylePr w:type="band1Vert"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  <w:shd w:val="clear" w:color="auto" w:fill="FFEFC0" w:themeFill="accent4" w:themeFillTint="3F"/>
      </w:tcPr>
    </w:tblStylePr>
    <w:tblStylePr w:type="band1Horz"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  <w:insideV w:val="single" w:sz="8" w:space="0" w:color="FFC000" w:themeColor="accent4"/>
        </w:tcBorders>
        <w:shd w:val="clear" w:color="auto" w:fill="FFEFC0" w:themeFill="accent4" w:themeFillTint="3F"/>
      </w:tcPr>
    </w:tblStylePr>
    <w:tblStylePr w:type="band2Horz"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  <w:insideV w:val="single" w:sz="8" w:space="0" w:color="FFC000" w:themeColor="accent4"/>
        </w:tcBorders>
      </w:tcPr>
    </w:tblStylePr>
  </w:style>
  <w:style w:type="table" w:styleId="-57">
    <w:name w:val="Light Grid Accent 5"/>
    <w:basedOn w:val="a4"/>
    <w:uiPriority w:val="62"/>
    <w:semiHidden/>
    <w:unhideWhenUsed/>
    <w:rsid w:val="004E6785"/>
    <w:tblPr>
      <w:tblStyleRowBandSize w:val="1"/>
      <w:tblStyleColBandSize w:val="1"/>
      <w:tblBorders>
        <w:top w:val="single" w:sz="8" w:space="0" w:color="5B9BD5" w:themeColor="accent5"/>
        <w:left w:val="single" w:sz="8" w:space="0" w:color="5B9BD5" w:themeColor="accent5"/>
        <w:bottom w:val="single" w:sz="8" w:space="0" w:color="5B9BD5" w:themeColor="accent5"/>
        <w:right w:val="single" w:sz="8" w:space="0" w:color="5B9BD5" w:themeColor="accent5"/>
        <w:insideH w:val="single" w:sz="8" w:space="0" w:color="5B9BD5" w:themeColor="accent5"/>
        <w:insideV w:val="single" w:sz="8" w:space="0" w:color="5B9BD5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5B9BD5" w:themeColor="accent5"/>
          <w:left w:val="single" w:sz="8" w:space="0" w:color="5B9BD5" w:themeColor="accent5"/>
          <w:bottom w:val="single" w:sz="18" w:space="0" w:color="5B9BD5" w:themeColor="accent5"/>
          <w:right w:val="single" w:sz="8" w:space="0" w:color="5B9BD5" w:themeColor="accent5"/>
          <w:insideH w:val="nil"/>
          <w:insideV w:val="single" w:sz="8" w:space="0" w:color="5B9BD5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5B9BD5" w:themeColor="accent5"/>
          <w:left w:val="single" w:sz="8" w:space="0" w:color="5B9BD5" w:themeColor="accent5"/>
          <w:bottom w:val="single" w:sz="8" w:space="0" w:color="5B9BD5" w:themeColor="accent5"/>
          <w:right w:val="single" w:sz="8" w:space="0" w:color="5B9BD5" w:themeColor="accent5"/>
          <w:insideH w:val="nil"/>
          <w:insideV w:val="single" w:sz="8" w:space="0" w:color="5B9BD5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5B9BD5" w:themeColor="accent5"/>
          <w:left w:val="single" w:sz="8" w:space="0" w:color="5B9BD5" w:themeColor="accent5"/>
          <w:bottom w:val="single" w:sz="8" w:space="0" w:color="5B9BD5" w:themeColor="accent5"/>
          <w:right w:val="single" w:sz="8" w:space="0" w:color="5B9BD5" w:themeColor="accent5"/>
        </w:tcBorders>
      </w:tcPr>
    </w:tblStylePr>
    <w:tblStylePr w:type="band1Vert">
      <w:tblPr/>
      <w:tcPr>
        <w:tcBorders>
          <w:top w:val="single" w:sz="8" w:space="0" w:color="5B9BD5" w:themeColor="accent5"/>
          <w:left w:val="single" w:sz="8" w:space="0" w:color="5B9BD5" w:themeColor="accent5"/>
          <w:bottom w:val="single" w:sz="8" w:space="0" w:color="5B9BD5" w:themeColor="accent5"/>
          <w:right w:val="single" w:sz="8" w:space="0" w:color="5B9BD5" w:themeColor="accent5"/>
        </w:tcBorders>
        <w:shd w:val="clear" w:color="auto" w:fill="D6E6F4" w:themeFill="accent5" w:themeFillTint="3F"/>
      </w:tcPr>
    </w:tblStylePr>
    <w:tblStylePr w:type="band1Horz">
      <w:tblPr/>
      <w:tcPr>
        <w:tcBorders>
          <w:top w:val="single" w:sz="8" w:space="0" w:color="5B9BD5" w:themeColor="accent5"/>
          <w:left w:val="single" w:sz="8" w:space="0" w:color="5B9BD5" w:themeColor="accent5"/>
          <w:bottom w:val="single" w:sz="8" w:space="0" w:color="5B9BD5" w:themeColor="accent5"/>
          <w:right w:val="single" w:sz="8" w:space="0" w:color="5B9BD5" w:themeColor="accent5"/>
          <w:insideV w:val="single" w:sz="8" w:space="0" w:color="5B9BD5" w:themeColor="accent5"/>
        </w:tcBorders>
        <w:shd w:val="clear" w:color="auto" w:fill="D6E6F4" w:themeFill="accent5" w:themeFillTint="3F"/>
      </w:tcPr>
    </w:tblStylePr>
    <w:tblStylePr w:type="band2Horz">
      <w:tblPr/>
      <w:tcPr>
        <w:tcBorders>
          <w:top w:val="single" w:sz="8" w:space="0" w:color="5B9BD5" w:themeColor="accent5"/>
          <w:left w:val="single" w:sz="8" w:space="0" w:color="5B9BD5" w:themeColor="accent5"/>
          <w:bottom w:val="single" w:sz="8" w:space="0" w:color="5B9BD5" w:themeColor="accent5"/>
          <w:right w:val="single" w:sz="8" w:space="0" w:color="5B9BD5" w:themeColor="accent5"/>
          <w:insideV w:val="single" w:sz="8" w:space="0" w:color="5B9BD5" w:themeColor="accent5"/>
        </w:tcBorders>
      </w:tcPr>
    </w:tblStylePr>
  </w:style>
  <w:style w:type="table" w:styleId="-67">
    <w:name w:val="Light Grid Accent 6"/>
    <w:basedOn w:val="a4"/>
    <w:uiPriority w:val="62"/>
    <w:semiHidden/>
    <w:unhideWhenUsed/>
    <w:rsid w:val="004E6785"/>
    <w:tblPr>
      <w:tblStyleRowBandSize w:val="1"/>
      <w:tblStyleColBandSize w:val="1"/>
      <w:tblBorders>
        <w:top w:val="single" w:sz="8" w:space="0" w:color="70AD47" w:themeColor="accent6"/>
        <w:left w:val="single" w:sz="8" w:space="0" w:color="70AD47" w:themeColor="accent6"/>
        <w:bottom w:val="single" w:sz="8" w:space="0" w:color="70AD47" w:themeColor="accent6"/>
        <w:right w:val="single" w:sz="8" w:space="0" w:color="70AD47" w:themeColor="accent6"/>
        <w:insideH w:val="single" w:sz="8" w:space="0" w:color="70AD47" w:themeColor="accent6"/>
        <w:insideV w:val="single" w:sz="8" w:space="0" w:color="70AD47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18" w:space="0" w:color="70AD47" w:themeColor="accent6"/>
          <w:right w:val="single" w:sz="8" w:space="0" w:color="70AD47" w:themeColor="accent6"/>
          <w:insideH w:val="nil"/>
          <w:insideV w:val="single" w:sz="8" w:space="0" w:color="70AD47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  <w:insideH w:val="nil"/>
          <w:insideV w:val="single" w:sz="8" w:space="0" w:color="70AD47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</w:tcPr>
    </w:tblStylePr>
    <w:tblStylePr w:type="band1Vert"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  <w:shd w:val="clear" w:color="auto" w:fill="DBEBD0" w:themeFill="accent6" w:themeFillTint="3F"/>
      </w:tcPr>
    </w:tblStylePr>
    <w:tblStylePr w:type="band1Horz"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  <w:insideV w:val="single" w:sz="8" w:space="0" w:color="70AD47" w:themeColor="accent6"/>
        </w:tcBorders>
        <w:shd w:val="clear" w:color="auto" w:fill="DBEBD0" w:themeFill="accent6" w:themeFillTint="3F"/>
      </w:tcPr>
    </w:tblStylePr>
    <w:tblStylePr w:type="band2Horz"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  <w:insideV w:val="single" w:sz="8" w:space="0" w:color="70AD47" w:themeColor="accent6"/>
        </w:tcBorders>
      </w:tcPr>
    </w:tblStylePr>
  </w:style>
  <w:style w:type="table" w:styleId="affff6">
    <w:name w:val="Light List"/>
    <w:basedOn w:val="a4"/>
    <w:uiPriority w:val="61"/>
    <w:semiHidden/>
    <w:unhideWhenUsed/>
    <w:rsid w:val="004E6785"/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-18">
    <w:name w:val="Light List Accent 1"/>
    <w:basedOn w:val="a4"/>
    <w:uiPriority w:val="61"/>
    <w:semiHidden/>
    <w:unhideWhenUsed/>
    <w:rsid w:val="004E6785"/>
    <w:tblPr>
      <w:tblStyleRowBandSize w:val="1"/>
      <w:tblStyleColBandSize w:val="1"/>
      <w:tblBorders>
        <w:top w:val="single" w:sz="8" w:space="0" w:color="4472C4" w:themeColor="accent1"/>
        <w:left w:val="single" w:sz="8" w:space="0" w:color="4472C4" w:themeColor="accent1"/>
        <w:bottom w:val="single" w:sz="8" w:space="0" w:color="4472C4" w:themeColor="accent1"/>
        <w:right w:val="single" w:sz="8" w:space="0" w:color="4472C4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472C4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</w:tcPr>
    </w:tblStylePr>
    <w:tblStylePr w:type="band1Horz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</w:tcPr>
    </w:tblStylePr>
  </w:style>
  <w:style w:type="table" w:styleId="-28">
    <w:name w:val="Light List Accent 2"/>
    <w:basedOn w:val="a4"/>
    <w:uiPriority w:val="61"/>
    <w:semiHidden/>
    <w:unhideWhenUsed/>
    <w:rsid w:val="004E6785"/>
    <w:tblPr>
      <w:tblStyleRowBandSize w:val="1"/>
      <w:tblStyleColBandSize w:val="1"/>
      <w:tblBorders>
        <w:top w:val="single" w:sz="8" w:space="0" w:color="ED7D31" w:themeColor="accent2"/>
        <w:left w:val="single" w:sz="8" w:space="0" w:color="ED7D31" w:themeColor="accent2"/>
        <w:bottom w:val="single" w:sz="8" w:space="0" w:color="ED7D31" w:themeColor="accent2"/>
        <w:right w:val="single" w:sz="8" w:space="0" w:color="ED7D31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ED7D31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</w:tcBorders>
      </w:tcPr>
    </w:tblStylePr>
    <w:tblStylePr w:type="band1Horz"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</w:tcBorders>
      </w:tcPr>
    </w:tblStylePr>
  </w:style>
  <w:style w:type="table" w:styleId="-38">
    <w:name w:val="Light List Accent 3"/>
    <w:basedOn w:val="a4"/>
    <w:uiPriority w:val="61"/>
    <w:semiHidden/>
    <w:unhideWhenUsed/>
    <w:rsid w:val="004E6785"/>
    <w:tblPr>
      <w:tblStyleRowBandSize w:val="1"/>
      <w:tblStyleColBandSize w:val="1"/>
      <w:tblBorders>
        <w:top w:val="single" w:sz="8" w:space="0" w:color="A5A5A5" w:themeColor="accent3"/>
        <w:left w:val="single" w:sz="8" w:space="0" w:color="A5A5A5" w:themeColor="accent3"/>
        <w:bottom w:val="single" w:sz="8" w:space="0" w:color="A5A5A5" w:themeColor="accent3"/>
        <w:right w:val="single" w:sz="8" w:space="0" w:color="A5A5A5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A5A5A5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</w:tcPr>
    </w:tblStylePr>
    <w:tblStylePr w:type="band1Horz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</w:tcPr>
    </w:tblStylePr>
  </w:style>
  <w:style w:type="table" w:styleId="-48">
    <w:name w:val="Light List Accent 4"/>
    <w:basedOn w:val="a4"/>
    <w:uiPriority w:val="61"/>
    <w:semiHidden/>
    <w:unhideWhenUsed/>
    <w:rsid w:val="004E6785"/>
    <w:tblPr>
      <w:tblStyleRowBandSize w:val="1"/>
      <w:tblStyleColBandSize w:val="1"/>
      <w:tblBorders>
        <w:top w:val="single" w:sz="8" w:space="0" w:color="FFC000" w:themeColor="accent4"/>
        <w:left w:val="single" w:sz="8" w:space="0" w:color="FFC000" w:themeColor="accent4"/>
        <w:bottom w:val="single" w:sz="8" w:space="0" w:color="FFC000" w:themeColor="accent4"/>
        <w:right w:val="single" w:sz="8" w:space="0" w:color="FFC000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FC000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</w:tcPr>
    </w:tblStylePr>
    <w:tblStylePr w:type="band1Horz"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</w:tcPr>
    </w:tblStylePr>
  </w:style>
  <w:style w:type="table" w:styleId="-58">
    <w:name w:val="Light List Accent 5"/>
    <w:basedOn w:val="a4"/>
    <w:uiPriority w:val="61"/>
    <w:semiHidden/>
    <w:unhideWhenUsed/>
    <w:rsid w:val="004E6785"/>
    <w:tblPr>
      <w:tblStyleRowBandSize w:val="1"/>
      <w:tblStyleColBandSize w:val="1"/>
      <w:tblBorders>
        <w:top w:val="single" w:sz="8" w:space="0" w:color="5B9BD5" w:themeColor="accent5"/>
        <w:left w:val="single" w:sz="8" w:space="0" w:color="5B9BD5" w:themeColor="accent5"/>
        <w:bottom w:val="single" w:sz="8" w:space="0" w:color="5B9BD5" w:themeColor="accent5"/>
        <w:right w:val="single" w:sz="8" w:space="0" w:color="5B9BD5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5B9BD5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5B9BD5" w:themeColor="accent5"/>
          <w:left w:val="single" w:sz="8" w:space="0" w:color="5B9BD5" w:themeColor="accent5"/>
          <w:bottom w:val="single" w:sz="8" w:space="0" w:color="5B9BD5" w:themeColor="accent5"/>
          <w:right w:val="single" w:sz="8" w:space="0" w:color="5B9BD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5B9BD5" w:themeColor="accent5"/>
          <w:left w:val="single" w:sz="8" w:space="0" w:color="5B9BD5" w:themeColor="accent5"/>
          <w:bottom w:val="single" w:sz="8" w:space="0" w:color="5B9BD5" w:themeColor="accent5"/>
          <w:right w:val="single" w:sz="8" w:space="0" w:color="5B9BD5" w:themeColor="accent5"/>
        </w:tcBorders>
      </w:tcPr>
    </w:tblStylePr>
    <w:tblStylePr w:type="band1Horz">
      <w:tblPr/>
      <w:tcPr>
        <w:tcBorders>
          <w:top w:val="single" w:sz="8" w:space="0" w:color="5B9BD5" w:themeColor="accent5"/>
          <w:left w:val="single" w:sz="8" w:space="0" w:color="5B9BD5" w:themeColor="accent5"/>
          <w:bottom w:val="single" w:sz="8" w:space="0" w:color="5B9BD5" w:themeColor="accent5"/>
          <w:right w:val="single" w:sz="8" w:space="0" w:color="5B9BD5" w:themeColor="accent5"/>
        </w:tcBorders>
      </w:tcPr>
    </w:tblStylePr>
  </w:style>
  <w:style w:type="table" w:styleId="-68">
    <w:name w:val="Light List Accent 6"/>
    <w:basedOn w:val="a4"/>
    <w:uiPriority w:val="61"/>
    <w:semiHidden/>
    <w:unhideWhenUsed/>
    <w:rsid w:val="004E6785"/>
    <w:tblPr>
      <w:tblStyleRowBandSize w:val="1"/>
      <w:tblStyleColBandSize w:val="1"/>
      <w:tblBorders>
        <w:top w:val="single" w:sz="8" w:space="0" w:color="70AD47" w:themeColor="accent6"/>
        <w:left w:val="single" w:sz="8" w:space="0" w:color="70AD47" w:themeColor="accent6"/>
        <w:bottom w:val="single" w:sz="8" w:space="0" w:color="70AD47" w:themeColor="accent6"/>
        <w:right w:val="single" w:sz="8" w:space="0" w:color="70AD47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70AD47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</w:tcPr>
    </w:tblStylePr>
    <w:tblStylePr w:type="band1Horz"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</w:tcPr>
    </w:tblStylePr>
  </w:style>
  <w:style w:type="table" w:styleId="affff7">
    <w:name w:val="Light Shading"/>
    <w:basedOn w:val="a4"/>
    <w:uiPriority w:val="60"/>
    <w:semiHidden/>
    <w:unhideWhenUsed/>
    <w:rsid w:val="004E6785"/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-19">
    <w:name w:val="Light Shading Accent 1"/>
    <w:basedOn w:val="a4"/>
    <w:uiPriority w:val="60"/>
    <w:semiHidden/>
    <w:unhideWhenUsed/>
    <w:rsid w:val="004E6785"/>
    <w:rPr>
      <w:color w:val="2F5496" w:themeColor="accent1" w:themeShade="BF"/>
    </w:rPr>
    <w:tblPr>
      <w:tblStyleRowBandSize w:val="1"/>
      <w:tblStyleColBandSize w:val="1"/>
      <w:tblBorders>
        <w:top w:val="single" w:sz="8" w:space="0" w:color="4472C4" w:themeColor="accent1"/>
        <w:bottom w:val="single" w:sz="8" w:space="0" w:color="4472C4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472C4" w:themeColor="accent1"/>
          <w:left w:val="nil"/>
          <w:bottom w:val="single" w:sz="8" w:space="0" w:color="4472C4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472C4" w:themeColor="accent1"/>
          <w:left w:val="nil"/>
          <w:bottom w:val="single" w:sz="8" w:space="0" w:color="4472C4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0DBF0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0DBF0" w:themeFill="accent1" w:themeFillTint="3F"/>
      </w:tcPr>
    </w:tblStylePr>
  </w:style>
  <w:style w:type="table" w:styleId="-29">
    <w:name w:val="Light Shading Accent 2"/>
    <w:basedOn w:val="a4"/>
    <w:uiPriority w:val="60"/>
    <w:semiHidden/>
    <w:unhideWhenUsed/>
    <w:rsid w:val="004E6785"/>
    <w:rPr>
      <w:color w:val="C45911" w:themeColor="accent2" w:themeShade="BF"/>
    </w:rPr>
    <w:tblPr>
      <w:tblStyleRowBandSize w:val="1"/>
      <w:tblStyleColBandSize w:val="1"/>
      <w:tblBorders>
        <w:top w:val="single" w:sz="8" w:space="0" w:color="ED7D31" w:themeColor="accent2"/>
        <w:bottom w:val="single" w:sz="8" w:space="0" w:color="ED7D31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D7D31" w:themeColor="accent2"/>
          <w:left w:val="nil"/>
          <w:bottom w:val="single" w:sz="8" w:space="0" w:color="ED7D31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D7D31" w:themeColor="accent2"/>
          <w:left w:val="nil"/>
          <w:bottom w:val="single" w:sz="8" w:space="0" w:color="ED7D31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ECB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ADECB" w:themeFill="accent2" w:themeFillTint="3F"/>
      </w:tcPr>
    </w:tblStylePr>
  </w:style>
  <w:style w:type="table" w:styleId="-39">
    <w:name w:val="Light Shading Accent 3"/>
    <w:basedOn w:val="a4"/>
    <w:uiPriority w:val="60"/>
    <w:semiHidden/>
    <w:unhideWhenUsed/>
    <w:rsid w:val="004E6785"/>
    <w:rPr>
      <w:color w:val="7B7B7B" w:themeColor="accent3" w:themeShade="BF"/>
    </w:rPr>
    <w:tblPr>
      <w:tblStyleRowBandSize w:val="1"/>
      <w:tblStyleColBandSize w:val="1"/>
      <w:tblBorders>
        <w:top w:val="single" w:sz="8" w:space="0" w:color="A5A5A5" w:themeColor="accent3"/>
        <w:bottom w:val="single" w:sz="8" w:space="0" w:color="A5A5A5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A5A5A5" w:themeColor="accent3"/>
          <w:left w:val="nil"/>
          <w:bottom w:val="single" w:sz="8" w:space="0" w:color="A5A5A5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A5A5A5" w:themeColor="accent3"/>
          <w:left w:val="nil"/>
          <w:bottom w:val="single" w:sz="8" w:space="0" w:color="A5A5A5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</w:style>
  <w:style w:type="table" w:styleId="-49">
    <w:name w:val="Light Shading Accent 4"/>
    <w:basedOn w:val="a4"/>
    <w:uiPriority w:val="60"/>
    <w:semiHidden/>
    <w:unhideWhenUsed/>
    <w:rsid w:val="004E6785"/>
    <w:rPr>
      <w:color w:val="BF8F00" w:themeColor="accent4" w:themeShade="BF"/>
    </w:rPr>
    <w:tblPr>
      <w:tblStyleRowBandSize w:val="1"/>
      <w:tblStyleColBandSize w:val="1"/>
      <w:tblBorders>
        <w:top w:val="single" w:sz="8" w:space="0" w:color="FFC000" w:themeColor="accent4"/>
        <w:bottom w:val="single" w:sz="8" w:space="0" w:color="FFC000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FC000" w:themeColor="accent4"/>
          <w:left w:val="nil"/>
          <w:bottom w:val="single" w:sz="8" w:space="0" w:color="FFC000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FC000" w:themeColor="accent4"/>
          <w:left w:val="nil"/>
          <w:bottom w:val="single" w:sz="8" w:space="0" w:color="FFC000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FEFC0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FEFC0" w:themeFill="accent4" w:themeFillTint="3F"/>
      </w:tcPr>
    </w:tblStylePr>
  </w:style>
  <w:style w:type="table" w:styleId="-59">
    <w:name w:val="Light Shading Accent 5"/>
    <w:basedOn w:val="a4"/>
    <w:uiPriority w:val="60"/>
    <w:semiHidden/>
    <w:unhideWhenUsed/>
    <w:rsid w:val="004E6785"/>
    <w:rPr>
      <w:color w:val="2E74B5" w:themeColor="accent5" w:themeShade="BF"/>
    </w:rPr>
    <w:tblPr>
      <w:tblStyleRowBandSize w:val="1"/>
      <w:tblStyleColBandSize w:val="1"/>
      <w:tblBorders>
        <w:top w:val="single" w:sz="8" w:space="0" w:color="5B9BD5" w:themeColor="accent5"/>
        <w:bottom w:val="single" w:sz="8" w:space="0" w:color="5B9BD5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5B9BD5" w:themeColor="accent5"/>
          <w:left w:val="nil"/>
          <w:bottom w:val="single" w:sz="8" w:space="0" w:color="5B9BD5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5B9BD5" w:themeColor="accent5"/>
          <w:left w:val="nil"/>
          <w:bottom w:val="single" w:sz="8" w:space="0" w:color="5B9BD5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6E6F4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6E6F4" w:themeFill="accent5" w:themeFillTint="3F"/>
      </w:tcPr>
    </w:tblStylePr>
  </w:style>
  <w:style w:type="table" w:styleId="-69">
    <w:name w:val="Light Shading Accent 6"/>
    <w:basedOn w:val="a4"/>
    <w:uiPriority w:val="60"/>
    <w:semiHidden/>
    <w:unhideWhenUsed/>
    <w:rsid w:val="004E6785"/>
    <w:rPr>
      <w:color w:val="538135" w:themeColor="accent6" w:themeShade="BF"/>
    </w:rPr>
    <w:tblPr>
      <w:tblStyleRowBandSize w:val="1"/>
      <w:tblStyleColBandSize w:val="1"/>
      <w:tblBorders>
        <w:top w:val="single" w:sz="8" w:space="0" w:color="70AD47" w:themeColor="accent6"/>
        <w:bottom w:val="single" w:sz="8" w:space="0" w:color="70AD47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70AD47" w:themeColor="accent6"/>
          <w:left w:val="nil"/>
          <w:bottom w:val="single" w:sz="8" w:space="0" w:color="70AD47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70AD47" w:themeColor="accent6"/>
          <w:left w:val="nil"/>
          <w:bottom w:val="single" w:sz="8" w:space="0" w:color="70AD47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BEB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BEBD0" w:themeFill="accent6" w:themeFillTint="3F"/>
      </w:tcPr>
    </w:tblStylePr>
  </w:style>
  <w:style w:type="character" w:styleId="affff8">
    <w:name w:val="line number"/>
    <w:basedOn w:val="a3"/>
    <w:uiPriority w:val="99"/>
    <w:semiHidden/>
    <w:unhideWhenUsed/>
    <w:rsid w:val="004E6785"/>
    <w:rPr>
      <w:rFonts w:ascii="Times New Roman" w:hAnsi="Times New Roman" w:cs="Times New Roman"/>
    </w:rPr>
  </w:style>
  <w:style w:type="paragraph" w:styleId="affff9">
    <w:name w:val="List"/>
    <w:basedOn w:val="a2"/>
    <w:uiPriority w:val="99"/>
    <w:semiHidden/>
    <w:unhideWhenUsed/>
    <w:rsid w:val="004E6785"/>
    <w:pPr>
      <w:ind w:left="360" w:hanging="360"/>
      <w:contextualSpacing/>
    </w:pPr>
  </w:style>
  <w:style w:type="paragraph" w:styleId="2c">
    <w:name w:val="List 2"/>
    <w:basedOn w:val="a2"/>
    <w:uiPriority w:val="99"/>
    <w:semiHidden/>
    <w:unhideWhenUsed/>
    <w:rsid w:val="004E6785"/>
    <w:pPr>
      <w:ind w:left="720" w:hanging="360"/>
      <w:contextualSpacing/>
    </w:pPr>
  </w:style>
  <w:style w:type="paragraph" w:styleId="39">
    <w:name w:val="List 3"/>
    <w:basedOn w:val="a2"/>
    <w:uiPriority w:val="99"/>
    <w:semiHidden/>
    <w:unhideWhenUsed/>
    <w:rsid w:val="004E6785"/>
    <w:pPr>
      <w:ind w:left="1080" w:hanging="360"/>
      <w:contextualSpacing/>
    </w:pPr>
  </w:style>
  <w:style w:type="paragraph" w:styleId="44">
    <w:name w:val="List 4"/>
    <w:basedOn w:val="a2"/>
    <w:uiPriority w:val="99"/>
    <w:semiHidden/>
    <w:unhideWhenUsed/>
    <w:rsid w:val="004E6785"/>
    <w:pPr>
      <w:ind w:left="1440" w:hanging="360"/>
      <w:contextualSpacing/>
    </w:pPr>
  </w:style>
  <w:style w:type="paragraph" w:styleId="54">
    <w:name w:val="List 5"/>
    <w:basedOn w:val="a2"/>
    <w:uiPriority w:val="99"/>
    <w:semiHidden/>
    <w:unhideWhenUsed/>
    <w:rsid w:val="004E6785"/>
    <w:pPr>
      <w:ind w:left="1800" w:hanging="360"/>
      <w:contextualSpacing/>
    </w:pPr>
  </w:style>
  <w:style w:type="paragraph" w:styleId="20">
    <w:name w:val="List Bullet 2"/>
    <w:basedOn w:val="a2"/>
    <w:uiPriority w:val="99"/>
    <w:semiHidden/>
    <w:unhideWhenUsed/>
    <w:rsid w:val="004E6785"/>
    <w:pPr>
      <w:numPr>
        <w:numId w:val="5"/>
      </w:numPr>
      <w:contextualSpacing/>
    </w:pPr>
  </w:style>
  <w:style w:type="paragraph" w:styleId="30">
    <w:name w:val="List Bullet 3"/>
    <w:basedOn w:val="a2"/>
    <w:uiPriority w:val="99"/>
    <w:semiHidden/>
    <w:unhideWhenUsed/>
    <w:rsid w:val="004E6785"/>
    <w:pPr>
      <w:numPr>
        <w:numId w:val="6"/>
      </w:numPr>
      <w:contextualSpacing/>
    </w:pPr>
  </w:style>
  <w:style w:type="paragraph" w:styleId="40">
    <w:name w:val="List Bullet 4"/>
    <w:basedOn w:val="a2"/>
    <w:uiPriority w:val="99"/>
    <w:semiHidden/>
    <w:unhideWhenUsed/>
    <w:rsid w:val="004E6785"/>
    <w:pPr>
      <w:numPr>
        <w:numId w:val="7"/>
      </w:numPr>
      <w:contextualSpacing/>
    </w:pPr>
  </w:style>
  <w:style w:type="paragraph" w:styleId="50">
    <w:name w:val="List Bullet 5"/>
    <w:basedOn w:val="a2"/>
    <w:uiPriority w:val="99"/>
    <w:semiHidden/>
    <w:unhideWhenUsed/>
    <w:rsid w:val="004E6785"/>
    <w:pPr>
      <w:numPr>
        <w:numId w:val="8"/>
      </w:numPr>
      <w:contextualSpacing/>
    </w:pPr>
  </w:style>
  <w:style w:type="paragraph" w:styleId="affffa">
    <w:name w:val="List Continue"/>
    <w:basedOn w:val="a2"/>
    <w:uiPriority w:val="99"/>
    <w:semiHidden/>
    <w:unhideWhenUsed/>
    <w:rsid w:val="004E6785"/>
    <w:pPr>
      <w:spacing w:after="120"/>
      <w:ind w:left="360"/>
      <w:contextualSpacing/>
    </w:pPr>
  </w:style>
  <w:style w:type="paragraph" w:styleId="2d">
    <w:name w:val="List Continue 2"/>
    <w:basedOn w:val="a2"/>
    <w:uiPriority w:val="99"/>
    <w:semiHidden/>
    <w:unhideWhenUsed/>
    <w:rsid w:val="004E6785"/>
    <w:pPr>
      <w:spacing w:after="120"/>
      <w:ind w:left="720"/>
      <w:contextualSpacing/>
    </w:pPr>
  </w:style>
  <w:style w:type="paragraph" w:styleId="3a">
    <w:name w:val="List Continue 3"/>
    <w:basedOn w:val="a2"/>
    <w:uiPriority w:val="99"/>
    <w:semiHidden/>
    <w:unhideWhenUsed/>
    <w:rsid w:val="004E6785"/>
    <w:pPr>
      <w:spacing w:after="120"/>
      <w:ind w:left="1080"/>
      <w:contextualSpacing/>
    </w:pPr>
  </w:style>
  <w:style w:type="paragraph" w:styleId="45">
    <w:name w:val="List Continue 4"/>
    <w:basedOn w:val="a2"/>
    <w:uiPriority w:val="99"/>
    <w:semiHidden/>
    <w:unhideWhenUsed/>
    <w:rsid w:val="004E6785"/>
    <w:pPr>
      <w:spacing w:after="120"/>
      <w:ind w:left="1440"/>
      <w:contextualSpacing/>
    </w:pPr>
  </w:style>
  <w:style w:type="paragraph" w:styleId="55">
    <w:name w:val="List Continue 5"/>
    <w:basedOn w:val="a2"/>
    <w:uiPriority w:val="99"/>
    <w:semiHidden/>
    <w:unhideWhenUsed/>
    <w:rsid w:val="004E6785"/>
    <w:pPr>
      <w:spacing w:after="120"/>
      <w:ind w:left="1800"/>
      <w:contextualSpacing/>
    </w:pPr>
  </w:style>
  <w:style w:type="paragraph" w:styleId="a">
    <w:name w:val="List Number"/>
    <w:basedOn w:val="a2"/>
    <w:uiPriority w:val="99"/>
    <w:semiHidden/>
    <w:unhideWhenUsed/>
    <w:rsid w:val="004E6785"/>
    <w:pPr>
      <w:numPr>
        <w:numId w:val="9"/>
      </w:numPr>
      <w:contextualSpacing/>
    </w:pPr>
  </w:style>
  <w:style w:type="paragraph" w:styleId="2">
    <w:name w:val="List Number 2"/>
    <w:basedOn w:val="a2"/>
    <w:uiPriority w:val="99"/>
    <w:semiHidden/>
    <w:unhideWhenUsed/>
    <w:rsid w:val="004E6785"/>
    <w:pPr>
      <w:numPr>
        <w:numId w:val="10"/>
      </w:numPr>
      <w:contextualSpacing/>
    </w:pPr>
  </w:style>
  <w:style w:type="paragraph" w:styleId="3">
    <w:name w:val="List Number 3"/>
    <w:basedOn w:val="a2"/>
    <w:uiPriority w:val="99"/>
    <w:semiHidden/>
    <w:unhideWhenUsed/>
    <w:rsid w:val="004E6785"/>
    <w:pPr>
      <w:numPr>
        <w:numId w:val="11"/>
      </w:numPr>
      <w:contextualSpacing/>
    </w:pPr>
  </w:style>
  <w:style w:type="paragraph" w:styleId="4">
    <w:name w:val="List Number 4"/>
    <w:basedOn w:val="a2"/>
    <w:uiPriority w:val="99"/>
    <w:semiHidden/>
    <w:unhideWhenUsed/>
    <w:rsid w:val="004E6785"/>
    <w:pPr>
      <w:numPr>
        <w:numId w:val="12"/>
      </w:numPr>
      <w:contextualSpacing/>
    </w:pPr>
  </w:style>
  <w:style w:type="paragraph" w:styleId="5">
    <w:name w:val="List Number 5"/>
    <w:basedOn w:val="a2"/>
    <w:uiPriority w:val="99"/>
    <w:semiHidden/>
    <w:unhideWhenUsed/>
    <w:rsid w:val="004E6785"/>
    <w:pPr>
      <w:numPr>
        <w:numId w:val="13"/>
      </w:numPr>
      <w:contextualSpacing/>
    </w:pPr>
  </w:style>
  <w:style w:type="table" w:styleId="-1a">
    <w:name w:val="List Table 1 Light"/>
    <w:basedOn w:val="a4"/>
    <w:uiPriority w:val="46"/>
    <w:rsid w:val="004E6785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-111">
    <w:name w:val="List Table 1 Light Accent 1"/>
    <w:basedOn w:val="a4"/>
    <w:uiPriority w:val="46"/>
    <w:rsid w:val="004E6785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8EAADB" w:themeColor="accent1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-121">
    <w:name w:val="List Table 1 Light Accent 2"/>
    <w:basedOn w:val="a4"/>
    <w:uiPriority w:val="46"/>
    <w:rsid w:val="004E6785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F4B083" w:themeColor="accent2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F4B083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-131">
    <w:name w:val="List Table 1 Light Accent 3"/>
    <w:basedOn w:val="a4"/>
    <w:uiPriority w:val="46"/>
    <w:rsid w:val="004E6785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-140">
    <w:name w:val="List Table 1 Light Accent 4"/>
    <w:basedOn w:val="a4"/>
    <w:uiPriority w:val="46"/>
    <w:rsid w:val="004E6785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FFD966" w:themeColor="accent4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FFD96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-150">
    <w:name w:val="List Table 1 Light Accent 5"/>
    <w:basedOn w:val="a4"/>
    <w:uiPriority w:val="46"/>
    <w:rsid w:val="004E6785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9CC2E5" w:themeColor="accent5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9CC2E5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-160">
    <w:name w:val="List Table 1 Light Accent 6"/>
    <w:basedOn w:val="a4"/>
    <w:uiPriority w:val="46"/>
    <w:rsid w:val="004E6785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-2a">
    <w:name w:val="List Table 2"/>
    <w:basedOn w:val="a4"/>
    <w:uiPriority w:val="47"/>
    <w:rsid w:val="004E6785"/>
    <w:tblPr>
      <w:tblStyleRowBandSize w:val="1"/>
      <w:tblStyleColBandSize w:val="1"/>
      <w:tblBorders>
        <w:top w:val="single" w:sz="4" w:space="0" w:color="666666" w:themeColor="text1" w:themeTint="99"/>
        <w:bottom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-211">
    <w:name w:val="List Table 2 Accent 1"/>
    <w:basedOn w:val="a4"/>
    <w:uiPriority w:val="47"/>
    <w:rsid w:val="004E6785"/>
    <w:tblPr>
      <w:tblStyleRowBandSize w:val="1"/>
      <w:tblStyleColBandSize w:val="1"/>
      <w:tblBorders>
        <w:top w:val="single" w:sz="4" w:space="0" w:color="8EAADB" w:themeColor="accent1" w:themeTint="99"/>
        <w:bottom w:val="single" w:sz="4" w:space="0" w:color="8EAADB" w:themeColor="accent1" w:themeTint="99"/>
        <w:insideH w:val="single" w:sz="4" w:space="0" w:color="8EAADB" w:themeColor="accent1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-221">
    <w:name w:val="List Table 2 Accent 2"/>
    <w:basedOn w:val="a4"/>
    <w:uiPriority w:val="47"/>
    <w:rsid w:val="004E6785"/>
    <w:tblPr>
      <w:tblStyleRowBandSize w:val="1"/>
      <w:tblStyleColBandSize w:val="1"/>
      <w:tblBorders>
        <w:top w:val="single" w:sz="4" w:space="0" w:color="F4B083" w:themeColor="accent2" w:themeTint="99"/>
        <w:bottom w:val="single" w:sz="4" w:space="0" w:color="F4B083" w:themeColor="accent2" w:themeTint="99"/>
        <w:insideH w:val="single" w:sz="4" w:space="0" w:color="F4B083" w:themeColor="accent2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-231">
    <w:name w:val="List Table 2 Accent 3"/>
    <w:basedOn w:val="a4"/>
    <w:uiPriority w:val="47"/>
    <w:rsid w:val="004E6785"/>
    <w:tblPr>
      <w:tblStyleRowBandSize w:val="1"/>
      <w:tblStyleColBandSize w:val="1"/>
      <w:tblBorders>
        <w:top w:val="single" w:sz="4" w:space="0" w:color="C9C9C9" w:themeColor="accent3" w:themeTint="99"/>
        <w:bottom w:val="single" w:sz="4" w:space="0" w:color="C9C9C9" w:themeColor="accent3" w:themeTint="99"/>
        <w:insideH w:val="single" w:sz="4" w:space="0" w:color="C9C9C9" w:themeColor="accent3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-240">
    <w:name w:val="List Table 2 Accent 4"/>
    <w:basedOn w:val="a4"/>
    <w:uiPriority w:val="47"/>
    <w:rsid w:val="004E6785"/>
    <w:tblPr>
      <w:tblStyleRowBandSize w:val="1"/>
      <w:tblStyleColBandSize w:val="1"/>
      <w:tblBorders>
        <w:top w:val="single" w:sz="4" w:space="0" w:color="FFD966" w:themeColor="accent4" w:themeTint="99"/>
        <w:bottom w:val="single" w:sz="4" w:space="0" w:color="FFD966" w:themeColor="accent4" w:themeTint="99"/>
        <w:insideH w:val="single" w:sz="4" w:space="0" w:color="FFD966" w:themeColor="accent4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-250">
    <w:name w:val="List Table 2 Accent 5"/>
    <w:basedOn w:val="a4"/>
    <w:uiPriority w:val="47"/>
    <w:rsid w:val="004E6785"/>
    <w:tblPr>
      <w:tblStyleRowBandSize w:val="1"/>
      <w:tblStyleColBandSize w:val="1"/>
      <w:tblBorders>
        <w:top w:val="single" w:sz="4" w:space="0" w:color="9CC2E5" w:themeColor="accent5" w:themeTint="99"/>
        <w:bottom w:val="single" w:sz="4" w:space="0" w:color="9CC2E5" w:themeColor="accent5" w:themeTint="99"/>
        <w:insideH w:val="single" w:sz="4" w:space="0" w:color="9CC2E5" w:themeColor="accent5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-260">
    <w:name w:val="List Table 2 Accent 6"/>
    <w:basedOn w:val="a4"/>
    <w:uiPriority w:val="47"/>
    <w:rsid w:val="004E6785"/>
    <w:tblPr>
      <w:tblStyleRowBandSize w:val="1"/>
      <w:tblStyleColBandSize w:val="1"/>
      <w:tblBorders>
        <w:top w:val="single" w:sz="4" w:space="0" w:color="A8D08D" w:themeColor="accent6" w:themeTint="99"/>
        <w:bottom w:val="single" w:sz="4" w:space="0" w:color="A8D08D" w:themeColor="accent6" w:themeTint="99"/>
        <w:insideH w:val="single" w:sz="4" w:space="0" w:color="A8D08D" w:themeColor="accent6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-3a">
    <w:name w:val="List Table 3"/>
    <w:basedOn w:val="a4"/>
    <w:uiPriority w:val="48"/>
    <w:rsid w:val="004E6785"/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00000" w:themeColor="text1"/>
          <w:left w:val="nil"/>
        </w:tcBorders>
      </w:tcPr>
    </w:tblStylePr>
    <w:tblStylePr w:type="swCell">
      <w:tblPr/>
      <w:tcPr>
        <w:tcBorders>
          <w:top w:val="double" w:sz="4" w:space="0" w:color="000000" w:themeColor="text1"/>
          <w:right w:val="nil"/>
        </w:tcBorders>
      </w:tcPr>
    </w:tblStylePr>
  </w:style>
  <w:style w:type="table" w:styleId="-311">
    <w:name w:val="List Table 3 Accent 1"/>
    <w:basedOn w:val="a4"/>
    <w:uiPriority w:val="48"/>
    <w:rsid w:val="004E6785"/>
    <w:tblPr>
      <w:tblStyleRowBandSize w:val="1"/>
      <w:tblStyleColBandSize w:val="1"/>
      <w:tblBorders>
        <w:top w:val="single" w:sz="4" w:space="0" w:color="4472C4" w:themeColor="accent1"/>
        <w:left w:val="single" w:sz="4" w:space="0" w:color="4472C4" w:themeColor="accent1"/>
        <w:bottom w:val="single" w:sz="4" w:space="0" w:color="4472C4" w:themeColor="accent1"/>
        <w:right w:val="single" w:sz="4" w:space="0" w:color="4472C4" w:themeColor="accen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4472C4" w:themeColor="accent1"/>
          <w:right w:val="single" w:sz="4" w:space="0" w:color="4472C4" w:themeColor="accent1"/>
        </w:tcBorders>
      </w:tcPr>
    </w:tblStylePr>
    <w:tblStylePr w:type="band1Horz">
      <w:tblPr/>
      <w:tcPr>
        <w:tcBorders>
          <w:top w:val="single" w:sz="4" w:space="0" w:color="4472C4" w:themeColor="accent1"/>
          <w:bottom w:val="single" w:sz="4" w:space="0" w:color="4472C4" w:themeColor="accen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4472C4" w:themeColor="accent1"/>
          <w:left w:val="nil"/>
        </w:tcBorders>
      </w:tcPr>
    </w:tblStylePr>
    <w:tblStylePr w:type="swCell">
      <w:tblPr/>
      <w:tcPr>
        <w:tcBorders>
          <w:top w:val="double" w:sz="4" w:space="0" w:color="4472C4" w:themeColor="accent1"/>
          <w:right w:val="nil"/>
        </w:tcBorders>
      </w:tcPr>
    </w:tblStylePr>
  </w:style>
  <w:style w:type="table" w:styleId="-321">
    <w:name w:val="List Table 3 Accent 2"/>
    <w:basedOn w:val="a4"/>
    <w:uiPriority w:val="48"/>
    <w:rsid w:val="004E6785"/>
    <w:tblPr>
      <w:tblStyleRowBandSize w:val="1"/>
      <w:tblStyleColBandSize w:val="1"/>
      <w:tblBorders>
        <w:top w:val="single" w:sz="4" w:space="0" w:color="ED7D31" w:themeColor="accent2"/>
        <w:left w:val="single" w:sz="4" w:space="0" w:color="ED7D31" w:themeColor="accent2"/>
        <w:bottom w:val="single" w:sz="4" w:space="0" w:color="ED7D31" w:themeColor="accent2"/>
        <w:right w:val="single" w:sz="4" w:space="0" w:color="ED7D31" w:themeColor="accent2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ED7D31" w:themeFill="accent2"/>
      </w:tcPr>
    </w:tblStylePr>
    <w:tblStylePr w:type="lastRow">
      <w:rPr>
        <w:b/>
        <w:bCs/>
      </w:rPr>
      <w:tblPr/>
      <w:tcPr>
        <w:tcBorders>
          <w:top w:val="double" w:sz="4" w:space="0" w:color="ED7D31" w:themeColor="accent2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ED7D31" w:themeColor="accent2"/>
          <w:right w:val="single" w:sz="4" w:space="0" w:color="ED7D31" w:themeColor="accent2"/>
        </w:tcBorders>
      </w:tcPr>
    </w:tblStylePr>
    <w:tblStylePr w:type="band1Horz">
      <w:tblPr/>
      <w:tcPr>
        <w:tcBorders>
          <w:top w:val="single" w:sz="4" w:space="0" w:color="ED7D31" w:themeColor="accent2"/>
          <w:bottom w:val="single" w:sz="4" w:space="0" w:color="ED7D31" w:themeColor="accent2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ED7D31" w:themeColor="accent2"/>
          <w:left w:val="nil"/>
        </w:tcBorders>
      </w:tcPr>
    </w:tblStylePr>
    <w:tblStylePr w:type="swCell">
      <w:tblPr/>
      <w:tcPr>
        <w:tcBorders>
          <w:top w:val="double" w:sz="4" w:space="0" w:color="ED7D31" w:themeColor="accent2"/>
          <w:right w:val="nil"/>
        </w:tcBorders>
      </w:tcPr>
    </w:tblStylePr>
  </w:style>
  <w:style w:type="table" w:styleId="-331">
    <w:name w:val="List Table 3 Accent 3"/>
    <w:basedOn w:val="a4"/>
    <w:uiPriority w:val="48"/>
    <w:rsid w:val="004E6785"/>
    <w:tblPr>
      <w:tblStyleRowBandSize w:val="1"/>
      <w:tblStyleColBandSize w:val="1"/>
      <w:tblBorders>
        <w:top w:val="single" w:sz="4" w:space="0" w:color="A5A5A5" w:themeColor="accent3"/>
        <w:left w:val="single" w:sz="4" w:space="0" w:color="A5A5A5" w:themeColor="accent3"/>
        <w:bottom w:val="single" w:sz="4" w:space="0" w:color="A5A5A5" w:themeColor="accent3"/>
        <w:right w:val="single" w:sz="4" w:space="0" w:color="A5A5A5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A5A5A5" w:themeColor="accent3"/>
          <w:right w:val="single" w:sz="4" w:space="0" w:color="A5A5A5" w:themeColor="accent3"/>
        </w:tcBorders>
      </w:tcPr>
    </w:tblStylePr>
    <w:tblStylePr w:type="band1Horz">
      <w:tblPr/>
      <w:tcPr>
        <w:tcBorders>
          <w:top w:val="single" w:sz="4" w:space="0" w:color="A5A5A5" w:themeColor="accent3"/>
          <w:bottom w:val="single" w:sz="4" w:space="0" w:color="A5A5A5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A5A5A5" w:themeColor="accent3"/>
          <w:left w:val="nil"/>
        </w:tcBorders>
      </w:tcPr>
    </w:tblStylePr>
    <w:tblStylePr w:type="swCell">
      <w:tblPr/>
      <w:tcPr>
        <w:tcBorders>
          <w:top w:val="double" w:sz="4" w:space="0" w:color="A5A5A5" w:themeColor="accent3"/>
          <w:right w:val="nil"/>
        </w:tcBorders>
      </w:tcPr>
    </w:tblStylePr>
  </w:style>
  <w:style w:type="table" w:styleId="-340">
    <w:name w:val="List Table 3 Accent 4"/>
    <w:basedOn w:val="a4"/>
    <w:uiPriority w:val="48"/>
    <w:rsid w:val="004E6785"/>
    <w:tblPr>
      <w:tblStyleRowBandSize w:val="1"/>
      <w:tblStyleColBandSize w:val="1"/>
      <w:tblBorders>
        <w:top w:val="single" w:sz="4" w:space="0" w:color="FFC000" w:themeColor="accent4"/>
        <w:left w:val="single" w:sz="4" w:space="0" w:color="FFC000" w:themeColor="accent4"/>
        <w:bottom w:val="single" w:sz="4" w:space="0" w:color="FFC000" w:themeColor="accent4"/>
        <w:right w:val="single" w:sz="4" w:space="0" w:color="FFC000" w:themeColor="accent4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FFC000" w:themeFill="accent4"/>
      </w:tcPr>
    </w:tblStylePr>
    <w:tblStylePr w:type="lastRow">
      <w:rPr>
        <w:b/>
        <w:bCs/>
      </w:rPr>
      <w:tblPr/>
      <w:tcPr>
        <w:tcBorders>
          <w:top w:val="double" w:sz="4" w:space="0" w:color="FFC000" w:themeColor="accent4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FFC000" w:themeColor="accent4"/>
          <w:right w:val="single" w:sz="4" w:space="0" w:color="FFC000" w:themeColor="accent4"/>
        </w:tcBorders>
      </w:tcPr>
    </w:tblStylePr>
    <w:tblStylePr w:type="band1Horz">
      <w:tblPr/>
      <w:tcPr>
        <w:tcBorders>
          <w:top w:val="single" w:sz="4" w:space="0" w:color="FFC000" w:themeColor="accent4"/>
          <w:bottom w:val="single" w:sz="4" w:space="0" w:color="FFC000" w:themeColor="accent4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FFC000" w:themeColor="accent4"/>
          <w:left w:val="nil"/>
        </w:tcBorders>
      </w:tcPr>
    </w:tblStylePr>
    <w:tblStylePr w:type="swCell">
      <w:tblPr/>
      <w:tcPr>
        <w:tcBorders>
          <w:top w:val="double" w:sz="4" w:space="0" w:color="FFC000" w:themeColor="accent4"/>
          <w:right w:val="nil"/>
        </w:tcBorders>
      </w:tcPr>
    </w:tblStylePr>
  </w:style>
  <w:style w:type="table" w:styleId="-350">
    <w:name w:val="List Table 3 Accent 5"/>
    <w:basedOn w:val="a4"/>
    <w:uiPriority w:val="48"/>
    <w:rsid w:val="004E6785"/>
    <w:tblPr>
      <w:tblStyleRowBandSize w:val="1"/>
      <w:tblStyleColBandSize w:val="1"/>
      <w:tblBorders>
        <w:top w:val="single" w:sz="4" w:space="0" w:color="5B9BD5" w:themeColor="accent5"/>
        <w:left w:val="single" w:sz="4" w:space="0" w:color="5B9BD5" w:themeColor="accent5"/>
        <w:bottom w:val="single" w:sz="4" w:space="0" w:color="5B9BD5" w:themeColor="accent5"/>
        <w:right w:val="single" w:sz="4" w:space="0" w:color="5B9BD5" w:themeColor="accent5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5B9BD5" w:themeFill="accent5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5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5B9BD5" w:themeColor="accent5"/>
          <w:right w:val="single" w:sz="4" w:space="0" w:color="5B9BD5" w:themeColor="accent5"/>
        </w:tcBorders>
      </w:tcPr>
    </w:tblStylePr>
    <w:tblStylePr w:type="band1Horz">
      <w:tblPr/>
      <w:tcPr>
        <w:tcBorders>
          <w:top w:val="single" w:sz="4" w:space="0" w:color="5B9BD5" w:themeColor="accent5"/>
          <w:bottom w:val="single" w:sz="4" w:space="0" w:color="5B9BD5" w:themeColor="accent5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5B9BD5" w:themeColor="accent5"/>
          <w:left w:val="nil"/>
        </w:tcBorders>
      </w:tcPr>
    </w:tblStylePr>
    <w:tblStylePr w:type="swCell">
      <w:tblPr/>
      <w:tcPr>
        <w:tcBorders>
          <w:top w:val="double" w:sz="4" w:space="0" w:color="5B9BD5" w:themeColor="accent5"/>
          <w:right w:val="nil"/>
        </w:tcBorders>
      </w:tcPr>
    </w:tblStylePr>
  </w:style>
  <w:style w:type="table" w:styleId="-360">
    <w:name w:val="List Table 3 Accent 6"/>
    <w:basedOn w:val="a4"/>
    <w:uiPriority w:val="48"/>
    <w:rsid w:val="004E6785"/>
    <w:tblPr>
      <w:tblStyleRowBandSize w:val="1"/>
      <w:tblStyleColBandSize w:val="1"/>
      <w:tblBorders>
        <w:top w:val="single" w:sz="4" w:space="0" w:color="70AD47" w:themeColor="accent6"/>
        <w:left w:val="single" w:sz="4" w:space="0" w:color="70AD47" w:themeColor="accent6"/>
        <w:bottom w:val="single" w:sz="4" w:space="0" w:color="70AD47" w:themeColor="accent6"/>
        <w:right w:val="single" w:sz="4" w:space="0" w:color="70AD47" w:themeColor="accent6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70AD47" w:themeColor="accent6"/>
          <w:right w:val="single" w:sz="4" w:space="0" w:color="70AD47" w:themeColor="accent6"/>
        </w:tcBorders>
      </w:tcPr>
    </w:tblStylePr>
    <w:tblStylePr w:type="band1Horz">
      <w:tblPr/>
      <w:tcPr>
        <w:tcBorders>
          <w:top w:val="single" w:sz="4" w:space="0" w:color="70AD47" w:themeColor="accent6"/>
          <w:bottom w:val="single" w:sz="4" w:space="0" w:color="70AD47" w:themeColor="accent6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70AD47" w:themeColor="accent6"/>
          <w:left w:val="nil"/>
        </w:tcBorders>
      </w:tcPr>
    </w:tblStylePr>
    <w:tblStylePr w:type="swCell">
      <w:tblPr/>
      <w:tcPr>
        <w:tcBorders>
          <w:top w:val="double" w:sz="4" w:space="0" w:color="70AD47" w:themeColor="accent6"/>
          <w:right w:val="nil"/>
        </w:tcBorders>
      </w:tcPr>
    </w:tblStylePr>
  </w:style>
  <w:style w:type="table" w:styleId="-4a">
    <w:name w:val="List Table 4"/>
    <w:basedOn w:val="a4"/>
    <w:uiPriority w:val="49"/>
    <w:rsid w:val="004E6785"/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-411">
    <w:name w:val="List Table 4 Accent 1"/>
    <w:basedOn w:val="a4"/>
    <w:uiPriority w:val="49"/>
    <w:rsid w:val="004E6785"/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-421">
    <w:name w:val="List Table 4 Accent 2"/>
    <w:basedOn w:val="a4"/>
    <w:uiPriority w:val="49"/>
    <w:rsid w:val="004E6785"/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ED7D31" w:themeColor="accent2"/>
          <w:left w:val="single" w:sz="4" w:space="0" w:color="ED7D31" w:themeColor="accent2"/>
          <w:bottom w:val="single" w:sz="4" w:space="0" w:color="ED7D31" w:themeColor="accent2"/>
          <w:right w:val="single" w:sz="4" w:space="0" w:color="ED7D31" w:themeColor="accent2"/>
          <w:insideH w:val="nil"/>
        </w:tcBorders>
        <w:shd w:val="clear" w:color="auto" w:fill="ED7D31" w:themeFill="accent2"/>
      </w:tcPr>
    </w:tblStylePr>
    <w:tblStylePr w:type="lastRow">
      <w:rPr>
        <w:b/>
        <w:bCs/>
      </w:rPr>
      <w:tblPr/>
      <w:tcPr>
        <w:tcBorders>
          <w:top w:val="double" w:sz="4" w:space="0" w:color="F4B083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-431">
    <w:name w:val="List Table 4 Accent 3"/>
    <w:basedOn w:val="a4"/>
    <w:uiPriority w:val="49"/>
    <w:rsid w:val="004E6785"/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-440">
    <w:name w:val="List Table 4 Accent 4"/>
    <w:basedOn w:val="a4"/>
    <w:uiPriority w:val="49"/>
    <w:rsid w:val="004E6785"/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C000" w:themeColor="accent4"/>
          <w:left w:val="single" w:sz="4" w:space="0" w:color="FFC000" w:themeColor="accent4"/>
          <w:bottom w:val="single" w:sz="4" w:space="0" w:color="FFC000" w:themeColor="accent4"/>
          <w:right w:val="single" w:sz="4" w:space="0" w:color="FFC000" w:themeColor="accent4"/>
          <w:insideH w:val="nil"/>
        </w:tcBorders>
        <w:shd w:val="clear" w:color="auto" w:fill="FFC000" w:themeFill="accent4"/>
      </w:tcPr>
    </w:tblStylePr>
    <w:tblStylePr w:type="lastRow">
      <w:rPr>
        <w:b/>
        <w:bCs/>
      </w:rPr>
      <w:tblPr/>
      <w:tcPr>
        <w:tcBorders>
          <w:top w:val="double" w:sz="4" w:space="0" w:color="FFD96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-450">
    <w:name w:val="List Table 4 Accent 5"/>
    <w:basedOn w:val="a4"/>
    <w:uiPriority w:val="49"/>
    <w:rsid w:val="004E6785"/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  <w:insideH w:val="nil"/>
        </w:tcBorders>
        <w:shd w:val="clear" w:color="auto" w:fill="5B9BD5" w:themeFill="accent5"/>
      </w:tcPr>
    </w:tblStylePr>
    <w:tblStylePr w:type="lastRow">
      <w:rPr>
        <w:b/>
        <w:bCs/>
      </w:rPr>
      <w:tblPr/>
      <w:tcPr>
        <w:tcBorders>
          <w:top w:val="double" w:sz="4" w:space="0" w:color="9CC2E5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-460">
    <w:name w:val="List Table 4 Accent 6"/>
    <w:basedOn w:val="a4"/>
    <w:uiPriority w:val="49"/>
    <w:rsid w:val="004E6785"/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-5a">
    <w:name w:val="List Table 5 Dark"/>
    <w:basedOn w:val="a4"/>
    <w:uiPriority w:val="50"/>
    <w:rsid w:val="004E6785"/>
    <w:rPr>
      <w:color w:val="FFFFFF" w:themeColor="background1"/>
    </w:rPr>
    <w:tblPr>
      <w:tblStyleRowBandSize w:val="1"/>
      <w:tblStyleColBandSize w:val="1"/>
      <w:tblBorders>
        <w:top w:val="single" w:sz="24" w:space="0" w:color="000000" w:themeColor="text1"/>
        <w:left w:val="single" w:sz="24" w:space="0" w:color="000000" w:themeColor="text1"/>
        <w:bottom w:val="single" w:sz="24" w:space="0" w:color="000000" w:themeColor="text1"/>
        <w:right w:val="single" w:sz="24" w:space="0" w:color="000000" w:themeColor="text1"/>
      </w:tblBorders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-511">
    <w:name w:val="List Table 5 Dark Accent 1"/>
    <w:basedOn w:val="a4"/>
    <w:uiPriority w:val="50"/>
    <w:rsid w:val="004E6785"/>
    <w:rPr>
      <w:color w:val="FFFFFF" w:themeColor="background1"/>
    </w:rPr>
    <w:tblPr>
      <w:tblStyleRowBandSize w:val="1"/>
      <w:tblStyleColBandSize w:val="1"/>
      <w:tblBorders>
        <w:top w:val="single" w:sz="24" w:space="0" w:color="4472C4" w:themeColor="accent1"/>
        <w:left w:val="single" w:sz="24" w:space="0" w:color="4472C4" w:themeColor="accent1"/>
        <w:bottom w:val="single" w:sz="24" w:space="0" w:color="4472C4" w:themeColor="accent1"/>
        <w:right w:val="single" w:sz="24" w:space="0" w:color="4472C4" w:themeColor="accent1"/>
      </w:tblBorders>
    </w:tblPr>
    <w:tcPr>
      <w:shd w:val="clear" w:color="auto" w:fill="4472C4" w:themeFill="accent1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-521">
    <w:name w:val="List Table 5 Dark Accent 2"/>
    <w:basedOn w:val="a4"/>
    <w:uiPriority w:val="50"/>
    <w:rsid w:val="004E6785"/>
    <w:rPr>
      <w:color w:val="FFFFFF" w:themeColor="background1"/>
    </w:rPr>
    <w:tblPr>
      <w:tblStyleRowBandSize w:val="1"/>
      <w:tblStyleColBandSize w:val="1"/>
      <w:tblBorders>
        <w:top w:val="single" w:sz="24" w:space="0" w:color="ED7D31" w:themeColor="accent2"/>
        <w:left w:val="single" w:sz="24" w:space="0" w:color="ED7D31" w:themeColor="accent2"/>
        <w:bottom w:val="single" w:sz="24" w:space="0" w:color="ED7D31" w:themeColor="accent2"/>
        <w:right w:val="single" w:sz="24" w:space="0" w:color="ED7D31" w:themeColor="accent2"/>
      </w:tblBorders>
    </w:tblPr>
    <w:tcPr>
      <w:shd w:val="clear" w:color="auto" w:fill="ED7D31" w:themeFill="accent2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-531">
    <w:name w:val="List Table 5 Dark Accent 3"/>
    <w:basedOn w:val="a4"/>
    <w:uiPriority w:val="50"/>
    <w:rsid w:val="004E6785"/>
    <w:rPr>
      <w:color w:val="FFFFFF" w:themeColor="background1"/>
    </w:rPr>
    <w:tblPr>
      <w:tblStyleRowBandSize w:val="1"/>
      <w:tblStyleColBandSize w:val="1"/>
      <w:tblBorders>
        <w:top w:val="single" w:sz="24" w:space="0" w:color="A5A5A5" w:themeColor="accent3"/>
        <w:left w:val="single" w:sz="24" w:space="0" w:color="A5A5A5" w:themeColor="accent3"/>
        <w:bottom w:val="single" w:sz="24" w:space="0" w:color="A5A5A5" w:themeColor="accent3"/>
        <w:right w:val="single" w:sz="24" w:space="0" w:color="A5A5A5" w:themeColor="accent3"/>
      </w:tblBorders>
    </w:tblPr>
    <w:tcPr>
      <w:shd w:val="clear" w:color="auto" w:fill="A5A5A5" w:themeFill="accent3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-540">
    <w:name w:val="List Table 5 Dark Accent 4"/>
    <w:basedOn w:val="a4"/>
    <w:uiPriority w:val="50"/>
    <w:rsid w:val="004E6785"/>
    <w:rPr>
      <w:color w:val="FFFFFF" w:themeColor="background1"/>
    </w:rPr>
    <w:tblPr>
      <w:tblStyleRowBandSize w:val="1"/>
      <w:tblStyleColBandSize w:val="1"/>
      <w:tblBorders>
        <w:top w:val="single" w:sz="24" w:space="0" w:color="FFC000" w:themeColor="accent4"/>
        <w:left w:val="single" w:sz="24" w:space="0" w:color="FFC000" w:themeColor="accent4"/>
        <w:bottom w:val="single" w:sz="24" w:space="0" w:color="FFC000" w:themeColor="accent4"/>
        <w:right w:val="single" w:sz="24" w:space="0" w:color="FFC000" w:themeColor="accent4"/>
      </w:tblBorders>
    </w:tblPr>
    <w:tcPr>
      <w:shd w:val="clear" w:color="auto" w:fill="FFC000" w:themeFill="accent4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-550">
    <w:name w:val="List Table 5 Dark Accent 5"/>
    <w:basedOn w:val="a4"/>
    <w:uiPriority w:val="50"/>
    <w:rsid w:val="004E6785"/>
    <w:rPr>
      <w:color w:val="FFFFFF" w:themeColor="background1"/>
    </w:rPr>
    <w:tblPr>
      <w:tblStyleRowBandSize w:val="1"/>
      <w:tblStyleColBandSize w:val="1"/>
      <w:tblBorders>
        <w:top w:val="single" w:sz="24" w:space="0" w:color="5B9BD5" w:themeColor="accent5"/>
        <w:left w:val="single" w:sz="24" w:space="0" w:color="5B9BD5" w:themeColor="accent5"/>
        <w:bottom w:val="single" w:sz="24" w:space="0" w:color="5B9BD5" w:themeColor="accent5"/>
        <w:right w:val="single" w:sz="24" w:space="0" w:color="5B9BD5" w:themeColor="accent5"/>
      </w:tblBorders>
    </w:tblPr>
    <w:tcPr>
      <w:shd w:val="clear" w:color="auto" w:fill="5B9BD5" w:themeFill="accent5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-560">
    <w:name w:val="List Table 5 Dark Accent 6"/>
    <w:basedOn w:val="a4"/>
    <w:uiPriority w:val="50"/>
    <w:rsid w:val="004E6785"/>
    <w:rPr>
      <w:color w:val="FFFFFF" w:themeColor="background1"/>
    </w:rPr>
    <w:tblPr>
      <w:tblStyleRowBandSize w:val="1"/>
      <w:tblStyleColBandSize w:val="1"/>
      <w:tblBorders>
        <w:top w:val="single" w:sz="24" w:space="0" w:color="70AD47" w:themeColor="accent6"/>
        <w:left w:val="single" w:sz="24" w:space="0" w:color="70AD47" w:themeColor="accent6"/>
        <w:bottom w:val="single" w:sz="24" w:space="0" w:color="70AD47" w:themeColor="accent6"/>
        <w:right w:val="single" w:sz="24" w:space="0" w:color="70AD47" w:themeColor="accent6"/>
      </w:tblBorders>
    </w:tblPr>
    <w:tcPr>
      <w:shd w:val="clear" w:color="auto" w:fill="70AD47" w:themeFill="accent6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-6a">
    <w:name w:val="List Table 6 Colorful"/>
    <w:basedOn w:val="a4"/>
    <w:uiPriority w:val="51"/>
    <w:rsid w:val="004E6785"/>
    <w:rPr>
      <w:color w:val="000000" w:themeColor="text1"/>
    </w:rPr>
    <w:tblPr>
      <w:tblStyleRowBandSize w:val="1"/>
      <w:tblStyleColBandSize w:val="1"/>
      <w:tblBorders>
        <w:top w:val="single" w:sz="4" w:space="0" w:color="000000" w:themeColor="text1"/>
        <w:bottom w:val="single" w:sz="4" w:space="0" w:color="000000" w:themeColor="text1"/>
      </w:tblBorders>
    </w:tblPr>
    <w:tblStylePr w:type="firstRow">
      <w:rPr>
        <w:b/>
        <w:bCs/>
      </w:rPr>
      <w:tblPr/>
      <w:tcPr>
        <w:tcBorders>
          <w:bottom w:val="single" w:sz="4" w:space="0" w:color="000000" w:themeColor="text1"/>
        </w:tcBorders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-611">
    <w:name w:val="List Table 6 Colorful Accent 1"/>
    <w:basedOn w:val="a4"/>
    <w:uiPriority w:val="51"/>
    <w:rsid w:val="004E6785"/>
    <w:rPr>
      <w:color w:val="2F5496" w:themeColor="accent1" w:themeShade="BF"/>
    </w:rPr>
    <w:tblPr>
      <w:tblStyleRowBandSize w:val="1"/>
      <w:tblStyleColBandSize w:val="1"/>
      <w:tblBorders>
        <w:top w:val="single" w:sz="4" w:space="0" w:color="4472C4" w:themeColor="accent1"/>
        <w:bottom w:val="single" w:sz="4" w:space="0" w:color="4472C4" w:themeColor="accent1"/>
      </w:tblBorders>
    </w:tblPr>
    <w:tblStylePr w:type="firstRow">
      <w:rPr>
        <w:b/>
        <w:bCs/>
      </w:rPr>
      <w:tblPr/>
      <w:tcPr>
        <w:tcBorders>
          <w:bottom w:val="single" w:sz="4" w:space="0" w:color="4472C4" w:themeColor="accent1"/>
        </w:tcBorders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-621">
    <w:name w:val="List Table 6 Colorful Accent 2"/>
    <w:basedOn w:val="a4"/>
    <w:uiPriority w:val="51"/>
    <w:rsid w:val="004E6785"/>
    <w:rPr>
      <w:color w:val="C45911" w:themeColor="accent2" w:themeShade="BF"/>
    </w:rPr>
    <w:tblPr>
      <w:tblStyleRowBandSize w:val="1"/>
      <w:tblStyleColBandSize w:val="1"/>
      <w:tblBorders>
        <w:top w:val="single" w:sz="4" w:space="0" w:color="ED7D31" w:themeColor="accent2"/>
        <w:bottom w:val="single" w:sz="4" w:space="0" w:color="ED7D31" w:themeColor="accent2"/>
      </w:tblBorders>
    </w:tblPr>
    <w:tblStylePr w:type="firstRow">
      <w:rPr>
        <w:b/>
        <w:bCs/>
      </w:rPr>
      <w:tblPr/>
      <w:tcPr>
        <w:tcBorders>
          <w:bottom w:val="single" w:sz="4" w:space="0" w:color="ED7D31" w:themeColor="accent2"/>
        </w:tcBorders>
      </w:tcPr>
    </w:tblStylePr>
    <w:tblStylePr w:type="lastRow">
      <w:rPr>
        <w:b/>
        <w:bCs/>
      </w:rPr>
      <w:tblPr/>
      <w:tcPr>
        <w:tcBorders>
          <w:top w:val="double" w:sz="4" w:space="0" w:color="ED7D31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-631">
    <w:name w:val="List Table 6 Colorful Accent 3"/>
    <w:basedOn w:val="a4"/>
    <w:uiPriority w:val="51"/>
    <w:rsid w:val="004E6785"/>
    <w:rPr>
      <w:color w:val="7B7B7B" w:themeColor="accent3" w:themeShade="BF"/>
    </w:rPr>
    <w:tblPr>
      <w:tblStyleRowBandSize w:val="1"/>
      <w:tblStyleColBandSize w:val="1"/>
      <w:tblBorders>
        <w:top w:val="single" w:sz="4" w:space="0" w:color="A5A5A5" w:themeColor="accent3"/>
        <w:bottom w:val="single" w:sz="4" w:space="0" w:color="A5A5A5" w:themeColor="accent3"/>
      </w:tblBorders>
    </w:tblPr>
    <w:tblStylePr w:type="firstRow">
      <w:rPr>
        <w:b/>
        <w:bCs/>
      </w:rPr>
      <w:tblPr/>
      <w:tcPr>
        <w:tcBorders>
          <w:bottom w:val="single" w:sz="4" w:space="0" w:color="A5A5A5" w:themeColor="accent3"/>
        </w:tcBorders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-640">
    <w:name w:val="List Table 6 Colorful Accent 4"/>
    <w:basedOn w:val="a4"/>
    <w:uiPriority w:val="51"/>
    <w:rsid w:val="004E6785"/>
    <w:rPr>
      <w:color w:val="BF8F00" w:themeColor="accent4" w:themeShade="BF"/>
    </w:rPr>
    <w:tblPr>
      <w:tblStyleRowBandSize w:val="1"/>
      <w:tblStyleColBandSize w:val="1"/>
      <w:tblBorders>
        <w:top w:val="single" w:sz="4" w:space="0" w:color="FFC000" w:themeColor="accent4"/>
        <w:bottom w:val="single" w:sz="4" w:space="0" w:color="FFC000" w:themeColor="accent4"/>
      </w:tblBorders>
    </w:tblPr>
    <w:tblStylePr w:type="firstRow">
      <w:rPr>
        <w:b/>
        <w:bCs/>
      </w:rPr>
      <w:tblPr/>
      <w:tcPr>
        <w:tcBorders>
          <w:bottom w:val="single" w:sz="4" w:space="0" w:color="FFC000" w:themeColor="accent4"/>
        </w:tcBorders>
      </w:tcPr>
    </w:tblStylePr>
    <w:tblStylePr w:type="lastRow">
      <w:rPr>
        <w:b/>
        <w:bCs/>
      </w:rPr>
      <w:tblPr/>
      <w:tcPr>
        <w:tcBorders>
          <w:top w:val="double" w:sz="4" w:space="0" w:color="FFC000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-650">
    <w:name w:val="List Table 6 Colorful Accent 5"/>
    <w:basedOn w:val="a4"/>
    <w:uiPriority w:val="51"/>
    <w:rsid w:val="004E6785"/>
    <w:rPr>
      <w:color w:val="2E74B5" w:themeColor="accent5" w:themeShade="BF"/>
    </w:rPr>
    <w:tblPr>
      <w:tblStyleRowBandSize w:val="1"/>
      <w:tblStyleColBandSize w:val="1"/>
      <w:tblBorders>
        <w:top w:val="single" w:sz="4" w:space="0" w:color="5B9BD5" w:themeColor="accent5"/>
        <w:bottom w:val="single" w:sz="4" w:space="0" w:color="5B9BD5" w:themeColor="accent5"/>
      </w:tblBorders>
    </w:tblPr>
    <w:tblStylePr w:type="firstRow">
      <w:rPr>
        <w:b/>
        <w:bCs/>
      </w:rPr>
      <w:tblPr/>
      <w:tcPr>
        <w:tcBorders>
          <w:bottom w:val="single" w:sz="4" w:space="0" w:color="5B9BD5" w:themeColor="accent5"/>
        </w:tcBorders>
      </w:tcPr>
    </w:tblStylePr>
    <w:tblStylePr w:type="lastRow">
      <w:rPr>
        <w:b/>
        <w:bCs/>
      </w:rPr>
      <w:tblPr/>
      <w:tcPr>
        <w:tcBorders>
          <w:top w:val="double" w:sz="4" w:space="0" w:color="5B9BD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-660">
    <w:name w:val="List Table 6 Colorful Accent 6"/>
    <w:basedOn w:val="a4"/>
    <w:uiPriority w:val="51"/>
    <w:rsid w:val="004E6785"/>
    <w:rPr>
      <w:color w:val="538135" w:themeColor="accent6" w:themeShade="BF"/>
    </w:rPr>
    <w:tblPr>
      <w:tblStyleRowBandSize w:val="1"/>
      <w:tblStyleColBandSize w:val="1"/>
      <w:tblBorders>
        <w:top w:val="single" w:sz="4" w:space="0" w:color="70AD47" w:themeColor="accent6"/>
        <w:bottom w:val="single" w:sz="4" w:space="0" w:color="70AD47" w:themeColor="accent6"/>
      </w:tblBorders>
    </w:tblPr>
    <w:tblStylePr w:type="firstRow">
      <w:rPr>
        <w:b/>
        <w:bCs/>
      </w:rPr>
      <w:tblPr/>
      <w:tcPr>
        <w:tcBorders>
          <w:bottom w:val="single" w:sz="4" w:space="0" w:color="70AD47" w:themeColor="accent6"/>
        </w:tcBorders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-70">
    <w:name w:val="List Table 7 Colorful"/>
    <w:basedOn w:val="a4"/>
    <w:uiPriority w:val="52"/>
    <w:rsid w:val="004E6785"/>
    <w:rPr>
      <w:color w:val="000000" w:themeColor="text1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000000" w:themeColor="tex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000000" w:themeColor="tex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000000" w:themeColor="tex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000000" w:themeColor="text1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-710">
    <w:name w:val="List Table 7 Colorful Accent 1"/>
    <w:basedOn w:val="a4"/>
    <w:uiPriority w:val="52"/>
    <w:rsid w:val="004E6785"/>
    <w:rPr>
      <w:color w:val="2F5496" w:themeColor="accent1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4472C4" w:themeColor="accen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4472C4" w:themeColor="accen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4472C4" w:themeColor="accen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4472C4" w:themeColor="accent1"/>
        </w:tcBorders>
        <w:shd w:val="clear" w:color="auto" w:fill="FFFFFF" w:themeFill="background1"/>
      </w:tc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-720">
    <w:name w:val="List Table 7 Colorful Accent 2"/>
    <w:basedOn w:val="a4"/>
    <w:uiPriority w:val="52"/>
    <w:rsid w:val="004E6785"/>
    <w:rPr>
      <w:color w:val="C45911" w:themeColor="accent2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ED7D31" w:themeColor="accent2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ED7D31" w:themeColor="accent2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ED7D31" w:themeColor="accent2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ED7D31" w:themeColor="accent2"/>
        </w:tcBorders>
        <w:shd w:val="clear" w:color="auto" w:fill="FFFFFF" w:themeFill="background1"/>
      </w:tc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-730">
    <w:name w:val="List Table 7 Colorful Accent 3"/>
    <w:basedOn w:val="a4"/>
    <w:uiPriority w:val="52"/>
    <w:rsid w:val="004E6785"/>
    <w:rPr>
      <w:color w:val="7B7B7B" w:themeColor="accent3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A5A5A5" w:themeColor="accent3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A5A5A5" w:themeColor="accent3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A5A5A5" w:themeColor="accent3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A5A5A5" w:themeColor="accent3"/>
        </w:tcBorders>
        <w:shd w:val="clear" w:color="auto" w:fill="FFFFFF" w:themeFill="background1"/>
      </w:tc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-740">
    <w:name w:val="List Table 7 Colorful Accent 4"/>
    <w:basedOn w:val="a4"/>
    <w:uiPriority w:val="52"/>
    <w:rsid w:val="004E6785"/>
    <w:rPr>
      <w:color w:val="BF8F00" w:themeColor="accent4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FFC000" w:themeColor="accent4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FFC000" w:themeColor="accent4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FFC000" w:themeColor="accent4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FFC000" w:themeColor="accent4"/>
        </w:tcBorders>
        <w:shd w:val="clear" w:color="auto" w:fill="FFFFFF" w:themeFill="background1"/>
      </w:tc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-750">
    <w:name w:val="List Table 7 Colorful Accent 5"/>
    <w:basedOn w:val="a4"/>
    <w:uiPriority w:val="52"/>
    <w:rsid w:val="004E6785"/>
    <w:rPr>
      <w:color w:val="2E74B5" w:themeColor="accent5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5B9BD5" w:themeColor="accent5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5B9BD5" w:themeColor="accent5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5B9BD5" w:themeColor="accent5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5B9BD5" w:themeColor="accent5"/>
        </w:tcBorders>
        <w:shd w:val="clear" w:color="auto" w:fill="FFFFFF" w:themeFill="background1"/>
      </w:tc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-760">
    <w:name w:val="List Table 7 Colorful Accent 6"/>
    <w:basedOn w:val="a4"/>
    <w:uiPriority w:val="52"/>
    <w:rsid w:val="004E6785"/>
    <w:rPr>
      <w:color w:val="538135" w:themeColor="accent6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0AD47" w:themeColor="accent6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0AD47" w:themeColor="accent6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0AD47" w:themeColor="accent6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0AD47" w:themeColor="accent6"/>
        </w:tcBorders>
        <w:shd w:val="clear" w:color="auto" w:fill="FFFFFF" w:themeFill="background1"/>
      </w:tc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styleId="affffb">
    <w:name w:val="macro"/>
    <w:link w:val="affffc"/>
    <w:uiPriority w:val="99"/>
    <w:semiHidden/>
    <w:unhideWhenUsed/>
    <w:rsid w:val="004E6785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line="259" w:lineRule="auto"/>
    </w:pPr>
    <w:rPr>
      <w:rFonts w:ascii="Consolas" w:hAnsi="Consolas" w:cs="Consolas"/>
    </w:rPr>
  </w:style>
  <w:style w:type="character" w:customStyle="1" w:styleId="affffc">
    <w:name w:val="Текст макроса Знак"/>
    <w:basedOn w:val="a3"/>
    <w:link w:val="affffb"/>
    <w:uiPriority w:val="99"/>
    <w:semiHidden/>
    <w:rsid w:val="004E6785"/>
    <w:rPr>
      <w:rFonts w:ascii="Consolas" w:hAnsi="Consolas" w:cs="Consolas"/>
    </w:rPr>
  </w:style>
  <w:style w:type="table" w:styleId="13">
    <w:name w:val="Medium Grid 1"/>
    <w:basedOn w:val="a4"/>
    <w:uiPriority w:val="67"/>
    <w:semiHidden/>
    <w:unhideWhenUsed/>
    <w:rsid w:val="004E6785"/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1-1">
    <w:name w:val="Medium Grid 1 Accent 1"/>
    <w:basedOn w:val="a4"/>
    <w:uiPriority w:val="67"/>
    <w:semiHidden/>
    <w:unhideWhenUsed/>
    <w:rsid w:val="004E6785"/>
    <w:tblPr>
      <w:tblStyleRowBandSize w:val="1"/>
      <w:tblStyleColBandSize w:val="1"/>
      <w:tblBorders>
        <w:top w:val="single" w:sz="8" w:space="0" w:color="7295D2" w:themeColor="accent1" w:themeTint="BF"/>
        <w:left w:val="single" w:sz="8" w:space="0" w:color="7295D2" w:themeColor="accent1" w:themeTint="BF"/>
        <w:bottom w:val="single" w:sz="8" w:space="0" w:color="7295D2" w:themeColor="accent1" w:themeTint="BF"/>
        <w:right w:val="single" w:sz="8" w:space="0" w:color="7295D2" w:themeColor="accent1" w:themeTint="BF"/>
        <w:insideH w:val="single" w:sz="8" w:space="0" w:color="7295D2" w:themeColor="accent1" w:themeTint="BF"/>
        <w:insideV w:val="single" w:sz="8" w:space="0" w:color="7295D2" w:themeColor="accent1" w:themeTint="BF"/>
      </w:tblBorders>
    </w:tblPr>
    <w:tcPr>
      <w:shd w:val="clear" w:color="auto" w:fill="D0DBF0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295D2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1B8E1" w:themeFill="accent1" w:themeFillTint="7F"/>
      </w:tcPr>
    </w:tblStylePr>
    <w:tblStylePr w:type="band1Horz">
      <w:tblPr/>
      <w:tcPr>
        <w:shd w:val="clear" w:color="auto" w:fill="A1B8E1" w:themeFill="accent1" w:themeFillTint="7F"/>
      </w:tcPr>
    </w:tblStylePr>
  </w:style>
  <w:style w:type="table" w:styleId="1-2">
    <w:name w:val="Medium Grid 1 Accent 2"/>
    <w:basedOn w:val="a4"/>
    <w:uiPriority w:val="67"/>
    <w:semiHidden/>
    <w:unhideWhenUsed/>
    <w:rsid w:val="004E6785"/>
    <w:tblPr>
      <w:tblStyleRowBandSize w:val="1"/>
      <w:tblStyleColBandSize w:val="1"/>
      <w:tblBorders>
        <w:top w:val="single" w:sz="8" w:space="0" w:color="F19D64" w:themeColor="accent2" w:themeTint="BF"/>
        <w:left w:val="single" w:sz="8" w:space="0" w:color="F19D64" w:themeColor="accent2" w:themeTint="BF"/>
        <w:bottom w:val="single" w:sz="8" w:space="0" w:color="F19D64" w:themeColor="accent2" w:themeTint="BF"/>
        <w:right w:val="single" w:sz="8" w:space="0" w:color="F19D64" w:themeColor="accent2" w:themeTint="BF"/>
        <w:insideH w:val="single" w:sz="8" w:space="0" w:color="F19D64" w:themeColor="accent2" w:themeTint="BF"/>
        <w:insideV w:val="single" w:sz="8" w:space="0" w:color="F19D64" w:themeColor="accent2" w:themeTint="BF"/>
      </w:tblBorders>
    </w:tblPr>
    <w:tcPr>
      <w:shd w:val="clear" w:color="auto" w:fill="FADECB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19D64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6BE98" w:themeFill="accent2" w:themeFillTint="7F"/>
      </w:tcPr>
    </w:tblStylePr>
    <w:tblStylePr w:type="band1Horz">
      <w:tblPr/>
      <w:tcPr>
        <w:shd w:val="clear" w:color="auto" w:fill="F6BE98" w:themeFill="accent2" w:themeFillTint="7F"/>
      </w:tcPr>
    </w:tblStylePr>
  </w:style>
  <w:style w:type="table" w:styleId="1-3">
    <w:name w:val="Medium Grid 1 Accent 3"/>
    <w:basedOn w:val="a4"/>
    <w:uiPriority w:val="67"/>
    <w:semiHidden/>
    <w:unhideWhenUsed/>
    <w:rsid w:val="004E6785"/>
    <w:tblPr>
      <w:tblStyleRowBandSize w:val="1"/>
      <w:tblStyleColBandSize w:val="1"/>
      <w:tblBorders>
        <w:top w:val="single" w:sz="8" w:space="0" w:color="BBBBBB" w:themeColor="accent3" w:themeTint="BF"/>
        <w:left w:val="single" w:sz="8" w:space="0" w:color="BBBBBB" w:themeColor="accent3" w:themeTint="BF"/>
        <w:bottom w:val="single" w:sz="8" w:space="0" w:color="BBBBBB" w:themeColor="accent3" w:themeTint="BF"/>
        <w:right w:val="single" w:sz="8" w:space="0" w:color="BBBBBB" w:themeColor="accent3" w:themeTint="BF"/>
        <w:insideH w:val="single" w:sz="8" w:space="0" w:color="BBBBBB" w:themeColor="accent3" w:themeTint="BF"/>
        <w:insideV w:val="single" w:sz="8" w:space="0" w:color="BBBBBB" w:themeColor="accent3" w:themeTint="BF"/>
      </w:tblBorders>
    </w:tblPr>
    <w:tcPr>
      <w:shd w:val="clear" w:color="auto" w:fill="E8E8E8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BBBBB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D2D2" w:themeFill="accent3" w:themeFillTint="7F"/>
      </w:tcPr>
    </w:tblStylePr>
    <w:tblStylePr w:type="band1Horz">
      <w:tblPr/>
      <w:tcPr>
        <w:shd w:val="clear" w:color="auto" w:fill="D2D2D2" w:themeFill="accent3" w:themeFillTint="7F"/>
      </w:tcPr>
    </w:tblStylePr>
  </w:style>
  <w:style w:type="table" w:styleId="1-4">
    <w:name w:val="Medium Grid 1 Accent 4"/>
    <w:basedOn w:val="a4"/>
    <w:uiPriority w:val="67"/>
    <w:semiHidden/>
    <w:unhideWhenUsed/>
    <w:rsid w:val="004E6785"/>
    <w:tblPr>
      <w:tblStyleRowBandSize w:val="1"/>
      <w:tblStyleColBandSize w:val="1"/>
      <w:tblBorders>
        <w:top w:val="single" w:sz="8" w:space="0" w:color="FFCF40" w:themeColor="accent4" w:themeTint="BF"/>
        <w:left w:val="single" w:sz="8" w:space="0" w:color="FFCF40" w:themeColor="accent4" w:themeTint="BF"/>
        <w:bottom w:val="single" w:sz="8" w:space="0" w:color="FFCF40" w:themeColor="accent4" w:themeTint="BF"/>
        <w:right w:val="single" w:sz="8" w:space="0" w:color="FFCF40" w:themeColor="accent4" w:themeTint="BF"/>
        <w:insideH w:val="single" w:sz="8" w:space="0" w:color="FFCF40" w:themeColor="accent4" w:themeTint="BF"/>
        <w:insideV w:val="single" w:sz="8" w:space="0" w:color="FFCF40" w:themeColor="accent4" w:themeTint="BF"/>
      </w:tblBorders>
    </w:tblPr>
    <w:tcPr>
      <w:shd w:val="clear" w:color="auto" w:fill="FFEFC0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FCF40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DF80" w:themeFill="accent4" w:themeFillTint="7F"/>
      </w:tcPr>
    </w:tblStylePr>
    <w:tblStylePr w:type="band1Horz">
      <w:tblPr/>
      <w:tcPr>
        <w:shd w:val="clear" w:color="auto" w:fill="FFDF80" w:themeFill="accent4" w:themeFillTint="7F"/>
      </w:tcPr>
    </w:tblStylePr>
  </w:style>
  <w:style w:type="table" w:styleId="1-5">
    <w:name w:val="Medium Grid 1 Accent 5"/>
    <w:basedOn w:val="a4"/>
    <w:uiPriority w:val="67"/>
    <w:semiHidden/>
    <w:unhideWhenUsed/>
    <w:rsid w:val="004E6785"/>
    <w:tblPr>
      <w:tblStyleRowBandSize w:val="1"/>
      <w:tblStyleColBandSize w:val="1"/>
      <w:tblBorders>
        <w:top w:val="single" w:sz="8" w:space="0" w:color="84B3DF" w:themeColor="accent5" w:themeTint="BF"/>
        <w:left w:val="single" w:sz="8" w:space="0" w:color="84B3DF" w:themeColor="accent5" w:themeTint="BF"/>
        <w:bottom w:val="single" w:sz="8" w:space="0" w:color="84B3DF" w:themeColor="accent5" w:themeTint="BF"/>
        <w:right w:val="single" w:sz="8" w:space="0" w:color="84B3DF" w:themeColor="accent5" w:themeTint="BF"/>
        <w:insideH w:val="single" w:sz="8" w:space="0" w:color="84B3DF" w:themeColor="accent5" w:themeTint="BF"/>
        <w:insideV w:val="single" w:sz="8" w:space="0" w:color="84B3DF" w:themeColor="accent5" w:themeTint="BF"/>
      </w:tblBorders>
    </w:tblPr>
    <w:tcPr>
      <w:shd w:val="clear" w:color="auto" w:fill="D6E6F4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84B3DF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DCCEA" w:themeFill="accent5" w:themeFillTint="7F"/>
      </w:tcPr>
    </w:tblStylePr>
    <w:tblStylePr w:type="band1Horz">
      <w:tblPr/>
      <w:tcPr>
        <w:shd w:val="clear" w:color="auto" w:fill="ADCCEA" w:themeFill="accent5" w:themeFillTint="7F"/>
      </w:tcPr>
    </w:tblStylePr>
  </w:style>
  <w:style w:type="table" w:styleId="1-6">
    <w:name w:val="Medium Grid 1 Accent 6"/>
    <w:basedOn w:val="a4"/>
    <w:uiPriority w:val="67"/>
    <w:semiHidden/>
    <w:unhideWhenUsed/>
    <w:rsid w:val="004E6785"/>
    <w:tblPr>
      <w:tblStyleRowBandSize w:val="1"/>
      <w:tblStyleColBandSize w:val="1"/>
      <w:tblBorders>
        <w:top w:val="single" w:sz="8" w:space="0" w:color="93C571" w:themeColor="accent6" w:themeTint="BF"/>
        <w:left w:val="single" w:sz="8" w:space="0" w:color="93C571" w:themeColor="accent6" w:themeTint="BF"/>
        <w:bottom w:val="single" w:sz="8" w:space="0" w:color="93C571" w:themeColor="accent6" w:themeTint="BF"/>
        <w:right w:val="single" w:sz="8" w:space="0" w:color="93C571" w:themeColor="accent6" w:themeTint="BF"/>
        <w:insideH w:val="single" w:sz="8" w:space="0" w:color="93C571" w:themeColor="accent6" w:themeTint="BF"/>
        <w:insideV w:val="single" w:sz="8" w:space="0" w:color="93C571" w:themeColor="accent6" w:themeTint="BF"/>
      </w:tblBorders>
    </w:tblPr>
    <w:tcPr>
      <w:shd w:val="clear" w:color="auto" w:fill="DBEB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3C571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7D8A0" w:themeFill="accent6" w:themeFillTint="7F"/>
      </w:tcPr>
    </w:tblStylePr>
    <w:tblStylePr w:type="band1Horz">
      <w:tblPr/>
      <w:tcPr>
        <w:shd w:val="clear" w:color="auto" w:fill="B7D8A0" w:themeFill="accent6" w:themeFillTint="7F"/>
      </w:tcPr>
    </w:tblStylePr>
  </w:style>
  <w:style w:type="table" w:styleId="2e">
    <w:name w:val="Medium Grid 2"/>
    <w:basedOn w:val="a4"/>
    <w:uiPriority w:val="68"/>
    <w:semiHidden/>
    <w:unhideWhenUsed/>
    <w:rsid w:val="004E6785"/>
    <w:rPr>
      <w:rFonts w:ascii="Times New Roman" w:eastAsiaTheme="majorEastAsia" w:hAnsi="Times New Roman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1">
    <w:name w:val="Medium Grid 2 Accent 1"/>
    <w:basedOn w:val="a4"/>
    <w:uiPriority w:val="68"/>
    <w:semiHidden/>
    <w:unhideWhenUsed/>
    <w:rsid w:val="004E6785"/>
    <w:rPr>
      <w:rFonts w:ascii="Times New Roman" w:eastAsiaTheme="majorEastAsia" w:hAnsi="Times New Roman"/>
      <w:color w:val="000000" w:themeColor="text1"/>
    </w:rPr>
    <w:tblPr>
      <w:tblStyleRowBandSize w:val="1"/>
      <w:tblStyleColBandSize w:val="1"/>
      <w:tblBorders>
        <w:top w:val="single" w:sz="8" w:space="0" w:color="4472C4" w:themeColor="accent1"/>
        <w:left w:val="single" w:sz="8" w:space="0" w:color="4472C4" w:themeColor="accent1"/>
        <w:bottom w:val="single" w:sz="8" w:space="0" w:color="4472C4" w:themeColor="accent1"/>
        <w:right w:val="single" w:sz="8" w:space="0" w:color="4472C4" w:themeColor="accent1"/>
        <w:insideH w:val="single" w:sz="8" w:space="0" w:color="4472C4" w:themeColor="accent1"/>
        <w:insideV w:val="single" w:sz="8" w:space="0" w:color="4472C4" w:themeColor="accent1"/>
      </w:tblBorders>
    </w:tblPr>
    <w:tcPr>
      <w:shd w:val="clear" w:color="auto" w:fill="D0DBF0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CF1F9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9E2F3" w:themeFill="accent1" w:themeFillTint="33"/>
      </w:tcPr>
    </w:tblStylePr>
    <w:tblStylePr w:type="band1Vert">
      <w:tblPr/>
      <w:tcPr>
        <w:shd w:val="clear" w:color="auto" w:fill="A1B8E1" w:themeFill="accent1" w:themeFillTint="7F"/>
      </w:tcPr>
    </w:tblStylePr>
    <w:tblStylePr w:type="band1Horz">
      <w:tblPr/>
      <w:tcPr>
        <w:tcBorders>
          <w:insideH w:val="single" w:sz="6" w:space="0" w:color="4472C4" w:themeColor="accent1"/>
          <w:insideV w:val="single" w:sz="6" w:space="0" w:color="4472C4" w:themeColor="accent1"/>
        </w:tcBorders>
        <w:shd w:val="clear" w:color="auto" w:fill="A1B8E1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2">
    <w:name w:val="Medium Grid 2 Accent 2"/>
    <w:basedOn w:val="a4"/>
    <w:uiPriority w:val="68"/>
    <w:semiHidden/>
    <w:unhideWhenUsed/>
    <w:rsid w:val="004E6785"/>
    <w:rPr>
      <w:rFonts w:ascii="Times New Roman" w:eastAsiaTheme="majorEastAsia" w:hAnsi="Times New Roman"/>
      <w:color w:val="000000" w:themeColor="text1"/>
    </w:rPr>
    <w:tblPr>
      <w:tblStyleRowBandSize w:val="1"/>
      <w:tblStyleColBandSize w:val="1"/>
      <w:tblBorders>
        <w:top w:val="single" w:sz="8" w:space="0" w:color="ED7D31" w:themeColor="accent2"/>
        <w:left w:val="single" w:sz="8" w:space="0" w:color="ED7D31" w:themeColor="accent2"/>
        <w:bottom w:val="single" w:sz="8" w:space="0" w:color="ED7D31" w:themeColor="accent2"/>
        <w:right w:val="single" w:sz="8" w:space="0" w:color="ED7D31" w:themeColor="accent2"/>
        <w:insideH w:val="single" w:sz="8" w:space="0" w:color="ED7D31" w:themeColor="accent2"/>
        <w:insideV w:val="single" w:sz="8" w:space="0" w:color="ED7D31" w:themeColor="accent2"/>
      </w:tblBorders>
    </w:tblPr>
    <w:tcPr>
      <w:shd w:val="clear" w:color="auto" w:fill="FADECB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DF2EA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E4D5" w:themeFill="accent2" w:themeFillTint="33"/>
      </w:tcPr>
    </w:tblStylePr>
    <w:tblStylePr w:type="band1Vert">
      <w:tblPr/>
      <w:tcPr>
        <w:shd w:val="clear" w:color="auto" w:fill="F6BE98" w:themeFill="accent2" w:themeFillTint="7F"/>
      </w:tcPr>
    </w:tblStylePr>
    <w:tblStylePr w:type="band1Horz">
      <w:tblPr/>
      <w:tcPr>
        <w:tcBorders>
          <w:insideH w:val="single" w:sz="6" w:space="0" w:color="ED7D31" w:themeColor="accent2"/>
          <w:insideV w:val="single" w:sz="6" w:space="0" w:color="ED7D31" w:themeColor="accent2"/>
        </w:tcBorders>
        <w:shd w:val="clear" w:color="auto" w:fill="F6BE98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3">
    <w:name w:val="Medium Grid 2 Accent 3"/>
    <w:basedOn w:val="a4"/>
    <w:uiPriority w:val="68"/>
    <w:semiHidden/>
    <w:unhideWhenUsed/>
    <w:rsid w:val="004E6785"/>
    <w:rPr>
      <w:rFonts w:ascii="Times New Roman" w:eastAsiaTheme="majorEastAsia" w:hAnsi="Times New Roman"/>
      <w:color w:val="000000" w:themeColor="text1"/>
    </w:rPr>
    <w:tblPr>
      <w:tblStyleRowBandSize w:val="1"/>
      <w:tblStyleColBandSize w:val="1"/>
      <w:tblBorders>
        <w:top w:val="single" w:sz="8" w:space="0" w:color="A5A5A5" w:themeColor="accent3"/>
        <w:left w:val="single" w:sz="8" w:space="0" w:color="A5A5A5" w:themeColor="accent3"/>
        <w:bottom w:val="single" w:sz="8" w:space="0" w:color="A5A5A5" w:themeColor="accent3"/>
        <w:right w:val="single" w:sz="8" w:space="0" w:color="A5A5A5" w:themeColor="accent3"/>
        <w:insideH w:val="single" w:sz="8" w:space="0" w:color="A5A5A5" w:themeColor="accent3"/>
        <w:insideV w:val="single" w:sz="8" w:space="0" w:color="A5A5A5" w:themeColor="accent3"/>
      </w:tblBorders>
    </w:tblPr>
    <w:tcPr>
      <w:shd w:val="clear" w:color="auto" w:fill="E8E8E8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6F6F6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DEDED" w:themeFill="accent3" w:themeFillTint="33"/>
      </w:tcPr>
    </w:tblStylePr>
    <w:tblStylePr w:type="band1Vert">
      <w:tblPr/>
      <w:tcPr>
        <w:shd w:val="clear" w:color="auto" w:fill="D2D2D2" w:themeFill="accent3" w:themeFillTint="7F"/>
      </w:tcPr>
    </w:tblStylePr>
    <w:tblStylePr w:type="band1Horz">
      <w:tblPr/>
      <w:tcPr>
        <w:tcBorders>
          <w:insideH w:val="single" w:sz="6" w:space="0" w:color="A5A5A5" w:themeColor="accent3"/>
          <w:insideV w:val="single" w:sz="6" w:space="0" w:color="A5A5A5" w:themeColor="accent3"/>
        </w:tcBorders>
        <w:shd w:val="clear" w:color="auto" w:fill="D2D2D2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4">
    <w:name w:val="Medium Grid 2 Accent 4"/>
    <w:basedOn w:val="a4"/>
    <w:uiPriority w:val="68"/>
    <w:semiHidden/>
    <w:unhideWhenUsed/>
    <w:rsid w:val="004E6785"/>
    <w:rPr>
      <w:rFonts w:ascii="Times New Roman" w:eastAsiaTheme="majorEastAsia" w:hAnsi="Times New Roman"/>
      <w:color w:val="000000" w:themeColor="text1"/>
    </w:rPr>
    <w:tblPr>
      <w:tblStyleRowBandSize w:val="1"/>
      <w:tblStyleColBandSize w:val="1"/>
      <w:tblBorders>
        <w:top w:val="single" w:sz="8" w:space="0" w:color="FFC000" w:themeColor="accent4"/>
        <w:left w:val="single" w:sz="8" w:space="0" w:color="FFC000" w:themeColor="accent4"/>
        <w:bottom w:val="single" w:sz="8" w:space="0" w:color="FFC000" w:themeColor="accent4"/>
        <w:right w:val="single" w:sz="8" w:space="0" w:color="FFC000" w:themeColor="accent4"/>
        <w:insideH w:val="single" w:sz="8" w:space="0" w:color="FFC000" w:themeColor="accent4"/>
        <w:insideV w:val="single" w:sz="8" w:space="0" w:color="FFC000" w:themeColor="accent4"/>
      </w:tblBorders>
    </w:tblPr>
    <w:tcPr>
      <w:shd w:val="clear" w:color="auto" w:fill="FFEFC0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FF8E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2CC" w:themeFill="accent4" w:themeFillTint="33"/>
      </w:tcPr>
    </w:tblStylePr>
    <w:tblStylePr w:type="band1Vert">
      <w:tblPr/>
      <w:tcPr>
        <w:shd w:val="clear" w:color="auto" w:fill="FFDF80" w:themeFill="accent4" w:themeFillTint="7F"/>
      </w:tcPr>
    </w:tblStylePr>
    <w:tblStylePr w:type="band1Horz">
      <w:tblPr/>
      <w:tcPr>
        <w:tcBorders>
          <w:insideH w:val="single" w:sz="6" w:space="0" w:color="FFC000" w:themeColor="accent4"/>
          <w:insideV w:val="single" w:sz="6" w:space="0" w:color="FFC000" w:themeColor="accent4"/>
        </w:tcBorders>
        <w:shd w:val="clear" w:color="auto" w:fill="FFDF8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5">
    <w:name w:val="Medium Grid 2 Accent 5"/>
    <w:basedOn w:val="a4"/>
    <w:uiPriority w:val="68"/>
    <w:semiHidden/>
    <w:unhideWhenUsed/>
    <w:rsid w:val="004E6785"/>
    <w:rPr>
      <w:rFonts w:ascii="Times New Roman" w:eastAsiaTheme="majorEastAsia" w:hAnsi="Times New Roman"/>
      <w:color w:val="000000" w:themeColor="text1"/>
    </w:rPr>
    <w:tblPr>
      <w:tblStyleRowBandSize w:val="1"/>
      <w:tblStyleColBandSize w:val="1"/>
      <w:tblBorders>
        <w:top w:val="single" w:sz="8" w:space="0" w:color="5B9BD5" w:themeColor="accent5"/>
        <w:left w:val="single" w:sz="8" w:space="0" w:color="5B9BD5" w:themeColor="accent5"/>
        <w:bottom w:val="single" w:sz="8" w:space="0" w:color="5B9BD5" w:themeColor="accent5"/>
        <w:right w:val="single" w:sz="8" w:space="0" w:color="5B9BD5" w:themeColor="accent5"/>
        <w:insideH w:val="single" w:sz="8" w:space="0" w:color="5B9BD5" w:themeColor="accent5"/>
        <w:insideV w:val="single" w:sz="8" w:space="0" w:color="5B9BD5" w:themeColor="accent5"/>
      </w:tblBorders>
    </w:tblPr>
    <w:tcPr>
      <w:shd w:val="clear" w:color="auto" w:fill="D6E6F4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EF5FB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EEAF6" w:themeFill="accent5" w:themeFillTint="33"/>
      </w:tcPr>
    </w:tblStylePr>
    <w:tblStylePr w:type="band1Vert">
      <w:tblPr/>
      <w:tcPr>
        <w:shd w:val="clear" w:color="auto" w:fill="ADCCEA" w:themeFill="accent5" w:themeFillTint="7F"/>
      </w:tcPr>
    </w:tblStylePr>
    <w:tblStylePr w:type="band1Horz">
      <w:tblPr/>
      <w:tcPr>
        <w:tcBorders>
          <w:insideH w:val="single" w:sz="6" w:space="0" w:color="5B9BD5" w:themeColor="accent5"/>
          <w:insideV w:val="single" w:sz="6" w:space="0" w:color="5B9BD5" w:themeColor="accent5"/>
        </w:tcBorders>
        <w:shd w:val="clear" w:color="auto" w:fill="ADCCEA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6">
    <w:name w:val="Medium Grid 2 Accent 6"/>
    <w:basedOn w:val="a4"/>
    <w:uiPriority w:val="68"/>
    <w:semiHidden/>
    <w:unhideWhenUsed/>
    <w:rsid w:val="004E6785"/>
    <w:rPr>
      <w:rFonts w:ascii="Times New Roman" w:eastAsiaTheme="majorEastAsia" w:hAnsi="Times New Roman"/>
      <w:color w:val="000000" w:themeColor="text1"/>
    </w:rPr>
    <w:tblPr>
      <w:tblStyleRowBandSize w:val="1"/>
      <w:tblStyleColBandSize w:val="1"/>
      <w:tblBorders>
        <w:top w:val="single" w:sz="8" w:space="0" w:color="70AD47" w:themeColor="accent6"/>
        <w:left w:val="single" w:sz="8" w:space="0" w:color="70AD47" w:themeColor="accent6"/>
        <w:bottom w:val="single" w:sz="8" w:space="0" w:color="70AD47" w:themeColor="accent6"/>
        <w:right w:val="single" w:sz="8" w:space="0" w:color="70AD47" w:themeColor="accent6"/>
        <w:insideH w:val="single" w:sz="8" w:space="0" w:color="70AD47" w:themeColor="accent6"/>
        <w:insideV w:val="single" w:sz="8" w:space="0" w:color="70AD47" w:themeColor="accent6"/>
      </w:tblBorders>
    </w:tblPr>
    <w:tcPr>
      <w:shd w:val="clear" w:color="auto" w:fill="DBEB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0F7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EFD9" w:themeFill="accent6" w:themeFillTint="33"/>
      </w:tcPr>
    </w:tblStylePr>
    <w:tblStylePr w:type="band1Vert">
      <w:tblPr/>
      <w:tcPr>
        <w:shd w:val="clear" w:color="auto" w:fill="B7D8A0" w:themeFill="accent6" w:themeFillTint="7F"/>
      </w:tcPr>
    </w:tblStylePr>
    <w:tblStylePr w:type="band1Horz">
      <w:tblPr/>
      <w:tcPr>
        <w:tcBorders>
          <w:insideH w:val="single" w:sz="6" w:space="0" w:color="70AD47" w:themeColor="accent6"/>
          <w:insideV w:val="single" w:sz="6" w:space="0" w:color="70AD47" w:themeColor="accent6"/>
        </w:tcBorders>
        <w:shd w:val="clear" w:color="auto" w:fill="B7D8A0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3b">
    <w:name w:val="Medium Grid 3"/>
    <w:basedOn w:val="a4"/>
    <w:uiPriority w:val="69"/>
    <w:semiHidden/>
    <w:unhideWhenUsed/>
    <w:rsid w:val="004E6785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3-1">
    <w:name w:val="Medium Grid 3 Accent 1"/>
    <w:basedOn w:val="a4"/>
    <w:uiPriority w:val="69"/>
    <w:semiHidden/>
    <w:unhideWhenUsed/>
    <w:rsid w:val="004E6785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0DBF0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472C4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472C4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472C4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1B8E1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1B8E1" w:themeFill="accent1" w:themeFillTint="7F"/>
      </w:tcPr>
    </w:tblStylePr>
  </w:style>
  <w:style w:type="table" w:styleId="3-2">
    <w:name w:val="Medium Grid 3 Accent 2"/>
    <w:basedOn w:val="a4"/>
    <w:uiPriority w:val="69"/>
    <w:semiHidden/>
    <w:unhideWhenUsed/>
    <w:rsid w:val="004E6785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ADECB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D7D31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D7D31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ED7D31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ED7D31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6BE98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6BE98" w:themeFill="accent2" w:themeFillTint="7F"/>
      </w:tcPr>
    </w:tblStylePr>
  </w:style>
  <w:style w:type="table" w:styleId="3-3">
    <w:name w:val="Medium Grid 3 Accent 3"/>
    <w:basedOn w:val="a4"/>
    <w:uiPriority w:val="69"/>
    <w:semiHidden/>
    <w:unhideWhenUsed/>
    <w:rsid w:val="004E6785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8E8E8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A5A5A5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A5A5A5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A5A5A5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2D2D2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2D2D2" w:themeFill="accent3" w:themeFillTint="7F"/>
      </w:tcPr>
    </w:tblStylePr>
  </w:style>
  <w:style w:type="table" w:styleId="3-4">
    <w:name w:val="Medium Grid 3 Accent 4"/>
    <w:basedOn w:val="a4"/>
    <w:uiPriority w:val="69"/>
    <w:semiHidden/>
    <w:unhideWhenUsed/>
    <w:rsid w:val="004E6785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FEFC0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FC000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FC000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FC000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FC000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FDF8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FDF80" w:themeFill="accent4" w:themeFillTint="7F"/>
      </w:tcPr>
    </w:tblStylePr>
  </w:style>
  <w:style w:type="table" w:styleId="3-5">
    <w:name w:val="Medium Grid 3 Accent 5"/>
    <w:basedOn w:val="a4"/>
    <w:uiPriority w:val="69"/>
    <w:semiHidden/>
    <w:unhideWhenUsed/>
    <w:rsid w:val="004E6785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6E6F4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5B9BD5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5B9BD5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5B9BD5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DCCEA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DCCEA" w:themeFill="accent5" w:themeFillTint="7F"/>
      </w:tcPr>
    </w:tblStylePr>
  </w:style>
  <w:style w:type="table" w:styleId="3-6">
    <w:name w:val="Medium Grid 3 Accent 6"/>
    <w:basedOn w:val="a4"/>
    <w:uiPriority w:val="69"/>
    <w:semiHidden/>
    <w:unhideWhenUsed/>
    <w:rsid w:val="004E6785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BEB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70AD47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70AD47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70AD47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7D8A0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7D8A0" w:themeFill="accent6" w:themeFillTint="7F"/>
      </w:tcPr>
    </w:tblStylePr>
  </w:style>
  <w:style w:type="table" w:styleId="14">
    <w:name w:val="Medium List 1"/>
    <w:basedOn w:val="a4"/>
    <w:uiPriority w:val="65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1-10">
    <w:name w:val="Medium List 1 Accent 1"/>
    <w:basedOn w:val="a4"/>
    <w:uiPriority w:val="65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top w:val="single" w:sz="8" w:space="0" w:color="4472C4" w:themeColor="accent1"/>
        <w:bottom w:val="single" w:sz="8" w:space="0" w:color="4472C4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472C4" w:themeColor="accent1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4472C4" w:themeColor="accent1"/>
          <w:bottom w:val="single" w:sz="8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472C4" w:themeColor="accent1"/>
          <w:bottom w:val="single" w:sz="8" w:space="0" w:color="4472C4" w:themeColor="accent1"/>
        </w:tcBorders>
      </w:tcPr>
    </w:tblStylePr>
    <w:tblStylePr w:type="band1Vert">
      <w:tblPr/>
      <w:tcPr>
        <w:shd w:val="clear" w:color="auto" w:fill="D0DBF0" w:themeFill="accent1" w:themeFillTint="3F"/>
      </w:tcPr>
    </w:tblStylePr>
    <w:tblStylePr w:type="band1Horz">
      <w:tblPr/>
      <w:tcPr>
        <w:shd w:val="clear" w:color="auto" w:fill="D0DBF0" w:themeFill="accent1" w:themeFillTint="3F"/>
      </w:tcPr>
    </w:tblStylePr>
  </w:style>
  <w:style w:type="table" w:styleId="1-20">
    <w:name w:val="Medium List 1 Accent 2"/>
    <w:basedOn w:val="a4"/>
    <w:uiPriority w:val="65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top w:val="single" w:sz="8" w:space="0" w:color="ED7D31" w:themeColor="accent2"/>
        <w:bottom w:val="single" w:sz="8" w:space="0" w:color="ED7D31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ED7D31" w:themeColor="accent2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ED7D31" w:themeColor="accent2"/>
          <w:bottom w:val="single" w:sz="8" w:space="0" w:color="ED7D31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ED7D31" w:themeColor="accent2"/>
          <w:bottom w:val="single" w:sz="8" w:space="0" w:color="ED7D31" w:themeColor="accent2"/>
        </w:tcBorders>
      </w:tcPr>
    </w:tblStylePr>
    <w:tblStylePr w:type="band1Vert">
      <w:tblPr/>
      <w:tcPr>
        <w:shd w:val="clear" w:color="auto" w:fill="FADECB" w:themeFill="accent2" w:themeFillTint="3F"/>
      </w:tcPr>
    </w:tblStylePr>
    <w:tblStylePr w:type="band1Horz">
      <w:tblPr/>
      <w:tcPr>
        <w:shd w:val="clear" w:color="auto" w:fill="FADECB" w:themeFill="accent2" w:themeFillTint="3F"/>
      </w:tcPr>
    </w:tblStylePr>
  </w:style>
  <w:style w:type="table" w:styleId="1-30">
    <w:name w:val="Medium List 1 Accent 3"/>
    <w:basedOn w:val="a4"/>
    <w:uiPriority w:val="65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top w:val="single" w:sz="8" w:space="0" w:color="A5A5A5" w:themeColor="accent3"/>
        <w:bottom w:val="single" w:sz="8" w:space="0" w:color="A5A5A5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A5A5A5" w:themeColor="accent3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A5A5A5" w:themeColor="accent3"/>
          <w:bottom w:val="single" w:sz="8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A5A5A5" w:themeColor="accent3"/>
          <w:bottom w:val="single" w:sz="8" w:space="0" w:color="A5A5A5" w:themeColor="accent3"/>
        </w:tcBorders>
      </w:tcPr>
    </w:tblStylePr>
    <w:tblStylePr w:type="band1Vert">
      <w:tblPr/>
      <w:tcPr>
        <w:shd w:val="clear" w:color="auto" w:fill="E8E8E8" w:themeFill="accent3" w:themeFillTint="3F"/>
      </w:tcPr>
    </w:tblStylePr>
    <w:tblStylePr w:type="band1Horz">
      <w:tblPr/>
      <w:tcPr>
        <w:shd w:val="clear" w:color="auto" w:fill="E8E8E8" w:themeFill="accent3" w:themeFillTint="3F"/>
      </w:tcPr>
    </w:tblStylePr>
  </w:style>
  <w:style w:type="table" w:styleId="1-40">
    <w:name w:val="Medium List 1 Accent 4"/>
    <w:basedOn w:val="a4"/>
    <w:uiPriority w:val="65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top w:val="single" w:sz="8" w:space="0" w:color="FFC000" w:themeColor="accent4"/>
        <w:bottom w:val="single" w:sz="8" w:space="0" w:color="FFC000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FC000" w:themeColor="accent4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FFC000" w:themeColor="accent4"/>
          <w:bottom w:val="single" w:sz="8" w:space="0" w:color="FFC000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FC000" w:themeColor="accent4"/>
          <w:bottom w:val="single" w:sz="8" w:space="0" w:color="FFC000" w:themeColor="accent4"/>
        </w:tcBorders>
      </w:tcPr>
    </w:tblStylePr>
    <w:tblStylePr w:type="band1Vert">
      <w:tblPr/>
      <w:tcPr>
        <w:shd w:val="clear" w:color="auto" w:fill="FFEFC0" w:themeFill="accent4" w:themeFillTint="3F"/>
      </w:tcPr>
    </w:tblStylePr>
    <w:tblStylePr w:type="band1Horz">
      <w:tblPr/>
      <w:tcPr>
        <w:shd w:val="clear" w:color="auto" w:fill="FFEFC0" w:themeFill="accent4" w:themeFillTint="3F"/>
      </w:tcPr>
    </w:tblStylePr>
  </w:style>
  <w:style w:type="table" w:styleId="1-50">
    <w:name w:val="Medium List 1 Accent 5"/>
    <w:basedOn w:val="a4"/>
    <w:uiPriority w:val="65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top w:val="single" w:sz="8" w:space="0" w:color="5B9BD5" w:themeColor="accent5"/>
        <w:bottom w:val="single" w:sz="8" w:space="0" w:color="5B9BD5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5B9BD5" w:themeColor="accent5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5B9BD5" w:themeColor="accent5"/>
          <w:bottom w:val="single" w:sz="8" w:space="0" w:color="5B9BD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5B9BD5" w:themeColor="accent5"/>
          <w:bottom w:val="single" w:sz="8" w:space="0" w:color="5B9BD5" w:themeColor="accent5"/>
        </w:tcBorders>
      </w:tcPr>
    </w:tblStylePr>
    <w:tblStylePr w:type="band1Vert">
      <w:tblPr/>
      <w:tcPr>
        <w:shd w:val="clear" w:color="auto" w:fill="D6E6F4" w:themeFill="accent5" w:themeFillTint="3F"/>
      </w:tcPr>
    </w:tblStylePr>
    <w:tblStylePr w:type="band1Horz">
      <w:tblPr/>
      <w:tcPr>
        <w:shd w:val="clear" w:color="auto" w:fill="D6E6F4" w:themeFill="accent5" w:themeFillTint="3F"/>
      </w:tcPr>
    </w:tblStylePr>
  </w:style>
  <w:style w:type="table" w:styleId="1-60">
    <w:name w:val="Medium List 1 Accent 6"/>
    <w:basedOn w:val="a4"/>
    <w:uiPriority w:val="65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top w:val="single" w:sz="8" w:space="0" w:color="70AD47" w:themeColor="accent6"/>
        <w:bottom w:val="single" w:sz="8" w:space="0" w:color="70AD47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70AD47" w:themeColor="accent6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70AD47" w:themeColor="accent6"/>
          <w:bottom w:val="single" w:sz="8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70AD47" w:themeColor="accent6"/>
          <w:bottom w:val="single" w:sz="8" w:space="0" w:color="70AD47" w:themeColor="accent6"/>
        </w:tcBorders>
      </w:tcPr>
    </w:tblStylePr>
    <w:tblStylePr w:type="band1Vert">
      <w:tblPr/>
      <w:tcPr>
        <w:shd w:val="clear" w:color="auto" w:fill="DBEBD0" w:themeFill="accent6" w:themeFillTint="3F"/>
      </w:tcPr>
    </w:tblStylePr>
    <w:tblStylePr w:type="band1Horz">
      <w:tblPr/>
      <w:tcPr>
        <w:shd w:val="clear" w:color="auto" w:fill="DBEBD0" w:themeFill="accent6" w:themeFillTint="3F"/>
      </w:tcPr>
    </w:tblStylePr>
  </w:style>
  <w:style w:type="table" w:styleId="2f">
    <w:name w:val="Medium List 2"/>
    <w:basedOn w:val="a4"/>
    <w:uiPriority w:val="66"/>
    <w:semiHidden/>
    <w:unhideWhenUsed/>
    <w:rsid w:val="004E6785"/>
    <w:rPr>
      <w:rFonts w:ascii="Times New Roman" w:eastAsiaTheme="majorEastAsia" w:hAnsi="Times New Roman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10">
    <w:name w:val="Medium List 2 Accent 1"/>
    <w:basedOn w:val="a4"/>
    <w:uiPriority w:val="66"/>
    <w:semiHidden/>
    <w:unhideWhenUsed/>
    <w:rsid w:val="004E6785"/>
    <w:rPr>
      <w:rFonts w:ascii="Times New Roman" w:eastAsiaTheme="majorEastAsia" w:hAnsi="Times New Roman"/>
      <w:color w:val="000000" w:themeColor="text1"/>
    </w:rPr>
    <w:tblPr>
      <w:tblStyleRowBandSize w:val="1"/>
      <w:tblStyleColBandSize w:val="1"/>
      <w:tblBorders>
        <w:top w:val="single" w:sz="8" w:space="0" w:color="4472C4" w:themeColor="accent1"/>
        <w:left w:val="single" w:sz="8" w:space="0" w:color="4472C4" w:themeColor="accent1"/>
        <w:bottom w:val="single" w:sz="8" w:space="0" w:color="4472C4" w:themeColor="accent1"/>
        <w:right w:val="single" w:sz="8" w:space="0" w:color="4472C4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472C4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472C4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472C4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0DBF0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0DBF0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20">
    <w:name w:val="Medium List 2 Accent 2"/>
    <w:basedOn w:val="a4"/>
    <w:uiPriority w:val="66"/>
    <w:semiHidden/>
    <w:unhideWhenUsed/>
    <w:rsid w:val="004E6785"/>
    <w:rPr>
      <w:rFonts w:ascii="Times New Roman" w:eastAsiaTheme="majorEastAsia" w:hAnsi="Times New Roman"/>
      <w:color w:val="000000" w:themeColor="text1"/>
    </w:rPr>
    <w:tblPr>
      <w:tblStyleRowBandSize w:val="1"/>
      <w:tblStyleColBandSize w:val="1"/>
      <w:tblBorders>
        <w:top w:val="single" w:sz="8" w:space="0" w:color="ED7D31" w:themeColor="accent2"/>
        <w:left w:val="single" w:sz="8" w:space="0" w:color="ED7D31" w:themeColor="accent2"/>
        <w:bottom w:val="single" w:sz="8" w:space="0" w:color="ED7D31" w:themeColor="accent2"/>
        <w:right w:val="single" w:sz="8" w:space="0" w:color="ED7D31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ED7D31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ED7D31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ED7D31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ECB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ADECB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30">
    <w:name w:val="Medium List 2 Accent 3"/>
    <w:basedOn w:val="a4"/>
    <w:uiPriority w:val="66"/>
    <w:semiHidden/>
    <w:unhideWhenUsed/>
    <w:rsid w:val="004E6785"/>
    <w:rPr>
      <w:rFonts w:ascii="Times New Roman" w:eastAsiaTheme="majorEastAsia" w:hAnsi="Times New Roman"/>
      <w:color w:val="000000" w:themeColor="text1"/>
    </w:rPr>
    <w:tblPr>
      <w:tblStyleRowBandSize w:val="1"/>
      <w:tblStyleColBandSize w:val="1"/>
      <w:tblBorders>
        <w:top w:val="single" w:sz="8" w:space="0" w:color="A5A5A5" w:themeColor="accent3"/>
        <w:left w:val="single" w:sz="8" w:space="0" w:color="A5A5A5" w:themeColor="accent3"/>
        <w:bottom w:val="single" w:sz="8" w:space="0" w:color="A5A5A5" w:themeColor="accent3"/>
        <w:right w:val="single" w:sz="8" w:space="0" w:color="A5A5A5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A5A5A5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A5A5A5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A5A5A5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8E8E8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40">
    <w:name w:val="Medium List 2 Accent 4"/>
    <w:basedOn w:val="a4"/>
    <w:uiPriority w:val="66"/>
    <w:semiHidden/>
    <w:unhideWhenUsed/>
    <w:rsid w:val="004E6785"/>
    <w:rPr>
      <w:rFonts w:ascii="Times New Roman" w:eastAsiaTheme="majorEastAsia" w:hAnsi="Times New Roman"/>
      <w:color w:val="000000" w:themeColor="text1"/>
    </w:rPr>
    <w:tblPr>
      <w:tblStyleRowBandSize w:val="1"/>
      <w:tblStyleColBandSize w:val="1"/>
      <w:tblBorders>
        <w:top w:val="single" w:sz="8" w:space="0" w:color="FFC000" w:themeColor="accent4"/>
        <w:left w:val="single" w:sz="8" w:space="0" w:color="FFC000" w:themeColor="accent4"/>
        <w:bottom w:val="single" w:sz="8" w:space="0" w:color="FFC000" w:themeColor="accent4"/>
        <w:right w:val="single" w:sz="8" w:space="0" w:color="FFC000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FC000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FC000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FC000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FEFC0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FEFC0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50">
    <w:name w:val="Medium List 2 Accent 5"/>
    <w:basedOn w:val="a4"/>
    <w:uiPriority w:val="66"/>
    <w:semiHidden/>
    <w:unhideWhenUsed/>
    <w:rsid w:val="004E6785"/>
    <w:rPr>
      <w:rFonts w:ascii="Times New Roman" w:eastAsiaTheme="majorEastAsia" w:hAnsi="Times New Roman"/>
      <w:color w:val="000000" w:themeColor="text1"/>
    </w:rPr>
    <w:tblPr>
      <w:tblStyleRowBandSize w:val="1"/>
      <w:tblStyleColBandSize w:val="1"/>
      <w:tblBorders>
        <w:top w:val="single" w:sz="8" w:space="0" w:color="5B9BD5" w:themeColor="accent5"/>
        <w:left w:val="single" w:sz="8" w:space="0" w:color="5B9BD5" w:themeColor="accent5"/>
        <w:bottom w:val="single" w:sz="8" w:space="0" w:color="5B9BD5" w:themeColor="accent5"/>
        <w:right w:val="single" w:sz="8" w:space="0" w:color="5B9BD5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5B9BD5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5B9BD5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5B9BD5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6E6F4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6E6F4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60">
    <w:name w:val="Medium List 2 Accent 6"/>
    <w:basedOn w:val="a4"/>
    <w:uiPriority w:val="66"/>
    <w:semiHidden/>
    <w:unhideWhenUsed/>
    <w:rsid w:val="004E6785"/>
    <w:rPr>
      <w:rFonts w:ascii="Times New Roman" w:eastAsiaTheme="majorEastAsia" w:hAnsi="Times New Roman"/>
      <w:color w:val="000000" w:themeColor="text1"/>
    </w:rPr>
    <w:tblPr>
      <w:tblStyleRowBandSize w:val="1"/>
      <w:tblStyleColBandSize w:val="1"/>
      <w:tblBorders>
        <w:top w:val="single" w:sz="8" w:space="0" w:color="70AD47" w:themeColor="accent6"/>
        <w:left w:val="single" w:sz="8" w:space="0" w:color="70AD47" w:themeColor="accent6"/>
        <w:bottom w:val="single" w:sz="8" w:space="0" w:color="70AD47" w:themeColor="accent6"/>
        <w:right w:val="single" w:sz="8" w:space="0" w:color="70AD47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70AD47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70AD47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70AD47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BEB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BEB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15">
    <w:name w:val="Medium Shading 1"/>
    <w:basedOn w:val="a4"/>
    <w:uiPriority w:val="63"/>
    <w:semiHidden/>
    <w:unhideWhenUsed/>
    <w:rsid w:val="004E6785"/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11">
    <w:name w:val="Medium Shading 1 Accent 1"/>
    <w:basedOn w:val="a4"/>
    <w:uiPriority w:val="63"/>
    <w:semiHidden/>
    <w:unhideWhenUsed/>
    <w:rsid w:val="004E6785"/>
    <w:tblPr>
      <w:tblStyleRowBandSize w:val="1"/>
      <w:tblStyleColBandSize w:val="1"/>
      <w:tblBorders>
        <w:top w:val="single" w:sz="8" w:space="0" w:color="7295D2" w:themeColor="accent1" w:themeTint="BF"/>
        <w:left w:val="single" w:sz="8" w:space="0" w:color="7295D2" w:themeColor="accent1" w:themeTint="BF"/>
        <w:bottom w:val="single" w:sz="8" w:space="0" w:color="7295D2" w:themeColor="accent1" w:themeTint="BF"/>
        <w:right w:val="single" w:sz="8" w:space="0" w:color="7295D2" w:themeColor="accent1" w:themeTint="BF"/>
        <w:insideH w:val="single" w:sz="8" w:space="0" w:color="7295D2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295D2" w:themeColor="accent1" w:themeTint="BF"/>
          <w:left w:val="single" w:sz="8" w:space="0" w:color="7295D2" w:themeColor="accent1" w:themeTint="BF"/>
          <w:bottom w:val="single" w:sz="8" w:space="0" w:color="7295D2" w:themeColor="accent1" w:themeTint="BF"/>
          <w:right w:val="single" w:sz="8" w:space="0" w:color="7295D2" w:themeColor="accent1" w:themeTint="BF"/>
          <w:insideH w:val="nil"/>
          <w:insideV w:val="nil"/>
        </w:tcBorders>
        <w:shd w:val="clear" w:color="auto" w:fill="4472C4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295D2" w:themeColor="accent1" w:themeTint="BF"/>
          <w:left w:val="single" w:sz="8" w:space="0" w:color="7295D2" w:themeColor="accent1" w:themeTint="BF"/>
          <w:bottom w:val="single" w:sz="8" w:space="0" w:color="7295D2" w:themeColor="accent1" w:themeTint="BF"/>
          <w:right w:val="single" w:sz="8" w:space="0" w:color="7295D2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0DBF0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0DBF0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21">
    <w:name w:val="Medium Shading 1 Accent 2"/>
    <w:basedOn w:val="a4"/>
    <w:uiPriority w:val="63"/>
    <w:semiHidden/>
    <w:unhideWhenUsed/>
    <w:rsid w:val="004E6785"/>
    <w:tblPr>
      <w:tblStyleRowBandSize w:val="1"/>
      <w:tblStyleColBandSize w:val="1"/>
      <w:tblBorders>
        <w:top w:val="single" w:sz="8" w:space="0" w:color="F19D64" w:themeColor="accent2" w:themeTint="BF"/>
        <w:left w:val="single" w:sz="8" w:space="0" w:color="F19D64" w:themeColor="accent2" w:themeTint="BF"/>
        <w:bottom w:val="single" w:sz="8" w:space="0" w:color="F19D64" w:themeColor="accent2" w:themeTint="BF"/>
        <w:right w:val="single" w:sz="8" w:space="0" w:color="F19D64" w:themeColor="accent2" w:themeTint="BF"/>
        <w:insideH w:val="single" w:sz="8" w:space="0" w:color="F19D64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19D64" w:themeColor="accent2" w:themeTint="BF"/>
          <w:left w:val="single" w:sz="8" w:space="0" w:color="F19D64" w:themeColor="accent2" w:themeTint="BF"/>
          <w:bottom w:val="single" w:sz="8" w:space="0" w:color="F19D64" w:themeColor="accent2" w:themeTint="BF"/>
          <w:right w:val="single" w:sz="8" w:space="0" w:color="F19D64" w:themeColor="accent2" w:themeTint="BF"/>
          <w:insideH w:val="nil"/>
          <w:insideV w:val="nil"/>
        </w:tcBorders>
        <w:shd w:val="clear" w:color="auto" w:fill="ED7D31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19D64" w:themeColor="accent2" w:themeTint="BF"/>
          <w:left w:val="single" w:sz="8" w:space="0" w:color="F19D64" w:themeColor="accent2" w:themeTint="BF"/>
          <w:bottom w:val="single" w:sz="8" w:space="0" w:color="F19D64" w:themeColor="accent2" w:themeTint="BF"/>
          <w:right w:val="single" w:sz="8" w:space="0" w:color="F19D64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DECB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ADECB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31">
    <w:name w:val="Medium Shading 1 Accent 3"/>
    <w:basedOn w:val="a4"/>
    <w:uiPriority w:val="63"/>
    <w:semiHidden/>
    <w:unhideWhenUsed/>
    <w:rsid w:val="004E6785"/>
    <w:tblPr>
      <w:tblStyleRowBandSize w:val="1"/>
      <w:tblStyleColBandSize w:val="1"/>
      <w:tblBorders>
        <w:top w:val="single" w:sz="8" w:space="0" w:color="BBBBBB" w:themeColor="accent3" w:themeTint="BF"/>
        <w:left w:val="single" w:sz="8" w:space="0" w:color="BBBBBB" w:themeColor="accent3" w:themeTint="BF"/>
        <w:bottom w:val="single" w:sz="8" w:space="0" w:color="BBBBBB" w:themeColor="accent3" w:themeTint="BF"/>
        <w:right w:val="single" w:sz="8" w:space="0" w:color="BBBBBB" w:themeColor="accent3" w:themeTint="BF"/>
        <w:insideH w:val="single" w:sz="8" w:space="0" w:color="BBBBBB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BBBBB" w:themeColor="accent3" w:themeTint="BF"/>
          <w:left w:val="single" w:sz="8" w:space="0" w:color="BBBBBB" w:themeColor="accent3" w:themeTint="BF"/>
          <w:bottom w:val="single" w:sz="8" w:space="0" w:color="BBBBBB" w:themeColor="accent3" w:themeTint="BF"/>
          <w:right w:val="single" w:sz="8" w:space="0" w:color="BBBBBB" w:themeColor="accent3" w:themeTint="BF"/>
          <w:insideH w:val="nil"/>
          <w:insideV w:val="nil"/>
        </w:tcBorders>
        <w:shd w:val="clear" w:color="auto" w:fill="A5A5A5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BBBBB" w:themeColor="accent3" w:themeTint="BF"/>
          <w:left w:val="single" w:sz="8" w:space="0" w:color="BBBBBB" w:themeColor="accent3" w:themeTint="BF"/>
          <w:bottom w:val="single" w:sz="8" w:space="0" w:color="BBBBBB" w:themeColor="accent3" w:themeTint="BF"/>
          <w:right w:val="single" w:sz="8" w:space="0" w:color="BBBBBB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8E8E8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8E8E8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41">
    <w:name w:val="Medium Shading 1 Accent 4"/>
    <w:basedOn w:val="a4"/>
    <w:uiPriority w:val="63"/>
    <w:semiHidden/>
    <w:unhideWhenUsed/>
    <w:rsid w:val="004E6785"/>
    <w:tblPr>
      <w:tblStyleRowBandSize w:val="1"/>
      <w:tblStyleColBandSize w:val="1"/>
      <w:tblBorders>
        <w:top w:val="single" w:sz="8" w:space="0" w:color="FFCF40" w:themeColor="accent4" w:themeTint="BF"/>
        <w:left w:val="single" w:sz="8" w:space="0" w:color="FFCF40" w:themeColor="accent4" w:themeTint="BF"/>
        <w:bottom w:val="single" w:sz="8" w:space="0" w:color="FFCF40" w:themeColor="accent4" w:themeTint="BF"/>
        <w:right w:val="single" w:sz="8" w:space="0" w:color="FFCF40" w:themeColor="accent4" w:themeTint="BF"/>
        <w:insideH w:val="single" w:sz="8" w:space="0" w:color="FFCF40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FCF40" w:themeColor="accent4" w:themeTint="BF"/>
          <w:left w:val="single" w:sz="8" w:space="0" w:color="FFCF40" w:themeColor="accent4" w:themeTint="BF"/>
          <w:bottom w:val="single" w:sz="8" w:space="0" w:color="FFCF40" w:themeColor="accent4" w:themeTint="BF"/>
          <w:right w:val="single" w:sz="8" w:space="0" w:color="FFCF40" w:themeColor="accent4" w:themeTint="BF"/>
          <w:insideH w:val="nil"/>
          <w:insideV w:val="nil"/>
        </w:tcBorders>
        <w:shd w:val="clear" w:color="auto" w:fill="FFC000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FCF40" w:themeColor="accent4" w:themeTint="BF"/>
          <w:left w:val="single" w:sz="8" w:space="0" w:color="FFCF40" w:themeColor="accent4" w:themeTint="BF"/>
          <w:bottom w:val="single" w:sz="8" w:space="0" w:color="FFCF40" w:themeColor="accent4" w:themeTint="BF"/>
          <w:right w:val="single" w:sz="8" w:space="0" w:color="FFCF40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EFC0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FEFC0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51">
    <w:name w:val="Medium Shading 1 Accent 5"/>
    <w:basedOn w:val="a4"/>
    <w:uiPriority w:val="63"/>
    <w:semiHidden/>
    <w:unhideWhenUsed/>
    <w:rsid w:val="004E6785"/>
    <w:tblPr>
      <w:tblStyleRowBandSize w:val="1"/>
      <w:tblStyleColBandSize w:val="1"/>
      <w:tblBorders>
        <w:top w:val="single" w:sz="8" w:space="0" w:color="84B3DF" w:themeColor="accent5" w:themeTint="BF"/>
        <w:left w:val="single" w:sz="8" w:space="0" w:color="84B3DF" w:themeColor="accent5" w:themeTint="BF"/>
        <w:bottom w:val="single" w:sz="8" w:space="0" w:color="84B3DF" w:themeColor="accent5" w:themeTint="BF"/>
        <w:right w:val="single" w:sz="8" w:space="0" w:color="84B3DF" w:themeColor="accent5" w:themeTint="BF"/>
        <w:insideH w:val="single" w:sz="8" w:space="0" w:color="84B3DF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84B3DF" w:themeColor="accent5" w:themeTint="BF"/>
          <w:left w:val="single" w:sz="8" w:space="0" w:color="84B3DF" w:themeColor="accent5" w:themeTint="BF"/>
          <w:bottom w:val="single" w:sz="8" w:space="0" w:color="84B3DF" w:themeColor="accent5" w:themeTint="BF"/>
          <w:right w:val="single" w:sz="8" w:space="0" w:color="84B3DF" w:themeColor="accent5" w:themeTint="BF"/>
          <w:insideH w:val="nil"/>
          <w:insideV w:val="nil"/>
        </w:tcBorders>
        <w:shd w:val="clear" w:color="auto" w:fill="5B9BD5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4B3DF" w:themeColor="accent5" w:themeTint="BF"/>
          <w:left w:val="single" w:sz="8" w:space="0" w:color="84B3DF" w:themeColor="accent5" w:themeTint="BF"/>
          <w:bottom w:val="single" w:sz="8" w:space="0" w:color="84B3DF" w:themeColor="accent5" w:themeTint="BF"/>
          <w:right w:val="single" w:sz="8" w:space="0" w:color="84B3DF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6E6F4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6E6F4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61">
    <w:name w:val="Medium Shading 1 Accent 6"/>
    <w:basedOn w:val="a4"/>
    <w:uiPriority w:val="63"/>
    <w:semiHidden/>
    <w:unhideWhenUsed/>
    <w:rsid w:val="004E6785"/>
    <w:tblPr>
      <w:tblStyleRowBandSize w:val="1"/>
      <w:tblStyleColBandSize w:val="1"/>
      <w:tblBorders>
        <w:top w:val="single" w:sz="8" w:space="0" w:color="93C571" w:themeColor="accent6" w:themeTint="BF"/>
        <w:left w:val="single" w:sz="8" w:space="0" w:color="93C571" w:themeColor="accent6" w:themeTint="BF"/>
        <w:bottom w:val="single" w:sz="8" w:space="0" w:color="93C571" w:themeColor="accent6" w:themeTint="BF"/>
        <w:right w:val="single" w:sz="8" w:space="0" w:color="93C571" w:themeColor="accent6" w:themeTint="BF"/>
        <w:insideH w:val="single" w:sz="8" w:space="0" w:color="93C571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3C571" w:themeColor="accent6" w:themeTint="BF"/>
          <w:left w:val="single" w:sz="8" w:space="0" w:color="93C571" w:themeColor="accent6" w:themeTint="BF"/>
          <w:bottom w:val="single" w:sz="8" w:space="0" w:color="93C571" w:themeColor="accent6" w:themeTint="BF"/>
          <w:right w:val="single" w:sz="8" w:space="0" w:color="93C571" w:themeColor="accent6" w:themeTint="BF"/>
          <w:insideH w:val="nil"/>
          <w:insideV w:val="nil"/>
        </w:tcBorders>
        <w:shd w:val="clear" w:color="auto" w:fill="70AD47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3C571" w:themeColor="accent6" w:themeTint="BF"/>
          <w:left w:val="single" w:sz="8" w:space="0" w:color="93C571" w:themeColor="accent6" w:themeTint="BF"/>
          <w:bottom w:val="single" w:sz="8" w:space="0" w:color="93C571" w:themeColor="accent6" w:themeTint="BF"/>
          <w:right w:val="single" w:sz="8" w:space="0" w:color="93C571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B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BEB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2f0">
    <w:name w:val="Medium Shading 2"/>
    <w:basedOn w:val="a4"/>
    <w:uiPriority w:val="64"/>
    <w:semiHidden/>
    <w:unhideWhenUsed/>
    <w:rsid w:val="004E6785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2-11">
    <w:name w:val="Medium Shading 2 Accent 1"/>
    <w:basedOn w:val="a4"/>
    <w:uiPriority w:val="64"/>
    <w:semiHidden/>
    <w:unhideWhenUsed/>
    <w:rsid w:val="004E6785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472C4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472C4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472C4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2-21">
    <w:name w:val="Medium Shading 2 Accent 2"/>
    <w:basedOn w:val="a4"/>
    <w:uiPriority w:val="64"/>
    <w:semiHidden/>
    <w:unhideWhenUsed/>
    <w:rsid w:val="004E6785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D7D31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D7D31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ED7D31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2-31">
    <w:name w:val="Medium Shading 2 Accent 3"/>
    <w:basedOn w:val="a4"/>
    <w:uiPriority w:val="64"/>
    <w:semiHidden/>
    <w:unhideWhenUsed/>
    <w:rsid w:val="004E6785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A5A5A5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5A5A5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A5A5A5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2-41">
    <w:name w:val="Medium Shading 2 Accent 4"/>
    <w:basedOn w:val="a4"/>
    <w:uiPriority w:val="64"/>
    <w:semiHidden/>
    <w:unhideWhenUsed/>
    <w:rsid w:val="004E6785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C000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C000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FC000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2-51">
    <w:name w:val="Medium Shading 2 Accent 5"/>
    <w:basedOn w:val="a4"/>
    <w:uiPriority w:val="64"/>
    <w:semiHidden/>
    <w:unhideWhenUsed/>
    <w:rsid w:val="004E6785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5B9BD5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B9BD5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5B9BD5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2-61">
    <w:name w:val="Medium Shading 2 Accent 6"/>
    <w:basedOn w:val="a4"/>
    <w:uiPriority w:val="64"/>
    <w:semiHidden/>
    <w:unhideWhenUsed/>
    <w:rsid w:val="004E6785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70AD47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0AD47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70AD47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character" w:styleId="affffd">
    <w:name w:val="Mention"/>
    <w:basedOn w:val="a3"/>
    <w:uiPriority w:val="99"/>
    <w:semiHidden/>
    <w:unhideWhenUsed/>
    <w:rsid w:val="004E6785"/>
    <w:rPr>
      <w:rFonts w:ascii="Times New Roman" w:hAnsi="Times New Roman" w:cs="Times New Roman"/>
      <w:color w:val="2B579A"/>
      <w:shd w:val="clear" w:color="auto" w:fill="E1DFDD"/>
    </w:rPr>
  </w:style>
  <w:style w:type="paragraph" w:styleId="affffe">
    <w:name w:val="Message Header"/>
    <w:basedOn w:val="a2"/>
    <w:link w:val="afffff"/>
    <w:uiPriority w:val="99"/>
    <w:semiHidden/>
    <w:unhideWhenUsed/>
    <w:rsid w:val="004E6785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="1080" w:hanging="1080"/>
    </w:pPr>
    <w:rPr>
      <w:rFonts w:eastAsiaTheme="majorEastAsia"/>
    </w:rPr>
  </w:style>
  <w:style w:type="character" w:customStyle="1" w:styleId="afffff">
    <w:name w:val="Шапка Знак"/>
    <w:basedOn w:val="a3"/>
    <w:link w:val="affffe"/>
    <w:uiPriority w:val="99"/>
    <w:semiHidden/>
    <w:rsid w:val="004E6785"/>
    <w:rPr>
      <w:rFonts w:ascii="Times New Roman" w:eastAsiaTheme="majorEastAsia" w:hAnsi="Times New Roman" w:cs="Times New Roman"/>
      <w:sz w:val="24"/>
      <w:szCs w:val="24"/>
      <w:shd w:val="pct20" w:color="auto" w:fill="auto"/>
    </w:rPr>
  </w:style>
  <w:style w:type="paragraph" w:styleId="afffff0">
    <w:name w:val="Normal (Web)"/>
    <w:basedOn w:val="a2"/>
    <w:uiPriority w:val="99"/>
    <w:semiHidden/>
    <w:unhideWhenUsed/>
    <w:rsid w:val="004E6785"/>
  </w:style>
  <w:style w:type="paragraph" w:styleId="afffff1">
    <w:name w:val="Normal Indent"/>
    <w:basedOn w:val="a2"/>
    <w:uiPriority w:val="99"/>
    <w:semiHidden/>
    <w:unhideWhenUsed/>
    <w:rsid w:val="004E6785"/>
    <w:pPr>
      <w:ind w:left="720"/>
    </w:pPr>
  </w:style>
  <w:style w:type="paragraph" w:styleId="afffff2">
    <w:name w:val="Note Heading"/>
    <w:basedOn w:val="a2"/>
    <w:next w:val="a2"/>
    <w:link w:val="afffff3"/>
    <w:uiPriority w:val="99"/>
    <w:semiHidden/>
    <w:unhideWhenUsed/>
    <w:rsid w:val="004E6785"/>
  </w:style>
  <w:style w:type="character" w:customStyle="1" w:styleId="afffff3">
    <w:name w:val="Заголовок записки Знак"/>
    <w:basedOn w:val="a3"/>
    <w:link w:val="afffff2"/>
    <w:uiPriority w:val="99"/>
    <w:semiHidden/>
    <w:rsid w:val="004E6785"/>
    <w:rPr>
      <w:rFonts w:ascii="Times New Roman" w:hAnsi="Times New Roman" w:cs="Times New Roman"/>
      <w:sz w:val="24"/>
      <w:szCs w:val="24"/>
    </w:rPr>
  </w:style>
  <w:style w:type="character" w:styleId="afffff4">
    <w:name w:val="page number"/>
    <w:basedOn w:val="a3"/>
    <w:uiPriority w:val="99"/>
    <w:semiHidden/>
    <w:unhideWhenUsed/>
    <w:rsid w:val="004E6785"/>
    <w:rPr>
      <w:rFonts w:ascii="Times New Roman" w:hAnsi="Times New Roman" w:cs="Times New Roman"/>
    </w:rPr>
  </w:style>
  <w:style w:type="table" w:styleId="16">
    <w:name w:val="Plain Table 1"/>
    <w:basedOn w:val="a4"/>
    <w:uiPriority w:val="41"/>
    <w:rsid w:val="004E6785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2f1">
    <w:name w:val="Plain Table 2"/>
    <w:basedOn w:val="a4"/>
    <w:uiPriority w:val="42"/>
    <w:rsid w:val="004E6785"/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3c">
    <w:name w:val="Plain Table 3"/>
    <w:basedOn w:val="a4"/>
    <w:uiPriority w:val="43"/>
    <w:rsid w:val="004E6785"/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46">
    <w:name w:val="Plain Table 4"/>
    <w:basedOn w:val="a4"/>
    <w:uiPriority w:val="44"/>
    <w:rsid w:val="004E6785"/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56">
    <w:name w:val="Plain Table 5"/>
    <w:basedOn w:val="a4"/>
    <w:uiPriority w:val="45"/>
    <w:rsid w:val="004E6785"/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styleId="afffff5">
    <w:name w:val="Plain Text"/>
    <w:basedOn w:val="a2"/>
    <w:link w:val="afffff6"/>
    <w:uiPriority w:val="99"/>
    <w:semiHidden/>
    <w:unhideWhenUsed/>
    <w:rsid w:val="004E6785"/>
    <w:rPr>
      <w:rFonts w:ascii="Consolas" w:hAnsi="Consolas" w:cs="Consolas"/>
      <w:sz w:val="21"/>
      <w:szCs w:val="21"/>
    </w:rPr>
  </w:style>
  <w:style w:type="character" w:customStyle="1" w:styleId="afffff6">
    <w:name w:val="Текст Знак"/>
    <w:basedOn w:val="a3"/>
    <w:link w:val="afffff5"/>
    <w:uiPriority w:val="99"/>
    <w:semiHidden/>
    <w:rsid w:val="004E6785"/>
    <w:rPr>
      <w:rFonts w:ascii="Consolas" w:hAnsi="Consolas" w:cs="Consolas"/>
      <w:sz w:val="21"/>
      <w:szCs w:val="21"/>
    </w:rPr>
  </w:style>
  <w:style w:type="paragraph" w:styleId="2f2">
    <w:name w:val="Quote"/>
    <w:basedOn w:val="a2"/>
    <w:next w:val="a2"/>
    <w:link w:val="2f3"/>
    <w:uiPriority w:val="29"/>
    <w:qFormat/>
    <w:rsid w:val="008C58BF"/>
    <w:pPr>
      <w:spacing w:before="160"/>
      <w:ind w:left="720" w:right="720"/>
    </w:pPr>
    <w:rPr>
      <w:rFonts w:asciiTheme="majorHAnsi" w:eastAsiaTheme="majorEastAsia" w:hAnsiTheme="majorHAnsi" w:cstheme="majorBidi"/>
      <w:sz w:val="25"/>
      <w:szCs w:val="25"/>
    </w:rPr>
  </w:style>
  <w:style w:type="character" w:customStyle="1" w:styleId="2f3">
    <w:name w:val="Цитата 2 Знак"/>
    <w:basedOn w:val="a3"/>
    <w:link w:val="2f2"/>
    <w:uiPriority w:val="29"/>
    <w:rsid w:val="008C58BF"/>
    <w:rPr>
      <w:rFonts w:asciiTheme="majorHAnsi" w:eastAsiaTheme="majorEastAsia" w:hAnsiTheme="majorHAnsi" w:cstheme="majorBidi"/>
      <w:sz w:val="25"/>
      <w:szCs w:val="25"/>
    </w:rPr>
  </w:style>
  <w:style w:type="paragraph" w:styleId="afffff7">
    <w:name w:val="Salutation"/>
    <w:basedOn w:val="a2"/>
    <w:next w:val="a2"/>
    <w:link w:val="afffff8"/>
    <w:uiPriority w:val="99"/>
    <w:semiHidden/>
    <w:unhideWhenUsed/>
    <w:rsid w:val="004E6785"/>
  </w:style>
  <w:style w:type="character" w:customStyle="1" w:styleId="afffff8">
    <w:name w:val="Приветствие Знак"/>
    <w:basedOn w:val="a3"/>
    <w:link w:val="afffff7"/>
    <w:uiPriority w:val="99"/>
    <w:semiHidden/>
    <w:rsid w:val="004E6785"/>
    <w:rPr>
      <w:rFonts w:ascii="Times New Roman" w:hAnsi="Times New Roman" w:cs="Times New Roman"/>
      <w:sz w:val="24"/>
      <w:szCs w:val="24"/>
    </w:rPr>
  </w:style>
  <w:style w:type="paragraph" w:styleId="afffff9">
    <w:name w:val="Signature"/>
    <w:basedOn w:val="a2"/>
    <w:link w:val="afffffa"/>
    <w:uiPriority w:val="99"/>
    <w:semiHidden/>
    <w:unhideWhenUsed/>
    <w:rsid w:val="004E6785"/>
    <w:pPr>
      <w:ind w:left="4320"/>
    </w:pPr>
  </w:style>
  <w:style w:type="character" w:customStyle="1" w:styleId="afffffa">
    <w:name w:val="Подпись Знак"/>
    <w:basedOn w:val="a3"/>
    <w:link w:val="afffff9"/>
    <w:uiPriority w:val="99"/>
    <w:semiHidden/>
    <w:rsid w:val="004E6785"/>
    <w:rPr>
      <w:rFonts w:ascii="Times New Roman" w:hAnsi="Times New Roman" w:cs="Times New Roman"/>
      <w:sz w:val="24"/>
      <w:szCs w:val="24"/>
    </w:rPr>
  </w:style>
  <w:style w:type="character" w:styleId="-">
    <w:name w:val="Smart Hyperlink"/>
    <w:basedOn w:val="a3"/>
    <w:uiPriority w:val="99"/>
    <w:semiHidden/>
    <w:unhideWhenUsed/>
    <w:rsid w:val="004E6785"/>
    <w:rPr>
      <w:rFonts w:ascii="Times New Roman" w:hAnsi="Times New Roman" w:cs="Times New Roman"/>
      <w:u w:val="dotted"/>
    </w:rPr>
  </w:style>
  <w:style w:type="character" w:styleId="afffffb">
    <w:name w:val="Strong"/>
    <w:basedOn w:val="a3"/>
    <w:uiPriority w:val="22"/>
    <w:qFormat/>
    <w:rsid w:val="008C58BF"/>
    <w:rPr>
      <w:b/>
      <w:bCs/>
    </w:rPr>
  </w:style>
  <w:style w:type="character" w:styleId="afffffc">
    <w:name w:val="Subtle Emphasis"/>
    <w:basedOn w:val="a3"/>
    <w:uiPriority w:val="19"/>
    <w:qFormat/>
    <w:rsid w:val="008C58BF"/>
    <w:rPr>
      <w:i/>
      <w:iCs/>
      <w:color w:val="595959" w:themeColor="text1" w:themeTint="A6"/>
    </w:rPr>
  </w:style>
  <w:style w:type="character" w:styleId="afffffd">
    <w:name w:val="Subtle Reference"/>
    <w:basedOn w:val="a3"/>
    <w:uiPriority w:val="31"/>
    <w:qFormat/>
    <w:rsid w:val="008C58BF"/>
    <w:rPr>
      <w:smallCaps/>
      <w:color w:val="404040" w:themeColor="text1" w:themeTint="BF"/>
      <w:u w:val="single" w:color="7F7F7F" w:themeColor="text1" w:themeTint="80"/>
    </w:rPr>
  </w:style>
  <w:style w:type="table" w:styleId="17">
    <w:name w:val="Table 3D effects 1"/>
    <w:basedOn w:val="a4"/>
    <w:uiPriority w:val="99"/>
    <w:semiHidden/>
    <w:unhideWhenUsed/>
    <w:rsid w:val="004E6785"/>
    <w:pPr>
      <w:spacing w:after="160" w:line="259" w:lineRule="auto"/>
    </w:pPr>
    <w:tblPr/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neCell">
      <w:tblPr/>
      <w:tcPr>
        <w:tcBorders>
          <w:left w:val="none" w:sz="0" w:space="0" w:color="auto"/>
          <w:bottom w:val="none" w:sz="0" w:space="0" w:color="auto"/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bottom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  <w:tblStylePr w:type="seCell">
      <w:tblPr/>
      <w:tcPr>
        <w:tcBorders>
          <w:top w:val="none" w:sz="0" w:space="0" w:color="auto"/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op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2f4">
    <w:name w:val="Table 3D effects 2"/>
    <w:basedOn w:val="a4"/>
    <w:uiPriority w:val="99"/>
    <w:semiHidden/>
    <w:unhideWhenUsed/>
    <w:rsid w:val="004E6785"/>
    <w:pPr>
      <w:spacing w:after="160" w:line="259" w:lineRule="auto"/>
    </w:pPr>
    <w:tblPr>
      <w:tblStyleRowBandSize w:val="1"/>
    </w:tblPr>
    <w:tcPr>
      <w:shd w:val="solid" w:color="C0C0C0" w:fill="FFFFFF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d">
    <w:name w:val="Table 3D effects 3"/>
    <w:basedOn w:val="a4"/>
    <w:uiPriority w:val="99"/>
    <w:semiHidden/>
    <w:unhideWhenUsed/>
    <w:rsid w:val="004E6785"/>
    <w:pPr>
      <w:spacing w:after="160" w:line="259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18">
    <w:name w:val="Table Classic 1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f5">
    <w:name w:val="Table Classic 2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e">
    <w:name w:val="Table Classic 3"/>
    <w:basedOn w:val="a4"/>
    <w:uiPriority w:val="99"/>
    <w:semiHidden/>
    <w:unhideWhenUsed/>
    <w:rsid w:val="004E6785"/>
    <w:pPr>
      <w:spacing w:after="160" w:line="259" w:lineRule="auto"/>
    </w:pPr>
    <w:rPr>
      <w:color w:val="000080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solid" w:color="C0C0C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color w:val="000080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solid" w:color="FFFFFF" w:fill="FFFFFF"/>
      </w:tcPr>
    </w:tblStylePr>
    <w:tblStylePr w:type="firstCol">
      <w:rPr>
        <w:b/>
        <w:bCs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7">
    <w:name w:val="Table Classic 4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single" w:sz="12" w:space="0" w:color="000000"/>
        <w:left w:val="single" w:sz="6" w:space="0" w:color="000000"/>
        <w:bottom w:val="single" w:sz="12" w:space="0" w:color="000000"/>
        <w:right w:val="single" w:sz="6" w:space="0" w:color="000000"/>
      </w:tblBorders>
    </w:tblPr>
    <w:tcPr>
      <w:shd w:val="clear" w:color="auto" w:fill="auto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80" w:fill="FFFFFF"/>
      </w:tcPr>
    </w:tblStylePr>
    <w:tblStylePr w:type="lastRow">
      <w:rPr>
        <w:color w:val="00008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00" w:fill="FFFFFF"/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19">
    <w:name w:val="Table Colorful 1"/>
    <w:basedOn w:val="a4"/>
    <w:uiPriority w:val="99"/>
    <w:semiHidden/>
    <w:unhideWhenUsed/>
    <w:rsid w:val="004E6785"/>
    <w:pPr>
      <w:spacing w:after="160" w:line="259" w:lineRule="auto"/>
    </w:pPr>
    <w:rPr>
      <w:color w:val="FFFFFF"/>
    </w:rPr>
    <w:tblPr>
      <w:tblBorders>
        <w:top w:val="single" w:sz="12" w:space="0" w:color="008080"/>
        <w:left w:val="single" w:sz="12" w:space="0" w:color="008080"/>
        <w:bottom w:val="single" w:sz="12" w:space="0" w:color="008080"/>
        <w:right w:val="single" w:sz="12" w:space="0" w:color="008080"/>
        <w:insideH w:val="single" w:sz="6" w:space="0" w:color="00FFFF"/>
      </w:tblBorders>
    </w:tblPr>
    <w:tcPr>
      <w:shd w:val="solid" w:color="008080" w:fill="FFFFFF"/>
    </w:tcPr>
    <w:tblStylePr w:type="firstRow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f6">
    <w:name w:val="Table Colorful 2"/>
    <w:basedOn w:val="a4"/>
    <w:uiPriority w:val="99"/>
    <w:semiHidden/>
    <w:unhideWhenUsed/>
    <w:rsid w:val="004E6785"/>
    <w:pPr>
      <w:spacing w:after="160" w:line="259" w:lineRule="auto"/>
    </w:pPr>
    <w:tblPr>
      <w:tblBorders>
        <w:bottom w:val="single" w:sz="12" w:space="0" w:color="000000"/>
      </w:tblBorders>
    </w:tblPr>
    <w:tcPr>
      <w:shd w:val="pct20" w:color="FFFF0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f">
    <w:name w:val="Table Colorful 3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single" w:sz="18" w:space="0" w:color="000000"/>
        <w:left w:val="single" w:sz="18" w:space="0" w:color="000000"/>
        <w:bottom w:val="single" w:sz="18" w:space="0" w:color="000000"/>
        <w:right w:val="single" w:sz="18" w:space="0" w:color="000000"/>
        <w:insideH w:val="single" w:sz="6" w:space="0" w:color="C0C0C0"/>
      </w:tblBorders>
    </w:tblPr>
    <w:tcPr>
      <w:shd w:val="pct25" w:color="008080" w:fill="FFFFFF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firstCol">
      <w:tblPr/>
      <w:tcPr>
        <w:tcBorders>
          <w:left w:val="single" w:sz="36" w:space="0" w:color="000000"/>
          <w:right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nwCell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1a">
    <w:name w:val="Table Columns 1"/>
    <w:basedOn w:val="a4"/>
    <w:uiPriority w:val="99"/>
    <w:semiHidden/>
    <w:unhideWhenUsed/>
    <w:rsid w:val="004E6785"/>
    <w:pPr>
      <w:spacing w:after="160" w:line="259" w:lineRule="auto"/>
    </w:pPr>
    <w:rPr>
      <w:b/>
      <w:bCs/>
    </w:rPr>
    <w:tblPr>
      <w:tblStyleColBandSize w:val="1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b w:val="0"/>
        <w:bCs w:val="0"/>
      </w:rPr>
      <w:tblPr/>
      <w:tcPr>
        <w:tcBorders>
          <w:bottom w:val="doub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25" w:color="000000" w:fill="FFFFFF"/>
      </w:tcPr>
    </w:tblStylePr>
    <w:tblStylePr w:type="band2Vert">
      <w:rPr>
        <w:color w:val="auto"/>
      </w:rPr>
      <w:tblPr/>
      <w:tcPr>
        <w:shd w:val="pct25" w:color="FF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f7">
    <w:name w:val="Table Columns 2"/>
    <w:basedOn w:val="a4"/>
    <w:uiPriority w:val="99"/>
    <w:semiHidden/>
    <w:unhideWhenUsed/>
    <w:rsid w:val="004E6785"/>
    <w:pPr>
      <w:spacing w:after="160" w:line="259" w:lineRule="auto"/>
    </w:pPr>
    <w:rPr>
      <w:b/>
      <w:bCs/>
    </w:r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30" w:color="000000" w:fill="FFFFFF"/>
      </w:tcPr>
    </w:tblStylePr>
    <w:tblStylePr w:type="band2Vert">
      <w:rPr>
        <w:color w:val="auto"/>
      </w:rPr>
      <w:tblPr/>
      <w:tcPr>
        <w:shd w:val="pct25" w:color="00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f0">
    <w:name w:val="Table Columns 3"/>
    <w:basedOn w:val="a4"/>
    <w:uiPriority w:val="99"/>
    <w:semiHidden/>
    <w:unhideWhenUsed/>
    <w:rsid w:val="004E6785"/>
    <w:pPr>
      <w:spacing w:after="160" w:line="259" w:lineRule="auto"/>
    </w:pPr>
    <w:rPr>
      <w:b/>
      <w:bCs/>
    </w:rPr>
    <w:tblPr>
      <w:tblStyleColBandSize w:val="1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V w:val="single" w:sz="6" w:space="0" w:color="000080"/>
      </w:tblBorders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op w:val="single" w:sz="6" w:space="0" w:color="00008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8">
    <w:name w:val="Table Columns 4"/>
    <w:basedOn w:val="a4"/>
    <w:uiPriority w:val="99"/>
    <w:semiHidden/>
    <w:unhideWhenUsed/>
    <w:rsid w:val="004E6785"/>
    <w:pPr>
      <w:spacing w:after="160" w:line="259" w:lineRule="auto"/>
    </w:p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50" w:color="00808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</w:style>
  <w:style w:type="table" w:styleId="57">
    <w:name w:val="Table Columns 5"/>
    <w:basedOn w:val="a4"/>
    <w:uiPriority w:val="99"/>
    <w:semiHidden/>
    <w:unhideWhenUsed/>
    <w:rsid w:val="004E6785"/>
    <w:pPr>
      <w:spacing w:after="160" w:line="259" w:lineRule="auto"/>
    </w:pPr>
    <w:tblPr>
      <w:tblStyleColBandSize w:val="1"/>
      <w:tblBorders>
        <w:top w:val="single" w:sz="12" w:space="0" w:color="808080"/>
        <w:left w:val="single" w:sz="12" w:space="0" w:color="808080"/>
        <w:bottom w:val="single" w:sz="12" w:space="0" w:color="808080"/>
        <w:right w:val="single" w:sz="12" w:space="0" w:color="808080"/>
        <w:insideV w:val="single" w:sz="6" w:space="0" w:color="C0C0C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</w:tblStylePr>
  </w:style>
  <w:style w:type="table" w:styleId="afffffe">
    <w:name w:val="Table Contemporary"/>
    <w:basedOn w:val="a4"/>
    <w:uiPriority w:val="99"/>
    <w:semiHidden/>
    <w:unhideWhenUsed/>
    <w:rsid w:val="004E6785"/>
    <w:pPr>
      <w:spacing w:after="160" w:line="259" w:lineRule="auto"/>
    </w:pPr>
    <w:tblPr>
      <w:tblStyleRowBandSize w:val="1"/>
      <w:tblBorders>
        <w:insideH w:val="single" w:sz="18" w:space="0" w:color="FFFFFF"/>
        <w:insideV w:val="single" w:sz="18" w:space="0" w:color="FFFFFF"/>
      </w:tblBorders>
    </w:tbl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table" w:styleId="affffff">
    <w:name w:val="Table Elegant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ap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affffff0">
    <w:name w:val="Table Grid"/>
    <w:basedOn w:val="a4"/>
    <w:uiPriority w:val="39"/>
    <w:rsid w:val="004E678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1b">
    <w:name w:val="Table Grid 1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f8">
    <w:name w:val="Table Grid 2"/>
    <w:basedOn w:val="a4"/>
    <w:uiPriority w:val="99"/>
    <w:semiHidden/>
    <w:unhideWhenUsed/>
    <w:rsid w:val="004E6785"/>
    <w:pPr>
      <w:spacing w:after="160" w:line="259" w:lineRule="auto"/>
    </w:pPr>
    <w:tblPr>
      <w:tblBorders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f1">
    <w:name w:val="Table Grid 3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single" w:sz="6" w:space="0" w:color="000000"/>
        <w:left w:val="single" w:sz="12" w:space="0" w:color="000000"/>
        <w:bottom w:val="single" w:sz="6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9">
    <w:name w:val="Table Grid 4"/>
    <w:basedOn w:val="a4"/>
    <w:uiPriority w:val="99"/>
    <w:semiHidden/>
    <w:unhideWhenUsed/>
    <w:rsid w:val="004E6785"/>
    <w:pPr>
      <w:spacing w:after="160" w:line="259" w:lineRule="auto"/>
    </w:pPr>
    <w:tblPr>
      <w:tblBorders>
        <w:left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olor w:val="auto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58">
    <w:name w:val="Table Grid 5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62">
    <w:name w:val="Table Grid 6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72">
    <w:name w:val="Table Grid 7"/>
    <w:basedOn w:val="a4"/>
    <w:uiPriority w:val="99"/>
    <w:semiHidden/>
    <w:unhideWhenUsed/>
    <w:rsid w:val="004E6785"/>
    <w:pPr>
      <w:spacing w:after="160" w:line="259" w:lineRule="auto"/>
    </w:pPr>
    <w:rPr>
      <w:b/>
      <w:bCs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 w:val="0"/>
        <w:bCs w:val="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82">
    <w:name w:val="Table Grid 8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affffff1">
    <w:name w:val="Grid Table Light"/>
    <w:basedOn w:val="a4"/>
    <w:uiPriority w:val="40"/>
    <w:rsid w:val="004E6785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-1b">
    <w:name w:val="Table List 1"/>
    <w:basedOn w:val="a4"/>
    <w:uiPriority w:val="99"/>
    <w:semiHidden/>
    <w:unhideWhenUsed/>
    <w:rsid w:val="004E6785"/>
    <w:pPr>
      <w:spacing w:after="160" w:line="259" w:lineRule="auto"/>
    </w:pPr>
    <w:tblPr>
      <w:tblStyleRowBandSize w:val="1"/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</w:tblPr>
    <w:tblStylePr w:type="firstRow">
      <w:rPr>
        <w:b/>
        <w:bCs/>
        <w:i/>
        <w:iCs/>
        <w:color w:val="80000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-2b">
    <w:name w:val="Table List 2"/>
    <w:basedOn w:val="a4"/>
    <w:uiPriority w:val="99"/>
    <w:semiHidden/>
    <w:unhideWhenUsed/>
    <w:rsid w:val="004E6785"/>
    <w:pPr>
      <w:spacing w:after="160" w:line="259" w:lineRule="auto"/>
    </w:pPr>
    <w:tblPr>
      <w:tblStyleRowBandSize w:val="2"/>
      <w:tblBorders>
        <w:bottom w:val="single" w:sz="12" w:space="0" w:color="808080"/>
      </w:tblBorders>
    </w:tblPr>
    <w:tblStylePr w:type="firstRow">
      <w:rPr>
        <w:b/>
        <w:b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75" w:color="008080" w:fill="008000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FF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-3b">
    <w:name w:val="Table List 3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single" w:sz="12" w:space="0" w:color="000000"/>
        <w:bottom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00008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swCell">
      <w:rPr>
        <w:i/>
        <w:iCs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-4b">
    <w:name w:val="Table List 4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8080" w:fill="FFFFFF"/>
      </w:tcPr>
    </w:tblStylePr>
  </w:style>
  <w:style w:type="table" w:styleId="-5b">
    <w:name w:val="Table List 5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-6b">
    <w:name w:val="Table List 6"/>
    <w:basedOn w:val="a4"/>
    <w:uiPriority w:val="99"/>
    <w:semiHidden/>
    <w:unhideWhenUsed/>
    <w:rsid w:val="004E6785"/>
    <w:pPr>
      <w:spacing w:after="160" w:line="259" w:lineRule="auto"/>
    </w:p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</w:tblBorders>
    </w:tblPr>
    <w:tcPr>
      <w:shd w:val="pct50" w:color="000000" w:fill="FFFFFF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l2br w:val="none" w:sz="0" w:space="0" w:color="auto"/>
          <w:tr2bl w:val="none" w:sz="0" w:space="0" w:color="auto"/>
        </w:tcBorders>
        <w:shd w:val="pct25" w:color="000000" w:fill="FFFFFF"/>
      </w:tcPr>
    </w:tblStylePr>
  </w:style>
  <w:style w:type="table" w:styleId="-77">
    <w:name w:val="Table List 7"/>
    <w:basedOn w:val="a4"/>
    <w:uiPriority w:val="99"/>
    <w:semiHidden/>
    <w:unhideWhenUsed/>
    <w:rsid w:val="004E6785"/>
    <w:pPr>
      <w:spacing w:after="160" w:line="259" w:lineRule="auto"/>
    </w:pPr>
    <w:tblPr>
      <w:tblStyleRowBandSize w:val="1"/>
      <w:tblBorders>
        <w:top w:val="single" w:sz="12" w:space="0" w:color="008000"/>
        <w:left w:val="single" w:sz="6" w:space="0" w:color="008000"/>
        <w:bottom w:val="single" w:sz="12" w:space="0" w:color="008000"/>
        <w:right w:val="single" w:sz="6" w:space="0" w:color="008000"/>
        <w:insideH w:val="single" w:sz="6" w:space="0" w:color="000000"/>
      </w:tblBorders>
    </w:tblPr>
    <w:tblStylePr w:type="firstRow">
      <w:rPr>
        <w:b/>
        <w:bCs/>
      </w:rPr>
      <w:tblPr/>
      <w:tcPr>
        <w:tcBorders>
          <w:bottom w:val="single" w:sz="12" w:space="0" w:color="008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b/>
        <w:bCs/>
      </w:rPr>
      <w:tblPr/>
      <w:tcPr>
        <w:tcBorders>
          <w:top w:val="single" w:sz="12" w:space="0" w:color="008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</w:style>
  <w:style w:type="table" w:styleId="-8">
    <w:name w:val="Table List 8"/>
    <w:basedOn w:val="a4"/>
    <w:uiPriority w:val="99"/>
    <w:semiHidden/>
    <w:unhideWhenUsed/>
    <w:rsid w:val="004E6785"/>
    <w:pPr>
      <w:spacing w:after="160" w:line="259" w:lineRule="auto"/>
    </w:p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V w:val="single" w:sz="6" w:space="0" w:color="00000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FFFF00" w:fill="FFFFFF"/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50" w:color="FF0000" w:fill="FFFFFF"/>
      </w:tcPr>
    </w:tblStylePr>
  </w:style>
  <w:style w:type="paragraph" w:styleId="affffff2">
    <w:name w:val="table of authorities"/>
    <w:basedOn w:val="a2"/>
    <w:next w:val="a2"/>
    <w:uiPriority w:val="99"/>
    <w:semiHidden/>
    <w:unhideWhenUsed/>
    <w:rsid w:val="004E6785"/>
    <w:pPr>
      <w:ind w:left="240" w:hanging="240"/>
    </w:pPr>
  </w:style>
  <w:style w:type="paragraph" w:styleId="affffff3">
    <w:name w:val="table of figures"/>
    <w:basedOn w:val="a2"/>
    <w:next w:val="a2"/>
    <w:uiPriority w:val="99"/>
    <w:semiHidden/>
    <w:unhideWhenUsed/>
    <w:rsid w:val="004E6785"/>
  </w:style>
  <w:style w:type="table" w:styleId="affffff4">
    <w:name w:val="Table Professional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1c">
    <w:name w:val="Table Simple 1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single" w:sz="12" w:space="0" w:color="008000"/>
        <w:bottom w:val="single" w:sz="12" w:space="0" w:color="008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styleId="2f9">
    <w:name w:val="Table Simple 2"/>
    <w:basedOn w:val="a4"/>
    <w:uiPriority w:val="99"/>
    <w:semiHidden/>
    <w:unhideWhenUsed/>
    <w:rsid w:val="004E6785"/>
    <w:pPr>
      <w:spacing w:after="160" w:line="259" w:lineRule="auto"/>
    </w:pPr>
    <w:tblPr/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lef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</w:rPr>
      <w:tblPr/>
      <w:tcPr>
        <w:tcBorders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op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3f2">
    <w:name w:val="Table Simple 3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1d">
    <w:name w:val="Table Subtle 1"/>
    <w:basedOn w:val="a4"/>
    <w:uiPriority w:val="99"/>
    <w:semiHidden/>
    <w:unhideWhenUsed/>
    <w:rsid w:val="004E6785"/>
    <w:pPr>
      <w:spacing w:after="160" w:line="259" w:lineRule="auto"/>
    </w:pPr>
    <w:tblPr>
      <w:tblStyleRowBandSize w:val="1"/>
    </w:tblPr>
    <w:tblStylePr w:type="firstRow">
      <w:tblPr/>
      <w:tcPr>
        <w:tcBorders>
          <w:top w:val="single" w:sz="6" w:space="0" w:color="000000"/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pct25" w:color="800080" w:fill="FFFFFF"/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fa">
    <w:name w:val="Table Subtle 2"/>
    <w:basedOn w:val="a4"/>
    <w:uiPriority w:val="99"/>
    <w:semiHidden/>
    <w:unhideWhenUsed/>
    <w:rsid w:val="004E6785"/>
    <w:pPr>
      <w:spacing w:after="160" w:line="259" w:lineRule="auto"/>
    </w:pPr>
    <w:tblPr>
      <w:tblBorders>
        <w:left w:val="single" w:sz="6" w:space="0" w:color="000000"/>
        <w:right w:val="single" w:sz="6" w:space="0" w:color="000000"/>
      </w:tblBorders>
    </w:tbl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  <w:shd w:val="pct25" w:color="008000" w:fill="FFFFFF"/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affffff5">
    <w:name w:val="Table Theme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-1c">
    <w:name w:val="Table Web 1"/>
    <w:basedOn w:val="a4"/>
    <w:uiPriority w:val="99"/>
    <w:semiHidden/>
    <w:unhideWhenUsed/>
    <w:rsid w:val="004E6785"/>
    <w:pPr>
      <w:spacing w:after="160" w:line="259" w:lineRule="auto"/>
    </w:pPr>
    <w:tblPr>
      <w:tblCellSpacing w:w="20" w:type="dxa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-2c">
    <w:name w:val="Table Web 2"/>
    <w:basedOn w:val="a4"/>
    <w:uiPriority w:val="99"/>
    <w:semiHidden/>
    <w:unhideWhenUsed/>
    <w:rsid w:val="004E6785"/>
    <w:pPr>
      <w:spacing w:after="160" w:line="259" w:lineRule="auto"/>
    </w:pPr>
    <w:tblPr>
      <w:tblCellSpacing w:w="20" w:type="dxa"/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-3c">
    <w:name w:val="Table Web 3"/>
    <w:basedOn w:val="a4"/>
    <w:uiPriority w:val="99"/>
    <w:semiHidden/>
    <w:unhideWhenUsed/>
    <w:rsid w:val="004E6785"/>
    <w:pPr>
      <w:spacing w:after="160" w:line="259" w:lineRule="auto"/>
    </w:pPr>
    <w:tblPr>
      <w:tblCellSpacing w:w="20" w:type="dxa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affffff6">
    <w:name w:val="toa heading"/>
    <w:basedOn w:val="a2"/>
    <w:next w:val="a2"/>
    <w:uiPriority w:val="99"/>
    <w:semiHidden/>
    <w:unhideWhenUsed/>
    <w:rsid w:val="004E6785"/>
    <w:pPr>
      <w:spacing w:before="120"/>
    </w:pPr>
    <w:rPr>
      <w:rFonts w:eastAsiaTheme="majorEastAsia"/>
      <w:b/>
      <w:bCs/>
    </w:rPr>
  </w:style>
  <w:style w:type="paragraph" w:styleId="4a">
    <w:name w:val="toc 4"/>
    <w:basedOn w:val="a2"/>
    <w:next w:val="a2"/>
    <w:autoRedefine/>
    <w:uiPriority w:val="39"/>
    <w:semiHidden/>
    <w:rsid w:val="004E6785"/>
    <w:pPr>
      <w:spacing w:after="100"/>
      <w:ind w:left="720"/>
    </w:pPr>
  </w:style>
  <w:style w:type="paragraph" w:styleId="59">
    <w:name w:val="toc 5"/>
    <w:basedOn w:val="a2"/>
    <w:next w:val="a2"/>
    <w:autoRedefine/>
    <w:uiPriority w:val="39"/>
    <w:semiHidden/>
    <w:rsid w:val="004E6785"/>
    <w:pPr>
      <w:spacing w:after="100"/>
      <w:ind w:left="960"/>
    </w:pPr>
  </w:style>
  <w:style w:type="paragraph" w:styleId="63">
    <w:name w:val="toc 6"/>
    <w:basedOn w:val="a2"/>
    <w:next w:val="a2"/>
    <w:autoRedefine/>
    <w:uiPriority w:val="39"/>
    <w:semiHidden/>
    <w:rsid w:val="004E6785"/>
    <w:pPr>
      <w:spacing w:after="100"/>
      <w:ind w:left="1200"/>
    </w:pPr>
  </w:style>
  <w:style w:type="paragraph" w:styleId="73">
    <w:name w:val="toc 7"/>
    <w:basedOn w:val="a2"/>
    <w:next w:val="a2"/>
    <w:autoRedefine/>
    <w:uiPriority w:val="39"/>
    <w:semiHidden/>
    <w:rsid w:val="004E6785"/>
    <w:pPr>
      <w:spacing w:after="100"/>
      <w:ind w:left="1440"/>
    </w:pPr>
  </w:style>
  <w:style w:type="paragraph" w:styleId="83">
    <w:name w:val="toc 8"/>
    <w:basedOn w:val="a2"/>
    <w:next w:val="a2"/>
    <w:autoRedefine/>
    <w:uiPriority w:val="39"/>
    <w:semiHidden/>
    <w:rsid w:val="004E6785"/>
    <w:pPr>
      <w:spacing w:after="100"/>
      <w:ind w:left="1680"/>
    </w:pPr>
  </w:style>
  <w:style w:type="paragraph" w:styleId="92">
    <w:name w:val="toc 9"/>
    <w:basedOn w:val="a2"/>
    <w:next w:val="a2"/>
    <w:autoRedefine/>
    <w:uiPriority w:val="39"/>
    <w:semiHidden/>
    <w:rsid w:val="004E6785"/>
    <w:pPr>
      <w:spacing w:after="100"/>
      <w:ind w:left="1920"/>
    </w:pPr>
  </w:style>
  <w:style w:type="character" w:customStyle="1" w:styleId="afa">
    <w:name w:val="Без интервала Знак"/>
    <w:basedOn w:val="a3"/>
    <w:link w:val="af9"/>
    <w:uiPriority w:val="1"/>
    <w:rsid w:val="001770D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9959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2500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268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68311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59763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923081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001227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344863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90383830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144559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54082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308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15855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00624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639590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515374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928393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1774213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053468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18248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843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14782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87094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238504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97078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770138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41523652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683084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26034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64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81865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81195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433001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363657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127479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6164000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161581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41205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761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70811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72105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49168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579736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040140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14343766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908310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78071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535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67297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61304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837184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579581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241808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06654716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767220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06778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132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34455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66081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934233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092574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437975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12461548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710190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94739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244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31200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80200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261203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045969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122767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69729451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786427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96314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915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73414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6399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4395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880981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007699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29140999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188255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6119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41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445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594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3602112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482158451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1491006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00829053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50104630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212418812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5906100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54077874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37087977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67419226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886480716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45791584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016079270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674066046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099936955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06236216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940378863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96735172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438642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438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805838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47806881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20961336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39277133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39450556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650866075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11262495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16308687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01256189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9560583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737314135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62261865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198278852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1096558837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311591827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2376077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622079642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87704056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509488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3477242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083335719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7109502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79170388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98307636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15252342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05762870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3713595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2002156978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  <w:div w:id="1362560061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32205400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1660899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44398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51672807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66805213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244993394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98751569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08163483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002322698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55269209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56456512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808737341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187446564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698819572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92016918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46651209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693452436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113332923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33083286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199588704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86575656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005012556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07265092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13803283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71704056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209997734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91276608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296110051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130098788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64111372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8985842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762483977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56695865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10935677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909314681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</w:divsChild>
    </w:div>
    <w:div w:id="510068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394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259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887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084063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398727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85688984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14160469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82465929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35253539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95394475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83784083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7563481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72583927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31996716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89138265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7859067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81299217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33367956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05187788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46107750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11369930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70852726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56775977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81182643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60700865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85284343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4800242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33333343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0448651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17947053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66462393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8813189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4240812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986396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4062659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337541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207398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</w:divsChild>
    </w:div>
    <w:div w:id="732386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990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7875287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3951341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6581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1925930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584025367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25162284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217084613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738235944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5921001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934747148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392192478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44951591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869024175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12751021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566305808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368847156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26071688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009481007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136677007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57608385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727753609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092428847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65839013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051031313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87433923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33581293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60634823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125537369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3401157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211108265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106707334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608975020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25586576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723024017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95652816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608538363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28543059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874728151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142888939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188524072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127004809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635184666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316031881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91307586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03797233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936256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7911085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3877954">
              <w:marLeft w:val="0"/>
              <w:marRight w:val="0"/>
              <w:marTop w:val="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528143">
              <w:marLeft w:val="0"/>
              <w:marRight w:val="0"/>
              <w:marTop w:val="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68396736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2822024">
              <w:marLeft w:val="0"/>
              <w:marRight w:val="0"/>
              <w:marTop w:val="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195982">
              <w:marLeft w:val="0"/>
              <w:marRight w:val="0"/>
              <w:marTop w:val="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077209">
              <w:marLeft w:val="0"/>
              <w:marRight w:val="0"/>
              <w:marTop w:val="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03913150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6840867">
              <w:marLeft w:val="0"/>
              <w:marRight w:val="0"/>
              <w:marTop w:val="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9528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006491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16898009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51034325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4962836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75216573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50781870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6766682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7301499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74299313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02760868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5235896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2874110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61343977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06633814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61494138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63052420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95239607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3267760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91478220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59740438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49500196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97834323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28288375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88487191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96773107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30727870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30516220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93609158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50393428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78218963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056005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7340600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2027634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8253388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</w:divsChild>
    </w:div>
    <w:div w:id="1114249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235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3168924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1448005">
              <w:marLeft w:val="0"/>
              <w:marRight w:val="0"/>
              <w:marTop w:val="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843935">
              <w:marLeft w:val="0"/>
              <w:marRight w:val="0"/>
              <w:marTop w:val="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70655371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8943440">
              <w:marLeft w:val="0"/>
              <w:marRight w:val="0"/>
              <w:marTop w:val="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49346">
              <w:marLeft w:val="0"/>
              <w:marRight w:val="0"/>
              <w:marTop w:val="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570204">
              <w:marLeft w:val="0"/>
              <w:marRight w:val="0"/>
              <w:marTop w:val="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70133655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2529515">
              <w:marLeft w:val="0"/>
              <w:marRight w:val="0"/>
              <w:marTop w:val="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3694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408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502926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62554312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88980016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77446935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5803912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43459487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31564167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0352502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0673066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00743759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93011928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56070537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47167303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9294027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0880902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43267688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31343955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37863098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39829252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00278055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8136564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0003452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58171782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72680424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49168209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6353935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12830822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6561168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98350450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16582341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19291438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41081048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1342200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660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259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1313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02852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20217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263782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735709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24910709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303448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09279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139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27526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721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121204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439936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108213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4369367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78260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29525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5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40194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59861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760247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34719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554788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87203495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863984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99835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728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69759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86988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303800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414528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036463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10985873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94975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84653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969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37768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06258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080266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307169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194835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107163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141912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21054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287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6550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92452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236861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280992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447288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13757021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621447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63668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636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99382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90909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32591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942761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602944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17841633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864007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18373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080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66425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99987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700578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353425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096775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39925514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35159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11578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988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42669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44386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290476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823767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681998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58179197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927563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45473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471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0051246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5944119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0849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0447270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9336250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9319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924541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486673435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36848716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29309566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13340160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37211959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5786832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18150672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485853739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  <w:div w:id="546182984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176183208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20344038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63186381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2024769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58854265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05103455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90139957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6392597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755281280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78997682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51183969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2086146710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13037089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344284172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09342695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73054067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513644497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177821374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8546390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372421468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115410401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349941654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4348164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20148080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889001417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348454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3633717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655691080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5112579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30674313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11536570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513572157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206263407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05397002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604582784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</w:divsChild>
    </w:div>
    <w:div w:id="1558782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7794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212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41963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95461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349245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192883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29383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651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55759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10274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303523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359635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4" w:space="0" w:color="auto"/>
                                <w:left w:val="single" w:sz="24" w:space="0" w:color="auto"/>
                                <w:bottom w:val="single" w:sz="24" w:space="0" w:color="auto"/>
                                <w:right w:val="single" w:sz="24" w:space="0" w:color="auto"/>
                              </w:divBdr>
                              <w:divsChild>
                                <w:div w:id="10352756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4108077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746018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652266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067385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4431278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7221286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79720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8840952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1041183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9127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1178392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545608582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71095833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367173932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696320887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1502932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660426653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818418923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3508781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371370681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3855992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67912183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708220681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10291753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15222638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637882775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50614186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79614225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351418250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51743137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860852002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61686051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68794960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44099930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388696109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6596713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928390426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107428010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531115717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171122414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256208549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118975304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597758779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203360418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2111272107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14774659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400520098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11772559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454447316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769207518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27147721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53657792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1874536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7553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532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94682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00934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595337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607645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45944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475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12254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30144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635953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251683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4" w:space="0" w:color="auto"/>
                                <w:left w:val="single" w:sz="24" w:space="0" w:color="auto"/>
                                <w:bottom w:val="single" w:sz="24" w:space="0" w:color="auto"/>
                                <w:right w:val="single" w:sz="24" w:space="0" w:color="auto"/>
                              </w:divBdr>
                              <w:divsChild>
                                <w:div w:id="17681616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7991543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746044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349330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481285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9245122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0404732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41061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184640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08090279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7738058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63089430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93701126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44022023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3111978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2238481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71908963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87572714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01969964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3417046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72066915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58040460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44049557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42978717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97429015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77721027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59147127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96543016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6114668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38078918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51907648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34564198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8915203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79289517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09813837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38578874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38760538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73439669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00632033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28261711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yperlink" Target="https://www.newstorial.com/what-is-dnat/" TargetMode="External"/><Relationship Id="rId21" Type="http://schemas.microsoft.com/office/2007/relationships/hdphoto" Target="media/hdphoto2.wdp"/><Relationship Id="rId42" Type="http://schemas.openxmlformats.org/officeDocument/2006/relationships/image" Target="media/image22.png"/><Relationship Id="rId63" Type="http://schemas.openxmlformats.org/officeDocument/2006/relationships/image" Target="media/image43.png"/><Relationship Id="rId84" Type="http://schemas.openxmlformats.org/officeDocument/2006/relationships/image" Target="media/image60.png"/><Relationship Id="rId138" Type="http://schemas.openxmlformats.org/officeDocument/2006/relationships/hyperlink" Target="https://tenea.ru/2024/03/20/%D1%81%D0%BE%D0%B7%D0%B4%D0%B0%D0%BD%D0%B8%D0%B5-%D0%B7%D0%B0%D1%89%D0%B8%D1%89%D0%B5%D0%BD%D0%BD%D0%BE%D0%B3%D0%BE-%D1%81%D0%BE%D0%B5%D0%B4%D0%B8%D0%BD%D0%B5%D0%BD%D0%B8%D1%8F-vesr/" TargetMode="External"/><Relationship Id="rId159" Type="http://schemas.openxmlformats.org/officeDocument/2006/relationships/image" Target="media/image90.png"/><Relationship Id="rId170" Type="http://schemas.openxmlformats.org/officeDocument/2006/relationships/hyperlink" Target="https://github.com/alekho/EVE-NG_vESR/blob/main/README.md" TargetMode="External"/><Relationship Id="rId107" Type="http://schemas.openxmlformats.org/officeDocument/2006/relationships/image" Target="media/image73.jpeg"/><Relationship Id="rId11" Type="http://schemas.openxmlformats.org/officeDocument/2006/relationships/endnotes" Target="endnotes.xml"/><Relationship Id="rId32" Type="http://schemas.openxmlformats.org/officeDocument/2006/relationships/image" Target="media/image12.png"/><Relationship Id="rId53" Type="http://schemas.openxmlformats.org/officeDocument/2006/relationships/image" Target="media/image33.png"/><Relationship Id="rId74" Type="http://schemas.openxmlformats.org/officeDocument/2006/relationships/image" Target="media/image54.png"/><Relationship Id="rId128" Type="http://schemas.openxmlformats.org/officeDocument/2006/relationships/image" Target="media/image80.png"/><Relationship Id="rId149" Type="http://schemas.openxmlformats.org/officeDocument/2006/relationships/hyperlink" Target="https://docs.eltex-co.ru/pages/viewpage.action?pageId=53817740" TargetMode="External"/><Relationship Id="rId5" Type="http://schemas.openxmlformats.org/officeDocument/2006/relationships/customXml" Target="../customXml/item5.xml"/><Relationship Id="rId95" Type="http://schemas.openxmlformats.org/officeDocument/2006/relationships/image" Target="media/image69.png"/><Relationship Id="rId160" Type="http://schemas.openxmlformats.org/officeDocument/2006/relationships/image" Target="media/image91.png"/><Relationship Id="rId181" Type="http://schemas.openxmlformats.org/officeDocument/2006/relationships/hyperlink" Target="configs/vesr-1.cfg" TargetMode="External"/><Relationship Id="rId22" Type="http://schemas.openxmlformats.org/officeDocument/2006/relationships/hyperlink" Target="https://www.chiark.greenend.org.uk/~sgtatham/putty/latest.html" TargetMode="External"/><Relationship Id="rId43" Type="http://schemas.openxmlformats.org/officeDocument/2006/relationships/image" Target="media/image23.png"/><Relationship Id="rId64" Type="http://schemas.openxmlformats.org/officeDocument/2006/relationships/image" Target="media/image44.png"/><Relationship Id="rId118" Type="http://schemas.openxmlformats.org/officeDocument/2006/relationships/hyperlink" Target="https://www.expertnetworkconsultant.com/expert-approach-in-successfully-networking-devices/navigating-network-address-translation-understanding-the-difference-between-dnat-and-snat/" TargetMode="External"/><Relationship Id="rId139" Type="http://schemas.openxmlformats.org/officeDocument/2006/relationships/hyperlink" Target="https://eltexcm.ru/baza-znanij/esr/primer-nastrojki/tunnelirovanie/ipsec/esr-nastrojka-route-based-ipsec-vpn.html" TargetMode="External"/><Relationship Id="rId85" Type="http://schemas.openxmlformats.org/officeDocument/2006/relationships/image" Target="media/image61.png"/><Relationship Id="rId150" Type="http://schemas.openxmlformats.org/officeDocument/2006/relationships/hyperlink" Target="https://www.juniper.net/documentation/us/en/software/junos/nat/topics/topic-map/nat-security-source-and-source-pool.html" TargetMode="External"/><Relationship Id="rId171" Type="http://schemas.openxmlformats.org/officeDocument/2006/relationships/hyperlink" Target="https://chat.deepseek.com/" TargetMode="External"/><Relationship Id="rId12" Type="http://schemas.openxmlformats.org/officeDocument/2006/relationships/image" Target="media/image1.png"/><Relationship Id="rId33" Type="http://schemas.openxmlformats.org/officeDocument/2006/relationships/image" Target="media/image13.png"/><Relationship Id="rId108" Type="http://schemas.openxmlformats.org/officeDocument/2006/relationships/hyperlink" Target="https://servergate.ru/articles/dhcp-prosto-o-slozhnom-chto-eto-takoe-i-kak-on-rabotaet-v-vashey-seti/" TargetMode="External"/><Relationship Id="rId129" Type="http://schemas.openxmlformats.org/officeDocument/2006/relationships/hyperlink" Target="http://www.tinycorelinux.net" TargetMode="External"/><Relationship Id="rId54" Type="http://schemas.openxmlformats.org/officeDocument/2006/relationships/image" Target="media/image34.png"/><Relationship Id="rId75" Type="http://schemas.openxmlformats.org/officeDocument/2006/relationships/image" Target="media/image55.png"/><Relationship Id="rId96" Type="http://schemas.openxmlformats.org/officeDocument/2006/relationships/image" Target="media/image70.png"/><Relationship Id="rId140" Type="http://schemas.openxmlformats.org/officeDocument/2006/relationships/hyperlink" Target="https://tenea.ru/2024/03/20/%D1%81%D0%BE%D0%B7%D0%B4%D0%B0%D0%BD%D0%B8%D0%B5-%D0%B7%D0%B0%D1%89%D0%B8%D1%89%D0%B5%D0%BD%D0%BD%D0%BE%D0%B3%D0%BE-%D1%81%D0%BE%D0%B5%D0%B4%D0%B8%D0%BD%D0%B5%D0%BD%D0%B8%D1%8F-vesr/" TargetMode="External"/><Relationship Id="rId161" Type="http://schemas.openxmlformats.org/officeDocument/2006/relationships/image" Target="media/image92.png"/><Relationship Id="rId182" Type="http://schemas.openxmlformats.org/officeDocument/2006/relationships/hyperlink" Target="configs/vesr-2.cfg" TargetMode="External"/><Relationship Id="rId6" Type="http://schemas.openxmlformats.org/officeDocument/2006/relationships/numbering" Target="numbering.xml"/><Relationship Id="rId23" Type="http://schemas.openxmlformats.org/officeDocument/2006/relationships/image" Target="media/image4.png"/><Relationship Id="rId119" Type="http://schemas.openxmlformats.org/officeDocument/2006/relationships/hyperlink" Target="https://docs.selectel.ru/vmware/public-cloud/manage-networks/nat-rules/" TargetMode="External"/><Relationship Id="rId44" Type="http://schemas.openxmlformats.org/officeDocument/2006/relationships/image" Target="media/image24.png"/><Relationship Id="rId65" Type="http://schemas.openxmlformats.org/officeDocument/2006/relationships/image" Target="media/image45.png"/><Relationship Id="rId86" Type="http://schemas.openxmlformats.org/officeDocument/2006/relationships/image" Target="media/image62.png"/><Relationship Id="rId130" Type="http://schemas.openxmlformats.org/officeDocument/2006/relationships/hyperlink" Target="Screens/&#1056;&#1080;&#1089;7-1.png" TargetMode="External"/><Relationship Id="rId151" Type="http://schemas.openxmlformats.org/officeDocument/2006/relationships/hyperlink" Target="https://tr-page.yandex.ru/translate?lang=en-ru&amp;url=https%3A%2F%2Fnetworkengineering.stackexchange.com%2Fquestions%2F70869%2Fcombining-nat-an-tunneling" TargetMode="External"/><Relationship Id="rId172" Type="http://schemas.openxmlformats.org/officeDocument/2006/relationships/hyperlink" Target="https://sysahelper.gitbook.io/sysahelper/main/telecom/main/basic_setting" TargetMode="External"/><Relationship Id="rId13" Type="http://schemas.openxmlformats.org/officeDocument/2006/relationships/hyperlink" Target="https://eltex-co.ru/catalog/virtualnyi-servisnyi-marsrutizator-vesr/" TargetMode="External"/><Relationship Id="rId18" Type="http://schemas.openxmlformats.org/officeDocument/2006/relationships/image" Target="media/image2.png"/><Relationship Id="rId39" Type="http://schemas.openxmlformats.org/officeDocument/2006/relationships/image" Target="media/image19.png"/><Relationship Id="rId109" Type="http://schemas.openxmlformats.org/officeDocument/2006/relationships/hyperlink" Target="https://mksegment.ru/b/vazhnost-dhcp-v-kompyuternyh-setyah-i-ego-osnovnye-funkcii" TargetMode="External"/><Relationship Id="rId34" Type="http://schemas.openxmlformats.org/officeDocument/2006/relationships/image" Target="media/image14.png"/><Relationship Id="rId50" Type="http://schemas.openxmlformats.org/officeDocument/2006/relationships/image" Target="media/image30.png"/><Relationship Id="rId55" Type="http://schemas.openxmlformats.org/officeDocument/2006/relationships/image" Target="media/image35.png"/><Relationship Id="rId76" Type="http://schemas.openxmlformats.org/officeDocument/2006/relationships/image" Target="media/image56.png"/><Relationship Id="rId97" Type="http://schemas.openxmlformats.org/officeDocument/2006/relationships/image" Target="media/image71.png"/><Relationship Id="rId104" Type="http://schemas.openxmlformats.org/officeDocument/2006/relationships/image" Target="media/image75.png"/><Relationship Id="rId120" Type="http://schemas.openxmlformats.org/officeDocument/2006/relationships/hyperlink" Target="https://www.newstorial.com/what-is-dnat/" TargetMode="External"/><Relationship Id="rId125" Type="http://schemas.openxmlformats.org/officeDocument/2006/relationships/hyperlink" Target="https://www.newstorial.com/what-is-dnat/" TargetMode="External"/><Relationship Id="rId141" Type="http://schemas.openxmlformats.org/officeDocument/2006/relationships/hyperlink" Target="https://eltexcm.ru/baza-znanij/esr/primer-nastrojki/tunnelirovanie/ipsec/esr-nastrojka-route-based-ipsec-vpn.html" TargetMode="External"/><Relationship Id="rId146" Type="http://schemas.openxmlformats.org/officeDocument/2006/relationships/image" Target="media/image83.png"/><Relationship Id="rId167" Type="http://schemas.openxmlformats.org/officeDocument/2006/relationships/hyperlink" Target="https://eltexcm.ru/catalog/servisnye-marshrutizatory/virtualnyj-servisnyj-marshrutizator-vesr/virtualnyj-servisnyj-marshrutizator-vesr.html?utm_medium=cpc&amp;utm_source=yandex&amp;utm_campaign=78721658&amp;utm_content=cid%7C78721658%7Cgid%7C5209140120%7Caid%7C14280994877%7Cadp%7Cno%7Cdvc%7Cdesktop%7Cpid%7C45034055164%7Crid%7C45034055164%7Cdid%7C45034055164%7Cpos%7Cpremium1%7Cadn%7Csearch%7Ccrid%7C0%7C&amp;utm_term=vESR&amp;roistat_referrer=none&amp;roistat_pos=premium_1&amp;roistat=direct6_search_14280994877_vESR&amp;yclid=3607976104414674943" TargetMode="External"/><Relationship Id="rId7" Type="http://schemas.openxmlformats.org/officeDocument/2006/relationships/styles" Target="styles.xml"/><Relationship Id="rId71" Type="http://schemas.openxmlformats.org/officeDocument/2006/relationships/image" Target="media/image51.png"/><Relationship Id="rId92" Type="http://schemas.openxmlformats.org/officeDocument/2006/relationships/image" Target="media/image66.png"/><Relationship Id="rId162" Type="http://schemas.openxmlformats.org/officeDocument/2006/relationships/image" Target="media/image93.png"/><Relationship Id="rId183" Type="http://schemas.openxmlformats.org/officeDocument/2006/relationships/hyperlink" Target="configs/vesr-3.cfg" TargetMode="External"/><Relationship Id="rId2" Type="http://schemas.openxmlformats.org/officeDocument/2006/relationships/customXml" Target="../customXml/item2.xml"/><Relationship Id="rId29" Type="http://schemas.openxmlformats.org/officeDocument/2006/relationships/image" Target="media/image9.png"/><Relationship Id="rId24" Type="http://schemas.openxmlformats.org/officeDocument/2006/relationships/image" Target="media/image5.png"/><Relationship Id="rId40" Type="http://schemas.openxmlformats.org/officeDocument/2006/relationships/image" Target="media/image20.png"/><Relationship Id="rId45" Type="http://schemas.openxmlformats.org/officeDocument/2006/relationships/image" Target="media/image25.png"/><Relationship Id="rId66" Type="http://schemas.openxmlformats.org/officeDocument/2006/relationships/image" Target="media/image46.png"/><Relationship Id="rId87" Type="http://schemas.openxmlformats.org/officeDocument/2006/relationships/hyperlink" Target="https://docs.eltex-co.ru/pages/viewpage.action?pageId=584034117" TargetMode="External"/><Relationship Id="rId110" Type="http://schemas.openxmlformats.org/officeDocument/2006/relationships/hyperlink" Target="https://help.sweb.ru/protokol-dhcp_1380.html" TargetMode="External"/><Relationship Id="rId115" Type="http://schemas.openxmlformats.org/officeDocument/2006/relationships/image" Target="media/image78.png"/><Relationship Id="rId131" Type="http://schemas.openxmlformats.org/officeDocument/2006/relationships/image" Target="media/image81.png"/><Relationship Id="rId136" Type="http://schemas.openxmlformats.org/officeDocument/2006/relationships/hyperlink" Target="https://tenea.ru/2024/03/20/%D1%81%D0%BE%D0%B7%D0%B4%D0%B0%D0%BD%D0%B8%D0%B5-%D0%B7%D0%B0%D1%89%D0%B8%D1%89%D0%B5%D0%BD%D0%BD%D0%BE%D0%B3%D0%BE-%D1%81%D0%BE%D0%B5%D0%B4%D0%B8%D0%BD%D0%B5%D0%BD%D0%B8%D1%8F-vesr/" TargetMode="External"/><Relationship Id="rId157" Type="http://schemas.openxmlformats.org/officeDocument/2006/relationships/image" Target="media/image88.png"/><Relationship Id="rId178" Type="http://schemas.openxmlformats.org/officeDocument/2006/relationships/hyperlink" Target="https://www.expertnetworkconsultant.com/expert-approach-in-successfully-networking-devices/navigating-network-address-translation-understanding-the-difference-between-dnat-and-snat/" TargetMode="External"/><Relationship Id="rId61" Type="http://schemas.openxmlformats.org/officeDocument/2006/relationships/image" Target="media/image41.png"/><Relationship Id="rId82" Type="http://schemas.openxmlformats.org/officeDocument/2006/relationships/image" Target="media/image59.png"/><Relationship Id="rId152" Type="http://schemas.openxmlformats.org/officeDocument/2006/relationships/hyperlink" Target="https://docs.gns3.com/docs/using-gns3/beginners/install-from-marketplace/" TargetMode="External"/><Relationship Id="rId173" Type="http://schemas.openxmlformats.org/officeDocument/2006/relationships/hyperlink" Target="https://serverspace.ru/support/glossary/nat/" TargetMode="External"/><Relationship Id="rId19" Type="http://schemas.microsoft.com/office/2007/relationships/hdphoto" Target="media/hdphoto1.wdp"/><Relationship Id="rId14" Type="http://schemas.openxmlformats.org/officeDocument/2006/relationships/hyperlink" Target="https://docs.gns3.com/docs/getting-started/installation/windows/" TargetMode="External"/><Relationship Id="rId30" Type="http://schemas.openxmlformats.org/officeDocument/2006/relationships/image" Target="media/image10.png"/><Relationship Id="rId35" Type="http://schemas.openxmlformats.org/officeDocument/2006/relationships/image" Target="media/image15.png"/><Relationship Id="rId56" Type="http://schemas.openxmlformats.org/officeDocument/2006/relationships/image" Target="media/image36.png"/><Relationship Id="rId77" Type="http://schemas.openxmlformats.org/officeDocument/2006/relationships/image" Target="media/image57.png"/><Relationship Id="rId100" Type="http://schemas.openxmlformats.org/officeDocument/2006/relationships/image" Target="media/image73.png"/><Relationship Id="rId105" Type="http://schemas.openxmlformats.org/officeDocument/2006/relationships/customXml" Target="ink/ink6.xml"/><Relationship Id="rId126" Type="http://schemas.openxmlformats.org/officeDocument/2006/relationships/hyperlink" Target="https://docs.ideco.dev/settings/access-rules/firewall/firewall-tables" TargetMode="External"/><Relationship Id="rId147" Type="http://schemas.openxmlformats.org/officeDocument/2006/relationships/hyperlink" Target="https://tr-page.yandex.ru/translate?lang=en-ru&amp;url=https%3A%2F%2Fnetworkengineering.stackexchange.com%2Fquestions%2F70869%2Fcombining-nat-an-tunneling" TargetMode="External"/><Relationship Id="rId168" Type="http://schemas.openxmlformats.org/officeDocument/2006/relationships/hyperlink" Target="https://docs.eltex-co.ru/ede/initial-router-configuration-380863579.html" TargetMode="External"/><Relationship Id="rId8" Type="http://schemas.openxmlformats.org/officeDocument/2006/relationships/settings" Target="settings.xml"/><Relationship Id="rId51" Type="http://schemas.openxmlformats.org/officeDocument/2006/relationships/image" Target="media/image31.png"/><Relationship Id="rId72" Type="http://schemas.openxmlformats.org/officeDocument/2006/relationships/image" Target="media/image52.png"/><Relationship Id="rId93" Type="http://schemas.openxmlformats.org/officeDocument/2006/relationships/image" Target="media/image67.png"/><Relationship Id="rId98" Type="http://schemas.openxmlformats.org/officeDocument/2006/relationships/image" Target="media/image72.png"/><Relationship Id="rId121" Type="http://schemas.openxmlformats.org/officeDocument/2006/relationships/hyperlink" Target="https://www.newstorial.com/what-is-dnat/" TargetMode="External"/><Relationship Id="rId142" Type="http://schemas.openxmlformats.org/officeDocument/2006/relationships/hyperlink" Target="https://docs.eltex-co.ru/pages/viewpage.action?pageId=431915320" TargetMode="External"/><Relationship Id="rId163" Type="http://schemas.openxmlformats.org/officeDocument/2006/relationships/image" Target="media/image94.png"/><Relationship Id="rId184" Type="http://schemas.openxmlformats.org/officeDocument/2006/relationships/header" Target="header1.xml"/><Relationship Id="rId3" Type="http://schemas.openxmlformats.org/officeDocument/2006/relationships/customXml" Target="../customXml/item3.xml"/><Relationship Id="rId25" Type="http://schemas.openxmlformats.org/officeDocument/2006/relationships/image" Target="media/image6.png"/><Relationship Id="rId46" Type="http://schemas.openxmlformats.org/officeDocument/2006/relationships/image" Target="media/image26.png"/><Relationship Id="rId67" Type="http://schemas.openxmlformats.org/officeDocument/2006/relationships/image" Target="media/image47.png"/><Relationship Id="rId116" Type="http://schemas.openxmlformats.org/officeDocument/2006/relationships/image" Target="media/image79.png"/><Relationship Id="rId137" Type="http://schemas.openxmlformats.org/officeDocument/2006/relationships/hyperlink" Target="https://eltexcm.ru/baza-znanij/esr/primer-nastrojki/tunnelirovanie/ipsec/esr-nastrojka-route-based-ipsec-vpn.html" TargetMode="External"/><Relationship Id="rId158" Type="http://schemas.openxmlformats.org/officeDocument/2006/relationships/image" Target="media/image89.png"/><Relationship Id="rId20" Type="http://schemas.openxmlformats.org/officeDocument/2006/relationships/image" Target="media/image3.png"/><Relationship Id="rId41" Type="http://schemas.openxmlformats.org/officeDocument/2006/relationships/image" Target="media/image21.png"/><Relationship Id="rId62" Type="http://schemas.openxmlformats.org/officeDocument/2006/relationships/image" Target="media/image42.png"/><Relationship Id="rId83" Type="http://schemas.openxmlformats.org/officeDocument/2006/relationships/customXml" Target="ink/ink2.xml"/><Relationship Id="rId88" Type="http://schemas.openxmlformats.org/officeDocument/2006/relationships/hyperlink" Target="https://ruits.ru/obsuzhdenie-eltex/eltex_experts/messages153.html" TargetMode="External"/><Relationship Id="rId111" Type="http://schemas.openxmlformats.org/officeDocument/2006/relationships/hyperlink" Target="https://mksegment.ru/b/vazhnost-dhcp-v-kompyuternyh-setyah-i-ego-osnovnye-funkcii" TargetMode="External"/><Relationship Id="rId132" Type="http://schemas.openxmlformats.org/officeDocument/2006/relationships/hyperlink" Target="https://ru.wikipedia.org/wiki/GRE_%28%D0%BF%D1%80%D0%BE%D1%82%D0%BE%D0%BA%D0%BE%D0%BB%29" TargetMode="External"/><Relationship Id="rId153" Type="http://schemas.openxmlformats.org/officeDocument/2006/relationships/image" Target="media/image84.png"/><Relationship Id="rId174" Type="http://schemas.openxmlformats.org/officeDocument/2006/relationships/hyperlink" Target="https://mentoring.digital/blog/chto-takoe-nat-i-dlya-chego-on-nuzhen:-ponimanie-osnov-setevoy-tehnologii" TargetMode="External"/><Relationship Id="rId179" Type="http://schemas.openxmlformats.org/officeDocument/2006/relationships/hyperlink" Target="https://docs.selectel.ru/vmware/public-cloud/manage-networks/nat-rules/" TargetMode="External"/><Relationship Id="rId15" Type="http://schemas.openxmlformats.org/officeDocument/2006/relationships/hyperlink" Target="https://github.com/GNS3/gns3-gui/releases" TargetMode="External"/><Relationship Id="rId36" Type="http://schemas.openxmlformats.org/officeDocument/2006/relationships/image" Target="media/image16.png"/><Relationship Id="rId57" Type="http://schemas.openxmlformats.org/officeDocument/2006/relationships/image" Target="media/image37.png"/><Relationship Id="rId106" Type="http://schemas.openxmlformats.org/officeDocument/2006/relationships/image" Target="media/image76.png"/><Relationship Id="rId127" Type="http://schemas.openxmlformats.org/officeDocument/2006/relationships/hyperlink" Target="https://www.newstorial.com/what-is-dnat/" TargetMode="External"/><Relationship Id="rId10" Type="http://schemas.openxmlformats.org/officeDocument/2006/relationships/footnotes" Target="footnotes.xml"/><Relationship Id="rId31" Type="http://schemas.openxmlformats.org/officeDocument/2006/relationships/image" Target="media/image11.png"/><Relationship Id="rId52" Type="http://schemas.openxmlformats.org/officeDocument/2006/relationships/image" Target="media/image32.png"/><Relationship Id="rId73" Type="http://schemas.openxmlformats.org/officeDocument/2006/relationships/image" Target="media/image53.png"/><Relationship Id="rId78" Type="http://schemas.openxmlformats.org/officeDocument/2006/relationships/image" Target="media/image58.png"/><Relationship Id="rId94" Type="http://schemas.openxmlformats.org/officeDocument/2006/relationships/image" Target="media/image68.png"/><Relationship Id="rId99" Type="http://schemas.openxmlformats.org/officeDocument/2006/relationships/customXml" Target="ink/ink3.xml"/><Relationship Id="rId101" Type="http://schemas.openxmlformats.org/officeDocument/2006/relationships/customXml" Target="ink/ink4.xml"/><Relationship Id="rId122" Type="http://schemas.openxmlformats.org/officeDocument/2006/relationships/hyperlink" Target="https://www.newstorial.com/what-is-dnat/" TargetMode="External"/><Relationship Id="rId143" Type="http://schemas.openxmlformats.org/officeDocument/2006/relationships/hyperlink" Target="https://docs.eltex-co.ru/pages/viewpage.action?pageId=55183533" TargetMode="External"/><Relationship Id="rId148" Type="http://schemas.openxmlformats.org/officeDocument/2006/relationships/hyperlink" Target="https://tr-page.yandex.ru/translate?lang=en-ru&amp;url=https%3A%2F%2Fnetworkengineering.stackexchange.com%2Fquestions%2F70869%2Fcombining-nat-an-tunneling" TargetMode="External"/><Relationship Id="rId164" Type="http://schemas.openxmlformats.org/officeDocument/2006/relationships/image" Target="media/image95.png"/><Relationship Id="rId169" Type="http://schemas.openxmlformats.org/officeDocument/2006/relationships/hyperlink" Target="https://github.com/GNS3/gns3-gui/releases" TargetMode="External"/><Relationship Id="rId185" Type="http://schemas.openxmlformats.org/officeDocument/2006/relationships/fontTable" Target="fontTable.xml"/><Relationship Id="rId4" Type="http://schemas.openxmlformats.org/officeDocument/2006/relationships/customXml" Target="../customXml/item4.xml"/><Relationship Id="rId9" Type="http://schemas.openxmlformats.org/officeDocument/2006/relationships/webSettings" Target="webSettings.xml"/><Relationship Id="rId180" Type="http://schemas.openxmlformats.org/officeDocument/2006/relationships/hyperlink" Target="https://www.newstorial.com/what-is-dnat/" TargetMode="External"/><Relationship Id="rId26" Type="http://schemas.openxmlformats.org/officeDocument/2006/relationships/image" Target="media/image7.png"/><Relationship Id="rId47" Type="http://schemas.openxmlformats.org/officeDocument/2006/relationships/image" Target="media/image27.png"/><Relationship Id="rId68" Type="http://schemas.openxmlformats.org/officeDocument/2006/relationships/image" Target="media/image48.png"/><Relationship Id="rId89" Type="http://schemas.openxmlformats.org/officeDocument/2006/relationships/image" Target="media/image63.png"/><Relationship Id="rId112" Type="http://schemas.openxmlformats.org/officeDocument/2006/relationships/image" Target="media/image77.png"/><Relationship Id="rId133" Type="http://schemas.openxmlformats.org/officeDocument/2006/relationships/hyperlink" Target="https://arenda-server.cloud/blog/seti-i-protokoly-chem-polezen-gre-tunnel/" TargetMode="External"/><Relationship Id="rId154" Type="http://schemas.openxmlformats.org/officeDocument/2006/relationships/image" Target="media/image85.png"/><Relationship Id="rId175" Type="http://schemas.openxmlformats.org/officeDocument/2006/relationships/hyperlink" Target="https://habr.com/ru/companies/otus/articles/779970/" TargetMode="External"/><Relationship Id="rId16" Type="http://schemas.openxmlformats.org/officeDocument/2006/relationships/hyperlink" Target="https://uvnc.com/docs/ultravnc-server/49-ultravnc-server-configuration.html" TargetMode="External"/><Relationship Id="rId37" Type="http://schemas.openxmlformats.org/officeDocument/2006/relationships/image" Target="media/image17.png"/><Relationship Id="rId58" Type="http://schemas.openxmlformats.org/officeDocument/2006/relationships/image" Target="media/image38.png"/><Relationship Id="rId79" Type="http://schemas.openxmlformats.org/officeDocument/2006/relationships/customXml" Target="ink/ink1.xml"/><Relationship Id="rId102" Type="http://schemas.openxmlformats.org/officeDocument/2006/relationships/image" Target="media/image74.png"/><Relationship Id="rId123" Type="http://schemas.openxmlformats.org/officeDocument/2006/relationships/hyperlink" Target="https://www.newstorial.com/what-is-dnat/" TargetMode="External"/><Relationship Id="rId144" Type="http://schemas.openxmlformats.org/officeDocument/2006/relationships/hyperlink" Target="https://sysahelper.gitbook.io/sysahelper/main/telecom/main/vesr_greoveripsec" TargetMode="External"/><Relationship Id="rId90" Type="http://schemas.openxmlformats.org/officeDocument/2006/relationships/image" Target="media/image64.png"/><Relationship Id="rId165" Type="http://schemas.openxmlformats.org/officeDocument/2006/relationships/image" Target="media/image96.png"/><Relationship Id="rId186" Type="http://schemas.openxmlformats.org/officeDocument/2006/relationships/glossaryDocument" Target="glossary/document.xml"/><Relationship Id="rId27" Type="http://schemas.openxmlformats.org/officeDocument/2006/relationships/hyperlink" Target="https://www.sysnettechsolutions.com/en/install-vmware-workstation/" TargetMode="External"/><Relationship Id="rId48" Type="http://schemas.openxmlformats.org/officeDocument/2006/relationships/image" Target="media/image28.png"/><Relationship Id="rId69" Type="http://schemas.openxmlformats.org/officeDocument/2006/relationships/image" Target="media/image49.png"/><Relationship Id="rId113" Type="http://schemas.openxmlformats.org/officeDocument/2006/relationships/hyperlink" Target="https://eltex-co.ru/catalog/service_gateways/virtualnyy_servisnyy_marshrutizator_vesr/" TargetMode="External"/><Relationship Id="rId134" Type="http://schemas.openxmlformats.org/officeDocument/2006/relationships/hyperlink" Target="https://eltexcm.ru/baza-znanij/esr/esr-nastrojka-gre-tunnelej.html" TargetMode="External"/><Relationship Id="rId155" Type="http://schemas.openxmlformats.org/officeDocument/2006/relationships/image" Target="media/image86.png"/><Relationship Id="rId176" Type="http://schemas.openxmlformats.org/officeDocument/2006/relationships/hyperlink" Target="https://docs.gns3.com/docs/using-gns3/beginners/import-gns3-appliance/" TargetMode="External"/><Relationship Id="rId17" Type="http://schemas.openxmlformats.org/officeDocument/2006/relationships/hyperlink" Target="https://techdocs.broadcom.com/us/en/vmware-cis/desktop-hypervisors/workstation-pro/17-0/using-vmware-workstation-pro.html" TargetMode="External"/><Relationship Id="rId38" Type="http://schemas.openxmlformats.org/officeDocument/2006/relationships/image" Target="media/image18.png"/><Relationship Id="rId59" Type="http://schemas.openxmlformats.org/officeDocument/2006/relationships/image" Target="media/image39.png"/><Relationship Id="rId103" Type="http://schemas.openxmlformats.org/officeDocument/2006/relationships/customXml" Target="ink/ink5.xml"/><Relationship Id="rId124" Type="http://schemas.openxmlformats.org/officeDocument/2006/relationships/hyperlink" Target="https://www.newstorial.com/what-is-dnat/" TargetMode="External"/><Relationship Id="rId70" Type="http://schemas.openxmlformats.org/officeDocument/2006/relationships/image" Target="media/image50.png"/><Relationship Id="rId91" Type="http://schemas.openxmlformats.org/officeDocument/2006/relationships/image" Target="media/image65.png"/><Relationship Id="rId145" Type="http://schemas.openxmlformats.org/officeDocument/2006/relationships/image" Target="media/image82.png"/><Relationship Id="rId166" Type="http://schemas.openxmlformats.org/officeDocument/2006/relationships/image" Target="media/image97.png"/><Relationship Id="rId187" Type="http://schemas.openxmlformats.org/officeDocument/2006/relationships/theme" Target="theme/theme1.xml"/><Relationship Id="rId1" Type="http://schemas.openxmlformats.org/officeDocument/2006/relationships/customXml" Target="../customXml/item1.xml"/><Relationship Id="rId28" Type="http://schemas.openxmlformats.org/officeDocument/2006/relationships/image" Target="media/image8.png"/><Relationship Id="rId49" Type="http://schemas.openxmlformats.org/officeDocument/2006/relationships/image" Target="media/image29.png"/><Relationship Id="rId114" Type="http://schemas.openxmlformats.org/officeDocument/2006/relationships/hyperlink" Target="https://www.gns3.com/gns3/appliance/download?url=https%3A%2F%2Fraw.githubusercontent.com%2FGNS3%2Fgns3-registry%2Fmaster%2Fappliances%2Fmicrocore-linux.gns3a" TargetMode="External"/><Relationship Id="rId60" Type="http://schemas.openxmlformats.org/officeDocument/2006/relationships/image" Target="media/image40.png"/><Relationship Id="rId135" Type="http://schemas.openxmlformats.org/officeDocument/2006/relationships/hyperlink" Target="https://mcgrp.ru/files/viewer/154409/65" TargetMode="External"/><Relationship Id="rId156" Type="http://schemas.openxmlformats.org/officeDocument/2006/relationships/image" Target="media/image87.png"/><Relationship Id="rId177" Type="http://schemas.openxmlformats.org/officeDocument/2006/relationships/hyperlink" Target="https://www.newstorial.com/what-is-dnat/" TargetMode="Externa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Rinat\AppData\Roaming\Microsoft\Templates\&#1057;&#1086;&#1079;&#1076;&#1072;&#1085;&#1080;&#1077;%20&#1085;&#1072;&#1091;&#1095;&#1085;&#1086;-&#1087;&#1086;&#1087;&#1091;&#1083;&#1103;&#1088;&#1085;&#1086;&#1081;%20&#1082;&#1085;&#1080;&#1075;&#1080;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docParts>
    <w:docPart>
      <w:docPartPr>
        <w:name w:val="4DBB63DF70514C529ACDB60BCCCCA803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A5DB9833-ED7B-4894-98CC-20D69407F996}"/>
      </w:docPartPr>
      <w:docPartBody>
        <w:p w:rsidR="00B94B2B" w:rsidRDefault="00000000">
          <w:pPr>
            <w:pStyle w:val="4DBB63DF70514C529ACDB60BCCCCA803"/>
          </w:pPr>
          <w:r w:rsidRPr="004E6785">
            <w:rPr>
              <w:lang w:val="ro-RO" w:bidi="ru-RU"/>
            </w:rPr>
            <w:t>Глава 1</w:t>
          </w:r>
        </w:p>
      </w:docPartBody>
    </w:docPart>
    <w:docPart>
      <w:docPartPr>
        <w:name w:val="A86F2294CF56474B91E52E2506545FC9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1932A227-C030-47FC-8C34-2B10988DFE38}"/>
      </w:docPartPr>
      <w:docPartBody>
        <w:p w:rsidR="00B94B2B" w:rsidRDefault="00000000">
          <w:pPr>
            <w:pStyle w:val="A86F2294CF56474B91E52E2506545FC9"/>
          </w:pPr>
          <w:r w:rsidRPr="004E6785">
            <w:rPr>
              <w:rFonts w:ascii="Times New Roman" w:hAnsi="Times New Roman"/>
              <w:lang w:val="ro-RO" w:bidi="ru-RU"/>
            </w:rPr>
            <w:t>Глава 2</w:t>
          </w:r>
        </w:p>
      </w:docPartBody>
    </w:docPart>
    <w:docPart>
      <w:docPartPr>
        <w:name w:val="FD2E11678F104E4FB6BECCA8E1A2E609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017B1E05-7575-4AB0-B92A-A55D91D30F4D}"/>
      </w:docPartPr>
      <w:docPartBody>
        <w:p w:rsidR="00B94B2B" w:rsidRDefault="00000000">
          <w:pPr>
            <w:pStyle w:val="FD2E11678F104E4FB6BECCA8E1A2E609"/>
          </w:pPr>
          <w:r w:rsidRPr="004E6785">
            <w:rPr>
              <w:lang w:val="ro-RO" w:bidi="ru-RU"/>
            </w:rPr>
            <w:t>Сводка или ключевые выводы главы</w:t>
          </w:r>
        </w:p>
      </w:docPartBody>
    </w:docPart>
    <w:docPart>
      <w:docPartPr>
        <w:name w:val="FB6F8AA9D82A44468424DF1773794D5E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5872D525-5805-430D-A041-E9F0EC41C113}"/>
      </w:docPartPr>
      <w:docPartBody>
        <w:p w:rsidR="00B94B2B" w:rsidRDefault="00000000">
          <w:pPr>
            <w:pStyle w:val="FB6F8AA9D82A44468424DF1773794D5E"/>
          </w:pPr>
          <w:r w:rsidRPr="004E6785">
            <w:rPr>
              <w:rFonts w:ascii="Times New Roman" w:hAnsi="Times New Roman"/>
              <w:lang w:val="ro-RO" w:bidi="ru-RU"/>
            </w:rPr>
            <w:t>Глава 3</w:t>
          </w:r>
        </w:p>
      </w:docPartBody>
    </w:docPart>
    <w:docPart>
      <w:docPartPr>
        <w:name w:val="9DAD3DC289A747F3872903BFD4B40F38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C3EF376E-D02B-45A4-878E-BB34BBCCB5EE}"/>
      </w:docPartPr>
      <w:docPartBody>
        <w:p w:rsidR="00B94B2B" w:rsidRDefault="00000000">
          <w:pPr>
            <w:pStyle w:val="9DAD3DC289A747F3872903BFD4B40F38"/>
          </w:pPr>
          <w:r w:rsidRPr="004E6785">
            <w:rPr>
              <w:lang w:val="ro-RO" w:bidi="ru-RU"/>
            </w:rPr>
            <w:t>Сводка или ключевые выводы главы</w:t>
          </w:r>
        </w:p>
      </w:docPartBody>
    </w:docPart>
    <w:docPart>
      <w:docPartPr>
        <w:name w:val="7CC36E5208884F5D8652B49635825A54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FF0AD1AD-EAE7-4387-A9C1-536366DA6F5E}"/>
      </w:docPartPr>
      <w:docPartBody>
        <w:p w:rsidR="00B94B2B" w:rsidRDefault="00000000">
          <w:pPr>
            <w:pStyle w:val="7CC36E5208884F5D8652B49635825A54"/>
          </w:pPr>
          <w:r w:rsidRPr="004E6785">
            <w:rPr>
              <w:lang w:val="ro-RO" w:bidi="ru-RU"/>
            </w:rPr>
            <w:t>В следующей главе вы узнаете...</w:t>
          </w:r>
        </w:p>
      </w:docPartBody>
    </w:docPart>
    <w:docPart>
      <w:docPartPr>
        <w:name w:val="C947B1B836944C47974E1A06FD2D5F1D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4F8B9AE6-F8A5-4753-9B6E-DB1B0B96AB8E}"/>
      </w:docPartPr>
      <w:docPartBody>
        <w:p w:rsidR="00B94B2B" w:rsidRDefault="00000000">
          <w:pPr>
            <w:pStyle w:val="C947B1B836944C47974E1A06FD2D5F1D"/>
          </w:pPr>
          <w:r w:rsidRPr="004E6785">
            <w:rPr>
              <w:rFonts w:ascii="Times New Roman" w:hAnsi="Times New Roman"/>
              <w:lang w:val="ro-RO" w:bidi="ru-RU"/>
            </w:rPr>
            <w:t>Глава 4</w:t>
          </w:r>
        </w:p>
      </w:docPartBody>
    </w:docPart>
    <w:docPart>
      <w:docPartPr>
        <w:name w:val="36F860A230FF4007B5B0B736C303544A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F6EA4B8D-FF48-4472-8F40-F307FBDA31AF}"/>
      </w:docPartPr>
      <w:docPartBody>
        <w:p w:rsidR="00B94B2B" w:rsidRDefault="00000000">
          <w:pPr>
            <w:pStyle w:val="36F860A230FF4007B5B0B736C303544A"/>
          </w:pPr>
          <w:r w:rsidRPr="004E6785">
            <w:rPr>
              <w:lang w:val="ro-RO" w:bidi="ru-RU"/>
            </w:rPr>
            <w:t>Сводка или ключевые выводы главы</w:t>
          </w:r>
        </w:p>
      </w:docPartBody>
    </w:docPart>
    <w:docPart>
      <w:docPartPr>
        <w:name w:val="F43244C5A6354522B6E9C1DA50924F31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32E0D998-6E65-4025-9013-5786BF0832AE}"/>
      </w:docPartPr>
      <w:docPartBody>
        <w:p w:rsidR="00B94B2B" w:rsidRDefault="00000000">
          <w:pPr>
            <w:pStyle w:val="F43244C5A6354522B6E9C1DA50924F31"/>
          </w:pPr>
          <w:r w:rsidRPr="004E6785">
            <w:rPr>
              <w:lang w:val="ro-RO" w:bidi="ru-RU"/>
            </w:rPr>
            <w:t>В следующей главе вы узнаете...</w:t>
          </w:r>
        </w:p>
      </w:docPartBody>
    </w:docPart>
    <w:docPart>
      <w:docPartPr>
        <w:name w:val="F25F314847B84ED1A9E78FEBCDE71A2C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F3B5B931-5D79-4C05-8E66-76D69336816F}"/>
      </w:docPartPr>
      <w:docPartBody>
        <w:p w:rsidR="00B94B2B" w:rsidRDefault="00000000">
          <w:pPr>
            <w:pStyle w:val="F25F314847B84ED1A9E78FEBCDE71A2C"/>
          </w:pPr>
          <w:r w:rsidRPr="004E6785">
            <w:rPr>
              <w:lang w:val="ro-RO" w:bidi="ru-RU"/>
            </w:rPr>
            <w:t>Глава 5</w:t>
          </w:r>
        </w:p>
      </w:docPartBody>
    </w:docPart>
    <w:docPart>
      <w:docPartPr>
        <w:name w:val="E80A967F0BB544CE98AF0E1465ACAF77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5E18369B-D1E9-44B9-BF2B-2398101115E9}"/>
      </w:docPartPr>
      <w:docPartBody>
        <w:p w:rsidR="00B94B2B" w:rsidRDefault="00000000">
          <w:pPr>
            <w:pStyle w:val="E80A967F0BB544CE98AF0E1465ACAF77"/>
          </w:pPr>
          <w:r w:rsidRPr="004E6785">
            <w:rPr>
              <w:lang w:val="ro-RO" w:bidi="ru-RU"/>
            </w:rPr>
            <w:t>Сводка или ключевые выводы главы</w:t>
          </w:r>
        </w:p>
      </w:docPartBody>
    </w:docPart>
    <w:docPart>
      <w:docPartPr>
        <w:name w:val="B1770BB356BD43199F3747F761F909FE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1FEAB251-A77F-4B4F-8E1B-3D7CE8E2C0B8}"/>
      </w:docPartPr>
      <w:docPartBody>
        <w:p w:rsidR="00B94B2B" w:rsidRDefault="00000000">
          <w:pPr>
            <w:pStyle w:val="B1770BB356BD43199F3747F761F909FE"/>
          </w:pPr>
          <w:r w:rsidRPr="004E6785">
            <w:rPr>
              <w:lang w:val="ro-RO" w:bidi="ru-RU"/>
            </w:rPr>
            <w:t>Список литературы</w:t>
          </w:r>
        </w:p>
      </w:docPartBody>
    </w:docPart>
    <w:docPart>
      <w:docPartPr>
        <w:name w:val="1B938FC526564979BE758B10BDB08B82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7AFD304A-89E1-4E6B-A8D2-B506A1ADF25C}"/>
      </w:docPartPr>
      <w:docPartBody>
        <w:p w:rsidR="00D217C2" w:rsidRDefault="00B94B2B" w:rsidP="00B94B2B">
          <w:pPr>
            <w:pStyle w:val="1B938FC526564979BE758B10BDB08B82"/>
          </w:pPr>
          <w:r w:rsidRPr="004E6785">
            <w:rPr>
              <w:lang w:val="ro-RO" w:bidi="ru-RU"/>
            </w:rPr>
            <w:t>Сводка или ключевые выводы главы</w:t>
          </w:r>
        </w:p>
      </w:docPartBody>
    </w:docPart>
    <w:docPart>
      <w:docPartPr>
        <w:name w:val="69F9CC2D351E47CB8A934D271FA9813E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ACEA1AAB-81D7-42FF-A51C-CCAEBF1F9E3C}"/>
      </w:docPartPr>
      <w:docPartBody>
        <w:p w:rsidR="00D217C2" w:rsidRDefault="00B94B2B" w:rsidP="00B94B2B">
          <w:pPr>
            <w:pStyle w:val="69F9CC2D351E47CB8A934D271FA9813E"/>
          </w:pPr>
          <w:r w:rsidRPr="004E6785">
            <w:rPr>
              <w:lang w:val="ro-RO" w:bidi="ru-RU"/>
            </w:rPr>
            <w:t>Сводка или ключевые выводы главы</w:t>
          </w:r>
        </w:p>
      </w:docPartBody>
    </w:docPart>
    <w:docPart>
      <w:docPartPr>
        <w:name w:val="5598A41DB4C2418F9BF25B38F9271D56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3BB8DA94-33EA-4FC2-A276-3BFC77782CA2}"/>
      </w:docPartPr>
      <w:docPartBody>
        <w:p w:rsidR="00D217C2" w:rsidRDefault="00B94B2B" w:rsidP="00B94B2B">
          <w:pPr>
            <w:pStyle w:val="5598A41DB4C2418F9BF25B38F9271D56"/>
          </w:pPr>
          <w:r w:rsidRPr="004E6785">
            <w:rPr>
              <w:lang w:val="ro-RO" w:bidi="ru-RU"/>
            </w:rPr>
            <w:t>Сводка или ключевые выводы главы</w:t>
          </w:r>
        </w:p>
      </w:docPartBody>
    </w:docPart>
    <w:docPart>
      <w:docPartPr>
        <w:name w:val="C2B72A6EA96948A7A2F7461182C96BBB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103141C0-3383-4F2B-ACA2-F4EF92DA5909}"/>
      </w:docPartPr>
      <w:docPartBody>
        <w:p w:rsidR="00000000" w:rsidRDefault="0077506A" w:rsidP="0077506A">
          <w:pPr>
            <w:pStyle w:val="C2B72A6EA96948A7A2F7461182C96BBB"/>
          </w:pPr>
          <w:r w:rsidRPr="004E6785">
            <w:rPr>
              <w:lang w:val="ro-RO" w:bidi="ru-RU"/>
            </w:rPr>
            <w:t>Введение</w:t>
          </w:r>
        </w:p>
      </w:docPartBody>
    </w:docPart>
    <w:docPart>
      <w:docPartPr>
        <w:name w:val="531D014D6F5D49FCB66D75911CB5E84F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54FC685D-B712-4EE9-9A21-E7EEFB47ADC3}"/>
      </w:docPartPr>
      <w:docPartBody>
        <w:p w:rsidR="00000000" w:rsidRDefault="0077506A" w:rsidP="0077506A">
          <w:pPr>
            <w:pStyle w:val="531D014D6F5D49FCB66D75911CB5E84F"/>
          </w:pPr>
          <w:r w:rsidRPr="004E6785">
            <w:rPr>
              <w:lang w:val="ro-RO" w:bidi="ru-RU"/>
            </w:rPr>
            <w:t>Сводка или ключевые выводы главы</w:t>
          </w:r>
        </w:p>
      </w:docPartBody>
    </w:docPart>
    <w:docPart>
      <w:docPartPr>
        <w:name w:val="238A191513304E9C9FE177C21A539CD6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E5AF0D08-A2CA-4897-BB7A-2A0149402DF0}"/>
      </w:docPartPr>
      <w:docPartBody>
        <w:p w:rsidR="00000000" w:rsidRDefault="0077506A" w:rsidP="0077506A">
          <w:pPr>
            <w:pStyle w:val="238A191513304E9C9FE177C21A539CD6"/>
          </w:pPr>
          <w:r w:rsidRPr="004E6785">
            <w:rPr>
              <w:lang w:val="ro-RO" w:bidi="ru-RU"/>
            </w:rPr>
            <w:t>Сводка или ключевые выводы главы</w:t>
          </w:r>
        </w:p>
      </w:docPartBody>
    </w:docPart>
    <w:docPart>
      <w:docPartPr>
        <w:name w:val="68C8A1457EA945E0B59F4A199BB88CB4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B925BC52-F390-49FF-AD04-400A0DD25110}"/>
      </w:docPartPr>
      <w:docPartBody>
        <w:p w:rsidR="00000000" w:rsidRDefault="0077506A" w:rsidP="0077506A">
          <w:pPr>
            <w:pStyle w:val="68C8A1457EA945E0B59F4A199BB88CB4"/>
          </w:pPr>
          <w:r w:rsidRPr="004E6785">
            <w:rPr>
              <w:lang w:val="ro-RO" w:bidi="ru-RU"/>
            </w:rPr>
            <w:t>Сводка или ключевые выводы главы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SimHei">
    <w:altName w:val="黑体"/>
    <w:panose1 w:val="02010600030101010101"/>
    <w:charset w:val="86"/>
    <w:family w:val="modern"/>
    <w:pitch w:val="fixed"/>
    <w:sig w:usb0="800002BF" w:usb1="38CF7CFA" w:usb2="00000016" w:usb3="00000000" w:csb0="00040001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glossary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E927E3"/>
    <w:multiLevelType w:val="hybridMultilevel"/>
    <w:tmpl w:val="B7AA92F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1C5A60A0"/>
    <w:multiLevelType w:val="multilevel"/>
    <w:tmpl w:val="A4BC5A04"/>
    <w:lvl w:ilvl="0">
      <w:start w:val="1"/>
      <w:numFmt w:val="decimal"/>
      <w:pStyle w:val="a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2" w15:restartNumberingAfterBreak="0">
    <w:nsid w:val="74EF385C"/>
    <w:multiLevelType w:val="hybridMultilevel"/>
    <w:tmpl w:val="823A9018"/>
    <w:lvl w:ilvl="0" w:tplc="88406048">
      <w:numFmt w:val="bullet"/>
      <w:pStyle w:val="a0"/>
      <w:lvlText w:val="•"/>
      <w:lvlJc w:val="left"/>
      <w:pPr>
        <w:ind w:left="1613" w:hanging="720"/>
      </w:pPr>
      <w:rPr>
        <w:rFonts w:ascii="Times New Roman" w:eastAsia="Calibr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97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9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1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3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5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7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9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13" w:hanging="360"/>
      </w:pPr>
      <w:rPr>
        <w:rFonts w:ascii="Wingdings" w:hAnsi="Wingdings" w:hint="default"/>
      </w:rPr>
    </w:lvl>
  </w:abstractNum>
  <w:num w:numId="1" w16cid:durableId="267155298">
    <w:abstractNumId w:val="1"/>
  </w:num>
  <w:num w:numId="2" w16cid:durableId="190916432">
    <w:abstractNumId w:val="1"/>
    <w:lvlOverride w:ilvl="0">
      <w:startOverride w:val="1"/>
    </w:lvlOverride>
  </w:num>
  <w:num w:numId="3" w16cid:durableId="1527910700">
    <w:abstractNumId w:val="2"/>
  </w:num>
  <w:num w:numId="4" w16cid:durableId="1967543125">
    <w:abstractNumId w:val="0"/>
  </w:num>
</w:numbering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view w:val="normal"/>
  <w:defaultTabStop w:val="708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56B35"/>
    <w:rsid w:val="000405C0"/>
    <w:rsid w:val="00057919"/>
    <w:rsid w:val="000906A6"/>
    <w:rsid w:val="000B1D79"/>
    <w:rsid w:val="00185434"/>
    <w:rsid w:val="0025363F"/>
    <w:rsid w:val="00314373"/>
    <w:rsid w:val="003A2E9A"/>
    <w:rsid w:val="00482FEC"/>
    <w:rsid w:val="005927F9"/>
    <w:rsid w:val="005B0EB8"/>
    <w:rsid w:val="00616346"/>
    <w:rsid w:val="006B0C14"/>
    <w:rsid w:val="00705FA8"/>
    <w:rsid w:val="00736572"/>
    <w:rsid w:val="0077506A"/>
    <w:rsid w:val="007D2070"/>
    <w:rsid w:val="007D42B0"/>
    <w:rsid w:val="00826FEE"/>
    <w:rsid w:val="00862492"/>
    <w:rsid w:val="00927B22"/>
    <w:rsid w:val="009E720F"/>
    <w:rsid w:val="00A24302"/>
    <w:rsid w:val="00AE6C43"/>
    <w:rsid w:val="00AF4AD7"/>
    <w:rsid w:val="00B05313"/>
    <w:rsid w:val="00B94B2B"/>
    <w:rsid w:val="00BB2149"/>
    <w:rsid w:val="00C3769D"/>
    <w:rsid w:val="00C67A7F"/>
    <w:rsid w:val="00C7125E"/>
    <w:rsid w:val="00CD62C6"/>
    <w:rsid w:val="00D217C2"/>
    <w:rsid w:val="00DA369B"/>
    <w:rsid w:val="00DA59C9"/>
    <w:rsid w:val="00E56B35"/>
    <w:rsid w:val="00F80445"/>
    <w:rsid w:val="00FC1C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ru-RU" w:eastAsia="ru-RU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1">
    <w:name w:val="Normal"/>
    <w:qFormat/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customStyle="1" w:styleId="090DB193DCF44ED08801D906962F999A">
    <w:name w:val="090DB193DCF44ED08801D906962F999A"/>
  </w:style>
  <w:style w:type="paragraph" w:styleId="a">
    <w:name w:val="List Paragraph"/>
    <w:basedOn w:val="a1"/>
    <w:uiPriority w:val="34"/>
    <w:qFormat/>
    <w:pPr>
      <w:numPr>
        <w:numId w:val="1"/>
      </w:numPr>
      <w:spacing w:before="240" w:after="60" w:line="259" w:lineRule="auto"/>
    </w:pPr>
    <w:rPr>
      <w:rFonts w:ascii="Times New Roman" w:eastAsia="Calibri" w:hAnsi="Times New Roman" w:cs="Times New Roman"/>
      <w:kern w:val="0"/>
      <w:lang w:eastAsia="en-US"/>
      <w14:ligatures w14:val="none"/>
    </w:rPr>
  </w:style>
  <w:style w:type="paragraph" w:customStyle="1" w:styleId="4DBB63DF70514C529ACDB60BCCCCA803">
    <w:name w:val="4DBB63DF70514C529ACDB60BCCCCA803"/>
  </w:style>
  <w:style w:type="paragraph" w:customStyle="1" w:styleId="85E5D4EA5EB14F818E8FB9B6AC0D8C91">
    <w:name w:val="85E5D4EA5EB14F818E8FB9B6AC0D8C91"/>
  </w:style>
  <w:style w:type="paragraph" w:styleId="a0">
    <w:name w:val="List Bullet"/>
    <w:basedOn w:val="a"/>
    <w:uiPriority w:val="99"/>
    <w:rsid w:val="00B94B2B"/>
    <w:pPr>
      <w:numPr>
        <w:numId w:val="3"/>
      </w:numPr>
      <w:tabs>
        <w:tab w:val="num" w:pos="360"/>
      </w:tabs>
      <w:ind w:left="1080" w:hanging="360"/>
    </w:pPr>
  </w:style>
  <w:style w:type="paragraph" w:customStyle="1" w:styleId="5FD00AFDC72D45E99E5D270325B18EA0">
    <w:name w:val="5FD00AFDC72D45E99E5D270325B18EA0"/>
  </w:style>
  <w:style w:type="paragraph" w:customStyle="1" w:styleId="A86F2294CF56474B91E52E2506545FC9">
    <w:name w:val="A86F2294CF56474B91E52E2506545FC9"/>
  </w:style>
  <w:style w:type="paragraph" w:customStyle="1" w:styleId="FD2E11678F104E4FB6BECCA8E1A2E609">
    <w:name w:val="FD2E11678F104E4FB6BECCA8E1A2E609"/>
  </w:style>
  <w:style w:type="paragraph" w:customStyle="1" w:styleId="D915E7F972354E3F953EEA5D1207DCF4">
    <w:name w:val="D915E7F972354E3F953EEA5D1207DCF4"/>
  </w:style>
  <w:style w:type="paragraph" w:customStyle="1" w:styleId="FB6F8AA9D82A44468424DF1773794D5E">
    <w:name w:val="FB6F8AA9D82A44468424DF1773794D5E"/>
  </w:style>
  <w:style w:type="paragraph" w:customStyle="1" w:styleId="9DAD3DC289A747F3872903BFD4B40F38">
    <w:name w:val="9DAD3DC289A747F3872903BFD4B40F38"/>
  </w:style>
  <w:style w:type="paragraph" w:customStyle="1" w:styleId="7CC36E5208884F5D8652B49635825A54">
    <w:name w:val="7CC36E5208884F5D8652B49635825A54"/>
  </w:style>
  <w:style w:type="paragraph" w:customStyle="1" w:styleId="C947B1B836944C47974E1A06FD2D5F1D">
    <w:name w:val="C947B1B836944C47974E1A06FD2D5F1D"/>
  </w:style>
  <w:style w:type="paragraph" w:customStyle="1" w:styleId="36F860A230FF4007B5B0B736C303544A">
    <w:name w:val="36F860A230FF4007B5B0B736C303544A"/>
  </w:style>
  <w:style w:type="paragraph" w:customStyle="1" w:styleId="F43244C5A6354522B6E9C1DA50924F31">
    <w:name w:val="F43244C5A6354522B6E9C1DA50924F31"/>
  </w:style>
  <w:style w:type="paragraph" w:customStyle="1" w:styleId="F25F314847B84ED1A9E78FEBCDE71A2C">
    <w:name w:val="F25F314847B84ED1A9E78FEBCDE71A2C"/>
  </w:style>
  <w:style w:type="paragraph" w:customStyle="1" w:styleId="E80A967F0BB544CE98AF0E1465ACAF77">
    <w:name w:val="E80A967F0BB544CE98AF0E1465ACAF77"/>
  </w:style>
  <w:style w:type="paragraph" w:customStyle="1" w:styleId="8F007C3AD78E4D0B82F8F0D6E191EBC9">
    <w:name w:val="8F007C3AD78E4D0B82F8F0D6E191EBC9"/>
  </w:style>
  <w:style w:type="paragraph" w:customStyle="1" w:styleId="B1770BB356BD43199F3747F761F909FE">
    <w:name w:val="B1770BB356BD43199F3747F761F909FE"/>
  </w:style>
  <w:style w:type="paragraph" w:customStyle="1" w:styleId="F46C656C868C4EECAB92D4CDEF3E4149">
    <w:name w:val="F46C656C868C4EECAB92D4CDEF3E4149"/>
  </w:style>
  <w:style w:type="paragraph" w:customStyle="1" w:styleId="5EC9DA01C3CB485B8EB6884EAE20DA86">
    <w:name w:val="5EC9DA01C3CB485B8EB6884EAE20DA86"/>
  </w:style>
  <w:style w:type="paragraph" w:customStyle="1" w:styleId="1B938FC526564979BE758B10BDB08B82">
    <w:name w:val="1B938FC526564979BE758B10BDB08B82"/>
    <w:rsid w:val="00B94B2B"/>
  </w:style>
  <w:style w:type="paragraph" w:customStyle="1" w:styleId="69F9CC2D351E47CB8A934D271FA9813E">
    <w:name w:val="69F9CC2D351E47CB8A934D271FA9813E"/>
    <w:rsid w:val="00B94B2B"/>
  </w:style>
  <w:style w:type="paragraph" w:customStyle="1" w:styleId="5598A41DB4C2418F9BF25B38F9271D56">
    <w:name w:val="5598A41DB4C2418F9BF25B38F9271D56"/>
    <w:rsid w:val="00B94B2B"/>
  </w:style>
  <w:style w:type="character" w:styleId="a5">
    <w:name w:val="Placeholder Text"/>
    <w:basedOn w:val="a2"/>
    <w:uiPriority w:val="99"/>
    <w:semiHidden/>
    <w:rsid w:val="0077506A"/>
    <w:rPr>
      <w:rFonts w:ascii="Times New Roman" w:hAnsi="Times New Roman" w:cs="Times New Roman"/>
      <w:color w:val="808080"/>
    </w:rPr>
  </w:style>
  <w:style w:type="paragraph" w:customStyle="1" w:styleId="B25588BDF3364A24B189C328B40CBA6E">
    <w:name w:val="B25588BDF3364A24B189C328B40CBA6E"/>
    <w:rsid w:val="0077506A"/>
  </w:style>
  <w:style w:type="paragraph" w:customStyle="1" w:styleId="54EB94C0D40C462DA9A2C29B24077F79">
    <w:name w:val="54EB94C0D40C462DA9A2C29B24077F79"/>
    <w:rsid w:val="0077506A"/>
  </w:style>
  <w:style w:type="paragraph" w:customStyle="1" w:styleId="7D081B41603E486FB499D11BB247EB9C">
    <w:name w:val="7D081B41603E486FB499D11BB247EB9C"/>
    <w:rsid w:val="0077506A"/>
  </w:style>
  <w:style w:type="paragraph" w:customStyle="1" w:styleId="A59CBE4404A942479C6CC3B7EBAD4F73">
    <w:name w:val="A59CBE4404A942479C6CC3B7EBAD4F73"/>
    <w:rsid w:val="0077506A"/>
  </w:style>
  <w:style w:type="paragraph" w:customStyle="1" w:styleId="3A7E9CB672924FE59FBBF53868CF589B">
    <w:name w:val="3A7E9CB672924FE59FBBF53868CF589B"/>
    <w:rsid w:val="0077506A"/>
  </w:style>
  <w:style w:type="paragraph" w:customStyle="1" w:styleId="D5659081D7844B8995A14A3D37A3BB7B">
    <w:name w:val="D5659081D7844B8995A14A3D37A3BB7B"/>
    <w:rsid w:val="0077506A"/>
  </w:style>
  <w:style w:type="paragraph" w:customStyle="1" w:styleId="58BC5E5FE97C42F0AE4C0A5457B745A4">
    <w:name w:val="58BC5E5FE97C42F0AE4C0A5457B745A4"/>
    <w:rsid w:val="0077506A"/>
  </w:style>
  <w:style w:type="paragraph" w:customStyle="1" w:styleId="BE72E30FEF6D4C028DA2621388BE4EDF">
    <w:name w:val="BE72E30FEF6D4C028DA2621388BE4EDF"/>
    <w:rsid w:val="0077506A"/>
  </w:style>
  <w:style w:type="paragraph" w:customStyle="1" w:styleId="593AA35BE7F14A00BC8662FE8310A0FA">
    <w:name w:val="593AA35BE7F14A00BC8662FE8310A0FA"/>
    <w:rsid w:val="0077506A"/>
  </w:style>
  <w:style w:type="paragraph" w:customStyle="1" w:styleId="A3648717F5154FAF9DBB59810336F095">
    <w:name w:val="A3648717F5154FAF9DBB59810336F095"/>
    <w:rsid w:val="0077506A"/>
  </w:style>
  <w:style w:type="paragraph" w:customStyle="1" w:styleId="47F11F43A28647D28900DA6F056D15AF">
    <w:name w:val="47F11F43A28647D28900DA6F056D15AF"/>
    <w:rsid w:val="0077506A"/>
  </w:style>
  <w:style w:type="paragraph" w:customStyle="1" w:styleId="9B40B8D7352F44BF8399F124B761DD52">
    <w:name w:val="9B40B8D7352F44BF8399F124B761DD52"/>
    <w:rsid w:val="0077506A"/>
  </w:style>
  <w:style w:type="paragraph" w:customStyle="1" w:styleId="CAE37244772E40D0A1FB3C87932FCC2A">
    <w:name w:val="CAE37244772E40D0A1FB3C87932FCC2A"/>
    <w:rsid w:val="0077506A"/>
  </w:style>
  <w:style w:type="paragraph" w:customStyle="1" w:styleId="C2B72A6EA96948A7A2F7461182C96BBB">
    <w:name w:val="C2B72A6EA96948A7A2F7461182C96BBB"/>
    <w:rsid w:val="0077506A"/>
  </w:style>
  <w:style w:type="paragraph" w:customStyle="1" w:styleId="80579E5F9DDB47FA92401356A69A206D">
    <w:name w:val="80579E5F9DDB47FA92401356A69A206D"/>
    <w:rsid w:val="0077506A"/>
  </w:style>
  <w:style w:type="paragraph" w:customStyle="1" w:styleId="BF3C533FCC0B44B695C742D620A4860E">
    <w:name w:val="BF3C533FCC0B44B695C742D620A4860E"/>
    <w:rsid w:val="0077506A"/>
  </w:style>
  <w:style w:type="paragraph" w:customStyle="1" w:styleId="A9D73CFD4DC643ACB555705624039138">
    <w:name w:val="A9D73CFD4DC643ACB555705624039138"/>
    <w:rsid w:val="0077506A"/>
  </w:style>
  <w:style w:type="paragraph" w:customStyle="1" w:styleId="5C123CD4074C40859584F786C0AC9205">
    <w:name w:val="5C123CD4074C40859584F786C0AC9205"/>
    <w:rsid w:val="0077506A"/>
  </w:style>
  <w:style w:type="paragraph" w:customStyle="1" w:styleId="822E9226F6C54607BF4C466A96B67439">
    <w:name w:val="822E9226F6C54607BF4C466A96B67439"/>
    <w:rsid w:val="0077506A"/>
  </w:style>
  <w:style w:type="paragraph" w:customStyle="1" w:styleId="7F5FF30FC3644383957FE3624598E1B3">
    <w:name w:val="7F5FF30FC3644383957FE3624598E1B3"/>
    <w:rsid w:val="0077506A"/>
  </w:style>
  <w:style w:type="paragraph" w:customStyle="1" w:styleId="531D014D6F5D49FCB66D75911CB5E84F">
    <w:name w:val="531D014D6F5D49FCB66D75911CB5E84F"/>
    <w:rsid w:val="0077506A"/>
  </w:style>
  <w:style w:type="paragraph" w:customStyle="1" w:styleId="06655E4E9ECF4ACA876F0232D3A292A9">
    <w:name w:val="06655E4E9ECF4ACA876F0232D3A292A9"/>
    <w:rsid w:val="0077506A"/>
  </w:style>
  <w:style w:type="paragraph" w:customStyle="1" w:styleId="238A191513304E9C9FE177C21A539CD6">
    <w:name w:val="238A191513304E9C9FE177C21A539CD6"/>
    <w:rsid w:val="0077506A"/>
  </w:style>
  <w:style w:type="paragraph" w:customStyle="1" w:styleId="EB81E6FF4FC145CE8F69068384C02F5A">
    <w:name w:val="EB81E6FF4FC145CE8F69068384C02F5A"/>
    <w:rsid w:val="0077506A"/>
  </w:style>
  <w:style w:type="paragraph" w:customStyle="1" w:styleId="B1EE5964807B46BF96FED013AFCBEA70">
    <w:name w:val="B1EE5964807B46BF96FED013AFCBEA70"/>
    <w:rsid w:val="0077506A"/>
  </w:style>
  <w:style w:type="paragraph" w:customStyle="1" w:styleId="5274A382B00B4FD39FF3E1927106B6AF">
    <w:name w:val="5274A382B00B4FD39FF3E1927106B6AF"/>
    <w:rsid w:val="0077506A"/>
  </w:style>
  <w:style w:type="paragraph" w:customStyle="1" w:styleId="37D96760720648A5B1F662B059311987">
    <w:name w:val="37D96760720648A5B1F662B059311987"/>
    <w:rsid w:val="0077506A"/>
  </w:style>
  <w:style w:type="paragraph" w:customStyle="1" w:styleId="68C8A1457EA945E0B59F4A199BB88CB4">
    <w:name w:val="68C8A1457EA945E0B59F4A199BB88CB4"/>
    <w:rsid w:val="0077506A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5-28T16:20:10.117"/>
    </inkml:context>
    <inkml:brush xml:id="br0">
      <inkml:brushProperty name="width" value="0.10583" units="cm"/>
      <inkml:brushProperty name="height" value="0.10583" units="cm"/>
      <inkml:brushProperty name="color" value="#EE0000"/>
      <inkml:brushProperty name="ignorePressure" value="1"/>
      <inkml:brushProperty name="inkEffects" value="pencil"/>
    </inkml:brush>
  </inkml:definitions>
  <inkml:trace contextRef="#ctx0" brushRef="#br0">14341 1035 0,'-6'41'0,"-10"-1"0,-12 1 0,-10-1 0,-12 0 0,-10-1 0,-11 1 0,-11-1 0,-10-1 0,-11 0 0,-10-1 0,-9-1 0,-11 0 0,-10-1 0,-8-1 0,-10 0 0,-9-2 0,-9 0 0,-8-2 0,-8-1 0,-8-1 0,-7 0 0,-8-2 0,-6-1 0,-7-2 0,-7-1 0,-4-2 0,-7-1 0,-4-1 0,-5-2 0,-4-1 0,-4-2 0,-4-1 0,-2-2 0,-3-1 0,-2-2 0,-2-1 0,-1-2 0,-1-2 0,-1-1 0,1-2 0,0-1 0,1-2 0,1-2 0,2-1 0,2-2 0,1-1 0,5-2 0,3-1 0,4-2 0,4-1 0,4-2 0,6-1 0,5-1 0,6-2 0,6-1 0,7-2 0,6-1 0,8-2 0,7 0 0,7-1 0,9-1 0,9-2 0,8 0 0,9-2 0,9 0 0,10-1 0,9-1 0,10 0 0,10-1 0,11-1 0,10 0 0,10-1 0,11-1 0,10 1 0,12-1 0,10 0 0,12-1 0,10 1 0,12-1 0,10 0 0,12 1 0,10-1 0,12 1 0,10 0 0,12 1 0,10-1 0,11 1 0,10 1 0,10 0 0,11 1 0,10 0 0,10 1 0,9 1 0,10 1 0,9 0 0,9 2 0,8 0 0,9 2 0,9 1 0,7 1 0,7 1 0,8 1 0,6 1 0,7 2 0,6 1 0,6 2 0,5 1 0,6 1 0,4 2 0,4 1 0,4 2 0,3 1 0,5 2 0,1 1 0,2 2 0,2 1 0,1 2 0,1 2 0,0 1 0,1 2 0,-1 1 0,-1 2 0,-1 2 0,-2 1 0,-2 2 0,-3 1 0,-2 2 0,-4 1 0,-4 2 0,-4 1 0,-5 2 0,-4 1 0,-7 1 0,-4 2 0,-7 1 0,-7 2 0,-6 1 0,-8 1 0,-7 1 0,-8 1 0,-8 1 0,-8 2 0,-9 0 0,-9 2 0,-10 0 0,-8 1 0,-10 1 0,-11 1 0,-9 0 0,-10 1 0,-11 0 0,-10 1 0,-11 1 0,-11-1 0,-10 1 0,-12 0 0,-10 1 0,-12-1 0,-10 1 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05-28T16:19:55.450"/>
    </inkml:context>
    <inkml:brush xml:id="br0">
      <inkml:brushProperty name="width" value="0.05" units="cm"/>
      <inkml:brushProperty name="height" value="0.3" units="cm"/>
      <inkml:brushProperty name="color" value="#FF0066"/>
      <inkml:brushProperty name="ignorePressure" value="1"/>
      <inkml:brushProperty name="inkEffects" value="pencil"/>
    </inkml:brush>
  </inkml:definitions>
  <inkml:trace contextRef="#ctx0" brushRef="#br0">0 1,'0'0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5-29T11:02:00.179"/>
    </inkml:context>
    <inkml:brush xml:id="br0">
      <inkml:brushProperty name="width" value="0.035" units="cm"/>
      <inkml:brushProperty name="height" value="0.035" units="cm"/>
      <inkml:brushProperty name="color" value="#FF0066"/>
    </inkml:brush>
  </inkml:definitions>
  <inkml:trace contextRef="#ctx0" brushRef="#br0">1 1 24538,'0'1043'0,"6478"-1043"0,-6478-1043 0,-6478 1043 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5-29T11:04:18.036"/>
    </inkml:context>
    <inkml:brush xml:id="br0">
      <inkml:brushProperty name="width" value="0.5" units="cm"/>
      <inkml:brushProperty name="height" value="1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6191 141 0,'-6191'-141'0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5-29T11:04:48.265"/>
    </inkml:context>
    <inkml:brush xml:id="br0">
      <inkml:brushProperty name="width" value="0.5" units="cm"/>
      <inkml:brushProperty name="height" value="1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71 0,'4850'-71'0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5-29T11:05:09.832"/>
    </inkml:context>
    <inkml:brush xml:id="br0">
      <inkml:brushProperty name="width" value="0.5" units="cm"/>
      <inkml:brushProperty name="height" value="1" units="cm"/>
      <inkml:brushProperty name="color" value="#EF0C4D"/>
      <inkml:brushProperty name="tip" value="rectangle"/>
      <inkml:brushProperty name="rasterOp" value="maskPen"/>
      <inkml:brushProperty name="ignorePressure" value="1"/>
    </inkml:brush>
  </inkml:definitions>
  <inkml:trace contextRef="#ctx0" brushRef="#br0">1 125 0,'5079'-125'0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Custom 27">
      <a:majorFont>
        <a:latin typeface="Times New Roman"/>
        <a:ea typeface=""/>
        <a:cs typeface=""/>
      </a:majorFont>
      <a:minorFont>
        <a:latin typeface="Times New Roman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CoverPageProperties xmlns="http://schemas.microsoft.com/office/2006/coverPageProps">
  <PublishDate/>
  <Abstract/>
  <CompanyAddress>2025 г.</CompanyAddress>
  <CompanyPhone/>
  <CompanyFax/>
  <CompanyEmail/>
</CoverPage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11" ma:contentTypeDescription="Create a new document." ma:contentTypeScope="" ma:versionID="1c2eb7a32e66fb6e4260f3771546a5e2">
  <xsd:schema xmlns:xsd="http://www.w3.org/2001/XMLSchema" xmlns:xs="http://www.w3.org/2001/XMLSchema" xmlns:p="http://schemas.microsoft.com/office/2006/metadata/properties" xmlns:ns2="71af3243-3dd4-4a8d-8c0d-dd76da1f02a5" xmlns:ns3="16c05727-aa75-4e4a-9b5f-8a80a1165891" targetNamespace="http://schemas.microsoft.com/office/2006/metadata/properties" ma:root="true" ma:fieldsID="04e1f6479c48b08974ba73b5ca973489" ns2:_="" ns3:_="">
    <xsd:import namespace="71af3243-3dd4-4a8d-8c0d-dd76da1f02a5"/>
    <xsd:import namespace="16c05727-aa75-4e4a-9b5f-8a80a116589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AutoTags" ma:index="11" nillable="true" ma:displayName="MediaServiceAutoTags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internalName="MediaServiceKeyPoints" ma:readOnly="false">
      <xsd:simpleType>
        <xsd:restriction base="dms:Note">
          <xsd:maxLength value="255"/>
        </xsd:restriction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MediaServiceKeyPoints xmlns="71af3243-3dd4-4a8d-8c0d-dd76da1f02a5" xsi:nil="true"/>
  </documentManagement>
</p:properties>
</file>

<file path=customXml/item5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htt</b:Tag>
    <b:SourceType>InternetSite</b:SourceType>
    <b:Guid>{52361F94-9DB3-4F3F-B0AC-E3622531FCB7}</b:Guid>
    <b:URL>https://putty.org.ru/download</b:URL>
    <b:RefOrder>2</b:RefOrder>
  </b:Source>
  <b:Source>
    <b:Tag>htt1</b:Tag>
    <b:SourceType>InternetSite</b:SourceType>
    <b:Guid>{259A2681-D258-441D-9070-719DB757580A}</b:Guid>
    <b:URL>https://putty.org.ru/download</b:URL>
    <b:RefOrder>3</b:RefOrder>
  </b:Source>
  <b:Source>
    <b:Tag>PuTTY</b:Tag>
    <b:SourceType>InternetSite</b:SourceType>
    <b:Guid>{F23FF46C-C3C6-4518-9F18-E479B8EF1C3D}</b:Guid>
    <b:URL>https://putty.org.ru/download</b:URL>
    <b:RefOrder>1</b:RefOrder>
  </b:Source>
</b:Sourc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121067BC-F367-420E-B918-C835B9BC77A4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36AA1410-41EF-45CE-9265-AB209AF064A8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1af3243-3dd4-4a8d-8c0d-dd76da1f02a5"/>
    <ds:schemaRef ds:uri="16c05727-aa75-4e4a-9b5f-8a80a116589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9B513CFB-6426-4A05-BA6D-DC80AA452849}">
  <ds:schemaRefs>
    <ds:schemaRef ds:uri="http://schemas.microsoft.com/office/2006/metadata/properties"/>
    <ds:schemaRef ds:uri="http://schemas.microsoft.com/office/infopath/2007/PartnerControls"/>
    <ds:schemaRef ds:uri="71af3243-3dd4-4a8d-8c0d-dd76da1f02a5"/>
  </ds:schemaRefs>
</ds:datastoreItem>
</file>

<file path=customXml/itemProps5.xml><?xml version="1.0" encoding="utf-8"?>
<ds:datastoreItem xmlns:ds="http://schemas.openxmlformats.org/officeDocument/2006/customXml" ds:itemID="{A78404E1-9820-4A5B-8F2C-781CDFFD9D0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Создание научно-популярной книги</Template>
  <TotalTime>16794</TotalTime>
  <Pages>233</Pages>
  <Words>33557</Words>
  <Characters>191280</Characters>
  <Application>Microsoft Office Word</Application>
  <DocSecurity>0</DocSecurity>
  <Lines>1594</Lines>
  <Paragraphs>448</Paragraphs>
  <ScaleCrop>false</ScaleCrop>
  <HeadingPairs>
    <vt:vector size="6" baseType="variant">
      <vt:variant>
        <vt:lpstr>Название</vt:lpstr>
      </vt:variant>
      <vt:variant>
        <vt:i4>1</vt:i4>
      </vt:variant>
      <vt:variant>
        <vt:lpstr>Заголовки</vt:lpstr>
      </vt:variant>
      <vt:variant>
        <vt:i4>16</vt:i4>
      </vt:variant>
      <vt:variant>
        <vt:lpstr>Title</vt:lpstr>
      </vt:variant>
      <vt:variant>
        <vt:i4>1</vt:i4>
      </vt:variant>
    </vt:vector>
  </HeadingPairs>
  <TitlesOfParts>
    <vt:vector size="18" baseType="lpstr">
      <vt:lpstr>Лабораторные работы</vt:lpstr>
      <vt:lpstr>    /</vt:lpstr>
      <vt:lpstr>    </vt:lpstr>
      <vt:lpstr>    &lt;Введение&gt;</vt:lpstr>
      <vt:lpstr>&lt;Глава 1&gt;. Создание образа виртуального маршрутизатора vESR Eltex для работы в с</vt:lpstr>
      <vt:lpstr>        &lt;Сводка или ключевые выводы главы&gt;</vt:lpstr>
      <vt:lpstr>&lt;Глава 2&gt;. Почему GNS3, а не EVE-NG?</vt:lpstr>
      <vt:lpstr>        &lt;Сводка или ключевые выводы главы&gt;</vt:lpstr>
      <vt:lpstr>&lt;Глава 3&gt;. Базовая настройка виртуального маршрутизаторе  vESR.</vt:lpstr>
      <vt:lpstr>        &lt;Сводка или ключевые выводы главы&gt;</vt:lpstr>
      <vt:lpstr>&lt;Глава 4&gt;. Настройка сервера DHCP в маршрутизаторе vESR.</vt:lpstr>
      <vt:lpstr>        &lt;Сводка или ключевые выводы главы&gt;</vt:lpstr>
      <vt:lpstr>&lt;Глава 5&gt;. Настройка  NAT(SNAT) для доступа в Интернет в виртуальном маршрутизат</vt:lpstr>
      <vt:lpstr>        &lt;Сводка или ключевые выводы главы&gt;</vt:lpstr>
      <vt:lpstr>Глава 6. Настройка  SSH в виртуальном маршрутизаторе vESR.</vt:lpstr>
      <vt:lpstr>        &lt;Сводка или ключевые выводы главы&gt;</vt:lpstr>
      <vt:lpstr>Глава 7. Настройка  NAT(DNAT) для доступа в Интернет в виртуальном маршрутизатор</vt:lpstr>
      <vt:lpstr/>
    </vt:vector>
  </TitlesOfParts>
  <Manager/>
  <Company/>
  <LinksUpToDate>false</LinksUpToDate>
  <CharactersWithSpaces>224389</CharactersWithSpaces>
  <SharedDoc>false</SharedDoc>
  <HLinks>
    <vt:vector size="78" baseType="variant">
      <vt:variant>
        <vt:i4>1310771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_Toc527049585</vt:lpwstr>
      </vt:variant>
      <vt:variant>
        <vt:i4>1310771</vt:i4>
      </vt:variant>
      <vt:variant>
        <vt:i4>35</vt:i4>
      </vt:variant>
      <vt:variant>
        <vt:i4>0</vt:i4>
      </vt:variant>
      <vt:variant>
        <vt:i4>5</vt:i4>
      </vt:variant>
      <vt:variant>
        <vt:lpwstr/>
      </vt:variant>
      <vt:variant>
        <vt:lpwstr>_Toc527049584</vt:lpwstr>
      </vt:variant>
      <vt:variant>
        <vt:i4>1310771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_Toc527049583</vt:lpwstr>
      </vt:variant>
      <vt:variant>
        <vt:i4>1310771</vt:i4>
      </vt:variant>
      <vt:variant>
        <vt:i4>29</vt:i4>
      </vt:variant>
      <vt:variant>
        <vt:i4>0</vt:i4>
      </vt:variant>
      <vt:variant>
        <vt:i4>5</vt:i4>
      </vt:variant>
      <vt:variant>
        <vt:lpwstr/>
      </vt:variant>
      <vt:variant>
        <vt:lpwstr>_Toc527049582</vt:lpwstr>
      </vt:variant>
      <vt:variant>
        <vt:i4>1310771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_Toc527049581</vt:lpwstr>
      </vt:variant>
      <vt:variant>
        <vt:i4>1310771</vt:i4>
      </vt:variant>
      <vt:variant>
        <vt:i4>23</vt:i4>
      </vt:variant>
      <vt:variant>
        <vt:i4>0</vt:i4>
      </vt:variant>
      <vt:variant>
        <vt:i4>5</vt:i4>
      </vt:variant>
      <vt:variant>
        <vt:lpwstr/>
      </vt:variant>
      <vt:variant>
        <vt:lpwstr>_Toc527049580</vt:lpwstr>
      </vt:variant>
      <vt:variant>
        <vt:i4>1769523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_Toc527049579</vt:lpwstr>
      </vt:variant>
      <vt:variant>
        <vt:i4>1769523</vt:i4>
      </vt:variant>
      <vt:variant>
        <vt:i4>17</vt:i4>
      </vt:variant>
      <vt:variant>
        <vt:i4>0</vt:i4>
      </vt:variant>
      <vt:variant>
        <vt:i4>5</vt:i4>
      </vt:variant>
      <vt:variant>
        <vt:lpwstr/>
      </vt:variant>
      <vt:variant>
        <vt:lpwstr>_Toc527049578</vt:lpwstr>
      </vt:variant>
      <vt:variant>
        <vt:i4>1769523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_Toc527049577</vt:lpwstr>
      </vt:variant>
      <vt:variant>
        <vt:i4>1769523</vt:i4>
      </vt:variant>
      <vt:variant>
        <vt:i4>11</vt:i4>
      </vt:variant>
      <vt:variant>
        <vt:i4>0</vt:i4>
      </vt:variant>
      <vt:variant>
        <vt:i4>5</vt:i4>
      </vt:variant>
      <vt:variant>
        <vt:lpwstr/>
      </vt:variant>
      <vt:variant>
        <vt:lpwstr>_Toc527049576</vt:lpwstr>
      </vt:variant>
      <vt:variant>
        <vt:i4>1769523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_Toc527049575</vt:lpwstr>
      </vt:variant>
      <vt:variant>
        <vt:i4>1769523</vt:i4>
      </vt:variant>
      <vt:variant>
        <vt:i4>5</vt:i4>
      </vt:variant>
      <vt:variant>
        <vt:i4>0</vt:i4>
      </vt:variant>
      <vt:variant>
        <vt:i4>5</vt:i4>
      </vt:variant>
      <vt:variant>
        <vt:lpwstr/>
      </vt:variant>
      <vt:variant>
        <vt:lpwstr>_Toc527049574</vt:lpwstr>
      </vt:variant>
      <vt:variant>
        <vt:i4>1769523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_Toc527049573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Лабораторные работы</dc:title>
  <dc:subject/>
  <dc:creator>Москва</dc:creator>
  <cp:keywords/>
  <dc:description/>
  <cp:lastModifiedBy>Ринат Фахрутдинов</cp:lastModifiedBy>
  <cp:revision>106</cp:revision>
  <cp:lastPrinted>2025-07-01T16:24:00Z</cp:lastPrinted>
  <dcterms:created xsi:type="dcterms:W3CDTF">2025-06-16T08:40:00Z</dcterms:created>
  <dcterms:modified xsi:type="dcterms:W3CDTF">2025-07-02T10:01:00Z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</Properties>
</file>