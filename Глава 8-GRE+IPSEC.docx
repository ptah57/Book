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A3AFB" w14:textId="77777777" w:rsidR="00847CE7" w:rsidRPr="00804FAD" w:rsidRDefault="00847CE7" w:rsidP="00847CE7">
      <w:pPr>
        <w:pStyle w:val="1"/>
      </w:pPr>
      <w:bookmarkStart w:id="0" w:name="_Toc201831917"/>
      <w:r w:rsidRPr="00804FAD">
        <w:t xml:space="preserve">Глава 8. </w:t>
      </w:r>
      <w:proofErr w:type="gramStart"/>
      <w:r w:rsidRPr="00804FAD">
        <w:t>Настройка  GRE</w:t>
      </w:r>
      <w:proofErr w:type="gramEnd"/>
      <w:r w:rsidRPr="00804FAD">
        <w:t>-</w:t>
      </w:r>
      <w:proofErr w:type="spellStart"/>
      <w:r w:rsidRPr="00804FAD">
        <w:t>over</w:t>
      </w:r>
      <w:proofErr w:type="spellEnd"/>
      <w:r w:rsidRPr="00804FAD">
        <w:t xml:space="preserve">-IPSEC в маршрутизаторе </w:t>
      </w:r>
      <w:proofErr w:type="spellStart"/>
      <w:r w:rsidRPr="00804FAD">
        <w:t>vESR</w:t>
      </w:r>
      <w:proofErr w:type="spellEnd"/>
      <w:r w:rsidRPr="00804FAD">
        <w:t>.</w:t>
      </w:r>
      <w:bookmarkEnd w:id="0"/>
    </w:p>
    <w:p w14:paraId="44D59191" w14:textId="77777777" w:rsidR="00847CE7" w:rsidRDefault="00847CE7" w:rsidP="00847CE7">
      <w:r>
        <w:t xml:space="preserve">Цель: </w:t>
      </w:r>
    </w:p>
    <w:p w14:paraId="503E2E2F" w14:textId="77777777" w:rsidR="00847CE7" w:rsidRDefault="00847CE7" w:rsidP="00847CE7">
      <w:r>
        <w:t xml:space="preserve"> создать условия защищенного соединения между удаленными офисами, центральным домашним и </w:t>
      </w:r>
      <w:proofErr w:type="gramStart"/>
      <w:r>
        <w:t>филиальным  через</w:t>
      </w:r>
      <w:proofErr w:type="gramEnd"/>
      <w:r>
        <w:t xml:space="preserve"> Интернет с использованием топологии на с</w:t>
      </w:r>
      <w:r w:rsidRPr="001970CD">
        <w:t>хем</w:t>
      </w:r>
      <w:r>
        <w:t>е</w:t>
      </w:r>
      <w:r w:rsidRPr="001970CD">
        <w:t xml:space="preserve"> </w:t>
      </w:r>
      <w:proofErr w:type="gramStart"/>
      <w:r w:rsidRPr="001970CD">
        <w:t>сети</w:t>
      </w:r>
      <w:proofErr w:type="gramEnd"/>
      <w:r w:rsidRPr="001970CD">
        <w:t xml:space="preserve"> показан</w:t>
      </w:r>
      <w:r>
        <w:t xml:space="preserve">ной на </w:t>
      </w:r>
      <w:hyperlink r:id="rId12" w:history="1">
        <w:r w:rsidRPr="001970CD">
          <w:rPr>
            <w:rStyle w:val="a7"/>
            <w:rFonts w:asciiTheme="minorHAnsi" w:hAnsiTheme="minorHAnsi" w:cstheme="minorBidi"/>
          </w:rPr>
          <w:t xml:space="preserve">Рис </w:t>
        </w:r>
        <w:r>
          <w:rPr>
            <w:rStyle w:val="a7"/>
            <w:rFonts w:asciiTheme="minorHAnsi" w:hAnsiTheme="minorHAnsi" w:cstheme="minorBidi"/>
          </w:rPr>
          <w:t>8</w:t>
        </w:r>
        <w:r w:rsidRPr="001970CD">
          <w:rPr>
            <w:rStyle w:val="a7"/>
            <w:rFonts w:asciiTheme="minorHAnsi" w:hAnsiTheme="minorHAnsi" w:cstheme="minorBidi"/>
          </w:rPr>
          <w:t>.1</w:t>
        </w:r>
      </w:hyperlink>
      <w:r>
        <w:t xml:space="preserve">. </w:t>
      </w:r>
      <w:r w:rsidRPr="00B91840">
        <w:t>Подготовить виртуальный маршрутизатор v</w:t>
      </w:r>
      <w:proofErr w:type="spellStart"/>
      <w:r>
        <w:rPr>
          <w:lang w:val="en-US"/>
        </w:rPr>
        <w:t>esr</w:t>
      </w:r>
      <w:proofErr w:type="spellEnd"/>
      <w:r w:rsidRPr="00B91840">
        <w:t xml:space="preserve"> для работы в симуляторе GNS3 с </w:t>
      </w:r>
      <w:r w:rsidRPr="00F16443">
        <w:t>для организации защищённого соединения</w:t>
      </w:r>
      <w:r>
        <w:t xml:space="preserve"> тоннелем с использованием комбинации протоколов </w:t>
      </w:r>
      <w:r>
        <w:rPr>
          <w:lang w:val="en-US"/>
        </w:rPr>
        <w:t>GRE</w:t>
      </w:r>
      <w:r w:rsidRPr="00F16443">
        <w:t xml:space="preserve"> </w:t>
      </w:r>
      <w:r>
        <w:t xml:space="preserve">и </w:t>
      </w:r>
      <w:r>
        <w:rPr>
          <w:lang w:val="en-US"/>
        </w:rPr>
        <w:t>IPSEC</w:t>
      </w:r>
      <w:r w:rsidRPr="00B91840">
        <w:t xml:space="preserve">. </w:t>
      </w:r>
    </w:p>
    <w:p w14:paraId="7C7E97FD" w14:textId="77777777" w:rsidR="00847CE7" w:rsidRDefault="00847CE7" w:rsidP="00847CE7"/>
    <w:p w14:paraId="1F99B9BA" w14:textId="77777777" w:rsidR="00847CE7" w:rsidRDefault="00847CE7" w:rsidP="00847CE7">
      <w:pPr>
        <w:keepNext/>
      </w:pPr>
      <w:r>
        <w:rPr>
          <w:noProof/>
        </w:rPr>
        <w:drawing>
          <wp:inline distT="0" distB="0" distL="0" distR="0" wp14:anchorId="4E8AD048" wp14:editId="3E652FF3">
            <wp:extent cx="4356000" cy="2413526"/>
            <wp:effectExtent l="0" t="0" r="6985" b="6350"/>
            <wp:docPr id="189364004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0048" name="Рисунок 18936400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24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EF0" w14:textId="77777777" w:rsidR="00847CE7" w:rsidRPr="00B21A5B" w:rsidRDefault="00847CE7" w:rsidP="00847CE7">
      <w:pPr>
        <w:pStyle w:val="aff4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Тоннель </w:t>
      </w:r>
      <w:r>
        <w:rPr>
          <w:lang w:val="en-US"/>
        </w:rPr>
        <w:t>GRE</w:t>
      </w:r>
      <w:r w:rsidRPr="00B21A5B">
        <w:t>.</w:t>
      </w:r>
    </w:p>
    <w:p w14:paraId="53EDBA22" w14:textId="77777777" w:rsidR="00847CE7" w:rsidRPr="00FE49FC" w:rsidRDefault="00847CE7" w:rsidP="00847CE7"/>
    <w:p w14:paraId="620A883C" w14:textId="77777777" w:rsidR="00847CE7" w:rsidRPr="00F16443" w:rsidRDefault="00847CE7" w:rsidP="00847CE7">
      <w:r w:rsidRPr="00F16443">
        <w:rPr>
          <w:b/>
          <w:bCs/>
        </w:rPr>
        <w:t>GRE (</w:t>
      </w:r>
      <w:proofErr w:type="spellStart"/>
      <w:r w:rsidRPr="00F16443">
        <w:rPr>
          <w:b/>
          <w:bCs/>
        </w:rPr>
        <w:t>Generic</w:t>
      </w:r>
      <w:proofErr w:type="spellEnd"/>
      <w:r w:rsidRPr="00F16443">
        <w:rPr>
          <w:b/>
          <w:bCs/>
        </w:rPr>
        <w:t xml:space="preserve"> </w:t>
      </w:r>
      <w:proofErr w:type="spellStart"/>
      <w:r w:rsidRPr="00F16443">
        <w:rPr>
          <w:b/>
          <w:bCs/>
        </w:rPr>
        <w:t>Routing</w:t>
      </w:r>
      <w:proofErr w:type="spellEnd"/>
      <w:r w:rsidRPr="00F16443">
        <w:rPr>
          <w:b/>
          <w:bCs/>
        </w:rPr>
        <w:t xml:space="preserve"> </w:t>
      </w:r>
      <w:proofErr w:type="spellStart"/>
      <w:r w:rsidRPr="00F16443">
        <w:rPr>
          <w:b/>
          <w:bCs/>
        </w:rPr>
        <w:t>Encapsulation</w:t>
      </w:r>
      <w:proofErr w:type="spellEnd"/>
      <w:r w:rsidRPr="00F16443">
        <w:rPr>
          <w:b/>
          <w:bCs/>
        </w:rPr>
        <w:t>) применяется для туннелирования сетевых пакетов</w:t>
      </w:r>
      <w:r w:rsidRPr="00F16443">
        <w:t xml:space="preserve">. Он позволяет «завернуть» любой сетевой трафик (IP, не-IP, даже </w:t>
      </w:r>
      <w:proofErr w:type="spellStart"/>
      <w:r w:rsidRPr="00F16443">
        <w:t>мультикаст</w:t>
      </w:r>
      <w:proofErr w:type="spellEnd"/>
      <w:r w:rsidRPr="00F16443">
        <w:t>) в отдельный туннель и передать его через сеть, которая этот трафик сама по себе не поддерживает. </w:t>
      </w:r>
      <w:hyperlink r:id="rId14" w:tgtFrame="_blank" w:history="1">
        <w:r w:rsidRPr="00F16443">
          <w:rPr>
            <w:rStyle w:val="a7"/>
            <w:rFonts w:asciiTheme="minorHAnsi" w:hAnsiTheme="minorHAnsi" w:cstheme="minorBidi"/>
          </w:rPr>
          <w:t>ru.wikipedia.org*</w:t>
        </w:r>
        <w:proofErr w:type="spellStart"/>
      </w:hyperlink>
      <w:hyperlink r:id="rId15" w:tgtFrame="_blank" w:history="1">
        <w:r w:rsidRPr="00F16443">
          <w:rPr>
            <w:rStyle w:val="a7"/>
            <w:rFonts w:asciiTheme="minorHAnsi" w:hAnsiTheme="minorHAnsi" w:cstheme="minorBidi"/>
          </w:rPr>
          <w:t>arenda-</w:t>
        </w:r>
        <w:proofErr w:type="gramStart"/>
        <w:r w:rsidRPr="00F16443">
          <w:rPr>
            <w:rStyle w:val="a7"/>
            <w:rFonts w:asciiTheme="minorHAnsi" w:hAnsiTheme="minorHAnsi" w:cstheme="minorBidi"/>
          </w:rPr>
          <w:t>server.cloud</w:t>
        </w:r>
        <w:proofErr w:type="spellEnd"/>
        <w:proofErr w:type="gramEnd"/>
      </w:hyperlink>
    </w:p>
    <w:p w14:paraId="4919567D" w14:textId="77777777" w:rsidR="00847CE7" w:rsidRPr="00F16443" w:rsidRDefault="00847CE7" w:rsidP="00847CE7">
      <w:r w:rsidRPr="00F16443">
        <w:rPr>
          <w:b/>
          <w:bCs/>
        </w:rPr>
        <w:t>Некоторые области применения GRE:</w:t>
      </w:r>
    </w:p>
    <w:p w14:paraId="6C17DA71" w14:textId="77777777" w:rsidR="00847CE7" w:rsidRPr="00F16443" w:rsidRDefault="00847CE7" w:rsidP="00847CE7">
      <w:pPr>
        <w:numPr>
          <w:ilvl w:val="0"/>
          <w:numId w:val="62"/>
        </w:numPr>
      </w:pPr>
      <w:r w:rsidRPr="00F16443">
        <w:rPr>
          <w:b/>
          <w:bCs/>
        </w:rPr>
        <w:t>Соединение частных сетей через интернет</w:t>
      </w:r>
      <w:r w:rsidRPr="00F16443">
        <w:t>. Например, если есть два офиса с приватной подсетью, а между ними только интернет. GRE позволяет «сшить» их в одну виртуальную сеть, даже если нет возможности поднять полноценный VPN.</w:t>
      </w:r>
    </w:p>
    <w:p w14:paraId="6A240381" w14:textId="77777777" w:rsidR="00847CE7" w:rsidRPr="00F16443" w:rsidRDefault="00847CE7" w:rsidP="00847CE7">
      <w:pPr>
        <w:numPr>
          <w:ilvl w:val="0"/>
          <w:numId w:val="62"/>
        </w:numPr>
      </w:pPr>
      <w:proofErr w:type="spellStart"/>
      <w:r w:rsidRPr="00F16443">
        <w:rPr>
          <w:b/>
          <w:bCs/>
        </w:rPr>
        <w:t>Прокидывание</w:t>
      </w:r>
      <w:proofErr w:type="spellEnd"/>
      <w:r w:rsidRPr="00F16443">
        <w:rPr>
          <w:b/>
          <w:bCs/>
        </w:rPr>
        <w:t xml:space="preserve"> нестандартных протоколов</w:t>
      </w:r>
      <w:r w:rsidRPr="00F16443">
        <w:t xml:space="preserve">. Некоторые протоколы (например, OSPF, EIGRP, </w:t>
      </w:r>
      <w:proofErr w:type="spellStart"/>
      <w:r w:rsidRPr="00F16443">
        <w:t>мультикаст</w:t>
      </w:r>
      <w:proofErr w:type="spellEnd"/>
      <w:r w:rsidRPr="00F16443">
        <w:t>) не проходят через NAT или блокируются провайдерами. GRE-туннель позволяет «завернуть» их в IP-пакеты и передать через любую сеть.</w:t>
      </w:r>
    </w:p>
    <w:p w14:paraId="02A75FC8" w14:textId="77777777" w:rsidR="00847CE7" w:rsidRPr="00F16443" w:rsidRDefault="00847CE7" w:rsidP="00847CE7">
      <w:pPr>
        <w:numPr>
          <w:ilvl w:val="0"/>
          <w:numId w:val="62"/>
        </w:numPr>
      </w:pPr>
      <w:r w:rsidRPr="00F16443">
        <w:rPr>
          <w:b/>
          <w:bCs/>
        </w:rPr>
        <w:t>Организация «серых» прокси и дорвеев</w:t>
      </w:r>
      <w:r w:rsidRPr="00F16443">
        <w:t xml:space="preserve">. GRE-туннели помогают подменить IP, быстро развернуть инфраструктуру для тестов, </w:t>
      </w:r>
      <w:proofErr w:type="spellStart"/>
      <w:r w:rsidRPr="00F16443">
        <w:t>парсинга</w:t>
      </w:r>
      <w:proofErr w:type="spellEnd"/>
      <w:r w:rsidRPr="00F16443">
        <w:t>, обхода блокировок.</w:t>
      </w:r>
    </w:p>
    <w:p w14:paraId="6A122F0E" w14:textId="77777777" w:rsidR="00847CE7" w:rsidRPr="00F16443" w:rsidRDefault="00847CE7" w:rsidP="00847CE7">
      <w:pPr>
        <w:numPr>
          <w:ilvl w:val="0"/>
          <w:numId w:val="62"/>
        </w:numPr>
      </w:pPr>
      <w:r w:rsidRPr="00F16443">
        <w:rPr>
          <w:b/>
          <w:bCs/>
        </w:rPr>
        <w:t>Разделение сетей и маршрутизация</w:t>
      </w:r>
      <w:r w:rsidRPr="00F16443">
        <w:t>. GRE позволяет строить сложные маршруты между дата-центрами, филиалами, облаками, когда стандартных средств мало или они неудобны.</w:t>
      </w:r>
    </w:p>
    <w:p w14:paraId="56A41D27" w14:textId="77777777" w:rsidR="00847CE7" w:rsidRDefault="00847CE7" w:rsidP="00847CE7"/>
    <w:p w14:paraId="70FF55AE" w14:textId="77777777" w:rsidR="00847CE7" w:rsidRPr="00624C92" w:rsidRDefault="00847CE7" w:rsidP="00847CE7">
      <w:r w:rsidRPr="006B0D62">
        <w:t>Настройка GRE</w:t>
      </w:r>
      <w:r w:rsidRPr="00624C92">
        <w:t>:</w:t>
      </w:r>
    </w:p>
    <w:p w14:paraId="0E86DF5D" w14:textId="77777777" w:rsidR="00847CE7" w:rsidRPr="00624C92" w:rsidRDefault="00847CE7" w:rsidP="00847CE7"/>
    <w:p w14:paraId="67339CAB" w14:textId="77777777" w:rsidR="00847CE7" w:rsidRPr="006B0D62" w:rsidRDefault="00847CE7" w:rsidP="00847CE7">
      <w:r w:rsidRPr="006B0D62">
        <w:t>В v</w:t>
      </w:r>
      <w:proofErr w:type="spellStart"/>
      <w:r>
        <w:rPr>
          <w:lang w:val="en-US"/>
        </w:rPr>
        <w:t>esr</w:t>
      </w:r>
      <w:proofErr w:type="spellEnd"/>
      <w:r w:rsidRPr="006B0D62">
        <w:t xml:space="preserve"> реализованы </w:t>
      </w:r>
      <w:r w:rsidRPr="006B0D62">
        <w:rPr>
          <w:b/>
          <w:bCs/>
        </w:rPr>
        <w:t>статические неуправляемые GRE-туннели</w:t>
      </w:r>
      <w:r w:rsidRPr="006B0D62">
        <w:t>, которые создаются вручную на локальном и удалённом узлах. Некоторые шаги для настройки:</w:t>
      </w:r>
    </w:p>
    <w:p w14:paraId="420E3A91" w14:textId="77777777" w:rsidR="00847CE7" w:rsidRPr="006B0D62" w:rsidRDefault="00847CE7" w:rsidP="00847CE7">
      <w:pPr>
        <w:numPr>
          <w:ilvl w:val="0"/>
          <w:numId w:val="63"/>
        </w:numPr>
      </w:pPr>
      <w:r w:rsidRPr="006B0D62">
        <w:rPr>
          <w:b/>
          <w:bCs/>
        </w:rPr>
        <w:t>Создание туннеля</w:t>
      </w:r>
      <w:r w:rsidRPr="006B0D62">
        <w:t> с указанием IP-адресов интерфейсов, граничащих с WAN.</w:t>
      </w:r>
    </w:p>
    <w:p w14:paraId="36E99C7A" w14:textId="77777777" w:rsidR="00847CE7" w:rsidRPr="006B0D62" w:rsidRDefault="00847CE7" w:rsidP="00847CE7">
      <w:pPr>
        <w:numPr>
          <w:ilvl w:val="0"/>
          <w:numId w:val="63"/>
        </w:numPr>
      </w:pPr>
      <w:r w:rsidRPr="006B0D62">
        <w:rPr>
          <w:b/>
          <w:bCs/>
        </w:rPr>
        <w:t>Назначение IP-адреса туннеля</w:t>
      </w:r>
      <w:r w:rsidRPr="006B0D62">
        <w:t> на локальной стороне.</w:t>
      </w:r>
    </w:p>
    <w:p w14:paraId="3B24B8F5" w14:textId="77777777" w:rsidR="00847CE7" w:rsidRPr="006B0D62" w:rsidRDefault="00847CE7" w:rsidP="00847CE7">
      <w:pPr>
        <w:numPr>
          <w:ilvl w:val="0"/>
          <w:numId w:val="63"/>
        </w:numPr>
      </w:pPr>
      <w:r w:rsidRPr="006B0D62">
        <w:rPr>
          <w:b/>
          <w:bCs/>
        </w:rPr>
        <w:t>Принадлежность туннеля к зоне безопасности</w:t>
      </w:r>
      <w:r w:rsidRPr="006B0D62">
        <w:t xml:space="preserve">, чтобы можно было создать правила для прохождения трафика в </w:t>
      </w:r>
      <w:proofErr w:type="spellStart"/>
      <w:r w:rsidRPr="006B0D62">
        <w:t>firewall</w:t>
      </w:r>
      <w:proofErr w:type="spellEnd"/>
      <w:r w:rsidRPr="006B0D62">
        <w:t>.</w:t>
      </w:r>
    </w:p>
    <w:p w14:paraId="0AD8512B" w14:textId="77777777" w:rsidR="00847CE7" w:rsidRPr="006B0D62" w:rsidRDefault="00847CE7" w:rsidP="00847CE7">
      <w:pPr>
        <w:numPr>
          <w:ilvl w:val="0"/>
          <w:numId w:val="63"/>
        </w:numPr>
      </w:pPr>
      <w:r w:rsidRPr="006B0D62">
        <w:rPr>
          <w:b/>
          <w:bCs/>
        </w:rPr>
        <w:t>Включение туннеля</w:t>
      </w:r>
      <w:r w:rsidRPr="006B0D62">
        <w:t>.</w:t>
      </w:r>
    </w:p>
    <w:p w14:paraId="27AEA102" w14:textId="77777777" w:rsidR="00847CE7" w:rsidRPr="006B0D62" w:rsidRDefault="00847CE7" w:rsidP="00847CE7">
      <w:pPr>
        <w:numPr>
          <w:ilvl w:val="0"/>
          <w:numId w:val="63"/>
        </w:numPr>
      </w:pPr>
      <w:r w:rsidRPr="006B0D62">
        <w:rPr>
          <w:b/>
          <w:bCs/>
        </w:rPr>
        <w:t>Создание маршрута</w:t>
      </w:r>
      <w:r w:rsidRPr="006B0D62">
        <w:t> до локальной сети партнёра, где в качестве интерфейса назначения указан ранее созданный туннель GRE.</w:t>
      </w:r>
    </w:p>
    <w:p w14:paraId="7163A104" w14:textId="77777777" w:rsidR="00847CE7" w:rsidRDefault="00847CE7" w:rsidP="00847CE7">
      <w:r w:rsidRPr="006B0D62">
        <w:lastRenderedPageBreak/>
        <w:t> </w:t>
      </w:r>
      <w:hyperlink r:id="rId16" w:tgtFrame="_blank" w:history="1">
        <w:r w:rsidRPr="006B0D62">
          <w:rPr>
            <w:rStyle w:val="a7"/>
            <w:rFonts w:asciiTheme="minorHAnsi" w:hAnsiTheme="minorHAnsi" w:cstheme="minorBidi"/>
          </w:rPr>
          <w:t>ELTEXcm.ru</w:t>
        </w:r>
      </w:hyperlink>
      <w:hyperlink r:id="rId17" w:tgtFrame="_blank" w:history="1">
        <w:r w:rsidRPr="006B0D62">
          <w:rPr>
            <w:rStyle w:val="a7"/>
            <w:rFonts w:asciiTheme="minorHAnsi" w:hAnsiTheme="minorHAnsi" w:cstheme="minorBidi"/>
          </w:rPr>
          <w:t>mcgrp.ru</w:t>
        </w:r>
      </w:hyperlink>
    </w:p>
    <w:p w14:paraId="162507BF" w14:textId="77777777" w:rsidR="00847CE7" w:rsidRPr="006B0D62" w:rsidRDefault="00847CE7" w:rsidP="00847CE7"/>
    <w:p w14:paraId="25A6F671" w14:textId="77777777" w:rsidR="00847CE7" w:rsidRPr="00624C92" w:rsidRDefault="00847CE7" w:rsidP="00847CE7">
      <w:r w:rsidRPr="006B0D62">
        <w:t>Настройка IPSec</w:t>
      </w:r>
      <w:r w:rsidRPr="00624C92">
        <w:t>:</w:t>
      </w:r>
    </w:p>
    <w:p w14:paraId="11490E8B" w14:textId="77777777" w:rsidR="00847CE7" w:rsidRPr="00624C92" w:rsidRDefault="00847CE7" w:rsidP="00847CE7"/>
    <w:p w14:paraId="3ABF9488" w14:textId="77777777" w:rsidR="00847CE7" w:rsidRPr="006B0D62" w:rsidRDefault="00847CE7" w:rsidP="00847CE7">
      <w:r w:rsidRPr="006B0D62">
        <w:t xml:space="preserve">Для защиты GRE-туннеля в </w:t>
      </w:r>
      <w:proofErr w:type="spellStart"/>
      <w:r w:rsidRPr="006B0D62">
        <w:t>vESR</w:t>
      </w:r>
      <w:proofErr w:type="spellEnd"/>
      <w:r w:rsidRPr="006B0D62">
        <w:t xml:space="preserve"> необходимо настроить </w:t>
      </w:r>
      <w:r w:rsidRPr="006B0D62">
        <w:rPr>
          <w:b/>
          <w:bCs/>
        </w:rPr>
        <w:t>профиль параметров безопасности для IPSec-туннеля</w:t>
      </w:r>
      <w:r w:rsidRPr="006B0D62">
        <w:t xml:space="preserve">. В профиле указываются алгоритм шифрования (например, AES 128 </w:t>
      </w:r>
      <w:proofErr w:type="spellStart"/>
      <w:r w:rsidRPr="006B0D62">
        <w:t>bit</w:t>
      </w:r>
      <w:proofErr w:type="spellEnd"/>
      <w:r w:rsidRPr="006B0D62">
        <w:t>) и алгоритм аутентификации (например, MD5). </w:t>
      </w:r>
      <w:hyperlink r:id="rId18" w:tgtFrame="_blank" w:history="1">
        <w:r w:rsidRPr="006B0D62">
          <w:rPr>
            <w:rStyle w:val="a7"/>
            <w:rFonts w:asciiTheme="minorHAnsi" w:hAnsiTheme="minorHAnsi" w:cstheme="minorBidi"/>
          </w:rPr>
          <w:t>tenea.ru</w:t>
        </w:r>
      </w:hyperlink>
      <w:hyperlink r:id="rId19" w:tgtFrame="_blank" w:history="1">
        <w:r w:rsidRPr="006B0D62">
          <w:rPr>
            <w:rStyle w:val="a7"/>
            <w:rFonts w:asciiTheme="minorHAnsi" w:hAnsiTheme="minorHAnsi" w:cstheme="minorBidi"/>
          </w:rPr>
          <w:t>ELTEXcm.ru</w:t>
        </w:r>
      </w:hyperlink>
    </w:p>
    <w:p w14:paraId="62B1FB6C" w14:textId="77777777" w:rsidR="00847CE7" w:rsidRPr="006B0D62" w:rsidRDefault="00847CE7" w:rsidP="00847CE7">
      <w:r w:rsidRPr="006B0D62">
        <w:t>Также нужно создать </w:t>
      </w:r>
      <w:r w:rsidRPr="006B0D62">
        <w:rPr>
          <w:b/>
          <w:bCs/>
        </w:rPr>
        <w:t>политику для IPSec-туннеля</w:t>
      </w:r>
      <w:r w:rsidRPr="006B0D62">
        <w:t>, которая указывает список профилей, по которым могут согласовываться узлы. </w:t>
      </w:r>
      <w:hyperlink r:id="rId20" w:tgtFrame="_blank" w:history="1">
        <w:r w:rsidRPr="006B0D62">
          <w:rPr>
            <w:rStyle w:val="a7"/>
            <w:rFonts w:asciiTheme="minorHAnsi" w:hAnsiTheme="minorHAnsi" w:cstheme="minorBidi"/>
          </w:rPr>
          <w:t>tenea.ru</w:t>
        </w:r>
      </w:hyperlink>
      <w:hyperlink r:id="rId21" w:tgtFrame="_blank" w:history="1">
        <w:r w:rsidRPr="006B0D62">
          <w:rPr>
            <w:rStyle w:val="a7"/>
            <w:rFonts w:asciiTheme="minorHAnsi" w:hAnsiTheme="minorHAnsi" w:cstheme="minorBidi"/>
          </w:rPr>
          <w:t>ELTEXcm.ru</w:t>
        </w:r>
      </w:hyperlink>
    </w:p>
    <w:p w14:paraId="61074C27" w14:textId="77777777" w:rsidR="00847CE7" w:rsidRDefault="00847CE7" w:rsidP="00847CE7">
      <w:r w:rsidRPr="006B0D62">
        <w:t>После этого можно создать </w:t>
      </w:r>
      <w:r w:rsidRPr="006B0D62">
        <w:rPr>
          <w:b/>
          <w:bCs/>
        </w:rPr>
        <w:t>IPSec-туннель</w:t>
      </w:r>
      <w:r w:rsidRPr="006B0D62">
        <w:t>, указав шлюз IKE-протокола, политику IPSec-туннеля, режим обмена ключами и способ установления соединения. </w:t>
      </w:r>
      <w:hyperlink r:id="rId22" w:tgtFrame="_blank" w:history="1">
        <w:r w:rsidRPr="006B0D62">
          <w:rPr>
            <w:rStyle w:val="a7"/>
            <w:rFonts w:asciiTheme="minorHAnsi" w:hAnsiTheme="minorHAnsi" w:cstheme="minorBidi"/>
          </w:rPr>
          <w:t>tenea.ru</w:t>
        </w:r>
      </w:hyperlink>
      <w:hyperlink r:id="rId23" w:tgtFrame="_blank" w:history="1">
        <w:r w:rsidRPr="006B0D62">
          <w:rPr>
            <w:rStyle w:val="a7"/>
            <w:rFonts w:asciiTheme="minorHAnsi" w:hAnsiTheme="minorHAnsi" w:cstheme="minorBidi"/>
          </w:rPr>
          <w:t>ELTEXcm.ru</w:t>
        </w:r>
      </w:hyperlink>
      <w:r>
        <w:t xml:space="preserve">. </w:t>
      </w:r>
      <w:r w:rsidRPr="006B0D62">
        <w:t>В документации ESR-</w:t>
      </w:r>
      <w:proofErr w:type="spellStart"/>
      <w:r w:rsidRPr="006B0D62">
        <w:t>series</w:t>
      </w:r>
      <w:proofErr w:type="spellEnd"/>
      <w:r w:rsidRPr="006B0D62">
        <w:t xml:space="preserve"> (например, версии 1.23) описан пример настройки </w:t>
      </w:r>
      <w:r w:rsidRPr="006B0D62">
        <w:rPr>
          <w:b/>
          <w:bCs/>
        </w:rPr>
        <w:t xml:space="preserve">GRE </w:t>
      </w:r>
      <w:proofErr w:type="spellStart"/>
      <w:r w:rsidRPr="006B0D62">
        <w:rPr>
          <w:b/>
          <w:bCs/>
        </w:rPr>
        <w:t>over</w:t>
      </w:r>
      <w:proofErr w:type="spellEnd"/>
      <w:r w:rsidRPr="006B0D62">
        <w:rPr>
          <w:b/>
          <w:bCs/>
        </w:rPr>
        <w:t xml:space="preserve"> IPSec-туннеля</w:t>
      </w:r>
      <w:r w:rsidRPr="006B0D62">
        <w:t> между двумя узлами. В конфигурации используются статические GRE-туннели и IPSec, при этом параметры туннеля для обеих сторон должны быть взаимосогласованными. </w:t>
      </w:r>
      <w:hyperlink r:id="rId24" w:tgtFrame="_blank" w:history="1">
        <w:r w:rsidRPr="006B0D62">
          <w:rPr>
            <w:rStyle w:val="a7"/>
            <w:rFonts w:asciiTheme="minorHAnsi" w:hAnsiTheme="minorHAnsi" w:cstheme="minorBidi"/>
          </w:rPr>
          <w:t>docs.eltex-co.ru</w:t>
        </w:r>
      </w:hyperlink>
      <w:hyperlink r:id="rId25" w:tgtFrame="_blank" w:history="1">
        <w:r w:rsidRPr="006B0D62">
          <w:rPr>
            <w:rStyle w:val="a7"/>
            <w:rFonts w:asciiTheme="minorHAnsi" w:hAnsiTheme="minorHAnsi" w:cstheme="minorBidi"/>
          </w:rPr>
          <w:t>docs.eltex-o.ru</w:t>
        </w:r>
      </w:hyperlink>
      <w:hyperlink r:id="rId26" w:tgtFrame="_blank" w:history="1">
        <w:r w:rsidRPr="006B0D62">
          <w:rPr>
            <w:rStyle w:val="a7"/>
            <w:rFonts w:asciiTheme="minorHAnsi" w:hAnsiTheme="minorHAnsi" w:cstheme="minorBidi"/>
          </w:rPr>
          <w:t>sysahelper.gitbook.io</w:t>
        </w:r>
      </w:hyperlink>
      <w:r w:rsidRPr="00FE49FC">
        <w:t xml:space="preserve">, </w:t>
      </w:r>
      <w:r>
        <w:t>в</w:t>
      </w:r>
      <w:r w:rsidRPr="007C38C8">
        <w:t xml:space="preserve"> маршрутизаторе  ESR  реализованы  статические  неуправляемые  GRE-туннели, то есть туннели создаются вручную путем конфигурирования на локальном и удаленном узлах.</w:t>
      </w:r>
    </w:p>
    <w:p w14:paraId="70015FEA" w14:textId="77777777" w:rsidR="00847CE7" w:rsidRDefault="00847CE7" w:rsidP="00847CE7"/>
    <w:p w14:paraId="7FC9757C" w14:textId="77777777" w:rsidR="00847CE7" w:rsidRDefault="00847CE7" w:rsidP="00847CE7">
      <w:r w:rsidRPr="007C38C8">
        <w:t xml:space="preserve">Решение: </w:t>
      </w:r>
    </w:p>
    <w:p w14:paraId="6EAD2263" w14:textId="77777777" w:rsidR="00847CE7" w:rsidRDefault="00847CE7" w:rsidP="00847CE7">
      <w:r w:rsidRPr="007C38C8">
        <w:t xml:space="preserve">    </w:t>
      </w:r>
    </w:p>
    <w:p w14:paraId="030D120D" w14:textId="77777777" w:rsidR="00847CE7" w:rsidRPr="00624C92" w:rsidRDefault="00847CE7" w:rsidP="00847CE7">
      <w:r>
        <w:t>Д</w:t>
      </w:r>
      <w:r w:rsidRPr="007C38C8">
        <w:t>ля туннелирования трафика протокол</w:t>
      </w:r>
      <w:r>
        <w:t>а</w:t>
      </w:r>
      <w:r w:rsidRPr="007C38C8">
        <w:t xml:space="preserve"> </w:t>
      </w:r>
      <w:proofErr w:type="gramStart"/>
      <w:r w:rsidRPr="007C38C8">
        <w:t>GRE</w:t>
      </w:r>
      <w:r>
        <w:t xml:space="preserve"> </w:t>
      </w:r>
      <w:r w:rsidRPr="007C38C8">
        <w:t xml:space="preserve"> в</w:t>
      </w:r>
      <w:proofErr w:type="gramEnd"/>
      <w:r w:rsidRPr="007C38C8">
        <w:t xml:space="preserve"> </w:t>
      </w:r>
      <w:proofErr w:type="gramStart"/>
      <w:r>
        <w:t xml:space="preserve">настройках </w:t>
      </w:r>
      <w:r w:rsidRPr="007C38C8">
        <w:t xml:space="preserve"> локального</w:t>
      </w:r>
      <w:proofErr w:type="gramEnd"/>
      <w:r w:rsidRPr="007C38C8">
        <w:t xml:space="preserve"> шлюза для туннеля используется IP-адрес </w:t>
      </w:r>
      <w:r>
        <w:t xml:space="preserve">10.10.10.2, а </w:t>
      </w:r>
      <w:r w:rsidRPr="007C38C8">
        <w:t>в качестве удаленного шлюза для туннеля используется IP-адрес 1</w:t>
      </w:r>
      <w:r>
        <w:t xml:space="preserve">0.10.20.2. </w:t>
      </w:r>
      <w:r w:rsidRPr="007C38C8">
        <w:t xml:space="preserve"> IP-адрес </w:t>
      </w:r>
      <w:r>
        <w:t xml:space="preserve">самого </w:t>
      </w:r>
      <w:r w:rsidRPr="007C38C8">
        <w:t xml:space="preserve">туннеля на локальной стороне </w:t>
      </w:r>
      <w:r>
        <w:t>назначен 192.168.1.</w:t>
      </w:r>
      <w:r w:rsidRPr="007C38C8">
        <w:t>1</w:t>
      </w:r>
      <w:r w:rsidRPr="00D15DDA">
        <w:t>00</w:t>
      </w:r>
      <w:r w:rsidRPr="007C38C8">
        <w:t xml:space="preserve">/24.  </w:t>
      </w:r>
      <w:r>
        <w:t xml:space="preserve">На стороне удаленного филиала </w:t>
      </w:r>
      <w:r>
        <w:rPr>
          <w:lang w:val="en-US"/>
        </w:rPr>
        <w:t>IP</w:t>
      </w:r>
      <w:r w:rsidRPr="007B3AC2">
        <w:t xml:space="preserve"> </w:t>
      </w:r>
      <w:r>
        <w:t>адрес самого туннеля будет 192.168.1</w:t>
      </w:r>
      <w:r w:rsidRPr="00D15DDA">
        <w:t>00</w:t>
      </w:r>
      <w:r>
        <w:t>.2/24.</w:t>
      </w:r>
    </w:p>
    <w:p w14:paraId="277A275C" w14:textId="77777777" w:rsidR="00847CE7" w:rsidRPr="00624C92" w:rsidRDefault="00847CE7" w:rsidP="00847CE7"/>
    <w:p w14:paraId="1444B577" w14:textId="77777777" w:rsidR="00847CE7" w:rsidRDefault="00847CE7" w:rsidP="00847CE7">
      <w:r>
        <w:t xml:space="preserve">Проверяем сетевые настройки на виртуальных ПК </w:t>
      </w:r>
      <w:r>
        <w:rPr>
          <w:lang w:val="en-US"/>
        </w:rPr>
        <w:t>PC</w:t>
      </w:r>
      <w:r w:rsidRPr="00E3203E">
        <w:t xml:space="preserve">1 </w:t>
      </w:r>
      <w:r>
        <w:t xml:space="preserve">и </w:t>
      </w:r>
      <w:r>
        <w:rPr>
          <w:lang w:val="en-US"/>
        </w:rPr>
        <w:t>PC</w:t>
      </w:r>
      <w:r w:rsidRPr="00E3203E">
        <w:t xml:space="preserve">4 </w:t>
      </w:r>
      <w:r>
        <w:t>в локальных сетях 172.16.1.0/24 и 172.16.2.0/24 соответственно:</w:t>
      </w:r>
    </w:p>
    <w:p w14:paraId="2AF253D3" w14:textId="77777777" w:rsidR="00847CE7" w:rsidRDefault="00847CE7" w:rsidP="00847CE7"/>
    <w:p w14:paraId="2D8684F8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PC1&gt; </w:t>
      </w:r>
      <w:proofErr w:type="spellStart"/>
      <w:r w:rsidRPr="00E3203E">
        <w:rPr>
          <w:b/>
          <w:bCs/>
          <w:lang w:val="en-US"/>
        </w:rPr>
        <w:t>ip</w:t>
      </w:r>
      <w:proofErr w:type="spellEnd"/>
      <w:r w:rsidRPr="00E3203E">
        <w:rPr>
          <w:b/>
          <w:bCs/>
          <w:lang w:val="en-US"/>
        </w:rPr>
        <w:t xml:space="preserve"> </w:t>
      </w:r>
      <w:proofErr w:type="spellStart"/>
      <w:r w:rsidRPr="00E3203E">
        <w:rPr>
          <w:b/>
          <w:bCs/>
          <w:lang w:val="en-US"/>
        </w:rPr>
        <w:t>dhcp</w:t>
      </w:r>
      <w:proofErr w:type="spellEnd"/>
    </w:p>
    <w:p w14:paraId="1CA7E43B" w14:textId="77777777" w:rsidR="00847CE7" w:rsidRPr="00624C9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DDORA IP 172.16.1.4/24 GW 172.16.1.1 </w:t>
      </w:r>
    </w:p>
    <w:p w14:paraId="6FEB5F82" w14:textId="77777777" w:rsidR="00847CE7" w:rsidRPr="007C38C8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</w:p>
    <w:p w14:paraId="33BBE148" w14:textId="77777777" w:rsidR="00847CE7" w:rsidRPr="00E3203E" w:rsidRDefault="00847CE7" w:rsidP="00847CE7">
      <w:pPr>
        <w:rPr>
          <w:lang w:val="en-US"/>
        </w:rPr>
      </w:pPr>
      <w:r w:rsidRPr="007C38C8">
        <w:rPr>
          <w:lang w:val="en-US"/>
        </w:rPr>
        <w:t xml:space="preserve"> </w:t>
      </w:r>
    </w:p>
    <w:p w14:paraId="49BE6617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PC4&gt; </w:t>
      </w:r>
      <w:proofErr w:type="spellStart"/>
      <w:r w:rsidRPr="00E3203E">
        <w:rPr>
          <w:b/>
          <w:bCs/>
          <w:lang w:val="en-US"/>
        </w:rPr>
        <w:t>ip</w:t>
      </w:r>
      <w:proofErr w:type="spellEnd"/>
      <w:r w:rsidRPr="00E3203E">
        <w:rPr>
          <w:b/>
          <w:bCs/>
          <w:lang w:val="en-US"/>
        </w:rPr>
        <w:t xml:space="preserve"> </w:t>
      </w:r>
      <w:proofErr w:type="spellStart"/>
      <w:r w:rsidRPr="00E3203E">
        <w:rPr>
          <w:b/>
          <w:bCs/>
          <w:lang w:val="en-US"/>
        </w:rPr>
        <w:t>dhcp</w:t>
      </w:r>
      <w:proofErr w:type="spellEnd"/>
    </w:p>
    <w:p w14:paraId="285F5F84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DORA IP 172.16.2.3/24 GW 172.16.2.1</w:t>
      </w:r>
    </w:p>
    <w:p w14:paraId="6DE018A7" w14:textId="77777777" w:rsidR="00847CE7" w:rsidRPr="00624C92" w:rsidRDefault="00847CE7" w:rsidP="00847CE7">
      <w:pPr>
        <w:shd w:val="clear" w:color="auto" w:fill="D0CECE" w:themeFill="background2" w:themeFillShade="E6"/>
        <w:ind w:firstLine="0"/>
        <w:rPr>
          <w:b/>
          <w:bCs/>
          <w:lang w:val="en-US"/>
        </w:rPr>
      </w:pPr>
    </w:p>
    <w:p w14:paraId="491EA65E" w14:textId="77777777" w:rsidR="00847CE7" w:rsidRPr="00624C92" w:rsidRDefault="00847CE7" w:rsidP="00847CE7">
      <w:pPr>
        <w:rPr>
          <w:lang w:val="en-US"/>
        </w:rPr>
      </w:pPr>
    </w:p>
    <w:p w14:paraId="37E14CF9" w14:textId="77777777" w:rsidR="00847CE7" w:rsidRDefault="00847CE7" w:rsidP="00847CE7">
      <w:r>
        <w:t xml:space="preserve">Сервера </w:t>
      </w:r>
      <w:r>
        <w:rPr>
          <w:lang w:val="en-US"/>
        </w:rPr>
        <w:t>DHCP</w:t>
      </w:r>
      <w:r w:rsidRPr="00E3203E">
        <w:t xml:space="preserve"> </w:t>
      </w:r>
      <w:r>
        <w:t>работают и адреса машинами получены.</w:t>
      </w:r>
    </w:p>
    <w:p w14:paraId="5952CAB7" w14:textId="77777777" w:rsidR="00847CE7" w:rsidRPr="00624C92" w:rsidRDefault="00847CE7" w:rsidP="00847CE7">
      <w:r>
        <w:t xml:space="preserve">Проверяем работу </w:t>
      </w:r>
      <w:r>
        <w:rPr>
          <w:lang w:val="en-US"/>
        </w:rPr>
        <w:t>Source</w:t>
      </w:r>
      <w:r w:rsidRPr="00E3203E">
        <w:t xml:space="preserve"> </w:t>
      </w:r>
      <w:r>
        <w:rPr>
          <w:lang w:val="en-US"/>
        </w:rPr>
        <w:t>NAT</w:t>
      </w:r>
      <w:r w:rsidRPr="00E3203E">
        <w:t xml:space="preserve"> </w:t>
      </w:r>
      <w:r>
        <w:t>с выходом в Интернет:</w:t>
      </w:r>
    </w:p>
    <w:p w14:paraId="5837BBA6" w14:textId="77777777" w:rsidR="00847CE7" w:rsidRPr="00624C92" w:rsidRDefault="00847CE7" w:rsidP="00847CE7"/>
    <w:p w14:paraId="6D26C218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PC1&gt; ping ya.ru</w:t>
      </w:r>
    </w:p>
    <w:p w14:paraId="02F0F70D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>ya.ru resolved to 5.255.255.242</w:t>
      </w:r>
    </w:p>
    <w:p w14:paraId="71426996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=1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time=11.277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1BD9A4B8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=2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time=14.373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0790EFC1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=3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time=17.397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5E4A6879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=4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time=14.769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6796CDFC" w14:textId="77777777" w:rsidR="00847C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E3203E">
        <w:rPr>
          <w:b/>
          <w:bCs/>
          <w:lang w:val="en-US"/>
        </w:rPr>
        <w:t xml:space="preserve">84 bytes from 5.255.255.242 </w:t>
      </w:r>
      <w:proofErr w:type="spellStart"/>
      <w:r w:rsidRPr="00E3203E">
        <w:rPr>
          <w:b/>
          <w:bCs/>
          <w:lang w:val="en-US"/>
        </w:rPr>
        <w:t>icmp_seq</w:t>
      </w:r>
      <w:proofErr w:type="spellEnd"/>
      <w:r w:rsidRPr="00E3203E">
        <w:rPr>
          <w:b/>
          <w:bCs/>
          <w:lang w:val="en-US"/>
        </w:rPr>
        <w:t xml:space="preserve">=5 </w:t>
      </w:r>
      <w:proofErr w:type="spellStart"/>
      <w:r w:rsidRPr="00E3203E">
        <w:rPr>
          <w:b/>
          <w:bCs/>
          <w:lang w:val="en-US"/>
        </w:rPr>
        <w:t>ttl</w:t>
      </w:r>
      <w:proofErr w:type="spellEnd"/>
      <w:r w:rsidRPr="00E3203E">
        <w:rPr>
          <w:b/>
          <w:bCs/>
          <w:lang w:val="en-US"/>
        </w:rPr>
        <w:t xml:space="preserve">=246 time=18.071 </w:t>
      </w:r>
      <w:proofErr w:type="spellStart"/>
      <w:r w:rsidRPr="00E3203E">
        <w:rPr>
          <w:b/>
          <w:bCs/>
          <w:lang w:val="en-US"/>
        </w:rPr>
        <w:t>ms</w:t>
      </w:r>
      <w:proofErr w:type="spellEnd"/>
    </w:p>
    <w:p w14:paraId="1F692932" w14:textId="77777777" w:rsidR="00847CE7" w:rsidRPr="00E3203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</w:p>
    <w:p w14:paraId="205E252E" w14:textId="77777777" w:rsidR="00847CE7" w:rsidRPr="00E3203E" w:rsidRDefault="00847CE7" w:rsidP="00847CE7">
      <w:pPr>
        <w:rPr>
          <w:lang w:val="en-US"/>
        </w:rPr>
      </w:pPr>
    </w:p>
    <w:p w14:paraId="56C50A29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PC4&gt; ping ya.ru</w:t>
      </w:r>
    </w:p>
    <w:p w14:paraId="6023A66D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ya.ru resolved to 77.88.55.242</w:t>
      </w:r>
    </w:p>
    <w:p w14:paraId="52B49424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=1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time=15.720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74A3FC2C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=2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time=19.953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520E0EAE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=3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time=19.831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00561C3B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=4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time=31.104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0285AFF2" w14:textId="77777777" w:rsidR="00847C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84 bytes from 77.88.55.242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 xml:space="preserve">=5 </w:t>
      </w:r>
      <w:proofErr w:type="spellStart"/>
      <w:r w:rsidRPr="00352BE7">
        <w:rPr>
          <w:b/>
          <w:bCs/>
          <w:lang w:val="en-US"/>
        </w:rPr>
        <w:t>ttl</w:t>
      </w:r>
      <w:proofErr w:type="spellEnd"/>
      <w:r w:rsidRPr="00352BE7">
        <w:rPr>
          <w:b/>
          <w:bCs/>
          <w:lang w:val="en-US"/>
        </w:rPr>
        <w:t xml:space="preserve">=50 time=19.792 </w:t>
      </w:r>
      <w:proofErr w:type="spellStart"/>
      <w:r w:rsidRPr="00352BE7">
        <w:rPr>
          <w:b/>
          <w:bCs/>
          <w:lang w:val="en-US"/>
        </w:rPr>
        <w:t>ms</w:t>
      </w:r>
      <w:proofErr w:type="spellEnd"/>
    </w:p>
    <w:p w14:paraId="5DBB8658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</w:p>
    <w:p w14:paraId="7E1DC55B" w14:textId="77777777" w:rsidR="00847CE7" w:rsidRDefault="00847CE7" w:rsidP="00847CE7">
      <w:pPr>
        <w:rPr>
          <w:lang w:val="en-US"/>
        </w:rPr>
      </w:pPr>
    </w:p>
    <w:p w14:paraId="57292772" w14:textId="77777777" w:rsidR="00847CE7" w:rsidRDefault="00847CE7" w:rsidP="00847CE7">
      <w:r>
        <w:t xml:space="preserve">Проверяем связность локальных сетей домашнего офиса и удаленного филиала, командой </w:t>
      </w:r>
      <w:r>
        <w:rPr>
          <w:lang w:val="en-US"/>
        </w:rPr>
        <w:t>ping</w:t>
      </w:r>
      <w:r w:rsidRPr="00352BE7">
        <w:t xml:space="preserve"> </w:t>
      </w:r>
      <w:r>
        <w:rPr>
          <w:lang w:val="en-US"/>
        </w:rPr>
        <w:t>c</w:t>
      </w:r>
      <w:r w:rsidRPr="00352BE7">
        <w:t xml:space="preserve"> </w:t>
      </w:r>
      <w:r>
        <w:rPr>
          <w:lang w:val="en-US"/>
        </w:rPr>
        <w:t>PC</w:t>
      </w:r>
      <w:r w:rsidRPr="00352BE7">
        <w:t xml:space="preserve">4 </w:t>
      </w:r>
      <w:r>
        <w:t xml:space="preserve">у которой </w:t>
      </w:r>
      <w:r>
        <w:rPr>
          <w:lang w:val="en-US"/>
        </w:rPr>
        <w:t>IP</w:t>
      </w:r>
      <w:r w:rsidRPr="00352BE7">
        <w:t xml:space="preserve"> </w:t>
      </w:r>
      <w:r>
        <w:t>адрес 172</w:t>
      </w:r>
      <w:proofErr w:type="gramStart"/>
      <w:r>
        <w:t>.</w:t>
      </w:r>
      <w:proofErr w:type="gramEnd"/>
      <w:r>
        <w:t>16.2.3</w:t>
      </w:r>
      <w:r w:rsidRPr="00352BE7">
        <w:t xml:space="preserve"> </w:t>
      </w:r>
      <w:r>
        <w:t xml:space="preserve">на </w:t>
      </w:r>
      <w:r>
        <w:rPr>
          <w:lang w:val="en-US"/>
        </w:rPr>
        <w:t>PC</w:t>
      </w:r>
      <w:r w:rsidRPr="00352BE7">
        <w:t xml:space="preserve">1 </w:t>
      </w:r>
      <w:r>
        <w:t xml:space="preserve">у которой </w:t>
      </w:r>
      <w:r>
        <w:rPr>
          <w:lang w:val="en-US"/>
        </w:rPr>
        <w:t>IP</w:t>
      </w:r>
      <w:r>
        <w:t xml:space="preserve"> адрес 172.16.1.3</w:t>
      </w:r>
      <w:r w:rsidRPr="00352BE7">
        <w:t>:</w:t>
      </w:r>
    </w:p>
    <w:p w14:paraId="60DB3620" w14:textId="77777777" w:rsidR="00847CE7" w:rsidRDefault="00847CE7" w:rsidP="00847CE7"/>
    <w:p w14:paraId="54B8512D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>PC4&gt; ping 172.16.1.3</w:t>
      </w:r>
    </w:p>
    <w:p w14:paraId="3E0F063C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=1 timeout</w:t>
      </w:r>
    </w:p>
    <w:p w14:paraId="616F124C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=2 timeout</w:t>
      </w:r>
    </w:p>
    <w:p w14:paraId="7D1DDA07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=3 timeout</w:t>
      </w:r>
    </w:p>
    <w:p w14:paraId="7D42385F" w14:textId="77777777" w:rsidR="00847CE7" w:rsidRPr="00352BE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52BE7">
        <w:rPr>
          <w:b/>
          <w:bCs/>
          <w:lang w:val="en-US"/>
        </w:rPr>
        <w:t xml:space="preserve">172.16.1.3 </w:t>
      </w:r>
      <w:proofErr w:type="spellStart"/>
      <w:r w:rsidRPr="00352BE7">
        <w:rPr>
          <w:b/>
          <w:bCs/>
          <w:lang w:val="en-US"/>
        </w:rPr>
        <w:t>icmp_seq</w:t>
      </w:r>
      <w:proofErr w:type="spellEnd"/>
      <w:r w:rsidRPr="00352BE7">
        <w:rPr>
          <w:b/>
          <w:bCs/>
          <w:lang w:val="en-US"/>
        </w:rPr>
        <w:t>=4 timeout</w:t>
      </w:r>
    </w:p>
    <w:p w14:paraId="7079A233" w14:textId="77777777" w:rsidR="00847CE7" w:rsidRPr="00624C92" w:rsidRDefault="00847CE7" w:rsidP="00847CE7">
      <w:pPr>
        <w:shd w:val="clear" w:color="auto" w:fill="D0CECE" w:themeFill="background2" w:themeFillShade="E6"/>
        <w:rPr>
          <w:b/>
          <w:bCs/>
        </w:rPr>
      </w:pPr>
      <w:r w:rsidRPr="00624C92">
        <w:rPr>
          <w:b/>
          <w:bCs/>
        </w:rPr>
        <w:t xml:space="preserve">172.16.1.3 </w:t>
      </w:r>
      <w:proofErr w:type="spellStart"/>
      <w:r w:rsidRPr="00352BE7">
        <w:rPr>
          <w:b/>
          <w:bCs/>
          <w:lang w:val="en-US"/>
        </w:rPr>
        <w:t>icmp</w:t>
      </w:r>
      <w:proofErr w:type="spellEnd"/>
      <w:r w:rsidRPr="00624C92">
        <w:rPr>
          <w:b/>
          <w:bCs/>
        </w:rPr>
        <w:t>_</w:t>
      </w:r>
      <w:r w:rsidRPr="00352BE7">
        <w:rPr>
          <w:b/>
          <w:bCs/>
          <w:lang w:val="en-US"/>
        </w:rPr>
        <w:t>seq</w:t>
      </w:r>
      <w:r w:rsidRPr="00624C92">
        <w:rPr>
          <w:b/>
          <w:bCs/>
        </w:rPr>
        <w:t xml:space="preserve">=5 </w:t>
      </w:r>
      <w:r w:rsidRPr="00352BE7">
        <w:rPr>
          <w:b/>
          <w:bCs/>
          <w:lang w:val="en-US"/>
        </w:rPr>
        <w:t>timeout</w:t>
      </w:r>
    </w:p>
    <w:p w14:paraId="05506AF4" w14:textId="77777777" w:rsidR="00847CE7" w:rsidRPr="00624C92" w:rsidRDefault="00847CE7" w:rsidP="00847CE7"/>
    <w:p w14:paraId="7923BFD2" w14:textId="77777777" w:rsidR="00847CE7" w:rsidRPr="00624C92" w:rsidRDefault="00847CE7" w:rsidP="00847CE7">
      <w:r>
        <w:t>Вот для создания связности удаленных локальных сетей и нужен тоннель.</w:t>
      </w:r>
    </w:p>
    <w:p w14:paraId="6B82C96E" w14:textId="77777777" w:rsidR="00847CE7" w:rsidRPr="00352BE7" w:rsidRDefault="00847CE7" w:rsidP="00847CE7"/>
    <w:p w14:paraId="137681C4" w14:textId="77777777" w:rsidR="00847CE7" w:rsidRPr="00645227" w:rsidRDefault="00847CE7" w:rsidP="00847CE7">
      <w:pPr>
        <w:rPr>
          <w:lang w:val="en-US"/>
        </w:rPr>
      </w:pPr>
      <w:r w:rsidRPr="007C38C8">
        <w:t>Создадим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 GRE 10: </w:t>
      </w:r>
    </w:p>
    <w:p w14:paraId="445CF8F8" w14:textId="77777777" w:rsidR="00847CE7" w:rsidRPr="007C38C8" w:rsidRDefault="00847CE7" w:rsidP="00847CE7">
      <w:pPr>
        <w:rPr>
          <w:lang w:val="en-US"/>
        </w:rPr>
      </w:pPr>
    </w:p>
    <w:p w14:paraId="3DC827D9" w14:textId="77777777" w:rsidR="00847CE7" w:rsidRPr="007C38C8" w:rsidRDefault="00847CE7" w:rsidP="00847CE7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 xml:space="preserve">esr-1(config)# tunnel </w:t>
      </w:r>
      <w:proofErr w:type="spell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 xml:space="preserve"> 10 </w:t>
      </w:r>
    </w:p>
    <w:p w14:paraId="42AD7CEF" w14:textId="77777777" w:rsidR="00847CE7" w:rsidRDefault="00847CE7" w:rsidP="00847CE7">
      <w:r w:rsidRPr="007C38C8">
        <w:t xml:space="preserve">Укажем локальный и удаленный шлюз (IP-адреса интерфейсов, граничащих с WAN): </w:t>
      </w:r>
    </w:p>
    <w:p w14:paraId="149EB325" w14:textId="77777777" w:rsidR="00847CE7" w:rsidRPr="007C38C8" w:rsidRDefault="00847CE7" w:rsidP="00847CE7"/>
    <w:p w14:paraId="274B4F83" w14:textId="77777777" w:rsidR="00847CE7" w:rsidRPr="007C38C8" w:rsidRDefault="00847CE7" w:rsidP="00847CE7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local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 </w:t>
      </w:r>
    </w:p>
    <w:p w14:paraId="0F36097E" w14:textId="77777777" w:rsidR="00847CE7" w:rsidRPr="00515DF2" w:rsidRDefault="00847CE7" w:rsidP="00847CE7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remote address </w:t>
      </w:r>
      <w:r>
        <w:rPr>
          <w:lang w:val="en-US"/>
        </w:rPr>
        <w:t>10.10.20.2</w:t>
      </w:r>
      <w:r w:rsidRPr="007C38C8">
        <w:rPr>
          <w:lang w:val="en-US"/>
        </w:rPr>
        <w:t xml:space="preserve"> </w:t>
      </w:r>
    </w:p>
    <w:p w14:paraId="2716E364" w14:textId="77777777" w:rsidR="00847CE7" w:rsidRPr="007C38C8" w:rsidRDefault="00847CE7" w:rsidP="00847CE7">
      <w:pPr>
        <w:rPr>
          <w:lang w:val="en-US"/>
        </w:rPr>
      </w:pPr>
    </w:p>
    <w:p w14:paraId="341E4B25" w14:textId="77777777" w:rsidR="00847CE7" w:rsidRPr="00624C92" w:rsidRDefault="00847CE7" w:rsidP="00847CE7">
      <w:pPr>
        <w:rPr>
          <w:lang w:val="en-US"/>
        </w:rPr>
      </w:pPr>
      <w:r w:rsidRPr="007C38C8">
        <w:t>Укажем</w:t>
      </w:r>
      <w:r w:rsidRPr="007C38C8">
        <w:rPr>
          <w:lang w:val="en-US"/>
        </w:rPr>
        <w:t xml:space="preserve"> IP-</w:t>
      </w:r>
      <w:r w:rsidRPr="007C38C8">
        <w:t>адрес</w:t>
      </w:r>
      <w:r w:rsidRPr="007C38C8">
        <w:rPr>
          <w:lang w:val="en-US"/>
        </w:rPr>
        <w:t xml:space="preserve"> </w:t>
      </w:r>
      <w:r w:rsidRPr="007C38C8">
        <w:t>туннеля</w:t>
      </w:r>
      <w:r w:rsidRPr="007C38C8">
        <w:rPr>
          <w:lang w:val="en-US"/>
        </w:rPr>
        <w:t xml:space="preserve"> </w:t>
      </w:r>
      <w:r w:rsidRPr="00624C92">
        <w:rPr>
          <w:lang w:val="en-US"/>
        </w:rPr>
        <w:t>192.168.100.1</w:t>
      </w:r>
      <w:r w:rsidRPr="007C38C8">
        <w:rPr>
          <w:lang w:val="en-US"/>
        </w:rPr>
        <w:t xml:space="preserve">/24: </w:t>
      </w:r>
    </w:p>
    <w:p w14:paraId="09359FCA" w14:textId="77777777" w:rsidR="00847CE7" w:rsidRPr="007C38C8" w:rsidRDefault="00847CE7" w:rsidP="00847CE7">
      <w:pPr>
        <w:rPr>
          <w:lang w:val="en-US"/>
        </w:rPr>
      </w:pPr>
    </w:p>
    <w:p w14:paraId="693FB796" w14:textId="77777777" w:rsidR="00847CE7" w:rsidRPr="00624C92" w:rsidRDefault="00847CE7" w:rsidP="00847CE7">
      <w:pPr>
        <w:rPr>
          <w:lang w:val="en-US"/>
        </w:rPr>
      </w:pPr>
      <w:r>
        <w:rPr>
          <w:lang w:val="en-US"/>
        </w:rPr>
        <w:t>ve</w:t>
      </w:r>
      <w:r w:rsidRPr="007C38C8">
        <w:rPr>
          <w:lang w:val="en-US"/>
        </w:rPr>
        <w:t>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</w:t>
      </w:r>
      <w:proofErr w:type="spellStart"/>
      <w:r w:rsidRPr="007C38C8">
        <w:rPr>
          <w:lang w:val="en-US"/>
        </w:rPr>
        <w:t>ip</w:t>
      </w:r>
      <w:proofErr w:type="spellEnd"/>
      <w:r w:rsidRPr="007C38C8">
        <w:rPr>
          <w:lang w:val="en-US"/>
        </w:rPr>
        <w:t xml:space="preserve"> address </w:t>
      </w:r>
      <w:r w:rsidRPr="00624C92">
        <w:rPr>
          <w:lang w:val="en-US"/>
        </w:rPr>
        <w:t>192.168.100.1</w:t>
      </w:r>
      <w:r w:rsidRPr="007C38C8">
        <w:rPr>
          <w:lang w:val="en-US"/>
        </w:rPr>
        <w:t xml:space="preserve">/24 </w:t>
      </w:r>
    </w:p>
    <w:p w14:paraId="4C72DFF7" w14:textId="77777777" w:rsidR="00847CE7" w:rsidRPr="007C38C8" w:rsidRDefault="00847CE7" w:rsidP="00847CE7">
      <w:pPr>
        <w:rPr>
          <w:lang w:val="en-US"/>
        </w:rPr>
      </w:pPr>
    </w:p>
    <w:p w14:paraId="6E06E4D7" w14:textId="77777777" w:rsidR="00847CE7" w:rsidRPr="007C38C8" w:rsidRDefault="00847CE7" w:rsidP="00847CE7">
      <w:proofErr w:type="gramStart"/>
      <w:r w:rsidRPr="007C38C8">
        <w:t>Также  туннель</w:t>
      </w:r>
      <w:proofErr w:type="gramEnd"/>
      <w:r w:rsidRPr="007C38C8">
        <w:t xml:space="preserve">  </w:t>
      </w:r>
      <w:proofErr w:type="gramStart"/>
      <w:r w:rsidRPr="007C38C8">
        <w:t>должен  принадлежать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 </w:t>
      </w:r>
      <w:proofErr w:type="gramStart"/>
      <w:r w:rsidRPr="007C38C8">
        <w:t>безопасности,  для</w:t>
      </w:r>
      <w:proofErr w:type="gramEnd"/>
      <w:r w:rsidRPr="007C38C8">
        <w:t xml:space="preserve">  </w:t>
      </w:r>
      <w:proofErr w:type="gramStart"/>
      <w:r w:rsidRPr="007C38C8">
        <w:t>того  чтобы</w:t>
      </w:r>
      <w:proofErr w:type="gramEnd"/>
      <w:r w:rsidRPr="007C38C8">
        <w:t xml:space="preserve">  </w:t>
      </w:r>
      <w:proofErr w:type="gramStart"/>
      <w:r w:rsidRPr="007C38C8">
        <w:t>можно  было</w:t>
      </w:r>
      <w:proofErr w:type="gramEnd"/>
      <w:r w:rsidRPr="007C38C8">
        <w:t xml:space="preserve"> </w:t>
      </w:r>
    </w:p>
    <w:p w14:paraId="1985EB58" w14:textId="77777777" w:rsidR="00847CE7" w:rsidRDefault="00847CE7" w:rsidP="00847CE7">
      <w:proofErr w:type="gramStart"/>
      <w:r w:rsidRPr="007C38C8">
        <w:t>создать  правила,  разрешающие</w:t>
      </w:r>
      <w:proofErr w:type="gramEnd"/>
      <w:r w:rsidRPr="007C38C8">
        <w:t xml:space="preserve">  </w:t>
      </w:r>
      <w:proofErr w:type="gramStart"/>
      <w:r w:rsidRPr="007C38C8">
        <w:t>прохождение  трафика</w:t>
      </w:r>
      <w:proofErr w:type="gramEnd"/>
      <w:r w:rsidRPr="007C38C8">
        <w:t xml:space="preserve">  </w:t>
      </w:r>
      <w:proofErr w:type="gramStart"/>
      <w:r w:rsidRPr="007C38C8">
        <w:t xml:space="preserve">в  </w:t>
      </w:r>
      <w:proofErr w:type="spellStart"/>
      <w:r w:rsidRPr="007C38C8">
        <w:t>firewall</w:t>
      </w:r>
      <w:proofErr w:type="spellEnd"/>
      <w:proofErr w:type="gramEnd"/>
      <w:r w:rsidRPr="007C38C8">
        <w:t xml:space="preserve">.  </w:t>
      </w:r>
      <w:proofErr w:type="gramStart"/>
      <w:r w:rsidRPr="007C38C8">
        <w:t>Принадлежность  туннеля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задается следующей командой: </w:t>
      </w:r>
    </w:p>
    <w:p w14:paraId="41A23D59" w14:textId="77777777" w:rsidR="00847CE7" w:rsidRPr="007C38C8" w:rsidRDefault="00847CE7" w:rsidP="00847CE7"/>
    <w:p w14:paraId="081869E2" w14:textId="77777777" w:rsidR="00847CE7" w:rsidRPr="00645227" w:rsidRDefault="00847CE7" w:rsidP="00847CE7">
      <w:proofErr w:type="spellStart"/>
      <w:r>
        <w:rPr>
          <w:lang w:val="en-US"/>
        </w:rPr>
        <w:t>v</w:t>
      </w:r>
      <w:r w:rsidRPr="007C38C8">
        <w:rPr>
          <w:lang w:val="en-US"/>
        </w:rPr>
        <w:t>esr</w:t>
      </w:r>
      <w:proofErr w:type="spellEnd"/>
      <w:r w:rsidRPr="007C38C8">
        <w:t>-1(</w:t>
      </w:r>
      <w:r w:rsidRPr="007C38C8">
        <w:rPr>
          <w:lang w:val="en-US"/>
        </w:rPr>
        <w:t>config</w:t>
      </w:r>
      <w:r w:rsidRPr="007C38C8">
        <w:t>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t>)#</w:t>
      </w:r>
      <w:proofErr w:type="gramEnd"/>
      <w:r w:rsidRPr="007C38C8">
        <w:t xml:space="preserve"> </w:t>
      </w:r>
      <w:r w:rsidRPr="007C38C8">
        <w:rPr>
          <w:lang w:val="en-US"/>
        </w:rPr>
        <w:t>security</w:t>
      </w:r>
      <w:r w:rsidRPr="007C38C8">
        <w:t>-</w:t>
      </w:r>
      <w:r w:rsidRPr="007C38C8">
        <w:rPr>
          <w:lang w:val="en-US"/>
        </w:rPr>
        <w:t>zone</w:t>
      </w:r>
      <w:r w:rsidRPr="007C38C8">
        <w:t xml:space="preserve"> </w:t>
      </w:r>
      <w:r>
        <w:rPr>
          <w:lang w:val="en-US"/>
        </w:rPr>
        <w:t>UNTRUSTED</w:t>
      </w:r>
      <w:r w:rsidRPr="007C38C8">
        <w:t xml:space="preserve"> </w:t>
      </w:r>
    </w:p>
    <w:p w14:paraId="2BA2C1D1" w14:textId="77777777" w:rsidR="00847CE7" w:rsidRPr="007C38C8" w:rsidRDefault="00847CE7" w:rsidP="00847CE7"/>
    <w:p w14:paraId="1DF24A0A" w14:textId="77777777" w:rsidR="00847CE7" w:rsidRPr="00624C92" w:rsidRDefault="00847CE7" w:rsidP="00847CE7">
      <w:pPr>
        <w:rPr>
          <w:lang w:val="en-US"/>
        </w:rPr>
      </w:pPr>
      <w:r w:rsidRPr="007C38C8">
        <w:t>Включим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: </w:t>
      </w:r>
    </w:p>
    <w:p w14:paraId="730F36AC" w14:textId="77777777" w:rsidR="00847CE7" w:rsidRPr="007C38C8" w:rsidRDefault="00847CE7" w:rsidP="00847CE7">
      <w:pPr>
        <w:rPr>
          <w:lang w:val="en-US"/>
        </w:rPr>
      </w:pPr>
    </w:p>
    <w:p w14:paraId="29B16AE8" w14:textId="77777777" w:rsidR="00847CE7" w:rsidRPr="007C38C8" w:rsidRDefault="00847CE7" w:rsidP="00847CE7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enable </w:t>
      </w:r>
    </w:p>
    <w:p w14:paraId="165F1B07" w14:textId="77777777" w:rsidR="00847CE7" w:rsidRDefault="00847CE7" w:rsidP="00847CE7">
      <w:pPr>
        <w:rPr>
          <w:lang w:val="en-US"/>
        </w:rPr>
      </w:pPr>
      <w:r>
        <w:rPr>
          <w:lang w:val="en-US"/>
        </w:rPr>
        <w:t>v</w:t>
      </w:r>
      <w:r w:rsidRPr="007C38C8">
        <w:rPr>
          <w:lang w:val="en-US"/>
        </w:rPr>
        <w:t>esr-1(config-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exit </w:t>
      </w:r>
    </w:p>
    <w:p w14:paraId="599C9FBA" w14:textId="77777777" w:rsidR="00847CE7" w:rsidRPr="00624C92" w:rsidRDefault="00847CE7" w:rsidP="00847CE7">
      <w:pPr>
        <w:rPr>
          <w:lang w:val="en-US"/>
        </w:rPr>
      </w:pPr>
    </w:p>
    <w:p w14:paraId="68A887A5" w14:textId="77777777" w:rsidR="00847CE7" w:rsidRPr="00645227" w:rsidRDefault="00847CE7" w:rsidP="00847CE7">
      <w:pPr>
        <w:keepNext/>
        <w:rPr>
          <w:lang w:val="en-US"/>
        </w:rPr>
      </w:pPr>
      <w:r w:rsidRPr="00645227">
        <w:rPr>
          <w:noProof/>
          <w:lang w:val="en-US"/>
        </w:rPr>
        <w:t xml:space="preserve"> </w:t>
      </w:r>
      <w:r w:rsidRPr="00645227">
        <w:rPr>
          <w:noProof/>
        </w:rPr>
        <w:drawing>
          <wp:inline distT="0" distB="0" distL="0" distR="0" wp14:anchorId="4AED564B" wp14:editId="0E144CFF">
            <wp:extent cx="5731510" cy="1624330"/>
            <wp:effectExtent l="0" t="0" r="2540" b="0"/>
            <wp:docPr id="56798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16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C66B" w14:textId="77777777" w:rsidR="00847CE7" w:rsidRPr="00624C92" w:rsidRDefault="00847CE7" w:rsidP="00847CE7">
      <w:pPr>
        <w:pStyle w:val="aff4"/>
      </w:pPr>
      <w:r>
        <w:t>Рисунок</w:t>
      </w:r>
      <w:r w:rsidRPr="004575D0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645227">
        <w:t xml:space="preserve">. </w:t>
      </w:r>
      <w:r>
        <w:t>Экран терминала с конфигурацией туннеля.</w:t>
      </w:r>
    </w:p>
    <w:p w14:paraId="6290CBEA" w14:textId="77777777" w:rsidR="00847CE7" w:rsidRPr="00624C92" w:rsidRDefault="00847CE7" w:rsidP="00847CE7"/>
    <w:p w14:paraId="67EBB010" w14:textId="77777777" w:rsidR="00847CE7" w:rsidRDefault="00847CE7" w:rsidP="00847CE7">
      <w:pPr>
        <w:rPr>
          <w:lang w:val="en-US"/>
        </w:rPr>
      </w:pPr>
      <w:r>
        <w:t>Применяем</w:t>
      </w:r>
      <w:r w:rsidRPr="00645227">
        <w:rPr>
          <w:lang w:val="en-US"/>
        </w:rPr>
        <w:t xml:space="preserve"> </w:t>
      </w:r>
      <w:r>
        <w:t>настройки</w:t>
      </w:r>
      <w:r w:rsidRPr="00645227">
        <w:rPr>
          <w:lang w:val="en-US"/>
        </w:rPr>
        <w:t>:</w:t>
      </w:r>
    </w:p>
    <w:p w14:paraId="57CE50C5" w14:textId="77777777" w:rsidR="00847CE7" w:rsidRPr="00EA4013" w:rsidRDefault="00847CE7" w:rsidP="00847CE7">
      <w:pPr>
        <w:rPr>
          <w:lang w:val="en-US"/>
        </w:rPr>
      </w:pPr>
    </w:p>
    <w:p w14:paraId="20FD722E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>vesr-1(config)# do commit</w:t>
      </w:r>
    </w:p>
    <w:p w14:paraId="361215AB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 xml:space="preserve">2025-06-19T10:48:28+00:00 %LINK-W-DOWN: </w:t>
      </w:r>
      <w:proofErr w:type="spellStart"/>
      <w:r w:rsidRPr="00115ECF">
        <w:rPr>
          <w:rFonts w:ascii="Courier New" w:hAnsi="Courier New" w:cs="Courier New"/>
          <w:b/>
          <w:bCs/>
          <w:lang w:val="en-US"/>
        </w:rPr>
        <w:t>gre</w:t>
      </w:r>
      <w:proofErr w:type="spellEnd"/>
      <w:r w:rsidRPr="00115ECF">
        <w:rPr>
          <w:rFonts w:ascii="Courier New" w:hAnsi="Courier New" w:cs="Courier New"/>
          <w:b/>
          <w:bCs/>
          <w:lang w:val="en-US"/>
        </w:rPr>
        <w:t xml:space="preserve"> 10 changed state to down</w:t>
      </w:r>
    </w:p>
    <w:p w14:paraId="6ED61B7B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 xml:space="preserve">2025-06-19T10:48:28+00:00 %LINK-I-UP: </w:t>
      </w:r>
      <w:proofErr w:type="spellStart"/>
      <w:r w:rsidRPr="00115ECF">
        <w:rPr>
          <w:rFonts w:ascii="Courier New" w:hAnsi="Courier New" w:cs="Courier New"/>
          <w:b/>
          <w:bCs/>
          <w:lang w:val="en-US"/>
        </w:rPr>
        <w:t>gre</w:t>
      </w:r>
      <w:proofErr w:type="spellEnd"/>
      <w:r w:rsidRPr="00115ECF">
        <w:rPr>
          <w:rFonts w:ascii="Courier New" w:hAnsi="Courier New" w:cs="Courier New"/>
          <w:b/>
          <w:bCs/>
          <w:lang w:val="en-US"/>
        </w:rPr>
        <w:t xml:space="preserve"> 10 changed state to up</w:t>
      </w:r>
    </w:p>
    <w:p w14:paraId="26E94023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5D4E3B55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 xml:space="preserve">2025-06-19T10:48:29+00:00 %CLI-I-CRIT: user admin from </w:t>
      </w:r>
      <w:proofErr w:type="gramStart"/>
      <w:r w:rsidRPr="00115ECF">
        <w:rPr>
          <w:rFonts w:ascii="Courier New" w:hAnsi="Courier New" w:cs="Courier New"/>
          <w:b/>
          <w:bCs/>
          <w:lang w:val="en-US"/>
        </w:rPr>
        <w:t>console  input</w:t>
      </w:r>
      <w:proofErr w:type="gramEnd"/>
      <w:r w:rsidRPr="00115ECF">
        <w:rPr>
          <w:rFonts w:ascii="Courier New" w:hAnsi="Courier New" w:cs="Courier New"/>
          <w:b/>
          <w:bCs/>
          <w:lang w:val="en-US"/>
        </w:rPr>
        <w:t>: do commit</w:t>
      </w:r>
    </w:p>
    <w:p w14:paraId="1D4703B3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>vesr-1(config)# do confirm</w:t>
      </w:r>
    </w:p>
    <w:p w14:paraId="48659902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>Configuration has been confirmed. Commit timer canceled.</w:t>
      </w:r>
    </w:p>
    <w:p w14:paraId="7CABB74B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  <w:lang w:val="en-US"/>
        </w:rPr>
      </w:pPr>
      <w:r w:rsidRPr="00115ECF">
        <w:rPr>
          <w:rFonts w:ascii="Courier New" w:hAnsi="Courier New" w:cs="Courier New"/>
          <w:b/>
          <w:bCs/>
          <w:lang w:val="en-US"/>
        </w:rPr>
        <w:t xml:space="preserve">2025-06-19T10:48:32+00:00 %CLI-I-CRIT: user admin from </w:t>
      </w:r>
      <w:proofErr w:type="gramStart"/>
      <w:r w:rsidRPr="00115ECF">
        <w:rPr>
          <w:rFonts w:ascii="Courier New" w:hAnsi="Courier New" w:cs="Courier New"/>
          <w:b/>
          <w:bCs/>
          <w:lang w:val="en-US"/>
        </w:rPr>
        <w:t>console  input</w:t>
      </w:r>
      <w:proofErr w:type="gramEnd"/>
      <w:r w:rsidRPr="00115ECF">
        <w:rPr>
          <w:rFonts w:ascii="Courier New" w:hAnsi="Courier New" w:cs="Courier New"/>
          <w:b/>
          <w:bCs/>
          <w:lang w:val="en-US"/>
        </w:rPr>
        <w:t>: do confirm</w:t>
      </w:r>
    </w:p>
    <w:p w14:paraId="62A3A2B8" w14:textId="77777777" w:rsidR="00847CE7" w:rsidRPr="00115ECF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b/>
          <w:bCs/>
        </w:rPr>
      </w:pPr>
      <w:proofErr w:type="spellStart"/>
      <w:r w:rsidRPr="00115ECF">
        <w:rPr>
          <w:rFonts w:ascii="Courier New" w:hAnsi="Courier New" w:cs="Courier New"/>
          <w:b/>
          <w:bCs/>
          <w:lang w:val="en-US"/>
        </w:rPr>
        <w:t>vesr</w:t>
      </w:r>
      <w:proofErr w:type="spellEnd"/>
      <w:r w:rsidRPr="00115ECF">
        <w:rPr>
          <w:rFonts w:ascii="Courier New" w:hAnsi="Courier New" w:cs="Courier New"/>
          <w:b/>
          <w:bCs/>
        </w:rPr>
        <w:t>-1(</w:t>
      </w:r>
      <w:r w:rsidRPr="00115ECF">
        <w:rPr>
          <w:rFonts w:ascii="Courier New" w:hAnsi="Courier New" w:cs="Courier New"/>
          <w:b/>
          <w:bCs/>
          <w:lang w:val="en-US"/>
        </w:rPr>
        <w:t>config</w:t>
      </w:r>
      <w:r w:rsidRPr="00115ECF">
        <w:rPr>
          <w:rFonts w:ascii="Courier New" w:hAnsi="Courier New" w:cs="Courier New"/>
          <w:b/>
          <w:bCs/>
        </w:rPr>
        <w:t>)#</w:t>
      </w:r>
    </w:p>
    <w:p w14:paraId="3AA64B07" w14:textId="77777777" w:rsidR="00847CE7" w:rsidRDefault="00847CE7" w:rsidP="00847CE7"/>
    <w:p w14:paraId="189931BF" w14:textId="77777777" w:rsidR="00847CE7" w:rsidRPr="00645227" w:rsidRDefault="00847CE7" w:rsidP="00847CE7">
      <w:r>
        <w:t xml:space="preserve">Повторяем эту настройку зеркально для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C160B3">
        <w:t>-2</w:t>
      </w:r>
      <w:r w:rsidRPr="00C3610A">
        <w:t>:</w:t>
      </w:r>
    </w:p>
    <w:p w14:paraId="48163CEF" w14:textId="77777777" w:rsidR="00847CE7" w:rsidRPr="00645227" w:rsidRDefault="00847CE7" w:rsidP="00847CE7"/>
    <w:p w14:paraId="182C80C8" w14:textId="77777777" w:rsidR="00847CE7" w:rsidRPr="007C38C8" w:rsidRDefault="00847CE7" w:rsidP="00847CE7">
      <w:proofErr w:type="spellStart"/>
      <w:r>
        <w:rPr>
          <w:lang w:val="en-US"/>
        </w:rPr>
        <w:t>vesr</w:t>
      </w:r>
      <w:proofErr w:type="spellEnd"/>
      <w:r w:rsidRPr="00804FAD">
        <w:t>-2</w:t>
      </w:r>
      <w:r w:rsidRPr="007C38C8">
        <w:t>(</w:t>
      </w:r>
      <w:r w:rsidRPr="007C38C8">
        <w:rPr>
          <w:lang w:val="en-US"/>
        </w:rPr>
        <w:t>config</w:t>
      </w:r>
      <w:r w:rsidRPr="007C38C8">
        <w:t xml:space="preserve">)# </w:t>
      </w:r>
      <w:r w:rsidRPr="007C38C8">
        <w:rPr>
          <w:lang w:val="en-US"/>
        </w:rPr>
        <w:t>tunnel</w:t>
      </w:r>
      <w:r w:rsidRPr="007C38C8">
        <w:t xml:space="preserve"> </w:t>
      </w:r>
      <w:proofErr w:type="spellStart"/>
      <w:r w:rsidRPr="007C38C8">
        <w:rPr>
          <w:lang w:val="en-US"/>
        </w:rPr>
        <w:t>gre</w:t>
      </w:r>
      <w:proofErr w:type="spellEnd"/>
      <w:r w:rsidRPr="007C38C8">
        <w:t xml:space="preserve"> 10 </w:t>
      </w:r>
    </w:p>
    <w:p w14:paraId="7E5537F8" w14:textId="77777777" w:rsidR="00847CE7" w:rsidRDefault="00847CE7" w:rsidP="00847CE7">
      <w:r w:rsidRPr="007C38C8">
        <w:t xml:space="preserve">Укажем локальный и удаленный шлюз (IP-адреса интерфейсов, граничащих с WAN): </w:t>
      </w:r>
    </w:p>
    <w:p w14:paraId="26511198" w14:textId="77777777" w:rsidR="00847CE7" w:rsidRPr="007C38C8" w:rsidRDefault="00847CE7" w:rsidP="00847CE7"/>
    <w:p w14:paraId="0F1CA84C" w14:textId="77777777" w:rsidR="00847CE7" w:rsidRPr="007C38C8" w:rsidRDefault="00847CE7" w:rsidP="00847CE7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local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</w:t>
      </w:r>
      <w:r w:rsidRPr="007C38C8">
        <w:rPr>
          <w:lang w:val="en-US"/>
        </w:rPr>
        <w:t>0.</w:t>
      </w:r>
      <w:r>
        <w:rPr>
          <w:lang w:val="en-US"/>
        </w:rPr>
        <w:t>2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 </w:t>
      </w:r>
    </w:p>
    <w:p w14:paraId="5971284D" w14:textId="77777777" w:rsidR="00847CE7" w:rsidRPr="00515DF2" w:rsidRDefault="00847CE7" w:rsidP="00847CE7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remote address 1</w:t>
      </w:r>
      <w:r w:rsidRPr="00624C92">
        <w:rPr>
          <w:lang w:val="en-US"/>
        </w:rPr>
        <w:t>0</w:t>
      </w:r>
      <w:r w:rsidRPr="007C38C8">
        <w:rPr>
          <w:lang w:val="en-US"/>
        </w:rPr>
        <w:t>.</w:t>
      </w:r>
      <w:r w:rsidRPr="00624C92">
        <w:rPr>
          <w:lang w:val="en-US"/>
        </w:rPr>
        <w:t>10</w:t>
      </w:r>
      <w:r w:rsidRPr="007C38C8">
        <w:rPr>
          <w:lang w:val="en-US"/>
        </w:rPr>
        <w:t>.</w:t>
      </w:r>
      <w:r>
        <w:rPr>
          <w:lang w:val="en-US"/>
        </w:rPr>
        <w:t>1</w:t>
      </w:r>
      <w:r w:rsidRPr="007C38C8">
        <w:rPr>
          <w:lang w:val="en-US"/>
        </w:rPr>
        <w:t>0.</w:t>
      </w:r>
      <w:r w:rsidRPr="00624C92">
        <w:rPr>
          <w:lang w:val="en-US"/>
        </w:rPr>
        <w:t>2</w:t>
      </w:r>
      <w:r w:rsidRPr="007C38C8">
        <w:rPr>
          <w:lang w:val="en-US"/>
        </w:rPr>
        <w:t xml:space="preserve">0 </w:t>
      </w:r>
    </w:p>
    <w:p w14:paraId="6523F0C1" w14:textId="77777777" w:rsidR="00847CE7" w:rsidRPr="007C38C8" w:rsidRDefault="00847CE7" w:rsidP="00847CE7">
      <w:pPr>
        <w:rPr>
          <w:lang w:val="en-US"/>
        </w:rPr>
      </w:pPr>
    </w:p>
    <w:p w14:paraId="2ED813B3" w14:textId="77777777" w:rsidR="00847CE7" w:rsidRPr="00624C92" w:rsidRDefault="00847CE7" w:rsidP="00847CE7">
      <w:pPr>
        <w:rPr>
          <w:lang w:val="en-US"/>
        </w:rPr>
      </w:pPr>
      <w:r w:rsidRPr="007C38C8">
        <w:t>Укажем</w:t>
      </w:r>
      <w:r w:rsidRPr="007C38C8">
        <w:rPr>
          <w:lang w:val="en-US"/>
        </w:rPr>
        <w:t xml:space="preserve"> IP-</w:t>
      </w:r>
      <w:r w:rsidRPr="007C38C8">
        <w:t>адрес</w:t>
      </w:r>
      <w:r w:rsidRPr="007C38C8">
        <w:rPr>
          <w:lang w:val="en-US"/>
        </w:rPr>
        <w:t xml:space="preserve"> </w:t>
      </w:r>
      <w:r w:rsidRPr="007C38C8">
        <w:t>туннеля</w:t>
      </w:r>
      <w:r w:rsidRPr="007C38C8">
        <w:rPr>
          <w:lang w:val="en-US"/>
        </w:rPr>
        <w:t xml:space="preserve"> </w:t>
      </w:r>
      <w:r w:rsidRPr="00624C92">
        <w:rPr>
          <w:lang w:val="en-US"/>
        </w:rPr>
        <w:t>192.168.100.</w:t>
      </w:r>
      <w:r>
        <w:rPr>
          <w:lang w:val="en-US"/>
        </w:rPr>
        <w:t>2</w:t>
      </w:r>
      <w:r w:rsidRPr="007C38C8">
        <w:rPr>
          <w:lang w:val="en-US"/>
        </w:rPr>
        <w:t xml:space="preserve">/24: </w:t>
      </w:r>
    </w:p>
    <w:p w14:paraId="32788FF9" w14:textId="77777777" w:rsidR="00847CE7" w:rsidRPr="007C38C8" w:rsidRDefault="00847CE7" w:rsidP="00847CE7">
      <w:pPr>
        <w:rPr>
          <w:lang w:val="en-US"/>
        </w:rPr>
      </w:pPr>
    </w:p>
    <w:p w14:paraId="5638040B" w14:textId="77777777" w:rsidR="00847CE7" w:rsidRPr="00624C92" w:rsidRDefault="00847CE7" w:rsidP="00847CE7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</w:t>
      </w:r>
      <w:proofErr w:type="spellStart"/>
      <w:r w:rsidRPr="007C38C8">
        <w:rPr>
          <w:lang w:val="en-US"/>
        </w:rPr>
        <w:t>ip</w:t>
      </w:r>
      <w:proofErr w:type="spellEnd"/>
      <w:r w:rsidRPr="007C38C8">
        <w:rPr>
          <w:lang w:val="en-US"/>
        </w:rPr>
        <w:t xml:space="preserve"> address </w:t>
      </w:r>
      <w:r w:rsidRPr="00624C92">
        <w:rPr>
          <w:lang w:val="en-US"/>
        </w:rPr>
        <w:t>192.168.100.</w:t>
      </w:r>
      <w:r>
        <w:rPr>
          <w:lang w:val="en-US"/>
        </w:rPr>
        <w:t>2</w:t>
      </w:r>
      <w:r w:rsidRPr="007C38C8">
        <w:rPr>
          <w:lang w:val="en-US"/>
        </w:rPr>
        <w:t xml:space="preserve">/24 </w:t>
      </w:r>
    </w:p>
    <w:p w14:paraId="3E0009DD" w14:textId="77777777" w:rsidR="00847CE7" w:rsidRPr="007C38C8" w:rsidRDefault="00847CE7" w:rsidP="00847CE7">
      <w:pPr>
        <w:rPr>
          <w:lang w:val="en-US"/>
        </w:rPr>
      </w:pPr>
    </w:p>
    <w:p w14:paraId="22874465" w14:textId="77777777" w:rsidR="00847CE7" w:rsidRPr="007C38C8" w:rsidRDefault="00847CE7" w:rsidP="00847CE7">
      <w:proofErr w:type="gramStart"/>
      <w:r w:rsidRPr="007C38C8">
        <w:t>Также  туннель</w:t>
      </w:r>
      <w:proofErr w:type="gramEnd"/>
      <w:r w:rsidRPr="007C38C8">
        <w:t xml:space="preserve">  </w:t>
      </w:r>
      <w:proofErr w:type="gramStart"/>
      <w:r w:rsidRPr="007C38C8">
        <w:t>должен  принадлежать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 </w:t>
      </w:r>
      <w:proofErr w:type="gramStart"/>
      <w:r w:rsidRPr="007C38C8">
        <w:t>безопасности,  для</w:t>
      </w:r>
      <w:proofErr w:type="gramEnd"/>
      <w:r w:rsidRPr="007C38C8">
        <w:t xml:space="preserve">  </w:t>
      </w:r>
      <w:proofErr w:type="gramStart"/>
      <w:r w:rsidRPr="007C38C8">
        <w:t>того  чтобы</w:t>
      </w:r>
      <w:proofErr w:type="gramEnd"/>
      <w:r w:rsidRPr="007C38C8">
        <w:t xml:space="preserve">  </w:t>
      </w:r>
      <w:proofErr w:type="gramStart"/>
      <w:r w:rsidRPr="007C38C8">
        <w:t>можно  было</w:t>
      </w:r>
      <w:proofErr w:type="gramEnd"/>
      <w:r w:rsidRPr="007C38C8">
        <w:t xml:space="preserve"> </w:t>
      </w:r>
    </w:p>
    <w:p w14:paraId="3A5799C1" w14:textId="77777777" w:rsidR="00847CE7" w:rsidRDefault="00847CE7" w:rsidP="00847CE7">
      <w:proofErr w:type="gramStart"/>
      <w:r w:rsidRPr="007C38C8">
        <w:t>создать  правила,  разрешающие</w:t>
      </w:r>
      <w:proofErr w:type="gramEnd"/>
      <w:r w:rsidRPr="007C38C8">
        <w:t xml:space="preserve">  </w:t>
      </w:r>
      <w:proofErr w:type="gramStart"/>
      <w:r w:rsidRPr="007C38C8">
        <w:t>прохождение  трафика</w:t>
      </w:r>
      <w:proofErr w:type="gramEnd"/>
      <w:r w:rsidRPr="007C38C8">
        <w:t xml:space="preserve">  </w:t>
      </w:r>
      <w:proofErr w:type="gramStart"/>
      <w:r w:rsidRPr="007C38C8">
        <w:t xml:space="preserve">в  </w:t>
      </w:r>
      <w:proofErr w:type="spellStart"/>
      <w:r w:rsidRPr="007C38C8">
        <w:t>firewall</w:t>
      </w:r>
      <w:proofErr w:type="spellEnd"/>
      <w:proofErr w:type="gramEnd"/>
      <w:r w:rsidRPr="007C38C8">
        <w:t xml:space="preserve">.  </w:t>
      </w:r>
      <w:proofErr w:type="gramStart"/>
      <w:r w:rsidRPr="007C38C8">
        <w:t>Принадлежность  туннеля</w:t>
      </w:r>
      <w:proofErr w:type="gramEnd"/>
      <w:r w:rsidRPr="007C38C8">
        <w:t xml:space="preserve">  </w:t>
      </w:r>
      <w:proofErr w:type="gramStart"/>
      <w:r w:rsidRPr="007C38C8">
        <w:t>к  зоне</w:t>
      </w:r>
      <w:proofErr w:type="gramEnd"/>
      <w:r w:rsidRPr="007C38C8">
        <w:t xml:space="preserve"> задается следующей командой: </w:t>
      </w:r>
    </w:p>
    <w:p w14:paraId="4DB24A65" w14:textId="77777777" w:rsidR="00847CE7" w:rsidRPr="007C38C8" w:rsidRDefault="00847CE7" w:rsidP="00847CE7"/>
    <w:p w14:paraId="4BDCD0E5" w14:textId="77777777" w:rsidR="00847CE7" w:rsidRPr="00804FAD" w:rsidRDefault="00847CE7" w:rsidP="00847CE7">
      <w:proofErr w:type="spellStart"/>
      <w:r>
        <w:rPr>
          <w:lang w:val="en-US"/>
        </w:rPr>
        <w:t>vesr</w:t>
      </w:r>
      <w:proofErr w:type="spellEnd"/>
      <w:r w:rsidRPr="00804FAD">
        <w:t>-2(</w:t>
      </w:r>
      <w:r w:rsidRPr="007C38C8">
        <w:rPr>
          <w:lang w:val="en-US"/>
        </w:rPr>
        <w:t>config</w:t>
      </w:r>
      <w:r w:rsidRPr="00804FAD">
        <w:t>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804FAD">
        <w:t>)#</w:t>
      </w:r>
      <w:proofErr w:type="gramEnd"/>
      <w:r w:rsidRPr="00804FAD">
        <w:t xml:space="preserve"> </w:t>
      </w:r>
      <w:r w:rsidRPr="007C38C8">
        <w:rPr>
          <w:lang w:val="en-US"/>
        </w:rPr>
        <w:t>security</w:t>
      </w:r>
      <w:r w:rsidRPr="00804FAD">
        <w:t>-</w:t>
      </w:r>
      <w:r w:rsidRPr="007C38C8">
        <w:rPr>
          <w:lang w:val="en-US"/>
        </w:rPr>
        <w:t>zone</w:t>
      </w:r>
      <w:r w:rsidRPr="00804FAD">
        <w:t xml:space="preserve"> </w:t>
      </w:r>
      <w:r>
        <w:rPr>
          <w:lang w:val="en-US"/>
        </w:rPr>
        <w:t>UNTRUSTED</w:t>
      </w:r>
      <w:r w:rsidRPr="00804FAD">
        <w:t xml:space="preserve"> </w:t>
      </w:r>
    </w:p>
    <w:p w14:paraId="7146B09D" w14:textId="77777777" w:rsidR="00847CE7" w:rsidRPr="00804FAD" w:rsidRDefault="00847CE7" w:rsidP="00847CE7"/>
    <w:p w14:paraId="3FF2658E" w14:textId="77777777" w:rsidR="00847CE7" w:rsidRPr="00624C92" w:rsidRDefault="00847CE7" w:rsidP="00847CE7">
      <w:pPr>
        <w:rPr>
          <w:lang w:val="en-US"/>
        </w:rPr>
      </w:pPr>
      <w:r w:rsidRPr="007C38C8">
        <w:t>Включим</w:t>
      </w:r>
      <w:r w:rsidRPr="007C38C8">
        <w:rPr>
          <w:lang w:val="en-US"/>
        </w:rPr>
        <w:t xml:space="preserve"> </w:t>
      </w:r>
      <w:r w:rsidRPr="007C38C8">
        <w:t>туннель</w:t>
      </w:r>
      <w:r w:rsidRPr="007C38C8">
        <w:rPr>
          <w:lang w:val="en-US"/>
        </w:rPr>
        <w:t xml:space="preserve">: </w:t>
      </w:r>
    </w:p>
    <w:p w14:paraId="512ECF6D" w14:textId="77777777" w:rsidR="00847CE7" w:rsidRPr="007C38C8" w:rsidRDefault="00847CE7" w:rsidP="00847CE7">
      <w:pPr>
        <w:rPr>
          <w:lang w:val="en-US"/>
        </w:rPr>
      </w:pPr>
    </w:p>
    <w:p w14:paraId="0BD87672" w14:textId="77777777" w:rsidR="00847CE7" w:rsidRPr="007C38C8" w:rsidRDefault="00847CE7" w:rsidP="00847CE7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enable </w:t>
      </w:r>
    </w:p>
    <w:p w14:paraId="0A44B1D5" w14:textId="77777777" w:rsidR="00847CE7" w:rsidRDefault="00847CE7" w:rsidP="00847CE7">
      <w:pPr>
        <w:rPr>
          <w:lang w:val="en-US"/>
        </w:rPr>
      </w:pPr>
      <w:r>
        <w:rPr>
          <w:lang w:val="en-US"/>
        </w:rPr>
        <w:t>vesr-2</w:t>
      </w:r>
      <w:r w:rsidRPr="007C38C8">
        <w:rPr>
          <w:lang w:val="en-US"/>
        </w:rPr>
        <w:t>(config-</w:t>
      </w:r>
      <w:proofErr w:type="spellStart"/>
      <w:proofErr w:type="gramStart"/>
      <w:r w:rsidRPr="007C38C8">
        <w:rPr>
          <w:lang w:val="en-US"/>
        </w:rPr>
        <w:t>gre</w:t>
      </w:r>
      <w:proofErr w:type="spellEnd"/>
      <w:r w:rsidRPr="007C38C8">
        <w:rPr>
          <w:lang w:val="en-US"/>
        </w:rPr>
        <w:t>)#</w:t>
      </w:r>
      <w:proofErr w:type="gramEnd"/>
      <w:r w:rsidRPr="007C38C8">
        <w:rPr>
          <w:lang w:val="en-US"/>
        </w:rPr>
        <w:t xml:space="preserve"> exit </w:t>
      </w:r>
    </w:p>
    <w:p w14:paraId="0866F79F" w14:textId="77777777" w:rsidR="00847CE7" w:rsidRPr="00624C92" w:rsidRDefault="00847CE7" w:rsidP="00847CE7">
      <w:pPr>
        <w:rPr>
          <w:lang w:val="en-US"/>
        </w:rPr>
      </w:pPr>
    </w:p>
    <w:p w14:paraId="71364DEC" w14:textId="77777777" w:rsidR="00847CE7" w:rsidRDefault="00847CE7" w:rsidP="00847CE7">
      <w:pPr>
        <w:keepNext/>
      </w:pPr>
      <w:r w:rsidRPr="004575D0">
        <w:rPr>
          <w:noProof/>
          <w:lang w:val="en-US"/>
        </w:rPr>
        <w:t xml:space="preserve"> </w:t>
      </w:r>
      <w:r w:rsidRPr="00645227">
        <w:rPr>
          <w:noProof/>
        </w:rPr>
        <w:drawing>
          <wp:inline distT="0" distB="0" distL="0" distR="0" wp14:anchorId="3BDA8CA2" wp14:editId="4A51ECF5">
            <wp:extent cx="5630061" cy="1667108"/>
            <wp:effectExtent l="0" t="0" r="0" b="9525"/>
            <wp:docPr id="1086169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90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5BA8" w14:textId="77777777" w:rsidR="00847CE7" w:rsidRPr="00624C92" w:rsidRDefault="00847CE7" w:rsidP="00847CE7">
      <w:pPr>
        <w:pStyle w:val="aff4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624C92">
        <w:t xml:space="preserve">. </w:t>
      </w:r>
      <w:r>
        <w:t>Экран терминала с конфигурацией туннеля.</w:t>
      </w:r>
    </w:p>
    <w:p w14:paraId="17C11EDD" w14:textId="77777777" w:rsidR="00847CE7" w:rsidRPr="00624C92" w:rsidRDefault="00847CE7" w:rsidP="00847CE7"/>
    <w:p w14:paraId="66C9CE2A" w14:textId="77777777" w:rsidR="00847CE7" w:rsidRPr="00645227" w:rsidRDefault="00847CE7" w:rsidP="00847CE7">
      <w:r>
        <w:t>Применяем настройки</w:t>
      </w:r>
      <w:r w:rsidRPr="008A5DB7">
        <w:t xml:space="preserve"> </w:t>
      </w:r>
      <w:r>
        <w:t>проверяем:</w:t>
      </w:r>
    </w:p>
    <w:p w14:paraId="66F6FED7" w14:textId="77777777" w:rsidR="00847CE7" w:rsidRPr="008A5DB7" w:rsidRDefault="00847CE7" w:rsidP="00847CE7"/>
    <w:p w14:paraId="2C9B794A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</w:rPr>
      </w:pPr>
      <w:r w:rsidRPr="008A5DB7">
        <w:rPr>
          <w:b/>
          <w:bCs/>
        </w:rPr>
        <w:t xml:space="preserve">vesr-1# </w:t>
      </w:r>
      <w:proofErr w:type="spellStart"/>
      <w:r w:rsidRPr="008A5DB7">
        <w:rPr>
          <w:b/>
          <w:bCs/>
        </w:rPr>
        <w:t>sh</w:t>
      </w:r>
      <w:proofErr w:type="spellEnd"/>
      <w:r w:rsidRPr="008A5DB7">
        <w:rPr>
          <w:b/>
          <w:bCs/>
        </w:rPr>
        <w:t xml:space="preserve"> </w:t>
      </w:r>
      <w:proofErr w:type="spellStart"/>
      <w:r w:rsidRPr="008A5DB7">
        <w:rPr>
          <w:b/>
          <w:bCs/>
        </w:rPr>
        <w:t>ip</w:t>
      </w:r>
      <w:proofErr w:type="spellEnd"/>
      <w:r w:rsidRPr="008A5DB7">
        <w:rPr>
          <w:b/>
          <w:bCs/>
        </w:rPr>
        <w:t xml:space="preserve"> </w:t>
      </w:r>
      <w:proofErr w:type="spellStart"/>
      <w:r w:rsidRPr="008A5DB7">
        <w:rPr>
          <w:b/>
          <w:bCs/>
        </w:rPr>
        <w:t>int</w:t>
      </w:r>
      <w:proofErr w:type="spellEnd"/>
    </w:p>
    <w:p w14:paraId="6388D709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13AE553B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22086D8F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10.10.10.2/24                                         gi1/0/1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385FD879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172.16.1.1/24                                         gi1/0/2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50006569" w14:textId="77777777" w:rsidR="00847CE7" w:rsidRPr="008A5DB7" w:rsidRDefault="00847CE7" w:rsidP="00847CE7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192.168.100.1/24                                      </w:t>
      </w:r>
      <w:proofErr w:type="spellStart"/>
      <w:r w:rsidRPr="008A5DB7">
        <w:rPr>
          <w:b/>
          <w:bCs/>
          <w:lang w:val="en-US"/>
        </w:rPr>
        <w:t>gre</w:t>
      </w:r>
      <w:proofErr w:type="spellEnd"/>
      <w:r w:rsidRPr="008A5DB7">
        <w:rPr>
          <w:b/>
          <w:bCs/>
          <w:lang w:val="en-US"/>
        </w:rPr>
        <w:t xml:space="preserve"> 10 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3A3F439D" w14:textId="77777777" w:rsidR="00847CE7" w:rsidRPr="008A5DB7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vesr-1# ping 192.168.100.2</w:t>
      </w:r>
    </w:p>
    <w:p w14:paraId="2811A90A" w14:textId="77777777" w:rsidR="00847CE7" w:rsidRPr="008A5DB7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PING 192.168.100.2 (192.168.100.2) 56 bytes of data.</w:t>
      </w:r>
    </w:p>
    <w:p w14:paraId="488EB7A7" w14:textId="77777777" w:rsidR="00847CE7" w:rsidRPr="008A5DB7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!!!!!</w:t>
      </w:r>
    </w:p>
    <w:p w14:paraId="26286566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--- 192.168.100.2 ping statistics ---</w:t>
      </w:r>
    </w:p>
    <w:p w14:paraId="76C6CAD3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5 packets transmitted, 5 received, 0% packet loss, time 4011ms</w:t>
      </w:r>
    </w:p>
    <w:p w14:paraId="435FF983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8A5DB7">
        <w:rPr>
          <w:b/>
          <w:bCs/>
          <w:lang w:val="en-US"/>
        </w:rPr>
        <w:t>rtt</w:t>
      </w:r>
      <w:proofErr w:type="spellEnd"/>
      <w:r w:rsidRPr="008A5DB7">
        <w:rPr>
          <w:b/>
          <w:bCs/>
          <w:lang w:val="en-US"/>
        </w:rPr>
        <w:t xml:space="preserve"> min/avg/max/</w:t>
      </w:r>
      <w:proofErr w:type="spellStart"/>
      <w:r w:rsidRPr="008A5DB7">
        <w:rPr>
          <w:b/>
          <w:bCs/>
          <w:lang w:val="en-US"/>
        </w:rPr>
        <w:t>mdev</w:t>
      </w:r>
      <w:proofErr w:type="spellEnd"/>
      <w:r w:rsidRPr="008A5DB7">
        <w:rPr>
          <w:b/>
          <w:bCs/>
          <w:lang w:val="en-US"/>
        </w:rPr>
        <w:t xml:space="preserve"> = 1.735/4.513/5.843/1.500 </w:t>
      </w:r>
      <w:proofErr w:type="spellStart"/>
      <w:r w:rsidRPr="008A5DB7">
        <w:rPr>
          <w:b/>
          <w:bCs/>
          <w:lang w:val="en-US"/>
        </w:rPr>
        <w:t>ms</w:t>
      </w:r>
      <w:proofErr w:type="spellEnd"/>
    </w:p>
    <w:p w14:paraId="53F3EFFA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vesr-1#</w:t>
      </w:r>
    </w:p>
    <w:p w14:paraId="504A3E68" w14:textId="77777777" w:rsidR="00847CE7" w:rsidRPr="008A5DB7" w:rsidRDefault="00847CE7" w:rsidP="00847CE7">
      <w:pPr>
        <w:rPr>
          <w:lang w:val="en-US"/>
        </w:rPr>
      </w:pPr>
    </w:p>
    <w:p w14:paraId="4B490DE6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5DB7">
        <w:rPr>
          <w:b/>
          <w:bCs/>
          <w:lang w:val="en-US"/>
        </w:rPr>
        <w:t xml:space="preserve"># </w:t>
      </w:r>
      <w:proofErr w:type="spellStart"/>
      <w:r w:rsidRPr="008A5DB7">
        <w:rPr>
          <w:b/>
          <w:bCs/>
          <w:lang w:val="en-US"/>
        </w:rPr>
        <w:t>sh</w:t>
      </w:r>
      <w:proofErr w:type="spellEnd"/>
      <w:r w:rsidRPr="008A5DB7">
        <w:rPr>
          <w:b/>
          <w:bCs/>
          <w:lang w:val="en-US"/>
        </w:rPr>
        <w:t xml:space="preserve"> </w:t>
      </w:r>
      <w:proofErr w:type="spellStart"/>
      <w:r w:rsidRPr="008A5DB7">
        <w:rPr>
          <w:b/>
          <w:bCs/>
          <w:lang w:val="en-US"/>
        </w:rPr>
        <w:t>ip</w:t>
      </w:r>
      <w:proofErr w:type="spellEnd"/>
      <w:r w:rsidRPr="008A5DB7">
        <w:rPr>
          <w:b/>
          <w:bCs/>
          <w:lang w:val="en-US"/>
        </w:rPr>
        <w:t xml:space="preserve"> int</w:t>
      </w:r>
    </w:p>
    <w:p w14:paraId="4CA6FC88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3D32CE4A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6120C166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10.10.20.2/24                                         gi1/0/1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40A86210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172.16.2.1/24                                         gi1/0/2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16C6CAE5" w14:textId="77777777" w:rsidR="00847CE7" w:rsidRPr="008A5DB7" w:rsidRDefault="00847CE7" w:rsidP="00847CE7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 xml:space="preserve">192.168.100.2/24                                      </w:t>
      </w:r>
      <w:proofErr w:type="spellStart"/>
      <w:r w:rsidRPr="008A5DB7">
        <w:rPr>
          <w:b/>
          <w:bCs/>
          <w:lang w:val="en-US"/>
        </w:rPr>
        <w:t>gre</w:t>
      </w:r>
      <w:proofErr w:type="spellEnd"/>
      <w:r w:rsidRPr="008A5DB7">
        <w:rPr>
          <w:b/>
          <w:bCs/>
          <w:lang w:val="en-US"/>
        </w:rPr>
        <w:t xml:space="preserve"> 10                 Up      </w:t>
      </w:r>
      <w:proofErr w:type="spellStart"/>
      <w:r w:rsidRPr="008A5DB7">
        <w:rPr>
          <w:b/>
          <w:bCs/>
          <w:lang w:val="en-US"/>
        </w:rPr>
        <w:t>Up</w:t>
      </w:r>
      <w:proofErr w:type="spellEnd"/>
      <w:r w:rsidRPr="008A5DB7">
        <w:rPr>
          <w:b/>
          <w:bCs/>
          <w:lang w:val="en-US"/>
        </w:rPr>
        <w:t xml:space="preserve">      static    primary</w:t>
      </w:r>
    </w:p>
    <w:p w14:paraId="636266D1" w14:textId="77777777" w:rsidR="00847CE7" w:rsidRPr="008A5DB7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5DB7">
        <w:rPr>
          <w:b/>
          <w:bCs/>
          <w:lang w:val="en-US"/>
        </w:rPr>
        <w:t># ping 192.168.100.1</w:t>
      </w:r>
    </w:p>
    <w:p w14:paraId="510F3F89" w14:textId="77777777" w:rsidR="00847CE7" w:rsidRPr="008A5DB7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PING 192.168.100.1 (192.168.100.1) 56 bytes of data.</w:t>
      </w:r>
    </w:p>
    <w:p w14:paraId="51053BEB" w14:textId="77777777" w:rsidR="00847CE7" w:rsidRPr="008A5DB7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!!!!!</w:t>
      </w:r>
    </w:p>
    <w:p w14:paraId="50D87558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--- 192.168.100.1 ping statistics ---</w:t>
      </w:r>
    </w:p>
    <w:p w14:paraId="1B1A9C0B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5DB7">
        <w:rPr>
          <w:b/>
          <w:bCs/>
          <w:lang w:val="en-US"/>
        </w:rPr>
        <w:t>5 packets transmitted, 5 received, 0% packet loss, time 4011ms</w:t>
      </w:r>
    </w:p>
    <w:p w14:paraId="66E11B20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8A5DB7">
        <w:rPr>
          <w:b/>
          <w:bCs/>
          <w:lang w:val="en-US"/>
        </w:rPr>
        <w:t>rtt</w:t>
      </w:r>
      <w:proofErr w:type="spellEnd"/>
      <w:r w:rsidRPr="008A5DB7">
        <w:rPr>
          <w:b/>
          <w:bCs/>
          <w:lang w:val="en-US"/>
        </w:rPr>
        <w:t xml:space="preserve"> min/avg/max/</w:t>
      </w:r>
      <w:proofErr w:type="spellStart"/>
      <w:r w:rsidRPr="008A5DB7">
        <w:rPr>
          <w:b/>
          <w:bCs/>
          <w:lang w:val="en-US"/>
        </w:rPr>
        <w:t>mdev</w:t>
      </w:r>
      <w:proofErr w:type="spellEnd"/>
      <w:r w:rsidRPr="008A5DB7">
        <w:rPr>
          <w:b/>
          <w:bCs/>
          <w:lang w:val="en-US"/>
        </w:rPr>
        <w:t xml:space="preserve"> = 3.188/4.423/7.256/1.462 </w:t>
      </w:r>
      <w:proofErr w:type="spellStart"/>
      <w:r w:rsidRPr="008A5DB7">
        <w:rPr>
          <w:b/>
          <w:bCs/>
          <w:lang w:val="en-US"/>
        </w:rPr>
        <w:t>ms</w:t>
      </w:r>
      <w:proofErr w:type="spellEnd"/>
    </w:p>
    <w:p w14:paraId="64DA7F40" w14:textId="77777777" w:rsidR="00847CE7" w:rsidRPr="008A5DB7" w:rsidRDefault="00847CE7" w:rsidP="00847CE7">
      <w:pPr>
        <w:shd w:val="clear" w:color="auto" w:fill="D0CECE" w:themeFill="background2" w:themeFillShade="E6"/>
        <w:rPr>
          <w:b/>
          <w:bCs/>
        </w:rPr>
      </w:pPr>
      <w:r>
        <w:rPr>
          <w:b/>
          <w:bCs/>
        </w:rPr>
        <w:t>vesr-2</w:t>
      </w:r>
      <w:r w:rsidRPr="008A5DB7">
        <w:rPr>
          <w:b/>
          <w:bCs/>
        </w:rPr>
        <w:t>#</w:t>
      </w:r>
    </w:p>
    <w:p w14:paraId="2D50B848" w14:textId="77777777" w:rsidR="00847CE7" w:rsidRPr="00C3610A" w:rsidRDefault="00847CE7" w:rsidP="00847CE7"/>
    <w:p w14:paraId="0CBA6991" w14:textId="77777777" w:rsidR="00847CE7" w:rsidRDefault="00847CE7" w:rsidP="00847CE7">
      <w:r>
        <w:t xml:space="preserve">Туннель поднялся и доступен с обоих сторон. </w:t>
      </w:r>
    </w:p>
    <w:p w14:paraId="6670971F" w14:textId="77777777" w:rsidR="00847CE7" w:rsidRDefault="00847CE7" w:rsidP="00847CE7"/>
    <w:p w14:paraId="086269FD" w14:textId="77777777" w:rsidR="00847CE7" w:rsidRPr="004575D0" w:rsidRDefault="00847CE7" w:rsidP="00847CE7">
      <w:r>
        <w:t xml:space="preserve">Важно! Следует разрешить прохождение пакетов протокола </w:t>
      </w:r>
      <w:r>
        <w:rPr>
          <w:lang w:val="en-US"/>
        </w:rPr>
        <w:t>GRE</w:t>
      </w:r>
      <w:r w:rsidRPr="008A5DB7">
        <w:t xml:space="preserve"> </w:t>
      </w:r>
      <w:r>
        <w:t>через файрволл на обоих сторонах.</w:t>
      </w:r>
    </w:p>
    <w:p w14:paraId="4288CDB3" w14:textId="77777777" w:rsidR="00847CE7" w:rsidRDefault="00847CE7" w:rsidP="00847CE7"/>
    <w:p w14:paraId="15482E1D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>security zone-pair UNTRUST self</w:t>
      </w:r>
    </w:p>
    <w:p w14:paraId="0D1DB919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rule 1</w:t>
      </w:r>
    </w:p>
    <w:p w14:paraId="4852AE27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description "ICMP"</w:t>
      </w:r>
    </w:p>
    <w:p w14:paraId="26EFDF3E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action permit</w:t>
      </w:r>
    </w:p>
    <w:p w14:paraId="5B541587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match protocol </w:t>
      </w:r>
      <w:proofErr w:type="spellStart"/>
      <w:r w:rsidRPr="008A5DB7">
        <w:rPr>
          <w:lang w:val="en-US"/>
        </w:rPr>
        <w:t>icmp</w:t>
      </w:r>
      <w:proofErr w:type="spellEnd"/>
    </w:p>
    <w:p w14:paraId="43CACB3D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enable</w:t>
      </w:r>
    </w:p>
    <w:p w14:paraId="55E3ABEA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exit</w:t>
      </w:r>
    </w:p>
    <w:p w14:paraId="1A471829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rule 2</w:t>
      </w:r>
    </w:p>
    <w:p w14:paraId="3476A2CE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description "GRE"</w:t>
      </w:r>
    </w:p>
    <w:p w14:paraId="46507E5F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action permit</w:t>
      </w:r>
    </w:p>
    <w:p w14:paraId="190CCB92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match protocol </w:t>
      </w:r>
      <w:proofErr w:type="spellStart"/>
      <w:r w:rsidRPr="008A5DB7">
        <w:rPr>
          <w:lang w:val="en-US"/>
        </w:rPr>
        <w:t>gre</w:t>
      </w:r>
      <w:proofErr w:type="spellEnd"/>
    </w:p>
    <w:p w14:paraId="1AEA5757" w14:textId="77777777" w:rsidR="00847CE7" w:rsidRPr="008A5DB7" w:rsidRDefault="00847CE7" w:rsidP="00847CE7">
      <w:pPr>
        <w:rPr>
          <w:lang w:val="en-US"/>
        </w:rPr>
      </w:pPr>
      <w:r w:rsidRPr="008A5DB7">
        <w:rPr>
          <w:lang w:val="en-US"/>
        </w:rPr>
        <w:t xml:space="preserve">    enable</w:t>
      </w:r>
    </w:p>
    <w:p w14:paraId="2B255A08" w14:textId="77777777" w:rsidR="00847CE7" w:rsidRPr="008A5DB7" w:rsidRDefault="00847CE7" w:rsidP="00847CE7">
      <w:r w:rsidRPr="008A5DB7">
        <w:rPr>
          <w:lang w:val="en-US"/>
        </w:rPr>
        <w:t xml:space="preserve">  </w:t>
      </w:r>
      <w:proofErr w:type="spellStart"/>
      <w:r>
        <w:t>exit</w:t>
      </w:r>
      <w:proofErr w:type="spellEnd"/>
    </w:p>
    <w:p w14:paraId="52FBABF0" w14:textId="77777777" w:rsidR="00847CE7" w:rsidRPr="00B21A5B" w:rsidRDefault="00847CE7" w:rsidP="00847CE7"/>
    <w:p w14:paraId="1BFFF786" w14:textId="77777777" w:rsidR="00847CE7" w:rsidRDefault="00847CE7" w:rsidP="00847CE7">
      <w:proofErr w:type="gramStart"/>
      <w:r>
        <w:t>Для удобство</w:t>
      </w:r>
      <w:proofErr w:type="gramEnd"/>
      <w:r>
        <w:t xml:space="preserve"> наблюдения за трассой прохождения пакетов </w:t>
      </w:r>
      <w:r>
        <w:rPr>
          <w:lang w:val="en-US"/>
        </w:rPr>
        <w:t>IP</w:t>
      </w:r>
      <w:r>
        <w:t xml:space="preserve"> необходимо разрешить </w:t>
      </w:r>
      <w:r>
        <w:rPr>
          <w:lang w:val="en-US"/>
        </w:rPr>
        <w:t>traceroute</w:t>
      </w:r>
      <w:r w:rsidRPr="008A3B8E">
        <w:t xml:space="preserve"> </w:t>
      </w:r>
      <w:r>
        <w:t>в файрволле на обоих сторонах топологии:</w:t>
      </w:r>
    </w:p>
    <w:p w14:paraId="45C78148" w14:textId="77777777" w:rsidR="00847CE7" w:rsidRPr="004575D0" w:rsidRDefault="00847CE7" w:rsidP="00847CE7"/>
    <w:p w14:paraId="11B78A70" w14:textId="77777777" w:rsidR="00847CE7" w:rsidRPr="004575D0" w:rsidRDefault="00847CE7" w:rsidP="00847CE7">
      <w:r>
        <w:t xml:space="preserve">Создается группа для сервиса </w:t>
      </w:r>
      <w:r>
        <w:rPr>
          <w:lang w:val="en-US"/>
        </w:rPr>
        <w:t>traceroute</w:t>
      </w:r>
      <w:r w:rsidRPr="00FA59E9">
        <w:t>:</w:t>
      </w:r>
    </w:p>
    <w:p w14:paraId="4946B803" w14:textId="77777777" w:rsidR="00847CE7" w:rsidRPr="00FA59E9" w:rsidRDefault="00847CE7" w:rsidP="00847CE7"/>
    <w:p w14:paraId="390E3650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</w:t>
      </w:r>
      <w:proofErr w:type="gramStart"/>
      <w:r w:rsidRPr="008A3B8E">
        <w:rPr>
          <w:b/>
          <w:bCs/>
          <w:lang w:val="en-US"/>
        </w:rPr>
        <w:t>#  config</w:t>
      </w:r>
      <w:proofErr w:type="gramEnd"/>
    </w:p>
    <w:p w14:paraId="71467220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vesr-1(config)# object-group service TRACEROUTE</w:t>
      </w:r>
    </w:p>
    <w:p w14:paraId="36953860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  port-range 33434-33534</w:t>
      </w:r>
    </w:p>
    <w:p w14:paraId="15A0935E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4C42447B" w14:textId="77777777" w:rsidR="00847CE7" w:rsidRPr="004575D0" w:rsidRDefault="00847CE7" w:rsidP="00847CE7">
      <w:pPr>
        <w:rPr>
          <w:lang w:val="en-US"/>
        </w:rPr>
      </w:pPr>
    </w:p>
    <w:p w14:paraId="2549F987" w14:textId="77777777" w:rsidR="00847CE7" w:rsidRDefault="00847CE7" w:rsidP="00847CE7">
      <w:r>
        <w:t xml:space="preserve">И добавляем еще несколько правил в работу </w:t>
      </w:r>
      <w:proofErr w:type="spellStart"/>
      <w:r>
        <w:t>файвола</w:t>
      </w:r>
      <w:proofErr w:type="spellEnd"/>
      <w:r>
        <w:t>:</w:t>
      </w:r>
    </w:p>
    <w:p w14:paraId="21F67787" w14:textId="77777777" w:rsidR="00847CE7" w:rsidRDefault="00847CE7" w:rsidP="00847CE7"/>
    <w:p w14:paraId="07543476" w14:textId="77777777" w:rsidR="00847CE7" w:rsidRDefault="00847CE7" w:rsidP="00847CE7">
      <w:pPr>
        <w:rPr>
          <w:lang w:val="en-US"/>
        </w:rPr>
      </w:pPr>
      <w:r>
        <w:t>Для</w:t>
      </w:r>
      <w:r w:rsidRPr="00B21A5B">
        <w:rPr>
          <w:lang w:val="en-US"/>
        </w:rPr>
        <w:t xml:space="preserve"> </w:t>
      </w:r>
      <w:r>
        <w:t>зоны</w:t>
      </w:r>
      <w:r w:rsidRPr="00B21A5B">
        <w:rPr>
          <w:lang w:val="en-US"/>
        </w:rPr>
        <w:t xml:space="preserve"> </w:t>
      </w:r>
      <w:r>
        <w:rPr>
          <w:lang w:val="en-US"/>
        </w:rPr>
        <w:t>UNTRUST self</w:t>
      </w:r>
    </w:p>
    <w:p w14:paraId="446D521B" w14:textId="77777777" w:rsidR="00847CE7" w:rsidRDefault="00847CE7" w:rsidP="00847CE7">
      <w:pPr>
        <w:rPr>
          <w:lang w:val="en-US"/>
        </w:rPr>
      </w:pPr>
    </w:p>
    <w:p w14:paraId="30F3BB56" w14:textId="77777777" w:rsidR="00847CE7" w:rsidRPr="00C61677" w:rsidRDefault="00847CE7" w:rsidP="00847CE7">
      <w:pPr>
        <w:rPr>
          <w:lang w:val="en-US"/>
        </w:rPr>
      </w:pPr>
    </w:p>
    <w:p w14:paraId="1166B0CE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vesr-1(config)</w:t>
      </w:r>
      <w:proofErr w:type="gramStart"/>
      <w:r w:rsidRPr="008A3B8E">
        <w:rPr>
          <w:b/>
          <w:bCs/>
          <w:lang w:val="en-US"/>
        </w:rPr>
        <w:t>#  security</w:t>
      </w:r>
      <w:proofErr w:type="gramEnd"/>
      <w:r w:rsidRPr="008A3B8E">
        <w:rPr>
          <w:b/>
          <w:bCs/>
          <w:lang w:val="en-US"/>
        </w:rPr>
        <w:t xml:space="preserve"> zone-pair UNTRUST self</w:t>
      </w:r>
    </w:p>
    <w:p w14:paraId="2B998B2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rule 3</w:t>
      </w:r>
    </w:p>
    <w:p w14:paraId="3C7C3979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04B5BCCA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4B183F17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7C39278C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destination-port TRACEROUTE</w:t>
      </w:r>
    </w:p>
    <w:p w14:paraId="37AF3007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Syntax error: Illegal parameter</w:t>
      </w:r>
    </w:p>
    <w:p w14:paraId="56D2544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5DF842E5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182B24E2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vesr-1(config-security-zone-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4A32B5D6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4575D0">
        <w:rPr>
          <w:b/>
          <w:bCs/>
          <w:lang w:val="en-US"/>
        </w:rPr>
        <w:t>vesr-1(config)#</w:t>
      </w:r>
    </w:p>
    <w:p w14:paraId="1676B460" w14:textId="77777777" w:rsidR="00847CE7" w:rsidRPr="004575D0" w:rsidRDefault="00847CE7" w:rsidP="00847CE7">
      <w:pPr>
        <w:rPr>
          <w:lang w:val="en-US"/>
        </w:rPr>
      </w:pPr>
    </w:p>
    <w:p w14:paraId="62F29459" w14:textId="77777777" w:rsidR="00847CE7" w:rsidRDefault="00847CE7" w:rsidP="00847CE7">
      <w:pPr>
        <w:rPr>
          <w:lang w:val="en-US"/>
        </w:rPr>
      </w:pPr>
      <w:r>
        <w:t>Для</w:t>
      </w:r>
      <w:r w:rsidRPr="004575D0">
        <w:rPr>
          <w:lang w:val="en-US"/>
        </w:rPr>
        <w:t xml:space="preserve"> </w:t>
      </w:r>
      <w:r>
        <w:t>зоны</w:t>
      </w:r>
      <w:r w:rsidRPr="004575D0">
        <w:rPr>
          <w:lang w:val="en-US"/>
        </w:rPr>
        <w:t xml:space="preserve"> </w:t>
      </w:r>
      <w:r>
        <w:rPr>
          <w:lang w:val="en-US"/>
        </w:rPr>
        <w:t>UNTRUST TRUST:</w:t>
      </w:r>
    </w:p>
    <w:p w14:paraId="0F32137F" w14:textId="77777777" w:rsidR="00847CE7" w:rsidRDefault="00847CE7" w:rsidP="00847CE7">
      <w:pPr>
        <w:rPr>
          <w:lang w:val="en-US"/>
        </w:rPr>
      </w:pPr>
    </w:p>
    <w:p w14:paraId="0F22979A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vesr-1(config)# security zone-pair UNTRUST TRUST</w:t>
      </w:r>
    </w:p>
    <w:p w14:paraId="3D1EA5B8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5BC85537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2F7A02DC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76CC90A1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20D5611C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34FB22F3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21788B76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288AF6C6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7629D9A7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vesr-1(config)#</w:t>
      </w:r>
    </w:p>
    <w:p w14:paraId="3E8FBFB3" w14:textId="77777777" w:rsidR="00847CE7" w:rsidRDefault="00847CE7" w:rsidP="00847CE7">
      <w:pPr>
        <w:rPr>
          <w:lang w:val="en-US"/>
        </w:rPr>
      </w:pPr>
    </w:p>
    <w:p w14:paraId="2BB9FC63" w14:textId="77777777" w:rsidR="00847CE7" w:rsidRDefault="00847CE7" w:rsidP="00847CE7">
      <w:pPr>
        <w:rPr>
          <w:lang w:val="en-US"/>
        </w:rPr>
      </w:pPr>
      <w:r>
        <w:t>Для</w:t>
      </w:r>
      <w:r w:rsidRPr="00C61677">
        <w:rPr>
          <w:lang w:val="en-US"/>
        </w:rPr>
        <w:t xml:space="preserve"> </w:t>
      </w:r>
      <w:r>
        <w:t>зоны</w:t>
      </w:r>
      <w:r w:rsidRPr="00C61677">
        <w:rPr>
          <w:lang w:val="en-US"/>
        </w:rPr>
        <w:t xml:space="preserve"> </w:t>
      </w:r>
      <w:r>
        <w:rPr>
          <w:lang w:val="en-US"/>
        </w:rPr>
        <w:t>TRUST UNTRUST:</w:t>
      </w:r>
    </w:p>
    <w:p w14:paraId="19142AF3" w14:textId="77777777" w:rsidR="00847CE7" w:rsidRPr="00C61677" w:rsidRDefault="00847CE7" w:rsidP="00847CE7">
      <w:pPr>
        <w:rPr>
          <w:lang w:val="en-US"/>
        </w:rPr>
      </w:pPr>
    </w:p>
    <w:p w14:paraId="35C05C9B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 xml:space="preserve">vesr-1(config)# security zone-pair TRUST </w:t>
      </w:r>
      <w:r>
        <w:rPr>
          <w:b/>
          <w:bCs/>
          <w:lang w:val="en-US"/>
        </w:rPr>
        <w:t>UN</w:t>
      </w:r>
      <w:r w:rsidRPr="00D34305">
        <w:rPr>
          <w:b/>
          <w:bCs/>
          <w:lang w:val="en-US"/>
        </w:rPr>
        <w:t>TRUST</w:t>
      </w:r>
    </w:p>
    <w:p w14:paraId="2FAD8638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2F02D901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1B4BB9DB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4325CCC4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1C2D5C9D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1346AB9C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19323878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36AD214C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vesr-1(config-security-zone-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2AE321F3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</w:rPr>
      </w:pPr>
      <w:proofErr w:type="spellStart"/>
      <w:r w:rsidRPr="00D34305">
        <w:rPr>
          <w:b/>
          <w:bCs/>
          <w:lang w:val="en-US"/>
        </w:rPr>
        <w:t>vesr</w:t>
      </w:r>
      <w:proofErr w:type="spellEnd"/>
      <w:r w:rsidRPr="004575D0">
        <w:rPr>
          <w:b/>
          <w:bCs/>
        </w:rPr>
        <w:t>-1(</w:t>
      </w:r>
      <w:r w:rsidRPr="00D34305">
        <w:rPr>
          <w:b/>
          <w:bCs/>
          <w:lang w:val="en-US"/>
        </w:rPr>
        <w:t>config</w:t>
      </w:r>
      <w:r w:rsidRPr="004575D0">
        <w:rPr>
          <w:b/>
          <w:bCs/>
        </w:rPr>
        <w:t>)#</w:t>
      </w:r>
    </w:p>
    <w:p w14:paraId="669A29BD" w14:textId="77777777" w:rsidR="00847CE7" w:rsidRPr="004575D0" w:rsidRDefault="00847CE7" w:rsidP="00847CE7"/>
    <w:p w14:paraId="434015EC" w14:textId="77777777" w:rsidR="00847CE7" w:rsidRPr="004575D0" w:rsidRDefault="00847CE7" w:rsidP="00847CE7">
      <w:r>
        <w:t>Для удаленного филиала то же самое настраиваем:</w:t>
      </w:r>
    </w:p>
    <w:p w14:paraId="0C95C58C" w14:textId="77777777" w:rsidR="00847CE7" w:rsidRPr="004575D0" w:rsidRDefault="00847CE7" w:rsidP="00847CE7"/>
    <w:p w14:paraId="68C831EC" w14:textId="77777777" w:rsidR="00847CE7" w:rsidRPr="00FA59E9" w:rsidRDefault="00847CE7" w:rsidP="00847CE7">
      <w:r>
        <w:t xml:space="preserve">Создается группа для сервиса </w:t>
      </w:r>
      <w:r>
        <w:rPr>
          <w:lang w:val="en-US"/>
        </w:rPr>
        <w:t>traceroute</w:t>
      </w:r>
      <w:r w:rsidRPr="00FA59E9">
        <w:t>:</w:t>
      </w:r>
    </w:p>
    <w:p w14:paraId="63300F10" w14:textId="77777777" w:rsidR="00847CE7" w:rsidRPr="00D34305" w:rsidRDefault="00847CE7" w:rsidP="00847CE7"/>
    <w:p w14:paraId="45BEBAF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# config</w:t>
      </w:r>
    </w:p>
    <w:p w14:paraId="411793FC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(config)# object-group service TRACEROUTE</w:t>
      </w:r>
    </w:p>
    <w:p w14:paraId="409506DC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  port-range 33434-33534</w:t>
      </w:r>
    </w:p>
    <w:p w14:paraId="3034F75F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(config-object-group-</w:t>
      </w:r>
      <w:proofErr w:type="gramStart"/>
      <w:r w:rsidRPr="008A3B8E">
        <w:rPr>
          <w:b/>
          <w:bCs/>
          <w:lang w:val="en-US"/>
        </w:rPr>
        <w:t>service)#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7B02BBFE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(config)# security zone-pair UNTRUST self</w:t>
      </w:r>
    </w:p>
    <w:p w14:paraId="32F3003A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  rule 3</w:t>
      </w:r>
    </w:p>
    <w:p w14:paraId="2F5C7BC6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0A053872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055314E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5F55B131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757B8561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1EB8DF9D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356749CD" w14:textId="77777777" w:rsidR="00847CE7" w:rsidRPr="00FA59E9" w:rsidRDefault="00847CE7" w:rsidP="00847CE7">
      <w:pPr>
        <w:shd w:val="clear" w:color="auto" w:fill="D0CECE" w:themeFill="background2" w:themeFillShade="E6"/>
        <w:rPr>
          <w:b/>
          <w:bCs/>
        </w:rPr>
      </w:pPr>
      <w:proofErr w:type="spellStart"/>
      <w:r>
        <w:rPr>
          <w:b/>
          <w:bCs/>
          <w:lang w:val="en-US"/>
        </w:rPr>
        <w:t>vesr</w:t>
      </w:r>
      <w:proofErr w:type="spellEnd"/>
      <w:r w:rsidRPr="00804FAD">
        <w:rPr>
          <w:b/>
          <w:bCs/>
        </w:rPr>
        <w:t>-2</w:t>
      </w:r>
      <w:r w:rsidRPr="00FA59E9">
        <w:rPr>
          <w:b/>
          <w:bCs/>
        </w:rPr>
        <w:t>(</w:t>
      </w:r>
      <w:r w:rsidRPr="008A3B8E">
        <w:rPr>
          <w:b/>
          <w:bCs/>
          <w:lang w:val="en-US"/>
        </w:rPr>
        <w:t>config</w:t>
      </w:r>
      <w:r w:rsidRPr="00FA59E9">
        <w:rPr>
          <w:b/>
          <w:bCs/>
        </w:rPr>
        <w:t>)</w:t>
      </w:r>
    </w:p>
    <w:p w14:paraId="5687070D" w14:textId="77777777" w:rsidR="00847CE7" w:rsidRPr="00FA59E9" w:rsidRDefault="00847CE7" w:rsidP="00847CE7"/>
    <w:p w14:paraId="152665CD" w14:textId="77777777" w:rsidR="00847CE7" w:rsidRDefault="00847CE7" w:rsidP="00847CE7">
      <w:r>
        <w:t xml:space="preserve">И добавляем еще несколько правил в работу </w:t>
      </w:r>
      <w:proofErr w:type="spellStart"/>
      <w:r>
        <w:t>файвола</w:t>
      </w:r>
      <w:proofErr w:type="spellEnd"/>
      <w:r>
        <w:t>:</w:t>
      </w:r>
    </w:p>
    <w:p w14:paraId="7D1C2869" w14:textId="77777777" w:rsidR="00847CE7" w:rsidRDefault="00847CE7" w:rsidP="00847CE7"/>
    <w:p w14:paraId="3C47342A" w14:textId="77777777" w:rsidR="00847CE7" w:rsidRDefault="00847CE7" w:rsidP="00847CE7">
      <w:pPr>
        <w:rPr>
          <w:lang w:val="en-US"/>
        </w:rPr>
      </w:pPr>
      <w:r>
        <w:t>Для</w:t>
      </w:r>
      <w:r w:rsidRPr="00FA59E9">
        <w:rPr>
          <w:lang w:val="en-US"/>
        </w:rPr>
        <w:t xml:space="preserve"> </w:t>
      </w:r>
      <w:r>
        <w:t>зоны</w:t>
      </w:r>
      <w:r w:rsidRPr="00FA59E9">
        <w:rPr>
          <w:lang w:val="en-US"/>
        </w:rPr>
        <w:t xml:space="preserve"> </w:t>
      </w:r>
      <w:r>
        <w:rPr>
          <w:lang w:val="en-US"/>
        </w:rPr>
        <w:t>UNTRUST self</w:t>
      </w:r>
    </w:p>
    <w:p w14:paraId="12A8F804" w14:textId="77777777" w:rsidR="00847CE7" w:rsidRDefault="00847CE7" w:rsidP="00847CE7">
      <w:pPr>
        <w:rPr>
          <w:lang w:val="en-US"/>
        </w:rPr>
      </w:pPr>
    </w:p>
    <w:p w14:paraId="773F733D" w14:textId="77777777" w:rsidR="00847CE7" w:rsidRPr="00C61677" w:rsidRDefault="00847CE7" w:rsidP="00847CE7">
      <w:pPr>
        <w:rPr>
          <w:lang w:val="en-US"/>
        </w:rPr>
      </w:pPr>
    </w:p>
    <w:p w14:paraId="5834D76E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(config)</w:t>
      </w:r>
      <w:proofErr w:type="gramStart"/>
      <w:r w:rsidRPr="008A3B8E">
        <w:rPr>
          <w:b/>
          <w:bCs/>
          <w:lang w:val="en-US"/>
        </w:rPr>
        <w:t>#  security</w:t>
      </w:r>
      <w:proofErr w:type="gramEnd"/>
      <w:r w:rsidRPr="008A3B8E">
        <w:rPr>
          <w:b/>
          <w:bCs/>
          <w:lang w:val="en-US"/>
        </w:rPr>
        <w:t xml:space="preserve"> zone-pair UNTRUST self</w:t>
      </w:r>
    </w:p>
    <w:p w14:paraId="7E3982EE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rule 3</w:t>
      </w:r>
    </w:p>
    <w:p w14:paraId="7F60DAD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description "TRACEROUTE"</w:t>
      </w:r>
    </w:p>
    <w:p w14:paraId="41B8905F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action permit</w:t>
      </w:r>
    </w:p>
    <w:p w14:paraId="608768BF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protocol </w:t>
      </w:r>
      <w:proofErr w:type="spellStart"/>
      <w:r w:rsidRPr="008A3B8E">
        <w:rPr>
          <w:b/>
          <w:bCs/>
          <w:lang w:val="en-US"/>
        </w:rPr>
        <w:t>udp</w:t>
      </w:r>
      <w:proofErr w:type="spellEnd"/>
    </w:p>
    <w:p w14:paraId="45CA583B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match destination-port TRACEROUTE</w:t>
      </w:r>
    </w:p>
    <w:p w14:paraId="7EA79809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8A3B8E">
        <w:rPr>
          <w:b/>
          <w:bCs/>
          <w:lang w:val="en-US"/>
        </w:rPr>
        <w:t>Syntax error: Illegal parameter</w:t>
      </w:r>
    </w:p>
    <w:p w14:paraId="7E8091D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  enable</w:t>
      </w:r>
    </w:p>
    <w:p w14:paraId="2567FFFC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(config-security-zone-pair-</w:t>
      </w:r>
      <w:proofErr w:type="gramStart"/>
      <w:r w:rsidRPr="008A3B8E">
        <w:rPr>
          <w:b/>
          <w:bCs/>
          <w:lang w:val="en-US"/>
        </w:rPr>
        <w:t>rule)#</w:t>
      </w:r>
      <w:proofErr w:type="gramEnd"/>
      <w:r w:rsidRPr="008A3B8E">
        <w:rPr>
          <w:b/>
          <w:bCs/>
          <w:lang w:val="en-US"/>
        </w:rPr>
        <w:t xml:space="preserve">   exit</w:t>
      </w:r>
    </w:p>
    <w:p w14:paraId="21D42B68" w14:textId="77777777" w:rsidR="00847CE7" w:rsidRPr="008A3B8E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8A3B8E">
        <w:rPr>
          <w:b/>
          <w:bCs/>
          <w:lang w:val="en-US"/>
        </w:rPr>
        <w:t>(config-security-zone-</w:t>
      </w:r>
      <w:proofErr w:type="gramStart"/>
      <w:r w:rsidRPr="008A3B8E">
        <w:rPr>
          <w:b/>
          <w:bCs/>
          <w:lang w:val="en-US"/>
        </w:rPr>
        <w:t>pair)#</w:t>
      </w:r>
      <w:proofErr w:type="gramEnd"/>
      <w:r w:rsidRPr="008A3B8E">
        <w:rPr>
          <w:b/>
          <w:bCs/>
          <w:lang w:val="en-US"/>
        </w:rPr>
        <w:t xml:space="preserve"> exit</w:t>
      </w:r>
    </w:p>
    <w:p w14:paraId="63920BD9" w14:textId="77777777" w:rsidR="00847CE7" w:rsidRPr="00FA59E9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FA59E9">
        <w:rPr>
          <w:b/>
          <w:bCs/>
          <w:lang w:val="en-US"/>
        </w:rPr>
        <w:t>(config)#</w:t>
      </w:r>
    </w:p>
    <w:p w14:paraId="74DD6037" w14:textId="77777777" w:rsidR="00847CE7" w:rsidRPr="00FA59E9" w:rsidRDefault="00847CE7" w:rsidP="00847CE7">
      <w:pPr>
        <w:rPr>
          <w:lang w:val="en-US"/>
        </w:rPr>
      </w:pPr>
    </w:p>
    <w:p w14:paraId="6BC11CC2" w14:textId="77777777" w:rsidR="00847CE7" w:rsidRDefault="00847CE7" w:rsidP="00847CE7">
      <w:pPr>
        <w:rPr>
          <w:lang w:val="en-US"/>
        </w:rPr>
      </w:pPr>
      <w:r>
        <w:t>Для</w:t>
      </w:r>
      <w:r w:rsidRPr="00FA59E9">
        <w:rPr>
          <w:lang w:val="en-US"/>
        </w:rPr>
        <w:t xml:space="preserve"> </w:t>
      </w:r>
      <w:r>
        <w:t>зоны</w:t>
      </w:r>
      <w:r w:rsidRPr="00FA59E9">
        <w:rPr>
          <w:lang w:val="en-US"/>
        </w:rPr>
        <w:t xml:space="preserve"> </w:t>
      </w:r>
      <w:r>
        <w:rPr>
          <w:lang w:val="en-US"/>
        </w:rPr>
        <w:t>UNTRUST TRUST:</w:t>
      </w:r>
    </w:p>
    <w:p w14:paraId="6A792533" w14:textId="77777777" w:rsidR="00847CE7" w:rsidRDefault="00847CE7" w:rsidP="00847CE7">
      <w:pPr>
        <w:rPr>
          <w:lang w:val="en-US"/>
        </w:rPr>
      </w:pPr>
    </w:p>
    <w:p w14:paraId="449516EE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(config)# security zone-pair UNTRUST TRUST</w:t>
      </w:r>
    </w:p>
    <w:p w14:paraId="269D768A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01D949F4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07F6C380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20B6BF46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1DD4ACA0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02EF364E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2E0304B3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44D80542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2E4E8CFB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(config)#</w:t>
      </w:r>
    </w:p>
    <w:p w14:paraId="16834CCE" w14:textId="77777777" w:rsidR="00847CE7" w:rsidRDefault="00847CE7" w:rsidP="00847CE7">
      <w:pPr>
        <w:rPr>
          <w:lang w:val="en-US"/>
        </w:rPr>
      </w:pPr>
    </w:p>
    <w:p w14:paraId="46264996" w14:textId="77777777" w:rsidR="00847CE7" w:rsidRDefault="00847CE7" w:rsidP="00847CE7">
      <w:pPr>
        <w:rPr>
          <w:lang w:val="en-US"/>
        </w:rPr>
      </w:pPr>
      <w:r>
        <w:t>Для</w:t>
      </w:r>
      <w:r w:rsidRPr="00C61677">
        <w:rPr>
          <w:lang w:val="en-US"/>
        </w:rPr>
        <w:t xml:space="preserve"> </w:t>
      </w:r>
      <w:r>
        <w:t>зоны</w:t>
      </w:r>
      <w:r w:rsidRPr="00C61677">
        <w:rPr>
          <w:lang w:val="en-US"/>
        </w:rPr>
        <w:t xml:space="preserve"> </w:t>
      </w:r>
      <w:r>
        <w:rPr>
          <w:lang w:val="en-US"/>
        </w:rPr>
        <w:t>TRUST UNTRUST:</w:t>
      </w:r>
    </w:p>
    <w:p w14:paraId="45E1D5A9" w14:textId="77777777" w:rsidR="00847CE7" w:rsidRPr="00C61677" w:rsidRDefault="00847CE7" w:rsidP="00847CE7">
      <w:pPr>
        <w:rPr>
          <w:lang w:val="en-US"/>
        </w:rPr>
      </w:pPr>
    </w:p>
    <w:p w14:paraId="03CE89E4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 xml:space="preserve">(config)# security zone-pair TRUST </w:t>
      </w:r>
      <w:r>
        <w:rPr>
          <w:b/>
          <w:bCs/>
          <w:lang w:val="en-US"/>
        </w:rPr>
        <w:t>UN</w:t>
      </w:r>
      <w:r w:rsidRPr="00D34305">
        <w:rPr>
          <w:b/>
          <w:bCs/>
          <w:lang w:val="en-US"/>
        </w:rPr>
        <w:t>TRUST</w:t>
      </w:r>
    </w:p>
    <w:p w14:paraId="258CACF9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rule 2</w:t>
      </w:r>
    </w:p>
    <w:p w14:paraId="20D48854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action permit</w:t>
      </w:r>
    </w:p>
    <w:p w14:paraId="147EB704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protocol </w:t>
      </w:r>
      <w:proofErr w:type="spellStart"/>
      <w:r w:rsidRPr="00D34305">
        <w:rPr>
          <w:b/>
          <w:bCs/>
          <w:lang w:val="en-US"/>
        </w:rPr>
        <w:t>udp</w:t>
      </w:r>
      <w:proofErr w:type="spellEnd"/>
    </w:p>
    <w:p w14:paraId="5C3FC647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match destination-port object-group</w:t>
      </w:r>
    </w:p>
    <w:p w14:paraId="15A689FB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34305">
        <w:rPr>
          <w:b/>
          <w:bCs/>
          <w:lang w:val="en-US"/>
        </w:rPr>
        <w:t>TRACEROUTE</w:t>
      </w:r>
    </w:p>
    <w:p w14:paraId="31082326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  enable</w:t>
      </w:r>
    </w:p>
    <w:p w14:paraId="20392ECA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(config-security-zone-pair-</w:t>
      </w:r>
      <w:proofErr w:type="gramStart"/>
      <w:r w:rsidRPr="00D34305">
        <w:rPr>
          <w:b/>
          <w:bCs/>
          <w:lang w:val="en-US"/>
        </w:rPr>
        <w:t>rule)#</w:t>
      </w:r>
      <w:proofErr w:type="gramEnd"/>
      <w:r w:rsidRPr="00D34305">
        <w:rPr>
          <w:b/>
          <w:bCs/>
          <w:lang w:val="en-US"/>
        </w:rPr>
        <w:t xml:space="preserve">   exit</w:t>
      </w:r>
    </w:p>
    <w:p w14:paraId="4CC4C7E2" w14:textId="77777777" w:rsidR="00847CE7" w:rsidRPr="00D34305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D34305">
        <w:rPr>
          <w:b/>
          <w:bCs/>
          <w:lang w:val="en-US"/>
        </w:rPr>
        <w:t>(config-security-zone-</w:t>
      </w:r>
      <w:proofErr w:type="gramStart"/>
      <w:r w:rsidRPr="00D34305">
        <w:rPr>
          <w:b/>
          <w:bCs/>
          <w:lang w:val="en-US"/>
        </w:rPr>
        <w:t>pair)#</w:t>
      </w:r>
      <w:proofErr w:type="gramEnd"/>
      <w:r w:rsidRPr="00D34305">
        <w:rPr>
          <w:b/>
          <w:bCs/>
          <w:lang w:val="en-US"/>
        </w:rPr>
        <w:t xml:space="preserve"> exit</w:t>
      </w:r>
    </w:p>
    <w:p w14:paraId="34351466" w14:textId="77777777" w:rsidR="00847CE7" w:rsidRPr="00FA59E9" w:rsidRDefault="00847CE7" w:rsidP="00847CE7">
      <w:pPr>
        <w:shd w:val="clear" w:color="auto" w:fill="D0CECE" w:themeFill="background2" w:themeFillShade="E6"/>
        <w:rPr>
          <w:b/>
          <w:bCs/>
        </w:rPr>
      </w:pPr>
      <w:proofErr w:type="spellStart"/>
      <w:r>
        <w:rPr>
          <w:b/>
          <w:bCs/>
          <w:lang w:val="en-US"/>
        </w:rPr>
        <w:t>vesr</w:t>
      </w:r>
      <w:proofErr w:type="spellEnd"/>
      <w:r w:rsidRPr="00847CE7">
        <w:rPr>
          <w:b/>
          <w:bCs/>
        </w:rPr>
        <w:t>-2</w:t>
      </w:r>
      <w:r w:rsidRPr="00FA59E9">
        <w:rPr>
          <w:b/>
          <w:bCs/>
        </w:rPr>
        <w:t>(</w:t>
      </w:r>
      <w:r w:rsidRPr="00D34305">
        <w:rPr>
          <w:b/>
          <w:bCs/>
          <w:lang w:val="en-US"/>
        </w:rPr>
        <w:t>config</w:t>
      </w:r>
      <w:r w:rsidRPr="00FA59E9">
        <w:rPr>
          <w:b/>
          <w:bCs/>
        </w:rPr>
        <w:t>)#</w:t>
      </w:r>
    </w:p>
    <w:p w14:paraId="735C6B16" w14:textId="77777777" w:rsidR="00847CE7" w:rsidRPr="00FA59E9" w:rsidRDefault="00847CE7" w:rsidP="00847CE7"/>
    <w:p w14:paraId="3B85299F" w14:textId="77777777" w:rsidR="00847CE7" w:rsidRPr="00FA59E9" w:rsidRDefault="00847CE7" w:rsidP="00847CE7"/>
    <w:p w14:paraId="7E9A91B3" w14:textId="77777777" w:rsidR="00847CE7" w:rsidRPr="004575D0" w:rsidRDefault="00847CE7" w:rsidP="00847CE7">
      <w:r w:rsidRPr="00515DF2">
        <w:t xml:space="preserve">На </w:t>
      </w:r>
      <w:proofErr w:type="gramStart"/>
      <w:r>
        <w:t xml:space="preserve">каждом </w:t>
      </w:r>
      <w:r w:rsidRPr="00515DF2">
        <w:t xml:space="preserve"> маршрутизаторе</w:t>
      </w:r>
      <w:proofErr w:type="gramEnd"/>
      <w:r w:rsidRPr="00515DF2">
        <w:t xml:space="preserve">  </w:t>
      </w:r>
      <w:proofErr w:type="gramStart"/>
      <w:r w:rsidRPr="00515DF2">
        <w:t>должен  быть</w:t>
      </w:r>
      <w:proofErr w:type="gramEnd"/>
      <w:r w:rsidRPr="00515DF2">
        <w:t xml:space="preserve">  </w:t>
      </w:r>
      <w:proofErr w:type="gramStart"/>
      <w:r w:rsidRPr="00515DF2">
        <w:t>создан  маршрут</w:t>
      </w:r>
      <w:proofErr w:type="gramEnd"/>
      <w:r w:rsidRPr="00515DF2">
        <w:t xml:space="preserve">  </w:t>
      </w:r>
      <w:proofErr w:type="gramStart"/>
      <w:r w:rsidRPr="00515DF2">
        <w:t>до  локальной</w:t>
      </w:r>
      <w:proofErr w:type="gramEnd"/>
      <w:r w:rsidRPr="00515DF2">
        <w:t xml:space="preserve">  </w:t>
      </w:r>
      <w:proofErr w:type="gramStart"/>
      <w:r w:rsidRPr="00515DF2">
        <w:t>сети  партнера</w:t>
      </w:r>
      <w:proofErr w:type="gramEnd"/>
      <w:r w:rsidRPr="00515DF2">
        <w:t xml:space="preserve">.  </w:t>
      </w:r>
      <w:proofErr w:type="gramStart"/>
      <w:r w:rsidRPr="00515DF2">
        <w:t>В  качестве</w:t>
      </w:r>
      <w:proofErr w:type="gramEnd"/>
      <w:r w:rsidRPr="00515DF2">
        <w:t xml:space="preserve"> интерфейса назначения указываем ранее созданный туннель GRE: </w:t>
      </w:r>
    </w:p>
    <w:p w14:paraId="0AD4712C" w14:textId="77777777" w:rsidR="00847CE7" w:rsidRDefault="00847CE7" w:rsidP="00847CE7"/>
    <w:p w14:paraId="13066341" w14:textId="77777777" w:rsidR="00847CE7" w:rsidRDefault="00847CE7" w:rsidP="00847CE7">
      <w:r>
        <w:t xml:space="preserve">На виртуальном роутере домашнего офиса маршрут до локальной сети удаленного </w:t>
      </w:r>
      <w:proofErr w:type="gramStart"/>
      <w:r>
        <w:t>офиса :</w:t>
      </w:r>
      <w:proofErr w:type="gramEnd"/>
    </w:p>
    <w:p w14:paraId="771A65EA" w14:textId="77777777" w:rsidR="00847CE7" w:rsidRPr="00515DF2" w:rsidRDefault="00847CE7" w:rsidP="00847CE7"/>
    <w:p w14:paraId="4AC4AFC7" w14:textId="77777777" w:rsidR="00847CE7" w:rsidRPr="00D0361F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FA59E9">
        <w:rPr>
          <w:b/>
          <w:bCs/>
          <w:lang w:val="en-US"/>
        </w:rPr>
        <w:t>vesr-</w:t>
      </w:r>
      <w:r w:rsidRPr="00D0361F">
        <w:rPr>
          <w:b/>
          <w:bCs/>
          <w:lang w:val="en-US"/>
        </w:rPr>
        <w:t>1</w:t>
      </w:r>
      <w:r w:rsidRPr="00515DF2">
        <w:rPr>
          <w:b/>
          <w:bCs/>
          <w:lang w:val="en-US"/>
        </w:rPr>
        <w:t xml:space="preserve">(config)# </w:t>
      </w:r>
      <w:proofErr w:type="spellStart"/>
      <w:r w:rsidRPr="00515DF2">
        <w:rPr>
          <w:b/>
          <w:bCs/>
          <w:lang w:val="en-US"/>
        </w:rPr>
        <w:t>ip</w:t>
      </w:r>
      <w:proofErr w:type="spellEnd"/>
      <w:r w:rsidRPr="00515DF2">
        <w:rPr>
          <w:b/>
          <w:bCs/>
          <w:lang w:val="en-US"/>
        </w:rPr>
        <w:t xml:space="preserve"> route 172.16.</w:t>
      </w:r>
      <w:r w:rsidRPr="00FA59E9">
        <w:rPr>
          <w:b/>
          <w:bCs/>
          <w:lang w:val="en-US"/>
        </w:rPr>
        <w:t>2</w:t>
      </w:r>
      <w:r w:rsidRPr="00515DF2">
        <w:rPr>
          <w:b/>
          <w:bCs/>
          <w:lang w:val="en-US"/>
        </w:rPr>
        <w:t>.0/16 tunnel</w:t>
      </w:r>
      <w:r w:rsidRPr="00D0361F">
        <w:rPr>
          <w:b/>
          <w:bCs/>
          <w:lang w:val="en-US"/>
        </w:rPr>
        <w:t xml:space="preserve">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 </w:t>
      </w:r>
    </w:p>
    <w:p w14:paraId="7698432D" w14:textId="77777777" w:rsidR="00847CE7" w:rsidRPr="00FA59E9" w:rsidRDefault="00847CE7" w:rsidP="00847CE7">
      <w:pPr>
        <w:rPr>
          <w:lang w:val="en-US"/>
        </w:rPr>
      </w:pPr>
    </w:p>
    <w:p w14:paraId="4A56060A" w14:textId="77777777" w:rsidR="00847CE7" w:rsidRDefault="00847CE7" w:rsidP="00847CE7">
      <w:r>
        <w:t>И</w:t>
      </w:r>
      <w:r w:rsidRPr="00FA59E9">
        <w:t xml:space="preserve"> </w:t>
      </w:r>
      <w:r>
        <w:t>на</w:t>
      </w:r>
      <w:r w:rsidRPr="00FA59E9">
        <w:t xml:space="preserve"> </w:t>
      </w:r>
      <w:r>
        <w:t>виртуальном роутере удаленного офиса зеркально маршрут до домашнего офиса:</w:t>
      </w:r>
    </w:p>
    <w:p w14:paraId="61328EAA" w14:textId="77777777" w:rsidR="00847CE7" w:rsidRPr="00FA59E9" w:rsidRDefault="00847CE7" w:rsidP="00847CE7"/>
    <w:p w14:paraId="6B97F236" w14:textId="77777777" w:rsidR="00847CE7" w:rsidRPr="00FA59E9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515DF2">
        <w:rPr>
          <w:b/>
          <w:bCs/>
          <w:lang w:val="en-US"/>
        </w:rPr>
        <w:t xml:space="preserve">(config)# </w:t>
      </w:r>
      <w:proofErr w:type="spellStart"/>
      <w:r w:rsidRPr="00515DF2">
        <w:rPr>
          <w:b/>
          <w:bCs/>
          <w:lang w:val="en-US"/>
        </w:rPr>
        <w:t>ip</w:t>
      </w:r>
      <w:proofErr w:type="spellEnd"/>
      <w:r w:rsidRPr="00515DF2">
        <w:rPr>
          <w:b/>
          <w:bCs/>
          <w:lang w:val="en-US"/>
        </w:rPr>
        <w:t xml:space="preserve"> route 172.16.</w:t>
      </w:r>
      <w:r w:rsidRPr="00FA59E9">
        <w:rPr>
          <w:b/>
          <w:bCs/>
          <w:lang w:val="en-US"/>
        </w:rPr>
        <w:t>1</w:t>
      </w:r>
      <w:r w:rsidRPr="00515DF2">
        <w:rPr>
          <w:b/>
          <w:bCs/>
          <w:lang w:val="en-US"/>
        </w:rPr>
        <w:t xml:space="preserve">.0/16 tunnel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 </w:t>
      </w:r>
    </w:p>
    <w:p w14:paraId="3F33F562" w14:textId="77777777" w:rsidR="00847CE7" w:rsidRDefault="00847CE7" w:rsidP="00847CE7">
      <w:pPr>
        <w:rPr>
          <w:lang w:val="en-US"/>
        </w:rPr>
      </w:pPr>
    </w:p>
    <w:p w14:paraId="47597C81" w14:textId="77777777" w:rsidR="00847CE7" w:rsidRPr="004575D0" w:rsidRDefault="00847CE7" w:rsidP="00847CE7">
      <w:pPr>
        <w:rPr>
          <w:lang w:val="en-US"/>
        </w:rPr>
      </w:pPr>
    </w:p>
    <w:p w14:paraId="4F0A3AC7" w14:textId="77777777" w:rsidR="00847CE7" w:rsidRPr="004575D0" w:rsidRDefault="00847CE7" w:rsidP="00847CE7">
      <w:r w:rsidRPr="00515DF2">
        <w:t xml:space="preserve">Состояние туннеля можно посмотреть командой: </w:t>
      </w:r>
    </w:p>
    <w:p w14:paraId="567DBCEF" w14:textId="77777777" w:rsidR="00847CE7" w:rsidRPr="004575D0" w:rsidRDefault="00847CE7" w:rsidP="00847CE7"/>
    <w:p w14:paraId="30C5F218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vesr-1# </w:t>
      </w:r>
      <w:proofErr w:type="spellStart"/>
      <w:r w:rsidRPr="00543150">
        <w:rPr>
          <w:b/>
          <w:bCs/>
          <w:lang w:val="en-US"/>
        </w:rPr>
        <w:t>sh</w:t>
      </w:r>
      <w:proofErr w:type="spellEnd"/>
      <w:r w:rsidRPr="00543150">
        <w:rPr>
          <w:b/>
          <w:bCs/>
          <w:lang w:val="en-US"/>
        </w:rPr>
        <w:t xml:space="preserve"> tunnels configuration </w:t>
      </w:r>
      <w:proofErr w:type="spellStart"/>
      <w:r w:rsidRPr="00543150">
        <w:rPr>
          <w:b/>
          <w:bCs/>
          <w:lang w:val="en-US"/>
        </w:rPr>
        <w:t>gre</w:t>
      </w:r>
      <w:proofErr w:type="spellEnd"/>
      <w:r w:rsidRPr="00543150">
        <w:rPr>
          <w:b/>
          <w:bCs/>
          <w:lang w:val="en-US"/>
        </w:rPr>
        <w:t xml:space="preserve"> 10</w:t>
      </w:r>
    </w:p>
    <w:p w14:paraId="34E55152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State:                                             Enabled</w:t>
      </w:r>
    </w:p>
    <w:p w14:paraId="5C6D7F05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Description:                                       --</w:t>
      </w:r>
    </w:p>
    <w:p w14:paraId="6FAEC08D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Mode:                                              </w:t>
      </w:r>
      <w:proofErr w:type="spellStart"/>
      <w:r w:rsidRPr="00543150">
        <w:rPr>
          <w:b/>
          <w:bCs/>
          <w:lang w:val="en-US"/>
        </w:rPr>
        <w:t>ip</w:t>
      </w:r>
      <w:proofErr w:type="spellEnd"/>
    </w:p>
    <w:p w14:paraId="1E1DC3FB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Bridge group:                                      --</w:t>
      </w:r>
    </w:p>
    <w:p w14:paraId="76F4373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VRF:                                               --</w:t>
      </w:r>
    </w:p>
    <w:p w14:paraId="11F8352B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Local address:                                     10.10.10.2</w:t>
      </w:r>
    </w:p>
    <w:p w14:paraId="7A1C7EF8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Remote address:                                    10.10.20.2</w:t>
      </w:r>
    </w:p>
    <w:p w14:paraId="323FF3D2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Calculates checksums for outgoing GRE packets:     No</w:t>
      </w:r>
    </w:p>
    <w:p w14:paraId="5A797F5A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Requires that all input GRE packets were checksum: No</w:t>
      </w:r>
    </w:p>
    <w:p w14:paraId="02178527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key:                                               --</w:t>
      </w:r>
    </w:p>
    <w:p w14:paraId="5B5BDA65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TTL:                                               18</w:t>
      </w:r>
    </w:p>
    <w:p w14:paraId="6DD63B7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DSCP:                                              Inherit</w:t>
      </w:r>
    </w:p>
    <w:p w14:paraId="4EB549B5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MTU:                                               1500</w:t>
      </w:r>
    </w:p>
    <w:p w14:paraId="1BD98530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Path MTU discovery:                                Enabled</w:t>
      </w:r>
    </w:p>
    <w:p w14:paraId="02D75384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Don't fragment bit suppression:                    Disabled</w:t>
      </w:r>
    </w:p>
    <w:p w14:paraId="19AB9099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Security zone:                                     UNTRUST</w:t>
      </w:r>
    </w:p>
    <w:p w14:paraId="65D7066A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Multipoint mode:                                   Disabled</w:t>
      </w:r>
    </w:p>
    <w:p w14:paraId="051DF045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Keepalive:</w:t>
      </w:r>
    </w:p>
    <w:p w14:paraId="68973FC9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State:                                             Disabled</w:t>
      </w:r>
    </w:p>
    <w:p w14:paraId="0D76EF1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Timeout:                                           10</w:t>
      </w:r>
    </w:p>
    <w:p w14:paraId="26C0175C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Retries:                                           6</w:t>
      </w:r>
    </w:p>
    <w:p w14:paraId="324CE683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Destination address:                               --</w:t>
      </w:r>
    </w:p>
    <w:p w14:paraId="4B33EB02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vesr-1#</w:t>
      </w:r>
    </w:p>
    <w:p w14:paraId="21CB8724" w14:textId="77777777" w:rsidR="00847CE7" w:rsidRPr="004575D0" w:rsidRDefault="00847CE7" w:rsidP="00847CE7">
      <w:pPr>
        <w:rPr>
          <w:lang w:val="en-US"/>
        </w:rPr>
      </w:pPr>
    </w:p>
    <w:p w14:paraId="180C3AA2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>
        <w:rPr>
          <w:b/>
          <w:bCs/>
          <w:lang w:val="en-US"/>
        </w:rPr>
        <w:t>vesr-2</w:t>
      </w:r>
      <w:r w:rsidRPr="00543150">
        <w:rPr>
          <w:b/>
          <w:bCs/>
          <w:lang w:val="en-US"/>
        </w:rPr>
        <w:t xml:space="preserve"># </w:t>
      </w:r>
      <w:proofErr w:type="spellStart"/>
      <w:r w:rsidRPr="00543150">
        <w:rPr>
          <w:b/>
          <w:bCs/>
          <w:lang w:val="en-US"/>
        </w:rPr>
        <w:t>sh</w:t>
      </w:r>
      <w:proofErr w:type="spellEnd"/>
      <w:r w:rsidRPr="00543150">
        <w:rPr>
          <w:b/>
          <w:bCs/>
          <w:lang w:val="en-US"/>
        </w:rPr>
        <w:t xml:space="preserve"> tunnels configuration </w:t>
      </w:r>
      <w:proofErr w:type="spellStart"/>
      <w:r w:rsidRPr="00543150">
        <w:rPr>
          <w:b/>
          <w:bCs/>
          <w:lang w:val="en-US"/>
        </w:rPr>
        <w:t>gre</w:t>
      </w:r>
      <w:proofErr w:type="spellEnd"/>
      <w:r w:rsidRPr="00543150">
        <w:rPr>
          <w:b/>
          <w:bCs/>
          <w:lang w:val="en-US"/>
        </w:rPr>
        <w:t xml:space="preserve"> 20</w:t>
      </w:r>
    </w:p>
    <w:p w14:paraId="2832286D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State:                                             Enabled</w:t>
      </w:r>
    </w:p>
    <w:p w14:paraId="2745B3B1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Description:                                       --</w:t>
      </w:r>
    </w:p>
    <w:p w14:paraId="380B5BD4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Mode:                                              </w:t>
      </w:r>
      <w:proofErr w:type="spellStart"/>
      <w:r w:rsidRPr="00543150">
        <w:rPr>
          <w:b/>
          <w:bCs/>
          <w:lang w:val="en-US"/>
        </w:rPr>
        <w:t>ip</w:t>
      </w:r>
      <w:proofErr w:type="spellEnd"/>
    </w:p>
    <w:p w14:paraId="26CE9548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Bridge group:                                      --</w:t>
      </w:r>
    </w:p>
    <w:p w14:paraId="5E41A6A6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VRF:                                               --</w:t>
      </w:r>
    </w:p>
    <w:p w14:paraId="17A310B0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Local address:                                     10.10.20.2</w:t>
      </w:r>
    </w:p>
    <w:p w14:paraId="65C3F65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Remote address:                                    10.10.10.2</w:t>
      </w:r>
    </w:p>
    <w:p w14:paraId="29CF6A76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Calculates checksums for outgoing GRE packets:     No</w:t>
      </w:r>
    </w:p>
    <w:p w14:paraId="15340371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Requires that all input GRE packets were checksum: No</w:t>
      </w:r>
    </w:p>
    <w:p w14:paraId="0774BFF9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key:                                               --</w:t>
      </w:r>
    </w:p>
    <w:p w14:paraId="24F57698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TTL:                                               18</w:t>
      </w:r>
    </w:p>
    <w:p w14:paraId="77D37577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DSCP:                                              Inherit</w:t>
      </w:r>
    </w:p>
    <w:p w14:paraId="064E44A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MTU:                                               1500</w:t>
      </w:r>
    </w:p>
    <w:p w14:paraId="03AD70CD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Path MTU discovery:                                Enabled</w:t>
      </w:r>
    </w:p>
    <w:p w14:paraId="2FCD14AF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Don't fragment bit suppression:                    Disabled</w:t>
      </w:r>
    </w:p>
    <w:p w14:paraId="699F377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Security zone:                                     UNTRUST</w:t>
      </w:r>
    </w:p>
    <w:p w14:paraId="1C20C646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Multipoint mode:                                   Disabled</w:t>
      </w:r>
    </w:p>
    <w:p w14:paraId="30633BAE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>Keepalive:</w:t>
      </w:r>
    </w:p>
    <w:p w14:paraId="69F54A4A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State:                                             Disabled</w:t>
      </w:r>
    </w:p>
    <w:p w14:paraId="022FEF0C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Timeout:                                           10</w:t>
      </w:r>
    </w:p>
    <w:p w14:paraId="03F263FF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543150">
        <w:rPr>
          <w:b/>
          <w:bCs/>
          <w:lang w:val="en-US"/>
        </w:rPr>
        <w:t xml:space="preserve">    Retries:                                           6</w:t>
      </w:r>
    </w:p>
    <w:p w14:paraId="04F2EFCE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</w:rPr>
      </w:pPr>
      <w:r w:rsidRPr="00543150">
        <w:rPr>
          <w:b/>
          <w:bCs/>
          <w:lang w:val="en-US"/>
        </w:rPr>
        <w:t xml:space="preserve">    Destination</w:t>
      </w:r>
      <w:r w:rsidRPr="004575D0">
        <w:rPr>
          <w:b/>
          <w:bCs/>
        </w:rPr>
        <w:t xml:space="preserve"> </w:t>
      </w:r>
      <w:r w:rsidRPr="00543150">
        <w:rPr>
          <w:b/>
          <w:bCs/>
          <w:lang w:val="en-US"/>
        </w:rPr>
        <w:t>address</w:t>
      </w:r>
      <w:r w:rsidRPr="004575D0">
        <w:rPr>
          <w:b/>
          <w:bCs/>
        </w:rPr>
        <w:t>:                               --</w:t>
      </w:r>
    </w:p>
    <w:p w14:paraId="76E664DA" w14:textId="77777777" w:rsidR="00847CE7" w:rsidRPr="00543150" w:rsidRDefault="00847CE7" w:rsidP="00847CE7">
      <w:pPr>
        <w:shd w:val="clear" w:color="auto" w:fill="D0CECE" w:themeFill="background2" w:themeFillShade="E6"/>
        <w:rPr>
          <w:b/>
          <w:bCs/>
        </w:rPr>
      </w:pPr>
      <w:proofErr w:type="spellStart"/>
      <w:r>
        <w:rPr>
          <w:b/>
          <w:bCs/>
          <w:lang w:val="en-US"/>
        </w:rPr>
        <w:t>vesr</w:t>
      </w:r>
      <w:proofErr w:type="spellEnd"/>
      <w:r w:rsidRPr="00804FAD">
        <w:rPr>
          <w:b/>
          <w:bCs/>
        </w:rPr>
        <w:t>-2</w:t>
      </w:r>
      <w:r w:rsidRPr="004575D0">
        <w:rPr>
          <w:b/>
          <w:bCs/>
        </w:rPr>
        <w:t>#</w:t>
      </w:r>
    </w:p>
    <w:p w14:paraId="7FB7E486" w14:textId="77777777" w:rsidR="00847CE7" w:rsidRPr="004575D0" w:rsidRDefault="00847CE7" w:rsidP="00847CE7"/>
    <w:p w14:paraId="4CC6E031" w14:textId="77777777" w:rsidR="00847CE7" w:rsidRDefault="00847CE7" w:rsidP="00847CE7">
      <w:r w:rsidRPr="00515DF2">
        <w:t xml:space="preserve">Счетчики входящих и отправленных пакетов можно посмотреть командой: </w:t>
      </w:r>
    </w:p>
    <w:p w14:paraId="049386DB" w14:textId="77777777" w:rsidR="00847CE7" w:rsidRPr="00515DF2" w:rsidRDefault="00847CE7" w:rsidP="00847CE7"/>
    <w:p w14:paraId="2AA924E0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0361F">
        <w:rPr>
          <w:b/>
          <w:bCs/>
          <w:lang w:val="en-US"/>
        </w:rPr>
        <w:t>vesr-1</w:t>
      </w:r>
      <w:r w:rsidRPr="00515DF2">
        <w:rPr>
          <w:b/>
          <w:bCs/>
          <w:lang w:val="en-US"/>
        </w:rPr>
        <w:t xml:space="preserve"># show tunnels counters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</w:t>
      </w:r>
    </w:p>
    <w:p w14:paraId="35F86A63" w14:textId="77777777" w:rsidR="00847CE7" w:rsidRPr="004575D0" w:rsidRDefault="00847CE7" w:rsidP="00847CE7">
      <w:pPr>
        <w:rPr>
          <w:lang w:val="en-US"/>
        </w:rPr>
      </w:pPr>
    </w:p>
    <w:p w14:paraId="1616169C" w14:textId="77777777" w:rsidR="00847CE7" w:rsidRDefault="00847CE7" w:rsidP="00847CE7">
      <w:r w:rsidRPr="00515DF2">
        <w:t xml:space="preserve">Конфигурацию туннеля можно посмотреть командой: </w:t>
      </w:r>
    </w:p>
    <w:p w14:paraId="686E0C73" w14:textId="77777777" w:rsidR="00847CE7" w:rsidRPr="00515DF2" w:rsidRDefault="00847CE7" w:rsidP="00847CE7"/>
    <w:p w14:paraId="60E0974E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D0361F">
        <w:rPr>
          <w:b/>
          <w:bCs/>
          <w:lang w:val="en-US"/>
        </w:rPr>
        <w:t>vesr-1</w:t>
      </w:r>
      <w:r w:rsidRPr="00515DF2">
        <w:rPr>
          <w:b/>
          <w:bCs/>
          <w:lang w:val="en-US"/>
        </w:rPr>
        <w:t xml:space="preserve"># show tunnels configuration </w:t>
      </w:r>
      <w:proofErr w:type="spellStart"/>
      <w:r w:rsidRPr="00515DF2">
        <w:rPr>
          <w:b/>
          <w:bCs/>
          <w:lang w:val="en-US"/>
        </w:rPr>
        <w:t>gre</w:t>
      </w:r>
      <w:proofErr w:type="spellEnd"/>
      <w:r w:rsidRPr="00515DF2">
        <w:rPr>
          <w:b/>
          <w:bCs/>
          <w:lang w:val="en-US"/>
        </w:rPr>
        <w:t xml:space="preserve"> 10 </w:t>
      </w:r>
    </w:p>
    <w:p w14:paraId="23196B05" w14:textId="77777777" w:rsidR="00847CE7" w:rsidRPr="004575D0" w:rsidRDefault="00847CE7" w:rsidP="00847CE7">
      <w:pPr>
        <w:rPr>
          <w:lang w:val="en-US"/>
        </w:rPr>
      </w:pPr>
    </w:p>
    <w:p w14:paraId="212B76EF" w14:textId="77777777" w:rsidR="00847CE7" w:rsidRPr="00515DF2" w:rsidRDefault="00847CE7" w:rsidP="00847CE7">
      <w:r w:rsidRPr="00515DF2">
        <w:t xml:space="preserve">Настройка туннеля </w:t>
      </w:r>
      <w:r>
        <w:t>для удаленного филиала</w:t>
      </w:r>
      <w:r w:rsidRPr="00515DF2">
        <w:t xml:space="preserve"> производится аналогичным образом.   </w:t>
      </w:r>
    </w:p>
    <w:p w14:paraId="1B7E79AE" w14:textId="77777777" w:rsidR="00847CE7" w:rsidRPr="004575D0" w:rsidRDefault="00847CE7" w:rsidP="00847CE7"/>
    <w:p w14:paraId="5E0ECD4B" w14:textId="77777777" w:rsidR="00847CE7" w:rsidRDefault="00847CE7" w:rsidP="00847CE7">
      <w:proofErr w:type="gramStart"/>
      <w:r w:rsidRPr="00515DF2">
        <w:t>После  применения</w:t>
      </w:r>
      <w:proofErr w:type="gramEnd"/>
      <w:r w:rsidRPr="00515DF2">
        <w:t xml:space="preserve">  </w:t>
      </w:r>
      <w:proofErr w:type="gramStart"/>
      <w:r w:rsidRPr="00515DF2">
        <w:t>настроек  трафик</w:t>
      </w:r>
      <w:proofErr w:type="gramEnd"/>
      <w:r w:rsidRPr="00515DF2">
        <w:t xml:space="preserve">  </w:t>
      </w:r>
      <w:proofErr w:type="gramStart"/>
      <w:r w:rsidRPr="00515DF2">
        <w:t>будет  инкапсулироваться</w:t>
      </w:r>
      <w:proofErr w:type="gramEnd"/>
      <w:r w:rsidRPr="00515DF2">
        <w:t xml:space="preserve">  </w:t>
      </w:r>
      <w:proofErr w:type="gramStart"/>
      <w:r w:rsidRPr="00515DF2">
        <w:t>в  туннель</w:t>
      </w:r>
      <w:proofErr w:type="gramEnd"/>
      <w:r w:rsidRPr="00515DF2">
        <w:t xml:space="preserve">  </w:t>
      </w:r>
      <w:proofErr w:type="gramStart"/>
      <w:r w:rsidRPr="00515DF2">
        <w:t>и  отправляться</w:t>
      </w:r>
      <w:proofErr w:type="gramEnd"/>
      <w:r w:rsidRPr="00515DF2">
        <w:t xml:space="preserve"> партеру, независимо от наличия GRE-туннеля и правильности настроек с его стороны. </w:t>
      </w:r>
    </w:p>
    <w:p w14:paraId="78E6A237" w14:textId="77777777" w:rsidR="00847CE7" w:rsidRDefault="00847CE7" w:rsidP="00847CE7">
      <w:r>
        <w:t>Проверяем работу туннеля:</w:t>
      </w:r>
    </w:p>
    <w:p w14:paraId="42EA0E5E" w14:textId="77777777" w:rsidR="00847CE7" w:rsidRDefault="00847CE7" w:rsidP="00847CE7"/>
    <w:p w14:paraId="283605B1" w14:textId="77777777" w:rsidR="00847CE7" w:rsidRPr="004575D0" w:rsidRDefault="00847CE7" w:rsidP="00847CE7">
      <w:pPr>
        <w:shd w:val="clear" w:color="auto" w:fill="D0CECE" w:themeFill="background2" w:themeFillShade="E6"/>
        <w:rPr>
          <w:b/>
          <w:bCs/>
        </w:rPr>
      </w:pPr>
      <w:r w:rsidRPr="003A4AB2">
        <w:rPr>
          <w:b/>
          <w:bCs/>
          <w:lang w:val="en-US"/>
        </w:rPr>
        <w:t>PC</w:t>
      </w:r>
      <w:r w:rsidRPr="004575D0">
        <w:rPr>
          <w:b/>
          <w:bCs/>
        </w:rPr>
        <w:t xml:space="preserve">1&gt; </w:t>
      </w:r>
      <w:r w:rsidRPr="003A4AB2">
        <w:rPr>
          <w:b/>
          <w:bCs/>
          <w:lang w:val="en-US"/>
        </w:rPr>
        <w:t>ping</w:t>
      </w:r>
      <w:r w:rsidRPr="004575D0">
        <w:rPr>
          <w:b/>
          <w:bCs/>
        </w:rPr>
        <w:t xml:space="preserve"> 172.16.2.3 -</w:t>
      </w:r>
      <w:r w:rsidRPr="003A4AB2">
        <w:rPr>
          <w:b/>
          <w:bCs/>
          <w:lang w:val="en-US"/>
        </w:rPr>
        <w:t>c</w:t>
      </w:r>
      <w:r w:rsidRPr="004575D0">
        <w:rPr>
          <w:b/>
          <w:bCs/>
        </w:rPr>
        <w:t xml:space="preserve"> 3 -2</w:t>
      </w:r>
    </w:p>
    <w:p w14:paraId="3B850D1A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=1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time=3.470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7A5461F4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=2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time=9.277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123EC0BC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=3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time=7.031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0C749FC7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</w:p>
    <w:p w14:paraId="71224099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PC1&gt; trace 172.16.2.3</w:t>
      </w:r>
    </w:p>
    <w:p w14:paraId="4A152D56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trace to 172.16.2.3, 8 hops max, press </w:t>
      </w:r>
      <w:proofErr w:type="spellStart"/>
      <w:r w:rsidRPr="003A4AB2">
        <w:rPr>
          <w:b/>
          <w:bCs/>
          <w:lang w:val="en-US"/>
        </w:rPr>
        <w:t>Ctrl+C</w:t>
      </w:r>
      <w:proofErr w:type="spellEnd"/>
      <w:r w:rsidRPr="003A4AB2">
        <w:rPr>
          <w:b/>
          <w:bCs/>
          <w:lang w:val="en-US"/>
        </w:rPr>
        <w:t xml:space="preserve"> to stop</w:t>
      </w:r>
    </w:p>
    <w:p w14:paraId="29790A8B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1   172.16.1.1   4.572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2.129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3.724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23964938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2   192.168.100.2   6.968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5.508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4.352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5783B133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3   *172.16.2.3   5.147 </w:t>
      </w:r>
      <w:proofErr w:type="spell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(ICMP type:3, code:3, Destination port unreachable)</w:t>
      </w:r>
    </w:p>
    <w:p w14:paraId="7231D2C8" w14:textId="77777777" w:rsidR="00847CE7" w:rsidRPr="003A4AB2" w:rsidRDefault="00847CE7" w:rsidP="00847CE7">
      <w:pPr>
        <w:rPr>
          <w:lang w:val="en-US"/>
        </w:rPr>
      </w:pPr>
    </w:p>
    <w:p w14:paraId="7C703A03" w14:textId="77777777" w:rsidR="00847CE7" w:rsidRPr="004575D0" w:rsidRDefault="00847CE7" w:rsidP="00847CE7">
      <w:r>
        <w:rPr>
          <w:lang w:val="en-US"/>
        </w:rPr>
        <w:t>C</w:t>
      </w:r>
      <w:r w:rsidRPr="003A4AB2">
        <w:t xml:space="preserve"> </w:t>
      </w:r>
      <w:r>
        <w:rPr>
          <w:lang w:val="en-US"/>
        </w:rPr>
        <w:t>PC</w:t>
      </w:r>
      <w:r w:rsidRPr="003A4AB2">
        <w:t xml:space="preserve">1 </w:t>
      </w:r>
      <w:r>
        <w:t>пакеты проходят через туннель.</w:t>
      </w:r>
    </w:p>
    <w:p w14:paraId="786E92ED" w14:textId="77777777" w:rsidR="00847CE7" w:rsidRPr="004575D0" w:rsidRDefault="00847CE7" w:rsidP="00847CE7"/>
    <w:p w14:paraId="45078875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PC4&gt; ping 172.16.1.3 -c 3 -2</w:t>
      </w:r>
    </w:p>
    <w:p w14:paraId="4D0ABBCE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=1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time=6.795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2FD3BCBB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=2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time=8.171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68FC252D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=3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time=6.030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2C2B27FC" w14:textId="77777777" w:rsidR="00847CE7" w:rsidRPr="003A4AB2" w:rsidRDefault="00847CE7" w:rsidP="00847CE7">
      <w:pPr>
        <w:rPr>
          <w:lang w:val="en-US"/>
        </w:rPr>
      </w:pPr>
    </w:p>
    <w:p w14:paraId="0EA9B2F6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PC4&gt; trace 172.16.1.4</w:t>
      </w:r>
    </w:p>
    <w:p w14:paraId="1F4334A0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trace to 172.16.1.4, 8 hops max, press </w:t>
      </w:r>
      <w:proofErr w:type="spellStart"/>
      <w:r w:rsidRPr="003A4AB2">
        <w:rPr>
          <w:b/>
          <w:bCs/>
          <w:lang w:val="en-US"/>
        </w:rPr>
        <w:t>Ctrl+C</w:t>
      </w:r>
      <w:proofErr w:type="spellEnd"/>
      <w:r w:rsidRPr="003A4AB2">
        <w:rPr>
          <w:b/>
          <w:bCs/>
          <w:lang w:val="en-US"/>
        </w:rPr>
        <w:t xml:space="preserve"> to stop</w:t>
      </w:r>
    </w:p>
    <w:p w14:paraId="7046ACDF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1   172.16.2.1   2.726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3.173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1.623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6262E38A" w14:textId="77777777" w:rsidR="00847CE7" w:rsidRPr="000B5028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AEAAAA" w:themeFill="background2" w:themeFillShade="BF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2   10.10.10.2   5.034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3.442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3.723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06C02125" w14:textId="77777777" w:rsidR="00847CE7" w:rsidRPr="003A4AB2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3   *172.16.1.4   2.463 </w:t>
      </w:r>
      <w:proofErr w:type="spell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(ICMP type:3, code:3, Destination port unreachable)</w:t>
      </w:r>
    </w:p>
    <w:p w14:paraId="13C42D29" w14:textId="77777777" w:rsidR="00847CE7" w:rsidRDefault="00847CE7" w:rsidP="00847CE7">
      <w:pPr>
        <w:rPr>
          <w:lang w:val="en-US"/>
        </w:rPr>
      </w:pPr>
    </w:p>
    <w:p w14:paraId="68053185" w14:textId="77777777" w:rsidR="00847CE7" w:rsidRDefault="00847CE7" w:rsidP="00847CE7">
      <w:r>
        <w:t xml:space="preserve">А вот с РС4 пакеты идут мимо тоннеля по физическому </w:t>
      </w:r>
      <w:proofErr w:type="spellStart"/>
      <w:r>
        <w:t>интерфесу</w:t>
      </w:r>
      <w:proofErr w:type="spellEnd"/>
      <w:r>
        <w:t xml:space="preserve"> </w:t>
      </w:r>
      <w:r>
        <w:rPr>
          <w:lang w:val="en-US"/>
        </w:rPr>
        <w:t>Gi</w:t>
      </w:r>
      <w:r w:rsidRPr="003A4AB2">
        <w:t xml:space="preserve">1/0/1 </w:t>
      </w:r>
      <w:r>
        <w:t>напрямую.</w:t>
      </w:r>
    </w:p>
    <w:p w14:paraId="2A499AED" w14:textId="77777777" w:rsidR="00847CE7" w:rsidRDefault="00847CE7" w:rsidP="00847CE7">
      <w:r>
        <w:t xml:space="preserve">Смотрим конфиг на виртуальном роутере </w:t>
      </w:r>
      <w:proofErr w:type="spellStart"/>
      <w:r>
        <w:rPr>
          <w:lang w:val="en-US"/>
        </w:rPr>
        <w:t>vesr</w:t>
      </w:r>
      <w:proofErr w:type="spellEnd"/>
      <w:r w:rsidRPr="00C160B3">
        <w:t>-2</w:t>
      </w:r>
      <w:r w:rsidRPr="003A4AB2">
        <w:t xml:space="preserve"> </w:t>
      </w:r>
      <w:r>
        <w:t>в части трансляции исходящих адресов пакетов:</w:t>
      </w:r>
    </w:p>
    <w:p w14:paraId="64C9473E" w14:textId="77777777" w:rsidR="00847CE7" w:rsidRPr="003A4AB2" w:rsidRDefault="00847CE7" w:rsidP="00847CE7">
      <w:pPr>
        <w:rPr>
          <w:lang w:val="en-US"/>
        </w:rPr>
      </w:pPr>
      <w:proofErr w:type="spellStart"/>
      <w:r w:rsidRPr="003A4AB2">
        <w:rPr>
          <w:lang w:val="en-US"/>
        </w:rPr>
        <w:t>nat</w:t>
      </w:r>
      <w:proofErr w:type="spellEnd"/>
      <w:r w:rsidRPr="003A4AB2">
        <w:rPr>
          <w:lang w:val="en-US"/>
        </w:rPr>
        <w:t xml:space="preserve"> source</w:t>
      </w:r>
    </w:p>
    <w:p w14:paraId="18BF0ADD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pool WAN</w:t>
      </w:r>
    </w:p>
    <w:p w14:paraId="741084FE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 xml:space="preserve">    </w:t>
      </w:r>
      <w:proofErr w:type="spellStart"/>
      <w:r w:rsidRPr="003A4AB2">
        <w:rPr>
          <w:lang w:val="en-US"/>
        </w:rPr>
        <w:t>ip</w:t>
      </w:r>
      <w:proofErr w:type="spellEnd"/>
      <w:r w:rsidRPr="003A4AB2">
        <w:rPr>
          <w:lang w:val="en-US"/>
        </w:rPr>
        <w:t xml:space="preserve"> address-range 10.10.20.2</w:t>
      </w:r>
    </w:p>
    <w:p w14:paraId="38CAF3C4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exit</w:t>
      </w:r>
    </w:p>
    <w:p w14:paraId="5CF68AD5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ruleset SNAT</w:t>
      </w:r>
    </w:p>
    <w:p w14:paraId="7938E50B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  to zone UNTRUST</w:t>
      </w:r>
    </w:p>
    <w:p w14:paraId="16B7C4C5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  rule 1</w:t>
      </w:r>
    </w:p>
    <w:p w14:paraId="23047117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    match source-address object-group LAN_NETWORK</w:t>
      </w:r>
    </w:p>
    <w:p w14:paraId="7C7349AE" w14:textId="77777777" w:rsidR="00847CE7" w:rsidRPr="003A4AB2" w:rsidRDefault="00847CE7" w:rsidP="00847CE7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      action source-</w:t>
      </w:r>
      <w:proofErr w:type="spellStart"/>
      <w:r w:rsidRPr="003A4AB2">
        <w:rPr>
          <w:b/>
          <w:bCs/>
          <w:lang w:val="en-US"/>
        </w:rPr>
        <w:t>nat</w:t>
      </w:r>
      <w:proofErr w:type="spellEnd"/>
      <w:r w:rsidRPr="003A4AB2">
        <w:rPr>
          <w:b/>
          <w:bCs/>
          <w:lang w:val="en-US"/>
        </w:rPr>
        <w:t xml:space="preserve"> pool WAN</w:t>
      </w:r>
    </w:p>
    <w:p w14:paraId="6DDE9F9B" w14:textId="77777777" w:rsidR="00847CE7" w:rsidRPr="003A4AB2" w:rsidRDefault="00847CE7" w:rsidP="00847CE7">
      <w:pPr>
        <w:rPr>
          <w:lang w:val="en-US"/>
        </w:rPr>
      </w:pPr>
      <w:r w:rsidRPr="003A4AB2">
        <w:rPr>
          <w:lang w:val="en-US"/>
        </w:rPr>
        <w:t>      enable</w:t>
      </w:r>
    </w:p>
    <w:p w14:paraId="109DDFD8" w14:textId="77777777" w:rsidR="00847CE7" w:rsidRPr="003A4AB2" w:rsidRDefault="00847CE7" w:rsidP="00847CE7">
      <w:r w:rsidRPr="003A4AB2">
        <w:rPr>
          <w:lang w:val="en-US"/>
        </w:rPr>
        <w:t>    exit</w:t>
      </w:r>
    </w:p>
    <w:p w14:paraId="13A10F8D" w14:textId="77777777" w:rsidR="00847CE7" w:rsidRPr="003A4AB2" w:rsidRDefault="00847CE7" w:rsidP="00847CE7">
      <w:r w:rsidRPr="003A4AB2">
        <w:rPr>
          <w:lang w:val="en-US"/>
        </w:rPr>
        <w:t> </w:t>
      </w:r>
      <w:r w:rsidRPr="003A4AB2">
        <w:t xml:space="preserve"> </w:t>
      </w:r>
      <w:r w:rsidRPr="003A4AB2">
        <w:rPr>
          <w:lang w:val="en-US"/>
        </w:rPr>
        <w:t>exit</w:t>
      </w:r>
    </w:p>
    <w:p w14:paraId="24DE62E6" w14:textId="77777777" w:rsidR="00847CE7" w:rsidRPr="003A4AB2" w:rsidRDefault="00847CE7" w:rsidP="00847CE7">
      <w:r w:rsidRPr="003A4AB2">
        <w:rPr>
          <w:lang w:val="en-US"/>
        </w:rPr>
        <w:t>exit</w:t>
      </w:r>
    </w:p>
    <w:p w14:paraId="0284E0C2" w14:textId="77777777" w:rsidR="00847CE7" w:rsidRPr="004575D0" w:rsidRDefault="00847CE7" w:rsidP="00847CE7"/>
    <w:p w14:paraId="3EAF25BA" w14:textId="77777777" w:rsidR="00847CE7" w:rsidRPr="003A4AB2" w:rsidRDefault="00847CE7" w:rsidP="00847CE7">
      <w:r>
        <w:t>Ошибка</w:t>
      </w:r>
      <w:r w:rsidRPr="003A4AB2">
        <w:t xml:space="preserve"> </w:t>
      </w:r>
      <w:r>
        <w:t>выделена рамкой и жирным шрифтом.</w:t>
      </w:r>
    </w:p>
    <w:p w14:paraId="604733B3" w14:textId="77777777" w:rsidR="00847CE7" w:rsidRPr="003A4AB2" w:rsidRDefault="00847CE7" w:rsidP="00847CE7">
      <w:pPr>
        <w:rPr>
          <w:b/>
          <w:bCs/>
        </w:rPr>
      </w:pPr>
    </w:p>
    <w:p w14:paraId="269756C9" w14:textId="77777777" w:rsidR="00847CE7" w:rsidRPr="00C5659A" w:rsidRDefault="00847CE7" w:rsidP="00847CE7">
      <w:pPr>
        <w:rPr>
          <w:b/>
          <w:bCs/>
        </w:rPr>
      </w:pPr>
      <w:r w:rsidRPr="00C5659A">
        <w:rPr>
          <w:b/>
          <w:bCs/>
        </w:rPr>
        <w:t>Причина неправильной работы</w:t>
      </w:r>
    </w:p>
    <w:p w14:paraId="16E9210F" w14:textId="77777777" w:rsidR="00847CE7" w:rsidRPr="00C5659A" w:rsidRDefault="00847CE7" w:rsidP="00847CE7">
      <w:pPr>
        <w:rPr>
          <w:b/>
          <w:bCs/>
        </w:rPr>
      </w:pPr>
      <w:r w:rsidRPr="00C5659A">
        <w:rPr>
          <w:b/>
          <w:bCs/>
        </w:rPr>
        <w:t>Применение </w:t>
      </w:r>
    </w:p>
    <w:p w14:paraId="08A5ED3B" w14:textId="77777777" w:rsidR="00847CE7" w:rsidRPr="00C5659A" w:rsidRDefault="00847CE7" w:rsidP="00847CE7">
      <w:proofErr w:type="spellStart"/>
      <w:r w:rsidRPr="00C5659A">
        <w:rPr>
          <w:b/>
          <w:bCs/>
        </w:rPr>
        <w:t>action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source-nat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pool</w:t>
      </w:r>
      <w:proofErr w:type="spellEnd"/>
      <w:r w:rsidRPr="00C5659A">
        <w:rPr>
          <w:b/>
          <w:bCs/>
        </w:rPr>
        <w:t xml:space="preserve"> WAN</w:t>
      </w:r>
    </w:p>
    <w:p w14:paraId="608AAD6C" w14:textId="77777777" w:rsidR="00847CE7" w:rsidRPr="00C5659A" w:rsidRDefault="00847CE7" w:rsidP="00847CE7">
      <w:r w:rsidRPr="00C5659A">
        <w:rPr>
          <w:b/>
          <w:bCs/>
        </w:rPr>
        <w:t> может привести к неправильной работе туннеля GRE</w:t>
      </w:r>
      <w:r w:rsidRPr="00C5659A">
        <w:t>, потому что </w:t>
      </w:r>
      <w:r w:rsidRPr="00C5659A">
        <w:rPr>
          <w:b/>
          <w:bCs/>
        </w:rPr>
        <w:t>туннель GRE использует для передачи трафика свой собственный интерфейс</w:t>
      </w:r>
      <w:r w:rsidRPr="00C5659A">
        <w:t>, а правило NAT, привязанное к исходящему интерфейсу, не соответствует туннелированному пакету. </w:t>
      </w:r>
      <w:hyperlink r:id="rId29" w:tgtFrame="_blank" w:history="1">
        <w:r w:rsidRPr="00C5659A">
          <w:rPr>
            <w:rStyle w:val="a7"/>
            <w:rFonts w:asciiTheme="minorHAnsi" w:hAnsiTheme="minorHAnsi" w:cstheme="minorBidi"/>
          </w:rPr>
          <w:t>networkengineering.stackexchange.com</w:t>
        </w:r>
      </w:hyperlink>
    </w:p>
    <w:p w14:paraId="432C02E4" w14:textId="77777777" w:rsidR="00847CE7" w:rsidRPr="00C5659A" w:rsidRDefault="00847CE7" w:rsidP="00847CE7">
      <w:r w:rsidRPr="00C5659A">
        <w:t>Это происходит из-за того, что туннель создаёт новый пакет с адресами внешнего туннеля, а правило NAT, привязанное к исходящему интерфейсу, не учитывает это преобразование. В результате туннель не получает трафик, предназначенный для него, и не может корректно работать. </w:t>
      </w:r>
      <w:hyperlink r:id="rId30" w:tgtFrame="_blank" w:history="1">
        <w:r w:rsidRPr="00C5659A">
          <w:rPr>
            <w:rStyle w:val="a7"/>
            <w:rFonts w:asciiTheme="minorHAnsi" w:hAnsiTheme="minorHAnsi" w:cstheme="minorBidi"/>
          </w:rPr>
          <w:t>networkengineering.stackexchange.com</w:t>
        </w:r>
      </w:hyperlink>
    </w:p>
    <w:p w14:paraId="0A77CBEF" w14:textId="77777777" w:rsidR="00847CE7" w:rsidRPr="00C5659A" w:rsidRDefault="00847CE7" w:rsidP="00847CE7">
      <w:r w:rsidRPr="00C5659A">
        <w:t>Чтобы решить проблему, нужно изменить настройку NAT: использовать </w:t>
      </w:r>
    </w:p>
    <w:p w14:paraId="30D740E7" w14:textId="77777777" w:rsidR="00847CE7" w:rsidRPr="00C5659A" w:rsidRDefault="00847CE7" w:rsidP="00847CE7">
      <w:proofErr w:type="spellStart"/>
      <w:r w:rsidRPr="00C5659A">
        <w:t>action</w:t>
      </w:r>
      <w:proofErr w:type="spellEnd"/>
      <w:r w:rsidRPr="00C5659A">
        <w:t xml:space="preserve"> </w:t>
      </w:r>
      <w:proofErr w:type="spellStart"/>
      <w:r w:rsidRPr="00C5659A">
        <w:t>source-nat</w:t>
      </w:r>
      <w:proofErr w:type="spellEnd"/>
      <w:r w:rsidRPr="00C5659A">
        <w:t xml:space="preserve"> </w:t>
      </w:r>
      <w:proofErr w:type="spellStart"/>
      <w:r w:rsidRPr="00C5659A">
        <w:t>interface</w:t>
      </w:r>
      <w:proofErr w:type="spellEnd"/>
    </w:p>
    <w:p w14:paraId="4CE1B6C8" w14:textId="77777777" w:rsidR="00847CE7" w:rsidRPr="00C5659A" w:rsidRDefault="00847CE7" w:rsidP="00847CE7">
      <w:r w:rsidRPr="00C5659A">
        <w:t> для преобразования IP-адреса отправителя на адрес туннельного интерфейса, а </w:t>
      </w:r>
    </w:p>
    <w:p w14:paraId="0A2E00D5" w14:textId="77777777" w:rsidR="00847CE7" w:rsidRPr="00C5659A" w:rsidRDefault="00847CE7" w:rsidP="00847CE7">
      <w:proofErr w:type="spellStart"/>
      <w:r w:rsidRPr="00C5659A">
        <w:t>action</w:t>
      </w:r>
      <w:proofErr w:type="spellEnd"/>
      <w:r w:rsidRPr="00C5659A">
        <w:t xml:space="preserve"> </w:t>
      </w:r>
      <w:proofErr w:type="spellStart"/>
      <w:r w:rsidRPr="00C5659A">
        <w:t>source-nat</w:t>
      </w:r>
      <w:proofErr w:type="spellEnd"/>
      <w:r w:rsidRPr="00C5659A">
        <w:t xml:space="preserve"> </w:t>
      </w:r>
      <w:proofErr w:type="spellStart"/>
      <w:r w:rsidRPr="00C5659A">
        <w:t>pool</w:t>
      </w:r>
      <w:proofErr w:type="spellEnd"/>
      <w:r w:rsidRPr="00C5659A">
        <w:t xml:space="preserve"> WAN</w:t>
      </w:r>
    </w:p>
    <w:p w14:paraId="21E2AD9E" w14:textId="77777777" w:rsidR="00847CE7" w:rsidRPr="00C5659A" w:rsidRDefault="00847CE7" w:rsidP="00847CE7">
      <w:r w:rsidRPr="00C5659A">
        <w:t> — для выбора IP-адреса из пользовательского пула. </w:t>
      </w:r>
      <w:hyperlink r:id="rId31" w:tgtFrame="_blank" w:history="1">
        <w:r w:rsidRPr="00C5659A">
          <w:rPr>
            <w:rStyle w:val="a7"/>
            <w:rFonts w:asciiTheme="minorHAnsi" w:hAnsiTheme="minorHAnsi" w:cstheme="minorBidi"/>
          </w:rPr>
          <w:t>docs.eltex-co.ru</w:t>
        </w:r>
      </w:hyperlink>
      <w:hyperlink r:id="rId32" w:tgtFrame="_blank" w:history="1">
        <w:r w:rsidRPr="00C5659A">
          <w:rPr>
            <w:rStyle w:val="a7"/>
            <w:rFonts w:asciiTheme="minorHAnsi" w:hAnsiTheme="minorHAnsi" w:cstheme="minorBidi"/>
          </w:rPr>
          <w:t>juniper.net</w:t>
        </w:r>
      </w:hyperlink>
      <w:hyperlink r:id="rId33" w:tgtFrame="_blank" w:history="1">
        <w:r w:rsidRPr="00C5659A">
          <w:rPr>
            <w:rStyle w:val="a7"/>
            <w:rFonts w:asciiTheme="minorHAnsi" w:hAnsiTheme="minorHAnsi" w:cstheme="minorBidi"/>
          </w:rPr>
          <w:t>networkengineering.stackexchange.com</w:t>
        </w:r>
      </w:hyperlink>
    </w:p>
    <w:p w14:paraId="102B4FC2" w14:textId="77777777" w:rsidR="00847CE7" w:rsidRDefault="00847CE7" w:rsidP="00847CE7"/>
    <w:p w14:paraId="689F7248" w14:textId="77777777" w:rsidR="00847CE7" w:rsidRPr="00515DF2" w:rsidRDefault="00847CE7" w:rsidP="00847CE7">
      <w:r>
        <w:t xml:space="preserve">Исправляем </w:t>
      </w:r>
      <w:proofErr w:type="gramStart"/>
      <w:r>
        <w:t>на :</w:t>
      </w:r>
      <w:proofErr w:type="gramEnd"/>
    </w:p>
    <w:p w14:paraId="47F025D3" w14:textId="77777777" w:rsidR="00847CE7" w:rsidRDefault="00847CE7" w:rsidP="00847CE7"/>
    <w:p w14:paraId="62E7D82E" w14:textId="77777777" w:rsidR="00847CE7" w:rsidRPr="000B5028" w:rsidRDefault="00847CE7" w:rsidP="00847CE7">
      <w:proofErr w:type="spellStart"/>
      <w:r w:rsidRPr="000B5028">
        <w:rPr>
          <w:lang w:val="en-US"/>
        </w:rPr>
        <w:t>nat</w:t>
      </w:r>
      <w:proofErr w:type="spellEnd"/>
      <w:r w:rsidRPr="000B5028">
        <w:t xml:space="preserve"> </w:t>
      </w:r>
      <w:r w:rsidRPr="000B5028">
        <w:rPr>
          <w:lang w:val="en-US"/>
        </w:rPr>
        <w:t>source</w:t>
      </w:r>
    </w:p>
    <w:p w14:paraId="735D5651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</w:t>
      </w:r>
      <w:r w:rsidRPr="000B5028">
        <w:t xml:space="preserve"> </w:t>
      </w:r>
      <w:r w:rsidRPr="000B5028">
        <w:rPr>
          <w:lang w:val="en-US"/>
        </w:rPr>
        <w:t>pool WAN</w:t>
      </w:r>
    </w:p>
    <w:p w14:paraId="5EC55A0F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 xml:space="preserve">    </w:t>
      </w:r>
      <w:proofErr w:type="spellStart"/>
      <w:r w:rsidRPr="000B5028">
        <w:rPr>
          <w:lang w:val="en-US"/>
        </w:rPr>
        <w:t>ip</w:t>
      </w:r>
      <w:proofErr w:type="spellEnd"/>
      <w:r w:rsidRPr="000B5028">
        <w:rPr>
          <w:lang w:val="en-US"/>
        </w:rPr>
        <w:t xml:space="preserve"> address-range 10.10.20.2</w:t>
      </w:r>
    </w:p>
    <w:p w14:paraId="541CDC5F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exit</w:t>
      </w:r>
    </w:p>
    <w:p w14:paraId="723F0A11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ruleset SNAT</w:t>
      </w:r>
    </w:p>
    <w:p w14:paraId="77721B0B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  to zone UNTRUST</w:t>
      </w:r>
    </w:p>
    <w:p w14:paraId="6F847259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  rule 1</w:t>
      </w:r>
    </w:p>
    <w:p w14:paraId="4723BC30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    match source-address object-group LAN_NETWORK</w:t>
      </w:r>
    </w:p>
    <w:p w14:paraId="40F76104" w14:textId="77777777" w:rsidR="00847CE7" w:rsidRPr="000B5028" w:rsidRDefault="00847CE7" w:rsidP="00847CE7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      </w:t>
      </w:r>
      <w:r w:rsidRPr="00C5659A">
        <w:rPr>
          <w:b/>
          <w:bCs/>
          <w:lang w:val="en-US"/>
        </w:rPr>
        <w:t>action source-</w:t>
      </w:r>
      <w:proofErr w:type="spellStart"/>
      <w:r w:rsidRPr="00C5659A">
        <w:rPr>
          <w:b/>
          <w:bCs/>
          <w:lang w:val="en-US"/>
        </w:rPr>
        <w:t>nat</w:t>
      </w:r>
      <w:proofErr w:type="spellEnd"/>
      <w:r w:rsidRPr="00C5659A">
        <w:rPr>
          <w:b/>
          <w:bCs/>
          <w:lang w:val="en-US"/>
        </w:rPr>
        <w:t xml:space="preserve"> interface</w:t>
      </w:r>
    </w:p>
    <w:p w14:paraId="6D51BFA6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    enable</w:t>
      </w:r>
    </w:p>
    <w:p w14:paraId="74324467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  exit</w:t>
      </w:r>
    </w:p>
    <w:p w14:paraId="4777226C" w14:textId="77777777" w:rsidR="00847CE7" w:rsidRPr="000B5028" w:rsidRDefault="00847CE7" w:rsidP="00847CE7">
      <w:pPr>
        <w:rPr>
          <w:lang w:val="en-US"/>
        </w:rPr>
      </w:pPr>
      <w:r w:rsidRPr="000B5028">
        <w:rPr>
          <w:lang w:val="en-US"/>
        </w:rPr>
        <w:t>  exit</w:t>
      </w:r>
    </w:p>
    <w:p w14:paraId="40705E94" w14:textId="77777777" w:rsidR="00847CE7" w:rsidRPr="004575D0" w:rsidRDefault="00847CE7" w:rsidP="00847CE7">
      <w:pPr>
        <w:rPr>
          <w:lang w:val="en-US"/>
        </w:rPr>
      </w:pPr>
      <w:r w:rsidRPr="000B5028">
        <w:rPr>
          <w:lang w:val="en-US"/>
        </w:rPr>
        <w:t>exit</w:t>
      </w:r>
    </w:p>
    <w:p w14:paraId="31E92956" w14:textId="77777777" w:rsidR="00847CE7" w:rsidRPr="000B5028" w:rsidRDefault="00847CE7" w:rsidP="00847CE7">
      <w:pPr>
        <w:rPr>
          <w:lang w:val="en-US"/>
        </w:rPr>
      </w:pPr>
    </w:p>
    <w:p w14:paraId="58E38C5A" w14:textId="77777777" w:rsidR="00847CE7" w:rsidRPr="000B5028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>PC4&gt; trace 172.16.1.3</w:t>
      </w:r>
    </w:p>
    <w:p w14:paraId="2C8C36CF" w14:textId="77777777" w:rsidR="00847CE7" w:rsidRPr="000B5028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trace to 172.16.1.3, 8 hops max, press </w:t>
      </w:r>
      <w:proofErr w:type="spellStart"/>
      <w:r w:rsidRPr="000B5028">
        <w:rPr>
          <w:b/>
          <w:bCs/>
          <w:lang w:val="en-US"/>
        </w:rPr>
        <w:t>Ctrl+C</w:t>
      </w:r>
      <w:proofErr w:type="spellEnd"/>
      <w:r w:rsidRPr="000B5028">
        <w:rPr>
          <w:b/>
          <w:bCs/>
          <w:lang w:val="en-US"/>
        </w:rPr>
        <w:t xml:space="preserve"> to stop</w:t>
      </w:r>
    </w:p>
    <w:p w14:paraId="1A1F5C13" w14:textId="77777777" w:rsidR="00847CE7" w:rsidRPr="000B5028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1   172.16.2.1   1.045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2.672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3.200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401BF335" w14:textId="77777777" w:rsidR="00847CE7" w:rsidRPr="000B5028" w:rsidRDefault="00847CE7" w:rsidP="00847CE7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2   192.168.100.1   5.909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1.622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3.208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0B4E1BD6" w14:textId="77777777" w:rsidR="00847CE7" w:rsidRPr="000B5028" w:rsidRDefault="00847CE7" w:rsidP="00847CE7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3   *172.16.1.3   4.540 </w:t>
      </w:r>
      <w:proofErr w:type="spell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(ICMP type:3, code:3, Destination port unreachable)</w:t>
      </w:r>
    </w:p>
    <w:p w14:paraId="4E8EA394" w14:textId="77777777" w:rsidR="00847CE7" w:rsidRPr="000B5028" w:rsidRDefault="00847CE7" w:rsidP="00847CE7">
      <w:pPr>
        <w:rPr>
          <w:lang w:val="en-US"/>
        </w:rPr>
      </w:pPr>
    </w:p>
    <w:p w14:paraId="51263F81" w14:textId="77777777" w:rsidR="00847CE7" w:rsidRPr="00CE5D7C" w:rsidRDefault="00847CE7" w:rsidP="00847CE7">
      <w:r>
        <w:t>Теперь все работает как надо.</w:t>
      </w:r>
      <w:r w:rsidRPr="00CE5D7C">
        <w:t xml:space="preserve"> </w:t>
      </w:r>
      <w:r>
        <w:t xml:space="preserve">Сейчас пакеты с данными идут по туннелю в открытом виде, что не рекомендуется. Нужно их </w:t>
      </w:r>
      <w:proofErr w:type="spellStart"/>
      <w:proofErr w:type="gramStart"/>
      <w:r>
        <w:t>зашифроватью</w:t>
      </w:r>
      <w:proofErr w:type="spellEnd"/>
      <w:proofErr w:type="gramEnd"/>
      <w:r>
        <w:t xml:space="preserve"> Для этого применим протокол шифрования из набора </w:t>
      </w:r>
      <w:r>
        <w:rPr>
          <w:lang w:val="en-US"/>
        </w:rPr>
        <w:t>IPSEC</w:t>
      </w:r>
      <w:r w:rsidRPr="00CE5D7C">
        <w:t>.</w:t>
      </w:r>
    </w:p>
    <w:p w14:paraId="435F106E" w14:textId="77777777" w:rsidR="00847CE7" w:rsidRDefault="00847CE7" w:rsidP="00847CE7"/>
    <w:p w14:paraId="31061A43" w14:textId="77777777" w:rsidR="00847CE7" w:rsidRPr="004575D0" w:rsidRDefault="00847CE7" w:rsidP="00847CE7">
      <w:r>
        <w:t xml:space="preserve">Настройка </w:t>
      </w:r>
      <w:r>
        <w:rPr>
          <w:lang w:val="en-US"/>
        </w:rPr>
        <w:t>IPSEC</w:t>
      </w:r>
      <w:r w:rsidRPr="004575D0">
        <w:t>:</w:t>
      </w:r>
    </w:p>
    <w:p w14:paraId="522A4F0F" w14:textId="77777777" w:rsidR="00847CE7" w:rsidRDefault="00847CE7" w:rsidP="00847CE7"/>
    <w:p w14:paraId="3C27E0AB" w14:textId="77777777" w:rsidR="00847CE7" w:rsidRPr="00C160B3" w:rsidRDefault="00847CE7" w:rsidP="00847CE7">
      <w:r w:rsidRPr="007B3AC2">
        <w:t>Создадим профиль протокола IKE. В профиле укажем группу Диффи-</w:t>
      </w:r>
      <w:proofErr w:type="spellStart"/>
      <w:r w:rsidRPr="007B3AC2">
        <w:t>Хэллмана</w:t>
      </w:r>
      <w:proofErr w:type="spellEnd"/>
      <w:r w:rsidRPr="007B3AC2">
        <w:t xml:space="preserve"> 2, алгоритм шифрования AES 128 </w:t>
      </w:r>
      <w:proofErr w:type="spellStart"/>
      <w:r w:rsidRPr="007B3AC2">
        <w:t>bit</w:t>
      </w:r>
      <w:proofErr w:type="spellEnd"/>
      <w:r w:rsidRPr="007B3AC2">
        <w:t>, алгоритм аутентификации MD5. Данные параметры безопасности используются для защиты IKE-соединения:</w:t>
      </w:r>
    </w:p>
    <w:p w14:paraId="60E2E160" w14:textId="77777777" w:rsidR="00847CE7" w:rsidRPr="00C160B3" w:rsidRDefault="00847CE7" w:rsidP="00847CE7"/>
    <w:p w14:paraId="7AED173C" w14:textId="77777777" w:rsidR="00847CE7" w:rsidRPr="00C160B3" w:rsidRDefault="00847CE7" w:rsidP="00847CE7">
      <w:r>
        <w:t xml:space="preserve">На роутере </w:t>
      </w:r>
      <w:proofErr w:type="spellStart"/>
      <w:r>
        <w:rPr>
          <w:lang w:val="en-US"/>
        </w:rPr>
        <w:t>vesr</w:t>
      </w:r>
      <w:proofErr w:type="spellEnd"/>
      <w:r w:rsidRPr="00C160B3">
        <w:t>-1</w:t>
      </w:r>
      <w:r>
        <w:t xml:space="preserve">: </w:t>
      </w:r>
    </w:p>
    <w:p w14:paraId="74A14032" w14:textId="77777777" w:rsidR="00847CE7" w:rsidRPr="00C160B3" w:rsidRDefault="00847CE7" w:rsidP="00847CE7"/>
    <w:p w14:paraId="6928B17A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 xml:space="preserve"> proposal ike_prop1</w:t>
      </w:r>
    </w:p>
    <w:p w14:paraId="592D8423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authentication algorithm md5</w:t>
      </w:r>
    </w:p>
    <w:p w14:paraId="4233255B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encryption algorithm aes128</w:t>
      </w:r>
    </w:p>
    <w:p w14:paraId="3F2CEA74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dh-group 2</w:t>
      </w:r>
    </w:p>
    <w:p w14:paraId="392B282D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847CE7">
        <w:rPr>
          <w:rFonts w:ascii="Courier New" w:hAnsi="Courier New" w:cs="Courier New"/>
          <w:lang w:val="en-US"/>
        </w:rPr>
        <w:t>exit</w:t>
      </w:r>
    </w:p>
    <w:p w14:paraId="47B11D7D" w14:textId="77777777" w:rsidR="00847CE7" w:rsidRPr="00847CE7" w:rsidRDefault="00847CE7" w:rsidP="00847CE7">
      <w:pPr>
        <w:rPr>
          <w:lang w:val="en-US"/>
        </w:rPr>
      </w:pPr>
    </w:p>
    <w:p w14:paraId="70C527C3" w14:textId="77777777" w:rsidR="00847CE7" w:rsidRPr="00F26E84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>
        <w:rPr>
          <w:lang w:val="en-US"/>
        </w:rPr>
        <w:t>vesr</w:t>
      </w:r>
      <w:r w:rsidRPr="00F26E84">
        <w:rPr>
          <w:lang w:val="en-US"/>
        </w:rPr>
        <w:t>-</w:t>
      </w:r>
      <w:r w:rsidRPr="00847CE7">
        <w:rPr>
          <w:lang w:val="en-US"/>
        </w:rPr>
        <w:t>2</w:t>
      </w:r>
      <w:r w:rsidRPr="00F26E84">
        <w:rPr>
          <w:lang w:val="en-US"/>
        </w:rPr>
        <w:t xml:space="preserve">: </w:t>
      </w:r>
    </w:p>
    <w:p w14:paraId="56935E7F" w14:textId="77777777" w:rsidR="00847CE7" w:rsidRPr="00F26E84" w:rsidRDefault="00847CE7" w:rsidP="00847CE7">
      <w:pPr>
        <w:rPr>
          <w:lang w:val="en-US"/>
        </w:rPr>
      </w:pPr>
    </w:p>
    <w:p w14:paraId="6E9D154F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 xml:space="preserve"> proposal ike_prop1</w:t>
      </w:r>
    </w:p>
    <w:p w14:paraId="1B477C7A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authentication algorithm md5</w:t>
      </w:r>
    </w:p>
    <w:p w14:paraId="207F02B4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encryption algorithm aes128</w:t>
      </w:r>
    </w:p>
    <w:p w14:paraId="43977793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F26E84">
        <w:rPr>
          <w:rFonts w:ascii="Courier New" w:hAnsi="Courier New" w:cs="Courier New"/>
          <w:lang w:val="en-US"/>
        </w:rPr>
        <w:t xml:space="preserve">  dh</w:t>
      </w:r>
      <w:r w:rsidRPr="00847CE7">
        <w:rPr>
          <w:rFonts w:ascii="Courier New" w:hAnsi="Courier New" w:cs="Courier New"/>
        </w:rPr>
        <w:t>-</w:t>
      </w:r>
      <w:r w:rsidRPr="00F26E84">
        <w:rPr>
          <w:rFonts w:ascii="Courier New" w:hAnsi="Courier New" w:cs="Courier New"/>
          <w:lang w:val="en-US"/>
        </w:rPr>
        <w:t>group</w:t>
      </w:r>
      <w:r w:rsidRPr="00847CE7">
        <w:rPr>
          <w:rFonts w:ascii="Courier New" w:hAnsi="Courier New" w:cs="Courier New"/>
        </w:rPr>
        <w:t xml:space="preserve"> 2</w:t>
      </w:r>
    </w:p>
    <w:p w14:paraId="24D3277C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r w:rsidRPr="00F26E84">
        <w:rPr>
          <w:rFonts w:ascii="Courier New" w:hAnsi="Courier New" w:cs="Courier New"/>
        </w:rPr>
        <w:t>exit</w:t>
      </w:r>
      <w:proofErr w:type="spellEnd"/>
    </w:p>
    <w:p w14:paraId="539E74CC" w14:textId="77777777" w:rsidR="00847CE7" w:rsidRPr="00804FAD" w:rsidRDefault="00847CE7" w:rsidP="00847CE7"/>
    <w:p w14:paraId="00F38B28" w14:textId="77777777" w:rsidR="00847CE7" w:rsidRPr="007B3AC2" w:rsidRDefault="00847CE7" w:rsidP="00847CE7">
      <w:r w:rsidRPr="007B3AC2">
        <w:t>Создадим политику протокола IKE. В политике указывается список профилей протокола IKE, по которым могут согласовываться узлы и ключ аутентификации:</w:t>
      </w:r>
    </w:p>
    <w:p w14:paraId="1A2E373B" w14:textId="77777777" w:rsidR="00847CE7" w:rsidRPr="00804FAD" w:rsidRDefault="00847CE7" w:rsidP="00847CE7"/>
    <w:p w14:paraId="7A0980AA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proofErr w:type="gramStart"/>
      <w:r>
        <w:t>роутере</w:t>
      </w:r>
      <w:r w:rsidRPr="00F26E84">
        <w:rPr>
          <w:lang w:val="en-US"/>
        </w:rPr>
        <w:t xml:space="preserve"> </w:t>
      </w:r>
      <w:r w:rsidRPr="00847CE7">
        <w:rPr>
          <w:lang w:val="en-US"/>
        </w:rPr>
        <w:t xml:space="preserve"> </w:t>
      </w:r>
      <w:r>
        <w:rPr>
          <w:lang w:val="en-US"/>
        </w:rPr>
        <w:t>vesr</w:t>
      </w:r>
      <w:proofErr w:type="gramEnd"/>
      <w:r>
        <w:rPr>
          <w:lang w:val="en-US"/>
        </w:rPr>
        <w:t>-1</w:t>
      </w:r>
      <w:r w:rsidRPr="00847CE7">
        <w:rPr>
          <w:lang w:val="en-US"/>
        </w:rPr>
        <w:t>:</w:t>
      </w:r>
    </w:p>
    <w:p w14:paraId="5999E1DF" w14:textId="77777777" w:rsidR="00847CE7" w:rsidRPr="004575D0" w:rsidRDefault="00847CE7" w:rsidP="00847CE7">
      <w:pPr>
        <w:rPr>
          <w:lang w:val="en-US"/>
        </w:rPr>
      </w:pPr>
    </w:p>
    <w:p w14:paraId="7F7AFDA7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 xml:space="preserve"> policy ike_pol1</w:t>
      </w:r>
    </w:p>
    <w:p w14:paraId="2C61E11C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pre-shared-key ascii-text P@ssw0rd</w:t>
      </w:r>
    </w:p>
    <w:p w14:paraId="4205C950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proposal ike_prop1</w:t>
      </w:r>
    </w:p>
    <w:p w14:paraId="7308C93E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>exit</w:t>
      </w:r>
    </w:p>
    <w:p w14:paraId="331D3ECB" w14:textId="77777777" w:rsidR="00847CE7" w:rsidRPr="00847CE7" w:rsidRDefault="00847CE7" w:rsidP="00847CE7">
      <w:pPr>
        <w:rPr>
          <w:lang w:val="en-US"/>
        </w:rPr>
      </w:pPr>
    </w:p>
    <w:p w14:paraId="03FEC18C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 w:rsidRPr="00847CE7">
        <w:rPr>
          <w:lang w:val="en-US"/>
        </w:rPr>
        <w:t xml:space="preserve"> </w:t>
      </w:r>
      <w:r w:rsidRPr="004575D0">
        <w:rPr>
          <w:lang w:val="en-US"/>
        </w:rPr>
        <w:t xml:space="preserve"> </w:t>
      </w:r>
      <w:r>
        <w:rPr>
          <w:lang w:val="en-US"/>
        </w:rPr>
        <w:t>vesr-2</w:t>
      </w:r>
      <w:r w:rsidRPr="00847CE7">
        <w:rPr>
          <w:lang w:val="en-US"/>
        </w:rPr>
        <w:t>:</w:t>
      </w:r>
    </w:p>
    <w:p w14:paraId="5F53DC7E" w14:textId="77777777" w:rsidR="00847CE7" w:rsidRPr="004575D0" w:rsidRDefault="00847CE7" w:rsidP="00847CE7">
      <w:pPr>
        <w:rPr>
          <w:lang w:val="en-US"/>
        </w:rPr>
      </w:pPr>
    </w:p>
    <w:p w14:paraId="2F3EB64D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 xml:space="preserve"> policy ike_pol1</w:t>
      </w:r>
    </w:p>
    <w:p w14:paraId="13E46A5D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pre-shared-key ascii-text P@ssw0rd</w:t>
      </w:r>
    </w:p>
    <w:p w14:paraId="3CD122B7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proposal ike_prop1</w:t>
      </w:r>
    </w:p>
    <w:p w14:paraId="3E2D9169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>exit</w:t>
      </w:r>
    </w:p>
    <w:p w14:paraId="75303532" w14:textId="77777777" w:rsidR="00847CE7" w:rsidRPr="00847CE7" w:rsidRDefault="00847CE7" w:rsidP="00847CE7">
      <w:pPr>
        <w:rPr>
          <w:lang w:val="en-US"/>
        </w:rPr>
      </w:pPr>
    </w:p>
    <w:p w14:paraId="5575A704" w14:textId="77777777" w:rsidR="00847CE7" w:rsidRDefault="00847CE7" w:rsidP="00847CE7">
      <w:pPr>
        <w:rPr>
          <w:lang w:val="en-US"/>
        </w:rPr>
      </w:pPr>
    </w:p>
    <w:p w14:paraId="1D951501" w14:textId="77777777" w:rsidR="00847CE7" w:rsidRPr="00804FAD" w:rsidRDefault="00847CE7" w:rsidP="00847CE7">
      <w:r w:rsidRPr="007B3AC2">
        <w:t>Создадим</w:t>
      </w:r>
      <w:r w:rsidRPr="004575D0">
        <w:rPr>
          <w:lang w:val="en-US"/>
        </w:rPr>
        <w:t xml:space="preserve"> </w:t>
      </w:r>
      <w:r w:rsidRPr="007B3AC2">
        <w:t>шлюз</w:t>
      </w:r>
      <w:r w:rsidRPr="004575D0">
        <w:rPr>
          <w:lang w:val="en-US"/>
        </w:rPr>
        <w:t xml:space="preserve"> </w:t>
      </w:r>
      <w:r w:rsidRPr="007B3AC2">
        <w:t>протокола</w:t>
      </w:r>
      <w:r w:rsidRPr="004575D0">
        <w:rPr>
          <w:lang w:val="en-US"/>
        </w:rPr>
        <w:t xml:space="preserve"> IKE. </w:t>
      </w:r>
      <w:r w:rsidRPr="007B3AC2">
        <w:t>В данном профиле указывается GRE-туннель, политика, версия протокола и режим перенаправления трафика в туннель:</w:t>
      </w:r>
    </w:p>
    <w:p w14:paraId="7B5384F3" w14:textId="77777777" w:rsidR="00847CE7" w:rsidRPr="00804FAD" w:rsidRDefault="00847CE7" w:rsidP="00847CE7"/>
    <w:p w14:paraId="4E206A51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>
        <w:rPr>
          <w:lang w:val="en-US"/>
        </w:rPr>
        <w:t>vesr-1</w:t>
      </w:r>
      <w:r w:rsidRPr="00847CE7">
        <w:rPr>
          <w:lang w:val="en-US"/>
        </w:rPr>
        <w:t>:</w:t>
      </w:r>
    </w:p>
    <w:p w14:paraId="4C9B91FF" w14:textId="77777777" w:rsidR="00847CE7" w:rsidRPr="004575D0" w:rsidRDefault="00847CE7" w:rsidP="00847CE7">
      <w:pPr>
        <w:rPr>
          <w:lang w:val="en-US"/>
        </w:rPr>
      </w:pPr>
    </w:p>
    <w:p w14:paraId="073CC50C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 xml:space="preserve"> gateway ike_gw1</w:t>
      </w:r>
    </w:p>
    <w:p w14:paraId="416015EE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>-policy ike_pol1</w:t>
      </w:r>
    </w:p>
    <w:p w14:paraId="1E362A9F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local address 10.10.10.2</w:t>
      </w:r>
    </w:p>
    <w:p w14:paraId="1F0DE377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local network 10.10.10.2/32 protocol </w:t>
      </w:r>
      <w:proofErr w:type="spellStart"/>
      <w:r w:rsidRPr="00F26E84">
        <w:rPr>
          <w:rFonts w:ascii="Courier New" w:hAnsi="Courier New" w:cs="Courier New"/>
          <w:lang w:val="en-US"/>
        </w:rPr>
        <w:t>gre</w:t>
      </w:r>
      <w:proofErr w:type="spellEnd"/>
      <w:r w:rsidRPr="00F26E84">
        <w:rPr>
          <w:rFonts w:ascii="Courier New" w:hAnsi="Courier New" w:cs="Courier New"/>
          <w:lang w:val="en-US"/>
        </w:rPr>
        <w:t xml:space="preserve"> </w:t>
      </w:r>
    </w:p>
    <w:p w14:paraId="72DC0D91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remote address 10.10.20.2</w:t>
      </w:r>
    </w:p>
    <w:p w14:paraId="7F015C7F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remote network 10.10.20.2/32 protocol </w:t>
      </w:r>
      <w:proofErr w:type="spellStart"/>
      <w:r w:rsidRPr="00F26E84">
        <w:rPr>
          <w:rFonts w:ascii="Courier New" w:hAnsi="Courier New" w:cs="Courier New"/>
          <w:lang w:val="en-US"/>
        </w:rPr>
        <w:t>gre</w:t>
      </w:r>
      <w:proofErr w:type="spellEnd"/>
      <w:r w:rsidRPr="00F26E84">
        <w:rPr>
          <w:rFonts w:ascii="Courier New" w:hAnsi="Courier New" w:cs="Courier New"/>
          <w:lang w:val="en-US"/>
        </w:rPr>
        <w:t xml:space="preserve"> </w:t>
      </w:r>
    </w:p>
    <w:p w14:paraId="724678D5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mode policy-based</w:t>
      </w:r>
    </w:p>
    <w:p w14:paraId="14967798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>exit</w:t>
      </w:r>
    </w:p>
    <w:p w14:paraId="6B76D191" w14:textId="77777777" w:rsidR="00847CE7" w:rsidRPr="004575D0" w:rsidRDefault="00847CE7" w:rsidP="00847CE7">
      <w:pPr>
        <w:rPr>
          <w:lang w:val="en-US"/>
        </w:rPr>
      </w:pPr>
    </w:p>
    <w:p w14:paraId="48528F3A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>
        <w:rPr>
          <w:lang w:val="en-US"/>
        </w:rPr>
        <w:t>vesr-2</w:t>
      </w:r>
      <w:r w:rsidRPr="00847CE7">
        <w:rPr>
          <w:lang w:val="en-US"/>
        </w:rPr>
        <w:t>:</w:t>
      </w:r>
    </w:p>
    <w:p w14:paraId="224D7F1C" w14:textId="77777777" w:rsidR="00847CE7" w:rsidRPr="004575D0" w:rsidRDefault="00847CE7" w:rsidP="00847CE7">
      <w:pPr>
        <w:rPr>
          <w:lang w:val="en-US"/>
        </w:rPr>
      </w:pPr>
    </w:p>
    <w:p w14:paraId="12122340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 xml:space="preserve"> gateway ike_gw1</w:t>
      </w:r>
    </w:p>
    <w:p w14:paraId="5CDF0C10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</w:t>
      </w:r>
      <w:proofErr w:type="spellStart"/>
      <w:r w:rsidRPr="00F26E84">
        <w:rPr>
          <w:rFonts w:ascii="Courier New" w:hAnsi="Courier New" w:cs="Courier New"/>
          <w:lang w:val="en-US"/>
        </w:rPr>
        <w:t>ike</w:t>
      </w:r>
      <w:proofErr w:type="spellEnd"/>
      <w:r w:rsidRPr="00F26E84">
        <w:rPr>
          <w:rFonts w:ascii="Courier New" w:hAnsi="Courier New" w:cs="Courier New"/>
          <w:lang w:val="en-US"/>
        </w:rPr>
        <w:t>-policy ike_pol1</w:t>
      </w:r>
    </w:p>
    <w:p w14:paraId="73DEBC64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local address 10.10.20.2</w:t>
      </w:r>
    </w:p>
    <w:p w14:paraId="42EE4ED3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local network 10.10.20.2/32 protocol </w:t>
      </w:r>
      <w:proofErr w:type="spellStart"/>
      <w:r w:rsidRPr="00F26E84">
        <w:rPr>
          <w:rFonts w:ascii="Courier New" w:hAnsi="Courier New" w:cs="Courier New"/>
          <w:lang w:val="en-US"/>
        </w:rPr>
        <w:t>gre</w:t>
      </w:r>
      <w:proofErr w:type="spellEnd"/>
      <w:r w:rsidRPr="00F26E84">
        <w:rPr>
          <w:rFonts w:ascii="Courier New" w:hAnsi="Courier New" w:cs="Courier New"/>
          <w:lang w:val="en-US"/>
        </w:rPr>
        <w:t xml:space="preserve"> </w:t>
      </w:r>
    </w:p>
    <w:p w14:paraId="4B52D04A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remote address 10.10.10.2</w:t>
      </w:r>
    </w:p>
    <w:p w14:paraId="430D8657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remote network 10.10.10.2/32 protocol </w:t>
      </w:r>
      <w:proofErr w:type="spellStart"/>
      <w:r w:rsidRPr="00F26E84">
        <w:rPr>
          <w:rFonts w:ascii="Courier New" w:hAnsi="Courier New" w:cs="Courier New"/>
          <w:lang w:val="en-US"/>
        </w:rPr>
        <w:t>gre</w:t>
      </w:r>
      <w:proofErr w:type="spellEnd"/>
      <w:r w:rsidRPr="00F26E84">
        <w:rPr>
          <w:rFonts w:ascii="Courier New" w:hAnsi="Courier New" w:cs="Courier New"/>
          <w:lang w:val="en-US"/>
        </w:rPr>
        <w:t xml:space="preserve"> </w:t>
      </w:r>
    </w:p>
    <w:p w14:paraId="78E7A12D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mode policy-based</w:t>
      </w:r>
    </w:p>
    <w:p w14:paraId="691F38ED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r w:rsidRPr="00F26E84">
        <w:rPr>
          <w:rFonts w:ascii="Courier New" w:hAnsi="Courier New" w:cs="Courier New"/>
        </w:rPr>
        <w:t>exit</w:t>
      </w:r>
      <w:proofErr w:type="spellEnd"/>
    </w:p>
    <w:p w14:paraId="6DD7C66B" w14:textId="77777777" w:rsidR="00847CE7" w:rsidRPr="00804FAD" w:rsidRDefault="00847CE7" w:rsidP="00847CE7"/>
    <w:p w14:paraId="09E3ED69" w14:textId="77777777" w:rsidR="00847CE7" w:rsidRDefault="00847CE7" w:rsidP="00847CE7">
      <w:r w:rsidRPr="007B3AC2">
        <w:t xml:space="preserve">Создадим профиль параметров безопасности для </w:t>
      </w:r>
      <w:proofErr w:type="spellStart"/>
      <w:r w:rsidRPr="007B3AC2">
        <w:t>IPsec</w:t>
      </w:r>
      <w:proofErr w:type="spellEnd"/>
      <w:r w:rsidRPr="007B3AC2">
        <w:t>-туннеля. В профиле укажем группу Диффи-</w:t>
      </w:r>
      <w:proofErr w:type="spellStart"/>
      <w:r w:rsidRPr="007B3AC2">
        <w:t>Хэллмана</w:t>
      </w:r>
      <w:proofErr w:type="spellEnd"/>
      <w:r w:rsidRPr="007B3AC2">
        <w:t xml:space="preserve"> 2, алгоритм шифрования AES 128 </w:t>
      </w:r>
      <w:proofErr w:type="spellStart"/>
      <w:r w:rsidRPr="007B3AC2">
        <w:t>bit</w:t>
      </w:r>
      <w:proofErr w:type="spellEnd"/>
      <w:r w:rsidRPr="007B3AC2">
        <w:t xml:space="preserve">, алгоритм аутентификации MD5. Данные параметры безопасности используются для защиты </w:t>
      </w:r>
      <w:proofErr w:type="spellStart"/>
      <w:r w:rsidRPr="007B3AC2">
        <w:t>IPsec</w:t>
      </w:r>
      <w:proofErr w:type="spellEnd"/>
      <w:r w:rsidRPr="007B3AC2">
        <w:t>-туннеля:</w:t>
      </w:r>
    </w:p>
    <w:p w14:paraId="08179669" w14:textId="77777777" w:rsidR="00847CE7" w:rsidRPr="007B3AC2" w:rsidRDefault="00847CE7" w:rsidP="00847CE7"/>
    <w:p w14:paraId="0BF1F5A4" w14:textId="77777777" w:rsidR="00847CE7" w:rsidRPr="00804FAD" w:rsidRDefault="00847CE7" w:rsidP="00847CE7">
      <w:r>
        <w:t>На</w:t>
      </w:r>
      <w:r w:rsidRPr="00847CE7">
        <w:t xml:space="preserve"> </w:t>
      </w:r>
      <w:proofErr w:type="gramStart"/>
      <w:r>
        <w:t>роутере</w:t>
      </w:r>
      <w:r w:rsidRPr="00847CE7">
        <w:t xml:space="preserve"> </w:t>
      </w:r>
      <w:r>
        <w:t xml:space="preserve"> </w:t>
      </w:r>
      <w:proofErr w:type="spellStart"/>
      <w:r>
        <w:rPr>
          <w:lang w:val="en-US"/>
        </w:rPr>
        <w:t>vesr</w:t>
      </w:r>
      <w:proofErr w:type="spellEnd"/>
      <w:proofErr w:type="gramEnd"/>
      <w:r w:rsidRPr="00C160B3">
        <w:t>-1</w:t>
      </w:r>
      <w:r>
        <w:t>:</w:t>
      </w:r>
    </w:p>
    <w:p w14:paraId="5C695098" w14:textId="77777777" w:rsidR="00847CE7" w:rsidRPr="00C160B3" w:rsidRDefault="00847CE7" w:rsidP="00847CE7"/>
    <w:p w14:paraId="4F45C404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ipsec</w:t>
      </w:r>
      <w:proofErr w:type="spellEnd"/>
      <w:r w:rsidRPr="00F26E84">
        <w:rPr>
          <w:rFonts w:ascii="Courier New" w:hAnsi="Courier New" w:cs="Courier New"/>
          <w:lang w:val="en-US"/>
        </w:rPr>
        <w:t xml:space="preserve"> proposal ipsec_prop1</w:t>
      </w:r>
    </w:p>
    <w:p w14:paraId="427D9D67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authentication algorithm md5</w:t>
      </w:r>
    </w:p>
    <w:p w14:paraId="680C4AFD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encryption algorithm aes128</w:t>
      </w:r>
    </w:p>
    <w:p w14:paraId="3AA5AC32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</w:t>
      </w:r>
      <w:proofErr w:type="spellStart"/>
      <w:r w:rsidRPr="00F26E84">
        <w:rPr>
          <w:rFonts w:ascii="Courier New" w:hAnsi="Courier New" w:cs="Courier New"/>
          <w:lang w:val="en-US"/>
        </w:rPr>
        <w:t>pfs</w:t>
      </w:r>
      <w:proofErr w:type="spellEnd"/>
      <w:r w:rsidRPr="00F26E84">
        <w:rPr>
          <w:rFonts w:ascii="Courier New" w:hAnsi="Courier New" w:cs="Courier New"/>
          <w:lang w:val="en-US"/>
        </w:rPr>
        <w:t xml:space="preserve"> dh-group 2</w:t>
      </w:r>
    </w:p>
    <w:p w14:paraId="00CBBD4E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847CE7">
        <w:rPr>
          <w:rFonts w:ascii="Courier New" w:hAnsi="Courier New" w:cs="Courier New"/>
          <w:lang w:val="en-US"/>
        </w:rPr>
        <w:t>exit</w:t>
      </w:r>
    </w:p>
    <w:p w14:paraId="232A0339" w14:textId="77777777" w:rsidR="00847CE7" w:rsidRPr="00847CE7" w:rsidRDefault="00847CE7" w:rsidP="00847CE7">
      <w:pPr>
        <w:rPr>
          <w:lang w:val="en-US"/>
        </w:rPr>
      </w:pPr>
    </w:p>
    <w:p w14:paraId="1DCA69CB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>
        <w:rPr>
          <w:lang w:val="en-US"/>
        </w:rPr>
        <w:t>vesr</w:t>
      </w:r>
      <w:r w:rsidRPr="00F26E84">
        <w:rPr>
          <w:lang w:val="en-US"/>
        </w:rPr>
        <w:t>-2</w:t>
      </w:r>
      <w:r w:rsidRPr="00847CE7">
        <w:rPr>
          <w:lang w:val="en-US"/>
        </w:rPr>
        <w:t>:</w:t>
      </w:r>
    </w:p>
    <w:p w14:paraId="794945AE" w14:textId="77777777" w:rsidR="00847CE7" w:rsidRPr="00F26E84" w:rsidRDefault="00847CE7" w:rsidP="00847CE7">
      <w:pPr>
        <w:rPr>
          <w:lang w:val="en-US"/>
        </w:rPr>
      </w:pPr>
    </w:p>
    <w:p w14:paraId="0B031DDC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ipsec</w:t>
      </w:r>
      <w:proofErr w:type="spellEnd"/>
      <w:r w:rsidRPr="00F26E84">
        <w:rPr>
          <w:rFonts w:ascii="Courier New" w:hAnsi="Courier New" w:cs="Courier New"/>
          <w:lang w:val="en-US"/>
        </w:rPr>
        <w:t xml:space="preserve"> proposal ipsec_prop1</w:t>
      </w:r>
    </w:p>
    <w:p w14:paraId="119D4389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authentication algorithm md5</w:t>
      </w:r>
    </w:p>
    <w:p w14:paraId="5934A49A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encryption algorithm aes128</w:t>
      </w:r>
    </w:p>
    <w:p w14:paraId="539B8CDF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F26E84">
        <w:rPr>
          <w:rFonts w:ascii="Courier New" w:hAnsi="Courier New" w:cs="Courier New"/>
          <w:lang w:val="en-US"/>
        </w:rPr>
        <w:t xml:space="preserve">  </w:t>
      </w:r>
      <w:proofErr w:type="spellStart"/>
      <w:r w:rsidRPr="00F26E84">
        <w:rPr>
          <w:rFonts w:ascii="Courier New" w:hAnsi="Courier New" w:cs="Courier New"/>
          <w:lang w:val="en-US"/>
        </w:rPr>
        <w:t>pfs</w:t>
      </w:r>
      <w:proofErr w:type="spellEnd"/>
      <w:r w:rsidRPr="00847CE7">
        <w:rPr>
          <w:rFonts w:ascii="Courier New" w:hAnsi="Courier New" w:cs="Courier New"/>
        </w:rPr>
        <w:t xml:space="preserve"> </w:t>
      </w:r>
      <w:r w:rsidRPr="00F26E84">
        <w:rPr>
          <w:rFonts w:ascii="Courier New" w:hAnsi="Courier New" w:cs="Courier New"/>
          <w:lang w:val="en-US"/>
        </w:rPr>
        <w:t>dh</w:t>
      </w:r>
      <w:r w:rsidRPr="00847CE7">
        <w:rPr>
          <w:rFonts w:ascii="Courier New" w:hAnsi="Courier New" w:cs="Courier New"/>
        </w:rPr>
        <w:t>-</w:t>
      </w:r>
      <w:r w:rsidRPr="00F26E84">
        <w:rPr>
          <w:rFonts w:ascii="Courier New" w:hAnsi="Courier New" w:cs="Courier New"/>
          <w:lang w:val="en-US"/>
        </w:rPr>
        <w:t>group</w:t>
      </w:r>
      <w:r w:rsidRPr="00847CE7">
        <w:rPr>
          <w:rFonts w:ascii="Courier New" w:hAnsi="Courier New" w:cs="Courier New"/>
        </w:rPr>
        <w:t xml:space="preserve"> 2</w:t>
      </w:r>
    </w:p>
    <w:p w14:paraId="11783A8E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r w:rsidRPr="00F26E84">
        <w:rPr>
          <w:rFonts w:ascii="Courier New" w:hAnsi="Courier New" w:cs="Courier New"/>
        </w:rPr>
        <w:t>exit</w:t>
      </w:r>
      <w:proofErr w:type="spellEnd"/>
    </w:p>
    <w:p w14:paraId="4C6B1082" w14:textId="77777777" w:rsidR="00847CE7" w:rsidRPr="00804FAD" w:rsidRDefault="00847CE7" w:rsidP="00847CE7"/>
    <w:p w14:paraId="42652A89" w14:textId="77777777" w:rsidR="00847CE7" w:rsidRPr="00804FAD" w:rsidRDefault="00847CE7" w:rsidP="00847CE7">
      <w:r w:rsidRPr="007B3AC2">
        <w:t xml:space="preserve">Создадим политику для </w:t>
      </w:r>
      <w:proofErr w:type="spellStart"/>
      <w:r w:rsidRPr="007B3AC2">
        <w:t>IPsec</w:t>
      </w:r>
      <w:proofErr w:type="spellEnd"/>
      <w:r w:rsidRPr="007B3AC2">
        <w:t xml:space="preserve">-туннеля. В политике указывается список профилей </w:t>
      </w:r>
      <w:proofErr w:type="spellStart"/>
      <w:r w:rsidRPr="007B3AC2">
        <w:t>IPsec</w:t>
      </w:r>
      <w:proofErr w:type="spellEnd"/>
      <w:r w:rsidRPr="007B3AC2">
        <w:t>-туннеля, по которым могут согласовываться узлы.</w:t>
      </w:r>
    </w:p>
    <w:p w14:paraId="3E1DA568" w14:textId="77777777" w:rsidR="00847CE7" w:rsidRPr="00804FAD" w:rsidRDefault="00847CE7" w:rsidP="00847CE7"/>
    <w:p w14:paraId="125F663E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>
        <w:rPr>
          <w:lang w:val="en-US"/>
        </w:rPr>
        <w:t>vesr-1</w:t>
      </w:r>
      <w:r w:rsidRPr="00847CE7">
        <w:rPr>
          <w:lang w:val="en-US"/>
        </w:rPr>
        <w:t>:</w:t>
      </w:r>
    </w:p>
    <w:p w14:paraId="70E21BBB" w14:textId="77777777" w:rsidR="00847CE7" w:rsidRPr="004575D0" w:rsidRDefault="00847CE7" w:rsidP="00847CE7">
      <w:pPr>
        <w:rPr>
          <w:lang w:val="en-US"/>
        </w:rPr>
      </w:pPr>
    </w:p>
    <w:p w14:paraId="2D4ED284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ipsec</w:t>
      </w:r>
      <w:proofErr w:type="spellEnd"/>
      <w:r w:rsidRPr="00F26E84">
        <w:rPr>
          <w:rFonts w:ascii="Courier New" w:hAnsi="Courier New" w:cs="Courier New"/>
          <w:lang w:val="en-US"/>
        </w:rPr>
        <w:t xml:space="preserve"> policy ipsec_pol1</w:t>
      </w:r>
    </w:p>
    <w:p w14:paraId="43EED5EA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proposal ipsec_prop1</w:t>
      </w:r>
    </w:p>
    <w:p w14:paraId="3C91422E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>exit</w:t>
      </w:r>
    </w:p>
    <w:p w14:paraId="2BA4C630" w14:textId="77777777" w:rsidR="00847CE7" w:rsidRPr="00847CE7" w:rsidRDefault="00847CE7" w:rsidP="00847CE7">
      <w:pPr>
        <w:rPr>
          <w:lang w:val="en-US"/>
        </w:rPr>
      </w:pPr>
    </w:p>
    <w:p w14:paraId="6B53F35B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F26E84">
        <w:rPr>
          <w:lang w:val="en-US"/>
        </w:rPr>
        <w:t xml:space="preserve"> </w:t>
      </w:r>
      <w:r>
        <w:rPr>
          <w:lang w:val="en-US"/>
        </w:rPr>
        <w:t>vesr-2</w:t>
      </w:r>
      <w:r w:rsidRPr="00847CE7">
        <w:rPr>
          <w:lang w:val="en-US"/>
        </w:rPr>
        <w:t>:</w:t>
      </w:r>
    </w:p>
    <w:p w14:paraId="0EABD4AF" w14:textId="77777777" w:rsidR="00847CE7" w:rsidRPr="004575D0" w:rsidRDefault="00847CE7" w:rsidP="00847CE7">
      <w:pPr>
        <w:rPr>
          <w:lang w:val="en-US"/>
        </w:rPr>
      </w:pPr>
    </w:p>
    <w:p w14:paraId="710B0354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F26E84">
        <w:rPr>
          <w:rFonts w:ascii="Courier New" w:hAnsi="Courier New" w:cs="Courier New"/>
          <w:lang w:val="en-US"/>
        </w:rPr>
        <w:t>ipsec</w:t>
      </w:r>
      <w:proofErr w:type="spellEnd"/>
      <w:r w:rsidRPr="00F26E84">
        <w:rPr>
          <w:rFonts w:ascii="Courier New" w:hAnsi="Courier New" w:cs="Courier New"/>
          <w:lang w:val="en-US"/>
        </w:rPr>
        <w:t xml:space="preserve"> policy ipsec_pol1</w:t>
      </w:r>
    </w:p>
    <w:p w14:paraId="4E8BB1D7" w14:textId="77777777" w:rsidR="00847CE7" w:rsidRPr="00F26E84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F26E84">
        <w:rPr>
          <w:rFonts w:ascii="Courier New" w:hAnsi="Courier New" w:cs="Courier New"/>
          <w:lang w:val="en-US"/>
        </w:rPr>
        <w:t xml:space="preserve">  proposal ipsec_prop1</w:t>
      </w:r>
    </w:p>
    <w:p w14:paraId="6032568D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F26E84">
        <w:rPr>
          <w:rFonts w:ascii="Courier New" w:hAnsi="Courier New" w:cs="Courier New"/>
          <w:lang w:val="en-US"/>
        </w:rPr>
        <w:t>exit</w:t>
      </w:r>
    </w:p>
    <w:p w14:paraId="062F4A13" w14:textId="77777777" w:rsidR="00847CE7" w:rsidRPr="00F26E84" w:rsidRDefault="00847CE7" w:rsidP="00847CE7"/>
    <w:p w14:paraId="5F396F20" w14:textId="77777777" w:rsidR="00847CE7" w:rsidRPr="00804FAD" w:rsidRDefault="00847CE7" w:rsidP="00847CE7">
      <w:r w:rsidRPr="007B3AC2">
        <w:t>Создадим</w:t>
      </w:r>
      <w:r w:rsidRPr="00847CE7">
        <w:t xml:space="preserve"> </w:t>
      </w:r>
      <w:r w:rsidRPr="004575D0">
        <w:rPr>
          <w:lang w:val="en-US"/>
        </w:rPr>
        <w:t>IPsec</w:t>
      </w:r>
      <w:r w:rsidRPr="00847CE7">
        <w:t xml:space="preserve"> </w:t>
      </w:r>
      <w:r w:rsidRPr="004575D0">
        <w:rPr>
          <w:lang w:val="en-US"/>
        </w:rPr>
        <w:t>VPN</w:t>
      </w:r>
      <w:r w:rsidRPr="00847CE7">
        <w:t xml:space="preserve">. </w:t>
      </w:r>
      <w:r w:rsidRPr="007B3AC2">
        <w:t xml:space="preserve">В VPN указывается шлюз IKE-протокола, политика IP </w:t>
      </w:r>
      <w:proofErr w:type="spellStart"/>
      <w:r w:rsidRPr="007B3AC2">
        <w:t>sec</w:t>
      </w:r>
      <w:proofErr w:type="spellEnd"/>
      <w:r w:rsidRPr="007B3AC2">
        <w:t xml:space="preserve">-туннеля, режим обмена ключами и способ установления соединения. После ввода всех параметров включим туннель командой </w:t>
      </w:r>
      <w:proofErr w:type="spellStart"/>
      <w:r w:rsidRPr="007B3AC2">
        <w:t>enable</w:t>
      </w:r>
      <w:proofErr w:type="spellEnd"/>
      <w:r w:rsidRPr="007B3AC2">
        <w:t>.</w:t>
      </w:r>
    </w:p>
    <w:p w14:paraId="39690F9E" w14:textId="77777777" w:rsidR="00847CE7" w:rsidRPr="00804FAD" w:rsidRDefault="00847CE7" w:rsidP="00847CE7"/>
    <w:p w14:paraId="0E88F6F2" w14:textId="77777777" w:rsidR="00847CE7" w:rsidRPr="007A6C6B" w:rsidRDefault="00847CE7" w:rsidP="00847CE7">
      <w:r>
        <w:t>На</w:t>
      </w:r>
      <w:r w:rsidRPr="00847CE7">
        <w:t xml:space="preserve"> </w:t>
      </w:r>
      <w:r>
        <w:t>роутере</w:t>
      </w:r>
      <w:r w:rsidRPr="00847CE7">
        <w:t xml:space="preserve"> </w:t>
      </w:r>
      <w:proofErr w:type="spellStart"/>
      <w:r>
        <w:rPr>
          <w:lang w:val="en-US"/>
        </w:rPr>
        <w:t>vesr</w:t>
      </w:r>
      <w:proofErr w:type="spellEnd"/>
      <w:r w:rsidRPr="00847CE7">
        <w:t>-1</w:t>
      </w:r>
      <w:r>
        <w:t>:</w:t>
      </w:r>
    </w:p>
    <w:p w14:paraId="37764D86" w14:textId="77777777" w:rsidR="00847CE7" w:rsidRPr="00847CE7" w:rsidRDefault="00847CE7" w:rsidP="00847CE7"/>
    <w:p w14:paraId="5088DC94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7A6C6B">
        <w:rPr>
          <w:rFonts w:ascii="Courier New" w:hAnsi="Courier New" w:cs="Courier New"/>
          <w:lang w:val="en-US"/>
        </w:rPr>
        <w:t>ipsec</w:t>
      </w:r>
      <w:proofErr w:type="spellEnd"/>
      <w:r w:rsidRPr="007A6C6B">
        <w:rPr>
          <w:rFonts w:ascii="Courier New" w:hAnsi="Courier New" w:cs="Courier New"/>
          <w:lang w:val="en-US"/>
        </w:rPr>
        <w:t xml:space="preserve"> policy ipsec_pol1</w:t>
      </w:r>
    </w:p>
    <w:p w14:paraId="2D82FDDF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proposal ipsec_prop1</w:t>
      </w:r>
    </w:p>
    <w:p w14:paraId="15522144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exit</w:t>
      </w:r>
    </w:p>
    <w:p w14:paraId="0AD2EB99" w14:textId="77777777" w:rsidR="00847CE7" w:rsidRPr="00847CE7" w:rsidRDefault="00847CE7" w:rsidP="00847CE7">
      <w:pPr>
        <w:rPr>
          <w:lang w:val="en-US"/>
        </w:rPr>
      </w:pPr>
    </w:p>
    <w:p w14:paraId="58A50168" w14:textId="77777777" w:rsidR="00847CE7" w:rsidRPr="00847CE7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proofErr w:type="gramStart"/>
      <w:r>
        <w:t>роутере</w:t>
      </w:r>
      <w:r w:rsidRPr="00F26E84">
        <w:rPr>
          <w:lang w:val="en-US"/>
        </w:rPr>
        <w:t xml:space="preserve"> </w:t>
      </w:r>
      <w:r w:rsidRPr="004575D0">
        <w:rPr>
          <w:lang w:val="en-US"/>
        </w:rPr>
        <w:t xml:space="preserve"> </w:t>
      </w:r>
      <w:r>
        <w:rPr>
          <w:lang w:val="en-US"/>
        </w:rPr>
        <w:t>vesr</w:t>
      </w:r>
      <w:proofErr w:type="gramEnd"/>
      <w:r>
        <w:rPr>
          <w:lang w:val="en-US"/>
        </w:rPr>
        <w:t>-2</w:t>
      </w:r>
      <w:r w:rsidRPr="00847CE7">
        <w:rPr>
          <w:lang w:val="en-US"/>
        </w:rPr>
        <w:t>:</w:t>
      </w:r>
    </w:p>
    <w:p w14:paraId="4D33CECB" w14:textId="77777777" w:rsidR="00847CE7" w:rsidRPr="004575D0" w:rsidRDefault="00847CE7" w:rsidP="00847CE7">
      <w:pPr>
        <w:rPr>
          <w:lang w:val="en-US"/>
        </w:rPr>
      </w:pPr>
    </w:p>
    <w:p w14:paraId="57911DAF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7A6C6B">
        <w:rPr>
          <w:rFonts w:ascii="Courier New" w:hAnsi="Courier New" w:cs="Courier New"/>
          <w:lang w:val="en-US"/>
        </w:rPr>
        <w:t>ipsec</w:t>
      </w:r>
      <w:proofErr w:type="spellEnd"/>
      <w:r w:rsidRPr="007A6C6B">
        <w:rPr>
          <w:rFonts w:ascii="Courier New" w:hAnsi="Courier New" w:cs="Courier New"/>
          <w:lang w:val="en-US"/>
        </w:rPr>
        <w:t xml:space="preserve"> policy ipsec_pol1</w:t>
      </w:r>
    </w:p>
    <w:p w14:paraId="752C978A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proposal ipsec_prop1</w:t>
      </w:r>
    </w:p>
    <w:p w14:paraId="4ABE8896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exit</w:t>
      </w:r>
    </w:p>
    <w:p w14:paraId="0A8ABB49" w14:textId="77777777" w:rsidR="00847CE7" w:rsidRPr="007A6C6B" w:rsidRDefault="00847CE7" w:rsidP="00847CE7">
      <w:pPr>
        <w:rPr>
          <w:lang w:val="en-US"/>
        </w:rPr>
      </w:pPr>
    </w:p>
    <w:p w14:paraId="073F9C5D" w14:textId="77777777" w:rsidR="00847CE7" w:rsidRPr="007A6C6B" w:rsidRDefault="00847CE7" w:rsidP="00847CE7">
      <w:pPr>
        <w:rPr>
          <w:lang w:val="en-US"/>
        </w:rPr>
      </w:pPr>
    </w:p>
    <w:p w14:paraId="2E5E6225" w14:textId="77777777" w:rsidR="00847CE7" w:rsidRPr="007A6C6B" w:rsidRDefault="00847CE7" w:rsidP="00847CE7">
      <w:pPr>
        <w:rPr>
          <w:lang w:val="en-US"/>
        </w:rPr>
      </w:pPr>
      <w:r>
        <w:t>На</w:t>
      </w:r>
      <w:r w:rsidRPr="00F26E84">
        <w:rPr>
          <w:lang w:val="en-US"/>
        </w:rPr>
        <w:t xml:space="preserve"> </w:t>
      </w:r>
      <w:r>
        <w:t>роутере</w:t>
      </w:r>
      <w:r w:rsidRPr="007A6C6B">
        <w:rPr>
          <w:lang w:val="en-US"/>
        </w:rPr>
        <w:t xml:space="preserve"> vesr-1:</w:t>
      </w:r>
    </w:p>
    <w:p w14:paraId="75E7EE6B" w14:textId="77777777" w:rsidR="00847CE7" w:rsidRPr="007A6C6B" w:rsidRDefault="00847CE7" w:rsidP="00847CE7">
      <w:pPr>
        <w:rPr>
          <w:lang w:val="en-US"/>
        </w:rPr>
      </w:pPr>
    </w:p>
    <w:p w14:paraId="5DB27BED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7A6C6B">
        <w:rPr>
          <w:rFonts w:ascii="Courier New" w:hAnsi="Courier New" w:cs="Courier New"/>
          <w:lang w:val="en-US"/>
        </w:rPr>
        <w:t>ipsec</w:t>
      </w:r>
      <w:proofErr w:type="spellEnd"/>
      <w:r w:rsidRPr="007A6C6B">
        <w:rPr>
          <w:rFonts w:ascii="Courier New" w:hAnsi="Courier New" w:cs="Courier New"/>
          <w:lang w:val="en-US"/>
        </w:rPr>
        <w:t xml:space="preserve"> </w:t>
      </w:r>
      <w:proofErr w:type="spellStart"/>
      <w:r w:rsidRPr="007A6C6B">
        <w:rPr>
          <w:rFonts w:ascii="Courier New" w:hAnsi="Courier New" w:cs="Courier New"/>
          <w:lang w:val="en-US"/>
        </w:rPr>
        <w:t>vpn</w:t>
      </w:r>
      <w:proofErr w:type="spellEnd"/>
      <w:r w:rsidRPr="007A6C6B">
        <w:rPr>
          <w:rFonts w:ascii="Courier New" w:hAnsi="Courier New" w:cs="Courier New"/>
          <w:lang w:val="en-US"/>
        </w:rPr>
        <w:t xml:space="preserve"> ipsec1</w:t>
      </w:r>
    </w:p>
    <w:p w14:paraId="23491315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</w:t>
      </w:r>
      <w:proofErr w:type="spellStart"/>
      <w:r w:rsidRPr="007A6C6B">
        <w:rPr>
          <w:rFonts w:ascii="Courier New" w:hAnsi="Courier New" w:cs="Courier New"/>
          <w:lang w:val="en-US"/>
        </w:rPr>
        <w:t>ike</w:t>
      </w:r>
      <w:proofErr w:type="spellEnd"/>
      <w:r w:rsidRPr="007A6C6B">
        <w:rPr>
          <w:rFonts w:ascii="Courier New" w:hAnsi="Courier New" w:cs="Courier New"/>
          <w:lang w:val="en-US"/>
        </w:rPr>
        <w:t xml:space="preserve"> establish-tunnel route</w:t>
      </w:r>
    </w:p>
    <w:p w14:paraId="456DDA4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</w:t>
      </w:r>
      <w:proofErr w:type="spellStart"/>
      <w:r w:rsidRPr="007A6C6B">
        <w:rPr>
          <w:rFonts w:ascii="Courier New" w:hAnsi="Courier New" w:cs="Courier New"/>
          <w:lang w:val="en-US"/>
        </w:rPr>
        <w:t>ike</w:t>
      </w:r>
      <w:proofErr w:type="spellEnd"/>
      <w:r w:rsidRPr="007A6C6B">
        <w:rPr>
          <w:rFonts w:ascii="Courier New" w:hAnsi="Courier New" w:cs="Courier New"/>
          <w:lang w:val="en-US"/>
        </w:rPr>
        <w:t xml:space="preserve"> gateway ike_gw1</w:t>
      </w:r>
    </w:p>
    <w:p w14:paraId="225AD059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</w:t>
      </w:r>
      <w:proofErr w:type="spellStart"/>
      <w:r w:rsidRPr="007A6C6B">
        <w:rPr>
          <w:rFonts w:ascii="Courier New" w:hAnsi="Courier New" w:cs="Courier New"/>
          <w:lang w:val="en-US"/>
        </w:rPr>
        <w:t>ike</w:t>
      </w:r>
      <w:proofErr w:type="spellEnd"/>
      <w:r w:rsidRPr="007A6C6B">
        <w:rPr>
          <w:rFonts w:ascii="Courier New" w:hAnsi="Courier New" w:cs="Courier New"/>
          <w:lang w:val="en-US"/>
        </w:rPr>
        <w:t xml:space="preserve"> </w:t>
      </w:r>
      <w:proofErr w:type="spellStart"/>
      <w:r w:rsidRPr="007A6C6B">
        <w:rPr>
          <w:rFonts w:ascii="Courier New" w:hAnsi="Courier New" w:cs="Courier New"/>
          <w:lang w:val="en-US"/>
        </w:rPr>
        <w:t>ipsec</w:t>
      </w:r>
      <w:proofErr w:type="spellEnd"/>
      <w:r w:rsidRPr="007A6C6B">
        <w:rPr>
          <w:rFonts w:ascii="Courier New" w:hAnsi="Courier New" w:cs="Courier New"/>
          <w:lang w:val="en-US"/>
        </w:rPr>
        <w:t>-policy ipsec_pol1</w:t>
      </w:r>
    </w:p>
    <w:p w14:paraId="10F7ACEB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enable</w:t>
      </w:r>
    </w:p>
    <w:p w14:paraId="08B16AE6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exit</w:t>
      </w:r>
    </w:p>
    <w:p w14:paraId="195E9D86" w14:textId="77777777" w:rsidR="00847CE7" w:rsidRPr="00847CE7" w:rsidRDefault="00847CE7" w:rsidP="00847CE7">
      <w:pPr>
        <w:rPr>
          <w:lang w:val="en-US"/>
        </w:rPr>
      </w:pPr>
    </w:p>
    <w:p w14:paraId="5DCDD859" w14:textId="77777777" w:rsidR="00847CE7" w:rsidRPr="00847CE7" w:rsidRDefault="00847CE7" w:rsidP="00847CE7">
      <w:pPr>
        <w:rPr>
          <w:lang w:val="en-US"/>
        </w:rPr>
      </w:pPr>
      <w:r>
        <w:t>На</w:t>
      </w:r>
      <w:r w:rsidRPr="00847CE7">
        <w:rPr>
          <w:lang w:val="en-US"/>
        </w:rPr>
        <w:t xml:space="preserve"> </w:t>
      </w:r>
      <w:proofErr w:type="gramStart"/>
      <w:r>
        <w:t>роутере</w:t>
      </w:r>
      <w:r w:rsidRPr="00847CE7">
        <w:rPr>
          <w:lang w:val="en-US"/>
        </w:rPr>
        <w:t xml:space="preserve">  </w:t>
      </w:r>
      <w:r w:rsidRPr="007A6C6B">
        <w:rPr>
          <w:lang w:val="en-US"/>
        </w:rPr>
        <w:t>vesr</w:t>
      </w:r>
      <w:proofErr w:type="gramEnd"/>
      <w:r w:rsidRPr="00847CE7">
        <w:rPr>
          <w:lang w:val="en-US"/>
        </w:rPr>
        <w:t>-2:</w:t>
      </w:r>
    </w:p>
    <w:p w14:paraId="3CF1B0CA" w14:textId="77777777" w:rsidR="00847CE7" w:rsidRPr="00847CE7" w:rsidRDefault="00847CE7" w:rsidP="00847CE7">
      <w:pPr>
        <w:rPr>
          <w:lang w:val="en-US"/>
        </w:rPr>
      </w:pPr>
    </w:p>
    <w:p w14:paraId="1F1802C9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security</w:t>
      </w:r>
      <w:r w:rsidRPr="00847CE7">
        <w:rPr>
          <w:rFonts w:ascii="Courier New" w:hAnsi="Courier New" w:cs="Courier New"/>
          <w:lang w:val="en-US"/>
        </w:rPr>
        <w:t xml:space="preserve"> </w:t>
      </w:r>
      <w:proofErr w:type="spellStart"/>
      <w:r w:rsidRPr="007A6C6B">
        <w:rPr>
          <w:rFonts w:ascii="Courier New" w:hAnsi="Courier New" w:cs="Courier New"/>
          <w:lang w:val="en-US"/>
        </w:rPr>
        <w:t>ipsec</w:t>
      </w:r>
      <w:proofErr w:type="spellEnd"/>
      <w:r w:rsidRPr="00847CE7">
        <w:rPr>
          <w:rFonts w:ascii="Courier New" w:hAnsi="Courier New" w:cs="Courier New"/>
          <w:lang w:val="en-US"/>
        </w:rPr>
        <w:t xml:space="preserve"> </w:t>
      </w:r>
      <w:proofErr w:type="spellStart"/>
      <w:r w:rsidRPr="007A6C6B">
        <w:rPr>
          <w:rFonts w:ascii="Courier New" w:hAnsi="Courier New" w:cs="Courier New"/>
          <w:lang w:val="en-US"/>
        </w:rPr>
        <w:t>vpn</w:t>
      </w:r>
      <w:proofErr w:type="spellEnd"/>
      <w:r w:rsidRPr="00847CE7">
        <w:rPr>
          <w:rFonts w:ascii="Courier New" w:hAnsi="Courier New" w:cs="Courier New"/>
          <w:lang w:val="en-US"/>
        </w:rPr>
        <w:t xml:space="preserve"> </w:t>
      </w:r>
      <w:r w:rsidRPr="007A6C6B">
        <w:rPr>
          <w:rFonts w:ascii="Courier New" w:hAnsi="Courier New" w:cs="Courier New"/>
          <w:lang w:val="en-US"/>
        </w:rPr>
        <w:t>ipsec</w:t>
      </w:r>
      <w:r w:rsidRPr="00847CE7">
        <w:rPr>
          <w:rFonts w:ascii="Courier New" w:hAnsi="Courier New" w:cs="Courier New"/>
          <w:lang w:val="en-US"/>
        </w:rPr>
        <w:t>1</w:t>
      </w:r>
    </w:p>
    <w:p w14:paraId="772FA4D8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847CE7">
        <w:rPr>
          <w:rFonts w:ascii="Courier New" w:hAnsi="Courier New" w:cs="Courier New"/>
          <w:lang w:val="en-US"/>
        </w:rPr>
        <w:t xml:space="preserve">  </w:t>
      </w:r>
      <w:proofErr w:type="spellStart"/>
      <w:r w:rsidRPr="007A6C6B">
        <w:rPr>
          <w:rFonts w:ascii="Courier New" w:hAnsi="Courier New" w:cs="Courier New"/>
          <w:lang w:val="en-US"/>
        </w:rPr>
        <w:t>ike</w:t>
      </w:r>
      <w:proofErr w:type="spellEnd"/>
      <w:r w:rsidRPr="007A6C6B">
        <w:rPr>
          <w:rFonts w:ascii="Courier New" w:hAnsi="Courier New" w:cs="Courier New"/>
          <w:lang w:val="en-US"/>
        </w:rPr>
        <w:t xml:space="preserve"> establish-tunnel route</w:t>
      </w:r>
    </w:p>
    <w:p w14:paraId="79D3EBC6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</w:t>
      </w:r>
      <w:proofErr w:type="spellStart"/>
      <w:r w:rsidRPr="007A6C6B">
        <w:rPr>
          <w:rFonts w:ascii="Courier New" w:hAnsi="Courier New" w:cs="Courier New"/>
          <w:lang w:val="en-US"/>
        </w:rPr>
        <w:t>ike</w:t>
      </w:r>
      <w:proofErr w:type="spellEnd"/>
      <w:r w:rsidRPr="007A6C6B">
        <w:rPr>
          <w:rFonts w:ascii="Courier New" w:hAnsi="Courier New" w:cs="Courier New"/>
          <w:lang w:val="en-US"/>
        </w:rPr>
        <w:t xml:space="preserve"> gateway ike_gw1</w:t>
      </w:r>
    </w:p>
    <w:p w14:paraId="52090E2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</w:t>
      </w:r>
      <w:proofErr w:type="spellStart"/>
      <w:r w:rsidRPr="007A6C6B">
        <w:rPr>
          <w:rFonts w:ascii="Courier New" w:hAnsi="Courier New" w:cs="Courier New"/>
          <w:lang w:val="en-US"/>
        </w:rPr>
        <w:t>ike</w:t>
      </w:r>
      <w:proofErr w:type="spellEnd"/>
      <w:r w:rsidRPr="007A6C6B">
        <w:rPr>
          <w:rFonts w:ascii="Courier New" w:hAnsi="Courier New" w:cs="Courier New"/>
          <w:lang w:val="en-US"/>
        </w:rPr>
        <w:t xml:space="preserve"> </w:t>
      </w:r>
      <w:proofErr w:type="spellStart"/>
      <w:r w:rsidRPr="007A6C6B">
        <w:rPr>
          <w:rFonts w:ascii="Courier New" w:hAnsi="Courier New" w:cs="Courier New"/>
          <w:lang w:val="en-US"/>
        </w:rPr>
        <w:t>ipsec</w:t>
      </w:r>
      <w:proofErr w:type="spellEnd"/>
      <w:r w:rsidRPr="007A6C6B">
        <w:rPr>
          <w:rFonts w:ascii="Courier New" w:hAnsi="Courier New" w:cs="Courier New"/>
          <w:lang w:val="en-US"/>
        </w:rPr>
        <w:t>-policy ipsec_pol1</w:t>
      </w:r>
    </w:p>
    <w:p w14:paraId="406FE3ED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enable</w:t>
      </w:r>
    </w:p>
    <w:p w14:paraId="1F87D012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exit</w:t>
      </w:r>
    </w:p>
    <w:p w14:paraId="3845F544" w14:textId="77777777" w:rsidR="00847CE7" w:rsidRPr="007A6C6B" w:rsidRDefault="00847CE7" w:rsidP="00847CE7">
      <w:pPr>
        <w:rPr>
          <w:lang w:val="en-US"/>
        </w:rPr>
      </w:pPr>
    </w:p>
    <w:p w14:paraId="6EDF0A6A" w14:textId="77777777" w:rsidR="00847CE7" w:rsidRPr="004575D0" w:rsidRDefault="00847CE7" w:rsidP="00847CE7">
      <w:pPr>
        <w:rPr>
          <w:lang w:val="en-US"/>
        </w:rPr>
      </w:pPr>
      <w:r w:rsidRPr="007B3AC2">
        <w:t>Настраиваем</w:t>
      </w:r>
      <w:r w:rsidRPr="004575D0">
        <w:rPr>
          <w:lang w:val="en-US"/>
        </w:rPr>
        <w:t xml:space="preserve"> firewall:</w:t>
      </w:r>
    </w:p>
    <w:p w14:paraId="7D9F871B" w14:textId="77777777" w:rsidR="00847CE7" w:rsidRDefault="00847CE7" w:rsidP="00847CE7">
      <w:pPr>
        <w:rPr>
          <w:lang w:val="en-US"/>
        </w:rPr>
      </w:pPr>
    </w:p>
    <w:p w14:paraId="6C0F07B9" w14:textId="77777777" w:rsidR="00847CE7" w:rsidRPr="00847CE7" w:rsidRDefault="00847CE7" w:rsidP="00847CE7">
      <w:pPr>
        <w:rPr>
          <w:lang w:val="en-US"/>
        </w:rPr>
      </w:pPr>
      <w:r>
        <w:t>На</w:t>
      </w:r>
      <w:r w:rsidRPr="007A6C6B">
        <w:rPr>
          <w:lang w:val="en-US"/>
        </w:rPr>
        <w:t xml:space="preserve"> </w:t>
      </w:r>
      <w:proofErr w:type="gramStart"/>
      <w:r>
        <w:t>роутере</w:t>
      </w:r>
      <w:r w:rsidRPr="007A6C6B">
        <w:rPr>
          <w:lang w:val="en-US"/>
        </w:rPr>
        <w:t xml:space="preserve">  </w:t>
      </w:r>
      <w:r>
        <w:rPr>
          <w:lang w:val="en-US"/>
        </w:rPr>
        <w:t>vesr</w:t>
      </w:r>
      <w:proofErr w:type="gramEnd"/>
      <w:r>
        <w:rPr>
          <w:lang w:val="en-US"/>
        </w:rPr>
        <w:t>-1</w:t>
      </w:r>
      <w:r w:rsidRPr="00847CE7">
        <w:rPr>
          <w:lang w:val="en-US"/>
        </w:rPr>
        <w:t>:</w:t>
      </w:r>
    </w:p>
    <w:p w14:paraId="17A83A39" w14:textId="77777777" w:rsidR="00847CE7" w:rsidRPr="004575D0" w:rsidRDefault="00847CE7" w:rsidP="00847CE7">
      <w:pPr>
        <w:rPr>
          <w:lang w:val="en-US"/>
        </w:rPr>
      </w:pPr>
    </w:p>
    <w:p w14:paraId="2BCE537B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security zone-pair UNTRUST self</w:t>
      </w:r>
    </w:p>
    <w:p w14:paraId="2565670F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rule 4</w:t>
      </w:r>
    </w:p>
    <w:p w14:paraId="3E2F67F7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description "ESP"</w:t>
      </w:r>
    </w:p>
    <w:p w14:paraId="3BB44D7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action permit</w:t>
      </w:r>
    </w:p>
    <w:p w14:paraId="0F0BB24F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7A6C6B">
        <w:rPr>
          <w:rFonts w:ascii="Courier New" w:hAnsi="Courier New" w:cs="Courier New"/>
          <w:lang w:val="en-US"/>
        </w:rPr>
        <w:t>esp</w:t>
      </w:r>
      <w:proofErr w:type="spellEnd"/>
    </w:p>
    <w:p w14:paraId="4EC43466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enable</w:t>
      </w:r>
    </w:p>
    <w:p w14:paraId="581B13A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exit</w:t>
      </w:r>
    </w:p>
    <w:p w14:paraId="21CCFAE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rule 5</w:t>
      </w:r>
    </w:p>
    <w:p w14:paraId="4FC15916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description "AH"</w:t>
      </w:r>
    </w:p>
    <w:p w14:paraId="4783888B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action permit</w:t>
      </w:r>
    </w:p>
    <w:p w14:paraId="1C1A1763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match protocol ah</w:t>
      </w:r>
    </w:p>
    <w:p w14:paraId="2FFFF11B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enable</w:t>
      </w:r>
    </w:p>
    <w:p w14:paraId="08D15EDF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7A6C6B">
        <w:rPr>
          <w:rFonts w:ascii="Courier New" w:hAnsi="Courier New" w:cs="Courier New"/>
          <w:lang w:val="en-US"/>
        </w:rPr>
        <w:t xml:space="preserve">  exit</w:t>
      </w:r>
    </w:p>
    <w:p w14:paraId="63313E1E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7A6C6B">
        <w:rPr>
          <w:rFonts w:ascii="Courier New" w:hAnsi="Courier New" w:cs="Courier New"/>
          <w:lang w:val="en-US"/>
        </w:rPr>
        <w:t>exit</w:t>
      </w:r>
    </w:p>
    <w:p w14:paraId="7328EC12" w14:textId="77777777" w:rsidR="00847CE7" w:rsidRDefault="00847CE7" w:rsidP="00847CE7"/>
    <w:p w14:paraId="03F57351" w14:textId="77777777" w:rsidR="00847CE7" w:rsidRPr="007A6C6B" w:rsidRDefault="00847CE7" w:rsidP="00847CE7">
      <w:r>
        <w:t>На</w:t>
      </w:r>
      <w:r w:rsidRPr="00847CE7">
        <w:t xml:space="preserve"> </w:t>
      </w:r>
      <w:proofErr w:type="gramStart"/>
      <w:r>
        <w:t>роутере</w:t>
      </w:r>
      <w:r w:rsidRPr="00847CE7">
        <w:t xml:space="preserve">  </w:t>
      </w:r>
      <w:proofErr w:type="spellStart"/>
      <w:r>
        <w:rPr>
          <w:lang w:val="en-US"/>
        </w:rPr>
        <w:t>vesr</w:t>
      </w:r>
      <w:proofErr w:type="spellEnd"/>
      <w:proofErr w:type="gramEnd"/>
      <w:r w:rsidRPr="00847CE7">
        <w:t>-2</w:t>
      </w:r>
      <w:r>
        <w:t>:</w:t>
      </w:r>
    </w:p>
    <w:p w14:paraId="7A5598CE" w14:textId="77777777" w:rsidR="00847CE7" w:rsidRPr="00847CE7" w:rsidRDefault="00847CE7" w:rsidP="00847CE7"/>
    <w:p w14:paraId="40D40162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security zone-pair UNTRUST self</w:t>
      </w:r>
    </w:p>
    <w:p w14:paraId="2045F1D5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rule 4</w:t>
      </w:r>
    </w:p>
    <w:p w14:paraId="365B3B1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description "ESP"</w:t>
      </w:r>
    </w:p>
    <w:p w14:paraId="64F5C7FA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action permit</w:t>
      </w:r>
    </w:p>
    <w:p w14:paraId="4405A2A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7A6C6B">
        <w:rPr>
          <w:rFonts w:ascii="Courier New" w:hAnsi="Courier New" w:cs="Courier New"/>
          <w:lang w:val="en-US"/>
        </w:rPr>
        <w:t>esp</w:t>
      </w:r>
      <w:proofErr w:type="spellEnd"/>
    </w:p>
    <w:p w14:paraId="273CC80A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enable</w:t>
      </w:r>
    </w:p>
    <w:p w14:paraId="61D30165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exit</w:t>
      </w:r>
    </w:p>
    <w:p w14:paraId="76E970C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rule 5</w:t>
      </w:r>
    </w:p>
    <w:p w14:paraId="74979FFC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description "AH"</w:t>
      </w:r>
    </w:p>
    <w:p w14:paraId="77E17AC2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action permit</w:t>
      </w:r>
    </w:p>
    <w:p w14:paraId="202F5A31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match protocol ah</w:t>
      </w:r>
    </w:p>
    <w:p w14:paraId="53A3CB10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 xml:space="preserve">    enable</w:t>
      </w:r>
    </w:p>
    <w:p w14:paraId="4DB206AB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7A6C6B">
        <w:rPr>
          <w:rFonts w:ascii="Courier New" w:hAnsi="Courier New" w:cs="Courier New"/>
          <w:lang w:val="en-US"/>
        </w:rPr>
        <w:t xml:space="preserve">  exit</w:t>
      </w:r>
    </w:p>
    <w:p w14:paraId="41B6B081" w14:textId="77777777" w:rsidR="00847CE7" w:rsidRPr="00847CE7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7A6C6B">
        <w:rPr>
          <w:rFonts w:ascii="Courier New" w:hAnsi="Courier New" w:cs="Courier New"/>
          <w:lang w:val="en-US"/>
        </w:rPr>
        <w:t>exit</w:t>
      </w:r>
    </w:p>
    <w:p w14:paraId="189E0B4C" w14:textId="77777777" w:rsidR="00847CE7" w:rsidRDefault="00847CE7" w:rsidP="00847CE7"/>
    <w:p w14:paraId="02243290" w14:textId="77777777" w:rsidR="00847CE7" w:rsidRDefault="00847CE7" w:rsidP="00847CE7"/>
    <w:p w14:paraId="41B46A85" w14:textId="77777777" w:rsidR="00847CE7" w:rsidRDefault="00847CE7" w:rsidP="00847CE7">
      <w:r>
        <w:t>Применяем настройки на роутерах:</w:t>
      </w:r>
    </w:p>
    <w:p w14:paraId="4167509A" w14:textId="77777777" w:rsidR="00847CE7" w:rsidRPr="007A6C6B" w:rsidRDefault="00847CE7" w:rsidP="00847CE7"/>
    <w:p w14:paraId="338BFE16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do commit</w:t>
      </w:r>
    </w:p>
    <w:p w14:paraId="1C9F592D" w14:textId="77777777" w:rsidR="00847CE7" w:rsidRPr="007A6C6B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A6C6B">
        <w:rPr>
          <w:rFonts w:ascii="Courier New" w:hAnsi="Courier New" w:cs="Courier New"/>
          <w:lang w:val="en-US"/>
        </w:rPr>
        <w:t>do confirm</w:t>
      </w:r>
    </w:p>
    <w:p w14:paraId="282CDC41" w14:textId="77777777" w:rsidR="00847CE7" w:rsidRDefault="00847CE7" w:rsidP="00847CE7">
      <w:pPr>
        <w:rPr>
          <w:lang w:val="en-US"/>
        </w:rPr>
      </w:pPr>
    </w:p>
    <w:p w14:paraId="5C0A7956" w14:textId="77777777" w:rsidR="00847CE7" w:rsidRPr="00847CE7" w:rsidRDefault="00847CE7" w:rsidP="00847CE7">
      <w:pPr>
        <w:rPr>
          <w:lang w:val="en-US"/>
        </w:rPr>
      </w:pPr>
      <w:r>
        <w:t>Протокол</w:t>
      </w:r>
      <w:r w:rsidRPr="00847CE7">
        <w:rPr>
          <w:lang w:val="en-US"/>
        </w:rPr>
        <w:t xml:space="preserve"> </w:t>
      </w:r>
      <w:r>
        <w:t>настройки</w:t>
      </w:r>
      <w:r w:rsidRPr="00847CE7">
        <w:rPr>
          <w:lang w:val="en-US"/>
        </w:rPr>
        <w:t>:</w:t>
      </w:r>
    </w:p>
    <w:p w14:paraId="18DDBC46" w14:textId="77777777" w:rsidR="00847CE7" w:rsidRPr="00847CE7" w:rsidRDefault="00847CE7" w:rsidP="00847CE7">
      <w:pPr>
        <w:rPr>
          <w:lang w:val="en-US"/>
        </w:rPr>
      </w:pPr>
    </w:p>
    <w:p w14:paraId="0D8C8FB7" w14:textId="77777777" w:rsidR="00847CE7" w:rsidRPr="00847CE7" w:rsidRDefault="00847CE7" w:rsidP="00847CE7">
      <w:pPr>
        <w:rPr>
          <w:lang w:val="en-US"/>
        </w:rPr>
      </w:pPr>
      <w:r>
        <w:t>На</w:t>
      </w:r>
      <w:r w:rsidRPr="007A6C6B">
        <w:rPr>
          <w:lang w:val="en-US"/>
        </w:rPr>
        <w:t xml:space="preserve"> </w:t>
      </w:r>
      <w:r>
        <w:t>роутере</w:t>
      </w:r>
      <w:r w:rsidRPr="007A6C6B">
        <w:rPr>
          <w:lang w:val="en-US"/>
        </w:rPr>
        <w:t xml:space="preserve">  </w:t>
      </w:r>
      <w:r w:rsidRPr="00847CE7">
        <w:rPr>
          <w:lang w:val="en-US"/>
        </w:rPr>
        <w:t xml:space="preserve"> </w:t>
      </w:r>
      <w:r>
        <w:rPr>
          <w:lang w:val="en-US"/>
        </w:rPr>
        <w:t>vesr</w:t>
      </w:r>
      <w:r w:rsidRPr="00847CE7">
        <w:rPr>
          <w:lang w:val="en-US"/>
        </w:rPr>
        <w:t>-1:</w:t>
      </w:r>
    </w:p>
    <w:p w14:paraId="6472217E" w14:textId="77777777" w:rsidR="00847CE7" w:rsidRPr="00847CE7" w:rsidRDefault="00847CE7" w:rsidP="00847CE7">
      <w:pPr>
        <w:rPr>
          <w:lang w:val="en-US"/>
        </w:rPr>
      </w:pPr>
    </w:p>
    <w:p w14:paraId="097BB997" w14:textId="77777777" w:rsidR="00847CE7" w:rsidRPr="00847CE7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</w:t>
      </w:r>
      <w:r w:rsidRPr="00847CE7">
        <w:rPr>
          <w:b/>
          <w:bCs/>
          <w:lang w:val="en-US"/>
        </w:rPr>
        <w:t xml:space="preserve">-1# </w:t>
      </w:r>
      <w:r w:rsidRPr="001A2DB6">
        <w:rPr>
          <w:b/>
          <w:bCs/>
          <w:lang w:val="en-US"/>
        </w:rPr>
        <w:t>config</w:t>
      </w:r>
    </w:p>
    <w:p w14:paraId="6A8B8F0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vesr-1(config)# security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proposal ike_prop1</w:t>
      </w:r>
    </w:p>
    <w:p w14:paraId="06FAC9B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authentication algorithm md5</w:t>
      </w:r>
    </w:p>
    <w:p w14:paraId="5E19914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encryption algorithm aes128</w:t>
      </w:r>
    </w:p>
    <w:p w14:paraId="15E821A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dh-group 2</w:t>
      </w:r>
    </w:p>
    <w:p w14:paraId="0560902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6486619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vesr-1(config)# security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policy ike_pol1</w:t>
      </w:r>
    </w:p>
    <w:p w14:paraId="125A8D4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  pre-shared-key ascii-text P@ssw0rd</w:t>
      </w:r>
    </w:p>
    <w:p w14:paraId="36EB028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  proposal ike_prop1</w:t>
      </w:r>
    </w:p>
    <w:p w14:paraId="70CD138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06728F5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vesr-1(config)# security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gateway ike_gw1</w:t>
      </w:r>
    </w:p>
    <w:p w14:paraId="73F0BA5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-policy ike_pol1</w:t>
      </w:r>
    </w:p>
    <w:p w14:paraId="75288F7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local address 10.10.10.2</w:t>
      </w:r>
    </w:p>
    <w:p w14:paraId="3015952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local network 10.10.10.2/32 protocol </w:t>
      </w:r>
      <w:proofErr w:type="spellStart"/>
      <w:r w:rsidRPr="001A2DB6">
        <w:rPr>
          <w:b/>
          <w:bCs/>
          <w:lang w:val="en-US"/>
        </w:rPr>
        <w:t>gre</w:t>
      </w:r>
      <w:proofErr w:type="spellEnd"/>
    </w:p>
    <w:p w14:paraId="47073AC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remote address 10.10.20.2</w:t>
      </w:r>
    </w:p>
    <w:p w14:paraId="7B65CC2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remote network 10.10.20.2/32 protocol </w:t>
      </w:r>
      <w:proofErr w:type="spellStart"/>
      <w:r w:rsidRPr="001A2DB6">
        <w:rPr>
          <w:b/>
          <w:bCs/>
          <w:lang w:val="en-US"/>
        </w:rPr>
        <w:t>gre</w:t>
      </w:r>
      <w:proofErr w:type="spellEnd"/>
    </w:p>
    <w:p w14:paraId="0B57319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mode policy-based</w:t>
      </w:r>
    </w:p>
    <w:p w14:paraId="2B174EB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3832C36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vesr-1(config)#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proposal ipsec_prop1</w:t>
      </w:r>
    </w:p>
    <w:p w14:paraId="0E7F1DD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authentication algorithm md5</w:t>
      </w:r>
    </w:p>
    <w:p w14:paraId="3DA959C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encryption algorithm aes128</w:t>
      </w:r>
    </w:p>
    <w:p w14:paraId="24E65E3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pfs</w:t>
      </w:r>
      <w:proofErr w:type="spellEnd"/>
      <w:r w:rsidRPr="001A2DB6">
        <w:rPr>
          <w:b/>
          <w:bCs/>
          <w:lang w:val="en-US"/>
        </w:rPr>
        <w:t xml:space="preserve"> dh-group 2</w:t>
      </w:r>
    </w:p>
    <w:p w14:paraId="34B8666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213D46C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vesr-1(config)#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policy ipsec_pol1</w:t>
      </w:r>
    </w:p>
    <w:p w14:paraId="46D0ED1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  proposal ipsec_prop1</w:t>
      </w:r>
    </w:p>
    <w:p w14:paraId="5824C9B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165C934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vesr-1(config)#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 xml:space="preserve"> ipsec1</w:t>
      </w:r>
    </w:p>
    <w:p w14:paraId="788B046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establish-tunnel route</w:t>
      </w:r>
    </w:p>
    <w:p w14:paraId="0834B5B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gateway ike_gw1</w:t>
      </w:r>
    </w:p>
    <w:p w14:paraId="692B0BD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-policy ipsec_pol1</w:t>
      </w:r>
    </w:p>
    <w:p w14:paraId="3372D87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enable</w:t>
      </w:r>
    </w:p>
    <w:p w14:paraId="57E7AD3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6DEC07B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vesr-1(config)# security zone-pair UNTRUST self</w:t>
      </w:r>
    </w:p>
    <w:p w14:paraId="12F0EC4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</w:t>
      </w:r>
      <w:proofErr w:type="gramStart"/>
      <w:r w:rsidRPr="001A2DB6">
        <w:rPr>
          <w:b/>
          <w:bCs/>
          <w:lang w:val="en-US"/>
        </w:rPr>
        <w:t>pair)#</w:t>
      </w:r>
      <w:proofErr w:type="gramEnd"/>
      <w:r w:rsidRPr="001A2DB6">
        <w:rPr>
          <w:b/>
          <w:bCs/>
          <w:lang w:val="en-US"/>
        </w:rPr>
        <w:t xml:space="preserve">     rule 4</w:t>
      </w:r>
    </w:p>
    <w:p w14:paraId="3FA5D9F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description "ESP"</w:t>
      </w:r>
    </w:p>
    <w:p w14:paraId="58A838C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action permit</w:t>
      </w:r>
    </w:p>
    <w:p w14:paraId="4896951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match protocol </w:t>
      </w:r>
      <w:proofErr w:type="spellStart"/>
      <w:r w:rsidRPr="001A2DB6">
        <w:rPr>
          <w:b/>
          <w:bCs/>
          <w:lang w:val="en-US"/>
        </w:rPr>
        <w:t>esp</w:t>
      </w:r>
      <w:proofErr w:type="spellEnd"/>
    </w:p>
    <w:p w14:paraId="53E25DA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enable</w:t>
      </w:r>
    </w:p>
    <w:p w14:paraId="2E30E39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exit</w:t>
      </w:r>
    </w:p>
    <w:p w14:paraId="249893C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</w:t>
      </w:r>
      <w:proofErr w:type="gramStart"/>
      <w:r w:rsidRPr="001A2DB6">
        <w:rPr>
          <w:b/>
          <w:bCs/>
          <w:lang w:val="en-US"/>
        </w:rPr>
        <w:t>pair)#</w:t>
      </w:r>
      <w:proofErr w:type="gramEnd"/>
      <w:r w:rsidRPr="001A2DB6">
        <w:rPr>
          <w:b/>
          <w:bCs/>
          <w:lang w:val="en-US"/>
        </w:rPr>
        <w:t xml:space="preserve">   rule 5</w:t>
      </w:r>
    </w:p>
    <w:p w14:paraId="0C69939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description "AH"</w:t>
      </w:r>
    </w:p>
    <w:p w14:paraId="49506D2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action permit</w:t>
      </w:r>
    </w:p>
    <w:p w14:paraId="2D77AAA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match protocol ah</w:t>
      </w:r>
    </w:p>
    <w:p w14:paraId="62DAF22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enable</w:t>
      </w:r>
    </w:p>
    <w:p w14:paraId="0488BD6E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exit</w:t>
      </w:r>
    </w:p>
    <w:p w14:paraId="0CD7D0B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vesr-1(config-security-zone-</w:t>
      </w:r>
      <w:proofErr w:type="gramStart"/>
      <w:r w:rsidRPr="001A2DB6">
        <w:rPr>
          <w:b/>
          <w:bCs/>
          <w:lang w:val="en-US"/>
        </w:rPr>
        <w:t>pair)#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4E6EFFAE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vesr-1(config)# do commit</w:t>
      </w:r>
    </w:p>
    <w:p w14:paraId="1353921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0817B0E8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2025-06-25T16:00:49+00:00 %CLI-I-CRIT: user admin from </w:t>
      </w:r>
      <w:proofErr w:type="gramStart"/>
      <w:r w:rsidRPr="001A2DB6">
        <w:rPr>
          <w:b/>
          <w:bCs/>
          <w:lang w:val="en-US"/>
        </w:rPr>
        <w:t>console  input</w:t>
      </w:r>
      <w:proofErr w:type="gramEnd"/>
      <w:r w:rsidRPr="001A2DB6">
        <w:rPr>
          <w:b/>
          <w:bCs/>
          <w:lang w:val="en-US"/>
        </w:rPr>
        <w:t>: do commit</w:t>
      </w:r>
    </w:p>
    <w:p w14:paraId="0FEA6B2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vesr-1(config)# do confirm</w:t>
      </w:r>
    </w:p>
    <w:p w14:paraId="2F1CA95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Configuration has been confirmed. Commit timer canceled.</w:t>
      </w:r>
    </w:p>
    <w:p w14:paraId="7998DB4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2025-06-25T16:00:54+00:00 %CLI-I-CRIT: user admin from </w:t>
      </w:r>
      <w:proofErr w:type="gramStart"/>
      <w:r w:rsidRPr="001A2DB6">
        <w:rPr>
          <w:b/>
          <w:bCs/>
          <w:lang w:val="en-US"/>
        </w:rPr>
        <w:t>console  input</w:t>
      </w:r>
      <w:proofErr w:type="gramEnd"/>
      <w:r w:rsidRPr="001A2DB6">
        <w:rPr>
          <w:b/>
          <w:bCs/>
          <w:lang w:val="en-US"/>
        </w:rPr>
        <w:t>: do confirm</w:t>
      </w:r>
    </w:p>
    <w:p w14:paraId="7820EB8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vesr-1(config)# exit</w:t>
      </w:r>
    </w:p>
    <w:p w14:paraId="21F7EDC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vesr-1#</w:t>
      </w:r>
    </w:p>
    <w:p w14:paraId="3F691E58" w14:textId="77777777" w:rsidR="00847CE7" w:rsidRPr="00804FAD" w:rsidRDefault="00847CE7" w:rsidP="00847CE7">
      <w:pPr>
        <w:rPr>
          <w:lang w:val="en-US"/>
        </w:rPr>
      </w:pPr>
    </w:p>
    <w:p w14:paraId="3EBDDAE7" w14:textId="77777777" w:rsidR="00847CE7" w:rsidRDefault="00847CE7" w:rsidP="00847CE7">
      <w:pPr>
        <w:rPr>
          <w:lang w:val="en-US"/>
        </w:rPr>
      </w:pPr>
      <w:r>
        <w:t>На</w:t>
      </w:r>
      <w:r w:rsidRPr="007A6C6B">
        <w:rPr>
          <w:lang w:val="en-US"/>
        </w:rPr>
        <w:t xml:space="preserve"> </w:t>
      </w:r>
      <w:r>
        <w:t>роутере</w:t>
      </w:r>
      <w:r w:rsidRPr="007A6C6B">
        <w:rPr>
          <w:lang w:val="en-US"/>
        </w:rPr>
        <w:t xml:space="preserve">  </w:t>
      </w:r>
      <w:r w:rsidRPr="00804FAD">
        <w:rPr>
          <w:lang w:val="en-US"/>
        </w:rPr>
        <w:t xml:space="preserve"> </w:t>
      </w:r>
      <w:r>
        <w:rPr>
          <w:lang w:val="en-US"/>
        </w:rPr>
        <w:t>vesr-2:</w:t>
      </w:r>
    </w:p>
    <w:p w14:paraId="1483ADF5" w14:textId="77777777" w:rsidR="00847CE7" w:rsidRPr="001A2DB6" w:rsidRDefault="00847CE7" w:rsidP="00847CE7">
      <w:pPr>
        <w:rPr>
          <w:lang w:val="en-US"/>
        </w:rPr>
      </w:pPr>
    </w:p>
    <w:p w14:paraId="1AB541E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vesr-2# config</w:t>
      </w:r>
    </w:p>
    <w:p w14:paraId="36AE3A1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vesr-2(config)# security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proposal ike_prop1</w:t>
      </w:r>
    </w:p>
    <w:p w14:paraId="54F6A7BE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authentication algorithm md5</w:t>
      </w:r>
    </w:p>
    <w:p w14:paraId="158E10B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encryption algorithm aes128</w:t>
      </w:r>
    </w:p>
    <w:p w14:paraId="0625385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dh-group 2</w:t>
      </w:r>
    </w:p>
    <w:p w14:paraId="5CF044D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088DCC0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vesr-2(config)# security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policy ike_pol1</w:t>
      </w:r>
    </w:p>
    <w:p w14:paraId="42D87C1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  pre-shared-key ascii-text P@ssw0rd</w:t>
      </w:r>
    </w:p>
    <w:p w14:paraId="061E230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  proposal ike_prop1</w:t>
      </w:r>
    </w:p>
    <w:p w14:paraId="4D3289C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26DB6C2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vesr-2(config)# security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gateway ike_gw1</w:t>
      </w:r>
    </w:p>
    <w:p w14:paraId="4AD1197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-policy ike_pol1</w:t>
      </w:r>
    </w:p>
    <w:p w14:paraId="52CAC96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local address 10.10.20.2</w:t>
      </w:r>
    </w:p>
    <w:p w14:paraId="489CCF0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local network 10.10.20.2/32 protocol </w:t>
      </w:r>
      <w:proofErr w:type="spellStart"/>
      <w:r w:rsidRPr="001A2DB6">
        <w:rPr>
          <w:b/>
          <w:bCs/>
          <w:lang w:val="en-US"/>
        </w:rPr>
        <w:t>gre</w:t>
      </w:r>
      <w:proofErr w:type="spellEnd"/>
    </w:p>
    <w:p w14:paraId="42BF273E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remote address 10.10.10.2</w:t>
      </w:r>
    </w:p>
    <w:p w14:paraId="3A515E5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remote network 10.10.10.2/32 protocol </w:t>
      </w:r>
      <w:proofErr w:type="spellStart"/>
      <w:r w:rsidRPr="001A2DB6">
        <w:rPr>
          <w:b/>
          <w:bCs/>
          <w:lang w:val="en-US"/>
        </w:rPr>
        <w:t>gre</w:t>
      </w:r>
      <w:proofErr w:type="spellEnd"/>
    </w:p>
    <w:p w14:paraId="5E9D5A9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mode policy-based</w:t>
      </w:r>
    </w:p>
    <w:p w14:paraId="55A9400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gw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590A18F8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vesr-2(config)#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proposal ipsec_prop1</w:t>
      </w:r>
    </w:p>
    <w:p w14:paraId="736CC66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authentication algorithm md5</w:t>
      </w:r>
    </w:p>
    <w:p w14:paraId="2F04FF6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encryption algorithm aes128</w:t>
      </w:r>
    </w:p>
    <w:p w14:paraId="6DC6775E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pfs</w:t>
      </w:r>
      <w:proofErr w:type="spellEnd"/>
      <w:r w:rsidRPr="001A2DB6">
        <w:rPr>
          <w:b/>
          <w:bCs/>
          <w:lang w:val="en-US"/>
        </w:rPr>
        <w:t xml:space="preserve"> dh-group 2</w:t>
      </w:r>
    </w:p>
    <w:p w14:paraId="71DE3B6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proposal)#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75998168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vesr-2(config)#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policy ipsec_pol1</w:t>
      </w:r>
    </w:p>
    <w:p w14:paraId="1D066C6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  proposal ipsec_prop1</w:t>
      </w:r>
    </w:p>
    <w:p w14:paraId="1A790AA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gramStart"/>
      <w:r w:rsidRPr="001A2DB6">
        <w:rPr>
          <w:b/>
          <w:bCs/>
          <w:lang w:val="en-US"/>
        </w:rPr>
        <w:t>policy)#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309B5A3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vesr-2(config)#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 xml:space="preserve"> ipsec1</w:t>
      </w:r>
    </w:p>
    <w:p w14:paraId="52E1329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establish-tunnel route</w:t>
      </w:r>
    </w:p>
    <w:p w14:paraId="245DDA2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gateway ike_gw1</w:t>
      </w:r>
    </w:p>
    <w:p w14:paraId="3F874FE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</w:t>
      </w:r>
      <w:proofErr w:type="spellStart"/>
      <w:r w:rsidRPr="001A2DB6">
        <w:rPr>
          <w:b/>
          <w:bCs/>
          <w:lang w:val="en-US"/>
        </w:rPr>
        <w:t>ike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-policy ipsec_pol1</w:t>
      </w:r>
    </w:p>
    <w:p w14:paraId="4511382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  enable</w:t>
      </w:r>
    </w:p>
    <w:p w14:paraId="40A4AF0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>-</w:t>
      </w:r>
      <w:proofErr w:type="spellStart"/>
      <w:proofErr w:type="gram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>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08DA63A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vesr-2(config)# security zone-pair UNTRUST self</w:t>
      </w:r>
    </w:p>
    <w:p w14:paraId="3D2CB5A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</w:t>
      </w:r>
      <w:proofErr w:type="gramStart"/>
      <w:r w:rsidRPr="001A2DB6">
        <w:rPr>
          <w:b/>
          <w:bCs/>
          <w:lang w:val="en-US"/>
        </w:rPr>
        <w:t>pair)#</w:t>
      </w:r>
      <w:proofErr w:type="gramEnd"/>
      <w:r w:rsidRPr="001A2DB6">
        <w:rPr>
          <w:b/>
          <w:bCs/>
          <w:lang w:val="en-US"/>
        </w:rPr>
        <w:t xml:space="preserve">     rule 4</w:t>
      </w:r>
    </w:p>
    <w:p w14:paraId="7742DC2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description "ESP"</w:t>
      </w:r>
    </w:p>
    <w:p w14:paraId="5B03CAD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action permit</w:t>
      </w:r>
    </w:p>
    <w:p w14:paraId="3B8A30E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match protocol </w:t>
      </w:r>
      <w:proofErr w:type="spellStart"/>
      <w:r w:rsidRPr="001A2DB6">
        <w:rPr>
          <w:b/>
          <w:bCs/>
          <w:lang w:val="en-US"/>
        </w:rPr>
        <w:t>esp</w:t>
      </w:r>
      <w:proofErr w:type="spellEnd"/>
    </w:p>
    <w:p w14:paraId="3F83566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enable</w:t>
      </w:r>
    </w:p>
    <w:p w14:paraId="2C97702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exit</w:t>
      </w:r>
    </w:p>
    <w:p w14:paraId="48B5AEB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</w:t>
      </w:r>
      <w:proofErr w:type="gramStart"/>
      <w:r w:rsidRPr="001A2DB6">
        <w:rPr>
          <w:b/>
          <w:bCs/>
          <w:lang w:val="en-US"/>
        </w:rPr>
        <w:t>pair)#</w:t>
      </w:r>
      <w:proofErr w:type="gramEnd"/>
      <w:r w:rsidRPr="001A2DB6">
        <w:rPr>
          <w:b/>
          <w:bCs/>
          <w:lang w:val="en-US"/>
        </w:rPr>
        <w:t xml:space="preserve">   rule 5</w:t>
      </w:r>
    </w:p>
    <w:p w14:paraId="7CFC0DD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description "AH"</w:t>
      </w:r>
    </w:p>
    <w:p w14:paraId="6CAD261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action permit</w:t>
      </w:r>
    </w:p>
    <w:p w14:paraId="499B006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match protocol ah</w:t>
      </w:r>
    </w:p>
    <w:p w14:paraId="5A6BEE6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  enable</w:t>
      </w:r>
    </w:p>
    <w:p w14:paraId="79A59D9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vesr-2(config-security-zone-pair-</w:t>
      </w:r>
      <w:proofErr w:type="gramStart"/>
      <w:r w:rsidRPr="001A2DB6">
        <w:rPr>
          <w:b/>
          <w:bCs/>
          <w:lang w:val="en-US"/>
        </w:rPr>
        <w:t>rule)#</w:t>
      </w:r>
      <w:proofErr w:type="gramEnd"/>
      <w:r w:rsidRPr="001A2DB6">
        <w:rPr>
          <w:b/>
          <w:bCs/>
          <w:lang w:val="en-US"/>
        </w:rPr>
        <w:t xml:space="preserve">   exit</w:t>
      </w:r>
    </w:p>
    <w:p w14:paraId="619C72B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vesr-2(config-security-zone-</w:t>
      </w:r>
      <w:proofErr w:type="gramStart"/>
      <w:r w:rsidRPr="001A2DB6">
        <w:rPr>
          <w:b/>
          <w:bCs/>
          <w:lang w:val="en-US"/>
        </w:rPr>
        <w:t>pair)#</w:t>
      </w:r>
      <w:proofErr w:type="gramEnd"/>
      <w:r w:rsidRPr="001A2DB6">
        <w:rPr>
          <w:b/>
          <w:bCs/>
          <w:lang w:val="en-US"/>
        </w:rPr>
        <w:t xml:space="preserve"> exit</w:t>
      </w:r>
    </w:p>
    <w:p w14:paraId="49E9B8D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vesr-2(config)# do commit</w:t>
      </w:r>
    </w:p>
    <w:p w14:paraId="2665BCB8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2805AEC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2025-06-25T16:01:02+00:00 %CLI-I-CRIT: user admin from </w:t>
      </w:r>
      <w:proofErr w:type="gramStart"/>
      <w:r w:rsidRPr="001A2DB6">
        <w:rPr>
          <w:b/>
          <w:bCs/>
          <w:lang w:val="en-US"/>
        </w:rPr>
        <w:t>console  input</w:t>
      </w:r>
      <w:proofErr w:type="gramEnd"/>
      <w:r w:rsidRPr="001A2DB6">
        <w:rPr>
          <w:b/>
          <w:bCs/>
          <w:lang w:val="en-US"/>
        </w:rPr>
        <w:t>: do commit</w:t>
      </w:r>
    </w:p>
    <w:p w14:paraId="7D0F745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vesr-2(config)# do confirm</w:t>
      </w:r>
    </w:p>
    <w:p w14:paraId="54EE27B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Configuration has been confirmed. Commit timer canceled.</w:t>
      </w:r>
    </w:p>
    <w:p w14:paraId="4F76345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2025-06-25T16:01:06+00:00 %CLI-I-CRIT: user admin from </w:t>
      </w:r>
      <w:proofErr w:type="gramStart"/>
      <w:r w:rsidRPr="001A2DB6">
        <w:rPr>
          <w:b/>
          <w:bCs/>
          <w:lang w:val="en-US"/>
        </w:rPr>
        <w:t>console  input</w:t>
      </w:r>
      <w:proofErr w:type="gramEnd"/>
      <w:r w:rsidRPr="001A2DB6">
        <w:rPr>
          <w:b/>
          <w:bCs/>
          <w:lang w:val="en-US"/>
        </w:rPr>
        <w:t>: do confirm</w:t>
      </w:r>
    </w:p>
    <w:p w14:paraId="04C251B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vesr-2(config)# exit</w:t>
      </w:r>
    </w:p>
    <w:p w14:paraId="2DC65D4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vesr-2#</w:t>
      </w:r>
    </w:p>
    <w:p w14:paraId="2DF47D27" w14:textId="77777777" w:rsidR="00847CE7" w:rsidRPr="001A2DB6" w:rsidRDefault="00847CE7" w:rsidP="00847CE7">
      <w:pPr>
        <w:rPr>
          <w:lang w:val="en-US"/>
        </w:rPr>
      </w:pPr>
    </w:p>
    <w:p w14:paraId="17720249" w14:textId="77777777" w:rsidR="00847CE7" w:rsidRDefault="00847CE7" w:rsidP="00847CE7">
      <w:pPr>
        <w:rPr>
          <w:lang w:val="en-US"/>
        </w:rPr>
      </w:pPr>
      <w:r w:rsidRPr="007B3AC2">
        <w:t>Проверяем</w:t>
      </w:r>
      <w:r w:rsidRPr="00847CE7">
        <w:rPr>
          <w:lang w:val="en-US"/>
        </w:rPr>
        <w:t xml:space="preserve"> </w:t>
      </w:r>
      <w:r>
        <w:t>на</w:t>
      </w:r>
      <w:r w:rsidRPr="007A6C6B">
        <w:rPr>
          <w:lang w:val="en-US"/>
        </w:rPr>
        <w:t xml:space="preserve"> </w:t>
      </w:r>
      <w:r>
        <w:t>роутере</w:t>
      </w:r>
      <w:r w:rsidRPr="007A6C6B">
        <w:rPr>
          <w:lang w:val="en-US"/>
        </w:rPr>
        <w:t xml:space="preserve">  </w:t>
      </w:r>
      <w:r>
        <w:rPr>
          <w:lang w:val="en-US"/>
        </w:rPr>
        <w:t xml:space="preserve"> vesr-1</w:t>
      </w:r>
      <w:r w:rsidRPr="004575D0">
        <w:rPr>
          <w:lang w:val="en-US"/>
        </w:rPr>
        <w:t>:</w:t>
      </w:r>
    </w:p>
    <w:p w14:paraId="0BCE5814" w14:textId="77777777" w:rsidR="00847CE7" w:rsidRDefault="00847CE7" w:rsidP="00847CE7">
      <w:pPr>
        <w:rPr>
          <w:lang w:val="en-US"/>
        </w:rPr>
      </w:pPr>
    </w:p>
    <w:p w14:paraId="0615BB8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vesr-1# </w:t>
      </w:r>
      <w:proofErr w:type="spellStart"/>
      <w:r w:rsidRPr="001A2DB6">
        <w:rPr>
          <w:b/>
          <w:bCs/>
          <w:lang w:val="en-US"/>
        </w:rPr>
        <w:t>sh</w:t>
      </w:r>
      <w:proofErr w:type="spellEnd"/>
      <w:r w:rsidRPr="001A2DB6">
        <w:rPr>
          <w:b/>
          <w:bCs/>
          <w:lang w:val="en-US"/>
        </w:rPr>
        <w:t xml:space="preserve">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 xml:space="preserve"> configuration</w:t>
      </w:r>
    </w:p>
    <w:p w14:paraId="0AC7EFB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Name               Description                      State</w:t>
      </w:r>
    </w:p>
    <w:p w14:paraId="3344899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----------------   ------------------------------   --------</w:t>
      </w:r>
    </w:p>
    <w:p w14:paraId="675E2EB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ipsec1             --                               Enabled</w:t>
      </w:r>
    </w:p>
    <w:p w14:paraId="2333987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vesr-1# </w:t>
      </w:r>
      <w:proofErr w:type="spellStart"/>
      <w:r w:rsidRPr="001A2DB6">
        <w:rPr>
          <w:b/>
          <w:bCs/>
          <w:lang w:val="en-US"/>
        </w:rPr>
        <w:t>sh</w:t>
      </w:r>
      <w:proofErr w:type="spellEnd"/>
      <w:r w:rsidRPr="001A2DB6">
        <w:rPr>
          <w:b/>
          <w:bCs/>
          <w:lang w:val="en-US"/>
        </w:rPr>
        <w:t xml:space="preserve">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 xml:space="preserve"> configuration ipsec1</w:t>
      </w:r>
    </w:p>
    <w:p w14:paraId="0D6D19F3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VRF:                        --</w:t>
      </w:r>
    </w:p>
    <w:p w14:paraId="2D89376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Description:                --</w:t>
      </w:r>
    </w:p>
    <w:p w14:paraId="041F1FC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State:                      Enabled</w:t>
      </w:r>
    </w:p>
    <w:p w14:paraId="391288A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IKE:</w:t>
      </w:r>
    </w:p>
    <w:p w14:paraId="17106DF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Establish tunnel:           route</w:t>
      </w:r>
    </w:p>
    <w:p w14:paraId="6C568E2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IPsec policy:               ipsec_pol1</w:t>
      </w:r>
    </w:p>
    <w:p w14:paraId="4F97E1E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gateway:                ike_gw1</w:t>
      </w:r>
    </w:p>
    <w:p w14:paraId="10C156A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DSCP:                   63</w:t>
      </w:r>
    </w:p>
    <w:p w14:paraId="6426C778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idle-time:              0s</w:t>
      </w:r>
    </w:p>
    <w:p w14:paraId="3EBF2F4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rekeying:               Enabled</w:t>
      </w:r>
    </w:p>
    <w:p w14:paraId="47853A6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Margin time:                540s</w:t>
      </w:r>
    </w:p>
    <w:p w14:paraId="5D1DDD60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Margin kilobytes:           0</w:t>
      </w:r>
    </w:p>
    <w:p w14:paraId="5DC29DE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Margin packets:             0</w:t>
      </w:r>
    </w:p>
    <w:p w14:paraId="0E31056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Randomization:              100%</w:t>
      </w:r>
    </w:p>
    <w:p w14:paraId="09A83F3F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vesr-1#</w:t>
      </w:r>
    </w:p>
    <w:p w14:paraId="168F01AC" w14:textId="77777777" w:rsidR="00847CE7" w:rsidRDefault="00847CE7" w:rsidP="00847CE7">
      <w:pPr>
        <w:rPr>
          <w:lang w:val="en-US"/>
        </w:rPr>
      </w:pPr>
    </w:p>
    <w:p w14:paraId="073FD64A" w14:textId="77777777" w:rsidR="00847CE7" w:rsidRDefault="00847CE7" w:rsidP="00847CE7">
      <w:pPr>
        <w:rPr>
          <w:lang w:val="en-US"/>
        </w:rPr>
      </w:pPr>
      <w:r w:rsidRPr="007B3AC2">
        <w:t>Проверяем</w:t>
      </w:r>
      <w:r w:rsidRPr="00847CE7">
        <w:rPr>
          <w:lang w:val="en-US"/>
        </w:rPr>
        <w:t xml:space="preserve"> </w:t>
      </w:r>
      <w:r>
        <w:t>на</w:t>
      </w:r>
      <w:r w:rsidRPr="007A6C6B">
        <w:rPr>
          <w:lang w:val="en-US"/>
        </w:rPr>
        <w:t xml:space="preserve"> </w:t>
      </w:r>
      <w:r>
        <w:t>роутере</w:t>
      </w:r>
      <w:r w:rsidRPr="007A6C6B">
        <w:rPr>
          <w:lang w:val="en-US"/>
        </w:rPr>
        <w:t xml:space="preserve">  </w:t>
      </w:r>
      <w:r>
        <w:rPr>
          <w:lang w:val="en-US"/>
        </w:rPr>
        <w:t xml:space="preserve"> vesr-2</w:t>
      </w:r>
      <w:r w:rsidRPr="004575D0">
        <w:rPr>
          <w:lang w:val="en-US"/>
        </w:rPr>
        <w:t>:</w:t>
      </w:r>
    </w:p>
    <w:p w14:paraId="370C8E34" w14:textId="77777777" w:rsidR="00847CE7" w:rsidRDefault="00847CE7" w:rsidP="00847CE7">
      <w:pPr>
        <w:rPr>
          <w:lang w:val="en-US"/>
        </w:rPr>
      </w:pPr>
    </w:p>
    <w:p w14:paraId="77B83901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vesr-2# </w:t>
      </w:r>
      <w:proofErr w:type="spellStart"/>
      <w:r w:rsidRPr="001A2DB6">
        <w:rPr>
          <w:b/>
          <w:bCs/>
          <w:lang w:val="en-US"/>
        </w:rPr>
        <w:t>sh</w:t>
      </w:r>
      <w:proofErr w:type="spellEnd"/>
      <w:r w:rsidRPr="001A2DB6">
        <w:rPr>
          <w:b/>
          <w:bCs/>
          <w:lang w:val="en-US"/>
        </w:rPr>
        <w:t xml:space="preserve">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 xml:space="preserve"> configuration</w:t>
      </w:r>
    </w:p>
    <w:p w14:paraId="716FCC94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Name               Description                      State</w:t>
      </w:r>
    </w:p>
    <w:p w14:paraId="69083549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----------------   ------------------------------   --------</w:t>
      </w:r>
    </w:p>
    <w:p w14:paraId="7AF12488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ipsec1             --                               Enabled</w:t>
      </w:r>
    </w:p>
    <w:p w14:paraId="10136EA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vesr-2# </w:t>
      </w:r>
      <w:proofErr w:type="spellStart"/>
      <w:r w:rsidRPr="001A2DB6">
        <w:rPr>
          <w:b/>
          <w:bCs/>
          <w:lang w:val="en-US"/>
        </w:rPr>
        <w:t>sh</w:t>
      </w:r>
      <w:proofErr w:type="spellEnd"/>
      <w:r w:rsidRPr="001A2DB6">
        <w:rPr>
          <w:b/>
          <w:bCs/>
          <w:lang w:val="en-US"/>
        </w:rPr>
        <w:t xml:space="preserve"> security </w:t>
      </w:r>
      <w:proofErr w:type="spellStart"/>
      <w:r w:rsidRPr="001A2DB6">
        <w:rPr>
          <w:b/>
          <w:bCs/>
          <w:lang w:val="en-US"/>
        </w:rPr>
        <w:t>ipsec</w:t>
      </w:r>
      <w:proofErr w:type="spellEnd"/>
      <w:r w:rsidRPr="001A2DB6">
        <w:rPr>
          <w:b/>
          <w:bCs/>
          <w:lang w:val="en-US"/>
        </w:rPr>
        <w:t xml:space="preserve"> </w:t>
      </w:r>
      <w:proofErr w:type="spellStart"/>
      <w:r w:rsidRPr="001A2DB6">
        <w:rPr>
          <w:b/>
          <w:bCs/>
          <w:lang w:val="en-US"/>
        </w:rPr>
        <w:t>vpn</w:t>
      </w:r>
      <w:proofErr w:type="spellEnd"/>
      <w:r w:rsidRPr="001A2DB6">
        <w:rPr>
          <w:b/>
          <w:bCs/>
          <w:lang w:val="en-US"/>
        </w:rPr>
        <w:t xml:space="preserve"> configuration ipsec1</w:t>
      </w:r>
    </w:p>
    <w:p w14:paraId="54885F8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VRF:                        --</w:t>
      </w:r>
    </w:p>
    <w:p w14:paraId="0EC5584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Description:                --</w:t>
      </w:r>
    </w:p>
    <w:p w14:paraId="43D81892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State:                      Enabled</w:t>
      </w:r>
    </w:p>
    <w:p w14:paraId="54337A25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IKE:</w:t>
      </w:r>
    </w:p>
    <w:p w14:paraId="55E1C6D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Establish tunnel:           route</w:t>
      </w:r>
    </w:p>
    <w:p w14:paraId="5196FBE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IPsec policy:               ipsec_pol1</w:t>
      </w:r>
    </w:p>
    <w:p w14:paraId="284BA5AA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gateway:                ike_gw1</w:t>
      </w:r>
    </w:p>
    <w:p w14:paraId="791F3A2E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DSCP:                   63</w:t>
      </w:r>
    </w:p>
    <w:p w14:paraId="3E07E53B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idle-time:              0s</w:t>
      </w:r>
    </w:p>
    <w:p w14:paraId="4FF1DF4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IKE rekeying:               Enabled</w:t>
      </w:r>
    </w:p>
    <w:p w14:paraId="0D0F6E4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Margin time:                540s</w:t>
      </w:r>
    </w:p>
    <w:p w14:paraId="24065836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Margin kilobytes:           0</w:t>
      </w:r>
    </w:p>
    <w:p w14:paraId="2272CEDC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Margin packets:             0</w:t>
      </w:r>
    </w:p>
    <w:p w14:paraId="29768D17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 xml:space="preserve">        Randomization:              100%</w:t>
      </w:r>
    </w:p>
    <w:p w14:paraId="440F638D" w14:textId="77777777" w:rsidR="00847CE7" w:rsidRPr="001A2DB6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A2DB6">
        <w:rPr>
          <w:b/>
          <w:bCs/>
          <w:lang w:val="en-US"/>
        </w:rPr>
        <w:t>vesr-2#</w:t>
      </w:r>
    </w:p>
    <w:p w14:paraId="1D6AFAE8" w14:textId="77777777" w:rsidR="00847CE7" w:rsidRPr="0081154B" w:rsidRDefault="00847CE7" w:rsidP="00847CE7">
      <w:pPr>
        <w:rPr>
          <w:lang w:val="en-US"/>
        </w:rPr>
      </w:pPr>
    </w:p>
    <w:p w14:paraId="2C28523A" w14:textId="77777777" w:rsidR="00847CE7" w:rsidRPr="00804FAD" w:rsidRDefault="00847CE7" w:rsidP="00847CE7">
      <w:pPr>
        <w:rPr>
          <w:lang w:val="en-US"/>
        </w:rPr>
      </w:pPr>
    </w:p>
    <w:p w14:paraId="21E73A89" w14:textId="77777777" w:rsidR="00847CE7" w:rsidRPr="00847CE7" w:rsidRDefault="00847CE7" w:rsidP="00847CE7">
      <w:pPr>
        <w:rPr>
          <w:lang w:val="en-US"/>
        </w:rPr>
      </w:pPr>
      <w:r>
        <w:t>Проверка</w:t>
      </w:r>
      <w:r w:rsidRPr="00847CE7">
        <w:rPr>
          <w:lang w:val="en-US"/>
        </w:rPr>
        <w:t xml:space="preserve"> </w:t>
      </w:r>
      <w:r>
        <w:t>состояния</w:t>
      </w:r>
      <w:r w:rsidRPr="00847CE7">
        <w:rPr>
          <w:lang w:val="en-US"/>
        </w:rPr>
        <w:t xml:space="preserve"> </w:t>
      </w:r>
      <w:proofErr w:type="spellStart"/>
      <w:r>
        <w:rPr>
          <w:lang w:val="en-US"/>
        </w:rPr>
        <w:t>vpn</w:t>
      </w:r>
      <w:proofErr w:type="spellEnd"/>
      <w:r w:rsidRPr="00847CE7">
        <w:rPr>
          <w:lang w:val="en-US"/>
        </w:rPr>
        <w:t xml:space="preserve"> </w:t>
      </w:r>
      <w:r>
        <w:t>на</w:t>
      </w:r>
      <w:r w:rsidRPr="00847CE7">
        <w:rPr>
          <w:lang w:val="en-US"/>
        </w:rPr>
        <w:t xml:space="preserve"> </w:t>
      </w:r>
      <w:r>
        <w:t>обоих</w:t>
      </w:r>
      <w:r w:rsidRPr="00847CE7">
        <w:rPr>
          <w:lang w:val="en-US"/>
        </w:rPr>
        <w:t xml:space="preserve"> </w:t>
      </w:r>
      <w:r>
        <w:t>роутерах</w:t>
      </w:r>
      <w:r w:rsidRPr="00847CE7">
        <w:rPr>
          <w:lang w:val="en-US"/>
        </w:rPr>
        <w:t>:</w:t>
      </w:r>
    </w:p>
    <w:p w14:paraId="3EBD6DD7" w14:textId="77777777" w:rsidR="00847CE7" w:rsidRPr="00847CE7" w:rsidRDefault="00847CE7" w:rsidP="00847CE7">
      <w:pPr>
        <w:rPr>
          <w:lang w:val="en-US"/>
        </w:rPr>
      </w:pPr>
    </w:p>
    <w:p w14:paraId="042BA34E" w14:textId="77777777" w:rsidR="00847CE7" w:rsidRPr="00784AA9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784AA9">
        <w:rPr>
          <w:rFonts w:ascii="Courier New" w:hAnsi="Courier New" w:cs="Courier New"/>
          <w:lang w:val="en-US"/>
        </w:rPr>
        <w:t xml:space="preserve">vesr-1# </w:t>
      </w:r>
      <w:proofErr w:type="spellStart"/>
      <w:r w:rsidRPr="00784AA9">
        <w:rPr>
          <w:rFonts w:ascii="Courier New" w:hAnsi="Courier New" w:cs="Courier New"/>
          <w:lang w:val="en-US"/>
        </w:rPr>
        <w:t>sh</w:t>
      </w:r>
      <w:proofErr w:type="spellEnd"/>
      <w:r w:rsidRPr="00784AA9">
        <w:rPr>
          <w:rFonts w:ascii="Courier New" w:hAnsi="Courier New" w:cs="Courier New"/>
          <w:lang w:val="en-US"/>
        </w:rPr>
        <w:t xml:space="preserve"> security </w:t>
      </w:r>
      <w:proofErr w:type="spellStart"/>
      <w:r w:rsidRPr="00784AA9">
        <w:rPr>
          <w:rFonts w:ascii="Courier New" w:hAnsi="Courier New" w:cs="Courier New"/>
          <w:lang w:val="en-US"/>
        </w:rPr>
        <w:t>ipsec</w:t>
      </w:r>
      <w:proofErr w:type="spellEnd"/>
      <w:r w:rsidRPr="00784AA9">
        <w:rPr>
          <w:rFonts w:ascii="Courier New" w:hAnsi="Courier New" w:cs="Courier New"/>
          <w:lang w:val="en-US"/>
        </w:rPr>
        <w:t xml:space="preserve"> </w:t>
      </w:r>
      <w:proofErr w:type="spellStart"/>
      <w:r w:rsidRPr="00784AA9">
        <w:rPr>
          <w:rFonts w:ascii="Courier New" w:hAnsi="Courier New" w:cs="Courier New"/>
          <w:lang w:val="en-US"/>
        </w:rPr>
        <w:t>vpn</w:t>
      </w:r>
      <w:proofErr w:type="spellEnd"/>
      <w:r w:rsidRPr="00784AA9">
        <w:rPr>
          <w:rFonts w:ascii="Courier New" w:hAnsi="Courier New" w:cs="Courier New"/>
          <w:lang w:val="en-US"/>
        </w:rPr>
        <w:t xml:space="preserve"> status</w:t>
      </w:r>
    </w:p>
    <w:p w14:paraId="1924A4C8" w14:textId="77777777" w:rsidR="00847CE7" w:rsidRPr="00784AA9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r w:rsidRPr="00784AA9">
        <w:rPr>
          <w:rFonts w:ascii="Courier New" w:hAnsi="Courier New" w:cs="Courier New"/>
          <w:lang w:val="en-US"/>
        </w:rPr>
        <w:t>vesr</w:t>
      </w:r>
      <w:proofErr w:type="spellEnd"/>
      <w:r w:rsidRPr="00784AA9">
        <w:rPr>
          <w:rFonts w:ascii="Courier New" w:hAnsi="Courier New" w:cs="Courier New"/>
        </w:rPr>
        <w:t>-1#</w:t>
      </w:r>
    </w:p>
    <w:p w14:paraId="2DD23E09" w14:textId="77777777" w:rsidR="00847CE7" w:rsidRDefault="00847CE7" w:rsidP="00847CE7"/>
    <w:p w14:paraId="75A2ADA4" w14:textId="77777777" w:rsidR="00847CE7" w:rsidRDefault="00847CE7" w:rsidP="00847CE7">
      <w:r>
        <w:t xml:space="preserve">Ничего нету. </w:t>
      </w:r>
      <w:proofErr w:type="gramStart"/>
      <w:r>
        <w:t>Потому ,</w:t>
      </w:r>
      <w:proofErr w:type="gramEnd"/>
      <w:r>
        <w:t xml:space="preserve"> что для инициализации необходимо, что бы в туннель начали приходить пакеты, для этого запустим трассу:</w:t>
      </w:r>
    </w:p>
    <w:p w14:paraId="7CEC6CA1" w14:textId="77777777" w:rsidR="00847CE7" w:rsidRPr="00157882" w:rsidRDefault="00847CE7" w:rsidP="00847CE7"/>
    <w:p w14:paraId="151046AA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>gns3@</w:t>
      </w:r>
      <w:proofErr w:type="gramStart"/>
      <w:r w:rsidRPr="00157882">
        <w:rPr>
          <w:b/>
          <w:bCs/>
          <w:lang w:val="en-US"/>
        </w:rPr>
        <w:t>box:~</w:t>
      </w:r>
      <w:proofErr w:type="gramEnd"/>
      <w:r w:rsidRPr="00157882">
        <w:rPr>
          <w:b/>
          <w:bCs/>
          <w:lang w:val="en-US"/>
        </w:rPr>
        <w:t>$ traceroute 172.16.2.2</w:t>
      </w:r>
    </w:p>
    <w:p w14:paraId="2C73AA12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traceroute to 172.16.2.2 (172.16.2.2), 30 hops max, </w:t>
      </w:r>
      <w:proofErr w:type="gramStart"/>
      <w:r w:rsidRPr="00157882">
        <w:rPr>
          <w:b/>
          <w:bCs/>
          <w:lang w:val="en-US"/>
        </w:rPr>
        <w:t>38 byte</w:t>
      </w:r>
      <w:proofErr w:type="gramEnd"/>
      <w:r w:rsidRPr="00157882">
        <w:rPr>
          <w:b/>
          <w:bCs/>
          <w:lang w:val="en-US"/>
        </w:rPr>
        <w:t xml:space="preserve"> packets</w:t>
      </w:r>
    </w:p>
    <w:p w14:paraId="6C5044DC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 </w:t>
      </w:r>
      <w:proofErr w:type="gramStart"/>
      <w:r w:rsidRPr="00157882">
        <w:rPr>
          <w:b/>
          <w:bCs/>
          <w:lang w:val="en-US"/>
        </w:rPr>
        <w:t>1  172.16.1.1</w:t>
      </w:r>
      <w:proofErr w:type="gramEnd"/>
      <w:r w:rsidRPr="00157882">
        <w:rPr>
          <w:b/>
          <w:bCs/>
          <w:lang w:val="en-US"/>
        </w:rPr>
        <w:t xml:space="preserve"> (172.16.1.1</w:t>
      </w:r>
      <w:proofErr w:type="gramStart"/>
      <w:r w:rsidRPr="00157882">
        <w:rPr>
          <w:b/>
          <w:bCs/>
          <w:lang w:val="en-US"/>
        </w:rPr>
        <w:t>)  15.253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1.213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1.220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ms</w:t>
      </w:r>
      <w:proofErr w:type="spellEnd"/>
    </w:p>
    <w:p w14:paraId="5E6EA155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 </w:t>
      </w:r>
      <w:proofErr w:type="gramStart"/>
      <w:r w:rsidRPr="00157882">
        <w:rPr>
          <w:b/>
          <w:bCs/>
          <w:lang w:val="en-US"/>
        </w:rPr>
        <w:t>2  192.168.100.2</w:t>
      </w:r>
      <w:proofErr w:type="gramEnd"/>
      <w:r w:rsidRPr="00157882">
        <w:rPr>
          <w:b/>
          <w:bCs/>
          <w:lang w:val="en-US"/>
        </w:rPr>
        <w:t xml:space="preserve"> (192.168.100.2</w:t>
      </w:r>
      <w:proofErr w:type="gramStart"/>
      <w:r w:rsidRPr="00157882">
        <w:rPr>
          <w:b/>
          <w:bCs/>
          <w:lang w:val="en-US"/>
        </w:rPr>
        <w:t>)  2.595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16.045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4.787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ms</w:t>
      </w:r>
      <w:proofErr w:type="spellEnd"/>
    </w:p>
    <w:p w14:paraId="55302BFE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 </w:t>
      </w:r>
      <w:proofErr w:type="gramStart"/>
      <w:r w:rsidRPr="00157882">
        <w:rPr>
          <w:b/>
          <w:bCs/>
          <w:lang w:val="en-US"/>
        </w:rPr>
        <w:t>3  172.16.2.2</w:t>
      </w:r>
      <w:proofErr w:type="gramEnd"/>
      <w:r w:rsidRPr="00157882">
        <w:rPr>
          <w:b/>
          <w:bCs/>
          <w:lang w:val="en-US"/>
        </w:rPr>
        <w:t xml:space="preserve"> (172.16.2.2</w:t>
      </w:r>
      <w:proofErr w:type="gramStart"/>
      <w:r w:rsidRPr="00157882">
        <w:rPr>
          <w:b/>
          <w:bCs/>
          <w:lang w:val="en-US"/>
        </w:rPr>
        <w:t>)  26.368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3.358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3.142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ms</w:t>
      </w:r>
      <w:proofErr w:type="spellEnd"/>
    </w:p>
    <w:p w14:paraId="3414A19D" w14:textId="77777777" w:rsidR="00847CE7" w:rsidRPr="00804FAD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>gns3@</w:t>
      </w:r>
      <w:proofErr w:type="gramStart"/>
      <w:r w:rsidRPr="00157882">
        <w:rPr>
          <w:b/>
          <w:bCs/>
          <w:lang w:val="en-US"/>
        </w:rPr>
        <w:t>box:~</w:t>
      </w:r>
      <w:proofErr w:type="gramEnd"/>
      <w:r w:rsidRPr="00157882">
        <w:rPr>
          <w:b/>
          <w:bCs/>
          <w:lang w:val="en-US"/>
        </w:rPr>
        <w:t>$</w:t>
      </w:r>
    </w:p>
    <w:p w14:paraId="1688E4EC" w14:textId="77777777" w:rsidR="00847CE7" w:rsidRPr="00157882" w:rsidRDefault="00847CE7" w:rsidP="00847CE7">
      <w:pPr>
        <w:rPr>
          <w:lang w:val="en-US"/>
        </w:rPr>
      </w:pPr>
    </w:p>
    <w:p w14:paraId="1CC2DFE5" w14:textId="77777777" w:rsidR="00847CE7" w:rsidRPr="00804FAD" w:rsidRDefault="00847CE7" w:rsidP="00847CE7">
      <w:pPr>
        <w:rPr>
          <w:lang w:val="en-US"/>
        </w:rPr>
      </w:pPr>
      <w:r>
        <w:t>И</w:t>
      </w:r>
      <w:r w:rsidRPr="00804FAD">
        <w:rPr>
          <w:lang w:val="en-US"/>
        </w:rPr>
        <w:t xml:space="preserve"> </w:t>
      </w:r>
      <w:r>
        <w:t>проверяем</w:t>
      </w:r>
      <w:r w:rsidRPr="00804FAD">
        <w:rPr>
          <w:lang w:val="en-US"/>
        </w:rPr>
        <w:t xml:space="preserve"> </w:t>
      </w:r>
      <w:r>
        <w:t>еще</w:t>
      </w:r>
      <w:r w:rsidRPr="00804FAD">
        <w:rPr>
          <w:lang w:val="en-US"/>
        </w:rPr>
        <w:t xml:space="preserve"> </w:t>
      </w:r>
      <w:r>
        <w:t>раз</w:t>
      </w:r>
      <w:r w:rsidRPr="00804FAD">
        <w:rPr>
          <w:lang w:val="en-US"/>
        </w:rPr>
        <w:t>:</w:t>
      </w:r>
    </w:p>
    <w:p w14:paraId="7B140378" w14:textId="77777777" w:rsidR="00847CE7" w:rsidRPr="00804FAD" w:rsidRDefault="00847CE7" w:rsidP="00847CE7">
      <w:pPr>
        <w:rPr>
          <w:lang w:val="en-US"/>
        </w:rPr>
      </w:pPr>
    </w:p>
    <w:p w14:paraId="49D60409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vesr-1# </w:t>
      </w:r>
      <w:proofErr w:type="spellStart"/>
      <w:r w:rsidRPr="00157882">
        <w:rPr>
          <w:b/>
          <w:bCs/>
          <w:lang w:val="en-US"/>
        </w:rPr>
        <w:t>sh</w:t>
      </w:r>
      <w:proofErr w:type="spellEnd"/>
      <w:r w:rsidRPr="00157882">
        <w:rPr>
          <w:b/>
          <w:bCs/>
          <w:lang w:val="en-US"/>
        </w:rPr>
        <w:t xml:space="preserve"> security </w:t>
      </w:r>
      <w:proofErr w:type="spellStart"/>
      <w:r w:rsidRPr="00157882">
        <w:rPr>
          <w:b/>
          <w:bCs/>
          <w:lang w:val="en-US"/>
        </w:rPr>
        <w:t>ipsec</w:t>
      </w:r>
      <w:proofErr w:type="spell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vpn</w:t>
      </w:r>
      <w:proofErr w:type="spellEnd"/>
      <w:r w:rsidRPr="00157882">
        <w:rPr>
          <w:b/>
          <w:bCs/>
          <w:lang w:val="en-US"/>
        </w:rPr>
        <w:t xml:space="preserve"> status</w:t>
      </w:r>
    </w:p>
    <w:p w14:paraId="3265A769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Name                              Local host        Remote host       Initiator </w:t>
      </w:r>
      <w:proofErr w:type="spellStart"/>
      <w:r w:rsidRPr="00157882">
        <w:rPr>
          <w:b/>
          <w:bCs/>
          <w:lang w:val="en-US"/>
        </w:rPr>
        <w:t>spi</w:t>
      </w:r>
      <w:proofErr w:type="spellEnd"/>
      <w:r w:rsidRPr="00157882">
        <w:rPr>
          <w:b/>
          <w:bCs/>
          <w:lang w:val="en-US"/>
        </w:rPr>
        <w:t xml:space="preserve">        Responder </w:t>
      </w:r>
      <w:proofErr w:type="spellStart"/>
      <w:r w:rsidRPr="00157882">
        <w:rPr>
          <w:b/>
          <w:bCs/>
          <w:lang w:val="en-US"/>
        </w:rPr>
        <w:t>spi</w:t>
      </w:r>
      <w:proofErr w:type="spellEnd"/>
      <w:r w:rsidRPr="00157882">
        <w:rPr>
          <w:b/>
          <w:bCs/>
          <w:lang w:val="en-US"/>
        </w:rPr>
        <w:t xml:space="preserve">        State</w:t>
      </w:r>
    </w:p>
    <w:p w14:paraId="00D42E55" w14:textId="77777777" w:rsidR="00847CE7" w:rsidRPr="00804FAD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804FAD">
        <w:rPr>
          <w:b/>
          <w:bCs/>
          <w:lang w:val="en-US"/>
        </w:rPr>
        <w:t>-------------------------------   ---------------   ---------------   ------------------   ------------------   -----------</w:t>
      </w:r>
    </w:p>
    <w:p w14:paraId="6702156B" w14:textId="77777777" w:rsidR="00847CE7" w:rsidRPr="00804FAD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804FAD">
        <w:rPr>
          <w:b/>
          <w:bCs/>
          <w:i/>
          <w:iCs/>
          <w:bdr w:val="single" w:sz="18" w:space="0" w:color="00B050"/>
          <w:lang w:val="en-US"/>
        </w:rPr>
        <w:t>ipsec1                            10.10.10.2        10.10.20.2</w:t>
      </w:r>
      <w:r w:rsidRPr="00804FAD">
        <w:rPr>
          <w:b/>
          <w:bCs/>
          <w:lang w:val="en-US"/>
        </w:rPr>
        <w:t xml:space="preserve">        0x480615bbe0f088db   0x43d74dcb9ac0c174   Established</w:t>
      </w:r>
    </w:p>
    <w:p w14:paraId="55FC9FF5" w14:textId="77777777" w:rsidR="00847CE7" w:rsidRPr="00804FAD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</w:p>
    <w:p w14:paraId="5791697F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vesr-2# </w:t>
      </w:r>
      <w:proofErr w:type="spellStart"/>
      <w:r w:rsidRPr="00157882">
        <w:rPr>
          <w:b/>
          <w:bCs/>
          <w:lang w:val="en-US"/>
        </w:rPr>
        <w:t>sh</w:t>
      </w:r>
      <w:proofErr w:type="spellEnd"/>
      <w:r w:rsidRPr="00157882">
        <w:rPr>
          <w:b/>
          <w:bCs/>
          <w:lang w:val="en-US"/>
        </w:rPr>
        <w:t xml:space="preserve"> security </w:t>
      </w:r>
      <w:proofErr w:type="spellStart"/>
      <w:r w:rsidRPr="00157882">
        <w:rPr>
          <w:b/>
          <w:bCs/>
          <w:lang w:val="en-US"/>
        </w:rPr>
        <w:t>ipsec</w:t>
      </w:r>
      <w:proofErr w:type="spell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vpn</w:t>
      </w:r>
      <w:proofErr w:type="spellEnd"/>
      <w:r w:rsidRPr="00157882">
        <w:rPr>
          <w:b/>
          <w:bCs/>
          <w:lang w:val="en-US"/>
        </w:rPr>
        <w:t xml:space="preserve"> status</w:t>
      </w:r>
    </w:p>
    <w:p w14:paraId="008911C5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Name                              Local host        Remote host       Initiator </w:t>
      </w:r>
      <w:proofErr w:type="spellStart"/>
      <w:r w:rsidRPr="00157882">
        <w:rPr>
          <w:b/>
          <w:bCs/>
          <w:lang w:val="en-US"/>
        </w:rPr>
        <w:t>spi</w:t>
      </w:r>
      <w:proofErr w:type="spellEnd"/>
      <w:r w:rsidRPr="00157882">
        <w:rPr>
          <w:b/>
          <w:bCs/>
          <w:lang w:val="en-US"/>
        </w:rPr>
        <w:t xml:space="preserve">        Responder </w:t>
      </w:r>
      <w:proofErr w:type="spellStart"/>
      <w:r w:rsidRPr="00157882">
        <w:rPr>
          <w:b/>
          <w:bCs/>
          <w:lang w:val="en-US"/>
        </w:rPr>
        <w:t>spi</w:t>
      </w:r>
      <w:proofErr w:type="spellEnd"/>
      <w:r w:rsidRPr="00157882">
        <w:rPr>
          <w:b/>
          <w:bCs/>
          <w:lang w:val="en-US"/>
        </w:rPr>
        <w:t xml:space="preserve">        State</w:t>
      </w:r>
    </w:p>
    <w:p w14:paraId="257B63DF" w14:textId="77777777" w:rsidR="00847CE7" w:rsidRPr="00847CE7" w:rsidRDefault="00847CE7" w:rsidP="00847CE7">
      <w:pPr>
        <w:shd w:val="clear" w:color="auto" w:fill="AEAAAA" w:themeFill="background2" w:themeFillShade="BF"/>
        <w:rPr>
          <w:b/>
          <w:bCs/>
        </w:rPr>
      </w:pPr>
      <w:r w:rsidRPr="00847CE7">
        <w:rPr>
          <w:b/>
          <w:bCs/>
        </w:rPr>
        <w:t>-------------------------------   ---------------   ---------------   ------------------   ------------------   -----------</w:t>
      </w:r>
    </w:p>
    <w:p w14:paraId="09B3296C" w14:textId="77777777" w:rsidR="00847CE7" w:rsidRPr="00847CE7" w:rsidRDefault="00847CE7" w:rsidP="00847CE7">
      <w:pPr>
        <w:shd w:val="clear" w:color="auto" w:fill="AEAAAA" w:themeFill="background2" w:themeFillShade="BF"/>
        <w:rPr>
          <w:b/>
          <w:bCs/>
        </w:rPr>
      </w:pPr>
      <w:proofErr w:type="spellStart"/>
      <w:r w:rsidRPr="00157882">
        <w:rPr>
          <w:b/>
          <w:bCs/>
          <w:i/>
          <w:iCs/>
          <w:bdr w:val="single" w:sz="18" w:space="0" w:color="70AD47" w:themeColor="accent6"/>
          <w:lang w:val="en-US"/>
        </w:rPr>
        <w:t>ipsec</w:t>
      </w:r>
      <w:proofErr w:type="spellEnd"/>
      <w:r w:rsidRPr="00847CE7">
        <w:rPr>
          <w:b/>
          <w:bCs/>
          <w:i/>
          <w:iCs/>
          <w:bdr w:val="single" w:sz="18" w:space="0" w:color="70AD47" w:themeColor="accent6"/>
        </w:rPr>
        <w:t>1                            10.10.20.2        10.10.10.2</w:t>
      </w:r>
      <w:r w:rsidRPr="00847CE7">
        <w:rPr>
          <w:b/>
          <w:bCs/>
        </w:rPr>
        <w:t xml:space="preserve">        0</w:t>
      </w:r>
      <w:r w:rsidRPr="00157882">
        <w:rPr>
          <w:b/>
          <w:bCs/>
          <w:lang w:val="en-US"/>
        </w:rPr>
        <w:t>x</w:t>
      </w:r>
      <w:r w:rsidRPr="00847CE7">
        <w:rPr>
          <w:b/>
          <w:bCs/>
        </w:rPr>
        <w:t>480615</w:t>
      </w:r>
      <w:proofErr w:type="spellStart"/>
      <w:r w:rsidRPr="00157882">
        <w:rPr>
          <w:b/>
          <w:bCs/>
          <w:lang w:val="en-US"/>
        </w:rPr>
        <w:t>bbe</w:t>
      </w:r>
      <w:proofErr w:type="spellEnd"/>
      <w:r w:rsidRPr="00847CE7">
        <w:rPr>
          <w:b/>
          <w:bCs/>
        </w:rPr>
        <w:t>0</w:t>
      </w:r>
      <w:r w:rsidRPr="00157882">
        <w:rPr>
          <w:b/>
          <w:bCs/>
          <w:lang w:val="en-US"/>
        </w:rPr>
        <w:t>f</w:t>
      </w:r>
      <w:r w:rsidRPr="00847CE7">
        <w:rPr>
          <w:b/>
          <w:bCs/>
        </w:rPr>
        <w:t>088</w:t>
      </w:r>
      <w:proofErr w:type="spellStart"/>
      <w:r w:rsidRPr="00157882">
        <w:rPr>
          <w:b/>
          <w:bCs/>
          <w:lang w:val="en-US"/>
        </w:rPr>
        <w:t>db</w:t>
      </w:r>
      <w:proofErr w:type="spellEnd"/>
      <w:r w:rsidRPr="00847CE7">
        <w:rPr>
          <w:b/>
          <w:bCs/>
        </w:rPr>
        <w:t xml:space="preserve">   0</w:t>
      </w:r>
      <w:r w:rsidRPr="00157882">
        <w:rPr>
          <w:b/>
          <w:bCs/>
          <w:lang w:val="en-US"/>
        </w:rPr>
        <w:t>x</w:t>
      </w:r>
      <w:r w:rsidRPr="00847CE7">
        <w:rPr>
          <w:b/>
          <w:bCs/>
        </w:rPr>
        <w:t>43</w:t>
      </w:r>
      <w:r w:rsidRPr="00157882">
        <w:rPr>
          <w:b/>
          <w:bCs/>
          <w:lang w:val="en-US"/>
        </w:rPr>
        <w:t>d</w:t>
      </w:r>
      <w:r w:rsidRPr="00847CE7">
        <w:rPr>
          <w:b/>
          <w:bCs/>
        </w:rPr>
        <w:t>74</w:t>
      </w:r>
      <w:proofErr w:type="spellStart"/>
      <w:r w:rsidRPr="00157882">
        <w:rPr>
          <w:b/>
          <w:bCs/>
          <w:lang w:val="en-US"/>
        </w:rPr>
        <w:t>dcb</w:t>
      </w:r>
      <w:proofErr w:type="spellEnd"/>
      <w:r w:rsidRPr="00847CE7">
        <w:rPr>
          <w:b/>
          <w:bCs/>
        </w:rPr>
        <w:t>9</w:t>
      </w:r>
      <w:r w:rsidRPr="00157882">
        <w:rPr>
          <w:b/>
          <w:bCs/>
          <w:lang w:val="en-US"/>
        </w:rPr>
        <w:t>ac</w:t>
      </w:r>
      <w:r w:rsidRPr="00847CE7">
        <w:rPr>
          <w:b/>
          <w:bCs/>
        </w:rPr>
        <w:t>0</w:t>
      </w:r>
      <w:r w:rsidRPr="00157882">
        <w:rPr>
          <w:b/>
          <w:bCs/>
          <w:lang w:val="en-US"/>
        </w:rPr>
        <w:t>c</w:t>
      </w:r>
      <w:r w:rsidRPr="00847CE7">
        <w:rPr>
          <w:b/>
          <w:bCs/>
        </w:rPr>
        <w:t xml:space="preserve">174   </w:t>
      </w:r>
      <w:r w:rsidRPr="00157882">
        <w:rPr>
          <w:b/>
          <w:bCs/>
          <w:lang w:val="en-US"/>
        </w:rPr>
        <w:t>Established</w:t>
      </w:r>
    </w:p>
    <w:p w14:paraId="3948D72F" w14:textId="77777777" w:rsidR="00847CE7" w:rsidRDefault="00847CE7" w:rsidP="00847CE7"/>
    <w:p w14:paraId="3A73F815" w14:textId="77777777" w:rsidR="00847CE7" w:rsidRDefault="00847CE7" w:rsidP="00847CE7">
      <w:r>
        <w:t xml:space="preserve">Есть прохождение пакетов </w:t>
      </w:r>
      <w:proofErr w:type="gramStart"/>
      <w:r>
        <w:t>в туннеле</w:t>
      </w:r>
      <w:proofErr w:type="gramEnd"/>
      <w:r>
        <w:t xml:space="preserve"> и они зашифрованы:</w:t>
      </w:r>
    </w:p>
    <w:p w14:paraId="0E01233C" w14:textId="77777777" w:rsidR="00847CE7" w:rsidRDefault="00847CE7" w:rsidP="00847CE7"/>
    <w:p w14:paraId="5CB173F6" w14:textId="77777777" w:rsidR="00847CE7" w:rsidRPr="00297DE1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297DE1">
        <w:rPr>
          <w:b/>
          <w:bCs/>
          <w:lang w:val="en-US"/>
        </w:rPr>
        <w:t>gns3@</w:t>
      </w:r>
      <w:proofErr w:type="gramStart"/>
      <w:r w:rsidRPr="00297DE1">
        <w:rPr>
          <w:b/>
          <w:bCs/>
          <w:lang w:val="en-US"/>
        </w:rPr>
        <w:t>box:~</w:t>
      </w:r>
      <w:proofErr w:type="gramEnd"/>
      <w:r w:rsidRPr="00297DE1">
        <w:rPr>
          <w:b/>
          <w:bCs/>
          <w:lang w:val="en-US"/>
        </w:rPr>
        <w:t>$ traceroute 172.16.2.2</w:t>
      </w:r>
    </w:p>
    <w:p w14:paraId="1EBA82EE" w14:textId="77777777" w:rsidR="00847CE7" w:rsidRPr="00297DE1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297DE1">
        <w:rPr>
          <w:b/>
          <w:bCs/>
          <w:lang w:val="en-US"/>
        </w:rPr>
        <w:t xml:space="preserve">traceroute to 172.16.2.2 (172.16.2.2), 30 hops max, </w:t>
      </w:r>
      <w:proofErr w:type="gramStart"/>
      <w:r w:rsidRPr="00297DE1">
        <w:rPr>
          <w:b/>
          <w:bCs/>
          <w:lang w:val="en-US"/>
        </w:rPr>
        <w:t>38 byte</w:t>
      </w:r>
      <w:proofErr w:type="gramEnd"/>
      <w:r w:rsidRPr="00297DE1">
        <w:rPr>
          <w:b/>
          <w:bCs/>
          <w:lang w:val="en-US"/>
        </w:rPr>
        <w:t xml:space="preserve"> packets</w:t>
      </w:r>
    </w:p>
    <w:p w14:paraId="743DA0C6" w14:textId="77777777" w:rsidR="00847CE7" w:rsidRPr="00297DE1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297DE1">
        <w:rPr>
          <w:b/>
          <w:bCs/>
          <w:lang w:val="en-US"/>
        </w:rPr>
        <w:t xml:space="preserve"> </w:t>
      </w:r>
      <w:proofErr w:type="gramStart"/>
      <w:r w:rsidRPr="00297DE1">
        <w:rPr>
          <w:b/>
          <w:bCs/>
          <w:lang w:val="en-US"/>
        </w:rPr>
        <w:t>1  172.16.1.1</w:t>
      </w:r>
      <w:proofErr w:type="gramEnd"/>
      <w:r w:rsidRPr="00297DE1">
        <w:rPr>
          <w:b/>
          <w:bCs/>
          <w:lang w:val="en-US"/>
        </w:rPr>
        <w:t xml:space="preserve"> (172.16.1.1</w:t>
      </w:r>
      <w:proofErr w:type="gramStart"/>
      <w:r w:rsidRPr="00297DE1">
        <w:rPr>
          <w:b/>
          <w:bCs/>
          <w:lang w:val="en-US"/>
        </w:rPr>
        <w:t>)  15.253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proofErr w:type="gramStart"/>
      <w:r w:rsidRPr="00297DE1">
        <w:rPr>
          <w:b/>
          <w:bCs/>
          <w:lang w:val="en-US"/>
        </w:rPr>
        <w:t>ms</w:t>
      </w:r>
      <w:proofErr w:type="spellEnd"/>
      <w:r w:rsidRPr="00297DE1">
        <w:rPr>
          <w:b/>
          <w:bCs/>
          <w:lang w:val="en-US"/>
        </w:rPr>
        <w:t xml:space="preserve">  1.213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proofErr w:type="gramStart"/>
      <w:r w:rsidRPr="00297DE1">
        <w:rPr>
          <w:b/>
          <w:bCs/>
          <w:lang w:val="en-US"/>
        </w:rPr>
        <w:t>ms</w:t>
      </w:r>
      <w:proofErr w:type="spellEnd"/>
      <w:r w:rsidRPr="00297DE1">
        <w:rPr>
          <w:b/>
          <w:bCs/>
          <w:lang w:val="en-US"/>
        </w:rPr>
        <w:t xml:space="preserve">  1.220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r w:rsidRPr="00297DE1">
        <w:rPr>
          <w:b/>
          <w:bCs/>
          <w:lang w:val="en-US"/>
        </w:rPr>
        <w:t>ms</w:t>
      </w:r>
      <w:proofErr w:type="spellEnd"/>
    </w:p>
    <w:p w14:paraId="7B4DD498" w14:textId="77777777" w:rsidR="00847CE7" w:rsidRPr="00297DE1" w:rsidRDefault="00847CE7" w:rsidP="00847CE7">
      <w:pPr>
        <w:pBdr>
          <w:top w:val="single" w:sz="18" w:space="1" w:color="FFC000" w:themeColor="accent4"/>
          <w:left w:val="single" w:sz="18" w:space="4" w:color="FFC000" w:themeColor="accent4"/>
          <w:bottom w:val="single" w:sz="18" w:space="1" w:color="FFC000" w:themeColor="accent4"/>
          <w:right w:val="single" w:sz="18" w:space="4" w:color="FFC000" w:themeColor="accent4"/>
        </w:pBdr>
        <w:shd w:val="clear" w:color="auto" w:fill="AEAAAA" w:themeFill="background2" w:themeFillShade="BF"/>
        <w:rPr>
          <w:b/>
          <w:bCs/>
          <w:lang w:val="en-US"/>
        </w:rPr>
      </w:pPr>
      <w:r w:rsidRPr="00297DE1">
        <w:rPr>
          <w:b/>
          <w:bCs/>
          <w:lang w:val="en-US"/>
        </w:rPr>
        <w:t xml:space="preserve"> </w:t>
      </w:r>
      <w:proofErr w:type="gramStart"/>
      <w:r w:rsidRPr="00297DE1">
        <w:rPr>
          <w:b/>
          <w:bCs/>
          <w:lang w:val="en-US"/>
        </w:rPr>
        <w:t>2  192.168.100.2</w:t>
      </w:r>
      <w:proofErr w:type="gramEnd"/>
      <w:r w:rsidRPr="00297DE1">
        <w:rPr>
          <w:b/>
          <w:bCs/>
          <w:lang w:val="en-US"/>
        </w:rPr>
        <w:t xml:space="preserve"> (192.168.100.2</w:t>
      </w:r>
      <w:proofErr w:type="gramStart"/>
      <w:r w:rsidRPr="00297DE1">
        <w:rPr>
          <w:b/>
          <w:bCs/>
          <w:lang w:val="en-US"/>
        </w:rPr>
        <w:t>)  2.595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proofErr w:type="gramStart"/>
      <w:r w:rsidRPr="00297DE1">
        <w:rPr>
          <w:b/>
          <w:bCs/>
          <w:lang w:val="en-US"/>
        </w:rPr>
        <w:t>ms</w:t>
      </w:r>
      <w:proofErr w:type="spellEnd"/>
      <w:r w:rsidRPr="00297DE1">
        <w:rPr>
          <w:b/>
          <w:bCs/>
          <w:lang w:val="en-US"/>
        </w:rPr>
        <w:t xml:space="preserve">  16.045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proofErr w:type="gramStart"/>
      <w:r w:rsidRPr="00297DE1">
        <w:rPr>
          <w:b/>
          <w:bCs/>
          <w:lang w:val="en-US"/>
        </w:rPr>
        <w:t>ms</w:t>
      </w:r>
      <w:proofErr w:type="spellEnd"/>
      <w:r w:rsidRPr="00297DE1">
        <w:rPr>
          <w:b/>
          <w:bCs/>
          <w:lang w:val="en-US"/>
        </w:rPr>
        <w:t xml:space="preserve">  4.787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r w:rsidRPr="00297DE1">
        <w:rPr>
          <w:b/>
          <w:bCs/>
          <w:lang w:val="en-US"/>
        </w:rPr>
        <w:t>ms</w:t>
      </w:r>
      <w:proofErr w:type="spellEnd"/>
    </w:p>
    <w:p w14:paraId="73E1D768" w14:textId="77777777" w:rsidR="00847CE7" w:rsidRPr="00297DE1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297DE1">
        <w:rPr>
          <w:b/>
          <w:bCs/>
          <w:lang w:val="en-US"/>
        </w:rPr>
        <w:t xml:space="preserve"> </w:t>
      </w:r>
      <w:proofErr w:type="gramStart"/>
      <w:r w:rsidRPr="00297DE1">
        <w:rPr>
          <w:b/>
          <w:bCs/>
          <w:lang w:val="en-US"/>
        </w:rPr>
        <w:t>3  172.16.2.2</w:t>
      </w:r>
      <w:proofErr w:type="gramEnd"/>
      <w:r w:rsidRPr="00297DE1">
        <w:rPr>
          <w:b/>
          <w:bCs/>
          <w:lang w:val="en-US"/>
        </w:rPr>
        <w:t xml:space="preserve"> (172.16.2.2</w:t>
      </w:r>
      <w:proofErr w:type="gramStart"/>
      <w:r w:rsidRPr="00297DE1">
        <w:rPr>
          <w:b/>
          <w:bCs/>
          <w:lang w:val="en-US"/>
        </w:rPr>
        <w:t>)  26.368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proofErr w:type="gramStart"/>
      <w:r w:rsidRPr="00297DE1">
        <w:rPr>
          <w:b/>
          <w:bCs/>
          <w:lang w:val="en-US"/>
        </w:rPr>
        <w:t>ms</w:t>
      </w:r>
      <w:proofErr w:type="spellEnd"/>
      <w:r w:rsidRPr="00297DE1">
        <w:rPr>
          <w:b/>
          <w:bCs/>
          <w:lang w:val="en-US"/>
        </w:rPr>
        <w:t xml:space="preserve">  3.358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proofErr w:type="gramStart"/>
      <w:r w:rsidRPr="00297DE1">
        <w:rPr>
          <w:b/>
          <w:bCs/>
          <w:lang w:val="en-US"/>
        </w:rPr>
        <w:t>ms</w:t>
      </w:r>
      <w:proofErr w:type="spellEnd"/>
      <w:r w:rsidRPr="00297DE1">
        <w:rPr>
          <w:b/>
          <w:bCs/>
          <w:lang w:val="en-US"/>
        </w:rPr>
        <w:t xml:space="preserve">  3.142</w:t>
      </w:r>
      <w:proofErr w:type="gramEnd"/>
      <w:r w:rsidRPr="00297DE1">
        <w:rPr>
          <w:b/>
          <w:bCs/>
          <w:lang w:val="en-US"/>
        </w:rPr>
        <w:t xml:space="preserve"> </w:t>
      </w:r>
      <w:proofErr w:type="spellStart"/>
      <w:r w:rsidRPr="00297DE1">
        <w:rPr>
          <w:b/>
          <w:bCs/>
          <w:lang w:val="en-US"/>
        </w:rPr>
        <w:t>ms</w:t>
      </w:r>
      <w:proofErr w:type="spellEnd"/>
    </w:p>
    <w:p w14:paraId="3A11AB4A" w14:textId="77777777" w:rsidR="00847CE7" w:rsidRPr="00297DE1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297DE1">
        <w:rPr>
          <w:b/>
          <w:bCs/>
          <w:lang w:val="en-US"/>
        </w:rPr>
        <w:t>gns3@</w:t>
      </w:r>
      <w:proofErr w:type="gramStart"/>
      <w:r w:rsidRPr="00297DE1">
        <w:rPr>
          <w:b/>
          <w:bCs/>
          <w:lang w:val="en-US"/>
        </w:rPr>
        <w:t>box:~</w:t>
      </w:r>
      <w:proofErr w:type="gramEnd"/>
      <w:r w:rsidRPr="00297DE1">
        <w:rPr>
          <w:b/>
          <w:bCs/>
          <w:lang w:val="en-US"/>
        </w:rPr>
        <w:t>$</w:t>
      </w:r>
    </w:p>
    <w:p w14:paraId="52E50F1F" w14:textId="77777777" w:rsidR="00847CE7" w:rsidRPr="00297DE1" w:rsidRDefault="00847CE7" w:rsidP="00847CE7">
      <w:pPr>
        <w:rPr>
          <w:lang w:val="en-US"/>
        </w:rPr>
      </w:pPr>
    </w:p>
    <w:p w14:paraId="3881FEEA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>gns3@</w:t>
      </w:r>
      <w:proofErr w:type="gramStart"/>
      <w:r w:rsidRPr="00157882">
        <w:rPr>
          <w:b/>
          <w:bCs/>
          <w:lang w:val="en-US"/>
        </w:rPr>
        <w:t>box:~</w:t>
      </w:r>
      <w:proofErr w:type="gramEnd"/>
      <w:r w:rsidRPr="00157882">
        <w:rPr>
          <w:b/>
          <w:bCs/>
          <w:lang w:val="en-US"/>
        </w:rPr>
        <w:t>$ traceroute 172.16.1.2</w:t>
      </w:r>
    </w:p>
    <w:p w14:paraId="6E1D2B00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traceroute to 172.16.1.2 (172.16.1.2), 30 hops max, </w:t>
      </w:r>
      <w:proofErr w:type="gramStart"/>
      <w:r w:rsidRPr="00157882">
        <w:rPr>
          <w:b/>
          <w:bCs/>
          <w:lang w:val="en-US"/>
        </w:rPr>
        <w:t>38 byte</w:t>
      </w:r>
      <w:proofErr w:type="gramEnd"/>
      <w:r w:rsidRPr="00157882">
        <w:rPr>
          <w:b/>
          <w:bCs/>
          <w:lang w:val="en-US"/>
        </w:rPr>
        <w:t xml:space="preserve"> packets</w:t>
      </w:r>
    </w:p>
    <w:p w14:paraId="70079097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 </w:t>
      </w:r>
      <w:proofErr w:type="gramStart"/>
      <w:r w:rsidRPr="00157882">
        <w:rPr>
          <w:b/>
          <w:bCs/>
          <w:lang w:val="en-US"/>
        </w:rPr>
        <w:t>1  172.16.2.1</w:t>
      </w:r>
      <w:proofErr w:type="gramEnd"/>
      <w:r w:rsidRPr="00157882">
        <w:rPr>
          <w:b/>
          <w:bCs/>
          <w:lang w:val="en-US"/>
        </w:rPr>
        <w:t xml:space="preserve"> (172.16.2.1</w:t>
      </w:r>
      <w:proofErr w:type="gramStart"/>
      <w:r w:rsidRPr="00157882">
        <w:rPr>
          <w:b/>
          <w:bCs/>
          <w:lang w:val="en-US"/>
        </w:rPr>
        <w:t>)  1.406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0.918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0.885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ms</w:t>
      </w:r>
      <w:proofErr w:type="spellEnd"/>
    </w:p>
    <w:p w14:paraId="6D42D8C7" w14:textId="77777777" w:rsidR="00847CE7" w:rsidRPr="00157882" w:rsidRDefault="00847CE7" w:rsidP="00847CE7">
      <w:pPr>
        <w:pBdr>
          <w:top w:val="single" w:sz="18" w:space="1" w:color="FFC000"/>
          <w:left w:val="single" w:sz="18" w:space="4" w:color="FFC000"/>
          <w:bottom w:val="single" w:sz="18" w:space="1" w:color="FFC000"/>
          <w:right w:val="single" w:sz="18" w:space="4" w:color="FFC000"/>
        </w:pBd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 </w:t>
      </w:r>
      <w:proofErr w:type="gramStart"/>
      <w:r w:rsidRPr="00157882">
        <w:rPr>
          <w:b/>
          <w:bCs/>
          <w:lang w:val="en-US"/>
        </w:rPr>
        <w:t>2  192.168.100.1</w:t>
      </w:r>
      <w:proofErr w:type="gramEnd"/>
      <w:r w:rsidRPr="00157882">
        <w:rPr>
          <w:b/>
          <w:bCs/>
          <w:lang w:val="en-US"/>
        </w:rPr>
        <w:t xml:space="preserve"> (192.168.100.1</w:t>
      </w:r>
      <w:proofErr w:type="gramStart"/>
      <w:r w:rsidRPr="00157882">
        <w:rPr>
          <w:b/>
          <w:bCs/>
          <w:lang w:val="en-US"/>
        </w:rPr>
        <w:t>)  2.926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1.823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1.618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ms</w:t>
      </w:r>
      <w:proofErr w:type="spellEnd"/>
    </w:p>
    <w:p w14:paraId="38834819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 xml:space="preserve"> </w:t>
      </w:r>
      <w:proofErr w:type="gramStart"/>
      <w:r w:rsidRPr="00157882">
        <w:rPr>
          <w:b/>
          <w:bCs/>
          <w:lang w:val="en-US"/>
        </w:rPr>
        <w:t>3  172.16.1.2</w:t>
      </w:r>
      <w:proofErr w:type="gramEnd"/>
      <w:r w:rsidRPr="00157882">
        <w:rPr>
          <w:b/>
          <w:bCs/>
          <w:lang w:val="en-US"/>
        </w:rPr>
        <w:t xml:space="preserve"> (172.16.1.2</w:t>
      </w:r>
      <w:proofErr w:type="gramStart"/>
      <w:r w:rsidRPr="00157882">
        <w:rPr>
          <w:b/>
          <w:bCs/>
          <w:lang w:val="en-US"/>
        </w:rPr>
        <w:t>)  3.928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2.580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proofErr w:type="gramStart"/>
      <w:r w:rsidRPr="00157882">
        <w:rPr>
          <w:b/>
          <w:bCs/>
          <w:lang w:val="en-US"/>
        </w:rPr>
        <w:t>ms</w:t>
      </w:r>
      <w:proofErr w:type="spellEnd"/>
      <w:r w:rsidRPr="00157882">
        <w:rPr>
          <w:b/>
          <w:bCs/>
          <w:lang w:val="en-US"/>
        </w:rPr>
        <w:t xml:space="preserve">  0.777</w:t>
      </w:r>
      <w:proofErr w:type="gramEnd"/>
      <w:r w:rsidRPr="00157882">
        <w:rPr>
          <w:b/>
          <w:bCs/>
          <w:lang w:val="en-US"/>
        </w:rPr>
        <w:t xml:space="preserve"> </w:t>
      </w:r>
      <w:proofErr w:type="spellStart"/>
      <w:r w:rsidRPr="00157882">
        <w:rPr>
          <w:b/>
          <w:bCs/>
          <w:lang w:val="en-US"/>
        </w:rPr>
        <w:t>ms</w:t>
      </w:r>
      <w:proofErr w:type="spellEnd"/>
    </w:p>
    <w:p w14:paraId="1F71C006" w14:textId="77777777" w:rsidR="00847CE7" w:rsidRPr="00157882" w:rsidRDefault="00847CE7" w:rsidP="00847CE7">
      <w:pPr>
        <w:shd w:val="clear" w:color="auto" w:fill="AEAAAA" w:themeFill="background2" w:themeFillShade="BF"/>
        <w:rPr>
          <w:b/>
          <w:bCs/>
          <w:lang w:val="en-US"/>
        </w:rPr>
      </w:pPr>
      <w:r w:rsidRPr="00157882">
        <w:rPr>
          <w:b/>
          <w:bCs/>
          <w:lang w:val="en-US"/>
        </w:rPr>
        <w:t>gns3@</w:t>
      </w:r>
      <w:proofErr w:type="gramStart"/>
      <w:r w:rsidRPr="00157882">
        <w:rPr>
          <w:b/>
          <w:bCs/>
          <w:lang w:val="en-US"/>
        </w:rPr>
        <w:t>box:~</w:t>
      </w:r>
      <w:proofErr w:type="gramEnd"/>
      <w:r w:rsidRPr="00157882">
        <w:rPr>
          <w:b/>
          <w:bCs/>
          <w:lang w:val="en-US"/>
        </w:rPr>
        <w:t>$</w:t>
      </w:r>
    </w:p>
    <w:p w14:paraId="69E070F5" w14:textId="77777777" w:rsidR="00847CE7" w:rsidRPr="00157882" w:rsidRDefault="00847CE7" w:rsidP="00847CE7">
      <w:pPr>
        <w:rPr>
          <w:lang w:val="en-US"/>
        </w:rPr>
      </w:pPr>
    </w:p>
    <w:p w14:paraId="625A4B7B" w14:textId="77777777" w:rsidR="00847CE7" w:rsidRPr="00804FAD" w:rsidRDefault="00847CE7" w:rsidP="00847CE7">
      <w:r w:rsidRPr="007B3AC2">
        <w:t>Конфигурация устройств получилась следующая:</w:t>
      </w:r>
    </w:p>
    <w:p w14:paraId="3D0E9DC7" w14:textId="77777777" w:rsidR="00847CE7" w:rsidRPr="00804FAD" w:rsidRDefault="00847CE7" w:rsidP="00847CE7"/>
    <w:p w14:paraId="74C7AAF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402678">
        <w:rPr>
          <w:rFonts w:ascii="Courier New" w:hAnsi="Courier New" w:cs="Courier New"/>
          <w:lang w:val="en-US"/>
        </w:rPr>
        <w:t>hostname</w:t>
      </w:r>
      <w:r w:rsidRPr="00402678">
        <w:rPr>
          <w:rFonts w:ascii="Courier New" w:hAnsi="Courier New" w:cs="Courier New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vesr</w:t>
      </w:r>
      <w:proofErr w:type="spellEnd"/>
      <w:r w:rsidRPr="00402678">
        <w:rPr>
          <w:rFonts w:ascii="Courier New" w:hAnsi="Courier New" w:cs="Courier New"/>
        </w:rPr>
        <w:t>-1</w:t>
      </w:r>
    </w:p>
    <w:p w14:paraId="2AF5BC9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</w:rPr>
      </w:pPr>
    </w:p>
    <w:p w14:paraId="30519D9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object-group service </w:t>
      </w:r>
      <w:proofErr w:type="spellStart"/>
      <w:r w:rsidRPr="00402678">
        <w:rPr>
          <w:rFonts w:ascii="Courier New" w:hAnsi="Courier New" w:cs="Courier New"/>
          <w:lang w:val="en-US"/>
        </w:rPr>
        <w:t>dhcp_service</w:t>
      </w:r>
      <w:proofErr w:type="spellEnd"/>
    </w:p>
    <w:p w14:paraId="4617796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67</w:t>
      </w:r>
    </w:p>
    <w:p w14:paraId="0D9A470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2A4B29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object-group service </w:t>
      </w:r>
      <w:proofErr w:type="spellStart"/>
      <w:r w:rsidRPr="00402678">
        <w:rPr>
          <w:rFonts w:ascii="Courier New" w:hAnsi="Courier New" w:cs="Courier New"/>
          <w:lang w:val="en-US"/>
        </w:rPr>
        <w:t>dhcp_client</w:t>
      </w:r>
      <w:proofErr w:type="spellEnd"/>
    </w:p>
    <w:p w14:paraId="3364F24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68</w:t>
      </w:r>
    </w:p>
    <w:p w14:paraId="42B02F8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C1CAA7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service ssh</w:t>
      </w:r>
    </w:p>
    <w:p w14:paraId="72C5195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22</w:t>
      </w:r>
    </w:p>
    <w:p w14:paraId="0E6AAED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DC1846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service SSH</w:t>
      </w:r>
    </w:p>
    <w:p w14:paraId="7400722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2222</w:t>
      </w:r>
    </w:p>
    <w:p w14:paraId="50271D4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079A022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service TRACEROUTE</w:t>
      </w:r>
    </w:p>
    <w:p w14:paraId="3A52881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33434-33534</w:t>
      </w:r>
    </w:p>
    <w:p w14:paraId="0B3A902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0B7EBF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0AE3985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WAN</w:t>
      </w:r>
    </w:p>
    <w:p w14:paraId="58579A3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10.10.10.2</w:t>
      </w:r>
    </w:p>
    <w:p w14:paraId="33C3352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2DBBDF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clients</w:t>
      </w:r>
    </w:p>
    <w:p w14:paraId="2314670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192.168.10.0-192.168.10.254</w:t>
      </w:r>
    </w:p>
    <w:p w14:paraId="60C25D4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192.168.151.1-192.168.151.254</w:t>
      </w:r>
    </w:p>
    <w:p w14:paraId="1B803FF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10.10.10.1-10.10.10.254</w:t>
      </w:r>
    </w:p>
    <w:p w14:paraId="22218BF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10.10.20.1-10.10.20.254</w:t>
      </w:r>
    </w:p>
    <w:p w14:paraId="7C02676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172.16.2.1-172.16.2.254</w:t>
      </w:r>
    </w:p>
    <w:p w14:paraId="0345C5D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6C49B6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SERVER_IP</w:t>
      </w:r>
    </w:p>
    <w:p w14:paraId="5F8AC2B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172.16.1.2</w:t>
      </w:r>
    </w:p>
    <w:p w14:paraId="695DDB5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0B3D2F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LAN_NETWORK</w:t>
      </w:r>
    </w:p>
    <w:p w14:paraId="1DB2644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172.16.1.1-172.16.1.254</w:t>
      </w:r>
    </w:p>
    <w:p w14:paraId="5FBE5B0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4B7D85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LAN_GW</w:t>
      </w:r>
    </w:p>
    <w:p w14:paraId="3BF35A8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172.16.1.1</w:t>
      </w:r>
    </w:p>
    <w:p w14:paraId="01E577A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B2B8CB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0C1526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syslog max-files 3</w:t>
      </w:r>
    </w:p>
    <w:p w14:paraId="0382D35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syslog file-size 512</w:t>
      </w:r>
    </w:p>
    <w:p w14:paraId="4CF2AAF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syslog file </w:t>
      </w:r>
      <w:proofErr w:type="spellStart"/>
      <w:proofErr w:type="gramStart"/>
      <w:r w:rsidRPr="00402678">
        <w:rPr>
          <w:rFonts w:ascii="Courier New" w:hAnsi="Courier New" w:cs="Courier New"/>
          <w:lang w:val="en-US"/>
        </w:rPr>
        <w:t>tmpsys:syslog</w:t>
      </w:r>
      <w:proofErr w:type="spellEnd"/>
      <w:proofErr w:type="gramEnd"/>
      <w:r w:rsidRPr="00402678">
        <w:rPr>
          <w:rFonts w:ascii="Courier New" w:hAnsi="Courier New" w:cs="Courier New"/>
          <w:lang w:val="en-US"/>
        </w:rPr>
        <w:t>/default</w:t>
      </w:r>
    </w:p>
    <w:p w14:paraId="149590F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severity info</w:t>
      </w:r>
    </w:p>
    <w:p w14:paraId="48E6EEE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E68F7D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syslog console</w:t>
      </w:r>
    </w:p>
    <w:p w14:paraId="7BF851E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virtual-serial</w:t>
      </w:r>
    </w:p>
    <w:p w14:paraId="006B45F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E66F06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E21DF6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username admin</w:t>
      </w:r>
    </w:p>
    <w:p w14:paraId="3483A5E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password encrypted $6$kx1jB3DT6zH05CQ7$WqbKGSvl/35jvx.NKDc6R5NpD5uy2623zfbWAOTPhNOQgnR.zXxQzlgYwESdboxOWSyhPPNojy0Q0.pMvR6Ld/</w:t>
      </w:r>
    </w:p>
    <w:p w14:paraId="397F80D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B7F1C6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username </w:t>
      </w:r>
      <w:proofErr w:type="spellStart"/>
      <w:r w:rsidRPr="00402678">
        <w:rPr>
          <w:rFonts w:ascii="Courier New" w:hAnsi="Courier New" w:cs="Courier New"/>
          <w:lang w:val="en-US"/>
        </w:rPr>
        <w:t>rinat</w:t>
      </w:r>
      <w:proofErr w:type="spellEnd"/>
    </w:p>
    <w:p w14:paraId="0671D39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password encrypted $6$T37FYJy.i38S36O0$vHt9c.g0yzphZ5PJNwkmOvJJ36dSvMbr7qRSJnDWhprk4f8OI5d1oNdT6jmqUsXMbfgRFDd4RK3Ugeu0jLZ9w/</w:t>
      </w:r>
    </w:p>
    <w:p w14:paraId="57CF33F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privilege 15</w:t>
      </w:r>
    </w:p>
    <w:p w14:paraId="4309DBC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C4158F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1FE658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domain lookup </w:t>
      </w:r>
      <w:proofErr w:type="gramStart"/>
      <w:r w:rsidRPr="00402678">
        <w:rPr>
          <w:rFonts w:ascii="Courier New" w:hAnsi="Courier New" w:cs="Courier New"/>
          <w:lang w:val="en-US"/>
        </w:rPr>
        <w:t>enable</w:t>
      </w:r>
      <w:proofErr w:type="gramEnd"/>
    </w:p>
    <w:p w14:paraId="378AB50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5F50A3F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 UNTRUST</w:t>
      </w:r>
    </w:p>
    <w:p w14:paraId="33AF185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F44B03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 TRUST</w:t>
      </w:r>
    </w:p>
    <w:p w14:paraId="692A2C0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1E85C9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1A34E85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1/0/1</w:t>
      </w:r>
    </w:p>
    <w:p w14:paraId="7AC2497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description "WAN"</w:t>
      </w:r>
    </w:p>
    <w:p w14:paraId="0A8A323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security-zone UNTRUST</w:t>
      </w:r>
    </w:p>
    <w:p w14:paraId="72B5B19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10.10.10.2/24</w:t>
      </w:r>
    </w:p>
    <w:p w14:paraId="3F6BA60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FCC69C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1/0/2</w:t>
      </w:r>
    </w:p>
    <w:p w14:paraId="0002C2F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description "LAN_NET"</w:t>
      </w:r>
    </w:p>
    <w:p w14:paraId="04FE8F7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security-zone TRUST</w:t>
      </w:r>
    </w:p>
    <w:p w14:paraId="34D2AD3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172.16.1.1/24</w:t>
      </w:r>
    </w:p>
    <w:p w14:paraId="114CB8C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47596CD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1/0/3</w:t>
      </w:r>
    </w:p>
    <w:p w14:paraId="4CB0E63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shutdown</w:t>
      </w:r>
    </w:p>
    <w:p w14:paraId="397DC19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</w:t>
      </w:r>
      <w:proofErr w:type="spellStart"/>
      <w:r w:rsidRPr="00402678">
        <w:rPr>
          <w:rFonts w:ascii="Courier New" w:hAnsi="Courier New" w:cs="Courier New"/>
          <w:lang w:val="en-US"/>
        </w:rPr>
        <w:t>dhcp</w:t>
      </w:r>
      <w:proofErr w:type="spellEnd"/>
    </w:p>
    <w:p w14:paraId="2877F13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C6D38B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524F89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tunnel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  <w:r w:rsidRPr="00402678">
        <w:rPr>
          <w:rFonts w:ascii="Courier New" w:hAnsi="Courier New" w:cs="Courier New"/>
          <w:lang w:val="en-US"/>
        </w:rPr>
        <w:t xml:space="preserve"> 10</w:t>
      </w:r>
    </w:p>
    <w:p w14:paraId="16611F8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ttl</w:t>
      </w:r>
      <w:proofErr w:type="spellEnd"/>
      <w:r w:rsidRPr="00402678">
        <w:rPr>
          <w:rFonts w:ascii="Courier New" w:hAnsi="Courier New" w:cs="Courier New"/>
          <w:lang w:val="en-US"/>
        </w:rPr>
        <w:t xml:space="preserve"> 18</w:t>
      </w:r>
    </w:p>
    <w:p w14:paraId="27036F1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security-zone UNTRUST</w:t>
      </w:r>
    </w:p>
    <w:p w14:paraId="49CA62A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local address 10.10.10.2</w:t>
      </w:r>
    </w:p>
    <w:p w14:paraId="7438A16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remote address 10.10.20.2</w:t>
      </w:r>
    </w:p>
    <w:p w14:paraId="3B95A1D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192.168.100.1/24</w:t>
      </w:r>
    </w:p>
    <w:p w14:paraId="766FC8B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enable</w:t>
      </w:r>
    </w:p>
    <w:p w14:paraId="39750DF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AA5C12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3EEE74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TRUST self</w:t>
      </w:r>
    </w:p>
    <w:p w14:paraId="1F2A816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3CB32FA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4136D37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6F5C050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3839B43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18C441C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3C1C634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2819A1E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7A646E6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79EC900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035E4D5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53C8B7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563F0C3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4BC5237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64EDE1D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14FD167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4C53E9F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4A44541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4</w:t>
      </w:r>
    </w:p>
    <w:p w14:paraId="3A5A031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2A3661C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0352CF6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source-port object-group </w:t>
      </w:r>
      <w:proofErr w:type="spellStart"/>
      <w:r w:rsidRPr="00402678">
        <w:rPr>
          <w:rFonts w:ascii="Courier New" w:hAnsi="Courier New" w:cs="Courier New"/>
          <w:lang w:val="en-US"/>
        </w:rPr>
        <w:t>dhcp_client</w:t>
      </w:r>
      <w:proofErr w:type="spellEnd"/>
    </w:p>
    <w:p w14:paraId="1AEAE19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destination-port object-group </w:t>
      </w:r>
      <w:proofErr w:type="spellStart"/>
      <w:r w:rsidRPr="00402678">
        <w:rPr>
          <w:rFonts w:ascii="Courier New" w:hAnsi="Courier New" w:cs="Courier New"/>
          <w:lang w:val="en-US"/>
        </w:rPr>
        <w:t>dhcp_service</w:t>
      </w:r>
      <w:proofErr w:type="spellEnd"/>
    </w:p>
    <w:p w14:paraId="3FDDCC9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3AFE2F5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446C0EA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007BE16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TRUST UNTRUST</w:t>
      </w:r>
    </w:p>
    <w:p w14:paraId="2B83357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63A6D22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11D9D35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6C8C86D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61CE93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E2B2B4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5929511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2119901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6CB991E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26202D8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3B806F3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49364CA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432819D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7474C95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3F5BEB5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4460240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3752D59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FD8F2C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UNTRUST self</w:t>
      </w:r>
    </w:p>
    <w:p w14:paraId="40E6658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61D0DC1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2498D44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16143A7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2113306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7833FAF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D2EB32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039B199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703066A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0BDFF1F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2953233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7579F60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62E1361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74E5542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"TRACEROUTE"</w:t>
      </w:r>
    </w:p>
    <w:p w14:paraId="1CD9DAF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6CB2398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0C55DD4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5517336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61CCAB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4</w:t>
      </w:r>
    </w:p>
    <w:p w14:paraId="499AB55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"ESP"</w:t>
      </w:r>
    </w:p>
    <w:p w14:paraId="4F2A934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2F60129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esp</w:t>
      </w:r>
      <w:proofErr w:type="spellEnd"/>
    </w:p>
    <w:p w14:paraId="13B6B70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3983E8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62A41A6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5</w:t>
      </w:r>
    </w:p>
    <w:p w14:paraId="4C9605A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"AH"</w:t>
      </w:r>
    </w:p>
    <w:p w14:paraId="3264043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42030B1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ah</w:t>
      </w:r>
    </w:p>
    <w:p w14:paraId="09CE8D3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540D22F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17044F3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10</w:t>
      </w:r>
    </w:p>
    <w:p w14:paraId="1B5F4B1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31CFA87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tcp</w:t>
      </w:r>
      <w:proofErr w:type="spellEnd"/>
    </w:p>
    <w:p w14:paraId="067E962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source-address object-group clients</w:t>
      </w:r>
    </w:p>
    <w:p w14:paraId="415417F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destination-address object-group WAN</w:t>
      </w:r>
    </w:p>
    <w:p w14:paraId="5228FE0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destination-port object-group ssh</w:t>
      </w:r>
    </w:p>
    <w:p w14:paraId="09A555F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26DEAF6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47FBECB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6B6053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UNTRUST TRUST</w:t>
      </w:r>
    </w:p>
    <w:p w14:paraId="2FF236A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7A27057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460AC3C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2604D59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22832C8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1D50A1C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395BC5A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10BAA0D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62BA082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15D810D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1D0B034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4A89F90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2A23AF3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36061F8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"TRACEROUTE"</w:t>
      </w:r>
    </w:p>
    <w:p w14:paraId="23F5827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1C9B276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0743BD9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4CCDFB0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152481A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10</w:t>
      </w:r>
    </w:p>
    <w:p w14:paraId="348EC76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648464D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tcp</w:t>
      </w:r>
      <w:proofErr w:type="spellEnd"/>
    </w:p>
    <w:p w14:paraId="461CEB8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destination-address object-group SERVER_IP</w:t>
      </w:r>
    </w:p>
    <w:p w14:paraId="5E83D9E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034B608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DC35E0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4AFA3E5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D3617E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proposal ike_prop1</w:t>
      </w:r>
    </w:p>
    <w:p w14:paraId="1F4098C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authentication algorithm md5</w:t>
      </w:r>
    </w:p>
    <w:p w14:paraId="0C32787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encryption algorithm aes128</w:t>
      </w:r>
    </w:p>
    <w:p w14:paraId="07453DF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dh-group 2</w:t>
      </w:r>
    </w:p>
    <w:p w14:paraId="0666C51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FA391B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11AFB1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policy ike_pol1</w:t>
      </w:r>
    </w:p>
    <w:p w14:paraId="731E9B3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pre-shared-key ascii-text encrypted AC94107EA75F5AFF</w:t>
      </w:r>
    </w:p>
    <w:p w14:paraId="7836216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proposal ike_prop1</w:t>
      </w:r>
    </w:p>
    <w:p w14:paraId="4FABD60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0E3E257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012FB05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gateway ike_gw1</w:t>
      </w:r>
    </w:p>
    <w:p w14:paraId="1D8D450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>-policy ike_pol1</w:t>
      </w:r>
    </w:p>
    <w:p w14:paraId="4F9E4A0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local address 10.10.10.2</w:t>
      </w:r>
    </w:p>
    <w:p w14:paraId="068AD92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local network 10.10.10.2/32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17B89C6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remote address 10.10.20.2</w:t>
      </w:r>
    </w:p>
    <w:p w14:paraId="20551E5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remote network 10.10.20.2/32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7C78EF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mode policy-based</w:t>
      </w:r>
    </w:p>
    <w:p w14:paraId="469383C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433451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5DEDFDA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 xml:space="preserve"> proposal ipsec_prop1</w:t>
      </w:r>
    </w:p>
    <w:p w14:paraId="0E291DB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authentication algorithm md5</w:t>
      </w:r>
    </w:p>
    <w:p w14:paraId="5A66408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encryption algorithm aes128</w:t>
      </w:r>
    </w:p>
    <w:p w14:paraId="1FC6AB0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pfs</w:t>
      </w:r>
      <w:proofErr w:type="spellEnd"/>
      <w:r w:rsidRPr="00402678">
        <w:rPr>
          <w:rFonts w:ascii="Courier New" w:hAnsi="Courier New" w:cs="Courier New"/>
          <w:lang w:val="en-US"/>
        </w:rPr>
        <w:t xml:space="preserve"> dh-group 2</w:t>
      </w:r>
    </w:p>
    <w:p w14:paraId="239CDF0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425BA9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4673BD3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 xml:space="preserve"> policy ipsec_pol1</w:t>
      </w:r>
    </w:p>
    <w:p w14:paraId="612E038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proposal ipsec_prop1</w:t>
      </w:r>
    </w:p>
    <w:p w14:paraId="3D4B10A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03CA23F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CD1AF8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vpn</w:t>
      </w:r>
      <w:proofErr w:type="spellEnd"/>
      <w:r w:rsidRPr="00402678">
        <w:rPr>
          <w:rFonts w:ascii="Courier New" w:hAnsi="Courier New" w:cs="Courier New"/>
          <w:lang w:val="en-US"/>
        </w:rPr>
        <w:t xml:space="preserve"> ipsec1</w:t>
      </w:r>
    </w:p>
    <w:p w14:paraId="1347221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establish-tunnel route</w:t>
      </w:r>
    </w:p>
    <w:p w14:paraId="2AF281D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gateway ike_gw1</w:t>
      </w:r>
    </w:p>
    <w:p w14:paraId="346B567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>-policy ipsec_pol1</w:t>
      </w:r>
    </w:p>
    <w:p w14:paraId="14E0F2C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enable</w:t>
      </w:r>
    </w:p>
    <w:p w14:paraId="14CE136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40CA69B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045BC5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passwords default-expired</w:t>
      </w:r>
    </w:p>
    <w:p w14:paraId="7E58086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1248839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nat</w:t>
      </w:r>
      <w:proofErr w:type="spellEnd"/>
      <w:r w:rsidRPr="00402678">
        <w:rPr>
          <w:rFonts w:ascii="Courier New" w:hAnsi="Courier New" w:cs="Courier New"/>
          <w:lang w:val="en-US"/>
        </w:rPr>
        <w:t xml:space="preserve"> destination</w:t>
      </w:r>
    </w:p>
    <w:p w14:paraId="02EBDAE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pool SERVER_POOL</w:t>
      </w:r>
    </w:p>
    <w:p w14:paraId="2D3943C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172.16.1.2</w:t>
      </w:r>
    </w:p>
    <w:p w14:paraId="08EA192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port 22</w:t>
      </w:r>
    </w:p>
    <w:p w14:paraId="17D4320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428F30B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ruleset DNAT</w:t>
      </w:r>
    </w:p>
    <w:p w14:paraId="0A4CF35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from zone UNTRUST</w:t>
      </w:r>
    </w:p>
    <w:p w14:paraId="451F103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rule 10</w:t>
      </w:r>
    </w:p>
    <w:p w14:paraId="53BCF04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match protocol </w:t>
      </w:r>
      <w:proofErr w:type="spellStart"/>
      <w:r w:rsidRPr="00402678">
        <w:rPr>
          <w:rFonts w:ascii="Courier New" w:hAnsi="Courier New" w:cs="Courier New"/>
          <w:lang w:val="en-US"/>
        </w:rPr>
        <w:t>tcp</w:t>
      </w:r>
      <w:proofErr w:type="spellEnd"/>
    </w:p>
    <w:p w14:paraId="1259E04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match destination-port object-group SSH</w:t>
      </w:r>
    </w:p>
    <w:p w14:paraId="1CFCF40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action destination-</w:t>
      </w:r>
      <w:proofErr w:type="spellStart"/>
      <w:r w:rsidRPr="00402678">
        <w:rPr>
          <w:rFonts w:ascii="Courier New" w:hAnsi="Courier New" w:cs="Courier New"/>
          <w:lang w:val="en-US"/>
        </w:rPr>
        <w:t>nat</w:t>
      </w:r>
      <w:proofErr w:type="spellEnd"/>
      <w:r w:rsidRPr="00402678">
        <w:rPr>
          <w:rFonts w:ascii="Courier New" w:hAnsi="Courier New" w:cs="Courier New"/>
          <w:lang w:val="en-US"/>
        </w:rPr>
        <w:t xml:space="preserve"> pool SERVER_POOL</w:t>
      </w:r>
    </w:p>
    <w:p w14:paraId="2F29B4C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enable</w:t>
      </w:r>
    </w:p>
    <w:p w14:paraId="6E0873F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exit</w:t>
      </w:r>
    </w:p>
    <w:p w14:paraId="5556478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6A034D9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BC3F57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47ABBF4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nat</w:t>
      </w:r>
      <w:proofErr w:type="spellEnd"/>
      <w:r w:rsidRPr="00402678">
        <w:rPr>
          <w:rFonts w:ascii="Courier New" w:hAnsi="Courier New" w:cs="Courier New"/>
          <w:lang w:val="en-US"/>
        </w:rPr>
        <w:t xml:space="preserve"> source</w:t>
      </w:r>
    </w:p>
    <w:p w14:paraId="22D4D3D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pool WAN</w:t>
      </w:r>
    </w:p>
    <w:p w14:paraId="59D0A86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10.10.10.2</w:t>
      </w:r>
    </w:p>
    <w:p w14:paraId="34D9D04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2317677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ruleset SNAT</w:t>
      </w:r>
    </w:p>
    <w:p w14:paraId="53E8305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to zone UNTRUST</w:t>
      </w:r>
    </w:p>
    <w:p w14:paraId="0D94699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rule 1</w:t>
      </w:r>
    </w:p>
    <w:p w14:paraId="11A32E0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match source-address object-group LAN_NETWORK</w:t>
      </w:r>
    </w:p>
    <w:p w14:paraId="3C29A58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action source-</w:t>
      </w:r>
      <w:proofErr w:type="spellStart"/>
      <w:r w:rsidRPr="00402678">
        <w:rPr>
          <w:rFonts w:ascii="Courier New" w:hAnsi="Courier New" w:cs="Courier New"/>
          <w:lang w:val="en-US"/>
        </w:rPr>
        <w:t>nat</w:t>
      </w:r>
      <w:proofErr w:type="spellEnd"/>
      <w:r w:rsidRPr="00402678">
        <w:rPr>
          <w:rFonts w:ascii="Courier New" w:hAnsi="Courier New" w:cs="Courier New"/>
          <w:lang w:val="en-US"/>
        </w:rPr>
        <w:t xml:space="preserve"> interface</w:t>
      </w:r>
    </w:p>
    <w:p w14:paraId="24BFDD7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enable</w:t>
      </w:r>
    </w:p>
    <w:p w14:paraId="6FA1267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exit</w:t>
      </w:r>
    </w:p>
    <w:p w14:paraId="144E124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121F0BE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4C17560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64D547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dhcp</w:t>
      </w:r>
      <w:proofErr w:type="spellEnd"/>
      <w:r w:rsidRPr="00402678">
        <w:rPr>
          <w:rFonts w:ascii="Courier New" w:hAnsi="Courier New" w:cs="Courier New"/>
          <w:lang w:val="en-US"/>
        </w:rPr>
        <w:t>-server</w:t>
      </w:r>
    </w:p>
    <w:p w14:paraId="4FAD487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dhcp</w:t>
      </w:r>
      <w:proofErr w:type="spellEnd"/>
      <w:r w:rsidRPr="00402678">
        <w:rPr>
          <w:rFonts w:ascii="Courier New" w:hAnsi="Courier New" w:cs="Courier New"/>
          <w:lang w:val="en-US"/>
        </w:rPr>
        <w:t>-server pool LAN_NETWORK</w:t>
      </w:r>
    </w:p>
    <w:p w14:paraId="45C2002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network 172.16.1.0/24</w:t>
      </w:r>
    </w:p>
    <w:p w14:paraId="3E8BD85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default-lease-time 003:00:00</w:t>
      </w:r>
    </w:p>
    <w:p w14:paraId="15F7601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address-range 172.16.1.1-172.16.1.254</w:t>
      </w:r>
    </w:p>
    <w:p w14:paraId="4E2E2E1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address 172.16.1.2 mac-address 0c:</w:t>
      </w:r>
      <w:proofErr w:type="gramStart"/>
      <w:r w:rsidRPr="00402678">
        <w:rPr>
          <w:rFonts w:ascii="Courier New" w:hAnsi="Courier New" w:cs="Courier New"/>
          <w:lang w:val="en-US"/>
        </w:rPr>
        <w:t>28:d</w:t>
      </w:r>
      <w:proofErr w:type="gramEnd"/>
      <w:r w:rsidRPr="00402678">
        <w:rPr>
          <w:rFonts w:ascii="Courier New" w:hAnsi="Courier New" w:cs="Courier New"/>
          <w:lang w:val="en-US"/>
        </w:rPr>
        <w:t>9:73:00:00</w:t>
      </w:r>
    </w:p>
    <w:p w14:paraId="5CAA289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default-router 172.16.1.1</w:t>
      </w:r>
    </w:p>
    <w:p w14:paraId="06E4816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dns</w:t>
      </w:r>
      <w:proofErr w:type="spellEnd"/>
      <w:r w:rsidRPr="00402678">
        <w:rPr>
          <w:rFonts w:ascii="Courier New" w:hAnsi="Courier New" w:cs="Courier New"/>
          <w:lang w:val="en-US"/>
        </w:rPr>
        <w:t>-server 77.88.8.8</w:t>
      </w:r>
    </w:p>
    <w:p w14:paraId="0744FDA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CC389B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4881FF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0.0.0.0/0 10.10.10.1</w:t>
      </w:r>
    </w:p>
    <w:p w14:paraId="253EBD1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10.10.20.0/24 10.10.20.1</w:t>
      </w:r>
    </w:p>
    <w:p w14:paraId="72E7FE8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10.10.30.0/24 10.10.30.1</w:t>
      </w:r>
    </w:p>
    <w:p w14:paraId="491C7A9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172.16.2.0/24 tunnel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  <w:r w:rsidRPr="00402678">
        <w:rPr>
          <w:rFonts w:ascii="Courier New" w:hAnsi="Courier New" w:cs="Courier New"/>
          <w:lang w:val="en-US"/>
        </w:rPr>
        <w:t xml:space="preserve"> 10</w:t>
      </w:r>
    </w:p>
    <w:p w14:paraId="64974B3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172.16.1.0/24 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1/0/2</w:t>
      </w:r>
    </w:p>
    <w:p w14:paraId="1B2D79D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AA6EB9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ssh server</w:t>
      </w:r>
    </w:p>
    <w:p w14:paraId="30A7ECB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5304C6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ntp</w:t>
      </w:r>
      <w:proofErr w:type="spellEnd"/>
      <w:r w:rsidRPr="00402678">
        <w:rPr>
          <w:rFonts w:ascii="Courier New" w:hAnsi="Courier New" w:cs="Courier New"/>
          <w:lang w:val="en-US"/>
        </w:rPr>
        <w:t xml:space="preserve"> enable</w:t>
      </w:r>
    </w:p>
    <w:p w14:paraId="18EF8F7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ntp</w:t>
      </w:r>
      <w:proofErr w:type="spellEnd"/>
      <w:r w:rsidRPr="00402678">
        <w:rPr>
          <w:rFonts w:ascii="Courier New" w:hAnsi="Courier New" w:cs="Courier New"/>
          <w:lang w:val="en-US"/>
        </w:rPr>
        <w:t xml:space="preserve"> broadcast-client enable</w:t>
      </w:r>
    </w:p>
    <w:p w14:paraId="395F9AB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3BFAAE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licence</w:t>
      </w:r>
      <w:proofErr w:type="spellEnd"/>
      <w:r w:rsidRPr="00402678">
        <w:rPr>
          <w:rFonts w:ascii="Courier New" w:hAnsi="Courier New" w:cs="Courier New"/>
          <w:lang w:val="en-US"/>
        </w:rPr>
        <w:t>-manager</w:t>
      </w:r>
    </w:p>
    <w:p w14:paraId="0B0B8DB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host address elm.eltex-co.ru</w:t>
      </w:r>
    </w:p>
    <w:p w14:paraId="5548C21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34A6B3B" w14:textId="77777777" w:rsidR="00847CE7" w:rsidRPr="00115ECF" w:rsidRDefault="00847CE7" w:rsidP="00847CE7">
      <w:pPr>
        <w:rPr>
          <w:rFonts w:ascii="Courier New" w:hAnsi="Courier New" w:cs="Courier New"/>
          <w:lang w:val="en-US"/>
        </w:rPr>
      </w:pPr>
    </w:p>
    <w:p w14:paraId="39009AD7" w14:textId="77777777" w:rsidR="00847CE7" w:rsidRDefault="00847CE7" w:rsidP="00847CE7">
      <w:pPr>
        <w:rPr>
          <w:rFonts w:ascii="Courier New" w:hAnsi="Courier New" w:cs="Courier New"/>
          <w:lang w:val="en-US"/>
        </w:rPr>
      </w:pPr>
    </w:p>
    <w:p w14:paraId="6740ECD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hostname vesr-2</w:t>
      </w:r>
    </w:p>
    <w:p w14:paraId="40CBD46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66A0E98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object-group service </w:t>
      </w:r>
      <w:proofErr w:type="spellStart"/>
      <w:r w:rsidRPr="00402678">
        <w:rPr>
          <w:rFonts w:ascii="Courier New" w:hAnsi="Courier New" w:cs="Courier New"/>
          <w:lang w:val="en-US"/>
        </w:rPr>
        <w:t>dhcp_service</w:t>
      </w:r>
      <w:proofErr w:type="spellEnd"/>
    </w:p>
    <w:p w14:paraId="462CE0E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67</w:t>
      </w:r>
    </w:p>
    <w:p w14:paraId="42BBC79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38E5D4D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object-group service </w:t>
      </w:r>
      <w:proofErr w:type="spellStart"/>
      <w:r w:rsidRPr="00402678">
        <w:rPr>
          <w:rFonts w:ascii="Courier New" w:hAnsi="Courier New" w:cs="Courier New"/>
          <w:lang w:val="en-US"/>
        </w:rPr>
        <w:t>dhcp_client</w:t>
      </w:r>
      <w:proofErr w:type="spellEnd"/>
    </w:p>
    <w:p w14:paraId="6423DB4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68</w:t>
      </w:r>
    </w:p>
    <w:p w14:paraId="4EA121F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69FF5E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service TRACEROUTE</w:t>
      </w:r>
    </w:p>
    <w:p w14:paraId="11A8EF6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port-range 33434-33534</w:t>
      </w:r>
    </w:p>
    <w:p w14:paraId="18F5893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E9D659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174FE3B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LAN_NETWORK</w:t>
      </w:r>
    </w:p>
    <w:p w14:paraId="6EDFDFB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172.16.2.1-172.16.2.254</w:t>
      </w:r>
    </w:p>
    <w:p w14:paraId="1D96291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4B3982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LAN_GW</w:t>
      </w:r>
    </w:p>
    <w:p w14:paraId="18E0AB2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172.16.2.1</w:t>
      </w:r>
    </w:p>
    <w:p w14:paraId="7E126CE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3E8B82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WAN</w:t>
      </w:r>
    </w:p>
    <w:p w14:paraId="31EE83A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10.10.20.2</w:t>
      </w:r>
    </w:p>
    <w:p w14:paraId="263E117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36319E2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object-group network clients</w:t>
      </w:r>
    </w:p>
    <w:p w14:paraId="288C614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192.168.10.0-192.168.10.254</w:t>
      </w:r>
    </w:p>
    <w:p w14:paraId="2C7BF1D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192.168.151.1-192.168.151.254</w:t>
      </w:r>
    </w:p>
    <w:p w14:paraId="29F9051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10.10.10.1-10.10.10.254</w:t>
      </w:r>
    </w:p>
    <w:p w14:paraId="5146251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10.10.20.1-10.10.20.254</w:t>
      </w:r>
    </w:p>
    <w:p w14:paraId="0B09D15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172.16.1.0-172.16.2.254</w:t>
      </w:r>
    </w:p>
    <w:p w14:paraId="12B1360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337347B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6893441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syslog max-files 3</w:t>
      </w:r>
    </w:p>
    <w:p w14:paraId="74A930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syslog file-size 512</w:t>
      </w:r>
    </w:p>
    <w:p w14:paraId="19C1222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syslog file </w:t>
      </w:r>
      <w:proofErr w:type="spellStart"/>
      <w:proofErr w:type="gramStart"/>
      <w:r w:rsidRPr="00402678">
        <w:rPr>
          <w:rFonts w:ascii="Courier New" w:hAnsi="Courier New" w:cs="Courier New"/>
          <w:lang w:val="en-US"/>
        </w:rPr>
        <w:t>tmpsys:syslog</w:t>
      </w:r>
      <w:proofErr w:type="spellEnd"/>
      <w:proofErr w:type="gramEnd"/>
      <w:r w:rsidRPr="00402678">
        <w:rPr>
          <w:rFonts w:ascii="Courier New" w:hAnsi="Courier New" w:cs="Courier New"/>
          <w:lang w:val="en-US"/>
        </w:rPr>
        <w:t>/default</w:t>
      </w:r>
    </w:p>
    <w:p w14:paraId="21470BC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severity info</w:t>
      </w:r>
    </w:p>
    <w:p w14:paraId="3D9AB4B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312D26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syslog console</w:t>
      </w:r>
    </w:p>
    <w:p w14:paraId="341D922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virtual-serial</w:t>
      </w:r>
    </w:p>
    <w:p w14:paraId="6D7DB85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0B16B6D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0170C45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username admin</w:t>
      </w:r>
    </w:p>
    <w:p w14:paraId="5E29624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password encrypted $6$IB0aLOlcTz4bCj3C$.wb4QEOgQALUdzELWRMrUsSm3qP31ijGHFq6p7rtnZtaPiwTLb5Y2N7dt9fvK/aNlULZ1yEzK6CM5u0uMiNtn/</w:t>
      </w:r>
    </w:p>
    <w:p w14:paraId="74ACE0E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273C639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52C687A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domain lookup </w:t>
      </w:r>
      <w:proofErr w:type="gramStart"/>
      <w:r w:rsidRPr="00402678">
        <w:rPr>
          <w:rFonts w:ascii="Courier New" w:hAnsi="Courier New" w:cs="Courier New"/>
          <w:lang w:val="en-US"/>
        </w:rPr>
        <w:t>enable</w:t>
      </w:r>
      <w:proofErr w:type="gramEnd"/>
    </w:p>
    <w:p w14:paraId="254FEB8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060BD1F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 TRUST</w:t>
      </w:r>
    </w:p>
    <w:p w14:paraId="0E83D45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275E9F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 UNTRUST</w:t>
      </w:r>
    </w:p>
    <w:p w14:paraId="309E8DB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4DAE7FA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3A6477B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1/0/1</w:t>
      </w:r>
    </w:p>
    <w:p w14:paraId="3B51BB5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description "WAN"</w:t>
      </w:r>
    </w:p>
    <w:p w14:paraId="498BD45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security-zone UNTRUST</w:t>
      </w:r>
    </w:p>
    <w:p w14:paraId="145EC7A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10.10.20.2/24</w:t>
      </w:r>
    </w:p>
    <w:p w14:paraId="131D4F2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672083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1/0/2</w:t>
      </w:r>
    </w:p>
    <w:p w14:paraId="3FB32F8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description "LAN"</w:t>
      </w:r>
    </w:p>
    <w:p w14:paraId="583240C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security-zone TRUST</w:t>
      </w:r>
    </w:p>
    <w:p w14:paraId="1AECE99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172.16.2.1/24</w:t>
      </w:r>
    </w:p>
    <w:p w14:paraId="0DCB108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424561A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AC1463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tunnel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  <w:r w:rsidRPr="00402678">
        <w:rPr>
          <w:rFonts w:ascii="Courier New" w:hAnsi="Courier New" w:cs="Courier New"/>
          <w:lang w:val="en-US"/>
        </w:rPr>
        <w:t xml:space="preserve"> 10</w:t>
      </w:r>
    </w:p>
    <w:p w14:paraId="63AFD5C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ttl</w:t>
      </w:r>
      <w:proofErr w:type="spellEnd"/>
      <w:r w:rsidRPr="00402678">
        <w:rPr>
          <w:rFonts w:ascii="Courier New" w:hAnsi="Courier New" w:cs="Courier New"/>
          <w:lang w:val="en-US"/>
        </w:rPr>
        <w:t xml:space="preserve"> 18</w:t>
      </w:r>
    </w:p>
    <w:p w14:paraId="6BA8B11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security-zone UNTRUST</w:t>
      </w:r>
    </w:p>
    <w:p w14:paraId="419FC1D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local address 10.10.20.2</w:t>
      </w:r>
    </w:p>
    <w:p w14:paraId="28DC04F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remote address 10.10.10.2</w:t>
      </w:r>
    </w:p>
    <w:p w14:paraId="1BB8140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 192.168.100.2/24</w:t>
      </w:r>
    </w:p>
    <w:p w14:paraId="7FE4701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enable</w:t>
      </w:r>
    </w:p>
    <w:p w14:paraId="79ADC4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A62E1A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5E76C78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TRUST self</w:t>
      </w:r>
    </w:p>
    <w:p w14:paraId="0DD0C74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1D78DA3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40581C0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0F387DF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0545D19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28550C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2F7A0AB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77F8D49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20003F6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448C51C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5629AAC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1788DD8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8A7199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3D8ECE9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"TRACEROUTE"</w:t>
      </w:r>
    </w:p>
    <w:p w14:paraId="2A984B0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2F82182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2CE5E2F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0A400FA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56A5DDF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4</w:t>
      </w:r>
    </w:p>
    <w:p w14:paraId="344184E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50947DE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6BAE63D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source-port object-group </w:t>
      </w:r>
      <w:proofErr w:type="spellStart"/>
      <w:r w:rsidRPr="00402678">
        <w:rPr>
          <w:rFonts w:ascii="Courier New" w:hAnsi="Courier New" w:cs="Courier New"/>
          <w:lang w:val="en-US"/>
        </w:rPr>
        <w:t>dhcp_client</w:t>
      </w:r>
      <w:proofErr w:type="spellEnd"/>
    </w:p>
    <w:p w14:paraId="1C397BB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destination-port object-group </w:t>
      </w:r>
      <w:proofErr w:type="spellStart"/>
      <w:r w:rsidRPr="00402678">
        <w:rPr>
          <w:rFonts w:ascii="Courier New" w:hAnsi="Courier New" w:cs="Courier New"/>
          <w:lang w:val="en-US"/>
        </w:rPr>
        <w:t>dhcp_service</w:t>
      </w:r>
      <w:proofErr w:type="spellEnd"/>
    </w:p>
    <w:p w14:paraId="644CB78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E29CD3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54B3D8D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29323D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TRUST UNTRUST</w:t>
      </w:r>
    </w:p>
    <w:p w14:paraId="31D310F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093E214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2F907DC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55374B2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454C33D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176EDE2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134C9C5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7D157A5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3C03F85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7F5AB7B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56468AF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B4F365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58E5BD4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009AC32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"TRACEROUTE"</w:t>
      </w:r>
    </w:p>
    <w:p w14:paraId="4C3C924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4AC42D4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63098AF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0024992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1713E68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717E8FF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UNTRUST self</w:t>
      </w:r>
    </w:p>
    <w:p w14:paraId="1F6612A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29E5D8B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71B70A9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161D37B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79EF35A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8E94CA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592DD97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4EFC725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45BA36D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13D780E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4D799FE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4DF7FCF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3DAF80D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10EEA96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"TRACEROUTE"</w:t>
      </w:r>
    </w:p>
    <w:p w14:paraId="2EE57A1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348A45A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379F34C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71B925C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66EA97C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4</w:t>
      </w:r>
    </w:p>
    <w:p w14:paraId="50CCD94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"ESP"</w:t>
      </w:r>
    </w:p>
    <w:p w14:paraId="5DB9210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22361E3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esp</w:t>
      </w:r>
      <w:proofErr w:type="spellEnd"/>
    </w:p>
    <w:p w14:paraId="113298D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5D1E876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73CB08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5</w:t>
      </w:r>
    </w:p>
    <w:p w14:paraId="6E4D743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"AH"</w:t>
      </w:r>
    </w:p>
    <w:p w14:paraId="2C70A3A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7843C5C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ah</w:t>
      </w:r>
    </w:p>
    <w:p w14:paraId="5B07BB1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52A119A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0960F8C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834A21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zone-pair UNTRUST TRUST</w:t>
      </w:r>
    </w:p>
    <w:p w14:paraId="463C18B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</w:t>
      </w:r>
    </w:p>
    <w:p w14:paraId="0A8DDB3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"ICMP"</w:t>
      </w:r>
    </w:p>
    <w:p w14:paraId="7F1F643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72542AE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icmp</w:t>
      </w:r>
      <w:proofErr w:type="spellEnd"/>
    </w:p>
    <w:p w14:paraId="21FFD90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6F35E96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024760D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2</w:t>
      </w:r>
    </w:p>
    <w:p w14:paraId="075BFFB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"GRE"</w:t>
      </w:r>
    </w:p>
    <w:p w14:paraId="6F6CD10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3C9B5B4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2F08FBB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06ADAEA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5011998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3</w:t>
      </w:r>
    </w:p>
    <w:p w14:paraId="4E3BA29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description "TRACEROUTE"</w:t>
      </w:r>
    </w:p>
    <w:p w14:paraId="60DA415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3008A9E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udp</w:t>
      </w:r>
      <w:proofErr w:type="spellEnd"/>
    </w:p>
    <w:p w14:paraId="576BB95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5AB2536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0636D94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 10</w:t>
      </w:r>
    </w:p>
    <w:p w14:paraId="013B705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action permit</w:t>
      </w:r>
    </w:p>
    <w:p w14:paraId="6051556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match protocol </w:t>
      </w:r>
      <w:proofErr w:type="spellStart"/>
      <w:r w:rsidRPr="00402678">
        <w:rPr>
          <w:rFonts w:ascii="Courier New" w:hAnsi="Courier New" w:cs="Courier New"/>
          <w:lang w:val="en-US"/>
        </w:rPr>
        <w:t>tcp</w:t>
      </w:r>
      <w:proofErr w:type="spellEnd"/>
    </w:p>
    <w:p w14:paraId="2B46392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enable</w:t>
      </w:r>
    </w:p>
    <w:p w14:paraId="400C096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28D0912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45D408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6880B60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proposal ike_prop1</w:t>
      </w:r>
    </w:p>
    <w:p w14:paraId="2CD445F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authentication algorithm md5</w:t>
      </w:r>
    </w:p>
    <w:p w14:paraId="668C241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encryption algorithm aes128</w:t>
      </w:r>
    </w:p>
    <w:p w14:paraId="2952462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dh-group 2</w:t>
      </w:r>
    </w:p>
    <w:p w14:paraId="545A02E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1C2F709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62FEAAD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policy ike_pol1</w:t>
      </w:r>
    </w:p>
    <w:p w14:paraId="5EEDDCF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pre-shared-key ascii-text encrypted AC94107EA75F5AFF</w:t>
      </w:r>
    </w:p>
    <w:p w14:paraId="6642D32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proposal ike_prop1</w:t>
      </w:r>
    </w:p>
    <w:p w14:paraId="2CABA72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0388C83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473556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gateway ike_gw1</w:t>
      </w:r>
    </w:p>
    <w:p w14:paraId="77A04C1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>-policy ike_pol1</w:t>
      </w:r>
    </w:p>
    <w:p w14:paraId="5B953D3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local address 10.10.20.2</w:t>
      </w:r>
    </w:p>
    <w:p w14:paraId="07596B6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local network 10.10.20.2/32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0C7AFA4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remote address 10.10.10.2</w:t>
      </w:r>
    </w:p>
    <w:p w14:paraId="64E0732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remote network 10.10.10.2/32 protocol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</w:p>
    <w:p w14:paraId="11AE4E3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mode policy-based</w:t>
      </w:r>
    </w:p>
    <w:p w14:paraId="66FBBD3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297D9E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68E44D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 xml:space="preserve"> proposal ipsec_prop1</w:t>
      </w:r>
    </w:p>
    <w:p w14:paraId="4AF487A2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authentication algorithm md5</w:t>
      </w:r>
    </w:p>
    <w:p w14:paraId="2204384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encryption algorithm aes128</w:t>
      </w:r>
    </w:p>
    <w:p w14:paraId="16EFE14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pfs</w:t>
      </w:r>
      <w:proofErr w:type="spellEnd"/>
      <w:r w:rsidRPr="00402678">
        <w:rPr>
          <w:rFonts w:ascii="Courier New" w:hAnsi="Courier New" w:cs="Courier New"/>
          <w:lang w:val="en-US"/>
        </w:rPr>
        <w:t xml:space="preserve"> dh-group 2</w:t>
      </w:r>
    </w:p>
    <w:p w14:paraId="0BA1057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3B5C001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537D873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 xml:space="preserve"> policy ipsec_pol1</w:t>
      </w:r>
    </w:p>
    <w:p w14:paraId="11B84C2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proposal ipsec_prop1</w:t>
      </w:r>
    </w:p>
    <w:p w14:paraId="664E367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18CDD0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40764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security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vpn</w:t>
      </w:r>
      <w:proofErr w:type="spellEnd"/>
      <w:r w:rsidRPr="00402678">
        <w:rPr>
          <w:rFonts w:ascii="Courier New" w:hAnsi="Courier New" w:cs="Courier New"/>
          <w:lang w:val="en-US"/>
        </w:rPr>
        <w:t xml:space="preserve"> ipsec1</w:t>
      </w:r>
    </w:p>
    <w:p w14:paraId="5AB1F1F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establish-tunnel route</w:t>
      </w:r>
    </w:p>
    <w:p w14:paraId="779CA29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gateway ike_gw1</w:t>
      </w:r>
    </w:p>
    <w:p w14:paraId="4F1753F9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ike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ipsec</w:t>
      </w:r>
      <w:proofErr w:type="spellEnd"/>
      <w:r w:rsidRPr="00402678">
        <w:rPr>
          <w:rFonts w:ascii="Courier New" w:hAnsi="Courier New" w:cs="Courier New"/>
          <w:lang w:val="en-US"/>
        </w:rPr>
        <w:t>-policy ipsec_pol1</w:t>
      </w:r>
    </w:p>
    <w:p w14:paraId="4CFD69D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enable</w:t>
      </w:r>
    </w:p>
    <w:p w14:paraId="30D377D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3BAA29A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0A0DF49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security passwords default-expired</w:t>
      </w:r>
    </w:p>
    <w:p w14:paraId="546D32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C41C1A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nat</w:t>
      </w:r>
      <w:proofErr w:type="spellEnd"/>
      <w:r w:rsidRPr="00402678">
        <w:rPr>
          <w:rFonts w:ascii="Courier New" w:hAnsi="Courier New" w:cs="Courier New"/>
          <w:lang w:val="en-US"/>
        </w:rPr>
        <w:t xml:space="preserve"> source</w:t>
      </w:r>
    </w:p>
    <w:p w14:paraId="01AFEB5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pool WAN</w:t>
      </w:r>
    </w:p>
    <w:p w14:paraId="54E3DB7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</w:t>
      </w: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address-range 10.10.10.2</w:t>
      </w:r>
    </w:p>
    <w:p w14:paraId="446852C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713CA39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ruleset SNAT</w:t>
      </w:r>
    </w:p>
    <w:p w14:paraId="3E5D998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to zone UNTRUST</w:t>
      </w:r>
    </w:p>
    <w:p w14:paraId="27D77B4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rule 1</w:t>
      </w:r>
    </w:p>
    <w:p w14:paraId="10A1253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match source-address object-group LAN_NETWORK</w:t>
      </w:r>
    </w:p>
    <w:p w14:paraId="111D8154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action source-</w:t>
      </w:r>
      <w:proofErr w:type="spellStart"/>
      <w:r w:rsidRPr="00402678">
        <w:rPr>
          <w:rFonts w:ascii="Courier New" w:hAnsi="Courier New" w:cs="Courier New"/>
          <w:lang w:val="en-US"/>
        </w:rPr>
        <w:t>nat</w:t>
      </w:r>
      <w:proofErr w:type="spellEnd"/>
      <w:r w:rsidRPr="00402678">
        <w:rPr>
          <w:rFonts w:ascii="Courier New" w:hAnsi="Courier New" w:cs="Courier New"/>
          <w:lang w:val="en-US"/>
        </w:rPr>
        <w:t xml:space="preserve"> interface</w:t>
      </w:r>
    </w:p>
    <w:p w14:paraId="33F73EE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  enable</w:t>
      </w:r>
    </w:p>
    <w:p w14:paraId="2F34A6B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  exit</w:t>
      </w:r>
    </w:p>
    <w:p w14:paraId="11EBA36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exit</w:t>
      </w:r>
    </w:p>
    <w:p w14:paraId="17E95F3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6EF7B4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FDEF54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dhcp</w:t>
      </w:r>
      <w:proofErr w:type="spellEnd"/>
      <w:r w:rsidRPr="00402678">
        <w:rPr>
          <w:rFonts w:ascii="Courier New" w:hAnsi="Courier New" w:cs="Courier New"/>
          <w:lang w:val="en-US"/>
        </w:rPr>
        <w:t>-server</w:t>
      </w:r>
    </w:p>
    <w:p w14:paraId="1775A86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</w:t>
      </w:r>
      <w:proofErr w:type="spellStart"/>
      <w:r w:rsidRPr="00402678">
        <w:rPr>
          <w:rFonts w:ascii="Courier New" w:hAnsi="Courier New" w:cs="Courier New"/>
          <w:lang w:val="en-US"/>
        </w:rPr>
        <w:t>dhcp</w:t>
      </w:r>
      <w:proofErr w:type="spellEnd"/>
      <w:r w:rsidRPr="00402678">
        <w:rPr>
          <w:rFonts w:ascii="Courier New" w:hAnsi="Courier New" w:cs="Courier New"/>
          <w:lang w:val="en-US"/>
        </w:rPr>
        <w:t>-server pool LAN_NETWORK</w:t>
      </w:r>
    </w:p>
    <w:p w14:paraId="17CA1C9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network 172.16.2.0/24</w:t>
      </w:r>
    </w:p>
    <w:p w14:paraId="3FB75D9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default-lease-time 003:00:00</w:t>
      </w:r>
    </w:p>
    <w:p w14:paraId="788D4A8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address-range 172.16.2.1-172.16.2.254</w:t>
      </w:r>
    </w:p>
    <w:p w14:paraId="5F72235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excluded-address-range 172.16.2.1,172.16.2.254</w:t>
      </w:r>
    </w:p>
    <w:p w14:paraId="38C2C74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default-router 172.16.2.1</w:t>
      </w:r>
    </w:p>
    <w:p w14:paraId="2362CBC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</w:t>
      </w:r>
      <w:proofErr w:type="spellStart"/>
      <w:r w:rsidRPr="00402678">
        <w:rPr>
          <w:rFonts w:ascii="Courier New" w:hAnsi="Courier New" w:cs="Courier New"/>
          <w:lang w:val="en-US"/>
        </w:rPr>
        <w:t>dns</w:t>
      </w:r>
      <w:proofErr w:type="spellEnd"/>
      <w:r w:rsidRPr="00402678">
        <w:rPr>
          <w:rFonts w:ascii="Courier New" w:hAnsi="Courier New" w:cs="Courier New"/>
          <w:lang w:val="en-US"/>
        </w:rPr>
        <w:t>-server 77.88.8.8</w:t>
      </w:r>
    </w:p>
    <w:p w14:paraId="202F5500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2DCA915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64F5A6D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0.0.0.0/0 10.10.20.1</w:t>
      </w:r>
    </w:p>
    <w:p w14:paraId="5D4CF29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10.10.10.0/24 10.10.10.1</w:t>
      </w:r>
    </w:p>
    <w:p w14:paraId="6C0399BE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10.10.30.0/24 10.10.30.1</w:t>
      </w:r>
    </w:p>
    <w:p w14:paraId="612DF6C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172.16.1.0/24 tunnel </w:t>
      </w:r>
      <w:proofErr w:type="spellStart"/>
      <w:r w:rsidRPr="00402678">
        <w:rPr>
          <w:rFonts w:ascii="Courier New" w:hAnsi="Courier New" w:cs="Courier New"/>
          <w:lang w:val="en-US"/>
        </w:rPr>
        <w:t>gre</w:t>
      </w:r>
      <w:proofErr w:type="spellEnd"/>
      <w:r w:rsidRPr="00402678">
        <w:rPr>
          <w:rFonts w:ascii="Courier New" w:hAnsi="Courier New" w:cs="Courier New"/>
          <w:lang w:val="en-US"/>
        </w:rPr>
        <w:t xml:space="preserve"> 10</w:t>
      </w:r>
    </w:p>
    <w:p w14:paraId="3B60E15F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route 172.16.2.0/24 interface </w:t>
      </w:r>
      <w:proofErr w:type="spellStart"/>
      <w:r w:rsidRPr="00402678">
        <w:rPr>
          <w:rFonts w:ascii="Courier New" w:hAnsi="Courier New" w:cs="Courier New"/>
          <w:lang w:val="en-US"/>
        </w:rPr>
        <w:t>gigabitethernet</w:t>
      </w:r>
      <w:proofErr w:type="spellEnd"/>
      <w:r w:rsidRPr="00402678">
        <w:rPr>
          <w:rFonts w:ascii="Courier New" w:hAnsi="Courier New" w:cs="Courier New"/>
          <w:lang w:val="en-US"/>
        </w:rPr>
        <w:t xml:space="preserve"> 1/0/2</w:t>
      </w:r>
    </w:p>
    <w:p w14:paraId="0EB2D26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7D3D970C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ip</w:t>
      </w:r>
      <w:proofErr w:type="spellEnd"/>
      <w:r w:rsidRPr="00402678">
        <w:rPr>
          <w:rFonts w:ascii="Courier New" w:hAnsi="Courier New" w:cs="Courier New"/>
          <w:lang w:val="en-US"/>
        </w:rPr>
        <w:t xml:space="preserve"> ssh server</w:t>
      </w:r>
    </w:p>
    <w:p w14:paraId="3ED88FF6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151799BA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ntp</w:t>
      </w:r>
      <w:proofErr w:type="spellEnd"/>
      <w:r w:rsidRPr="00402678">
        <w:rPr>
          <w:rFonts w:ascii="Courier New" w:hAnsi="Courier New" w:cs="Courier New"/>
          <w:lang w:val="en-US"/>
        </w:rPr>
        <w:t xml:space="preserve"> enable</w:t>
      </w:r>
    </w:p>
    <w:p w14:paraId="45712161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ntp</w:t>
      </w:r>
      <w:proofErr w:type="spellEnd"/>
      <w:r w:rsidRPr="00402678">
        <w:rPr>
          <w:rFonts w:ascii="Courier New" w:hAnsi="Courier New" w:cs="Courier New"/>
          <w:lang w:val="en-US"/>
        </w:rPr>
        <w:t xml:space="preserve"> broadcast-client enable</w:t>
      </w:r>
    </w:p>
    <w:p w14:paraId="201A518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</w:p>
    <w:p w14:paraId="2CB70A07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proofErr w:type="spellStart"/>
      <w:r w:rsidRPr="00402678">
        <w:rPr>
          <w:rFonts w:ascii="Courier New" w:hAnsi="Courier New" w:cs="Courier New"/>
          <w:lang w:val="en-US"/>
        </w:rPr>
        <w:t>licence</w:t>
      </w:r>
      <w:proofErr w:type="spellEnd"/>
      <w:r w:rsidRPr="00402678">
        <w:rPr>
          <w:rFonts w:ascii="Courier New" w:hAnsi="Courier New" w:cs="Courier New"/>
          <w:lang w:val="en-US"/>
        </w:rPr>
        <w:t>-manager</w:t>
      </w:r>
    </w:p>
    <w:p w14:paraId="050881CB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 xml:space="preserve">  host address elm.eltex-co.ru</w:t>
      </w:r>
    </w:p>
    <w:p w14:paraId="3267F4A8" w14:textId="77777777" w:rsidR="00847CE7" w:rsidRPr="00402678" w:rsidRDefault="00847CE7" w:rsidP="00847CE7">
      <w:pPr>
        <w:shd w:val="clear" w:color="auto" w:fill="D0CECE" w:themeFill="background2" w:themeFillShade="E6"/>
        <w:rPr>
          <w:rFonts w:ascii="Courier New" w:hAnsi="Courier New" w:cs="Courier New"/>
          <w:lang w:val="en-US"/>
        </w:rPr>
      </w:pPr>
      <w:r w:rsidRPr="00402678">
        <w:rPr>
          <w:rFonts w:ascii="Courier New" w:hAnsi="Courier New" w:cs="Courier New"/>
          <w:lang w:val="en-US"/>
        </w:rPr>
        <w:t>exit</w:t>
      </w:r>
    </w:p>
    <w:p w14:paraId="59219571" w14:textId="77777777" w:rsidR="00847CE7" w:rsidRDefault="00847CE7" w:rsidP="00847CE7">
      <w:pPr>
        <w:rPr>
          <w:lang w:val="en-US"/>
        </w:rPr>
      </w:pPr>
    </w:p>
    <w:p w14:paraId="786EE3AB" w14:textId="77777777" w:rsidR="00847CE7" w:rsidRPr="00984D45" w:rsidRDefault="00847CE7" w:rsidP="00847CE7"/>
    <w:p w14:paraId="51210C3C" w14:textId="77777777" w:rsidR="00847CE7" w:rsidRPr="00C512B8" w:rsidRDefault="00847CE7" w:rsidP="00847CE7">
      <w:bookmarkStart w:id="1" w:name="_Toc201831918"/>
      <w:r>
        <w:t>Выводы</w:t>
      </w:r>
      <w:bookmarkEnd w:id="1"/>
    </w:p>
    <w:p w14:paraId="7BDF3009" w14:textId="77777777" w:rsidR="00847CE7" w:rsidRDefault="00847CE7" w:rsidP="00847CE7">
      <w:pPr>
        <w:rPr>
          <w:lang w:val="ro-RO"/>
        </w:rPr>
      </w:pPr>
    </w:p>
    <w:p w14:paraId="3C42CC18" w14:textId="77777777" w:rsidR="00847CE7" w:rsidRPr="00C512B8" w:rsidRDefault="00847CE7" w:rsidP="00847CE7">
      <w:pPr>
        <w:ind w:left="720" w:firstLine="0"/>
      </w:pPr>
    </w:p>
    <w:p w14:paraId="699C9440" w14:textId="77777777" w:rsidR="00847CE7" w:rsidRPr="00C512B8" w:rsidRDefault="00847CE7" w:rsidP="00847CE7">
      <w:pPr>
        <w:numPr>
          <w:ilvl w:val="0"/>
          <w:numId w:val="67"/>
        </w:numPr>
      </w:pPr>
      <w:r w:rsidRPr="00C512B8">
        <w:t>Создан GRE-туннель между двумя офисами через Интернет.</w:t>
      </w:r>
    </w:p>
    <w:p w14:paraId="36F04BCB" w14:textId="77777777" w:rsidR="00847CE7" w:rsidRPr="00C512B8" w:rsidRDefault="00847CE7" w:rsidP="00847CE7">
      <w:pPr>
        <w:numPr>
          <w:ilvl w:val="0"/>
          <w:numId w:val="67"/>
        </w:numPr>
      </w:pPr>
      <w:r w:rsidRPr="00C512B8">
        <w:t>Исправлены ошибки NAT, влияющие на туннелирование.</w:t>
      </w:r>
    </w:p>
    <w:p w14:paraId="3B987DD8" w14:textId="77777777" w:rsidR="00847CE7" w:rsidRPr="00C512B8" w:rsidRDefault="00847CE7" w:rsidP="00847CE7">
      <w:pPr>
        <w:numPr>
          <w:ilvl w:val="0"/>
          <w:numId w:val="67"/>
        </w:numPr>
      </w:pPr>
      <w:r w:rsidRPr="00C512B8">
        <w:t>Внедрено шифрование IPSEC.</w:t>
      </w:r>
    </w:p>
    <w:p w14:paraId="64208BCD" w14:textId="77777777" w:rsidR="00847CE7" w:rsidRPr="00C512B8" w:rsidRDefault="00847CE7" w:rsidP="00847CE7">
      <w:pPr>
        <w:numPr>
          <w:ilvl w:val="0"/>
          <w:numId w:val="67"/>
        </w:numPr>
      </w:pPr>
      <w:r w:rsidRPr="00C512B8">
        <w:t>Обеспечена маршрутизация и безопасность.</w:t>
      </w:r>
    </w:p>
    <w:p w14:paraId="4FA02A7D" w14:textId="77777777" w:rsidR="00847CE7" w:rsidRPr="00C512B8" w:rsidRDefault="00847CE7" w:rsidP="00847CE7">
      <w:r w:rsidRPr="00C512B8">
        <w:t>В следующей главе будет рассмотрен протокол OSPF для динамической маршрутизации внутри GRE-</w:t>
      </w:r>
      <w:proofErr w:type="spellStart"/>
      <w:r w:rsidRPr="00C512B8">
        <w:t>over</w:t>
      </w:r>
      <w:proofErr w:type="spellEnd"/>
      <w:r w:rsidRPr="00C512B8">
        <w:t>-IPSEC.</w:t>
      </w:r>
    </w:p>
    <w:p w14:paraId="680974E9" w14:textId="77777777" w:rsidR="004332D6" w:rsidRPr="00847CE7" w:rsidRDefault="004332D6" w:rsidP="00847CE7"/>
    <w:sectPr w:rsidR="004332D6" w:rsidRPr="00847CE7" w:rsidSect="005F56F0">
      <w:headerReference w:type="default" r:id="rId3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04719" w14:textId="77777777" w:rsidR="00590C6C" w:rsidRDefault="00590C6C" w:rsidP="00E30FF1">
      <w:r>
        <w:separator/>
      </w:r>
    </w:p>
  </w:endnote>
  <w:endnote w:type="continuationSeparator" w:id="0">
    <w:p w14:paraId="54252382" w14:textId="77777777" w:rsidR="00590C6C" w:rsidRDefault="00590C6C" w:rsidP="00E3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BC5D5" w14:textId="77777777" w:rsidR="00590C6C" w:rsidRDefault="00590C6C" w:rsidP="00E30FF1">
      <w:r>
        <w:separator/>
      </w:r>
    </w:p>
  </w:footnote>
  <w:footnote w:type="continuationSeparator" w:id="0">
    <w:p w14:paraId="5A7AF7B1" w14:textId="77777777" w:rsidR="00590C6C" w:rsidRDefault="00590C6C" w:rsidP="00E30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51112" w14:textId="1D075115" w:rsidR="00005256" w:rsidRPr="004E6785" w:rsidRDefault="005F56F0" w:rsidP="00E678C1">
    <w:pPr>
      <w:pStyle w:val="a8"/>
      <w:rPr>
        <w:lang w:val="ro-RO"/>
      </w:rPr>
    </w:pPr>
    <w:r w:rsidRPr="005F56F0">
      <w:rPr>
        <w:lang w:val="ro-RO"/>
      </w:rPr>
      <w:ptab w:relativeTo="margin" w:alignment="center" w:leader="none"/>
    </w:r>
    <w:r w:rsidRPr="005F56F0">
      <w:rPr>
        <w:lang w:val="ro-RO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526D8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D8CA4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10F81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50C81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B4C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CCE52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A326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24DD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3E94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61ADE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00336505"/>
    <w:multiLevelType w:val="multilevel"/>
    <w:tmpl w:val="5F9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927E3"/>
    <w:multiLevelType w:val="hybridMultilevel"/>
    <w:tmpl w:val="B7AA9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366460"/>
    <w:multiLevelType w:val="multilevel"/>
    <w:tmpl w:val="163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434FA"/>
    <w:multiLevelType w:val="multilevel"/>
    <w:tmpl w:val="3F6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E79AE"/>
    <w:multiLevelType w:val="multilevel"/>
    <w:tmpl w:val="BE8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D06A9"/>
    <w:multiLevelType w:val="multilevel"/>
    <w:tmpl w:val="50E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075FE"/>
    <w:multiLevelType w:val="multilevel"/>
    <w:tmpl w:val="DF3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F4742"/>
    <w:multiLevelType w:val="multilevel"/>
    <w:tmpl w:val="017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915D2"/>
    <w:multiLevelType w:val="multilevel"/>
    <w:tmpl w:val="8A8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D5515"/>
    <w:multiLevelType w:val="multilevel"/>
    <w:tmpl w:val="969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422C6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1DFB6907"/>
    <w:multiLevelType w:val="multilevel"/>
    <w:tmpl w:val="F0E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00FFB"/>
    <w:multiLevelType w:val="hybridMultilevel"/>
    <w:tmpl w:val="BB8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05921"/>
    <w:multiLevelType w:val="multilevel"/>
    <w:tmpl w:val="444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D3A12"/>
    <w:multiLevelType w:val="multilevel"/>
    <w:tmpl w:val="128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AB77CB"/>
    <w:multiLevelType w:val="multilevel"/>
    <w:tmpl w:val="F72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E77D82"/>
    <w:multiLevelType w:val="multilevel"/>
    <w:tmpl w:val="4EC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7229A"/>
    <w:multiLevelType w:val="multilevel"/>
    <w:tmpl w:val="5B58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9119D5"/>
    <w:multiLevelType w:val="multilevel"/>
    <w:tmpl w:val="4B2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4251FF"/>
    <w:multiLevelType w:val="multilevel"/>
    <w:tmpl w:val="B73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2570"/>
    <w:multiLevelType w:val="multilevel"/>
    <w:tmpl w:val="080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B093F"/>
    <w:multiLevelType w:val="multilevel"/>
    <w:tmpl w:val="E0A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AA7EDE"/>
    <w:multiLevelType w:val="multilevel"/>
    <w:tmpl w:val="11BA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16392A"/>
    <w:multiLevelType w:val="hybridMultilevel"/>
    <w:tmpl w:val="83609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3A46A61"/>
    <w:multiLevelType w:val="multilevel"/>
    <w:tmpl w:val="CBB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C60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73816BC"/>
    <w:multiLevelType w:val="multilevel"/>
    <w:tmpl w:val="E19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07F9F"/>
    <w:multiLevelType w:val="multilevel"/>
    <w:tmpl w:val="868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B245BE"/>
    <w:multiLevelType w:val="multilevel"/>
    <w:tmpl w:val="B9E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891230"/>
    <w:multiLevelType w:val="multilevel"/>
    <w:tmpl w:val="CCB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A212DD"/>
    <w:multiLevelType w:val="multilevel"/>
    <w:tmpl w:val="CB3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352866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42806009"/>
    <w:multiLevelType w:val="multilevel"/>
    <w:tmpl w:val="EBFA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4F6A1A"/>
    <w:multiLevelType w:val="multilevel"/>
    <w:tmpl w:val="4E1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1525B4"/>
    <w:multiLevelType w:val="multilevel"/>
    <w:tmpl w:val="5270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1F7A4E"/>
    <w:multiLevelType w:val="multilevel"/>
    <w:tmpl w:val="3A763DB2"/>
    <w:lvl w:ilvl="0">
      <w:start w:val="1"/>
      <w:numFmt w:val="decimal"/>
      <w:pStyle w:val="1"/>
      <w:suff w:val="space"/>
      <w:lvlText w:val="%1."/>
      <w:lvlJc w:val="left"/>
      <w:pPr>
        <w:ind w:left="74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503A148E"/>
    <w:multiLevelType w:val="hybridMultilevel"/>
    <w:tmpl w:val="89C23A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FA5932"/>
    <w:multiLevelType w:val="multilevel"/>
    <w:tmpl w:val="3C5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054466"/>
    <w:multiLevelType w:val="multilevel"/>
    <w:tmpl w:val="955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C36BB4"/>
    <w:multiLevelType w:val="multilevel"/>
    <w:tmpl w:val="39D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A62865"/>
    <w:multiLevelType w:val="multilevel"/>
    <w:tmpl w:val="AF4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363842"/>
    <w:multiLevelType w:val="multilevel"/>
    <w:tmpl w:val="072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46C5D"/>
    <w:multiLevelType w:val="multilevel"/>
    <w:tmpl w:val="138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452470"/>
    <w:multiLevelType w:val="multilevel"/>
    <w:tmpl w:val="197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0671CB"/>
    <w:multiLevelType w:val="multilevel"/>
    <w:tmpl w:val="9C9489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471DFA"/>
    <w:multiLevelType w:val="multilevel"/>
    <w:tmpl w:val="89F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1205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7" w15:restartNumberingAfterBreak="0">
    <w:nsid w:val="691D40F0"/>
    <w:multiLevelType w:val="multilevel"/>
    <w:tmpl w:val="CBB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177C1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7473404B"/>
    <w:multiLevelType w:val="multilevel"/>
    <w:tmpl w:val="880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EF385C"/>
    <w:multiLevelType w:val="hybridMultilevel"/>
    <w:tmpl w:val="823A9018"/>
    <w:lvl w:ilvl="0" w:tplc="88406048">
      <w:numFmt w:val="bullet"/>
      <w:pStyle w:val="a0"/>
      <w:lvlText w:val="•"/>
      <w:lvlJc w:val="left"/>
      <w:pPr>
        <w:ind w:left="1613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62" w15:restartNumberingAfterBreak="0">
    <w:nsid w:val="75FF76F0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3" w15:restartNumberingAfterBreak="0">
    <w:nsid w:val="76D404A3"/>
    <w:multiLevelType w:val="multilevel"/>
    <w:tmpl w:val="F886D05E"/>
    <w:lvl w:ilvl="0">
      <w:start w:val="1"/>
      <w:numFmt w:val="decimal"/>
      <w:pStyle w:val="21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CC2F41"/>
    <w:multiLevelType w:val="multilevel"/>
    <w:tmpl w:val="3B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291CE8"/>
    <w:multiLevelType w:val="multilevel"/>
    <w:tmpl w:val="3F2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B23952"/>
    <w:multiLevelType w:val="multilevel"/>
    <w:tmpl w:val="9E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672444">
    <w:abstractNumId w:val="61"/>
  </w:num>
  <w:num w:numId="2" w16cid:durableId="1183858365">
    <w:abstractNumId w:val="11"/>
  </w:num>
  <w:num w:numId="3" w16cid:durableId="1755201807">
    <w:abstractNumId w:val="35"/>
  </w:num>
  <w:num w:numId="4" w16cid:durableId="931815598">
    <w:abstractNumId w:val="59"/>
  </w:num>
  <w:num w:numId="5" w16cid:durableId="1875651433">
    <w:abstractNumId w:val="62"/>
  </w:num>
  <w:num w:numId="6" w16cid:durableId="1860773548">
    <w:abstractNumId w:val="7"/>
  </w:num>
  <w:num w:numId="7" w16cid:durableId="1306395421">
    <w:abstractNumId w:val="6"/>
  </w:num>
  <w:num w:numId="8" w16cid:durableId="958606025">
    <w:abstractNumId w:val="5"/>
  </w:num>
  <w:num w:numId="9" w16cid:durableId="2058121495">
    <w:abstractNumId w:val="4"/>
  </w:num>
  <w:num w:numId="10" w16cid:durableId="303462315">
    <w:abstractNumId w:val="8"/>
  </w:num>
  <w:num w:numId="11" w16cid:durableId="657658187">
    <w:abstractNumId w:val="3"/>
  </w:num>
  <w:num w:numId="12" w16cid:durableId="1307515085">
    <w:abstractNumId w:val="2"/>
  </w:num>
  <w:num w:numId="13" w16cid:durableId="608899267">
    <w:abstractNumId w:val="1"/>
  </w:num>
  <w:num w:numId="14" w16cid:durableId="1255505913">
    <w:abstractNumId w:val="0"/>
  </w:num>
  <w:num w:numId="15" w16cid:durableId="1033379408">
    <w:abstractNumId w:val="17"/>
  </w:num>
  <w:num w:numId="16" w16cid:durableId="818882570">
    <w:abstractNumId w:val="26"/>
  </w:num>
  <w:num w:numId="17" w16cid:durableId="1760370969">
    <w:abstractNumId w:val="31"/>
  </w:num>
  <w:num w:numId="18" w16cid:durableId="863320964">
    <w:abstractNumId w:val="32"/>
  </w:num>
  <w:num w:numId="19" w16cid:durableId="1045640100">
    <w:abstractNumId w:val="56"/>
  </w:num>
  <w:num w:numId="20" w16cid:durableId="594897456">
    <w:abstractNumId w:val="20"/>
  </w:num>
  <w:num w:numId="21" w16cid:durableId="2020160643">
    <w:abstractNumId w:val="9"/>
  </w:num>
  <w:num w:numId="22" w16cid:durableId="181015918">
    <w:abstractNumId w:val="41"/>
  </w:num>
  <w:num w:numId="23" w16cid:durableId="1020619577">
    <w:abstractNumId w:val="27"/>
  </w:num>
  <w:num w:numId="24" w16cid:durableId="2032762688">
    <w:abstractNumId w:val="28"/>
  </w:num>
  <w:num w:numId="25" w16cid:durableId="335615800">
    <w:abstractNumId w:val="50"/>
  </w:num>
  <w:num w:numId="26" w16cid:durableId="63258024">
    <w:abstractNumId w:val="36"/>
  </w:num>
  <w:num w:numId="27" w16cid:durableId="1011877856">
    <w:abstractNumId w:val="34"/>
  </w:num>
  <w:num w:numId="28" w16cid:durableId="160001139">
    <w:abstractNumId w:val="29"/>
  </w:num>
  <w:num w:numId="29" w16cid:durableId="2012371252">
    <w:abstractNumId w:val="10"/>
  </w:num>
  <w:num w:numId="30" w16cid:durableId="198786203">
    <w:abstractNumId w:val="66"/>
  </w:num>
  <w:num w:numId="31" w16cid:durableId="352726056">
    <w:abstractNumId w:val="18"/>
  </w:num>
  <w:num w:numId="32" w16cid:durableId="974406867">
    <w:abstractNumId w:val="48"/>
  </w:num>
  <w:num w:numId="33" w16cid:durableId="1421098807">
    <w:abstractNumId w:val="13"/>
  </w:num>
  <w:num w:numId="34" w16cid:durableId="63332550">
    <w:abstractNumId w:val="23"/>
  </w:num>
  <w:num w:numId="35" w16cid:durableId="1762480876">
    <w:abstractNumId w:val="21"/>
  </w:num>
  <w:num w:numId="36" w16cid:durableId="1174610786">
    <w:abstractNumId w:val="38"/>
  </w:num>
  <w:num w:numId="37" w16cid:durableId="1468815306">
    <w:abstractNumId w:val="58"/>
  </w:num>
  <w:num w:numId="38" w16cid:durableId="1743790015">
    <w:abstractNumId w:val="64"/>
  </w:num>
  <w:num w:numId="39" w16cid:durableId="1616448540">
    <w:abstractNumId w:val="55"/>
  </w:num>
  <w:num w:numId="40" w16cid:durableId="381949509">
    <w:abstractNumId w:val="42"/>
  </w:num>
  <w:num w:numId="41" w16cid:durableId="144903053">
    <w:abstractNumId w:val="44"/>
  </w:num>
  <w:num w:numId="42" w16cid:durableId="1681619130">
    <w:abstractNumId w:val="16"/>
  </w:num>
  <w:num w:numId="43" w16cid:durableId="103616407">
    <w:abstractNumId w:val="52"/>
  </w:num>
  <w:num w:numId="44" w16cid:durableId="900167481">
    <w:abstractNumId w:val="12"/>
  </w:num>
  <w:num w:numId="45" w16cid:durableId="982000306">
    <w:abstractNumId w:val="40"/>
  </w:num>
  <w:num w:numId="46" w16cid:durableId="42564419">
    <w:abstractNumId w:val="57"/>
  </w:num>
  <w:num w:numId="47" w16cid:durableId="1690402186">
    <w:abstractNumId w:val="65"/>
  </w:num>
  <w:num w:numId="48" w16cid:durableId="515727541">
    <w:abstractNumId w:val="46"/>
  </w:num>
  <w:num w:numId="49" w16cid:durableId="198125780">
    <w:abstractNumId w:val="19"/>
  </w:num>
  <w:num w:numId="50" w16cid:durableId="1921133855">
    <w:abstractNumId w:val="43"/>
  </w:num>
  <w:num w:numId="51" w16cid:durableId="1292520064">
    <w:abstractNumId w:val="14"/>
  </w:num>
  <w:num w:numId="52" w16cid:durableId="1787307735">
    <w:abstractNumId w:val="47"/>
  </w:num>
  <w:num w:numId="53" w16cid:durableId="877089790">
    <w:abstractNumId w:val="53"/>
  </w:num>
  <w:num w:numId="54" w16cid:durableId="269819322">
    <w:abstractNumId w:val="49"/>
  </w:num>
  <w:num w:numId="55" w16cid:durableId="1070692455">
    <w:abstractNumId w:val="15"/>
  </w:num>
  <w:num w:numId="56" w16cid:durableId="1249314895">
    <w:abstractNumId w:val="22"/>
  </w:num>
  <w:num w:numId="57" w16cid:durableId="395472401">
    <w:abstractNumId w:val="30"/>
  </w:num>
  <w:num w:numId="58" w16cid:durableId="987436880">
    <w:abstractNumId w:val="60"/>
  </w:num>
  <w:num w:numId="59" w16cid:durableId="848520443">
    <w:abstractNumId w:val="37"/>
  </w:num>
  <w:num w:numId="60" w16cid:durableId="848300472">
    <w:abstractNumId w:val="63"/>
  </w:num>
  <w:num w:numId="61" w16cid:durableId="779640553">
    <w:abstractNumId w:val="45"/>
  </w:num>
  <w:num w:numId="62" w16cid:durableId="983509615">
    <w:abstractNumId w:val="25"/>
  </w:num>
  <w:num w:numId="63" w16cid:durableId="2103797512">
    <w:abstractNumId w:val="51"/>
  </w:num>
  <w:num w:numId="64" w16cid:durableId="515926186">
    <w:abstractNumId w:val="39"/>
  </w:num>
  <w:num w:numId="65" w16cid:durableId="968626891">
    <w:abstractNumId w:val="33"/>
  </w:num>
  <w:num w:numId="66" w16cid:durableId="2141485481">
    <w:abstractNumId w:val="54"/>
  </w:num>
  <w:num w:numId="67" w16cid:durableId="1230579362">
    <w:abstractNumId w:val="2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srQwNzUxsLQ0MjFT0lEKTi0uzszPAykwrQUABSMX4SwAAAA="/>
  </w:docVars>
  <w:rsids>
    <w:rsidRoot w:val="00C66184"/>
    <w:rsid w:val="00001A3E"/>
    <w:rsid w:val="000043FC"/>
    <w:rsid w:val="00005256"/>
    <w:rsid w:val="00014DE0"/>
    <w:rsid w:val="000336FA"/>
    <w:rsid w:val="00043B47"/>
    <w:rsid w:val="00046D6B"/>
    <w:rsid w:val="00050090"/>
    <w:rsid w:val="00050594"/>
    <w:rsid w:val="000560C0"/>
    <w:rsid w:val="00064CCD"/>
    <w:rsid w:val="00065742"/>
    <w:rsid w:val="000852A5"/>
    <w:rsid w:val="00093DAE"/>
    <w:rsid w:val="000A1B9C"/>
    <w:rsid w:val="000B3B0D"/>
    <w:rsid w:val="000C27DB"/>
    <w:rsid w:val="000C61ED"/>
    <w:rsid w:val="00101A0A"/>
    <w:rsid w:val="00113DC6"/>
    <w:rsid w:val="00114558"/>
    <w:rsid w:val="001237BA"/>
    <w:rsid w:val="00132ED2"/>
    <w:rsid w:val="00137718"/>
    <w:rsid w:val="00150C28"/>
    <w:rsid w:val="00154A4E"/>
    <w:rsid w:val="00154B17"/>
    <w:rsid w:val="0015606F"/>
    <w:rsid w:val="00157882"/>
    <w:rsid w:val="001657FE"/>
    <w:rsid w:val="001710CE"/>
    <w:rsid w:val="0017198D"/>
    <w:rsid w:val="00176109"/>
    <w:rsid w:val="001770D0"/>
    <w:rsid w:val="00194DFE"/>
    <w:rsid w:val="001970CD"/>
    <w:rsid w:val="001A2DB6"/>
    <w:rsid w:val="001B2655"/>
    <w:rsid w:val="001B4305"/>
    <w:rsid w:val="001B5A9E"/>
    <w:rsid w:val="001C7C96"/>
    <w:rsid w:val="001D3ED6"/>
    <w:rsid w:val="001E7ED9"/>
    <w:rsid w:val="00205500"/>
    <w:rsid w:val="0020618B"/>
    <w:rsid w:val="00211C7A"/>
    <w:rsid w:val="00234E5A"/>
    <w:rsid w:val="00246C04"/>
    <w:rsid w:val="00246D74"/>
    <w:rsid w:val="00262B3C"/>
    <w:rsid w:val="00270580"/>
    <w:rsid w:val="00283444"/>
    <w:rsid w:val="00286B0E"/>
    <w:rsid w:val="00297DE1"/>
    <w:rsid w:val="002A1AA2"/>
    <w:rsid w:val="002A40CE"/>
    <w:rsid w:val="002C0002"/>
    <w:rsid w:val="002C409A"/>
    <w:rsid w:val="002C6962"/>
    <w:rsid w:val="002C7C9F"/>
    <w:rsid w:val="002D0D93"/>
    <w:rsid w:val="002D1723"/>
    <w:rsid w:val="002D24E9"/>
    <w:rsid w:val="002D452D"/>
    <w:rsid w:val="002E0175"/>
    <w:rsid w:val="002E0A80"/>
    <w:rsid w:val="002F278E"/>
    <w:rsid w:val="002F40AE"/>
    <w:rsid w:val="003256D3"/>
    <w:rsid w:val="0033243B"/>
    <w:rsid w:val="00336B2E"/>
    <w:rsid w:val="00343393"/>
    <w:rsid w:val="003525B6"/>
    <w:rsid w:val="00352BE7"/>
    <w:rsid w:val="0035576A"/>
    <w:rsid w:val="00363CDC"/>
    <w:rsid w:val="00365692"/>
    <w:rsid w:val="00373684"/>
    <w:rsid w:val="003940A0"/>
    <w:rsid w:val="003A2E9A"/>
    <w:rsid w:val="003B0566"/>
    <w:rsid w:val="003E4AE5"/>
    <w:rsid w:val="003F1DC4"/>
    <w:rsid w:val="003F6C83"/>
    <w:rsid w:val="00414D16"/>
    <w:rsid w:val="0041725A"/>
    <w:rsid w:val="00423E5E"/>
    <w:rsid w:val="004332D6"/>
    <w:rsid w:val="004403AE"/>
    <w:rsid w:val="00442FF5"/>
    <w:rsid w:val="004510B1"/>
    <w:rsid w:val="0045399C"/>
    <w:rsid w:val="004548BC"/>
    <w:rsid w:val="0045705F"/>
    <w:rsid w:val="004575D0"/>
    <w:rsid w:val="004774B6"/>
    <w:rsid w:val="00485591"/>
    <w:rsid w:val="00485DD4"/>
    <w:rsid w:val="0049228D"/>
    <w:rsid w:val="004B7D73"/>
    <w:rsid w:val="004C53BE"/>
    <w:rsid w:val="004C63A4"/>
    <w:rsid w:val="004C7801"/>
    <w:rsid w:val="004D2DED"/>
    <w:rsid w:val="004E36D2"/>
    <w:rsid w:val="004E6785"/>
    <w:rsid w:val="004F185B"/>
    <w:rsid w:val="004F40C2"/>
    <w:rsid w:val="005075CF"/>
    <w:rsid w:val="00515DF2"/>
    <w:rsid w:val="0052043C"/>
    <w:rsid w:val="00521F9E"/>
    <w:rsid w:val="00536055"/>
    <w:rsid w:val="0054089F"/>
    <w:rsid w:val="00543150"/>
    <w:rsid w:val="0054764A"/>
    <w:rsid w:val="00551C2E"/>
    <w:rsid w:val="00552A0E"/>
    <w:rsid w:val="005567E7"/>
    <w:rsid w:val="00561FD1"/>
    <w:rsid w:val="00567B46"/>
    <w:rsid w:val="00575268"/>
    <w:rsid w:val="00590C6C"/>
    <w:rsid w:val="00593D2D"/>
    <w:rsid w:val="005B0CD6"/>
    <w:rsid w:val="005B6061"/>
    <w:rsid w:val="005C4119"/>
    <w:rsid w:val="005D5458"/>
    <w:rsid w:val="005E7638"/>
    <w:rsid w:val="005E786A"/>
    <w:rsid w:val="005F56F0"/>
    <w:rsid w:val="00610D60"/>
    <w:rsid w:val="00611A3D"/>
    <w:rsid w:val="00624C92"/>
    <w:rsid w:val="00625B4B"/>
    <w:rsid w:val="00645227"/>
    <w:rsid w:val="00660279"/>
    <w:rsid w:val="0066037E"/>
    <w:rsid w:val="006606E5"/>
    <w:rsid w:val="0066603D"/>
    <w:rsid w:val="006749AC"/>
    <w:rsid w:val="00690307"/>
    <w:rsid w:val="006918DC"/>
    <w:rsid w:val="00692E9D"/>
    <w:rsid w:val="006A3CC1"/>
    <w:rsid w:val="006A5A75"/>
    <w:rsid w:val="006B0C14"/>
    <w:rsid w:val="006B0D62"/>
    <w:rsid w:val="006C685E"/>
    <w:rsid w:val="006D0A87"/>
    <w:rsid w:val="006D36B3"/>
    <w:rsid w:val="006D5058"/>
    <w:rsid w:val="006E39E8"/>
    <w:rsid w:val="006F6510"/>
    <w:rsid w:val="007138FD"/>
    <w:rsid w:val="007201AE"/>
    <w:rsid w:val="007224AF"/>
    <w:rsid w:val="007370CA"/>
    <w:rsid w:val="0074004C"/>
    <w:rsid w:val="007414E3"/>
    <w:rsid w:val="00744EC9"/>
    <w:rsid w:val="007478C2"/>
    <w:rsid w:val="00751B55"/>
    <w:rsid w:val="00753DBE"/>
    <w:rsid w:val="0075795F"/>
    <w:rsid w:val="00767834"/>
    <w:rsid w:val="00767C30"/>
    <w:rsid w:val="00771861"/>
    <w:rsid w:val="00777D46"/>
    <w:rsid w:val="00785A33"/>
    <w:rsid w:val="00791FA5"/>
    <w:rsid w:val="00793215"/>
    <w:rsid w:val="007A1CB3"/>
    <w:rsid w:val="007A210F"/>
    <w:rsid w:val="007A400E"/>
    <w:rsid w:val="007B3AC2"/>
    <w:rsid w:val="007B7B43"/>
    <w:rsid w:val="007C10F5"/>
    <w:rsid w:val="007C38C8"/>
    <w:rsid w:val="007C545F"/>
    <w:rsid w:val="007D2070"/>
    <w:rsid w:val="007E7ED1"/>
    <w:rsid w:val="008007B9"/>
    <w:rsid w:val="00801BBF"/>
    <w:rsid w:val="0081154B"/>
    <w:rsid w:val="00815B2B"/>
    <w:rsid w:val="00831027"/>
    <w:rsid w:val="008339EE"/>
    <w:rsid w:val="00840BEA"/>
    <w:rsid w:val="00847CE7"/>
    <w:rsid w:val="00851795"/>
    <w:rsid w:val="00853825"/>
    <w:rsid w:val="0085556D"/>
    <w:rsid w:val="00856148"/>
    <w:rsid w:val="00881C37"/>
    <w:rsid w:val="00887B51"/>
    <w:rsid w:val="00895103"/>
    <w:rsid w:val="008A3B8E"/>
    <w:rsid w:val="008A5DB7"/>
    <w:rsid w:val="008B3004"/>
    <w:rsid w:val="008C58BF"/>
    <w:rsid w:val="008D0387"/>
    <w:rsid w:val="008D0ED1"/>
    <w:rsid w:val="008D6D20"/>
    <w:rsid w:val="008E1730"/>
    <w:rsid w:val="008E2B11"/>
    <w:rsid w:val="008E5451"/>
    <w:rsid w:val="008F16AC"/>
    <w:rsid w:val="008F22CC"/>
    <w:rsid w:val="0090317B"/>
    <w:rsid w:val="00904DDD"/>
    <w:rsid w:val="009123A3"/>
    <w:rsid w:val="009202B0"/>
    <w:rsid w:val="009245E0"/>
    <w:rsid w:val="00926465"/>
    <w:rsid w:val="00930948"/>
    <w:rsid w:val="009324B5"/>
    <w:rsid w:val="00940D3A"/>
    <w:rsid w:val="009558E7"/>
    <w:rsid w:val="009643BB"/>
    <w:rsid w:val="00972D2C"/>
    <w:rsid w:val="00972D81"/>
    <w:rsid w:val="009825D7"/>
    <w:rsid w:val="00984D45"/>
    <w:rsid w:val="00993F56"/>
    <w:rsid w:val="009A2F30"/>
    <w:rsid w:val="009A7D23"/>
    <w:rsid w:val="009B18AC"/>
    <w:rsid w:val="009B3579"/>
    <w:rsid w:val="009D4276"/>
    <w:rsid w:val="009E3456"/>
    <w:rsid w:val="009E5967"/>
    <w:rsid w:val="009F01AB"/>
    <w:rsid w:val="009F1EB7"/>
    <w:rsid w:val="00A0776B"/>
    <w:rsid w:val="00A101A1"/>
    <w:rsid w:val="00A107A2"/>
    <w:rsid w:val="00A139FF"/>
    <w:rsid w:val="00A14F01"/>
    <w:rsid w:val="00A245D1"/>
    <w:rsid w:val="00A31928"/>
    <w:rsid w:val="00A47C9C"/>
    <w:rsid w:val="00A51FDD"/>
    <w:rsid w:val="00A52E17"/>
    <w:rsid w:val="00A64539"/>
    <w:rsid w:val="00A660CB"/>
    <w:rsid w:val="00A76B59"/>
    <w:rsid w:val="00A80BF8"/>
    <w:rsid w:val="00A90662"/>
    <w:rsid w:val="00A93B0A"/>
    <w:rsid w:val="00AB3B1C"/>
    <w:rsid w:val="00AC697A"/>
    <w:rsid w:val="00AD6007"/>
    <w:rsid w:val="00AE09CE"/>
    <w:rsid w:val="00AE6C43"/>
    <w:rsid w:val="00AE7413"/>
    <w:rsid w:val="00AE7D89"/>
    <w:rsid w:val="00AF2876"/>
    <w:rsid w:val="00B20265"/>
    <w:rsid w:val="00B20FCB"/>
    <w:rsid w:val="00B21A5B"/>
    <w:rsid w:val="00B25DAF"/>
    <w:rsid w:val="00B26B6E"/>
    <w:rsid w:val="00B36088"/>
    <w:rsid w:val="00B44A9C"/>
    <w:rsid w:val="00B61B8E"/>
    <w:rsid w:val="00B74B8C"/>
    <w:rsid w:val="00B8329E"/>
    <w:rsid w:val="00B91840"/>
    <w:rsid w:val="00BB1E9A"/>
    <w:rsid w:val="00BB2149"/>
    <w:rsid w:val="00BB51FA"/>
    <w:rsid w:val="00BB5275"/>
    <w:rsid w:val="00BB6323"/>
    <w:rsid w:val="00BD49FA"/>
    <w:rsid w:val="00BD5268"/>
    <w:rsid w:val="00BE10D0"/>
    <w:rsid w:val="00BE6FD9"/>
    <w:rsid w:val="00C03CF2"/>
    <w:rsid w:val="00C078DB"/>
    <w:rsid w:val="00C15E02"/>
    <w:rsid w:val="00C160B3"/>
    <w:rsid w:val="00C2158A"/>
    <w:rsid w:val="00C26BEA"/>
    <w:rsid w:val="00C33468"/>
    <w:rsid w:val="00C33AFF"/>
    <w:rsid w:val="00C3610A"/>
    <w:rsid w:val="00C512B8"/>
    <w:rsid w:val="00C52D44"/>
    <w:rsid w:val="00C56D47"/>
    <w:rsid w:val="00C61677"/>
    <w:rsid w:val="00C66184"/>
    <w:rsid w:val="00C73EB8"/>
    <w:rsid w:val="00C96AC3"/>
    <w:rsid w:val="00CA727B"/>
    <w:rsid w:val="00CB5363"/>
    <w:rsid w:val="00CD0DD7"/>
    <w:rsid w:val="00CD0FAD"/>
    <w:rsid w:val="00CD5524"/>
    <w:rsid w:val="00CE08B8"/>
    <w:rsid w:val="00CE5D7C"/>
    <w:rsid w:val="00CF5046"/>
    <w:rsid w:val="00D003B6"/>
    <w:rsid w:val="00D0361F"/>
    <w:rsid w:val="00D11196"/>
    <w:rsid w:val="00D17DE7"/>
    <w:rsid w:val="00D215FF"/>
    <w:rsid w:val="00D235A0"/>
    <w:rsid w:val="00D338D7"/>
    <w:rsid w:val="00D34305"/>
    <w:rsid w:val="00D40C9B"/>
    <w:rsid w:val="00D40CA3"/>
    <w:rsid w:val="00D50EC1"/>
    <w:rsid w:val="00D53B69"/>
    <w:rsid w:val="00D777C1"/>
    <w:rsid w:val="00D84035"/>
    <w:rsid w:val="00DA2A88"/>
    <w:rsid w:val="00DA6DBC"/>
    <w:rsid w:val="00DA6FC3"/>
    <w:rsid w:val="00DC3AE9"/>
    <w:rsid w:val="00DC44AC"/>
    <w:rsid w:val="00DC7661"/>
    <w:rsid w:val="00DD31F9"/>
    <w:rsid w:val="00DD46F4"/>
    <w:rsid w:val="00DE490B"/>
    <w:rsid w:val="00DE6308"/>
    <w:rsid w:val="00E21412"/>
    <w:rsid w:val="00E223BD"/>
    <w:rsid w:val="00E27134"/>
    <w:rsid w:val="00E30FF1"/>
    <w:rsid w:val="00E3203E"/>
    <w:rsid w:val="00E40C38"/>
    <w:rsid w:val="00E5008F"/>
    <w:rsid w:val="00E5076A"/>
    <w:rsid w:val="00E50B2E"/>
    <w:rsid w:val="00E678C1"/>
    <w:rsid w:val="00E85583"/>
    <w:rsid w:val="00E86543"/>
    <w:rsid w:val="00E90DA8"/>
    <w:rsid w:val="00E97148"/>
    <w:rsid w:val="00EA4013"/>
    <w:rsid w:val="00EA4D0B"/>
    <w:rsid w:val="00EA6E10"/>
    <w:rsid w:val="00EB362D"/>
    <w:rsid w:val="00EC7849"/>
    <w:rsid w:val="00ED0DD0"/>
    <w:rsid w:val="00EF262B"/>
    <w:rsid w:val="00F0457A"/>
    <w:rsid w:val="00F16443"/>
    <w:rsid w:val="00F36A01"/>
    <w:rsid w:val="00F50E79"/>
    <w:rsid w:val="00F55026"/>
    <w:rsid w:val="00F670E1"/>
    <w:rsid w:val="00F77ED1"/>
    <w:rsid w:val="00F80445"/>
    <w:rsid w:val="00F80CC4"/>
    <w:rsid w:val="00F814B0"/>
    <w:rsid w:val="00FA59E9"/>
    <w:rsid w:val="00FB0F21"/>
    <w:rsid w:val="00FC2F32"/>
    <w:rsid w:val="00FE49FC"/>
    <w:rsid w:val="00FE6231"/>
    <w:rsid w:val="00FF3E58"/>
    <w:rsid w:val="00FF576E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01D0A"/>
  <w15:chartTrackingRefBased/>
  <w15:docId w15:val="{2F6D6350-DBC9-4950-BD12-55D851F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E36D2"/>
  </w:style>
  <w:style w:type="paragraph" w:styleId="1">
    <w:name w:val="heading 1"/>
    <w:basedOn w:val="21"/>
    <w:next w:val="a2"/>
    <w:link w:val="10"/>
    <w:uiPriority w:val="9"/>
    <w:qFormat/>
    <w:rsid w:val="00B44A9C"/>
    <w:pPr>
      <w:numPr>
        <w:numId w:val="61"/>
      </w:numPr>
      <w:ind w:left="432"/>
      <w:outlineLvl w:val="0"/>
    </w:pPr>
    <w:rPr>
      <w:rFonts w:ascii="Calibri" w:hAnsi="Calibri"/>
      <w:b/>
      <w:sz w:val="32"/>
    </w:rPr>
  </w:style>
  <w:style w:type="paragraph" w:styleId="21">
    <w:name w:val="heading 2"/>
    <w:basedOn w:val="a2"/>
    <w:next w:val="a2"/>
    <w:link w:val="22"/>
    <w:uiPriority w:val="9"/>
    <w:rsid w:val="00A14F01"/>
    <w:pPr>
      <w:numPr>
        <w:numId w:val="60"/>
      </w:numPr>
      <w:spacing w:line="360" w:lineRule="auto"/>
      <w:outlineLvl w:val="1"/>
    </w:pPr>
  </w:style>
  <w:style w:type="paragraph" w:styleId="31">
    <w:name w:val="heading 3"/>
    <w:basedOn w:val="a2"/>
    <w:next w:val="a2"/>
    <w:link w:val="32"/>
    <w:uiPriority w:val="9"/>
    <w:rsid w:val="008C58BF"/>
    <w:pPr>
      <w:keepNext/>
      <w:keepLines/>
      <w:numPr>
        <w:ilvl w:val="2"/>
        <w:numId w:val="61"/>
      </w:numPr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8C58BF"/>
    <w:pPr>
      <w:keepNext/>
      <w:keepLines/>
      <w:numPr>
        <w:ilvl w:val="3"/>
        <w:numId w:val="61"/>
      </w:numPr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8C58BF"/>
    <w:pPr>
      <w:keepNext/>
      <w:keepLines/>
      <w:numPr>
        <w:ilvl w:val="4"/>
        <w:numId w:val="61"/>
      </w:numPr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C58BF"/>
    <w:pPr>
      <w:keepNext/>
      <w:keepLines/>
      <w:numPr>
        <w:ilvl w:val="5"/>
        <w:numId w:val="61"/>
      </w:numPr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C58BF"/>
    <w:pPr>
      <w:keepNext/>
      <w:keepLines/>
      <w:numPr>
        <w:ilvl w:val="6"/>
        <w:numId w:val="61"/>
      </w:numPr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C58BF"/>
    <w:pPr>
      <w:keepNext/>
      <w:keepLines/>
      <w:numPr>
        <w:ilvl w:val="7"/>
        <w:numId w:val="61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C58BF"/>
    <w:pPr>
      <w:keepNext/>
      <w:keepLines/>
      <w:numPr>
        <w:ilvl w:val="8"/>
        <w:numId w:val="61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44A9C"/>
    <w:rPr>
      <w:rFonts w:ascii="Calibri" w:hAnsi="Calibri"/>
      <w:b/>
      <w:sz w:val="32"/>
    </w:rPr>
  </w:style>
  <w:style w:type="paragraph" w:styleId="a6">
    <w:name w:val="TOC Heading"/>
    <w:basedOn w:val="1"/>
    <w:next w:val="a2"/>
    <w:uiPriority w:val="39"/>
    <w:qFormat/>
    <w:rsid w:val="008C58BF"/>
    <w:pPr>
      <w:outlineLvl w:val="9"/>
    </w:pPr>
  </w:style>
  <w:style w:type="paragraph" w:styleId="11">
    <w:name w:val="toc 1"/>
    <w:basedOn w:val="a2"/>
    <w:next w:val="a2"/>
    <w:autoRedefine/>
    <w:uiPriority w:val="39"/>
    <w:rsid w:val="004E6785"/>
  </w:style>
  <w:style w:type="character" w:styleId="a7">
    <w:name w:val="Hyperlink"/>
    <w:uiPriority w:val="99"/>
    <w:unhideWhenUsed/>
    <w:rsid w:val="004E6785"/>
    <w:rPr>
      <w:rFonts w:ascii="Times New Roman" w:hAnsi="Times New Roman" w:cs="Times New Roman"/>
      <w:color w:val="0563C1"/>
      <w:u w:val="single"/>
    </w:rPr>
  </w:style>
  <w:style w:type="paragraph" w:styleId="a8">
    <w:name w:val="header"/>
    <w:basedOn w:val="a2"/>
    <w:link w:val="a9"/>
    <w:uiPriority w:val="99"/>
    <w:rsid w:val="004E6785"/>
    <w:pPr>
      <w:tabs>
        <w:tab w:val="center" w:pos="4680"/>
        <w:tab w:val="right" w:pos="9360"/>
      </w:tabs>
      <w:ind w:firstLine="0"/>
    </w:pPr>
  </w:style>
  <w:style w:type="character" w:customStyle="1" w:styleId="a9">
    <w:name w:val="Верхний колонтитул Знак"/>
    <w:link w:val="a8"/>
    <w:uiPriority w:val="99"/>
    <w:rsid w:val="004E36D2"/>
  </w:style>
  <w:style w:type="paragraph" w:styleId="aa">
    <w:name w:val="footer"/>
    <w:basedOn w:val="a2"/>
    <w:link w:val="ab"/>
    <w:uiPriority w:val="99"/>
    <w:rsid w:val="004E6785"/>
    <w:pPr>
      <w:tabs>
        <w:tab w:val="center" w:pos="4680"/>
        <w:tab w:val="right" w:pos="9360"/>
      </w:tabs>
      <w:ind w:firstLine="0"/>
    </w:pPr>
  </w:style>
  <w:style w:type="character" w:customStyle="1" w:styleId="ab">
    <w:name w:val="Нижний колонтитул Знак"/>
    <w:link w:val="aa"/>
    <w:uiPriority w:val="99"/>
    <w:rsid w:val="004E36D2"/>
  </w:style>
  <w:style w:type="character" w:customStyle="1" w:styleId="22">
    <w:name w:val="Заголовок 2 Знак"/>
    <w:basedOn w:val="a3"/>
    <w:link w:val="21"/>
    <w:uiPriority w:val="9"/>
    <w:rsid w:val="004E36D2"/>
  </w:style>
  <w:style w:type="paragraph" w:styleId="23">
    <w:name w:val="toc 2"/>
    <w:basedOn w:val="a2"/>
    <w:next w:val="a2"/>
    <w:autoRedefine/>
    <w:uiPriority w:val="39"/>
    <w:rsid w:val="00A76B59"/>
    <w:pPr>
      <w:tabs>
        <w:tab w:val="right" w:leader="dot" w:pos="9350"/>
      </w:tabs>
      <w:ind w:left="720"/>
    </w:pPr>
  </w:style>
  <w:style w:type="character" w:customStyle="1" w:styleId="32">
    <w:name w:val="Заголовок 3 Знак"/>
    <w:basedOn w:val="a3"/>
    <w:link w:val="31"/>
    <w:uiPriority w:val="9"/>
    <w:rsid w:val="004E36D2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ac">
    <w:name w:val="List Paragraph"/>
    <w:basedOn w:val="a2"/>
    <w:uiPriority w:val="34"/>
    <w:qFormat/>
    <w:rsid w:val="004E6785"/>
    <w:pPr>
      <w:ind w:left="720"/>
      <w:contextualSpacing/>
    </w:pPr>
  </w:style>
  <w:style w:type="paragraph" w:styleId="ad">
    <w:name w:val="Title"/>
    <w:basedOn w:val="a2"/>
    <w:next w:val="a2"/>
    <w:link w:val="ae"/>
    <w:uiPriority w:val="10"/>
    <w:qFormat/>
    <w:rsid w:val="008C58BF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e">
    <w:name w:val="Заголовок Знак"/>
    <w:basedOn w:val="a3"/>
    <w:link w:val="ad"/>
    <w:uiPriority w:val="10"/>
    <w:rsid w:val="008C58B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f">
    <w:name w:val="Subtitle"/>
    <w:basedOn w:val="a2"/>
    <w:next w:val="a2"/>
    <w:link w:val="af0"/>
    <w:uiPriority w:val="11"/>
    <w:qFormat/>
    <w:rsid w:val="008C58BF"/>
    <w:pPr>
      <w:numPr>
        <w:ilvl w:val="1"/>
      </w:numPr>
      <w:ind w:firstLine="720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f0">
    <w:name w:val="Подзаголовок Знак"/>
    <w:basedOn w:val="a3"/>
    <w:link w:val="af"/>
    <w:uiPriority w:val="11"/>
    <w:rsid w:val="008C58B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f1">
    <w:name w:val="Текст титульной страницы"/>
    <w:basedOn w:val="a2"/>
    <w:rsid w:val="004E6785"/>
    <w:pPr>
      <w:ind w:firstLine="0"/>
      <w:jc w:val="center"/>
    </w:pPr>
  </w:style>
  <w:style w:type="paragraph" w:customStyle="1" w:styleId="af2">
    <w:name w:val="Автор"/>
    <w:basedOn w:val="a2"/>
    <w:rsid w:val="004E6785"/>
    <w:pPr>
      <w:ind w:firstLine="0"/>
      <w:jc w:val="center"/>
    </w:pPr>
    <w:rPr>
      <w:i/>
      <w:sz w:val="36"/>
      <w:szCs w:val="36"/>
    </w:rPr>
  </w:style>
  <w:style w:type="paragraph" w:styleId="a0">
    <w:name w:val="List Bullet"/>
    <w:basedOn w:val="ac"/>
    <w:uiPriority w:val="99"/>
    <w:rsid w:val="004E6785"/>
    <w:pPr>
      <w:numPr>
        <w:numId w:val="1"/>
      </w:numPr>
      <w:ind w:left="1080" w:hanging="360"/>
    </w:pPr>
  </w:style>
  <w:style w:type="paragraph" w:styleId="af3">
    <w:name w:val="Bibliography"/>
    <w:basedOn w:val="a2"/>
    <w:next w:val="a2"/>
    <w:uiPriority w:val="37"/>
    <w:rsid w:val="004E6785"/>
    <w:pPr>
      <w:ind w:left="540" w:hanging="540"/>
    </w:pPr>
  </w:style>
  <w:style w:type="paragraph" w:styleId="af4">
    <w:name w:val="Balloon Text"/>
    <w:basedOn w:val="a2"/>
    <w:link w:val="af5"/>
    <w:uiPriority w:val="99"/>
    <w:semiHidden/>
    <w:unhideWhenUsed/>
    <w:rsid w:val="004E6785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4E6785"/>
    <w:rPr>
      <w:rFonts w:ascii="Segoe UI" w:hAnsi="Segoe UI" w:cs="Segoe UI"/>
      <w:sz w:val="18"/>
      <w:szCs w:val="18"/>
    </w:rPr>
  </w:style>
  <w:style w:type="character" w:styleId="af6">
    <w:name w:val="Placeholder Text"/>
    <w:basedOn w:val="a3"/>
    <w:uiPriority w:val="99"/>
    <w:semiHidden/>
    <w:rsid w:val="004E6785"/>
    <w:rPr>
      <w:rFonts w:ascii="Times New Roman" w:hAnsi="Times New Roman" w:cs="Times New Roman"/>
      <w:color w:val="808080"/>
    </w:rPr>
  </w:style>
  <w:style w:type="paragraph" w:customStyle="1" w:styleId="af7">
    <w:name w:val="Текст подсказки"/>
    <w:basedOn w:val="a2"/>
    <w:rsid w:val="004E6785"/>
    <w:rPr>
      <w:rFonts w:ascii="Calibri" w:hAnsi="Calibri"/>
      <w:color w:val="0070C0"/>
    </w:rPr>
  </w:style>
  <w:style w:type="paragraph" w:customStyle="1" w:styleId="af8">
    <w:name w:val="Заголовок текста подсказки"/>
    <w:basedOn w:val="af7"/>
    <w:rsid w:val="004E6785"/>
    <w:pPr>
      <w:ind w:firstLine="0"/>
      <w:jc w:val="center"/>
    </w:pPr>
  </w:style>
  <w:style w:type="paragraph" w:styleId="af9">
    <w:name w:val="No Spacing"/>
    <w:link w:val="afa"/>
    <w:uiPriority w:val="1"/>
    <w:qFormat/>
    <w:rsid w:val="008C58BF"/>
  </w:style>
  <w:style w:type="paragraph" w:styleId="33">
    <w:name w:val="toc 3"/>
    <w:basedOn w:val="a2"/>
    <w:next w:val="a2"/>
    <w:autoRedefine/>
    <w:uiPriority w:val="39"/>
    <w:rsid w:val="004E36D2"/>
    <w:pPr>
      <w:tabs>
        <w:tab w:val="right" w:leader="dot" w:pos="9016"/>
      </w:tabs>
      <w:spacing w:after="100"/>
      <w:ind w:left="480"/>
    </w:pPr>
    <w:rPr>
      <w:noProof/>
    </w:rPr>
  </w:style>
  <w:style w:type="character" w:styleId="afb">
    <w:name w:val="Unresolved Mention"/>
    <w:basedOn w:val="a3"/>
    <w:uiPriority w:val="99"/>
    <w:semiHidden/>
    <w:unhideWhenUsed/>
    <w:rsid w:val="004E6785"/>
    <w:rPr>
      <w:rFonts w:ascii="Times New Roman" w:hAnsi="Times New Roman" w:cs="Times New Roman"/>
      <w:color w:val="605E5C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4E6785"/>
    <w:pPr>
      <w:numPr>
        <w:numId w:val="3"/>
      </w:numPr>
    </w:pPr>
  </w:style>
  <w:style w:type="numbering" w:styleId="1ai">
    <w:name w:val="Outline List 1"/>
    <w:basedOn w:val="a5"/>
    <w:uiPriority w:val="99"/>
    <w:semiHidden/>
    <w:unhideWhenUsed/>
    <w:rsid w:val="004E6785"/>
    <w:pPr>
      <w:numPr>
        <w:numId w:val="4"/>
      </w:numPr>
    </w:pPr>
  </w:style>
  <w:style w:type="character" w:customStyle="1" w:styleId="42">
    <w:name w:val="Заголовок 4 Знак"/>
    <w:basedOn w:val="a3"/>
    <w:link w:val="41"/>
    <w:uiPriority w:val="9"/>
    <w:semiHidden/>
    <w:rsid w:val="008C58BF"/>
    <w:rPr>
      <w:rFonts w:asciiTheme="majorHAnsi" w:eastAsiaTheme="majorEastAsia" w:hAnsiTheme="majorHAnsi" w:cstheme="majorBidi"/>
      <w:caps/>
    </w:rPr>
  </w:style>
  <w:style w:type="character" w:customStyle="1" w:styleId="52">
    <w:name w:val="Заголовок 5 Знак"/>
    <w:basedOn w:val="a3"/>
    <w:link w:val="51"/>
    <w:uiPriority w:val="9"/>
    <w:semiHidden/>
    <w:rsid w:val="008C58BF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3"/>
    <w:link w:val="6"/>
    <w:uiPriority w:val="9"/>
    <w:semiHidden/>
    <w:rsid w:val="008C58B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sid w:val="008C58B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8C58B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C58B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4E6785"/>
    <w:pPr>
      <w:numPr>
        <w:numId w:val="5"/>
      </w:numPr>
    </w:pPr>
  </w:style>
  <w:style w:type="paragraph" w:styleId="afc">
    <w:name w:val="Block Text"/>
    <w:basedOn w:val="a2"/>
    <w:uiPriority w:val="99"/>
    <w:semiHidden/>
    <w:unhideWhenUsed/>
    <w:rsid w:val="004E678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afd">
    <w:name w:val="Body Text"/>
    <w:basedOn w:val="a2"/>
    <w:link w:val="afe"/>
    <w:uiPriority w:val="99"/>
    <w:semiHidden/>
    <w:unhideWhenUsed/>
    <w:rsid w:val="004E6785"/>
    <w:pPr>
      <w:spacing w:after="120"/>
    </w:pPr>
  </w:style>
  <w:style w:type="character" w:customStyle="1" w:styleId="afe">
    <w:name w:val="Основной текст Знак"/>
    <w:basedOn w:val="a3"/>
    <w:link w:val="afd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24">
    <w:name w:val="Body Text 2"/>
    <w:basedOn w:val="a2"/>
    <w:link w:val="25"/>
    <w:uiPriority w:val="99"/>
    <w:semiHidden/>
    <w:unhideWhenUsed/>
    <w:rsid w:val="004E6785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34">
    <w:name w:val="Body Text 3"/>
    <w:basedOn w:val="a2"/>
    <w:link w:val="35"/>
    <w:uiPriority w:val="99"/>
    <w:semiHidden/>
    <w:unhideWhenUsed/>
    <w:rsid w:val="004E678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4E6785"/>
    <w:rPr>
      <w:rFonts w:ascii="Times New Roman" w:hAnsi="Times New Roman" w:cs="Times New Roman"/>
      <w:sz w:val="16"/>
      <w:szCs w:val="16"/>
    </w:rPr>
  </w:style>
  <w:style w:type="paragraph" w:styleId="aff">
    <w:name w:val="Body Text First Indent"/>
    <w:basedOn w:val="afd"/>
    <w:link w:val="aff0"/>
    <w:uiPriority w:val="99"/>
    <w:semiHidden/>
    <w:unhideWhenUsed/>
    <w:rsid w:val="004E6785"/>
    <w:pPr>
      <w:spacing w:after="160"/>
      <w:ind w:firstLine="360"/>
    </w:pPr>
  </w:style>
  <w:style w:type="character" w:customStyle="1" w:styleId="aff0">
    <w:name w:val="Красная строка Знак"/>
    <w:basedOn w:val="afe"/>
    <w:link w:val="aff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aff1">
    <w:name w:val="Body Text Indent"/>
    <w:basedOn w:val="a2"/>
    <w:link w:val="aff2"/>
    <w:uiPriority w:val="99"/>
    <w:semiHidden/>
    <w:unhideWhenUsed/>
    <w:rsid w:val="004E6785"/>
    <w:pPr>
      <w:spacing w:after="120"/>
      <w:ind w:left="360"/>
    </w:pPr>
  </w:style>
  <w:style w:type="character" w:customStyle="1" w:styleId="aff2">
    <w:name w:val="Основной текст с отступом Знак"/>
    <w:basedOn w:val="a3"/>
    <w:link w:val="aff1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26">
    <w:name w:val="Body Text First Indent 2"/>
    <w:basedOn w:val="aff1"/>
    <w:link w:val="27"/>
    <w:uiPriority w:val="99"/>
    <w:semiHidden/>
    <w:unhideWhenUsed/>
    <w:rsid w:val="004E6785"/>
    <w:pPr>
      <w:spacing w:after="160"/>
      <w:ind w:firstLine="360"/>
    </w:pPr>
  </w:style>
  <w:style w:type="character" w:customStyle="1" w:styleId="27">
    <w:name w:val="Красная строка 2 Знак"/>
    <w:basedOn w:val="aff2"/>
    <w:link w:val="26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28">
    <w:name w:val="Body Text Indent 2"/>
    <w:basedOn w:val="a2"/>
    <w:link w:val="29"/>
    <w:uiPriority w:val="99"/>
    <w:semiHidden/>
    <w:unhideWhenUsed/>
    <w:rsid w:val="004E6785"/>
    <w:pPr>
      <w:spacing w:after="120" w:line="480" w:lineRule="auto"/>
      <w:ind w:left="360"/>
    </w:pPr>
  </w:style>
  <w:style w:type="character" w:customStyle="1" w:styleId="29">
    <w:name w:val="Основной текст с отступом 2 Знак"/>
    <w:basedOn w:val="a3"/>
    <w:link w:val="28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36">
    <w:name w:val="Body Text Indent 3"/>
    <w:basedOn w:val="a2"/>
    <w:link w:val="37"/>
    <w:uiPriority w:val="99"/>
    <w:semiHidden/>
    <w:unhideWhenUsed/>
    <w:rsid w:val="004E6785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4E6785"/>
    <w:rPr>
      <w:rFonts w:ascii="Times New Roman" w:hAnsi="Times New Roman" w:cs="Times New Roman"/>
      <w:sz w:val="16"/>
      <w:szCs w:val="16"/>
    </w:rPr>
  </w:style>
  <w:style w:type="character" w:styleId="aff3">
    <w:name w:val="Book Title"/>
    <w:basedOn w:val="a3"/>
    <w:uiPriority w:val="33"/>
    <w:qFormat/>
    <w:rsid w:val="008C58BF"/>
    <w:rPr>
      <w:b/>
      <w:bCs/>
      <w:smallCaps/>
      <w:spacing w:val="7"/>
    </w:rPr>
  </w:style>
  <w:style w:type="paragraph" w:styleId="aff4">
    <w:name w:val="caption"/>
    <w:basedOn w:val="a2"/>
    <w:next w:val="a2"/>
    <w:uiPriority w:val="35"/>
    <w:unhideWhenUsed/>
    <w:qFormat/>
    <w:rsid w:val="008C58BF"/>
    <w:rPr>
      <w:b/>
      <w:bCs/>
      <w:smallCaps/>
      <w:color w:val="595959" w:themeColor="text1" w:themeTint="A6"/>
    </w:rPr>
  </w:style>
  <w:style w:type="paragraph" w:styleId="aff5">
    <w:name w:val="Closing"/>
    <w:basedOn w:val="a2"/>
    <w:link w:val="aff6"/>
    <w:uiPriority w:val="99"/>
    <w:semiHidden/>
    <w:unhideWhenUsed/>
    <w:rsid w:val="004E6785"/>
    <w:pPr>
      <w:ind w:left="4320"/>
    </w:pPr>
  </w:style>
  <w:style w:type="character" w:customStyle="1" w:styleId="aff6">
    <w:name w:val="Прощание Знак"/>
    <w:basedOn w:val="a3"/>
    <w:link w:val="aff5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table" w:styleId="aff7">
    <w:name w:val="Colorful Grid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8">
    <w:name w:val="Colorful List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9">
    <w:name w:val="Colorful Shading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a">
    <w:name w:val="annotation reference"/>
    <w:basedOn w:val="a3"/>
    <w:uiPriority w:val="99"/>
    <w:semiHidden/>
    <w:unhideWhenUsed/>
    <w:rsid w:val="004E6785"/>
    <w:rPr>
      <w:rFonts w:ascii="Times New Roman" w:hAnsi="Times New Roman" w:cs="Times New Roman"/>
      <w:sz w:val="16"/>
      <w:szCs w:val="16"/>
    </w:rPr>
  </w:style>
  <w:style w:type="paragraph" w:styleId="affb">
    <w:name w:val="annotation text"/>
    <w:basedOn w:val="a2"/>
    <w:link w:val="affc"/>
    <w:uiPriority w:val="99"/>
    <w:semiHidden/>
    <w:unhideWhenUsed/>
    <w:rsid w:val="004E6785"/>
    <w:rPr>
      <w:sz w:val="20"/>
      <w:szCs w:val="20"/>
    </w:rPr>
  </w:style>
  <w:style w:type="character" w:customStyle="1" w:styleId="affc">
    <w:name w:val="Текст примечания Знак"/>
    <w:basedOn w:val="a3"/>
    <w:link w:val="affb"/>
    <w:uiPriority w:val="99"/>
    <w:semiHidden/>
    <w:rsid w:val="004E6785"/>
    <w:rPr>
      <w:rFonts w:ascii="Times New Roman" w:hAnsi="Times New Roman" w:cs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4E6785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4E6785"/>
    <w:rPr>
      <w:rFonts w:ascii="Times New Roman" w:hAnsi="Times New Roman" w:cs="Times New Roman"/>
      <w:b/>
      <w:bCs/>
    </w:rPr>
  </w:style>
  <w:style w:type="table" w:styleId="afff">
    <w:name w:val="Dark List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0">
    <w:name w:val="Date"/>
    <w:basedOn w:val="a2"/>
    <w:next w:val="a2"/>
    <w:link w:val="afff1"/>
    <w:uiPriority w:val="99"/>
    <w:semiHidden/>
    <w:unhideWhenUsed/>
    <w:rsid w:val="004E6785"/>
  </w:style>
  <w:style w:type="character" w:customStyle="1" w:styleId="afff1">
    <w:name w:val="Дата Знак"/>
    <w:basedOn w:val="a3"/>
    <w:link w:val="afff0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afff2">
    <w:name w:val="Document Map"/>
    <w:basedOn w:val="a2"/>
    <w:link w:val="afff3"/>
    <w:uiPriority w:val="99"/>
    <w:semiHidden/>
    <w:unhideWhenUsed/>
    <w:rsid w:val="004E6785"/>
    <w:rPr>
      <w:rFonts w:ascii="Segoe UI" w:hAnsi="Segoe UI" w:cs="Segoe UI"/>
      <w:sz w:val="16"/>
      <w:szCs w:val="16"/>
    </w:rPr>
  </w:style>
  <w:style w:type="character" w:customStyle="1" w:styleId="afff3">
    <w:name w:val="Схема документа Знак"/>
    <w:basedOn w:val="a3"/>
    <w:link w:val="afff2"/>
    <w:uiPriority w:val="99"/>
    <w:semiHidden/>
    <w:rsid w:val="004E6785"/>
    <w:rPr>
      <w:rFonts w:ascii="Segoe UI" w:hAnsi="Segoe UI" w:cs="Segoe UI"/>
      <w:sz w:val="16"/>
      <w:szCs w:val="16"/>
    </w:rPr>
  </w:style>
  <w:style w:type="paragraph" w:styleId="afff4">
    <w:name w:val="E-mail Signature"/>
    <w:basedOn w:val="a2"/>
    <w:link w:val="afff5"/>
    <w:uiPriority w:val="99"/>
    <w:semiHidden/>
    <w:unhideWhenUsed/>
    <w:rsid w:val="004E6785"/>
  </w:style>
  <w:style w:type="character" w:customStyle="1" w:styleId="afff5">
    <w:name w:val="Электронная подпись Знак"/>
    <w:basedOn w:val="a3"/>
    <w:link w:val="afff4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character" w:styleId="afff6">
    <w:name w:val="Emphasis"/>
    <w:basedOn w:val="a3"/>
    <w:uiPriority w:val="20"/>
    <w:qFormat/>
    <w:rsid w:val="008C58BF"/>
    <w:rPr>
      <w:i/>
      <w:iCs/>
    </w:rPr>
  </w:style>
  <w:style w:type="character" w:styleId="afff7">
    <w:name w:val="endnote reference"/>
    <w:basedOn w:val="a3"/>
    <w:uiPriority w:val="99"/>
    <w:semiHidden/>
    <w:unhideWhenUsed/>
    <w:rsid w:val="004E6785"/>
    <w:rPr>
      <w:rFonts w:ascii="Times New Roman" w:hAnsi="Times New Roman" w:cs="Times New Roman"/>
      <w:vertAlign w:val="superscript"/>
    </w:rPr>
  </w:style>
  <w:style w:type="paragraph" w:styleId="afff8">
    <w:name w:val="endnote text"/>
    <w:basedOn w:val="a2"/>
    <w:link w:val="afff9"/>
    <w:uiPriority w:val="99"/>
    <w:semiHidden/>
    <w:unhideWhenUsed/>
    <w:rsid w:val="004E6785"/>
    <w:rPr>
      <w:sz w:val="20"/>
      <w:szCs w:val="20"/>
    </w:rPr>
  </w:style>
  <w:style w:type="character" w:customStyle="1" w:styleId="afff9">
    <w:name w:val="Текст концевой сноски Знак"/>
    <w:basedOn w:val="a3"/>
    <w:link w:val="afff8"/>
    <w:uiPriority w:val="99"/>
    <w:semiHidden/>
    <w:rsid w:val="004E6785"/>
    <w:rPr>
      <w:rFonts w:ascii="Times New Roman" w:hAnsi="Times New Roman" w:cs="Times New Roman"/>
    </w:rPr>
  </w:style>
  <w:style w:type="paragraph" w:styleId="afffa">
    <w:name w:val="envelope address"/>
    <w:basedOn w:val="a2"/>
    <w:uiPriority w:val="99"/>
    <w:semiHidden/>
    <w:unhideWhenUsed/>
    <w:rsid w:val="004E6785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2a">
    <w:name w:val="envelope return"/>
    <w:basedOn w:val="a2"/>
    <w:uiPriority w:val="99"/>
    <w:semiHidden/>
    <w:unhideWhenUsed/>
    <w:rsid w:val="004E6785"/>
    <w:rPr>
      <w:rFonts w:eastAsiaTheme="majorEastAsia"/>
      <w:sz w:val="20"/>
      <w:szCs w:val="20"/>
    </w:rPr>
  </w:style>
  <w:style w:type="character" w:styleId="afffb">
    <w:name w:val="FollowedHyperlink"/>
    <w:basedOn w:val="a3"/>
    <w:uiPriority w:val="99"/>
    <w:semiHidden/>
    <w:unhideWhenUsed/>
    <w:rsid w:val="004E6785"/>
    <w:rPr>
      <w:rFonts w:ascii="Times New Roman" w:hAnsi="Times New Roman" w:cs="Times New Roman"/>
      <w:color w:val="954F72" w:themeColor="followedHyperlink"/>
      <w:u w:val="single"/>
    </w:rPr>
  </w:style>
  <w:style w:type="character" w:styleId="afffc">
    <w:name w:val="footnote reference"/>
    <w:basedOn w:val="a3"/>
    <w:uiPriority w:val="99"/>
    <w:semiHidden/>
    <w:unhideWhenUsed/>
    <w:rsid w:val="004E6785"/>
    <w:rPr>
      <w:rFonts w:ascii="Times New Roman" w:hAnsi="Times New Roman" w:cs="Times New Roman"/>
      <w:vertAlign w:val="superscript"/>
    </w:rPr>
  </w:style>
  <w:style w:type="paragraph" w:styleId="afffd">
    <w:name w:val="footnote text"/>
    <w:basedOn w:val="a2"/>
    <w:link w:val="afffe"/>
    <w:uiPriority w:val="99"/>
    <w:semiHidden/>
    <w:unhideWhenUsed/>
    <w:rsid w:val="004E6785"/>
    <w:rPr>
      <w:sz w:val="20"/>
      <w:szCs w:val="20"/>
    </w:rPr>
  </w:style>
  <w:style w:type="character" w:customStyle="1" w:styleId="afffe">
    <w:name w:val="Текст сноски Знак"/>
    <w:basedOn w:val="a3"/>
    <w:link w:val="afffd"/>
    <w:uiPriority w:val="99"/>
    <w:semiHidden/>
    <w:rsid w:val="004E6785"/>
    <w:rPr>
      <w:rFonts w:ascii="Times New Roman" w:hAnsi="Times New Roman" w:cs="Times New Roman"/>
    </w:rPr>
  </w:style>
  <w:style w:type="table" w:styleId="-13">
    <w:name w:val="Grid Table 1 Light"/>
    <w:basedOn w:val="a4"/>
    <w:uiPriority w:val="46"/>
    <w:rsid w:val="004E67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4E678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4E678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4E678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4E678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4E678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4E678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4E67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4E678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20">
    <w:name w:val="Grid Table 2 Accent 2"/>
    <w:basedOn w:val="a4"/>
    <w:uiPriority w:val="47"/>
    <w:rsid w:val="004E678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4"/>
    <w:uiPriority w:val="47"/>
    <w:rsid w:val="004E678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4E678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4E678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">
    <w:name w:val="Grid Table 2 Accent 6"/>
    <w:basedOn w:val="a4"/>
    <w:uiPriority w:val="47"/>
    <w:rsid w:val="004E678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4E67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4E67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4E678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4E67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4E67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4E6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4E678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4"/>
    <w:uiPriority w:val="49"/>
    <w:rsid w:val="004E67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4E67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0">
    <w:name w:val="Grid Table 4 Accent 2"/>
    <w:basedOn w:val="a4"/>
    <w:uiPriority w:val="49"/>
    <w:rsid w:val="004E678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4"/>
    <w:uiPriority w:val="49"/>
    <w:rsid w:val="004E67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4E67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4"/>
    <w:uiPriority w:val="49"/>
    <w:rsid w:val="004E6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">
    <w:name w:val="Grid Table 4 Accent 6"/>
    <w:basedOn w:val="a4"/>
    <w:uiPriority w:val="49"/>
    <w:rsid w:val="004E678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0">
    <w:name w:val="Grid Table 5 Dark Accent 2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4E67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20">
    <w:name w:val="Grid Table 6 Colorful Accent 2"/>
    <w:basedOn w:val="a4"/>
    <w:uiPriority w:val="51"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4"/>
    <w:uiPriority w:val="51"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">
    <w:name w:val="Grid Table 6 Colorful Accent 6"/>
    <w:basedOn w:val="a4"/>
    <w:uiPriority w:val="51"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4E67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f">
    <w:name w:val="Hashtag"/>
    <w:basedOn w:val="a3"/>
    <w:uiPriority w:val="99"/>
    <w:semiHidden/>
    <w:unhideWhenUsed/>
    <w:rsid w:val="004E6785"/>
    <w:rPr>
      <w:rFonts w:ascii="Times New Roman" w:hAnsi="Times New Roman" w:cs="Times New Roman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4E6785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E6785"/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4E6785"/>
    <w:rPr>
      <w:rFonts w:ascii="Times New Roman" w:hAnsi="Times New Roman" w:cs="Times New Roman"/>
      <w:i/>
      <w:iCs/>
      <w:sz w:val="24"/>
      <w:szCs w:val="24"/>
    </w:rPr>
  </w:style>
  <w:style w:type="character" w:styleId="HTML2">
    <w:name w:val="HTML Cite"/>
    <w:basedOn w:val="a3"/>
    <w:uiPriority w:val="99"/>
    <w:semiHidden/>
    <w:unhideWhenUsed/>
    <w:rsid w:val="004E6785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E6785"/>
    <w:rPr>
      <w:rFonts w:ascii="Consolas" w:hAnsi="Consolas" w:cs="Times New Roman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4E6785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E6785"/>
    <w:rPr>
      <w:rFonts w:ascii="Consolas" w:hAnsi="Consolas" w:cs="Times New Roman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E6785"/>
    <w:rPr>
      <w:rFonts w:ascii="Consolas" w:hAnsi="Consolas"/>
      <w:sz w:val="20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4E6785"/>
    <w:rPr>
      <w:rFonts w:ascii="Consolas" w:hAnsi="Consolas" w:cs="Times New Roman"/>
    </w:rPr>
  </w:style>
  <w:style w:type="character" w:styleId="HTML8">
    <w:name w:val="HTML Sample"/>
    <w:basedOn w:val="a3"/>
    <w:uiPriority w:val="99"/>
    <w:semiHidden/>
    <w:unhideWhenUsed/>
    <w:rsid w:val="004E6785"/>
    <w:rPr>
      <w:rFonts w:ascii="Consolas" w:hAnsi="Consolas" w:cs="Times New Roman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4E6785"/>
    <w:rPr>
      <w:rFonts w:ascii="Consolas" w:hAnsi="Consolas" w:cs="Times New Roman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4E6785"/>
    <w:rPr>
      <w:rFonts w:ascii="Times New Roman" w:hAnsi="Times New Roman" w:cs="Times New Roman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4E6785"/>
    <w:pPr>
      <w:ind w:left="240" w:hanging="240"/>
    </w:pPr>
  </w:style>
  <w:style w:type="paragraph" w:styleId="2b">
    <w:name w:val="index 2"/>
    <w:basedOn w:val="a2"/>
    <w:next w:val="a2"/>
    <w:autoRedefine/>
    <w:uiPriority w:val="99"/>
    <w:semiHidden/>
    <w:unhideWhenUsed/>
    <w:rsid w:val="004E6785"/>
    <w:pPr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4E6785"/>
    <w:pPr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E6785"/>
    <w:pPr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E6785"/>
    <w:pPr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E6785"/>
    <w:pPr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E6785"/>
    <w:pPr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E6785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E6785"/>
    <w:pPr>
      <w:ind w:left="2160" w:hanging="240"/>
    </w:pPr>
  </w:style>
  <w:style w:type="paragraph" w:styleId="affff0">
    <w:name w:val="index heading"/>
    <w:basedOn w:val="a2"/>
    <w:next w:val="12"/>
    <w:uiPriority w:val="99"/>
    <w:semiHidden/>
    <w:unhideWhenUsed/>
    <w:rsid w:val="004E6785"/>
    <w:rPr>
      <w:rFonts w:eastAsiaTheme="majorEastAsia"/>
      <w:b/>
      <w:bCs/>
    </w:rPr>
  </w:style>
  <w:style w:type="character" w:styleId="affff1">
    <w:name w:val="Intense Emphasis"/>
    <w:basedOn w:val="a3"/>
    <w:uiPriority w:val="21"/>
    <w:qFormat/>
    <w:rsid w:val="008C58BF"/>
    <w:rPr>
      <w:b/>
      <w:bCs/>
      <w:i/>
      <w:iCs/>
    </w:rPr>
  </w:style>
  <w:style w:type="paragraph" w:styleId="affff2">
    <w:name w:val="Intense Quote"/>
    <w:basedOn w:val="a2"/>
    <w:next w:val="a2"/>
    <w:link w:val="affff3"/>
    <w:uiPriority w:val="30"/>
    <w:qFormat/>
    <w:rsid w:val="008C58BF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fff3">
    <w:name w:val="Выделенная цитата Знак"/>
    <w:basedOn w:val="a3"/>
    <w:link w:val="affff2"/>
    <w:uiPriority w:val="30"/>
    <w:rsid w:val="008C58BF"/>
    <w:rPr>
      <w:color w:val="404040" w:themeColor="text1" w:themeTint="BF"/>
      <w:sz w:val="32"/>
      <w:szCs w:val="32"/>
    </w:rPr>
  </w:style>
  <w:style w:type="character" w:styleId="affff4">
    <w:name w:val="Intense Reference"/>
    <w:basedOn w:val="a3"/>
    <w:uiPriority w:val="32"/>
    <w:qFormat/>
    <w:rsid w:val="008C58BF"/>
    <w:rPr>
      <w:b/>
      <w:bCs/>
      <w:caps w:val="0"/>
      <w:smallCaps/>
      <w:color w:val="auto"/>
      <w:spacing w:val="3"/>
      <w:u w:val="single"/>
    </w:rPr>
  </w:style>
  <w:style w:type="table" w:styleId="affff5">
    <w:name w:val="Light Grid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6">
    <w:name w:val="Light List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4E67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8">
    <w:name w:val="line number"/>
    <w:basedOn w:val="a3"/>
    <w:uiPriority w:val="99"/>
    <w:semiHidden/>
    <w:unhideWhenUsed/>
    <w:rsid w:val="004E6785"/>
    <w:rPr>
      <w:rFonts w:ascii="Times New Roman" w:hAnsi="Times New Roman" w:cs="Times New Roman"/>
    </w:rPr>
  </w:style>
  <w:style w:type="paragraph" w:styleId="affff9">
    <w:name w:val="List"/>
    <w:basedOn w:val="a2"/>
    <w:uiPriority w:val="99"/>
    <w:semiHidden/>
    <w:unhideWhenUsed/>
    <w:rsid w:val="004E6785"/>
    <w:pPr>
      <w:ind w:left="360" w:hanging="360"/>
      <w:contextualSpacing/>
    </w:pPr>
  </w:style>
  <w:style w:type="paragraph" w:styleId="2c">
    <w:name w:val="List 2"/>
    <w:basedOn w:val="a2"/>
    <w:uiPriority w:val="99"/>
    <w:semiHidden/>
    <w:unhideWhenUsed/>
    <w:rsid w:val="004E6785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4E6785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E6785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E678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4E6785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E6785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E6785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E6785"/>
    <w:pPr>
      <w:numPr>
        <w:numId w:val="9"/>
      </w:numPr>
      <w:contextualSpacing/>
    </w:pPr>
  </w:style>
  <w:style w:type="paragraph" w:styleId="affffa">
    <w:name w:val="List Continue"/>
    <w:basedOn w:val="a2"/>
    <w:uiPriority w:val="99"/>
    <w:semiHidden/>
    <w:unhideWhenUsed/>
    <w:rsid w:val="004E6785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unhideWhenUsed/>
    <w:rsid w:val="004E6785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4E678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E678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E6785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4E6785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E6785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E6785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E6785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E6785"/>
    <w:pPr>
      <w:numPr>
        <w:numId w:val="14"/>
      </w:numPr>
      <w:contextualSpacing/>
    </w:pPr>
  </w:style>
  <w:style w:type="table" w:styleId="-1a">
    <w:name w:val="List Table 1 Light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21">
    <w:name w:val="List Table 1 Light Accent 2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0">
    <w:name w:val="List Table 1 Light Accent 6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4E67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4E6785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21">
    <w:name w:val="List Table 2 Accent 2"/>
    <w:basedOn w:val="a4"/>
    <w:uiPriority w:val="47"/>
    <w:rsid w:val="004E6785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4"/>
    <w:uiPriority w:val="47"/>
    <w:rsid w:val="004E6785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4E6785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4E6785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0">
    <w:name w:val="List Table 2 Accent 6"/>
    <w:basedOn w:val="a4"/>
    <w:uiPriority w:val="47"/>
    <w:rsid w:val="004E678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4E67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4E678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4E678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4E6785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4E6785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4E678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4E678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4E67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4E67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1">
    <w:name w:val="List Table 4 Accent 2"/>
    <w:basedOn w:val="a4"/>
    <w:uiPriority w:val="49"/>
    <w:rsid w:val="004E678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4"/>
    <w:uiPriority w:val="49"/>
    <w:rsid w:val="004E67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4E67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4E6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0">
    <w:name w:val="List Table 4 Accent 6"/>
    <w:basedOn w:val="a4"/>
    <w:uiPriority w:val="49"/>
    <w:rsid w:val="004E678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4E67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21">
    <w:name w:val="List Table 6 Colorful Accent 2"/>
    <w:basedOn w:val="a4"/>
    <w:uiPriority w:val="51"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4"/>
    <w:uiPriority w:val="51"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0">
    <w:name w:val="List Table 6 Colorful Accent 6"/>
    <w:basedOn w:val="a4"/>
    <w:uiPriority w:val="51"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4E67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4E6785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4E678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4E678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4E6785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4E6785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4E678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macro"/>
    <w:link w:val="affffc"/>
    <w:uiPriority w:val="99"/>
    <w:semiHidden/>
    <w:unhideWhenUsed/>
    <w:rsid w:val="004E67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 w:cs="Consolas"/>
    </w:rPr>
  </w:style>
  <w:style w:type="character" w:customStyle="1" w:styleId="affffc">
    <w:name w:val="Текст макроса Знак"/>
    <w:basedOn w:val="a3"/>
    <w:link w:val="affffb"/>
    <w:uiPriority w:val="99"/>
    <w:semiHidden/>
    <w:rsid w:val="004E6785"/>
    <w:rPr>
      <w:rFonts w:ascii="Consolas" w:hAnsi="Consolas" w:cs="Consolas"/>
    </w:rPr>
  </w:style>
  <w:style w:type="table" w:styleId="13">
    <w:name w:val="Medium Grid 1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d">
    <w:name w:val="Mention"/>
    <w:basedOn w:val="a3"/>
    <w:uiPriority w:val="99"/>
    <w:semiHidden/>
    <w:unhideWhenUsed/>
    <w:rsid w:val="004E6785"/>
    <w:rPr>
      <w:rFonts w:ascii="Times New Roman" w:hAnsi="Times New Roman" w:cs="Times New Roman"/>
      <w:color w:val="2B579A"/>
      <w:shd w:val="clear" w:color="auto" w:fill="E1DFDD"/>
    </w:rPr>
  </w:style>
  <w:style w:type="paragraph" w:styleId="affffe">
    <w:name w:val="Message Header"/>
    <w:basedOn w:val="a2"/>
    <w:link w:val="afffff"/>
    <w:uiPriority w:val="99"/>
    <w:semiHidden/>
    <w:unhideWhenUsed/>
    <w:rsid w:val="004E67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</w:rPr>
  </w:style>
  <w:style w:type="character" w:customStyle="1" w:styleId="afffff">
    <w:name w:val="Шапка Знак"/>
    <w:basedOn w:val="a3"/>
    <w:link w:val="affffe"/>
    <w:uiPriority w:val="99"/>
    <w:semiHidden/>
    <w:rsid w:val="004E6785"/>
    <w:rPr>
      <w:rFonts w:ascii="Times New Roman" w:eastAsiaTheme="majorEastAsia" w:hAnsi="Times New Roman" w:cs="Times New Roman"/>
      <w:sz w:val="24"/>
      <w:szCs w:val="24"/>
      <w:shd w:val="pct20" w:color="auto" w:fill="auto"/>
    </w:rPr>
  </w:style>
  <w:style w:type="paragraph" w:styleId="afffff0">
    <w:name w:val="Normal (Web)"/>
    <w:basedOn w:val="a2"/>
    <w:uiPriority w:val="99"/>
    <w:semiHidden/>
    <w:unhideWhenUsed/>
    <w:rsid w:val="004E6785"/>
  </w:style>
  <w:style w:type="paragraph" w:styleId="afffff1">
    <w:name w:val="Normal Indent"/>
    <w:basedOn w:val="a2"/>
    <w:uiPriority w:val="99"/>
    <w:semiHidden/>
    <w:unhideWhenUsed/>
    <w:rsid w:val="004E6785"/>
    <w:pPr>
      <w:ind w:left="720"/>
    </w:pPr>
  </w:style>
  <w:style w:type="paragraph" w:styleId="afffff2">
    <w:name w:val="Note Heading"/>
    <w:basedOn w:val="a2"/>
    <w:next w:val="a2"/>
    <w:link w:val="afffff3"/>
    <w:uiPriority w:val="99"/>
    <w:semiHidden/>
    <w:unhideWhenUsed/>
    <w:rsid w:val="004E6785"/>
  </w:style>
  <w:style w:type="character" w:customStyle="1" w:styleId="afffff3">
    <w:name w:val="Заголовок записки Знак"/>
    <w:basedOn w:val="a3"/>
    <w:link w:val="afffff2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character" w:styleId="afffff4">
    <w:name w:val="page number"/>
    <w:basedOn w:val="a3"/>
    <w:uiPriority w:val="99"/>
    <w:semiHidden/>
    <w:unhideWhenUsed/>
    <w:rsid w:val="004E6785"/>
    <w:rPr>
      <w:rFonts w:ascii="Times New Roman" w:hAnsi="Times New Roman" w:cs="Times New Roman"/>
    </w:rPr>
  </w:style>
  <w:style w:type="table" w:styleId="16">
    <w:name w:val="Plain Table 1"/>
    <w:basedOn w:val="a4"/>
    <w:uiPriority w:val="41"/>
    <w:rsid w:val="004E67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E67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E67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E67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E67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2"/>
    <w:link w:val="afffff6"/>
    <w:uiPriority w:val="99"/>
    <w:semiHidden/>
    <w:unhideWhenUsed/>
    <w:rsid w:val="004E6785"/>
    <w:rPr>
      <w:rFonts w:ascii="Consolas" w:hAnsi="Consolas" w:cs="Consolas"/>
      <w:sz w:val="21"/>
      <w:szCs w:val="21"/>
    </w:rPr>
  </w:style>
  <w:style w:type="character" w:customStyle="1" w:styleId="afffff6">
    <w:name w:val="Текст Знак"/>
    <w:basedOn w:val="a3"/>
    <w:link w:val="afffff5"/>
    <w:uiPriority w:val="99"/>
    <w:semiHidden/>
    <w:rsid w:val="004E6785"/>
    <w:rPr>
      <w:rFonts w:ascii="Consolas" w:hAnsi="Consolas" w:cs="Consolas"/>
      <w:sz w:val="21"/>
      <w:szCs w:val="21"/>
    </w:rPr>
  </w:style>
  <w:style w:type="paragraph" w:styleId="2f2">
    <w:name w:val="Quote"/>
    <w:basedOn w:val="a2"/>
    <w:next w:val="a2"/>
    <w:link w:val="2f3"/>
    <w:uiPriority w:val="29"/>
    <w:qFormat/>
    <w:rsid w:val="008C58BF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f3">
    <w:name w:val="Цитата 2 Знак"/>
    <w:basedOn w:val="a3"/>
    <w:link w:val="2f2"/>
    <w:uiPriority w:val="29"/>
    <w:rsid w:val="008C58BF"/>
    <w:rPr>
      <w:rFonts w:asciiTheme="majorHAnsi" w:eastAsiaTheme="majorEastAsia" w:hAnsiTheme="majorHAnsi" w:cstheme="majorBidi"/>
      <w:sz w:val="25"/>
      <w:szCs w:val="25"/>
    </w:rPr>
  </w:style>
  <w:style w:type="paragraph" w:styleId="afffff7">
    <w:name w:val="Salutation"/>
    <w:basedOn w:val="a2"/>
    <w:next w:val="a2"/>
    <w:link w:val="afffff8"/>
    <w:uiPriority w:val="99"/>
    <w:semiHidden/>
    <w:unhideWhenUsed/>
    <w:rsid w:val="004E6785"/>
  </w:style>
  <w:style w:type="character" w:customStyle="1" w:styleId="afffff8">
    <w:name w:val="Приветствие Знак"/>
    <w:basedOn w:val="a3"/>
    <w:link w:val="afffff7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afffff9">
    <w:name w:val="Signature"/>
    <w:basedOn w:val="a2"/>
    <w:link w:val="afffffa"/>
    <w:uiPriority w:val="99"/>
    <w:semiHidden/>
    <w:unhideWhenUsed/>
    <w:rsid w:val="004E6785"/>
    <w:pPr>
      <w:ind w:left="4320"/>
    </w:pPr>
  </w:style>
  <w:style w:type="character" w:customStyle="1" w:styleId="afffffa">
    <w:name w:val="Подпись Знак"/>
    <w:basedOn w:val="a3"/>
    <w:link w:val="afffff9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4E6785"/>
    <w:rPr>
      <w:rFonts w:ascii="Times New Roman" w:hAnsi="Times New Roman" w:cs="Times New Roman"/>
      <w:u w:val="dotted"/>
    </w:rPr>
  </w:style>
  <w:style w:type="character" w:styleId="afffffb">
    <w:name w:val="Strong"/>
    <w:basedOn w:val="a3"/>
    <w:uiPriority w:val="22"/>
    <w:qFormat/>
    <w:rsid w:val="008C58BF"/>
    <w:rPr>
      <w:b/>
      <w:bCs/>
    </w:rPr>
  </w:style>
  <w:style w:type="character" w:styleId="afffffc">
    <w:name w:val="Subtle Emphasis"/>
    <w:basedOn w:val="a3"/>
    <w:uiPriority w:val="19"/>
    <w:qFormat/>
    <w:rsid w:val="008C58BF"/>
    <w:rPr>
      <w:i/>
      <w:iCs/>
      <w:color w:val="595959" w:themeColor="text1" w:themeTint="A6"/>
    </w:rPr>
  </w:style>
  <w:style w:type="character" w:styleId="afffffd">
    <w:name w:val="Subtle Reference"/>
    <w:basedOn w:val="a3"/>
    <w:uiPriority w:val="31"/>
    <w:qFormat/>
    <w:rsid w:val="008C58BF"/>
    <w:rPr>
      <w:smallCaps/>
      <w:color w:val="404040" w:themeColor="text1" w:themeTint="BF"/>
      <w:u w:val="single" w:color="7F7F7F" w:themeColor="text1" w:themeTint="80"/>
    </w:rPr>
  </w:style>
  <w:style w:type="table" w:styleId="17">
    <w:name w:val="Table 3D effects 1"/>
    <w:basedOn w:val="a4"/>
    <w:uiPriority w:val="99"/>
    <w:semiHidden/>
    <w:unhideWhenUsed/>
    <w:rsid w:val="004E6785"/>
    <w:pPr>
      <w:spacing w:after="160" w:line="259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3D effects 2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lassic 2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E6785"/>
    <w:pPr>
      <w:spacing w:after="160" w:line="259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E6785"/>
    <w:pPr>
      <w:spacing w:after="160" w:line="259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4"/>
    <w:uiPriority w:val="99"/>
    <w:semiHidden/>
    <w:unhideWhenUsed/>
    <w:rsid w:val="004E6785"/>
    <w:pPr>
      <w:spacing w:after="160" w:line="259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E6785"/>
    <w:pPr>
      <w:spacing w:after="160" w:line="259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E6785"/>
    <w:pPr>
      <w:spacing w:after="160" w:line="259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e">
    <w:name w:val="Table Contemporary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">
    <w:name w:val="Table Elegant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Grid"/>
    <w:basedOn w:val="a4"/>
    <w:uiPriority w:val="39"/>
    <w:rsid w:val="004E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4E6785"/>
    <w:pPr>
      <w:spacing w:after="160" w:line="259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4E6785"/>
    <w:pPr>
      <w:spacing w:after="160"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4E67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4E6785"/>
    <w:pPr>
      <w:spacing w:after="160" w:line="259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2"/>
    <w:next w:val="a2"/>
    <w:uiPriority w:val="99"/>
    <w:semiHidden/>
    <w:unhideWhenUsed/>
    <w:rsid w:val="004E6785"/>
    <w:pPr>
      <w:ind w:left="240" w:hanging="240"/>
    </w:pPr>
  </w:style>
  <w:style w:type="paragraph" w:styleId="affffff3">
    <w:name w:val="table of figures"/>
    <w:basedOn w:val="a2"/>
    <w:next w:val="a2"/>
    <w:uiPriority w:val="99"/>
    <w:semiHidden/>
    <w:unhideWhenUsed/>
    <w:rsid w:val="004E6785"/>
  </w:style>
  <w:style w:type="table" w:styleId="affffff4">
    <w:name w:val="Table Professional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imple 2"/>
    <w:basedOn w:val="a4"/>
    <w:uiPriority w:val="99"/>
    <w:semiHidden/>
    <w:unhideWhenUsed/>
    <w:rsid w:val="004E6785"/>
    <w:pPr>
      <w:spacing w:after="160" w:line="259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ubtle 2"/>
    <w:basedOn w:val="a4"/>
    <w:uiPriority w:val="99"/>
    <w:semiHidden/>
    <w:unhideWhenUsed/>
    <w:rsid w:val="004E6785"/>
    <w:pPr>
      <w:spacing w:after="160" w:line="259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4E6785"/>
    <w:pPr>
      <w:spacing w:after="160" w:line="259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4E6785"/>
    <w:pPr>
      <w:spacing w:after="160" w:line="259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4E6785"/>
    <w:pPr>
      <w:spacing w:after="160" w:line="259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2"/>
    <w:next w:val="a2"/>
    <w:uiPriority w:val="99"/>
    <w:semiHidden/>
    <w:unhideWhenUsed/>
    <w:rsid w:val="004E6785"/>
    <w:pPr>
      <w:spacing w:before="120"/>
    </w:pPr>
    <w:rPr>
      <w:rFonts w:eastAsiaTheme="majorEastAsia"/>
      <w:b/>
      <w:bCs/>
    </w:rPr>
  </w:style>
  <w:style w:type="paragraph" w:styleId="4a">
    <w:name w:val="toc 4"/>
    <w:basedOn w:val="a2"/>
    <w:next w:val="a2"/>
    <w:autoRedefine/>
    <w:uiPriority w:val="39"/>
    <w:semiHidden/>
    <w:rsid w:val="004E6785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rsid w:val="004E6785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rsid w:val="004E6785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rsid w:val="004E6785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rsid w:val="004E6785"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rsid w:val="004E6785"/>
    <w:pPr>
      <w:spacing w:after="100"/>
      <w:ind w:left="1920"/>
    </w:pPr>
  </w:style>
  <w:style w:type="character" w:customStyle="1" w:styleId="afa">
    <w:name w:val="Без интервала Знак"/>
    <w:basedOn w:val="a3"/>
    <w:link w:val="af9"/>
    <w:uiPriority w:val="1"/>
    <w:rsid w:val="0017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11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215845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910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8290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046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41881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061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0778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0879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4192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6480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7915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079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406604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993695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2362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37886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351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5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83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8068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3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2771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4505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086607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2624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3086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2561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560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314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2618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8278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65588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159182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76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207964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7040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0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87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6889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604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4659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2535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3944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7840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563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583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9967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138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590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992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679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877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1077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699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527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759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1826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7008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2843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002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333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9470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4623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8131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2408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7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3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8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593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402536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1622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70846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823594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10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474714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19247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9515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902417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7510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3058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884715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0716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948100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667700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6083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7536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24288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8390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0313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43392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5812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6348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553736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401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108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7073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975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55865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02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6528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538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5430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472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8889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524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0048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18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60318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3075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972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6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8980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0343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628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16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7818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7666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014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2993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7608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2358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741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3439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6338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4941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0524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239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7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78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404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5001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8343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2883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4871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731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278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516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091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3934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2189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7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3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24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8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5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5543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9800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4469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39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4594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5641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525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6730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7437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0119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0705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167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940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09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676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3439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8630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8292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780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365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034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1717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804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1682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539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8308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5611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3504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5823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91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0810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39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560858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9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71739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32088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029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04266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841892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087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13706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8559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1218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2206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2917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22263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788277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6141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961422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141825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431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085200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68605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949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999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86961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596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8390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74280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115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11224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208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89753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75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3604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272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746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520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725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4447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920751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1477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6577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1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902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7380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0894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7011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22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119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3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9089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5727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9699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170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0669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04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495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9787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4290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210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471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5430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146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0789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9076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564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52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2895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8138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788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7605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39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6320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2617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6" Type="http://schemas.openxmlformats.org/officeDocument/2006/relationships/hyperlink" Target="https://sysahelper.gitbook.io/sysahelper/main/telecom/main/vesr_greoveripse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ltexcm.ru/baza-znanij/esr/primer-nastrojki/tunnelirovanie/ipsec/esr-nastrojka-route-based-ipsec-vpn.html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Screens/&#1056;&#1080;&#1089;7-1.png" TargetMode="External"/><Relationship Id="rId17" Type="http://schemas.openxmlformats.org/officeDocument/2006/relationships/hyperlink" Target="https://mcgrp.ru/files/viewer/154409/65" TargetMode="External"/><Relationship Id="rId25" Type="http://schemas.openxmlformats.org/officeDocument/2006/relationships/hyperlink" Target="https://docs.eltex-co.ru/pages/viewpage.action?pageId=55183533" TargetMode="External"/><Relationship Id="rId33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ltexcm.ru/baza-znanij/esr/esr-nastrojka-gre-tunnelej.html" TargetMode="External"/><Relationship Id="rId20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9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ocs.eltex-co.ru/pages/viewpage.action?pageId=431915320" TargetMode="External"/><Relationship Id="rId32" Type="http://schemas.openxmlformats.org/officeDocument/2006/relationships/hyperlink" Target="https://www.juniper.net/documentation/us/en/software/junos/nat/topics/topic-map/nat-security-source-and-source-pool.html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arenda-server.cloud/blog/seti-i-protokoly-chem-polezen-gre-tunnel/" TargetMode="External"/><Relationship Id="rId23" Type="http://schemas.openxmlformats.org/officeDocument/2006/relationships/hyperlink" Target="https://eltexcm.ru/baza-znanij/esr/primer-nastrojki/tunnelirovanie/ipsec/esr-nastrojka-route-based-ipsec-vpn.html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eltexcm.ru/baza-znanij/esr/primer-nastrojki/tunnelirovanie/ipsec/esr-nastrojka-route-based-ipsec-vpn.html" TargetMode="External"/><Relationship Id="rId31" Type="http://schemas.openxmlformats.org/officeDocument/2006/relationships/hyperlink" Target="https://docs.eltex-co.ru/pages/viewpage.action?pageId=5381774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u.wikipedia.org/wiki/GRE_%28%D0%BF%D1%80%D0%BE%D1%82%D0%BE%D0%BA%D0%BE%D0%BB%29" TargetMode="External"/><Relationship Id="rId22" Type="http://schemas.openxmlformats.org/officeDocument/2006/relationships/hyperlink" Target="https://tenea.ru/2024/03/20/%D1%81%D0%BE%D0%B7%D0%B4%D0%B0%D0%BD%D0%B8%D0%B5-%D0%B7%D0%B0%D1%89%D0%B8%D1%89%D0%B5%D0%BD%D0%BD%D0%BE%D0%B3%D0%BE-%D1%81%D0%BE%D0%B5%D0%B4%D0%B8%D0%BD%D0%B5%D0%BD%D0%B8%D1%8F-vesr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t\AppData\Roaming\Microsoft\Templates\&#1057;&#1086;&#1079;&#1076;&#1072;&#1085;&#1080;&#1077;%20&#1085;&#1072;&#1091;&#1095;&#1085;&#1086;-&#1087;&#1086;&#1087;&#1091;&#1083;&#1103;&#1088;&#1085;&#1086;&#1081;%20&#1082;&#1085;&#1080;&#1075;&#108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2025 г.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AA1410-41EF-45CE-9265-AB209AF0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49021-53D8-4E35-8333-DF5883F1E9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513CFB-6426-4A05-BA6D-DC80AA4528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121067BC-F367-420E-B918-C835B9BC77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Создание научно-популярной книги</Template>
  <TotalTime>1</TotalTime>
  <Pages>28</Pages>
  <Words>6787</Words>
  <Characters>38692</Characters>
  <Application>Microsoft Office Word</Application>
  <DocSecurity>0</DocSecurity>
  <Lines>322</Lines>
  <Paragraphs>90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  <vt:variant>
        <vt:lpstr>Title</vt:lpstr>
      </vt:variant>
      <vt:variant>
        <vt:i4>1</vt:i4>
      </vt:variant>
    </vt:vector>
  </HeadingPairs>
  <TitlesOfParts>
    <vt:vector size="19" baseType="lpstr">
      <vt:lpstr>Работа с виртуальным сервисным маршрутизатором vESR Eltex в среде графического симулятора GNS3</vt:lpstr>
      <vt:lpstr>    &lt;/</vt:lpstr>
      <vt:lpstr/>
      <vt:lpstr>    &lt;Введение&gt;</vt:lpstr>
      <vt:lpstr>&lt;Глава 1&gt;. Создание образа виртуального маршрутизатора vESR Eltex для работы в с</vt:lpstr>
      <vt:lpstr>        &lt;Сводка или ключевые выводы главы&gt;</vt:lpstr>
      <vt:lpstr>&lt;Глава 2&gt;. Почему GNS3, а не EVE-NG?</vt:lpstr>
      <vt:lpstr>        &lt;Сводка или ключевые выводы главы&gt;</vt:lpstr>
      <vt:lpstr/>
      <vt:lpstr>&lt;Глава 3&gt;. Базовая настройка виртуального маршрутизаторе  vESR.</vt:lpstr>
      <vt:lpstr>        &lt;Сводка или ключевые выводы главы&gt;</vt:lpstr>
      <vt:lpstr>&lt;Глава 4&gt;. Настройка сервера DHCP в маршрутизаторе vESR.</vt:lpstr>
      <vt:lpstr>        &lt;Сводка или ключевые выводы главы&gt;</vt:lpstr>
      <vt:lpstr>&lt;Глава 5&gt;. Настройка  NAT(SNAT) для доступа в Интернет в виртуальном маршрутизат</vt:lpstr>
      <vt:lpstr>        &lt;Сводка или ключевые выводы главы&gt;</vt:lpstr>
      <vt:lpstr>Глава 6. Настройка  SSH в виртуальном маршрутизаторе vESR.</vt:lpstr>
      <vt:lpstr>        &lt;Сводка или ключевые выводы главы&gt;</vt:lpstr>
      <vt:lpstr>Глава 7. Настройка  NAT(DNAT) для доступа в Интернет в виртуальном маршрутизатор</vt:lpstr>
      <vt:lpstr/>
    </vt:vector>
  </TitlesOfParts>
  <Manager/>
  <Company/>
  <LinksUpToDate>false</LinksUpToDate>
  <CharactersWithSpaces>45389</CharactersWithSpaces>
  <SharedDoc>false</SharedDoc>
  <HLinks>
    <vt:vector size="78" baseType="variant"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_Toc527049585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_Toc527049584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_Toc527049583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_Toc527049582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_Toc527049581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_Toc527049580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_Toc527049579</vt:lpwstr>
      </vt:variant>
      <vt:variant>
        <vt:i4>1769523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_Toc527049578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_Toc527049577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_Toc527049576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_Toc527049575</vt:lpwstr>
      </vt:variant>
      <vt:variant>
        <vt:i4>1769523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_Toc527049574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_Toc527049573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виртуальным сервисным маршрутизатором vESR Eltex в среде графического симулятора GNS3</dc:title>
  <dc:subject/>
  <dc:creator>Ринат Фахрутдинов</dc:creator>
  <cp:keywords/>
  <dc:description/>
  <cp:lastModifiedBy>Ринат Фахрутдинов</cp:lastModifiedBy>
  <cp:revision>2</cp:revision>
  <dcterms:created xsi:type="dcterms:W3CDTF">2025-06-26T09:37:00Z</dcterms:created>
  <dcterms:modified xsi:type="dcterms:W3CDTF">2025-06-26T09:37:00Z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