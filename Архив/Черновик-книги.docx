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200970349" w:displacedByCustomXml="next"/>
    <w:bookmarkEnd w:id="0" w:displacedByCustomXml="next"/>
    <w:bookmarkStart w:id="1" w:name="_Toc201923573" w:displacedByCustomXml="next"/>
    <w:sdt>
      <w:sdtPr>
        <w:id w:val="-1337152808"/>
        <w:docPartObj>
          <w:docPartGallery w:val="Cover Pages"/>
          <w:docPartUnique/>
        </w:docPartObj>
      </w:sdtPr>
      <w:sdtEndPr>
        <w:rPr>
          <w:sz w:val="44"/>
          <w:szCs w:val="44"/>
        </w:rPr>
      </w:sdtEndPr>
      <w:sdtContent>
        <w:p w14:paraId="2D1FE25A" w14:textId="646F4DC2" w:rsidR="001770D0" w:rsidRDefault="001770D0" w:rsidP="00A76B59">
          <w:pPr>
            <w:pStyle w:val="21"/>
            <w:numPr>
              <w:ilvl w:val="0"/>
              <w:numId w:val="0"/>
            </w:num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6432" behindDoc="1" locked="0" layoutInCell="1" allowOverlap="1" wp14:anchorId="3B3B5AF5" wp14:editId="63D0DA2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0" b="0"/>
                    <wp:wrapNone/>
                    <wp:docPr id="193" name="Группа 19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Прямоугольник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Прямоугольник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iCs/>
                                      <w:sz w:val="36"/>
                                      <w:szCs w:val="36"/>
                                    </w:rPr>
                                    <w:alias w:val="Автор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661ABA71" w14:textId="46CD0EDD" w:rsidR="001770D0" w:rsidRDefault="008E0A15">
                                      <w:pPr>
                                        <w:pStyle w:val="af9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iCs/>
                                          <w:sz w:val="36"/>
                                          <w:szCs w:val="36"/>
                                        </w:rPr>
                                        <w:t>Rinat</w:t>
                                      </w:r>
                                    </w:p>
                                  </w:sdtContent>
                                </w:sdt>
                                <w:p w14:paraId="2A6F6D79" w14:textId="20DF9E70" w:rsidR="001770D0" w:rsidRDefault="00000000">
                                  <w:pPr>
                                    <w:pStyle w:val="af9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Организация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A101A1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1770D0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Адрес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1770D0">
                                        <w:rPr>
                                          <w:color w:val="FFFFFF" w:themeColor="background1"/>
                                        </w:rPr>
                                        <w:t>2025 г.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Текстовое поле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color w:val="F2F2F2" w:themeColor="background1" w:themeShade="F2"/>
                                      <w:sz w:val="44"/>
                                      <w:szCs w:val="44"/>
                                    </w:rPr>
                                    <w:alias w:val="Название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75AFD2C5" w14:textId="6319866E" w:rsidR="001770D0" w:rsidRDefault="00611A3D" w:rsidP="001770D0">
                                      <w:pPr>
                                        <w:pStyle w:val="af9"/>
                                        <w:jc w:val="center"/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  <w:t>Работа с виртуальным сервисным маршрутизатором vESR Eltex в среде графического симулятора GNS3</w:t>
                                      </w:r>
                                    </w:p>
                                  </w:sdtContent>
                                </w:sdt>
                                <w:p w14:paraId="72A701D8" w14:textId="77777777" w:rsidR="00A245D1" w:rsidRDefault="00A245D1" w:rsidP="001770D0">
                                  <w:pPr>
                                    <w:pStyle w:val="af9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B3B5AF5" id="Группа 191" o:spid="_x0000_s1026" style="position:absolute;margin-left:0;margin-top:0;width:540.55pt;height:718.4pt;z-index:-251650048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">
                    <v:rect id="Прямоугольник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Прямоугольник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alias w:val="Автор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661ABA71" w14:textId="46CD0EDD" w:rsidR="001770D0" w:rsidRDefault="008E0A15">
                                <w:pPr>
                                  <w:pStyle w:val="af9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Cs/>
                                    <w:sz w:val="36"/>
                                    <w:szCs w:val="36"/>
                                  </w:rPr>
                                  <w:t>Rinat</w:t>
                                </w:r>
                              </w:p>
                            </w:sdtContent>
                          </w:sdt>
                          <w:p w14:paraId="2A6F6D79" w14:textId="20DF9E70" w:rsidR="001770D0" w:rsidRDefault="00000000">
                            <w:pPr>
                              <w:pStyle w:val="af9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Организация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A101A1"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1770D0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Адрес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1770D0">
                                  <w:rPr>
                                    <w:color w:val="FFFFFF" w:themeColor="background1"/>
                                  </w:rPr>
                                  <w:t>2025 г.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Текстовое поле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" fillcolor="#4472c4 [3204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b/>
                                <w:color w:val="F2F2F2" w:themeColor="background1" w:themeShade="F2"/>
                                <w:sz w:val="44"/>
                                <w:szCs w:val="44"/>
                              </w:rPr>
                              <w:alias w:val="Название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75AFD2C5" w14:textId="6319866E" w:rsidR="001770D0" w:rsidRDefault="00611A3D" w:rsidP="001770D0">
                                <w:pPr>
                                  <w:pStyle w:val="af9"/>
                                  <w:jc w:val="center"/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  <w:t>Работа с виртуальным сервисным маршрутизатором vESR Eltex в среде графического симулятора GNS3</w:t>
                                </w:r>
                              </w:p>
                            </w:sdtContent>
                          </w:sdt>
                          <w:p w14:paraId="72A701D8" w14:textId="77777777" w:rsidR="00A245D1" w:rsidRDefault="00A245D1" w:rsidP="001770D0">
                            <w:pPr>
                              <w:pStyle w:val="af9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bookmarkEnd w:id="1"/>
        </w:p>
        <w:p w14:paraId="15FB329C" w14:textId="1D06ECF6" w:rsidR="001770D0" w:rsidRDefault="001770D0" w:rsidP="00A76B59">
          <w:pPr>
            <w:ind w:firstLine="0"/>
            <w:rPr>
              <w:b/>
              <w:sz w:val="44"/>
              <w:szCs w:val="44"/>
            </w:rPr>
          </w:pPr>
          <w:r>
            <w:rPr>
              <w:noProof/>
            </w:rPr>
            <w:drawing>
              <wp:anchor distT="0" distB="0" distL="114300" distR="114300" simplePos="0" relativeHeight="251667456" behindDoc="1" locked="0" layoutInCell="1" allowOverlap="1" wp14:anchorId="76134F1B" wp14:editId="3ABC7158">
                <wp:simplePos x="0" y="0"/>
                <wp:positionH relativeFrom="margin">
                  <wp:posOffset>1028700</wp:posOffset>
                </wp:positionH>
                <wp:positionV relativeFrom="paragraph">
                  <wp:posOffset>3645414</wp:posOffset>
                </wp:positionV>
                <wp:extent cx="4157640" cy="4220965"/>
                <wp:effectExtent l="0" t="0" r="0" b="8255"/>
                <wp:wrapNone/>
                <wp:docPr id="191129679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1296791" name="Рисунок 1911296791"/>
                        <pic:cNvPicPr/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835" cy="4225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sz w:val="44"/>
              <w:szCs w:val="44"/>
            </w:rPr>
            <w:br w:type="page"/>
          </w:r>
        </w:p>
      </w:sdtContent>
    </w:sdt>
    <w:p w14:paraId="1F9EE6AB" w14:textId="77777777" w:rsidR="00A660CB" w:rsidRDefault="00A660CB" w:rsidP="00BB5275">
      <w:pPr>
        <w:pStyle w:val="ad"/>
        <w:rPr>
          <w:sz w:val="44"/>
          <w:szCs w:val="44"/>
        </w:rPr>
      </w:pPr>
    </w:p>
    <w:p w14:paraId="487E8563" w14:textId="77777777" w:rsidR="00A660CB" w:rsidRPr="001770D0" w:rsidRDefault="00A660CB" w:rsidP="00A660CB">
      <w:pPr>
        <w:pStyle w:val="af2"/>
        <w:rPr>
          <w:b/>
          <w:bCs/>
          <w:i w:val="0"/>
          <w:iCs/>
        </w:rPr>
      </w:pPr>
      <w:r w:rsidRPr="001770D0">
        <w:rPr>
          <w:b/>
          <w:bCs/>
          <w:i w:val="0"/>
          <w:iCs/>
        </w:rPr>
        <w:t>Ринат Фахрутдинов</w:t>
      </w:r>
    </w:p>
    <w:p w14:paraId="7A19BD42" w14:textId="77777777" w:rsidR="00A660CB" w:rsidRDefault="00A660CB" w:rsidP="00BB5275">
      <w:pPr>
        <w:pStyle w:val="ad"/>
        <w:rPr>
          <w:sz w:val="44"/>
          <w:szCs w:val="44"/>
        </w:rPr>
      </w:pPr>
    </w:p>
    <w:p w14:paraId="51704BBC" w14:textId="2D679707" w:rsidR="002D0D93" w:rsidRPr="00E86543" w:rsidRDefault="00E86543" w:rsidP="00BB5275">
      <w:pPr>
        <w:pStyle w:val="ad"/>
        <w:rPr>
          <w:sz w:val="44"/>
          <w:szCs w:val="44"/>
        </w:rPr>
      </w:pPr>
      <w:r w:rsidRPr="00E86543">
        <w:rPr>
          <w:sz w:val="44"/>
          <w:szCs w:val="44"/>
        </w:rPr>
        <w:t xml:space="preserve">Работа с виртуальным сервисным маршрутизатором </w:t>
      </w:r>
      <w:r w:rsidR="00423E5E">
        <w:rPr>
          <w:sz w:val="44"/>
          <w:szCs w:val="44"/>
          <w:lang w:val="en-US"/>
        </w:rPr>
        <w:t>v</w:t>
      </w:r>
      <w:r w:rsidRPr="00E86543">
        <w:rPr>
          <w:sz w:val="44"/>
          <w:szCs w:val="44"/>
          <w:lang w:val="en-US"/>
        </w:rPr>
        <w:t>ESR</w:t>
      </w:r>
      <w:r w:rsidRPr="00E86543">
        <w:rPr>
          <w:sz w:val="44"/>
          <w:szCs w:val="44"/>
        </w:rPr>
        <w:t xml:space="preserve"> </w:t>
      </w:r>
      <w:r w:rsidR="00423E5E">
        <w:rPr>
          <w:sz w:val="44"/>
          <w:szCs w:val="44"/>
          <w:lang w:val="en-US"/>
        </w:rPr>
        <w:t>Eltex</w:t>
      </w:r>
      <w:r w:rsidR="00423E5E" w:rsidRPr="00423E5E">
        <w:rPr>
          <w:sz w:val="44"/>
          <w:szCs w:val="44"/>
        </w:rPr>
        <w:t xml:space="preserve"> </w:t>
      </w:r>
      <w:r w:rsidRPr="00E86543">
        <w:rPr>
          <w:sz w:val="44"/>
          <w:szCs w:val="44"/>
        </w:rPr>
        <w:t xml:space="preserve">в среде графического симулятора </w:t>
      </w:r>
      <w:r w:rsidRPr="00E86543">
        <w:rPr>
          <w:sz w:val="44"/>
          <w:szCs w:val="44"/>
          <w:lang w:val="en-US"/>
        </w:rPr>
        <w:t>GNS</w:t>
      </w:r>
      <w:r w:rsidRPr="00E86543">
        <w:rPr>
          <w:sz w:val="44"/>
          <w:szCs w:val="44"/>
        </w:rPr>
        <w:t xml:space="preserve">3 </w:t>
      </w:r>
    </w:p>
    <w:p w14:paraId="473FEEEF" w14:textId="7DD2FD78" w:rsidR="002D0D93" w:rsidRPr="00E86543" w:rsidRDefault="00E86543" w:rsidP="00BB5275">
      <w:pPr>
        <w:pStyle w:val="af"/>
      </w:pPr>
      <w:r>
        <w:t>Учебное руководство для учащихся</w:t>
      </w:r>
    </w:p>
    <w:p w14:paraId="7ABE181E" w14:textId="3517E570" w:rsidR="00887B51" w:rsidRPr="004E6785" w:rsidRDefault="00887B51" w:rsidP="00BB5275">
      <w:pPr>
        <w:pStyle w:val="af8"/>
        <w:rPr>
          <w:lang w:val="ro-RO"/>
        </w:rPr>
      </w:pPr>
    </w:p>
    <w:p w14:paraId="69B03A2C" w14:textId="4CD315EB" w:rsidR="00887B51" w:rsidRPr="004E6785" w:rsidRDefault="00887B51" w:rsidP="00BB5275">
      <w:pPr>
        <w:pStyle w:val="af7"/>
        <w:rPr>
          <w:lang w:val="ro-RO"/>
        </w:rPr>
      </w:pPr>
    </w:p>
    <w:p w14:paraId="0670F1F8" w14:textId="77777777" w:rsidR="00A660CB" w:rsidRDefault="00A660CB" w:rsidP="00BB5275">
      <w:pPr>
        <w:pStyle w:val="af2"/>
      </w:pPr>
    </w:p>
    <w:p w14:paraId="233ACE1E" w14:textId="77777777" w:rsidR="00A660CB" w:rsidRDefault="00A660CB" w:rsidP="00BB5275">
      <w:pPr>
        <w:pStyle w:val="af2"/>
      </w:pPr>
    </w:p>
    <w:p w14:paraId="45F65ACB" w14:textId="77777777" w:rsidR="00A660CB" w:rsidRDefault="00A660CB" w:rsidP="00BB5275">
      <w:pPr>
        <w:pStyle w:val="af2"/>
      </w:pPr>
    </w:p>
    <w:p w14:paraId="5AB02A65" w14:textId="77777777" w:rsidR="00A660CB" w:rsidRDefault="00A660CB" w:rsidP="00BB5275">
      <w:pPr>
        <w:pStyle w:val="af2"/>
      </w:pPr>
    </w:p>
    <w:p w14:paraId="38E66C76" w14:textId="77777777" w:rsidR="00A660CB" w:rsidRDefault="00A660CB" w:rsidP="00BB5275">
      <w:pPr>
        <w:pStyle w:val="af2"/>
      </w:pPr>
    </w:p>
    <w:p w14:paraId="5BABCA36" w14:textId="77777777" w:rsidR="00A660CB" w:rsidRDefault="00A660CB" w:rsidP="00BB5275">
      <w:pPr>
        <w:pStyle w:val="af2"/>
      </w:pPr>
    </w:p>
    <w:p w14:paraId="114FC382" w14:textId="77777777" w:rsidR="00A660CB" w:rsidRDefault="00A660CB" w:rsidP="00BB5275">
      <w:pPr>
        <w:pStyle w:val="af2"/>
      </w:pPr>
    </w:p>
    <w:p w14:paraId="33D0A13D" w14:textId="77777777" w:rsidR="00A660CB" w:rsidRDefault="00A660CB" w:rsidP="00BB5275">
      <w:pPr>
        <w:pStyle w:val="af2"/>
      </w:pPr>
    </w:p>
    <w:p w14:paraId="064D7002" w14:textId="77777777" w:rsidR="00A660CB" w:rsidRDefault="00A660CB" w:rsidP="00BB5275">
      <w:pPr>
        <w:pStyle w:val="af2"/>
      </w:pPr>
    </w:p>
    <w:p w14:paraId="0D0AF864" w14:textId="77777777" w:rsidR="00A660CB" w:rsidRDefault="00A660CB" w:rsidP="00BB5275">
      <w:pPr>
        <w:pStyle w:val="af2"/>
      </w:pPr>
    </w:p>
    <w:p w14:paraId="703C2C3F" w14:textId="77777777" w:rsidR="00A660CB" w:rsidRDefault="00A660CB" w:rsidP="00BB5275">
      <w:pPr>
        <w:pStyle w:val="af2"/>
      </w:pPr>
    </w:p>
    <w:p w14:paraId="22C40AA1" w14:textId="77777777" w:rsidR="00A660CB" w:rsidRDefault="00A660CB" w:rsidP="00BB5275">
      <w:pPr>
        <w:pStyle w:val="af2"/>
      </w:pPr>
    </w:p>
    <w:p w14:paraId="6C187790" w14:textId="77777777" w:rsidR="00A660CB" w:rsidRDefault="00A660CB" w:rsidP="00BB5275">
      <w:pPr>
        <w:pStyle w:val="af2"/>
      </w:pPr>
    </w:p>
    <w:p w14:paraId="5076AF99" w14:textId="77777777" w:rsidR="00A660CB" w:rsidRDefault="00A660CB" w:rsidP="00BB5275">
      <w:pPr>
        <w:pStyle w:val="af2"/>
      </w:pPr>
    </w:p>
    <w:p w14:paraId="26AC4B85" w14:textId="77777777" w:rsidR="00A660CB" w:rsidRDefault="00A660CB" w:rsidP="00BB5275">
      <w:pPr>
        <w:pStyle w:val="af2"/>
      </w:pPr>
    </w:p>
    <w:p w14:paraId="567CFBCB" w14:textId="77777777" w:rsidR="00A660CB" w:rsidRPr="00E86543" w:rsidRDefault="00A660CB" w:rsidP="00BB5275">
      <w:pPr>
        <w:pStyle w:val="af2"/>
      </w:pPr>
    </w:p>
    <w:p w14:paraId="4F17859D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11DA32B1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3793D301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E7A5504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3068A88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A37C1E2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112528F8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5DB4B6B0" w14:textId="1815A344" w:rsidR="00A660CB" w:rsidRDefault="00A660CB" w:rsidP="00A660CB">
      <w:pPr>
        <w:pStyle w:val="af9"/>
        <w:ind w:firstLine="0"/>
        <w:jc w:val="center"/>
        <w:rPr>
          <w:sz w:val="28"/>
          <w:lang w:bidi="ru-RU"/>
        </w:rPr>
      </w:pPr>
      <w:r w:rsidRPr="00A660CB">
        <w:rPr>
          <w:sz w:val="28"/>
          <w:lang w:bidi="ru-RU"/>
        </w:rPr>
        <w:t>Москва</w:t>
      </w:r>
      <w:r w:rsidRPr="00A660CB">
        <w:rPr>
          <w:sz w:val="28"/>
          <w:lang w:val="ro-RO" w:bidi="ru-RU"/>
        </w:rPr>
        <w:t xml:space="preserve"> </w:t>
      </w:r>
    </w:p>
    <w:p w14:paraId="3B51776C" w14:textId="4014169F" w:rsidR="00B61B8E" w:rsidRDefault="00A660CB" w:rsidP="00A660CB">
      <w:pPr>
        <w:pStyle w:val="af9"/>
        <w:ind w:firstLine="0"/>
        <w:jc w:val="center"/>
        <w:rPr>
          <w:sz w:val="28"/>
          <w:lang w:bidi="ru-RU"/>
        </w:rPr>
      </w:pPr>
      <w:r w:rsidRPr="00A660CB">
        <w:rPr>
          <w:sz w:val="28"/>
          <w:lang w:val="ro-RO" w:bidi="ru-RU"/>
        </w:rPr>
        <w:t xml:space="preserve">2025 </w:t>
      </w:r>
      <w:r w:rsidRPr="00A660CB">
        <w:rPr>
          <w:sz w:val="28"/>
          <w:lang w:bidi="ru-RU"/>
        </w:rPr>
        <w:t>г.</w:t>
      </w:r>
    </w:p>
    <w:p w14:paraId="62285E1D" w14:textId="6DE43811" w:rsidR="003F6C83" w:rsidRPr="004E6785" w:rsidRDefault="003F6C83" w:rsidP="00BB5275">
      <w:pPr>
        <w:rPr>
          <w:lang w:val="ro-RO"/>
        </w:rPr>
      </w:pPr>
    </w:p>
    <w:sdt>
      <w:sdtPr>
        <w:rPr>
          <w:rFonts w:asciiTheme="minorHAnsi" w:hAnsiTheme="minorHAnsi"/>
          <w:b w:val="0"/>
          <w:sz w:val="22"/>
        </w:rPr>
        <w:id w:val="-3419713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C9AA4D7" w14:textId="7523F1AF" w:rsidR="00DA6DBC" w:rsidRPr="003E4AE5" w:rsidRDefault="00DA6DBC" w:rsidP="00A14F01">
          <w:pPr>
            <w:pStyle w:val="a6"/>
            <w:numPr>
              <w:ilvl w:val="0"/>
              <w:numId w:val="0"/>
            </w:numPr>
          </w:pPr>
          <w:r w:rsidRPr="003E4AE5">
            <w:t>Оглавление</w:t>
          </w:r>
        </w:p>
        <w:p w14:paraId="534D3F81" w14:textId="32669CF9" w:rsidR="00C3540B" w:rsidRDefault="00DA6DBC">
          <w:pPr>
            <w:pStyle w:val="23"/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923573" w:history="1">
            <w:r w:rsidR="00C3540B">
              <w:rPr>
                <w:noProof/>
                <w:webHidden/>
              </w:rPr>
              <w:tab/>
            </w:r>
            <w:r w:rsidR="00C3540B">
              <w:rPr>
                <w:noProof/>
                <w:webHidden/>
              </w:rPr>
              <w:fldChar w:fldCharType="begin"/>
            </w:r>
            <w:r w:rsidR="00C3540B">
              <w:rPr>
                <w:noProof/>
                <w:webHidden/>
              </w:rPr>
              <w:instrText xml:space="preserve"> PAGEREF _Toc201923573 \h </w:instrText>
            </w:r>
            <w:r w:rsidR="00C3540B">
              <w:rPr>
                <w:noProof/>
                <w:webHidden/>
              </w:rPr>
            </w:r>
            <w:r w:rsidR="00C3540B"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 xml:space="preserve"> </w:t>
            </w:r>
            <w:r w:rsidR="00C3540B">
              <w:rPr>
                <w:noProof/>
                <w:webHidden/>
              </w:rPr>
              <w:fldChar w:fldCharType="end"/>
            </w:r>
          </w:hyperlink>
        </w:p>
        <w:p w14:paraId="558A0EB4" w14:textId="3CE255F4" w:rsidR="00C3540B" w:rsidRDefault="00C3540B">
          <w:pPr>
            <w:pStyle w:val="23"/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74" w:history="1">
            <w:r w:rsidRPr="004B646C">
              <w:rPr>
                <w:rStyle w:val="a7"/>
                <w:rFonts w:ascii="Calibri" w:hAnsi="Calibri"/>
                <w:b/>
                <w:bCs/>
                <w:smallCaps/>
                <w:noProof/>
                <w:spacing w:val="7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2FD3D" w14:textId="2147B640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75" w:history="1">
            <w:r w:rsidRPr="004B646C">
              <w:rPr>
                <w:rStyle w:val="a7"/>
                <w:noProof/>
              </w:rPr>
              <w:t>1. Глава 1. Создание образа виртуального маршрутизатора vESR Eltex для работы в среде виртуализации GNS3.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9CB93" w14:textId="1DEC591D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76" w:history="1">
            <w:r w:rsidRPr="004B646C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E0A15"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6323AC01" w14:textId="605DE76F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77" w:history="1">
            <w:r w:rsidRPr="004B646C">
              <w:rPr>
                <w:rStyle w:val="a7"/>
                <w:noProof/>
              </w:rPr>
              <w:t>2. Глава 2. Почему GNS3, а не EVE-NG?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A87E4" w14:textId="2E92C41C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78" w:history="1">
            <w:r w:rsidRPr="004B646C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E0A15"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5F8C1463" w14:textId="1B8CD797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79" w:history="1">
            <w:r w:rsidRPr="004B646C">
              <w:rPr>
                <w:rStyle w:val="a7"/>
                <w:noProof/>
              </w:rPr>
              <w:t>3. Глава 3. Базовая настройка виртуального маршрутизаторе 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6FCA6" w14:textId="3BE4B3F9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0" w:history="1">
            <w:r w:rsidRPr="004B646C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E0A15"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6D47283F" w14:textId="5898B58D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1" w:history="1">
            <w:r w:rsidRPr="004B646C">
              <w:rPr>
                <w:rStyle w:val="a7"/>
                <w:noProof/>
              </w:rPr>
              <w:t xml:space="preserve">4. </w:t>
            </w:r>
            <w:r w:rsidRPr="004B646C">
              <w:rPr>
                <w:rStyle w:val="a7"/>
                <w:noProof/>
                <w:lang w:bidi="ru-RU"/>
              </w:rPr>
              <w:t xml:space="preserve">Глава 4. </w:t>
            </w:r>
            <w:r w:rsidRPr="004B646C">
              <w:rPr>
                <w:rStyle w:val="a7"/>
                <w:noProof/>
              </w:rPr>
              <w:t xml:space="preserve">Настройка сервера </w:t>
            </w:r>
            <w:r w:rsidRPr="004B646C">
              <w:rPr>
                <w:rStyle w:val="a7"/>
                <w:noProof/>
                <w:lang w:val="en-US"/>
              </w:rPr>
              <w:t>DHCP</w:t>
            </w:r>
            <w:r w:rsidRPr="004B646C">
              <w:rPr>
                <w:rStyle w:val="a7"/>
                <w:noProof/>
              </w:rPr>
              <w:t xml:space="preserve"> в маршрутизаторе </w:t>
            </w:r>
            <w:r w:rsidRPr="004B646C">
              <w:rPr>
                <w:rStyle w:val="a7"/>
                <w:noProof/>
                <w:lang w:val="en-US"/>
              </w:rPr>
              <w:t>vESR</w:t>
            </w:r>
            <w:r w:rsidRPr="004B646C">
              <w:rPr>
                <w:rStyle w:val="a7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FDEB6" w14:textId="5A27E3DF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2" w:history="1">
            <w:r w:rsidRPr="004B646C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E0A15"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14:paraId="706FE69F" w14:textId="73C8572C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3" w:history="1">
            <w:r w:rsidRPr="004B646C">
              <w:rPr>
                <w:rStyle w:val="a7"/>
                <w:noProof/>
              </w:rPr>
              <w:t xml:space="preserve">5. </w:t>
            </w:r>
            <w:r w:rsidRPr="004B646C">
              <w:rPr>
                <w:rStyle w:val="a7"/>
                <w:noProof/>
                <w:lang w:bidi="ru-RU"/>
              </w:rPr>
              <w:t xml:space="preserve">Глава 5. </w:t>
            </w:r>
            <w:r w:rsidRPr="004B646C">
              <w:rPr>
                <w:rStyle w:val="a7"/>
                <w:noProof/>
              </w:rPr>
              <w:t xml:space="preserve">Настройка  </w:t>
            </w:r>
            <w:r w:rsidRPr="004B646C">
              <w:rPr>
                <w:rStyle w:val="a7"/>
                <w:noProof/>
                <w:lang w:val="en-US"/>
              </w:rPr>
              <w:t>NAT</w:t>
            </w:r>
            <w:r w:rsidRPr="004B646C">
              <w:rPr>
                <w:rStyle w:val="a7"/>
                <w:noProof/>
              </w:rPr>
              <w:t>(</w:t>
            </w:r>
            <w:r w:rsidRPr="004B646C">
              <w:rPr>
                <w:rStyle w:val="a7"/>
                <w:noProof/>
                <w:lang w:val="en-US"/>
              </w:rPr>
              <w:t>SNAT</w:t>
            </w:r>
            <w:r w:rsidRPr="004B646C">
              <w:rPr>
                <w:rStyle w:val="a7"/>
                <w:noProof/>
              </w:rPr>
              <w:t xml:space="preserve">) для доступа в Интернет в виртуальном маршрутизаторе </w:t>
            </w:r>
            <w:r w:rsidRPr="004B646C">
              <w:rPr>
                <w:rStyle w:val="a7"/>
                <w:noProof/>
                <w:lang w:val="en-US"/>
              </w:rPr>
              <w:t>vESR</w:t>
            </w:r>
            <w:r w:rsidRPr="004B646C">
              <w:rPr>
                <w:rStyle w:val="a7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F614B" w14:textId="12245761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4" w:history="1">
            <w:r w:rsidRPr="004B646C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E0A15"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6D7433B7" w14:textId="7B7330BE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5" w:history="1">
            <w:r w:rsidRPr="004B646C">
              <w:rPr>
                <w:rStyle w:val="a7"/>
                <w:noProof/>
              </w:rPr>
              <w:t>6. Глава 6. Настройка  SSH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0D989" w14:textId="6905C780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6" w:history="1">
            <w:r w:rsidRPr="004B646C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E0A15"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3BD61F88" w14:textId="6F4BDE1F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7" w:history="1">
            <w:r w:rsidRPr="004B646C">
              <w:rPr>
                <w:rStyle w:val="a7"/>
                <w:noProof/>
              </w:rPr>
              <w:t>7. Глава 7. Настройка  NAT(DNAT) для доступа в Интернет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4782E" w14:textId="12E7EF29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8" w:history="1">
            <w:r w:rsidRPr="004B646C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E0A15">
              <w:rPr>
                <w:webHidden/>
              </w:rPr>
              <w:t>74</w:t>
            </w:r>
            <w:r>
              <w:rPr>
                <w:webHidden/>
              </w:rPr>
              <w:fldChar w:fldCharType="end"/>
            </w:r>
          </w:hyperlink>
        </w:p>
        <w:p w14:paraId="15033309" w14:textId="2309BC3E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9" w:history="1">
            <w:r w:rsidRPr="004B646C">
              <w:rPr>
                <w:rStyle w:val="a7"/>
                <w:noProof/>
              </w:rPr>
              <w:t>8. Глава 8. Настройка  GRE-over-IPSE</w:t>
            </w:r>
            <w:r w:rsidRPr="004B646C">
              <w:rPr>
                <w:rStyle w:val="a7"/>
                <w:noProof/>
              </w:rPr>
              <w:t>C</w:t>
            </w:r>
            <w:r w:rsidRPr="004B646C">
              <w:rPr>
                <w:rStyle w:val="a7"/>
                <w:noProof/>
              </w:rPr>
              <w:t xml:space="preserve"> в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9AE32" w14:textId="3172D705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0" w:history="1">
            <w:r w:rsidRPr="004B646C">
              <w:rPr>
                <w:rStyle w:val="a7"/>
              </w:rPr>
              <w:t>Выводы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E0A15"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722C8A67" w14:textId="76709CB2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1" w:history="1">
            <w:r w:rsidRPr="004B646C">
              <w:rPr>
                <w:rStyle w:val="a7"/>
                <w:noProof/>
              </w:rPr>
              <w:t>9. Глава 9. Настройка нескольких филиалов с на виртуальных маршрутизаторах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6943E" w14:textId="5F4C0A20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2" w:history="1">
            <w:r w:rsidRPr="004B646C">
              <w:rPr>
                <w:rStyle w:val="a7"/>
              </w:rPr>
              <w:t>Выводы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E0A15">
              <w:rPr>
                <w:webHidden/>
              </w:rPr>
              <w:t>109</w:t>
            </w:r>
            <w:r>
              <w:rPr>
                <w:webHidden/>
              </w:rPr>
              <w:fldChar w:fldCharType="end"/>
            </w:r>
          </w:hyperlink>
        </w:p>
        <w:p w14:paraId="2A31EE0F" w14:textId="7B970C57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3" w:history="1">
            <w:r w:rsidRPr="004B646C">
              <w:rPr>
                <w:rStyle w:val="a7"/>
                <w:noProof/>
              </w:rPr>
              <w:t>10. Глава 10. Настройка  динамической ( OSPF) маршрутизации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67FA1" w14:textId="4ECB28B8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4" w:history="1">
            <w:r w:rsidRPr="004B646C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E0A15">
              <w:rPr>
                <w:webHidden/>
              </w:rPr>
              <w:t>110</w:t>
            </w:r>
            <w:r>
              <w:rPr>
                <w:webHidden/>
              </w:rPr>
              <w:fldChar w:fldCharType="end"/>
            </w:r>
          </w:hyperlink>
        </w:p>
        <w:p w14:paraId="3ADB1696" w14:textId="2E8C0559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5" w:history="1">
            <w:r w:rsidRPr="004B646C">
              <w:rPr>
                <w:rStyle w:val="a7"/>
                <w:noProof/>
                <w:lang w:bidi="ru-RU"/>
              </w:rPr>
              <w:t>Эпилог или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E3CD5" w14:textId="78A63CB6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6" w:history="1">
            <w:r w:rsidRPr="004B646C">
              <w:rPr>
                <w:rStyle w:val="a7"/>
                <w:noProof/>
                <w:lang w:bidi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05DAC" w14:textId="2B4EACC8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7" w:history="1">
            <w:r w:rsidRPr="004B646C">
              <w:rPr>
                <w:rStyle w:val="a7"/>
                <w:noProof/>
                <w:lang w:bidi="ru-RU"/>
              </w:rPr>
              <w:t>Благодарности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63BFF" w14:textId="39EC85BD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8" w:history="1">
            <w:r w:rsidRPr="004B646C">
              <w:rPr>
                <w:rStyle w:val="a7"/>
                <w:noProof/>
                <w:lang w:bidi="ru-RU"/>
              </w:rPr>
              <w:t>Об авторе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86C12" w14:textId="68435786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9" w:history="1">
            <w:r w:rsidRPr="004B646C">
              <w:rPr>
                <w:rStyle w:val="a7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2CA0F" w14:textId="1656BE7E" w:rsidR="00DA6DBC" w:rsidRDefault="00DA6DBC">
          <w:r>
            <w:rPr>
              <w:b/>
              <w:bCs/>
            </w:rPr>
            <w:fldChar w:fldCharType="end"/>
          </w:r>
        </w:p>
      </w:sdtContent>
    </w:sdt>
    <w:p w14:paraId="685F02D8" w14:textId="77777777" w:rsidR="005567E7" w:rsidRPr="004E6785" w:rsidRDefault="005567E7" w:rsidP="00BB5275">
      <w:pPr>
        <w:pStyle w:val="11"/>
        <w:tabs>
          <w:tab w:val="right" w:leader="dot" w:pos="9350"/>
        </w:tabs>
        <w:rPr>
          <w:lang w:val="ro-RO"/>
        </w:rPr>
      </w:pPr>
    </w:p>
    <w:p w14:paraId="1FFD1454" w14:textId="77777777" w:rsidR="003F6C83" w:rsidRPr="004E6785" w:rsidRDefault="003F6C83" w:rsidP="00BB5275">
      <w:pPr>
        <w:rPr>
          <w:lang w:val="ro-RO"/>
        </w:rPr>
      </w:pPr>
    </w:p>
    <w:p w14:paraId="4B0197A8" w14:textId="77777777" w:rsidR="00E678C1" w:rsidRPr="004E6785" w:rsidRDefault="00E678C1" w:rsidP="00A14F01">
      <w:pPr>
        <w:pStyle w:val="1"/>
        <w:sectPr w:rsidR="00E678C1" w:rsidRPr="004E6785" w:rsidSect="001770D0">
          <w:headerReference w:type="even" r:id="rId13"/>
          <w:footerReference w:type="even" r:id="rId14"/>
          <w:footerReference w:type="default" r:id="rId15"/>
          <w:pgSz w:w="11906" w:h="16838" w:code="9"/>
          <w:pgMar w:top="1440" w:right="1440" w:bottom="1440" w:left="1440" w:header="720" w:footer="720" w:gutter="0"/>
          <w:pgNumType w:fmt="lowerRoman" w:start="0"/>
          <w:cols w:space="720"/>
          <w:titlePg/>
          <w:docGrid w:linePitch="360"/>
        </w:sectPr>
      </w:pPr>
    </w:p>
    <w:bookmarkStart w:id="2" w:name="_Toc201923574" w:displacedByCustomXml="next"/>
    <w:bookmarkStart w:id="3" w:name="_Toc529756735" w:displacedByCustomXml="next"/>
    <w:bookmarkStart w:id="4" w:name="_Toc529756674" w:displacedByCustomXml="next"/>
    <w:sdt>
      <w:sdtPr>
        <w:id w:val="1256942115"/>
        <w:placeholder>
          <w:docPart w:val="090DB193DCF44ED08801D906962F999A"/>
        </w:placeholder>
        <w:temporary/>
        <w:showingPlcHdr/>
        <w15:appearance w15:val="hidden"/>
      </w:sdtPr>
      <w:sdtContent>
        <w:p w14:paraId="1723EA44" w14:textId="77777777" w:rsidR="008339EE" w:rsidRPr="00660279" w:rsidRDefault="008339EE" w:rsidP="00A14F01">
          <w:pPr>
            <w:pStyle w:val="21"/>
            <w:numPr>
              <w:ilvl w:val="0"/>
              <w:numId w:val="0"/>
            </w:numPr>
          </w:pPr>
          <w:r w:rsidRPr="00B44A9C">
            <w:rPr>
              <w:rStyle w:val="aff3"/>
              <w:rFonts w:ascii="Calibri" w:hAnsi="Calibri"/>
              <w:sz w:val="32"/>
            </w:rPr>
            <w:t>Введение</w:t>
          </w:r>
        </w:p>
      </w:sdtContent>
    </w:sdt>
    <w:bookmarkEnd w:id="2" w:displacedByCustomXml="prev"/>
    <w:bookmarkEnd w:id="3" w:displacedByCustomXml="prev"/>
    <w:bookmarkEnd w:id="4" w:displacedByCustomXml="prev"/>
    <w:p w14:paraId="6535F2CE" w14:textId="77777777" w:rsidR="00E5076A" w:rsidRPr="008717CD" w:rsidRDefault="00E5076A" w:rsidP="00E5076A">
      <w:r w:rsidRPr="008717CD">
        <w:t>Современные сетевые технологии требуют не только теоретических знаний, но и практических навыков работы с оборудованием. Однако доступ к реальным маршрутизаторам и коммутаторам зачастую ограничен, особенно на этапе обучения. Выходом становится использование виртуальных сред, таких как </w:t>
      </w:r>
      <w:r w:rsidRPr="008717CD">
        <w:rPr>
          <w:b/>
          <w:bCs/>
        </w:rPr>
        <w:t>GNS3</w:t>
      </w:r>
      <w:r w:rsidRPr="008717CD">
        <w:t>, которые позволяют моделировать сложные сети на обычном компьютере.</w:t>
      </w:r>
    </w:p>
    <w:p w14:paraId="61B0B747" w14:textId="77777777" w:rsidR="00E5076A" w:rsidRPr="008717CD" w:rsidRDefault="00E5076A" w:rsidP="00E5076A">
      <w:r w:rsidRPr="008717CD">
        <w:t xml:space="preserve">Эта книга посвящена работе </w:t>
      </w:r>
      <w:bookmarkStart w:id="5" w:name="_Hlk200966653"/>
      <w:r w:rsidRPr="008717CD">
        <w:t>с </w:t>
      </w:r>
      <w:r w:rsidRPr="008717CD">
        <w:rPr>
          <w:b/>
          <w:bCs/>
        </w:rPr>
        <w:t xml:space="preserve">виртуальным сервисным маршрутизатором vESR </w:t>
      </w:r>
      <w:bookmarkEnd w:id="5"/>
      <w:r w:rsidRPr="008717CD">
        <w:rPr>
          <w:b/>
          <w:bCs/>
        </w:rPr>
        <w:t>от Eltex</w:t>
      </w:r>
      <w:r w:rsidRPr="008717CD">
        <w:t> — мощным инструментом для изучения сетевых технологий, включая DHCP, NAT, IPSec, OSPF и многое другое. Мы начнем с базовых шагов: установки GNS3, создания образа vESR и его первоначальной настройки. Далее вы освоите ключевые аспекты работы маршрутизатора, от настройки SSH до организации защищённых туннелей GRE-over-IPSec.</w:t>
      </w:r>
    </w:p>
    <w:p w14:paraId="537414F4" w14:textId="77777777" w:rsidR="00E5076A" w:rsidRPr="008717CD" w:rsidRDefault="00E5076A" w:rsidP="00E5076A">
      <w:r w:rsidRPr="008717CD">
        <w:rPr>
          <w:b/>
          <w:bCs/>
        </w:rPr>
        <w:t>Для кого эта книга?</w:t>
      </w:r>
    </w:p>
    <w:p w14:paraId="2754BFA4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Сетевые администраторы</w:t>
      </w:r>
      <w:r w:rsidRPr="008717CD">
        <w:t>, желающие освоить vESR.</w:t>
      </w:r>
    </w:p>
    <w:p w14:paraId="7948B8BD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Студенты и преподаватели</w:t>
      </w:r>
      <w:r w:rsidRPr="008717CD">
        <w:t>, изучающие маршрутизацию и виртуализацию.</w:t>
      </w:r>
    </w:p>
    <w:p w14:paraId="75E41368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Подготовка к сертификациям</w:t>
      </w:r>
      <w:r w:rsidRPr="008717CD">
        <w:t>: лабораторные работы помогут закрепить теорию на практике.</w:t>
      </w:r>
    </w:p>
    <w:p w14:paraId="49C97A96" w14:textId="77777777" w:rsidR="00E5076A" w:rsidRPr="008717CD" w:rsidRDefault="00E5076A" w:rsidP="00E5076A">
      <w:r w:rsidRPr="008717CD">
        <w:rPr>
          <w:b/>
          <w:bCs/>
        </w:rPr>
        <w:t>Структура книги</w:t>
      </w:r>
      <w:r w:rsidRPr="008717CD">
        <w:br/>
        <w:t>Каждая глава содержит:</w:t>
      </w:r>
    </w:p>
    <w:p w14:paraId="5170A56E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Пошаговые инструкции с скриншотами (где это необходимо).</w:t>
      </w:r>
    </w:p>
    <w:p w14:paraId="69875E1A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Примеры конфигураций и их разбор.</w:t>
      </w:r>
    </w:p>
    <w:p w14:paraId="0931EFEE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Советы по диагностике и устранению типовых ошибок.</w:t>
      </w:r>
    </w:p>
    <w:p w14:paraId="5BCE20D3" w14:textId="77777777" w:rsidR="00E5076A" w:rsidRPr="008717CD" w:rsidRDefault="00E5076A" w:rsidP="00E5076A">
      <w:r w:rsidRPr="008717CD">
        <w:rPr>
          <w:b/>
          <w:bCs/>
        </w:rPr>
        <w:t>Что потребуется?</w:t>
      </w:r>
    </w:p>
    <w:p w14:paraId="0DCE34AB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GNS3</w:t>
      </w:r>
      <w:r w:rsidRPr="008717CD">
        <w:t> (желательно версии 2.2.5</w:t>
      </w:r>
      <w:r>
        <w:t>2</w:t>
      </w:r>
      <w:r w:rsidRPr="008717CD">
        <w:t xml:space="preserve"> или новее).</w:t>
      </w:r>
    </w:p>
    <w:p w14:paraId="3AC73AD2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Образ vESR</w:t>
      </w:r>
      <w:r w:rsidRPr="008717CD">
        <w:t> (например, версии 1.18-9 или 1.24).</w:t>
      </w:r>
    </w:p>
    <w:p w14:paraId="082854B2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VMware Workstation</w:t>
      </w:r>
      <w:r w:rsidRPr="008717CD">
        <w:t>.</w:t>
      </w:r>
    </w:p>
    <w:p w14:paraId="0E45F24E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Terminal-клиенты</w:t>
      </w:r>
      <w:r w:rsidRPr="008717CD">
        <w:t> (PuTTY, UltraVNC).</w:t>
      </w:r>
    </w:p>
    <w:p w14:paraId="2C6D524F" w14:textId="77777777" w:rsidR="00E5076A" w:rsidRPr="008717CD" w:rsidRDefault="00E5076A" w:rsidP="00E5076A">
      <w:r w:rsidRPr="008717CD">
        <w:rPr>
          <w:b/>
          <w:bCs/>
        </w:rPr>
        <w:t>Важно!</w:t>
      </w:r>
      <w:r w:rsidRPr="008717CD">
        <w:t> Даже если вы новичок в GNS3 или vESR, книга поможет вам начать — от создания первой виртуальной сети до сложных сценариев маршрутизации. Готовы? Тогда вперёд — к первой главе!</w:t>
      </w:r>
    </w:p>
    <w:p w14:paraId="78FB6E79" w14:textId="77777777" w:rsidR="00E5076A" w:rsidRDefault="00E5076A" w:rsidP="00E5076A"/>
    <w:p w14:paraId="6607567F" w14:textId="1A46E945" w:rsidR="00D53B69" w:rsidRPr="004E6785" w:rsidRDefault="00D53B69" w:rsidP="00E5076A">
      <w:pPr>
        <w:rPr>
          <w:lang w:val="ro-RO"/>
        </w:rPr>
      </w:pPr>
    </w:p>
    <w:p w14:paraId="428E44D7" w14:textId="503A12A2" w:rsidR="00442FF5" w:rsidRPr="004E6785" w:rsidRDefault="00442FF5" w:rsidP="00114558">
      <w:pPr>
        <w:pStyle w:val="ad"/>
        <w:sectPr w:rsidR="00442FF5" w:rsidRPr="004E6785" w:rsidSect="00BB5275">
          <w:pgSz w:w="11906" w:h="16838" w:code="9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6ADB752E" w14:textId="70C9D0AE" w:rsidR="009F1EB7" w:rsidRPr="004E6785" w:rsidRDefault="009F1EB7" w:rsidP="00BB5275">
      <w:pPr>
        <w:pStyle w:val="af7"/>
        <w:rPr>
          <w:lang w:val="ro-RO"/>
        </w:rPr>
      </w:pPr>
    </w:p>
    <w:bookmarkStart w:id="6" w:name="_Ref201001533"/>
    <w:bookmarkStart w:id="7" w:name="_Ref201001584"/>
    <w:bookmarkStart w:id="8" w:name="_Toc201923575"/>
    <w:p w14:paraId="1A6AA558" w14:textId="70B2C7DF" w:rsidR="000336FA" w:rsidRPr="002C0002" w:rsidRDefault="00000000" w:rsidP="002C0002">
      <w:pPr>
        <w:pStyle w:val="1"/>
      </w:pPr>
      <w:sdt>
        <w:sdtPr>
          <w:id w:val="-1599167453"/>
          <w:placeholder>
            <w:docPart w:val="4DBB63DF70514C529ACDB60BCCCCA803"/>
          </w:placeholder>
          <w:temporary/>
          <w:showingPlcHdr/>
          <w15:appearance w15:val="hidden"/>
        </w:sdtPr>
        <w:sdtContent>
          <w:r w:rsidR="007A400E" w:rsidRPr="002C0002">
            <w:rPr>
              <w:rStyle w:val="10"/>
              <w:b/>
            </w:rPr>
            <w:t>Глава 1</w:t>
          </w:r>
        </w:sdtContent>
      </w:sdt>
      <w:r w:rsidR="000336FA" w:rsidRPr="002C0002">
        <w:t xml:space="preserve">. </w:t>
      </w:r>
      <w:r w:rsidR="0085556D" w:rsidRPr="002C0002">
        <w:t xml:space="preserve">Создание образа виртуального маршрутизатора vESR Eltex </w:t>
      </w:r>
      <w:r w:rsidR="00E5076A" w:rsidRPr="002C0002">
        <w:t>для работы в среде виртуализации GNS3.</w:t>
      </w:r>
      <w:bookmarkEnd w:id="6"/>
      <w:bookmarkEnd w:id="7"/>
      <w:bookmarkEnd w:id="8"/>
      <w:r w:rsidR="00E5076A" w:rsidRPr="002C0002">
        <w:t xml:space="preserve"> </w:t>
      </w:r>
    </w:p>
    <w:p w14:paraId="0855F259" w14:textId="2441B542" w:rsidR="000336FA" w:rsidRPr="004E6785" w:rsidRDefault="000336FA" w:rsidP="00BB5275">
      <w:pPr>
        <w:pStyle w:val="af8"/>
        <w:rPr>
          <w:lang w:val="ro-RO"/>
        </w:rPr>
      </w:pPr>
    </w:p>
    <w:p w14:paraId="5A0F65DC" w14:textId="77777777" w:rsidR="0085556D" w:rsidRPr="006850A8" w:rsidRDefault="0085556D" w:rsidP="0085556D">
      <w:r>
        <w:t xml:space="preserve">Установку программы </w:t>
      </w:r>
      <w:r w:rsidRPr="00506E22">
        <w:rPr>
          <w:b/>
          <w:bCs/>
        </w:rPr>
        <w:t>GNS3</w:t>
      </w:r>
      <w:r w:rsidRPr="00506E22">
        <w:t xml:space="preserve"> (Graphical Network Simulator 3), </w:t>
      </w:r>
      <w:r>
        <w:t xml:space="preserve">которая </w:t>
      </w:r>
      <w:r w:rsidRPr="00506E22">
        <w:t xml:space="preserve"> представляет собой мощный программный комплекс для моделирования и тренировки сетевых администраторов</w:t>
      </w:r>
      <w:r>
        <w:t xml:space="preserve"> лучше всего посмотреть и почитать на оригинальном ресурсе </w:t>
      </w:r>
      <w:hyperlink r:id="rId16" w:history="1">
        <w:r w:rsidRPr="003620EB">
          <w:rPr>
            <w:rStyle w:val="a7"/>
          </w:rPr>
          <w:t>https://docs.gns3.com/docs/getting-started/installation/windows/</w:t>
        </w:r>
      </w:hyperlink>
      <w:r w:rsidRPr="00506E22">
        <w:t>.</w:t>
      </w:r>
      <w:r>
        <w:t xml:space="preserve"> </w:t>
      </w:r>
    </w:p>
    <w:p w14:paraId="1BC3A036" w14:textId="77777777" w:rsidR="0085556D" w:rsidRPr="00361AE1" w:rsidRDefault="0085556D" w:rsidP="0085556D">
      <w:r>
        <w:t xml:space="preserve">Загрузить последнюю версию можно по адресу </w:t>
      </w:r>
      <w:hyperlink r:id="rId17" w:history="1">
        <w:r w:rsidRPr="002723DA">
          <w:rPr>
            <w:rStyle w:val="a7"/>
          </w:rPr>
          <w:t>https://github.com/GNS3/gns3-gui/releases</w:t>
        </w:r>
      </w:hyperlink>
      <w:r>
        <w:t xml:space="preserve"> .</w:t>
      </w:r>
    </w:p>
    <w:p w14:paraId="3AE5F1B0" w14:textId="77777777" w:rsidR="0085556D" w:rsidRDefault="0085556D" w:rsidP="0085556D">
      <w:r w:rsidRPr="00361AE1">
        <w:rPr>
          <w:b/>
          <w:bCs/>
        </w:rPr>
        <w:t>В этом докуме</w:t>
      </w:r>
      <w:r>
        <w:rPr>
          <w:b/>
          <w:bCs/>
        </w:rPr>
        <w:t>н</w:t>
      </w:r>
      <w:r w:rsidRPr="00361AE1">
        <w:rPr>
          <w:b/>
          <w:bCs/>
        </w:rPr>
        <w:t>те   описан</w:t>
      </w:r>
      <w:r w:rsidRPr="006B608C">
        <w:rPr>
          <w:b/>
          <w:bCs/>
        </w:rPr>
        <w:t xml:space="preserve"> процесс создания и добавления загрузочного образа для виртуального маршрутизатора </w:t>
      </w:r>
      <w:r w:rsidRPr="006B608C">
        <w:rPr>
          <w:b/>
          <w:bCs/>
          <w:lang w:val="en-US"/>
        </w:rPr>
        <w:t>vESR</w:t>
      </w:r>
      <w:r w:rsidRPr="006B608C">
        <w:rPr>
          <w:b/>
          <w:bCs/>
        </w:rPr>
        <w:t xml:space="preserve"> </w:t>
      </w:r>
      <w:r w:rsidRPr="006B608C">
        <w:rPr>
          <w:b/>
          <w:bCs/>
          <w:lang w:val="en-US"/>
        </w:rPr>
        <w:t>Eltex</w:t>
      </w:r>
      <w:r w:rsidRPr="006B608C">
        <w:rPr>
          <w:b/>
          <w:bCs/>
        </w:rPr>
        <w:t xml:space="preserve"> версии 1.18-9 в программе </w:t>
      </w:r>
      <w:r w:rsidRPr="006B608C">
        <w:rPr>
          <w:b/>
          <w:bCs/>
          <w:lang w:val="en-US"/>
        </w:rPr>
        <w:t>GNS</w:t>
      </w:r>
      <w:r w:rsidRPr="006B608C">
        <w:rPr>
          <w:b/>
          <w:bCs/>
        </w:rPr>
        <w:t xml:space="preserve">3 для новичков впервые знакомящихся с возможностями как симулятора , так и виртуального маршрутизатора </w:t>
      </w:r>
      <w:r w:rsidRPr="006B608C">
        <w:rPr>
          <w:b/>
          <w:bCs/>
          <w:lang w:val="en-US"/>
        </w:rPr>
        <w:t>vesr</w:t>
      </w:r>
      <w:r>
        <w:t>. Версия 1.24 , которая может тоже использоваться в симуляторе устанавливается аналогично.</w:t>
      </w:r>
    </w:p>
    <w:p w14:paraId="2275BE03" w14:textId="77777777" w:rsidR="0085556D" w:rsidRPr="003E3B5F" w:rsidRDefault="0085556D" w:rsidP="0085556D">
      <w:r>
        <w:t xml:space="preserve">Кроме этого понадобится еще и программа </w:t>
      </w:r>
      <w:r>
        <w:rPr>
          <w:lang w:val="en-US"/>
        </w:rPr>
        <w:t>UltraVNS</w:t>
      </w:r>
      <w:r w:rsidRPr="00D62109">
        <w:t xml:space="preserve"> </w:t>
      </w:r>
      <w:r>
        <w:t xml:space="preserve">консольного доступа, взять и настроить можно здесь - </w:t>
      </w:r>
      <w:hyperlink r:id="rId18" w:history="1">
        <w:r w:rsidRPr="002723DA">
          <w:rPr>
            <w:rStyle w:val="a7"/>
          </w:rPr>
          <w:t>https://uvnc.com/docs/ultravnc-server/49-ultravnc-server-configuration.html</w:t>
        </w:r>
      </w:hyperlink>
      <w:r w:rsidRPr="001F4AF0">
        <w:t xml:space="preserve">, </w:t>
      </w:r>
      <w:r>
        <w:t xml:space="preserve">терминальная программа </w:t>
      </w:r>
      <w:r>
        <w:rPr>
          <w:lang w:val="en-US"/>
        </w:rPr>
        <w:t>Putty</w:t>
      </w:r>
      <w:r w:rsidRPr="001F4AF0">
        <w:t xml:space="preserve"> </w:t>
      </w:r>
      <w:r>
        <w:t xml:space="preserve">и </w:t>
      </w:r>
      <w:r w:rsidRPr="001F4AF0">
        <w:rPr>
          <w:b/>
          <w:bCs/>
        </w:rPr>
        <w:t>VMware Workstation</w:t>
      </w:r>
      <w:r w:rsidRPr="001F4AF0">
        <w:t> — </w:t>
      </w:r>
      <w:r w:rsidRPr="001F4AF0">
        <w:rPr>
          <w:b/>
          <w:bCs/>
        </w:rPr>
        <w:t>программное обеспечение виртуализации</w:t>
      </w:r>
      <w:r w:rsidRPr="001F4AF0"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</w:p>
    <w:p w14:paraId="1A074119" w14:textId="5D3D655B" w:rsidR="0085556D" w:rsidRDefault="0085556D" w:rsidP="0085556D">
      <w:r>
        <w:t xml:space="preserve">В процессе установки программы </w:t>
      </w:r>
      <w:r>
        <w:rPr>
          <w:lang w:val="en-US"/>
        </w:rPr>
        <w:t>GNS</w:t>
      </w:r>
      <w:r w:rsidRPr="003E3B5F">
        <w:t>3</w:t>
      </w:r>
      <w:r>
        <w:t xml:space="preserve"> будет предложен выбор установки виртуальной машины </w:t>
      </w:r>
      <w:r>
        <w:rPr>
          <w:lang w:val="en-US"/>
        </w:rPr>
        <w:t>GNS</w:t>
      </w:r>
      <w:r w:rsidRPr="003E3B5F">
        <w:t xml:space="preserve">3, </w:t>
      </w:r>
      <w:r>
        <w:t xml:space="preserve">рекомендуется для скачивания образ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VM</w:t>
      </w:r>
      <w:r>
        <w:t xml:space="preserve">. Установка программы виртуализации </w:t>
      </w:r>
      <w:r>
        <w:rPr>
          <w:lang w:val="en-US"/>
        </w:rPr>
        <w:t>VMWare</w:t>
      </w:r>
      <w:r w:rsidRPr="001A2F3C">
        <w:t xml:space="preserve"> </w:t>
      </w:r>
      <w:r>
        <w:rPr>
          <w:lang w:val="en-US"/>
        </w:rPr>
        <w:t>Workstatoin</w:t>
      </w:r>
      <w:r>
        <w:t xml:space="preserve"> описана, например, по адресу </w:t>
      </w:r>
      <w:r w:rsidRPr="00D43016">
        <w:t>https://ultahost.com/knowledge-base/install-vmware-on-windows/</w:t>
      </w:r>
      <w:r>
        <w:t xml:space="preserve"> . После его установки и старта в дальнейшем этой виртуальной машины для поиска возможных ошибок с сетью нужно проверить настройки этой машины. В частности запустить главное окно программы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Workstation</w:t>
      </w:r>
      <w:r w:rsidRPr="003E3B5F">
        <w:t xml:space="preserve"> </w:t>
      </w:r>
      <w:r>
        <w:rPr>
          <w:lang w:val="en-US"/>
        </w:rPr>
        <w:t>Pro</w:t>
      </w:r>
      <w:r w:rsidRPr="003E3B5F">
        <w:t xml:space="preserve"> </w:t>
      </w:r>
      <w:r>
        <w:t xml:space="preserve">и посмотреть вот на эти экраны и установить доступ виртуальной машины к основному хостовому ПК через </w:t>
      </w:r>
      <w:r w:rsidRPr="003E3B5F">
        <w:t xml:space="preserve"> </w:t>
      </w:r>
      <w:r>
        <w:rPr>
          <w:lang w:val="en-US"/>
        </w:rPr>
        <w:t>NAT</w:t>
      </w:r>
      <w:r>
        <w:t>:</w:t>
      </w:r>
    </w:p>
    <w:p w14:paraId="0DB9D6D9" w14:textId="71325131" w:rsidR="009324B5" w:rsidRDefault="00101A0A" w:rsidP="00A64539">
      <w:pPr>
        <w:keepNext/>
        <w:ind w:firstLine="5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D656A5" wp14:editId="107C3703">
                <wp:simplePos x="0" y="0"/>
                <wp:positionH relativeFrom="column">
                  <wp:posOffset>3886199</wp:posOffset>
                </wp:positionH>
                <wp:positionV relativeFrom="paragraph">
                  <wp:posOffset>796289</wp:posOffset>
                </wp:positionV>
                <wp:extent cx="797865" cy="227459"/>
                <wp:effectExtent l="38100" t="57150" r="21590" b="20320"/>
                <wp:wrapNone/>
                <wp:docPr id="1318629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7865" cy="22745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DD862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306pt;margin-top:62.7pt;width:62.8pt;height:17.9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4D4AA8" wp14:editId="55B3CB3C">
                <wp:simplePos x="0" y="0"/>
                <wp:positionH relativeFrom="column">
                  <wp:posOffset>231494</wp:posOffset>
                </wp:positionH>
                <wp:positionV relativeFrom="paragraph">
                  <wp:posOffset>453389</wp:posOffset>
                </wp:positionV>
                <wp:extent cx="911506" cy="457047"/>
                <wp:effectExtent l="0" t="38100" r="60325" b="19685"/>
                <wp:wrapNone/>
                <wp:docPr id="40362285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1506" cy="457047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BE094" id="Прямая со стрелкой 3" o:spid="_x0000_s1026" type="#_x0000_t32" style="position:absolute;margin-left:18.25pt;margin-top:35.7pt;width:71.75pt;height:3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6648E" wp14:editId="5620CC22">
                <wp:simplePos x="0" y="0"/>
                <wp:positionH relativeFrom="column">
                  <wp:posOffset>228600</wp:posOffset>
                </wp:positionH>
                <wp:positionV relativeFrom="paragraph">
                  <wp:posOffset>230576</wp:posOffset>
                </wp:positionV>
                <wp:extent cx="798653" cy="223295"/>
                <wp:effectExtent l="0" t="57150" r="0" b="24765"/>
                <wp:wrapNone/>
                <wp:docPr id="1907702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8653" cy="22329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F7C63" id="Прямая со стрелкой 3" o:spid="_x0000_s1026" type="#_x0000_t32" style="position:absolute;margin-left:18pt;margin-top:18.15pt;width:62.9pt;height:17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" strokecolor="#c00000" strokeweight="1.75pt">
                <v:stroke endarrow="block" joinstyle="miter"/>
              </v:shape>
            </w:pict>
          </mc:Fallback>
        </mc:AlternateContent>
      </w:r>
      <w:r w:rsidR="00A6453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AFD282" wp14:editId="4F85D40A">
                <wp:simplePos x="0" y="0"/>
                <wp:positionH relativeFrom="column">
                  <wp:posOffset>3088028</wp:posOffset>
                </wp:positionH>
                <wp:positionV relativeFrom="paragraph">
                  <wp:posOffset>230577</wp:posOffset>
                </wp:positionV>
                <wp:extent cx="1598271" cy="334943"/>
                <wp:effectExtent l="38100" t="0" r="21590" b="84455"/>
                <wp:wrapNone/>
                <wp:docPr id="124416291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8271" cy="334943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8622C" id="Прямая со стрелкой 3" o:spid="_x0000_s1026" type="#_x0000_t32" style="position:absolute;margin-left:243.15pt;margin-top:18.15pt;width:125.85pt;height:26.3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" strokecolor="#c00000" strokeweight="1.75pt">
                <v:stroke endarrow="block" joinstyle="miter"/>
              </v:shape>
            </w:pict>
          </mc:Fallback>
        </mc:AlternateContent>
      </w:r>
      <w:r w:rsidR="0085556D" w:rsidRPr="003E3B5F">
        <w:rPr>
          <w:noProof/>
        </w:rPr>
        <w:drawing>
          <wp:inline distT="0" distB="0" distL="0" distR="0" wp14:anchorId="21425029" wp14:editId="4C69976D">
            <wp:extent cx="4356000" cy="2750259"/>
            <wp:effectExtent l="0" t="0" r="6985" b="0"/>
            <wp:docPr id="92227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4720" name="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-27" r="-27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24EA" w14:textId="5179FB32" w:rsidR="0085556D" w:rsidRDefault="009324B5" w:rsidP="009324B5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801BBF">
        <w:t>. Из</w:t>
      </w:r>
      <w:r w:rsidR="00DE6308">
        <w:t>о</w:t>
      </w:r>
      <w:r w:rsidR="00801BBF">
        <w:t xml:space="preserve">бражение главного экрана программы </w:t>
      </w:r>
      <w:r w:rsidR="00536055" w:rsidRPr="00536055">
        <w:t>VMware Workstation — программное обеспечение виртуализации, предназначенное для компьютеров x86-64 операционных систем Microsoft Windows и Linux. </w:t>
      </w:r>
    </w:p>
    <w:p w14:paraId="2EA099C0" w14:textId="77777777" w:rsidR="00AE7D89" w:rsidRPr="00AE7D89" w:rsidRDefault="00AE7D89" w:rsidP="0085556D"/>
    <w:p w14:paraId="5A3A103C" w14:textId="77777777" w:rsidR="00AE7D89" w:rsidRDefault="00AE7D89" w:rsidP="0085556D"/>
    <w:p w14:paraId="4AF520D3" w14:textId="77777777" w:rsidR="00A90662" w:rsidRDefault="0085556D" w:rsidP="00A90662">
      <w:pPr>
        <w:keepNext/>
      </w:pPr>
      <w:r w:rsidRPr="00DD046A">
        <w:rPr>
          <w:noProof/>
        </w:rPr>
        <w:drawing>
          <wp:inline distT="0" distB="0" distL="0" distR="0" wp14:anchorId="0240925D" wp14:editId="650048C6">
            <wp:extent cx="4356000" cy="2501131"/>
            <wp:effectExtent l="0" t="0" r="6985" b="0"/>
            <wp:docPr id="5948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673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5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B2E" w14:textId="1BA26D0B" w:rsidR="0085556D" w:rsidRDefault="00A90662" w:rsidP="00A90662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2</w:t>
      </w:r>
      <w:r w:rsidR="00FE53EF">
        <w:fldChar w:fldCharType="end"/>
      </w:r>
      <w:r>
        <w:t xml:space="preserve"> </w:t>
      </w:r>
      <w:r w:rsidR="00AE7D89">
        <w:t xml:space="preserve"> </w:t>
      </w:r>
      <w:r w:rsidR="0085556D">
        <w:t xml:space="preserve">Выбор режима сети – </w:t>
      </w:r>
      <w:r w:rsidR="0085556D">
        <w:rPr>
          <w:lang w:val="en-US"/>
        </w:rPr>
        <w:t>NAT</w:t>
      </w:r>
      <w:r w:rsidR="0085556D" w:rsidRPr="00DD046A">
        <w:t xml:space="preserve"> </w:t>
      </w:r>
      <w:r w:rsidR="0085556D">
        <w:t xml:space="preserve">при подключении виртуальной машины </w:t>
      </w:r>
      <w:r w:rsidR="0085556D">
        <w:rPr>
          <w:lang w:val="en-US"/>
        </w:rPr>
        <w:t>GNS</w:t>
      </w:r>
      <w:r w:rsidR="0085556D" w:rsidRPr="00DD046A">
        <w:t xml:space="preserve">3 </w:t>
      </w:r>
      <w:r w:rsidR="0085556D">
        <w:t xml:space="preserve">в программе </w:t>
      </w:r>
      <w:r w:rsidR="0085556D">
        <w:rPr>
          <w:lang w:val="en-US"/>
        </w:rPr>
        <w:t>VMware</w:t>
      </w:r>
      <w:r w:rsidR="0085556D" w:rsidRPr="00DD046A">
        <w:t xml:space="preserve"> </w:t>
      </w:r>
      <w:r w:rsidR="0085556D">
        <w:rPr>
          <w:lang w:val="en-US"/>
        </w:rPr>
        <w:t>Workstation</w:t>
      </w:r>
      <w:r w:rsidR="0085556D" w:rsidRPr="00DD046A">
        <w:t xml:space="preserve"> </w:t>
      </w:r>
      <w:r w:rsidR="0085556D">
        <w:rPr>
          <w:lang w:val="en-US"/>
        </w:rPr>
        <w:t>Pro</w:t>
      </w:r>
      <w:r w:rsidR="0085556D" w:rsidRPr="00DD046A">
        <w:t>.</w:t>
      </w:r>
    </w:p>
    <w:p w14:paraId="5F49CBB6" w14:textId="77777777" w:rsidR="00AE7D89" w:rsidRPr="001A2F3C" w:rsidRDefault="00AE7D89" w:rsidP="0085556D"/>
    <w:p w14:paraId="53BC4F9C" w14:textId="77777777" w:rsidR="0085556D" w:rsidRDefault="0085556D" w:rsidP="0085556D">
      <w:r>
        <w:t>Затем по нажатию на пункт ОК зафиксировать выбор.</w:t>
      </w:r>
    </w:p>
    <w:p w14:paraId="7A46F3BA" w14:textId="77777777" w:rsidR="0085556D" w:rsidRPr="00DD046A" w:rsidRDefault="0085556D" w:rsidP="0085556D">
      <w:r>
        <w:t xml:space="preserve">Консоль терминала работает через программы </w:t>
      </w:r>
      <w:r>
        <w:rPr>
          <w:lang w:val="en-US"/>
        </w:rPr>
        <w:t>VNC</w:t>
      </w:r>
      <w:r w:rsidRPr="00DD046A">
        <w:t xml:space="preserve"> </w:t>
      </w:r>
      <w:r>
        <w:t xml:space="preserve">ил </w:t>
      </w:r>
      <w:r>
        <w:rPr>
          <w:lang w:val="en-US"/>
        </w:rPr>
        <w:t>Putty</w:t>
      </w:r>
      <w:r w:rsidRPr="00DD046A">
        <w:t>.</w:t>
      </w:r>
    </w:p>
    <w:p w14:paraId="0F012188" w14:textId="77777777" w:rsidR="0085556D" w:rsidRPr="001F4AF0" w:rsidRDefault="0085556D" w:rsidP="0085556D">
      <w:r w:rsidRPr="001F4AF0">
        <w:rPr>
          <w:b/>
          <w:bCs/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r w:rsidRPr="001F4AF0">
        <w:t>https://www.chiark.greenend.org.uk/~sgtatham/putty/latest.html</w:t>
      </w:r>
    </w:p>
    <w:p w14:paraId="397014BB" w14:textId="77777777" w:rsidR="0085556D" w:rsidRPr="00DB1304" w:rsidRDefault="0085556D" w:rsidP="0085556D">
      <w:r>
        <w:t xml:space="preserve">В начале, сразу после старта программы  </w:t>
      </w:r>
      <w:r>
        <w:rPr>
          <w:lang w:val="en-US"/>
        </w:rPr>
        <w:t>GNS</w:t>
      </w:r>
      <w:r w:rsidRPr="006B608C">
        <w:t xml:space="preserve">3 </w:t>
      </w:r>
      <w:r>
        <w:t xml:space="preserve">нужно перейти в свойства программы </w:t>
      </w:r>
      <w:r>
        <w:rPr>
          <w:lang w:val="en-US"/>
        </w:rPr>
        <w:t>Edit</w:t>
      </w:r>
      <w:r w:rsidRPr="00DB1304">
        <w:t>-&gt;</w:t>
      </w:r>
      <w:r>
        <w:rPr>
          <w:lang w:val="en-US"/>
        </w:rPr>
        <w:t>Preferences</w:t>
      </w:r>
      <w:r w:rsidRPr="00DB1304">
        <w:t>:</w:t>
      </w:r>
    </w:p>
    <w:p w14:paraId="6D8329F2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47C8C5A0" wp14:editId="5D2DF6F7">
            <wp:extent cx="4356000" cy="2450162"/>
            <wp:effectExtent l="0" t="0" r="6985" b="762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17DD" w14:textId="7B649DC0" w:rsidR="0085556D" w:rsidRPr="00FF685F" w:rsidRDefault="00A90662" w:rsidP="00A90662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3</w:t>
      </w:r>
      <w:r w:rsidR="00FE53EF">
        <w:fldChar w:fldCharType="end"/>
      </w:r>
      <w:r w:rsidR="00536055">
        <w:t xml:space="preserve">. Экран выбора режима редактирования </w:t>
      </w:r>
      <w:r w:rsidR="00FF685F">
        <w:t xml:space="preserve">общих настроек в </w:t>
      </w:r>
      <w:r w:rsidR="00536055">
        <w:t xml:space="preserve">в программе </w:t>
      </w:r>
      <w:r w:rsidR="00FF685F">
        <w:rPr>
          <w:lang w:val="en-US"/>
        </w:rPr>
        <w:t>GNS</w:t>
      </w:r>
      <w:r w:rsidR="00FF685F" w:rsidRPr="00FF685F">
        <w:t>3.</w:t>
      </w:r>
    </w:p>
    <w:p w14:paraId="52DC8DC1" w14:textId="77777777" w:rsidR="00A90662" w:rsidRDefault="00A90662" w:rsidP="0085556D"/>
    <w:p w14:paraId="55F00CB8" w14:textId="199CC691" w:rsidR="0085556D" w:rsidRPr="00DA3F5D" w:rsidRDefault="00234E5A" w:rsidP="0085556D">
      <w:r>
        <w:t xml:space="preserve">Выбрать вкладки в главном меню </w:t>
      </w:r>
      <w:r>
        <w:rPr>
          <w:lang w:val="en-US"/>
        </w:rPr>
        <w:t>Edit</w:t>
      </w:r>
      <w:r w:rsidRPr="003F1DC4">
        <w:t>-</w:t>
      </w:r>
      <w:r>
        <w:rPr>
          <w:lang w:val="en-US"/>
        </w:rPr>
        <w:t>Preferencses</w:t>
      </w:r>
      <w:r w:rsidR="00DE6308">
        <w:t xml:space="preserve"> д</w:t>
      </w:r>
      <w:r w:rsidR="0085556D">
        <w:t xml:space="preserve">алее выбрать вкладку </w:t>
      </w:r>
      <w:r w:rsidR="0085556D">
        <w:rPr>
          <w:lang w:val="en-US"/>
        </w:rPr>
        <w:t>Qemy</w:t>
      </w:r>
      <w:r w:rsidR="0085556D" w:rsidRPr="00DB1304">
        <w:t xml:space="preserve"> </w:t>
      </w:r>
      <w:r w:rsidR="0085556D">
        <w:rPr>
          <w:lang w:val="en-US"/>
        </w:rPr>
        <w:t>VMS</w:t>
      </w:r>
      <w:r w:rsidR="0085556D" w:rsidRPr="00DB1304">
        <w:t>:</w:t>
      </w:r>
    </w:p>
    <w:p w14:paraId="44235022" w14:textId="77777777" w:rsidR="00A90662" w:rsidRDefault="0085556D" w:rsidP="00A90662">
      <w:pPr>
        <w:keepNext/>
      </w:pPr>
      <w:r>
        <w:rPr>
          <w:noProof/>
          <w:lang w:val="en-US"/>
        </w:rPr>
        <w:drawing>
          <wp:inline distT="0" distB="0" distL="0" distR="0" wp14:anchorId="7ED88853" wp14:editId="5314B9EF">
            <wp:extent cx="4356000" cy="2450163"/>
            <wp:effectExtent l="0" t="0" r="6985" b="762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CE39" w14:textId="5B786F77" w:rsidR="0085556D" w:rsidRPr="001657FE" w:rsidRDefault="00A90662" w:rsidP="00A90662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4</w:t>
      </w:r>
      <w:r w:rsidR="00FE53EF">
        <w:fldChar w:fldCharType="end"/>
      </w:r>
      <w:r w:rsidR="001657FE" w:rsidRPr="001657FE">
        <w:t xml:space="preserve">. </w:t>
      </w:r>
      <w:r w:rsidR="001657FE">
        <w:t xml:space="preserve">Настройка режима эмуляции с помощью виртуализации </w:t>
      </w:r>
      <w:r w:rsidR="001657FE">
        <w:rPr>
          <w:lang w:val="en-US"/>
        </w:rPr>
        <w:t>QEMU</w:t>
      </w:r>
      <w:r w:rsidR="001657FE" w:rsidRPr="001657FE">
        <w:t>.</w:t>
      </w:r>
    </w:p>
    <w:p w14:paraId="5765FCBF" w14:textId="77777777" w:rsidR="00A90662" w:rsidRDefault="00A90662" w:rsidP="0085556D"/>
    <w:p w14:paraId="1AD823E1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278DDF5B" wp14:editId="59E5770B">
            <wp:extent cx="4356000" cy="2450163"/>
            <wp:effectExtent l="0" t="0" r="6985" b="762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ED2F" w14:textId="3C3F05BA" w:rsidR="0085556D" w:rsidRDefault="00A90662" w:rsidP="00A90662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5</w:t>
      </w:r>
      <w:r w:rsidR="00FE53EF">
        <w:fldChar w:fldCharType="end"/>
      </w:r>
      <w:r w:rsidR="00BE6FD9">
        <w:t xml:space="preserve">. Экран настройки </w:t>
      </w:r>
      <w:r w:rsidR="00D235A0">
        <w:t xml:space="preserve">эмуляции </w:t>
      </w:r>
      <w:r w:rsidR="00BE6FD9">
        <w:t xml:space="preserve">нового </w:t>
      </w:r>
      <w:r w:rsidR="00D235A0">
        <w:t>сетевого устройства.</w:t>
      </w:r>
    </w:p>
    <w:p w14:paraId="2E6A9ADE" w14:textId="77777777" w:rsidR="00A90662" w:rsidRDefault="00A90662" w:rsidP="0085556D"/>
    <w:p w14:paraId="5D0190DE" w14:textId="77777777" w:rsidR="00A90662" w:rsidRDefault="00A90662" w:rsidP="0085556D"/>
    <w:p w14:paraId="70493398" w14:textId="7B0CC5B5" w:rsidR="00132ED2" w:rsidRPr="00A107A2" w:rsidRDefault="0085556D" w:rsidP="0085556D">
      <w:r>
        <w:t xml:space="preserve">На этом экране нажать кнопку </w:t>
      </w:r>
      <w:r>
        <w:rPr>
          <w:lang w:val="en-US"/>
        </w:rPr>
        <w:t>New</w:t>
      </w:r>
      <w:r w:rsidRPr="000D2B92">
        <w:t xml:space="preserve"> </w:t>
      </w:r>
      <w:r>
        <w:t>для запуска следующих экранов установки образа.</w:t>
      </w:r>
      <w:r w:rsidRPr="00DD046A">
        <w:t xml:space="preserve"> </w:t>
      </w:r>
      <w:r>
        <w:t>В этом процессе предстоит выбрать режим работы симулятора, название образа , количество сетевых адаптеров, памяти, процессоров и источни</w:t>
      </w:r>
      <w:r w:rsidR="00A107A2">
        <w:t>о</w:t>
      </w:r>
      <w:r w:rsidR="00767C30">
        <w:t>к на СД-РОМ:</w:t>
      </w:r>
      <w:r w:rsidR="00A47C9C">
        <w:rPr>
          <w:noProof/>
        </w:rPr>
        <w:drawing>
          <wp:inline distT="0" distB="0" distL="0" distR="0" wp14:anchorId="4A637D04" wp14:editId="38566CA5">
            <wp:extent cx="4356000" cy="2546985"/>
            <wp:effectExtent l="133350" t="114300" r="121285" b="158115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42" r="1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00" cy="2546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E5A7" w14:textId="1EBF47CE" w:rsidR="00A90662" w:rsidRDefault="00A90662" w:rsidP="00A90662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6</w:t>
      </w:r>
      <w:r w:rsidR="00FE53EF">
        <w:fldChar w:fldCharType="end"/>
      </w:r>
      <w:r w:rsidR="008D0387">
        <w:t xml:space="preserve">. </w:t>
      </w:r>
      <w:bookmarkStart w:id="9" w:name="_Hlk201070480"/>
      <w:r w:rsidR="008D0387">
        <w:t>Экран выбора расположения эмулятора</w:t>
      </w:r>
      <w:r w:rsidR="006F6510">
        <w:t xml:space="preserve"> на хост машине</w:t>
      </w:r>
      <w:r w:rsidR="008D0387">
        <w:t>.</w:t>
      </w:r>
      <w:bookmarkEnd w:id="9"/>
    </w:p>
    <w:p w14:paraId="16CE352E" w14:textId="77777777" w:rsidR="00A90662" w:rsidRPr="00A90662" w:rsidRDefault="00A90662" w:rsidP="00A90662"/>
    <w:p w14:paraId="26F3106B" w14:textId="77777777" w:rsidR="0085556D" w:rsidRDefault="0085556D" w:rsidP="0085556D">
      <w: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r>
        <w:rPr>
          <w:lang w:val="en-US"/>
        </w:rPr>
        <w:t>VmWare</w:t>
      </w:r>
      <w:r w:rsidRPr="000D2B92">
        <w:t xml:space="preserve"> </w:t>
      </w:r>
      <w:r>
        <w:rPr>
          <w:lang w:val="en-US"/>
        </w:rPr>
        <w:t>Workstation</w:t>
      </w:r>
      <w:r w:rsidRPr="000D2B92">
        <w:t xml:space="preserve"> 17.5. </w:t>
      </w:r>
      <w:r>
        <w:t>Установочный образ гипервизора довольно легко найти в сети и поставить в соответствии с рекомендациями нейросети:</w:t>
      </w:r>
    </w:p>
    <w:p w14:paraId="55C9AB5E" w14:textId="77777777" w:rsidR="0085556D" w:rsidRPr="007B191B" w:rsidRDefault="0085556D" w:rsidP="0085556D">
      <w:r w:rsidRPr="007B191B">
        <w:rPr>
          <w:b/>
          <w:bCs/>
        </w:rPr>
        <w:t>Установка VMware Workstation 17 Pro</w:t>
      </w:r>
      <w:r w:rsidRPr="007B191B">
        <w:t> на компьютер с операционной системой Windows 10 или 11:</w:t>
      </w:r>
    </w:p>
    <w:p w14:paraId="34C00E77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Скачать</w:t>
      </w:r>
      <w:r w:rsidRPr="007B191B">
        <w:t xml:space="preserve"> загрузочный файл программы с официального сайта.   </w:t>
      </w:r>
    </w:p>
    <w:p w14:paraId="46F7B27D" w14:textId="77777777" w:rsidR="0085556D" w:rsidRPr="003E3B5F" w:rsidRDefault="0085556D">
      <w:pPr>
        <w:numPr>
          <w:ilvl w:val="0"/>
          <w:numId w:val="18"/>
        </w:numPr>
        <w:spacing w:line="278" w:lineRule="auto"/>
        <w:rPr>
          <w:lang w:val="en-US"/>
        </w:rPr>
      </w:pPr>
      <w:r w:rsidRPr="007B191B">
        <w:rPr>
          <w:b/>
          <w:bCs/>
        </w:rPr>
        <w:t>Запустить</w:t>
      </w:r>
      <w:r w:rsidRPr="007B191B">
        <w:rPr>
          <w:lang w:val="en-US"/>
        </w:rPr>
        <w:t> </w:t>
      </w:r>
      <w:r w:rsidRPr="007B191B">
        <w:t>установщик</w:t>
      </w:r>
      <w:r w:rsidRPr="007B191B">
        <w:rPr>
          <w:lang w:val="en-US"/>
        </w:rPr>
        <w:t xml:space="preserve">, </w:t>
      </w:r>
      <w:r w:rsidRPr="007B191B">
        <w:t>выбрать</w:t>
      </w:r>
      <w:r w:rsidRPr="007B191B">
        <w:rPr>
          <w:lang w:val="en-US"/>
        </w:rPr>
        <w:t xml:space="preserve"> «Run as administrator».  </w:t>
      </w:r>
    </w:p>
    <w:p w14:paraId="27873549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Дождаться</w:t>
      </w:r>
      <w:r w:rsidRPr="007B191B">
        <w:t xml:space="preserve">, пока загрузятся необходимые файлы для установки новой версии VMware Pro.   </w:t>
      </w:r>
    </w:p>
    <w:p w14:paraId="0913FD20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Нажать</w:t>
      </w:r>
      <w:r w:rsidRPr="007B191B">
        <w:t xml:space="preserve"> кнопку «Next» в окне установки.   </w:t>
      </w:r>
    </w:p>
    <w:p w14:paraId="5EE272AA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Принять</w:t>
      </w:r>
      <w:r w:rsidRPr="007B191B">
        <w:t xml:space="preserve"> лицензионное соглашение, после чего нажать кнопку «Next» в окне «Лицензионное соглашение конечного пользователя».   </w:t>
      </w:r>
    </w:p>
    <w:p w14:paraId="3055CCE2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Установить</w:t>
      </w:r>
      <w:r w:rsidRPr="007B191B">
        <w:t> расширенный драйвер клавиатуры, для этого нужно проверить поле подтверждения и нажать «Next».  </w:t>
      </w:r>
      <w:hyperlink r:id="rId27" w:tgtFrame="_blank" w:history="1">
        <w:r w:rsidRPr="007B191B">
          <w:rPr>
            <w:rStyle w:val="a7"/>
          </w:rPr>
          <w:t>2</w:t>
        </w:r>
      </w:hyperlink>
    </w:p>
    <w:p w14:paraId="66A1CDDF" w14:textId="77777777" w:rsidR="0085556D" w:rsidRPr="00D62109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Включить</w:t>
      </w:r>
      <w:r w:rsidRPr="007B191B">
        <w:t> автоматические обновления при запуске.  </w:t>
      </w:r>
      <w:r w:rsidRPr="00D62109">
        <w:t xml:space="preserve"> </w:t>
      </w:r>
    </w:p>
    <w:p w14:paraId="6863C0B2" w14:textId="77777777" w:rsidR="0085556D" w:rsidRPr="007C00F1" w:rsidRDefault="0085556D" w:rsidP="0085556D"/>
    <w:p w14:paraId="55E460F4" w14:textId="77777777" w:rsidR="0085556D" w:rsidRPr="007C00F1" w:rsidRDefault="0085556D" w:rsidP="0085556D"/>
    <w:p w14:paraId="4E7695E9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05171AE5" wp14:editId="65C5FE20">
            <wp:extent cx="4356000" cy="2450163"/>
            <wp:effectExtent l="0" t="0" r="6985" b="762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6E2" w14:textId="78A51DA9" w:rsidR="0085556D" w:rsidRDefault="00A90662" w:rsidP="00A90662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7</w:t>
      </w:r>
      <w:r w:rsidR="00FE53EF">
        <w:fldChar w:fldCharType="end"/>
      </w:r>
      <w:r w:rsidR="006F6510">
        <w:t>.</w:t>
      </w:r>
      <w:r w:rsidR="006F6510" w:rsidRPr="006F6510">
        <w:t xml:space="preserve"> </w:t>
      </w:r>
      <w:r w:rsidR="006F6510">
        <w:t>Экран выбора расположения эмулятора на виртуальной  машине.</w:t>
      </w:r>
    </w:p>
    <w:p w14:paraId="042F0725" w14:textId="77777777" w:rsidR="00A90662" w:rsidRDefault="00A90662" w:rsidP="0085556D"/>
    <w:p w14:paraId="611342EB" w14:textId="77777777" w:rsidR="00A90662" w:rsidRDefault="00A90662" w:rsidP="0085556D"/>
    <w:p w14:paraId="0E1AA674" w14:textId="77777777" w:rsidR="00A90662" w:rsidRDefault="00A90662" w:rsidP="0085556D"/>
    <w:p w14:paraId="61B715BA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67930207" wp14:editId="7E9CA150">
            <wp:extent cx="4356000" cy="2450162"/>
            <wp:effectExtent l="0" t="0" r="6985" b="762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BB3" w14:textId="74BC5701" w:rsidR="0085556D" w:rsidRDefault="00A90662" w:rsidP="00A90662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8</w:t>
      </w:r>
      <w:r w:rsidR="00FE53EF">
        <w:fldChar w:fldCharType="end"/>
      </w:r>
      <w:r w:rsidR="006F6510">
        <w:t>. Экран ввода названия нового виртуального  устройства.</w:t>
      </w:r>
    </w:p>
    <w:p w14:paraId="6478BE58" w14:textId="18B4FDCA" w:rsidR="0085556D" w:rsidRDefault="0085556D" w:rsidP="0085556D"/>
    <w:p w14:paraId="072B1847" w14:textId="68EE6A84" w:rsidR="0085556D" w:rsidRDefault="0085556D" w:rsidP="0085556D">
      <w:r>
        <w:t xml:space="preserve">Требуется дать название создаваемому образу. </w:t>
      </w:r>
      <w:r w:rsidR="00DC3AE9">
        <w:t>Для нормально й работы ему т</w:t>
      </w:r>
      <w:r>
        <w:t>ребуе</w:t>
      </w:r>
      <w:r w:rsidR="00DE6308">
        <w:t>т</w:t>
      </w:r>
      <w:r>
        <w:t xml:space="preserve">ся  не менее 4 гигов оперативной памяти для работы виртуального маршрутизатора. Выбрать тип консоли </w:t>
      </w:r>
      <w:r>
        <w:rPr>
          <w:lang w:val="en-US"/>
        </w:rPr>
        <w:t>VNC</w:t>
      </w:r>
      <w:r w:rsidRPr="00DA3F5D">
        <w:t xml:space="preserve"> </w:t>
      </w:r>
      <w:r>
        <w:t xml:space="preserve">идем далее </w:t>
      </w:r>
      <w:r w:rsidRPr="00DA3F5D">
        <w:t xml:space="preserve">-&gt; </w:t>
      </w:r>
      <w:r>
        <w:rPr>
          <w:lang w:val="en-US"/>
        </w:rPr>
        <w:t>Next</w:t>
      </w:r>
      <w:r w:rsidRPr="00DA3F5D">
        <w:t xml:space="preserve"> </w:t>
      </w:r>
      <w:r w:rsidRPr="0077530B">
        <w:t>:</w:t>
      </w:r>
      <w:r>
        <w:t xml:space="preserve"> </w:t>
      </w:r>
    </w:p>
    <w:p w14:paraId="52A30DC8" w14:textId="77777777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58F8F859" wp14:editId="58D8575E">
            <wp:extent cx="4356000" cy="2450163"/>
            <wp:effectExtent l="0" t="0" r="6985" b="7620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1B43" w14:textId="3AF3F653" w:rsidR="0085556D" w:rsidRDefault="00234E5A" w:rsidP="00234E5A">
      <w:pPr>
        <w:pStyle w:val="aff4"/>
        <w:rPr>
          <w:noProof/>
        </w:rPr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9</w:t>
      </w:r>
      <w:r w:rsidR="00FE53EF">
        <w:fldChar w:fldCharType="end"/>
      </w:r>
      <w:r w:rsidR="00DE6308">
        <w:rPr>
          <w:noProof/>
        </w:rPr>
        <w:t xml:space="preserve"> Экран ввода значений количества оперативной памяти.</w:t>
      </w:r>
    </w:p>
    <w:p w14:paraId="773E5BAD" w14:textId="77777777" w:rsidR="00234E5A" w:rsidRDefault="00234E5A" w:rsidP="0085556D">
      <w:pPr>
        <w:rPr>
          <w:noProof/>
        </w:rPr>
      </w:pPr>
    </w:p>
    <w:p w14:paraId="4C68BD33" w14:textId="77777777" w:rsidR="00234E5A" w:rsidRDefault="00234E5A" w:rsidP="0085556D">
      <w:pPr>
        <w:rPr>
          <w:noProof/>
        </w:rPr>
      </w:pPr>
    </w:p>
    <w:p w14:paraId="44D5870C" w14:textId="77777777" w:rsidR="0085556D" w:rsidRDefault="0085556D" w:rsidP="0085556D">
      <w:pPr>
        <w:rPr>
          <w:noProof/>
        </w:rPr>
      </w:pPr>
      <w:r>
        <w:t>Рис. Копия экрана</w:t>
      </w:r>
    </w:p>
    <w:p w14:paraId="668804C3" w14:textId="77777777" w:rsidR="00234E5A" w:rsidRDefault="0085556D" w:rsidP="00234E5A">
      <w:pPr>
        <w:keepNext/>
      </w:pPr>
      <w:r>
        <w:rPr>
          <w:noProof/>
        </w:rPr>
        <w:t>Пр</w:t>
      </w:r>
      <w:r>
        <w:rPr>
          <w:noProof/>
        </w:rPr>
        <w:drawing>
          <wp:inline distT="0" distB="0" distL="0" distR="0" wp14:anchorId="0C998B82" wp14:editId="2CF02515">
            <wp:extent cx="4356000" cy="2450163"/>
            <wp:effectExtent l="0" t="0" r="6985" b="762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98E" w14:textId="18BCB80E" w:rsidR="0085556D" w:rsidRDefault="00234E5A" w:rsidP="00234E5A">
      <w:pPr>
        <w:pStyle w:val="aff4"/>
        <w:rPr>
          <w:noProof/>
        </w:rPr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10</w:t>
      </w:r>
      <w:r w:rsidR="00FE53EF">
        <w:fldChar w:fldCharType="end"/>
      </w:r>
      <w:r w:rsidR="00DE6308">
        <w:rPr>
          <w:noProof/>
        </w:rPr>
        <w:t>. Экран выбора типа консоли.</w:t>
      </w:r>
    </w:p>
    <w:p w14:paraId="5083F869" w14:textId="77777777" w:rsidR="00234E5A" w:rsidRDefault="00234E5A" w:rsidP="0085556D">
      <w:pPr>
        <w:rPr>
          <w:noProof/>
        </w:rPr>
      </w:pPr>
    </w:p>
    <w:p w14:paraId="62AB2411" w14:textId="77777777" w:rsidR="0085556D" w:rsidRPr="0077530B" w:rsidRDefault="0085556D" w:rsidP="0085556D">
      <w:r>
        <w:rPr>
          <w:noProof/>
        </w:rPr>
        <w:t>Выбрать режим создания образа</w:t>
      </w:r>
      <w:r w:rsidRPr="0077530B">
        <w:rPr>
          <w:noProof/>
        </w:rPr>
        <w:t xml:space="preserve"> </w:t>
      </w:r>
      <w:r>
        <w:rPr>
          <w:noProof/>
          <w:lang w:val="en-US"/>
        </w:rPr>
        <w:t>New</w:t>
      </w:r>
      <w:r w:rsidRPr="0077530B">
        <w:rPr>
          <w:noProof/>
        </w:rPr>
        <w:t xml:space="preserve"> </w:t>
      </w:r>
      <w:r>
        <w:rPr>
          <w:noProof/>
          <w:lang w:val="en-US"/>
        </w:rPr>
        <w:t>Image</w:t>
      </w:r>
      <w:r w:rsidRPr="0077530B">
        <w:rPr>
          <w:noProof/>
        </w:rPr>
        <w:t xml:space="preserve"> -&gt; </w:t>
      </w:r>
      <w:r>
        <w:rPr>
          <w:noProof/>
        </w:rPr>
        <w:t xml:space="preserve">дать имя </w:t>
      </w:r>
      <w:r>
        <w:rPr>
          <w:noProof/>
          <w:lang w:val="en-US"/>
        </w:rPr>
        <w:t>vESR</w:t>
      </w:r>
      <w:r w:rsidRPr="0077530B">
        <w:rPr>
          <w:noProof/>
        </w:rPr>
        <w:t>118 -&gt;</w:t>
      </w:r>
      <w:r>
        <w:rPr>
          <w:noProof/>
          <w:lang w:val="en-US"/>
        </w:rPr>
        <w:t>Create</w:t>
      </w:r>
      <w:r w:rsidRPr="0077530B">
        <w:rPr>
          <w:noProof/>
        </w:rPr>
        <w:t xml:space="preserve"> -&gt; </w:t>
      </w:r>
      <w:r>
        <w:rPr>
          <w:noProof/>
          <w:lang w:val="en-US"/>
        </w:rPr>
        <w:t>Next</w:t>
      </w:r>
    </w:p>
    <w:p w14:paraId="15553FD6" w14:textId="77777777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33917047" wp14:editId="4F71B923">
            <wp:extent cx="4356000" cy="2450162"/>
            <wp:effectExtent l="0" t="0" r="6985" b="762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94EA" w14:textId="03F70952" w:rsidR="0085556D" w:rsidRDefault="00234E5A" w:rsidP="00234E5A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11</w:t>
      </w:r>
      <w:r w:rsidR="00FE53EF">
        <w:fldChar w:fldCharType="end"/>
      </w:r>
      <w:r w:rsidR="00DE6308">
        <w:rPr>
          <w:noProof/>
        </w:rPr>
        <w:t>. Экран выбора режима создания нового образа диска.</w:t>
      </w:r>
    </w:p>
    <w:p w14:paraId="605B83AE" w14:textId="77777777" w:rsidR="00234E5A" w:rsidRDefault="00234E5A" w:rsidP="0085556D"/>
    <w:p w14:paraId="37D72B85" w14:textId="77777777" w:rsidR="00234E5A" w:rsidRDefault="00234E5A" w:rsidP="0085556D"/>
    <w:p w14:paraId="19B4AE37" w14:textId="77777777" w:rsidR="00234E5A" w:rsidRDefault="00234E5A" w:rsidP="0085556D"/>
    <w:p w14:paraId="68DE05A6" w14:textId="7535EFC8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598D0F02" wp14:editId="61607C27">
            <wp:extent cx="5143500" cy="4180916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068" cy="43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AEB2" w14:textId="2234DF81" w:rsidR="0085556D" w:rsidRDefault="00234E5A" w:rsidP="00234E5A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12</w:t>
      </w:r>
      <w:r w:rsidR="00FE53EF">
        <w:fldChar w:fldCharType="end"/>
      </w:r>
      <w:r w:rsidR="00DE6308">
        <w:rPr>
          <w:noProof/>
        </w:rPr>
        <w:t>. Экран ввода имени нового образа диска.</w:t>
      </w:r>
    </w:p>
    <w:p w14:paraId="4ABCB6F6" w14:textId="77777777" w:rsidR="00234E5A" w:rsidRDefault="00234E5A" w:rsidP="0085556D"/>
    <w:p w14:paraId="2769E8D8" w14:textId="77777777" w:rsidR="00234E5A" w:rsidRDefault="00234E5A" w:rsidP="0085556D"/>
    <w:p w14:paraId="65ECE5EE" w14:textId="77777777" w:rsidR="00234E5A" w:rsidRDefault="00234E5A" w:rsidP="0085556D"/>
    <w:p w14:paraId="166ECCC4" w14:textId="77777777" w:rsidR="0085556D" w:rsidRPr="005A5D7B" w:rsidRDefault="0085556D" w:rsidP="0085556D">
      <w:r>
        <w:t xml:space="preserve">Выбрать формат образа </w:t>
      </w:r>
      <w:r w:rsidRPr="005A5D7B">
        <w:t xml:space="preserve">-&gt; </w:t>
      </w:r>
      <w:r>
        <w:rPr>
          <w:lang w:val="en-US"/>
        </w:rPr>
        <w:t>Qcow</w:t>
      </w:r>
      <w:r w:rsidRPr="005A5D7B">
        <w:t xml:space="preserve">2 -&gt; </w:t>
      </w:r>
      <w:r>
        <w:rPr>
          <w:lang w:val="en-US"/>
        </w:rPr>
        <w:t>Next</w:t>
      </w:r>
    </w:p>
    <w:p w14:paraId="1E5C1AE6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0A2A0147" wp14:editId="166C2FC8">
            <wp:extent cx="4356000" cy="2450163"/>
            <wp:effectExtent l="0" t="0" r="6985" b="762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3679" w14:textId="47028F07" w:rsidR="0085556D" w:rsidRDefault="003F1DC4" w:rsidP="003F1DC4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13</w:t>
      </w:r>
      <w:r w:rsidR="00FE53EF">
        <w:fldChar w:fldCharType="end"/>
      </w:r>
      <w:r w:rsidR="00DC3AE9">
        <w:rPr>
          <w:noProof/>
        </w:rPr>
        <w:t>. Экран выбора типа эмуляции.</w:t>
      </w:r>
    </w:p>
    <w:p w14:paraId="61F3140F" w14:textId="77777777" w:rsidR="003F1DC4" w:rsidRDefault="003F1DC4" w:rsidP="0085556D"/>
    <w:p w14:paraId="76A3B4A8" w14:textId="77777777" w:rsidR="003F1DC4" w:rsidRDefault="003F1DC4" w:rsidP="0085556D"/>
    <w:p w14:paraId="676832BC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283335B8" wp14:editId="6CC9D7E4">
            <wp:extent cx="4356000" cy="2450163"/>
            <wp:effectExtent l="0" t="0" r="6985" b="762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AE1E" w14:textId="7B00452C" w:rsidR="0085556D" w:rsidRDefault="003F1DC4" w:rsidP="003F1DC4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14</w:t>
      </w:r>
      <w:r w:rsidR="00FE53EF">
        <w:fldChar w:fldCharType="end"/>
      </w:r>
      <w:r w:rsidR="00DC3AE9">
        <w:rPr>
          <w:noProof/>
        </w:rPr>
        <w:t>. Экран выбора вариантов выбора режима.</w:t>
      </w:r>
    </w:p>
    <w:p w14:paraId="5AE53CB2" w14:textId="77777777" w:rsidR="003F1DC4" w:rsidRDefault="003F1DC4" w:rsidP="0085556D"/>
    <w:p w14:paraId="33ABEB21" w14:textId="77777777" w:rsidR="0085556D" w:rsidRPr="00DA3F5D" w:rsidRDefault="0085556D" w:rsidP="0085556D">
      <w:r>
        <w:t>Здесь ничего не меняем -</w:t>
      </w:r>
      <w:r w:rsidRPr="005A5D7B">
        <w:t xml:space="preserve">&gt; </w:t>
      </w:r>
      <w:r>
        <w:rPr>
          <w:lang w:val="en-US"/>
        </w:rPr>
        <w:t>Next</w:t>
      </w:r>
      <w:r w:rsidRPr="005A5D7B">
        <w:t xml:space="preserve"> </w:t>
      </w:r>
    </w:p>
    <w:p w14:paraId="6568225C" w14:textId="77777777" w:rsidR="0085556D" w:rsidRPr="00DA3F5D" w:rsidRDefault="0085556D" w:rsidP="0085556D">
      <w:r>
        <w:t xml:space="preserve">Далее выделяем под размер образа 1 Гиг и </w:t>
      </w:r>
      <w:r w:rsidRPr="005A5D7B">
        <w:t xml:space="preserve">-&gt; </w:t>
      </w:r>
      <w:r>
        <w:rPr>
          <w:lang w:val="en-US"/>
        </w:rPr>
        <w:t>Finish</w:t>
      </w:r>
    </w:p>
    <w:p w14:paraId="6C92B355" w14:textId="77777777" w:rsidR="00DC3AE9" w:rsidRPr="005A5D7B" w:rsidRDefault="00DC3AE9" w:rsidP="0085556D"/>
    <w:p w14:paraId="3F8E71DA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1706D0A" wp14:editId="62B249E6">
            <wp:extent cx="4356000" cy="2450163"/>
            <wp:effectExtent l="0" t="0" r="6985" b="762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4AD3" w14:textId="22094192" w:rsidR="0085556D" w:rsidRDefault="003F1DC4" w:rsidP="003F1DC4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15</w:t>
      </w:r>
      <w:r w:rsidR="00FE53EF">
        <w:fldChar w:fldCharType="end"/>
      </w:r>
      <w:r w:rsidR="00DC3AE9">
        <w:rPr>
          <w:noProof/>
        </w:rPr>
        <w:t>. Экран ввода размера диска загрузочного образа.</w:t>
      </w:r>
    </w:p>
    <w:p w14:paraId="286EF5BE" w14:textId="77777777" w:rsidR="003F1DC4" w:rsidRDefault="003F1DC4" w:rsidP="0085556D"/>
    <w:p w14:paraId="6264CD08" w14:textId="77777777" w:rsidR="00DC3AE9" w:rsidRDefault="00DC3AE9" w:rsidP="00DC3AE9">
      <w:r>
        <w:t xml:space="preserve">Возвращаемся во вкладку </w:t>
      </w:r>
      <w:r>
        <w:rPr>
          <w:lang w:val="en-US"/>
        </w:rPr>
        <w:t>Qemu</w:t>
      </w:r>
      <w:r w:rsidRPr="005A5D7B">
        <w:t xml:space="preserve"> </w:t>
      </w:r>
      <w:r>
        <w:rPr>
          <w:lang w:val="en-US"/>
        </w:rPr>
        <w:t>VM</w:t>
      </w:r>
      <w:r w:rsidRPr="005A5D7B">
        <w:t xml:space="preserve"> </w:t>
      </w:r>
      <w:r>
        <w:rPr>
          <w:lang w:val="en-US"/>
        </w:rPr>
        <w:t>Templates</w:t>
      </w:r>
      <w:r w:rsidRPr="005A5D7B">
        <w:t xml:space="preserve">, </w:t>
      </w:r>
      <w:r>
        <w:t xml:space="preserve">выбираем образ </w:t>
      </w:r>
      <w:r>
        <w:rPr>
          <w:lang w:val="en-US"/>
        </w:rPr>
        <w:t>vESR</w:t>
      </w:r>
      <w:r w:rsidRPr="005A5D7B">
        <w:t>118</w:t>
      </w:r>
      <w:r>
        <w:t xml:space="preserve"> и редактируем его настройки -</w:t>
      </w:r>
      <w:r w:rsidRPr="005A5D7B">
        <w:t xml:space="preserve">&gt; </w:t>
      </w:r>
      <w:r>
        <w:rPr>
          <w:lang w:val="en-US"/>
        </w:rPr>
        <w:t>Edit</w:t>
      </w:r>
      <w:r w:rsidRPr="005A5D7B">
        <w:t xml:space="preserve"> ( </w:t>
      </w:r>
      <w:r>
        <w:t>например 4 сетевые карты).</w:t>
      </w:r>
    </w:p>
    <w:p w14:paraId="501A9AB9" w14:textId="77777777" w:rsidR="00DC3AE9" w:rsidRDefault="00DC3AE9" w:rsidP="00DC3AE9"/>
    <w:p w14:paraId="27AE9DD9" w14:textId="77777777" w:rsidR="00DC3AE9" w:rsidRDefault="00DC3AE9" w:rsidP="00DC3AE9">
      <w:r>
        <w:t xml:space="preserve">Там  нужно отредактировать количество сетевых интерфейсов во вкладке </w:t>
      </w:r>
      <w:r>
        <w:rPr>
          <w:lang w:val="en-US"/>
        </w:rPr>
        <w:t>Network</w:t>
      </w:r>
      <w:r w:rsidRPr="005A5D7B">
        <w:t xml:space="preserve"> </w:t>
      </w:r>
      <w:r>
        <w:t xml:space="preserve">и указать путь к исходному файлу с </w:t>
      </w:r>
      <w:r>
        <w:rPr>
          <w:lang w:val="en-US"/>
        </w:rPr>
        <w:t>ISO</w:t>
      </w:r>
      <w:r w:rsidRPr="005A5D7B">
        <w:t xml:space="preserve"> </w:t>
      </w:r>
      <w:r>
        <w:t xml:space="preserve">образом виртуального маршрутизатора от производителя </w:t>
      </w:r>
      <w:r w:rsidRPr="005A5D7B">
        <w:t xml:space="preserve">- </w:t>
      </w:r>
      <w:r>
        <w:rPr>
          <w:lang w:val="en-US"/>
        </w:rPr>
        <w:t>CD</w:t>
      </w:r>
      <w:r w:rsidRPr="005A5D7B">
        <w:t>-</w:t>
      </w:r>
      <w:r>
        <w:rPr>
          <w:lang w:val="en-US"/>
        </w:rPr>
        <w:t>ROM</w:t>
      </w:r>
      <w:r w:rsidRPr="005A5D7B">
        <w:t>.</w:t>
      </w:r>
    </w:p>
    <w:p w14:paraId="7D954429" w14:textId="77777777" w:rsidR="00DC3AE9" w:rsidRDefault="00DC3AE9" w:rsidP="0085556D"/>
    <w:p w14:paraId="0C8DA2CD" w14:textId="77777777" w:rsidR="003F1DC4" w:rsidRDefault="003F1DC4" w:rsidP="0085556D"/>
    <w:p w14:paraId="37FA522E" w14:textId="77777777" w:rsidR="003F1DC4" w:rsidRDefault="003F1DC4" w:rsidP="0085556D"/>
    <w:p w14:paraId="3E6E7A59" w14:textId="537A215D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6F90A3A" wp14:editId="7E3F0CCF">
            <wp:extent cx="4356000" cy="2450163"/>
            <wp:effectExtent l="0" t="0" r="6985" b="762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C2FE" w14:textId="10EAF038" w:rsidR="0085556D" w:rsidRDefault="003F1DC4" w:rsidP="003F1DC4">
      <w:pPr>
        <w:pStyle w:val="aff4"/>
        <w:rPr>
          <w:noProof/>
        </w:rPr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16</w:t>
      </w:r>
      <w:r w:rsidR="00FE53EF">
        <w:fldChar w:fldCharType="end"/>
      </w:r>
      <w:r w:rsidR="00DC3AE9">
        <w:rPr>
          <w:noProof/>
        </w:rPr>
        <w:t>. Экран настроек вновь созданного устройства.</w:t>
      </w:r>
    </w:p>
    <w:p w14:paraId="1F677000" w14:textId="77777777" w:rsidR="00DC3AE9" w:rsidRPr="00DC3AE9" w:rsidRDefault="00DC3AE9" w:rsidP="00DC3AE9"/>
    <w:p w14:paraId="4529F4F0" w14:textId="77777777" w:rsidR="00DC3AE9" w:rsidRPr="00DC3AE9" w:rsidRDefault="00DC3AE9" w:rsidP="00DC3AE9"/>
    <w:p w14:paraId="117F7DC9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5717E61" wp14:editId="756299C6">
            <wp:extent cx="4356000" cy="2450164"/>
            <wp:effectExtent l="0" t="0" r="6985" b="762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53D" w14:textId="781F7637" w:rsidR="0085556D" w:rsidRDefault="003F1DC4" w:rsidP="003F1DC4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17</w:t>
      </w:r>
      <w:r w:rsidR="00FE53EF">
        <w:fldChar w:fldCharType="end"/>
      </w:r>
    </w:p>
    <w:p w14:paraId="156414DF" w14:textId="77777777" w:rsidR="003F1DC4" w:rsidRDefault="003F1DC4" w:rsidP="0085556D"/>
    <w:p w14:paraId="6D86C8C3" w14:textId="77777777" w:rsidR="003F1DC4" w:rsidRDefault="003F1DC4" w:rsidP="0085556D"/>
    <w:p w14:paraId="72CCBD67" w14:textId="77777777" w:rsidR="003F1DC4" w:rsidRDefault="003F1DC4" w:rsidP="0085556D"/>
    <w:p w14:paraId="69549C44" w14:textId="77777777" w:rsidR="0085556D" w:rsidRDefault="0085556D" w:rsidP="0085556D">
      <w:r>
        <w:t>Рис. Копия экрана</w:t>
      </w:r>
    </w:p>
    <w:p w14:paraId="792CF8ED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6133EBB" wp14:editId="07B993AA">
            <wp:extent cx="4356000" cy="2450163"/>
            <wp:effectExtent l="0" t="0" r="6985" b="762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500" w14:textId="00BD4AD6" w:rsidR="0085556D" w:rsidRDefault="003F1DC4" w:rsidP="003F1DC4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18</w:t>
      </w:r>
      <w:r w:rsidR="00FE53EF">
        <w:fldChar w:fldCharType="end"/>
      </w:r>
    </w:p>
    <w:p w14:paraId="28817361" w14:textId="77777777" w:rsidR="003F1DC4" w:rsidRDefault="003F1DC4" w:rsidP="0085556D"/>
    <w:p w14:paraId="120653FD" w14:textId="77777777" w:rsidR="0085556D" w:rsidRDefault="0085556D" w:rsidP="0085556D">
      <w:r>
        <w:t xml:space="preserve">В поле </w:t>
      </w:r>
      <w:r>
        <w:rPr>
          <w:lang w:val="en-US"/>
        </w:rPr>
        <w:t>Adapters</w:t>
      </w:r>
      <w:r w:rsidRPr="005A5D7B">
        <w:t xml:space="preserve"> </w:t>
      </w:r>
      <w:r>
        <w:t>поменять 1 на 4.</w:t>
      </w:r>
    </w:p>
    <w:p w14:paraId="17D0BB66" w14:textId="77777777" w:rsidR="0085556D" w:rsidRPr="00DA3F5D" w:rsidRDefault="0085556D" w:rsidP="0085556D">
      <w:r>
        <w:t>В</w:t>
      </w:r>
      <w:r w:rsidRPr="005A5D7B">
        <w:t xml:space="preserve"> </w:t>
      </w:r>
      <w:r>
        <w:t>поле</w:t>
      </w:r>
      <w:r w:rsidRPr="005A5D7B">
        <w:t xml:space="preserve"> </w:t>
      </w:r>
      <w:r>
        <w:rPr>
          <w:lang w:val="en-US"/>
        </w:rPr>
        <w:t>Image</w:t>
      </w:r>
      <w:r w:rsidRPr="005A5D7B">
        <w:t xml:space="preserve"> </w:t>
      </w:r>
      <w:r>
        <w:t>вкладки</w:t>
      </w:r>
      <w:r w:rsidRPr="005A5D7B">
        <w:t xml:space="preserve"> </w:t>
      </w:r>
      <w:r>
        <w:rPr>
          <w:lang w:val="en-US"/>
        </w:rPr>
        <w:t>CD</w:t>
      </w:r>
      <w:r w:rsidRPr="005A5D7B">
        <w:t>/</w:t>
      </w:r>
      <w:r>
        <w:rPr>
          <w:lang w:val="en-US"/>
        </w:rPr>
        <w:t>DVD</w:t>
      </w:r>
      <w:r w:rsidRPr="005A5D7B">
        <w:t>-</w:t>
      </w:r>
      <w:r>
        <w:rPr>
          <w:lang w:val="en-US"/>
        </w:rPr>
        <w:t>ROM</w:t>
      </w:r>
      <w:r w:rsidRPr="005A5D7B">
        <w:t xml:space="preserve"> -&gt; </w:t>
      </w:r>
      <w:r>
        <w:rPr>
          <w:lang w:val="en-US"/>
        </w:rPr>
        <w:t>Browse</w:t>
      </w:r>
      <w:r w:rsidRPr="005A5D7B">
        <w:t xml:space="preserve"> -&gt; </w:t>
      </w:r>
      <w:r>
        <w:rPr>
          <w:lang w:val="en-US"/>
        </w:rPr>
        <w:t>Downloads</w:t>
      </w:r>
      <w:r w:rsidRPr="005A5D7B">
        <w:t>-&gt;</w:t>
      </w:r>
      <w:r>
        <w:rPr>
          <w:lang w:val="en-US"/>
        </w:rPr>
        <w:t>cdrom</w:t>
      </w:r>
      <w:r w:rsidRPr="005A5D7B">
        <w:t>.</w:t>
      </w:r>
      <w:r>
        <w:rPr>
          <w:lang w:val="en-US"/>
        </w:rPr>
        <w:t>iso</w:t>
      </w:r>
      <w:r w:rsidRPr="005A5D7B">
        <w:t xml:space="preserve"> (</w:t>
      </w:r>
      <w:r>
        <w:t xml:space="preserve">предварительно скачать из сети </w:t>
      </w:r>
      <w:r>
        <w:rPr>
          <w:lang w:val="en-US"/>
        </w:rPr>
        <w:t>ISO</w:t>
      </w:r>
      <w:r w:rsidRPr="005A5D7B">
        <w:t xml:space="preserve"> </w:t>
      </w:r>
      <w:r>
        <w:t>файл)</w:t>
      </w:r>
    </w:p>
    <w:p w14:paraId="25D12853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27B41AF2" wp14:editId="343071DC">
            <wp:extent cx="4876973" cy="2743200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36" cy="27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EB28" w14:textId="172511B9" w:rsidR="0085556D" w:rsidRDefault="003F1DC4" w:rsidP="003F1DC4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19</w:t>
      </w:r>
      <w:r w:rsidR="00FE53EF">
        <w:fldChar w:fldCharType="end"/>
      </w:r>
    </w:p>
    <w:p w14:paraId="551F66F1" w14:textId="77777777" w:rsidR="003F1DC4" w:rsidRDefault="003F1DC4" w:rsidP="0085556D"/>
    <w:p w14:paraId="5EBE1C69" w14:textId="77777777" w:rsidR="003F1DC4" w:rsidRDefault="003F1DC4" w:rsidP="0085556D"/>
    <w:p w14:paraId="5976BA9B" w14:textId="77777777" w:rsidR="003F1DC4" w:rsidRDefault="003F1DC4" w:rsidP="0085556D"/>
    <w:p w14:paraId="6D9732B9" w14:textId="77777777" w:rsidR="0085556D" w:rsidRDefault="0085556D" w:rsidP="0085556D">
      <w:r>
        <w:t>Рис. Копия экрана</w:t>
      </w:r>
    </w:p>
    <w:p w14:paraId="4F599FB5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4DF5874A" wp14:editId="28455AD0">
            <wp:extent cx="4356000" cy="2450163"/>
            <wp:effectExtent l="0" t="0" r="6985" b="762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843D" w14:textId="7A9EC236" w:rsidR="0085556D" w:rsidRDefault="003F1DC4" w:rsidP="006918DC">
      <w:pPr>
        <w:pStyle w:val="aff4"/>
        <w:rPr>
          <w:noProof/>
          <w:lang w:val="en-US"/>
        </w:rPr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20</w:t>
      </w:r>
      <w:r w:rsidR="00FE53EF">
        <w:fldChar w:fldCharType="end"/>
      </w:r>
    </w:p>
    <w:p w14:paraId="2ACEC082" w14:textId="77777777" w:rsidR="006918DC" w:rsidRPr="006918DC" w:rsidRDefault="006918DC" w:rsidP="006918DC">
      <w:pPr>
        <w:rPr>
          <w:lang w:val="en-US"/>
        </w:rPr>
      </w:pPr>
    </w:p>
    <w:p w14:paraId="68351BE2" w14:textId="77777777" w:rsidR="0085556D" w:rsidRDefault="0085556D" w:rsidP="0085556D">
      <w:r w:rsidRPr="003940A0">
        <w:t>-&gt;</w:t>
      </w:r>
      <w:r>
        <w:rPr>
          <w:lang w:val="en-US"/>
        </w:rPr>
        <w:t>OK</w:t>
      </w:r>
      <w:r w:rsidRPr="003940A0">
        <w:t xml:space="preserve"> </w:t>
      </w:r>
    </w:p>
    <w:p w14:paraId="47DF2F2F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32154F17" wp14:editId="4CAD1D2E">
            <wp:extent cx="4356000" cy="2450162"/>
            <wp:effectExtent l="0" t="0" r="6985" b="7620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387" w14:textId="1886BA58" w:rsidR="0085556D" w:rsidRDefault="003F1DC4" w:rsidP="003F1DC4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21</w:t>
      </w:r>
      <w:r w:rsidR="00FE53EF">
        <w:fldChar w:fldCharType="end"/>
      </w:r>
    </w:p>
    <w:p w14:paraId="17D78780" w14:textId="1C5F8EA0" w:rsidR="0085556D" w:rsidRPr="007C545F" w:rsidRDefault="0085556D" w:rsidP="006918DC">
      <w:pPr>
        <w:ind w:firstLine="0"/>
      </w:pPr>
    </w:p>
    <w:p w14:paraId="4275EABA" w14:textId="77777777" w:rsidR="0085556D" w:rsidRPr="008D46DE" w:rsidRDefault="0085556D" w:rsidP="0085556D">
      <w:r>
        <w:t xml:space="preserve">По умолчанию иконка маршрутизатора </w:t>
      </w:r>
      <w:r>
        <w:rPr>
          <w:lang w:val="en-US"/>
        </w:rPr>
        <w:t>vESR</w:t>
      </w:r>
      <w:r w:rsidRPr="00323337">
        <w:t xml:space="preserve">124 </w:t>
      </w:r>
      <w:r>
        <w:t xml:space="preserve">будет в виде персонального компьютера. Это легко изменить. Наведите курсор на иконку с именем </w:t>
      </w:r>
      <w:r>
        <w:rPr>
          <w:lang w:val="en-US"/>
        </w:rPr>
        <w:t>vESr</w:t>
      </w:r>
      <w:r w:rsidRPr="00323337">
        <w:t xml:space="preserve">124, </w:t>
      </w:r>
      <w:r>
        <w:t xml:space="preserve">нажмите правую клавишу мыши и выберите пункт меню </w:t>
      </w:r>
      <w:r>
        <w:rPr>
          <w:lang w:val="en-US"/>
        </w:rPr>
        <w:t>Configure</w:t>
      </w:r>
      <w:r w:rsidRPr="00323337">
        <w:t xml:space="preserve"> </w:t>
      </w:r>
      <w:r>
        <w:rPr>
          <w:lang w:val="en-US"/>
        </w:rPr>
        <w:t>Template</w:t>
      </w:r>
      <w:r w:rsidRPr="00323337">
        <w:t xml:space="preserve">. </w:t>
      </w:r>
      <w:r>
        <w:t xml:space="preserve">Затем  в правом окне выберите строку </w:t>
      </w:r>
      <w:r>
        <w:rPr>
          <w:lang w:val="en-US"/>
        </w:rPr>
        <w:t>Symbol</w:t>
      </w:r>
      <w:r w:rsidRPr="008D46DE">
        <w:t xml:space="preserve"> </w:t>
      </w:r>
      <w:r>
        <w:t xml:space="preserve">и нажмите кнопку </w:t>
      </w:r>
      <w:r>
        <w:rPr>
          <w:lang w:val="en-US"/>
        </w:rPr>
        <w:t>Browse</w:t>
      </w:r>
      <w:r w:rsidRPr="008D46DE">
        <w:t xml:space="preserve">, </w:t>
      </w:r>
      <w:r>
        <w:t xml:space="preserve">в появившемся подменю выберите строчку </w:t>
      </w:r>
      <w:r>
        <w:rPr>
          <w:lang w:val="en-US"/>
        </w:rPr>
        <w:t>Classic</w:t>
      </w:r>
      <w:r>
        <w:t xml:space="preserve"> и пролистайте до понравившейся вам иконке. Нажмите ОК. </w:t>
      </w:r>
    </w:p>
    <w:p w14:paraId="41CCBD81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8114CF5" wp14:editId="5515A1F6">
            <wp:extent cx="4356000" cy="2450163"/>
            <wp:effectExtent l="0" t="0" r="6985" b="762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B23C" w14:textId="77777777" w:rsidR="003F1DC4" w:rsidRDefault="003F1DC4" w:rsidP="003F1DC4">
      <w:pPr>
        <w:keepNext/>
      </w:pPr>
    </w:p>
    <w:p w14:paraId="2CDAD149" w14:textId="77777777" w:rsidR="003F1DC4" w:rsidRDefault="003F1DC4" w:rsidP="003F1DC4">
      <w:pPr>
        <w:keepNext/>
      </w:pPr>
    </w:p>
    <w:p w14:paraId="7F79E79A" w14:textId="1F26F14E" w:rsidR="003F1DC4" w:rsidRDefault="003F1DC4" w:rsidP="003F1DC4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22</w:t>
      </w:r>
      <w:r w:rsidR="00FE53EF">
        <w:fldChar w:fldCharType="end"/>
      </w:r>
    </w:p>
    <w:p w14:paraId="251C7D1D" w14:textId="77777777" w:rsidR="003F1DC4" w:rsidRPr="003F1DC4" w:rsidRDefault="003F1DC4" w:rsidP="003F1DC4"/>
    <w:p w14:paraId="409DEF9B" w14:textId="77777777" w:rsidR="003F1DC4" w:rsidRDefault="003F1DC4" w:rsidP="0085556D"/>
    <w:p w14:paraId="76D07A0A" w14:textId="77777777" w:rsidR="003F1DC4" w:rsidRDefault="003F1DC4" w:rsidP="0085556D"/>
    <w:p w14:paraId="38479E3D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A32FE9D" wp14:editId="313839FE">
            <wp:extent cx="4356000" cy="2450163"/>
            <wp:effectExtent l="0" t="0" r="6985" b="762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E94" w14:textId="7B8D77EF" w:rsidR="003F1DC4" w:rsidRDefault="003F1DC4" w:rsidP="003F1DC4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23</w:t>
      </w:r>
      <w:r w:rsidR="00FE53EF">
        <w:fldChar w:fldCharType="end"/>
      </w:r>
    </w:p>
    <w:p w14:paraId="50D5BC47" w14:textId="77777777" w:rsidR="003F1DC4" w:rsidRDefault="003F1DC4" w:rsidP="0085556D"/>
    <w:p w14:paraId="798CDE5A" w14:textId="77777777" w:rsidR="003F1DC4" w:rsidRDefault="003F1DC4" w:rsidP="0085556D"/>
    <w:p w14:paraId="2D795F4F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DF72344" wp14:editId="01E1098E">
            <wp:extent cx="4356000" cy="2450163"/>
            <wp:effectExtent l="0" t="0" r="6985" b="762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9B9C" w14:textId="69BCF05B" w:rsidR="003F1DC4" w:rsidRDefault="003F1DC4" w:rsidP="003F1DC4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24</w:t>
      </w:r>
      <w:r w:rsidR="00FE53EF">
        <w:fldChar w:fldCharType="end"/>
      </w:r>
    </w:p>
    <w:p w14:paraId="0AA3FD3C" w14:textId="77777777" w:rsidR="003F1DC4" w:rsidRDefault="003F1DC4" w:rsidP="0085556D"/>
    <w:p w14:paraId="338D7D79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9C081EE" wp14:editId="5FCE2151">
            <wp:extent cx="4356000" cy="2450162"/>
            <wp:effectExtent l="0" t="0" r="6985" b="762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9D67" w14:textId="38107B40" w:rsidR="003F1DC4" w:rsidRDefault="003F1DC4" w:rsidP="003F1DC4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25</w:t>
      </w:r>
      <w:r w:rsidR="00FE53EF">
        <w:fldChar w:fldCharType="end"/>
      </w:r>
    </w:p>
    <w:p w14:paraId="1A5651E7" w14:textId="77777777" w:rsidR="003F1DC4" w:rsidRDefault="003F1DC4" w:rsidP="0085556D"/>
    <w:p w14:paraId="5B62F224" w14:textId="77777777" w:rsidR="003F1DC4" w:rsidRDefault="003F1DC4" w:rsidP="0085556D"/>
    <w:p w14:paraId="0C5A7116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07E31F6E" wp14:editId="062F4DF3">
            <wp:extent cx="4356000" cy="2450162"/>
            <wp:effectExtent l="0" t="0" r="6985" b="762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C85F" w14:textId="6C44519B" w:rsidR="0085556D" w:rsidRDefault="003F1DC4" w:rsidP="003F1DC4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26</w:t>
      </w:r>
      <w:r w:rsidR="00FE53EF">
        <w:fldChar w:fldCharType="end"/>
      </w:r>
    </w:p>
    <w:p w14:paraId="7A52DA19" w14:textId="77777777" w:rsidR="003F1DC4" w:rsidRDefault="003F1DC4" w:rsidP="0085556D"/>
    <w:p w14:paraId="46168B68" w14:textId="77777777" w:rsidR="003F1DC4" w:rsidRDefault="003F1DC4" w:rsidP="0085556D"/>
    <w:p w14:paraId="58A5C671" w14:textId="77777777" w:rsidR="0085556D" w:rsidRDefault="0085556D" w:rsidP="0085556D">
      <w:r>
        <w:t xml:space="preserve">После этого образ можно использовать в лабораторных работах. Следует иметь в виду, что каждый новый объект </w:t>
      </w:r>
      <w:r>
        <w:rPr>
          <w:lang w:val="en-US"/>
        </w:rPr>
        <w:t>vesr</w:t>
      </w:r>
      <w:r>
        <w:t xml:space="preserve"> на схеме</w:t>
      </w:r>
      <w:r w:rsidRPr="00BC28AC">
        <w:t xml:space="preserve"> </w:t>
      </w:r>
      <w:r>
        <w:t>потребует отдельной инициации. Рассмотрим на примере простой схемы</w:t>
      </w:r>
      <w:r w:rsidRPr="008D46DE">
        <w:t xml:space="preserve">. </w:t>
      </w:r>
      <w:r>
        <w:t>Для создания этой схемы с помощью курсора мыши и зажатой левой клавиши мыши перетащите иконку с облаком , а затем иконку с маршрутизатором на правое поле. Точно так же методом перетаскивания обьектов нужно соединить сетевые интерфейсы облака и маршрутизатора – сначала активировав иконку с кабелем ( на иконке появится красный кружок с крестиком) а затем перенеся курсор в виде крестика на облако и нажав на левую кнопку мыши последовательно выбирая из списка порт соединяя устройства на схеме:</w:t>
      </w:r>
    </w:p>
    <w:p w14:paraId="420FF0CA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4A2461A5" wp14:editId="69E4B637">
            <wp:extent cx="4356000" cy="2450163"/>
            <wp:effectExtent l="0" t="0" r="6985" b="762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A45" w14:textId="6947B757" w:rsidR="003F1DC4" w:rsidRDefault="003F1DC4" w:rsidP="003F1DC4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27</w:t>
      </w:r>
      <w:r w:rsidR="00FE53EF">
        <w:fldChar w:fldCharType="end"/>
      </w:r>
    </w:p>
    <w:p w14:paraId="7D1AE2EB" w14:textId="77777777" w:rsidR="003F1DC4" w:rsidRDefault="003F1DC4" w:rsidP="0085556D"/>
    <w:p w14:paraId="56D44E8E" w14:textId="77777777" w:rsidR="003F1DC4" w:rsidRDefault="003F1DC4" w:rsidP="0085556D"/>
    <w:p w14:paraId="2C3A81C8" w14:textId="77777777" w:rsidR="003F1DC4" w:rsidRDefault="003F1DC4" w:rsidP="0085556D"/>
    <w:p w14:paraId="53952950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B468C0B" wp14:editId="51D16A38">
            <wp:extent cx="4356000" cy="2450163"/>
            <wp:effectExtent l="0" t="0" r="6985" b="762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C666" w14:textId="095AE4C1" w:rsidR="0085556D" w:rsidRDefault="003F1DC4" w:rsidP="003F1DC4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28</w:t>
      </w:r>
      <w:r w:rsidR="00FE53EF">
        <w:fldChar w:fldCharType="end"/>
      </w:r>
    </w:p>
    <w:p w14:paraId="652A8DC9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6E1B83AC" wp14:editId="2714536E">
            <wp:extent cx="4356000" cy="2450163"/>
            <wp:effectExtent l="0" t="0" r="6985" b="762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1FBB" w14:textId="34154C10" w:rsidR="0085556D" w:rsidRDefault="003F1DC4" w:rsidP="003F1DC4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29</w:t>
      </w:r>
      <w:r w:rsidR="00FE53EF">
        <w:fldChar w:fldCharType="end"/>
      </w:r>
    </w:p>
    <w:p w14:paraId="1560E7BC" w14:textId="77777777" w:rsidR="003F1DC4" w:rsidRDefault="003F1DC4" w:rsidP="0085556D"/>
    <w:p w14:paraId="3A4476FE" w14:textId="77777777" w:rsidR="003F1DC4" w:rsidRPr="008D46DE" w:rsidRDefault="003F1DC4" w:rsidP="0085556D"/>
    <w:p w14:paraId="0E801943" w14:textId="77777777" w:rsidR="0085556D" w:rsidRPr="006850A8" w:rsidRDefault="0085556D" w:rsidP="0085556D">
      <w:r>
        <w:t xml:space="preserve">Редактируем настройки этого устройства- установить автоматически запуск консоли </w:t>
      </w:r>
      <w:r>
        <w:rPr>
          <w:lang w:val="en-US"/>
        </w:rPr>
        <w:t>VNS</w:t>
      </w:r>
      <w:r w:rsidRPr="00DA3F5D">
        <w:t xml:space="preserve"> </w:t>
      </w:r>
      <w:r>
        <w:t xml:space="preserve">при старте. Это нужно для первоначальной установки системы, потом можно заменить на </w:t>
      </w:r>
      <w:r>
        <w:rPr>
          <w:lang w:val="en-US"/>
        </w:rPr>
        <w:t>telnet</w:t>
      </w:r>
      <w:r w:rsidRPr="00DA3F5D">
        <w:t xml:space="preserve"> </w:t>
      </w:r>
      <w:r>
        <w:t xml:space="preserve">для более комфортной работы с поддержкой выделения мышью в программе </w:t>
      </w:r>
      <w:r>
        <w:rPr>
          <w:lang w:val="en-US"/>
        </w:rPr>
        <w:t>Putty</w:t>
      </w:r>
      <w:r w:rsidRPr="00DA3F5D">
        <w:t>.</w:t>
      </w:r>
    </w:p>
    <w:p w14:paraId="6355C806" w14:textId="77777777" w:rsidR="0085556D" w:rsidRDefault="0085556D" w:rsidP="0085556D">
      <w:pPr>
        <w:rPr>
          <w:lang w:val="en-US"/>
        </w:rPr>
      </w:pPr>
      <w:r>
        <w:rPr>
          <w:lang w:val="en-US"/>
        </w:rPr>
        <w:t>Autostart Console-&gt; OK</w:t>
      </w:r>
    </w:p>
    <w:p w14:paraId="6CE78038" w14:textId="77777777" w:rsidR="0085556D" w:rsidRPr="00913808" w:rsidRDefault="0085556D" w:rsidP="0085556D"/>
    <w:p w14:paraId="52C8585A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35D30A13" wp14:editId="6BBC04E2">
            <wp:extent cx="4356000" cy="2450163"/>
            <wp:effectExtent l="0" t="0" r="6985" b="762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1C6C" w14:textId="3D3B5F29" w:rsidR="003F1DC4" w:rsidRDefault="003F1DC4" w:rsidP="003F1DC4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30</w:t>
      </w:r>
      <w:r w:rsidR="00FE53EF">
        <w:fldChar w:fldCharType="end"/>
      </w:r>
    </w:p>
    <w:p w14:paraId="3E78E321" w14:textId="77777777" w:rsidR="003F1DC4" w:rsidRDefault="003F1DC4" w:rsidP="0085556D"/>
    <w:p w14:paraId="075C0251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47FC959F" wp14:editId="31AA423E">
            <wp:extent cx="4356000" cy="2450162"/>
            <wp:effectExtent l="0" t="0" r="6985" b="762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CFB8" w14:textId="27625EE2" w:rsidR="0085556D" w:rsidRDefault="003F1DC4" w:rsidP="003F1DC4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31</w:t>
      </w:r>
      <w:r w:rsidR="00FE53EF">
        <w:fldChar w:fldCharType="end"/>
      </w:r>
    </w:p>
    <w:p w14:paraId="5180238B" w14:textId="77777777" w:rsidR="003F1DC4" w:rsidRDefault="003F1DC4" w:rsidP="0085556D"/>
    <w:p w14:paraId="2A93C64E" w14:textId="77777777" w:rsidR="003F1DC4" w:rsidRPr="003F1DC4" w:rsidRDefault="003F1DC4" w:rsidP="0085556D"/>
    <w:p w14:paraId="564C051C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1553E627" wp14:editId="74746DEE">
            <wp:extent cx="4356000" cy="2450163"/>
            <wp:effectExtent l="0" t="0" r="6985" b="762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8490" w14:textId="117E974B" w:rsidR="0085556D" w:rsidRDefault="003F1DC4" w:rsidP="003F1DC4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32</w:t>
      </w:r>
      <w:r w:rsidR="00FE53EF">
        <w:fldChar w:fldCharType="end"/>
      </w:r>
    </w:p>
    <w:p w14:paraId="0D70CB97" w14:textId="77777777" w:rsidR="003F1DC4" w:rsidRDefault="003F1DC4" w:rsidP="003F1DC4"/>
    <w:p w14:paraId="7F50E47A" w14:textId="77777777" w:rsidR="003F1DC4" w:rsidRPr="003F1DC4" w:rsidRDefault="003F1DC4" w:rsidP="003F1DC4"/>
    <w:p w14:paraId="61613D0F" w14:textId="77777777" w:rsidR="0085556D" w:rsidRPr="00913808" w:rsidRDefault="0085556D">
      <w:pPr>
        <w:numPr>
          <w:ilvl w:val="0"/>
          <w:numId w:val="19"/>
        </w:numPr>
        <w:spacing w:line="278" w:lineRule="auto"/>
      </w:pPr>
      <w:r w:rsidRPr="00913808">
        <w:t xml:space="preserve">Должно открыться окно терминала </w:t>
      </w:r>
      <w:r w:rsidRPr="00913808">
        <w:rPr>
          <w:lang w:val="en-US"/>
        </w:rPr>
        <w:t>UltraVNC</w:t>
      </w:r>
      <w:r w:rsidRPr="00913808">
        <w:t>.</w:t>
      </w:r>
    </w:p>
    <w:p w14:paraId="6A7063DB" w14:textId="77777777" w:rsidR="0085556D" w:rsidRPr="00913808" w:rsidRDefault="0085556D">
      <w:pPr>
        <w:numPr>
          <w:ilvl w:val="0"/>
          <w:numId w:val="19"/>
        </w:numPr>
        <w:spacing w:line="278" w:lineRule="auto"/>
      </w:pPr>
      <w:r w:rsidRPr="00913808">
        <w:t>Дождитесь окончания таймера или нажмите "Enter".</w:t>
      </w:r>
    </w:p>
    <w:p w14:paraId="74B3A89D" w14:textId="77777777" w:rsidR="0085556D" w:rsidRDefault="0085556D" w:rsidP="0085556D"/>
    <w:p w14:paraId="35B1B965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7C179644" wp14:editId="48D026FC">
            <wp:extent cx="4356000" cy="2450163"/>
            <wp:effectExtent l="0" t="0" r="6985" b="762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89FE" w14:textId="0BB9A6DA" w:rsidR="0085556D" w:rsidRDefault="003F1DC4" w:rsidP="003F1DC4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33</w:t>
      </w:r>
      <w:r w:rsidR="00FE53EF">
        <w:fldChar w:fldCharType="end"/>
      </w:r>
    </w:p>
    <w:p w14:paraId="1CCEA42D" w14:textId="77777777" w:rsidR="003F1DC4" w:rsidRPr="003F1DC4" w:rsidRDefault="003F1DC4" w:rsidP="003F1DC4"/>
    <w:p w14:paraId="7EB2B1F5" w14:textId="77777777" w:rsidR="0085556D" w:rsidRPr="003B06E3" w:rsidRDefault="0085556D">
      <w:pPr>
        <w:numPr>
          <w:ilvl w:val="0"/>
          <w:numId w:val="20"/>
        </w:numPr>
        <w:spacing w:line="278" w:lineRule="auto"/>
      </w:pPr>
      <w:r w:rsidRPr="003B06E3">
        <w:t>Используя клавиши "↑, ↓", выберите пункт "vESR Installation".</w:t>
      </w:r>
    </w:p>
    <w:p w14:paraId="2861F84B" w14:textId="77777777" w:rsidR="0085556D" w:rsidRPr="003B06E3" w:rsidRDefault="0085556D">
      <w:pPr>
        <w:numPr>
          <w:ilvl w:val="0"/>
          <w:numId w:val="20"/>
        </w:numPr>
        <w:spacing w:line="278" w:lineRule="auto"/>
      </w:pPr>
      <w:r w:rsidRPr="003B06E3">
        <w:t>Используя клавиши "←, →", выберите пункт "OK" и нажмите клавишу "Enter".</w:t>
      </w:r>
    </w:p>
    <w:p w14:paraId="517F2B7D" w14:textId="77777777" w:rsidR="0085556D" w:rsidRPr="003B06E3" w:rsidRDefault="0085556D" w:rsidP="0085556D"/>
    <w:p w14:paraId="2E235600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283B41F" wp14:editId="56745AE7">
            <wp:extent cx="4356000" cy="2450163"/>
            <wp:effectExtent l="0" t="0" r="6985" b="762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A2C2" w14:textId="77777777" w:rsidR="003F1DC4" w:rsidRDefault="003F1DC4" w:rsidP="003F1DC4">
      <w:pPr>
        <w:keepNext/>
      </w:pPr>
    </w:p>
    <w:p w14:paraId="16B436E0" w14:textId="629DC407" w:rsidR="0085556D" w:rsidRDefault="003F1DC4" w:rsidP="003F1DC4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34</w:t>
      </w:r>
      <w:r w:rsidR="00FE53EF">
        <w:fldChar w:fldCharType="end"/>
      </w:r>
    </w:p>
    <w:p w14:paraId="1AA9E866" w14:textId="77777777" w:rsidR="0085556D" w:rsidRDefault="0085556D" w:rsidP="0085556D"/>
    <w:p w14:paraId="03454D4D" w14:textId="77777777" w:rsidR="0085556D" w:rsidRPr="003B06E3" w:rsidRDefault="0085556D">
      <w:pPr>
        <w:numPr>
          <w:ilvl w:val="0"/>
          <w:numId w:val="21"/>
        </w:numPr>
        <w:spacing w:line="278" w:lineRule="auto"/>
      </w:pPr>
      <w:r w:rsidRPr="003B06E3">
        <w:t>Нажмите клавишу "Space", в левом поле появится символ "*".</w:t>
      </w:r>
    </w:p>
    <w:p w14:paraId="14B337F3" w14:textId="77777777" w:rsidR="0085556D" w:rsidRDefault="0085556D" w:rsidP="0085556D"/>
    <w:p w14:paraId="5B694823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787312B" wp14:editId="37551787">
            <wp:extent cx="4356000" cy="2450163"/>
            <wp:effectExtent l="0" t="0" r="6985" b="762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8DE" w14:textId="5A888DEE" w:rsidR="0085556D" w:rsidRDefault="003F1DC4" w:rsidP="003F1DC4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35</w:t>
      </w:r>
      <w:r w:rsidR="00FE53EF">
        <w:fldChar w:fldCharType="end"/>
      </w:r>
    </w:p>
    <w:p w14:paraId="620A90FB" w14:textId="77777777" w:rsidR="0085556D" w:rsidRDefault="0085556D">
      <w:pPr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ascii="Segoe UI" w:eastAsia="Times New Roman" w:hAnsi="Segoe UI" w:cs="Segoe UI"/>
          <w:color w:val="1F2328"/>
          <w:lang w:eastAsia="ru-RU"/>
        </w:rPr>
        <w:t>Используя клавиши "←, →", выберите пункт "OK" и нажмите клавишу "Enter".</w:t>
      </w:r>
    </w:p>
    <w:p w14:paraId="4A68E033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ind w:left="720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ascii="Segoe UI" w:eastAsia="Times New Roman" w:hAnsi="Segoe UI" w:cs="Segoe UI"/>
          <w:color w:val="1F2328"/>
          <w:lang w:eastAsia="ru-RU"/>
        </w:rPr>
        <w:t>После установки вы увидите надпись "Installation complete. Please, reboot".</w:t>
      </w:r>
    </w:p>
    <w:p w14:paraId="346DD766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ind w:left="720"/>
        <w:rPr>
          <w:rFonts w:ascii="Segoe UI" w:eastAsia="Times New Roman" w:hAnsi="Segoe UI" w:cs="Segoe UI"/>
          <w:color w:val="1F2328"/>
          <w:lang w:val="en-US" w:eastAsia="ru-RU"/>
        </w:rPr>
      </w:pPr>
    </w:p>
    <w:p w14:paraId="74ED39D8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jc w:val="center"/>
        <w:rPr>
          <w:rFonts w:ascii="Segoe UI" w:eastAsia="Times New Roman" w:hAnsi="Segoe UI" w:cs="Segoe UI"/>
          <w:color w:val="1F2328"/>
          <w:lang w:eastAsia="ru-RU"/>
        </w:rPr>
      </w:pPr>
    </w:p>
    <w:p w14:paraId="4BD112D9" w14:textId="77777777" w:rsidR="0085556D" w:rsidRDefault="0085556D" w:rsidP="0085556D"/>
    <w:p w14:paraId="2ECCE095" w14:textId="77777777" w:rsidR="0085556D" w:rsidRDefault="0085556D" w:rsidP="0085556D"/>
    <w:p w14:paraId="04D06E21" w14:textId="77777777" w:rsidR="0085556D" w:rsidRDefault="0085556D" w:rsidP="0085556D"/>
    <w:p w14:paraId="00C13138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30681429" wp14:editId="02F002EE">
            <wp:extent cx="4356000" cy="2450163"/>
            <wp:effectExtent l="0" t="0" r="6985" b="762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8BBB" w14:textId="5F23B938" w:rsidR="0085556D" w:rsidRDefault="003F1DC4" w:rsidP="003F1DC4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36</w:t>
      </w:r>
      <w:r w:rsidR="00FE53EF">
        <w:fldChar w:fldCharType="end"/>
      </w:r>
    </w:p>
    <w:p w14:paraId="128549DB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046D786F" wp14:editId="62264F46">
            <wp:extent cx="4356000" cy="2450162"/>
            <wp:effectExtent l="0" t="0" r="6985" b="762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0C49" w14:textId="7B476290" w:rsidR="003F1DC4" w:rsidRDefault="003F1DC4" w:rsidP="003F1DC4">
      <w:pPr>
        <w:pStyle w:val="aff4"/>
        <w:rPr>
          <w:noProof/>
          <w:lang w:val="en-US"/>
        </w:rPr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37</w:t>
      </w:r>
      <w:r w:rsidR="00FE53EF">
        <w:fldChar w:fldCharType="end"/>
      </w:r>
    </w:p>
    <w:p w14:paraId="24372674" w14:textId="77777777" w:rsidR="007C545F" w:rsidRPr="007C545F" w:rsidRDefault="007C545F" w:rsidP="007C545F">
      <w:pPr>
        <w:rPr>
          <w:lang w:val="en-US"/>
        </w:rPr>
      </w:pPr>
    </w:p>
    <w:p w14:paraId="4CAC6A3A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2B4C661" wp14:editId="17097DA8">
            <wp:extent cx="4356000" cy="2450163"/>
            <wp:effectExtent l="0" t="0" r="6985" b="762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0D70" w14:textId="32D09CD9" w:rsidR="003F1DC4" w:rsidRDefault="003F1DC4" w:rsidP="003F1DC4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38</w:t>
      </w:r>
      <w:r w:rsidR="00FE53EF">
        <w:fldChar w:fldCharType="end"/>
      </w:r>
    </w:p>
    <w:p w14:paraId="28CDA62B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72F51367" wp14:editId="387C63B2">
            <wp:extent cx="4356000" cy="2450162"/>
            <wp:effectExtent l="0" t="0" r="6985" b="762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A8A8" w14:textId="77777777" w:rsidR="003F1DC4" w:rsidRDefault="003F1DC4" w:rsidP="003F1DC4">
      <w:pPr>
        <w:keepNext/>
      </w:pPr>
    </w:p>
    <w:p w14:paraId="47865110" w14:textId="4709BD07" w:rsidR="0085556D" w:rsidRDefault="003F1DC4" w:rsidP="003F1DC4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39</w:t>
      </w:r>
      <w:r w:rsidR="00FE53EF">
        <w:fldChar w:fldCharType="end"/>
      </w:r>
    </w:p>
    <w:p w14:paraId="5640B6CB" w14:textId="77777777" w:rsidR="003F1DC4" w:rsidRDefault="003F1DC4" w:rsidP="003F1DC4"/>
    <w:p w14:paraId="3003FAA1" w14:textId="77777777" w:rsidR="003F1DC4" w:rsidRPr="003F1DC4" w:rsidRDefault="003F1DC4" w:rsidP="003F1DC4"/>
    <w:p w14:paraId="06E09B46" w14:textId="77777777" w:rsidR="0085556D" w:rsidRDefault="0085556D" w:rsidP="0085556D">
      <w:r>
        <w:t xml:space="preserve">После перезагрузки командой </w:t>
      </w:r>
      <w:r>
        <w:rPr>
          <w:lang w:val="en-US"/>
        </w:rPr>
        <w:t>reboot</w:t>
      </w:r>
      <w:r w:rsidRPr="00E1054E">
        <w:t xml:space="preserve"> </w:t>
      </w:r>
      <w:r>
        <w:t xml:space="preserve">нужно выйти из консоли ( например , нажав крестик в правом верхнем углу экрана консоли </w:t>
      </w:r>
      <w:r>
        <w:rPr>
          <w:lang w:val="en-US"/>
        </w:rPr>
        <w:t>VNC</w:t>
      </w:r>
      <w:r w:rsidRPr="00E1054E">
        <w:t xml:space="preserve">) </w:t>
      </w:r>
      <w:r>
        <w:t xml:space="preserve">и маршрутизатор нужно остановить ( правя кнопка мыши - </w:t>
      </w:r>
      <w:r w:rsidRPr="00E1054E">
        <w:t xml:space="preserve">&gt; </w:t>
      </w:r>
      <w:r>
        <w:rPr>
          <w:lang w:val="en-US"/>
        </w:rPr>
        <w:t>Stop</w:t>
      </w:r>
      <w:r w:rsidRPr="00E1054E">
        <w:t xml:space="preserve">  </w:t>
      </w:r>
      <w:r>
        <w:t xml:space="preserve">или нажать на красный квадрат в верхнем меню программы  </w:t>
      </w:r>
      <w:r>
        <w:rPr>
          <w:lang w:val="en-US"/>
        </w:rPr>
        <w:t>GNS</w:t>
      </w:r>
      <w:r w:rsidRPr="00E1054E">
        <w:t>3</w:t>
      </w:r>
      <w:r>
        <w:t>,</w:t>
      </w:r>
      <w:r w:rsidRPr="00E1054E">
        <w:t xml:space="preserve"> </w:t>
      </w:r>
      <w:r>
        <w:t xml:space="preserve">затем  зайти во вкладку </w:t>
      </w:r>
      <w:r>
        <w:rPr>
          <w:lang w:val="en-US"/>
        </w:rPr>
        <w:t>Configure</w:t>
      </w:r>
      <w:r w:rsidRPr="00E1054E">
        <w:t xml:space="preserve"> </w:t>
      </w:r>
      <w:r>
        <w:t xml:space="preserve">( навести курсор мыши на иконку маршрутизатора </w:t>
      </w:r>
      <w:r>
        <w:rPr>
          <w:lang w:val="en-US"/>
        </w:rPr>
        <w:t>vESR</w:t>
      </w:r>
      <w:r w:rsidRPr="00E1054E">
        <w:t xml:space="preserve">124-1, </w:t>
      </w:r>
      <w:r>
        <w:t xml:space="preserve">нажать правую клавишу мыши – выбрать </w:t>
      </w:r>
      <w:r>
        <w:rPr>
          <w:lang w:val="en-US"/>
        </w:rPr>
        <w:t>Configure</w:t>
      </w:r>
      <w:r w:rsidRPr="00E1054E">
        <w:t xml:space="preserve">) </w:t>
      </w:r>
      <w:r>
        <w:t xml:space="preserve">и заменить программу консоли на </w:t>
      </w:r>
      <w:r>
        <w:rPr>
          <w:lang w:val="en-US"/>
        </w:rPr>
        <w:t>telnet</w:t>
      </w:r>
      <w:r w:rsidRPr="00E1054E">
        <w:t xml:space="preserve">, </w:t>
      </w:r>
      <w:r>
        <w:t xml:space="preserve">нажать на кнопку </w:t>
      </w:r>
      <w:r>
        <w:rPr>
          <w:lang w:val="en-US"/>
        </w:rPr>
        <w:t>OK</w:t>
      </w:r>
      <w:r w:rsidRPr="00E1054E">
        <w:t xml:space="preserve"> </w:t>
      </w:r>
      <w:r>
        <w:t>для выхода и заново запустить маршрутизатор, как показано на рисунках ниже :</w:t>
      </w:r>
    </w:p>
    <w:p w14:paraId="146AE293" w14:textId="77777777" w:rsidR="003940A0" w:rsidRDefault="0085556D" w:rsidP="003940A0">
      <w:pPr>
        <w:keepNext/>
      </w:pPr>
      <w:r>
        <w:rPr>
          <w:noProof/>
        </w:rPr>
        <w:drawing>
          <wp:inline distT="0" distB="0" distL="0" distR="0" wp14:anchorId="0A5D6F69" wp14:editId="5F6B7535">
            <wp:extent cx="4356000" cy="2450163"/>
            <wp:effectExtent l="0" t="0" r="6985" b="762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CAD6" w14:textId="68B8BA36" w:rsidR="003940A0" w:rsidRDefault="003940A0" w:rsidP="003940A0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40</w:t>
      </w:r>
      <w:r w:rsidR="00FE53EF">
        <w:fldChar w:fldCharType="end"/>
      </w:r>
    </w:p>
    <w:p w14:paraId="7E9821E9" w14:textId="77777777" w:rsidR="003940A0" w:rsidRDefault="0085556D" w:rsidP="003940A0">
      <w:pPr>
        <w:keepNext/>
      </w:pPr>
      <w:r>
        <w:rPr>
          <w:noProof/>
        </w:rPr>
        <w:drawing>
          <wp:inline distT="0" distB="0" distL="0" distR="0" wp14:anchorId="1C8FBBF2" wp14:editId="5B87C727">
            <wp:extent cx="4356000" cy="2450163"/>
            <wp:effectExtent l="0" t="0" r="6985" b="762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1A66" w14:textId="77777777" w:rsidR="003940A0" w:rsidRDefault="003940A0" w:rsidP="003940A0">
      <w:pPr>
        <w:keepNext/>
      </w:pPr>
    </w:p>
    <w:p w14:paraId="2D59D27E" w14:textId="756F6FAE" w:rsidR="003940A0" w:rsidRDefault="003940A0" w:rsidP="003940A0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41</w:t>
      </w:r>
      <w:r w:rsidR="00FE53EF">
        <w:fldChar w:fldCharType="end"/>
      </w:r>
    </w:p>
    <w:p w14:paraId="75BC1979" w14:textId="77777777" w:rsidR="003940A0" w:rsidRDefault="003940A0" w:rsidP="003940A0"/>
    <w:p w14:paraId="0A31360B" w14:textId="77777777" w:rsidR="003940A0" w:rsidRPr="003940A0" w:rsidRDefault="003940A0" w:rsidP="003940A0"/>
    <w:p w14:paraId="71B17257" w14:textId="5661BCE3" w:rsidR="0085556D" w:rsidRDefault="0085556D" w:rsidP="0085556D">
      <w:r>
        <w:rPr>
          <w:noProof/>
        </w:rPr>
        <w:drawing>
          <wp:inline distT="0" distB="0" distL="0" distR="0" wp14:anchorId="4FF9B62E" wp14:editId="2AA01D10">
            <wp:extent cx="4356000" cy="2450163"/>
            <wp:effectExtent l="0" t="0" r="6985" b="762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CBCA" w14:textId="66C68593" w:rsidR="003940A0" w:rsidRDefault="003940A0" w:rsidP="003940A0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42</w:t>
      </w:r>
      <w:r w:rsidR="00FE53EF">
        <w:fldChar w:fldCharType="end"/>
      </w:r>
    </w:p>
    <w:p w14:paraId="2241F130" w14:textId="77777777" w:rsidR="003940A0" w:rsidRPr="003940A0" w:rsidRDefault="003940A0" w:rsidP="003940A0"/>
    <w:p w14:paraId="3F7C705D" w14:textId="77777777" w:rsidR="0085556D" w:rsidRPr="00323337" w:rsidRDefault="0085556D" w:rsidP="0085556D">
      <w:r>
        <w:t xml:space="preserve">Далее стартовать маршрутизатор нажав на зеленый треугольник в главном меню программы </w:t>
      </w:r>
      <w:r>
        <w:rPr>
          <w:lang w:val="en-US"/>
        </w:rPr>
        <w:t>GNS</w:t>
      </w:r>
      <w:r w:rsidRPr="00E1054E">
        <w:t xml:space="preserve">3 </w:t>
      </w:r>
      <w:r>
        <w:t xml:space="preserve">или установив курсор мыши на иконку маршрутизатора </w:t>
      </w:r>
      <w:r>
        <w:rPr>
          <w:lang w:val="en-US"/>
        </w:rPr>
        <w:t>vESR</w:t>
      </w:r>
      <w:r w:rsidRPr="00E1054E">
        <w:t xml:space="preserve">124-1 </w:t>
      </w:r>
      <w:r>
        <w:t xml:space="preserve">и нажав правую клавишу мыши для вызова контекстного меню и выбрав пункт </w:t>
      </w:r>
      <w:r>
        <w:rPr>
          <w:lang w:val="en-US"/>
        </w:rPr>
        <w:t>Start</w:t>
      </w:r>
      <w:r w:rsidRPr="00323337">
        <w:t>.</w:t>
      </w:r>
    </w:p>
    <w:p w14:paraId="23EF63E6" w14:textId="77777777" w:rsidR="0085556D" w:rsidRDefault="0085556D" w:rsidP="0085556D">
      <w:pPr>
        <w:rPr>
          <w:lang w:val="en-US"/>
        </w:rPr>
      </w:pPr>
      <w:r>
        <w:t xml:space="preserve">При старте автоматически откроется окно терминала </w:t>
      </w:r>
      <w:r>
        <w:rPr>
          <w:lang w:val="en-US"/>
        </w:rPr>
        <w:t>Putty</w:t>
      </w:r>
      <w:r w:rsidRPr="00274723">
        <w:t xml:space="preserve">. </w:t>
      </w:r>
      <w:r>
        <w:t xml:space="preserve">И спустя некоторое время ( зависит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lang w:val="en-US"/>
        </w:rPr>
        <w:t xml:space="preserve">admin, </w:t>
      </w:r>
      <w:r>
        <w:t xml:space="preserve">Пароль – </w:t>
      </w:r>
      <w:r>
        <w:rPr>
          <w:lang w:val="en-US"/>
        </w:rPr>
        <w:t>password</w:t>
      </w:r>
    </w:p>
    <w:p w14:paraId="6BDEA76C" w14:textId="77777777" w:rsidR="003940A0" w:rsidRDefault="0085556D" w:rsidP="003940A0">
      <w:pPr>
        <w:keepNext/>
      </w:pPr>
      <w:r>
        <w:rPr>
          <w:noProof/>
          <w:lang w:val="en-US"/>
        </w:rPr>
        <w:drawing>
          <wp:inline distT="0" distB="0" distL="0" distR="0" wp14:anchorId="50D2F4AD" wp14:editId="6F74FAA1">
            <wp:extent cx="4356000" cy="2450162"/>
            <wp:effectExtent l="0" t="0" r="6985" b="762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1659" w14:textId="77777777" w:rsidR="003940A0" w:rsidRDefault="003940A0" w:rsidP="003940A0">
      <w:pPr>
        <w:keepNext/>
      </w:pPr>
    </w:p>
    <w:p w14:paraId="31D8264D" w14:textId="12FE6F98" w:rsidR="0085556D" w:rsidRDefault="003940A0" w:rsidP="003940A0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43</w:t>
      </w:r>
      <w:r w:rsidR="00FE53EF">
        <w:fldChar w:fldCharType="end"/>
      </w:r>
    </w:p>
    <w:p w14:paraId="1BA1FA14" w14:textId="77777777" w:rsidR="003940A0" w:rsidRPr="003940A0" w:rsidRDefault="003940A0" w:rsidP="003940A0"/>
    <w:p w14:paraId="4C423735" w14:textId="77777777" w:rsidR="0085556D" w:rsidRPr="003940A0" w:rsidRDefault="0085556D" w:rsidP="0085556D"/>
    <w:p w14:paraId="234CC0ED" w14:textId="77777777" w:rsidR="0085556D" w:rsidRDefault="0085556D" w:rsidP="0085556D">
      <w:r>
        <w:t>В результате будет получен такой вывод:</w:t>
      </w:r>
    </w:p>
    <w:p w14:paraId="5B8F0293" w14:textId="77777777" w:rsidR="003940A0" w:rsidRDefault="003940A0" w:rsidP="0085556D"/>
    <w:p w14:paraId="52920150" w14:textId="77777777" w:rsidR="0085556D" w:rsidRPr="00B645FD" w:rsidRDefault="0085556D" w:rsidP="0085556D">
      <w:pPr>
        <w:shd w:val="clear" w:color="auto" w:fill="AEAAAA" w:themeFill="background2" w:themeFillShade="BF"/>
        <w:rPr>
          <w:b/>
          <w:bCs/>
          <w:lang w:val="en-US"/>
        </w:rPr>
      </w:pPr>
      <w:r w:rsidRPr="00274723">
        <w:rPr>
          <w:lang w:val="en-US"/>
        </w:rPr>
        <w:t xml:space="preserve">vesr login: </w:t>
      </w:r>
      <w:r w:rsidRPr="00B645FD">
        <w:rPr>
          <w:b/>
          <w:bCs/>
          <w:lang w:val="en-US"/>
        </w:rPr>
        <w:t>admin</w:t>
      </w:r>
    </w:p>
    <w:p w14:paraId="46494343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Password:</w:t>
      </w:r>
      <w:r>
        <w:rPr>
          <w:lang w:val="en-US"/>
        </w:rPr>
        <w:t>password</w:t>
      </w:r>
    </w:p>
    <w:p w14:paraId="03A63C15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You are required to change your password immediately!!!</w:t>
      </w:r>
    </w:p>
    <w:p w14:paraId="1B5BA3D5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25A8F0AE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             Welcome to vESR              *</w:t>
      </w:r>
    </w:p>
    <w:p w14:paraId="5D2615EE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192439AF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vesr(change-expired-password)#</w:t>
      </w:r>
    </w:p>
    <w:p w14:paraId="1DC5A978" w14:textId="77777777" w:rsidR="0085556D" w:rsidRPr="00B645FD" w:rsidRDefault="0085556D" w:rsidP="0085556D">
      <w:pPr>
        <w:shd w:val="clear" w:color="auto" w:fill="AEAAAA" w:themeFill="background2" w:themeFillShade="BF"/>
        <w:rPr>
          <w:b/>
          <w:bCs/>
          <w:lang w:val="en-US"/>
        </w:rPr>
      </w:pPr>
      <w:r w:rsidRPr="00C10C1D">
        <w:rPr>
          <w:lang w:val="en-US"/>
        </w:rPr>
        <w:t xml:space="preserve">vesr(change-expired-password)# </w:t>
      </w:r>
      <w:r w:rsidRPr="00B645FD">
        <w:rPr>
          <w:b/>
          <w:bCs/>
          <w:lang w:val="en-US"/>
        </w:rPr>
        <w:t>password eve</w:t>
      </w:r>
    </w:p>
    <w:p w14:paraId="430331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vesr(change-expired-password)# commit</w:t>
      </w:r>
    </w:p>
    <w:p w14:paraId="6C925541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4DD91EE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vesr(change-expired-password)# confirm</w:t>
      </w:r>
    </w:p>
    <w:p w14:paraId="03341FEC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01B946A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vesr# config</w:t>
      </w:r>
    </w:p>
    <w:p w14:paraId="3BD824B3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vesr(config)# hostname vesr124-1</w:t>
      </w:r>
    </w:p>
    <w:p w14:paraId="6E04C20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vesr(config)# exit</w:t>
      </w:r>
    </w:p>
    <w:p w14:paraId="4795A63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Warning: you have uncommitted configuration changes.</w:t>
      </w:r>
    </w:p>
    <w:p w14:paraId="53178ED6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vesr# commit</w:t>
      </w:r>
    </w:p>
    <w:p w14:paraId="49CF7A50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37942F59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confirm</w:t>
      </w:r>
    </w:p>
    <w:p w14:paraId="4AE92C78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6E5BC7D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save</w:t>
      </w:r>
    </w:p>
    <w:p w14:paraId="520E718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saved</w:t>
      </w:r>
    </w:p>
    <w:p w14:paraId="0F26FE2D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65F1B08E" w14:textId="77777777" w:rsidR="0085556D" w:rsidRDefault="0085556D" w:rsidP="0085556D">
      <w:pPr>
        <w:rPr>
          <w:lang w:val="en-US"/>
        </w:rPr>
      </w:pPr>
    </w:p>
    <w:p w14:paraId="040F17DF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52138926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sh running-config</w:t>
      </w:r>
    </w:p>
    <w:p w14:paraId="5281470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hostname vesr124-1</w:t>
      </w:r>
    </w:p>
    <w:p w14:paraId="448FAC2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max-files 3</w:t>
      </w:r>
    </w:p>
    <w:p w14:paraId="56CCBD6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file-size 512</w:t>
      </w:r>
    </w:p>
    <w:p w14:paraId="078B9CD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file tmpsys:syslog/default</w:t>
      </w:r>
    </w:p>
    <w:p w14:paraId="120DD92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severity info</w:t>
      </w:r>
    </w:p>
    <w:p w14:paraId="385155BC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2352E4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username admin</w:t>
      </w:r>
    </w:p>
    <w:p w14:paraId="3E183FC9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353CE12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01157065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domain lookup enable</w:t>
      </w:r>
    </w:p>
    <w:p w14:paraId="2E857CBA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security passwords default-expired</w:t>
      </w:r>
    </w:p>
    <w:p w14:paraId="520EC1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ip ssh server</w:t>
      </w:r>
    </w:p>
    <w:p w14:paraId="1B2590E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ntp enable</w:t>
      </w:r>
    </w:p>
    <w:p w14:paraId="0B353515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ntp broadcast-client enable</w:t>
      </w:r>
    </w:p>
    <w:p w14:paraId="1342127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licence-manager</w:t>
      </w:r>
    </w:p>
    <w:p w14:paraId="68CB1CA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host address elm.eltex-co.ru</w:t>
      </w:r>
    </w:p>
    <w:p w14:paraId="5317CA39" w14:textId="77777777" w:rsidR="0085556D" w:rsidRPr="006850A8" w:rsidRDefault="0085556D" w:rsidP="0085556D">
      <w:pPr>
        <w:shd w:val="clear" w:color="auto" w:fill="AEAAAA" w:themeFill="background2" w:themeFillShade="BF"/>
      </w:pPr>
      <w:r w:rsidRPr="00C10C1D">
        <w:rPr>
          <w:lang w:val="en-US"/>
        </w:rPr>
        <w:t>exit</w:t>
      </w:r>
    </w:p>
    <w:p w14:paraId="52B5E172" w14:textId="77777777" w:rsidR="0085556D" w:rsidRPr="006850A8" w:rsidRDefault="0085556D" w:rsidP="0085556D">
      <w:pPr>
        <w:shd w:val="clear" w:color="auto" w:fill="AEAAAA" w:themeFill="background2" w:themeFillShade="BF"/>
      </w:pPr>
      <w:r w:rsidRPr="00C10C1D">
        <w:rPr>
          <w:lang w:val="en-US"/>
        </w:rPr>
        <w:t>vesr</w:t>
      </w:r>
      <w:r w:rsidRPr="006850A8">
        <w:t>124-1#</w:t>
      </w:r>
    </w:p>
    <w:p w14:paraId="2696AC1B" w14:textId="77777777" w:rsidR="0085556D" w:rsidRPr="006850A8" w:rsidRDefault="0085556D" w:rsidP="0085556D"/>
    <w:p w14:paraId="7D554B8A" w14:textId="77777777" w:rsidR="0085556D" w:rsidRDefault="0085556D" w:rsidP="0085556D">
      <w:r>
        <w:t>Теперь маршрутизатор готов к работе и дальнейшей настройке.</w:t>
      </w:r>
    </w:p>
    <w:p w14:paraId="4C3FF521" w14:textId="77777777" w:rsidR="0085556D" w:rsidRPr="009A1793" w:rsidRDefault="0085556D" w:rsidP="0085556D">
      <w:r>
        <w:t xml:space="preserve">Для дальнейшей работы сохраните проект под названием например </w:t>
      </w:r>
      <w:r>
        <w:rPr>
          <w:lang w:val="en-US"/>
        </w:rPr>
        <w:t>vesr</w:t>
      </w:r>
      <w:r w:rsidRPr="002D1326">
        <w:t>124-1-</w:t>
      </w:r>
      <w:r>
        <w:rPr>
          <w:lang w:val="en-US"/>
        </w:rPr>
        <w:t>base</w:t>
      </w:r>
      <w:r>
        <w:t xml:space="preserve">: Клавишами </w:t>
      </w:r>
      <w:r w:rsidRPr="009A1793">
        <w:t>&lt;</w:t>
      </w:r>
      <w:r>
        <w:t>- -</w:t>
      </w:r>
      <w:r w:rsidRPr="009A1793">
        <w:t xml:space="preserve">&gt; </w:t>
      </w:r>
      <w:r>
        <w:t>или мышью выделите</w:t>
      </w:r>
      <w:r w:rsidRPr="009A1793">
        <w:t xml:space="preserve"> </w:t>
      </w:r>
      <w:r>
        <w:t xml:space="preserve">Пункт меню </w:t>
      </w:r>
      <w:r w:rsidRPr="009A1793">
        <w:t>“</w:t>
      </w:r>
      <w:r>
        <w:rPr>
          <w:lang w:val="en-US"/>
        </w:rPr>
        <w:t>File</w:t>
      </w:r>
      <w:r w:rsidRPr="009A1793">
        <w:t xml:space="preserve">” </w:t>
      </w:r>
      <w:r>
        <w:t xml:space="preserve">, затем в выпадающем меню выберите пункт </w:t>
      </w:r>
      <w:r w:rsidRPr="009A1793">
        <w:t>“</w:t>
      </w:r>
      <w:r>
        <w:rPr>
          <w:lang w:val="en-US"/>
        </w:rPr>
        <w:t>Save</w:t>
      </w:r>
      <w:r w:rsidRPr="009A1793">
        <w:t xml:space="preserve"> </w:t>
      </w:r>
      <w:r>
        <w:rPr>
          <w:lang w:val="en-US"/>
        </w:rPr>
        <w:t>project</w:t>
      </w:r>
      <w:r w:rsidRPr="009A1793">
        <w:t xml:space="preserve"> </w:t>
      </w:r>
      <w:r>
        <w:rPr>
          <w:lang w:val="en-US"/>
        </w:rPr>
        <w:t>as</w:t>
      </w:r>
      <w:r w:rsidRPr="009A1793">
        <w:t xml:space="preserve"> </w:t>
      </w:r>
      <w:r>
        <w:t>…</w:t>
      </w:r>
      <w:r w:rsidRPr="009A1793">
        <w:t xml:space="preserve">” </w:t>
      </w:r>
      <w:r>
        <w:t>–</w:t>
      </w:r>
      <w:r w:rsidRPr="009A1793">
        <w:t xml:space="preserve"> </w:t>
      </w:r>
      <w:r>
        <w:t>и у вас откроется окно с выбором места где будет сохранен проект и выбор его имени:</w:t>
      </w:r>
    </w:p>
    <w:p w14:paraId="4C67C207" w14:textId="77777777" w:rsidR="003940A0" w:rsidRDefault="0085556D" w:rsidP="003940A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49725F" wp14:editId="28B58EF7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7E248" id="Прямая со стрелкой 1" o:spid="_x0000_s1026" type="#_x0000_t32" style="position:absolute;margin-left:176.5pt;margin-top:52.8pt;width:131pt;height:16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A554C" wp14:editId="50E72DF5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0B677B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noProof/>
        </w:rPr>
        <w:drawing>
          <wp:inline distT="0" distB="0" distL="0" distR="0" wp14:anchorId="4FDAF8AE" wp14:editId="3CF37085">
            <wp:extent cx="4356000" cy="2747703"/>
            <wp:effectExtent l="0" t="0" r="6985" b="0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B068" w14:textId="77777777" w:rsidR="003940A0" w:rsidRDefault="003940A0" w:rsidP="003940A0">
      <w:pPr>
        <w:keepNext/>
      </w:pPr>
    </w:p>
    <w:p w14:paraId="4CABC08A" w14:textId="183F4945" w:rsidR="0085556D" w:rsidRDefault="003940A0" w:rsidP="003940A0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44</w:t>
      </w:r>
      <w:r w:rsidR="00FE53EF">
        <w:fldChar w:fldCharType="end"/>
      </w:r>
    </w:p>
    <w:p w14:paraId="0B4C7951" w14:textId="77777777" w:rsidR="003940A0" w:rsidRPr="003940A0" w:rsidRDefault="003940A0" w:rsidP="003940A0">
      <w:pPr>
        <w:ind w:firstLine="0"/>
      </w:pPr>
    </w:p>
    <w:p w14:paraId="740647E5" w14:textId="77777777" w:rsidR="0085556D" w:rsidRDefault="0085556D" w:rsidP="0085556D">
      <w:r>
        <w:t>Например  так :</w:t>
      </w:r>
    </w:p>
    <w:p w14:paraId="2FE98B40" w14:textId="77777777" w:rsidR="003940A0" w:rsidRDefault="0085556D" w:rsidP="003940A0">
      <w:pPr>
        <w:keepNext/>
      </w:pPr>
      <w:r w:rsidRPr="009A1793">
        <w:rPr>
          <w:noProof/>
        </w:rPr>
        <w:drawing>
          <wp:inline distT="0" distB="0" distL="0" distR="0" wp14:anchorId="21F885D2" wp14:editId="186B825D">
            <wp:extent cx="4356000" cy="3064799"/>
            <wp:effectExtent l="0" t="0" r="6985" b="254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30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4EF1" w14:textId="77777777" w:rsidR="003940A0" w:rsidRDefault="003940A0" w:rsidP="003940A0">
      <w:pPr>
        <w:keepNext/>
      </w:pPr>
    </w:p>
    <w:p w14:paraId="30010D42" w14:textId="211E61A9" w:rsidR="0085556D" w:rsidRDefault="003940A0" w:rsidP="003940A0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45</w:t>
      </w:r>
      <w:r w:rsidR="00FE53EF">
        <w:fldChar w:fldCharType="end"/>
      </w:r>
    </w:p>
    <w:p w14:paraId="3559885B" w14:textId="77777777" w:rsidR="003940A0" w:rsidRPr="003940A0" w:rsidRDefault="003940A0" w:rsidP="003940A0"/>
    <w:p w14:paraId="33667A90" w14:textId="77777777" w:rsidR="0085556D" w:rsidRPr="00EB367D" w:rsidRDefault="0085556D" w:rsidP="0085556D">
      <w:r>
        <w:t>И нажмите клавишу ОК для сохранения.</w:t>
      </w:r>
    </w:p>
    <w:bookmarkStart w:id="10" w:name="_Toc201923576" w:displacedByCustomXml="next"/>
    <w:sdt>
      <w:sdtPr>
        <w:rPr>
          <w:lang w:val="ro-RO"/>
        </w:rPr>
        <w:id w:val="538787806"/>
        <w:placeholder>
          <w:docPart w:val="85E5D4EA5EB14F818E8FB9B6AC0D8C91"/>
        </w:placeholder>
        <w:temporary/>
        <w:showingPlcHdr/>
        <w15:appearance w15:val="hidden"/>
      </w:sdtPr>
      <w:sdtContent>
        <w:p w14:paraId="19F7D345" w14:textId="77777777" w:rsidR="0054089F" w:rsidRPr="004E6785" w:rsidRDefault="0035576A" w:rsidP="008F16AC">
          <w:pPr>
            <w:pStyle w:val="31"/>
            <w:numPr>
              <w:ilvl w:val="0"/>
              <w:numId w:val="0"/>
            </w:numPr>
            <w:spacing w:line="360" w:lineRule="auto"/>
            <w:rPr>
              <w:lang w:val="ro-RO"/>
            </w:rPr>
          </w:pPr>
          <w:r w:rsidRPr="009324B5">
            <w:rPr>
              <w:rStyle w:val="22"/>
            </w:rPr>
            <w:t>Сводка или ключевые выводы главы</w:t>
          </w:r>
        </w:p>
      </w:sdtContent>
    </w:sdt>
    <w:bookmarkEnd w:id="10" w:displacedByCustomXml="prev"/>
    <w:p w14:paraId="5BC09257" w14:textId="109019AC" w:rsidR="0054089F" w:rsidRPr="004E6785" w:rsidRDefault="0054089F" w:rsidP="008945BA">
      <w:pPr>
        <w:pStyle w:val="af7"/>
        <w:rPr>
          <w:rFonts w:cs="Calibri"/>
          <w:lang w:val="ro-RO"/>
        </w:rPr>
      </w:pPr>
    </w:p>
    <w:sdt>
      <w:sdtPr>
        <w:rPr>
          <w:lang w:val="ro-RO"/>
        </w:rPr>
        <w:id w:val="361405732"/>
        <w:placeholder>
          <w:docPart w:val="5FD00AFDC72D45E99E5D270325B18EA0"/>
        </w:placeholder>
        <w:temporary/>
        <w:showingPlcHdr/>
        <w15:appearance w15:val="hidden"/>
      </w:sdtPr>
      <w:sdtContent>
        <w:p w14:paraId="05BB0DBE" w14:textId="77777777" w:rsidR="0054089F" w:rsidRPr="004E6785" w:rsidRDefault="0035576A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740AE858" w14:textId="799CD159" w:rsidR="0054089F" w:rsidRPr="004E6785" w:rsidRDefault="0054089F" w:rsidP="00BB5275">
      <w:pPr>
        <w:pStyle w:val="af7"/>
        <w:rPr>
          <w:lang w:val="ro-RO"/>
        </w:rPr>
      </w:pPr>
    </w:p>
    <w:p w14:paraId="61806C41" w14:textId="77777777" w:rsidR="00E678C1" w:rsidRPr="004E6785" w:rsidRDefault="00853825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11" w:name="_Toc201923577"/>
    <w:p w14:paraId="16C5F639" w14:textId="2FDC38A7" w:rsidR="00853825" w:rsidRPr="002C0002" w:rsidRDefault="00000000" w:rsidP="002C0002">
      <w:pPr>
        <w:pStyle w:val="1"/>
      </w:pPr>
      <w:sdt>
        <w:sdtPr>
          <w:id w:val="-1061322774"/>
          <w:placeholder>
            <w:docPart w:val="A86F2294CF56474B91E52E2506545FC9"/>
          </w:placeholder>
          <w:temporary/>
          <w:showingPlcHdr/>
          <w15:appearance w15:val="hidden"/>
        </w:sdtPr>
        <w:sdtContent>
          <w:r w:rsidR="00561FD1" w:rsidRPr="002C0002">
            <w:t>Глава 2</w:t>
          </w:r>
        </w:sdtContent>
      </w:sdt>
      <w:r w:rsidR="00853825" w:rsidRPr="002C0002">
        <w:t xml:space="preserve">. </w:t>
      </w:r>
      <w:r w:rsidR="00930948" w:rsidRPr="002C0002">
        <w:t>Почему GNS3, а не EVE-NG?</w:t>
      </w:r>
      <w:bookmarkEnd w:id="11"/>
    </w:p>
    <w:p w14:paraId="554F340C" w14:textId="77777777" w:rsidR="00423E5E" w:rsidRPr="008A5A61" w:rsidRDefault="00423E5E" w:rsidP="00423E5E">
      <w:r w:rsidRPr="008A5A61">
        <w:t>При всей мощности </w:t>
      </w:r>
      <w:r w:rsidRPr="008A5A61">
        <w:rPr>
          <w:b/>
          <w:bCs/>
        </w:rPr>
        <w:t>EVE-NG</w:t>
      </w:r>
      <w:r w:rsidRPr="008A5A61">
        <w:t>, его использование требует:</w:t>
      </w:r>
    </w:p>
    <w:p w14:paraId="5A8C9849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Больших ресурсов</w:t>
      </w:r>
      <w:r w:rsidRPr="008A5A61">
        <w:t>: Жёсткие требования к CPU/RAM, особенно для сложных топологий.</w:t>
      </w:r>
    </w:p>
    <w:p w14:paraId="5EBAFFE2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Сложности установки</w:t>
      </w:r>
      <w:r w:rsidRPr="008A5A61">
        <w:t>: Необходимость настройки серверной версии для полноценной работы.</w:t>
      </w:r>
    </w:p>
    <w:p w14:paraId="46F7795D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Ограниченная поддержка Windows</w:t>
      </w:r>
      <w:r w:rsidRPr="008A5A61">
        <w:t>: EVE-NG лучше работает под Linux, что не всегда удобно для начинающих.</w:t>
      </w:r>
    </w:p>
    <w:p w14:paraId="1EF7ACB8" w14:textId="77777777" w:rsidR="00423E5E" w:rsidRPr="008A5A61" w:rsidRDefault="00423E5E" w:rsidP="00423E5E">
      <w:r w:rsidRPr="008A5A61">
        <w:rPr>
          <w:b/>
          <w:bCs/>
        </w:rPr>
        <w:t>GNS3</w:t>
      </w:r>
      <w:r w:rsidRPr="008A5A61">
        <w:t>, особенно с </w:t>
      </w:r>
      <w:r w:rsidRPr="008A5A61">
        <w:rPr>
          <w:b/>
          <w:bCs/>
        </w:rPr>
        <w:t>локальным гипервизором (VMware Workstation)</w:t>
      </w:r>
      <w:r w:rsidRPr="008A5A61">
        <w:t>, выигрывает у новичков:</w:t>
      </w:r>
    </w:p>
    <w:p w14:paraId="1EA9D0B5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>Легковесность на простых схемах (например, для лабораторных работ с 1-2 маршрутизаторами).</w:t>
      </w:r>
    </w:p>
    <w:p w14:paraId="73B87CA1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>Простота интерфейса и интеграции с Windows-инструментами (PuTTY, UltraVNC).</w:t>
      </w:r>
    </w:p>
    <w:p w14:paraId="07921445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>Гибкость: поддержка как QEMU (для vESR), так и Docker (для микросервисов).</w:t>
      </w:r>
    </w:p>
    <w:p w14:paraId="0A203E36" w14:textId="77777777" w:rsidR="00423E5E" w:rsidRPr="00A31928" w:rsidRDefault="00423E5E" w:rsidP="00423E5E">
      <w:r w:rsidRPr="008A5A61">
        <w:rPr>
          <w:i/>
          <w:iCs/>
        </w:rPr>
        <w:t>Совет читателям:</w:t>
      </w:r>
      <w:r w:rsidRPr="008A5A61">
        <w:t> Если вы планируете масштабные проекты (50+ устройств), со временем изучите EVE-NG Pro. Но для старта и большинства практических задач </w:t>
      </w:r>
      <w:r w:rsidRPr="008A5A61">
        <w:rPr>
          <w:b/>
          <w:bCs/>
        </w:rPr>
        <w:t>GNS3 + vESR — идеальный тандем</w:t>
      </w:r>
      <w:r w:rsidRPr="008A5A61">
        <w:t>.</w:t>
      </w:r>
    </w:p>
    <w:p w14:paraId="599E17AB" w14:textId="77777777" w:rsidR="00552A0E" w:rsidRPr="00A31928" w:rsidRDefault="00552A0E" w:rsidP="00423E5E"/>
    <w:bookmarkStart w:id="12" w:name="_Toc201923578" w:displacedByCustomXml="next"/>
    <w:sdt>
      <w:sdtPr>
        <w:rPr>
          <w:rStyle w:val="22"/>
          <w:rFonts w:ascii="Calibri" w:hAnsi="Calibri"/>
          <w:b/>
        </w:rPr>
        <w:id w:val="894709798"/>
        <w:placeholder>
          <w:docPart w:val="FD2E11678F104E4FB6BECCA8E1A2E609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04E1EC91" w14:textId="77777777" w:rsidR="0054089F" w:rsidRPr="00A14F01" w:rsidRDefault="00561FD1" w:rsidP="00A14F01">
          <w:pPr>
            <w:pStyle w:val="31"/>
            <w:numPr>
              <w:ilvl w:val="0"/>
              <w:numId w:val="0"/>
            </w:numPr>
            <w:spacing w:line="360" w:lineRule="auto"/>
            <w:rPr>
              <w:rFonts w:ascii="Calibri" w:hAnsi="Calibri"/>
              <w:b/>
              <w:lang w:val="ro-RO"/>
            </w:rPr>
          </w:pPr>
          <w:r w:rsidRPr="00552A0E">
            <w:t>Сводка или ключевые выводы главы</w:t>
          </w:r>
        </w:p>
      </w:sdtContent>
    </w:sdt>
    <w:bookmarkEnd w:id="12" w:displacedByCustomXml="prev"/>
    <w:p w14:paraId="23FCBE94" w14:textId="77777777" w:rsidR="00561FD1" w:rsidRPr="004E6785" w:rsidRDefault="00561FD1" w:rsidP="00BB5275">
      <w:pPr>
        <w:rPr>
          <w:lang w:val="ro-RO"/>
        </w:rPr>
      </w:pPr>
    </w:p>
    <w:sdt>
      <w:sdtPr>
        <w:rPr>
          <w:lang w:val="ro-RO"/>
        </w:rPr>
        <w:id w:val="-1960018753"/>
        <w:placeholder>
          <w:docPart w:val="D915E7F972354E3F953EEA5D1207DCF4"/>
        </w:placeholder>
        <w:temporary/>
        <w:showingPlcHdr/>
        <w15:appearance w15:val="hidden"/>
      </w:sdtPr>
      <w:sdtContent>
        <w:p w14:paraId="3227FF4B" w14:textId="77777777" w:rsidR="00853825" w:rsidRPr="004E6785" w:rsidRDefault="00561FD1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4379BDAF" w14:textId="143493A6" w:rsidR="0052043C" w:rsidRPr="004E6785" w:rsidRDefault="0052043C" w:rsidP="00BB5275">
      <w:pPr>
        <w:pStyle w:val="af7"/>
        <w:rPr>
          <w:lang w:val="ro-RO"/>
        </w:rPr>
      </w:pPr>
    </w:p>
    <w:p w14:paraId="306EA975" w14:textId="18B2537D" w:rsidR="00423E5E" w:rsidRDefault="00853825" w:rsidP="00B25DAF">
      <w:pPr>
        <w:pStyle w:val="1"/>
        <w:numPr>
          <w:ilvl w:val="0"/>
          <w:numId w:val="0"/>
        </w:numPr>
        <w:ind w:left="432" w:hanging="432"/>
        <w:rPr>
          <w:color w:val="0070C0"/>
        </w:rPr>
      </w:pPr>
      <w:r w:rsidRPr="004E6785">
        <w:rPr>
          <w:lang w:bidi="ru-RU"/>
        </w:rPr>
        <w:br w:type="page"/>
      </w:r>
    </w:p>
    <w:p w14:paraId="2067C0E7" w14:textId="48E9F973" w:rsidR="009A2F30" w:rsidRPr="004E6785" w:rsidRDefault="009A2F30" w:rsidP="00BB5275">
      <w:pPr>
        <w:pStyle w:val="af7"/>
        <w:rPr>
          <w:lang w:val="ro-RO"/>
        </w:rPr>
      </w:pPr>
    </w:p>
    <w:bookmarkStart w:id="13" w:name="_Toc201923579"/>
    <w:p w14:paraId="476017C3" w14:textId="18D94C67" w:rsidR="009A2F30" w:rsidRPr="002C0002" w:rsidRDefault="00000000" w:rsidP="002C0002">
      <w:pPr>
        <w:pStyle w:val="1"/>
      </w:pPr>
      <w:sdt>
        <w:sdtPr>
          <w:id w:val="-1884012061"/>
          <w:placeholder>
            <w:docPart w:val="FB6F8AA9D82A44468424DF1773794D5E"/>
          </w:placeholder>
          <w:temporary/>
          <w:showingPlcHdr/>
          <w15:appearance w15:val="hidden"/>
        </w:sdtPr>
        <w:sdtContent>
          <w:r w:rsidR="00363CDC" w:rsidRPr="002C0002">
            <w:t>Глава 3</w:t>
          </w:r>
        </w:sdtContent>
      </w:sdt>
      <w:r w:rsidR="009A2F30" w:rsidRPr="002C0002">
        <w:t xml:space="preserve">. </w:t>
      </w:r>
      <w:r w:rsidR="00A101A1" w:rsidRPr="002C0002">
        <w:t>Базовая настройка виртуального маршрутизаторе  vESR.</w:t>
      </w:r>
      <w:bookmarkEnd w:id="13"/>
    </w:p>
    <w:p w14:paraId="65F421D9" w14:textId="77777777" w:rsidR="00A101A1" w:rsidRPr="00303CB3" w:rsidRDefault="00A101A1" w:rsidP="00A101A1">
      <w:pPr>
        <w:ind w:left="360"/>
      </w:pPr>
      <w:r>
        <w:t xml:space="preserve">Продолжаем изучать возможности виртуального маршрутизатора </w:t>
      </w:r>
      <w:r>
        <w:rPr>
          <w:lang w:val="en-US"/>
        </w:rPr>
        <w:t>vESR</w:t>
      </w:r>
      <w:r w:rsidRPr="006F038F">
        <w:t>.</w:t>
      </w:r>
    </w:p>
    <w:p w14:paraId="61C38149" w14:textId="1327519D" w:rsidR="00A101A1" w:rsidRDefault="00A101A1" w:rsidP="00A101A1">
      <w:pPr>
        <w:ind w:left="360"/>
        <w:rPr>
          <w:lang w:val="en-US"/>
        </w:rPr>
      </w:pPr>
      <w:r>
        <w:t xml:space="preserve">В программе </w:t>
      </w:r>
      <w:r>
        <w:rPr>
          <w:lang w:val="en-US"/>
        </w:rPr>
        <w:t>GNS</w:t>
      </w:r>
      <w:r w:rsidRPr="006F038F">
        <w:t>3</w:t>
      </w:r>
      <w:r>
        <w:t xml:space="preserve"> после запуска и спустя некоторое время , предназначенное для запуска виртуальной машины</w:t>
      </w:r>
      <w:r w:rsidRPr="006F038F">
        <w:t xml:space="preserve"> ( </w:t>
      </w:r>
      <w:r>
        <w:t xml:space="preserve">признаком успешного старта будет появление на некоторое время в верхнем левом углу панели программы зеленого информационного табло) открываем папку с проектом </w:t>
      </w:r>
      <w:r>
        <w:rPr>
          <w:lang w:val="en-US"/>
        </w:rPr>
        <w:t>vesr</w:t>
      </w:r>
      <w:r w:rsidRPr="006F038F">
        <w:t>-</w:t>
      </w:r>
      <w:r>
        <w:rPr>
          <w:lang w:val="en-US"/>
        </w:rPr>
        <w:t>book</w:t>
      </w:r>
      <w:r w:rsidRPr="006F038F">
        <w:t>-</w:t>
      </w:r>
      <w:r>
        <w:rPr>
          <w:lang w:val="en-US"/>
        </w:rPr>
        <w:t>base</w:t>
      </w:r>
      <w:r w:rsidRPr="006F038F">
        <w:t xml:space="preserve"> </w:t>
      </w:r>
      <w:r>
        <w:t xml:space="preserve">следую последовательности нажатий клавиш на пунктах меню </w:t>
      </w:r>
      <w:r>
        <w:rPr>
          <w:lang w:val="en-US"/>
        </w:rPr>
        <w:t>“File”-“Open</w:t>
      </w:r>
      <w:r>
        <w:t xml:space="preserve"> </w:t>
      </w:r>
      <w:r>
        <w:rPr>
          <w:lang w:val="en-US"/>
        </w:rPr>
        <w:t xml:space="preserve">Project” </w:t>
      </w:r>
    </w:p>
    <w:p w14:paraId="7D726986" w14:textId="77777777" w:rsidR="00A101A1" w:rsidRDefault="00A101A1" w:rsidP="00A101A1">
      <w:pPr>
        <w:ind w:left="360"/>
      </w:pPr>
    </w:p>
    <w:p w14:paraId="26B14A19" w14:textId="77777777" w:rsidR="00A93B0A" w:rsidRDefault="00771861" w:rsidP="00A93B0A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A10F0D" wp14:editId="380E79B5">
                <wp:simplePos x="0" y="0"/>
                <wp:positionH relativeFrom="column">
                  <wp:posOffset>1599243</wp:posOffset>
                </wp:positionH>
                <wp:positionV relativeFrom="paragraph">
                  <wp:posOffset>815846</wp:posOffset>
                </wp:positionV>
                <wp:extent cx="2940050" cy="685800"/>
                <wp:effectExtent l="38100" t="57150" r="12700" b="19050"/>
                <wp:wrapNone/>
                <wp:docPr id="32408055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005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488D9" id="Прямая со стрелкой 11" o:spid="_x0000_s1026" type="#_x0000_t32" style="position:absolute;margin-left:125.9pt;margin-top:64.25pt;width:231.5pt;height:54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6F038F">
        <w:rPr>
          <w:noProof/>
          <w:lang w:val="en-US"/>
        </w:rPr>
        <w:drawing>
          <wp:inline distT="0" distB="0" distL="0" distR="0" wp14:anchorId="62150A76" wp14:editId="5C3F447B">
            <wp:extent cx="4476750" cy="1949575"/>
            <wp:effectExtent l="0" t="0" r="0" b="0"/>
            <wp:docPr id="62705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02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8872" cy="19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6196" w14:textId="50F4D21F" w:rsidR="00771861" w:rsidRPr="00A93B0A" w:rsidRDefault="00A93B0A" w:rsidP="00A93B0A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3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</w:p>
    <w:p w14:paraId="1048B30D" w14:textId="77777777" w:rsidR="00771861" w:rsidRPr="00A93B0A" w:rsidRDefault="00771861" w:rsidP="00771861">
      <w:pPr>
        <w:ind w:left="360"/>
      </w:pPr>
    </w:p>
    <w:p w14:paraId="5009C15A" w14:textId="049B0874" w:rsidR="00771861" w:rsidRDefault="00771861" w:rsidP="00771861">
      <w:pPr>
        <w:ind w:left="360"/>
      </w:pPr>
      <w:r>
        <w:t xml:space="preserve">Откроется папка на диске настроенная по умолчанию на диске на который вы поместили программу </w:t>
      </w:r>
      <w:r>
        <w:rPr>
          <w:lang w:val="en-US"/>
        </w:rPr>
        <w:t>GNS</w:t>
      </w:r>
      <w:r w:rsidRPr="00965324">
        <w:t xml:space="preserve">3 </w:t>
      </w:r>
      <w:r>
        <w:t>при установке , например такая:</w:t>
      </w:r>
    </w:p>
    <w:p w14:paraId="2FD5FDBE" w14:textId="78ACB21F" w:rsidR="00A93B0A" w:rsidRDefault="00A93B0A" w:rsidP="00A93B0A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26D3E8" wp14:editId="400A508B">
                <wp:simplePos x="0" y="0"/>
                <wp:positionH relativeFrom="column">
                  <wp:posOffset>3086735</wp:posOffset>
                </wp:positionH>
                <wp:positionV relativeFrom="paragraph">
                  <wp:posOffset>2158630</wp:posOffset>
                </wp:positionV>
                <wp:extent cx="666750" cy="25400"/>
                <wp:effectExtent l="0" t="57150" r="38100" b="88900"/>
                <wp:wrapNone/>
                <wp:docPr id="190463724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5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9295FB" id="Прямая со стрелкой 11" o:spid="_x0000_s1026" type="#_x0000_t32" style="position:absolute;margin-left:243.05pt;margin-top:169.95pt;width:52.5pt;height: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3306F1" wp14:editId="57E0AB81">
                <wp:simplePos x="0" y="0"/>
                <wp:positionH relativeFrom="column">
                  <wp:posOffset>2628088</wp:posOffset>
                </wp:positionH>
                <wp:positionV relativeFrom="paragraph">
                  <wp:posOffset>2387600</wp:posOffset>
                </wp:positionV>
                <wp:extent cx="964565" cy="651510"/>
                <wp:effectExtent l="0" t="0" r="64135" b="53340"/>
                <wp:wrapNone/>
                <wp:docPr id="1532336793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651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921F" id="Прямая со стрелкой 12" o:spid="_x0000_s1026" type="#_x0000_t32" style="position:absolute;margin-left:206.95pt;margin-top:188pt;width:75.95pt;height:51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965324">
        <w:rPr>
          <w:noProof/>
        </w:rPr>
        <w:drawing>
          <wp:inline distT="0" distB="0" distL="0" distR="0" wp14:anchorId="1A813EE4" wp14:editId="6B567D7A">
            <wp:extent cx="4622831" cy="3390900"/>
            <wp:effectExtent l="0" t="0" r="6350" b="0"/>
            <wp:docPr id="40442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08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8615" cy="33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EBB4" w14:textId="77777777" w:rsidR="00A93B0A" w:rsidRDefault="00A93B0A" w:rsidP="00A93B0A">
      <w:pPr>
        <w:keepNext/>
        <w:ind w:left="360"/>
      </w:pPr>
    </w:p>
    <w:p w14:paraId="65298162" w14:textId="4933064B" w:rsidR="00A93B0A" w:rsidRDefault="00A93B0A" w:rsidP="00A93B0A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3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2</w:t>
      </w:r>
      <w:r w:rsidR="00FE53EF">
        <w:fldChar w:fldCharType="end"/>
      </w:r>
    </w:p>
    <w:p w14:paraId="3C40F9E5" w14:textId="77777777" w:rsidR="00A93B0A" w:rsidRDefault="00A93B0A" w:rsidP="00A93B0A"/>
    <w:p w14:paraId="05C4EE9D" w14:textId="77777777" w:rsidR="00A93B0A" w:rsidRPr="00A93B0A" w:rsidRDefault="00A93B0A" w:rsidP="00A93B0A"/>
    <w:p w14:paraId="6A567581" w14:textId="77777777" w:rsidR="00771861" w:rsidRPr="00303CB3" w:rsidRDefault="00771861" w:rsidP="00771861">
      <w:pPr>
        <w:ind w:left="360"/>
      </w:pPr>
      <w:r>
        <w:t xml:space="preserve">Для открытия проекта выбираете мышью </w:t>
      </w:r>
      <w:r>
        <w:rPr>
          <w:lang w:val="en-US"/>
        </w:rPr>
        <w:t>vesr</w:t>
      </w:r>
      <w:r w:rsidRPr="00965324">
        <w:t>-</w:t>
      </w:r>
      <w:r>
        <w:rPr>
          <w:lang w:val="en-US"/>
        </w:rPr>
        <w:t>book</w:t>
      </w:r>
      <w:r w:rsidRPr="00965324">
        <w:t>-</w:t>
      </w:r>
      <w:r>
        <w:rPr>
          <w:lang w:val="en-US"/>
        </w:rPr>
        <w:t>base</w:t>
      </w:r>
      <w:r w:rsidRPr="00965324">
        <w:t xml:space="preserve"> </w:t>
      </w:r>
      <w:r>
        <w:t>и  нажимаете на «Открыть».</w:t>
      </w:r>
    </w:p>
    <w:p w14:paraId="11E6BC25" w14:textId="77777777" w:rsidR="00771861" w:rsidRPr="00303CB3" w:rsidRDefault="00771861" w:rsidP="00771861">
      <w:pPr>
        <w:ind w:left="360"/>
      </w:pPr>
    </w:p>
    <w:p w14:paraId="4616FA63" w14:textId="77777777" w:rsidR="00A93B0A" w:rsidRDefault="00A93B0A" w:rsidP="00A93B0A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18AA8D" wp14:editId="638416AE">
                <wp:simplePos x="0" y="0"/>
                <wp:positionH relativeFrom="column">
                  <wp:posOffset>2285365</wp:posOffset>
                </wp:positionH>
                <wp:positionV relativeFrom="paragraph">
                  <wp:posOffset>2286000</wp:posOffset>
                </wp:positionV>
                <wp:extent cx="1231265" cy="695960"/>
                <wp:effectExtent l="0" t="0" r="64135" b="66040"/>
                <wp:wrapNone/>
                <wp:docPr id="90789521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76" id="Прямая со стрелкой 12" o:spid="_x0000_s1026" type="#_x0000_t32" style="position:absolute;margin-left:179.95pt;margin-top:180pt;width:96.95pt;height:5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DV/lXz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B32513" wp14:editId="3FDD8C72">
                <wp:simplePos x="0" y="0"/>
                <wp:positionH relativeFrom="column">
                  <wp:posOffset>2285928</wp:posOffset>
                </wp:positionH>
                <wp:positionV relativeFrom="paragraph">
                  <wp:posOffset>1229360</wp:posOffset>
                </wp:positionV>
                <wp:extent cx="1333500" cy="311150"/>
                <wp:effectExtent l="0" t="57150" r="0" b="31750"/>
                <wp:wrapNone/>
                <wp:docPr id="1685289771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311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AF58DF" id="Прямая со стрелкой 12" o:spid="_x0000_s1026" type="#_x0000_t32" style="position:absolute;margin-left:180pt;margin-top:96.8pt;width:105pt;height:24.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41DD3F3" wp14:editId="2758D098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173175110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D5D1B" id="Прямая со стрелкой 12" o:spid="_x0000_s1026" type="#_x0000_t32" style="position:absolute;margin-left:226.95pt;margin-top:316.8pt;width:103.5pt;height:3.6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D37EA0">
        <w:rPr>
          <w:noProof/>
          <w:lang w:val="en-US"/>
        </w:rPr>
        <w:drawing>
          <wp:inline distT="0" distB="0" distL="0" distR="0" wp14:anchorId="15471D5B" wp14:editId="643DE022">
            <wp:extent cx="4435088" cy="3236595"/>
            <wp:effectExtent l="0" t="0" r="3810" b="1905"/>
            <wp:docPr id="84371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17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56729" cy="32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10AD" w14:textId="77777777" w:rsidR="00A93B0A" w:rsidRDefault="00A93B0A" w:rsidP="00A93B0A">
      <w:pPr>
        <w:keepNext/>
        <w:ind w:left="360"/>
      </w:pPr>
    </w:p>
    <w:p w14:paraId="57344864" w14:textId="66F4BAD4" w:rsidR="00A93B0A" w:rsidRDefault="00A93B0A" w:rsidP="00A93B0A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3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3</w:t>
      </w:r>
      <w:r w:rsidR="00FE53EF">
        <w:fldChar w:fldCharType="end"/>
      </w:r>
    </w:p>
    <w:p w14:paraId="0072AF8F" w14:textId="77777777" w:rsidR="00A93B0A" w:rsidRDefault="00A93B0A" w:rsidP="00A93B0A"/>
    <w:p w14:paraId="294727AD" w14:textId="33F98AA1" w:rsidR="00A101A1" w:rsidRPr="00A93B0A" w:rsidRDefault="00A93B0A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2094F9" wp14:editId="4C8EB9FC">
                <wp:simplePos x="0" y="0"/>
                <wp:positionH relativeFrom="column">
                  <wp:posOffset>1828165</wp:posOffset>
                </wp:positionH>
                <wp:positionV relativeFrom="paragraph">
                  <wp:posOffset>3039110</wp:posOffset>
                </wp:positionV>
                <wp:extent cx="1231265" cy="635"/>
                <wp:effectExtent l="0" t="0" r="0" b="0"/>
                <wp:wrapNone/>
                <wp:docPr id="20576637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B5D748" w14:textId="45532833" w:rsidR="00A93B0A" w:rsidRPr="00FF7177" w:rsidRDefault="00A93B0A" w:rsidP="00A93B0A">
                            <w:pPr>
                              <w:pStyle w:val="aff4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 w:rsidR="00FE53EF">
                              <w:fldChar w:fldCharType="begin"/>
                            </w:r>
                            <w:r w:rsidR="00FE53EF">
                              <w:instrText xml:space="preserve"> STYLEREF 1 \s </w:instrText>
                            </w:r>
                            <w:r w:rsidR="00FE53EF">
                              <w:fldChar w:fldCharType="separate"/>
                            </w:r>
                            <w:r w:rsidR="00FE53EF">
                              <w:rPr>
                                <w:noProof/>
                              </w:rPr>
                              <w:t>3</w:t>
                            </w:r>
                            <w:r w:rsidR="00FE53EF">
                              <w:fldChar w:fldCharType="end"/>
                            </w:r>
                            <w:r w:rsidR="00FE53EF">
                              <w:noBreakHyphen/>
                            </w:r>
                            <w:r w:rsidR="00FE53EF">
                              <w:fldChar w:fldCharType="begin"/>
                            </w:r>
                            <w:r w:rsidR="00FE53EF">
                              <w:instrText xml:space="preserve"> SEQ Рисунок \* ARABIC \s 1 </w:instrText>
                            </w:r>
                            <w:r w:rsidR="00FE53EF">
                              <w:fldChar w:fldCharType="separate"/>
                            </w:r>
                            <w:r w:rsidR="00FE53EF">
                              <w:rPr>
                                <w:noProof/>
                              </w:rPr>
                              <w:t>4</w:t>
                            </w:r>
                            <w:r w:rsidR="00FE53EF"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094F9" id="Надпись 1" o:spid="_x0000_s1030" type="#_x0000_t202" style="position:absolute;left:0;text-align:left;margin-left:143.95pt;margin-top:239.3pt;width:96.9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" stroked="f">
                <v:textbox style="mso-fit-shape-to-text:t" inset="0,0,0,0">
                  <w:txbxContent>
                    <w:p w14:paraId="0FB5D748" w14:textId="45532833" w:rsidR="00A93B0A" w:rsidRPr="00FF7177" w:rsidRDefault="00A93B0A" w:rsidP="00A93B0A">
                      <w:pPr>
                        <w:pStyle w:val="aff4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 w:rsidR="00FE53EF">
                        <w:fldChar w:fldCharType="begin"/>
                      </w:r>
                      <w:r w:rsidR="00FE53EF">
                        <w:instrText xml:space="preserve"> STYLEREF 1 \s </w:instrText>
                      </w:r>
                      <w:r w:rsidR="00FE53EF">
                        <w:fldChar w:fldCharType="separate"/>
                      </w:r>
                      <w:r w:rsidR="00FE53EF">
                        <w:rPr>
                          <w:noProof/>
                        </w:rPr>
                        <w:t>3</w:t>
                      </w:r>
                      <w:r w:rsidR="00FE53EF">
                        <w:fldChar w:fldCharType="end"/>
                      </w:r>
                      <w:r w:rsidR="00FE53EF">
                        <w:noBreakHyphen/>
                      </w:r>
                      <w:r w:rsidR="00FE53EF">
                        <w:fldChar w:fldCharType="begin"/>
                      </w:r>
                      <w:r w:rsidR="00FE53EF">
                        <w:instrText xml:space="preserve"> SEQ Рисунок \* ARABIC \s 1 </w:instrText>
                      </w:r>
                      <w:r w:rsidR="00FE53EF">
                        <w:fldChar w:fldCharType="separate"/>
                      </w:r>
                      <w:r w:rsidR="00FE53EF">
                        <w:rPr>
                          <w:noProof/>
                        </w:rPr>
                        <w:t>4</w:t>
                      </w:r>
                      <w:r w:rsidR="00FE53EF"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877A7B" wp14:editId="07480C85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289647510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01201" id="Прямая со стрелкой 12" o:spid="_x0000_s1026" type="#_x0000_t32" style="position:absolute;margin-left:226.95pt;margin-top:316.8pt;width:103.5pt;height:3.6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</w:p>
    <w:p w14:paraId="29C9E434" w14:textId="77777777" w:rsidR="00A101A1" w:rsidRPr="00303CB3" w:rsidRDefault="00A101A1" w:rsidP="00A101A1">
      <w:pPr>
        <w:ind w:left="360"/>
      </w:pPr>
      <w:r>
        <w:t xml:space="preserve">Такой же эффект можно получить просто нажав курсором мыши на иконку открытой папки на навигационной панели </w:t>
      </w:r>
      <w:r>
        <w:rPr>
          <w:lang w:val="en-US"/>
        </w:rPr>
        <w:t>GNS</w:t>
      </w:r>
      <w:r w:rsidRPr="00D37EA0">
        <w:t>3.</w:t>
      </w:r>
    </w:p>
    <w:p w14:paraId="414455E3" w14:textId="77777777" w:rsidR="00A101A1" w:rsidRDefault="00A101A1" w:rsidP="00A101A1">
      <w:pPr>
        <w:ind w:left="360"/>
      </w:pPr>
      <w:r>
        <w:t>Наводим курсор мыши на иконку маршрутизатора, нажимаем правую кнопку мыши и затем еще раз нажимаем на зеленый треугольник для старта нашего устройства.</w:t>
      </w:r>
    </w:p>
    <w:p w14:paraId="71AFD9C0" w14:textId="77777777" w:rsidR="00F670E1" w:rsidRDefault="00F670E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ECB822" wp14:editId="642AA324">
                <wp:simplePos x="0" y="0"/>
                <wp:positionH relativeFrom="column">
                  <wp:posOffset>456565</wp:posOffset>
                </wp:positionH>
                <wp:positionV relativeFrom="paragraph">
                  <wp:posOffset>1972238</wp:posOffset>
                </wp:positionV>
                <wp:extent cx="1231265" cy="695960"/>
                <wp:effectExtent l="0" t="0" r="64135" b="66040"/>
                <wp:wrapNone/>
                <wp:docPr id="140824101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49975" id="Прямая со стрелкой 12" o:spid="_x0000_s1026" type="#_x0000_t32" style="position:absolute;margin-left:35.95pt;margin-top:155.3pt;width:96.95pt;height:5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CEf3Yq4AAAAAo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6F2A9D" wp14:editId="7C6C4C78">
                <wp:simplePos x="0" y="0"/>
                <wp:positionH relativeFrom="column">
                  <wp:posOffset>570865</wp:posOffset>
                </wp:positionH>
                <wp:positionV relativeFrom="paragraph">
                  <wp:posOffset>1969545</wp:posOffset>
                </wp:positionV>
                <wp:extent cx="704215" cy="45719"/>
                <wp:effectExtent l="0" t="38100" r="38735" b="88265"/>
                <wp:wrapNone/>
                <wp:docPr id="8840772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15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DC27C" id="Прямая со стрелкой 13" o:spid="_x0000_s1026" type="#_x0000_t32" style="position:absolute;margin-left:44.95pt;margin-top:155.1pt;width:55.45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" strokecolor="#ed7d31 [3205]" strokeweight="2pt">
                <v:stroke endarrow="block" joinstyle="miter"/>
              </v:shape>
            </w:pict>
          </mc:Fallback>
        </mc:AlternateContent>
      </w:r>
      <w:r w:rsidR="00A101A1" w:rsidRPr="00F55BD6">
        <w:rPr>
          <w:noProof/>
        </w:rPr>
        <w:drawing>
          <wp:inline distT="0" distB="0" distL="0" distR="0" wp14:anchorId="7D0EB01C" wp14:editId="37872BD1">
            <wp:extent cx="4287684" cy="3459480"/>
            <wp:effectExtent l="0" t="0" r="0" b="7620"/>
            <wp:docPr id="1490281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143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5255" cy="34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CBBD" w14:textId="20A6AF1B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8E0A15">
        <w:rPr>
          <w:noProof/>
        </w:rPr>
        <w:t>3</w:t>
      </w:r>
      <w:r w:rsidR="007C545F">
        <w:rPr>
          <w:noProof/>
        </w:rPr>
        <w:fldChar w:fldCharType="end"/>
      </w:r>
      <w:r>
        <w:t>.4</w:t>
      </w:r>
    </w:p>
    <w:p w14:paraId="0E580F8B" w14:textId="77777777" w:rsidR="00A101A1" w:rsidRDefault="00A101A1" w:rsidP="00A101A1">
      <w:pPr>
        <w:ind w:left="360"/>
      </w:pPr>
      <w:r>
        <w:t xml:space="preserve">Запускается консоль </w:t>
      </w:r>
      <w:r>
        <w:rPr>
          <w:lang w:val="en-US"/>
        </w:rPr>
        <w:t>Putty</w:t>
      </w:r>
      <w:r w:rsidRPr="005B423B">
        <w:t xml:space="preserve"> </w:t>
      </w:r>
      <w:r>
        <w:t xml:space="preserve">( вы же при начальной конфигурации маршрутизатора в первой главе не забыли поставить  галочку , указывающую на автоматический старт консоли?). </w:t>
      </w:r>
    </w:p>
    <w:p w14:paraId="635900F7" w14:textId="77777777" w:rsidR="00A101A1" w:rsidRDefault="00A101A1" w:rsidP="00A101A1">
      <w:pPr>
        <w:ind w:left="360"/>
      </w:pPr>
      <w:r>
        <w:t>Ждем некоторое время</w:t>
      </w:r>
      <w:r w:rsidRPr="005B423B">
        <w:t xml:space="preserve"> – </w:t>
      </w:r>
      <w:r>
        <w:t xml:space="preserve">на моем домашнем ПК с 32 Гб и процессором </w:t>
      </w:r>
      <w:r w:rsidRPr="005B423B">
        <w:t>12th Gen Intel(R) Core(TM) i5-12500   3.00 GHz</w:t>
      </w:r>
      <w:r>
        <w:t xml:space="preserve"> оно равно более минуты. </w:t>
      </w:r>
    </w:p>
    <w:p w14:paraId="6886E9C8" w14:textId="77777777" w:rsidR="00A101A1" w:rsidRPr="004579CD" w:rsidRDefault="00A101A1" w:rsidP="00A101A1">
      <w:pPr>
        <w:ind w:left="360"/>
      </w:pPr>
      <w:r>
        <w:t xml:space="preserve">Если через более продолжительное время вы не получили приглашение в консоли  на ввод логины, то вам следует вернуться к первоначальной установке маршрутизатора ( измените тип консоли на </w:t>
      </w:r>
      <w:r>
        <w:rPr>
          <w:lang w:val="en-US"/>
        </w:rPr>
        <w:t>VNC</w:t>
      </w:r>
      <w:r w:rsidRPr="005B423B">
        <w:t>,</w:t>
      </w:r>
      <w:r>
        <w:t xml:space="preserve"> чтобы увидеть процесс первоначальной загрузки, возможно там будут диагностические сообщения с подсказками).</w:t>
      </w:r>
    </w:p>
    <w:p w14:paraId="1AC386A2" w14:textId="77777777" w:rsidR="00A101A1" w:rsidRDefault="00A101A1" w:rsidP="00A101A1">
      <w:pPr>
        <w:ind w:left="360"/>
      </w:pPr>
      <w:r>
        <w:t>И так вы в консоли- что дальше? Вводите логин-</w:t>
      </w:r>
      <w:r>
        <w:rPr>
          <w:lang w:val="en-US"/>
        </w:rPr>
        <w:t>admin</w:t>
      </w:r>
      <w:r w:rsidRPr="005B423B">
        <w:t xml:space="preserve"> </w:t>
      </w:r>
      <w:r>
        <w:t xml:space="preserve">и пароль- </w:t>
      </w:r>
      <w:r>
        <w:rPr>
          <w:lang w:val="en-US"/>
        </w:rPr>
        <w:t>eve</w:t>
      </w:r>
      <w:r w:rsidRPr="00F14E91">
        <w:t xml:space="preserve"> ( </w:t>
      </w:r>
      <w:r>
        <w:t>его мы установили на этапе первоначальной настройки).</w:t>
      </w:r>
    </w:p>
    <w:p w14:paraId="020D820E" w14:textId="77777777" w:rsidR="00F670E1" w:rsidRDefault="00A101A1" w:rsidP="00F670E1">
      <w:pPr>
        <w:keepNext/>
        <w:ind w:left="360"/>
      </w:pPr>
      <w:r w:rsidRPr="005B423B">
        <w:rPr>
          <w:noProof/>
        </w:rPr>
        <w:drawing>
          <wp:inline distT="0" distB="0" distL="0" distR="0" wp14:anchorId="57A8BE53" wp14:editId="7F9A6857">
            <wp:extent cx="4454235" cy="2607310"/>
            <wp:effectExtent l="0" t="0" r="3810" b="2540"/>
            <wp:docPr id="44980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046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91631" cy="26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AAF" w14:textId="09D232B5" w:rsidR="00A101A1" w:rsidRDefault="00F670E1" w:rsidP="00F670E1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3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5</w:t>
      </w:r>
      <w:r w:rsidR="00FE53EF">
        <w:fldChar w:fldCharType="end"/>
      </w:r>
    </w:p>
    <w:p w14:paraId="444D6D66" w14:textId="77777777" w:rsidR="00F670E1" w:rsidRDefault="00F670E1" w:rsidP="00A101A1">
      <w:pPr>
        <w:ind w:left="360"/>
      </w:pPr>
    </w:p>
    <w:p w14:paraId="4ED6B081" w14:textId="77777777" w:rsidR="00A101A1" w:rsidRDefault="00A101A1" w:rsidP="00A101A1">
      <w:pPr>
        <w:shd w:val="clear" w:color="auto" w:fill="BFBFBF" w:themeFill="background1" w:themeFillShade="BF"/>
        <w:ind w:left="360"/>
        <w:rPr>
          <w:lang w:val="en-US"/>
        </w:rPr>
      </w:pPr>
      <w:r>
        <w:rPr>
          <w:lang w:val="en-US"/>
        </w:rPr>
        <w:t>Vesr124-1 login: admin</w:t>
      </w:r>
    </w:p>
    <w:p w14:paraId="1D3E120B" w14:textId="77777777" w:rsidR="00A101A1" w:rsidRDefault="00A101A1" w:rsidP="00A101A1">
      <w:pPr>
        <w:ind w:left="360"/>
        <w:rPr>
          <w:lang w:val="en-US"/>
        </w:rPr>
      </w:pPr>
    </w:p>
    <w:p w14:paraId="1ACCD89D" w14:textId="77777777" w:rsidR="00F670E1" w:rsidRDefault="00A101A1" w:rsidP="00F670E1">
      <w:pPr>
        <w:keepNext/>
        <w:ind w:left="360"/>
      </w:pPr>
      <w:r w:rsidRPr="00AB2D7B">
        <w:rPr>
          <w:noProof/>
        </w:rPr>
        <w:drawing>
          <wp:inline distT="0" distB="0" distL="0" distR="0" wp14:anchorId="61A1CAEA" wp14:editId="16F24FD9">
            <wp:extent cx="4476750" cy="1178168"/>
            <wp:effectExtent l="0" t="0" r="0" b="3175"/>
            <wp:docPr id="120598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31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3945" cy="12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E6EA" w14:textId="3C5B572E" w:rsidR="00A101A1" w:rsidRDefault="00F670E1" w:rsidP="00F670E1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3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6</w:t>
      </w:r>
      <w:r w:rsidR="00FE53EF">
        <w:fldChar w:fldCharType="end"/>
      </w:r>
    </w:p>
    <w:p w14:paraId="7FB3C634" w14:textId="77777777" w:rsidR="00F670E1" w:rsidRPr="00F670E1" w:rsidRDefault="00F670E1" w:rsidP="00F670E1"/>
    <w:p w14:paraId="4815A4AE" w14:textId="77777777" w:rsidR="00A101A1" w:rsidRPr="00F70DA6" w:rsidRDefault="00A101A1" w:rsidP="00A101A1">
      <w:pPr>
        <w:ind w:left="360"/>
      </w:pPr>
      <w:r w:rsidRPr="00F70DA6">
        <w:t xml:space="preserve">Процедура </w:t>
      </w:r>
      <w:r>
        <w:t xml:space="preserve">базовой </w:t>
      </w:r>
      <w:r w:rsidRPr="00F70DA6">
        <w:t>настройки маршрутизатора состоит из следующих этапов:</w:t>
      </w:r>
    </w:p>
    <w:p w14:paraId="015B82DA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Создание новых пользователей</w:t>
      </w:r>
    </w:p>
    <w:p w14:paraId="2EB79E4B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Назначение имени устройства</w:t>
      </w:r>
    </w:p>
    <w:p w14:paraId="55406675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Установка параметров подключения к публичной сети (WAN) и локальной сети (LAN)</w:t>
      </w:r>
    </w:p>
    <w:p w14:paraId="22A77939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Настройка проверки связности через ICMP</w:t>
      </w:r>
    </w:p>
    <w:p w14:paraId="0DE25248" w14:textId="77777777" w:rsidR="00A101A1" w:rsidRPr="00F70DA6" w:rsidRDefault="00A101A1" w:rsidP="00A101A1">
      <w:pPr>
        <w:ind w:left="360"/>
        <w:rPr>
          <w:lang w:val="en-US"/>
        </w:rPr>
      </w:pPr>
    </w:p>
    <w:p w14:paraId="3E7B4E14" w14:textId="77777777" w:rsidR="00A101A1" w:rsidRPr="00F70DA6" w:rsidRDefault="00A101A1" w:rsidP="00A101A1">
      <w:pPr>
        <w:ind w:left="360"/>
        <w:rPr>
          <w:b/>
          <w:bCs/>
        </w:rPr>
      </w:pPr>
      <w:r w:rsidRPr="00F70DA6">
        <w:rPr>
          <w:b/>
          <w:bCs/>
        </w:rPr>
        <w:t>Создание новых пользователей</w:t>
      </w:r>
    </w:p>
    <w:p w14:paraId="1B6F1867" w14:textId="77777777" w:rsidR="00A101A1" w:rsidRPr="00F70DA6" w:rsidRDefault="00A101A1" w:rsidP="00A101A1">
      <w:pPr>
        <w:ind w:left="360"/>
      </w:pPr>
      <w:r w:rsidRPr="00F70DA6">
        <w:t>Для создания нового пользователя системы или настройки любого из параметров: имени пользователя, пароля, уровня привилегий, – используются команды:</w:t>
      </w:r>
    </w:p>
    <w:p w14:paraId="1007F7AB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username &lt;name&gt;</w:t>
      </w:r>
    </w:p>
    <w:p w14:paraId="1CB52334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password &lt;password&gt;</w:t>
      </w:r>
    </w:p>
    <w:p w14:paraId="6C1451B0" w14:textId="77777777" w:rsidR="00A101A1" w:rsidRPr="00303CB3" w:rsidRDefault="00A101A1" w:rsidP="00A101A1">
      <w:pPr>
        <w:ind w:left="360"/>
        <w:rPr>
          <w:lang w:val="en-US"/>
        </w:rPr>
      </w:pPr>
      <w:r w:rsidRPr="00303CB3">
        <w:rPr>
          <w:lang w:val="en-US"/>
        </w:rPr>
        <w:t>privilege &lt;privilege&gt;</w:t>
      </w:r>
    </w:p>
    <w:p w14:paraId="628EB7EF" w14:textId="77777777" w:rsidR="00A101A1" w:rsidRPr="00F70DA6" w:rsidRDefault="00A101A1" w:rsidP="00A101A1">
      <w:pPr>
        <w:ind w:left="360"/>
      </w:pPr>
      <w:r w:rsidRPr="00F70DA6">
        <w:t>exit</w:t>
      </w:r>
    </w:p>
    <w:p w14:paraId="1833345A" w14:textId="77777777" w:rsidR="00A101A1" w:rsidRPr="00F70DA6" w:rsidRDefault="00A101A1" w:rsidP="00A101A1">
      <w:pPr>
        <w:ind w:left="360"/>
      </w:pPr>
      <w:r w:rsidRPr="00F70DA6">
        <w:rPr>
          <w:b/>
          <w:bCs/>
        </w:rPr>
        <w:t>где:</w:t>
      </w:r>
    </w:p>
    <w:p w14:paraId="7F6C2314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&lt;name&gt;</w:t>
      </w:r>
      <w:r w:rsidRPr="00F70DA6">
        <w:t xml:space="preserve"> - имя нового пользователя;</w:t>
      </w:r>
    </w:p>
    <w:p w14:paraId="728AB3EB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&lt;password&gt;</w:t>
      </w:r>
      <w:r w:rsidRPr="00F70DA6">
        <w:t xml:space="preserve"> - пароль для нового пользователя</w:t>
      </w:r>
    </w:p>
    <w:p w14:paraId="4E252FBD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&lt;privilege&gt;</w:t>
      </w:r>
      <w:r w:rsidRPr="00F70DA6">
        <w:t xml:space="preserve"> - № от 1 до 15</w:t>
      </w:r>
    </w:p>
    <w:p w14:paraId="03A538C2" w14:textId="77777777" w:rsidR="00A101A1" w:rsidRPr="00F70DA6" w:rsidRDefault="00A101A1">
      <w:pPr>
        <w:numPr>
          <w:ilvl w:val="1"/>
          <w:numId w:val="26"/>
        </w:numPr>
        <w:spacing w:line="278" w:lineRule="auto"/>
      </w:pPr>
      <w:r w:rsidRPr="00F70DA6">
        <w:t>Уровни привилегий 1-9 разрешают доступ к устройству и просмотр его оперативного состояния, но запрещают настройку. Уровни привилегий 10-14 разрешают как доступ, так и настройку большей части функций устройства. Уровень привилегий 15 разрешает как доступ, так и настройку всех функций устройства.</w:t>
      </w:r>
    </w:p>
    <w:p w14:paraId="747F2ECF" w14:textId="77777777" w:rsidR="00A101A1" w:rsidRPr="00F70DA6" w:rsidRDefault="00A101A1" w:rsidP="00A101A1">
      <w:pPr>
        <w:ind w:left="360"/>
      </w:pPr>
      <w:r w:rsidRPr="00F70DA6">
        <w:t>Пример:</w:t>
      </w:r>
    </w:p>
    <w:p w14:paraId="4E33AE37" w14:textId="77777777" w:rsidR="00A101A1" w:rsidRPr="00F70DA6" w:rsidRDefault="00A101A1">
      <w:pPr>
        <w:numPr>
          <w:ilvl w:val="0"/>
          <w:numId w:val="27"/>
        </w:numPr>
        <w:spacing w:line="278" w:lineRule="auto"/>
      </w:pPr>
      <w:r w:rsidRPr="00F70DA6">
        <w:t>создание пользователя "</w:t>
      </w:r>
      <w:r>
        <w:rPr>
          <w:lang w:val="en-US"/>
        </w:rPr>
        <w:t>Rinat</w:t>
      </w:r>
      <w:r w:rsidRPr="00F70DA6">
        <w:t>" с паролем "P@ssw0rd" и максимальными привилегиями (15)</w:t>
      </w:r>
    </w:p>
    <w:p w14:paraId="735C12BC" w14:textId="77777777" w:rsidR="00F670E1" w:rsidRDefault="00A101A1" w:rsidP="00F670E1">
      <w:pPr>
        <w:keepNext/>
        <w:ind w:left="360"/>
      </w:pPr>
      <w:r w:rsidRPr="0042111B">
        <w:rPr>
          <w:noProof/>
        </w:rPr>
        <w:drawing>
          <wp:inline distT="0" distB="0" distL="0" distR="0" wp14:anchorId="68EDED54" wp14:editId="0AB6A3E2">
            <wp:extent cx="4261001" cy="1256665"/>
            <wp:effectExtent l="0" t="0" r="6350" b="635"/>
            <wp:docPr id="261013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396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3592" cy="12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2F8404CE" w:rsidR="00A101A1" w:rsidRDefault="00F670E1" w:rsidP="00F670E1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3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7</w:t>
      </w:r>
      <w:r w:rsidR="00FE53EF">
        <w:fldChar w:fldCharType="end"/>
      </w:r>
    </w:p>
    <w:p w14:paraId="7DD01D03" w14:textId="77777777" w:rsidR="00F670E1" w:rsidRPr="00F670E1" w:rsidRDefault="00F670E1" w:rsidP="00F670E1"/>
    <w:p w14:paraId="7240CEDB" w14:textId="77777777" w:rsidR="00A101A1" w:rsidRPr="00F70DA6" w:rsidRDefault="00A101A1" w:rsidP="00A101A1">
      <w:pPr>
        <w:ind w:left="360"/>
      </w:pPr>
      <w:r w:rsidRPr="00F70DA6">
        <w:t>Для применения настроек:</w:t>
      </w:r>
    </w:p>
    <w:p w14:paraId="3B4CA2D1" w14:textId="77777777" w:rsidR="00A101A1" w:rsidRPr="00F70DA6" w:rsidRDefault="00A101A1" w:rsidP="00A101A1">
      <w:pPr>
        <w:ind w:left="360"/>
      </w:pPr>
      <w:r w:rsidRPr="00F70DA6">
        <w:t>do commit</w:t>
      </w:r>
    </w:p>
    <w:p w14:paraId="060EFE20" w14:textId="77777777" w:rsidR="00A101A1" w:rsidRPr="00F70DA6" w:rsidRDefault="00A101A1" w:rsidP="00A101A1">
      <w:pPr>
        <w:ind w:left="360"/>
      </w:pPr>
      <w:r w:rsidRPr="00F70DA6">
        <w:t>do confirm</w:t>
      </w:r>
    </w:p>
    <w:p w14:paraId="0837CF12" w14:textId="77777777" w:rsidR="00A101A1" w:rsidRPr="00F70DA6" w:rsidRDefault="00A101A1" w:rsidP="00A101A1">
      <w:pPr>
        <w:ind w:left="360"/>
      </w:pPr>
      <w:r w:rsidRPr="00F70DA6">
        <w:t>Проверка входа из под пользователя "</w:t>
      </w:r>
      <w:r>
        <w:rPr>
          <w:lang w:val="en-US"/>
        </w:rPr>
        <w:t>rinat</w:t>
      </w:r>
      <w:r w:rsidRPr="00F70DA6">
        <w:t>":</w:t>
      </w:r>
    </w:p>
    <w:p w14:paraId="63969513" w14:textId="77777777" w:rsidR="00F670E1" w:rsidRDefault="00A101A1" w:rsidP="00F670E1">
      <w:pPr>
        <w:keepNext/>
        <w:ind w:left="360"/>
      </w:pPr>
      <w:r w:rsidRPr="0042111B">
        <w:rPr>
          <w:noProof/>
        </w:rPr>
        <w:drawing>
          <wp:inline distT="0" distB="0" distL="0" distR="0" wp14:anchorId="1BB9CBF4" wp14:editId="41D2019E">
            <wp:extent cx="4260850" cy="972412"/>
            <wp:effectExtent l="0" t="0" r="6350" b="0"/>
            <wp:docPr id="160777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774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7975" cy="9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96EA" w14:textId="2AEFF8C6" w:rsidR="00A101A1" w:rsidRDefault="00F670E1" w:rsidP="00F670E1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3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8</w:t>
      </w:r>
      <w:r w:rsidR="00FE53EF">
        <w:fldChar w:fldCharType="end"/>
      </w:r>
    </w:p>
    <w:p w14:paraId="3A103EA3" w14:textId="77777777" w:rsidR="00F670E1" w:rsidRPr="00F670E1" w:rsidRDefault="00F670E1" w:rsidP="00F670E1"/>
    <w:p w14:paraId="511D83BF" w14:textId="77777777" w:rsidR="00A101A1" w:rsidRPr="00F70DA6" w:rsidRDefault="00A101A1" w:rsidP="00A101A1">
      <w:pPr>
        <w:ind w:left="360"/>
        <w:rPr>
          <w:b/>
          <w:bCs/>
        </w:rPr>
      </w:pPr>
      <w:r w:rsidRPr="00F70DA6">
        <w:rPr>
          <w:b/>
          <w:bCs/>
        </w:rPr>
        <w:t>Назначение имени устройства</w:t>
      </w:r>
    </w:p>
    <w:p w14:paraId="74541013" w14:textId="77777777" w:rsidR="00A101A1" w:rsidRPr="00F70DA6" w:rsidRDefault="00A101A1" w:rsidP="00A101A1">
      <w:pPr>
        <w:ind w:left="360"/>
      </w:pPr>
      <w:r w:rsidRPr="00F70DA6">
        <w:t>Для назначения имени устройства используются следующие команды:</w:t>
      </w:r>
    </w:p>
    <w:p w14:paraId="57F99300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configure</w:t>
      </w:r>
    </w:p>
    <w:p w14:paraId="1C8948A2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hostname &lt;new-name&gt;</w:t>
      </w:r>
    </w:p>
    <w:p w14:paraId="59B43C54" w14:textId="77777777" w:rsidR="00A101A1" w:rsidRPr="00303CB3" w:rsidRDefault="00A101A1" w:rsidP="00A101A1">
      <w:pPr>
        <w:ind w:left="360"/>
        <w:rPr>
          <w:lang w:val="en-US"/>
        </w:rPr>
      </w:pPr>
      <w:r w:rsidRPr="00F70DA6">
        <w:rPr>
          <w:b/>
          <w:bCs/>
        </w:rPr>
        <w:t>где</w:t>
      </w:r>
      <w:r w:rsidRPr="00303CB3">
        <w:rPr>
          <w:b/>
          <w:bCs/>
          <w:lang w:val="en-US"/>
        </w:rPr>
        <w:t>:</w:t>
      </w:r>
    </w:p>
    <w:p w14:paraId="727B354F" w14:textId="77777777" w:rsidR="00A101A1" w:rsidRPr="00F70DA6" w:rsidRDefault="00A101A1">
      <w:pPr>
        <w:numPr>
          <w:ilvl w:val="0"/>
          <w:numId w:val="28"/>
        </w:numPr>
        <w:spacing w:line="278" w:lineRule="auto"/>
      </w:pPr>
      <w:r w:rsidRPr="00F70DA6">
        <w:rPr>
          <w:b/>
          <w:bCs/>
        </w:rPr>
        <w:t>&lt;net-name&gt;</w:t>
      </w:r>
      <w:r w:rsidRPr="00F70DA6">
        <w:t xml:space="preserve"> - имя устройства</w:t>
      </w:r>
    </w:p>
    <w:p w14:paraId="7BB90CE2" w14:textId="77777777" w:rsidR="00A101A1" w:rsidRPr="00F70DA6" w:rsidRDefault="00A101A1" w:rsidP="00A101A1">
      <w:pPr>
        <w:ind w:left="360"/>
      </w:pPr>
      <w:r w:rsidRPr="00F70DA6">
        <w:t>Например:</w:t>
      </w:r>
      <w:r w:rsidRPr="004E3D07">
        <w:t xml:space="preserve">  </w:t>
      </w:r>
      <w:r>
        <w:t xml:space="preserve">изменим имя устройства на </w:t>
      </w:r>
      <w:r>
        <w:rPr>
          <w:lang w:val="en-US"/>
        </w:rPr>
        <w:t>vesr</w:t>
      </w:r>
      <w:r w:rsidRPr="004E3D07">
        <w:t>-1</w:t>
      </w:r>
    </w:p>
    <w:p w14:paraId="090D22AA" w14:textId="77777777" w:rsidR="00F670E1" w:rsidRDefault="00A101A1" w:rsidP="00F670E1">
      <w:pPr>
        <w:keepNext/>
        <w:ind w:left="360"/>
      </w:pPr>
      <w:r w:rsidRPr="004E3D07">
        <w:rPr>
          <w:noProof/>
        </w:rPr>
        <w:drawing>
          <wp:inline distT="0" distB="0" distL="0" distR="0" wp14:anchorId="3094EA28" wp14:editId="5BE7DF9D">
            <wp:extent cx="4131295" cy="971550"/>
            <wp:effectExtent l="0" t="0" r="3175" b="0"/>
            <wp:docPr id="11268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435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00165" cy="9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B" w14:textId="2D480F82" w:rsidR="00A101A1" w:rsidRDefault="00F670E1" w:rsidP="00F670E1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3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9</w:t>
      </w:r>
      <w:r w:rsidR="00FE53EF">
        <w:fldChar w:fldCharType="end"/>
      </w:r>
    </w:p>
    <w:p w14:paraId="3C1FEAED" w14:textId="77777777" w:rsidR="00F670E1" w:rsidRPr="00F670E1" w:rsidRDefault="00F670E1" w:rsidP="00F670E1"/>
    <w:p w14:paraId="26B80E65" w14:textId="77777777" w:rsidR="00A101A1" w:rsidRPr="00F70DA6" w:rsidRDefault="00A101A1" w:rsidP="00A101A1">
      <w:pPr>
        <w:ind w:left="360"/>
      </w:pPr>
      <w:r>
        <w:t>Готово!</w:t>
      </w:r>
    </w:p>
    <w:p w14:paraId="7E0CFD2C" w14:textId="77777777" w:rsidR="00A101A1" w:rsidRPr="00CD4483" w:rsidRDefault="00A101A1" w:rsidP="00A101A1">
      <w:pPr>
        <w:ind w:left="360"/>
        <w:rPr>
          <w:b/>
          <w:bCs/>
        </w:rPr>
      </w:pPr>
      <w:r w:rsidRPr="00CD4483">
        <w:rPr>
          <w:b/>
          <w:bCs/>
        </w:rPr>
        <w:t>Установка параметров подключения к публичной сети (WAN) и локальной сети (LAN)</w:t>
      </w:r>
    </w:p>
    <w:p w14:paraId="535981EF" w14:textId="77777777" w:rsidR="00A101A1" w:rsidRDefault="00A101A1" w:rsidP="00A101A1">
      <w:pPr>
        <w:ind w:left="360"/>
      </w:pPr>
      <w:r w:rsidRPr="00CD4483">
        <w:t>Для настройки сетевого интерфейса маршрутизатора в публичной сети (WAN) необходимо назначить устройству параметры, определённые провайдером сети – IP-адрес, маска подсети и адрес шлюза по умолчанию.</w:t>
      </w:r>
      <w:r>
        <w:t xml:space="preserve"> Это мы поручим сделать нашему хосту посредством включения режима </w:t>
      </w:r>
      <w:r>
        <w:rPr>
          <w:lang w:val="en-US"/>
        </w:rPr>
        <w:t>DHCP</w:t>
      </w:r>
      <w:r w:rsidRPr="005436BB">
        <w:t xml:space="preserve"> </w:t>
      </w:r>
      <w:r>
        <w:t xml:space="preserve">клиента.Вме сетевые настройки маршрутизатор получит по запросу с сервера </w:t>
      </w:r>
      <w:r>
        <w:rPr>
          <w:lang w:val="en-US"/>
        </w:rPr>
        <w:t>DHCP</w:t>
      </w:r>
      <w:r w:rsidRPr="005436BB">
        <w:t xml:space="preserve"> </w:t>
      </w:r>
      <w:r>
        <w:t>роутера , подключенного к сети провайдера Интернет, поскольку виртуальная сетевая карта виртуального маршрутизатора подключена в режиме моста к сетевой карте основного ПК.</w:t>
      </w:r>
    </w:p>
    <w:p w14:paraId="2BDA9EE4" w14:textId="77777777" w:rsidR="00A101A1" w:rsidRPr="004579CD" w:rsidRDefault="00A101A1" w:rsidP="00A101A1">
      <w:pPr>
        <w:ind w:left="360"/>
      </w:pPr>
      <w:r>
        <w:t xml:space="preserve">Настроить это можно в навигационной панели программы </w:t>
      </w:r>
      <w:r>
        <w:rPr>
          <w:lang w:val="en-US"/>
        </w:rPr>
        <w:t>VmWare</w:t>
      </w:r>
      <w:r w:rsidRPr="005436BB">
        <w:t xml:space="preserve"> </w:t>
      </w:r>
      <w:r>
        <w:rPr>
          <w:lang w:val="en-US"/>
        </w:rPr>
        <w:t>WorkStation</w:t>
      </w:r>
      <w:r w:rsidRPr="005436BB">
        <w:t xml:space="preserve"> </w:t>
      </w:r>
      <w:r>
        <w:rPr>
          <w:lang w:val="en-US"/>
        </w:rPr>
        <w:t>Pro</w:t>
      </w:r>
      <w:r w:rsidRPr="005436BB">
        <w:t xml:space="preserve"> </w:t>
      </w:r>
      <w:r>
        <w:t xml:space="preserve">в которой и запущена наша виртуальная машина </w:t>
      </w:r>
      <w:r>
        <w:rPr>
          <w:lang w:val="en-US"/>
        </w:rPr>
        <w:t>GNS</w:t>
      </w:r>
      <w:r w:rsidRPr="005436BB">
        <w:t xml:space="preserve">3. </w:t>
      </w:r>
      <w:r>
        <w:t xml:space="preserve">Для этого открываем главное </w:t>
      </w:r>
    </w:p>
    <w:p w14:paraId="7D0E6E56" w14:textId="77777777" w:rsidR="00A101A1" w:rsidRPr="004579CD" w:rsidRDefault="00A101A1" w:rsidP="00A101A1">
      <w:pPr>
        <w:ind w:left="360"/>
      </w:pPr>
      <w:r>
        <w:t xml:space="preserve">окно программы и жмём на пункт </w:t>
      </w:r>
      <w:r w:rsidRPr="005436BB">
        <w:t>“</w:t>
      </w:r>
      <w:r>
        <w:rPr>
          <w:lang w:val="en-US"/>
        </w:rPr>
        <w:t>Edit</w:t>
      </w:r>
      <w:r w:rsidRPr="005436BB">
        <w:t xml:space="preserve">”, </w:t>
      </w:r>
      <w:r>
        <w:t xml:space="preserve">затем в открытом ниспадающем меню жмем </w:t>
      </w:r>
    </w:p>
    <w:p w14:paraId="5232000A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7A7721" wp14:editId="58280648">
                <wp:simplePos x="0" y="0"/>
                <wp:positionH relativeFrom="column">
                  <wp:posOffset>-231405</wp:posOffset>
                </wp:positionH>
                <wp:positionV relativeFrom="paragraph">
                  <wp:posOffset>311150</wp:posOffset>
                </wp:positionV>
                <wp:extent cx="1206500" cy="285750"/>
                <wp:effectExtent l="0" t="57150" r="0" b="19050"/>
                <wp:wrapNone/>
                <wp:docPr id="2128054416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89862F" id="Прямая со стрелкой 9" o:spid="_x0000_s1026" type="#_x0000_t32" style="position:absolute;margin-left:-18.2pt;margin-top:24.5pt;width:95pt;height:22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" strokecolor="#4472c4 [3204]" strokeweight="2pt">
                <v:stroke endarrow="block" joinstyle="miter"/>
              </v:shape>
            </w:pict>
          </mc:Fallback>
        </mc:AlternateContent>
      </w:r>
      <w:r w:rsidRPr="00D70801">
        <w:rPr>
          <w:noProof/>
        </w:rPr>
        <w:drawing>
          <wp:inline distT="0" distB="0" distL="0" distR="0" wp14:anchorId="1B79A5A7" wp14:editId="24D4B317">
            <wp:extent cx="4429472" cy="2965450"/>
            <wp:effectExtent l="0" t="0" r="9525" b="6350"/>
            <wp:docPr id="139277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746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57963" cy="29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CD75" w14:textId="663C3A5D" w:rsidR="00A101A1" w:rsidRPr="00D70801" w:rsidRDefault="00F670E1" w:rsidP="00F670E1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3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10</w:t>
      </w:r>
      <w:r w:rsidR="00FE53EF">
        <w:fldChar w:fldCharType="end"/>
      </w:r>
    </w:p>
    <w:p w14:paraId="27B1014F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E72E68" wp14:editId="706D1F32">
                <wp:simplePos x="0" y="0"/>
                <wp:positionH relativeFrom="column">
                  <wp:posOffset>456887</wp:posOffset>
                </wp:positionH>
                <wp:positionV relativeFrom="paragraph">
                  <wp:posOffset>1117150</wp:posOffset>
                </wp:positionV>
                <wp:extent cx="971550" cy="485140"/>
                <wp:effectExtent l="0" t="38100" r="57150" b="29210"/>
                <wp:wrapNone/>
                <wp:docPr id="623457047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4851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16DCF" id="Прямая со стрелкой 8" o:spid="_x0000_s1026" type="#_x0000_t32" style="position:absolute;margin-left:36pt;margin-top:87.95pt;width:76.5pt;height:38.2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" strokecolor="#4472c4 [3204]" strokeweight="1.75pt">
                <v:stroke endarrow="block" joinstyle="miter"/>
              </v:shape>
            </w:pict>
          </mc:Fallback>
        </mc:AlternateContent>
      </w:r>
      <w:r w:rsidRPr="00655097">
        <w:rPr>
          <w:noProof/>
        </w:rPr>
        <w:drawing>
          <wp:inline distT="0" distB="0" distL="0" distR="0" wp14:anchorId="5D21B0D1" wp14:editId="70891804">
            <wp:extent cx="4337050" cy="3544474"/>
            <wp:effectExtent l="0" t="0" r="6350" b="0"/>
            <wp:docPr id="192573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302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71969" cy="35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D0DB" w14:textId="2068EB06" w:rsidR="00A101A1" w:rsidRPr="00D70801" w:rsidRDefault="00F670E1" w:rsidP="00F670E1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3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11</w:t>
      </w:r>
      <w:r w:rsidR="00FE53EF">
        <w:fldChar w:fldCharType="end"/>
      </w:r>
    </w:p>
    <w:p w14:paraId="1B5A22C0" w14:textId="77777777" w:rsidR="00A101A1" w:rsidRPr="00655097" w:rsidRDefault="00A101A1" w:rsidP="00A101A1">
      <w:pPr>
        <w:ind w:left="360"/>
      </w:pPr>
      <w:r>
        <w:t xml:space="preserve">на пункт </w:t>
      </w:r>
      <w:r w:rsidRPr="00655097">
        <w:t>“</w:t>
      </w:r>
      <w:r>
        <w:rPr>
          <w:lang w:val="en-US"/>
        </w:rPr>
        <w:t>Virtual</w:t>
      </w:r>
      <w:r w:rsidRPr="00655097">
        <w:t xml:space="preserve"> </w:t>
      </w:r>
      <w:r>
        <w:rPr>
          <w:lang w:val="en-US"/>
        </w:rPr>
        <w:t>Network</w:t>
      </w:r>
      <w:r w:rsidRPr="00655097">
        <w:t xml:space="preserve"> </w:t>
      </w:r>
      <w:r>
        <w:rPr>
          <w:lang w:val="en-US"/>
        </w:rPr>
        <w:t>Editor</w:t>
      </w:r>
      <w:r w:rsidRPr="00655097">
        <w:t xml:space="preserve">”  </w:t>
      </w:r>
      <w:r>
        <w:t>и получаем панель управления сетевыми картами и сетями.</w:t>
      </w:r>
      <w:r w:rsidRPr="00D70801">
        <w:rPr>
          <w:noProof/>
        </w:rPr>
        <w:t xml:space="preserve"> </w:t>
      </w:r>
    </w:p>
    <w:p w14:paraId="6BF3D446" w14:textId="77777777" w:rsidR="00A101A1" w:rsidRPr="00AF5D10" w:rsidRDefault="00A101A1" w:rsidP="00A101A1">
      <w:pPr>
        <w:ind w:left="360"/>
      </w:pPr>
      <w:r>
        <w:t xml:space="preserve">На этом экране необходимо выбрать пункт меню </w:t>
      </w:r>
      <w:r w:rsidRPr="00AF5D10">
        <w:t>“</w:t>
      </w:r>
      <w:r>
        <w:rPr>
          <w:lang w:val="en-US"/>
        </w:rPr>
        <w:t>Change</w:t>
      </w:r>
      <w:r w:rsidRPr="00AF5D10">
        <w:t xml:space="preserve"> </w:t>
      </w:r>
      <w:r>
        <w:rPr>
          <w:lang w:val="en-US"/>
        </w:rPr>
        <w:t>Setting</w:t>
      </w:r>
      <w:r w:rsidRPr="00AF5D10">
        <w:t xml:space="preserve">” </w:t>
      </w:r>
      <w:r>
        <w:t>и</w:t>
      </w:r>
      <w:r w:rsidRPr="00AF5D10">
        <w:t xml:space="preserve"> </w:t>
      </w:r>
      <w:r>
        <w:t>нажать</w:t>
      </w:r>
      <w:r w:rsidRPr="00AF5D10">
        <w:t xml:space="preserve"> </w:t>
      </w:r>
      <w:r>
        <w:t>на него.</w:t>
      </w:r>
    </w:p>
    <w:p w14:paraId="6A5A0E8C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B4657" wp14:editId="608352F7">
                <wp:simplePos x="0" y="0"/>
                <wp:positionH relativeFrom="column">
                  <wp:posOffset>-455745</wp:posOffset>
                </wp:positionH>
                <wp:positionV relativeFrom="paragraph">
                  <wp:posOffset>545119</wp:posOffset>
                </wp:positionV>
                <wp:extent cx="1206500" cy="285750"/>
                <wp:effectExtent l="0" t="57150" r="0" b="19050"/>
                <wp:wrapNone/>
                <wp:docPr id="146641231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4967BE" id="Прямая со стрелкой 9" o:spid="_x0000_s1026" type="#_x0000_t32" style="position:absolute;margin-left:-35.9pt;margin-top:42.9pt;width:95pt;height:22.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303C4B" wp14:editId="1985C56B">
                <wp:simplePos x="0" y="0"/>
                <wp:positionH relativeFrom="column">
                  <wp:posOffset>1943735</wp:posOffset>
                </wp:positionH>
                <wp:positionV relativeFrom="paragraph">
                  <wp:posOffset>3221990</wp:posOffset>
                </wp:positionV>
                <wp:extent cx="1555750" cy="139700"/>
                <wp:effectExtent l="0" t="0" r="63500" b="88900"/>
                <wp:wrapNone/>
                <wp:docPr id="108378723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750" cy="1397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ED65C" id="Прямая со стрелкой 9" o:spid="_x0000_s1026" type="#_x0000_t32" style="position:absolute;margin-left:153.05pt;margin-top:253.7pt;width:122.5pt;height:1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" strokecolor="#4472c4 [3204]" strokeweight="2pt">
                <v:stroke endarrow="block" joinstyle="miter"/>
              </v:shape>
            </w:pict>
          </mc:Fallback>
        </mc:AlternateContent>
      </w:r>
      <w:r w:rsidRPr="00655097">
        <w:rPr>
          <w:noProof/>
        </w:rPr>
        <w:drawing>
          <wp:inline distT="0" distB="0" distL="0" distR="0" wp14:anchorId="3BF347E1" wp14:editId="7F194A71">
            <wp:extent cx="4152265" cy="3763891"/>
            <wp:effectExtent l="0" t="0" r="635" b="8255"/>
            <wp:docPr id="122972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2766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2546" cy="38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67F0" w14:textId="00A3334B" w:rsidR="00A101A1" w:rsidRDefault="00F670E1" w:rsidP="00F670E1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3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12</w:t>
      </w:r>
      <w:r w:rsidR="00FE53EF">
        <w:fldChar w:fldCharType="end"/>
      </w:r>
    </w:p>
    <w:p w14:paraId="12BBD79F" w14:textId="77777777" w:rsidR="00F670E1" w:rsidRPr="00F670E1" w:rsidRDefault="00F670E1" w:rsidP="00F670E1"/>
    <w:p w14:paraId="5D5701E1" w14:textId="19AC99FF" w:rsidR="00A101A1" w:rsidRPr="0037628E" w:rsidRDefault="00F670E1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0D1DE4" wp14:editId="211C15CF">
                <wp:simplePos x="0" y="0"/>
                <wp:positionH relativeFrom="column">
                  <wp:posOffset>-115466</wp:posOffset>
                </wp:positionH>
                <wp:positionV relativeFrom="paragraph">
                  <wp:posOffset>95250</wp:posOffset>
                </wp:positionV>
                <wp:extent cx="946150" cy="688340"/>
                <wp:effectExtent l="0" t="0" r="63500" b="54610"/>
                <wp:wrapNone/>
                <wp:docPr id="1084445098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0" cy="68834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C7935" id="Прямая со стрелкой 9" o:spid="_x0000_s1026" type="#_x0000_t32" style="position:absolute;margin-left:-9.1pt;margin-top:7.5pt;width:74.5pt;height:54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" strokecolor="#4472c4 [3204]" strokeweight="2pt">
                <v:stroke endarrow="block" joinstyle="miter"/>
              </v:shape>
            </w:pict>
          </mc:Fallback>
        </mc:AlternateContent>
      </w:r>
      <w:r w:rsidR="00A101A1">
        <w:t xml:space="preserve">Убедитесь, что сеть </w:t>
      </w:r>
      <w:r w:rsidR="00A101A1">
        <w:rPr>
          <w:lang w:val="en-US"/>
        </w:rPr>
        <w:t>VMnet</w:t>
      </w:r>
      <w:r w:rsidR="00A101A1" w:rsidRPr="0037628E">
        <w:t xml:space="preserve">0 </w:t>
      </w:r>
      <w:r w:rsidR="00A101A1">
        <w:t xml:space="preserve">в режиме моста ( </w:t>
      </w:r>
      <w:r w:rsidR="00A101A1">
        <w:rPr>
          <w:lang w:val="en-US"/>
        </w:rPr>
        <w:t>Bridged</w:t>
      </w:r>
      <w:r w:rsidR="00A101A1" w:rsidRPr="0037628E">
        <w:t xml:space="preserve">) </w:t>
      </w:r>
      <w:r w:rsidR="00A101A1">
        <w:t xml:space="preserve">и соединена с физической сетевой картой ПК, которая ведет к роутеру. </w:t>
      </w:r>
    </w:p>
    <w:p w14:paraId="1C46AF97" w14:textId="77777777" w:rsidR="00F670E1" w:rsidRDefault="00F670E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7D96C" wp14:editId="7113274C">
                <wp:simplePos x="0" y="0"/>
                <wp:positionH relativeFrom="column">
                  <wp:posOffset>2972765</wp:posOffset>
                </wp:positionH>
                <wp:positionV relativeFrom="paragraph">
                  <wp:posOffset>2987715</wp:posOffset>
                </wp:positionV>
                <wp:extent cx="1689100" cy="387350"/>
                <wp:effectExtent l="38100" t="0" r="25400" b="69850"/>
                <wp:wrapNone/>
                <wp:docPr id="7348096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0" cy="3873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75CCB" id="Прямая со стрелкой 9" o:spid="_x0000_s1026" type="#_x0000_t32" style="position:absolute;margin-left:234.1pt;margin-top:235.25pt;width:133pt;height:30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" strokecolor="#4472c4 [3204]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C4FA28" wp14:editId="29FD8CE7">
                <wp:simplePos x="0" y="0"/>
                <wp:positionH relativeFrom="column">
                  <wp:posOffset>-230007</wp:posOffset>
                </wp:positionH>
                <wp:positionV relativeFrom="paragraph">
                  <wp:posOffset>1924234</wp:posOffset>
                </wp:positionV>
                <wp:extent cx="1060450" cy="374650"/>
                <wp:effectExtent l="19050" t="57150" r="6350" b="25400"/>
                <wp:wrapNone/>
                <wp:docPr id="522328926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0450" cy="374650"/>
                        </a:xfrm>
                        <a:prstGeom prst="straightConnector1">
                          <a:avLst/>
                        </a:prstGeom>
                        <a:ln w="28575" cmpd="sng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955F" id="Прямая со стрелкой 14" o:spid="_x0000_s1026" type="#_x0000_t32" style="position:absolute;margin-left:-18.1pt;margin-top:151.5pt;width:83.5pt;height:29.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" strokecolor="#4472c4 [3204]" strokeweight="2.25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5162400" cy="744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37903" name="Рукописный ввод 13"/>
                        <pic:cNvPicPr/>
                      </pic:nvPicPr>
                      <pic:blipFill>
                        <a:blip r:embed="rId8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0197" cy="782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C01AAA" wp14:editId="1CBB2BE0">
                <wp:simplePos x="0" y="0"/>
                <wp:positionH relativeFrom="column">
                  <wp:posOffset>-565785</wp:posOffset>
                </wp:positionH>
                <wp:positionV relativeFrom="paragraph">
                  <wp:posOffset>2171700</wp:posOffset>
                </wp:positionV>
                <wp:extent cx="1612900" cy="482600"/>
                <wp:effectExtent l="0" t="38100" r="63500" b="31750"/>
                <wp:wrapNone/>
                <wp:docPr id="190300856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0" cy="4826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84D55" id="Прямая со стрелкой 9" o:spid="_x0000_s1026" type="#_x0000_t32" style="position:absolute;margin-left:-44.55pt;margin-top:171pt;width:127pt;height:38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095529" name="Рукописный ввод 11"/>
                        <pic:cNvPicPr/>
                      </pic:nvPicPr>
                      <pic:blipFill>
                        <a:blip r:embed="rId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 w:rsidRPr="00655097">
        <w:rPr>
          <w:noProof/>
        </w:rPr>
        <w:drawing>
          <wp:inline distT="0" distB="0" distL="0" distR="0" wp14:anchorId="654ABEDF" wp14:editId="7F894B26">
            <wp:extent cx="4204399" cy="3660140"/>
            <wp:effectExtent l="0" t="0" r="5715" b="0"/>
            <wp:docPr id="158594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850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43009" cy="36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0E92" w14:textId="7F1B3AD7" w:rsidR="00A101A1" w:rsidRDefault="00F670E1" w:rsidP="00F670E1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3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13</w:t>
      </w:r>
      <w:r w:rsidR="00FE53EF">
        <w:fldChar w:fldCharType="end"/>
      </w:r>
    </w:p>
    <w:p w14:paraId="28C3E7F0" w14:textId="77777777" w:rsidR="00F670E1" w:rsidRPr="00F670E1" w:rsidRDefault="00F670E1" w:rsidP="00F670E1"/>
    <w:p w14:paraId="2D6BDE37" w14:textId="77777777" w:rsidR="00A101A1" w:rsidRPr="00CD4483" w:rsidRDefault="00A101A1" w:rsidP="00A101A1">
      <w:pPr>
        <w:ind w:left="360"/>
      </w:pPr>
      <w:r w:rsidRPr="00CD4483">
        <w:t>Например</w:t>
      </w:r>
      <w:r>
        <w:t xml:space="preserve"> настройки автоматического полуения сетевых настроек </w:t>
      </w:r>
      <w:r w:rsidRPr="00CD4483">
        <w:t>:</w:t>
      </w:r>
    </w:p>
    <w:p w14:paraId="1E38C278" w14:textId="77777777" w:rsidR="00A101A1" w:rsidRDefault="00A101A1" w:rsidP="00A101A1">
      <w:pPr>
        <w:ind w:left="720"/>
      </w:pPr>
      <w:r>
        <w:t>Для начала посмотрим какие у нас есть интерфейсы:</w:t>
      </w:r>
    </w:p>
    <w:p w14:paraId="7D37AF82" w14:textId="77777777" w:rsidR="00F670E1" w:rsidRDefault="00A101A1" w:rsidP="00F670E1">
      <w:pPr>
        <w:keepNext/>
        <w:ind w:left="720"/>
      </w:pPr>
      <w:r w:rsidRPr="000E0F47">
        <w:rPr>
          <w:noProof/>
        </w:rPr>
        <w:drawing>
          <wp:inline distT="0" distB="0" distL="0" distR="0" wp14:anchorId="5114DE59" wp14:editId="28A2EBC1">
            <wp:extent cx="4016152" cy="2404110"/>
            <wp:effectExtent l="0" t="0" r="3810" b="0"/>
            <wp:docPr id="1101267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6750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2AF2" w14:textId="07952905" w:rsidR="00A101A1" w:rsidRDefault="00F670E1" w:rsidP="00F670E1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3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14</w:t>
      </w:r>
      <w:r w:rsidR="00FE53EF">
        <w:fldChar w:fldCharType="end"/>
      </w:r>
    </w:p>
    <w:p w14:paraId="6ADF32CF" w14:textId="77777777" w:rsidR="00F670E1" w:rsidRPr="00F670E1" w:rsidRDefault="00F670E1" w:rsidP="00F670E1"/>
    <w:p w14:paraId="634145FA" w14:textId="77777777" w:rsidR="00A101A1" w:rsidRPr="004579CD" w:rsidRDefault="00A101A1" w:rsidP="00A101A1">
      <w:pPr>
        <w:ind w:left="720"/>
      </w:pPr>
      <w:r>
        <w:t xml:space="preserve">Может использовать для выхода в интернет интерфейс </w:t>
      </w:r>
      <w:r>
        <w:rPr>
          <w:lang w:val="en-US"/>
        </w:rPr>
        <w:t>gi</w:t>
      </w:r>
      <w:r w:rsidRPr="00A308C9">
        <w:t xml:space="preserve">1/0/1 </w:t>
      </w:r>
      <w:r>
        <w:t xml:space="preserve">и для внутренней сети </w:t>
      </w:r>
      <w:r>
        <w:rPr>
          <w:lang w:val="en-US"/>
        </w:rPr>
        <w:t>gi</w:t>
      </w:r>
      <w:r w:rsidRPr="00A308C9">
        <w:t>1/0/2</w:t>
      </w:r>
      <w:r w:rsidRPr="00DC3F51">
        <w:t>.</w:t>
      </w:r>
      <w:r>
        <w:t xml:space="preserve">Есть еще одна тонкость. Если посмотреть на список интерфейсов выше, то видно , что они в состоянии </w:t>
      </w:r>
      <w:r>
        <w:rPr>
          <w:lang w:val="en-US"/>
        </w:rPr>
        <w:t>Down</w:t>
      </w:r>
      <w:r w:rsidRPr="00DC3F51">
        <w:t xml:space="preserve"> </w:t>
      </w:r>
      <w:r>
        <w:t xml:space="preserve">и МАС апдреса не по порядку выстроены. Это ведет к не работоспособности интерфейсов. Они в состоянии </w:t>
      </w:r>
      <w:r>
        <w:rPr>
          <w:lang w:val="en-US"/>
        </w:rPr>
        <w:t>Down</w:t>
      </w:r>
      <w:r w:rsidRPr="00DC3F51">
        <w:t xml:space="preserve">. </w:t>
      </w:r>
    </w:p>
    <w:p w14:paraId="5A266D46" w14:textId="77777777" w:rsidR="00A101A1" w:rsidRPr="004579CD" w:rsidRDefault="00A101A1" w:rsidP="00A101A1">
      <w:pPr>
        <w:ind w:left="720"/>
        <w:rPr>
          <w:b/>
          <w:bCs/>
          <w:lang w:val="en-US"/>
        </w:rPr>
      </w:pPr>
      <w:r w:rsidRPr="00567113">
        <w:rPr>
          <w:b/>
          <w:bCs/>
        </w:rPr>
        <w:t>Команда</w:t>
      </w:r>
      <w:r w:rsidRPr="00567113">
        <w:rPr>
          <w:b/>
          <w:bCs/>
          <w:lang w:val="en-US"/>
        </w:rPr>
        <w:t> </w:t>
      </w:r>
    </w:p>
    <w:p w14:paraId="0F3B0507" w14:textId="77777777" w:rsidR="00A101A1" w:rsidRPr="00567113" w:rsidRDefault="00A101A1" w:rsidP="00A101A1">
      <w:pPr>
        <w:ind w:left="720"/>
        <w:rPr>
          <w:lang w:val="en-US"/>
        </w:rPr>
      </w:pPr>
      <w:r w:rsidRPr="00567113">
        <w:rPr>
          <w:b/>
          <w:bCs/>
          <w:lang w:val="en-US"/>
        </w:rPr>
        <w:t>vesr(debug)#nic bind auto debug</w:t>
      </w:r>
    </w:p>
    <w:p w14:paraId="663C94EA" w14:textId="77777777" w:rsidR="00A101A1" w:rsidRPr="00567113" w:rsidRDefault="00A101A1" w:rsidP="00A101A1">
      <w:pPr>
        <w:ind w:left="720"/>
      </w:pPr>
      <w:r w:rsidRPr="00567113">
        <w:rPr>
          <w:lang w:val="en-US"/>
        </w:rPr>
        <w:t> </w:t>
      </w:r>
      <w:r w:rsidRPr="00567113">
        <w:t>в контексте устройства vESR от Eltex означает </w:t>
      </w:r>
      <w:r w:rsidRPr="00567113">
        <w:rPr>
          <w:b/>
          <w:bCs/>
        </w:rPr>
        <w:t>автоматическое назначение MAC-адресов интерфейсов</w:t>
      </w:r>
      <w:r w:rsidRPr="00567113">
        <w:t> в режиме отладки (debug). </w:t>
      </w:r>
      <w:hyperlink r:id="rId85" w:tgtFrame="_blank" w:history="1">
        <w:r w:rsidRPr="00567113">
          <w:rPr>
            <w:rStyle w:val="a7"/>
          </w:rPr>
          <w:t>docs.eltex-co.ru</w:t>
        </w:r>
      </w:hyperlink>
      <w:hyperlink r:id="rId86" w:tgtFrame="_blank" w:history="1">
        <w:r w:rsidRPr="00567113">
          <w:rPr>
            <w:rStyle w:val="a7"/>
          </w:rPr>
          <w:t>ruits.ru</w:t>
        </w:r>
      </w:hyperlink>
    </w:p>
    <w:p w14:paraId="3D29B7C4" w14:textId="77777777" w:rsidR="00A101A1" w:rsidRPr="00567113" w:rsidRDefault="00A101A1" w:rsidP="00A101A1">
      <w:pPr>
        <w:ind w:left="720"/>
      </w:pPr>
      <w:r w:rsidRPr="00567113">
        <w:t>Эта команда позволяет автоматически привязать MAC-адреса доступных интерфейсов к соответствующим интерфейсам vESR, без ручного ввода данных. После выполнения команды необходимо перезагрузить устройство, чтобы изменения вступили в силу. </w:t>
      </w:r>
    </w:p>
    <w:p w14:paraId="047B9D1E" w14:textId="77777777" w:rsidR="00A101A1" w:rsidRPr="00567113" w:rsidRDefault="00A101A1" w:rsidP="00A101A1">
      <w:pPr>
        <w:ind w:left="720"/>
      </w:pPr>
      <w:r w:rsidRPr="00567113">
        <w:t>Пример использования команды:</w:t>
      </w:r>
    </w:p>
    <w:p w14:paraId="1547433F" w14:textId="77777777" w:rsidR="00A101A1" w:rsidRPr="00567113" w:rsidRDefault="00A101A1" w:rsidP="00A101A1">
      <w:pPr>
        <w:ind w:left="720"/>
      </w:pPr>
      <w:r w:rsidRPr="00567113">
        <w:t>vesr(debug)#nic bind auto</w:t>
      </w:r>
    </w:p>
    <w:p w14:paraId="69EB75F7" w14:textId="77777777" w:rsidR="00A101A1" w:rsidRPr="00567113" w:rsidRDefault="00A101A1" w:rsidP="00A101A1">
      <w:pPr>
        <w:ind w:left="720"/>
      </w:pPr>
      <w:r w:rsidRPr="00567113">
        <w:t>После этого в списке доступных интерфейсов (выводимом командой </w:t>
      </w:r>
    </w:p>
    <w:p w14:paraId="091979C6" w14:textId="77777777" w:rsidR="00A101A1" w:rsidRPr="00567113" w:rsidRDefault="00A101A1" w:rsidP="00A101A1">
      <w:pPr>
        <w:ind w:left="720"/>
      </w:pPr>
      <w:r w:rsidRPr="00567113">
        <w:t>vesr(debug)#show nic) будут отображаться автоматически назначенные MAC-адреса. Если нужно изменить назначение, можно скорректировать команду, указав нужный MAC-адрес вместо auto</w:t>
      </w:r>
      <w:r>
        <w:t xml:space="preserve"> </w:t>
      </w:r>
      <w:r w:rsidRPr="00567113">
        <w:t>. </w:t>
      </w:r>
    </w:p>
    <w:p w14:paraId="316149C4" w14:textId="77777777" w:rsidR="00A101A1" w:rsidRDefault="00A101A1" w:rsidP="00A101A1">
      <w:pPr>
        <w:ind w:left="720"/>
      </w:pPr>
      <w:r>
        <w:t>Лечить нужно следущими командами:</w:t>
      </w:r>
    </w:p>
    <w:p w14:paraId="113998B9" w14:textId="77777777" w:rsidR="00F670E1" w:rsidRDefault="00A101A1" w:rsidP="00F670E1">
      <w:pPr>
        <w:keepNext/>
        <w:ind w:left="720"/>
      </w:pPr>
      <w:r w:rsidRPr="00FD1845">
        <w:rPr>
          <w:noProof/>
        </w:rPr>
        <w:drawing>
          <wp:inline distT="0" distB="0" distL="0" distR="0" wp14:anchorId="0D3B026A" wp14:editId="2BD851EF">
            <wp:extent cx="3903026" cy="3015615"/>
            <wp:effectExtent l="0" t="0" r="2540" b="0"/>
            <wp:docPr id="100791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03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45952" cy="30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BDD0" w14:textId="242F4824" w:rsidR="00A101A1" w:rsidRDefault="00F670E1" w:rsidP="00F670E1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3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15</w:t>
      </w:r>
      <w:r w:rsidR="00FE53EF">
        <w:fldChar w:fldCharType="end"/>
      </w:r>
    </w:p>
    <w:p w14:paraId="72CCF06E" w14:textId="77777777" w:rsidR="00F670E1" w:rsidRPr="00F670E1" w:rsidRDefault="00F670E1" w:rsidP="00F670E1"/>
    <w:p w14:paraId="4D19DE0E" w14:textId="77777777" w:rsidR="00A101A1" w:rsidRDefault="00A101A1" w:rsidP="00A101A1">
      <w:pPr>
        <w:ind w:left="720"/>
      </w:pPr>
      <w:r>
        <w:t xml:space="preserve">Затем нужно рестартовать устройство командой </w:t>
      </w:r>
      <w:r>
        <w:rPr>
          <w:lang w:val="en-US"/>
        </w:rPr>
        <w:t>reboot</w:t>
      </w:r>
      <w:r w:rsidRPr="0037249F">
        <w:t xml:space="preserve"> </w:t>
      </w:r>
      <w:r>
        <w:rPr>
          <w:lang w:val="en-US"/>
        </w:rPr>
        <w:t>system</w:t>
      </w:r>
      <w:r>
        <w:t>. И вот теперь все хорошо с ним</w:t>
      </w:r>
      <w:r w:rsidRPr="00B06EDC">
        <w:t>-</w:t>
      </w:r>
      <w:r>
        <w:rPr>
          <w:lang w:val="en-US"/>
        </w:rPr>
        <w:t>MAC</w:t>
      </w:r>
      <w:r w:rsidRPr="00B06EDC">
        <w:t xml:space="preserve"> </w:t>
      </w:r>
      <w:r>
        <w:t xml:space="preserve">адреса выстроены и интерфейс к провайдеру в </w:t>
      </w:r>
      <w:r>
        <w:rPr>
          <w:lang w:val="en-US"/>
        </w:rPr>
        <w:t>UP</w:t>
      </w:r>
      <w:r>
        <w:t>:</w:t>
      </w:r>
    </w:p>
    <w:p w14:paraId="7468A4E9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vesr-1# sh int stat</w:t>
      </w:r>
    </w:p>
    <w:p w14:paraId="6D8B7913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Interface              Admin   Link    MTU     MAC address         Last change     Mode</w:t>
      </w:r>
    </w:p>
    <w:p w14:paraId="1AB0C69D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CC04DC" wp14:editId="41E326E4">
                <wp:simplePos x="0" y="0"/>
                <wp:positionH relativeFrom="column">
                  <wp:posOffset>-280035</wp:posOffset>
                </wp:positionH>
                <wp:positionV relativeFrom="paragraph">
                  <wp:posOffset>242570</wp:posOffset>
                </wp:positionV>
                <wp:extent cx="2152650" cy="469900"/>
                <wp:effectExtent l="0" t="0" r="76200" b="82550"/>
                <wp:wrapNone/>
                <wp:docPr id="1954052183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4699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AFB805" id="Прямая со стрелкой 15" o:spid="_x0000_s1026" type="#_x0000_t32" style="position:absolute;margin-left:-22.05pt;margin-top:19.1pt;width:169.5pt;height:3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" strokecolor="#e00" strokeweight="1.75pt">
                <v:stroke endarrow="block" joinstyle="miter"/>
              </v:shape>
            </w:pict>
          </mc:Fallback>
        </mc:AlternateContent>
      </w:r>
      <w:r w:rsidRPr="00DC3F51">
        <w:rPr>
          <w:lang w:val="en-US"/>
        </w:rPr>
        <w:t xml:space="preserve">                       State   State                               (d,h:m:s)    </w:t>
      </w:r>
    </w:p>
    <w:p w14:paraId="0AC0407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--------------------   -----   -----   -----   -----------------   -------------   ------------</w:t>
      </w:r>
    </w:p>
    <w:p w14:paraId="0C76D1E2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gi1/0/1                Up      Up      1500    0c:6c:86:16:00:00   00,00:01:59     routerport</w:t>
      </w:r>
    </w:p>
    <w:p w14:paraId="455E6FB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gi1/0/2                Up      Down    1500    0c:6c:86:16:00:01   00,00:02:01     routerport</w:t>
      </w:r>
    </w:p>
    <w:p w14:paraId="52F19F0B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gi1/0/3                Up      Down    1500    0c:6c:86:16:00:02   00,00:02:01     routerport</w:t>
      </w:r>
    </w:p>
    <w:p w14:paraId="1A6F4CBA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gi1/0/4                Up      Down    1500    0c:6c:86:16:00:03   00,00:02:01     routerport</w:t>
      </w:r>
    </w:p>
    <w:p w14:paraId="3ADF4C5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vesr-1# config</w:t>
      </w:r>
    </w:p>
    <w:p w14:paraId="23809E7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int gi1/0/1</w:t>
      </w:r>
    </w:p>
    <w:p w14:paraId="184C148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vesr-1(config-if-gi)# description WAN</w:t>
      </w:r>
    </w:p>
    <w:p w14:paraId="39BD061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vesr-1(config-if-gi)# ip address dhcp</w:t>
      </w:r>
    </w:p>
    <w:p w14:paraId="23A07CC6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vesr-1(config-if-gi)# exit</w:t>
      </w:r>
    </w:p>
    <w:p w14:paraId="5EDF838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int gi1/0/2</w:t>
      </w:r>
    </w:p>
    <w:p w14:paraId="3FC5DCCF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 xml:space="preserve">vesr-1(config-if-gi)# description </w:t>
      </w:r>
      <w:r>
        <w:rPr>
          <w:lang w:val="en-US"/>
        </w:rPr>
        <w:t>LAN</w:t>
      </w:r>
    </w:p>
    <w:p w14:paraId="24B4DA53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 xml:space="preserve">vesr-1(config-if-gi)# ip address </w:t>
      </w:r>
      <w:r>
        <w:rPr>
          <w:lang w:val="en-US"/>
        </w:rPr>
        <w:t>172.16.1.1/24</w:t>
      </w:r>
    </w:p>
    <w:p w14:paraId="492875E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vesr-1(config-if-gi)# exit</w:t>
      </w:r>
    </w:p>
    <w:p w14:paraId="3040BB6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do commit</w:t>
      </w:r>
    </w:p>
    <w:p w14:paraId="3E62EC29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Nothing to commit in configuration</w:t>
      </w:r>
    </w:p>
    <w:p w14:paraId="740AB722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do confirm</w:t>
      </w:r>
    </w:p>
    <w:p w14:paraId="5A20962D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Nothing to confirm in configuration. You must commit some changes first.</w:t>
      </w:r>
    </w:p>
    <w:p w14:paraId="2F2E1BE2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B472FF">
        <w:rPr>
          <w:lang w:val="en-US"/>
        </w:rPr>
        <w:t>vesr-1(config)# exit</w:t>
      </w:r>
    </w:p>
    <w:p w14:paraId="16F07749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B472FF">
        <w:rPr>
          <w:lang w:val="en-US"/>
        </w:rPr>
        <w:t>vesr-1#</w:t>
      </w:r>
    </w:p>
    <w:p w14:paraId="221CD841" w14:textId="77777777" w:rsidR="00A101A1" w:rsidRPr="00B472FF" w:rsidRDefault="00A101A1" w:rsidP="00A101A1">
      <w:pPr>
        <w:ind w:left="360"/>
        <w:rPr>
          <w:lang w:val="en-US"/>
        </w:rPr>
      </w:pPr>
      <w:r w:rsidRPr="00CD4483">
        <w:t>Параметры</w:t>
      </w:r>
      <w:r w:rsidRPr="00B472FF">
        <w:rPr>
          <w:lang w:val="en-US"/>
        </w:rPr>
        <w:t xml:space="preserve"> </w:t>
      </w:r>
      <w:r w:rsidRPr="00CD4483">
        <w:t>интерфейса</w:t>
      </w:r>
      <w:r w:rsidRPr="00B472FF">
        <w:rPr>
          <w:lang w:val="en-US"/>
        </w:rPr>
        <w:t xml:space="preserve"> - gi1/0/1 (WAN):</w:t>
      </w:r>
      <w:r w:rsidRPr="00B472FF">
        <w:rPr>
          <w:noProof/>
          <w:lang w:val="en-US"/>
        </w:rPr>
        <w:t xml:space="preserve"> </w:t>
      </w:r>
    </w:p>
    <w:p w14:paraId="47A0F9F3" w14:textId="77777777" w:rsidR="00A101A1" w:rsidRPr="00CD4483" w:rsidRDefault="00A101A1">
      <w:pPr>
        <w:numPr>
          <w:ilvl w:val="0"/>
          <w:numId w:val="29"/>
        </w:numPr>
        <w:spacing w:line="278" w:lineRule="auto"/>
      </w:pPr>
      <w:r w:rsidRPr="00CD4483">
        <w:t xml:space="preserve">IP-адрес: </w:t>
      </w:r>
      <w:r>
        <w:rPr>
          <w:lang w:val="en-US"/>
        </w:rPr>
        <w:t>DHCP</w:t>
      </w:r>
    </w:p>
    <w:p w14:paraId="05A1ABEF" w14:textId="77777777" w:rsidR="00A101A1" w:rsidRPr="00A308C9" w:rsidRDefault="00A101A1" w:rsidP="00A101A1">
      <w:pPr>
        <w:ind w:left="360"/>
      </w:pPr>
      <w:r>
        <w:t>Для подключения сетевых устройств внутренней сети за виртуальным маршрутизатором возьмем</w:t>
      </w:r>
      <w:r w:rsidRPr="00A308C9">
        <w:t>,</w:t>
      </w:r>
      <w:r>
        <w:t xml:space="preserve"> например сеть </w:t>
      </w:r>
      <w:r w:rsidRPr="00CD4483">
        <w:t>172.16.1.1/24</w:t>
      </w:r>
      <w:r>
        <w:t>:</w:t>
      </w:r>
    </w:p>
    <w:p w14:paraId="264D9C55" w14:textId="77777777" w:rsidR="00A101A1" w:rsidRPr="00CD4483" w:rsidRDefault="00A101A1">
      <w:pPr>
        <w:numPr>
          <w:ilvl w:val="0"/>
          <w:numId w:val="29"/>
        </w:numPr>
        <w:spacing w:line="278" w:lineRule="auto"/>
        <w:ind w:left="360"/>
      </w:pPr>
      <w:r w:rsidRPr="00CD4483">
        <w:t>Параметры интерфейса - gi1/0/2 (LAN):</w:t>
      </w:r>
    </w:p>
    <w:p w14:paraId="0A733EAD" w14:textId="77777777" w:rsidR="00A101A1" w:rsidRPr="000E0F47" w:rsidRDefault="00A101A1">
      <w:pPr>
        <w:numPr>
          <w:ilvl w:val="0"/>
          <w:numId w:val="30"/>
        </w:numPr>
        <w:spacing w:line="278" w:lineRule="auto"/>
      </w:pPr>
      <w:r w:rsidRPr="00CD4483">
        <w:t>IP-адрес: 172.16.1.1/24</w:t>
      </w:r>
    </w:p>
    <w:p w14:paraId="02382581" w14:textId="77777777" w:rsidR="00A101A1" w:rsidRPr="00CD4483" w:rsidRDefault="00A101A1" w:rsidP="00A101A1">
      <w:pPr>
        <w:ind w:left="360"/>
      </w:pPr>
      <w:r w:rsidRPr="00CD4483">
        <w:t>Проверка назначения сетевых параметров:</w:t>
      </w:r>
    </w:p>
    <w:p w14:paraId="3F03713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show interfaces description</w:t>
      </w:r>
    </w:p>
    <w:p w14:paraId="021C5E40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show ip interfaces</w:t>
      </w:r>
    </w:p>
    <w:p w14:paraId="155877FF" w14:textId="77777777" w:rsidR="00A101A1" w:rsidRPr="00DC3F51" w:rsidRDefault="00A101A1" w:rsidP="00A101A1">
      <w:pPr>
        <w:ind w:left="360"/>
        <w:rPr>
          <w:lang w:val="en-US"/>
        </w:rPr>
      </w:pPr>
      <w:r w:rsidRPr="00DC3F51">
        <w:rPr>
          <w:lang w:val="en-US"/>
        </w:rPr>
        <w:t>show ip route</w:t>
      </w:r>
    </w:p>
    <w:p w14:paraId="7E0034B2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vesr-1# show interfaces description</w:t>
      </w:r>
    </w:p>
    <w:p w14:paraId="68F2974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Interface              Admin   Link    Description                              </w:t>
      </w:r>
    </w:p>
    <w:p w14:paraId="3DA39B4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               State   State                                            </w:t>
      </w:r>
    </w:p>
    <w:p w14:paraId="4888A3A5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   -----   -----   ----------------------------------------------------</w:t>
      </w:r>
    </w:p>
    <w:p w14:paraId="3CFADB44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gi1/0/1                Up      Up      WAN                                      </w:t>
      </w:r>
    </w:p>
    <w:p w14:paraId="7EBA8FD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gi1/0/2                Up      Down    LAN                                      </w:t>
      </w:r>
    </w:p>
    <w:p w14:paraId="562E6BDA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gi1/0/3                Up      Down    --                                       </w:t>
      </w:r>
    </w:p>
    <w:p w14:paraId="4DEC5E30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gi1/0/4                Up      Down    --                                       </w:t>
      </w:r>
    </w:p>
    <w:p w14:paraId="7FE6490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vesr-1# show ip interfaces</w:t>
      </w:r>
    </w:p>
    <w:p w14:paraId="408C7978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681CC808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3332DA2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192.168.10.74/24                                      gi1/0/1                Up      Up      DHCP      --</w:t>
      </w:r>
    </w:p>
    <w:p w14:paraId="40E7348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172.16.1.1/24                                         gi1/0/2                Up      Down    static    primary</w:t>
      </w:r>
    </w:p>
    <w:p w14:paraId="00D6E149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vesr-1# sh ip route</w:t>
      </w:r>
    </w:p>
    <w:p w14:paraId="4E8D508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Codes: C - connected, S - static, R - RIP derived,</w:t>
      </w:r>
    </w:p>
    <w:p w14:paraId="1E5684C4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O - OSPF derived, IA - OSPF inter area route,</w:t>
      </w:r>
    </w:p>
    <w:p w14:paraId="7830039B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E1 - OSPF external type 1 route, E2 - OSPF external type 2 route</w:t>
      </w:r>
    </w:p>
    <w:p w14:paraId="6507382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B - BGP derived, D - DHCP derived, K - kernel route, V - VRRP route</w:t>
      </w:r>
    </w:p>
    <w:p w14:paraId="61034C0C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i - IS-IS, L1 - IS-IS level-1, L2 - IS-IS level-2, ia - IS-IS inter area</w:t>
      </w:r>
    </w:p>
    <w:p w14:paraId="5689548E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H - NHRP, * - FIB route</w:t>
      </w:r>
    </w:p>
    <w:p w14:paraId="6D7DB08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</w:p>
    <w:p w14:paraId="09E98522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D     * 0.0.0.0/0          [40/0]            via 192.168.10.1 on gi1/0/1       [static 18:20:49]</w:t>
      </w:r>
    </w:p>
    <w:p w14:paraId="5EA5206C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</w:rPr>
      </w:pPr>
      <w:r w:rsidRPr="00B06EDC">
        <w:rPr>
          <w:b/>
          <w:bCs/>
        </w:rPr>
        <w:t>C     * 192.168.10.0/24    [0/0]             dev gi1/0/1                       [direct 18:20:49]</w:t>
      </w:r>
    </w:p>
    <w:p w14:paraId="7FD9BC7A" w14:textId="77777777" w:rsidR="00A101A1" w:rsidRDefault="00A101A1" w:rsidP="00A101A1">
      <w:pPr>
        <w:ind w:left="360"/>
        <w:rPr>
          <w:b/>
          <w:bCs/>
        </w:rPr>
      </w:pPr>
      <w:r>
        <w:rPr>
          <w:b/>
          <w:bCs/>
        </w:rPr>
        <w:t>Проверяем связность сети между сами виртуальным маршрутизатором и внешней сетью:</w:t>
      </w:r>
    </w:p>
    <w:p w14:paraId="5F208E14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</w:t>
      </w:r>
    </w:p>
    <w:p w14:paraId="7EF7758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 ping 77.88.8.8</w:t>
      </w:r>
    </w:p>
    <w:p w14:paraId="7665655B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PING 77.88.8.8 (77.88.8.8) 56 bytes of data.</w:t>
      </w:r>
    </w:p>
    <w:p w14:paraId="2AEE4AA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12B370A5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--- 77.88.8.8 ping statistics ---</w:t>
      </w:r>
    </w:p>
    <w:p w14:paraId="08F51A59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4011ms</w:t>
      </w:r>
    </w:p>
    <w:p w14:paraId="3E0088D9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rtt min/avg/max/mdev = 8.124/12.859/21.669/5.021 ms</w:t>
      </w:r>
    </w:p>
    <w:p w14:paraId="358EAF5F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 ping cisco.com</w:t>
      </w:r>
    </w:p>
    <w:p w14:paraId="3DEA8E61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PING cisco.com (72.163.4.185) 56 bytes of data.</w:t>
      </w:r>
    </w:p>
    <w:p w14:paraId="6A64E1E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3B3C0DE6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--- cisco.com ping statistics ---</w:t>
      </w:r>
    </w:p>
    <w:p w14:paraId="09EE115E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4009ms</w:t>
      </w:r>
    </w:p>
    <w:p w14:paraId="0D1CEA57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rtt min/avg/max/mdev = 160.928/163.197/165.601/1.983 ms</w:t>
      </w:r>
    </w:p>
    <w:p w14:paraId="2956BF02" w14:textId="77777777" w:rsidR="00A101A1" w:rsidRDefault="00A101A1" w:rsidP="00A101A1">
      <w:pPr>
        <w:ind w:left="360"/>
        <w:rPr>
          <w:b/>
          <w:bCs/>
        </w:rPr>
      </w:pPr>
      <w:r>
        <w:rPr>
          <w:b/>
          <w:bCs/>
        </w:rPr>
        <w:t xml:space="preserve">Есть дефолтный маршрут в мир и работает </w:t>
      </w:r>
      <w:r>
        <w:rPr>
          <w:b/>
          <w:bCs/>
          <w:lang w:val="en-US"/>
        </w:rPr>
        <w:t>DNS</w:t>
      </w:r>
      <w:r w:rsidRPr="00F33A96">
        <w:rPr>
          <w:b/>
          <w:bCs/>
        </w:rPr>
        <w:t xml:space="preserve"> </w:t>
      </w:r>
      <w:r>
        <w:rPr>
          <w:b/>
          <w:bCs/>
        </w:rPr>
        <w:t>провайдера. Всё хорошо.</w:t>
      </w:r>
    </w:p>
    <w:p w14:paraId="7FEA7A6D" w14:textId="77777777" w:rsidR="00A101A1" w:rsidRPr="00CD4483" w:rsidRDefault="00A101A1" w:rsidP="00A101A1">
      <w:pPr>
        <w:ind w:left="360"/>
        <w:rPr>
          <w:b/>
          <w:bCs/>
        </w:rPr>
      </w:pPr>
      <w:r w:rsidRPr="00CD4483">
        <w:rPr>
          <w:b/>
          <w:bCs/>
        </w:rPr>
        <w:t>Настройка проверки связности через ICMP</w:t>
      </w:r>
    </w:p>
    <w:p w14:paraId="6167AB78" w14:textId="77777777" w:rsidR="00A101A1" w:rsidRDefault="00A101A1" w:rsidP="00A101A1">
      <w:pPr>
        <w:ind w:left="360"/>
      </w:pPr>
      <w:r>
        <w:t xml:space="preserve">Изменим схему проекта и включим в него дополнительные устройства, находящиеся ха виртуальным маршрутизатором в локальной сети 172.16.1.0/24. Для этого добавим стандартный коммутатор из поставки </w:t>
      </w:r>
      <w:r>
        <w:rPr>
          <w:lang w:val="en-US"/>
        </w:rPr>
        <w:t>GNS</w:t>
      </w:r>
      <w:r w:rsidRPr="006716CE">
        <w:t xml:space="preserve">3 </w:t>
      </w:r>
      <w:r>
        <w:t>и эмулятор ПК.</w:t>
      </w:r>
    </w:p>
    <w:p w14:paraId="21EBFF5D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57D0CB" wp14:editId="1ED1F3AE">
                <wp:simplePos x="0" y="0"/>
                <wp:positionH relativeFrom="column">
                  <wp:posOffset>1258988</wp:posOffset>
                </wp:positionH>
                <wp:positionV relativeFrom="paragraph">
                  <wp:posOffset>1600152</wp:posOffset>
                </wp:positionV>
                <wp:extent cx="800100" cy="0"/>
                <wp:effectExtent l="19050" t="76200" r="0" b="76200"/>
                <wp:wrapNone/>
                <wp:docPr id="89989574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393723" id="Прямая со стрелкой 16" o:spid="_x0000_s1026" type="#_x0000_t32" style="position:absolute;margin-left:99.15pt;margin-top:126pt;width:63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" strokecolor="#e00" strokeweight="2.25pt">
                <v:stroke endarrow="block" joinstyle="miter"/>
              </v:shape>
            </w:pict>
          </mc:Fallback>
        </mc:AlternateContent>
      </w:r>
      <w:r w:rsidRPr="00B53ADA">
        <w:rPr>
          <w:noProof/>
        </w:rPr>
        <w:drawing>
          <wp:inline distT="0" distB="0" distL="0" distR="0" wp14:anchorId="0305DCDF" wp14:editId="12F71BE0">
            <wp:extent cx="4150202" cy="3450590"/>
            <wp:effectExtent l="0" t="0" r="3175" b="0"/>
            <wp:docPr id="2519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4554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80986" cy="347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0ECE" w14:textId="350DDD70" w:rsidR="00A101A1" w:rsidRDefault="00F670E1" w:rsidP="00F670E1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3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16</w:t>
      </w:r>
      <w:r w:rsidR="00FE53EF">
        <w:fldChar w:fldCharType="end"/>
      </w:r>
    </w:p>
    <w:p w14:paraId="534107E6" w14:textId="77777777" w:rsidR="00F670E1" w:rsidRPr="00F670E1" w:rsidRDefault="00F670E1" w:rsidP="00F670E1"/>
    <w:p w14:paraId="2586EA7A" w14:textId="77777777" w:rsidR="00A101A1" w:rsidRPr="00B53ADA" w:rsidRDefault="00A101A1" w:rsidP="00A101A1">
      <w:pPr>
        <w:ind w:left="360"/>
      </w:pPr>
      <w:r>
        <w:t>Мышью переводим курсор на иконку с двумя горизонтальными стрелками в левой части навигационной панели и нажимаем левую кнопку мыши. В рузультате получим новое окно с иконками предустановленных концентраторов и коммутатор</w:t>
      </w:r>
      <w:r>
        <w:rPr>
          <w:lang w:val="en-US"/>
        </w:rPr>
        <w:t>j</w:t>
      </w:r>
      <w:r>
        <w:t xml:space="preserve">в в </w:t>
      </w:r>
      <w:r>
        <w:rPr>
          <w:lang w:val="en-US"/>
        </w:rPr>
        <w:t>GNS</w:t>
      </w:r>
      <w:r w:rsidRPr="00B53ADA">
        <w:t xml:space="preserve">3. </w:t>
      </w:r>
      <w:r>
        <w:t xml:space="preserve">Из этого списка нужно курсором мыши выбрать иконку с надписью </w:t>
      </w:r>
      <w:r>
        <w:rPr>
          <w:lang w:val="en-US"/>
        </w:rPr>
        <w:t>Ethernet</w:t>
      </w:r>
      <w:r w:rsidRPr="00B53ADA">
        <w:t xml:space="preserve"> </w:t>
      </w:r>
      <w:r>
        <w:rPr>
          <w:lang w:val="en-US"/>
        </w:rPr>
        <w:t>Switch</w:t>
      </w:r>
      <w:r w:rsidRPr="003D42C1">
        <w:t xml:space="preserve"> </w:t>
      </w:r>
      <w:r>
        <w:t>и зажав левую кнопку мыши перетащить иконку коммутатора на схему, расположив ее под виртуальным маршрутизатором. В появившемся окне выбора среды виртуализации выбрать имя вашего ПК</w:t>
      </w:r>
      <w:r w:rsidRPr="003D42C1">
        <w:t xml:space="preserve"> ( </w:t>
      </w:r>
      <w:r>
        <w:t xml:space="preserve">на экране будет  имя вашего ПК, в отличии от рисунка), а не имя виртуальной машины </w:t>
      </w:r>
      <w:r>
        <w:rPr>
          <w:lang w:val="en-US"/>
        </w:rPr>
        <w:t>GNS</w:t>
      </w:r>
      <w:r w:rsidRPr="003D42C1">
        <w:t>3</w:t>
      </w:r>
      <w:r>
        <w:t>)</w:t>
      </w:r>
      <w:r w:rsidRPr="00B53ADA">
        <w:t xml:space="preserve"> :</w:t>
      </w:r>
    </w:p>
    <w:p w14:paraId="79E213D9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F51115" wp14:editId="0841B282">
                <wp:simplePos x="0" y="0"/>
                <wp:positionH relativeFrom="column">
                  <wp:posOffset>2629053</wp:posOffset>
                </wp:positionH>
                <wp:positionV relativeFrom="paragraph">
                  <wp:posOffset>1114304</wp:posOffset>
                </wp:positionV>
                <wp:extent cx="457200" cy="0"/>
                <wp:effectExtent l="38100" t="76200" r="0" b="95250"/>
                <wp:wrapNone/>
                <wp:docPr id="714673883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0459F6" id="Прямая со стрелкой 17" o:spid="_x0000_s1026" type="#_x0000_t32" style="position:absolute;margin-left:207pt;margin-top:87.75pt;width:36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" strokecolor="#e00" strokeweight="1.75pt">
                <v:stroke endarrow="block" joinstyle="miter"/>
              </v:shape>
            </w:pict>
          </mc:Fallback>
        </mc:AlternateContent>
      </w:r>
      <w:r w:rsidRPr="00B53ADA">
        <w:rPr>
          <w:noProof/>
        </w:rPr>
        <w:drawing>
          <wp:inline distT="0" distB="0" distL="0" distR="0" wp14:anchorId="36D43F62" wp14:editId="079053CB">
            <wp:extent cx="2972435" cy="2224502"/>
            <wp:effectExtent l="0" t="0" r="0" b="4445"/>
            <wp:docPr id="108694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372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95486" cy="22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48A" w14:textId="5FF2D4A5" w:rsidR="00A101A1" w:rsidRDefault="00F670E1" w:rsidP="00F670E1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3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17</w:t>
      </w:r>
      <w:r w:rsidR="00FE53EF">
        <w:fldChar w:fldCharType="end"/>
      </w:r>
    </w:p>
    <w:p w14:paraId="03742587" w14:textId="77777777" w:rsidR="00F670E1" w:rsidRDefault="00F670E1" w:rsidP="00F670E1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C78F19" wp14:editId="4FC5EC72">
                <wp:simplePos x="0" y="0"/>
                <wp:positionH relativeFrom="column">
                  <wp:posOffset>455753</wp:posOffset>
                </wp:positionH>
                <wp:positionV relativeFrom="paragraph">
                  <wp:posOffset>1370603</wp:posOffset>
                </wp:positionV>
                <wp:extent cx="800735" cy="457200"/>
                <wp:effectExtent l="0" t="38100" r="56515" b="19050"/>
                <wp:wrapNone/>
                <wp:docPr id="168934452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735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B87BB" id="Прямая со стрелкой 18" o:spid="_x0000_s1026" type="#_x0000_t32" style="position:absolute;margin-left:35.9pt;margin-top:107.9pt;width:63.05pt;height:36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="00A101A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EB4745" wp14:editId="5CBBC3A3">
                <wp:simplePos x="0" y="0"/>
                <wp:positionH relativeFrom="column">
                  <wp:posOffset>2362064</wp:posOffset>
                </wp:positionH>
                <wp:positionV relativeFrom="paragraph">
                  <wp:posOffset>344926</wp:posOffset>
                </wp:positionV>
                <wp:extent cx="1143000" cy="685800"/>
                <wp:effectExtent l="38100" t="0" r="19050" b="57150"/>
                <wp:wrapNone/>
                <wp:docPr id="1115955751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6858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61598F" id="Прямая со стрелкой 18" o:spid="_x0000_s1026" type="#_x0000_t32" style="position:absolute;margin-left:186pt;margin-top:27.15pt;width:90pt;height:54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" strokecolor="#e00" strokeweight="1.75pt">
                <v:stroke endarrow="block" joinstyle="miter"/>
              </v:shape>
            </w:pict>
          </mc:Fallback>
        </mc:AlternateContent>
      </w:r>
      <w:r w:rsidR="00A101A1" w:rsidRPr="003D42C1">
        <w:rPr>
          <w:noProof/>
          <w:lang w:val="en-US"/>
        </w:rPr>
        <w:drawing>
          <wp:inline distT="0" distB="0" distL="0" distR="0" wp14:anchorId="48155966" wp14:editId="76137C76">
            <wp:extent cx="2972435" cy="2083301"/>
            <wp:effectExtent l="0" t="0" r="0" b="0"/>
            <wp:docPr id="211118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8432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15955" cy="21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0125" w14:textId="35BD50A4" w:rsidR="00A101A1" w:rsidRDefault="00F670E1" w:rsidP="00F670E1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3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18</w:t>
      </w:r>
      <w:r w:rsidR="00FE53EF">
        <w:fldChar w:fldCharType="end"/>
      </w:r>
    </w:p>
    <w:p w14:paraId="08873F69" w14:textId="77777777" w:rsidR="00F670E1" w:rsidRPr="00F670E1" w:rsidRDefault="00F670E1" w:rsidP="00F670E1"/>
    <w:p w14:paraId="1F75A835" w14:textId="77777777" w:rsidR="00A101A1" w:rsidRDefault="00A101A1" w:rsidP="00A101A1">
      <w:pPr>
        <w:ind w:left="360"/>
      </w:pPr>
      <w:r>
        <w:t>В результате должна получится вот такая схема:</w:t>
      </w:r>
    </w:p>
    <w:p w14:paraId="545B3D51" w14:textId="77777777" w:rsidR="00F670E1" w:rsidRDefault="00A101A1" w:rsidP="00F670E1">
      <w:pPr>
        <w:keepNext/>
        <w:ind w:left="360"/>
      </w:pPr>
      <w:r w:rsidRPr="003D42C1">
        <w:rPr>
          <w:noProof/>
        </w:rPr>
        <w:drawing>
          <wp:inline distT="0" distB="0" distL="0" distR="0" wp14:anchorId="649AB5F9" wp14:editId="1E43FC15">
            <wp:extent cx="1715135" cy="2269562"/>
            <wp:effectExtent l="0" t="0" r="0" b="0"/>
            <wp:docPr id="70244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499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25733" cy="2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C2D4" w14:textId="29673566" w:rsidR="00A101A1" w:rsidRDefault="00F670E1" w:rsidP="00F670E1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3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19</w:t>
      </w:r>
      <w:r w:rsidR="00FE53EF">
        <w:fldChar w:fldCharType="end"/>
      </w:r>
    </w:p>
    <w:p w14:paraId="778EBDBB" w14:textId="77777777" w:rsidR="00F670E1" w:rsidRPr="008007B9" w:rsidRDefault="00F670E1" w:rsidP="00F670E1"/>
    <w:p w14:paraId="6DB94D74" w14:textId="77777777" w:rsidR="00A101A1" w:rsidRPr="00CF7CB2" w:rsidRDefault="00A101A1" w:rsidP="00A101A1">
      <w:pPr>
        <w:ind w:left="360"/>
        <w:rPr>
          <w:lang w:val="en-US"/>
        </w:rPr>
      </w:pPr>
      <w:r>
        <w:t xml:space="preserve">Приступаем к подсоединению нового сетевого устройства к виртуальному маршрутизатору. Для этого переведите курсор мыши на иконку кабеля с коннектором </w:t>
      </w:r>
      <w:r>
        <w:rPr>
          <w:lang w:val="en-US"/>
        </w:rPr>
        <w:t>rg</w:t>
      </w:r>
      <w:r w:rsidRPr="00CF7CB2">
        <w:t>45</w:t>
      </w:r>
      <w:r>
        <w:t xml:space="preserve"> в самой нижней части левой навигационной панели и нажмите левую кнопку мыши. На иконку кабеля появится красный кружок с белым крестиком, а курсор мыши примет вид крестика. Переведите курсор мыши на коммутатор под виртуальным маршрутизатором и нажмите левую кнопку мыши. В результате появаится окно выбора имеющих ся на коммутаторе сетевых интерфейсов. Выберите  </w:t>
      </w:r>
      <w:r>
        <w:rPr>
          <w:lang w:val="en-US"/>
        </w:rPr>
        <w:t>Ethernet 0:</w:t>
      </w:r>
    </w:p>
    <w:p w14:paraId="78DD4084" w14:textId="77777777" w:rsidR="00A101A1" w:rsidRDefault="00A101A1" w:rsidP="00A101A1">
      <w:pPr>
        <w:ind w:left="360"/>
      </w:pPr>
    </w:p>
    <w:p w14:paraId="367E77CE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2A7750" wp14:editId="45300F0E">
                <wp:simplePos x="0" y="0"/>
                <wp:positionH relativeFrom="column">
                  <wp:posOffset>2057400</wp:posOffset>
                </wp:positionH>
                <wp:positionV relativeFrom="paragraph">
                  <wp:posOffset>636270</wp:posOffset>
                </wp:positionV>
                <wp:extent cx="571500" cy="685800"/>
                <wp:effectExtent l="38100" t="0" r="19050" b="57150"/>
                <wp:wrapNone/>
                <wp:docPr id="1028733036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589043" id="Прямая со стрелкой 19" o:spid="_x0000_s1026" type="#_x0000_t32" style="position:absolute;margin-left:162pt;margin-top:50.1pt;width:45pt;height:54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noProof/>
        </w:rPr>
        <w:drawing>
          <wp:inline distT="0" distB="0" distL="0" distR="0" wp14:anchorId="5FBE6181" wp14:editId="25AF6E67">
            <wp:extent cx="2842562" cy="2668232"/>
            <wp:effectExtent l="0" t="0" r="0" b="0"/>
            <wp:docPr id="1807413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350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58597" cy="26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FF03" w14:textId="60B512CA" w:rsidR="00A101A1" w:rsidRPr="008007B9" w:rsidRDefault="008007B9" w:rsidP="008007B9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3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20</w:t>
      </w:r>
      <w:r w:rsidR="00FE53EF">
        <w:fldChar w:fldCharType="end"/>
      </w:r>
    </w:p>
    <w:p w14:paraId="5CB15CC3" w14:textId="77777777" w:rsidR="008007B9" w:rsidRPr="008007B9" w:rsidRDefault="008007B9" w:rsidP="008007B9"/>
    <w:p w14:paraId="5044080E" w14:textId="77777777" w:rsidR="00A101A1" w:rsidRDefault="00A101A1" w:rsidP="00A101A1">
      <w:pPr>
        <w:ind w:left="360"/>
      </w:pPr>
      <w:r>
        <w:t xml:space="preserve">В результате за вашим курсором в виде крестика потянется линия. Протащите ее до виртуального маршрутизатора и на нем нажмите левую клавишу мыши. </w:t>
      </w:r>
    </w:p>
    <w:p w14:paraId="5CF5E57D" w14:textId="77777777" w:rsidR="00A101A1" w:rsidRPr="00CF7CB2" w:rsidRDefault="00A101A1" w:rsidP="00A101A1">
      <w:pPr>
        <w:ind w:left="360"/>
      </w:pPr>
      <w:r>
        <w:t xml:space="preserve">Появится окно выбора имеющихся сетевых интерфейсов виртуального маршрутизатора. Снова левой клавишей маши выберите </w:t>
      </w:r>
      <w:r>
        <w:rPr>
          <w:lang w:val="en-US"/>
        </w:rPr>
        <w:t>Ethernet1</w:t>
      </w:r>
      <w:r>
        <w:t>:</w:t>
      </w:r>
    </w:p>
    <w:p w14:paraId="6071D588" w14:textId="77777777" w:rsidR="00A101A1" w:rsidRDefault="00A101A1" w:rsidP="00A101A1">
      <w:pPr>
        <w:ind w:left="360"/>
      </w:pPr>
    </w:p>
    <w:p w14:paraId="0EB99CB9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2B2568" wp14:editId="5046E544">
                <wp:simplePos x="0" y="0"/>
                <wp:positionH relativeFrom="column">
                  <wp:posOffset>2056765</wp:posOffset>
                </wp:positionH>
                <wp:positionV relativeFrom="paragraph">
                  <wp:posOffset>913130</wp:posOffset>
                </wp:positionV>
                <wp:extent cx="1257935" cy="114300"/>
                <wp:effectExtent l="0" t="57150" r="18415" b="19050"/>
                <wp:wrapNone/>
                <wp:docPr id="1758177564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935" cy="114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ED122C" id="Прямая со стрелкой 20" o:spid="_x0000_s1026" type="#_x0000_t32" style="position:absolute;margin-left:161.95pt;margin-top:71.9pt;width:99.05pt;height:9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noProof/>
        </w:rPr>
        <w:drawing>
          <wp:inline distT="0" distB="0" distL="0" distR="0" wp14:anchorId="4AD63D6A" wp14:editId="17FEF1F0">
            <wp:extent cx="2842260" cy="1531963"/>
            <wp:effectExtent l="0" t="0" r="0" b="0"/>
            <wp:docPr id="115504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44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67706" cy="15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BC8B" w14:textId="1A1825D6" w:rsidR="00A101A1" w:rsidRPr="008007B9" w:rsidRDefault="008007B9" w:rsidP="008007B9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3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21</w:t>
      </w:r>
      <w:r w:rsidR="00FE53EF">
        <w:fldChar w:fldCharType="end"/>
      </w:r>
    </w:p>
    <w:p w14:paraId="4D1A3149" w14:textId="77777777" w:rsidR="008007B9" w:rsidRPr="008007B9" w:rsidRDefault="008007B9" w:rsidP="008007B9"/>
    <w:p w14:paraId="1862D6D2" w14:textId="77777777" w:rsidR="00A101A1" w:rsidRDefault="00A101A1" w:rsidP="00A101A1">
      <w:pPr>
        <w:ind w:left="360"/>
      </w:pPr>
      <w:r>
        <w:t xml:space="preserve">Отключите клавишей </w:t>
      </w:r>
      <w:r>
        <w:rPr>
          <w:lang w:val="en-US"/>
        </w:rPr>
        <w:t>Esc</w:t>
      </w:r>
      <w:r w:rsidRPr="00BC232C">
        <w:t xml:space="preserve"> </w:t>
      </w:r>
      <w:r>
        <w:t>режим выбора соединительных линий. И запустите все устройства нажав на иконку с большим зеленым треугольником в меню.</w:t>
      </w:r>
    </w:p>
    <w:p w14:paraId="22D80437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vesr-1# sh int sta</w:t>
      </w:r>
    </w:p>
    <w:p w14:paraId="54268839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Interface              Admin   Link    MTU     MAC address         Last change     Mode</w:t>
      </w:r>
    </w:p>
    <w:p w14:paraId="6544CF2B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                       State   State                               (d,h:m:s)    </w:t>
      </w:r>
    </w:p>
    <w:p w14:paraId="1BCC8402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--------------------   -----   -----   -----   -----------------   -------------   ------------</w:t>
      </w:r>
    </w:p>
    <w:p w14:paraId="0FF0FCF9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gi1/0/1                Up      Up      1500    0c:6c:86:16:00:00   00,00:01:29     routerport</w:t>
      </w:r>
    </w:p>
    <w:p w14:paraId="2B25916F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gi1/0/2                Up      Up      1500    0c:6c:86:16:00:01   00,00:01:29     routerport</w:t>
      </w:r>
    </w:p>
    <w:p w14:paraId="5B4912E8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gi1/0/3                Up      Down    1500    0c:6c:86:16:00:02   00,00:01:30     routerport</w:t>
      </w:r>
    </w:p>
    <w:p w14:paraId="1D674858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gi1/0/4                Up      Down    1500    0c:6c:86:16:00:03   00,00:01:30     routerport</w:t>
      </w:r>
    </w:p>
    <w:p w14:paraId="1E4F0753" w14:textId="77777777" w:rsidR="00A101A1" w:rsidRPr="00BB635C" w:rsidRDefault="00A101A1" w:rsidP="00A101A1">
      <w:pPr>
        <w:shd w:val="clear" w:color="auto" w:fill="D0CECE" w:themeFill="background2" w:themeFillShade="E6"/>
        <w:ind w:left="360"/>
      </w:pPr>
      <w:r w:rsidRPr="00BC232C">
        <w:rPr>
          <w:lang w:val="en-US"/>
        </w:rPr>
        <w:t>vesr</w:t>
      </w:r>
      <w:r w:rsidRPr="00BB635C">
        <w:t>-1#</w:t>
      </w:r>
    </w:p>
    <w:p w14:paraId="58D8CD33" w14:textId="77777777" w:rsidR="00A101A1" w:rsidRDefault="00A101A1" w:rsidP="00A101A1">
      <w:pPr>
        <w:ind w:left="360"/>
      </w:pPr>
      <w:r>
        <w:t xml:space="preserve">Используя те же приёмы подключаем к нашему коммутатору эмулятор персонального компьютера. </w:t>
      </w:r>
    </w:p>
    <w:p w14:paraId="7BCAB990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944347" wp14:editId="1F5A454C">
                <wp:simplePos x="0" y="0"/>
                <wp:positionH relativeFrom="column">
                  <wp:posOffset>912953</wp:posOffset>
                </wp:positionH>
                <wp:positionV relativeFrom="paragraph">
                  <wp:posOffset>1941798</wp:posOffset>
                </wp:positionV>
                <wp:extent cx="457200" cy="0"/>
                <wp:effectExtent l="0" t="76200" r="19050" b="95250"/>
                <wp:wrapNone/>
                <wp:docPr id="79675759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13C6F2" id="Прямая со стрелкой 21" o:spid="_x0000_s1026" type="#_x0000_t32" style="position:absolute;margin-left:71.9pt;margin-top:152.9pt;width:36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" strokecolor="#e00" strokeweight="1.75pt">
                <v:stroke endarrow="block" joinstyle="miter"/>
              </v:shape>
            </w:pict>
          </mc:Fallback>
        </mc:AlternateContent>
      </w:r>
      <w:r w:rsidRPr="00655B7B">
        <w:rPr>
          <w:noProof/>
        </w:rPr>
        <w:drawing>
          <wp:inline distT="0" distB="0" distL="0" distR="0" wp14:anchorId="4FC4E067" wp14:editId="4EE1B159">
            <wp:extent cx="2635951" cy="2506314"/>
            <wp:effectExtent l="0" t="0" r="0" b="8890"/>
            <wp:docPr id="123503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05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59993" cy="2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366" w14:textId="24D60D05" w:rsidR="00A101A1" w:rsidRPr="008007B9" w:rsidRDefault="008007B9" w:rsidP="008007B9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3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22</w:t>
      </w:r>
      <w:r w:rsidR="00FE53EF">
        <w:fldChar w:fldCharType="end"/>
      </w:r>
    </w:p>
    <w:p w14:paraId="22B5A3A4" w14:textId="77777777" w:rsidR="008007B9" w:rsidRPr="008007B9" w:rsidRDefault="008007B9" w:rsidP="008007B9"/>
    <w:p w14:paraId="403A49AD" w14:textId="77777777" w:rsidR="00A101A1" w:rsidRDefault="00A101A1" w:rsidP="00A101A1">
      <w:pPr>
        <w:ind w:left="360"/>
      </w:pPr>
      <w:r>
        <w:t xml:space="preserve">Нажатием на левую клавишу мыши на иконке с изображением монитора в левой панели навигационного меню вызывается окно выбора оконечных устройств. Нам нужно выделить устройство с названием </w:t>
      </w:r>
      <w:r>
        <w:rPr>
          <w:lang w:val="en-US"/>
        </w:rPr>
        <w:t>VPCS</w:t>
      </w:r>
      <w:r>
        <w:t xml:space="preserve">, снова выбрать в качестве эмулятора свой ПК и перетащить на схему , расположив иконку слева от коммутатора. Следую тем же шагам , что были применены в случае с соединеним коммутатора, соединем виртуальны ПК с коммутаторм , выбрав порт </w:t>
      </w:r>
      <w:r>
        <w:rPr>
          <w:lang w:val="en-US"/>
        </w:rPr>
        <w:t>Ethernet</w:t>
      </w:r>
      <w:r w:rsidRPr="00FF1544">
        <w:t>1</w:t>
      </w:r>
      <w:r>
        <w:t>:</w:t>
      </w:r>
    </w:p>
    <w:p w14:paraId="29F45AFD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5D8CAE" wp14:editId="3FE7F294">
                <wp:simplePos x="0" y="0"/>
                <wp:positionH relativeFrom="column">
                  <wp:posOffset>1258747</wp:posOffset>
                </wp:positionH>
                <wp:positionV relativeFrom="paragraph">
                  <wp:posOffset>772047</wp:posOffset>
                </wp:positionV>
                <wp:extent cx="914400" cy="114300"/>
                <wp:effectExtent l="0" t="57150" r="19050" b="19050"/>
                <wp:wrapNone/>
                <wp:docPr id="19277883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7799EA" id="Прямая со стрелкой 22" o:spid="_x0000_s1026" type="#_x0000_t32" style="position:absolute;margin-left:99.1pt;margin-top:60.8pt;width:1in;height: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Pr="00FF1544">
        <w:rPr>
          <w:noProof/>
        </w:rPr>
        <w:drawing>
          <wp:inline distT="0" distB="0" distL="0" distR="0" wp14:anchorId="2A68EFCA" wp14:editId="16C3E76F">
            <wp:extent cx="3194172" cy="1657350"/>
            <wp:effectExtent l="0" t="0" r="6350" b="0"/>
            <wp:docPr id="1743979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954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04661" cy="16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3F7A" w14:textId="673259FD" w:rsidR="00A101A1" w:rsidRPr="008007B9" w:rsidRDefault="008007B9" w:rsidP="008007B9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3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23</w:t>
      </w:r>
      <w:r w:rsidR="00FE53EF">
        <w:fldChar w:fldCharType="end"/>
      </w:r>
    </w:p>
    <w:p w14:paraId="0943963C" w14:textId="77777777" w:rsidR="008007B9" w:rsidRPr="008007B9" w:rsidRDefault="008007B9" w:rsidP="008007B9"/>
    <w:p w14:paraId="2474E5B1" w14:textId="77777777" w:rsidR="00A101A1" w:rsidRDefault="00A101A1" w:rsidP="00A101A1">
      <w:pPr>
        <w:ind w:left="360"/>
      </w:pPr>
      <w:r>
        <w:t xml:space="preserve">Необходимо провести первоначальную настройку для удобства в дальнейшей работе с виртуальным ПК. Для этого наводим курсор на иконку этого </w:t>
      </w:r>
      <w:r>
        <w:rPr>
          <w:lang w:val="en-US"/>
        </w:rPr>
        <w:t>VPCS</w:t>
      </w:r>
      <w:r w:rsidRPr="00F6347B">
        <w:t xml:space="preserve">, </w:t>
      </w:r>
      <w:r>
        <w:t xml:space="preserve">нажимаем правую клавишу мыши , выбираем из появившегося меню верхнюю строчку с надписью </w:t>
      </w:r>
      <w:r>
        <w:rPr>
          <w:lang w:val="en-US"/>
        </w:rPr>
        <w:t>Confugure</w:t>
      </w:r>
      <w:r w:rsidRPr="00F6347B">
        <w:t xml:space="preserve">, </w:t>
      </w:r>
      <w:r>
        <w:t xml:space="preserve">нажимамем на нее, в появившемся новом окне ставим галку в пункте </w:t>
      </w:r>
      <w:r>
        <w:rPr>
          <w:lang w:val="en-US"/>
        </w:rPr>
        <w:t>Auto</w:t>
      </w:r>
      <w:r w:rsidRPr="00F6347B">
        <w:t xml:space="preserve"> </w:t>
      </w:r>
      <w:r>
        <w:rPr>
          <w:lang w:val="en-US"/>
        </w:rPr>
        <w:t>Start</w:t>
      </w:r>
      <w:r w:rsidRPr="00F6347B">
        <w:t xml:space="preserve"> </w:t>
      </w:r>
      <w:r>
        <w:rPr>
          <w:lang w:val="en-US"/>
        </w:rPr>
        <w:t>Console</w:t>
      </w:r>
      <w:r w:rsidRPr="00F6347B">
        <w:t xml:space="preserve"> , </w:t>
      </w:r>
      <w:r>
        <w:t>жмем</w:t>
      </w:r>
      <w:r w:rsidRPr="00F6347B">
        <w:t xml:space="preserve"> </w:t>
      </w:r>
      <w:r>
        <w:rPr>
          <w:lang w:val="en-US"/>
        </w:rPr>
        <w:t>OK</w:t>
      </w:r>
      <w:r>
        <w:t xml:space="preserve">. Далее стартуем это ПК снова повторив вызов меню, но уже нажав на зеленый трегольник  с надписью </w:t>
      </w:r>
      <w:r>
        <w:rPr>
          <w:lang w:val="en-US"/>
        </w:rPr>
        <w:t>Start</w:t>
      </w:r>
      <w:r>
        <w:t xml:space="preserve">. Если при старте эмулятора ПК появится надпись , что 80 порт занят-попробуйте сделать </w:t>
      </w:r>
      <w:r>
        <w:rPr>
          <w:lang w:val="en-US"/>
        </w:rPr>
        <w:t>Reload</w:t>
      </w:r>
      <w:r w:rsidRPr="00BF6E05">
        <w:t xml:space="preserve"> </w:t>
      </w:r>
      <w:r>
        <w:t>из его меню.</w:t>
      </w:r>
    </w:p>
    <w:p w14:paraId="339C7DE2" w14:textId="77777777" w:rsidR="00A101A1" w:rsidRPr="008007B9" w:rsidRDefault="00A101A1" w:rsidP="00A101A1">
      <w:pPr>
        <w:ind w:left="360"/>
      </w:pPr>
      <w:r>
        <w:t>Для сетевых настроек возьмем следущие значения:</w:t>
      </w:r>
    </w:p>
    <w:p w14:paraId="4088FC8A" w14:textId="77777777" w:rsidR="008007B9" w:rsidRPr="008007B9" w:rsidRDefault="008007B9" w:rsidP="00A101A1">
      <w:pPr>
        <w:ind w:left="360"/>
      </w:pPr>
    </w:p>
    <w:p w14:paraId="159624FD" w14:textId="77777777" w:rsidR="00A101A1" w:rsidRDefault="00A101A1" w:rsidP="00A101A1">
      <w:pPr>
        <w:ind w:left="360"/>
        <w:rPr>
          <w:lang w:val="en-US"/>
        </w:rPr>
      </w:pPr>
      <w:r>
        <w:rPr>
          <w:lang w:val="en-US"/>
        </w:rPr>
        <w:t>IP address</w:t>
      </w:r>
      <w:r>
        <w:t xml:space="preserve"> 172.16.1.10 </w:t>
      </w:r>
    </w:p>
    <w:p w14:paraId="3C15C83D" w14:textId="77777777" w:rsidR="00A101A1" w:rsidRDefault="00A101A1" w:rsidP="00A101A1">
      <w:pPr>
        <w:ind w:left="360"/>
        <w:rPr>
          <w:lang w:val="en-US"/>
        </w:rPr>
      </w:pPr>
      <w:r>
        <w:rPr>
          <w:lang w:val="en-US"/>
        </w:rPr>
        <w:t xml:space="preserve">Gateway 172.16.1.1 </w:t>
      </w:r>
    </w:p>
    <w:p w14:paraId="2AAFAD32" w14:textId="77777777" w:rsidR="00A101A1" w:rsidRPr="00BF6E05" w:rsidRDefault="00A101A1" w:rsidP="00A101A1">
      <w:pPr>
        <w:ind w:left="360"/>
        <w:rPr>
          <w:lang w:val="en-US"/>
        </w:rPr>
      </w:pPr>
      <w:r>
        <w:rPr>
          <w:lang w:val="en-US"/>
        </w:rPr>
        <w:t>DNS 8.8.8.8</w:t>
      </w:r>
    </w:p>
    <w:p w14:paraId="6EE7C49D" w14:textId="77777777" w:rsidR="008007B9" w:rsidRDefault="00A101A1" w:rsidP="008007B9">
      <w:pPr>
        <w:keepNext/>
        <w:ind w:left="360"/>
      </w:pPr>
      <w:r w:rsidRPr="00BF6E05">
        <w:rPr>
          <w:noProof/>
        </w:rPr>
        <w:drawing>
          <wp:inline distT="0" distB="0" distL="0" distR="0" wp14:anchorId="74925900" wp14:editId="2D6D4060">
            <wp:extent cx="4222877" cy="2549525"/>
            <wp:effectExtent l="0" t="0" r="6350" b="3175"/>
            <wp:docPr id="67801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136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42003" cy="25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342" w14:textId="16D0DDEF" w:rsidR="00A101A1" w:rsidRDefault="008007B9" w:rsidP="008007B9">
      <w:pPr>
        <w:pStyle w:val="aff4"/>
        <w:rPr>
          <w:lang w:val="en-US"/>
        </w:rPr>
      </w:pPr>
      <w:r>
        <w:t>Рисунок</w:t>
      </w:r>
      <w:r w:rsidRPr="008007B9">
        <w:rPr>
          <w:lang w:val="en-US"/>
        </w:rPr>
        <w:t xml:space="preserve"> </w:t>
      </w:r>
      <w:r w:rsidR="00FE53EF">
        <w:rPr>
          <w:lang w:val="en-US"/>
        </w:rPr>
        <w:fldChar w:fldCharType="begin"/>
      </w:r>
      <w:r w:rsidR="00FE53EF">
        <w:rPr>
          <w:lang w:val="en-US"/>
        </w:rPr>
        <w:instrText xml:space="preserve"> STYLEREF 1 \s </w:instrText>
      </w:r>
      <w:r w:rsidR="00FE53EF">
        <w:rPr>
          <w:lang w:val="en-US"/>
        </w:rPr>
        <w:fldChar w:fldCharType="separate"/>
      </w:r>
      <w:r w:rsidR="00FE53EF">
        <w:rPr>
          <w:noProof/>
          <w:lang w:val="en-US"/>
        </w:rPr>
        <w:t>3</w:t>
      </w:r>
      <w:r w:rsidR="00FE53EF">
        <w:rPr>
          <w:lang w:val="en-US"/>
        </w:rPr>
        <w:fldChar w:fldCharType="end"/>
      </w:r>
      <w:r w:rsidR="00FE53EF">
        <w:rPr>
          <w:lang w:val="en-US"/>
        </w:rPr>
        <w:noBreakHyphen/>
      </w:r>
      <w:r w:rsidR="00FE53EF">
        <w:rPr>
          <w:lang w:val="en-US"/>
        </w:rPr>
        <w:fldChar w:fldCharType="begin"/>
      </w:r>
      <w:r w:rsidR="00FE53EF">
        <w:rPr>
          <w:lang w:val="en-US"/>
        </w:rPr>
        <w:instrText xml:space="preserve"> SEQ Рисунок \* ARABIC \s 1 </w:instrText>
      </w:r>
      <w:r w:rsidR="00FE53EF">
        <w:rPr>
          <w:lang w:val="en-US"/>
        </w:rPr>
        <w:fldChar w:fldCharType="separate"/>
      </w:r>
      <w:r w:rsidR="00FE53EF">
        <w:rPr>
          <w:noProof/>
          <w:lang w:val="en-US"/>
        </w:rPr>
        <w:t>24</w:t>
      </w:r>
      <w:r w:rsidR="00FE53EF">
        <w:rPr>
          <w:lang w:val="en-US"/>
        </w:rPr>
        <w:fldChar w:fldCharType="end"/>
      </w:r>
    </w:p>
    <w:p w14:paraId="1288E7BA" w14:textId="77777777" w:rsidR="008007B9" w:rsidRPr="008007B9" w:rsidRDefault="008007B9" w:rsidP="008007B9">
      <w:pPr>
        <w:rPr>
          <w:lang w:val="en-US"/>
        </w:rPr>
      </w:pPr>
    </w:p>
    <w:p w14:paraId="3BB39861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PC1&gt; ip 172.16.1.10 172.16.1.1</w:t>
      </w:r>
    </w:p>
    <w:p w14:paraId="73E98D10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Checking for duplicate address...</w:t>
      </w:r>
    </w:p>
    <w:p w14:paraId="61D5981F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PC1 : 172.16.1.10 255.255.255.0 gateway 172.16.1.1</w:t>
      </w:r>
    </w:p>
    <w:p w14:paraId="5A39BA19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PC1&gt; ip dns 8.8.8.8</w:t>
      </w:r>
    </w:p>
    <w:p w14:paraId="73A52CF1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PC1&gt; save PC1</w:t>
      </w:r>
    </w:p>
    <w:p w14:paraId="22BA0DEB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Saving startup configuration to PC1.vpc</w:t>
      </w:r>
    </w:p>
    <w:p w14:paraId="56B4A74B" w14:textId="77777777" w:rsidR="00A101A1" w:rsidRPr="004C0EDE" w:rsidRDefault="00A101A1" w:rsidP="00A101A1">
      <w:pPr>
        <w:shd w:val="clear" w:color="auto" w:fill="D0CECE" w:themeFill="background2" w:themeFillShade="E6"/>
        <w:ind w:left="360"/>
      </w:pPr>
      <w:r w:rsidRPr="004C0EDE">
        <w:t xml:space="preserve">.  </w:t>
      </w:r>
      <w:r w:rsidRPr="004C0EDE">
        <w:rPr>
          <w:lang w:val="en-US"/>
        </w:rPr>
        <w:t>done</w:t>
      </w:r>
    </w:p>
    <w:p w14:paraId="6B82C78D" w14:textId="77777777" w:rsidR="00A101A1" w:rsidRPr="004C0EDE" w:rsidRDefault="00A101A1" w:rsidP="00A101A1">
      <w:pPr>
        <w:shd w:val="clear" w:color="auto" w:fill="D0CECE" w:themeFill="background2" w:themeFillShade="E6"/>
        <w:ind w:left="360"/>
      </w:pPr>
      <w:r w:rsidRPr="004C0EDE">
        <w:rPr>
          <w:lang w:val="en-US"/>
        </w:rPr>
        <w:t>PC</w:t>
      </w:r>
      <w:r w:rsidRPr="004C0EDE">
        <w:t>1&gt;</w:t>
      </w:r>
    </w:p>
    <w:p w14:paraId="132E6E3A" w14:textId="77777777" w:rsidR="00A101A1" w:rsidRPr="004579CD" w:rsidRDefault="00A101A1" w:rsidP="00A101A1">
      <w:pPr>
        <w:ind w:left="360"/>
      </w:pPr>
      <w:r>
        <w:t>Настройки сохранили , чтобы при перезагрузках не терялись сетевые настройки.</w:t>
      </w:r>
    </w:p>
    <w:p w14:paraId="7747603D" w14:textId="77777777" w:rsidR="00A101A1" w:rsidRPr="00B44B0A" w:rsidRDefault="00A101A1" w:rsidP="00A101A1">
      <w:pPr>
        <w:ind w:left="360"/>
      </w:pPr>
      <w:r>
        <w:t xml:space="preserve">Рекомендуется для надежности все же перечитывать после старта файл </w:t>
      </w:r>
      <w:r>
        <w:rPr>
          <w:lang w:val="en-US"/>
        </w:rPr>
        <w:t>PC</w:t>
      </w:r>
      <w:r w:rsidRPr="00B44B0A">
        <w:t>1:</w:t>
      </w:r>
    </w:p>
    <w:p w14:paraId="0843F4B5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PC1&gt; load PC1</w:t>
      </w:r>
    </w:p>
    <w:p w14:paraId="320F70A3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Executing the file "PC1"</w:t>
      </w:r>
    </w:p>
    <w:p w14:paraId="1560EF7D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Checking for duplicate address...</w:t>
      </w:r>
    </w:p>
    <w:p w14:paraId="42D052D2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PC1 : 172.16.1.10 255.255.255.0 gateway 172.16.1.1</w:t>
      </w:r>
    </w:p>
    <w:p w14:paraId="4D0615E9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PC1&gt; sh ip</w:t>
      </w:r>
    </w:p>
    <w:p w14:paraId="7D835A64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NAME        : PC1[1]</w:t>
      </w:r>
    </w:p>
    <w:p w14:paraId="332FAADC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IP/MASK     : 172.16.1.10/24</w:t>
      </w:r>
    </w:p>
    <w:p w14:paraId="46BA8F91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GATEWAY     : 172.16.1.1</w:t>
      </w:r>
    </w:p>
    <w:p w14:paraId="7E2278C0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DNS         : 8.8.8.8</w:t>
      </w:r>
    </w:p>
    <w:p w14:paraId="0B7F5E1B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MAC         : 00:50:79:66:68:00</w:t>
      </w:r>
    </w:p>
    <w:p w14:paraId="3049EB21" w14:textId="77777777" w:rsidR="00A101A1" w:rsidRPr="00FE53EF" w:rsidRDefault="00A101A1" w:rsidP="00A101A1">
      <w:pPr>
        <w:shd w:val="clear" w:color="auto" w:fill="D0CECE" w:themeFill="background2" w:themeFillShade="E6"/>
        <w:ind w:left="360"/>
      </w:pPr>
      <w:r w:rsidRPr="00B44A9C">
        <w:rPr>
          <w:lang w:val="en-US"/>
        </w:rPr>
        <w:t>LPORT</w:t>
      </w:r>
      <w:r w:rsidRPr="00FE53EF">
        <w:t xml:space="preserve">       : 13004</w:t>
      </w:r>
    </w:p>
    <w:p w14:paraId="1ECE291B" w14:textId="77777777" w:rsidR="00A101A1" w:rsidRPr="00FE53EF" w:rsidRDefault="00A101A1" w:rsidP="00A101A1">
      <w:pPr>
        <w:shd w:val="clear" w:color="auto" w:fill="D0CECE" w:themeFill="background2" w:themeFillShade="E6"/>
        <w:ind w:left="360"/>
      </w:pPr>
      <w:r w:rsidRPr="00B44A9C">
        <w:rPr>
          <w:lang w:val="en-US"/>
        </w:rPr>
        <w:t>RHOST</w:t>
      </w:r>
      <w:r w:rsidRPr="00FE53EF">
        <w:t>:</w:t>
      </w:r>
      <w:r w:rsidRPr="00B44A9C">
        <w:rPr>
          <w:lang w:val="en-US"/>
        </w:rPr>
        <w:t>PORT</w:t>
      </w:r>
      <w:r w:rsidRPr="00FE53EF">
        <w:t xml:space="preserve">  : 127.0.0.1:13005</w:t>
      </w:r>
    </w:p>
    <w:p w14:paraId="660BBBA9" w14:textId="77777777" w:rsidR="00A101A1" w:rsidRDefault="00A101A1" w:rsidP="00A101A1">
      <w:pPr>
        <w:shd w:val="clear" w:color="auto" w:fill="D0CECE" w:themeFill="background2" w:themeFillShade="E6"/>
        <w:ind w:left="360"/>
      </w:pPr>
      <w:r>
        <w:t>MTU:        : 1500</w:t>
      </w:r>
    </w:p>
    <w:p w14:paraId="6B2B2DD7" w14:textId="77777777" w:rsidR="00A101A1" w:rsidRPr="00B44B0A" w:rsidRDefault="00A101A1" w:rsidP="00A101A1">
      <w:pPr>
        <w:ind w:left="360"/>
      </w:pPr>
      <w:r>
        <w:t xml:space="preserve"> </w:t>
      </w:r>
    </w:p>
    <w:p w14:paraId="728A7D13" w14:textId="77777777" w:rsidR="00A101A1" w:rsidRDefault="00A101A1" w:rsidP="00A101A1">
      <w:pPr>
        <w:ind w:left="360"/>
      </w:pPr>
      <w:r>
        <w:t>Проверяем доступность маршрутизатора:</w:t>
      </w:r>
    </w:p>
    <w:p w14:paraId="45ED385D" w14:textId="77777777" w:rsidR="00A101A1" w:rsidRPr="00FE53E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</w:t>
      </w:r>
      <w:r w:rsidRPr="00FE53EF">
        <w:rPr>
          <w:lang w:val="en-US"/>
        </w:rPr>
        <w:t xml:space="preserve">1&gt; </w:t>
      </w:r>
      <w:r w:rsidRPr="004C0EDE">
        <w:rPr>
          <w:lang w:val="en-US"/>
        </w:rPr>
        <w:t>ping</w:t>
      </w:r>
      <w:r w:rsidRPr="00FE53EF">
        <w:rPr>
          <w:lang w:val="en-US"/>
        </w:rPr>
        <w:t xml:space="preserve"> 172.16.1.1</w:t>
      </w:r>
    </w:p>
    <w:p w14:paraId="3898285E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172.16.1.1 icmp_seq=1 timeout</w:t>
      </w:r>
    </w:p>
    <w:p w14:paraId="40517D28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172.16.1.1 icmp_seq=2 timeout</w:t>
      </w:r>
    </w:p>
    <w:p w14:paraId="113B4DA9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172.16.1.1 icmp_seq=3 timeout</w:t>
      </w:r>
    </w:p>
    <w:p w14:paraId="2B1F15FA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172.16.1.1 icmp_seq=4 timeout</w:t>
      </w:r>
    </w:p>
    <w:p w14:paraId="629AD988" w14:textId="77777777" w:rsidR="00A101A1" w:rsidRPr="004579CD" w:rsidRDefault="00A101A1" w:rsidP="00A101A1">
      <w:pPr>
        <w:shd w:val="clear" w:color="auto" w:fill="D0CECE" w:themeFill="background2" w:themeFillShade="E6"/>
        <w:ind w:left="360"/>
      </w:pPr>
      <w:r w:rsidRPr="004579CD">
        <w:t xml:space="preserve">172.16.1.1 </w:t>
      </w:r>
      <w:r w:rsidRPr="004C0EDE">
        <w:rPr>
          <w:lang w:val="en-US"/>
        </w:rPr>
        <w:t>icmp</w:t>
      </w:r>
      <w:r w:rsidRPr="004579CD">
        <w:t>_</w:t>
      </w:r>
      <w:r w:rsidRPr="004C0EDE">
        <w:rPr>
          <w:lang w:val="en-US"/>
        </w:rPr>
        <w:t>seq</w:t>
      </w:r>
      <w:r w:rsidRPr="004579CD">
        <w:t xml:space="preserve">=5 </w:t>
      </w:r>
      <w:r w:rsidRPr="004C0EDE">
        <w:rPr>
          <w:lang w:val="en-US"/>
        </w:rPr>
        <w:t>timeout</w:t>
      </w:r>
    </w:p>
    <w:p w14:paraId="69981BB5" w14:textId="77777777" w:rsidR="00A101A1" w:rsidRPr="004C0EDE" w:rsidRDefault="00A101A1" w:rsidP="00A101A1">
      <w:pPr>
        <w:ind w:left="360"/>
      </w:pPr>
      <w:r>
        <w:t>Не</w:t>
      </w:r>
      <w:r w:rsidRPr="004C0EDE">
        <w:t xml:space="preserve"> </w:t>
      </w:r>
      <w:r>
        <w:t xml:space="preserve">работает, поскольку наш виртуальный маршрутизатор изначально содержит так называемый </w:t>
      </w:r>
      <w:r>
        <w:rPr>
          <w:lang w:val="en-US"/>
        </w:rPr>
        <w:t>Firewall</w:t>
      </w:r>
      <w:r w:rsidRPr="004C0EDE">
        <w:t xml:space="preserve"> </w:t>
      </w:r>
      <w:r>
        <w:t>или МэжСетевойЭкран ион не пропускает через себя никакие пакеты.</w:t>
      </w:r>
    </w:p>
    <w:p w14:paraId="0B6BDEC6" w14:textId="77777777" w:rsidR="00A101A1" w:rsidRPr="00CD4483" w:rsidRDefault="00A101A1" w:rsidP="00A101A1">
      <w:pPr>
        <w:ind w:left="360"/>
      </w:pPr>
      <w:r w:rsidRPr="00CD4483">
        <w:t>Firewall – комплекс аппаратных или программных средств, осуществляющий контроль и фильтрацию проходящих через него сетевых пакетов в соответствии с заданными правилами.</w:t>
      </w:r>
    </w:p>
    <w:p w14:paraId="444E1A9C" w14:textId="77777777" w:rsidR="00A101A1" w:rsidRPr="00CD4483" w:rsidRDefault="00A101A1" w:rsidP="00A101A1">
      <w:pPr>
        <w:ind w:left="360"/>
      </w:pPr>
      <w:r w:rsidRPr="00CD4483">
        <w:t>Из коробки firewall - включён, но не содержит никаких правил, а значит ничего и не разрешает</w:t>
      </w:r>
    </w:p>
    <w:p w14:paraId="035FB3DC" w14:textId="77777777" w:rsidR="00A101A1" w:rsidRPr="00CD4483" w:rsidRDefault="00A101A1" w:rsidP="00A101A1">
      <w:pPr>
        <w:ind w:left="360"/>
      </w:pPr>
      <w:r w:rsidRPr="00CD4483">
        <w:t>Порядок обработки трафика терминируемого (направленного непосредственно на сам маршрутизатор, но не через его интерфейсы) на маршрутизаторе:</w:t>
      </w:r>
    </w:p>
    <w:p w14:paraId="0983A297" w14:textId="77777777" w:rsidR="00A101A1" w:rsidRPr="00CD4483" w:rsidRDefault="00A101A1">
      <w:pPr>
        <w:numPr>
          <w:ilvl w:val="0"/>
          <w:numId w:val="31"/>
        </w:numPr>
        <w:spacing w:line="278" w:lineRule="auto"/>
      </w:pPr>
      <w:r w:rsidRPr="00CD4483">
        <w:t>Трафик проверяется правилами zone-pair any self. Если трафик не попал ни под одно из правил текущей zone-pair, переходим к следующему шагу</w:t>
      </w:r>
    </w:p>
    <w:p w14:paraId="1A014004" w14:textId="77777777" w:rsidR="00A101A1" w:rsidRPr="00CD4483" w:rsidRDefault="00A101A1">
      <w:pPr>
        <w:numPr>
          <w:ilvl w:val="0"/>
          <w:numId w:val="31"/>
        </w:numPr>
        <w:spacing w:line="278" w:lineRule="auto"/>
      </w:pPr>
      <w:r w:rsidRPr="00CD4483">
        <w:t>Трафик проверяется правилами zone-pair src-zone-name self. Если трафик не попал ни под одно из правил текущей zone-pair, он отбрасывается.</w:t>
      </w:r>
    </w:p>
    <w:p w14:paraId="3D01A608" w14:textId="77777777" w:rsidR="00A101A1" w:rsidRPr="00CD4483" w:rsidRDefault="00A101A1" w:rsidP="00A101A1">
      <w:pPr>
        <w:ind w:left="360"/>
      </w:pPr>
      <w:r w:rsidRPr="00CD4483">
        <w:t>Каждая команда «match» может содержать ключ «not». При использовании данного ключа под правило будут подпадать пакеты, не удовлетворяющие заданному критерию.</w:t>
      </w:r>
    </w:p>
    <w:p w14:paraId="034B4CD0" w14:textId="77777777" w:rsidR="00A101A1" w:rsidRPr="00CD4483" w:rsidRDefault="00A101A1" w:rsidP="00A101A1">
      <w:pPr>
        <w:ind w:left="360"/>
      </w:pPr>
      <w:r w:rsidRPr="00CD4483">
        <w:t>На маршрутизаторе всегда существует зона безопасности с именем «self». Если в качестве получателя трафика выступает сам маршрутизатор, то есть трафик не является транзитным, то в качестве параметра указывается зона «self»</w:t>
      </w:r>
    </w:p>
    <w:p w14:paraId="7ACE7B1C" w14:textId="77777777" w:rsidR="00A101A1" w:rsidRPr="00CD4483" w:rsidRDefault="00A101A1" w:rsidP="00A101A1">
      <w:pPr>
        <w:ind w:left="360"/>
      </w:pPr>
      <w:r w:rsidRPr="00CD4483">
        <w:t>Для того чтобы маршрутизатор начал отвечать на ICMP-запросы из зоны «LAN»:</w:t>
      </w:r>
    </w:p>
    <w:p w14:paraId="5E55E02D" w14:textId="77777777" w:rsidR="00A101A1" w:rsidRPr="00CD4483" w:rsidRDefault="00A101A1" w:rsidP="00A101A1">
      <w:pPr>
        <w:ind w:left="360"/>
      </w:pPr>
      <w:r w:rsidRPr="00CD4483">
        <w:t>Создание зоны безопасности:</w:t>
      </w:r>
    </w:p>
    <w:p w14:paraId="1F860A9F" w14:textId="77777777" w:rsidR="00A101A1" w:rsidRPr="00CD4483" w:rsidRDefault="00A101A1" w:rsidP="00A101A1">
      <w:pPr>
        <w:ind w:left="360"/>
      </w:pPr>
      <w:r w:rsidRPr="00CD4483">
        <w:t>security zone &lt;NAME_ZONE&gt;</w:t>
      </w:r>
    </w:p>
    <w:p w14:paraId="74523B4B" w14:textId="77777777" w:rsidR="00A101A1" w:rsidRPr="00CD4483" w:rsidRDefault="00A101A1" w:rsidP="00A101A1">
      <w:pPr>
        <w:ind w:left="360"/>
      </w:pPr>
      <w:r w:rsidRPr="00CD4483">
        <w:t>exit</w:t>
      </w:r>
    </w:p>
    <w:p w14:paraId="11B99BAB" w14:textId="77777777" w:rsidR="00A101A1" w:rsidRPr="00CD4483" w:rsidRDefault="00A101A1" w:rsidP="00A101A1">
      <w:pPr>
        <w:ind w:left="360"/>
      </w:pPr>
      <w:r w:rsidRPr="00CD4483">
        <w:t>Добавление интерфейса в зону безопасности:</w:t>
      </w:r>
    </w:p>
    <w:p w14:paraId="1895A67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interface &lt;№_INT&gt;</w:t>
      </w:r>
    </w:p>
    <w:p w14:paraId="40211287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security-zone &lt;NAME_ZONE&gt;</w:t>
      </w:r>
    </w:p>
    <w:p w14:paraId="4FD0AE51" w14:textId="77777777" w:rsidR="00A101A1" w:rsidRPr="00CD4483" w:rsidRDefault="00A101A1" w:rsidP="00A101A1">
      <w:pPr>
        <w:ind w:left="360"/>
      </w:pPr>
      <w:r w:rsidRPr="00CD4483">
        <w:t>exit</w:t>
      </w:r>
    </w:p>
    <w:p w14:paraId="13BC3B23" w14:textId="77777777" w:rsidR="00A101A1" w:rsidRPr="00CD4483" w:rsidRDefault="00A101A1" w:rsidP="00A101A1">
      <w:pPr>
        <w:ind w:left="360"/>
      </w:pPr>
      <w:r w:rsidRPr="00CD4483">
        <w:t>Например:</w:t>
      </w:r>
    </w:p>
    <w:p w14:paraId="37355BCC" w14:textId="77777777" w:rsidR="00A101A1" w:rsidRPr="00CD4483" w:rsidRDefault="00A101A1">
      <w:pPr>
        <w:numPr>
          <w:ilvl w:val="0"/>
          <w:numId w:val="32"/>
        </w:numPr>
        <w:spacing w:line="278" w:lineRule="auto"/>
      </w:pPr>
      <w:r w:rsidRPr="00CD4483">
        <w:t xml:space="preserve">Создадим две зоны </w:t>
      </w:r>
      <w:r>
        <w:t xml:space="preserve">- </w:t>
      </w:r>
      <w:r w:rsidRPr="00CD4483">
        <w:t>"trusted" для интерфейса смотрязего в LAN, и зону "untrusted" для интерфейса смотрящего в WAN</w:t>
      </w:r>
    </w:p>
    <w:p w14:paraId="150F6FC9" w14:textId="77777777" w:rsidR="00A101A1" w:rsidRPr="00CD4483" w:rsidRDefault="00A101A1">
      <w:pPr>
        <w:numPr>
          <w:ilvl w:val="1"/>
          <w:numId w:val="32"/>
        </w:numPr>
        <w:spacing w:line="278" w:lineRule="auto"/>
      </w:pPr>
      <w:r w:rsidRPr="00CD4483">
        <w:t>поместим соответствующие интерфейсы в зоны:</w:t>
      </w:r>
    </w:p>
    <w:p w14:paraId="0C40413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vesr-1# config</w:t>
      </w:r>
    </w:p>
    <w:p w14:paraId="1812DAF6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security zone trusted</w:t>
      </w:r>
    </w:p>
    <w:p w14:paraId="2666CC23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vesr-1(config-security-zone)# exit</w:t>
      </w:r>
    </w:p>
    <w:p w14:paraId="50B21A1A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security zone untrusted</w:t>
      </w:r>
    </w:p>
    <w:p w14:paraId="5BA04AE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vesr-1(config-security-zone)# exit</w:t>
      </w:r>
    </w:p>
    <w:p w14:paraId="2F66A2F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interface gi1/0/1</w:t>
      </w:r>
    </w:p>
    <w:p w14:paraId="0F869ACD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vesr-1(config-if-gi)# security-zone untrusted</w:t>
      </w:r>
    </w:p>
    <w:p w14:paraId="39ED5F5F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vesr-1(config-if-gi)# exit</w:t>
      </w:r>
    </w:p>
    <w:p w14:paraId="6270A27D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interface gi1/0/2</w:t>
      </w:r>
    </w:p>
    <w:p w14:paraId="1616939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vesr-1(config-if-gi)# security-zone trusted</w:t>
      </w:r>
    </w:p>
    <w:p w14:paraId="7B28DD32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vesr-1(config-if-gi)# exit</w:t>
      </w:r>
    </w:p>
    <w:p w14:paraId="69BAC31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do commit</w:t>
      </w:r>
    </w:p>
    <w:p w14:paraId="3CDB5A5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Configuration has been successfully applied and saved to flash. Commit timer started, changes will be reverted in 600 seconds.</w:t>
      </w:r>
    </w:p>
    <w:p w14:paraId="4625A7A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do confirm</w:t>
      </w:r>
    </w:p>
    <w:p w14:paraId="2D9D88A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Configuration has been confirmed. Commit timer canceled.</w:t>
      </w:r>
    </w:p>
    <w:p w14:paraId="0F9090D1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exit</w:t>
      </w:r>
    </w:p>
    <w:p w14:paraId="3810581A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vesr-1#</w:t>
      </w:r>
    </w:p>
    <w:p w14:paraId="66109D6F" w14:textId="77777777" w:rsidR="00A101A1" w:rsidRPr="00CD4483" w:rsidRDefault="00A101A1" w:rsidP="00A101A1">
      <w:pPr>
        <w:ind w:left="360"/>
      </w:pPr>
      <w:r w:rsidRPr="00CD4483">
        <w:t>Для применения настроек:</w:t>
      </w:r>
    </w:p>
    <w:p w14:paraId="267489D0" w14:textId="77777777" w:rsidR="00A101A1" w:rsidRPr="00CD4483" w:rsidRDefault="00A101A1" w:rsidP="00A101A1">
      <w:pPr>
        <w:ind w:left="360"/>
      </w:pPr>
      <w:r w:rsidRPr="00CD4483">
        <w:t>do commit</w:t>
      </w:r>
    </w:p>
    <w:p w14:paraId="5FD7A5E9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do confirm</w:t>
      </w:r>
    </w:p>
    <w:p w14:paraId="6F04C212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t>Проверка</w:t>
      </w:r>
      <w:r w:rsidRPr="00CD4483">
        <w:rPr>
          <w:lang w:val="en-US"/>
        </w:rPr>
        <w:t>:</w:t>
      </w:r>
    </w:p>
    <w:p w14:paraId="249611FE" w14:textId="77777777" w:rsidR="00A101A1" w:rsidRPr="00CD448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D4483">
        <w:rPr>
          <w:lang w:val="en-US"/>
        </w:rPr>
        <w:t>show security zone</w:t>
      </w:r>
    </w:p>
    <w:p w14:paraId="2C3D150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vesr-1# show interfaces descriptionInterface              Admin   Link    Description                           </w:t>
      </w:r>
    </w:p>
    <w:p w14:paraId="3E5C08D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                     </w:t>
      </w:r>
      <w:r>
        <w:rPr>
          <w:lang w:val="en-US"/>
        </w:rPr>
        <w:t xml:space="preserve">                                                                                    </w:t>
      </w:r>
      <w:r w:rsidRPr="00CF55BA">
        <w:rPr>
          <w:lang w:val="en-US"/>
        </w:rPr>
        <w:t xml:space="preserve">  State   State                                            </w:t>
      </w:r>
    </w:p>
    <w:p w14:paraId="6BCB86B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--------------------   -----   -----   ----------------------------------------------------</w:t>
      </w:r>
    </w:p>
    <w:p w14:paraId="79FB917C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4B6197" wp14:editId="0DEBB8F9">
                <wp:simplePos x="0" y="0"/>
                <wp:positionH relativeFrom="column">
                  <wp:posOffset>165405</wp:posOffset>
                </wp:positionH>
                <wp:positionV relativeFrom="paragraph">
                  <wp:posOffset>-68625</wp:posOffset>
                </wp:positionV>
                <wp:extent cx="2332800" cy="375840"/>
                <wp:effectExtent l="38100" t="38100" r="48895" b="43815"/>
                <wp:wrapNone/>
                <wp:docPr id="949086223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3328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A3B7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4" o:spid="_x0000_s1026" type="#_x0000_t75" style="position:absolute;margin-left:12.5pt;margin-top:-5.9pt;width:184.7pt;height:30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">
                <v:imagedata r:id="rId98" o:title=""/>
              </v:shape>
            </w:pict>
          </mc:Fallback>
        </mc:AlternateContent>
      </w:r>
      <w:r w:rsidRPr="00CF55BA">
        <w:rPr>
          <w:lang w:val="en-US"/>
        </w:rPr>
        <w:t xml:space="preserve">gi1/0/1                Up      Up      WAN                                      </w:t>
      </w:r>
    </w:p>
    <w:p w14:paraId="43094A0B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723D724" wp14:editId="250139C6">
                <wp:simplePos x="0" y="0"/>
                <wp:positionH relativeFrom="column">
                  <wp:posOffset>215085</wp:posOffset>
                </wp:positionH>
                <wp:positionV relativeFrom="paragraph">
                  <wp:posOffset>88630</wp:posOffset>
                </wp:positionV>
                <wp:extent cx="2229120" cy="51120"/>
                <wp:effectExtent l="133350" t="228600" r="171450" b="234950"/>
                <wp:wrapNone/>
                <wp:docPr id="1840366483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2291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DF670" id="Рукописный ввод 32" o:spid="_x0000_s1026" type="#_x0000_t75" style="position:absolute;margin-left:9.85pt;margin-top:-7.15pt;width:189.65pt;height:32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">
                <v:imagedata r:id="rId100" o:title=""/>
              </v:shape>
            </w:pict>
          </mc:Fallback>
        </mc:AlternateContent>
      </w:r>
      <w:r w:rsidRPr="00CF55BA">
        <w:rPr>
          <w:lang w:val="en-US"/>
        </w:rPr>
        <w:t xml:space="preserve">gi1/0/2                Up      Up      LAN                                      </w:t>
      </w:r>
    </w:p>
    <w:p w14:paraId="566A558C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gi1/0/3                Up      Down    --                                       </w:t>
      </w:r>
    </w:p>
    <w:p w14:paraId="4860B5A0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gi1/0/4                Up      Down    --                                       </w:t>
      </w:r>
    </w:p>
    <w:p w14:paraId="412485D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vesr-1# show security zone</w:t>
      </w:r>
    </w:p>
    <w:p w14:paraId="312EF38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Zone name       Interfaces</w:t>
      </w:r>
    </w:p>
    <w:p w14:paraId="71414FE4" w14:textId="77777777" w:rsidR="00A101A1" w:rsidRPr="004579CD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579CD">
        <w:rPr>
          <w:lang w:val="en-US"/>
        </w:rPr>
        <w:t>-------------   ------------------------------------------</w:t>
      </w:r>
    </w:p>
    <w:p w14:paraId="71A2D376" w14:textId="77777777" w:rsidR="00A101A1" w:rsidRPr="004579CD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B123586" wp14:editId="449C324B">
                <wp:simplePos x="0" y="0"/>
                <wp:positionH relativeFrom="column">
                  <wp:posOffset>240285</wp:posOffset>
                </wp:positionH>
                <wp:positionV relativeFrom="paragraph">
                  <wp:posOffset>71215</wp:posOffset>
                </wp:positionV>
                <wp:extent cx="1746360" cy="25920"/>
                <wp:effectExtent l="133350" t="228600" r="139700" b="222250"/>
                <wp:wrapNone/>
                <wp:docPr id="752681686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746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9C32C" id="Рукописный ввод 34" o:spid="_x0000_s1026" type="#_x0000_t75" style="position:absolute;margin-left:11.8pt;margin-top:-8.55pt;width:151.65pt;height:30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">
                <v:imagedata r:id="rId102" o:title=""/>
              </v:shape>
            </w:pict>
          </mc:Fallback>
        </mc:AlternateContent>
      </w:r>
      <w:r w:rsidRPr="004579CD">
        <w:rPr>
          <w:lang w:val="en-US"/>
        </w:rPr>
        <w:t>trusted         gi1/0/2</w:t>
      </w:r>
    </w:p>
    <w:p w14:paraId="0E975CF7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7422E34" wp14:editId="00F35B42">
                <wp:simplePos x="0" y="0"/>
                <wp:positionH relativeFrom="column">
                  <wp:posOffset>208915</wp:posOffset>
                </wp:positionH>
                <wp:positionV relativeFrom="paragraph">
                  <wp:posOffset>109855</wp:posOffset>
                </wp:positionV>
                <wp:extent cx="1828800" cy="45719"/>
                <wp:effectExtent l="133350" t="228600" r="133350" b="221615"/>
                <wp:wrapNone/>
                <wp:docPr id="888504569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828800" cy="45719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C4052" id="Рукописный ввод 36" o:spid="_x0000_s1026" type="#_x0000_t75" style="position:absolute;margin-left:9.35pt;margin-top:-5.65pt;width:158.15pt;height:32.2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">
                <v:imagedata r:id="rId104" o:title=""/>
              </v:shape>
            </w:pict>
          </mc:Fallback>
        </mc:AlternateContent>
      </w:r>
      <w:r>
        <w:t>untrusted       gi1/0/1</w:t>
      </w:r>
    </w:p>
    <w:p w14:paraId="5FD63663" w14:textId="77777777" w:rsidR="00A101A1" w:rsidRPr="004579CD" w:rsidRDefault="00A101A1" w:rsidP="00A101A1">
      <w:pPr>
        <w:ind w:left="360"/>
      </w:pPr>
    </w:p>
    <w:p w14:paraId="37F158D2" w14:textId="77777777" w:rsidR="00A101A1" w:rsidRPr="00CD4483" w:rsidRDefault="00A101A1" w:rsidP="00A101A1">
      <w:pPr>
        <w:ind w:left="360"/>
      </w:pPr>
      <w:r w:rsidRPr="00CD4483">
        <w:t>Для настройки правил зон безопасности потребуется создать профиль адресов сети «LAN», включающий адреса, которым разрешен доступ к маршрутизатору:</w:t>
      </w:r>
    </w:p>
    <w:p w14:paraId="40E9367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t>Создание</w:t>
      </w:r>
      <w:r w:rsidRPr="00CD4483">
        <w:rPr>
          <w:lang w:val="en-US"/>
        </w:rPr>
        <w:t xml:space="preserve"> </w:t>
      </w:r>
      <w:r w:rsidRPr="00CD4483">
        <w:t>профиля</w:t>
      </w:r>
      <w:r w:rsidRPr="00CD4483">
        <w:rPr>
          <w:lang w:val="en-US"/>
        </w:rPr>
        <w:t xml:space="preserve"> </w:t>
      </w:r>
      <w:r w:rsidRPr="00CD4483">
        <w:t>адесов</w:t>
      </w:r>
      <w:r w:rsidRPr="00CD4483">
        <w:rPr>
          <w:lang w:val="en-US"/>
        </w:rPr>
        <w:t xml:space="preserve"> </w:t>
      </w:r>
      <w:r w:rsidRPr="00CD4483">
        <w:t>сети</w:t>
      </w:r>
      <w:r w:rsidRPr="00CD4483">
        <w:rPr>
          <w:lang w:val="en-US"/>
        </w:rPr>
        <w:t>:</w:t>
      </w:r>
    </w:p>
    <w:p w14:paraId="4DDC878B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object-group network &lt;NAME_PROFILE&gt;</w:t>
      </w:r>
    </w:p>
    <w:p w14:paraId="2048BE6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ip address-range &lt;IP_RANGE | IP_ADDRESS&gt;</w:t>
      </w:r>
    </w:p>
    <w:p w14:paraId="21BE611F" w14:textId="77777777" w:rsidR="00A101A1" w:rsidRPr="00CD4483" w:rsidRDefault="00A101A1" w:rsidP="00A101A1">
      <w:pPr>
        <w:ind w:left="360"/>
      </w:pPr>
      <w:r w:rsidRPr="00CD4483">
        <w:t>exit</w:t>
      </w:r>
    </w:p>
    <w:p w14:paraId="1FA0AFF7" w14:textId="77777777" w:rsidR="00A101A1" w:rsidRPr="00CD4483" w:rsidRDefault="00A101A1" w:rsidP="00A101A1">
      <w:pPr>
        <w:ind w:left="360"/>
      </w:pPr>
      <w:r w:rsidRPr="00CD4483">
        <w:rPr>
          <w:b/>
          <w:bCs/>
        </w:rPr>
        <w:t>где:</w:t>
      </w:r>
    </w:p>
    <w:p w14:paraId="728B5811" w14:textId="77777777" w:rsidR="00A101A1" w:rsidRPr="00CD4483" w:rsidRDefault="00A101A1">
      <w:pPr>
        <w:numPr>
          <w:ilvl w:val="0"/>
          <w:numId w:val="33"/>
        </w:numPr>
        <w:spacing w:line="278" w:lineRule="auto"/>
      </w:pPr>
      <w:r w:rsidRPr="00CD4483">
        <w:rPr>
          <w:b/>
          <w:bCs/>
        </w:rPr>
        <w:t>&lt;NAME_PROFILE&gt;</w:t>
      </w:r>
      <w:r w:rsidRPr="00CD4483">
        <w:t xml:space="preserve"> - имя профиля адресов сети</w:t>
      </w:r>
    </w:p>
    <w:p w14:paraId="66BE6D00" w14:textId="77777777" w:rsidR="00A101A1" w:rsidRPr="00CD4483" w:rsidRDefault="00A101A1">
      <w:pPr>
        <w:numPr>
          <w:ilvl w:val="0"/>
          <w:numId w:val="33"/>
        </w:numPr>
        <w:spacing w:line="278" w:lineRule="auto"/>
      </w:pPr>
      <w:r w:rsidRPr="00CD4483">
        <w:rPr>
          <w:b/>
          <w:bCs/>
        </w:rPr>
        <w:t>&lt;IP_RANGE | IP_ADDRESS&gt;</w:t>
      </w:r>
      <w:r w:rsidRPr="00CD4483">
        <w:t xml:space="preserve"> - диапазон IP-адресов записаный через "-" (дефис) или IP-адрес</w:t>
      </w:r>
    </w:p>
    <w:p w14:paraId="32687756" w14:textId="77777777" w:rsidR="00A101A1" w:rsidRPr="00CD4483" w:rsidRDefault="00A101A1" w:rsidP="00A101A1">
      <w:pPr>
        <w:ind w:left="360"/>
      </w:pPr>
      <w:r w:rsidRPr="00CD4483">
        <w:t>Например:</w:t>
      </w:r>
    </w:p>
    <w:p w14:paraId="6CB6EC04" w14:textId="77777777" w:rsidR="00A101A1" w:rsidRPr="00CD4483" w:rsidRDefault="00A101A1">
      <w:pPr>
        <w:numPr>
          <w:ilvl w:val="0"/>
          <w:numId w:val="34"/>
        </w:numPr>
        <w:spacing w:line="278" w:lineRule="auto"/>
      </w:pPr>
      <w:r w:rsidRPr="00CD4483">
        <w:t>создадим профиль "LAN" в котором укажем IP-адрес маршрутизатора интерфейса, который смотрит в LAN;</w:t>
      </w:r>
    </w:p>
    <w:p w14:paraId="4089441F" w14:textId="77777777" w:rsidR="00A101A1" w:rsidRPr="00CD4483" w:rsidRDefault="00A101A1">
      <w:pPr>
        <w:numPr>
          <w:ilvl w:val="0"/>
          <w:numId w:val="34"/>
        </w:numPr>
        <w:spacing w:line="278" w:lineRule="auto"/>
      </w:pPr>
      <w:r w:rsidRPr="00CD4483">
        <w:t>создадим профиль "LAN_GATEWAY" в котором укажем диапазон IP-адресов из сети LAN</w:t>
      </w:r>
    </w:p>
    <w:p w14:paraId="6D073E0A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vesr-1# config</w:t>
      </w:r>
    </w:p>
    <w:p w14:paraId="49E3EB3C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object-group network LAN</w:t>
      </w:r>
    </w:p>
    <w:p w14:paraId="47C44253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vesr-1(config-object-group-network)# ip address-range 172.16.1.1</w:t>
      </w:r>
    </w:p>
    <w:p w14:paraId="4F3148B6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vesr-1(config-object-group-network)# exit</w:t>
      </w:r>
    </w:p>
    <w:p w14:paraId="30BF50CD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object-group network LAN_GATEWAY</w:t>
      </w:r>
    </w:p>
    <w:p w14:paraId="368B846B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vesr-1(config-object-group-network)# ip address-range 172.16.1.1-172.16.1.254</w:t>
      </w:r>
    </w:p>
    <w:p w14:paraId="2163BC56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vesr-1(config-object-group-network)# exit</w:t>
      </w:r>
    </w:p>
    <w:p w14:paraId="0A3D0351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 w:rsidRPr="00102E78">
        <w:t>vesr-1(config)#</w:t>
      </w:r>
    </w:p>
    <w:p w14:paraId="61B4E642" w14:textId="77777777" w:rsidR="00A101A1" w:rsidRPr="004579CD" w:rsidRDefault="00A101A1" w:rsidP="00A101A1">
      <w:pPr>
        <w:ind w:left="360"/>
      </w:pPr>
    </w:p>
    <w:p w14:paraId="73F255C7" w14:textId="77777777" w:rsidR="00A101A1" w:rsidRPr="00CD4483" w:rsidRDefault="00A101A1" w:rsidP="00A101A1">
      <w:pPr>
        <w:ind w:left="360"/>
      </w:pPr>
      <w:r w:rsidRPr="00CD4483">
        <w:t>Добавим правило, разрешающее проходить ICMP-трафику между маршрутизатором и клиентами, для того чтобы маршрутизатор начал отвечать на ICMP-запросы из зоны «trusted» - т.е. из локальной сети (LAN)</w:t>
      </w:r>
    </w:p>
    <w:p w14:paraId="32D1B166" w14:textId="77777777" w:rsidR="00A101A1" w:rsidRPr="00CD4483" w:rsidRDefault="00A101A1">
      <w:pPr>
        <w:numPr>
          <w:ilvl w:val="0"/>
          <w:numId w:val="35"/>
        </w:numPr>
        <w:spacing w:line="278" w:lineRule="auto"/>
      </w:pPr>
      <w:r w:rsidRPr="00CD4483">
        <w:t>Создадим пару зон для трафика, идущего из зоны «trusted» в зону «self»</w:t>
      </w:r>
    </w:p>
    <w:p w14:paraId="318F6481" w14:textId="77777777" w:rsidR="00A101A1" w:rsidRPr="00CD4483" w:rsidRDefault="00A101A1">
      <w:pPr>
        <w:numPr>
          <w:ilvl w:val="0"/>
          <w:numId w:val="35"/>
        </w:numPr>
        <w:spacing w:line="278" w:lineRule="auto"/>
      </w:pPr>
      <w:r w:rsidRPr="00CD4483">
        <w:t xml:space="preserve">Действие правил разрешается командой </w:t>
      </w:r>
      <w:r w:rsidRPr="00CD4483">
        <w:rPr>
          <w:b/>
          <w:bCs/>
        </w:rPr>
        <w:t>enable</w:t>
      </w:r>
    </w:p>
    <w:p w14:paraId="650F8985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security zone-pair trusted self</w:t>
      </w:r>
    </w:p>
    <w:p w14:paraId="201B994C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vesr-1(config-security-zone-pair)# rule 1</w:t>
      </w:r>
    </w:p>
    <w:p w14:paraId="5DD4B440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vesr-1(config-security-zone-pair-rule)# action permit</w:t>
      </w:r>
    </w:p>
    <w:p w14:paraId="4413EB91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vesr-1(config-security-zone-pair-rule)# match protocol icmp</w:t>
      </w:r>
    </w:p>
    <w:p w14:paraId="4B40FE3B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 xml:space="preserve">vesr-1(config-security-zone-pair-rule)# match destination-address object-group </w:t>
      </w:r>
    </w:p>
    <w:p w14:paraId="1765EE22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LAN</w:t>
      </w:r>
    </w:p>
    <w:p w14:paraId="3C6D59E1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 xml:space="preserve">vesr-1(config-security-zone-pair-rule)# match destination-address object-group </w:t>
      </w:r>
    </w:p>
    <w:p w14:paraId="4A1DEA2C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 xml:space="preserve">vesr-1(config-security-zone-pair-rule)# match destination-address object-group </w:t>
      </w:r>
    </w:p>
    <w:p w14:paraId="78AD873A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LAN_GATEWAY</w:t>
      </w:r>
    </w:p>
    <w:p w14:paraId="3429B5D4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vesr-1(config-security-zone-pair-rule)# enable</w:t>
      </w:r>
    </w:p>
    <w:p w14:paraId="3F31664D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vesr-1(config-security-zone-pair-rule)# exit</w:t>
      </w:r>
    </w:p>
    <w:p w14:paraId="652E5B1B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vesr-1(config-security-zone-pair)# exit</w:t>
      </w:r>
    </w:p>
    <w:p w14:paraId="3E6A116C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vesr-1(config)#</w:t>
      </w:r>
    </w:p>
    <w:p w14:paraId="062B2452" w14:textId="77777777" w:rsidR="00A101A1" w:rsidRPr="00CD4483" w:rsidRDefault="00A101A1" w:rsidP="00A101A1">
      <w:pPr>
        <w:ind w:left="360"/>
      </w:pPr>
      <w:r w:rsidRPr="00CD4483">
        <w:rPr>
          <w:b/>
          <w:bCs/>
        </w:rPr>
        <w:t>где:</w:t>
      </w:r>
    </w:p>
    <w:p w14:paraId="401D073A" w14:textId="77777777" w:rsidR="00A101A1" w:rsidRPr="00CD4483" w:rsidRDefault="00A101A1">
      <w:pPr>
        <w:numPr>
          <w:ilvl w:val="0"/>
          <w:numId w:val="36"/>
        </w:numPr>
        <w:spacing w:line="278" w:lineRule="auto"/>
      </w:pPr>
      <w:r w:rsidRPr="00CD4483">
        <w:rPr>
          <w:b/>
          <w:bCs/>
        </w:rPr>
        <w:t>&lt;destination-address&gt;</w:t>
      </w:r>
      <w:r w:rsidRPr="00CD4483">
        <w:t xml:space="preserve"> - ссылается на профиль адресов сети "LAN", в котором указан IP-адрес маршрутизатора;</w:t>
      </w:r>
    </w:p>
    <w:p w14:paraId="34AB00B5" w14:textId="77777777" w:rsidR="00A101A1" w:rsidRPr="00CD4483" w:rsidRDefault="00A101A1">
      <w:pPr>
        <w:numPr>
          <w:ilvl w:val="0"/>
          <w:numId w:val="36"/>
        </w:numPr>
        <w:spacing w:line="278" w:lineRule="auto"/>
      </w:pPr>
      <w:r w:rsidRPr="00CD4483">
        <w:rPr>
          <w:b/>
          <w:bCs/>
        </w:rPr>
        <w:t>&lt;source-address&gt;</w:t>
      </w:r>
      <w:r w:rsidRPr="00CD4483">
        <w:t xml:space="preserve"> - ссылается на профиль адресов сети "LAN_GATEWAY", в котором указан диапазон IP-адресов сети LAN;</w:t>
      </w:r>
    </w:p>
    <w:p w14:paraId="1F46E1EB" w14:textId="77777777" w:rsidR="00A101A1" w:rsidRPr="00CD4483" w:rsidRDefault="00A101A1" w:rsidP="00A101A1">
      <w:pPr>
        <w:ind w:left="360"/>
      </w:pPr>
      <w:r w:rsidRPr="00CD4483">
        <w:t>Для применения настроек:</w:t>
      </w:r>
    </w:p>
    <w:p w14:paraId="7D55B6C1" w14:textId="77777777" w:rsidR="00A101A1" w:rsidRPr="00CD4483" w:rsidRDefault="00A101A1" w:rsidP="00A101A1">
      <w:pPr>
        <w:ind w:left="360"/>
      </w:pPr>
      <w:r w:rsidRPr="00CD4483">
        <w:t>do commit</w:t>
      </w:r>
    </w:p>
    <w:p w14:paraId="5C5107C4" w14:textId="77777777" w:rsidR="00A101A1" w:rsidRPr="004579CD" w:rsidRDefault="00A101A1" w:rsidP="00A101A1">
      <w:pPr>
        <w:ind w:left="360"/>
      </w:pPr>
      <w:r w:rsidRPr="00CD4483">
        <w:rPr>
          <w:lang w:val="en-US"/>
        </w:rPr>
        <w:t>do</w:t>
      </w:r>
      <w:r w:rsidRPr="004579CD">
        <w:t xml:space="preserve"> </w:t>
      </w:r>
      <w:r w:rsidRPr="00CD4483">
        <w:rPr>
          <w:lang w:val="en-US"/>
        </w:rPr>
        <w:t>confirm</w:t>
      </w:r>
    </w:p>
    <w:p w14:paraId="2BA3DB92" w14:textId="77777777" w:rsidR="00A101A1" w:rsidRPr="004579CD" w:rsidRDefault="00A101A1" w:rsidP="00A101A1">
      <w:pPr>
        <w:ind w:left="360"/>
      </w:pPr>
      <w:r w:rsidRPr="00CD4483">
        <w:t>Проверка</w:t>
      </w:r>
      <w:r w:rsidRPr="004579CD">
        <w:t>:</w:t>
      </w:r>
    </w:p>
    <w:p w14:paraId="482B430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show security zone-pair configuration trusted self</w:t>
      </w:r>
    </w:p>
    <w:p w14:paraId="3EB87A2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 show security zone-pair configuration trusted self</w:t>
      </w:r>
    </w:p>
    <w:p w14:paraId="4634077C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Order:                       1</w:t>
      </w:r>
    </w:p>
    <w:p w14:paraId="550FF28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Description:                 --</w:t>
      </w:r>
    </w:p>
    <w:p w14:paraId="5FD897C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Matching pattern:</w:t>
      </w:r>
    </w:p>
    <w:p w14:paraId="1344CDD3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Protocol:                ICMP(1)</w:t>
      </w:r>
    </w:p>
    <w:p w14:paraId="5198C129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Fragment:</w:t>
      </w:r>
    </w:p>
    <w:p w14:paraId="6C3733DC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IP options:</w:t>
      </w:r>
    </w:p>
    <w:p w14:paraId="1CCD6354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Source MAC:              any</w:t>
      </w:r>
    </w:p>
    <w:p w14:paraId="0E68504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MAC:         any</w:t>
      </w:r>
    </w:p>
    <w:p w14:paraId="52DC879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ICMP type:               any</w:t>
      </w:r>
    </w:p>
    <w:p w14:paraId="71497BF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ICMP code:               any</w:t>
      </w:r>
    </w:p>
    <w:p w14:paraId="2B26D9E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Source address:          any</w:t>
      </w:r>
    </w:p>
    <w:p w14:paraId="0C832F5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address:     172.16.1.1-172.16.1.254</w:t>
      </w:r>
    </w:p>
    <w:p w14:paraId="1FBBF91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NAT:         --</w:t>
      </w:r>
    </w:p>
    <w:p w14:paraId="094EE09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Application:             --</w:t>
      </w:r>
    </w:p>
    <w:p w14:paraId="3209B08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Action:                      Permit</w:t>
      </w:r>
    </w:p>
    <w:p w14:paraId="38C712E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Status:                      Enabled</w:t>
      </w:r>
    </w:p>
    <w:p w14:paraId="482DD1AF" w14:textId="77777777" w:rsidR="00A101A1" w:rsidRPr="00FE53E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FE53EF">
        <w:rPr>
          <w:lang w:val="en-US"/>
        </w:rPr>
        <w:t>--------------------------------------------------------------------------------</w:t>
      </w:r>
    </w:p>
    <w:p w14:paraId="20D1FA45" w14:textId="77777777" w:rsidR="00A101A1" w:rsidRPr="00FE53E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</w:t>
      </w:r>
      <w:r w:rsidRPr="00FE53EF">
        <w:rPr>
          <w:lang w:val="en-US"/>
        </w:rPr>
        <w:t>-1#</w:t>
      </w:r>
    </w:p>
    <w:p w14:paraId="327AFEC9" w14:textId="77777777" w:rsidR="00A101A1" w:rsidRPr="00CD4483" w:rsidRDefault="00A101A1" w:rsidP="00A101A1">
      <w:pPr>
        <w:ind w:left="360"/>
      </w:pPr>
      <w:r w:rsidRPr="00CD4483">
        <w:t>Проверка связности с клиента из сети LAN с маршрутизатором:</w:t>
      </w:r>
    </w:p>
    <w:p w14:paraId="338D3711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172.16.1.1</w:t>
      </w:r>
    </w:p>
    <w:p w14:paraId="4B865D0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172.16.1.1 (172.16.1.1) 56 bytes of data.</w:t>
      </w:r>
    </w:p>
    <w:p w14:paraId="7CAC4EFA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795EC0C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--- 172.16.1.1 ping statistics ---</w:t>
      </w:r>
    </w:p>
    <w:p w14:paraId="4317A5E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7D45887A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rtt min/avg/max/mdev = 0.074/0.218/0.623/0.208 ms</w:t>
      </w:r>
    </w:p>
    <w:p w14:paraId="6F91BB89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77.88.8.8</w:t>
      </w:r>
    </w:p>
    <w:p w14:paraId="44D4637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77.88.8.8 (77.88.8.8) 56 bytes of data.</w:t>
      </w:r>
    </w:p>
    <w:p w14:paraId="22F9A1D5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5DC21FA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--- 77.88.8.8 ping statistics ---</w:t>
      </w:r>
    </w:p>
    <w:p w14:paraId="7B460BA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4939333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rtt min/avg/max/mdev = 9.474/10.558/13.448/1.462 ms</w:t>
      </w:r>
    </w:p>
    <w:p w14:paraId="326FD93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cisco.com</w:t>
      </w:r>
    </w:p>
    <w:p w14:paraId="07ED115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cisco.com (72.163.4.185) 56 bytes of data.</w:t>
      </w:r>
    </w:p>
    <w:p w14:paraId="2CBDE6F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0C52F883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cisco.com ping statistics ---</w:t>
      </w:r>
    </w:p>
    <w:p w14:paraId="66147E7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4013ms</w:t>
      </w:r>
    </w:p>
    <w:p w14:paraId="3B43D8D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rtt min/avg/max/mdev = 160.518/161.769/164.574/1.562 ms</w:t>
      </w:r>
    </w:p>
    <w:p w14:paraId="34E2B2DB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vesr-1#</w:t>
      </w:r>
    </w:p>
    <w:p w14:paraId="77F453F9" w14:textId="77777777" w:rsidR="00A101A1" w:rsidRDefault="00A101A1" w:rsidP="00A101A1">
      <w:pPr>
        <w:ind w:left="360"/>
      </w:pPr>
    </w:p>
    <w:p w14:paraId="73465E2E" w14:textId="77777777" w:rsidR="00A101A1" w:rsidRPr="00193BAA" w:rsidRDefault="00A101A1" w:rsidP="00A101A1">
      <w:pPr>
        <w:ind w:left="360"/>
      </w:pPr>
      <w:r>
        <w:t>Базовые настройки завершены.</w:t>
      </w:r>
    </w:p>
    <w:p w14:paraId="6D980C1C" w14:textId="77777777" w:rsidR="00A101A1" w:rsidRPr="00193BAA" w:rsidRDefault="00A101A1" w:rsidP="00A101A1">
      <w:pPr>
        <w:ind w:left="360"/>
      </w:pPr>
      <w:r>
        <w:t>Совет как</w:t>
      </w:r>
      <w:r w:rsidRPr="00B472FF">
        <w:t xml:space="preserve"> </w:t>
      </w:r>
      <w:r>
        <w:t>включить протокол вывода при старте системы:</w:t>
      </w:r>
    </w:p>
    <w:p w14:paraId="7D1582AF" w14:textId="1623A407" w:rsidR="00A101A1" w:rsidRPr="00B472FF" w:rsidRDefault="00C160B3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lang w:val="en-US"/>
        </w:rPr>
        <w:t>vesr-1</w:t>
      </w:r>
      <w:r w:rsidR="00A101A1" w:rsidRPr="00B472FF">
        <w:rPr>
          <w:lang w:val="en-US"/>
        </w:rPr>
        <w:t>login: admin</w:t>
      </w:r>
    </w:p>
    <w:p w14:paraId="3D435ECC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Password:</w:t>
      </w:r>
      <w:r>
        <w:rPr>
          <w:lang w:val="en-US"/>
        </w:rPr>
        <w:t>eve</w:t>
      </w:r>
    </w:p>
    <w:p w14:paraId="5C988F40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63BC6D9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*             Welcome to vESR              *</w:t>
      </w:r>
    </w:p>
    <w:p w14:paraId="4EC5A79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0FBBA60D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vesr-1# config</w:t>
      </w:r>
    </w:p>
    <w:p w14:paraId="2CDDF1CD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vesr-1(config)# syslog console</w:t>
      </w:r>
    </w:p>
    <w:p w14:paraId="59921E56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</w:p>
    <w:p w14:paraId="55A2B36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vesr-1(config-syslog-console)# virtual-serial</w:t>
      </w:r>
    </w:p>
    <w:p w14:paraId="5DC9D21B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vesr-1(config-syslog-console)# exit</w:t>
      </w:r>
    </w:p>
    <w:p w14:paraId="228E4587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vesr-1(config)# </w:t>
      </w:r>
      <w:r>
        <w:rPr>
          <w:lang w:val="en-US"/>
        </w:rPr>
        <w:t xml:space="preserve">do </w:t>
      </w:r>
      <w:r w:rsidRPr="00B472FF">
        <w:rPr>
          <w:lang w:val="en-US"/>
        </w:rPr>
        <w:t>commit</w:t>
      </w:r>
    </w:p>
    <w:p w14:paraId="470E1F37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vesr-1(config)# </w:t>
      </w:r>
      <w:r>
        <w:rPr>
          <w:lang w:val="en-US"/>
        </w:rPr>
        <w:t xml:space="preserve">do </w:t>
      </w:r>
      <w:r w:rsidRPr="00B472FF">
        <w:rPr>
          <w:lang w:val="en-US"/>
        </w:rPr>
        <w:t>confirm</w:t>
      </w:r>
    </w:p>
    <w:p w14:paraId="03D04C4A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vesr-1(config)# exit</w:t>
      </w:r>
    </w:p>
    <w:p w14:paraId="690B550C" w14:textId="77777777" w:rsidR="00A101A1" w:rsidRPr="004579CD" w:rsidRDefault="00A101A1" w:rsidP="00A101A1">
      <w:pPr>
        <w:shd w:val="clear" w:color="auto" w:fill="D0CECE" w:themeFill="background2" w:themeFillShade="E6"/>
        <w:ind w:left="360"/>
      </w:pPr>
      <w:r>
        <w:rPr>
          <w:lang w:val="en-US"/>
        </w:rPr>
        <w:t>vesr</w:t>
      </w:r>
      <w:r w:rsidRPr="004579CD">
        <w:t>-1#</w:t>
      </w:r>
      <w:r>
        <w:rPr>
          <w:lang w:val="en-US"/>
        </w:rPr>
        <w:t>rebot</w:t>
      </w:r>
      <w:r w:rsidRPr="004579CD">
        <w:t xml:space="preserve"> </w:t>
      </w:r>
      <w:r>
        <w:rPr>
          <w:lang w:val="en-US"/>
        </w:rPr>
        <w:t>system</w:t>
      </w:r>
    </w:p>
    <w:p w14:paraId="72CAA6F7" w14:textId="77777777" w:rsidR="00A101A1" w:rsidRDefault="00A101A1" w:rsidP="00A101A1">
      <w:r>
        <w:t>После</w:t>
      </w:r>
      <w:r w:rsidRPr="00587973">
        <w:t xml:space="preserve"> </w:t>
      </w:r>
      <w:r>
        <w:t>перезагрузки</w:t>
      </w:r>
      <w:r w:rsidRPr="00587973">
        <w:t xml:space="preserve"> </w:t>
      </w:r>
      <w:r>
        <w:t>можно будет видеть сообщения о ходе загрузки системы. В том числе диагностические или критические для последущего исследования причин краха.</w:t>
      </w:r>
    </w:p>
    <w:p w14:paraId="1EF98330" w14:textId="492650C7" w:rsidR="009A2F30" w:rsidRPr="004E6785" w:rsidRDefault="009A2F30" w:rsidP="00BB5275">
      <w:pPr>
        <w:pStyle w:val="af7"/>
        <w:rPr>
          <w:lang w:val="ro-RO"/>
        </w:rPr>
      </w:pPr>
    </w:p>
    <w:bookmarkStart w:id="14" w:name="_Toc201923580" w:displacedByCustomXml="next"/>
    <w:sdt>
      <w:sdtPr>
        <w:rPr>
          <w:lang w:val="ro-RO"/>
        </w:rPr>
        <w:id w:val="1214312244"/>
        <w:placeholder>
          <w:docPart w:val="9DAD3DC289A747F3872903BFD4B40F38"/>
        </w:placeholder>
        <w:temporary/>
        <w:showingPlcHdr/>
        <w15:appearance w15:val="hidden"/>
      </w:sdtPr>
      <w:sdtContent>
        <w:p w14:paraId="652A7A30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4" w:displacedByCustomXml="prev"/>
    <w:p w14:paraId="7341045E" w14:textId="77777777" w:rsidR="00154A4E" w:rsidRPr="004E6785" w:rsidRDefault="00154A4E" w:rsidP="00BB5275">
      <w:pPr>
        <w:rPr>
          <w:lang w:val="ro-RO"/>
        </w:rPr>
      </w:pPr>
    </w:p>
    <w:sdt>
      <w:sdtPr>
        <w:rPr>
          <w:lang w:val="ro-RO"/>
        </w:rPr>
        <w:id w:val="269757686"/>
        <w:placeholder>
          <w:docPart w:val="7CC36E5208884F5D8652B49635825A54"/>
        </w:placeholder>
        <w:temporary/>
        <w:showingPlcHdr/>
        <w15:appearance w15:val="hidden"/>
      </w:sdtPr>
      <w:sdtContent>
        <w:p w14:paraId="20517D3E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713E66FF" w14:textId="62D20D8E" w:rsidR="00154A4E" w:rsidRPr="004E6785" w:rsidRDefault="00154A4E" w:rsidP="00BB5275">
      <w:pPr>
        <w:pStyle w:val="af7"/>
        <w:rPr>
          <w:rFonts w:ascii="Times New Roman" w:hAnsi="Times New Roman"/>
          <w:color w:val="auto"/>
          <w:lang w:val="ro-RO"/>
        </w:rPr>
      </w:pPr>
    </w:p>
    <w:p w14:paraId="02023CAD" w14:textId="77777777" w:rsidR="00211C7A" w:rsidRPr="004E6785" w:rsidRDefault="009A2F3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15" w:name="_Toc201923581"/>
    <w:p w14:paraId="2ADE6C06" w14:textId="77E4D6D3" w:rsidR="00154A4E" w:rsidRPr="004E6785" w:rsidRDefault="00000000" w:rsidP="009324B5">
      <w:pPr>
        <w:pStyle w:val="1"/>
      </w:pPr>
      <w:sdt>
        <w:sdtPr>
          <w:rPr>
            <w:rFonts w:ascii="Times New Roman" w:hAnsi="Times New Roman"/>
            <w:sz w:val="24"/>
            <w:szCs w:val="24"/>
          </w:rPr>
          <w:id w:val="236600109"/>
          <w:placeholder>
            <w:docPart w:val="C947B1B836944C47974E1A06FD2D5F1D"/>
          </w:placeholder>
          <w:temporary/>
          <w:showingPlcHdr/>
          <w15:appearance w15:val="hidden"/>
        </w:sdtPr>
        <w:sdtContent>
          <w:r w:rsidR="00154A4E" w:rsidRPr="004E6785">
            <w:rPr>
              <w:rFonts w:ascii="Times New Roman" w:hAnsi="Times New Roman"/>
              <w:lang w:bidi="ru-RU"/>
            </w:rPr>
            <w:t>Глава 4</w:t>
          </w:r>
        </w:sdtContent>
      </w:sdt>
      <w:r w:rsidR="00154A4E" w:rsidRPr="004E6785">
        <w:rPr>
          <w:lang w:bidi="ru-RU"/>
        </w:rPr>
        <w:t xml:space="preserve">. </w:t>
      </w:r>
      <w:r w:rsidR="00A101A1">
        <w:t xml:space="preserve">Настройка сервера </w:t>
      </w:r>
      <w:r w:rsidR="00A101A1" w:rsidRPr="0066295D">
        <w:rPr>
          <w:lang w:val="en-US"/>
        </w:rPr>
        <w:t>DHCP</w:t>
      </w:r>
      <w:r w:rsidR="00A101A1" w:rsidRPr="00022DA5">
        <w:t xml:space="preserve"> </w:t>
      </w:r>
      <w:r w:rsidR="00A101A1">
        <w:t xml:space="preserve">в маршрутизаторе </w:t>
      </w:r>
      <w:r w:rsidR="00A101A1" w:rsidRPr="0066295D">
        <w:rPr>
          <w:lang w:val="en-US"/>
        </w:rPr>
        <w:t>vESR</w:t>
      </w:r>
      <w:r w:rsidR="00A101A1">
        <w:t>.</w:t>
      </w:r>
      <w:bookmarkEnd w:id="15"/>
    </w:p>
    <w:p w14:paraId="35CDA8A4" w14:textId="77777777" w:rsidR="00343393" w:rsidRPr="0066295D" w:rsidRDefault="00343393" w:rsidP="00343393">
      <w:pPr>
        <w:rPr>
          <w:b/>
          <w:bCs/>
        </w:rPr>
      </w:pPr>
      <w:r>
        <w:rPr>
          <w:b/>
          <w:bCs/>
        </w:rPr>
        <w:t xml:space="preserve">Что такое </w:t>
      </w:r>
      <w:r>
        <w:rPr>
          <w:b/>
          <w:bCs/>
          <w:lang w:val="en-US"/>
        </w:rPr>
        <w:t>DHCP</w:t>
      </w:r>
      <w:r w:rsidRPr="0066295D">
        <w:rPr>
          <w:b/>
          <w:bCs/>
        </w:rPr>
        <w:t xml:space="preserve">? DHCP (Dynamic Host Configuration Protocol) — это сетевой протокол, который автоматически назначает IP-адреса и другие сетевые параметры устройствам в сети.  </w:t>
      </w:r>
    </w:p>
    <w:p w14:paraId="2DCB5E0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 xml:space="preserve">Основная задача DHCP — упростить управление сетью, избавив администраторов от необходимости вручную настраивать IP-адреса для каждого устройства.  </w:t>
      </w:r>
    </w:p>
    <w:p w14:paraId="6C6A857E" w14:textId="77777777" w:rsidR="008007B9" w:rsidRDefault="00343393" w:rsidP="008007B9">
      <w:pPr>
        <w:keepNext/>
      </w:pPr>
      <w:r w:rsidRPr="0066295D">
        <w:rPr>
          <w:b/>
          <w:bCs/>
          <w:noProof/>
        </w:rPr>
        <w:drawing>
          <wp:inline distT="0" distB="0" distL="0" distR="0" wp14:anchorId="527B5BEE" wp14:editId="6182A91A">
            <wp:extent cx="5835650" cy="4381500"/>
            <wp:effectExtent l="0" t="0" r="0" b="0"/>
            <wp:docPr id="1231511195" name="Рисунок 18" descr="DHCP Dynamic Host Configuration Protocol. O DHCP surgiu como padrão em Outubro de O RFC 2131 contém as especificações mais atu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HCP Dynamic Host Configuration Protocol. O DHCP surgiu como padrão em Outubro de O RFC 2131 contém as especificações mais atuai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83E4" w14:textId="34DB8448" w:rsidR="00343393" w:rsidRPr="008007B9" w:rsidRDefault="008007B9" w:rsidP="008007B9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4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</w:p>
    <w:p w14:paraId="51847244" w14:textId="77777777" w:rsidR="008007B9" w:rsidRPr="008007B9" w:rsidRDefault="008007B9" w:rsidP="008007B9"/>
    <w:p w14:paraId="4C47AF0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Принцип работы DHCP</w:t>
      </w:r>
    </w:p>
    <w:p w14:paraId="75115F8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 xml:space="preserve">Работа DHCP основана на взаимодействии между DHCP-клиентом (устройство, подключающееся к сети) и DHCP-сервером (устройство или сервис, управляющий распределением IP-адресов). </w:t>
      </w:r>
    </w:p>
    <w:p w14:paraId="36899CCC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Процесс состоит из четырёх основных этапов:</w:t>
      </w:r>
    </w:p>
    <w:p w14:paraId="58511C25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>DHCP Discover (Обнаружение). Устройство отправляет широковещательный запрос, пытаясь найти DHCP-сервер.</w:t>
      </w:r>
    </w:p>
    <w:p w14:paraId="3AB18FB5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>DHCP Offer (Предложение). Сервер отвечает пакетом DHCP Offer, предлагая свободный IP-адрес из своего пула адресов вместе с другими сетевыми параметрами.</w:t>
      </w:r>
    </w:p>
    <w:p w14:paraId="48E2EB8B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>DHCP Request (Запрос). Клиент получает предложение и отвечает серверу сообщением DHCP Request, подтверждая готовность принять предложенные параметры.</w:t>
      </w:r>
    </w:p>
    <w:p w14:paraId="447316B4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>DHCP Acknowledgment (Подтверждение). Сервер подтверждает назначение IP-адреса и отправляет клиенту окончательные параметры. После этого устройство может полноценно работать в сети.</w:t>
      </w:r>
    </w:p>
    <w:p w14:paraId="0E3ABDC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Преимущества и недостатки</w:t>
      </w:r>
    </w:p>
    <w:p w14:paraId="7E8E37B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Преимущества DHCP:</w:t>
      </w:r>
    </w:p>
    <w:p w14:paraId="30FCD7A0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>автоматизация настройки сетевых параметров; </w:t>
      </w:r>
      <w:hyperlink r:id="rId106" w:tgtFrame="_blank" w:history="1">
        <w:r w:rsidRPr="0066295D">
          <w:rPr>
            <w:rStyle w:val="a7"/>
            <w:b/>
            <w:bCs/>
          </w:rPr>
          <w:t>ServerGate.ru</w:t>
        </w:r>
      </w:hyperlink>
      <w:hyperlink r:id="rId107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6EE8F51B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>предотвращение конфликтов IP-адресов; </w:t>
      </w:r>
      <w:hyperlink r:id="rId108" w:tgtFrame="_blank" w:history="1">
        <w:r w:rsidRPr="0066295D">
          <w:rPr>
            <w:rStyle w:val="a7"/>
            <w:b/>
            <w:bCs/>
          </w:rPr>
          <w:t>help.sweb.ru</w:t>
        </w:r>
      </w:hyperlink>
      <w:hyperlink r:id="rId109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7A1000CB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снижение нагрузки на сеть за счёт использования временных IP-адресов. </w:t>
      </w:r>
    </w:p>
    <w:p w14:paraId="52FB72D7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Недостатки DHCP:</w:t>
      </w:r>
    </w:p>
    <w:p w14:paraId="13718F21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если DHCP-сервер выходит из строя, новые устройства не смогут получить IP-адреса и подключиться к сети;</w:t>
      </w:r>
    </w:p>
    <w:p w14:paraId="068CA37B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DHCP-сообщения передаются в незашифрованном виде, что делает их уязвимыми для атак;</w:t>
      </w:r>
    </w:p>
    <w:p w14:paraId="5C686BE4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злоумышленник может настроить несанкционированный DHCP-сервер, который будет выдавать ложные IP-адреса.</w:t>
      </w:r>
    </w:p>
    <w:p w14:paraId="2CFFEB3D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Где используется</w:t>
      </w:r>
    </w:p>
    <w:p w14:paraId="70F03BB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DHCP применяется в различных типах сетей — в домашних и корпоративных. Некоторые устройства, которые используют DHCP:</w:t>
      </w:r>
    </w:p>
    <w:p w14:paraId="4B305418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компьютеры и ноутбуки;</w:t>
      </w:r>
    </w:p>
    <w:p w14:paraId="1816EA92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смартфоны и планшеты;</w:t>
      </w:r>
    </w:p>
    <w:p w14:paraId="4231B250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умные устройства (камеры наблюдения, термостаты, холодильники);</w:t>
      </w:r>
    </w:p>
    <w:p w14:paraId="079287A6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сетевое оборудование (маршрутизаторы, коммутаторы).</w:t>
      </w:r>
    </w:p>
    <w:p w14:paraId="1B6AA3F4" w14:textId="77777777" w:rsidR="00343393" w:rsidRDefault="00343393" w:rsidP="00343393">
      <w:pPr>
        <w:rPr>
          <w:b/>
          <w:bCs/>
          <w:lang w:val="en-US"/>
        </w:rPr>
      </w:pPr>
    </w:p>
    <w:p w14:paraId="65208767" w14:textId="77777777" w:rsidR="00343393" w:rsidRPr="0066295D" w:rsidRDefault="00343393" w:rsidP="00343393">
      <w:pPr>
        <w:rPr>
          <w:b/>
          <w:bCs/>
        </w:rPr>
      </w:pPr>
      <w:r>
        <w:rPr>
          <w:b/>
          <w:bCs/>
        </w:rPr>
        <w:t>Добавим в нашу схему еще один виртуальный персональный компьютер, используя методы , описанные в предыдущей главе.</w:t>
      </w:r>
    </w:p>
    <w:p w14:paraId="4654E92A" w14:textId="77777777" w:rsidR="008007B9" w:rsidRDefault="00343393" w:rsidP="008007B9">
      <w:pPr>
        <w:keepNext/>
      </w:pPr>
      <w:r w:rsidRPr="0066295D">
        <w:rPr>
          <w:noProof/>
        </w:rPr>
        <w:drawing>
          <wp:inline distT="0" distB="0" distL="0" distR="0" wp14:anchorId="6C9E3D02" wp14:editId="0D976B84">
            <wp:extent cx="2995411" cy="2679700"/>
            <wp:effectExtent l="0" t="0" r="0" b="6350"/>
            <wp:docPr id="99331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1477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04011" cy="26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6A5D" w14:textId="66C5BF5B" w:rsidR="00343393" w:rsidRPr="008007B9" w:rsidRDefault="008007B9" w:rsidP="008007B9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4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2</w:t>
      </w:r>
      <w:r w:rsidR="00FE53EF">
        <w:fldChar w:fldCharType="end"/>
      </w:r>
    </w:p>
    <w:p w14:paraId="41CF6178" w14:textId="77777777" w:rsidR="008007B9" w:rsidRPr="008007B9" w:rsidRDefault="008007B9" w:rsidP="008007B9"/>
    <w:p w14:paraId="4DB8337F" w14:textId="0A4DF674" w:rsidR="00343393" w:rsidRPr="0066295D" w:rsidRDefault="00343393" w:rsidP="00343393">
      <w:r>
        <w:t>Нам нужно н</w:t>
      </w:r>
      <w:r w:rsidRPr="0066295D">
        <w:t xml:space="preserve">астроить работу DHCP-сервера на базе </w:t>
      </w:r>
      <w:r>
        <w:t xml:space="preserve">виртуального маршрутизатора </w:t>
      </w:r>
      <w:r w:rsidR="00C160B3">
        <w:rPr>
          <w:lang w:val="en-US"/>
        </w:rPr>
        <w:t>vesr</w:t>
      </w:r>
      <w:r w:rsidR="00C160B3" w:rsidRPr="00C160B3">
        <w:t>-1</w:t>
      </w:r>
      <w:r w:rsidRPr="0066295D">
        <w:t xml:space="preserve">. Задать пул IP-адресов из подсети </w:t>
      </w:r>
      <w:r w:rsidRPr="009C24FE">
        <w:t>172.16.1.0</w:t>
      </w:r>
      <w:r w:rsidRPr="0066295D">
        <w:t xml:space="preserve">/24 для раздачи клиентам. Для </w:t>
      </w:r>
      <w:r>
        <w:rPr>
          <w:lang w:val="en-US"/>
        </w:rPr>
        <w:t>PC</w:t>
      </w:r>
      <w:r w:rsidRPr="009C24FE">
        <w:t>1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.1.100, а для </w:t>
      </w:r>
      <w:r>
        <w:rPr>
          <w:b/>
          <w:bCs/>
          <w:lang w:val="en-US"/>
        </w:rPr>
        <w:t>PC</w:t>
      </w:r>
      <w:r w:rsidRPr="009C24FE">
        <w:rPr>
          <w:b/>
          <w:bCs/>
        </w:rPr>
        <w:t>2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.1.200, а </w:t>
      </w:r>
      <w:r>
        <w:t>и за</w:t>
      </w:r>
      <w:r w:rsidRPr="0066295D">
        <w:t>дать время аренды адресов 3 дня. Настроить передачу клиентам маршрута по умолчанию, доменного имени и адресов DNS-серверов с помощью DHCP-опций.</w:t>
      </w:r>
    </w:p>
    <w:p w14:paraId="2E9C7471" w14:textId="77777777" w:rsidR="00343393" w:rsidRPr="0066295D" w:rsidRDefault="00343393">
      <w:pPr>
        <w:numPr>
          <w:ilvl w:val="0"/>
          <w:numId w:val="37"/>
        </w:numPr>
        <w:spacing w:line="278" w:lineRule="auto"/>
      </w:pPr>
      <w:r w:rsidRPr="0066295D">
        <w:t>Назначаем IP-адреса на интерфейсы:</w:t>
      </w:r>
    </w:p>
    <w:p w14:paraId="432BDCB5" w14:textId="77777777" w:rsidR="00343393" w:rsidRPr="006F52C8" w:rsidRDefault="00343393" w:rsidP="00343393">
      <w:r>
        <w:t xml:space="preserve">Выполняемые команды в консоли виртуального маршрутизатора </w:t>
      </w:r>
      <w:r>
        <w:rPr>
          <w:lang w:val="en-US"/>
        </w:rPr>
        <w:t>vesr</w:t>
      </w:r>
      <w:r w:rsidRPr="006F52C8">
        <w:t>-1:</w:t>
      </w:r>
    </w:p>
    <w:p w14:paraId="04BED470" w14:textId="77777777" w:rsidR="00343393" w:rsidRPr="0066295D" w:rsidRDefault="00343393" w:rsidP="00343393">
      <w:r w:rsidRPr="0066295D">
        <w:t>configure</w:t>
      </w:r>
    </w:p>
    <w:p w14:paraId="27E88782" w14:textId="77777777" w:rsidR="00343393" w:rsidRPr="0066295D" w:rsidRDefault="00343393">
      <w:pPr>
        <w:numPr>
          <w:ilvl w:val="0"/>
          <w:numId w:val="38"/>
        </w:numPr>
        <w:spacing w:line="278" w:lineRule="auto"/>
      </w:pPr>
      <w:r w:rsidRPr="0066295D">
        <w:t>на интерфейс смотрящий в сторону глобальной сети получаем сетевые параметры по DHCP</w:t>
      </w:r>
    </w:p>
    <w:p w14:paraId="1EA3504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gi1/0/1</w:t>
      </w:r>
    </w:p>
    <w:p w14:paraId="7A4AB92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description connection_WAN</w:t>
      </w:r>
    </w:p>
    <w:p w14:paraId="1FAD404B" w14:textId="77777777" w:rsidR="00343393" w:rsidRPr="00B13C01" w:rsidRDefault="00343393" w:rsidP="00343393">
      <w:pPr>
        <w:rPr>
          <w:lang w:val="en-US"/>
        </w:rPr>
      </w:pPr>
      <w:r w:rsidRPr="00B13C01">
        <w:rPr>
          <w:lang w:val="en-US"/>
        </w:rPr>
        <w:t>ip address dhcp</w:t>
      </w:r>
    </w:p>
    <w:p w14:paraId="5488494C" w14:textId="77777777" w:rsidR="00343393" w:rsidRPr="0066295D" w:rsidRDefault="00343393" w:rsidP="00343393">
      <w:r w:rsidRPr="0066295D">
        <w:t>exit</w:t>
      </w:r>
    </w:p>
    <w:p w14:paraId="0B70D077" w14:textId="77777777" w:rsidR="00343393" w:rsidRPr="0066295D" w:rsidRDefault="00343393">
      <w:pPr>
        <w:numPr>
          <w:ilvl w:val="0"/>
          <w:numId w:val="39"/>
        </w:numPr>
        <w:spacing w:line="278" w:lineRule="auto"/>
      </w:pPr>
      <w:r w:rsidRPr="0066295D">
        <w:t xml:space="preserve">на интерфейс смотрящий в сторону rtr1 и rtr2 назначаем статический адрес из подсети </w:t>
      </w:r>
      <w:r w:rsidRPr="000853E9">
        <w:t>172.16.1.1</w:t>
      </w:r>
      <w:r w:rsidRPr="0066295D">
        <w:t>/24</w:t>
      </w:r>
    </w:p>
    <w:p w14:paraId="01FA0F45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712879B8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description connection_</w:t>
      </w:r>
      <w:r>
        <w:rPr>
          <w:lang w:val="en-US"/>
        </w:rPr>
        <w:t>LAN</w:t>
      </w:r>
    </w:p>
    <w:p w14:paraId="38D275C4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ip address </w:t>
      </w:r>
      <w:r>
        <w:rPr>
          <w:lang w:val="en-US"/>
        </w:rPr>
        <w:t>172.16.1.1</w:t>
      </w:r>
      <w:r w:rsidRPr="0066295D">
        <w:rPr>
          <w:lang w:val="en-US"/>
        </w:rPr>
        <w:t>/24</w:t>
      </w:r>
    </w:p>
    <w:p w14:paraId="7CFCBC96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06DBC546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 xml:space="preserve">Создадим зону безопасности </w:t>
      </w:r>
      <w:r w:rsidRPr="000853E9">
        <w:rPr>
          <w:b/>
          <w:bCs/>
        </w:rPr>
        <w:t>«trusted»</w:t>
      </w:r>
      <w:r w:rsidRPr="0066295D">
        <w:t xml:space="preserve"> и установим принадлежность интерфейса </w:t>
      </w:r>
      <w:r w:rsidRPr="000853E9">
        <w:rPr>
          <w:b/>
          <w:bCs/>
        </w:rPr>
        <w:t>gi1/0/2</w:t>
      </w:r>
      <w:r w:rsidRPr="0066295D">
        <w:t xml:space="preserve"> (смотрящего в подсеть rtr1 и rtr2)</w:t>
      </w:r>
      <w:r w:rsidRPr="00EC673F">
        <w:t xml:space="preserve"> </w:t>
      </w:r>
      <w:r>
        <w:t>такими командами</w:t>
      </w:r>
      <w:r w:rsidRPr="0066295D">
        <w:t>:</w:t>
      </w:r>
    </w:p>
    <w:p w14:paraId="382BCECB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security zone trusted</w:t>
      </w:r>
    </w:p>
    <w:p w14:paraId="03A91CB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09BF393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08032803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security-zone trusted</w:t>
      </w:r>
    </w:p>
    <w:p w14:paraId="7C22A89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8A9CCB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051E929F" w14:textId="77777777" w:rsidR="00343393" w:rsidRPr="00B13C01" w:rsidRDefault="00343393" w:rsidP="00343393">
      <w:r w:rsidRPr="0066295D">
        <w:t>do confirm</w:t>
      </w:r>
    </w:p>
    <w:p w14:paraId="00EB9BF5" w14:textId="77777777" w:rsidR="00343393" w:rsidRPr="00B13C01" w:rsidRDefault="00343393" w:rsidP="00343393">
      <w:r>
        <w:t xml:space="preserve">Вывод текущего конфига из консоли </w:t>
      </w:r>
      <w:r>
        <w:rPr>
          <w:lang w:val="en-US"/>
        </w:rPr>
        <w:t>vesr</w:t>
      </w:r>
      <w:r w:rsidRPr="006F52C8">
        <w:t>-1:</w:t>
      </w:r>
    </w:p>
    <w:p w14:paraId="69CAB05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vesr-1# sh running-config</w:t>
      </w:r>
    </w:p>
    <w:p w14:paraId="1FDBC523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hostname vesr-1</w:t>
      </w:r>
    </w:p>
    <w:p w14:paraId="4D26924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object-group network LAN</w:t>
      </w:r>
    </w:p>
    <w:p w14:paraId="5BC5867A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ip address-range 172.16.1.1</w:t>
      </w:r>
    </w:p>
    <w:p w14:paraId="43C4DF5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72BA0C4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object-group network LAN_GATEWAY</w:t>
      </w:r>
    </w:p>
    <w:p w14:paraId="667739DE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ip address-range 172.16.1.1-172.16.1.254</w:t>
      </w:r>
    </w:p>
    <w:p w14:paraId="06F3ED91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56ED8713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max-files 3</w:t>
      </w:r>
    </w:p>
    <w:p w14:paraId="7163D4F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file-size 512</w:t>
      </w:r>
    </w:p>
    <w:p w14:paraId="1DEE0B9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file tmpsys:syslog/default</w:t>
      </w:r>
    </w:p>
    <w:p w14:paraId="5040072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severity info</w:t>
      </w:r>
    </w:p>
    <w:p w14:paraId="435F7F2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419E7534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console</w:t>
      </w:r>
    </w:p>
    <w:p w14:paraId="77032AE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virtual-serial</w:t>
      </w:r>
    </w:p>
    <w:p w14:paraId="4F919FAE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20A7C63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username admin</w:t>
      </w:r>
    </w:p>
    <w:p w14:paraId="5F6C8E1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6294CFB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01F18FE1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username rinat</w:t>
      </w:r>
    </w:p>
    <w:p w14:paraId="2B29498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password encrypted $6$1wbeF/CqjcFAJrob$thjkqaTLACQVWN1bRbqzFUbO5VL24jbWHbLD2ZOXbphb.CoI7n8k3rj3j1x79RDqOLDfj2IAnECPPYIR4tmci1</w:t>
      </w:r>
    </w:p>
    <w:p w14:paraId="69F6D95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privilege 15</w:t>
      </w:r>
    </w:p>
    <w:p w14:paraId="3DFD0E3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30180B02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domain lookup enable</w:t>
      </w:r>
    </w:p>
    <w:p w14:paraId="256B2531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security zone trusted</w:t>
      </w:r>
    </w:p>
    <w:p w14:paraId="1A7E9DFF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exit</w:t>
      </w:r>
    </w:p>
    <w:p w14:paraId="06800746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security zone untrusted</w:t>
      </w:r>
    </w:p>
    <w:p w14:paraId="78A3AE6A" w14:textId="77777777" w:rsidR="00343393" w:rsidRPr="00B13C01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exit</w:t>
      </w:r>
    </w:p>
    <w:p w14:paraId="3A671C3C" w14:textId="77777777" w:rsidR="00343393" w:rsidRPr="00D45C69" w:rsidRDefault="00343393" w:rsidP="00343393">
      <w:pPr>
        <w:shd w:val="clear" w:color="auto" w:fill="D0CECE" w:themeFill="background2" w:themeFillShade="E6"/>
        <w:rPr>
          <w:b/>
          <w:bCs/>
          <w:color w:val="0057A4"/>
          <w:lang w:val="en-US"/>
        </w:rPr>
      </w:pPr>
    </w:p>
    <w:p w14:paraId="20B2E9DD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interface gigabitethernet 1/0/1</w:t>
      </w:r>
    </w:p>
    <w:p w14:paraId="0AC2826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description "WAN"</w:t>
      </w:r>
    </w:p>
    <w:p w14:paraId="63107477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security-zone untrusted</w:t>
      </w:r>
    </w:p>
    <w:p w14:paraId="0950E00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ip address dhcp</w:t>
      </w:r>
    </w:p>
    <w:p w14:paraId="7EAF74D6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exit</w:t>
      </w:r>
    </w:p>
    <w:p w14:paraId="2C221F1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interface gigabitethernet 1/0/2</w:t>
      </w:r>
    </w:p>
    <w:p w14:paraId="340F9E2E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description "LAN"</w:t>
      </w:r>
    </w:p>
    <w:p w14:paraId="563428F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security-zone trusted</w:t>
      </w:r>
    </w:p>
    <w:p w14:paraId="2A149F4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ip address 172.16.1.1/24</w:t>
      </w:r>
    </w:p>
    <w:p w14:paraId="742EC02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exit</w:t>
      </w:r>
    </w:p>
    <w:p w14:paraId="408D965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</w:p>
    <w:p w14:paraId="12CC83A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security zone-pair trusted self</w:t>
      </w:r>
    </w:p>
    <w:p w14:paraId="4AE3A2E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rule 1</w:t>
      </w:r>
    </w:p>
    <w:p w14:paraId="19ECDD05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action permit</w:t>
      </w:r>
    </w:p>
    <w:p w14:paraId="2EE7DAA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match protocol icmp</w:t>
      </w:r>
    </w:p>
    <w:p w14:paraId="0FBB868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match destination-address object-group LAN_GATEWAY</w:t>
      </w:r>
    </w:p>
    <w:p w14:paraId="2825487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enable</w:t>
      </w:r>
    </w:p>
    <w:p w14:paraId="395A6330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exit</w:t>
      </w:r>
    </w:p>
    <w:p w14:paraId="5B9BED5F" w14:textId="77777777" w:rsidR="00343393" w:rsidRPr="006F52C8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07EE338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583C5A2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security passwords default-expired</w:t>
      </w:r>
    </w:p>
    <w:p w14:paraId="1E5A566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0AB203B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ip ssh server</w:t>
      </w:r>
    </w:p>
    <w:p w14:paraId="6A4549D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7F2E8615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ntp enable</w:t>
      </w:r>
    </w:p>
    <w:p w14:paraId="36DAD0A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ntp broadcast-client enable</w:t>
      </w:r>
    </w:p>
    <w:p w14:paraId="0384A99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1369A094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licence-manager</w:t>
      </w:r>
    </w:p>
    <w:p w14:paraId="56420822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host address elm.eltex-co.ru</w:t>
      </w:r>
    </w:p>
    <w:p w14:paraId="3E3EED4C" w14:textId="77777777" w:rsidR="00343393" w:rsidRPr="00D45C69" w:rsidRDefault="00343393" w:rsidP="00343393">
      <w:pPr>
        <w:shd w:val="clear" w:color="auto" w:fill="D0CECE" w:themeFill="background2" w:themeFillShade="E6"/>
      </w:pPr>
      <w:r w:rsidRPr="006F52C8">
        <w:rPr>
          <w:lang w:val="en-US"/>
        </w:rPr>
        <w:t>exit</w:t>
      </w:r>
    </w:p>
    <w:p w14:paraId="0F225A7F" w14:textId="77777777" w:rsidR="00343393" w:rsidRPr="00D45C69" w:rsidRDefault="00343393" w:rsidP="00343393">
      <w:pPr>
        <w:shd w:val="clear" w:color="auto" w:fill="D0CECE" w:themeFill="background2" w:themeFillShade="E6"/>
      </w:pPr>
    </w:p>
    <w:p w14:paraId="33F68477" w14:textId="77777777" w:rsidR="00343393" w:rsidRPr="00D45C69" w:rsidRDefault="00343393" w:rsidP="00343393">
      <w:pPr>
        <w:shd w:val="clear" w:color="auto" w:fill="D0CECE" w:themeFill="background2" w:themeFillShade="E6"/>
      </w:pPr>
      <w:r w:rsidRPr="006F52C8">
        <w:rPr>
          <w:lang w:val="en-US"/>
        </w:rPr>
        <w:t>vesr</w:t>
      </w:r>
      <w:r w:rsidRPr="00D45C69">
        <w:t>-1#</w:t>
      </w:r>
    </w:p>
    <w:p w14:paraId="1344AA44" w14:textId="77777777" w:rsidR="00343393" w:rsidRPr="0066295D" w:rsidRDefault="00343393" w:rsidP="00343393">
      <w:r>
        <w:t>Прмечание:  эти шаги мы уже сделали в предыдущей главе- смотри Рис. Введенные команды в тексте выведенного конфига выделены цветом и обведены рамкой.</w:t>
      </w:r>
    </w:p>
    <w:p w14:paraId="4C44AECC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>Создадим пул адресов с именем «COMPANY» и добавим в данный пул адресов диапазон IP-адресов для выдачи в аренду клиентам сервера. Укажем параметры подсети, к которой принадлежит данный пул, и время аренды для выдаваемых адресов</w:t>
      </w:r>
      <w:r>
        <w:t xml:space="preserve"> выполнив команды</w:t>
      </w:r>
      <w:r w:rsidRPr="0066295D">
        <w:t>:</w:t>
      </w:r>
    </w:p>
    <w:p w14:paraId="01F29584" w14:textId="77777777" w:rsidR="00343393" w:rsidRPr="0066295D" w:rsidRDefault="00343393" w:rsidP="00343393">
      <w:pPr>
        <w:rPr>
          <w:lang w:val="en-US"/>
        </w:rPr>
      </w:pPr>
      <w:r>
        <w:rPr>
          <w:lang w:val="en-US"/>
        </w:rPr>
        <w:t>config</w:t>
      </w:r>
    </w:p>
    <w:p w14:paraId="525E8E6B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ip dhcp-server pool COMPANY</w:t>
      </w:r>
    </w:p>
    <w:p w14:paraId="108A71D3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network </w:t>
      </w:r>
      <w:r>
        <w:rPr>
          <w:lang w:val="en-US"/>
        </w:rPr>
        <w:t>172.16.1</w:t>
      </w:r>
      <w:r w:rsidRPr="0066295D">
        <w:rPr>
          <w:lang w:val="en-US"/>
        </w:rPr>
        <w:t>.0/24</w:t>
      </w:r>
    </w:p>
    <w:p w14:paraId="2A3D52B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default-lease-time 3:00:00</w:t>
      </w:r>
    </w:p>
    <w:p w14:paraId="0D9A1C2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address-range </w:t>
      </w:r>
      <w:r>
        <w:rPr>
          <w:lang w:val="en-US"/>
        </w:rPr>
        <w:t>172.16.1</w:t>
      </w:r>
      <w:r w:rsidRPr="0066295D">
        <w:rPr>
          <w:lang w:val="en-US"/>
        </w:rPr>
        <w:t>.1-</w:t>
      </w:r>
      <w:r>
        <w:rPr>
          <w:lang w:val="en-US"/>
        </w:rPr>
        <w:t>172.16.</w:t>
      </w:r>
      <w:r w:rsidRPr="0066295D">
        <w:rPr>
          <w:lang w:val="en-US"/>
        </w:rPr>
        <w:t>1.254</w:t>
      </w:r>
    </w:p>
    <w:p w14:paraId="6C35F0EE" w14:textId="77777777" w:rsidR="00343393" w:rsidRPr="00B13C01" w:rsidRDefault="00343393" w:rsidP="00343393">
      <w:r w:rsidRPr="0066295D">
        <w:rPr>
          <w:lang w:val="en-US"/>
        </w:rPr>
        <w:t>excluded</w:t>
      </w:r>
      <w:r w:rsidRPr="00B13C01">
        <w:t>-</w:t>
      </w:r>
      <w:r w:rsidRPr="0066295D">
        <w:rPr>
          <w:lang w:val="en-US"/>
        </w:rPr>
        <w:t>address</w:t>
      </w:r>
      <w:r w:rsidRPr="00B13C01">
        <w:t>-</w:t>
      </w:r>
      <w:r w:rsidRPr="0066295D">
        <w:rPr>
          <w:lang w:val="en-US"/>
        </w:rPr>
        <w:t>range</w:t>
      </w:r>
      <w:r w:rsidRPr="00B13C01">
        <w:t xml:space="preserve"> 172.16.1.1                      # </w:t>
      </w:r>
      <w:r w:rsidRPr="0066295D">
        <w:t>исключаем</w:t>
      </w:r>
      <w:r w:rsidRPr="00B13C01">
        <w:t xml:space="preserve"> </w:t>
      </w:r>
      <w:r w:rsidRPr="0066295D">
        <w:t>первый</w:t>
      </w:r>
      <w:r w:rsidRPr="00B13C01">
        <w:t xml:space="preserve"> </w:t>
      </w:r>
      <w:r w:rsidRPr="0066295D">
        <w:t>адрес</w:t>
      </w:r>
      <w:r w:rsidRPr="00B13C01">
        <w:t xml:space="preserve"> </w:t>
      </w:r>
      <w:r w:rsidRPr="0066295D">
        <w:t>из</w:t>
      </w:r>
      <w:r w:rsidRPr="00B13C01">
        <w:t xml:space="preserve"> </w:t>
      </w:r>
      <w:r w:rsidRPr="0066295D">
        <w:t>выдачи</w:t>
      </w:r>
    </w:p>
    <w:p w14:paraId="6C68DD95" w14:textId="77777777" w:rsidR="00343393" w:rsidRPr="0066295D" w:rsidRDefault="00343393" w:rsidP="00343393">
      <w:r w:rsidRPr="0066295D">
        <w:rPr>
          <w:lang w:val="en-US"/>
        </w:rPr>
        <w:t>excluded</w:t>
      </w:r>
      <w:r w:rsidRPr="0066295D">
        <w:t>-</w:t>
      </w:r>
      <w:r w:rsidRPr="0066295D">
        <w:rPr>
          <w:lang w:val="en-US"/>
        </w:rPr>
        <w:t>address</w:t>
      </w:r>
      <w:r w:rsidRPr="0066295D">
        <w:t>-</w:t>
      </w:r>
      <w:r w:rsidRPr="0066295D">
        <w:rPr>
          <w:lang w:val="en-US"/>
        </w:rPr>
        <w:t>range</w:t>
      </w:r>
      <w:r w:rsidRPr="0066295D">
        <w:t xml:space="preserve"> </w:t>
      </w:r>
      <w:r w:rsidRPr="006F52C8">
        <w:t>172.16.1</w:t>
      </w:r>
      <w:r w:rsidRPr="0066295D">
        <w:t>254                    # исключаем последний адрес из выдачи</w:t>
      </w:r>
    </w:p>
    <w:p w14:paraId="0E09988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100 mac-address </w:t>
      </w:r>
      <w:r w:rsidRPr="006F52C8">
        <w:rPr>
          <w:lang w:val="en-US"/>
        </w:rPr>
        <w:t>00:50:79:66:68:00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1</w:t>
      </w:r>
    </w:p>
    <w:p w14:paraId="212D9FE8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200 mac-address </w:t>
      </w:r>
      <w:r w:rsidRPr="006F52C8">
        <w:rPr>
          <w:lang w:val="en-US"/>
        </w:rPr>
        <w:t>00:50:79:66:68:0</w:t>
      </w:r>
      <w:r>
        <w:rPr>
          <w:lang w:val="en-US"/>
        </w:rPr>
        <w:t>1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2</w:t>
      </w:r>
    </w:p>
    <w:p w14:paraId="6E5C3C7A" w14:textId="77777777" w:rsidR="00343393" w:rsidRPr="0066295D" w:rsidRDefault="00343393" w:rsidP="00343393">
      <w:r w:rsidRPr="0066295D">
        <w:t xml:space="preserve">default-router </w:t>
      </w:r>
      <w:r w:rsidRPr="006F52C8">
        <w:t>172.16.1.1</w:t>
      </w:r>
      <w:r w:rsidRPr="0066295D">
        <w:t xml:space="preserve">                            # в качестве шлюза будет выдан IP-адрес интерфейса gi1/0/2</w:t>
      </w:r>
    </w:p>
    <w:p w14:paraId="6389132C" w14:textId="77777777" w:rsidR="00343393" w:rsidRPr="0066295D" w:rsidRDefault="00343393" w:rsidP="00343393">
      <w:r w:rsidRPr="0066295D">
        <w:t>default-server 77.88.8.8                                # в качестве DNS-сервера будет выдан IP-адрес 77.88.8.8</w:t>
      </w:r>
    </w:p>
    <w:p w14:paraId="1CB16CC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DA605EC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453E1875" w14:textId="77777777" w:rsidR="00343393" w:rsidRPr="00B13C01" w:rsidRDefault="00343393" w:rsidP="00343393">
      <w:pPr>
        <w:rPr>
          <w:lang w:val="en-US"/>
        </w:rPr>
      </w:pPr>
      <w:r w:rsidRPr="00B13C01">
        <w:rPr>
          <w:lang w:val="en-US"/>
        </w:rPr>
        <w:t>do confirm</w:t>
      </w:r>
    </w:p>
    <w:p w14:paraId="7A3D25A7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esr-1# config</w:t>
      </w:r>
    </w:p>
    <w:p w14:paraId="16DA801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vesr-1(config)# ip dhcp-server pool COMPANY</w:t>
      </w:r>
    </w:p>
    <w:p w14:paraId="5771A98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network 172.16.1.0/24</w:t>
      </w:r>
    </w:p>
    <w:p w14:paraId="3E81ADCF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default-lease-time 3:00:00</w:t>
      </w:r>
    </w:p>
    <w:p w14:paraId="0FF5AB27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address-range 172.16.1.1-172.16.1.254</w:t>
      </w:r>
    </w:p>
    <w:p w14:paraId="5EB3BF8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excluded-address-range 172.16.1.1</w:t>
      </w:r>
    </w:p>
    <w:p w14:paraId="30C8498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excluded-address-range 172.16.1.254</w:t>
      </w:r>
    </w:p>
    <w:p w14:paraId="0EB9C0E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address 172.16.1.100 mac-address 00:50:79:66:68:00</w:t>
      </w:r>
    </w:p>
    <w:p w14:paraId="072AE166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address 172.16.1.200 mac-address 00:50:79:66:68:01</w:t>
      </w:r>
    </w:p>
    <w:p w14:paraId="1315BA5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default-router 172.16.1.1</w:t>
      </w:r>
    </w:p>
    <w:p w14:paraId="439B06A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dns-server 77.88.8.8</w:t>
      </w:r>
    </w:p>
    <w:p w14:paraId="2D5B2D74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exit</w:t>
      </w:r>
    </w:p>
    <w:p w14:paraId="1DEB8D7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vesr-1(config)# do commit</w:t>
      </w:r>
    </w:p>
    <w:p w14:paraId="709FBFC9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Configuration has been successfully applied and saved to flash. Commit timer started, changes will be reverted in 600 seconds.</w:t>
      </w:r>
    </w:p>
    <w:p w14:paraId="3B8D77E2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2025-05-29T18:28:39+00:00 %CLI-I-CRIT: user admin from console  input: do commit</w:t>
      </w:r>
    </w:p>
    <w:p w14:paraId="3D3CE84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vesr-1(config)# do confirm</w:t>
      </w:r>
    </w:p>
    <w:p w14:paraId="64A8AB96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Configuration has been confirmed. Commit timer canceled.</w:t>
      </w:r>
    </w:p>
    <w:p w14:paraId="35CB7CA0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2025-05-29T18:28:44+00:00 %CLI-I-CRIT: user admin from console  input: do confirm</w:t>
      </w:r>
    </w:p>
    <w:p w14:paraId="5A78C583" w14:textId="77777777" w:rsidR="00343393" w:rsidRDefault="00343393" w:rsidP="00343393">
      <w:pPr>
        <w:shd w:val="clear" w:color="auto" w:fill="D0CECE" w:themeFill="background2" w:themeFillShade="E6"/>
      </w:pPr>
      <w:r>
        <w:t>vesr-1(config)# exit</w:t>
      </w:r>
    </w:p>
    <w:p w14:paraId="663E260D" w14:textId="77777777" w:rsidR="00343393" w:rsidRDefault="00343393" w:rsidP="00343393">
      <w:pPr>
        <w:shd w:val="clear" w:color="auto" w:fill="D0CECE" w:themeFill="background2" w:themeFillShade="E6"/>
      </w:pPr>
      <w:r>
        <w:t>vesr-1#</w:t>
      </w:r>
    </w:p>
    <w:p w14:paraId="7946BD66" w14:textId="77777777" w:rsidR="00343393" w:rsidRDefault="00343393" w:rsidP="00343393">
      <w:pPr>
        <w:ind w:left="360"/>
      </w:pPr>
      <w:r>
        <w:t xml:space="preserve"> </w:t>
      </w:r>
    </w:p>
    <w:p w14:paraId="29DCFBD9" w14:textId="77777777" w:rsidR="00343393" w:rsidRDefault="00343393" w:rsidP="00343393">
      <w:pPr>
        <w:ind w:left="360"/>
      </w:pPr>
      <w:r>
        <w:t xml:space="preserve">МАС адреса виртуальных ПУ нужно взять дав команды </w:t>
      </w:r>
      <w:r>
        <w:rPr>
          <w:lang w:val="en-US"/>
        </w:rPr>
        <w:t>sh</w:t>
      </w:r>
      <w:r w:rsidRPr="003D2E1C">
        <w:t xml:space="preserve"> </w:t>
      </w:r>
      <w:r>
        <w:rPr>
          <w:lang w:val="en-US"/>
        </w:rPr>
        <w:t>ip</w:t>
      </w:r>
      <w:r w:rsidRPr="003D2E1C">
        <w:t xml:space="preserve"> </w:t>
      </w:r>
      <w:r>
        <w:t xml:space="preserve">и скопировав значения МАС адресов консолях этих ПКБ благо это делается простым вырезанием курсором мыши и нажатием сочетаний клавиш </w:t>
      </w:r>
      <w:r>
        <w:rPr>
          <w:lang w:val="en-US"/>
        </w:rPr>
        <w:t>Ctrl</w:t>
      </w:r>
      <w:r w:rsidRPr="003D2E1C">
        <w:t>+</w:t>
      </w:r>
      <w:r>
        <w:rPr>
          <w:lang w:val="en-US"/>
        </w:rPr>
        <w:t>Insert</w:t>
      </w:r>
      <w:r w:rsidRPr="003D2E1C">
        <w:t xml:space="preserve">, </w:t>
      </w:r>
      <w:r>
        <w:t xml:space="preserve">вставка в окно терминала соотвественно </w:t>
      </w:r>
      <w:r>
        <w:rPr>
          <w:lang w:val="en-US"/>
        </w:rPr>
        <w:t>Shift</w:t>
      </w:r>
      <w:r w:rsidRPr="003D2E1C">
        <w:t>+</w:t>
      </w:r>
      <w:r>
        <w:rPr>
          <w:lang w:val="en-US"/>
        </w:rPr>
        <w:t>Insert</w:t>
      </w:r>
      <w:r w:rsidRPr="003D2E1C">
        <w:t xml:space="preserve"> </w:t>
      </w:r>
      <w:r>
        <w:t>:</w:t>
      </w:r>
    </w:p>
    <w:p w14:paraId="1DB68F2C" w14:textId="77777777" w:rsidR="00343393" w:rsidRDefault="00343393" w:rsidP="00343393">
      <w:pPr>
        <w:ind w:left="360"/>
      </w:pPr>
    </w:p>
    <w:p w14:paraId="7F9F4E91" w14:textId="77777777" w:rsidR="00343393" w:rsidRDefault="00343393" w:rsidP="00343393">
      <w:pPr>
        <w:ind w:left="360"/>
      </w:pPr>
    </w:p>
    <w:p w14:paraId="1D960ABD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PC1</w:t>
      </w:r>
      <w:r w:rsidRPr="003D2E1C">
        <w:rPr>
          <w:lang w:val="en-US"/>
        </w:rPr>
        <w:t>&gt; sh ip</w:t>
      </w:r>
    </w:p>
    <w:p w14:paraId="2026A418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NAME        : PC1[1]</w:t>
      </w:r>
    </w:p>
    <w:p w14:paraId="0571DF60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IP/MASK     : 0.0.0.0/0</w:t>
      </w:r>
    </w:p>
    <w:p w14:paraId="7C931141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GATEWAY     : 0.0.0.0</w:t>
      </w:r>
    </w:p>
    <w:p w14:paraId="3109F156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DNS         :</w:t>
      </w:r>
    </w:p>
    <w:p w14:paraId="657C3A7F" w14:textId="77777777" w:rsidR="00343393" w:rsidRPr="003D2E1C" w:rsidRDefault="00343393" w:rsidP="00343393">
      <w:pP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MAC         : 00:50:79:66:68:00</w:t>
      </w:r>
    </w:p>
    <w:p w14:paraId="69DCF433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LPORT       : 13006</w:t>
      </w:r>
    </w:p>
    <w:p w14:paraId="5C912F1A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RHOST:PORT  : 127.0.0.1:13007</w:t>
      </w:r>
    </w:p>
    <w:p w14:paraId="48C8EBD6" w14:textId="77777777" w:rsidR="00343393" w:rsidRPr="00343393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MTU:        : 1500</w:t>
      </w:r>
    </w:p>
    <w:p w14:paraId="5F0C4017" w14:textId="77777777" w:rsidR="00343393" w:rsidRPr="00343393" w:rsidRDefault="00343393" w:rsidP="00343393">
      <w:pPr>
        <w:rPr>
          <w:lang w:val="en-US"/>
        </w:rPr>
      </w:pPr>
    </w:p>
    <w:p w14:paraId="740399E7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PC2</w:t>
      </w:r>
      <w:r w:rsidRPr="003D2E1C">
        <w:rPr>
          <w:lang w:val="en-US"/>
        </w:rPr>
        <w:t>&gt; sh ip</w:t>
      </w:r>
    </w:p>
    <w:p w14:paraId="4934342B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NAME        : PC2[1]</w:t>
      </w:r>
    </w:p>
    <w:p w14:paraId="72C23C32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IP/MASK     : 0.0.0.0/0</w:t>
      </w:r>
    </w:p>
    <w:p w14:paraId="208C3D8E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GATEWAY     : 0.0.0.0</w:t>
      </w:r>
    </w:p>
    <w:p w14:paraId="3F223FEF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DNS         :</w:t>
      </w:r>
    </w:p>
    <w:p w14:paraId="1FFB9B61" w14:textId="77777777" w:rsidR="00343393" w:rsidRPr="003D2E1C" w:rsidRDefault="00343393" w:rsidP="00343393">
      <w:pP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MAC         : 00:50:79:66:68:01</w:t>
      </w:r>
    </w:p>
    <w:p w14:paraId="12848CC4" w14:textId="77777777" w:rsidR="00343393" w:rsidRPr="00B13C01" w:rsidRDefault="00343393" w:rsidP="00343393">
      <w:pPr>
        <w:shd w:val="clear" w:color="auto" w:fill="D0CECE" w:themeFill="background2" w:themeFillShade="E6"/>
        <w:rPr>
          <w:lang w:val="en-US"/>
        </w:rPr>
      </w:pPr>
      <w:r w:rsidRPr="00B13C01">
        <w:rPr>
          <w:lang w:val="en-US"/>
        </w:rPr>
        <w:t>LPORT       : 13008</w:t>
      </w:r>
    </w:p>
    <w:p w14:paraId="0218FB59" w14:textId="77777777" w:rsidR="00343393" w:rsidRPr="00B13C01" w:rsidRDefault="00343393" w:rsidP="00343393">
      <w:pPr>
        <w:shd w:val="clear" w:color="auto" w:fill="D0CECE" w:themeFill="background2" w:themeFillShade="E6"/>
        <w:rPr>
          <w:lang w:val="en-US"/>
        </w:rPr>
      </w:pPr>
      <w:r w:rsidRPr="00B13C01">
        <w:rPr>
          <w:lang w:val="en-US"/>
        </w:rPr>
        <w:t>RHOST:PORT  : 127.0.0.1:13009</w:t>
      </w:r>
    </w:p>
    <w:p w14:paraId="136F2508" w14:textId="77777777" w:rsidR="00343393" w:rsidRPr="003D2E1C" w:rsidRDefault="00343393" w:rsidP="00343393">
      <w:pPr>
        <w:shd w:val="clear" w:color="auto" w:fill="D0CECE" w:themeFill="background2" w:themeFillShade="E6"/>
      </w:pPr>
      <w:r>
        <w:t>MTU:        : 1500</w:t>
      </w:r>
    </w:p>
    <w:p w14:paraId="29EC5104" w14:textId="77777777" w:rsidR="00343393" w:rsidRPr="003D2E1C" w:rsidRDefault="00343393" w:rsidP="00343393"/>
    <w:p w14:paraId="69ECDE44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команд </w:t>
      </w:r>
      <w:r w:rsidRPr="0066295D">
        <w:t>:</w:t>
      </w:r>
    </w:p>
    <w:p w14:paraId="3F17D269" w14:textId="77777777" w:rsidR="00343393" w:rsidRPr="0066295D" w:rsidRDefault="00343393" w:rsidP="00343393">
      <w:pPr>
        <w:rPr>
          <w:lang w:val="en-US"/>
        </w:rPr>
      </w:pPr>
      <w:r>
        <w:rPr>
          <w:lang w:val="en-US"/>
        </w:rPr>
        <w:t>config</w:t>
      </w:r>
    </w:p>
    <w:p w14:paraId="0FEFDBB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object-group service dhcp_server</w:t>
      </w:r>
    </w:p>
    <w:p w14:paraId="7FCCBF96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port-range 67</w:t>
      </w:r>
    </w:p>
    <w:p w14:paraId="6CDEE1F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3D8F9FF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object-group service dhcp_client</w:t>
      </w:r>
    </w:p>
    <w:p w14:paraId="49F89B79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port-range 68</w:t>
      </w:r>
    </w:p>
    <w:p w14:paraId="61715B8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4D048F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558B20A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confirm</w:t>
      </w:r>
    </w:p>
    <w:p w14:paraId="5570EECD" w14:textId="77777777" w:rsidR="00343393" w:rsidRPr="00B13C01" w:rsidRDefault="00343393" w:rsidP="00343393">
      <w:r w:rsidRPr="0066295D">
        <w:rPr>
          <w:lang w:val="en-US"/>
        </w:rPr>
        <w:t>do</w:t>
      </w:r>
      <w:r w:rsidRPr="00B13C01">
        <w:t xml:space="preserve"> </w:t>
      </w:r>
      <w:r w:rsidRPr="0066295D">
        <w:rPr>
          <w:lang w:val="en-US"/>
        </w:rPr>
        <w:t>show</w:t>
      </w:r>
      <w:r w:rsidRPr="00B13C01">
        <w:t xml:space="preserve"> </w:t>
      </w:r>
      <w:r w:rsidRPr="0066295D">
        <w:rPr>
          <w:lang w:val="en-US"/>
        </w:rPr>
        <w:t>running</w:t>
      </w:r>
      <w:r w:rsidRPr="00B13C01">
        <w:t>-</w:t>
      </w:r>
      <w:r w:rsidRPr="0066295D">
        <w:rPr>
          <w:lang w:val="en-US"/>
        </w:rPr>
        <w:t>config</w:t>
      </w:r>
    </w:p>
    <w:p w14:paraId="68860E87" w14:textId="77777777" w:rsidR="00343393" w:rsidRDefault="00343393" w:rsidP="00343393">
      <w:r>
        <w:t>Протокол работы в консоли в режиме конфигурации:</w:t>
      </w:r>
    </w:p>
    <w:p w14:paraId="79E84BFF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object-group service dhcp_service</w:t>
      </w:r>
    </w:p>
    <w:p w14:paraId="5FB8789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vesr-1(config-object-group-service)# port-range 67</w:t>
      </w:r>
    </w:p>
    <w:p w14:paraId="42F7E5FE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vesr-1(config-object-group-service)# exit</w:t>
      </w:r>
    </w:p>
    <w:p w14:paraId="3B3F1BA3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object-group service dhcp_client</w:t>
      </w:r>
    </w:p>
    <w:p w14:paraId="7F14184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vesr-1(config-object-group-service)# port-range 68</w:t>
      </w:r>
    </w:p>
    <w:p w14:paraId="40F524E1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vesr-1(config-object-group-service)# exit</w:t>
      </w:r>
    </w:p>
    <w:p w14:paraId="17949C97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commit</w:t>
      </w:r>
    </w:p>
    <w:p w14:paraId="3B47FFF5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Configuration has been successfully applied and saved to flash. Commit timer started, changes will be reverted in 600 seconds.</w:t>
      </w:r>
    </w:p>
    <w:p w14:paraId="54332F32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2025-05-29T18:47:10+00:00 %CLI-I-CRIT: user admin from console  input: do commit</w:t>
      </w:r>
    </w:p>
    <w:p w14:paraId="4AA67F29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confirm</w:t>
      </w:r>
    </w:p>
    <w:p w14:paraId="7069143E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Configuration has been confirmed. Commit timer canceled.</w:t>
      </w:r>
    </w:p>
    <w:p w14:paraId="0A3A9240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2025-05-29T18:47:15+00:00 %CLI-I-CRIT: user admin from console  input: do confirm</w:t>
      </w:r>
    </w:p>
    <w:p w14:paraId="04096151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show running-config</w:t>
      </w:r>
    </w:p>
    <w:p w14:paraId="76E71F83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hostname vesr-1</w:t>
      </w:r>
    </w:p>
    <w:p w14:paraId="1BB0E28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object-group service dhcp_service</w:t>
      </w:r>
    </w:p>
    <w:p w14:paraId="6BEFD55F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  port-range 67</w:t>
      </w:r>
    </w:p>
    <w:p w14:paraId="6AD98669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exit</w:t>
      </w:r>
    </w:p>
    <w:p w14:paraId="36064F60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object-group service dhcp_client</w:t>
      </w:r>
    </w:p>
    <w:p w14:paraId="2B1FD8A3" w14:textId="77777777" w:rsidR="00343393" w:rsidRPr="00B13C01" w:rsidRDefault="00343393" w:rsidP="00343393">
      <w:pPr>
        <w:shd w:val="clear" w:color="auto" w:fill="D0CECE" w:themeFill="background2" w:themeFillShade="E6"/>
      </w:pPr>
      <w:r w:rsidRPr="008E779A">
        <w:rPr>
          <w:lang w:val="en-US"/>
        </w:rPr>
        <w:t xml:space="preserve">  port</w:t>
      </w:r>
      <w:r w:rsidRPr="00B13C01">
        <w:t>-</w:t>
      </w:r>
      <w:r w:rsidRPr="008E779A">
        <w:rPr>
          <w:lang w:val="en-US"/>
        </w:rPr>
        <w:t>range</w:t>
      </w:r>
      <w:r w:rsidRPr="00B13C01">
        <w:t xml:space="preserve"> 68</w:t>
      </w:r>
    </w:p>
    <w:p w14:paraId="7FC6B8FB" w14:textId="77777777" w:rsidR="00343393" w:rsidRPr="00B13C01" w:rsidRDefault="00343393" w:rsidP="00343393">
      <w:pPr>
        <w:shd w:val="clear" w:color="auto" w:fill="D0CECE" w:themeFill="background2" w:themeFillShade="E6"/>
      </w:pPr>
      <w:r w:rsidRPr="008E779A">
        <w:rPr>
          <w:lang w:val="en-US"/>
        </w:rPr>
        <w:t>exit</w:t>
      </w:r>
    </w:p>
    <w:p w14:paraId="05B3783D" w14:textId="77777777" w:rsidR="00343393" w:rsidRDefault="00343393" w:rsidP="00343393">
      <w:pPr>
        <w:shd w:val="clear" w:color="auto" w:fill="FFFFFF" w:themeFill="background1"/>
      </w:pPr>
      <w:r>
        <w:t>У</w:t>
      </w:r>
      <w:r w:rsidRPr="00AA39DC">
        <w:t xml:space="preserve"> </w:t>
      </w:r>
      <w:r>
        <w:t>нас уже ранее в предыдущей главе было создано одно правило для пропуска пингов файрволом.</w:t>
      </w:r>
    </w:p>
    <w:p w14:paraId="511863CC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>security zone-pair trusted self</w:t>
      </w:r>
    </w:p>
    <w:p w14:paraId="2FB96652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rule 1</w:t>
      </w:r>
    </w:p>
    <w:p w14:paraId="76973020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action permit</w:t>
      </w:r>
    </w:p>
    <w:p w14:paraId="211E41C0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match protocol icmp</w:t>
      </w:r>
    </w:p>
    <w:p w14:paraId="20CD1B9F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match destination-address object-group LAN_GATEWAY</w:t>
      </w:r>
    </w:p>
    <w:p w14:paraId="77A9776D" w14:textId="77777777" w:rsidR="00343393" w:rsidRDefault="00343393" w:rsidP="00343393">
      <w:pPr>
        <w:shd w:val="clear" w:color="auto" w:fill="FFFFFF" w:themeFill="background1"/>
      </w:pPr>
      <w:r w:rsidRPr="00AA39DC">
        <w:rPr>
          <w:lang w:val="en-US"/>
        </w:rPr>
        <w:t xml:space="preserve">    </w:t>
      </w:r>
      <w:r>
        <w:t>enable</w:t>
      </w:r>
    </w:p>
    <w:p w14:paraId="3B579A8B" w14:textId="77777777" w:rsidR="00343393" w:rsidRDefault="00343393" w:rsidP="00343393">
      <w:pPr>
        <w:shd w:val="clear" w:color="auto" w:fill="FFFFFF" w:themeFill="background1"/>
      </w:pPr>
    </w:p>
    <w:p w14:paraId="2AD08969" w14:textId="77777777" w:rsidR="00343393" w:rsidRPr="00AA39DC" w:rsidRDefault="00343393" w:rsidP="00343393">
      <w:pPr>
        <w:shd w:val="clear" w:color="auto" w:fill="FFFFFF" w:themeFill="background1"/>
      </w:pPr>
      <w:r>
        <w:t xml:space="preserve">Теперь нужно добавить еще одно для пропуска пакетов протокола </w:t>
      </w:r>
      <w:r>
        <w:rPr>
          <w:lang w:val="en-US"/>
        </w:rPr>
        <w:t>DHCP</w:t>
      </w:r>
      <w:r w:rsidRPr="00AA39DC">
        <w:t>:</w:t>
      </w:r>
    </w:p>
    <w:p w14:paraId="1D343C7D" w14:textId="77777777" w:rsidR="00343393" w:rsidRDefault="00343393" w:rsidP="00343393">
      <w:pPr>
        <w:shd w:val="clear" w:color="auto" w:fill="FFFFFF" w:themeFill="background1"/>
        <w:rPr>
          <w:lang w:val="en-US"/>
        </w:rPr>
      </w:pPr>
      <w:r>
        <w:rPr>
          <w:lang w:val="en-US"/>
        </w:rPr>
        <w:t>config</w:t>
      </w:r>
    </w:p>
    <w:p w14:paraId="78015BDA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security zone-pair trusted self</w:t>
      </w:r>
    </w:p>
    <w:p w14:paraId="672DAF3B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rule </w:t>
      </w:r>
      <w:r>
        <w:rPr>
          <w:lang w:val="en-US"/>
        </w:rPr>
        <w:t>2</w:t>
      </w:r>
    </w:p>
    <w:p w14:paraId="5EA86025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match protocol udp</w:t>
      </w:r>
    </w:p>
    <w:p w14:paraId="7C7D52FD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match source-port dhcp_client</w:t>
      </w:r>
    </w:p>
    <w:p w14:paraId="6EE5B529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match destination-port dhcp_server</w:t>
      </w:r>
    </w:p>
    <w:p w14:paraId="7D63CC78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action permit</w:t>
      </w:r>
    </w:p>
    <w:p w14:paraId="78A80B0E" w14:textId="77777777" w:rsidR="00343393" w:rsidRPr="00B13C01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enable</w:t>
      </w:r>
    </w:p>
    <w:p w14:paraId="61BD14D7" w14:textId="77777777" w:rsidR="00343393" w:rsidRPr="00B13C01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exit</w:t>
      </w:r>
    </w:p>
    <w:p w14:paraId="2DD56694" w14:textId="77777777" w:rsidR="00343393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exit</w:t>
      </w:r>
    </w:p>
    <w:p w14:paraId="6ECD19DF" w14:textId="77777777" w:rsidR="00343393" w:rsidRDefault="00343393" w:rsidP="00343393">
      <w:pPr>
        <w:shd w:val="clear" w:color="auto" w:fill="FFFFFF" w:themeFill="background1"/>
        <w:rPr>
          <w:lang w:val="en-US"/>
        </w:rPr>
      </w:pPr>
    </w:p>
    <w:p w14:paraId="4D66859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config</w:t>
      </w:r>
    </w:p>
    <w:p w14:paraId="7120866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security zone-pair trusted self</w:t>
      </w:r>
    </w:p>
    <w:p w14:paraId="07D17B0F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vesr-1(config-security-zone-pair)# rule 2</w:t>
      </w:r>
    </w:p>
    <w:p w14:paraId="0A6AAD51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match protocol udp</w:t>
      </w:r>
    </w:p>
    <w:p w14:paraId="3987BF1D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match source-port object-group dhcp_client</w:t>
      </w:r>
    </w:p>
    <w:p w14:paraId="27BB8857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match destination-port object-group dhcp_service</w:t>
      </w:r>
    </w:p>
    <w:p w14:paraId="606A2C0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action permit</w:t>
      </w:r>
    </w:p>
    <w:p w14:paraId="6428BC46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enable</w:t>
      </w:r>
    </w:p>
    <w:p w14:paraId="09CBA333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exit</w:t>
      </w:r>
    </w:p>
    <w:p w14:paraId="64407FDE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vesr-1(config-security-zone-pair)# exit</w:t>
      </w:r>
    </w:p>
    <w:p w14:paraId="19764529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exit</w:t>
      </w:r>
    </w:p>
    <w:p w14:paraId="694803BE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Warning: you have uncommitted configuration changes.</w:t>
      </w:r>
    </w:p>
    <w:p w14:paraId="0AC485A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commit</w:t>
      </w:r>
    </w:p>
    <w:p w14:paraId="304884F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successfully applied and saved to flash. Commit timer started, changes will be reverted in 600 seconds.</w:t>
      </w:r>
    </w:p>
    <w:p w14:paraId="692249D4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2025-05-29T19:00:58+00:00 %CLI-I-CRIT: user admin from console  input: commit</w:t>
      </w:r>
    </w:p>
    <w:p w14:paraId="63773024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confirm</w:t>
      </w:r>
    </w:p>
    <w:p w14:paraId="6E7EC50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105938E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2025-05-29T19:01:01+00:00 %CLI-I-CRIT: user admin from console  input: confirm</w:t>
      </w:r>
    </w:p>
    <w:p w14:paraId="49E86835" w14:textId="77777777" w:rsidR="00343393" w:rsidRPr="0066295D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</w:t>
      </w:r>
    </w:p>
    <w:p w14:paraId="73F289E0" w14:textId="77777777" w:rsidR="00343393" w:rsidRPr="0066295D" w:rsidRDefault="00343393">
      <w:pPr>
        <w:numPr>
          <w:ilvl w:val="0"/>
          <w:numId w:val="40"/>
        </w:numPr>
        <w:spacing w:line="278" w:lineRule="auto"/>
      </w:pPr>
      <w:r w:rsidRPr="0066295D">
        <w:t>Разрешим работу сервера:</w:t>
      </w:r>
    </w:p>
    <w:p w14:paraId="3AA0414C" w14:textId="77777777" w:rsidR="00343393" w:rsidRPr="0066295D" w:rsidRDefault="00343393" w:rsidP="00343393">
      <w:r w:rsidRPr="0066295D">
        <w:t>Copy</w:t>
      </w:r>
    </w:p>
    <w:p w14:paraId="30F5E23E" w14:textId="77777777" w:rsidR="00343393" w:rsidRPr="0066295D" w:rsidRDefault="00343393" w:rsidP="00343393">
      <w:r w:rsidRPr="0066295D">
        <w:t>ip dhcp-server</w:t>
      </w:r>
    </w:p>
    <w:p w14:paraId="63F531FF" w14:textId="77777777" w:rsidR="00343393" w:rsidRPr="0066295D" w:rsidRDefault="00343393" w:rsidP="00343393">
      <w:r w:rsidRPr="0066295D">
        <w:t>Copy</w:t>
      </w:r>
    </w:p>
    <w:p w14:paraId="508BFCCC" w14:textId="77777777" w:rsidR="00343393" w:rsidRPr="0066295D" w:rsidRDefault="00343393" w:rsidP="00343393">
      <w:r w:rsidRPr="0066295D">
        <w:t>do commit</w:t>
      </w:r>
    </w:p>
    <w:p w14:paraId="256DECF0" w14:textId="77777777" w:rsidR="00343393" w:rsidRDefault="00343393" w:rsidP="00343393">
      <w:pPr>
        <w:rPr>
          <w:lang w:val="en-US"/>
        </w:rPr>
      </w:pPr>
      <w:r w:rsidRPr="0066295D">
        <w:t>do confirm</w:t>
      </w:r>
    </w:p>
    <w:p w14:paraId="052769F7" w14:textId="77777777" w:rsidR="00343393" w:rsidRDefault="00343393" w:rsidP="00343393">
      <w:pPr>
        <w:rPr>
          <w:lang w:val="en-US"/>
        </w:rPr>
      </w:pPr>
    </w:p>
    <w:p w14:paraId="5418D3BD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config</w:t>
      </w:r>
    </w:p>
    <w:p w14:paraId="577FDD8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ip dhcp-server</w:t>
      </w:r>
    </w:p>
    <w:p w14:paraId="5F62D5D7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do commit</w:t>
      </w:r>
    </w:p>
    <w:p w14:paraId="6DB289B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successfully applied and saved to flash. Commit timer strted, changes will be reverted in 600 seconds.</w:t>
      </w:r>
    </w:p>
    <w:p w14:paraId="755A584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2025-05-29T19:04:10+00:00 %CLI-I-CRIT: user admin from console  input: do commi</w:t>
      </w:r>
    </w:p>
    <w:p w14:paraId="25F935C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do confirm</w:t>
      </w:r>
    </w:p>
    <w:p w14:paraId="649187C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3E12F81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2025-05-29T19:04:22+00:00 %CLI-I-CRIT: user admin from console  input: do confim</w:t>
      </w:r>
    </w:p>
    <w:p w14:paraId="78C494E5" w14:textId="77777777" w:rsidR="00343393" w:rsidRPr="00B13C01" w:rsidRDefault="00343393" w:rsidP="00343393">
      <w:pPr>
        <w:shd w:val="clear" w:color="auto" w:fill="D0CECE" w:themeFill="background2" w:themeFillShade="E6"/>
      </w:pPr>
      <w:r w:rsidRPr="00AA39DC">
        <w:rPr>
          <w:lang w:val="en-US"/>
        </w:rPr>
        <w:t>vesr</w:t>
      </w:r>
      <w:r w:rsidRPr="00B13C01">
        <w:t>-1(</w:t>
      </w:r>
      <w:r w:rsidRPr="00AA39DC">
        <w:rPr>
          <w:lang w:val="en-US"/>
        </w:rPr>
        <w:t>config</w:t>
      </w:r>
      <w:r w:rsidRPr="00B13C01">
        <w:t xml:space="preserve">)# </w:t>
      </w:r>
      <w:r w:rsidRPr="00AA39DC">
        <w:rPr>
          <w:lang w:val="en-US"/>
        </w:rPr>
        <w:t>exit</w:t>
      </w:r>
    </w:p>
    <w:p w14:paraId="28910FC7" w14:textId="77777777" w:rsidR="00343393" w:rsidRPr="00B13C01" w:rsidRDefault="00343393" w:rsidP="00343393">
      <w:pPr>
        <w:shd w:val="clear" w:color="auto" w:fill="D0CECE" w:themeFill="background2" w:themeFillShade="E6"/>
      </w:pPr>
      <w:r w:rsidRPr="00AA39DC">
        <w:rPr>
          <w:lang w:val="en-US"/>
        </w:rPr>
        <w:t>vesr</w:t>
      </w:r>
      <w:r w:rsidRPr="00B13C01">
        <w:t>-1#</w:t>
      </w:r>
    </w:p>
    <w:p w14:paraId="6016FF10" w14:textId="77777777" w:rsidR="00343393" w:rsidRPr="00B13C01" w:rsidRDefault="00343393" w:rsidP="00343393">
      <w:pPr>
        <w:rPr>
          <w:b/>
          <w:bCs/>
        </w:rPr>
      </w:pPr>
      <w:r>
        <w:rPr>
          <w:b/>
          <w:bCs/>
        </w:rPr>
        <w:t xml:space="preserve">Включаем на РС1 и ЗС2 автоматическое получение сетевых настроек по </w:t>
      </w:r>
      <w:r>
        <w:rPr>
          <w:b/>
          <w:bCs/>
          <w:lang w:val="en-US"/>
        </w:rPr>
        <w:t>DHCP</w:t>
      </w:r>
      <w:r w:rsidRPr="00CD53E2">
        <w:rPr>
          <w:b/>
          <w:bCs/>
        </w:rPr>
        <w:t>:</w:t>
      </w:r>
    </w:p>
    <w:p w14:paraId="6D43E45F" w14:textId="77777777" w:rsidR="00343393" w:rsidRPr="00B13C01" w:rsidRDefault="00343393" w:rsidP="00343393">
      <w:pPr>
        <w:rPr>
          <w:b/>
          <w:bCs/>
        </w:rPr>
      </w:pPr>
    </w:p>
    <w:p w14:paraId="609D0F5D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PC1&gt; ip dhcp</w:t>
      </w:r>
    </w:p>
    <w:p w14:paraId="0463508F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172.16.1.100/24 GW 172.16.1.1</w:t>
      </w:r>
    </w:p>
    <w:p w14:paraId="71163565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PC1&gt; save PC1</w:t>
      </w:r>
    </w:p>
    <w:p w14:paraId="7C0B4D69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PC1.vpc</w:t>
      </w:r>
    </w:p>
    <w:p w14:paraId="58A5C0BC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.  done</w:t>
      </w:r>
    </w:p>
    <w:p w14:paraId="69DFD56B" w14:textId="77777777" w:rsidR="00343393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</w:p>
    <w:p w14:paraId="4B0B6401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PC2&gt; ip dhcp</w:t>
      </w:r>
    </w:p>
    <w:p w14:paraId="0F08570E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172.16.1.200/24 GW 172.16.1.1</w:t>
      </w:r>
    </w:p>
    <w:p w14:paraId="4E005BA6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PC2&gt; save PC2</w:t>
      </w:r>
    </w:p>
    <w:p w14:paraId="7EC8C58B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PC2.vpc</w:t>
      </w:r>
    </w:p>
    <w:p w14:paraId="774F6851" w14:textId="77777777" w:rsidR="00343393" w:rsidRPr="00B13C01" w:rsidRDefault="00343393" w:rsidP="00343393">
      <w:pPr>
        <w:shd w:val="clear" w:color="auto" w:fill="D0CECE" w:themeFill="background2" w:themeFillShade="E6"/>
        <w:rPr>
          <w:b/>
          <w:bCs/>
        </w:rPr>
      </w:pPr>
      <w:r w:rsidRPr="00B13C01">
        <w:rPr>
          <w:b/>
          <w:bCs/>
        </w:rPr>
        <w:t xml:space="preserve">.  </w:t>
      </w:r>
      <w:r w:rsidRPr="00CD53E2">
        <w:rPr>
          <w:b/>
          <w:bCs/>
          <w:lang w:val="en-US"/>
        </w:rPr>
        <w:t>done</w:t>
      </w:r>
    </w:p>
    <w:p w14:paraId="3C61F153" w14:textId="77777777" w:rsidR="00343393" w:rsidRPr="00B13C01" w:rsidRDefault="00343393" w:rsidP="00343393">
      <w:pPr>
        <w:rPr>
          <w:b/>
          <w:bCs/>
        </w:rPr>
      </w:pPr>
      <w:r w:rsidRPr="0066295D">
        <w:rPr>
          <w:b/>
          <w:bCs/>
        </w:rPr>
        <w:t>Проверяем</w:t>
      </w:r>
      <w:r w:rsidRPr="00B13C01">
        <w:rPr>
          <w:b/>
          <w:bCs/>
        </w:rPr>
        <w:t xml:space="preserve"> </w:t>
      </w:r>
      <w:r w:rsidRPr="0066295D">
        <w:rPr>
          <w:b/>
          <w:bCs/>
        </w:rPr>
        <w:t>параметры</w:t>
      </w:r>
      <w:r w:rsidRPr="00B13C01">
        <w:rPr>
          <w:b/>
          <w:bCs/>
        </w:rPr>
        <w:t xml:space="preserve"> </w:t>
      </w:r>
      <w:r w:rsidRPr="0066295D">
        <w:rPr>
          <w:b/>
          <w:bCs/>
          <w:lang w:val="en-US"/>
        </w:rPr>
        <w:t>DHCP</w:t>
      </w:r>
      <w:r w:rsidRPr="00B13C01">
        <w:rPr>
          <w:b/>
          <w:bCs/>
        </w:rPr>
        <w:t>-</w:t>
      </w:r>
      <w:r w:rsidRPr="0066295D">
        <w:rPr>
          <w:b/>
          <w:bCs/>
        </w:rPr>
        <w:t>сервера</w:t>
      </w:r>
      <w:r w:rsidRPr="00B13C01">
        <w:rPr>
          <w:b/>
          <w:bCs/>
        </w:rPr>
        <w:t>:</w:t>
      </w:r>
    </w:p>
    <w:p w14:paraId="1473C769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show ip dhcp server pool COMPANY</w:t>
      </w:r>
    </w:p>
    <w:p w14:paraId="38B5BAD9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vesr-1# show ip dhcp server pool COMPANY</w:t>
      </w:r>
    </w:p>
    <w:p w14:paraId="2ECDD70C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Name:                        COMPANY</w:t>
      </w:r>
    </w:p>
    <w:p w14:paraId="29BFB463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Network:                     172.16.1.0/24</w:t>
      </w:r>
    </w:p>
    <w:p w14:paraId="3A780951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Address-ranges:              172.16.1.1-172.16.1.254</w:t>
      </w:r>
    </w:p>
    <w:p w14:paraId="2A0A299D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Excluded-address-ranges:     172.16.1.1</w:t>
      </w:r>
    </w:p>
    <w:p w14:paraId="62EB46EC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                             172.16.1.254</w:t>
      </w:r>
    </w:p>
    <w:p w14:paraId="770CB23C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Addresses:                   172.16.1.100 00:50:79:66:68:00</w:t>
      </w:r>
    </w:p>
    <w:p w14:paraId="3D1E9438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                       </w:t>
      </w:r>
      <w:r>
        <w:rPr>
          <w:lang w:val="en-US"/>
        </w:rPr>
        <w:t xml:space="preserve">         </w:t>
      </w:r>
      <w:r w:rsidRPr="00CD53E2">
        <w:rPr>
          <w:lang w:val="en-US"/>
        </w:rPr>
        <w:t xml:space="preserve">      172.16.1.200 00:50:79:66:68:01</w:t>
      </w:r>
    </w:p>
    <w:p w14:paraId="5928FBE3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Default-router:              172.16.1.1</w:t>
      </w:r>
    </w:p>
    <w:p w14:paraId="1454219D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Dns-server:                  77.88.8.8</w:t>
      </w:r>
    </w:p>
    <w:p w14:paraId="7A9A37F5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Max lease time (d:h:m):      001:00:00</w:t>
      </w:r>
    </w:p>
    <w:p w14:paraId="0961AD7D" w14:textId="77777777" w:rsidR="00343393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Default lease time (d:h:m):  003:00:00</w:t>
      </w:r>
    </w:p>
    <w:p w14:paraId="03495514" w14:textId="77777777" w:rsidR="00343393" w:rsidRDefault="00343393" w:rsidP="00343393">
      <w:pPr>
        <w:tabs>
          <w:tab w:val="left" w:pos="8170"/>
        </w:tabs>
      </w:pPr>
      <w:r>
        <w:t>Адреса выдаются.</w:t>
      </w:r>
      <w:r w:rsidRPr="00CD53E2">
        <w:t xml:space="preserve"> </w:t>
      </w:r>
      <w:r>
        <w:t>И интерфейс маршрутизатора доступен:</w:t>
      </w:r>
    </w:p>
    <w:p w14:paraId="2F518A60" w14:textId="77777777" w:rsidR="00343393" w:rsidRDefault="00343393" w:rsidP="00343393">
      <w:pPr>
        <w:tabs>
          <w:tab w:val="left" w:pos="8170"/>
        </w:tabs>
      </w:pPr>
    </w:p>
    <w:p w14:paraId="663661DD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PC2&gt; ping 172.16.1.1</w:t>
      </w:r>
    </w:p>
    <w:p w14:paraId="4F5535B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84 bytes from 172.16.1.1 icmp_seq=1 ttl=64 time=4.332 ms</w:t>
      </w:r>
    </w:p>
    <w:p w14:paraId="12FADD44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84 bytes from 172.16.1.1 icmp_seq=2 ttl=64 time=1.772 ms</w:t>
      </w:r>
    </w:p>
    <w:p w14:paraId="3D073220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84 bytes from 172.16.1.1 icmp_seq=3 ttl=64 time=3.388 ms</w:t>
      </w:r>
    </w:p>
    <w:p w14:paraId="581AC6D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84 bytes from 172.16.1.1 icmp_seq=4 ttl=64 time=3.552 ms</w:t>
      </w:r>
    </w:p>
    <w:p w14:paraId="164B48C7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84 bytes from 172.16.1.1 icmp_seq=5 ttl=64 time=2.479 ms</w:t>
      </w:r>
    </w:p>
    <w:bookmarkStart w:id="16" w:name="_Toc201923582" w:displacedByCustomXml="next"/>
    <w:sdt>
      <w:sdtPr>
        <w:rPr>
          <w:lang w:val="ro-RO"/>
        </w:rPr>
        <w:id w:val="-1267232936"/>
        <w:placeholder>
          <w:docPart w:val="36F860A230FF4007B5B0B736C303544A"/>
        </w:placeholder>
        <w:temporary/>
        <w:showingPlcHdr/>
        <w15:appearance w15:val="hidden"/>
      </w:sdtPr>
      <w:sdtContent>
        <w:p w14:paraId="403A2C09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6" w:displacedByCustomXml="prev"/>
    <w:p w14:paraId="650675EB" w14:textId="0E0DCF2C" w:rsidR="009A2F30" w:rsidRPr="004E6785" w:rsidRDefault="009A2F30" w:rsidP="008945BA">
      <w:pPr>
        <w:pStyle w:val="af7"/>
        <w:rPr>
          <w:rFonts w:cs="Calibri"/>
          <w:lang w:val="ro-RO"/>
        </w:rPr>
      </w:pPr>
    </w:p>
    <w:sdt>
      <w:sdtPr>
        <w:rPr>
          <w:lang w:val="ro-RO"/>
        </w:rPr>
        <w:id w:val="589435268"/>
        <w:placeholder>
          <w:docPart w:val="F43244C5A6354522B6E9C1DA50924F31"/>
        </w:placeholder>
        <w:temporary/>
        <w:showingPlcHdr/>
        <w15:appearance w15:val="hidden"/>
      </w:sdtPr>
      <w:sdtContent>
        <w:p w14:paraId="43E6B773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05189305" w14:textId="081A1660" w:rsidR="00211C7A" w:rsidRPr="004E6785" w:rsidRDefault="009A2F30" w:rsidP="00BB5275">
      <w:pPr>
        <w:pStyle w:val="af7"/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17" w:name="_Toc201923583"/>
    <w:p w14:paraId="1ACCCAEF" w14:textId="2DFC8D16" w:rsidR="009A2F30" w:rsidRPr="004E6785" w:rsidRDefault="00000000" w:rsidP="009324B5">
      <w:pPr>
        <w:pStyle w:val="1"/>
      </w:pPr>
      <w:sdt>
        <w:sdtPr>
          <w:rPr>
            <w:sz w:val="24"/>
            <w:szCs w:val="24"/>
          </w:rPr>
          <w:id w:val="773436528"/>
          <w:placeholder>
            <w:docPart w:val="F25F314847B84ED1A9E78FEBCDE71A2C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5</w:t>
          </w:r>
        </w:sdtContent>
      </w:sdt>
      <w:r w:rsidR="009A2F30" w:rsidRPr="004E6785">
        <w:rPr>
          <w:lang w:bidi="ru-RU"/>
        </w:rPr>
        <w:t xml:space="preserve">. </w:t>
      </w:r>
      <w:r w:rsidR="006A5A75">
        <w:t xml:space="preserve">Настройка  </w:t>
      </w:r>
      <w:r w:rsidR="006A5A75">
        <w:rPr>
          <w:lang w:val="en-US"/>
        </w:rPr>
        <w:t>NAT</w:t>
      </w:r>
      <w:r w:rsidR="006A5A75" w:rsidRPr="00022DA5">
        <w:t>(</w:t>
      </w:r>
      <w:r w:rsidR="006A5A75">
        <w:rPr>
          <w:lang w:val="en-US"/>
        </w:rPr>
        <w:t>SNAT</w:t>
      </w:r>
      <w:r w:rsidR="006A5A75" w:rsidRPr="00022DA5">
        <w:t xml:space="preserve">) </w:t>
      </w:r>
      <w:r w:rsidR="006A5A75">
        <w:t>для доступа</w:t>
      </w:r>
      <w:r w:rsidR="006A5A75" w:rsidRPr="00022DA5">
        <w:t xml:space="preserve"> </w:t>
      </w:r>
      <w:r w:rsidR="006A5A75">
        <w:t xml:space="preserve">в Интернет в </w:t>
      </w:r>
      <w:r w:rsidR="006A5A75" w:rsidRPr="00725084">
        <w:t>виртуально</w:t>
      </w:r>
      <w:r w:rsidR="006A5A75">
        <w:t xml:space="preserve">м маршрутизаторе </w:t>
      </w:r>
      <w:r w:rsidR="006A5A75">
        <w:rPr>
          <w:lang w:val="en-US"/>
        </w:rPr>
        <w:t>vESR</w:t>
      </w:r>
      <w:r w:rsidR="006A5A75">
        <w:t>.</w:t>
      </w:r>
      <w:bookmarkEnd w:id="17"/>
    </w:p>
    <w:p w14:paraId="34BE9EDE" w14:textId="0E4C64AD" w:rsidR="00611A3D" w:rsidRDefault="00611A3D">
      <w:pPr>
        <w:pStyle w:val="ac"/>
        <w:numPr>
          <w:ilvl w:val="0"/>
          <w:numId w:val="48"/>
        </w:numPr>
        <w:spacing w:after="160" w:line="278" w:lineRule="auto"/>
      </w:pPr>
      <w:r>
        <w:t xml:space="preserve">Настройка  </w:t>
      </w:r>
      <w:r w:rsidRPr="006B4249">
        <w:rPr>
          <w:lang w:val="en-US"/>
        </w:rPr>
        <w:t>NAT</w:t>
      </w:r>
      <w:r w:rsidRPr="00022DA5">
        <w:t>(</w:t>
      </w:r>
      <w:r w:rsidRPr="006B4249">
        <w:rPr>
          <w:lang w:val="en-US"/>
        </w:rPr>
        <w:t>SNAT</w:t>
      </w:r>
      <w:r w:rsidRPr="00022DA5">
        <w:t xml:space="preserve">) </w:t>
      </w:r>
      <w:r>
        <w:t>для доступа</w:t>
      </w:r>
      <w:r w:rsidRPr="00022DA5">
        <w:t xml:space="preserve"> </w:t>
      </w:r>
      <w:r>
        <w:t xml:space="preserve">в Интернет в маршрутизаторе </w:t>
      </w:r>
      <w:r w:rsidRPr="006B4249">
        <w:rPr>
          <w:lang w:val="en-US"/>
        </w:rPr>
        <w:t>vESR</w:t>
      </w:r>
      <w:r>
        <w:t>.</w:t>
      </w:r>
    </w:p>
    <w:p w14:paraId="0FE17B80" w14:textId="77777777" w:rsidR="00611A3D" w:rsidRPr="006B4249" w:rsidRDefault="00611A3D" w:rsidP="00611A3D">
      <w:r w:rsidRPr="006B4249">
        <w:rPr>
          <w:b/>
          <w:bCs/>
        </w:rPr>
        <w:t>NAT (Network Address Translation) — это механизм преобразования локальных (частных) IP-адресов в глобальные (публичные) и наоборот</w:t>
      </w:r>
      <w:r w:rsidRPr="006B4249">
        <w:t>. Функция Source NAT (SNAT) используется для подмены адреса источника у пакетов, проходящих через сетевой шлюз</w:t>
      </w:r>
      <w:r w:rsidRPr="00753486">
        <w:t xml:space="preserve"> </w:t>
      </w:r>
      <w:r>
        <w:t xml:space="preserve">и </w:t>
      </w:r>
      <w:r w:rsidRPr="006B4249">
        <w:t>обеспечивает безопасность сети</w:t>
      </w:r>
      <w:r>
        <w:t>.</w:t>
      </w:r>
    </w:p>
    <w:p w14:paraId="584B909A" w14:textId="77777777" w:rsidR="00611A3D" w:rsidRPr="006B4249" w:rsidRDefault="00611A3D" w:rsidP="00611A3D">
      <w:r w:rsidRPr="006B4249">
        <w:rPr>
          <w:b/>
          <w:bCs/>
        </w:rPr>
        <w:t>Процесс работы NAT</w:t>
      </w:r>
      <w:r w:rsidRPr="006B4249">
        <w:t>:</w:t>
      </w:r>
    </w:p>
    <w:p w14:paraId="65F73923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Устройство отправляет запрос в интернет</w:t>
      </w:r>
      <w:r w:rsidRPr="006B4249">
        <w:t xml:space="preserve">. Оно использует внутренний IP-адрес, который уникален только внутри локальной сети. </w:t>
      </w:r>
    </w:p>
    <w:p w14:paraId="5857E1B5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Когда пакет данных достигает маршрутизатора</w:t>
      </w:r>
      <w:r w:rsidRPr="006B4249">
        <w:t xml:space="preserve">, NAT заменяет внутренний IP-адрес на внешний IP-адрес маршрутизатора. При этом маршрутизатор запоминает, какой внутренний IP-адрес связан с каким внешним IP-адресом и портом. </w:t>
      </w:r>
    </w:p>
    <w:p w14:paraId="3E7ACF78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Когда ответ от сервера приходит обратно в сеть</w:t>
      </w:r>
      <w:r w:rsidRPr="006B4249">
        <w:t xml:space="preserve">, маршрутизатор использует свои таблицы NAT, чтобы направить пакет данных к правильному устройству в локальной сети, заменяя внешний IP-адрес обратно на внутренний.  </w:t>
      </w:r>
    </w:p>
    <w:p w14:paraId="08760BF5" w14:textId="77777777" w:rsidR="00611A3D" w:rsidRPr="006B4249" w:rsidRDefault="00611A3D" w:rsidP="00611A3D">
      <w:r w:rsidRPr="006B4249">
        <w:t>Типы NAT</w:t>
      </w:r>
    </w:p>
    <w:p w14:paraId="33B575EB" w14:textId="77777777" w:rsidR="00611A3D" w:rsidRPr="006B4249" w:rsidRDefault="00611A3D" w:rsidP="00611A3D">
      <w:r w:rsidRPr="006B4249">
        <w:rPr>
          <w:b/>
          <w:bCs/>
        </w:rPr>
        <w:t>Существует несколько типов NAT</w:t>
      </w:r>
      <w:r w:rsidRPr="006B4249">
        <w:t>:</w:t>
      </w:r>
    </w:p>
    <w:p w14:paraId="53798FE3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</w:rPr>
        <w:t>Статический NAT (Static NAT)</w:t>
      </w:r>
      <w:r w:rsidRPr="006B4249">
        <w:t xml:space="preserve">. Создаёт постоянное соответствие между внутренним и внешним IP-адресами. Обычно используется для серверов, которые должны быть доступными из внешнего интернета, например, веб-серверов или почтовых серверов.  </w:t>
      </w:r>
    </w:p>
    <w:p w14:paraId="7991D74C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</w:rPr>
        <w:t>Динамический NAT (Dynamic NAT)</w:t>
      </w:r>
      <w:r w:rsidRPr="006B4249">
        <w:t xml:space="preserve">. Присваивает внутренним IP-адресам временные внешние IP-адреса из пула доступных адресов. Это позволяет множеству устройств в локальной сети использовать один внешний IP-адрес, но при этом адреса могут изменяться.  </w:t>
      </w:r>
    </w:p>
    <w:p w14:paraId="6AFD64A9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  <w:lang w:val="en-US"/>
        </w:rPr>
        <w:t xml:space="preserve">PAT (Port Address Translation), </w:t>
      </w:r>
      <w:r w:rsidRPr="006B4249">
        <w:rPr>
          <w:b/>
          <w:bCs/>
        </w:rPr>
        <w:t>также</w:t>
      </w:r>
      <w:r w:rsidRPr="006B4249">
        <w:rPr>
          <w:b/>
          <w:bCs/>
          <w:lang w:val="en-US"/>
        </w:rPr>
        <w:t xml:space="preserve"> </w:t>
      </w:r>
      <w:r w:rsidRPr="006B4249">
        <w:rPr>
          <w:b/>
          <w:bCs/>
        </w:rPr>
        <w:t>известный</w:t>
      </w:r>
      <w:r w:rsidRPr="006B4249">
        <w:rPr>
          <w:b/>
          <w:bCs/>
          <w:lang w:val="en-US"/>
        </w:rPr>
        <w:t xml:space="preserve"> </w:t>
      </w:r>
      <w:r w:rsidRPr="006B4249">
        <w:rPr>
          <w:b/>
          <w:bCs/>
        </w:rPr>
        <w:t>как</w:t>
      </w:r>
      <w:r w:rsidRPr="006B4249">
        <w:rPr>
          <w:b/>
          <w:bCs/>
          <w:lang w:val="en-US"/>
        </w:rPr>
        <w:t xml:space="preserve"> NAT Overload</w:t>
      </w:r>
      <w:r w:rsidRPr="006B4249">
        <w:rPr>
          <w:lang w:val="en-US"/>
        </w:rPr>
        <w:t xml:space="preserve">. </w:t>
      </w:r>
      <w:r w:rsidRPr="006B4249">
        <w:t xml:space="preserve">Позволяет множеству устройств использовать один внешний IP-адрес, отличая их по номерам портов. Это наиболее распространённый тип NAT.  </w:t>
      </w:r>
    </w:p>
    <w:p w14:paraId="160B9086" w14:textId="77777777" w:rsidR="00611A3D" w:rsidRPr="006B4249" w:rsidRDefault="00611A3D" w:rsidP="00611A3D">
      <w:r w:rsidRPr="006B4249">
        <w:t>Преимущества и недостатки NAT</w:t>
      </w:r>
    </w:p>
    <w:p w14:paraId="54B41229" w14:textId="77777777" w:rsidR="00611A3D" w:rsidRPr="006B4249" w:rsidRDefault="00611A3D" w:rsidP="00611A3D">
      <w:r w:rsidRPr="006B4249">
        <w:rPr>
          <w:b/>
          <w:bCs/>
        </w:rPr>
        <w:t>Преимущества NAT</w:t>
      </w:r>
      <w:r w:rsidRPr="006B4249">
        <w:t>:</w:t>
      </w:r>
    </w:p>
    <w:p w14:paraId="1B29928D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Экономия IP-адресов</w:t>
      </w:r>
      <w:r w:rsidRPr="006B4249">
        <w:t xml:space="preserve">. NAT позволяет сократить потребность в публичных IP-адресах, так как несколько устройств в локальной сети могут использовать один и тот же публичный IP-адрес.  </w:t>
      </w:r>
    </w:p>
    <w:p w14:paraId="24E7F507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Повышение безопасности</w:t>
      </w:r>
      <w:r w:rsidRPr="006B4249">
        <w:t xml:space="preserve">. NAT скрывает внутреннюю структуру сети от внешних пользователей, что затрудняет несанкционированный доступ извне.  </w:t>
      </w:r>
    </w:p>
    <w:p w14:paraId="71AFE428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Управление трафиком</w:t>
      </w:r>
      <w:r w:rsidRPr="006B4249">
        <w:t xml:space="preserve">. NAT помогает управлять трафиком, направляя запросы к правильным устройствам в локальной сети.  </w:t>
      </w:r>
    </w:p>
    <w:p w14:paraId="03D0D1D7" w14:textId="77777777" w:rsidR="00611A3D" w:rsidRPr="006B4249" w:rsidRDefault="00611A3D" w:rsidP="00611A3D">
      <w:r w:rsidRPr="006B4249">
        <w:rPr>
          <w:b/>
          <w:bCs/>
        </w:rPr>
        <w:t>Недостатки NAT</w:t>
      </w:r>
      <w:r w:rsidRPr="006B4249">
        <w:t>:</w:t>
      </w:r>
    </w:p>
    <w:p w14:paraId="7D0EC998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>Задержки в пути из-за преобразования</w:t>
      </w:r>
      <w:r w:rsidRPr="006B4249">
        <w:t xml:space="preserve">. Каждый сетевой пакет, покидающий локальную сеть и направляющийся в Интернет, должен пройти процесс перевода адресов на граничном маршрутизаторе.  </w:t>
      </w:r>
    </w:p>
    <w:p w14:paraId="3B58B7AB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>Некоторые приложения не функционируют при включённом NAT</w:t>
      </w:r>
      <w:r w:rsidRPr="006B4249">
        <w:t xml:space="preserve">. Например, приложения, которые применяют передачу данных с использованием определённых портов или требуют прямого взаимодействия с уникальными IP-адресами.  </w:t>
      </w:r>
    </w:p>
    <w:p w14:paraId="558AE0E1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>Сложности с туннелированием протоколов, таких как IPsec</w:t>
      </w:r>
      <w:r w:rsidRPr="006B4249">
        <w:t>. NAT изменяет заголовки пакетов, а это может привести к проблемам с корректной передачей зашифрованных данных.</w:t>
      </w:r>
    </w:p>
    <w:p w14:paraId="4BE1F5B3" w14:textId="1D3AB81B" w:rsidR="00611A3D" w:rsidRDefault="00611A3D" w:rsidP="00611A3D">
      <w:r>
        <w:t>Используем схему подключения сетевых устройств , рассмотренную в предыдущей главе для н</w:t>
      </w:r>
      <w:r w:rsidRPr="006B4249">
        <w:t>астро</w:t>
      </w:r>
      <w:r>
        <w:t>йки</w:t>
      </w:r>
      <w:r w:rsidRPr="006B4249">
        <w:t xml:space="preserve"> доступ</w:t>
      </w:r>
      <w:r>
        <w:t>а</w:t>
      </w:r>
      <w:r w:rsidRPr="006B4249">
        <w:t xml:space="preserve"> с </w:t>
      </w:r>
      <w:r>
        <w:rPr>
          <w:lang w:val="en-US"/>
        </w:rPr>
        <w:t>PC</w:t>
      </w:r>
      <w:r w:rsidRPr="00753486">
        <w:t>1</w:t>
      </w:r>
      <w:r w:rsidRPr="006B4249">
        <w:t xml:space="preserve"> (</w:t>
      </w:r>
      <w:r>
        <w:t>172.16</w:t>
      </w:r>
      <w:r w:rsidRPr="006B4249">
        <w:t xml:space="preserve">.1.100/24) и </w:t>
      </w:r>
      <w:r>
        <w:rPr>
          <w:b/>
          <w:bCs/>
          <w:lang w:val="en-US"/>
        </w:rPr>
        <w:t>PC</w:t>
      </w:r>
      <w:r w:rsidRPr="00753486">
        <w:rPr>
          <w:b/>
          <w:bCs/>
        </w:rPr>
        <w:t>2</w:t>
      </w:r>
      <w:r w:rsidRPr="006B4249">
        <w:t xml:space="preserve"> (</w:t>
      </w:r>
      <w:r>
        <w:t>172.16</w:t>
      </w:r>
      <w:r w:rsidRPr="006B4249">
        <w:t>.1.200/24) к публичной сети с использованием функции Source NAT, через ip-адрес</w:t>
      </w:r>
      <w:r>
        <w:t xml:space="preserve"> виртуальный маршрутизатор </w:t>
      </w:r>
      <w:r w:rsidR="00C160B3">
        <w:rPr>
          <w:lang w:val="en-US"/>
        </w:rPr>
        <w:t>vesr</w:t>
      </w:r>
      <w:r w:rsidR="00C160B3" w:rsidRPr="00C160B3">
        <w:t>-1</w:t>
      </w:r>
      <w:r w:rsidRPr="00753486">
        <w:rPr>
          <w:b/>
          <w:bCs/>
        </w:rPr>
        <w:t xml:space="preserve"> </w:t>
      </w:r>
      <w:r w:rsidRPr="006B4249">
        <w:t>который смотрит в настоящую сеть Интернет.</w:t>
      </w:r>
      <w:r>
        <w:t xml:space="preserve"> Работу по настройке интерфейсов , назначение адресов и мэжсетевого экрана мы уже проделали в предыдущей главе, но сказано неоднократно было : «Повторение-мать учения», поэтому не будет нарушать традицию ( вводить снова эти команды в консоли маршрутизатора не обязательно):</w:t>
      </w:r>
    </w:p>
    <w:p w14:paraId="369BA553" w14:textId="77777777" w:rsidR="00611A3D" w:rsidRDefault="00611A3D" w:rsidP="00611A3D">
      <w:r>
        <w:t xml:space="preserve">Проверяем доступ к сети с устройства </w:t>
      </w:r>
      <w:r>
        <w:rPr>
          <w:lang w:val="en-US"/>
        </w:rPr>
        <w:t>PC</w:t>
      </w:r>
      <w:r w:rsidRPr="00B84C8B">
        <w:t>2</w:t>
      </w:r>
      <w:r>
        <w:t>:</w:t>
      </w:r>
    </w:p>
    <w:p w14:paraId="0C223E11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PC2&gt; ping 8.8.8.8</w:t>
      </w:r>
    </w:p>
    <w:p w14:paraId="18B3CEA5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8.8.8.8 icmp_seq=1 timeout</w:t>
      </w:r>
    </w:p>
    <w:p w14:paraId="450B59D2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8.8.8.8 icmp_seq=2 timeout</w:t>
      </w:r>
    </w:p>
    <w:p w14:paraId="5F81AADF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8.8.8.8 icmp_seq=3 timeout</w:t>
      </w:r>
    </w:p>
    <w:p w14:paraId="0C85283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8.8.8.8 icmp_seq=4 timeout</w:t>
      </w:r>
    </w:p>
    <w:p w14:paraId="6B63D151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8.8.8.8 icmp_seq=5 timeout</w:t>
      </w:r>
    </w:p>
    <w:p w14:paraId="6F61F161" w14:textId="77777777" w:rsidR="00611A3D" w:rsidRPr="006B4249" w:rsidRDefault="00611A3D">
      <w:pPr>
        <w:numPr>
          <w:ilvl w:val="0"/>
          <w:numId w:val="45"/>
        </w:numPr>
        <w:spacing w:line="278" w:lineRule="auto"/>
      </w:pPr>
      <w:r w:rsidRPr="006B4249">
        <w:t>Назначаем IP-адреса на интерфейсы</w:t>
      </w:r>
      <w:r>
        <w:t xml:space="preserve"> командами</w:t>
      </w:r>
      <w:r w:rsidRPr="006B4249">
        <w:t>:</w:t>
      </w:r>
    </w:p>
    <w:p w14:paraId="1B76183E" w14:textId="77777777" w:rsidR="00611A3D" w:rsidRPr="006B4249" w:rsidRDefault="00611A3D" w:rsidP="00611A3D">
      <w:r w:rsidRPr="006B4249">
        <w:t>configure</w:t>
      </w:r>
    </w:p>
    <w:p w14:paraId="1C8CBBB2" w14:textId="77777777" w:rsidR="00611A3D" w:rsidRPr="006B4249" w:rsidRDefault="00611A3D">
      <w:pPr>
        <w:numPr>
          <w:ilvl w:val="0"/>
          <w:numId w:val="46"/>
        </w:numPr>
        <w:spacing w:line="278" w:lineRule="auto"/>
      </w:pPr>
      <w:r w:rsidRPr="006B4249">
        <w:t>на интерфейс смотрящий в сторону глобальной сети получаем сетевые параметры по DHCP</w:t>
      </w:r>
    </w:p>
    <w:p w14:paraId="5E0965D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gi1/0/1</w:t>
      </w:r>
    </w:p>
    <w:p w14:paraId="2994E29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description connection_WAN</w:t>
      </w:r>
    </w:p>
    <w:p w14:paraId="4FC49902" w14:textId="77777777" w:rsidR="00611A3D" w:rsidRPr="00B84C8B" w:rsidRDefault="00611A3D" w:rsidP="00611A3D">
      <w:pPr>
        <w:rPr>
          <w:lang w:val="en-US"/>
        </w:rPr>
      </w:pPr>
      <w:r w:rsidRPr="00B84C8B">
        <w:rPr>
          <w:lang w:val="en-US"/>
        </w:rPr>
        <w:t>ip address dhcp</w:t>
      </w:r>
    </w:p>
    <w:p w14:paraId="442ED4BE" w14:textId="77777777" w:rsidR="00611A3D" w:rsidRPr="006B4249" w:rsidRDefault="00611A3D" w:rsidP="00611A3D">
      <w:r w:rsidRPr="006B4249">
        <w:t>exit</w:t>
      </w:r>
    </w:p>
    <w:p w14:paraId="53A44FE5" w14:textId="77777777" w:rsidR="00611A3D" w:rsidRPr="006B4249" w:rsidRDefault="00611A3D">
      <w:pPr>
        <w:numPr>
          <w:ilvl w:val="0"/>
          <w:numId w:val="47"/>
        </w:numPr>
        <w:spacing w:line="278" w:lineRule="auto"/>
      </w:pPr>
      <w:r w:rsidRPr="006B4249">
        <w:t xml:space="preserve">на интерфейс смотрящий в сторону </w:t>
      </w:r>
      <w:r>
        <w:rPr>
          <w:lang w:val="en-US"/>
        </w:rPr>
        <w:t>PC</w:t>
      </w:r>
      <w:r w:rsidRPr="00753486">
        <w:t>1</w:t>
      </w:r>
      <w:r w:rsidRPr="006B4249">
        <w:t xml:space="preserve"> и </w:t>
      </w:r>
      <w:r>
        <w:rPr>
          <w:lang w:val="en-US"/>
        </w:rPr>
        <w:t>PC</w:t>
      </w:r>
      <w:r w:rsidRPr="000F3430">
        <w:t>2</w:t>
      </w:r>
      <w:r w:rsidRPr="006B4249">
        <w:t xml:space="preserve"> назначаем статический адрес из подсети </w:t>
      </w:r>
      <w:r>
        <w:t>172.16</w:t>
      </w:r>
      <w:r w:rsidRPr="006B4249">
        <w:t>.1.0/24</w:t>
      </w:r>
    </w:p>
    <w:p w14:paraId="6199D9F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gi1/0/2</w:t>
      </w:r>
    </w:p>
    <w:p w14:paraId="664C718F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description connection_</w:t>
      </w:r>
      <w:r>
        <w:rPr>
          <w:lang w:val="en-US"/>
        </w:rPr>
        <w:t>LAN_GATEWAY</w:t>
      </w:r>
    </w:p>
    <w:p w14:paraId="1DAD7310" w14:textId="77777777" w:rsidR="00611A3D" w:rsidRPr="00B84C8B" w:rsidRDefault="00611A3D" w:rsidP="00611A3D">
      <w:pPr>
        <w:rPr>
          <w:lang w:val="en-US"/>
        </w:rPr>
      </w:pPr>
      <w:r w:rsidRPr="00B84C8B">
        <w:rPr>
          <w:lang w:val="en-US"/>
        </w:rPr>
        <w:t>ip address 172.16.1.1/24</w:t>
      </w:r>
    </w:p>
    <w:p w14:paraId="2223E6CF" w14:textId="77777777" w:rsidR="00611A3D" w:rsidRPr="006B4249" w:rsidRDefault="00611A3D" w:rsidP="00611A3D">
      <w:r w:rsidRPr="006B4249">
        <w:t>exit</w:t>
      </w:r>
    </w:p>
    <w:p w14:paraId="565A5D4D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Создадим зону безопасности </w:t>
      </w:r>
      <w:r w:rsidRPr="00482BA4">
        <w:rPr>
          <w:b/>
          <w:bCs/>
        </w:rPr>
        <w:t>«trusted»</w:t>
      </w:r>
      <w:r w:rsidRPr="006B4249">
        <w:t xml:space="preserve"> и установим принадлежность интерфейса </w:t>
      </w:r>
      <w:r w:rsidRPr="00482BA4">
        <w:rPr>
          <w:b/>
          <w:bCs/>
        </w:rPr>
        <w:t>gi1/0/2</w:t>
      </w:r>
      <w:r w:rsidRPr="006B4249">
        <w:t xml:space="preserve"> (смотрящего в подсеть </w:t>
      </w:r>
      <w:r w:rsidRPr="00482BA4">
        <w:rPr>
          <w:lang w:val="en-US"/>
        </w:rPr>
        <w:t>PC</w:t>
      </w:r>
      <w:r w:rsidRPr="000F3430">
        <w:t>1</w:t>
      </w:r>
      <w:r w:rsidRPr="006B4249">
        <w:t xml:space="preserve"> и </w:t>
      </w:r>
      <w:r w:rsidRPr="00482BA4">
        <w:rPr>
          <w:lang w:val="en-US"/>
        </w:rPr>
        <w:t>PC</w:t>
      </w:r>
      <w:r w:rsidRPr="000F3430">
        <w:t>2</w:t>
      </w:r>
      <w:r w:rsidRPr="006B4249">
        <w:t>)</w:t>
      </w:r>
      <w:r w:rsidRPr="000F3430">
        <w:t xml:space="preserve"> </w:t>
      </w:r>
      <w:r>
        <w:t>командами</w:t>
      </w:r>
      <w:r w:rsidRPr="006B4249">
        <w:t>:</w:t>
      </w:r>
    </w:p>
    <w:p w14:paraId="63BA457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 trusted</w:t>
      </w:r>
    </w:p>
    <w:p w14:paraId="7C07AEAF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DC5623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gi1/0/2</w:t>
      </w:r>
    </w:p>
    <w:p w14:paraId="2855AE8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security-zone trusted</w:t>
      </w:r>
    </w:p>
    <w:p w14:paraId="7A151CA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16F90192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Создадим зону безопасности </w:t>
      </w:r>
      <w:r w:rsidRPr="00482BA4">
        <w:rPr>
          <w:b/>
          <w:bCs/>
        </w:rPr>
        <w:t>«untrusted»</w:t>
      </w:r>
      <w:r w:rsidRPr="006B4249">
        <w:t xml:space="preserve"> и установим принадлежность интерфейса </w:t>
      </w:r>
      <w:r w:rsidRPr="00482BA4">
        <w:rPr>
          <w:b/>
          <w:bCs/>
        </w:rPr>
        <w:t>gi1/0/1</w:t>
      </w:r>
      <w:r w:rsidRPr="006B4249">
        <w:t xml:space="preserve"> (смотрящего в настоящую сеть Интернет)</w:t>
      </w:r>
      <w:r w:rsidRPr="00482BA4">
        <w:t xml:space="preserve"> </w:t>
      </w:r>
      <w:r>
        <w:t>командами</w:t>
      </w:r>
      <w:r w:rsidRPr="006B4249">
        <w:t>:</w:t>
      </w:r>
    </w:p>
    <w:p w14:paraId="69BDFBDA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 untrusted</w:t>
      </w:r>
    </w:p>
    <w:p w14:paraId="3873D4C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EB6B66D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gi1/0/1</w:t>
      </w:r>
    </w:p>
    <w:p w14:paraId="52814F2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security-zone untrusted</w:t>
      </w:r>
    </w:p>
    <w:p w14:paraId="45C6B063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72698D4B" w14:textId="77777777" w:rsidR="00611A3D" w:rsidRPr="00B84C8B" w:rsidRDefault="00611A3D" w:rsidP="00611A3D">
      <w:pPr>
        <w:rPr>
          <w:lang w:val="en-US"/>
        </w:rPr>
      </w:pPr>
      <w:r w:rsidRPr="006B4249">
        <w:rPr>
          <w:lang w:val="en-US"/>
        </w:rPr>
        <w:t>do</w:t>
      </w:r>
      <w:r w:rsidRPr="00B84C8B">
        <w:rPr>
          <w:lang w:val="en-US"/>
        </w:rPr>
        <w:t xml:space="preserve"> </w:t>
      </w:r>
      <w:r w:rsidRPr="006B4249">
        <w:rPr>
          <w:lang w:val="en-US"/>
        </w:rPr>
        <w:t>commit</w:t>
      </w:r>
    </w:p>
    <w:p w14:paraId="565E7373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>
        <w:t>Д</w:t>
      </w:r>
      <w:r w:rsidRPr="006B4249">
        <w:t>ля конфигурирования SNAT и настройки правил зон безопасности потребуется создать профиль адресов сети «</w:t>
      </w:r>
      <w:r>
        <w:t>LAN_GATEWAY</w:t>
      </w:r>
      <w:r w:rsidRPr="006B4249">
        <w:t>», включающий адреса, которым разрешен выход в публичную сеть, и профиль адреса публичной сети «WAN».</w:t>
      </w:r>
    </w:p>
    <w:p w14:paraId="007FF0B4" w14:textId="77777777" w:rsidR="00611A3D" w:rsidRPr="006B4249" w:rsidRDefault="00611A3D" w:rsidP="00611A3D"/>
    <w:p w14:paraId="4741C86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object-group network </w:t>
      </w:r>
      <w:r>
        <w:rPr>
          <w:lang w:val="en-US"/>
        </w:rPr>
        <w:t>LAN_GATEWAY</w:t>
      </w:r>
    </w:p>
    <w:p w14:paraId="41B245A1" w14:textId="77777777" w:rsidR="00611A3D" w:rsidRPr="00B84C8B" w:rsidRDefault="00611A3D" w:rsidP="00611A3D">
      <w:pPr>
        <w:rPr>
          <w:lang w:val="en-US"/>
        </w:rPr>
      </w:pPr>
      <w:r w:rsidRPr="006B4249">
        <w:rPr>
          <w:lang w:val="en-US"/>
        </w:rPr>
        <w:t>ip</w:t>
      </w:r>
      <w:r w:rsidRPr="00B84C8B">
        <w:rPr>
          <w:lang w:val="en-US"/>
        </w:rPr>
        <w:t xml:space="preserve"> </w:t>
      </w:r>
      <w:r w:rsidRPr="006B4249">
        <w:rPr>
          <w:lang w:val="en-US"/>
        </w:rPr>
        <w:t>address</w:t>
      </w:r>
      <w:r w:rsidRPr="00B84C8B">
        <w:rPr>
          <w:lang w:val="en-US"/>
        </w:rPr>
        <w:t>-</w:t>
      </w:r>
      <w:r w:rsidRPr="006B4249">
        <w:rPr>
          <w:lang w:val="en-US"/>
        </w:rPr>
        <w:t>range</w:t>
      </w:r>
      <w:r w:rsidRPr="00B84C8B">
        <w:rPr>
          <w:lang w:val="en-US"/>
        </w:rPr>
        <w:t xml:space="preserve"> 172.16.1.1-172.16.1.254         # </w:t>
      </w:r>
      <w:r>
        <w:t>указываем</w:t>
      </w:r>
      <w:r w:rsidRPr="00B84C8B">
        <w:rPr>
          <w:lang w:val="en-US"/>
        </w:rPr>
        <w:t xml:space="preserve"> </w:t>
      </w:r>
      <w:r>
        <w:t>всю</w:t>
      </w:r>
      <w:r w:rsidRPr="00B84C8B">
        <w:rPr>
          <w:lang w:val="en-US"/>
        </w:rPr>
        <w:t xml:space="preserve"> </w:t>
      </w:r>
      <w:r>
        <w:t>локальную</w:t>
      </w:r>
      <w:r w:rsidRPr="00B84C8B">
        <w:rPr>
          <w:lang w:val="en-US"/>
        </w:rPr>
        <w:t xml:space="preserve"> </w:t>
      </w:r>
      <w:r>
        <w:t>сеть</w:t>
      </w:r>
    </w:p>
    <w:p w14:paraId="6F25FC7D" w14:textId="77777777" w:rsidR="00611A3D" w:rsidRPr="00B84C8B" w:rsidRDefault="00611A3D" w:rsidP="00611A3D">
      <w:r w:rsidRPr="006B4249">
        <w:rPr>
          <w:lang w:val="en-US"/>
        </w:rPr>
        <w:t>exit</w:t>
      </w:r>
    </w:p>
    <w:p w14:paraId="1F5440CC" w14:textId="77777777" w:rsidR="00611A3D" w:rsidRPr="006B4249" w:rsidRDefault="00611A3D" w:rsidP="00611A3D">
      <w:r>
        <w:t xml:space="preserve">Вышеприведенные команды уже должны быть в конфигурационном файле виртуального маршрутизатора, поскольку мы их вводили ранее в предыдущей главе при настройке сервера </w:t>
      </w:r>
      <w:r>
        <w:rPr>
          <w:lang w:val="en-US"/>
        </w:rPr>
        <w:t>DHCP</w:t>
      </w:r>
      <w:r w:rsidRPr="00025584">
        <w:t xml:space="preserve">. </w:t>
      </w:r>
      <w:r>
        <w:t xml:space="preserve">Проверить их наличие можно еоандой </w:t>
      </w:r>
      <w:r>
        <w:rPr>
          <w:lang w:val="en-US"/>
        </w:rPr>
        <w:t>show</w:t>
      </w:r>
      <w:r w:rsidRPr="00025584">
        <w:t xml:space="preserve"> </w:t>
      </w:r>
      <w:r>
        <w:rPr>
          <w:lang w:val="en-US"/>
        </w:rPr>
        <w:t>run</w:t>
      </w:r>
      <w:r w:rsidRPr="00025584">
        <w:t>.</w:t>
      </w:r>
    </w:p>
    <w:p w14:paraId="7E468F79" w14:textId="77777777" w:rsidR="00611A3D" w:rsidRPr="00321440" w:rsidRDefault="00611A3D" w:rsidP="00611A3D">
      <w:pPr>
        <w:rPr>
          <w:lang w:val="en-US"/>
        </w:rPr>
      </w:pPr>
      <w:r>
        <w:t xml:space="preserve">Для настройки </w:t>
      </w:r>
      <w:r>
        <w:rPr>
          <w:lang w:val="en-US"/>
        </w:rPr>
        <w:t>NAT</w:t>
      </w:r>
      <w:r w:rsidRPr="003F7507">
        <w:t xml:space="preserve"> </w:t>
      </w:r>
      <w:r>
        <w:t xml:space="preserve">необходимо знать </w:t>
      </w:r>
      <w:r>
        <w:rPr>
          <w:lang w:val="en-US"/>
        </w:rPr>
        <w:t>IP</w:t>
      </w:r>
      <w:r w:rsidRPr="003F7507">
        <w:t xml:space="preserve"> </w:t>
      </w:r>
      <w:r>
        <w:t>адрес интерфейса , «смотрящего» в Интернет. Для</w:t>
      </w:r>
      <w:r w:rsidRPr="00321440">
        <w:rPr>
          <w:lang w:val="en-US"/>
        </w:rPr>
        <w:t xml:space="preserve"> </w:t>
      </w:r>
      <w:r>
        <w:t>этого</w:t>
      </w:r>
      <w:r w:rsidRPr="00321440">
        <w:rPr>
          <w:lang w:val="en-US"/>
        </w:rPr>
        <w:t xml:space="preserve"> </w:t>
      </w:r>
      <w:r>
        <w:t>даем</w:t>
      </w:r>
      <w:r w:rsidRPr="00321440">
        <w:rPr>
          <w:lang w:val="en-US"/>
        </w:rPr>
        <w:t xml:space="preserve"> </w:t>
      </w:r>
      <w:r>
        <w:t>команду</w:t>
      </w:r>
      <w:r w:rsidRPr="00321440">
        <w:rPr>
          <w:lang w:val="en-US"/>
        </w:rPr>
        <w:t>:</w:t>
      </w:r>
    </w:p>
    <w:p w14:paraId="73FB0C17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vesr-1# sh ip interfaces gigabitethernet 1/0/1</w:t>
      </w:r>
    </w:p>
    <w:p w14:paraId="010BC75E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IP address                                            Interface              Adm                  in   Link    Type      Precedence</w:t>
      </w:r>
    </w:p>
    <w:p w14:paraId="3BEC221D" w14:textId="77777777" w:rsidR="00611A3D" w:rsidRDefault="00611A3D" w:rsidP="00611A3D">
      <w:pPr>
        <w:shd w:val="clear" w:color="auto" w:fill="D0CECE" w:themeFill="background2" w:themeFillShade="E6"/>
      </w:pPr>
      <w:r>
        <w:t>---------------------------------------------------   --------------------   ---                  --   -----   -------   -----------</w:t>
      </w:r>
    </w:p>
    <w:p w14:paraId="6CE57884" w14:textId="77777777" w:rsidR="00611A3D" w:rsidRDefault="00611A3D" w:rsidP="00611A3D">
      <w:pPr>
        <w:shd w:val="clear" w:color="auto" w:fill="D0CECE" w:themeFill="background2" w:themeFillShade="E6"/>
      </w:pPr>
      <w:r w:rsidRPr="003F7507">
        <w:rPr>
          <w:b/>
          <w:bCs/>
          <w:color w:val="002B5D"/>
          <w:u w:val="single"/>
          <w:bdr w:val="single" w:sz="18" w:space="0" w:color="002B5D"/>
        </w:rPr>
        <w:t>192.168.10.74</w:t>
      </w:r>
      <w:r>
        <w:t>/24                                      gi1/0/1                Up                        Up      DHCP      --</w:t>
      </w:r>
    </w:p>
    <w:p w14:paraId="3A4D5E48" w14:textId="77777777" w:rsidR="00611A3D" w:rsidRPr="003F7507" w:rsidRDefault="00611A3D" w:rsidP="00611A3D">
      <w:r>
        <w:t xml:space="preserve">И копируем </w:t>
      </w:r>
      <w:r>
        <w:rPr>
          <w:lang w:val="en-US"/>
        </w:rPr>
        <w:t>IP</w:t>
      </w:r>
      <w:r w:rsidRPr="003F7507">
        <w:t xml:space="preserve"> </w:t>
      </w:r>
      <w:r>
        <w:t>адрес.</w:t>
      </w:r>
    </w:p>
    <w:p w14:paraId="4526D396" w14:textId="77777777" w:rsidR="00611A3D" w:rsidRDefault="00611A3D" w:rsidP="00611A3D">
      <w:r>
        <w:t>А</w:t>
      </w:r>
      <w:r w:rsidRPr="00025584">
        <w:t xml:space="preserve"> </w:t>
      </w:r>
      <w:r>
        <w:t>вот эту команду мы еще не вводили, открываем консоль и вводим команды:</w:t>
      </w:r>
    </w:p>
    <w:p w14:paraId="7D8FFCC0" w14:textId="77777777" w:rsidR="00611A3D" w:rsidRPr="00B84C8B" w:rsidRDefault="00611A3D" w:rsidP="00611A3D">
      <w:r>
        <w:rPr>
          <w:lang w:val="en-US"/>
        </w:rPr>
        <w:t>configure</w:t>
      </w:r>
    </w:p>
    <w:p w14:paraId="17E05B19" w14:textId="77777777" w:rsidR="00611A3D" w:rsidRPr="00B84C8B" w:rsidRDefault="00611A3D" w:rsidP="00611A3D">
      <w:r w:rsidRPr="006B4249">
        <w:rPr>
          <w:lang w:val="en-US"/>
        </w:rPr>
        <w:t>object</w:t>
      </w:r>
      <w:r w:rsidRPr="00B84C8B">
        <w:t>-</w:t>
      </w:r>
      <w:r w:rsidRPr="006B4249">
        <w:rPr>
          <w:lang w:val="en-US"/>
        </w:rPr>
        <w:t>group</w:t>
      </w:r>
      <w:r w:rsidRPr="00B84C8B">
        <w:t xml:space="preserve"> </w:t>
      </w:r>
      <w:r w:rsidRPr="006B4249">
        <w:rPr>
          <w:lang w:val="en-US"/>
        </w:rPr>
        <w:t>network</w:t>
      </w:r>
      <w:r w:rsidRPr="00B84C8B">
        <w:t xml:space="preserve"> </w:t>
      </w:r>
      <w:r w:rsidRPr="006B4249">
        <w:rPr>
          <w:lang w:val="en-US"/>
        </w:rPr>
        <w:t>WAN</w:t>
      </w:r>
    </w:p>
    <w:p w14:paraId="15137F9D" w14:textId="77777777" w:rsidR="00611A3D" w:rsidRPr="006B4249" w:rsidRDefault="00611A3D" w:rsidP="00611A3D">
      <w:r w:rsidRPr="006B4249">
        <w:rPr>
          <w:lang w:val="en-US"/>
        </w:rPr>
        <w:t>ip</w:t>
      </w:r>
      <w:r w:rsidRPr="006B4249">
        <w:t xml:space="preserve"> </w:t>
      </w:r>
      <w:r w:rsidRPr="006B4249">
        <w:rPr>
          <w:lang w:val="en-US"/>
        </w:rPr>
        <w:t>address</w:t>
      </w:r>
      <w:r w:rsidRPr="006B4249">
        <w:t>-</w:t>
      </w:r>
      <w:r w:rsidRPr="006B4249">
        <w:rPr>
          <w:lang w:val="en-US"/>
        </w:rPr>
        <w:t>range</w:t>
      </w:r>
      <w:r w:rsidRPr="006B4249">
        <w:t xml:space="preserve"> 192.168.1</w:t>
      </w:r>
      <w:r w:rsidRPr="00482BA4">
        <w:t>0</w:t>
      </w:r>
      <w:r w:rsidRPr="006B4249">
        <w:t>.</w:t>
      </w:r>
      <w:r>
        <w:t>74</w:t>
      </w:r>
      <w:r w:rsidRPr="006B4249">
        <w:t xml:space="preserve">         # </w:t>
      </w:r>
      <w:r w:rsidRPr="006B4249">
        <w:rPr>
          <w:lang w:val="en-US"/>
        </w:rPr>
        <w:t>IP</w:t>
      </w:r>
      <w:r w:rsidRPr="006B4249">
        <w:t>-адрес - смотрящий в настоящую сеть Интернет</w:t>
      </w:r>
    </w:p>
    <w:p w14:paraId="28135FF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A5617FF" w14:textId="77777777" w:rsidR="00611A3D" w:rsidRPr="00321440" w:rsidRDefault="00611A3D" w:rsidP="00611A3D">
      <w:pPr>
        <w:rPr>
          <w:lang w:val="en-US"/>
        </w:rPr>
      </w:pPr>
      <w:r w:rsidRPr="006B4249">
        <w:rPr>
          <w:lang w:val="en-US"/>
        </w:rPr>
        <w:t>do</w:t>
      </w:r>
      <w:r w:rsidRPr="00321440">
        <w:rPr>
          <w:lang w:val="en-US"/>
        </w:rPr>
        <w:t xml:space="preserve"> </w:t>
      </w:r>
      <w:r w:rsidRPr="006B4249">
        <w:rPr>
          <w:lang w:val="en-US"/>
        </w:rPr>
        <w:t>commit</w:t>
      </w:r>
    </w:p>
    <w:p w14:paraId="23E35620" w14:textId="77777777" w:rsidR="00611A3D" w:rsidRDefault="00611A3D" w:rsidP="00611A3D">
      <w:pPr>
        <w:rPr>
          <w:lang w:val="en-US"/>
        </w:rPr>
      </w:pPr>
      <w:r w:rsidRPr="00321440">
        <w:rPr>
          <w:lang w:val="en-US"/>
        </w:rPr>
        <w:t>do confirm</w:t>
      </w:r>
    </w:p>
    <w:p w14:paraId="636BBDD9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vesr-1# config</w:t>
      </w:r>
    </w:p>
    <w:p w14:paraId="375F1ED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object-group network WAN</w:t>
      </w:r>
    </w:p>
    <w:p w14:paraId="572E5B32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vesr-1(config-object-group-network)# ip address-range 192.168.10.74</w:t>
      </w:r>
    </w:p>
    <w:p w14:paraId="286D5F2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vesr-1(config-object-group-network)# exit</w:t>
      </w:r>
    </w:p>
    <w:p w14:paraId="06E7909E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do commit</w:t>
      </w:r>
    </w:p>
    <w:p w14:paraId="7CA3BB2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Configuration has been successfully applied and saved to flash. Commit timer started, changes will be reverted in 600 seconds.</w:t>
      </w:r>
    </w:p>
    <w:p w14:paraId="304F2155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2025-05-30T06:58:49+00:00 %CLI-I-CRIT: user admin from console  input: do commit</w:t>
      </w:r>
    </w:p>
    <w:p w14:paraId="66BE77D8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do confirm</w:t>
      </w:r>
    </w:p>
    <w:p w14:paraId="34087BA0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Configuration has been confirmed. Commit timer canceled.</w:t>
      </w:r>
    </w:p>
    <w:p w14:paraId="447B8104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2025-05-30T06:58:58+00:00 %CLI-I-CRIT: user admin from console  input: do confirm</w:t>
      </w:r>
    </w:p>
    <w:p w14:paraId="511152C4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</w:t>
      </w:r>
    </w:p>
    <w:p w14:paraId="20A0FAA7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Для пропуска трафика из зоны </w:t>
      </w:r>
      <w:r w:rsidRPr="00482BA4">
        <w:rPr>
          <w:b/>
          <w:bCs/>
        </w:rPr>
        <w:t>trusted</w:t>
      </w:r>
      <w:r w:rsidRPr="006B4249">
        <w:t xml:space="preserve"> в зону </w:t>
      </w:r>
      <w:r w:rsidRPr="00482BA4">
        <w:rPr>
          <w:b/>
          <w:bCs/>
        </w:rPr>
        <w:t>untrusted</w:t>
      </w:r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>
        <w:rPr>
          <w:lang w:val="en-US"/>
        </w:rPr>
        <w:t>LAN</w:t>
      </w:r>
      <w:r w:rsidRPr="007B1AA7">
        <w:t>_</w:t>
      </w:r>
      <w:r>
        <w:rPr>
          <w:lang w:val="en-US"/>
        </w:rPr>
        <w:t>GATEWAY</w:t>
      </w:r>
      <w:r w:rsidRPr="006B4249">
        <w:t xml:space="preserve"> для соблюдения ограничения на выход в публичную сеть. Действие правил разрешается командой enable:</w:t>
      </w:r>
    </w:p>
    <w:p w14:paraId="5ABC9D2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zone-pair trusted untrusted</w:t>
      </w:r>
    </w:p>
    <w:p w14:paraId="10E5BBC2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 1</w:t>
      </w:r>
    </w:p>
    <w:p w14:paraId="5860CC1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1482FE5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action permit</w:t>
      </w:r>
    </w:p>
    <w:p w14:paraId="006494A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enable</w:t>
      </w:r>
    </w:p>
    <w:p w14:paraId="2DA8330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28BA2AE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90D7B60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do commit</w:t>
      </w:r>
    </w:p>
    <w:p w14:paraId="6542CAF8" w14:textId="77777777" w:rsidR="00611A3D" w:rsidRDefault="00611A3D" w:rsidP="00611A3D">
      <w:pPr>
        <w:rPr>
          <w:lang w:val="en-US"/>
        </w:rPr>
      </w:pPr>
      <w:r w:rsidRPr="006B4249">
        <w:t>do confirm</w:t>
      </w:r>
    </w:p>
    <w:p w14:paraId="4E7175AB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security zone-pair trusted untrusted</w:t>
      </w:r>
    </w:p>
    <w:p w14:paraId="71BBF856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vesr-1(config-security-zone-pair)# rule 1</w:t>
      </w:r>
    </w:p>
    <w:p w14:paraId="5332E591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vesr-1(config-security-zone-pair-rule)# match source-address object-group LAN</w:t>
      </w:r>
      <w:r>
        <w:rPr>
          <w:lang w:val="en-US"/>
        </w:rPr>
        <w:t>_GATEWAY</w:t>
      </w:r>
    </w:p>
    <w:p w14:paraId="629DBBEC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vesr-1(config-security-zone-pair-rule)# action permit</w:t>
      </w:r>
    </w:p>
    <w:p w14:paraId="583F3B2D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vesr-1(config-security-zone-pair-rule)# enable</w:t>
      </w:r>
    </w:p>
    <w:p w14:paraId="0CCE2383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vesr-1(config-security-zone-pair-rule)# exit</w:t>
      </w:r>
    </w:p>
    <w:p w14:paraId="5B351D39" w14:textId="77777777" w:rsidR="00611A3D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vesr-1(config-security-zone-pair)# exit</w:t>
      </w:r>
    </w:p>
    <w:p w14:paraId="1FAEFC3C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do commit</w:t>
      </w:r>
    </w:p>
    <w:p w14:paraId="170F4C30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Configuration has been successfully applied and saved to flash. Commit timer started, changes will be reverted in 600 seconds.</w:t>
      </w:r>
    </w:p>
    <w:p w14:paraId="40EA7E5E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2025-05-30T07:05:53+00:00 %CLI-I-CRIT: user admin from console  input: do commit</w:t>
      </w:r>
    </w:p>
    <w:p w14:paraId="7EFEA713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do confirm</w:t>
      </w:r>
    </w:p>
    <w:p w14:paraId="0A5C7652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Configuration has been confirmed. Commit timer canceled.</w:t>
      </w:r>
    </w:p>
    <w:p w14:paraId="1833E95B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2025-05-30T07:05:59+00:00 %CLI-I-CRIT: user admin from console  input: do confirm</w:t>
      </w:r>
    </w:p>
    <w:p w14:paraId="1A8BF910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</w:t>
      </w:r>
    </w:p>
    <w:p w14:paraId="06DEACB7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27948A0D" w14:textId="77777777" w:rsidR="00611A3D" w:rsidRPr="006B4249" w:rsidRDefault="00611A3D" w:rsidP="00611A3D">
      <w:r w:rsidRPr="006B4249">
        <w:t>nat sourсe</w:t>
      </w:r>
    </w:p>
    <w:p w14:paraId="0880D697" w14:textId="77777777" w:rsidR="00611A3D" w:rsidRPr="007B1AA7" w:rsidRDefault="00611A3D" w:rsidP="00611A3D">
      <w:r w:rsidRPr="006B4249">
        <w:t>pool WAN</w:t>
      </w:r>
    </w:p>
    <w:p w14:paraId="51B5055E" w14:textId="77777777" w:rsidR="00611A3D" w:rsidRPr="006B4249" w:rsidRDefault="00611A3D" w:rsidP="00611A3D">
      <w:r w:rsidRPr="006B4249">
        <w:t>ip address-range 192.168.1</w:t>
      </w:r>
      <w:r w:rsidRPr="00025584">
        <w:t>0</w:t>
      </w:r>
      <w:r w:rsidRPr="006B4249">
        <w:t>.</w:t>
      </w:r>
      <w:r w:rsidRPr="007B1AA7">
        <w:t>74</w:t>
      </w:r>
      <w:r w:rsidRPr="006B4249">
        <w:t xml:space="preserve">         # IP-адрес isp - смотрящий в настоящую сеть Интернет</w:t>
      </w:r>
    </w:p>
    <w:p w14:paraId="289BCEED" w14:textId="77777777" w:rsidR="00611A3D" w:rsidRDefault="00611A3D" w:rsidP="00611A3D">
      <w:pPr>
        <w:rPr>
          <w:lang w:val="en-US"/>
        </w:rPr>
      </w:pPr>
      <w:r w:rsidRPr="006B4249">
        <w:t>exit</w:t>
      </w:r>
    </w:p>
    <w:p w14:paraId="7C5E2386" w14:textId="77777777" w:rsidR="00611A3D" w:rsidRPr="005401B5" w:rsidRDefault="00611A3D" w:rsidP="00611A3D">
      <w:pPr>
        <w:rPr>
          <w:lang w:val="en-US"/>
        </w:rPr>
      </w:pPr>
    </w:p>
    <w:p w14:paraId="4285CC2F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r w:rsidRPr="00025584">
        <w:rPr>
          <w:b/>
          <w:bCs/>
        </w:rPr>
        <w:t>untrusted</w:t>
      </w:r>
      <w:r w:rsidRPr="006B4249">
        <w:t xml:space="preserve">. Правила включают проверку адреса источника данных на принадлежность к пулу </w:t>
      </w:r>
      <w:r>
        <w:rPr>
          <w:b/>
          <w:bCs/>
        </w:rPr>
        <w:t>LAN_GATEWAY</w:t>
      </w:r>
      <w:r w:rsidRPr="006B4249">
        <w:t>:</w:t>
      </w:r>
    </w:p>
    <w:p w14:paraId="21F6EE55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ruleset SNAT</w:t>
      </w:r>
    </w:p>
    <w:p w14:paraId="192202C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to zone untrusted</w:t>
      </w:r>
    </w:p>
    <w:p w14:paraId="48D071B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 1</w:t>
      </w:r>
    </w:p>
    <w:p w14:paraId="7FA75DE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52C9903A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action source-nat pool WAN</w:t>
      </w:r>
    </w:p>
    <w:p w14:paraId="19AED4E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enable</w:t>
      </w:r>
    </w:p>
    <w:p w14:paraId="632AF8A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2925B9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3CF79EE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do commit</w:t>
      </w:r>
    </w:p>
    <w:p w14:paraId="09857868" w14:textId="77777777" w:rsidR="00611A3D" w:rsidRDefault="00611A3D" w:rsidP="00611A3D">
      <w:pPr>
        <w:rPr>
          <w:lang w:val="en-US"/>
        </w:rPr>
      </w:pPr>
      <w:r w:rsidRPr="00B84C8B">
        <w:rPr>
          <w:lang w:val="en-US"/>
        </w:rPr>
        <w:t>do confirm</w:t>
      </w:r>
    </w:p>
    <w:p w14:paraId="6068E933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</w:t>
      </w:r>
    </w:p>
    <w:p w14:paraId="33C724F1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 nat source</w:t>
      </w:r>
    </w:p>
    <w:p w14:paraId="79E0FC1A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vesr-1(config-snat)# pool WAN</w:t>
      </w:r>
    </w:p>
    <w:p w14:paraId="47346762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vesr-1(config-snat-pool)# ip address-range 192.168.10.74</w:t>
      </w:r>
    </w:p>
    <w:p w14:paraId="406EF0D8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vesr-1(config-snat-pool)# exit</w:t>
      </w:r>
    </w:p>
    <w:p w14:paraId="7B1A6AED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vesr-1(config-snat)# ruleset SNAT</w:t>
      </w:r>
    </w:p>
    <w:p w14:paraId="3F850BD8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vesr-1(config-snat-ruleset)# to zone trusted</w:t>
      </w:r>
    </w:p>
    <w:p w14:paraId="6E244026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vesr-1(config-snat-ruleset)# rule 1</w:t>
      </w:r>
    </w:p>
    <w:p w14:paraId="7FBDD41B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vesr-1(config-snat-rule)# match source-address object-group LAN</w:t>
      </w:r>
      <w:r>
        <w:rPr>
          <w:lang w:val="en-US"/>
        </w:rPr>
        <w:t>_GATEWAY</w:t>
      </w:r>
    </w:p>
    <w:p w14:paraId="307F1C00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vesr-1(config-snat-rule)# action source-nat pool WAN</w:t>
      </w:r>
    </w:p>
    <w:p w14:paraId="17620026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vesr-1(config-snat-rule)# enable</w:t>
      </w:r>
    </w:p>
    <w:p w14:paraId="25AC649C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vesr-1(config-snat-rule)# exit</w:t>
      </w:r>
    </w:p>
    <w:p w14:paraId="619C6DFE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vesr-1(config-snat-ruleset)# exit</w:t>
      </w:r>
    </w:p>
    <w:p w14:paraId="49348164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vesr-1(config-snat)# exit</w:t>
      </w:r>
    </w:p>
    <w:p w14:paraId="7E54A42E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 do commit</w:t>
      </w:r>
    </w:p>
    <w:p w14:paraId="102B6429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Configuration has been successfully applied and saved to flash. Commit timer started, changes will be reverted in 600 seconds.</w:t>
      </w:r>
    </w:p>
    <w:p w14:paraId="6BAE3EA7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2025-05-30T07:09:54+00:00 %CLI-I-CRIT: user admin from console  input: do commit</w:t>
      </w:r>
    </w:p>
    <w:p w14:paraId="16A66AA2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 do confirm</w:t>
      </w:r>
    </w:p>
    <w:p w14:paraId="095573F0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Configuration has been confirmed. Commit timer canceled.</w:t>
      </w:r>
    </w:p>
    <w:p w14:paraId="2E4D82AC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2025-05-30T07:09:59+00:00 %CLI-I-CRIT: user admin from console  input: do confirm</w:t>
      </w:r>
    </w:p>
    <w:p w14:paraId="6E9ADB12" w14:textId="77777777" w:rsidR="00611A3D" w:rsidRPr="00321440" w:rsidRDefault="00611A3D" w:rsidP="00611A3D">
      <w:pPr>
        <w:shd w:val="clear" w:color="auto" w:fill="D0CECE" w:themeFill="background2" w:themeFillShade="E6"/>
      </w:pPr>
      <w:r w:rsidRPr="00BD2905">
        <w:rPr>
          <w:lang w:val="en-US"/>
        </w:rPr>
        <w:t>vesr</w:t>
      </w:r>
      <w:r w:rsidRPr="00321440">
        <w:t>-1(</w:t>
      </w:r>
      <w:r w:rsidRPr="00BD2905">
        <w:rPr>
          <w:lang w:val="en-US"/>
        </w:rPr>
        <w:t>config</w:t>
      </w:r>
      <w:r w:rsidRPr="00321440">
        <w:t xml:space="preserve">)# </w:t>
      </w:r>
      <w:r w:rsidRPr="00BD2905">
        <w:rPr>
          <w:lang w:val="en-US"/>
        </w:rPr>
        <w:t>exit</w:t>
      </w:r>
    </w:p>
    <w:p w14:paraId="45D33288" w14:textId="77777777" w:rsidR="00611A3D" w:rsidRPr="00321440" w:rsidRDefault="00611A3D" w:rsidP="00611A3D">
      <w:pPr>
        <w:shd w:val="clear" w:color="auto" w:fill="D0CECE" w:themeFill="background2" w:themeFillShade="E6"/>
      </w:pPr>
      <w:r w:rsidRPr="00BD2905">
        <w:rPr>
          <w:lang w:val="en-US"/>
        </w:rPr>
        <w:t>vesr</w:t>
      </w:r>
      <w:r w:rsidRPr="00321440">
        <w:t>-1#</w:t>
      </w:r>
    </w:p>
    <w:p w14:paraId="524661F3" w14:textId="77777777" w:rsidR="00611A3D" w:rsidRPr="00321440" w:rsidRDefault="00611A3D" w:rsidP="00611A3D">
      <w:pPr>
        <w:rPr>
          <w:b/>
          <w:bCs/>
        </w:rPr>
      </w:pPr>
    </w:p>
    <w:p w14:paraId="7128793F" w14:textId="77777777" w:rsidR="00611A3D" w:rsidRPr="006B4249" w:rsidRDefault="00611A3D" w:rsidP="00611A3D">
      <w:pPr>
        <w:rPr>
          <w:b/>
          <w:bCs/>
        </w:rPr>
      </w:pPr>
      <w:r w:rsidRPr="006B4249">
        <w:rPr>
          <w:b/>
          <w:bCs/>
        </w:rPr>
        <w:t xml:space="preserve">Проверяем с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1</w:t>
      </w:r>
      <w:r w:rsidRPr="006B4249">
        <w:rPr>
          <w:b/>
          <w:bCs/>
        </w:rPr>
        <w:t xml:space="preserve"> и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2</w:t>
      </w:r>
      <w:r w:rsidRPr="006B4249">
        <w:rPr>
          <w:b/>
          <w:bCs/>
        </w:rPr>
        <w:t xml:space="preserve"> доступ в Интернет</w:t>
      </w:r>
    </w:p>
    <w:p w14:paraId="38C05B26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PC1&gt; ping ya.ru</w:t>
      </w:r>
    </w:p>
    <w:p w14:paraId="4675A4FC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ya.ru resolved to 77.88.44.242</w:t>
      </w:r>
    </w:p>
    <w:p w14:paraId="2A472BC5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84 bytes from 77.88.44.242 icmp_seq=1 ttl=56 time=9.907 ms</w:t>
      </w:r>
    </w:p>
    <w:p w14:paraId="0766DE57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84 bytes from 77.88.44.242 icmp_seq=2 ttl=56 time=10.354 ms</w:t>
      </w:r>
    </w:p>
    <w:p w14:paraId="106C64C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84 bytes from 77.88.44.242 icmp_seq=3 ttl=56 time=13.094 ms</w:t>
      </w:r>
    </w:p>
    <w:p w14:paraId="29640B54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84 bytes from 77.88.44.242 icmp_seq=4 ttl=56 time=16.578 ms</w:t>
      </w:r>
    </w:p>
    <w:p w14:paraId="7E135CD8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84 bytes from 77.88.44.242 icmp_seq=5 ttl=56 time=12.613 ms</w:t>
      </w:r>
    </w:p>
    <w:p w14:paraId="47DDC7AC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PC2&gt; ping cisco.com</w:t>
      </w:r>
    </w:p>
    <w:p w14:paraId="2241FF68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cisco.com resolved to 72.163.4.185</w:t>
      </w:r>
    </w:p>
    <w:p w14:paraId="58EFFE2A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icmp_seq=1 ttl=46 time=163.881 ms</w:t>
      </w:r>
    </w:p>
    <w:p w14:paraId="09F672BE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icmp_seq=2 ttl=46 time=163.377 ms</w:t>
      </w:r>
    </w:p>
    <w:p w14:paraId="4E9CA290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icmp_seq=3 ttl=46 time=164.746 ms</w:t>
      </w:r>
    </w:p>
    <w:p w14:paraId="6A154959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icmp_seq=4 ttl=46 time=164.599 ms</w:t>
      </w:r>
    </w:p>
    <w:p w14:paraId="4DABCFC5" w14:textId="77777777" w:rsidR="00611A3D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icmp_seq=5 ttl=46 time=163.202 ms</w:t>
      </w:r>
    </w:p>
    <w:p w14:paraId="534E9CBF" w14:textId="77777777" w:rsidR="00611A3D" w:rsidRDefault="00611A3D" w:rsidP="00611A3D">
      <w:pPr>
        <w:rPr>
          <w:b/>
          <w:bCs/>
          <w:lang w:val="en-US"/>
        </w:rPr>
      </w:pPr>
    </w:p>
    <w:p w14:paraId="09E01F9C" w14:textId="77777777" w:rsidR="00611A3D" w:rsidRPr="004F78B5" w:rsidRDefault="00611A3D" w:rsidP="00611A3D">
      <w:pPr>
        <w:rPr>
          <w:b/>
          <w:bCs/>
        </w:rPr>
      </w:pPr>
      <w:r w:rsidRPr="006B4249">
        <w:rPr>
          <w:b/>
          <w:bCs/>
        </w:rPr>
        <w:t xml:space="preserve">Проверяем таблицу преобразований адресов на </w:t>
      </w:r>
      <w:r>
        <w:rPr>
          <w:b/>
          <w:bCs/>
          <w:lang w:val="en-US"/>
        </w:rPr>
        <w:t>vesr</w:t>
      </w:r>
      <w:r w:rsidRPr="004F78B5">
        <w:rPr>
          <w:b/>
          <w:bCs/>
        </w:rPr>
        <w:t>-1</w:t>
      </w:r>
    </w:p>
    <w:p w14:paraId="76295D70" w14:textId="77777777" w:rsidR="00611A3D" w:rsidRPr="004F78B5" w:rsidRDefault="00611A3D" w:rsidP="00611A3D">
      <w:pPr>
        <w:rPr>
          <w:lang w:val="en-US"/>
        </w:rPr>
      </w:pPr>
      <w:r w:rsidRPr="004F78B5">
        <w:rPr>
          <w:lang w:val="en-US"/>
        </w:rPr>
        <w:t>show ip nat translation</w:t>
      </w:r>
    </w:p>
    <w:p w14:paraId="2BF2939D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vesr-1# sh ip nat translations</w:t>
      </w:r>
    </w:p>
    <w:p w14:paraId="1415C6A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Prot   Inside source           Inside destination      Outside source          Outside destination     Pkts         Bytes</w:t>
      </w:r>
    </w:p>
    <w:p w14:paraId="2273B01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----   ---------------------   ---------------------   ---------------------   ---------------------   ----------   ----------</w:t>
      </w:r>
    </w:p>
    <w:p w14:paraId="4B383D7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479C1FBB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4B7A26AB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282A50E1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7A6D8AA5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576CE40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07741B8A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0C51257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2016559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13DF41A7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76E6606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udp    172.16.1.200:14503      77.88.8.8:53            192.168.10.74:14503     77.88.8.8:53            --           --</w:t>
      </w:r>
    </w:p>
    <w:p w14:paraId="7F0E681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66BB9484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udp    172.16.1.100:28458      77.88.8.8:53            192.168.10.74:28458     77.88.8.8:53            --           --</w:t>
      </w:r>
    </w:p>
    <w:p w14:paraId="453D7048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61095C50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3F2740F4" w14:textId="77777777" w:rsidR="00611A3D" w:rsidRDefault="00611A3D" w:rsidP="00611A3D">
      <w:pPr>
        <w:shd w:val="clear" w:color="auto" w:fill="FFFFFF" w:themeFill="background1"/>
        <w:rPr>
          <w:lang w:val="en-US"/>
        </w:rPr>
      </w:pPr>
    </w:p>
    <w:p w14:paraId="5FF3ACF3" w14:textId="77777777" w:rsidR="00611A3D" w:rsidRPr="004F78B5" w:rsidRDefault="00611A3D" w:rsidP="00611A3D">
      <w:pPr>
        <w:shd w:val="clear" w:color="auto" w:fill="FFFFFF" w:themeFill="background1"/>
      </w:pPr>
      <w:r>
        <w:t>В итоге такая конфигурация виртуального маршрутизатора достаточна для обеспечения минимально защищенного доступа в сеть Интернет сети</w:t>
      </w:r>
      <w:r w:rsidRPr="00321440">
        <w:t xml:space="preserve"> </w:t>
      </w:r>
      <w:r>
        <w:t>домашнего офиса.</w:t>
      </w:r>
    </w:p>
    <w:p w14:paraId="223EDE17" w14:textId="77777777" w:rsidR="00611A3D" w:rsidRPr="004F78B5" w:rsidRDefault="00611A3D" w:rsidP="00611A3D">
      <w:pPr>
        <w:shd w:val="clear" w:color="auto" w:fill="FFFFFF" w:themeFill="background1"/>
      </w:pPr>
    </w:p>
    <w:p w14:paraId="3D91FB6E" w14:textId="11A55221" w:rsidR="00DD46F4" w:rsidRPr="00611A3D" w:rsidRDefault="00DD46F4" w:rsidP="00BB5275"/>
    <w:p w14:paraId="7B37B5D6" w14:textId="156AC83B" w:rsidR="00D17DE7" w:rsidRPr="004E6785" w:rsidRDefault="00D17DE7" w:rsidP="00BB5275">
      <w:pPr>
        <w:pStyle w:val="af7"/>
        <w:rPr>
          <w:lang w:val="ro-RO"/>
        </w:rPr>
      </w:pPr>
    </w:p>
    <w:bookmarkStart w:id="18" w:name="_Toc201923584" w:displacedByCustomXml="next"/>
    <w:sdt>
      <w:sdtPr>
        <w:rPr>
          <w:lang w:val="ro-RO"/>
        </w:rPr>
        <w:id w:val="1663739371"/>
        <w:placeholder>
          <w:docPart w:val="E80A967F0BB544CE98AF0E1465ACAF77"/>
        </w:placeholder>
        <w:temporary/>
        <w:showingPlcHdr/>
        <w15:appearance w15:val="hidden"/>
      </w:sdtPr>
      <w:sdtContent>
        <w:p w14:paraId="2347BE57" w14:textId="77777777" w:rsidR="009A2F30" w:rsidRPr="004E6785" w:rsidRDefault="00171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8" w:displacedByCustomXml="prev"/>
    <w:p w14:paraId="125DE327" w14:textId="53EA0D3E" w:rsidR="00C52D44" w:rsidRPr="004E6785" w:rsidRDefault="00C52D44" w:rsidP="00BB5275">
      <w:pPr>
        <w:rPr>
          <w:lang w:val="ro-RO"/>
        </w:rPr>
      </w:pPr>
    </w:p>
    <w:p w14:paraId="31AAD767" w14:textId="140D9106" w:rsidR="001710CE" w:rsidRPr="008945BA" w:rsidRDefault="008945BA" w:rsidP="008945BA">
      <w:pPr>
        <w:pStyle w:val="af7"/>
        <w:rPr>
          <w:rFonts w:cs="Calibri"/>
        </w:rPr>
      </w:pPr>
      <w:r>
        <w:rPr>
          <w:rFonts w:cs="Calibri"/>
        </w:rPr>
        <w:t>В следующей главе вы узнаете ….</w:t>
      </w:r>
    </w:p>
    <w:p w14:paraId="257B0AB7" w14:textId="71689B3C" w:rsidR="00611A3D" w:rsidRPr="009B18AC" w:rsidRDefault="00611A3D" w:rsidP="009B18AC">
      <w:pPr>
        <w:pStyle w:val="af7"/>
        <w:ind w:firstLine="0"/>
        <w:rPr>
          <w:sz w:val="24"/>
          <w:szCs w:val="24"/>
          <w:lang w:bidi="ru-RU"/>
        </w:rPr>
      </w:pPr>
    </w:p>
    <w:p w14:paraId="26681FC7" w14:textId="0397D643" w:rsidR="002A40CE" w:rsidRPr="009B18AC" w:rsidRDefault="002A40CE">
      <w:pPr>
        <w:ind w:firstLine="0"/>
        <w:rPr>
          <w:lang w:bidi="ru-RU"/>
        </w:rPr>
      </w:pPr>
      <w:r>
        <w:rPr>
          <w:lang w:val="ro-RO" w:bidi="ru-RU"/>
        </w:rPr>
        <w:br w:type="page"/>
      </w:r>
    </w:p>
    <w:p w14:paraId="730367F5" w14:textId="77E298A2" w:rsidR="002A40CE" w:rsidRPr="009324B5" w:rsidRDefault="002A40CE" w:rsidP="009324B5">
      <w:pPr>
        <w:pStyle w:val="1"/>
      </w:pPr>
      <w:bookmarkStart w:id="19" w:name="_Toc201923585"/>
      <w:r w:rsidRPr="009324B5">
        <w:t>Глава 6. Настройка  SSH в виртуальном маршрутизаторе vESR.</w:t>
      </w:r>
      <w:bookmarkEnd w:id="19"/>
    </w:p>
    <w:p w14:paraId="2DC5E584" w14:textId="77777777" w:rsidR="002A40CE" w:rsidRPr="00563DB3" w:rsidRDefault="002A40CE" w:rsidP="002A40CE">
      <w:r>
        <w:t xml:space="preserve">Системному администратору доступ к устройству по протоколу </w:t>
      </w:r>
      <w:r>
        <w:rPr>
          <w:lang w:val="en-US"/>
        </w:rPr>
        <w:t>SSH</w:t>
      </w:r>
      <w:r w:rsidRPr="00563DB3">
        <w:t xml:space="preserve"> </w:t>
      </w:r>
      <w:r>
        <w:t xml:space="preserve">предоставляет широкие возможности по контролю, конфигурации и поиску неисправностей. Поэтому рассмотрим настройку виртуального маршрутизатора в качестве сервера </w:t>
      </w:r>
      <w:r>
        <w:rPr>
          <w:lang w:val="en-US"/>
        </w:rPr>
        <w:t>SSH</w:t>
      </w:r>
      <w:r>
        <w:t>.</w:t>
      </w:r>
    </w:p>
    <w:p w14:paraId="1C02CE73" w14:textId="77777777" w:rsidR="002A40CE" w:rsidRPr="00927E18" w:rsidRDefault="002A40CE" w:rsidP="002A40CE">
      <w:r w:rsidRPr="00563DB3">
        <w:t xml:space="preserve">В заводской конфигурации </w:t>
      </w:r>
      <w:hyperlink r:id="rId111" w:history="1">
        <w:r w:rsidRPr="00563DB3">
          <w:rPr>
            <w:rStyle w:val="a7"/>
          </w:rPr>
          <w:t>vESR</w:t>
        </w:r>
      </w:hyperlink>
      <w:r w:rsidRPr="00563DB3">
        <w:t xml:space="preserve"> разрешен удаленный доступ к маршрутизатору по протоколам Telnet или SSH из зоны «trusted». Для того чтобы разрешить удаленный доступ к маршрутизатору из других зон, например, из публичной сети, необходимо создать соответствующие правила в firewall.</w:t>
      </w:r>
      <w:r>
        <w:t xml:space="preserve"> Сначала рассмотрим доступ из локальной сети.</w:t>
      </w:r>
    </w:p>
    <w:p w14:paraId="32B6CEEC" w14:textId="77777777" w:rsidR="002A40CE" w:rsidRPr="007974F4" w:rsidRDefault="002A40CE" w:rsidP="002A40CE">
      <w:pPr>
        <w:rPr>
          <w:color w:val="0563C1" w:themeColor="hyperlink"/>
          <w:u w:val="single"/>
        </w:rPr>
      </w:pPr>
      <w:r w:rsidRPr="00563DB3">
        <w:t xml:space="preserve">Для проверки доступа из локальной сети </w:t>
      </w:r>
      <w:r>
        <w:t xml:space="preserve">нужно добавить еще одно устройство, которое содержит клиент </w:t>
      </w:r>
      <w:r>
        <w:rPr>
          <w:lang w:val="en-US"/>
        </w:rPr>
        <w:t>ssh</w:t>
      </w:r>
      <w:r w:rsidRPr="00563DB3">
        <w:t>.</w:t>
      </w:r>
      <w:r w:rsidRPr="007974F4">
        <w:t xml:space="preserve"> </w:t>
      </w:r>
      <w:r>
        <w:t xml:space="preserve">Добавление  виртуальных устройств в </w:t>
      </w:r>
      <w:r>
        <w:rPr>
          <w:lang w:val="en-US"/>
        </w:rPr>
        <w:t>GNS</w:t>
      </w:r>
      <w:r w:rsidRPr="007974F4">
        <w:t xml:space="preserve">3 ( </w:t>
      </w:r>
      <w:r>
        <w:rPr>
          <w:lang w:val="en-US"/>
        </w:rPr>
        <w:t>appliance</w:t>
      </w:r>
      <w:r w:rsidRPr="007974F4">
        <w:t xml:space="preserve">) </w:t>
      </w:r>
      <w:r>
        <w:t xml:space="preserve">написано на сайте </w:t>
      </w:r>
      <w:r w:rsidRPr="007D7609">
        <w:t>https://docs.gns3.com/docs/using-gns3/beginners/import-gns3-appliance</w:t>
      </w:r>
      <w:r>
        <w:t xml:space="preserve"> . Это может быть </w:t>
      </w:r>
      <w:r>
        <w:rPr>
          <w:lang w:val="en-US"/>
        </w:rPr>
        <w:t>linux</w:t>
      </w:r>
      <w:r w:rsidRPr="00563DB3">
        <w:t xml:space="preserve"> </w:t>
      </w:r>
      <w:r>
        <w:t xml:space="preserve">или </w:t>
      </w:r>
      <w:r>
        <w:rPr>
          <w:lang w:val="en-US"/>
        </w:rPr>
        <w:t>Windows</w:t>
      </w:r>
      <w:r w:rsidRPr="00563DB3">
        <w:t xml:space="preserve"> </w:t>
      </w:r>
      <w:r>
        <w:t xml:space="preserve">виртуальная машины, интегрированная в </w:t>
      </w:r>
      <w:r>
        <w:rPr>
          <w:lang w:val="en-US"/>
        </w:rPr>
        <w:t>GNS</w:t>
      </w:r>
      <w:r w:rsidRPr="00563DB3">
        <w:t xml:space="preserve">3. </w:t>
      </w:r>
      <w:r>
        <w:t xml:space="preserve">Из безплатных вариантов на сайте </w:t>
      </w:r>
      <w:r>
        <w:rPr>
          <w:lang w:val="en-US"/>
        </w:rPr>
        <w:t>GNS</w:t>
      </w:r>
      <w:r w:rsidRPr="007D7609">
        <w:t xml:space="preserve">3 </w:t>
      </w:r>
      <w:r>
        <w:t xml:space="preserve">я выбрал </w:t>
      </w:r>
      <w:r w:rsidRPr="007974F4">
        <w:rPr>
          <w:lang w:val="en-US"/>
        </w:rPr>
        <w:t>Micro</w:t>
      </w:r>
      <w:r w:rsidRPr="007974F4">
        <w:t xml:space="preserve"> </w:t>
      </w:r>
      <w:r w:rsidRPr="007974F4">
        <w:rPr>
          <w:lang w:val="en-US"/>
        </w:rPr>
        <w:t>Core</w:t>
      </w:r>
      <w:r w:rsidRPr="007974F4">
        <w:t xml:space="preserve"> </w:t>
      </w:r>
      <w:r w:rsidRPr="007974F4">
        <w:rPr>
          <w:lang w:val="en-US"/>
        </w:rPr>
        <w:t>Linux</w:t>
      </w:r>
      <w:r w:rsidRPr="007974F4">
        <w:t xml:space="preserve"> </w:t>
      </w:r>
      <w:hyperlink r:id="rId112" w:history="1"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://</w:t>
        </w:r>
        <w:r w:rsidRPr="002B3005">
          <w:rPr>
            <w:rStyle w:val="a7"/>
            <w:lang w:val="en-US"/>
          </w:rPr>
          <w:t>www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3/</w:t>
        </w:r>
        <w:r w:rsidRPr="002B3005">
          <w:rPr>
            <w:rStyle w:val="a7"/>
            <w:lang w:val="en-US"/>
          </w:rPr>
          <w:t>appliance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download</w:t>
        </w:r>
        <w:r w:rsidRPr="002B3005">
          <w:rPr>
            <w:rStyle w:val="a7"/>
          </w:rPr>
          <w:t>?</w:t>
        </w:r>
        <w:r w:rsidRPr="002B3005">
          <w:rPr>
            <w:rStyle w:val="a7"/>
            <w:lang w:val="en-US"/>
          </w:rPr>
          <w:t>url</w:t>
        </w:r>
        <w:r w:rsidRPr="002B3005">
          <w:rPr>
            <w:rStyle w:val="a7"/>
          </w:rPr>
          <w:t>=</w:t>
        </w:r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%3</w:t>
        </w:r>
        <w:r w:rsidRPr="002B3005">
          <w:rPr>
            <w:rStyle w:val="a7"/>
            <w:lang w:val="en-US"/>
          </w:rPr>
          <w:t>A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Fraw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githubusercontent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3-</w:t>
        </w:r>
        <w:r w:rsidRPr="002B3005">
          <w:rPr>
            <w:rStyle w:val="a7"/>
            <w:lang w:val="en-US"/>
          </w:rPr>
          <w:t>registry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Fmaster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Fappliances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Fmicrocore</w:t>
        </w:r>
        <w:r w:rsidRPr="002B3005">
          <w:rPr>
            <w:rStyle w:val="a7"/>
          </w:rPr>
          <w:t>-</w:t>
        </w:r>
        <w:r w:rsidRPr="002B3005">
          <w:rPr>
            <w:rStyle w:val="a7"/>
            <w:lang w:val="en-US"/>
          </w:rPr>
          <w:t>linux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</w:t>
        </w:r>
        <w:r w:rsidRPr="002B3005">
          <w:rPr>
            <w:rStyle w:val="a7"/>
            <w:lang w:val="en-US"/>
          </w:rPr>
          <w:t>a</w:t>
        </w:r>
      </w:hyperlink>
    </w:p>
    <w:p w14:paraId="2A2CEF9B" w14:textId="77777777" w:rsidR="002A40CE" w:rsidRPr="00A56B36" w:rsidRDefault="002A40CE" w:rsidP="002A40CE">
      <w:r>
        <w:t xml:space="preserve">Поскольку он самый не требовательный к ресурсам хостового ПК и в сети  много материалов посвящённых ему, например официальный сайт </w:t>
      </w:r>
    </w:p>
    <w:p w14:paraId="18F0C5CF" w14:textId="77777777" w:rsidR="002A40CE" w:rsidRPr="007D7609" w:rsidRDefault="002A40CE" w:rsidP="002A40CE">
      <w:r>
        <w:t xml:space="preserve">После добавления этого маленького образа </w:t>
      </w:r>
      <w:r>
        <w:rPr>
          <w:lang w:val="en-US"/>
        </w:rPr>
        <w:t>Linux</w:t>
      </w:r>
      <w:r w:rsidRPr="007D7609">
        <w:t xml:space="preserve"> </w:t>
      </w:r>
      <w:r>
        <w:t xml:space="preserve">в </w:t>
      </w:r>
      <w:r>
        <w:rPr>
          <w:lang w:val="en-US"/>
        </w:rPr>
        <w:t>GNS</w:t>
      </w:r>
      <w:r w:rsidRPr="007D7609">
        <w:t>3</w:t>
      </w:r>
      <w:r>
        <w:t xml:space="preserve"> нужно будет еще обновить его пакетную базу и установить сервер и клиента </w:t>
      </w:r>
      <w:r>
        <w:rPr>
          <w:lang w:val="en-US"/>
        </w:rPr>
        <w:t>ssh</w:t>
      </w:r>
      <w:r w:rsidRPr="00B809BA">
        <w:t xml:space="preserve">. </w:t>
      </w:r>
      <w:r>
        <w:t xml:space="preserve">По умолчанию в этом Линуксе </w:t>
      </w:r>
      <w:r>
        <w:rPr>
          <w:lang w:val="en-US"/>
        </w:rPr>
        <w:t>Login</w:t>
      </w:r>
      <w:r w:rsidRPr="00927E18">
        <w:t xml:space="preserve"> </w:t>
      </w:r>
      <w:r>
        <w:rPr>
          <w:lang w:val="en-US"/>
        </w:rPr>
        <w:t>gns</w:t>
      </w:r>
      <w:r w:rsidRPr="00927E18">
        <w:t xml:space="preserve">3, </w:t>
      </w:r>
      <w:r>
        <w:rPr>
          <w:lang w:val="en-US"/>
        </w:rPr>
        <w:t>password</w:t>
      </w:r>
      <w:r w:rsidRPr="00927E18">
        <w:t xml:space="preserve"> </w:t>
      </w:r>
      <w:r>
        <w:rPr>
          <w:lang w:val="en-US"/>
        </w:rPr>
        <w:t>gns</w:t>
      </w:r>
      <w:r w:rsidRPr="00927E18">
        <w:t>3</w:t>
      </w:r>
      <w:r w:rsidRPr="007D7609">
        <w:t>:</w:t>
      </w:r>
    </w:p>
    <w:p w14:paraId="67E14806" w14:textId="77777777" w:rsidR="002A40CE" w:rsidRPr="00927E18" w:rsidRDefault="002A40CE" w:rsidP="002A40CE">
      <w:pPr>
        <w:shd w:val="clear" w:color="auto" w:fill="D0CECE" w:themeFill="background2" w:themeFillShade="E6"/>
      </w:pPr>
      <w:r w:rsidRPr="00370954">
        <w:rPr>
          <w:lang w:val="en-US"/>
        </w:rPr>
        <w:t>gns</w:t>
      </w:r>
      <w:r w:rsidRPr="00927E18">
        <w:t>3@</w:t>
      </w:r>
      <w:r w:rsidRPr="00370954">
        <w:rPr>
          <w:lang w:val="en-US"/>
        </w:rPr>
        <w:t>box</w:t>
      </w:r>
      <w:r w:rsidRPr="00927E18">
        <w:t>:/</w:t>
      </w:r>
      <w:r w:rsidRPr="00370954">
        <w:rPr>
          <w:lang w:val="en-US"/>
        </w:rPr>
        <w:t>usr</w:t>
      </w:r>
      <w:r w:rsidRPr="00927E18">
        <w:t>/</w:t>
      </w:r>
      <w:r w:rsidRPr="00370954">
        <w:rPr>
          <w:lang w:val="en-US"/>
        </w:rPr>
        <w:t>local</w:t>
      </w:r>
      <w:r w:rsidRPr="00927E18">
        <w:t>/</w:t>
      </w:r>
      <w:r w:rsidRPr="00370954">
        <w:rPr>
          <w:lang w:val="en-US"/>
        </w:rPr>
        <w:t>etc</w:t>
      </w:r>
      <w:r w:rsidRPr="00927E18">
        <w:t>/</w:t>
      </w:r>
      <w:r w:rsidRPr="00370954">
        <w:rPr>
          <w:lang w:val="en-US"/>
        </w:rPr>
        <w:t>ssh</w:t>
      </w:r>
      <w:r w:rsidRPr="00927E18">
        <w:t xml:space="preserve">$ </w:t>
      </w:r>
      <w:r w:rsidRPr="00370954">
        <w:rPr>
          <w:lang w:val="en-US"/>
        </w:rPr>
        <w:t>tce</w:t>
      </w:r>
      <w:r w:rsidRPr="00927E18">
        <w:t>-</w:t>
      </w:r>
      <w:r w:rsidRPr="00370954">
        <w:rPr>
          <w:lang w:val="en-US"/>
        </w:rPr>
        <w:t>update</w:t>
      </w:r>
    </w:p>
    <w:p w14:paraId="4895065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Checking for Easy Mode Operation... OK</w:t>
      </w:r>
    </w:p>
    <w:p w14:paraId="1822051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Press Enter key to begin batch update of extensions in /sda1/tce</w:t>
      </w:r>
    </w:p>
    <w:p w14:paraId="6C2AEF8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or enter any char to exit now:</w:t>
      </w:r>
    </w:p>
    <w:p w14:paraId="46338DD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Checking Tiny Core Applications in /mnt/sda1/tce/optional</w:t>
      </w:r>
    </w:p>
    <w:p w14:paraId="42D4764C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Your system is up-to-date.</w:t>
      </w:r>
    </w:p>
    <w:p w14:paraId="6BCB269C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Press Enter key.</w:t>
      </w:r>
    </w:p>
    <w:p w14:paraId="6B95292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gns3@box:/usr/local/etc/ssh$</w:t>
      </w:r>
    </w:p>
    <w:p w14:paraId="5459A2F3" w14:textId="77777777" w:rsidR="002A40CE" w:rsidRPr="00563DB3" w:rsidRDefault="002A40CE" w:rsidP="002A40CE">
      <w:pPr>
        <w:rPr>
          <w:lang w:val="en-US"/>
        </w:rPr>
      </w:pPr>
    </w:p>
    <w:p w14:paraId="0DCD2B02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gns3@box:~$ tce-load -wi openssh</w:t>
      </w:r>
    </w:p>
    <w:p w14:paraId="12F7A05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openssh.tcz.dep OK</w:t>
      </w:r>
    </w:p>
    <w:p w14:paraId="40CE7D9F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Downloading: openssl.tcz</w:t>
      </w:r>
    </w:p>
    <w:p w14:paraId="4CB62510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Connecting to repo.tinycorelinux.net (128.127.66.77:80)</w:t>
      </w:r>
    </w:p>
    <w:p w14:paraId="02B8AAA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openssl.tcz          100% |*******************************|  1116k  0:00:00 ETA</w:t>
      </w:r>
    </w:p>
    <w:p w14:paraId="0177D2B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openssl.tcz: OK</w:t>
      </w:r>
    </w:p>
    <w:p w14:paraId="6CDA73BE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Downloading: openssh.tcz</w:t>
      </w:r>
    </w:p>
    <w:p w14:paraId="13972DA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Connecting to repo.tinycorelinux.net (128.127.66.77:80)</w:t>
      </w:r>
    </w:p>
    <w:p w14:paraId="29BEA95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openssh.tcz          100% |*******************************|  1992k  0:00:00 ETA</w:t>
      </w:r>
    </w:p>
    <w:p w14:paraId="12737AB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openssh.tcz: OK</w:t>
      </w:r>
    </w:p>
    <w:p w14:paraId="7337D84E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gns3@box:~$ cd /usr/local/etc/init.d/  ssh/</w:t>
      </w:r>
    </w:p>
    <w:p w14:paraId="4072250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gns3@box:/usr/local/etc/ssh$ sudo /usr/local/etc/init.d/openssh start</w:t>
      </w:r>
    </w:p>
    <w:p w14:paraId="7602EDE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gns3@box:/usr/local/etc/ssh$</w:t>
      </w:r>
    </w:p>
    <w:p w14:paraId="696CD25D" w14:textId="77777777" w:rsidR="002A40CE" w:rsidRPr="002D1C63" w:rsidRDefault="002A40CE" w:rsidP="002A40CE">
      <w:r>
        <w:t xml:space="preserve">Проверка работы сервиса </w:t>
      </w:r>
      <w:r>
        <w:rPr>
          <w:lang w:val="en-US"/>
        </w:rPr>
        <w:t>SSH</w:t>
      </w:r>
      <w:r>
        <w:t>:</w:t>
      </w:r>
    </w:p>
    <w:p w14:paraId="0ECF1CEB" w14:textId="77777777" w:rsidR="002A40CE" w:rsidRPr="00FE53EF" w:rsidRDefault="002A40CE" w:rsidP="002A40CE">
      <w:pPr>
        <w:shd w:val="clear" w:color="auto" w:fill="D0CECE" w:themeFill="background2" w:themeFillShade="E6"/>
      </w:pPr>
      <w:r w:rsidRPr="00021DCE">
        <w:rPr>
          <w:lang w:val="en-US"/>
        </w:rPr>
        <w:t>gns</w:t>
      </w:r>
      <w:r w:rsidRPr="00FE53EF">
        <w:t>3@</w:t>
      </w:r>
      <w:r w:rsidRPr="00021DCE">
        <w:rPr>
          <w:lang w:val="en-US"/>
        </w:rPr>
        <w:t>box</w:t>
      </w:r>
      <w:r w:rsidRPr="00FE53EF">
        <w:t xml:space="preserve">:~$ </w:t>
      </w:r>
      <w:r w:rsidRPr="00021DCE">
        <w:rPr>
          <w:lang w:val="en-US"/>
        </w:rPr>
        <w:t>netstat</w:t>
      </w:r>
      <w:r w:rsidRPr="00FE53EF">
        <w:t xml:space="preserve"> -</w:t>
      </w:r>
      <w:r w:rsidRPr="00021DCE">
        <w:rPr>
          <w:lang w:val="en-US"/>
        </w:rPr>
        <w:t>an</w:t>
      </w:r>
      <w:r w:rsidRPr="00FE53EF">
        <w:t xml:space="preserve"> | </w:t>
      </w:r>
      <w:r w:rsidRPr="00021DCE">
        <w:rPr>
          <w:lang w:val="en-US"/>
        </w:rPr>
        <w:t>grep</w:t>
      </w:r>
      <w:r w:rsidRPr="00FE53EF">
        <w:t xml:space="preserve"> 22</w:t>
      </w:r>
    </w:p>
    <w:p w14:paraId="3A9522C3" w14:textId="77777777" w:rsidR="002A40CE" w:rsidRPr="00021DCE" w:rsidRDefault="002A40CE" w:rsidP="002A40CE">
      <w:pPr>
        <w:shd w:val="clear" w:color="auto" w:fill="D0CECE" w:themeFill="background2" w:themeFillShade="E6"/>
      </w:pPr>
      <w:r w:rsidRPr="00021DCE">
        <w:rPr>
          <w:lang w:val="en-US"/>
        </w:rPr>
        <w:t>tcp</w:t>
      </w:r>
      <w:r w:rsidRPr="00021DCE">
        <w:t xml:space="preserve">        0      0 0.0.0.0:22              0.0.0.0:*               </w:t>
      </w:r>
      <w:r w:rsidRPr="00021DCE">
        <w:rPr>
          <w:lang w:val="en-US"/>
        </w:rPr>
        <w:t>LISTEN</w:t>
      </w:r>
    </w:p>
    <w:p w14:paraId="06635FF2" w14:textId="77777777" w:rsidR="002A40CE" w:rsidRPr="00021DCE" w:rsidRDefault="002A40CE" w:rsidP="002A40CE">
      <w:pPr>
        <w:shd w:val="clear" w:color="auto" w:fill="D0CECE" w:themeFill="background2" w:themeFillShade="E6"/>
      </w:pPr>
      <w:r w:rsidRPr="00021DCE">
        <w:rPr>
          <w:lang w:val="en-US"/>
        </w:rPr>
        <w:t>tcp</w:t>
      </w:r>
      <w:r w:rsidRPr="00021DCE">
        <w:t xml:space="preserve">        0      0 :::22                   :::*                    </w:t>
      </w:r>
      <w:r w:rsidRPr="00021DCE">
        <w:rPr>
          <w:lang w:val="en-US"/>
        </w:rPr>
        <w:t>LISTEN</w:t>
      </w:r>
    </w:p>
    <w:p w14:paraId="2D6476DF" w14:textId="77777777" w:rsidR="002A40CE" w:rsidRDefault="002A40CE" w:rsidP="002A40CE">
      <w:r>
        <w:t xml:space="preserve">Для того, чтобы сервис </w:t>
      </w:r>
      <w:r>
        <w:rPr>
          <w:lang w:val="en-US"/>
        </w:rPr>
        <w:t>SSH</w:t>
      </w:r>
      <w:r w:rsidRPr="002D1C63">
        <w:t xml:space="preserve"> </w:t>
      </w:r>
      <w:r>
        <w:t>автоматически запускался при старте виртуальной машины нужно внести изменения в два конфигурационных файла:</w:t>
      </w:r>
    </w:p>
    <w:p w14:paraId="02310615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gns3@box:~$ </w:t>
      </w:r>
      <w:r w:rsidRPr="002D1C63">
        <w:rPr>
          <w:lang w:val="en-US"/>
        </w:rPr>
        <w:t>sudo vi /opt/.filetool.lst</w:t>
      </w:r>
    </w:p>
    <w:p w14:paraId="2DC30888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opt</w:t>
      </w:r>
      <w:r>
        <w:rPr>
          <w:lang w:val="en-US"/>
        </w:rPr>
        <w:t xml:space="preserve"> </w:t>
      </w:r>
    </w:p>
    <w:p w14:paraId="2E2B0607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home</w:t>
      </w:r>
    </w:p>
    <w:p w14:paraId="43930300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etc/issue</w:t>
      </w:r>
    </w:p>
    <w:p w14:paraId="79E6E346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etc/shadow</w:t>
      </w:r>
    </w:p>
    <w:p w14:paraId="29A9F130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etc/inittab</w:t>
      </w:r>
    </w:p>
    <w:p w14:paraId="7796828B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etc/securetty</w:t>
      </w:r>
    </w:p>
    <w:p w14:paraId="641B12F8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/opt/bootlocal.sh</w:t>
      </w:r>
    </w:p>
    <w:p w14:paraId="7DB39353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/usr/local/etc/init.d/openssh</w:t>
      </w:r>
    </w:p>
    <w:p w14:paraId="6D27D22F" w14:textId="77777777" w:rsidR="002A40CE" w:rsidRPr="00A56B36" w:rsidRDefault="002A40CE" w:rsidP="002A40CE">
      <w:r>
        <w:t xml:space="preserve">Добавьте в конец файла </w:t>
      </w:r>
      <w:r w:rsidRPr="002D1C63">
        <w:t>/</w:t>
      </w:r>
      <w:r w:rsidRPr="002D1C63">
        <w:rPr>
          <w:lang w:val="en-US"/>
        </w:rPr>
        <w:t>opt</w:t>
      </w:r>
      <w:r w:rsidRPr="002D1C63">
        <w:t>/.</w:t>
      </w:r>
      <w:r w:rsidRPr="002D1C63">
        <w:rPr>
          <w:lang w:val="en-US"/>
        </w:rPr>
        <w:t>filetool</w:t>
      </w:r>
      <w:r w:rsidRPr="002D1C63">
        <w:t>.</w:t>
      </w:r>
      <w:r w:rsidRPr="002D1C63">
        <w:rPr>
          <w:lang w:val="en-US"/>
        </w:rPr>
        <w:t>lst</w:t>
      </w:r>
      <w:r>
        <w:t xml:space="preserve"> две строчки, выделенный красным прямоугольником.</w:t>
      </w:r>
    </w:p>
    <w:p w14:paraId="2BB738CE" w14:textId="77777777" w:rsidR="002A40CE" w:rsidRPr="002A40CE" w:rsidRDefault="002A40CE" w:rsidP="002A40CE">
      <w:r>
        <w:t>Изменения нужно сохранить:</w:t>
      </w:r>
    </w:p>
    <w:p w14:paraId="2F0B07AF" w14:textId="77777777" w:rsidR="002A40CE" w:rsidRPr="00FE53EF" w:rsidRDefault="002A40CE" w:rsidP="002A40CE">
      <w:pPr>
        <w:shd w:val="clear" w:color="auto" w:fill="D0CECE" w:themeFill="background2" w:themeFillShade="E6"/>
      </w:pPr>
      <w:r w:rsidRPr="0094416B">
        <w:rPr>
          <w:lang w:val="en-US"/>
        </w:rPr>
        <w:t>gns</w:t>
      </w:r>
      <w:r w:rsidRPr="00FE53EF">
        <w:t>3@</w:t>
      </w:r>
      <w:r w:rsidRPr="0094416B">
        <w:rPr>
          <w:lang w:val="en-US"/>
        </w:rPr>
        <w:t>box</w:t>
      </w:r>
      <w:r w:rsidRPr="00FE53EF">
        <w:t xml:space="preserve">:~$ </w:t>
      </w:r>
      <w:r w:rsidRPr="0094416B">
        <w:rPr>
          <w:lang w:val="en-US"/>
        </w:rPr>
        <w:t>sudo</w:t>
      </w:r>
      <w:r w:rsidRPr="00FE53EF">
        <w:t xml:space="preserve"> </w:t>
      </w:r>
      <w:r w:rsidRPr="0094416B">
        <w:rPr>
          <w:lang w:val="en-US"/>
        </w:rPr>
        <w:t>vi</w:t>
      </w:r>
      <w:r w:rsidRPr="00FE53EF">
        <w:t xml:space="preserve"> /</w:t>
      </w:r>
      <w:r w:rsidRPr="0094416B">
        <w:rPr>
          <w:lang w:val="en-US"/>
        </w:rPr>
        <w:t>opt</w:t>
      </w:r>
      <w:r w:rsidRPr="00FE53EF">
        <w:t>/.</w:t>
      </w:r>
      <w:r w:rsidRPr="0094416B">
        <w:rPr>
          <w:lang w:val="en-US"/>
        </w:rPr>
        <w:t>filetool</w:t>
      </w:r>
      <w:r w:rsidRPr="00FE53EF">
        <w:t>.</w:t>
      </w:r>
      <w:r w:rsidRPr="0094416B">
        <w:rPr>
          <w:lang w:val="en-US"/>
        </w:rPr>
        <w:t>lst</w:t>
      </w:r>
    </w:p>
    <w:p w14:paraId="55329E0A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gns3@box:~$ filetool.sh -b</w:t>
      </w:r>
    </w:p>
    <w:p w14:paraId="11E5BAD4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Backing up files to /mnt/sda1//mydata.tgz</w:t>
      </w:r>
    </w:p>
    <w:p w14:paraId="353D1EA6" w14:textId="77777777" w:rsidR="002A40CE" w:rsidRPr="002A40CE" w:rsidRDefault="002A40CE" w:rsidP="002A40CE">
      <w:pPr>
        <w:rPr>
          <w:lang w:val="en-US"/>
        </w:rPr>
      </w:pPr>
      <w:r>
        <w:t>Измените</w:t>
      </w:r>
      <w:r w:rsidRPr="0094416B">
        <w:rPr>
          <w:lang w:val="en-US"/>
        </w:rPr>
        <w:t xml:space="preserve"> </w:t>
      </w:r>
      <w:r>
        <w:t>файл</w:t>
      </w:r>
      <w:r w:rsidRPr="0094416B">
        <w:rPr>
          <w:lang w:val="en-US"/>
        </w:rPr>
        <w:t xml:space="preserve"> /opt/bootlocal.sh:</w:t>
      </w:r>
    </w:p>
    <w:p w14:paraId="04CD92A9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gns3@box:~$ sudo vi /opt/bootlocal.sh</w:t>
      </w:r>
    </w:p>
    <w:p w14:paraId="5D801464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#!/bin/sh</w:t>
      </w:r>
    </w:p>
    <w:p w14:paraId="159B269C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# put other system startup commands here</w:t>
      </w:r>
    </w:p>
    <w:p w14:paraId="7C24DFD2" w14:textId="77777777" w:rsidR="002A40CE" w:rsidRPr="0094416B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/usr/local/etc/init.d/openssh start</w:t>
      </w:r>
    </w:p>
    <w:p w14:paraId="2DAB817D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 xml:space="preserve">~ </w:t>
      </w:r>
    </w:p>
    <w:p w14:paraId="2793582D" w14:textId="77777777" w:rsidR="002A40CE" w:rsidRPr="0094416B" w:rsidRDefault="002A40CE" w:rsidP="002A40CE">
      <w:pPr>
        <w:rPr>
          <w:lang w:val="en-US"/>
        </w:rPr>
      </w:pPr>
      <w:r>
        <w:t>Изменения</w:t>
      </w:r>
      <w:r w:rsidRPr="00D73BF8">
        <w:rPr>
          <w:lang w:val="en-US"/>
        </w:rPr>
        <w:t xml:space="preserve"> </w:t>
      </w:r>
      <w:r>
        <w:t>нужно</w:t>
      </w:r>
      <w:r w:rsidRPr="00D73BF8">
        <w:rPr>
          <w:lang w:val="en-US"/>
        </w:rPr>
        <w:t xml:space="preserve"> </w:t>
      </w:r>
      <w:r>
        <w:t>сохранить</w:t>
      </w:r>
      <w:r w:rsidRPr="00D73BF8">
        <w:rPr>
          <w:lang w:val="en-US"/>
        </w:rPr>
        <w:t>:</w:t>
      </w:r>
    </w:p>
    <w:p w14:paraId="5AAA7FED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gns3@box:~$ sudo vi /opt/.filetool.lst</w:t>
      </w:r>
    </w:p>
    <w:p w14:paraId="59FA8F2C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gns3@box:~$ filetool.sh -b</w:t>
      </w:r>
    </w:p>
    <w:p w14:paraId="7C537049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Backing up files to /mnt/sda1//mydata.tgz</w:t>
      </w:r>
    </w:p>
    <w:p w14:paraId="2807908A" w14:textId="77777777" w:rsidR="002A40CE" w:rsidRDefault="002A40CE" w:rsidP="002A40CE">
      <w:r>
        <w:t>Схема теперь выгляди так:</w:t>
      </w:r>
    </w:p>
    <w:p w14:paraId="405270BA" w14:textId="77777777" w:rsidR="008007B9" w:rsidRDefault="002A40CE" w:rsidP="008007B9">
      <w:pPr>
        <w:keepNext/>
      </w:pPr>
      <w:r w:rsidRPr="00B809BA">
        <w:rPr>
          <w:noProof/>
        </w:rPr>
        <w:drawing>
          <wp:inline distT="0" distB="0" distL="0" distR="0" wp14:anchorId="47539F08" wp14:editId="6E08C69A">
            <wp:extent cx="4402822" cy="4416000"/>
            <wp:effectExtent l="0" t="0" r="0" b="3810"/>
            <wp:docPr id="40139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9708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2004" cy="44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DA9D" w14:textId="3AE763FC" w:rsidR="002A40CE" w:rsidRPr="008007B9" w:rsidRDefault="008007B9" w:rsidP="008007B9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6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bookmarkStart w:id="20" w:name="_Hlk199516334"/>
      <w:r w:rsidRPr="008007B9">
        <w:t xml:space="preserve">. </w:t>
      </w:r>
      <w:r w:rsidR="002A40CE">
        <w:t xml:space="preserve">Копия экрана </w:t>
      </w:r>
      <w:bookmarkEnd w:id="20"/>
      <w:r w:rsidR="002A40CE">
        <w:t>со схемой стенда.</w:t>
      </w:r>
    </w:p>
    <w:p w14:paraId="51B90375" w14:textId="77777777" w:rsidR="008007B9" w:rsidRPr="008007B9" w:rsidRDefault="008007B9" w:rsidP="008007B9"/>
    <w:p w14:paraId="5E41A54E" w14:textId="77777777" w:rsidR="002A40CE" w:rsidRDefault="002A40CE" w:rsidP="002A40CE">
      <w:r>
        <w:t xml:space="preserve">В начале проверим, что доступа по 22 порту ( </w:t>
      </w:r>
      <w:r>
        <w:rPr>
          <w:lang w:val="en-US"/>
        </w:rPr>
        <w:t>SSH</w:t>
      </w:r>
      <w:r w:rsidRPr="00B76EB2">
        <w:t xml:space="preserve">) </w:t>
      </w:r>
      <w:r>
        <w:t>у нас с линуксовой машины на виртуальный маршрутизатор нету:</w:t>
      </w:r>
    </w:p>
    <w:p w14:paraId="176F8D3C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r w:rsidRPr="002326D0">
        <w:rPr>
          <w:lang w:val="en-US"/>
        </w:rPr>
        <w:t>root@box:/home/gns3# netstat -an | grep 22</w:t>
      </w:r>
    </w:p>
    <w:p w14:paraId="2D89FFDA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r w:rsidRPr="002326D0">
        <w:rPr>
          <w:lang w:val="en-US"/>
        </w:rPr>
        <w:t>tcp        0      0 0.0.0.0:22              0.0.0.0:*               LISTEN</w:t>
      </w:r>
    </w:p>
    <w:p w14:paraId="22292BDC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r w:rsidRPr="002326D0">
        <w:rPr>
          <w:lang w:val="en-US"/>
        </w:rPr>
        <w:t>tcp        0      0 :::22                   :::*                    LISTEN</w:t>
      </w:r>
    </w:p>
    <w:p w14:paraId="20844C59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r w:rsidRPr="002326D0">
        <w:rPr>
          <w:lang w:val="en-US"/>
        </w:rPr>
        <w:t>root@box:/home/gns3# telnet 172.16.1.2 22</w:t>
      </w:r>
    </w:p>
    <w:p w14:paraId="0E71B95E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r w:rsidRPr="002326D0">
        <w:rPr>
          <w:lang w:val="en-US"/>
        </w:rPr>
        <w:t>telnet: can't connect to remote host (172.16.1.2): No route to host</w:t>
      </w:r>
    </w:p>
    <w:p w14:paraId="3BE1061E" w14:textId="77777777" w:rsidR="002A40CE" w:rsidRPr="00563DB3" w:rsidRDefault="002A40CE" w:rsidP="002A40CE">
      <w:r w:rsidRPr="00563DB3">
        <w:t>При конфигурировании доступа к маршрутизатору правила создаются для пары зон:</w:t>
      </w:r>
    </w:p>
    <w:p w14:paraId="42B484DD" w14:textId="77777777" w:rsidR="002A40CE" w:rsidRPr="00563DB3" w:rsidRDefault="002A40CE">
      <w:pPr>
        <w:numPr>
          <w:ilvl w:val="0"/>
          <w:numId w:val="57"/>
        </w:numPr>
        <w:spacing w:line="278" w:lineRule="auto"/>
      </w:pPr>
      <w:r w:rsidRPr="00563DB3">
        <w:t xml:space="preserve">source-zone – зона, из которой будет осуществляться удаленный доступ, в нашем случае это зона </w:t>
      </w:r>
      <w:r w:rsidRPr="00563DB3">
        <w:rPr>
          <w:b/>
          <w:bCs/>
        </w:rPr>
        <w:t>trusted</w:t>
      </w:r>
      <w:r w:rsidRPr="00563DB3">
        <w:t>;</w:t>
      </w:r>
    </w:p>
    <w:p w14:paraId="2259F591" w14:textId="77777777" w:rsidR="002A40CE" w:rsidRPr="00563DB3" w:rsidRDefault="002A40CE">
      <w:pPr>
        <w:numPr>
          <w:ilvl w:val="0"/>
          <w:numId w:val="57"/>
        </w:numPr>
        <w:spacing w:line="278" w:lineRule="auto"/>
      </w:pPr>
      <w:r w:rsidRPr="00563DB3">
        <w:rPr>
          <w:b/>
          <w:bCs/>
        </w:rPr>
        <w:t>self</w:t>
      </w:r>
      <w:r w:rsidRPr="00563DB3">
        <w:t xml:space="preserve"> – зона, в которой находится интерфейс управления маршрутизатором.</w:t>
      </w:r>
    </w:p>
    <w:p w14:paraId="702E8900" w14:textId="77777777" w:rsidR="002A40CE" w:rsidRPr="00563DB3" w:rsidRDefault="002A40CE" w:rsidP="002A40CE">
      <w:r w:rsidRPr="00563DB3">
        <w:t>Для создания разрешающего правила используются следующие команды:</w:t>
      </w:r>
    </w:p>
    <w:p w14:paraId="444AB039" w14:textId="77777777" w:rsidR="002A40CE" w:rsidRPr="00563DB3" w:rsidRDefault="002A40CE">
      <w:pPr>
        <w:numPr>
          <w:ilvl w:val="0"/>
          <w:numId w:val="58"/>
        </w:numPr>
        <w:spacing w:line="278" w:lineRule="auto"/>
      </w:pPr>
      <w:r w:rsidRPr="00563DB3">
        <w:t>общий синтаксис:</w:t>
      </w:r>
    </w:p>
    <w:p w14:paraId="005751DA" w14:textId="77777777" w:rsidR="002A40CE" w:rsidRPr="00563DB3" w:rsidRDefault="002A40CE" w:rsidP="002A40CE">
      <w:r>
        <w:t>vesr-1</w:t>
      </w:r>
      <w:r w:rsidRPr="00563DB3">
        <w:t># configure</w:t>
      </w:r>
    </w:p>
    <w:p w14:paraId="30EBD530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 xml:space="preserve">(config)# security zone-pair </w:t>
      </w:r>
      <w:r>
        <w:rPr>
          <w:lang w:val="en-US"/>
        </w:rPr>
        <w:t>trusted</w:t>
      </w:r>
      <w:r w:rsidRPr="00563DB3">
        <w:rPr>
          <w:lang w:val="en-US"/>
        </w:rPr>
        <w:t xml:space="preserve"> self</w:t>
      </w:r>
    </w:p>
    <w:p w14:paraId="625E66BB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(config-zone-pair)# rule &lt;number&gt;</w:t>
      </w:r>
    </w:p>
    <w:p w14:paraId="5A98096B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action permit</w:t>
      </w:r>
    </w:p>
    <w:p w14:paraId="15AE46E2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protocol tcp</w:t>
      </w:r>
    </w:p>
    <w:p w14:paraId="59E20CFD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source-address &lt;network object-group&gt;</w:t>
      </w:r>
    </w:p>
    <w:p w14:paraId="50192B4A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destination-address &lt;network object-group&gt;</w:t>
      </w:r>
    </w:p>
    <w:p w14:paraId="709E8681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source-port any</w:t>
      </w:r>
    </w:p>
    <w:p w14:paraId="0C9AEDCA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destination-port &lt;service object-group&gt;</w:t>
      </w:r>
    </w:p>
    <w:p w14:paraId="2EA119A7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enable</w:t>
      </w:r>
    </w:p>
    <w:p w14:paraId="7561E924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exit</w:t>
      </w:r>
    </w:p>
    <w:p w14:paraId="483A033D" w14:textId="77777777" w:rsidR="002A40CE" w:rsidRPr="00563DB3" w:rsidRDefault="002A40CE" w:rsidP="002A40CE">
      <w:r>
        <w:t>vesr-1</w:t>
      </w:r>
      <w:r w:rsidRPr="00563DB3">
        <w:t>(config-zone-pair)# exit</w:t>
      </w:r>
    </w:p>
    <w:p w14:paraId="749B0A0F" w14:textId="77777777" w:rsidR="002A40CE" w:rsidRPr="00563DB3" w:rsidRDefault="002A40CE" w:rsidP="002A40CE">
      <w:r w:rsidRPr="00563DB3">
        <w:t xml:space="preserve">Пример команд для разрешения пользователям из зоны </w:t>
      </w:r>
      <w:r w:rsidRPr="00563DB3">
        <w:rPr>
          <w:b/>
          <w:bCs/>
        </w:rPr>
        <w:t>trusted</w:t>
      </w:r>
      <w:r w:rsidRPr="00563DB3">
        <w:t xml:space="preserve"> с IP-адресами</w:t>
      </w:r>
      <w:r>
        <w:t xml:space="preserve"> локальной сети </w:t>
      </w:r>
      <w:r w:rsidRPr="00563DB3">
        <w:t xml:space="preserve"> </w:t>
      </w:r>
      <w:r>
        <w:t>172.16.1.</w:t>
      </w:r>
      <w:r w:rsidRPr="00B30135">
        <w:t>1/</w:t>
      </w:r>
      <w:r>
        <w:t>24</w:t>
      </w:r>
      <w:r w:rsidRPr="00563DB3">
        <w:t xml:space="preserve">  подключаться к маршрутизатору с IP-адресом </w:t>
      </w:r>
      <w:r>
        <w:t>172.16.1.1</w:t>
      </w:r>
      <w:r w:rsidRPr="00563DB3">
        <w:t xml:space="preserve"> по протоколу SSH:</w:t>
      </w:r>
    </w:p>
    <w:p w14:paraId="7ADDC58D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configure</w:t>
      </w:r>
    </w:p>
    <w:p w14:paraId="28F0A5D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 xml:space="preserve">object-group </w:t>
      </w:r>
      <w:r>
        <w:rPr>
          <w:lang w:val="en-US"/>
        </w:rPr>
        <w:t>LAN_GATEWAY</w:t>
      </w:r>
    </w:p>
    <w:p w14:paraId="3316E713" w14:textId="77777777" w:rsidR="002A40CE" w:rsidRPr="002A40CE" w:rsidRDefault="002A40CE" w:rsidP="002A40CE">
      <w:pPr>
        <w:rPr>
          <w:lang w:val="en-US"/>
        </w:rPr>
      </w:pPr>
      <w:r w:rsidRPr="00563DB3">
        <w:rPr>
          <w:lang w:val="en-US"/>
        </w:rPr>
        <w:t>ip</w:t>
      </w:r>
      <w:r w:rsidRPr="002A40CE">
        <w:rPr>
          <w:lang w:val="en-US"/>
        </w:rPr>
        <w:t xml:space="preserve"> </w:t>
      </w:r>
      <w:r w:rsidRPr="00563DB3">
        <w:rPr>
          <w:lang w:val="en-US"/>
        </w:rPr>
        <w:t>address</w:t>
      </w:r>
      <w:r w:rsidRPr="002A40CE">
        <w:rPr>
          <w:lang w:val="en-US"/>
        </w:rPr>
        <w:t>-</w:t>
      </w:r>
      <w:r w:rsidRPr="00563DB3">
        <w:rPr>
          <w:lang w:val="en-US"/>
        </w:rPr>
        <w:t>range</w:t>
      </w:r>
      <w:r w:rsidRPr="002A40CE">
        <w:rPr>
          <w:lang w:val="en-US"/>
        </w:rPr>
        <w:t xml:space="preserve"> 209.100.1.1--172.16.1.254   # </w:t>
      </w:r>
      <w:r w:rsidRPr="00563DB3">
        <w:rPr>
          <w:lang w:val="en-US"/>
        </w:rPr>
        <w:t>IP</w:t>
      </w:r>
      <w:r w:rsidRPr="002A40CE">
        <w:rPr>
          <w:lang w:val="en-US"/>
        </w:rPr>
        <w:t>-</w:t>
      </w:r>
      <w:r w:rsidRPr="00563DB3">
        <w:t>адрес</w:t>
      </w:r>
      <w:r>
        <w:t>а</w:t>
      </w:r>
      <w:r w:rsidRPr="002A40CE">
        <w:rPr>
          <w:lang w:val="en-US"/>
        </w:rPr>
        <w:t xml:space="preserve"> </w:t>
      </w:r>
      <w:r>
        <w:t>локальной</w:t>
      </w:r>
      <w:r w:rsidRPr="002A40CE">
        <w:rPr>
          <w:lang w:val="en-US"/>
        </w:rPr>
        <w:t xml:space="preserve"> </w:t>
      </w:r>
      <w:r>
        <w:t>сети</w:t>
      </w:r>
      <w:r w:rsidRPr="002A40CE">
        <w:rPr>
          <w:lang w:val="en-US"/>
        </w:rPr>
        <w:t xml:space="preserve"> </w:t>
      </w:r>
    </w:p>
    <w:p w14:paraId="10AB7FB3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1E4EA78F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 xml:space="preserve">object-group </w:t>
      </w:r>
      <w:r>
        <w:rPr>
          <w:lang w:val="en-US"/>
        </w:rPr>
        <w:t>LAN</w:t>
      </w:r>
    </w:p>
    <w:p w14:paraId="4A7ECEE6" w14:textId="03B88355" w:rsidR="002A40CE" w:rsidRPr="00D73BF8" w:rsidRDefault="002A40CE" w:rsidP="002A40CE">
      <w:pPr>
        <w:rPr>
          <w:lang w:val="en-US"/>
        </w:rPr>
      </w:pPr>
      <w:r w:rsidRPr="00563DB3">
        <w:rPr>
          <w:lang w:val="en-US"/>
        </w:rPr>
        <w:t>ip</w:t>
      </w:r>
      <w:r w:rsidRPr="00D73BF8">
        <w:rPr>
          <w:lang w:val="en-US"/>
        </w:rPr>
        <w:t xml:space="preserve"> </w:t>
      </w:r>
      <w:r w:rsidRPr="00563DB3">
        <w:rPr>
          <w:lang w:val="en-US"/>
        </w:rPr>
        <w:t>address</w:t>
      </w:r>
      <w:r w:rsidRPr="00D73BF8">
        <w:rPr>
          <w:lang w:val="en-US"/>
        </w:rPr>
        <w:t>-</w:t>
      </w:r>
      <w:r w:rsidRPr="00563DB3">
        <w:rPr>
          <w:lang w:val="en-US"/>
        </w:rPr>
        <w:t>range</w:t>
      </w:r>
      <w:r w:rsidRPr="00D73BF8">
        <w:rPr>
          <w:lang w:val="en-US"/>
        </w:rPr>
        <w:t xml:space="preserve"> 172.16.1.1 # </w:t>
      </w:r>
      <w:r w:rsidRPr="00563DB3">
        <w:rPr>
          <w:lang w:val="en-US"/>
        </w:rPr>
        <w:t>IP</w:t>
      </w:r>
      <w:r w:rsidRPr="00D73BF8">
        <w:rPr>
          <w:lang w:val="en-US"/>
        </w:rPr>
        <w:t>-</w:t>
      </w:r>
      <w:r w:rsidRPr="00563DB3">
        <w:t>адрес</w:t>
      </w:r>
      <w:r w:rsidRPr="00D73BF8">
        <w:rPr>
          <w:lang w:val="en-US"/>
        </w:rPr>
        <w:t xml:space="preserve"> </w:t>
      </w:r>
      <w:r>
        <w:t>виртуального</w:t>
      </w:r>
      <w:r w:rsidRPr="00D73BF8">
        <w:rPr>
          <w:lang w:val="en-US"/>
        </w:rPr>
        <w:t xml:space="preserve"> </w:t>
      </w:r>
      <w:r>
        <w:t>маршрутизатора</w:t>
      </w:r>
      <w:r w:rsidRPr="00D73BF8">
        <w:rPr>
          <w:lang w:val="en-US"/>
        </w:rPr>
        <w:t xml:space="preserve"> </w:t>
      </w:r>
      <w:r w:rsidR="00C160B3">
        <w:rPr>
          <w:lang w:val="en-US"/>
        </w:rPr>
        <w:t>vesr-1</w:t>
      </w:r>
      <w:r w:rsidRPr="00D73BF8">
        <w:rPr>
          <w:lang w:val="en-US"/>
        </w:rPr>
        <w:t xml:space="preserve">- </w:t>
      </w:r>
      <w:r w:rsidRPr="00563DB3">
        <w:t>с</w:t>
      </w:r>
      <w:r>
        <w:t>м</w:t>
      </w:r>
      <w:r w:rsidRPr="00563DB3">
        <w:t>отрящий</w:t>
      </w:r>
      <w:r w:rsidRPr="00D73BF8">
        <w:rPr>
          <w:lang w:val="en-US"/>
        </w:rPr>
        <w:t xml:space="preserve"> </w:t>
      </w:r>
      <w:r w:rsidRPr="00563DB3">
        <w:t>в</w:t>
      </w:r>
      <w:r w:rsidRPr="00D73BF8">
        <w:rPr>
          <w:lang w:val="en-US"/>
        </w:rPr>
        <w:t xml:space="preserve"> </w:t>
      </w:r>
      <w:r w:rsidRPr="00563DB3">
        <w:t>сторону</w:t>
      </w:r>
      <w:r w:rsidRPr="00D73BF8">
        <w:rPr>
          <w:lang w:val="en-US"/>
        </w:rPr>
        <w:t xml:space="preserve"> </w:t>
      </w:r>
      <w:r>
        <w:rPr>
          <w:lang w:val="en-US"/>
        </w:rPr>
        <w:t>PC</w:t>
      </w:r>
      <w:r w:rsidRPr="00D73BF8">
        <w:rPr>
          <w:lang w:val="en-US"/>
        </w:rPr>
        <w:t xml:space="preserve">1, </w:t>
      </w:r>
      <w:r>
        <w:rPr>
          <w:lang w:val="en-US"/>
        </w:rPr>
        <w:t>PC</w:t>
      </w:r>
      <w:r w:rsidRPr="00D73BF8">
        <w:rPr>
          <w:lang w:val="en-US"/>
        </w:rPr>
        <w:t xml:space="preserve">2 </w:t>
      </w:r>
      <w:r>
        <w:t>и</w:t>
      </w:r>
      <w:r w:rsidRPr="00D73BF8">
        <w:rPr>
          <w:lang w:val="en-US"/>
        </w:rPr>
        <w:t xml:space="preserve"> </w:t>
      </w:r>
      <w:r>
        <w:rPr>
          <w:lang w:val="en-US"/>
        </w:rPr>
        <w:t>MicroCore Linux</w:t>
      </w:r>
    </w:p>
    <w:p w14:paraId="7DD41F00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4DB62DD9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6109B892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4CFA919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confirm</w:t>
      </w:r>
    </w:p>
    <w:p w14:paraId="43B0B59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6D33F464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object-group service ssh</w:t>
      </w:r>
    </w:p>
    <w:p w14:paraId="7D338E8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port-range 22</w:t>
      </w:r>
    </w:p>
    <w:p w14:paraId="3DF0723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4C5999D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246FB75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6CD9E743" w14:textId="77777777" w:rsidR="002A40CE" w:rsidRPr="00927E18" w:rsidRDefault="002A40CE" w:rsidP="002A40CE">
      <w:pPr>
        <w:rPr>
          <w:lang w:val="en-US"/>
        </w:rPr>
      </w:pPr>
      <w:r w:rsidRPr="00563DB3">
        <w:rPr>
          <w:lang w:val="en-US"/>
        </w:rPr>
        <w:t>do confirm</w:t>
      </w:r>
    </w:p>
    <w:p w14:paraId="7E89E0EF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vesr-1# config</w:t>
      </w:r>
    </w:p>
    <w:p w14:paraId="0A872ABC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object-group service ssh</w:t>
      </w:r>
    </w:p>
    <w:p w14:paraId="7E7F3626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vesr-1(config-object-group-service)# port-range 22</w:t>
      </w:r>
    </w:p>
    <w:p w14:paraId="714D576C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vesr-1(config-object-group-service)# exit</w:t>
      </w:r>
    </w:p>
    <w:p w14:paraId="3F1FC1BF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do commit</w:t>
      </w:r>
    </w:p>
    <w:p w14:paraId="40588B70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Configuration has been successfully applied and saved to flash. Commit timer started, changes will be reverted in 600 seconds.</w:t>
      </w:r>
    </w:p>
    <w:p w14:paraId="1FEA135E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2025-05-30T14:03:40+00:00 %CLI-I-CRIT: user admin from console  input: do commit</w:t>
      </w:r>
    </w:p>
    <w:p w14:paraId="71F5C228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do confirm</w:t>
      </w:r>
    </w:p>
    <w:p w14:paraId="7C265D88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Configuration has been confirmed. Commit timer canceled.</w:t>
      </w:r>
    </w:p>
    <w:p w14:paraId="66DF24E9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2025-05-30T14:03:46+00:00 %CLI-I-CRIT: user admin from console  input: do confirm</w:t>
      </w:r>
    </w:p>
    <w:p w14:paraId="1997FE40" w14:textId="77777777" w:rsidR="002A40CE" w:rsidRPr="00927E18" w:rsidRDefault="002A40CE" w:rsidP="002A40CE">
      <w:pPr>
        <w:shd w:val="clear" w:color="auto" w:fill="D0CECE" w:themeFill="background2" w:themeFillShade="E6"/>
        <w:rPr>
          <w:lang w:val="en-US"/>
        </w:rPr>
      </w:pPr>
      <w:r w:rsidRPr="00927E18">
        <w:rPr>
          <w:lang w:val="en-US"/>
        </w:rPr>
        <w:t>vesr-1(config)#</w:t>
      </w:r>
    </w:p>
    <w:p w14:paraId="77019D89" w14:textId="77777777" w:rsidR="002A40CE" w:rsidRPr="00927E18" w:rsidRDefault="002A40CE" w:rsidP="002A40CE">
      <w:pPr>
        <w:rPr>
          <w:lang w:val="en-US"/>
        </w:rPr>
      </w:pPr>
    </w:p>
    <w:p w14:paraId="14058B2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security zone-pair trusted self</w:t>
      </w:r>
    </w:p>
    <w:p w14:paraId="33B73C4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rule 3</w:t>
      </w:r>
    </w:p>
    <w:p w14:paraId="1790D1C8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action permit</w:t>
      </w:r>
    </w:p>
    <w:p w14:paraId="29CC928A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protocol tcp</w:t>
      </w:r>
    </w:p>
    <w:p w14:paraId="281E8A68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source-address COMPANY</w:t>
      </w:r>
    </w:p>
    <w:p w14:paraId="36B07C3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destination-address COMPANY_GATEWAY</w:t>
      </w:r>
    </w:p>
    <w:p w14:paraId="2B99376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source-port any</w:t>
      </w:r>
    </w:p>
    <w:p w14:paraId="2FEFF8F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destination-port ssh</w:t>
      </w:r>
    </w:p>
    <w:p w14:paraId="242FB1B7" w14:textId="77777777" w:rsidR="002A40CE" w:rsidRPr="004B1210" w:rsidRDefault="002A40CE" w:rsidP="002A40CE">
      <w:pPr>
        <w:rPr>
          <w:lang w:val="en-US"/>
        </w:rPr>
      </w:pPr>
      <w:r w:rsidRPr="004B1210">
        <w:rPr>
          <w:lang w:val="en-US"/>
        </w:rPr>
        <w:t>enable</w:t>
      </w:r>
    </w:p>
    <w:p w14:paraId="54C18EF9" w14:textId="77777777" w:rsidR="002A40CE" w:rsidRPr="004B1210" w:rsidRDefault="002A40CE" w:rsidP="002A40CE">
      <w:pPr>
        <w:rPr>
          <w:lang w:val="en-US"/>
        </w:rPr>
      </w:pPr>
      <w:r w:rsidRPr="004B1210">
        <w:rPr>
          <w:lang w:val="en-US"/>
        </w:rPr>
        <w:t>exit</w:t>
      </w:r>
    </w:p>
    <w:p w14:paraId="2096C9F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53CEC499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3E590071" w14:textId="77777777" w:rsidR="002A40CE" w:rsidRPr="00F33F7A" w:rsidRDefault="002A40CE" w:rsidP="002A40CE">
      <w:pPr>
        <w:rPr>
          <w:lang w:val="en-US"/>
        </w:rPr>
      </w:pPr>
      <w:r w:rsidRPr="00F33F7A">
        <w:rPr>
          <w:lang w:val="en-US"/>
        </w:rPr>
        <w:t>do confirm</w:t>
      </w:r>
    </w:p>
    <w:p w14:paraId="7772C73D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security zone-pair trusted self</w:t>
      </w:r>
    </w:p>
    <w:p w14:paraId="09526759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vesr-1(config-security-zone-pair)# rule 3</w:t>
      </w:r>
    </w:p>
    <w:p w14:paraId="3953824C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action permit</w:t>
      </w:r>
    </w:p>
    <w:p w14:paraId="53BA639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protocol tcp</w:t>
      </w:r>
    </w:p>
    <w:p w14:paraId="308B8AB9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source-address object-group LAN_GATEWAY</w:t>
      </w:r>
    </w:p>
    <w:p w14:paraId="7455A023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destination-address object-group LAN</w:t>
      </w:r>
    </w:p>
    <w:p w14:paraId="13ED631E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source-port any</w:t>
      </w:r>
    </w:p>
    <w:p w14:paraId="150027E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destination-port  any</w:t>
      </w:r>
    </w:p>
    <w:p w14:paraId="42069C22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         Check match any TCP/UDP port</w:t>
      </w:r>
    </w:p>
    <w:p w14:paraId="12A0A370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object-group  Check match by object group</w:t>
      </w:r>
    </w:p>
    <w:p w14:paraId="37AAC66C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port-range    Check match by port range</w:t>
      </w:r>
    </w:p>
    <w:p w14:paraId="2D8AE2B2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destination-port object-group ssh</w:t>
      </w:r>
    </w:p>
    <w:p w14:paraId="442788C0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enable</w:t>
      </w:r>
    </w:p>
    <w:p w14:paraId="3BB60F88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exit</w:t>
      </w:r>
    </w:p>
    <w:p w14:paraId="527EAFD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vesr-1(config-security-zone-pair)# exit</w:t>
      </w:r>
    </w:p>
    <w:p w14:paraId="612BD5D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commit</w:t>
      </w:r>
    </w:p>
    <w:p w14:paraId="69B78F0A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successfully applied and saved to flash. Commit timer started, changes will be reverted in 600 seconds.</w:t>
      </w:r>
    </w:p>
    <w:p w14:paraId="41F76F1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2025-05-30T14:18:41+00:00 %CLI-I-CRIT: user admin from console  input: do commit</w:t>
      </w:r>
    </w:p>
    <w:p w14:paraId="4C6D93E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confirm</w:t>
      </w:r>
    </w:p>
    <w:p w14:paraId="22CF065E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confirmed. Commit timer canceled.</w:t>
      </w:r>
    </w:p>
    <w:p w14:paraId="7B33FFA3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2025-05-30T14:18:46+00:00 %CLI-I-CRIT: user admin from console  input: do confirm</w:t>
      </w:r>
    </w:p>
    <w:p w14:paraId="14E318F6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save</w:t>
      </w:r>
    </w:p>
    <w:p w14:paraId="67415BDF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successfully saved</w:t>
      </w:r>
    </w:p>
    <w:p w14:paraId="516E774B" w14:textId="77777777" w:rsidR="002A40CE" w:rsidRPr="00927E18" w:rsidRDefault="002A40CE" w:rsidP="002A40CE">
      <w:pPr>
        <w:shd w:val="clear" w:color="auto" w:fill="D0CECE" w:themeFill="background2" w:themeFillShade="E6"/>
        <w:rPr>
          <w:lang w:val="en-US"/>
        </w:rPr>
      </w:pPr>
      <w:r w:rsidRPr="00927E18">
        <w:rPr>
          <w:lang w:val="en-US"/>
        </w:rPr>
        <w:t>vesr-1(config)#</w:t>
      </w:r>
    </w:p>
    <w:p w14:paraId="15E346B3" w14:textId="77777777" w:rsidR="002A40CE" w:rsidRPr="00927E18" w:rsidRDefault="002A40CE" w:rsidP="002A40CE">
      <w:pPr>
        <w:rPr>
          <w:b/>
          <w:bCs/>
          <w:lang w:val="en-US"/>
        </w:rPr>
      </w:pPr>
      <w:bookmarkStart w:id="21" w:name="_Hlk199757266"/>
      <w:r w:rsidRPr="00563DB3">
        <w:rPr>
          <w:b/>
          <w:bCs/>
        </w:rPr>
        <w:t>Проверяем</w:t>
      </w:r>
      <w:r w:rsidRPr="00927E18">
        <w:rPr>
          <w:b/>
          <w:bCs/>
          <w:lang w:val="en-US"/>
        </w:rPr>
        <w:t xml:space="preserve"> </w:t>
      </w:r>
      <w:r w:rsidRPr="00563DB3">
        <w:rPr>
          <w:b/>
          <w:bCs/>
        </w:rPr>
        <w:t>доступ</w:t>
      </w:r>
      <w:r w:rsidRPr="00927E18">
        <w:rPr>
          <w:b/>
          <w:bCs/>
          <w:lang w:val="en-US"/>
        </w:rPr>
        <w:t xml:space="preserve"> </w:t>
      </w:r>
      <w:r w:rsidRPr="00563DB3">
        <w:rPr>
          <w:b/>
          <w:bCs/>
        </w:rPr>
        <w:t>по</w:t>
      </w:r>
      <w:r w:rsidRPr="00927E18">
        <w:rPr>
          <w:b/>
          <w:bCs/>
          <w:lang w:val="en-US"/>
        </w:rPr>
        <w:t xml:space="preserve"> SSH </w:t>
      </w:r>
      <w:r w:rsidRPr="00563DB3">
        <w:rPr>
          <w:b/>
          <w:bCs/>
        </w:rPr>
        <w:t>с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MINI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Core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Linux</w:t>
      </w:r>
      <w:r w:rsidRPr="00927E18">
        <w:rPr>
          <w:b/>
          <w:bCs/>
          <w:lang w:val="en-US"/>
        </w:rPr>
        <w:t>:</w:t>
      </w:r>
    </w:p>
    <w:bookmarkEnd w:id="21"/>
    <w:p w14:paraId="4B1BFB52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gns3@box:~$ ssh admin@172.16.1.1</w:t>
      </w:r>
    </w:p>
    <w:p w14:paraId="0B855EC5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The authenticity of host '172.16.1.1 (172.16.1.1)' can't be established.</w:t>
      </w:r>
    </w:p>
    <w:p w14:paraId="16916736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ECDSA key fingerprint is a3:bc:d0:72:71:e3:f7:50:58:43:39:77:c3:2c:f5:95.</w:t>
      </w:r>
    </w:p>
    <w:p w14:paraId="63314C92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Are you sure you want to continue connecting (yes/no)? yes</w:t>
      </w:r>
    </w:p>
    <w:p w14:paraId="75536197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Warning: Permanently added '172.16.1.1' (ECDSA) to the list of known hosts.</w:t>
      </w:r>
    </w:p>
    <w:p w14:paraId="1AD3D4EB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admin@172.16.1.1's password:</w:t>
      </w:r>
    </w:p>
    <w:p w14:paraId="4B9C06F9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********************************************</w:t>
      </w:r>
    </w:p>
    <w:p w14:paraId="3BC462DD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*             Welcome to vESR              *</w:t>
      </w:r>
    </w:p>
    <w:p w14:paraId="78117B0B" w14:textId="77777777" w:rsidR="002A40CE" w:rsidRPr="00927E18" w:rsidRDefault="002A40CE" w:rsidP="002A40CE">
      <w:pPr>
        <w:shd w:val="clear" w:color="auto" w:fill="D0CECE" w:themeFill="background2" w:themeFillShade="E6"/>
      </w:pPr>
      <w:r w:rsidRPr="00927E18">
        <w:t>********************************************</w:t>
      </w:r>
    </w:p>
    <w:p w14:paraId="51AA4F21" w14:textId="77777777" w:rsidR="002A40CE" w:rsidRDefault="002A40CE" w:rsidP="002A40CE">
      <w:pPr>
        <w:shd w:val="clear" w:color="auto" w:fill="D0CECE" w:themeFill="background2" w:themeFillShade="E6"/>
      </w:pPr>
      <w:r w:rsidRPr="006D79D2">
        <w:rPr>
          <w:lang w:val="en-US"/>
        </w:rPr>
        <w:t>vesr</w:t>
      </w:r>
      <w:r w:rsidRPr="00927E18">
        <w:t>-1#</w:t>
      </w:r>
    </w:p>
    <w:p w14:paraId="0DAA81D4" w14:textId="77777777" w:rsidR="002A40CE" w:rsidRPr="00935B42" w:rsidRDefault="002A40CE" w:rsidP="002A40CE">
      <w:r>
        <w:t xml:space="preserve">Из локальной сети за маршрутизатором доступ по протоколу </w:t>
      </w:r>
      <w:r>
        <w:rPr>
          <w:lang w:val="en-US"/>
        </w:rPr>
        <w:t>SSH</w:t>
      </w:r>
      <w:r w:rsidRPr="00935B42">
        <w:t xml:space="preserve"> </w:t>
      </w:r>
      <w:r>
        <w:t>есть.</w:t>
      </w:r>
    </w:p>
    <w:p w14:paraId="61435783" w14:textId="77777777" w:rsidR="002A40CE" w:rsidRPr="004A61E2" w:rsidRDefault="002A40CE" w:rsidP="002A40CE">
      <w:r w:rsidRPr="004A61E2">
        <w:t>При конфигурировании доступа к маршрутизатору правила создаются для пары зон:</w:t>
      </w:r>
    </w:p>
    <w:p w14:paraId="6F8130F3" w14:textId="77777777" w:rsidR="002A40CE" w:rsidRPr="004A61E2" w:rsidRDefault="002A40CE">
      <w:pPr>
        <w:numPr>
          <w:ilvl w:val="0"/>
          <w:numId w:val="59"/>
        </w:numPr>
        <w:spacing w:line="278" w:lineRule="auto"/>
      </w:pPr>
      <w:r w:rsidRPr="004A61E2">
        <w:t xml:space="preserve">source-zone – зона, из которой будет осуществляться удаленный доступ, в нашем случае это зона </w:t>
      </w:r>
      <w:r w:rsidRPr="004A61E2">
        <w:rPr>
          <w:b/>
          <w:bCs/>
        </w:rPr>
        <w:t>trusted</w:t>
      </w:r>
      <w:r w:rsidRPr="004A61E2">
        <w:t>;</w:t>
      </w:r>
    </w:p>
    <w:p w14:paraId="4A3FDDDA" w14:textId="77777777" w:rsidR="002A40CE" w:rsidRDefault="002A40CE">
      <w:pPr>
        <w:numPr>
          <w:ilvl w:val="0"/>
          <w:numId w:val="59"/>
        </w:numPr>
        <w:spacing w:line="278" w:lineRule="auto"/>
      </w:pPr>
      <w:r w:rsidRPr="004A61E2">
        <w:rPr>
          <w:b/>
          <w:bCs/>
        </w:rPr>
        <w:t>self</w:t>
      </w:r>
      <w:r w:rsidRPr="004A61E2">
        <w:t xml:space="preserve"> – зона, в которой находится интерфейс управления маршрутизатором.</w:t>
      </w:r>
    </w:p>
    <w:p w14:paraId="0F2ECC8A" w14:textId="77777777" w:rsidR="002A40CE" w:rsidRPr="00940AC5" w:rsidRDefault="002A40CE" w:rsidP="002A40CE">
      <w:r>
        <w:t xml:space="preserve">К группе сетевых обьектов </w:t>
      </w:r>
      <w:r>
        <w:rPr>
          <w:lang w:val="en-US"/>
        </w:rPr>
        <w:t>WAN</w:t>
      </w:r>
      <w:r w:rsidRPr="00940AC5">
        <w:t xml:space="preserve"> </w:t>
      </w:r>
      <w:r>
        <w:t xml:space="preserve">нужно ещё добавить группу клиентов </w:t>
      </w:r>
      <w:r>
        <w:rPr>
          <w:lang w:val="en-US"/>
        </w:rPr>
        <w:t>SSH</w:t>
      </w:r>
      <w:r w:rsidRPr="00940AC5">
        <w:t>:</w:t>
      </w:r>
    </w:p>
    <w:p w14:paraId="1169838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vesr-1# config</w:t>
      </w:r>
    </w:p>
    <w:p w14:paraId="17E7B121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vesr-1(config)#object-group network clients</w:t>
      </w:r>
    </w:p>
    <w:p w14:paraId="2E8305B9" w14:textId="77777777" w:rsidR="002A40CE" w:rsidRPr="00940AC5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vesr-1(config-object-group-network)#  ip address-range 192.168.10.0-192.168.10.254</w:t>
      </w:r>
    </w:p>
    <w:p w14:paraId="737F4FAA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vesr-1(config-object-group-network)#  exit</w:t>
      </w:r>
    </w:p>
    <w:p w14:paraId="76201534" w14:textId="77777777" w:rsidR="002A40CE" w:rsidRPr="00940AC5" w:rsidRDefault="002A40CE" w:rsidP="002A40CE">
      <w:pPr>
        <w:shd w:val="clear" w:color="auto" w:fill="D0CECE" w:themeFill="background2" w:themeFillShade="E6"/>
      </w:pPr>
      <w:r w:rsidRPr="004A61E2">
        <w:rPr>
          <w:lang w:val="en-US"/>
        </w:rPr>
        <w:t>vesr</w:t>
      </w:r>
      <w:r w:rsidRPr="00940AC5">
        <w:t>-1</w:t>
      </w:r>
      <w:r w:rsidRPr="00A56B36">
        <w:t>(</w:t>
      </w:r>
      <w:r w:rsidRPr="00940AC5">
        <w:t xml:space="preserve"> </w:t>
      </w:r>
      <w:r w:rsidRPr="004A61E2">
        <w:rPr>
          <w:lang w:val="en-US"/>
        </w:rPr>
        <w:t>config</w:t>
      </w:r>
      <w:r w:rsidRPr="00A56B36">
        <w:t>)#</w:t>
      </w:r>
    </w:p>
    <w:p w14:paraId="47DA742F" w14:textId="77777777" w:rsidR="002A40CE" w:rsidRDefault="002A40CE" w:rsidP="002A40CE">
      <w:r>
        <w:t xml:space="preserve">Вводим </w:t>
      </w:r>
      <w:r w:rsidRPr="004702F0">
        <w:t>команд</w:t>
      </w:r>
      <w:r>
        <w:t>ы</w:t>
      </w:r>
      <w:r w:rsidRPr="004702F0">
        <w:t xml:space="preserve"> для разрешения пользовател</w:t>
      </w:r>
      <w:r>
        <w:t>ю</w:t>
      </w:r>
      <w:r w:rsidRPr="004702F0">
        <w:t xml:space="preserve"> из зоны </w:t>
      </w:r>
      <w:r w:rsidRPr="004702F0">
        <w:rPr>
          <w:b/>
          <w:bCs/>
        </w:rPr>
        <w:t>«untrusted»</w:t>
      </w:r>
      <w:r w:rsidRPr="004702F0">
        <w:t> с IP-адрес</w:t>
      </w:r>
      <w:r>
        <w:t>ами</w:t>
      </w:r>
      <w:r w:rsidRPr="004702F0">
        <w:t> </w:t>
      </w:r>
      <w:r>
        <w:t xml:space="preserve">из сети </w:t>
      </w:r>
      <w:r w:rsidRPr="004702F0">
        <w:t>192.168.10.1</w:t>
      </w:r>
      <w:r>
        <w:t xml:space="preserve">/24 </w:t>
      </w:r>
      <w:r w:rsidRPr="004702F0">
        <w:t> подключаться к маршрутизатору с IP-адресом</w:t>
      </w:r>
      <w:r>
        <w:t xml:space="preserve"> 192.168.10.50 ( адрес внешнего интерфейса </w:t>
      </w:r>
      <w:r>
        <w:rPr>
          <w:lang w:val="en-US"/>
        </w:rPr>
        <w:t>gi</w:t>
      </w:r>
      <w:r w:rsidRPr="004A61E2">
        <w:t xml:space="preserve">1/0/1 </w:t>
      </w:r>
      <w:r>
        <w:t xml:space="preserve">виртуального маршрутизатора </w:t>
      </w:r>
      <w:r>
        <w:rPr>
          <w:lang w:val="en-US"/>
        </w:rPr>
        <w:t>vesr</w:t>
      </w:r>
      <w:r w:rsidRPr="004A61E2">
        <w:t xml:space="preserve">-1, </w:t>
      </w:r>
      <w:r>
        <w:t xml:space="preserve">полученный командой </w:t>
      </w:r>
      <w:r>
        <w:rPr>
          <w:lang w:val="en-US"/>
        </w:rPr>
        <w:t>sh</w:t>
      </w:r>
      <w:r w:rsidRPr="004A61E2">
        <w:t xml:space="preserve"> </w:t>
      </w:r>
      <w:r>
        <w:rPr>
          <w:lang w:val="en-US"/>
        </w:rPr>
        <w:t>ip</w:t>
      </w:r>
      <w:r w:rsidRPr="004A61E2">
        <w:t xml:space="preserve"> </w:t>
      </w:r>
      <w:r>
        <w:rPr>
          <w:lang w:val="en-US"/>
        </w:rPr>
        <w:t>int</w:t>
      </w:r>
      <w:r w:rsidRPr="004A61E2">
        <w:t xml:space="preserve">) </w:t>
      </w:r>
      <w:r w:rsidRPr="004702F0">
        <w:t> по протоколу SSH:</w:t>
      </w:r>
    </w:p>
    <w:p w14:paraId="22A81880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vesr-1(config)# security zone-pair untrusted self </w:t>
      </w:r>
    </w:p>
    <w:p w14:paraId="25C0AFC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vesr-1(config-security-zone-pair)# rule 10</w:t>
      </w:r>
    </w:p>
    <w:p w14:paraId="6C2457DB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action permit </w:t>
      </w:r>
    </w:p>
    <w:p w14:paraId="494B625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match protocol tcp </w:t>
      </w:r>
    </w:p>
    <w:p w14:paraId="6C08B87C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</w:t>
      </w:r>
    </w:p>
    <w:p w14:paraId="259A6A2E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vesr-1(config-security-zone-pair-rule)# match source-address objec</w:t>
      </w:r>
    </w:p>
    <w:p w14:paraId="2FE82760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t-group clients </w:t>
      </w:r>
    </w:p>
    <w:p w14:paraId="783B5E5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match destination-address </w:t>
      </w:r>
    </w:p>
    <w:p w14:paraId="189F5952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object-group WAN</w:t>
      </w:r>
    </w:p>
    <w:p w14:paraId="3432624D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vesr-1(config-security-zone-pair-rule)# match destination-port  ob</w:t>
      </w:r>
    </w:p>
    <w:p w14:paraId="0BF1F0B4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ject-group ssh </w:t>
      </w:r>
    </w:p>
    <w:p w14:paraId="5BABDCDD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</w:t>
      </w:r>
    </w:p>
    <w:p w14:paraId="6B450251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enable </w:t>
      </w:r>
    </w:p>
    <w:p w14:paraId="5176DD2E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exit </w:t>
      </w:r>
    </w:p>
    <w:p w14:paraId="580FFC03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vesr-1(config-security-zone-pair)# exit </w:t>
      </w:r>
    </w:p>
    <w:p w14:paraId="7843D1CF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A40CE">
        <w:rPr>
          <w:lang w:val="en-US"/>
        </w:rPr>
        <w:t>vesr-1(config)#</w:t>
      </w:r>
      <w:r>
        <w:rPr>
          <w:lang w:val="en-US"/>
        </w:rPr>
        <w:t>do commit</w:t>
      </w:r>
    </w:p>
    <w:p w14:paraId="5CD4E06B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A40CE">
        <w:rPr>
          <w:lang w:val="en-US"/>
        </w:rPr>
        <w:t>vesr-1(config)#</w:t>
      </w:r>
      <w:r>
        <w:rPr>
          <w:lang w:val="en-US"/>
        </w:rPr>
        <w:t>do confirm</w:t>
      </w:r>
    </w:p>
    <w:p w14:paraId="6DB24A33" w14:textId="77777777" w:rsidR="002A40CE" w:rsidRPr="002A40CE" w:rsidRDefault="002A40CE" w:rsidP="002A40CE">
      <w:pPr>
        <w:shd w:val="clear" w:color="auto" w:fill="D0CECE" w:themeFill="background2" w:themeFillShade="E6"/>
      </w:pPr>
      <w:r>
        <w:t>vesr-1(config)#</w:t>
      </w:r>
      <w:r>
        <w:rPr>
          <w:lang w:val="en-US"/>
        </w:rPr>
        <w:t>exit</w:t>
      </w:r>
    </w:p>
    <w:p w14:paraId="6BD584DB" w14:textId="77777777" w:rsidR="002A40CE" w:rsidRPr="00935B42" w:rsidRDefault="002A40CE" w:rsidP="002A40CE">
      <w:r>
        <w:t xml:space="preserve">В </w:t>
      </w:r>
      <w:r>
        <w:rPr>
          <w:lang w:val="en-US"/>
        </w:rPr>
        <w:t>OS</w:t>
      </w:r>
      <w:r w:rsidRPr="00935B42">
        <w:t xml:space="preserve"> </w:t>
      </w:r>
      <w:r>
        <w:t xml:space="preserve">виртуальных маршрутизаторов </w:t>
      </w:r>
      <w:r>
        <w:rPr>
          <w:lang w:val="en-US"/>
        </w:rPr>
        <w:t>vesr</w:t>
      </w:r>
      <w:r w:rsidRPr="00935B42">
        <w:t xml:space="preserve"> </w:t>
      </w:r>
      <w:r>
        <w:t xml:space="preserve">нет команд мониторинга работы пользователей сессий </w:t>
      </w:r>
      <w:r>
        <w:rPr>
          <w:lang w:val="en-US"/>
        </w:rPr>
        <w:t>SSH</w:t>
      </w:r>
      <w:r w:rsidRPr="00935B42">
        <w:t xml:space="preserve">. </w:t>
      </w:r>
      <w:r>
        <w:t>Есть только возможность просмотра лога событий:</w:t>
      </w:r>
    </w:p>
    <w:p w14:paraId="7956A8FC" w14:textId="77777777" w:rsidR="002A40CE" w:rsidRPr="00FE53EF" w:rsidRDefault="002A40CE" w:rsidP="002A40CE">
      <w:pPr>
        <w:shd w:val="clear" w:color="auto" w:fill="D0CECE" w:themeFill="background2" w:themeFillShade="E6"/>
      </w:pPr>
      <w:r w:rsidRPr="00935B42">
        <w:rPr>
          <w:lang w:val="en-US"/>
        </w:rPr>
        <w:t>vesr</w:t>
      </w:r>
      <w:r w:rsidRPr="00FE53EF">
        <w:t xml:space="preserve">-1# </w:t>
      </w:r>
      <w:r w:rsidRPr="00935B42">
        <w:rPr>
          <w:lang w:val="en-US"/>
        </w:rPr>
        <w:t>sh</w:t>
      </w:r>
      <w:r w:rsidRPr="00FE53EF">
        <w:t xml:space="preserve"> </w:t>
      </w:r>
      <w:r w:rsidRPr="00935B42">
        <w:rPr>
          <w:lang w:val="en-US"/>
        </w:rPr>
        <w:t>syslog</w:t>
      </w:r>
      <w:r w:rsidRPr="00FE53EF">
        <w:t xml:space="preserve"> </w:t>
      </w:r>
      <w:r w:rsidRPr="00935B42">
        <w:rPr>
          <w:lang w:val="en-US"/>
        </w:rPr>
        <w:t>tmpsys</w:t>
      </w:r>
      <w:r w:rsidRPr="00FE53EF">
        <w:t>:</w:t>
      </w:r>
      <w:r w:rsidRPr="00935B42">
        <w:rPr>
          <w:lang w:val="en-US"/>
        </w:rPr>
        <w:t>syslog</w:t>
      </w:r>
      <w:r w:rsidRPr="00FE53EF">
        <w:t>/</w:t>
      </w:r>
      <w:r w:rsidRPr="00935B42">
        <w:rPr>
          <w:lang w:val="en-US"/>
        </w:rPr>
        <w:t>auth</w:t>
      </w:r>
      <w:r w:rsidRPr="00FE53EF">
        <w:t>.</w:t>
      </w:r>
      <w:r w:rsidRPr="00935B42">
        <w:rPr>
          <w:lang w:val="en-US"/>
        </w:rPr>
        <w:t>log</w:t>
      </w:r>
      <w:r w:rsidRPr="00FE53EF">
        <w:t xml:space="preserve"> | </w:t>
      </w:r>
      <w:r w:rsidRPr="00935B42">
        <w:rPr>
          <w:lang w:val="en-US"/>
        </w:rPr>
        <w:t>i</w:t>
      </w:r>
      <w:r w:rsidRPr="00FE53EF">
        <w:t xml:space="preserve"> </w:t>
      </w:r>
      <w:r w:rsidRPr="00935B42">
        <w:rPr>
          <w:lang w:val="en-US"/>
        </w:rPr>
        <w:t>ssh</w:t>
      </w:r>
    </w:p>
    <w:p w14:paraId="0C9DCD40" w14:textId="77777777" w:rsidR="002A40CE" w:rsidRPr="00935B42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935B42">
        <w:rPr>
          <w:lang w:val="en-US"/>
        </w:rPr>
        <w:t>2025-06-05T10:47:01+00:00 %AAA-I-SSH: Accepted password for admin from 192.168.10.112 port 42242 ssh2</w:t>
      </w:r>
    </w:p>
    <w:p w14:paraId="1CD7D3EA" w14:textId="77777777" w:rsidR="002A40CE" w:rsidRPr="00935B4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35B42">
        <w:rPr>
          <w:lang w:val="en-US"/>
        </w:rPr>
        <w:t>2025-06-05T10:47:01+00:00 %AAA-LOCAL-I-SESSION: ssh: session opened for user admin</w:t>
      </w:r>
    </w:p>
    <w:p w14:paraId="1EE96C4F" w14:textId="77777777" w:rsidR="002A40CE" w:rsidRDefault="002A40CE" w:rsidP="002A40CE">
      <w:pPr>
        <w:shd w:val="clear" w:color="auto" w:fill="D0CECE" w:themeFill="background2" w:themeFillShade="E6"/>
      </w:pPr>
      <w:r>
        <w:t>vesr-1#</w:t>
      </w:r>
    </w:p>
    <w:p w14:paraId="7BECE44B" w14:textId="77777777" w:rsidR="002A40CE" w:rsidRPr="002A40CE" w:rsidRDefault="002A40CE" w:rsidP="002A40CE">
      <w:r>
        <w:t xml:space="preserve">Видно, что подключился внешний пользователь с адресом </w:t>
      </w:r>
      <w:r w:rsidRPr="00935B42">
        <w:t xml:space="preserve">192.168.10.112 </w:t>
      </w:r>
      <w:r>
        <w:t xml:space="preserve"> и открыл сессию </w:t>
      </w:r>
      <w:r>
        <w:rPr>
          <w:lang w:val="en-US"/>
        </w:rPr>
        <w:t>SSH</w:t>
      </w:r>
      <w:r w:rsidRPr="002A40CE">
        <w:t xml:space="preserve"> </w:t>
      </w:r>
      <w:r>
        <w:t xml:space="preserve">с логином </w:t>
      </w:r>
      <w:r>
        <w:rPr>
          <w:lang w:val="en-US"/>
        </w:rPr>
        <w:t>admin</w:t>
      </w:r>
      <w:r w:rsidRPr="002A40CE">
        <w:t>.</w:t>
      </w:r>
    </w:p>
    <w:p w14:paraId="49FF0A08" w14:textId="77777777" w:rsidR="002A40CE" w:rsidRDefault="002A40CE" w:rsidP="002A40CE">
      <w:r>
        <w:t xml:space="preserve">Адрес </w:t>
      </w:r>
      <w:r w:rsidRPr="00935B42">
        <w:t xml:space="preserve">192.168.10.112 </w:t>
      </w:r>
      <w:r>
        <w:t xml:space="preserve"> выдан моему планшету домашним роутером по </w:t>
      </w:r>
      <w:r>
        <w:rPr>
          <w:lang w:val="en-US"/>
        </w:rPr>
        <w:t>DHCP</w:t>
      </w:r>
      <w:r w:rsidRPr="00935B42">
        <w:t xml:space="preserve"> </w:t>
      </w:r>
      <w:r>
        <w:t>протоколу.</w:t>
      </w:r>
    </w:p>
    <w:p w14:paraId="5830A740" w14:textId="77777777" w:rsidR="002A40CE" w:rsidRPr="00DB5DF4" w:rsidRDefault="002A40CE" w:rsidP="002A40CE">
      <w:r>
        <w:t xml:space="preserve">На Рис. Фито экрана планшета с запущенным сеансом </w:t>
      </w:r>
      <w:r>
        <w:rPr>
          <w:lang w:val="en-US"/>
        </w:rPr>
        <w:t>ssh</w:t>
      </w:r>
      <w:r w:rsidRPr="00DB5DF4">
        <w:t xml:space="preserve"> </w:t>
      </w:r>
      <w:r>
        <w:t xml:space="preserve">в приложении </w:t>
      </w:r>
      <w:r>
        <w:rPr>
          <w:lang w:val="en-US"/>
        </w:rPr>
        <w:t>ConnectBot</w:t>
      </w:r>
      <w:r w:rsidRPr="00DB5DF4">
        <w:t>.</w:t>
      </w:r>
    </w:p>
    <w:p w14:paraId="5D8D33FD" w14:textId="77777777" w:rsidR="002A40CE" w:rsidRPr="00DB5DF4" w:rsidRDefault="002A40CE" w:rsidP="002A40CE"/>
    <w:p w14:paraId="431307E6" w14:textId="77777777" w:rsidR="008007B9" w:rsidRDefault="002A40CE" w:rsidP="008007B9">
      <w:pPr>
        <w:keepNext/>
      </w:pPr>
      <w:r w:rsidRPr="00DB5DF4">
        <w:rPr>
          <w:noProof/>
        </w:rPr>
        <w:drawing>
          <wp:inline distT="0" distB="0" distL="0" distR="0" wp14:anchorId="61B7F3D6" wp14:editId="2A15492B">
            <wp:extent cx="4465222" cy="6972300"/>
            <wp:effectExtent l="0" t="0" r="0" b="0"/>
            <wp:docPr id="392446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626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69617" cy="69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6C7" w14:textId="02EC42FA" w:rsidR="002A40CE" w:rsidRDefault="008007B9" w:rsidP="008007B9">
      <w:pPr>
        <w:pStyle w:val="aff4"/>
        <w:rPr>
          <w:sz w:val="18"/>
        </w:rPr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6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2</w:t>
      </w:r>
      <w:r w:rsidR="00FE53EF">
        <w:fldChar w:fldCharType="end"/>
      </w:r>
      <w:r w:rsidRPr="008007B9">
        <w:t xml:space="preserve">. </w:t>
      </w:r>
      <w:r w:rsidRPr="008007B9">
        <w:rPr>
          <w:sz w:val="18"/>
        </w:rPr>
        <w:t>Изображение с экрана планшета с терминалом связи.</w:t>
      </w:r>
    </w:p>
    <w:p w14:paraId="2AF4CCB9" w14:textId="77777777" w:rsidR="008007B9" w:rsidRPr="008007B9" w:rsidRDefault="008007B9" w:rsidP="008007B9"/>
    <w:p w14:paraId="4943890E" w14:textId="77777777" w:rsidR="002A40CE" w:rsidRPr="00A56B36" w:rsidRDefault="002A40CE" w:rsidP="002A40CE">
      <w:bookmarkStart w:id="22" w:name="_Hlk200027659"/>
      <w:r>
        <w:t xml:space="preserve">Точно так же проверяется </w:t>
      </w:r>
      <w:bookmarkEnd w:id="22"/>
      <w:r>
        <w:t>доступ с любого сетевого адреса из сети 192.168.10.0/24</w:t>
      </w:r>
      <w:r w:rsidRPr="009D5922">
        <w:t xml:space="preserve"> ( </w:t>
      </w:r>
      <w:r>
        <w:t xml:space="preserve">за исключением адреса собственной хостовой машины ) – например у меня запущена виртуальная машина с </w:t>
      </w:r>
      <w:r>
        <w:rPr>
          <w:lang w:val="en-US"/>
        </w:rPr>
        <w:t>Ubuntu</w:t>
      </w:r>
      <w:r w:rsidRPr="009D5922">
        <w:t>:</w:t>
      </w:r>
    </w:p>
    <w:p w14:paraId="3EEDB0BB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 xml:space="preserve">rinat@ubuntu22:~$ ip add | grep  'ens'||'inet'  </w:t>
      </w:r>
    </w:p>
    <w:p w14:paraId="3FA1DD2F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>2: ens33: &lt;BROADCAST,MULTICAST,UP,LOWER_UP&gt; mtu 1500 qdisc fq_codel state UP group default qlen 1000</w:t>
      </w:r>
    </w:p>
    <w:p w14:paraId="3FAF3974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 xml:space="preserve">    </w:t>
      </w:r>
      <w:r w:rsidRPr="00C85AF6">
        <w:rPr>
          <w:bdr w:val="single" w:sz="18" w:space="0" w:color="EE0000"/>
          <w:lang w:val="en-US"/>
        </w:rPr>
        <w:t>inet 192.168.10.31</w:t>
      </w:r>
      <w:r w:rsidRPr="009D5922">
        <w:rPr>
          <w:lang w:val="en-US"/>
        </w:rPr>
        <w:t>/24 brd 192.168.10.255 scope global ens33</w:t>
      </w:r>
    </w:p>
    <w:p w14:paraId="403BE7C4" w14:textId="77777777" w:rsid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9D5922">
        <w:rPr>
          <w:lang w:val="en-US"/>
        </w:rPr>
        <w:t>3: ens37: &lt;BROADCAST,MULTICAST&gt; mtu 1500 qdisc noop state DOWN group default qlen 1000</w:t>
      </w:r>
    </w:p>
    <w:p w14:paraId="55370EC3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rinat@ubuntu22:~$ ssh rinat@192.168.10.50</w:t>
      </w:r>
    </w:p>
    <w:p w14:paraId="3C3E3066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rinat@192.168.10.50's password: </w:t>
      </w:r>
    </w:p>
    <w:p w14:paraId="38D37F90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********************************************</w:t>
      </w:r>
    </w:p>
    <w:p w14:paraId="24D18E3B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*             Welcome to vESR              *</w:t>
      </w:r>
    </w:p>
    <w:p w14:paraId="164A3BE3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********************************************</w:t>
      </w:r>
    </w:p>
    <w:p w14:paraId="38E82DC3" w14:textId="77777777" w:rsid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vesr-1# sh syslog tmpsys:syslog/auth.log | i ssh</w:t>
      </w:r>
    </w:p>
    <w:p w14:paraId="3E305174" w14:textId="77777777" w:rsidR="002A40CE" w:rsidRPr="00C85AF6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2025-06-05T11:54:30+00:00 %AAA-I-SSH: Accepted password for rinat from 192.168.10.31 port 47820 ssh2</w:t>
      </w:r>
    </w:p>
    <w:p w14:paraId="5EB1B125" w14:textId="77777777" w:rsidR="002A40CE" w:rsidRP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2025-06-05T11:54:30+00:00 %AAA-LOCAL-I-SESSION: ssh: session opened for user rinat</w:t>
      </w:r>
    </w:p>
    <w:p w14:paraId="61E5C8C2" w14:textId="77777777" w:rsidR="002A40CE" w:rsidRP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</w:p>
    <w:p w14:paraId="1DB38214" w14:textId="77777777" w:rsidR="002A40CE" w:rsidRPr="002A40CE" w:rsidRDefault="002A40CE" w:rsidP="002A40CE">
      <w:pPr>
        <w:pStyle w:val="af8"/>
        <w:rPr>
          <w:rFonts w:ascii="Cambria" w:hAnsi="Cambria"/>
          <w:b/>
          <w:bCs/>
          <w:sz w:val="32"/>
          <w:szCs w:val="32"/>
          <w:lang w:val="en-US"/>
        </w:rPr>
      </w:pPr>
    </w:p>
    <w:p w14:paraId="44840564" w14:textId="77777777" w:rsidR="002A40CE" w:rsidRPr="002A40CE" w:rsidRDefault="002A40CE">
      <w:pPr>
        <w:ind w:firstLine="0"/>
        <w:rPr>
          <w:lang w:val="en-US"/>
        </w:rPr>
      </w:pPr>
    </w:p>
    <w:p w14:paraId="158BFFF1" w14:textId="77777777" w:rsidR="002A40CE" w:rsidRPr="002A40CE" w:rsidRDefault="002A40CE">
      <w:pPr>
        <w:ind w:firstLine="0"/>
        <w:rPr>
          <w:lang w:val="en-US"/>
        </w:rPr>
      </w:pPr>
    </w:p>
    <w:bookmarkStart w:id="23" w:name="_Toc201923586" w:displacedByCustomXml="next"/>
    <w:sdt>
      <w:sdtPr>
        <w:rPr>
          <w:lang w:val="ro-RO"/>
        </w:rPr>
        <w:id w:val="-681130378"/>
        <w:placeholder>
          <w:docPart w:val="5598A41DB4C2418F9BF25B38F9271D56"/>
        </w:placeholder>
        <w:temporary/>
        <w:showingPlcHdr/>
        <w15:appearance w15:val="hidden"/>
      </w:sdtPr>
      <w:sdtContent>
        <w:p w14:paraId="61250E41" w14:textId="77777777" w:rsidR="002A40CE" w:rsidRPr="004E6785" w:rsidRDefault="002A4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3" w:displacedByCustomXml="prev"/>
    <w:p w14:paraId="007CA29B" w14:textId="77777777" w:rsidR="002A40CE" w:rsidRDefault="002A40CE" w:rsidP="002A40CE">
      <w:pPr>
        <w:ind w:firstLine="0"/>
      </w:pPr>
    </w:p>
    <w:p w14:paraId="0F8943FF" w14:textId="7441125A" w:rsidR="009B18AC" w:rsidRDefault="008945BA">
      <w:r>
        <w:t>В следующей главе вы узнаете …</w:t>
      </w:r>
      <w:r w:rsidR="009B18AC">
        <w:br w:type="page"/>
      </w:r>
    </w:p>
    <w:p w14:paraId="711DB842" w14:textId="77777777" w:rsidR="002A40CE" w:rsidRDefault="002A40CE" w:rsidP="002A40CE">
      <w:pPr>
        <w:ind w:firstLine="0"/>
      </w:pPr>
    </w:p>
    <w:p w14:paraId="0BD36821" w14:textId="77777777" w:rsidR="002A40CE" w:rsidRPr="002A40CE" w:rsidRDefault="002A40CE" w:rsidP="002A40CE">
      <w:pPr>
        <w:ind w:firstLine="0"/>
        <w:rPr>
          <w:rFonts w:eastAsia="Times New Roman"/>
          <w:b/>
          <w:bCs/>
          <w:kern w:val="32"/>
          <w:lang w:bidi="ru-RU"/>
        </w:rPr>
      </w:pPr>
    </w:p>
    <w:p w14:paraId="5A53391A" w14:textId="1FFE063D" w:rsidR="00611A3D" w:rsidRPr="00521F9E" w:rsidRDefault="00611A3D" w:rsidP="009324B5">
      <w:pPr>
        <w:pStyle w:val="1"/>
      </w:pPr>
      <w:bookmarkStart w:id="24" w:name="_Toc201923587"/>
      <w:r w:rsidRPr="00521F9E">
        <w:t xml:space="preserve">Глава </w:t>
      </w:r>
      <w:r w:rsidR="00BB6323" w:rsidRPr="00B44A9C">
        <w:t>7</w:t>
      </w:r>
      <w:r w:rsidRPr="00521F9E">
        <w:t>. Настройка  NAT(DNAT) для доступа в Интернет в виртуальном маршрутизаторе vESR.</w:t>
      </w:r>
      <w:bookmarkEnd w:id="24"/>
    </w:p>
    <w:p w14:paraId="753C591B" w14:textId="3DDA61BF" w:rsidR="00521F9E" w:rsidRPr="003F7F97" w:rsidRDefault="00521F9E" w:rsidP="00521F9E">
      <w:r w:rsidRPr="00B44A9C">
        <w:rPr>
          <w:b/>
          <w:bCs/>
          <w:lang w:val="ro-RO"/>
        </w:rPr>
        <w:t xml:space="preserve">Немного теории, без которой , как всем известно древо </w:t>
      </w:r>
      <w:r w:rsidR="00984D45" w:rsidRPr="00B44A9C">
        <w:rPr>
          <w:b/>
          <w:bCs/>
          <w:lang w:val="ro-RO"/>
        </w:rPr>
        <w:t xml:space="preserve">жизни </w:t>
      </w:r>
      <w:r w:rsidRPr="00B44A9C">
        <w:rPr>
          <w:b/>
          <w:bCs/>
          <w:lang w:val="ro-RO"/>
        </w:rPr>
        <w:t>не зеленеет ( шутка)-DNAT (Destination Network Address Translation)</w:t>
      </w:r>
      <w:r w:rsidRPr="00B44A9C">
        <w:rPr>
          <w:lang w:val="ro-RO"/>
        </w:rPr>
        <w:t> — это тип технологии NAT (Network Address Translation), которая </w:t>
      </w:r>
      <w:r w:rsidRPr="00B44A9C">
        <w:rPr>
          <w:b/>
          <w:bCs/>
          <w:lang w:val="ro-RO"/>
        </w:rPr>
        <w:t>изменяет адрес и порт назначения входящего пакета</w:t>
      </w:r>
      <w:r w:rsidRPr="00B44A9C">
        <w:rPr>
          <w:lang w:val="ro-RO"/>
        </w:rPr>
        <w:t>.  </w:t>
      </w:r>
      <w:hyperlink r:id="rId115" w:tgtFrame="_blank" w:history="1">
        <w:r w:rsidRPr="003F7F97">
          <w:rPr>
            <w:rStyle w:val="a7"/>
          </w:rPr>
          <w:t>newstorial.com</w:t>
        </w:r>
      </w:hyperlink>
      <w:hyperlink r:id="rId116" w:tgtFrame="_blank" w:history="1">
        <w:r w:rsidRPr="003F7F97">
          <w:rPr>
            <w:rStyle w:val="a7"/>
          </w:rPr>
          <w:t>expertnetworkconsultant.com</w:t>
        </w:r>
      </w:hyperlink>
      <w:hyperlink r:id="rId117" w:tgtFrame="_blank" w:history="1">
        <w:r w:rsidRPr="003F7F97">
          <w:rPr>
            <w:rStyle w:val="a7"/>
          </w:rPr>
          <w:t>docs.selectel.ru</w:t>
        </w:r>
      </w:hyperlink>
    </w:p>
    <w:p w14:paraId="27335FF7" w14:textId="77777777" w:rsidR="00521F9E" w:rsidRPr="003F7F97" w:rsidRDefault="00521F9E" w:rsidP="00521F9E">
      <w:r w:rsidRPr="003F7F97">
        <w:rPr>
          <w:b/>
          <w:bCs/>
        </w:rPr>
        <w:t>Механизм работы</w:t>
      </w:r>
      <w:r>
        <w:rPr>
          <w:b/>
          <w:bCs/>
        </w:rPr>
        <w:t xml:space="preserve"> </w:t>
      </w:r>
      <w:r w:rsidRPr="003F7F97">
        <w:t>DNAT включает три этапа:  </w:t>
      </w:r>
      <w:hyperlink r:id="rId118" w:tgtFrame="_blank" w:history="1">
        <w:r w:rsidRPr="003F7F97">
          <w:rPr>
            <w:rStyle w:val="a7"/>
          </w:rPr>
          <w:t>newstorial.com</w:t>
        </w:r>
      </w:hyperlink>
    </w:p>
    <w:p w14:paraId="78F543A5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Анализ входящего пакета</w:t>
      </w:r>
      <w:r w:rsidRPr="003F7F97">
        <w:t>. Устройство (маршрутизатор или файрвол) проверяет адрес назначения и номер порта.  </w:t>
      </w:r>
      <w:hyperlink r:id="rId119" w:tgtFrame="_blank" w:history="1">
        <w:r w:rsidRPr="003F7F97">
          <w:rPr>
            <w:rStyle w:val="a7"/>
          </w:rPr>
          <w:t>newstorial.com</w:t>
        </w:r>
      </w:hyperlink>
    </w:p>
    <w:p w14:paraId="743104A1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Преобразование</w:t>
      </w:r>
      <w:r w:rsidRPr="003F7F97">
        <w:t>. На основе заранее определённых правил маршрутизатор или файрвол заменяет адрес назначения и, возможно, номер порта.  </w:t>
      </w:r>
      <w:hyperlink r:id="rId120" w:tgtFrame="_blank" w:history="1">
        <w:r w:rsidRPr="003F7F97">
          <w:rPr>
            <w:rStyle w:val="a7"/>
          </w:rPr>
          <w:t>newstorial.com</w:t>
        </w:r>
      </w:hyperlink>
    </w:p>
    <w:p w14:paraId="178B7FB7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Направление пакета</w:t>
      </w:r>
      <w:r w:rsidRPr="003F7F97">
        <w:t>. После преобразования пакет отправляется к новому адресу внутри частной сети.  </w:t>
      </w:r>
      <w:hyperlink r:id="rId121" w:tgtFrame="_blank" w:history="1">
        <w:r w:rsidRPr="003F7F97">
          <w:rPr>
            <w:rStyle w:val="a7"/>
          </w:rPr>
          <w:t>newstorial.com</w:t>
        </w:r>
      </w:hyperlink>
    </w:p>
    <w:p w14:paraId="5DAF4042" w14:textId="77777777" w:rsidR="00521F9E" w:rsidRPr="003F7F97" w:rsidRDefault="00521F9E" w:rsidP="00521F9E">
      <w:r w:rsidRPr="003F7F97">
        <w:t>DNAT используется в различных сценариях, например:</w:t>
      </w:r>
    </w:p>
    <w:p w14:paraId="27410755" w14:textId="77777777" w:rsidR="00521F9E" w:rsidRPr="003F7F97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Балансировка нагрузки</w:t>
      </w:r>
      <w:r w:rsidRPr="003F7F97">
        <w:t>. Входящие запросы распределяются между несколькими серверами, чтобы эффективно использовать ресурсы и избежать перегрузки одного сервера.  </w:t>
      </w:r>
      <w:hyperlink r:id="rId122" w:tgtFrame="_blank" w:history="1">
        <w:r w:rsidRPr="003F7F97">
          <w:rPr>
            <w:rStyle w:val="a7"/>
          </w:rPr>
          <w:t>newstorial.com</w:t>
        </w:r>
      </w:hyperlink>
    </w:p>
    <w:p w14:paraId="04C31C2D" w14:textId="77777777" w:rsidR="00521F9E" w:rsidRPr="003F7F97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Перенаправление портов</w:t>
      </w:r>
      <w:r w:rsidRPr="003F7F97">
        <w:t>. Позволяет внешним устройствам получать доступ к сервисам в частной сети, сопоставляя внешний порт с внутренним IP-адресом и портом.  </w:t>
      </w:r>
      <w:hyperlink r:id="rId123" w:tgtFrame="_blank" w:history="1">
        <w:r w:rsidRPr="003F7F97">
          <w:rPr>
            <w:rStyle w:val="a7"/>
          </w:rPr>
          <w:t>newstorial.com</w:t>
        </w:r>
      </w:hyperlink>
      <w:hyperlink r:id="rId124" w:tgtFrame="_blank" w:history="1">
        <w:r w:rsidRPr="003F7F97">
          <w:rPr>
            <w:rStyle w:val="a7"/>
          </w:rPr>
          <w:t>docs.ideco.dev</w:t>
        </w:r>
      </w:hyperlink>
    </w:p>
    <w:p w14:paraId="4C1CAB16" w14:textId="77777777" w:rsidR="00521F9E" w:rsidRPr="006606E5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Настройка виртуальных частных сетей (VPN)</w:t>
      </w:r>
      <w:r w:rsidRPr="003F7F97">
        <w:t>. DNAT перенаправляет трафик из публичной сети в частную, что помогает обеспечить безопасность соединения.  </w:t>
      </w:r>
      <w:hyperlink r:id="rId125" w:tgtFrame="_blank" w:history="1">
        <w:r w:rsidRPr="003F7F97">
          <w:rPr>
            <w:rStyle w:val="a7"/>
          </w:rPr>
          <w:t>newstorial.com</w:t>
        </w:r>
      </w:hyperlink>
    </w:p>
    <w:p w14:paraId="64EF7A98" w14:textId="77777777" w:rsidR="006606E5" w:rsidRPr="003F7F97" w:rsidRDefault="006606E5">
      <w:pPr>
        <w:numPr>
          <w:ilvl w:val="0"/>
          <w:numId w:val="55"/>
        </w:numPr>
        <w:spacing w:line="278" w:lineRule="auto"/>
      </w:pPr>
    </w:p>
    <w:p w14:paraId="02DC4270" w14:textId="77777777" w:rsidR="00521F9E" w:rsidRDefault="00521F9E" w:rsidP="00521F9E">
      <w:r w:rsidRPr="00A80D06">
        <w:t>Предположим</w:t>
      </w:r>
      <w:r>
        <w:t xml:space="preserve">, что </w:t>
      </w:r>
      <w:r w:rsidRPr="00A80D06">
        <w:t xml:space="preserve"> нужн</w:t>
      </w:r>
      <w:r>
        <w:t>о</w:t>
      </w:r>
      <w:r w:rsidRPr="00A80D06">
        <w:t xml:space="preserve"> </w:t>
      </w:r>
      <w:r>
        <w:t>еще один малый офис</w:t>
      </w:r>
      <w:r w:rsidRPr="0054013A">
        <w:t xml:space="preserve"> </w:t>
      </w:r>
      <w:r>
        <w:t xml:space="preserve"> подключить в  сеть Интернет и обеспечить доступ из нее к серверу </w:t>
      </w:r>
      <w:r>
        <w:rPr>
          <w:lang w:val="en-US"/>
        </w:rPr>
        <w:t>SSH</w:t>
      </w:r>
      <w:r w:rsidRPr="0054013A">
        <w:t xml:space="preserve"> </w:t>
      </w:r>
      <w:r>
        <w:t xml:space="preserve">в домашнем офисе. Доступ будет  из сети </w:t>
      </w:r>
      <w:r w:rsidRPr="003F7F97">
        <w:t>относящейся к зоне «UNTRUST»</w:t>
      </w:r>
      <w:r>
        <w:t xml:space="preserve"> виртуального маршрутизатора</w:t>
      </w:r>
      <w:r w:rsidRPr="003F7F97">
        <w:t>, к серверу</w:t>
      </w:r>
      <w:r>
        <w:t xml:space="preserve"> </w:t>
      </w:r>
      <w:r>
        <w:rPr>
          <w:lang w:val="en-US"/>
        </w:rPr>
        <w:t>SSH</w:t>
      </w:r>
      <w:r w:rsidRPr="003F7F97">
        <w:t xml:space="preserve"> </w:t>
      </w:r>
      <w:r>
        <w:t xml:space="preserve">в домашней </w:t>
      </w:r>
      <w:r w:rsidRPr="003F7F97">
        <w:t xml:space="preserve">локальной сети в зоне «TRUST». Адрес сервера в локальной сети </w:t>
      </w:r>
      <w:r>
        <w:t>–</w:t>
      </w:r>
      <w:r w:rsidRPr="003F7F97">
        <w:t xml:space="preserve"> </w:t>
      </w:r>
      <w:r w:rsidRPr="00A80D06">
        <w:t>172.16.1.</w:t>
      </w:r>
      <w:r>
        <w:t>3</w:t>
      </w:r>
      <w:r w:rsidRPr="00A80D06">
        <w:t xml:space="preserve"> ( </w:t>
      </w:r>
      <w:r>
        <w:t xml:space="preserve">адрес интерфейса </w:t>
      </w:r>
      <w:r>
        <w:rPr>
          <w:lang w:val="en-US"/>
        </w:rPr>
        <w:t>Eth</w:t>
      </w:r>
      <w:r w:rsidRPr="0054013A">
        <w:t>0</w:t>
      </w:r>
      <w:r>
        <w:t xml:space="preserve"> виртуальной машины </w:t>
      </w:r>
      <w:r w:rsidRPr="00A31285">
        <w:t>MicroCoreLinux6.4-</w:t>
      </w:r>
      <w:r w:rsidRPr="006A5A24">
        <w:t>1</w:t>
      </w:r>
      <w:r w:rsidRPr="0054013A">
        <w:t xml:space="preserve"> </w:t>
      </w:r>
      <w:r w:rsidRPr="00A80D06">
        <w:t>)</w:t>
      </w:r>
      <w:r w:rsidRPr="003F7F97">
        <w:t xml:space="preserve">. Сервер должен быть доступным извне по адресу </w:t>
      </w:r>
      <w:r w:rsidRPr="00C56075">
        <w:t>10.10.10.2</w:t>
      </w:r>
      <w:r w:rsidRPr="00A80D06">
        <w:t xml:space="preserve"> (</w:t>
      </w:r>
      <w:r>
        <w:t xml:space="preserve">адрес интерфейса </w:t>
      </w:r>
      <w:r>
        <w:rPr>
          <w:lang w:val="en-US"/>
        </w:rPr>
        <w:t>Gi</w:t>
      </w:r>
      <w:r w:rsidRPr="00A80D06">
        <w:t xml:space="preserve">1/0/1 </w:t>
      </w:r>
      <w:r>
        <w:t xml:space="preserve">виртуального маршрутизатора </w:t>
      </w:r>
      <w:r>
        <w:rPr>
          <w:lang w:val="en-US"/>
        </w:rPr>
        <w:t>vesr</w:t>
      </w:r>
      <w:r w:rsidRPr="00A80D06">
        <w:t xml:space="preserve">-1) </w:t>
      </w:r>
      <w:r w:rsidRPr="003F7F97">
        <w:t xml:space="preserve">, доступный порт </w:t>
      </w:r>
      <w:r>
        <w:t>2222</w:t>
      </w:r>
      <w:r w:rsidRPr="003F7F97">
        <w:t>.</w:t>
      </w:r>
    </w:p>
    <w:p w14:paraId="56ED7530" w14:textId="77777777" w:rsidR="00521F9E" w:rsidRPr="00521F9E" w:rsidRDefault="00521F9E" w:rsidP="00521F9E">
      <w:r>
        <w:t xml:space="preserve">Имитацию публичной сети можно организовать через дополнительный виртуальный маршрутизатор с именем </w:t>
      </w:r>
      <w:r>
        <w:rPr>
          <w:lang w:val="en-US"/>
        </w:rPr>
        <w:t>vesr</w:t>
      </w:r>
      <w:r w:rsidRPr="00C25EE9">
        <w:t>-3</w:t>
      </w:r>
      <w:r>
        <w:t xml:space="preserve"> и еще одну локальную сеть в виде дубля схемы на Рис.</w:t>
      </w:r>
    </w:p>
    <w:p w14:paraId="6EB59C9C" w14:textId="77777777" w:rsidR="00521F9E" w:rsidRPr="00A31285" w:rsidRDefault="00521F9E" w:rsidP="00521F9E">
      <w:r>
        <w:t xml:space="preserve">Каждый новый виртуальный маршрутизатор на схеме требует отдельной первоначальной инициации , как описано главе 2. «Настройка </w:t>
      </w:r>
      <w:r w:rsidRPr="00725084">
        <w:t>виртуально</w:t>
      </w:r>
      <w:r>
        <w:t xml:space="preserve">го  сервисного маршрутизатора </w:t>
      </w:r>
      <w:r>
        <w:rPr>
          <w:lang w:val="en-US"/>
        </w:rPr>
        <w:t>vESR</w:t>
      </w:r>
      <w:r w:rsidRPr="00A8672E">
        <w:t xml:space="preserve"> </w:t>
      </w:r>
      <w:r>
        <w:t xml:space="preserve">для работы в среде виртуализации </w:t>
      </w:r>
      <w:r>
        <w:rPr>
          <w:lang w:val="en-US"/>
        </w:rPr>
        <w:t>GNS</w:t>
      </w:r>
      <w:r w:rsidRPr="00A8672E">
        <w:t>3</w:t>
      </w:r>
      <w:r>
        <w:t>» и в главе 4 «</w:t>
      </w:r>
      <w:r w:rsidRPr="00F70DA6">
        <w:t xml:space="preserve">Базовая настройка </w:t>
      </w:r>
      <w:r w:rsidRPr="00F70DA6">
        <w:rPr>
          <w:lang w:val="en-US"/>
        </w:rPr>
        <w:t>vESR</w:t>
      </w:r>
      <w:r>
        <w:t>»</w:t>
      </w:r>
      <w:r w:rsidRPr="00F70DA6">
        <w:t>.</w:t>
      </w:r>
    </w:p>
    <w:p w14:paraId="48460C46" w14:textId="77777777" w:rsidR="00521F9E" w:rsidRDefault="00521F9E" w:rsidP="00521F9E">
      <w:pPr>
        <w:pStyle w:val="af9"/>
      </w:pPr>
      <w:r>
        <w:t xml:space="preserve">Сначала настраиваем в самом простом варианте центральный виртуальный маршрутизатор </w:t>
      </w:r>
      <w:r>
        <w:rPr>
          <w:lang w:val="en-US"/>
        </w:rPr>
        <w:t>vesr</w:t>
      </w:r>
      <w:r w:rsidRPr="00A31285">
        <w:t xml:space="preserve">-3 </w:t>
      </w:r>
      <w:r>
        <w:t xml:space="preserve">и затем виртуальный маршрутизатор домашнего офиса </w:t>
      </w:r>
      <w:r>
        <w:rPr>
          <w:lang w:val="en-US"/>
        </w:rPr>
        <w:t>vesr</w:t>
      </w:r>
      <w:r w:rsidRPr="00A31285">
        <w:t xml:space="preserve">-1. </w:t>
      </w:r>
    </w:p>
    <w:p w14:paraId="2B379DEE" w14:textId="77777777" w:rsidR="003256D3" w:rsidRDefault="003256D3" w:rsidP="00521F9E">
      <w:pPr>
        <w:pStyle w:val="af9"/>
      </w:pPr>
    </w:p>
    <w:p w14:paraId="4A918C07" w14:textId="77777777" w:rsidR="008007B9" w:rsidRDefault="003256D3" w:rsidP="008007B9">
      <w:pPr>
        <w:pStyle w:val="af9"/>
        <w:keepNext/>
      </w:pPr>
      <w:r>
        <w:rPr>
          <w:noProof/>
        </w:rPr>
        <w:drawing>
          <wp:inline distT="0" distB="0" distL="0" distR="0" wp14:anchorId="47E4CB2B" wp14:editId="52A54DA2">
            <wp:extent cx="5051842" cy="3020695"/>
            <wp:effectExtent l="0" t="0" r="0" b="8255"/>
            <wp:docPr id="134356121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1219" name="Рисунок 1343561219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248" cy="30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1CCA" w14:textId="15E8C574" w:rsidR="003256D3" w:rsidRDefault="008007B9" w:rsidP="008007B9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7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>
        <w:t xml:space="preserve"> Схема связи домашнего офиса с филиалам чрез провайдера Интернет.</w:t>
      </w:r>
    </w:p>
    <w:p w14:paraId="6A1E643E" w14:textId="7E92B542" w:rsidR="00521F9E" w:rsidRDefault="00521F9E" w:rsidP="008007B9">
      <w:pPr>
        <w:ind w:firstLine="0"/>
      </w:pPr>
    </w:p>
    <w:p w14:paraId="2AF886D3" w14:textId="55969F86" w:rsidR="00521F9E" w:rsidRPr="00A01EB5" w:rsidRDefault="00521F9E" w:rsidP="00521F9E">
      <w:pPr>
        <w:pStyle w:val="ac"/>
      </w:pPr>
      <w:r>
        <w:t xml:space="preserve">Настройка центрального виртуального маршрутизатора </w:t>
      </w:r>
      <w:r>
        <w:rPr>
          <w:lang w:val="en-US"/>
        </w:rPr>
        <w:t>vesr</w:t>
      </w:r>
      <w:r w:rsidR="003256D3">
        <w:t>124-2-3</w:t>
      </w:r>
      <w:r w:rsidRPr="006E11C6">
        <w:t>:</w:t>
      </w:r>
      <w:r>
        <w:t xml:space="preserve"> </w:t>
      </w:r>
    </w:p>
    <w:p w14:paraId="1B592080" w14:textId="2D45AE5B" w:rsidR="00521F9E" w:rsidRPr="00624C92" w:rsidRDefault="00521F9E" w:rsidP="00521F9E">
      <w:r>
        <w:t>Дадим</w:t>
      </w:r>
      <w:r w:rsidRPr="00A01EB5">
        <w:t xml:space="preserve"> </w:t>
      </w:r>
      <w:r>
        <w:t>ему название, выключим м</w:t>
      </w:r>
      <w:r w:rsidR="003256D3">
        <w:t>е</w:t>
      </w:r>
      <w:r>
        <w:t xml:space="preserve">жсетевой экран и назначим </w:t>
      </w:r>
      <w:r>
        <w:rPr>
          <w:lang w:val="en-US"/>
        </w:rPr>
        <w:t>IP</w:t>
      </w:r>
      <w:r w:rsidRPr="00A01EB5">
        <w:t xml:space="preserve"> </w:t>
      </w:r>
      <w:r>
        <w:t xml:space="preserve">адрес на интерфейсе </w:t>
      </w:r>
      <w:r>
        <w:rPr>
          <w:lang w:val="en-US"/>
        </w:rPr>
        <w:t>gi</w:t>
      </w:r>
      <w:r w:rsidRPr="00A01EB5">
        <w:t>1/0/1</w:t>
      </w:r>
      <w:r>
        <w:t>:</w:t>
      </w:r>
    </w:p>
    <w:p w14:paraId="7D003935" w14:textId="77777777" w:rsidR="006606E5" w:rsidRPr="00624C92" w:rsidRDefault="006606E5" w:rsidP="00521F9E"/>
    <w:p w14:paraId="45408BCB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vesr(config)# hostname vesr-Odin</w:t>
      </w:r>
    </w:p>
    <w:p w14:paraId="583FB48D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vesr(config)# exit</w:t>
      </w:r>
    </w:p>
    <w:p w14:paraId="1EFE5BD8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 xml:space="preserve">vesr(config)# </w:t>
      </w:r>
      <w:r>
        <w:rPr>
          <w:b/>
          <w:bCs/>
          <w:lang w:val="en-US"/>
        </w:rPr>
        <w:t xml:space="preserve">do commit </w:t>
      </w:r>
    </w:p>
    <w:p w14:paraId="1F16200C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 xml:space="preserve">vesr(config)# </w:t>
      </w:r>
      <w:r>
        <w:rPr>
          <w:b/>
          <w:bCs/>
          <w:lang w:val="en-US"/>
        </w:rPr>
        <w:t>do confirm</w:t>
      </w:r>
    </w:p>
    <w:p w14:paraId="2ED83724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vesr-Odin(config)# int gigabitethernet 1/0/1</w:t>
      </w:r>
    </w:p>
    <w:p w14:paraId="37C81E32" w14:textId="643E8863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  description "link2vesr-</w:t>
      </w:r>
      <w:r w:rsidR="003256D3" w:rsidRPr="003256D3">
        <w:rPr>
          <w:b/>
          <w:bCs/>
          <w:lang w:val="en-US"/>
        </w:rPr>
        <w:t>1</w:t>
      </w:r>
      <w:r w:rsidRPr="00A01EB5">
        <w:rPr>
          <w:b/>
          <w:bCs/>
          <w:lang w:val="en-US"/>
        </w:rPr>
        <w:t>"</w:t>
      </w:r>
    </w:p>
    <w:p w14:paraId="133B2DE6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  ip firewall disable</w:t>
      </w:r>
    </w:p>
    <w:p w14:paraId="605C79D7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  ip address 10.10.10.1/24</w:t>
      </w:r>
    </w:p>
    <w:p w14:paraId="56BB0A2A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exit</w:t>
      </w:r>
    </w:p>
    <w:p w14:paraId="6081DE06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 xml:space="preserve">vesr(config)# </w:t>
      </w:r>
      <w:r>
        <w:rPr>
          <w:b/>
          <w:bCs/>
          <w:lang w:val="en-US"/>
        </w:rPr>
        <w:t xml:space="preserve">do commit </w:t>
      </w:r>
    </w:p>
    <w:p w14:paraId="712F742D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 xml:space="preserve">vesr(config)# </w:t>
      </w:r>
      <w:r>
        <w:rPr>
          <w:b/>
          <w:bCs/>
          <w:lang w:val="en-US"/>
        </w:rPr>
        <w:t>do confirm</w:t>
      </w:r>
    </w:p>
    <w:p w14:paraId="4488E70C" w14:textId="77777777" w:rsidR="00521F9E" w:rsidRDefault="00521F9E" w:rsidP="006606E5">
      <w:pPr>
        <w:shd w:val="clear" w:color="auto" w:fill="D0CECE" w:themeFill="background2" w:themeFillShade="E6"/>
      </w:pPr>
      <w:r w:rsidRPr="006E11C6">
        <w:t>так же настроим второй интерфейс:</w:t>
      </w:r>
    </w:p>
    <w:p w14:paraId="53148536" w14:textId="77777777" w:rsidR="00521F9E" w:rsidRPr="006E11C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vesr-Odin(config)# int gigabitethernet 1/0/</w:t>
      </w:r>
      <w:r w:rsidRPr="006E11C6">
        <w:rPr>
          <w:b/>
          <w:bCs/>
          <w:lang w:val="en-US"/>
        </w:rPr>
        <w:t>2</w:t>
      </w:r>
    </w:p>
    <w:p w14:paraId="554737E4" w14:textId="67A00076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  description "link2</w:t>
      </w:r>
      <w:r w:rsidR="00C160B3">
        <w:rPr>
          <w:b/>
          <w:bCs/>
          <w:lang w:val="en-US"/>
        </w:rPr>
        <w:t>vesr-2</w:t>
      </w:r>
      <w:r w:rsidRPr="00A01EB5">
        <w:rPr>
          <w:b/>
          <w:bCs/>
          <w:lang w:val="en-US"/>
        </w:rPr>
        <w:t>"</w:t>
      </w:r>
    </w:p>
    <w:p w14:paraId="2838066A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  ip firewall disable</w:t>
      </w:r>
    </w:p>
    <w:p w14:paraId="085AC928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  ip address 10.10.</w:t>
      </w:r>
      <w:r w:rsidRPr="006E11C6">
        <w:rPr>
          <w:b/>
          <w:bCs/>
          <w:lang w:val="en-US"/>
        </w:rPr>
        <w:t>2</w:t>
      </w:r>
      <w:r w:rsidRPr="00A01EB5">
        <w:rPr>
          <w:b/>
          <w:bCs/>
          <w:lang w:val="en-US"/>
        </w:rPr>
        <w:t>0.1/24</w:t>
      </w:r>
    </w:p>
    <w:p w14:paraId="1DE3C34C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exit</w:t>
      </w:r>
    </w:p>
    <w:p w14:paraId="45C80430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25558D84" w14:textId="77777777" w:rsidR="00521F9E" w:rsidRPr="00D97A1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5E22BFE4" w14:textId="74AD4904" w:rsidR="00521F9E" w:rsidRPr="003256D3" w:rsidRDefault="00521F9E" w:rsidP="006606E5">
      <w:pPr>
        <w:shd w:val="clear" w:color="auto" w:fill="D0CECE" w:themeFill="background2" w:themeFillShade="E6"/>
      </w:pPr>
      <w:r w:rsidRPr="006E11C6">
        <w:t>Включим</w:t>
      </w:r>
      <w:r w:rsidRPr="003256D3">
        <w:t xml:space="preserve"> </w:t>
      </w:r>
      <w:r w:rsidRPr="006E11C6">
        <w:t>маршрутизацию</w:t>
      </w:r>
      <w:r w:rsidRPr="003256D3">
        <w:t xml:space="preserve"> </w:t>
      </w:r>
      <w:r w:rsidR="003256D3">
        <w:t>на обе ветки с подключенными сетями</w:t>
      </w:r>
      <w:r w:rsidRPr="003256D3">
        <w:t>:</w:t>
      </w:r>
    </w:p>
    <w:p w14:paraId="76287DD8" w14:textId="77777777" w:rsidR="00521F9E" w:rsidRPr="003256D3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3256D3">
        <w:rPr>
          <w:b/>
          <w:bCs/>
          <w:lang w:val="en-US"/>
        </w:rPr>
        <w:t>vesr-Odin(config)# ip route 10.10.10.0/24 interface gigabitethernet 1/0/2</w:t>
      </w:r>
    </w:p>
    <w:p w14:paraId="0A70B684" w14:textId="77777777" w:rsidR="00521F9E" w:rsidRPr="003256D3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3256D3">
        <w:rPr>
          <w:b/>
          <w:bCs/>
          <w:lang w:val="en-US"/>
        </w:rPr>
        <w:t>vesr-Odin(config)# ip route 10.10.20.0/24 interface gigabitethernet 1/0/3</w:t>
      </w:r>
    </w:p>
    <w:p w14:paraId="2116A0ED" w14:textId="77777777" w:rsidR="00521F9E" w:rsidRPr="00D97A1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7C2855B2" w14:textId="77777777" w:rsidR="00521F9E" w:rsidRPr="00D97A1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0AF57F1B" w14:textId="77777777" w:rsidR="00521F9E" w:rsidRPr="00B44A9C" w:rsidRDefault="00521F9E" w:rsidP="006606E5">
      <w:pPr>
        <w:shd w:val="clear" w:color="auto" w:fill="D0CECE" w:themeFill="background2" w:themeFillShade="E6"/>
      </w:pPr>
      <w:r>
        <w:rPr>
          <w:b/>
          <w:bCs/>
          <w:lang w:val="en-US"/>
        </w:rPr>
        <w:t>vesr</w:t>
      </w:r>
      <w:r w:rsidRPr="00B44A9C">
        <w:rPr>
          <w:b/>
          <w:bCs/>
        </w:rPr>
        <w:t>-</w:t>
      </w:r>
      <w:r>
        <w:rPr>
          <w:b/>
          <w:bCs/>
          <w:lang w:val="en-US"/>
        </w:rPr>
        <w:t>Odin</w:t>
      </w:r>
      <w:r w:rsidRPr="00B44A9C">
        <w:rPr>
          <w:b/>
          <w:bCs/>
        </w:rPr>
        <w:t>(</w:t>
      </w:r>
      <w:r w:rsidRPr="00A01EB5">
        <w:rPr>
          <w:b/>
          <w:bCs/>
          <w:lang w:val="en-US"/>
        </w:rPr>
        <w:t>config</w:t>
      </w:r>
      <w:r w:rsidRPr="00B44A9C">
        <w:rPr>
          <w:b/>
          <w:bCs/>
        </w:rPr>
        <w:t xml:space="preserve">)# </w:t>
      </w:r>
      <w:r>
        <w:rPr>
          <w:b/>
          <w:bCs/>
          <w:lang w:val="en-US"/>
        </w:rPr>
        <w:t>exit</w:t>
      </w:r>
    </w:p>
    <w:p w14:paraId="665B68BB" w14:textId="77777777" w:rsidR="006606E5" w:rsidRPr="00624C92" w:rsidRDefault="006606E5" w:rsidP="00521F9E"/>
    <w:p w14:paraId="0719D447" w14:textId="3748290B" w:rsidR="00521F9E" w:rsidRDefault="00521F9E" w:rsidP="00521F9E">
      <w:r w:rsidRPr="006E11C6">
        <w:t>От центрального маршрутизатора понадобитс</w:t>
      </w:r>
      <w:r>
        <w:t>я</w:t>
      </w:r>
      <w:r w:rsidRPr="006E11C6">
        <w:t xml:space="preserve"> тольк</w:t>
      </w:r>
      <w:r>
        <w:t>о</w:t>
      </w:r>
      <w:r w:rsidRPr="006E11C6">
        <w:t xml:space="preserve"> простая маршрутизация пакетов </w:t>
      </w:r>
      <w:r w:rsidRPr="006E11C6">
        <w:rPr>
          <w:lang w:val="en-US"/>
        </w:rPr>
        <w:t>IP</w:t>
      </w:r>
      <w:r w:rsidRPr="006E11C6">
        <w:t xml:space="preserve">. </w:t>
      </w:r>
      <w:r w:rsidR="004774B6">
        <w:t xml:space="preserve">Он здесь выступает в роли интернет сервис-провайдера. </w:t>
      </w:r>
      <w:r w:rsidRPr="006E11C6">
        <w:t>Поэтому м</w:t>
      </w:r>
      <w:r w:rsidR="003256D3">
        <w:t>е</w:t>
      </w:r>
      <w:r w:rsidRPr="006E11C6">
        <w:t>жсетевой экран на обоих интерфейсах отключен.</w:t>
      </w:r>
    </w:p>
    <w:p w14:paraId="629C1CB7" w14:textId="7D3FB4B2" w:rsidR="004774B6" w:rsidRPr="00624C92" w:rsidRDefault="004774B6" w:rsidP="00521F9E">
      <w:r>
        <w:t xml:space="preserve">Добавляем маршрутизацию по умоланию и маршруты к сетям клиентов в левой и правой частях схемы, которые находятся за виртуальными маршрутизаторами </w:t>
      </w:r>
      <w:r w:rsidR="00C160B3">
        <w:rPr>
          <w:lang w:val="en-US"/>
        </w:rPr>
        <w:t>vesr</w:t>
      </w:r>
      <w:r w:rsidR="00C160B3" w:rsidRPr="00C160B3">
        <w:t>-1</w:t>
      </w:r>
      <w:r w:rsidR="00C160B3">
        <w:rPr>
          <w:lang w:val="en-US"/>
        </w:rPr>
        <w:t>vesr</w:t>
      </w:r>
      <w:r w:rsidR="00C160B3" w:rsidRPr="00C160B3">
        <w:t>-2</w:t>
      </w:r>
      <w:r w:rsidRPr="004774B6">
        <w:t xml:space="preserve"> </w:t>
      </w:r>
      <w:r>
        <w:t>соответственно:</w:t>
      </w:r>
    </w:p>
    <w:p w14:paraId="4E37370F" w14:textId="77777777" w:rsidR="006606E5" w:rsidRPr="00624C92" w:rsidRDefault="006606E5" w:rsidP="00521F9E"/>
    <w:p w14:paraId="42F90954" w14:textId="3D89820F" w:rsidR="004774B6" w:rsidRPr="00B44A9C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4774B6">
        <w:rPr>
          <w:b/>
          <w:bCs/>
          <w:lang w:val="en-US"/>
        </w:rPr>
        <w:t>vesr-Odin#config</w:t>
      </w:r>
    </w:p>
    <w:p w14:paraId="146B50D5" w14:textId="7408C10F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vesr-Odin(config)#</w:t>
      </w:r>
    </w:p>
    <w:p w14:paraId="07596300" w14:textId="6B25AE40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vesr-Odin(config)# ip route 0.0.0.0/0 192.168.10.1</w:t>
      </w:r>
    </w:p>
    <w:p w14:paraId="0B3799D8" w14:textId="24DAF370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vesr-Odin(config)# ip route 172.16.1.0/24 10.10.10.2</w:t>
      </w:r>
    </w:p>
    <w:p w14:paraId="0461707B" w14:textId="7EB9E806" w:rsidR="004774B6" w:rsidRPr="00B44A9C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vesr-Odin(config)# ip route 172.16.2.0/24 10.10.20.2</w:t>
      </w:r>
    </w:p>
    <w:p w14:paraId="7E4952D4" w14:textId="7C96A91E" w:rsidR="004774B6" w:rsidRPr="004774B6" w:rsidRDefault="004774B6" w:rsidP="006606E5">
      <w:pPr>
        <w:shd w:val="clear" w:color="auto" w:fill="D0CECE" w:themeFill="background2" w:themeFillShade="E6"/>
      </w:pPr>
      <w:r w:rsidRPr="004774B6">
        <w:t>Добавляем вывод диагностических сообщений в консоль при загрузке:</w:t>
      </w:r>
    </w:p>
    <w:p w14:paraId="2988EBD2" w14:textId="77777777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vesr-Odin(config)#</w:t>
      </w:r>
    </w:p>
    <w:p w14:paraId="476FB9B9" w14:textId="0996E33F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vesr-Odin(config)#syslog console</w:t>
      </w:r>
    </w:p>
    <w:p w14:paraId="2434C9B2" w14:textId="466903AB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vesr-Odin(config- syslog console)#  virtual-serial</w:t>
      </w:r>
    </w:p>
    <w:p w14:paraId="2DEB0478" w14:textId="45BE9FCC" w:rsidR="004774B6" w:rsidRPr="00A31928" w:rsidRDefault="004774B6" w:rsidP="006606E5">
      <w:pPr>
        <w:shd w:val="clear" w:color="auto" w:fill="D0CECE" w:themeFill="background2" w:themeFillShade="E6"/>
        <w:rPr>
          <w:b/>
          <w:bCs/>
        </w:rPr>
      </w:pPr>
      <w:r w:rsidRPr="004774B6">
        <w:rPr>
          <w:b/>
          <w:bCs/>
          <w:lang w:val="en-US"/>
        </w:rPr>
        <w:t>vesr</w:t>
      </w:r>
      <w:r w:rsidRPr="00A31928">
        <w:rPr>
          <w:b/>
          <w:bCs/>
        </w:rPr>
        <w:t>-</w:t>
      </w:r>
      <w:r w:rsidRPr="004774B6">
        <w:rPr>
          <w:b/>
          <w:bCs/>
          <w:lang w:val="en-US"/>
        </w:rPr>
        <w:t>Odin</w:t>
      </w:r>
      <w:r w:rsidRPr="00A31928">
        <w:rPr>
          <w:b/>
          <w:bCs/>
        </w:rPr>
        <w:t>(</w:t>
      </w:r>
      <w:r w:rsidRPr="004774B6">
        <w:rPr>
          <w:b/>
          <w:bCs/>
          <w:lang w:val="en-US"/>
        </w:rPr>
        <w:t>config</w:t>
      </w:r>
      <w:r w:rsidRPr="00A31928">
        <w:rPr>
          <w:b/>
          <w:bCs/>
        </w:rPr>
        <w:t>)#</w:t>
      </w:r>
      <w:r w:rsidRPr="004774B6">
        <w:rPr>
          <w:b/>
          <w:bCs/>
          <w:lang w:val="en-US"/>
        </w:rPr>
        <w:t>exit</w:t>
      </w:r>
    </w:p>
    <w:p w14:paraId="554A7BBD" w14:textId="77777777" w:rsidR="006606E5" w:rsidRPr="00624C92" w:rsidRDefault="006606E5" w:rsidP="004774B6"/>
    <w:p w14:paraId="0979E261" w14:textId="66C2ABEC" w:rsidR="004774B6" w:rsidRPr="006606E5" w:rsidRDefault="004774B6" w:rsidP="004774B6">
      <w:r w:rsidRPr="000A1B9C">
        <w:t xml:space="preserve">Настраиваем </w:t>
      </w:r>
      <w:r w:rsidR="000A1B9C" w:rsidRPr="000A1B9C">
        <w:rPr>
          <w:lang w:val="en-US"/>
        </w:rPr>
        <w:t>NAT</w:t>
      </w:r>
      <w:r w:rsidR="000A1B9C" w:rsidRPr="000A1B9C">
        <w:t xml:space="preserve"> с заменой адресов источника на адрес выходного интерфейса ( </w:t>
      </w:r>
      <w:r w:rsidR="000A1B9C" w:rsidRPr="000A1B9C">
        <w:rPr>
          <w:lang w:val="en-US"/>
        </w:rPr>
        <w:t>SNAT</w:t>
      </w:r>
      <w:r w:rsidR="000A1B9C" w:rsidRPr="000A1B9C">
        <w:t>) для работы клиентов в Интернет:</w:t>
      </w:r>
    </w:p>
    <w:p w14:paraId="78F193DE" w14:textId="77777777" w:rsidR="006606E5" w:rsidRPr="006606E5" w:rsidRDefault="006606E5" w:rsidP="004774B6"/>
    <w:p w14:paraId="5C26C4DE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vesr-Odin# config</w:t>
      </w:r>
    </w:p>
    <w:p w14:paraId="565B676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vesr-Odin(config)# nat source</w:t>
      </w:r>
    </w:p>
    <w:p w14:paraId="0B9A5301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vesr-Odin(config-snat)#   pool UPLINK</w:t>
      </w:r>
    </w:p>
    <w:p w14:paraId="3A6F018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vesr-Odin(config-snat-pool)#     ip address-range 192.168.10.114</w:t>
      </w:r>
    </w:p>
    <w:p w14:paraId="4F99E89D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vesr-Odin(config-snat-pool)#   exit</w:t>
      </w:r>
    </w:p>
    <w:p w14:paraId="5E7DA9B2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vesr-Odin(config-snat)#   ruleset SNAT</w:t>
      </w:r>
    </w:p>
    <w:p w14:paraId="15E409A1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vesr-Odin(config-snat-ruleset)#     to interface gigabitethernet 1/0/1</w:t>
      </w:r>
    </w:p>
    <w:p w14:paraId="6852118B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vesr-Odin(config-snat-ruleset)#     rule 8</w:t>
      </w:r>
    </w:p>
    <w:p w14:paraId="2F77FA35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match source-address address-range 10.10.20.2</w:t>
      </w:r>
    </w:p>
    <w:p w14:paraId="28C68EA2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-10.10.20.254</w:t>
      </w:r>
    </w:p>
    <w:p w14:paraId="645AAC59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action source-nat pool UPLINK</w:t>
      </w:r>
    </w:p>
    <w:p w14:paraId="0592C7D3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enable</w:t>
      </w:r>
    </w:p>
    <w:p w14:paraId="6B0895EF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exit</w:t>
      </w:r>
    </w:p>
    <w:p w14:paraId="436CD913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vesr-Odin(config-snat-ruleset)#     rule 9</w:t>
      </w:r>
    </w:p>
    <w:p w14:paraId="41D0936E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match source-address address-range 10.10.10.2</w:t>
      </w:r>
    </w:p>
    <w:p w14:paraId="79B4C18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-10.10.10.254</w:t>
      </w:r>
    </w:p>
    <w:p w14:paraId="2670EE00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action source-nat pool UPLINK</w:t>
      </w:r>
    </w:p>
    <w:p w14:paraId="5567320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enable</w:t>
      </w:r>
    </w:p>
    <w:p w14:paraId="72F6B03F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exit</w:t>
      </w:r>
    </w:p>
    <w:p w14:paraId="7CD45732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vesr-Odin(config-snat-ruleset)#     rule 10</w:t>
      </w:r>
    </w:p>
    <w:p w14:paraId="7922122C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match source-address address-range 10.10.30.1</w:t>
      </w:r>
    </w:p>
    <w:p w14:paraId="2B200950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-10.10.30.254</w:t>
      </w:r>
    </w:p>
    <w:p w14:paraId="07120820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action source-nat pool UPLINK</w:t>
      </w:r>
    </w:p>
    <w:p w14:paraId="59CE60BB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enable</w:t>
      </w:r>
    </w:p>
    <w:p w14:paraId="5D61CD1C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exit</w:t>
      </w:r>
    </w:p>
    <w:p w14:paraId="0C068996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vesr-Odin(config-snat-ruleset)#   exit</w:t>
      </w:r>
    </w:p>
    <w:p w14:paraId="71D8EDDF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vesr-Odin(config-snat)# exit</w:t>
      </w:r>
    </w:p>
    <w:p w14:paraId="7A8A9754" w14:textId="2A2A6E90" w:rsidR="000A1B9C" w:rsidRPr="00B44A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vesr-Odin(config)#</w:t>
      </w:r>
    </w:p>
    <w:p w14:paraId="26BB9694" w14:textId="77777777" w:rsidR="006606E5" w:rsidRDefault="006606E5" w:rsidP="000A1B9C">
      <w:pPr>
        <w:rPr>
          <w:lang w:val="en-US"/>
        </w:rPr>
      </w:pPr>
    </w:p>
    <w:p w14:paraId="0F642C67" w14:textId="5922CA66" w:rsidR="000A1B9C" w:rsidRPr="00624C92" w:rsidRDefault="000A1B9C" w:rsidP="000A1B9C">
      <w:r w:rsidRPr="000A1B9C">
        <w:t xml:space="preserve">Здесь адрес 192.168.10.114  выдан по </w:t>
      </w:r>
      <w:r w:rsidRPr="000A1B9C">
        <w:rPr>
          <w:lang w:val="en-US"/>
        </w:rPr>
        <w:t>DHCP</w:t>
      </w:r>
      <w:r w:rsidRPr="000A1B9C">
        <w:t xml:space="preserve"> провайдером Интернет интерфейсу виртуального маршрутизатора </w:t>
      </w:r>
      <w:r w:rsidRPr="000A1B9C">
        <w:rPr>
          <w:lang w:val="en-US"/>
        </w:rPr>
        <w:t>vesr</w:t>
      </w:r>
      <w:r w:rsidRPr="000A1B9C">
        <w:t>-</w:t>
      </w:r>
      <w:r w:rsidRPr="000A1B9C">
        <w:rPr>
          <w:lang w:val="en-US"/>
        </w:rPr>
        <w:t>Odin</w:t>
      </w:r>
      <w:r w:rsidRPr="000A1B9C">
        <w:t>. Имен</w:t>
      </w:r>
      <w:r>
        <w:t>н</w:t>
      </w:r>
      <w:r w:rsidRPr="000A1B9C">
        <w:t>о он и будет заменят</w:t>
      </w:r>
      <w:r>
        <w:t xml:space="preserve">ся на </w:t>
      </w:r>
      <w:r w:rsidRPr="000A1B9C">
        <w:t xml:space="preserve"> исходящие адреса </w:t>
      </w:r>
      <w:r>
        <w:t xml:space="preserve">от </w:t>
      </w:r>
      <w:r w:rsidRPr="000A1B9C">
        <w:t xml:space="preserve">клиентов сетей 10.10.10.0/24 и 10.10.20.0/24 и 10.10.30.0/24 ( понадобится в дальнейших лабораторных работах) в пакетах </w:t>
      </w:r>
      <w:r w:rsidRPr="000A1B9C">
        <w:rPr>
          <w:lang w:val="en-US"/>
        </w:rPr>
        <w:t>IP</w:t>
      </w:r>
      <w:r w:rsidRPr="000A1B9C">
        <w:t>.</w:t>
      </w:r>
    </w:p>
    <w:p w14:paraId="09DF5DEC" w14:textId="77777777" w:rsidR="006606E5" w:rsidRPr="00624C92" w:rsidRDefault="006606E5" w:rsidP="000A1B9C"/>
    <w:p w14:paraId="345401D5" w14:textId="77777777" w:rsidR="004774B6" w:rsidRPr="00D97A1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15D716D5" w14:textId="77777777" w:rsidR="004774B6" w:rsidRPr="00D97A1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7793A3AC" w14:textId="77777777" w:rsidR="004774B6" w:rsidRPr="000A1B9C" w:rsidRDefault="004774B6" w:rsidP="006606E5">
      <w:pPr>
        <w:shd w:val="clear" w:color="auto" w:fill="D0CECE" w:themeFill="background2" w:themeFillShade="E6"/>
      </w:pPr>
      <w:r>
        <w:rPr>
          <w:b/>
          <w:bCs/>
          <w:lang w:val="en-US"/>
        </w:rPr>
        <w:t>vesr</w:t>
      </w:r>
      <w:r w:rsidRPr="000A1B9C">
        <w:rPr>
          <w:b/>
          <w:bCs/>
        </w:rPr>
        <w:t>-</w:t>
      </w:r>
      <w:r>
        <w:rPr>
          <w:b/>
          <w:bCs/>
          <w:lang w:val="en-US"/>
        </w:rPr>
        <w:t>Odin</w:t>
      </w:r>
      <w:r w:rsidRPr="000A1B9C">
        <w:rPr>
          <w:b/>
          <w:bCs/>
        </w:rPr>
        <w:t>(</w:t>
      </w:r>
      <w:r w:rsidRPr="00A01EB5">
        <w:rPr>
          <w:b/>
          <w:bCs/>
          <w:lang w:val="en-US"/>
        </w:rPr>
        <w:t>config</w:t>
      </w:r>
      <w:r w:rsidRPr="000A1B9C">
        <w:rPr>
          <w:b/>
          <w:bCs/>
        </w:rPr>
        <w:t xml:space="preserve">)# </w:t>
      </w:r>
      <w:r>
        <w:rPr>
          <w:b/>
          <w:bCs/>
          <w:lang w:val="en-US"/>
        </w:rPr>
        <w:t>exit</w:t>
      </w:r>
    </w:p>
    <w:p w14:paraId="042A0057" w14:textId="77777777" w:rsidR="006606E5" w:rsidRPr="00624C92" w:rsidRDefault="006606E5" w:rsidP="00521F9E"/>
    <w:p w14:paraId="04F15461" w14:textId="4A178A86" w:rsidR="00521F9E" w:rsidRPr="006E11C6" w:rsidRDefault="00521F9E" w:rsidP="00521F9E">
      <w:r w:rsidRPr="006E11C6">
        <w:t>На этом настройка центрального вирт</w:t>
      </w:r>
      <w:r w:rsidR="004774B6">
        <w:t>у</w:t>
      </w:r>
      <w:r w:rsidRPr="006E11C6">
        <w:t>ального маршрутизатора завершена.</w:t>
      </w:r>
    </w:p>
    <w:p w14:paraId="393EC3A3" w14:textId="03AD8549" w:rsidR="00521F9E" w:rsidRPr="006E11C6" w:rsidRDefault="00521F9E" w:rsidP="00521F9E">
      <w:r w:rsidRPr="006E11C6">
        <w:t xml:space="preserve">Настройка виртуального маршрутизатора </w:t>
      </w:r>
      <w:r w:rsidR="00C160B3">
        <w:rPr>
          <w:lang w:val="en-US"/>
        </w:rPr>
        <w:t>vesr</w:t>
      </w:r>
      <w:r w:rsidR="00C160B3" w:rsidRPr="00C160B3">
        <w:t>-1</w:t>
      </w:r>
      <w:r w:rsidRPr="006E11C6">
        <w:t>(он использовался и в предыдущих работах в этом руководстве</w:t>
      </w:r>
      <w:r>
        <w:t>, но здесь есть небольшие изменения</w:t>
      </w:r>
      <w:r w:rsidRPr="006E11C6">
        <w:t>):</w:t>
      </w:r>
    </w:p>
    <w:p w14:paraId="37E4191C" w14:textId="77777777" w:rsidR="00521F9E" w:rsidRDefault="00521F9E" w:rsidP="00521F9E">
      <w:pPr>
        <w:rPr>
          <w:lang w:val="en-US"/>
        </w:rPr>
      </w:pPr>
      <w:r w:rsidRPr="003F7F97">
        <w:t>Создадим зоны безопасности «UNTRUST» и «TRUST». Установим принадлежность используемых сетевых интерфейсов к зонам. Одновременно</w:t>
      </w:r>
      <w:r w:rsidRPr="003F7F97">
        <w:rPr>
          <w:lang w:val="en-US"/>
        </w:rPr>
        <w:t xml:space="preserve"> </w:t>
      </w:r>
      <w:r w:rsidRPr="003F7F97">
        <w:t>назначим</w:t>
      </w:r>
      <w:r w:rsidRPr="003F7F97">
        <w:rPr>
          <w:lang w:val="en-US"/>
        </w:rPr>
        <w:t xml:space="preserve"> IP-</w:t>
      </w:r>
      <w:r w:rsidRPr="003F7F97">
        <w:t>адреса</w:t>
      </w:r>
      <w:r w:rsidRPr="003F7F97">
        <w:rPr>
          <w:lang w:val="en-US"/>
        </w:rPr>
        <w:t xml:space="preserve"> </w:t>
      </w:r>
      <w:r w:rsidRPr="003F7F97">
        <w:t>интерфейсам</w:t>
      </w:r>
      <w:r w:rsidRPr="003F7F97">
        <w:rPr>
          <w:lang w:val="en-US"/>
        </w:rPr>
        <w:t>.</w:t>
      </w:r>
    </w:p>
    <w:p w14:paraId="14097699" w14:textId="77777777" w:rsidR="006606E5" w:rsidRPr="003F7F97" w:rsidRDefault="006606E5" w:rsidP="00521F9E">
      <w:pPr>
        <w:rPr>
          <w:lang w:val="en-US"/>
        </w:rPr>
      </w:pPr>
    </w:p>
    <w:p w14:paraId="44A4194B" w14:textId="77777777" w:rsidR="00521F9E" w:rsidRPr="003F7F97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# configure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security zone UNTRUST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security zone 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interface gigabitethernet 1/0/1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(config-if-gi)# security-zone</w:t>
      </w:r>
      <w:r>
        <w:rPr>
          <w:b/>
          <w:bCs/>
          <w:lang w:val="en-US"/>
        </w:rPr>
        <w:t xml:space="preserve"> UN</w:t>
      </w:r>
      <w:r w:rsidRPr="003F7F97">
        <w:rPr>
          <w:b/>
          <w:bCs/>
          <w:lang w:val="en-US"/>
        </w:rPr>
        <w:t>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(config-if-gi)# ip address 10.1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.1/2</w:t>
      </w:r>
      <w:r>
        <w:rPr>
          <w:b/>
          <w:bCs/>
          <w:lang w:val="en-US"/>
        </w:rPr>
        <w:t>4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(config-if-gi)#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interface gigabitethernet 1/0/</w:t>
      </w:r>
      <w:r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(config-if-te)# ip address 1</w:t>
      </w:r>
      <w:r>
        <w:rPr>
          <w:b/>
          <w:bCs/>
          <w:lang w:val="en-US"/>
        </w:rPr>
        <w:t>72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16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</w:t>
      </w:r>
      <w:r w:rsidRPr="003F7F97">
        <w:rPr>
          <w:b/>
          <w:bCs/>
          <w:lang w:val="en-US"/>
        </w:rPr>
        <w:t>/2</w:t>
      </w:r>
      <w:r>
        <w:rPr>
          <w:b/>
          <w:bCs/>
          <w:lang w:val="en-US"/>
        </w:rPr>
        <w:t>4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(config-if-te)# security-zone 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(config-if-te)# exit</w:t>
      </w:r>
    </w:p>
    <w:p w14:paraId="4AEE4A38" w14:textId="77777777" w:rsidR="006606E5" w:rsidRDefault="006606E5" w:rsidP="00521F9E">
      <w:pPr>
        <w:rPr>
          <w:lang w:val="en-US"/>
        </w:rPr>
      </w:pPr>
    </w:p>
    <w:p w14:paraId="666B2F15" w14:textId="273582F9" w:rsidR="00521F9E" w:rsidRPr="003F7F97" w:rsidRDefault="00521F9E" w:rsidP="00521F9E">
      <w:r w:rsidRPr="003F7F97">
        <w:t>Создадим профили IP-адресов и портов, которые потребуются для настройки правил Firewall и правил DNAT.</w:t>
      </w:r>
    </w:p>
    <w:p w14:paraId="38FA147E" w14:textId="6DFE6A07" w:rsidR="00521F9E" w:rsidRPr="003F7F97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WAN</w:t>
      </w:r>
      <w:r w:rsidRPr="003F7F97">
        <w:t xml:space="preserve"> – профиль адресов публичной сети</w:t>
      </w:r>
      <w:r w:rsidR="00373684" w:rsidRPr="00373684">
        <w:t xml:space="preserve"> ( </w:t>
      </w:r>
      <w:r w:rsidR="00373684">
        <w:t>выход в Интернет)</w:t>
      </w:r>
      <w:r w:rsidRPr="003F7F97">
        <w:t>;</w:t>
      </w:r>
    </w:p>
    <w:p w14:paraId="6CF0F3C5" w14:textId="30762ACC" w:rsidR="00521F9E" w:rsidRPr="003F7F97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LAN</w:t>
      </w:r>
      <w:r w:rsidRPr="00A11E35">
        <w:t>_</w:t>
      </w:r>
      <w:r>
        <w:rPr>
          <w:lang w:val="en-US"/>
        </w:rPr>
        <w:t>NATWORK</w:t>
      </w:r>
      <w:r w:rsidRPr="003F7F97">
        <w:t xml:space="preserve"> – профиль адресов локальной сети</w:t>
      </w:r>
      <w:r w:rsidR="00373684">
        <w:t xml:space="preserve"> ( сеть локальная)</w:t>
      </w:r>
      <w:r w:rsidRPr="003F7F97">
        <w:t>;</w:t>
      </w:r>
    </w:p>
    <w:p w14:paraId="72C4D023" w14:textId="49D2C87B" w:rsidR="00521F9E" w:rsidRPr="00EA59F3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SSH</w:t>
      </w:r>
      <w:r w:rsidRPr="003F7F97">
        <w:t xml:space="preserve"> – профиль портов</w:t>
      </w:r>
      <w:r w:rsidR="00373684">
        <w:t xml:space="preserve"> ( какой порт будет заменяться при доступе извне)</w:t>
      </w:r>
      <w:r w:rsidRPr="003F7F97">
        <w:t>.</w:t>
      </w:r>
    </w:p>
    <w:p w14:paraId="0371CD6C" w14:textId="77777777" w:rsidR="00521F9E" w:rsidRPr="006606E5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SERVER</w:t>
      </w:r>
      <w:r w:rsidRPr="00EA59F3">
        <w:t>_</w:t>
      </w:r>
      <w:r>
        <w:rPr>
          <w:lang w:val="en-US"/>
        </w:rPr>
        <w:t>IP</w:t>
      </w:r>
      <w:r w:rsidRPr="00EA59F3">
        <w:t xml:space="preserve"> – </w:t>
      </w:r>
      <w:r>
        <w:t xml:space="preserve">профиль адреса сервера </w:t>
      </w:r>
      <w:r>
        <w:rPr>
          <w:lang w:val="en-US"/>
        </w:rPr>
        <w:t>ssh</w:t>
      </w:r>
      <w:r w:rsidRPr="00EA59F3">
        <w:t>.</w:t>
      </w:r>
    </w:p>
    <w:p w14:paraId="15A6486F" w14:textId="77777777" w:rsidR="006606E5" w:rsidRPr="00EA59F3" w:rsidRDefault="006606E5" w:rsidP="006606E5">
      <w:pPr>
        <w:spacing w:line="278" w:lineRule="auto"/>
        <w:ind w:left="720" w:firstLine="0"/>
      </w:pPr>
    </w:p>
    <w:p w14:paraId="64EDC684" w14:textId="77777777" w:rsidR="00373684" w:rsidRPr="00B44A9C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object-group network </w:t>
      </w:r>
      <w:r>
        <w:rPr>
          <w:b/>
          <w:bCs/>
          <w:lang w:val="en-US"/>
        </w:rPr>
        <w:t>WAN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ip address 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object-group service </w:t>
      </w:r>
      <w:r>
        <w:rPr>
          <w:b/>
          <w:bCs/>
          <w:lang w:val="en-US"/>
        </w:rPr>
        <w:t>SS</w:t>
      </w:r>
      <w:r w:rsidRPr="003F7F97">
        <w:rPr>
          <w:b/>
          <w:bCs/>
          <w:lang w:val="en-US"/>
        </w:rPr>
        <w:t>H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port</w:t>
      </w:r>
      <w:r>
        <w:rPr>
          <w:b/>
          <w:bCs/>
          <w:lang w:val="en-US"/>
        </w:rPr>
        <w:t>-range</w:t>
      </w:r>
      <w:r w:rsidRPr="003F7F97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2222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object-group network SERVER_IP</w:t>
      </w:r>
    </w:p>
    <w:p w14:paraId="3FE261B4" w14:textId="4C5F7E7F" w:rsidR="00521F9E" w:rsidRPr="007370CA" w:rsidRDefault="00373684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>vesr-1(config-object-group-network)# ip address-range 172.16.1.1</w:t>
      </w:r>
      <w:r w:rsidR="00521F9E" w:rsidRPr="007370CA">
        <w:rPr>
          <w:b/>
          <w:bCs/>
          <w:lang w:val="en-US"/>
        </w:rPr>
        <w:br/>
        <w:t>vesr-1(config-object-group-network)# ip address 172.16.1.3</w:t>
      </w:r>
      <w:r w:rsidR="00521F9E" w:rsidRPr="007370CA">
        <w:rPr>
          <w:b/>
          <w:bCs/>
          <w:lang w:val="en-US"/>
        </w:rPr>
        <w:br/>
        <w:t>vesr-1(config-object-group-network)# exit</w:t>
      </w:r>
    </w:p>
    <w:p w14:paraId="4BBE5FF7" w14:textId="77777777" w:rsidR="00373684" w:rsidRPr="00B44A9C" w:rsidRDefault="00373684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 xml:space="preserve">vesr-1(config)# object-group network LAN_GW </w:t>
      </w:r>
    </w:p>
    <w:p w14:paraId="1262CB42" w14:textId="77777777" w:rsidR="007370CA" w:rsidRPr="007370CA" w:rsidRDefault="00373684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>vesr-1(config-object-group-network)# </w:t>
      </w:r>
      <w:r w:rsidR="007370CA" w:rsidRPr="007370CA">
        <w:rPr>
          <w:b/>
          <w:bCs/>
          <w:lang w:val="en-US"/>
        </w:rPr>
        <w:t xml:space="preserve">  ip address-range 172.16.1.1-172.16.1.254</w:t>
      </w:r>
    </w:p>
    <w:p w14:paraId="5B2F13A6" w14:textId="1BD506C6" w:rsidR="007370CA" w:rsidRPr="007370CA" w:rsidRDefault="007370CA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</w:t>
      </w:r>
      <w:r w:rsidRPr="007370CA">
        <w:rPr>
          <w:b/>
          <w:bCs/>
          <w:lang w:val="en-US"/>
        </w:rPr>
        <w:t>-object-group-network</w:t>
      </w:r>
      <w:r w:rsidRPr="003F7F97">
        <w:rPr>
          <w:b/>
          <w:bCs/>
          <w:lang w:val="en-US"/>
        </w:rPr>
        <w:t>)# </w:t>
      </w:r>
      <w:r w:rsidRPr="007370CA">
        <w:rPr>
          <w:b/>
          <w:bCs/>
          <w:lang w:val="en-US"/>
        </w:rPr>
        <w:t>exit</w:t>
      </w:r>
    </w:p>
    <w:p w14:paraId="70162829" w14:textId="6A305ACD" w:rsidR="00373684" w:rsidRPr="00B44A9C" w:rsidRDefault="007370CA" w:rsidP="006606E5">
      <w:pPr>
        <w:shd w:val="clear" w:color="auto" w:fill="D0CECE" w:themeFill="background2" w:themeFillShade="E6"/>
        <w:ind w:firstLine="0"/>
        <w:contextualSpacing/>
        <w:rPr>
          <w:b/>
          <w:bCs/>
        </w:rPr>
      </w:pPr>
      <w:r>
        <w:rPr>
          <w:b/>
          <w:bCs/>
          <w:lang w:val="en-US"/>
        </w:rPr>
        <w:t>vesr</w:t>
      </w:r>
      <w:r w:rsidRPr="00B44A9C">
        <w:rPr>
          <w:b/>
          <w:bCs/>
        </w:rPr>
        <w:t>-1(</w:t>
      </w:r>
      <w:r w:rsidRPr="003F7F97">
        <w:rPr>
          <w:b/>
          <w:bCs/>
          <w:lang w:val="en-US"/>
        </w:rPr>
        <w:t>config</w:t>
      </w:r>
      <w:r w:rsidRPr="00B44A9C">
        <w:rPr>
          <w:b/>
          <w:bCs/>
        </w:rPr>
        <w:t>)#</w:t>
      </w:r>
      <w:r w:rsidRPr="003F7F97">
        <w:rPr>
          <w:b/>
          <w:bCs/>
          <w:lang w:val="en-US"/>
        </w:rPr>
        <w:t> </w:t>
      </w:r>
      <w:r w:rsidRPr="007370CA">
        <w:rPr>
          <w:b/>
          <w:bCs/>
          <w:lang w:val="en-US"/>
        </w:rPr>
        <w:t>exit</w:t>
      </w:r>
    </w:p>
    <w:p w14:paraId="64A52A8F" w14:textId="77777777" w:rsidR="007370CA" w:rsidRPr="00B44A9C" w:rsidRDefault="007370CA" w:rsidP="007370CA">
      <w:pPr>
        <w:ind w:firstLine="0"/>
        <w:contextualSpacing/>
        <w:rPr>
          <w:b/>
          <w:bCs/>
        </w:rPr>
      </w:pPr>
    </w:p>
    <w:p w14:paraId="7FA0E079" w14:textId="77777777" w:rsidR="007370CA" w:rsidRPr="00B44A9C" w:rsidRDefault="007370CA" w:rsidP="007370CA">
      <w:pPr>
        <w:ind w:firstLine="0"/>
        <w:contextualSpacing/>
      </w:pPr>
      <w:r w:rsidRPr="00C33AFF">
        <w:t xml:space="preserve">Зафиксируем выдаваемый по </w:t>
      </w:r>
      <w:r w:rsidRPr="00C33AFF">
        <w:rPr>
          <w:lang w:val="en-US"/>
        </w:rPr>
        <w:t>DHCP</w:t>
      </w:r>
      <w:r w:rsidRPr="00C33AFF">
        <w:t xml:space="preserve"> адрес клиенту </w:t>
      </w:r>
      <w:r w:rsidRPr="00C33AFF">
        <w:rPr>
          <w:lang w:val="en-US"/>
        </w:rPr>
        <w:t>MicroCoreLinux</w:t>
      </w:r>
      <w:r w:rsidRPr="00C33AFF">
        <w:t xml:space="preserve">6.4-1 в настройках сервера </w:t>
      </w:r>
      <w:r w:rsidRPr="00C33AFF">
        <w:rPr>
          <w:lang w:val="en-US"/>
        </w:rPr>
        <w:t>DHCP</w:t>
      </w:r>
      <w:r w:rsidRPr="00C33AFF">
        <w:t xml:space="preserve"> на виртуальном маршрутизаторе </w:t>
      </w:r>
      <w:r w:rsidRPr="00C33AFF">
        <w:rPr>
          <w:lang w:val="en-US"/>
        </w:rPr>
        <w:t>vesr</w:t>
      </w:r>
      <w:r w:rsidRPr="00C33AFF">
        <w:t xml:space="preserve">-1, предварительно узнав в консоли клиента Линукс МАС адрес его сетевого интерфейса </w:t>
      </w:r>
      <w:r w:rsidRPr="00C33AFF">
        <w:rPr>
          <w:lang w:val="en-US"/>
        </w:rPr>
        <w:t>eth</w:t>
      </w:r>
      <w:r w:rsidRPr="00C33AFF">
        <w:t>0:</w:t>
      </w:r>
    </w:p>
    <w:p w14:paraId="31A05F10" w14:textId="77777777" w:rsidR="00C33AFF" w:rsidRPr="00B44A9C" w:rsidRDefault="00C33AFF" w:rsidP="007370CA">
      <w:pPr>
        <w:ind w:firstLine="0"/>
        <w:contextualSpacing/>
      </w:pPr>
    </w:p>
    <w:p w14:paraId="4674BE73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>box login: gns3</w:t>
      </w:r>
    </w:p>
    <w:p w14:paraId="07BB22BD" w14:textId="6CF07845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>Password:</w:t>
      </w:r>
      <w:r>
        <w:rPr>
          <w:b/>
          <w:bCs/>
          <w:lang w:val="en-US"/>
        </w:rPr>
        <w:t>gns3</w:t>
      </w:r>
    </w:p>
    <w:p w14:paraId="313061C9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 ( '&gt;')</w:t>
      </w:r>
    </w:p>
    <w:p w14:paraId="28242D8B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/) TC (\   Core is distributed with ABSOLUTELY NO WARRANTY.</w:t>
      </w:r>
    </w:p>
    <w:p w14:paraId="0EF3F8F4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(/-_--_-\)           www.tinycorelinux.net</w:t>
      </w:r>
    </w:p>
    <w:p w14:paraId="4A386D82" w14:textId="6042E826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>gns3@box:~$ ip link | grep -C 1 eth0 | grep link/ether</w:t>
      </w:r>
    </w:p>
    <w:p w14:paraId="71CDF22F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  link/ether </w:t>
      </w:r>
      <w:r w:rsidRPr="00C33AFF">
        <w:rPr>
          <w:b/>
          <w:bCs/>
          <w:bdr w:val="single" w:sz="18" w:space="0" w:color="EE0000"/>
          <w:lang w:val="en-US"/>
        </w:rPr>
        <w:t>0c:28:d9:73:00:00</w:t>
      </w:r>
      <w:r w:rsidRPr="00C33AFF">
        <w:rPr>
          <w:b/>
          <w:bCs/>
          <w:lang w:val="en-US"/>
        </w:rPr>
        <w:t xml:space="preserve"> brd ff:ff:ff:ff:ff:ff</w:t>
      </w:r>
    </w:p>
    <w:p w14:paraId="5B627ED3" w14:textId="04D0ECBD" w:rsidR="007370CA" w:rsidRPr="007370CA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</w:rPr>
      </w:pPr>
      <w:r w:rsidRPr="00C33AFF">
        <w:rPr>
          <w:b/>
          <w:bCs/>
        </w:rPr>
        <w:t>gns3@box:~$</w:t>
      </w:r>
    </w:p>
    <w:p w14:paraId="0A842C57" w14:textId="77777777" w:rsidR="00373684" w:rsidRPr="00B44A9C" w:rsidRDefault="00373684" w:rsidP="00373684">
      <w:pPr>
        <w:ind w:firstLine="0"/>
        <w:rPr>
          <w:b/>
          <w:bCs/>
        </w:rPr>
      </w:pPr>
    </w:p>
    <w:p w14:paraId="644AFA74" w14:textId="444AB7F0" w:rsidR="00C33AFF" w:rsidRPr="00624C92" w:rsidRDefault="00C33AFF" w:rsidP="00C33AFF">
      <w:pPr>
        <w:ind w:firstLine="0"/>
      </w:pPr>
      <w:r w:rsidRPr="00C33AFF">
        <w:rPr>
          <w:lang w:val="en-US"/>
        </w:rPr>
        <w:t>MAC</w:t>
      </w:r>
      <w:r w:rsidRPr="00C33AFF">
        <w:t xml:space="preserve"> адрес получен. Фиксируем его в выдаче:</w:t>
      </w:r>
    </w:p>
    <w:p w14:paraId="48905593" w14:textId="77777777" w:rsidR="006606E5" w:rsidRPr="00624C92" w:rsidRDefault="006606E5" w:rsidP="00C33AFF">
      <w:pPr>
        <w:ind w:firstLine="0"/>
        <w:rPr>
          <w:b/>
          <w:bCs/>
        </w:rPr>
      </w:pPr>
    </w:p>
    <w:p w14:paraId="4009DE2E" w14:textId="77777777" w:rsidR="00C33AFF" w:rsidRPr="00B44A9C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</w:rPr>
      </w:pPr>
      <w:r w:rsidRPr="00C33AFF">
        <w:rPr>
          <w:b/>
          <w:bCs/>
          <w:lang w:val="en-US"/>
        </w:rPr>
        <w:t>vesr</w:t>
      </w:r>
      <w:r w:rsidRPr="00B44A9C">
        <w:rPr>
          <w:b/>
          <w:bCs/>
        </w:rPr>
        <w:t xml:space="preserve">-1# </w:t>
      </w:r>
      <w:r w:rsidRPr="00C33AFF">
        <w:rPr>
          <w:b/>
          <w:bCs/>
          <w:lang w:val="en-US"/>
        </w:rPr>
        <w:t>config</w:t>
      </w:r>
    </w:p>
    <w:p w14:paraId="559D66F2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vesr-1(config)# ip dhcp-server</w:t>
      </w:r>
    </w:p>
    <w:p w14:paraId="128342C2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vesr-1(config)# ip dhcp-server pool LAN_NETWORK</w:t>
      </w:r>
    </w:p>
    <w:p w14:paraId="50A4D515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vesr-1(config-dhcp-server)#   network 172.16.1.0/24</w:t>
      </w:r>
    </w:p>
    <w:p w14:paraId="5E8F60D7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vesr-1(config-dhcp-server)#   default-lease-time 003:00:00</w:t>
      </w:r>
    </w:p>
    <w:p w14:paraId="3D830C9F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vesr-1(config-dhcp-server)#   address-range 172.16.1.1-172.16.1.254</w:t>
      </w:r>
    </w:p>
    <w:p w14:paraId="6787F48B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vesr-1(config-dhcp-server)#   address 172.16.1.2 mac-address 0c:28:d9:73:00:00</w:t>
      </w:r>
    </w:p>
    <w:p w14:paraId="65BD6EF5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vesr-1(config-dhcp-server)#   default-router 172.16.1.1</w:t>
      </w:r>
    </w:p>
    <w:p w14:paraId="2F568D83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vesr-1(config-dhcp-server)#   dns-server 77.88.8.8</w:t>
      </w:r>
    </w:p>
    <w:p w14:paraId="267FB2A2" w14:textId="77777777" w:rsidR="00C33AFF" w:rsidRPr="00B44A9C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44A9C">
        <w:rPr>
          <w:b/>
          <w:bCs/>
          <w:lang w:val="en-US"/>
        </w:rPr>
        <w:t>vesr-1(config-dhcp-server)# exit</w:t>
      </w:r>
    </w:p>
    <w:p w14:paraId="65DAADA5" w14:textId="77777777" w:rsidR="00C33AFF" w:rsidRPr="00B44A9C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44A9C">
        <w:rPr>
          <w:b/>
          <w:bCs/>
          <w:lang w:val="en-US"/>
        </w:rPr>
        <w:t xml:space="preserve">vesr-1(config)# </w:t>
      </w:r>
    </w:p>
    <w:p w14:paraId="3A336228" w14:textId="77777777" w:rsidR="00FC2F32" w:rsidRPr="00B44A9C" w:rsidRDefault="00FC2F32" w:rsidP="00C33AFF">
      <w:pPr>
        <w:pStyle w:val="af9"/>
        <w:ind w:firstLine="0"/>
        <w:rPr>
          <w:lang w:val="en-US"/>
        </w:rPr>
      </w:pPr>
    </w:p>
    <w:p w14:paraId="7A84F166" w14:textId="76442EC9" w:rsidR="00FC2F32" w:rsidRPr="00B44A9C" w:rsidRDefault="00FC2F32" w:rsidP="00C33AFF">
      <w:pPr>
        <w:pStyle w:val="af9"/>
        <w:ind w:firstLine="0"/>
      </w:pPr>
      <w:r w:rsidRPr="00FC2F32">
        <w:t xml:space="preserve">Для обновлений пакетов в клиенте с линуксом и для проверки нужно сделать  </w:t>
      </w:r>
      <w:r w:rsidRPr="00FC2F32">
        <w:rPr>
          <w:lang w:val="en-US"/>
        </w:rPr>
        <w:t>SNAT</w:t>
      </w:r>
      <w:r w:rsidRPr="00FC2F32">
        <w:t xml:space="preserve"> :</w:t>
      </w:r>
    </w:p>
    <w:p w14:paraId="63BDDEB1" w14:textId="77777777" w:rsidR="00FC2F32" w:rsidRPr="00B44A9C" w:rsidRDefault="00FC2F32" w:rsidP="00C33AFF">
      <w:pPr>
        <w:pStyle w:val="af9"/>
        <w:ind w:firstLine="0"/>
      </w:pPr>
    </w:p>
    <w:p w14:paraId="19FDE325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vesr-1(config)#  nat source</w:t>
      </w:r>
    </w:p>
    <w:p w14:paraId="3BFFCAD3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vesr-1(config-snat)#   pool WAN</w:t>
      </w:r>
    </w:p>
    <w:p w14:paraId="5F14D176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vesr-1(config-snat-pool)#     ip address-range 10.10.10.2</w:t>
      </w:r>
    </w:p>
    <w:p w14:paraId="3CB48511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vesr-1(config-snat-pool)#   exit</w:t>
      </w:r>
    </w:p>
    <w:p w14:paraId="7461B7E9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vesr-1(config-snat)#   ruleset SNAT</w:t>
      </w:r>
    </w:p>
    <w:p w14:paraId="63D96492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vesr-1(config-snat-ruleset)#     to zone UNTRUST</w:t>
      </w:r>
    </w:p>
    <w:p w14:paraId="25F429D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vesr-1(config-snat-ruleset)#     rule 1</w:t>
      </w:r>
    </w:p>
    <w:p w14:paraId="22F670D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vesr-1(config-snat-rule)#       match source-address object-group LAN_NETWORK</w:t>
      </w:r>
    </w:p>
    <w:p w14:paraId="6354412C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vesr-1(config-snat-rule)#       action source-nat interface</w:t>
      </w:r>
    </w:p>
    <w:p w14:paraId="325516FE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vesr-1(config-snat-rule)#       enable</w:t>
      </w:r>
    </w:p>
    <w:p w14:paraId="055FD83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vesr-1(config-snat-rule)#     exit</w:t>
      </w:r>
    </w:p>
    <w:p w14:paraId="48F70DA0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vesr-1(config-snat-ruleset)#   exit</w:t>
      </w:r>
    </w:p>
    <w:p w14:paraId="48D283D3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vesr-1(config-snat)# exit</w:t>
      </w:r>
    </w:p>
    <w:p w14:paraId="716DEFAB" w14:textId="4F18012E" w:rsidR="00FC2F32" w:rsidRPr="00B44A9C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</w:rPr>
      </w:pPr>
      <w:r w:rsidRPr="00FC2F32">
        <w:rPr>
          <w:b/>
          <w:bCs/>
          <w:lang w:val="en-US"/>
        </w:rPr>
        <w:t>vesr</w:t>
      </w:r>
      <w:r w:rsidRPr="00B44A9C">
        <w:rPr>
          <w:b/>
          <w:bCs/>
        </w:rPr>
        <w:t>-1(</w:t>
      </w:r>
      <w:r w:rsidRPr="00FC2F32">
        <w:rPr>
          <w:b/>
          <w:bCs/>
          <w:lang w:val="en-US"/>
        </w:rPr>
        <w:t>config</w:t>
      </w:r>
      <w:r w:rsidRPr="00B44A9C">
        <w:rPr>
          <w:b/>
          <w:bCs/>
        </w:rPr>
        <w:t>)#</w:t>
      </w:r>
    </w:p>
    <w:p w14:paraId="71A1BBAF" w14:textId="77777777" w:rsidR="00FC2F32" w:rsidRPr="00B44A9C" w:rsidRDefault="00FC2F32" w:rsidP="00FC2F32">
      <w:pPr>
        <w:pStyle w:val="af9"/>
        <w:ind w:firstLine="0"/>
        <w:rPr>
          <w:b/>
          <w:bCs/>
        </w:rPr>
      </w:pPr>
    </w:p>
    <w:p w14:paraId="6DF3F729" w14:textId="1B6F9735" w:rsidR="00FC2F32" w:rsidRPr="00FC2F32" w:rsidRDefault="00FC2F32" w:rsidP="00FC2F32">
      <w:pPr>
        <w:pStyle w:val="af9"/>
        <w:ind w:firstLine="0"/>
      </w:pPr>
      <w:r w:rsidRPr="00FC2F32">
        <w:t>Прописываем всю необходимую маршрутизацию</w:t>
      </w:r>
      <w:r>
        <w:t xml:space="preserve"> согласно приведенной выше схеме на Рис.</w:t>
      </w:r>
      <w:r w:rsidRPr="00FC2F32">
        <w:t>:</w:t>
      </w:r>
    </w:p>
    <w:p w14:paraId="62C0E5C7" w14:textId="77777777" w:rsidR="00FC2F32" w:rsidRDefault="00FC2F32" w:rsidP="00FC2F32">
      <w:pPr>
        <w:pStyle w:val="af9"/>
        <w:ind w:firstLine="0"/>
        <w:rPr>
          <w:b/>
          <w:bCs/>
        </w:rPr>
      </w:pPr>
    </w:p>
    <w:p w14:paraId="293F2360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vesr-1(config)# ip route 0.0.0.0/0 10.10.10.1</w:t>
      </w:r>
    </w:p>
    <w:p w14:paraId="185947F2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vesr-1(config)# ip route 10.10.20.0/24 10.10.20.1</w:t>
      </w:r>
    </w:p>
    <w:p w14:paraId="406C8F80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vesr-1(config)# ip route 10.10.30.0/24 10.10.30.1</w:t>
      </w:r>
    </w:p>
    <w:p w14:paraId="23FDFBC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vesr-1(config)# ip route 172.16.2.0/24 10.10.20.2</w:t>
      </w:r>
    </w:p>
    <w:p w14:paraId="6F933302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vesr-1(config)# ip route 172.16.1.0/24 interface gigabitethernet 1/0/2</w:t>
      </w:r>
    </w:p>
    <w:p w14:paraId="1CD8B070" w14:textId="38CCCE25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</w:rPr>
      </w:pPr>
      <w:r w:rsidRPr="00FC2F32">
        <w:rPr>
          <w:b/>
          <w:bCs/>
        </w:rPr>
        <w:t>vesr-1(config)#</w:t>
      </w:r>
    </w:p>
    <w:p w14:paraId="37EA0544" w14:textId="77777777" w:rsidR="00C33AFF" w:rsidRPr="00C33AFF" w:rsidRDefault="00C33AFF" w:rsidP="00C33AFF">
      <w:pPr>
        <w:contextualSpacing/>
        <w:rPr>
          <w:b/>
          <w:bCs/>
        </w:rPr>
      </w:pPr>
    </w:p>
    <w:p w14:paraId="6ACB1C71" w14:textId="6B242CE1" w:rsidR="00521F9E" w:rsidRPr="00624C92" w:rsidRDefault="00521F9E" w:rsidP="00C33AFF">
      <w:r w:rsidRPr="003F7F97">
        <w:t>Войдем в режим конфигурирования функции DNAT и создадим пул адресов и портов назначения, в которые будут транслироваться адреса пакетов, поступающие на адрес 1</w:t>
      </w:r>
      <w:r w:rsidRPr="00EA59F3">
        <w:t>0.10</w:t>
      </w:r>
      <w:r w:rsidRPr="003F7F97">
        <w:t>.</w:t>
      </w:r>
      <w:r w:rsidRPr="00EA59F3">
        <w:t>10</w:t>
      </w:r>
      <w:r w:rsidRPr="003F7F97">
        <w:t>.</w:t>
      </w:r>
      <w:r w:rsidRPr="00EA59F3">
        <w:t>2</w:t>
      </w:r>
      <w:r w:rsidRPr="003F7F97">
        <w:t xml:space="preserve"> из внешней сети.</w:t>
      </w:r>
    </w:p>
    <w:p w14:paraId="4A424C24" w14:textId="77777777" w:rsidR="006606E5" w:rsidRPr="00624C92" w:rsidRDefault="006606E5" w:rsidP="00C33AFF"/>
    <w:p w14:paraId="0D0F0407" w14:textId="0CE1EB37" w:rsidR="00521F9E" w:rsidRPr="003F7F97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nat destination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(config-dnat)# pool SERVER_POOL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(config-dnat-pool)# ip address 1</w:t>
      </w:r>
      <w:r>
        <w:rPr>
          <w:b/>
          <w:bCs/>
          <w:lang w:val="en-US"/>
        </w:rPr>
        <w:t>72</w:t>
      </w:r>
      <w:r w:rsidRPr="003F7F97">
        <w:rPr>
          <w:b/>
          <w:bCs/>
          <w:lang w:val="en-US"/>
        </w:rPr>
        <w:t>.1</w:t>
      </w:r>
      <w:r>
        <w:rPr>
          <w:b/>
          <w:bCs/>
          <w:lang w:val="en-US"/>
        </w:rPr>
        <w:t>6</w:t>
      </w:r>
      <w:r w:rsidRPr="003F7F97">
        <w:rPr>
          <w:b/>
          <w:bCs/>
          <w:lang w:val="en-US"/>
        </w:rPr>
        <w:t>.1.</w:t>
      </w:r>
      <w:r w:rsidR="00C33AFF" w:rsidRPr="00C33AFF"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(config-dnat-pool)# ip port </w:t>
      </w:r>
      <w:r>
        <w:rPr>
          <w:b/>
          <w:bCs/>
          <w:lang w:val="en-US"/>
        </w:rPr>
        <w:t>22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(config-dnat-pool)# exit</w:t>
      </w:r>
    </w:p>
    <w:p w14:paraId="1727AF98" w14:textId="77777777" w:rsidR="006606E5" w:rsidRDefault="006606E5" w:rsidP="00521F9E">
      <w:pPr>
        <w:rPr>
          <w:lang w:val="en-US"/>
        </w:rPr>
      </w:pPr>
    </w:p>
    <w:p w14:paraId="141A4674" w14:textId="67893E4B" w:rsidR="00521F9E" w:rsidRDefault="00521F9E" w:rsidP="00521F9E">
      <w:pPr>
        <w:rPr>
          <w:lang w:val="en-US"/>
        </w:rPr>
      </w:pPr>
      <w:r w:rsidRPr="003F7F97">
        <w:t>Создадим набор правил «DNAT», в соответствии с которыми будет производиться трансляция адресов. В атрибутах набора укажем, что правила применяются только для пакетов, пришедших из зоны «UNTRUST». Набор правил включает в себя требования соответствия данных порту назначения (match destination-address, match destination-port). Кроме этого в наборе задано действие, применяемое к данным, удовлетворяющим всем правилам (action destination-nat). Набор</w:t>
      </w:r>
      <w:r w:rsidRPr="003F7F97">
        <w:rPr>
          <w:lang w:val="en-US"/>
        </w:rPr>
        <w:t xml:space="preserve"> </w:t>
      </w:r>
      <w:r w:rsidRPr="003F7F97">
        <w:t>правил</w:t>
      </w:r>
      <w:r w:rsidRPr="003F7F97">
        <w:rPr>
          <w:lang w:val="en-US"/>
        </w:rPr>
        <w:t xml:space="preserve"> </w:t>
      </w:r>
      <w:r w:rsidRPr="003F7F97">
        <w:t>вводится</w:t>
      </w:r>
      <w:r w:rsidRPr="003F7F97">
        <w:rPr>
          <w:lang w:val="en-US"/>
        </w:rPr>
        <w:t xml:space="preserve"> </w:t>
      </w:r>
      <w:r w:rsidRPr="003F7F97">
        <w:t>в</w:t>
      </w:r>
      <w:r w:rsidRPr="003F7F97">
        <w:rPr>
          <w:lang w:val="en-US"/>
        </w:rPr>
        <w:t xml:space="preserve"> </w:t>
      </w:r>
      <w:r w:rsidRPr="003F7F97">
        <w:t>действие</w:t>
      </w:r>
      <w:r w:rsidRPr="003F7F97">
        <w:rPr>
          <w:lang w:val="en-US"/>
        </w:rPr>
        <w:t xml:space="preserve"> </w:t>
      </w:r>
      <w:r w:rsidRPr="003F7F97">
        <w:t>командой</w:t>
      </w:r>
      <w:r w:rsidRPr="003F7F97">
        <w:rPr>
          <w:lang w:val="en-US"/>
        </w:rPr>
        <w:t xml:space="preserve"> «enable».</w:t>
      </w:r>
    </w:p>
    <w:p w14:paraId="620B5358" w14:textId="77777777" w:rsidR="006606E5" w:rsidRPr="003F7F97" w:rsidRDefault="006606E5" w:rsidP="00521F9E">
      <w:pPr>
        <w:rPr>
          <w:lang w:val="en-US"/>
        </w:rPr>
      </w:pPr>
    </w:p>
    <w:p w14:paraId="4F0D95AC" w14:textId="1A6EDFB5" w:rsidR="00521F9E" w:rsidRPr="003F7F97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(config-dnat)# ruleset DNAT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(config-dnat-ruleset)# from zone UNTRUST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(config-dnat-ruleset)# rule 1</w:t>
      </w:r>
      <w:r w:rsidRPr="003F7F97">
        <w:rPr>
          <w:b/>
          <w:bCs/>
          <w:lang w:val="en-US"/>
        </w:rPr>
        <w:br/>
        <w:t>esr(config-dnat-rule)# match protocol tcp</w:t>
      </w:r>
      <w:r w:rsidRPr="003F7F97">
        <w:rPr>
          <w:b/>
          <w:bCs/>
          <w:lang w:val="en-US"/>
        </w:rPr>
        <w:br/>
        <w:t xml:space="preserve">esr(config-dnat-rule)# match destination-port </w:t>
      </w:r>
      <w:r>
        <w:rPr>
          <w:b/>
          <w:bCs/>
          <w:lang w:val="en-US"/>
        </w:rPr>
        <w:t xml:space="preserve">object-group </w:t>
      </w:r>
      <w:r w:rsidRPr="003F7F97">
        <w:rPr>
          <w:b/>
          <w:bCs/>
          <w:lang w:val="en-US"/>
        </w:rPr>
        <w:t>S</w:t>
      </w:r>
      <w:r>
        <w:rPr>
          <w:b/>
          <w:bCs/>
          <w:lang w:val="en-US"/>
        </w:rPr>
        <w:t>SH</w:t>
      </w:r>
      <w:r w:rsidRPr="003F7F97">
        <w:rPr>
          <w:b/>
          <w:bCs/>
          <w:lang w:val="en-US"/>
        </w:rPr>
        <w:br/>
        <w:t>esr(config-dnat-rule)# action destination-nat pool SERVER_POOL</w:t>
      </w:r>
      <w:r w:rsidRPr="003F7F97">
        <w:rPr>
          <w:b/>
          <w:bCs/>
          <w:lang w:val="en-US"/>
        </w:rPr>
        <w:br/>
        <w:t>esr(config-dnat-rule)# enable</w:t>
      </w:r>
      <w:r w:rsidRPr="003F7F97">
        <w:rPr>
          <w:b/>
          <w:bCs/>
          <w:lang w:val="en-US"/>
        </w:rPr>
        <w:br/>
        <w:t>esr(config-dnat-rule)# exit</w:t>
      </w:r>
      <w:r w:rsidRPr="003F7F97">
        <w:rPr>
          <w:b/>
          <w:bCs/>
          <w:lang w:val="en-US"/>
        </w:rPr>
        <w:br/>
        <w:t>esr(config-dnat-ruleset)# exit</w:t>
      </w:r>
      <w:r w:rsidRPr="003F7F97">
        <w:rPr>
          <w:b/>
          <w:bCs/>
          <w:lang w:val="en-US"/>
        </w:rPr>
        <w:br/>
        <w:t>esr(config-dnat)# exit</w:t>
      </w:r>
    </w:p>
    <w:p w14:paraId="43CEA36C" w14:textId="77777777" w:rsidR="006606E5" w:rsidRDefault="006606E5" w:rsidP="00CD5524">
      <w:pPr>
        <w:rPr>
          <w:lang w:val="en-US"/>
        </w:rPr>
      </w:pPr>
    </w:p>
    <w:p w14:paraId="0F4035EC" w14:textId="6C0CD830" w:rsidR="00CD5524" w:rsidRPr="00624C92" w:rsidRDefault="00521F9E" w:rsidP="00CD5524">
      <w:r w:rsidRPr="003F7F97">
        <w:t>Для пропуска трафика, идущего из зоны «UNTRUST» в «TRUST», создадим соответствующую пару зон. Пропускать следует только трафик с адресом назначения, соответствующим заданному в профиле «SERVER_IP», и прошедший преобразование DNAT.</w:t>
      </w:r>
    </w:p>
    <w:p w14:paraId="2ADD7DB7" w14:textId="77777777" w:rsidR="006606E5" w:rsidRPr="00624C92" w:rsidRDefault="006606E5" w:rsidP="00CD5524"/>
    <w:p w14:paraId="382AF9B5" w14:textId="6879445B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vesr-1(config)#</w:t>
      </w:r>
    </w:p>
    <w:p w14:paraId="63BA72C9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vesr-1(config)#  security zone-pair UNTRUST TRUST</w:t>
      </w:r>
    </w:p>
    <w:p w14:paraId="02D287A7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vesr-1(config-security-zone-pair)#   rule 1</w:t>
      </w:r>
    </w:p>
    <w:p w14:paraId="61AAC418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action permit</w:t>
      </w:r>
    </w:p>
    <w:p w14:paraId="6F31AFEC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match protocol icmp</w:t>
      </w:r>
    </w:p>
    <w:p w14:paraId="6036F475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enable</w:t>
      </w:r>
    </w:p>
    <w:p w14:paraId="374D12EF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exit</w:t>
      </w:r>
    </w:p>
    <w:p w14:paraId="22DC19EA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vesr-1(config-security-zone-pair)#   rule 10</w:t>
      </w:r>
    </w:p>
    <w:p w14:paraId="70DAFD99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action permit</w:t>
      </w:r>
    </w:p>
    <w:p w14:paraId="1C3FBD63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match protocol tcp</w:t>
      </w:r>
    </w:p>
    <w:p w14:paraId="4B3F5CC1" w14:textId="2D615090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match destination-address object-group SERVER_IP</w:t>
      </w:r>
    </w:p>
    <w:p w14:paraId="58D640C9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enable</w:t>
      </w:r>
    </w:p>
    <w:p w14:paraId="2E8055B5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exit</w:t>
      </w:r>
    </w:p>
    <w:p w14:paraId="0C64CFCF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vesr-1(config-security-zone-pair)# exit</w:t>
      </w:r>
    </w:p>
    <w:p w14:paraId="622AADF6" w14:textId="1284DD84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</w:pPr>
      <w:r w:rsidRPr="006606E5">
        <w:rPr>
          <w:lang w:val="en-US"/>
        </w:rPr>
        <w:t>vesr</w:t>
      </w:r>
      <w:r w:rsidRPr="006606E5">
        <w:t>-1(</w:t>
      </w:r>
      <w:r w:rsidRPr="006606E5">
        <w:rPr>
          <w:lang w:val="en-US"/>
        </w:rPr>
        <w:t>config</w:t>
      </w:r>
      <w:r w:rsidRPr="006606E5">
        <w:t>)#</w:t>
      </w:r>
    </w:p>
    <w:p w14:paraId="6E55BE8D" w14:textId="77777777" w:rsidR="00521F9E" w:rsidRPr="006606E5" w:rsidRDefault="00521F9E" w:rsidP="006606E5">
      <w:pPr>
        <w:shd w:val="clear" w:color="auto" w:fill="D0CECE" w:themeFill="background2" w:themeFillShade="E6"/>
        <w:ind w:firstLine="0"/>
      </w:pPr>
      <w:r w:rsidRPr="006606E5">
        <w:t>Изменения конфигурации вступят в действие после применения:</w:t>
      </w:r>
    </w:p>
    <w:p w14:paraId="6A7C14B1" w14:textId="77777777" w:rsidR="00521F9E" w:rsidRPr="006606E5" w:rsidRDefault="00521F9E" w:rsidP="006606E5">
      <w:pPr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vesr-1# commit</w:t>
      </w:r>
      <w:r w:rsidRPr="006606E5">
        <w:rPr>
          <w:lang w:val="en-US"/>
        </w:rPr>
        <w:br/>
        <w:t>Configuration has been successfully committed</w:t>
      </w:r>
      <w:r w:rsidRPr="006606E5">
        <w:rPr>
          <w:lang w:val="en-US"/>
        </w:rPr>
        <w:br/>
        <w:t>esr# confirm</w:t>
      </w:r>
      <w:r w:rsidRPr="006606E5">
        <w:rPr>
          <w:lang w:val="en-US"/>
        </w:rPr>
        <w:br/>
        <w:t>Configuration has been successfully confirmed</w:t>
      </w:r>
    </w:p>
    <w:p w14:paraId="3532B2AD" w14:textId="77777777" w:rsidR="00521F9E" w:rsidRPr="006606E5" w:rsidRDefault="00521F9E" w:rsidP="006606E5">
      <w:pPr>
        <w:shd w:val="clear" w:color="auto" w:fill="D0CECE" w:themeFill="background2" w:themeFillShade="E6"/>
        <w:ind w:firstLine="0"/>
      </w:pPr>
      <w:r w:rsidRPr="006606E5">
        <w:t>Произведенные настройки можно посмотреть с помощью команд:</w:t>
      </w:r>
    </w:p>
    <w:p w14:paraId="74FD71A8" w14:textId="77777777" w:rsidR="00521F9E" w:rsidRPr="006606E5" w:rsidRDefault="00521F9E" w:rsidP="006606E5">
      <w:pPr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vesr-1# show ip nat destination pools</w:t>
      </w:r>
      <w:r w:rsidRPr="006606E5">
        <w:rPr>
          <w:lang w:val="en-US"/>
        </w:rPr>
        <w:br/>
        <w:t>vesr-1# show ip nat destination rulesets</w:t>
      </w:r>
      <w:r w:rsidRPr="006606E5">
        <w:rPr>
          <w:lang w:val="en-US"/>
        </w:rPr>
        <w:br/>
        <w:t>vesr-1# show ip nat proxy-arp</w:t>
      </w:r>
      <w:r w:rsidRPr="006606E5">
        <w:rPr>
          <w:lang w:val="en-US"/>
        </w:rPr>
        <w:br/>
        <w:t>vesr-1# show ip nat translations</w:t>
      </w:r>
    </w:p>
    <w:p w14:paraId="62A7F5F6" w14:textId="77777777" w:rsidR="006606E5" w:rsidRDefault="006606E5" w:rsidP="00521F9E">
      <w:pPr>
        <w:rPr>
          <w:lang w:val="en-US"/>
        </w:rPr>
      </w:pPr>
    </w:p>
    <w:p w14:paraId="39FE3FEE" w14:textId="0E2CAAFA" w:rsidR="00521F9E" w:rsidRPr="00624C92" w:rsidRDefault="00521F9E" w:rsidP="00521F9E">
      <w:r>
        <w:t xml:space="preserve">Поверяем доступ к серверу </w:t>
      </w:r>
      <w:r>
        <w:rPr>
          <w:lang w:val="en-US"/>
        </w:rPr>
        <w:t>SSH</w:t>
      </w:r>
      <w:r w:rsidRPr="00A31285">
        <w:t xml:space="preserve"> </w:t>
      </w:r>
      <w:r>
        <w:t xml:space="preserve">на виртуальной машине </w:t>
      </w:r>
      <w:r>
        <w:rPr>
          <w:lang w:val="en-US"/>
        </w:rPr>
        <w:t>MicroCoreLinux</w:t>
      </w:r>
      <w:r w:rsidRPr="00A31285">
        <w:t>6</w:t>
      </w:r>
      <w:r w:rsidRPr="00BE0925">
        <w:t>.</w:t>
      </w:r>
      <w:r w:rsidRPr="00A31285">
        <w:t>4</w:t>
      </w:r>
      <w:r w:rsidRPr="006A5A24">
        <w:t>-1</w:t>
      </w:r>
      <w:r w:rsidRPr="00A31285">
        <w:t xml:space="preserve"> </w:t>
      </w:r>
      <w:r>
        <w:t xml:space="preserve">непосредственно с виртуального маршрутизатора </w:t>
      </w:r>
      <w:r>
        <w:rPr>
          <w:lang w:val="en-US"/>
        </w:rPr>
        <w:t>vesr</w:t>
      </w:r>
      <w:r w:rsidRPr="00A31285">
        <w:t>-3</w:t>
      </w:r>
      <w:r>
        <w:t xml:space="preserve">, поскольку он находится в зоне </w:t>
      </w:r>
      <w:r>
        <w:rPr>
          <w:lang w:val="en-US"/>
        </w:rPr>
        <w:t>UNTRUST</w:t>
      </w:r>
      <w:r w:rsidRPr="00A31285">
        <w:t xml:space="preserve"> </w:t>
      </w:r>
      <w:r>
        <w:t>и может имитировать доступ извне:</w:t>
      </w:r>
    </w:p>
    <w:p w14:paraId="1F508C72" w14:textId="77777777" w:rsidR="006606E5" w:rsidRPr="00624C92" w:rsidRDefault="006606E5" w:rsidP="00521F9E"/>
    <w:p w14:paraId="69E757B6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vesr-Odin# ssh gns3 10.10.10.2 port 2222</w:t>
      </w:r>
    </w:p>
    <w:p w14:paraId="6B1CE18B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gns3@10.10.10.2's password:</w:t>
      </w:r>
      <w:r>
        <w:rPr>
          <w:b/>
          <w:bCs/>
          <w:lang w:val="en-US"/>
        </w:rPr>
        <w:t>gns3</w:t>
      </w:r>
    </w:p>
    <w:p w14:paraId="4E057813" w14:textId="095C7623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 ( '&gt;')</w:t>
      </w:r>
    </w:p>
    <w:p w14:paraId="42DC3E01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 /) TC (\   Core is distributed with ABSOLUTELY NO WARRANTY.</w:t>
      </w:r>
    </w:p>
    <w:p w14:paraId="164382AF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(/-_--_-\)           </w:t>
      </w:r>
      <w:hyperlink r:id="rId127" w:history="1">
        <w:r w:rsidRPr="00BE0925">
          <w:rPr>
            <w:rStyle w:val="a7"/>
            <w:b/>
            <w:bCs/>
            <w:lang w:val="en-US"/>
          </w:rPr>
          <w:t>www.tinycorelinux.net</w:t>
        </w:r>
      </w:hyperlink>
    </w:p>
    <w:p w14:paraId="36F930A4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gns3@box:~$ pwd</w:t>
      </w:r>
    </w:p>
    <w:p w14:paraId="10CBDED8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/home/gns3</w:t>
      </w:r>
    </w:p>
    <w:p w14:paraId="7830C115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gns3@box:~$ ls -al</w:t>
      </w:r>
    </w:p>
    <w:p w14:paraId="016C40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total 12</w:t>
      </w:r>
    </w:p>
    <w:p w14:paraId="30FF1A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drwxr-sr-x    3 gns3     staff          120 Jun 11 09:16 ./</w:t>
      </w:r>
    </w:p>
    <w:p w14:paraId="45AA1C1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drwxrwxr-x    3 root     staff           60 Oct  8  2015 ../</w:t>
      </w:r>
    </w:p>
    <w:p w14:paraId="2A0387CA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-rw-rw-r--    1 gns3     staff          321 Jun 11 09:39 .ash_history</w:t>
      </w:r>
    </w:p>
    <w:p w14:paraId="647D16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-rw-r--r--    1 gns3     staff          446 Oct  8  2015 .ashrc</w:t>
      </w:r>
    </w:p>
    <w:p w14:paraId="2DE11FE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drwxr-sr-x    3 gns3     staff           60 Jun 11 09:16 .local/</w:t>
      </w:r>
    </w:p>
    <w:p w14:paraId="3090A6F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-rw-r--r--    1 gns3     staff          920 Oct  8  2015 .profile</w:t>
      </w:r>
    </w:p>
    <w:p w14:paraId="38617233" w14:textId="77777777" w:rsidR="00521F9E" w:rsidRPr="00BE0925" w:rsidRDefault="00521F9E" w:rsidP="008C58BF">
      <w:pPr>
        <w:shd w:val="clear" w:color="auto" w:fill="D0CECE" w:themeFill="background2" w:themeFillShade="E6"/>
        <w:ind w:firstLine="0"/>
      </w:pPr>
      <w:r w:rsidRPr="00BE0925">
        <w:rPr>
          <w:b/>
          <w:bCs/>
          <w:lang w:val="en-US"/>
        </w:rPr>
        <w:t>gns</w:t>
      </w:r>
      <w:r w:rsidRPr="00BE0925">
        <w:rPr>
          <w:b/>
          <w:bCs/>
        </w:rPr>
        <w:t>3@</w:t>
      </w:r>
      <w:r w:rsidRPr="00BE0925">
        <w:rPr>
          <w:b/>
          <w:bCs/>
          <w:lang w:val="en-US"/>
        </w:rPr>
        <w:t>box</w:t>
      </w:r>
      <w:r w:rsidRPr="00BE0925">
        <w:rPr>
          <w:b/>
          <w:bCs/>
        </w:rPr>
        <w:t>:~$</w:t>
      </w:r>
    </w:p>
    <w:p w14:paraId="0D66D1AB" w14:textId="77777777" w:rsidR="00521F9E" w:rsidRDefault="00521F9E" w:rsidP="008C58BF">
      <w:pPr>
        <w:ind w:firstLine="0"/>
      </w:pPr>
      <w:r>
        <w:t>Проверяем настройки и трансляцию:</w:t>
      </w:r>
    </w:p>
    <w:p w14:paraId="3C86370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vesr-1# sh ip nat translations</w:t>
      </w:r>
    </w:p>
    <w:p w14:paraId="03F90F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Prot   Inside source           Inside destination      Outside source          Outside destination     Pkts         Bytes</w:t>
      </w:r>
    </w:p>
    <w:p w14:paraId="04E0480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2B36ECA3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icmp   172.16.1.3              10.10.20.1              10.10.10.2              10.10.20.1              --           --</w:t>
      </w:r>
    </w:p>
    <w:p w14:paraId="7520EB6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vesr-1# sh ip nat translations</w:t>
      </w:r>
    </w:p>
    <w:p w14:paraId="0AF2AAA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Prot   Inside source           Inside destination      Outside source          Outside destination     Pkts         Bytes</w:t>
      </w:r>
    </w:p>
    <w:p w14:paraId="1A88939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0491FA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tcp    10.10.10.1:38358        172.16.1.3:22           10.10.10.1:38358        10.10.10.2:2222         --           --</w:t>
      </w:r>
    </w:p>
    <w:p w14:paraId="6F456A4E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icmp   172.16.1.3              10.10.20.1              10.10.10.2              10.10.20.1              --           --</w:t>
      </w:r>
    </w:p>
    <w:p w14:paraId="550C1AEF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icmp   172.16.1.3              1.1.1.1                 10.10.10.2              1.1.1.1                 --           --</w:t>
      </w:r>
    </w:p>
    <w:p w14:paraId="4C7232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udp    172.16.1.3:43522        77.88.8.8:53            10.10.10.2:43522        77.88.8.8:53            --           --</w:t>
      </w:r>
    </w:p>
    <w:p w14:paraId="5409D1AA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vesr-1# sh ip nat destination pools</w:t>
      </w:r>
    </w:p>
    <w:p w14:paraId="17BD586D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Name                            IP                Port    Description</w:t>
      </w:r>
    </w:p>
    <w:p w14:paraId="55F6162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-----------------------------   ---------------   -----   ---------------</w:t>
      </w:r>
    </w:p>
    <w:p w14:paraId="5CBBC33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SERVER_POOL                     172.16.1.3        22      --</w:t>
      </w:r>
    </w:p>
    <w:p w14:paraId="2A3DA71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vesr-1# sh ip nat destination rulesets</w:t>
      </w:r>
    </w:p>
    <w:p w14:paraId="1A3F21F4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Name                               From                 Description</w:t>
      </w:r>
    </w:p>
    <w:p w14:paraId="03063AE7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--------------------------------   ------------------   -----------------</w:t>
      </w:r>
    </w:p>
    <w:p w14:paraId="210E584E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DNAT                               zone 'UNTRUST'       --</w:t>
      </w:r>
    </w:p>
    <w:p w14:paraId="3E5E7E8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</w:rPr>
      </w:pPr>
      <w:r w:rsidRPr="00BE0925">
        <w:rPr>
          <w:b/>
          <w:bCs/>
        </w:rPr>
        <w:t>vesr-1#</w:t>
      </w:r>
    </w:p>
    <w:p w14:paraId="4A28075C" w14:textId="77777777" w:rsidR="00521F9E" w:rsidRPr="00BE0925" w:rsidRDefault="00521F9E" w:rsidP="00521F9E"/>
    <w:p w14:paraId="7CAF2EDB" w14:textId="2D10BBD4" w:rsidR="00521F9E" w:rsidRPr="00521F9E" w:rsidRDefault="00521F9E" w:rsidP="008C58BF">
      <w:r>
        <w:rPr>
          <w:lang w:val="en-US"/>
        </w:rPr>
        <w:t>DNAT</w:t>
      </w:r>
      <w:r w:rsidRPr="00BE0925">
        <w:t xml:space="preserve"> </w:t>
      </w:r>
      <w:r>
        <w:t xml:space="preserve">на виртуальном маршрутизаторе </w:t>
      </w:r>
      <w:r w:rsidR="00C160B3">
        <w:rPr>
          <w:lang w:val="en-US"/>
        </w:rPr>
        <w:t>vesr</w:t>
      </w:r>
      <w:r w:rsidR="00C160B3" w:rsidRPr="00C160B3">
        <w:t>-1</w:t>
      </w:r>
      <w:r>
        <w:t xml:space="preserve">и маршрутизация на </w:t>
      </w:r>
      <w:r>
        <w:rPr>
          <w:lang w:val="en-US"/>
        </w:rPr>
        <w:t>vesr</w:t>
      </w:r>
      <w:r w:rsidRPr="00BE0925">
        <w:t>-</w:t>
      </w:r>
      <w:r>
        <w:rPr>
          <w:lang w:val="en-US"/>
        </w:rPr>
        <w:t>Odin</w:t>
      </w:r>
      <w:r w:rsidRPr="00BE0925">
        <w:t xml:space="preserve"> </w:t>
      </w:r>
      <w:r>
        <w:t xml:space="preserve">работают. </w:t>
      </w:r>
    </w:p>
    <w:p w14:paraId="67A590FA" w14:textId="77777777" w:rsidR="00521F9E" w:rsidRDefault="00521F9E" w:rsidP="00521F9E">
      <w:r>
        <w:t xml:space="preserve">Как всем известно есть поговорка-«Повторение-мать учения», поэтому для закрепления повторим шаги описанные в предыдущих главах применив их к новому малому офису. </w:t>
      </w:r>
    </w:p>
    <w:p w14:paraId="55B7A5C1" w14:textId="58337EE6" w:rsidR="00521F9E" w:rsidRDefault="00521F9E" w:rsidP="00521F9E">
      <w:r w:rsidRPr="004D1C72">
        <w:t xml:space="preserve">Переходим к настройке удаленного офиса с виртуальным маршрутизатором </w:t>
      </w:r>
      <w:r w:rsidR="00C160B3">
        <w:t>vesr-2</w:t>
      </w:r>
      <w:r w:rsidRPr="004D1C72">
        <w:t xml:space="preserve">. Схема подключения аналогичная той, что была описана выше применительно к сети домашнего офиса. Подключена эта сеть к интерфейсу gi1/0/2 виртуального маршрутизатора vesr-Odin с IP адресом 10.10.20.1. Следовательно, назначим IP  адрес 10.10.20.2 интерфейсу Gi1/0/1 виртуального маршрутизатора </w:t>
      </w:r>
      <w:r w:rsidR="00C160B3">
        <w:t>vesr-2</w:t>
      </w:r>
      <w:r w:rsidRPr="004D1C72">
        <w:t xml:space="preserve"> не забыв создать зоны контроля:</w:t>
      </w:r>
    </w:p>
    <w:p w14:paraId="015EBC47" w14:textId="77777777" w:rsidR="00521F9E" w:rsidRPr="00521F9E" w:rsidRDefault="00521F9E" w:rsidP="00521F9E"/>
    <w:p w14:paraId="2A699722" w14:textId="476773A2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#config</w:t>
      </w:r>
    </w:p>
    <w:p w14:paraId="2FD7B4B1" w14:textId="34D541E2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security zone UNTRUST</w:t>
      </w:r>
    </w:p>
    <w:p w14:paraId="013BB845" w14:textId="53CF2998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(config-security-zone)#exit</w:t>
      </w:r>
    </w:p>
    <w:p w14:paraId="6B18CF3F" w14:textId="1A1FD91A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security zone TRUST</w:t>
      </w:r>
    </w:p>
    <w:p w14:paraId="31D39179" w14:textId="5653AD81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(config-security-zone)#exit</w:t>
      </w:r>
    </w:p>
    <w:p w14:paraId="1C8093AB" w14:textId="61CCEB62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security zone TRUST</w:t>
      </w:r>
    </w:p>
    <w:p w14:paraId="0BADD041" w14:textId="75F16507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(config-security-zone)# exit</w:t>
      </w:r>
    </w:p>
    <w:p w14:paraId="261B0BE1" w14:textId="2E5985D9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int gigabitethernet 1/0/1</w:t>
      </w:r>
    </w:p>
    <w:p w14:paraId="76A38E67" w14:textId="6A10ADAF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(config-if-gi)# description UPLINK</w:t>
      </w:r>
    </w:p>
    <w:p w14:paraId="7B9AF32F" w14:textId="72CB63D1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(config-if-gi)# ip address 10.10.20.2/24</w:t>
      </w:r>
    </w:p>
    <w:p w14:paraId="02705654" w14:textId="35F11F38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(config-if-gi)# security-zone UNTRUST</w:t>
      </w:r>
    </w:p>
    <w:p w14:paraId="2AAC788F" w14:textId="190E2FEC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(config-if-gi)# exit</w:t>
      </w:r>
    </w:p>
    <w:p w14:paraId="3599C797" w14:textId="52EA08AB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int gigabitethernet 1/0/2</w:t>
      </w:r>
    </w:p>
    <w:p w14:paraId="678ABAD4" w14:textId="0A538ED1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(config-if-gi)# description LAN2</w:t>
      </w:r>
    </w:p>
    <w:p w14:paraId="502E4216" w14:textId="3E9F233B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(config-if-gi)# ip address 172.16.2.1/24</w:t>
      </w:r>
    </w:p>
    <w:p w14:paraId="19AA357D" w14:textId="6E615E9A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(config-if-gi)# security-zone TRUST</w:t>
      </w:r>
    </w:p>
    <w:p w14:paraId="31D2BAAD" w14:textId="7C80C947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(config-if-gi)# exit</w:t>
      </w:r>
    </w:p>
    <w:p w14:paraId="7C505683" w14:textId="424A2747" w:rsidR="00521F9E" w:rsidRPr="00521F9E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F9E">
        <w:rPr>
          <w:b/>
          <w:bCs/>
          <w:lang w:val="en-US"/>
        </w:rPr>
        <w:t>#</w:t>
      </w:r>
      <w:r w:rsidR="00521F9E" w:rsidRPr="00C85D29">
        <w:rPr>
          <w:b/>
          <w:bCs/>
          <w:lang w:val="en-US"/>
        </w:rPr>
        <w:t>config</w:t>
      </w:r>
    </w:p>
    <w:p w14:paraId="3113CD5C" w14:textId="77777777" w:rsidR="00521F9E" w:rsidRPr="00521F9E" w:rsidRDefault="00521F9E" w:rsidP="00521F9E">
      <w:r>
        <w:t>Сохраняем конфиг и проверяем результат:</w:t>
      </w:r>
    </w:p>
    <w:p w14:paraId="5FBA204E" w14:textId="51ACB2A1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do commit</w:t>
      </w:r>
    </w:p>
    <w:p w14:paraId="02764108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0DA98A9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2025-06-11T10:09:31+00:00 %CLI-I-CRIT: user admin from console  input: do commit</w:t>
      </w:r>
    </w:p>
    <w:p w14:paraId="3C360BDC" w14:textId="62CE3A60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do confirm</w:t>
      </w:r>
    </w:p>
    <w:p w14:paraId="0071DB5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Configuration has been confirmed. Commit timer canceled.</w:t>
      </w:r>
    </w:p>
    <w:p w14:paraId="2AF7E847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2025-06-11T10:09:34+00:00 %CLI-I-CRIT: user admin from console  input: do confirm</w:t>
      </w:r>
    </w:p>
    <w:p w14:paraId="0396BF91" w14:textId="1C7B7415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do sh run security zone</w:t>
      </w:r>
    </w:p>
    <w:p w14:paraId="493FDF80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security zone UNTRUST</w:t>
      </w:r>
    </w:p>
    <w:p w14:paraId="326E0E13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431EC585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security zone TRUST</w:t>
      </w:r>
    </w:p>
    <w:p w14:paraId="0E8C584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3922A6C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interface gigabitethernet 1/0/1</w:t>
      </w:r>
    </w:p>
    <w:p w14:paraId="01641E99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  security-zone UNTRUST</w:t>
      </w:r>
    </w:p>
    <w:p w14:paraId="78F676F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223E17EE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interface gigabitethernet 1/0/2</w:t>
      </w:r>
    </w:p>
    <w:p w14:paraId="4328C7C6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  security-zone TRUST</w:t>
      </w:r>
    </w:p>
    <w:p w14:paraId="0E84C74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16DCD7AA" w14:textId="599A6F76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do sh ip int</w:t>
      </w:r>
    </w:p>
    <w:p w14:paraId="314A6070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0D626DB3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14172AAC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10.10.20.2/24                                         gi1/0/1                Up      Up      static    primary</w:t>
      </w:r>
    </w:p>
    <w:p w14:paraId="57CCB64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172.16.2.1/24                                         gi1/0/2                Up      Up      static    primary</w:t>
      </w:r>
    </w:p>
    <w:p w14:paraId="637927DE" w14:textId="2BE00939" w:rsidR="00521F9E" w:rsidRPr="00C85D29" w:rsidRDefault="00C160B3" w:rsidP="00521F9E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  <w:lang w:val="en-US"/>
        </w:rPr>
        <w:t>vesr</w:t>
      </w:r>
      <w:r w:rsidRPr="00804FAD">
        <w:rPr>
          <w:b/>
          <w:bCs/>
        </w:rPr>
        <w:t>-2</w:t>
      </w:r>
      <w:r w:rsidR="00521F9E" w:rsidRPr="00C85D29">
        <w:rPr>
          <w:b/>
          <w:bCs/>
        </w:rPr>
        <w:t>(</w:t>
      </w:r>
      <w:r w:rsidR="00521F9E" w:rsidRPr="00C85D29">
        <w:rPr>
          <w:b/>
          <w:bCs/>
          <w:lang w:val="en-US"/>
        </w:rPr>
        <w:t>config</w:t>
      </w:r>
      <w:r w:rsidR="00521F9E" w:rsidRPr="00C85D29">
        <w:rPr>
          <w:b/>
          <w:bCs/>
        </w:rPr>
        <w:t>)#</w:t>
      </w:r>
    </w:p>
    <w:p w14:paraId="39FB4F55" w14:textId="2B3AA059" w:rsidR="00521F9E" w:rsidRPr="00C85D29" w:rsidRDefault="00521F9E" w:rsidP="00521F9E">
      <w:r>
        <w:t xml:space="preserve">Локальная сеть малого офиса состоит из трех устройств </w:t>
      </w:r>
      <w:r w:rsidRPr="00C85D29">
        <w:t xml:space="preserve">– </w:t>
      </w:r>
      <w:r>
        <w:t xml:space="preserve">эмуляторов ПК </w:t>
      </w:r>
      <w:r>
        <w:rPr>
          <w:lang w:val="en-US"/>
        </w:rPr>
        <w:t>PC</w:t>
      </w:r>
      <w:r w:rsidRPr="00C85D29">
        <w:t xml:space="preserve">3, </w:t>
      </w:r>
      <w:r>
        <w:rPr>
          <w:lang w:val="en-US"/>
        </w:rPr>
        <w:t>PC</w:t>
      </w:r>
      <w:r w:rsidRPr="00C85D29">
        <w:t>4</w:t>
      </w:r>
      <w:r>
        <w:t xml:space="preserve"> и виртуальной машины с Линукс – </w:t>
      </w:r>
      <w:r>
        <w:rPr>
          <w:lang w:val="en-US"/>
        </w:rPr>
        <w:t>MicroCoreLinux</w:t>
      </w:r>
      <w:r w:rsidRPr="00C85D29">
        <w:t xml:space="preserve">6.4-2. </w:t>
      </w:r>
      <w:r>
        <w:t xml:space="preserve">Сделаем на виртуальном маршрутизаторе </w:t>
      </w:r>
      <w:r w:rsidR="00C160B3">
        <w:rPr>
          <w:lang w:val="en-US"/>
        </w:rPr>
        <w:t>vesr</w:t>
      </w:r>
      <w:r w:rsidR="00C160B3" w:rsidRPr="00C160B3">
        <w:t>-2</w:t>
      </w:r>
      <w:r w:rsidRPr="00C85D29">
        <w:t xml:space="preserve"> </w:t>
      </w:r>
      <w:r>
        <w:t xml:space="preserve">сервер </w:t>
      </w:r>
      <w:r>
        <w:rPr>
          <w:lang w:val="en-US"/>
        </w:rPr>
        <w:t>DHCP</w:t>
      </w:r>
      <w:r w:rsidRPr="00C85D29">
        <w:t xml:space="preserve"> </w:t>
      </w:r>
      <w:r>
        <w:t xml:space="preserve">для получения ими </w:t>
      </w:r>
      <w:r>
        <w:rPr>
          <w:lang w:val="en-US"/>
        </w:rPr>
        <w:t>IP</w:t>
      </w:r>
      <w:r>
        <w:t xml:space="preserve"> адресов автоматически:</w:t>
      </w:r>
    </w:p>
    <w:p w14:paraId="791F47FE" w14:textId="6F2681EE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(config)# ip dhcp-server pool LAN2</w:t>
      </w:r>
    </w:p>
    <w:p w14:paraId="4019CC7E" w14:textId="25BF367D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(config-dhcp-server)# network 172.16.2.0/24</w:t>
      </w:r>
    </w:p>
    <w:p w14:paraId="38C6C2EF" w14:textId="397CC029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(config-dhcp-server)# default-lease-time 3:00:00</w:t>
      </w:r>
    </w:p>
    <w:p w14:paraId="3C311767" w14:textId="3FC96038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(config-dhcp-server)# address-range 172.16.2.1-172.16.2.254</w:t>
      </w:r>
    </w:p>
    <w:p w14:paraId="425B9652" w14:textId="79410227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(config-dhcp-server)# excluded-address-range 172.16.2.1</w:t>
      </w:r>
    </w:p>
    <w:p w14:paraId="4EA2A1B4" w14:textId="6C0129D8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(config-dhcp-server)# excluded-address-range 172.16.2.254</w:t>
      </w:r>
    </w:p>
    <w:p w14:paraId="50224F08" w14:textId="747F1DEB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(config-dhcp-server)# default-router 172.16.2.1</w:t>
      </w:r>
    </w:p>
    <w:p w14:paraId="4F3EBB2D" w14:textId="14195AFB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(config-dhcp-server)# dns-server 77.88.8.8</w:t>
      </w:r>
    </w:p>
    <w:p w14:paraId="349F7BF3" w14:textId="1BE2E555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(config-dhcp-server)# exit</w:t>
      </w:r>
    </w:p>
    <w:p w14:paraId="6562E182" w14:textId="00B2A941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(config)# do commit</w:t>
      </w:r>
    </w:p>
    <w:p w14:paraId="1D7215F7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CC16120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2025-06-11T10:29:59+00:00 %CLI-I-CRIT: user admin from console  input: do commit</w:t>
      </w:r>
    </w:p>
    <w:p w14:paraId="61B7CB89" w14:textId="532289D8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(config)# doconfirm</w:t>
      </w:r>
    </w:p>
    <w:p w14:paraId="63082879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Configuration has been confirmed. Commit timer canceled.</w:t>
      </w:r>
    </w:p>
    <w:p w14:paraId="4B05A4C4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2025-06-11T10:30:02+00:00 %CLI-I-CRIT: user admin from console  input: do confirm</w:t>
      </w:r>
    </w:p>
    <w:p w14:paraId="328EC1E1" w14:textId="2E3DC42E" w:rsidR="00521F9E" w:rsidRPr="00597416" w:rsidRDefault="00C160B3" w:rsidP="00521F9E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</w:rPr>
        <w:t>vesr-2</w:t>
      </w:r>
      <w:r w:rsidR="00521F9E" w:rsidRPr="00597416">
        <w:rPr>
          <w:b/>
          <w:bCs/>
        </w:rPr>
        <w:t>(config)#</w:t>
      </w:r>
    </w:p>
    <w:p w14:paraId="29B0A3F0" w14:textId="77777777" w:rsidR="00521F9E" w:rsidRPr="00597416" w:rsidRDefault="00521F9E" w:rsidP="00521F9E">
      <w:r>
        <w:t xml:space="preserve">В приведенном списке команда создается пул сервера </w:t>
      </w:r>
      <w:r>
        <w:rPr>
          <w:lang w:val="en-US"/>
        </w:rPr>
        <w:t>DHCP</w:t>
      </w:r>
      <w:r w:rsidRPr="00597416">
        <w:t xml:space="preserve"> </w:t>
      </w:r>
      <w:r>
        <w:t xml:space="preserve">с названием </w:t>
      </w:r>
      <w:r>
        <w:rPr>
          <w:lang w:val="en-US"/>
        </w:rPr>
        <w:t>LAN</w:t>
      </w:r>
      <w:r w:rsidRPr="00597416">
        <w:t xml:space="preserve">2, </w:t>
      </w:r>
      <w:r>
        <w:t xml:space="preserve">резервируется сеть </w:t>
      </w:r>
      <w:r w:rsidRPr="00597416">
        <w:t xml:space="preserve">172.16.2.0/24 </w:t>
      </w:r>
      <w:r>
        <w:t xml:space="preserve">класса С, ограничивается время аренды адресов тремя часами, выделяется диапазон арендуемых адресов из этой сети, исключаются из диапазона первый и последний адреса. Назначается адрес роутера по умолчанию и адрес сервера </w:t>
      </w:r>
      <w:r>
        <w:rPr>
          <w:lang w:val="en-US"/>
        </w:rPr>
        <w:t>DNS</w:t>
      </w:r>
      <w:r w:rsidRPr="00597416">
        <w:t xml:space="preserve">. </w:t>
      </w:r>
    </w:p>
    <w:p w14:paraId="788E07CC" w14:textId="77777777" w:rsidR="00521F9E" w:rsidRPr="0066295D" w:rsidRDefault="00521F9E" w:rsidP="00521F9E"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команд </w:t>
      </w:r>
      <w:r w:rsidRPr="0066295D">
        <w:t>:</w:t>
      </w:r>
    </w:p>
    <w:p w14:paraId="7BCE2699" w14:textId="03E2DAD4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(config)# object-group service dhcp_service</w:t>
      </w:r>
    </w:p>
    <w:p w14:paraId="2EABC7C6" w14:textId="43B32399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(config-object-group-service)#   port-range 68</w:t>
      </w:r>
    </w:p>
    <w:p w14:paraId="0F1BCB14" w14:textId="4D153C0B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(config-object-group-service)# exit</w:t>
      </w:r>
    </w:p>
    <w:p w14:paraId="384A7111" w14:textId="0D0F64BF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(config)#  object-group service dhcp_client</w:t>
      </w:r>
    </w:p>
    <w:p w14:paraId="1AE078DD" w14:textId="54D34321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(config-object-group-service)#    port-range 68</w:t>
      </w:r>
    </w:p>
    <w:p w14:paraId="3089680A" w14:textId="25BF9DCF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(config-object-group-service)# exit</w:t>
      </w:r>
    </w:p>
    <w:p w14:paraId="2269127D" w14:textId="77777777" w:rsidR="00521F9E" w:rsidRDefault="00521F9E" w:rsidP="00521F9E">
      <w:r>
        <w:t>Для настройки пропуска пакетов из одной зоны в другую нужно описать сетевые и сервисные объекты. Сервисные были описаны выше. Создаем сетевые объекты:</w:t>
      </w:r>
    </w:p>
    <w:p w14:paraId="33F70A7F" w14:textId="36744758" w:rsidR="00521F9E" w:rsidRPr="00804FAD" w:rsidRDefault="00C160B3" w:rsidP="00521F9E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  <w:lang w:val="en-US"/>
        </w:rPr>
        <w:t>vesr</w:t>
      </w:r>
      <w:r w:rsidRPr="00804FAD">
        <w:rPr>
          <w:b/>
          <w:bCs/>
        </w:rPr>
        <w:t>-2</w:t>
      </w:r>
      <w:r w:rsidR="00521F9E" w:rsidRPr="00804FAD">
        <w:rPr>
          <w:b/>
          <w:bCs/>
        </w:rPr>
        <w:t>(</w:t>
      </w:r>
      <w:r w:rsidR="00521F9E" w:rsidRPr="00207826">
        <w:rPr>
          <w:b/>
          <w:bCs/>
          <w:lang w:val="en-US"/>
        </w:rPr>
        <w:t>config</w:t>
      </w:r>
      <w:r w:rsidR="00521F9E" w:rsidRPr="00804FAD">
        <w:rPr>
          <w:b/>
          <w:bCs/>
        </w:rPr>
        <w:t xml:space="preserve">)# </w:t>
      </w:r>
      <w:r w:rsidR="00521F9E" w:rsidRPr="00207826">
        <w:rPr>
          <w:b/>
          <w:bCs/>
          <w:lang w:val="en-US"/>
        </w:rPr>
        <w:t>object</w:t>
      </w:r>
      <w:r w:rsidR="00521F9E" w:rsidRPr="00804FAD">
        <w:rPr>
          <w:b/>
          <w:bCs/>
        </w:rPr>
        <w:t>-</w:t>
      </w:r>
      <w:r w:rsidR="00521F9E" w:rsidRPr="00207826">
        <w:rPr>
          <w:b/>
          <w:bCs/>
          <w:lang w:val="en-US"/>
        </w:rPr>
        <w:t>group</w:t>
      </w:r>
      <w:r w:rsidR="00521F9E" w:rsidRPr="00804FAD">
        <w:rPr>
          <w:b/>
          <w:bCs/>
        </w:rPr>
        <w:t xml:space="preserve"> </w:t>
      </w:r>
      <w:r w:rsidR="00521F9E" w:rsidRPr="00207826">
        <w:rPr>
          <w:b/>
          <w:bCs/>
          <w:lang w:val="en-US"/>
        </w:rPr>
        <w:t>network</w:t>
      </w:r>
      <w:r w:rsidR="00521F9E" w:rsidRPr="00804FAD">
        <w:rPr>
          <w:b/>
          <w:bCs/>
        </w:rPr>
        <w:t xml:space="preserve"> </w:t>
      </w:r>
      <w:r w:rsidR="00521F9E" w:rsidRPr="00207826">
        <w:rPr>
          <w:b/>
          <w:bCs/>
          <w:lang w:val="en-US"/>
        </w:rPr>
        <w:t>GATEWAY</w:t>
      </w:r>
      <w:r w:rsidR="00521F9E" w:rsidRPr="00804FAD">
        <w:rPr>
          <w:b/>
          <w:bCs/>
        </w:rPr>
        <w:t>_</w:t>
      </w:r>
      <w:r w:rsidR="00521F9E" w:rsidRPr="00207826">
        <w:rPr>
          <w:b/>
          <w:bCs/>
          <w:lang w:val="en-US"/>
        </w:rPr>
        <w:t>TO</w:t>
      </w:r>
      <w:r w:rsidR="00521F9E" w:rsidRPr="00804FAD">
        <w:rPr>
          <w:b/>
          <w:bCs/>
        </w:rPr>
        <w:t>_</w:t>
      </w:r>
      <w:r w:rsidR="00521F9E" w:rsidRPr="00207826">
        <w:rPr>
          <w:b/>
          <w:bCs/>
          <w:lang w:val="en-US"/>
        </w:rPr>
        <w:t>LAN</w:t>
      </w:r>
    </w:p>
    <w:p w14:paraId="275A6FBF" w14:textId="65010B9C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(config-object-group-network)#   ip address-range 172.16.2.1</w:t>
      </w:r>
    </w:p>
    <w:p w14:paraId="537DC269" w14:textId="21A21392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(config-object-group-network)# exit</w:t>
      </w:r>
    </w:p>
    <w:p w14:paraId="1A980FB0" w14:textId="5A909357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(config)# object-group network LAN_NETWORK</w:t>
      </w:r>
    </w:p>
    <w:p w14:paraId="569E88BC" w14:textId="5474D8B8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(config-object-group-network)#   ip address-range 172.16.2.1-172.16.2.254</w:t>
      </w:r>
    </w:p>
    <w:p w14:paraId="1AF07E2C" w14:textId="32FFEBAA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(config-object-group-network)# exit</w:t>
      </w:r>
    </w:p>
    <w:p w14:paraId="17252AB7" w14:textId="74CB578D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(config)# object-group network WAN</w:t>
      </w:r>
    </w:p>
    <w:p w14:paraId="07E461F6" w14:textId="401B1813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(config-object-group-network)# ip address-range 10.10.20.1</w:t>
      </w:r>
    </w:p>
    <w:p w14:paraId="5F8EC5AD" w14:textId="006C820A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(config-object-group-network)# exit</w:t>
      </w:r>
    </w:p>
    <w:p w14:paraId="0342573E" w14:textId="77777777" w:rsidR="00521F9E" w:rsidRPr="00207826" w:rsidRDefault="00521F9E" w:rsidP="00521F9E">
      <w:r>
        <w:t xml:space="preserve">Здесь объект с именем </w:t>
      </w:r>
      <w:r w:rsidRPr="00207826">
        <w:rPr>
          <w:lang w:val="en-US"/>
        </w:rPr>
        <w:t>GATEWAY</w:t>
      </w:r>
      <w:r w:rsidRPr="00207826">
        <w:t>_</w:t>
      </w:r>
      <w:r w:rsidRPr="00207826">
        <w:rPr>
          <w:lang w:val="en-US"/>
        </w:rPr>
        <w:t>TO</w:t>
      </w:r>
      <w:r w:rsidRPr="00207826">
        <w:t>_</w:t>
      </w:r>
      <w:r w:rsidRPr="00207826">
        <w:rPr>
          <w:lang w:val="en-US"/>
        </w:rPr>
        <w:t>LAN</w:t>
      </w:r>
      <w:r>
        <w:t xml:space="preserve"> описывает адрес дефолтного роутера для устройств в локальной сети. Объект </w:t>
      </w:r>
      <w:r w:rsidRPr="00207826">
        <w:rPr>
          <w:lang w:val="en-US"/>
        </w:rPr>
        <w:t>LAN</w:t>
      </w:r>
      <w:r w:rsidRPr="00207826">
        <w:t>_</w:t>
      </w:r>
      <w:r w:rsidRPr="00207826">
        <w:rPr>
          <w:lang w:val="en-US"/>
        </w:rPr>
        <w:t>NETWORK</w:t>
      </w:r>
      <w:r>
        <w:t xml:space="preserve"> описывает диапазон адресов локальной сети, а объект </w:t>
      </w:r>
      <w:r>
        <w:rPr>
          <w:lang w:val="en-US"/>
        </w:rPr>
        <w:t>WAN</w:t>
      </w:r>
      <w:r w:rsidRPr="00207826">
        <w:t xml:space="preserve"> </w:t>
      </w:r>
      <w:r>
        <w:t>описывает адрес выходного интерфейса в публичную сеть Интернет.</w:t>
      </w:r>
    </w:p>
    <w:p w14:paraId="23198D63" w14:textId="77777777" w:rsidR="00521F9E" w:rsidRDefault="00521F9E" w:rsidP="00521F9E">
      <w:r>
        <w:t xml:space="preserve">Для работы протокола </w:t>
      </w:r>
      <w:r>
        <w:rPr>
          <w:lang w:val="en-US"/>
        </w:rPr>
        <w:t>DHCP</w:t>
      </w:r>
      <w:r w:rsidRPr="00480A46">
        <w:t xml:space="preserve"> </w:t>
      </w:r>
      <w:r>
        <w:t xml:space="preserve">необходимо разрешить прохождение пакетов через зону </w:t>
      </w:r>
      <w:r>
        <w:rPr>
          <w:lang w:val="en-US"/>
        </w:rPr>
        <w:t>TRUST</w:t>
      </w:r>
      <w:r w:rsidRPr="00480A46">
        <w:t xml:space="preserve"> </w:t>
      </w:r>
      <w:r>
        <w:t>к самому маршрутизатору:</w:t>
      </w:r>
    </w:p>
    <w:p w14:paraId="2651DAB9" w14:textId="77777777" w:rsidR="00521F9E" w:rsidRDefault="00521F9E" w:rsidP="00521F9E">
      <w:r>
        <w:t xml:space="preserve">Для контроля связности устройств в локальной сети с виртуальным маршрутизатором необходимо так же разрешить прохождение пакетов </w:t>
      </w:r>
      <w:r>
        <w:rPr>
          <w:lang w:val="en-US"/>
        </w:rPr>
        <w:t>ICMP</w:t>
      </w:r>
      <w:r w:rsidRPr="009C49E7">
        <w:t xml:space="preserve"> </w:t>
      </w:r>
      <w:r>
        <w:t>через доверенную зону:</w:t>
      </w:r>
    </w:p>
    <w:p w14:paraId="2D40A7D3" w14:textId="78510FDA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(config)# security zone-pair TRUST self</w:t>
      </w:r>
    </w:p>
    <w:p w14:paraId="24732178" w14:textId="433FFBA1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(config-security-zone-pair)# rule 9</w:t>
      </w:r>
    </w:p>
    <w:p w14:paraId="6FD7CDEF" w14:textId="42747598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(config-security-zone-pair-rule)# match protocol icmp</w:t>
      </w:r>
    </w:p>
    <w:p w14:paraId="450445C1" w14:textId="338C4D10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(config-security-zone-pair-rule)# match destination-address object-group LAN_NETWORK</w:t>
      </w:r>
    </w:p>
    <w:p w14:paraId="4FF4E7BC" w14:textId="31BDEADA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(config-security-zone-pair-rule)# enable</w:t>
      </w:r>
    </w:p>
    <w:p w14:paraId="016B0359" w14:textId="1642954C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(config-security-zone-pair-rule)# exit</w:t>
      </w:r>
    </w:p>
    <w:p w14:paraId="016C1DF7" w14:textId="561A77CA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(config-security-zone-pair)# exit</w:t>
      </w:r>
    </w:p>
    <w:p w14:paraId="2BC63BCA" w14:textId="4EFBE2DE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(config)# ip dhcp-server</w:t>
      </w:r>
    </w:p>
    <w:p w14:paraId="6EF0760D" w14:textId="6D6868C2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(config)# do commit</w:t>
      </w:r>
    </w:p>
    <w:p w14:paraId="19EDD516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54146EB4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2025-06-11T14:04:15+00:00 %CLI-I-CRIT: user admin from console  input: do commit</w:t>
      </w:r>
    </w:p>
    <w:p w14:paraId="2EE7D4B2" w14:textId="48C69A72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(config)# do confirm</w:t>
      </w:r>
    </w:p>
    <w:p w14:paraId="0ED77A5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Configuration has been confirmed. Commit timer canceled.</w:t>
      </w:r>
    </w:p>
    <w:p w14:paraId="7B7C647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2025-06-11T14:04:19+00:00 %CLI-I-CRIT: user admin from console  input: do confirm</w:t>
      </w:r>
    </w:p>
    <w:p w14:paraId="6E2730C6" w14:textId="131C493E" w:rsidR="00521F9E" w:rsidRPr="00E8789D" w:rsidRDefault="00C160B3" w:rsidP="00521F9E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</w:rPr>
        <w:t>vesr-2</w:t>
      </w:r>
      <w:r w:rsidR="00521F9E" w:rsidRPr="00E8789D">
        <w:rPr>
          <w:b/>
          <w:bCs/>
        </w:rPr>
        <w:t>(config)# exit</w:t>
      </w:r>
    </w:p>
    <w:p w14:paraId="70870C65" w14:textId="0F2350D3" w:rsidR="00521F9E" w:rsidRPr="00E8789D" w:rsidRDefault="00C160B3" w:rsidP="00521F9E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</w:rPr>
        <w:t>vesr-2</w:t>
      </w:r>
      <w:r w:rsidR="00521F9E" w:rsidRPr="00E8789D">
        <w:rPr>
          <w:b/>
          <w:bCs/>
        </w:rPr>
        <w:t>#</w:t>
      </w:r>
    </w:p>
    <w:p w14:paraId="07F37143" w14:textId="77777777" w:rsidR="00521F9E" w:rsidRPr="00E8789D" w:rsidRDefault="00521F9E" w:rsidP="00521F9E">
      <w:r>
        <w:t xml:space="preserve">Проверяем назначение адреса и доступность роутера с ПК </w:t>
      </w:r>
      <w:r>
        <w:rPr>
          <w:lang w:val="en-US"/>
        </w:rPr>
        <w:t>PC</w:t>
      </w:r>
      <w:r w:rsidRPr="00E8789D">
        <w:t>3:</w:t>
      </w:r>
    </w:p>
    <w:p w14:paraId="214CC07A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</w:t>
      </w:r>
      <w:r w:rsidRPr="00521F9E">
        <w:rPr>
          <w:b/>
          <w:bCs/>
          <w:lang w:val="en-US"/>
        </w:rPr>
        <w:t xml:space="preserve">3&gt; </w:t>
      </w:r>
      <w:r w:rsidRPr="00E8789D">
        <w:rPr>
          <w:b/>
          <w:bCs/>
          <w:lang w:val="en-US"/>
        </w:rPr>
        <w:t>ip</w:t>
      </w:r>
      <w:r w:rsidRPr="00521F9E">
        <w:rPr>
          <w:b/>
          <w:bCs/>
          <w:lang w:val="en-US"/>
        </w:rPr>
        <w:t xml:space="preserve"> </w:t>
      </w:r>
      <w:r w:rsidRPr="00E8789D">
        <w:rPr>
          <w:b/>
          <w:bCs/>
          <w:lang w:val="en-US"/>
        </w:rPr>
        <w:t>dhcp</w:t>
      </w:r>
    </w:p>
    <w:p w14:paraId="1880D773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DORA IP 172.16.2.3/24 GW 172.16.2.1</w:t>
      </w:r>
    </w:p>
    <w:p w14:paraId="21D60310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PC3&gt; ping 172.16.2.1</w:t>
      </w:r>
    </w:p>
    <w:p w14:paraId="2A403DB4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84 bytes from 172.16.2.1 icmp_seq=1 ttl=64 time=3.233 ms</w:t>
      </w:r>
    </w:p>
    <w:p w14:paraId="7D8BE16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84 bytes from 172.16.2.1 icmp_seq=2 ttl=64 time=3.877 ms</w:t>
      </w:r>
    </w:p>
    <w:p w14:paraId="7A53236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84 bytes from 172.16.2.1 icmp_seq=3 ttl=64 time=2.088 ms</w:t>
      </w:r>
    </w:p>
    <w:p w14:paraId="6282115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84 bytes from 172.16.2.1 icmp_seq=4 ttl=64 time=3.946 ms</w:t>
      </w:r>
    </w:p>
    <w:p w14:paraId="32E0183D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84 bytes from 172.16.2.1 icmp_seq=5 ttl=64 time=2.750 ms</w:t>
      </w:r>
    </w:p>
    <w:p w14:paraId="5A0EA9A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PC3&gt; save PC3</w:t>
      </w:r>
    </w:p>
    <w:p w14:paraId="7F8EA50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Saving startup configuration to PC3.vpc</w:t>
      </w:r>
    </w:p>
    <w:p w14:paraId="1E5D32EB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E8789D">
        <w:rPr>
          <w:b/>
          <w:bCs/>
        </w:rPr>
        <w:t>.  done</w:t>
      </w:r>
    </w:p>
    <w:p w14:paraId="78771824" w14:textId="77777777" w:rsidR="00521F9E" w:rsidRDefault="00521F9E" w:rsidP="00521F9E">
      <w:r>
        <w:t xml:space="preserve">Адреса раздаются и связность сети с роутером  есть. Переходим к настройки </w:t>
      </w:r>
      <w:r w:rsidRPr="008F5B90">
        <w:rPr>
          <w:lang w:val="en-US"/>
        </w:rPr>
        <w:t>SNAT</w:t>
      </w:r>
      <w:r w:rsidRPr="00E8789D">
        <w:t xml:space="preserve"> ( </w:t>
      </w:r>
      <w:r>
        <w:t xml:space="preserve">что это такое описано в главе 6 «Настройка  </w:t>
      </w:r>
      <w:r w:rsidRPr="008F5B90">
        <w:rPr>
          <w:lang w:val="en-US"/>
        </w:rPr>
        <w:t>NAT</w:t>
      </w:r>
      <w:r w:rsidRPr="00022DA5">
        <w:t>(</w:t>
      </w:r>
      <w:r w:rsidRPr="008F5B90">
        <w:rPr>
          <w:lang w:val="en-US"/>
        </w:rPr>
        <w:t>SNAT</w:t>
      </w:r>
      <w:r w:rsidRPr="00022DA5">
        <w:t xml:space="preserve">) </w:t>
      </w:r>
      <w:r>
        <w:t>для доступа</w:t>
      </w:r>
      <w:r w:rsidRPr="00022DA5">
        <w:t xml:space="preserve"> </w:t>
      </w:r>
      <w:r>
        <w:t xml:space="preserve">в Интернет в маршрутизаторе </w:t>
      </w:r>
      <w:r w:rsidRPr="008F5B90">
        <w:rPr>
          <w:lang w:val="en-US"/>
        </w:rPr>
        <w:t>vESR</w:t>
      </w:r>
      <w:r>
        <w:t xml:space="preserve">», поэтому повторим с небольшими изменениями материал этой главы для настройки трансляции </w:t>
      </w:r>
      <w:r w:rsidRPr="008F5B90">
        <w:rPr>
          <w:lang w:val="en-US"/>
        </w:rPr>
        <w:t>IP</w:t>
      </w:r>
      <w:r w:rsidRPr="00E8789D">
        <w:t xml:space="preserve"> </w:t>
      </w:r>
      <w:r>
        <w:t>пакетов в публичную сеть Интернет с заменой исходящего адреса на внешний</w:t>
      </w:r>
      <w:r w:rsidRPr="008F5B90">
        <w:t xml:space="preserve">. </w:t>
      </w:r>
      <w:r>
        <w:t>Проверяем связность локально сети малого офиса с внешним миром:</w:t>
      </w:r>
    </w:p>
    <w:p w14:paraId="0BE614D1" w14:textId="77777777" w:rsidR="00521F9E" w:rsidRPr="00FE53EF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8F5B90">
        <w:rPr>
          <w:b/>
          <w:bCs/>
          <w:lang w:val="en-US"/>
        </w:rPr>
        <w:t>gns</w:t>
      </w:r>
      <w:r w:rsidRPr="00FE53EF">
        <w:rPr>
          <w:b/>
          <w:bCs/>
        </w:rPr>
        <w:t>3@</w:t>
      </w:r>
      <w:r w:rsidRPr="008F5B90">
        <w:rPr>
          <w:b/>
          <w:bCs/>
          <w:lang w:val="en-US"/>
        </w:rPr>
        <w:t>box</w:t>
      </w:r>
      <w:r w:rsidRPr="00FE53EF">
        <w:rPr>
          <w:b/>
          <w:bCs/>
        </w:rPr>
        <w:t xml:space="preserve">:~$ </w:t>
      </w:r>
      <w:r w:rsidRPr="008F5B90">
        <w:rPr>
          <w:b/>
          <w:bCs/>
          <w:lang w:val="en-US"/>
        </w:rPr>
        <w:t>ip</w:t>
      </w:r>
      <w:r w:rsidRPr="00FE53EF">
        <w:rPr>
          <w:b/>
          <w:bCs/>
        </w:rPr>
        <w:t xml:space="preserve"> </w:t>
      </w:r>
      <w:r w:rsidRPr="008F5B90">
        <w:rPr>
          <w:b/>
          <w:bCs/>
          <w:lang w:val="en-US"/>
        </w:rPr>
        <w:t>add</w:t>
      </w:r>
      <w:r w:rsidRPr="00FE53EF">
        <w:rPr>
          <w:b/>
          <w:bCs/>
        </w:rPr>
        <w:t xml:space="preserve"> | </w:t>
      </w:r>
      <w:r w:rsidRPr="008F5B90">
        <w:rPr>
          <w:b/>
          <w:bCs/>
          <w:lang w:val="en-US"/>
        </w:rPr>
        <w:t>grep</w:t>
      </w:r>
      <w:r w:rsidRPr="00FE53EF">
        <w:rPr>
          <w:b/>
          <w:bCs/>
        </w:rPr>
        <w:t xml:space="preserve"> </w:t>
      </w:r>
      <w:r w:rsidRPr="008F5B90">
        <w:rPr>
          <w:b/>
          <w:bCs/>
          <w:lang w:val="en-US"/>
        </w:rPr>
        <w:t>eth</w:t>
      </w:r>
      <w:r w:rsidRPr="00FE53EF">
        <w:rPr>
          <w:b/>
          <w:bCs/>
        </w:rPr>
        <w:t>0</w:t>
      </w:r>
    </w:p>
    <w:p w14:paraId="14B95398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lang w:val="en-US"/>
        </w:rPr>
        <w:t>5: eth0: &lt;BROADCAST,MULTICAST,UP,LOWER_UP&gt; mtu 1500 qdisc pfifo_fast state UP qlen 1000</w:t>
      </w:r>
    </w:p>
    <w:p w14:paraId="24C8B481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bdr w:val="single" w:sz="18" w:space="0" w:color="EE0000"/>
          <w:lang w:val="en-US"/>
        </w:rPr>
        <w:t xml:space="preserve">    </w:t>
      </w:r>
      <w:r w:rsidRPr="00521F9E">
        <w:rPr>
          <w:b/>
          <w:bCs/>
          <w:bdr w:val="single" w:sz="18" w:space="0" w:color="EE0000"/>
          <w:lang w:val="en-US"/>
        </w:rPr>
        <w:t>inet 172.16.2.2</w:t>
      </w:r>
      <w:r w:rsidRPr="00521F9E">
        <w:rPr>
          <w:b/>
          <w:bCs/>
          <w:lang w:val="en-US"/>
        </w:rPr>
        <w:t>/24 brd 172.16.2.255 scope global eth0</w:t>
      </w:r>
    </w:p>
    <w:p w14:paraId="42C17AE0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 xml:space="preserve">gns3@box:~$ </w:t>
      </w:r>
      <w:r w:rsidRPr="00521F9E">
        <w:rPr>
          <w:b/>
          <w:bCs/>
          <w:bdr w:val="single" w:sz="18" w:space="0" w:color="EE0000"/>
          <w:lang w:val="en-US"/>
        </w:rPr>
        <w:t>ping 77.88.8.8</w:t>
      </w:r>
    </w:p>
    <w:p w14:paraId="1393BE31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PING 77.88.8.8 (77.88.8.8): 56 data bytes</w:t>
      </w:r>
    </w:p>
    <w:p w14:paraId="25F416F9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^C</w:t>
      </w:r>
    </w:p>
    <w:p w14:paraId="202218A3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--- 77.88.8.8 ping statistics ---</w:t>
      </w:r>
    </w:p>
    <w:p w14:paraId="5717F84F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lang w:val="en-US"/>
        </w:rPr>
        <w:t>4 packets transmitted, 0 packets received, 100% packet loss</w:t>
      </w:r>
    </w:p>
    <w:p w14:paraId="4D9DD966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8F5B90">
        <w:rPr>
          <w:b/>
          <w:bCs/>
        </w:rPr>
        <w:t>gns3@box:~$</w:t>
      </w:r>
    </w:p>
    <w:p w14:paraId="3BA9EAB5" w14:textId="77777777" w:rsidR="00521F9E" w:rsidRDefault="00521F9E" w:rsidP="00521F9E">
      <w:r>
        <w:t xml:space="preserve">Пакеты </w:t>
      </w:r>
      <w:r>
        <w:rPr>
          <w:lang w:val="en-US"/>
        </w:rPr>
        <w:t>IP</w:t>
      </w:r>
      <w:r w:rsidRPr="008F5B90">
        <w:t xml:space="preserve"> </w:t>
      </w:r>
      <w:r>
        <w:t>не ходят.</w:t>
      </w:r>
    </w:p>
    <w:p w14:paraId="009DF4A1" w14:textId="77777777" w:rsidR="00521F9E" w:rsidRDefault="00521F9E" w:rsidP="00521F9E">
      <w:pPr>
        <w:rPr>
          <w:lang w:val="en-US"/>
        </w:rPr>
      </w:pPr>
      <w:r>
        <w:t xml:space="preserve">Настраиваем </w:t>
      </w:r>
      <w:r w:rsidRPr="008F5B90">
        <w:rPr>
          <w:lang w:val="en-US"/>
        </w:rPr>
        <w:t>SNAT</w:t>
      </w:r>
      <w:r w:rsidRPr="008F5B90">
        <w:t xml:space="preserve">.  </w:t>
      </w:r>
      <w:r w:rsidRPr="006B4249">
        <w:t xml:space="preserve">Для пропуска трафика из зоны </w:t>
      </w:r>
      <w:r w:rsidRPr="008F5B90">
        <w:rPr>
          <w:b/>
          <w:bCs/>
        </w:rPr>
        <w:t>trusted</w:t>
      </w:r>
      <w:r w:rsidRPr="006B4249">
        <w:t xml:space="preserve"> в зону </w:t>
      </w:r>
      <w:r w:rsidRPr="008F5B90">
        <w:rPr>
          <w:b/>
          <w:bCs/>
        </w:rPr>
        <w:t>untrusted</w:t>
      </w:r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 w:rsidRPr="008F5B90">
        <w:rPr>
          <w:lang w:val="en-US"/>
        </w:rPr>
        <w:t>LAN</w:t>
      </w:r>
      <w:r w:rsidRPr="007B1AA7">
        <w:t>_</w:t>
      </w:r>
      <w:r>
        <w:rPr>
          <w:lang w:val="en-US"/>
        </w:rPr>
        <w:t>NETWORK</w:t>
      </w:r>
      <w:r w:rsidRPr="006B4249">
        <w:t xml:space="preserve"> для соблюдения ограничения на выход в публичную сеть. Действие</w:t>
      </w:r>
      <w:r w:rsidRPr="005E17A3">
        <w:rPr>
          <w:lang w:val="en-US"/>
        </w:rPr>
        <w:t xml:space="preserve"> </w:t>
      </w:r>
      <w:r w:rsidRPr="006B4249">
        <w:t>правил</w:t>
      </w:r>
      <w:r w:rsidRPr="005E17A3">
        <w:rPr>
          <w:lang w:val="en-US"/>
        </w:rPr>
        <w:t xml:space="preserve"> </w:t>
      </w:r>
      <w:r w:rsidRPr="006B4249">
        <w:t>разрешается</w:t>
      </w:r>
      <w:r w:rsidRPr="005E17A3">
        <w:rPr>
          <w:lang w:val="en-US"/>
        </w:rPr>
        <w:t xml:space="preserve"> </w:t>
      </w:r>
      <w:r w:rsidRPr="006B4249">
        <w:t>командой</w:t>
      </w:r>
      <w:r w:rsidRPr="005E17A3">
        <w:rPr>
          <w:lang w:val="en-US"/>
        </w:rPr>
        <w:t xml:space="preserve"> enable:</w:t>
      </w:r>
    </w:p>
    <w:p w14:paraId="46BE73EB" w14:textId="31BA0DD4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#config</w:t>
      </w:r>
    </w:p>
    <w:p w14:paraId="1371D764" w14:textId="3028C4E6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(config)#</w:t>
      </w:r>
    </w:p>
    <w:p w14:paraId="1160CE2E" w14:textId="26A65E41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 xml:space="preserve">: </w:t>
      </w:r>
      <w:r w:rsidR="00C160B3">
        <w:rPr>
          <w:b/>
          <w:bCs/>
          <w:lang w:val="en-US"/>
        </w:rPr>
        <w:t>vesr-2</w:t>
      </w:r>
      <w:r w:rsidRPr="005E17A3">
        <w:rPr>
          <w:b/>
          <w:bCs/>
          <w:lang w:val="en-US"/>
        </w:rPr>
        <w:t>(config)# security zone-pair TRUST UNTRUST</w:t>
      </w:r>
    </w:p>
    <w:p w14:paraId="49D26CB0" w14:textId="1578F9BA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(config-security-zone-pair)# rule 10</w:t>
      </w:r>
    </w:p>
    <w:p w14:paraId="28A07BB3" w14:textId="74C9FF5C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(config-security-zone-pair-rule)# match source-address object-group LAN_NETWORK</w:t>
      </w:r>
    </w:p>
    <w:p w14:paraId="2FB63AC0" w14:textId="01D17077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(config-security-zone-pair-rule)# action permit</w:t>
      </w:r>
    </w:p>
    <w:p w14:paraId="7CF89E7B" w14:textId="1BA15D25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(config-security-zone-pair-rule)# enable</w:t>
      </w:r>
    </w:p>
    <w:p w14:paraId="68E4C081" w14:textId="5E92FAB2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(config-security-zone-pair-rule)# exit</w:t>
      </w:r>
    </w:p>
    <w:p w14:paraId="2AB9FD64" w14:textId="1FF662EF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(config-security-zone-pair)# exit</w:t>
      </w:r>
    </w:p>
    <w:p w14:paraId="3C3AA7B7" w14:textId="4FCC173A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(config)# do commit</w:t>
      </w:r>
    </w:p>
    <w:p w14:paraId="3140EEC6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2314ECDC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2025-06-11T14:28:44+00:00 %CLI-I-CRIT: user admin from console  input: do commit</w:t>
      </w:r>
    </w:p>
    <w:p w14:paraId="74CF7FF9" w14:textId="204DBD9D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(config)# do confirm</w:t>
      </w:r>
    </w:p>
    <w:p w14:paraId="576D5B4E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Configuration has been confirmed. Commit timer canceled.</w:t>
      </w:r>
    </w:p>
    <w:p w14:paraId="1954B640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2025-06-11T14:28:50+00:00 %CLI-I-CRIT: user admin from console  input: do confirm</w:t>
      </w:r>
    </w:p>
    <w:p w14:paraId="61E072D7" w14:textId="1F7A479B" w:rsidR="00521F9E" w:rsidRPr="00521F9E" w:rsidRDefault="00C160B3" w:rsidP="00521F9E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  <w:lang w:val="en-US"/>
        </w:rPr>
        <w:t>vesr</w:t>
      </w:r>
      <w:r w:rsidRPr="00804FAD">
        <w:rPr>
          <w:b/>
          <w:bCs/>
        </w:rPr>
        <w:t>-2</w:t>
      </w:r>
      <w:r w:rsidR="00521F9E" w:rsidRPr="00521F9E">
        <w:rPr>
          <w:b/>
          <w:bCs/>
        </w:rPr>
        <w:t>(</w:t>
      </w:r>
      <w:r w:rsidR="00521F9E" w:rsidRPr="005E17A3">
        <w:rPr>
          <w:b/>
          <w:bCs/>
          <w:lang w:val="en-US"/>
        </w:rPr>
        <w:t>config</w:t>
      </w:r>
      <w:r w:rsidR="00521F9E" w:rsidRPr="00521F9E">
        <w:rPr>
          <w:b/>
          <w:bCs/>
        </w:rPr>
        <w:t>)#</w:t>
      </w:r>
    </w:p>
    <w:p w14:paraId="384081CB" w14:textId="77777777" w:rsidR="006606E5" w:rsidRPr="00624C92" w:rsidRDefault="006606E5" w:rsidP="00521F9E"/>
    <w:p w14:paraId="7AA287C8" w14:textId="51E423DC" w:rsidR="00521F9E" w:rsidRPr="00624C92" w:rsidRDefault="00521F9E" w:rsidP="00521F9E"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6E606D25" w14:textId="77777777" w:rsidR="006606E5" w:rsidRPr="00624C92" w:rsidRDefault="006606E5" w:rsidP="00521F9E"/>
    <w:p w14:paraId="483FF027" w14:textId="43F7FB80" w:rsidR="00521F9E" w:rsidRPr="00521347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347">
        <w:rPr>
          <w:b/>
          <w:bCs/>
          <w:lang w:val="en-US"/>
        </w:rPr>
        <w:t>(config)# nat source</w:t>
      </w:r>
    </w:p>
    <w:p w14:paraId="57ECE29B" w14:textId="6E1DD435" w:rsidR="00521F9E" w:rsidRPr="00521347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347">
        <w:rPr>
          <w:b/>
          <w:bCs/>
          <w:lang w:val="en-US"/>
        </w:rPr>
        <w:t>(config-snat)# pool WAN</w:t>
      </w:r>
    </w:p>
    <w:p w14:paraId="35BE375D" w14:textId="303C4B9F" w:rsidR="00521F9E" w:rsidRPr="00521347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347">
        <w:rPr>
          <w:b/>
          <w:bCs/>
          <w:lang w:val="en-US"/>
        </w:rPr>
        <w:t>(config-snat-pool)# ip address-range 10.10.20.2</w:t>
      </w:r>
    </w:p>
    <w:p w14:paraId="5D5EC991" w14:textId="3D17ACF1" w:rsidR="00521F9E" w:rsidRPr="00521347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347">
        <w:rPr>
          <w:b/>
          <w:bCs/>
          <w:lang w:val="en-US"/>
        </w:rPr>
        <w:t>(config-snat-pool)# exit</w:t>
      </w:r>
    </w:p>
    <w:p w14:paraId="1867B744" w14:textId="05FC36AF" w:rsidR="00521F9E" w:rsidRPr="00521347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347">
        <w:rPr>
          <w:b/>
          <w:bCs/>
          <w:lang w:val="en-US"/>
        </w:rPr>
        <w:t>(config-snat)#</w:t>
      </w:r>
    </w:p>
    <w:p w14:paraId="5D7C2DA7" w14:textId="77777777" w:rsidR="006606E5" w:rsidRDefault="006606E5" w:rsidP="00521F9E">
      <w:pPr>
        <w:rPr>
          <w:lang w:val="en-US"/>
        </w:rPr>
      </w:pPr>
    </w:p>
    <w:p w14:paraId="5DEE5B48" w14:textId="04481C8E" w:rsidR="00521F9E" w:rsidRPr="00624C92" w:rsidRDefault="00521F9E" w:rsidP="00521F9E"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r w:rsidRPr="00521347">
        <w:rPr>
          <w:b/>
          <w:bCs/>
        </w:rPr>
        <w:t>untrusted</w:t>
      </w:r>
      <w:r w:rsidRPr="006B4249">
        <w:t xml:space="preserve">. Правила включают проверку адреса источника данных на принадлежность к </w:t>
      </w:r>
      <w:r>
        <w:t xml:space="preserve">сети </w:t>
      </w:r>
      <w:r w:rsidRPr="00521347">
        <w:rPr>
          <w:b/>
          <w:bCs/>
        </w:rPr>
        <w:t>LAN</w:t>
      </w:r>
      <w:r w:rsidRPr="00F42AEB">
        <w:rPr>
          <w:b/>
          <w:bCs/>
        </w:rPr>
        <w:t>_</w:t>
      </w:r>
      <w:r>
        <w:rPr>
          <w:b/>
          <w:bCs/>
          <w:lang w:val="en-US"/>
        </w:rPr>
        <w:t>NETWORK</w:t>
      </w:r>
      <w:r w:rsidRPr="006B4249">
        <w:t>:</w:t>
      </w:r>
    </w:p>
    <w:p w14:paraId="424A6ED1" w14:textId="77777777" w:rsidR="006606E5" w:rsidRPr="00624C92" w:rsidRDefault="006606E5" w:rsidP="00521F9E"/>
    <w:p w14:paraId="1C30C01C" w14:textId="727B89EA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(config-snat)# ruleset SNAT</w:t>
      </w:r>
    </w:p>
    <w:p w14:paraId="1546BBAE" w14:textId="6B34D2F2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(config-snat-ruleset)#     to zone UNTRUST</w:t>
      </w:r>
    </w:p>
    <w:p w14:paraId="559ABCF4" w14:textId="25108C8B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(config-snat-ruleset)#     rule 1</w:t>
      </w:r>
    </w:p>
    <w:p w14:paraId="2C4FC611" w14:textId="36D52CD8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(config-snat-rule)#       match source-address object-group LAN_NETWORK</w:t>
      </w:r>
    </w:p>
    <w:p w14:paraId="0B6E4376" w14:textId="72727AB9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(config-snat-rule)#       action source-nat pool WAN</w:t>
      </w:r>
    </w:p>
    <w:p w14:paraId="201EABB5" w14:textId="69D032C9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(config-snat-rule)#       enable</w:t>
      </w:r>
    </w:p>
    <w:p w14:paraId="53AE0E2D" w14:textId="730C374E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(config-snat-rule)#     exit</w:t>
      </w:r>
    </w:p>
    <w:p w14:paraId="5762C2DE" w14:textId="7E2F6D1A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(config-snat-ruleset)#   exit</w:t>
      </w:r>
    </w:p>
    <w:p w14:paraId="02DA956B" w14:textId="5BE858E1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(config-snat)# exit</w:t>
      </w:r>
    </w:p>
    <w:p w14:paraId="16A2EA63" w14:textId="433D134B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(config)# exit</w:t>
      </w:r>
    </w:p>
    <w:p w14:paraId="03069A82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Warning: you have uncommitted configuration changes.</w:t>
      </w:r>
    </w:p>
    <w:p w14:paraId="2F621CBC" w14:textId="16325849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# commit</w:t>
      </w:r>
    </w:p>
    <w:p w14:paraId="61F511EB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11BD4901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2025-06-11T14:39:56+00:00 %CLI-I-CRIT: user admin from console  input: commit</w:t>
      </w:r>
    </w:p>
    <w:p w14:paraId="25A65CAB" w14:textId="388DF3E0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# confirm</w:t>
      </w:r>
    </w:p>
    <w:p w14:paraId="7A3DD386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Configuration has been confirmed. Commit timer canceled.</w:t>
      </w:r>
    </w:p>
    <w:p w14:paraId="30E8BFDB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2025-06-11T14:40:00+00:00 %CLI-I-CRIT: user admin from console  input: confirm</w:t>
      </w:r>
    </w:p>
    <w:p w14:paraId="6C14F7EB" w14:textId="5D1F5723" w:rsidR="00521F9E" w:rsidRPr="006606E5" w:rsidRDefault="00C160B3" w:rsidP="006606E5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</w:rPr>
        <w:t>vesr-2</w:t>
      </w:r>
      <w:r w:rsidR="00521F9E" w:rsidRPr="006606E5">
        <w:rPr>
          <w:b/>
          <w:bCs/>
        </w:rPr>
        <w:t>#</w:t>
      </w:r>
    </w:p>
    <w:p w14:paraId="17B48B1B" w14:textId="77777777" w:rsidR="006606E5" w:rsidRPr="00624C92" w:rsidRDefault="006606E5" w:rsidP="00A107A2">
      <w:pPr>
        <w:ind w:firstLine="0"/>
      </w:pPr>
    </w:p>
    <w:p w14:paraId="6CCF20E2" w14:textId="3C8A10D5" w:rsidR="00521F9E" w:rsidRPr="00C44C5B" w:rsidRDefault="00521F9E" w:rsidP="00A107A2">
      <w:pPr>
        <w:ind w:firstLine="0"/>
      </w:pPr>
      <w:r w:rsidRPr="003F7F97">
        <w:t>Источник</w:t>
      </w:r>
      <w:r w:rsidRPr="00C44C5B">
        <w:t xml:space="preserve"> </w:t>
      </w:r>
      <w:r>
        <w:t>документации к командам к виртуальному маршрутизатору:</w:t>
      </w:r>
      <w:r w:rsidR="00A107A2">
        <w:t xml:space="preserve"> </w:t>
      </w:r>
      <w:r w:rsidR="006606E5">
        <w:rPr>
          <w:lang w:val="en-US"/>
        </w:rPr>
        <w:t>https</w:t>
      </w:r>
      <w:r w:rsidR="006606E5" w:rsidRPr="006606E5">
        <w:t>://</w:t>
      </w:r>
      <w:r w:rsidRPr="00C44C5B">
        <w:rPr>
          <w:lang w:val="en-US"/>
        </w:rPr>
        <w:t>docs</w:t>
      </w:r>
      <w:r w:rsidRPr="00C44C5B">
        <w:t>.</w:t>
      </w:r>
      <w:r w:rsidRPr="00C44C5B">
        <w:rPr>
          <w:lang w:val="en-US"/>
        </w:rPr>
        <w:t>eltex</w:t>
      </w:r>
      <w:r w:rsidRPr="00C44C5B">
        <w:t>-</w:t>
      </w:r>
      <w:r w:rsidRPr="00C44C5B">
        <w:rPr>
          <w:lang w:val="en-US"/>
        </w:rPr>
        <w:t>co</w:t>
      </w:r>
      <w:r w:rsidRPr="00C44C5B">
        <w:t>.</w:t>
      </w:r>
      <w:r w:rsidRPr="00C44C5B">
        <w:rPr>
          <w:lang w:val="en-US"/>
        </w:rPr>
        <w:t>ru</w:t>
      </w:r>
    </w:p>
    <w:p w14:paraId="668E38B7" w14:textId="77777777" w:rsidR="00611A3D" w:rsidRPr="00611A3D" w:rsidRDefault="00611A3D" w:rsidP="00611A3D"/>
    <w:bookmarkStart w:id="25" w:name="_Toc201923588" w:displacedByCustomXml="next"/>
    <w:sdt>
      <w:sdtPr>
        <w:rPr>
          <w:lang w:val="ro-RO"/>
        </w:rPr>
        <w:id w:val="-1241018527"/>
        <w:placeholder>
          <w:docPart w:val="1B938FC526564979BE758B10BDB08B82"/>
        </w:placeholder>
        <w:temporary/>
        <w:showingPlcHdr/>
        <w15:appearance w15:val="hidden"/>
      </w:sdtPr>
      <w:sdtContent>
        <w:p w14:paraId="72AEB9E8" w14:textId="77777777" w:rsidR="00611A3D" w:rsidRPr="004E6785" w:rsidRDefault="00611A3D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5" w:displacedByCustomXml="prev"/>
    <w:p w14:paraId="341EDC7D" w14:textId="5ACFC7CA" w:rsidR="00611A3D" w:rsidRPr="004E6785" w:rsidRDefault="00611A3D" w:rsidP="00611A3D">
      <w:pPr>
        <w:rPr>
          <w:lang w:val="ro-RO"/>
        </w:rPr>
      </w:pPr>
      <w:bookmarkStart w:id="26" w:name="_Hlk200973322"/>
    </w:p>
    <w:bookmarkEnd w:id="26"/>
    <w:p w14:paraId="37411626" w14:textId="267D5A09" w:rsidR="00E97148" w:rsidRDefault="008945BA" w:rsidP="008945BA">
      <w:pPr>
        <w:pStyle w:val="af7"/>
        <w:rPr>
          <w:rFonts w:ascii="Times New Roman" w:hAnsi="Times New Roman"/>
        </w:rPr>
      </w:pPr>
      <w:r>
        <w:rPr>
          <w:rFonts w:ascii="Times New Roman" w:hAnsi="Times New Roman"/>
        </w:rPr>
        <w:t>В следующей главе вы узнаете …</w:t>
      </w:r>
    </w:p>
    <w:p w14:paraId="5C119B05" w14:textId="77777777" w:rsidR="009B18AC" w:rsidRDefault="009B18AC" w:rsidP="009B18AC">
      <w:pPr>
        <w:rPr>
          <w:rFonts w:ascii="Times New Roman" w:hAnsi="Times New Roman"/>
        </w:rPr>
      </w:pPr>
    </w:p>
    <w:p w14:paraId="01ABE931" w14:textId="1F6864E9" w:rsidR="009B18AC" w:rsidRDefault="009B18A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02F402E9" w14:textId="77777777" w:rsidR="009B18AC" w:rsidRPr="009B18AC" w:rsidRDefault="009B18AC" w:rsidP="009B18AC">
      <w:pPr>
        <w:rPr>
          <w:lang w:bidi="ru-RU"/>
        </w:rPr>
      </w:pPr>
      <w:bookmarkStart w:id="27" w:name="_Hlk201419120"/>
    </w:p>
    <w:p w14:paraId="56FB8F1D" w14:textId="77777777" w:rsidR="00E97148" w:rsidRPr="00804FAD" w:rsidRDefault="00E97148" w:rsidP="00804FAD">
      <w:pPr>
        <w:pStyle w:val="1"/>
      </w:pPr>
      <w:bookmarkStart w:id="28" w:name="_Toc201923589"/>
      <w:r w:rsidRPr="00804FAD">
        <w:t>Глава 8. Настройка  GRE-over-IPSEC в маршрутизаторе vESR.</w:t>
      </w:r>
      <w:bookmarkEnd w:id="28"/>
    </w:p>
    <w:p w14:paraId="65CF9225" w14:textId="198BD583" w:rsidR="00FE49FC" w:rsidRDefault="00B91840" w:rsidP="00FE49FC">
      <w:r>
        <w:t>Цель</w:t>
      </w:r>
      <w:r w:rsidR="00FE49FC">
        <w:t>:</w:t>
      </w:r>
      <w:r>
        <w:t xml:space="preserve"> </w:t>
      </w:r>
    </w:p>
    <w:p w14:paraId="3A407921" w14:textId="664AFBAE" w:rsidR="00FE49FC" w:rsidRDefault="00FE49FC" w:rsidP="00FE49FC">
      <w:r>
        <w:t xml:space="preserve"> </w:t>
      </w:r>
      <w:r w:rsidR="00F16443">
        <w:t>создать условия защищенного соединения между удаленными офисами, центральным домашним и филиальным  через Интернет</w:t>
      </w:r>
      <w:r>
        <w:t xml:space="preserve"> с использованием топологии на с</w:t>
      </w:r>
      <w:r w:rsidRPr="001970CD">
        <w:t>хем</w:t>
      </w:r>
      <w:r>
        <w:t>е</w:t>
      </w:r>
      <w:r w:rsidRPr="001970CD">
        <w:t xml:space="preserve"> сети показан</w:t>
      </w:r>
      <w:r>
        <w:t xml:space="preserve">ной на </w:t>
      </w:r>
      <w:hyperlink r:id="rId128" w:history="1">
        <w:r w:rsidRPr="001970CD">
          <w:rPr>
            <w:rStyle w:val="a7"/>
            <w:rFonts w:asciiTheme="minorHAnsi" w:hAnsiTheme="minorHAnsi" w:cstheme="minorBidi"/>
          </w:rPr>
          <w:t xml:space="preserve">Рис </w:t>
        </w:r>
        <w:r w:rsidR="00C512B8">
          <w:rPr>
            <w:rStyle w:val="a7"/>
            <w:rFonts w:asciiTheme="minorHAnsi" w:hAnsiTheme="minorHAnsi" w:cstheme="minorBidi"/>
          </w:rPr>
          <w:t>8</w:t>
        </w:r>
        <w:r w:rsidRPr="001970CD">
          <w:rPr>
            <w:rStyle w:val="a7"/>
            <w:rFonts w:asciiTheme="minorHAnsi" w:hAnsiTheme="minorHAnsi" w:cstheme="minorBidi"/>
          </w:rPr>
          <w:t>.1</w:t>
        </w:r>
      </w:hyperlink>
      <w:r>
        <w:t xml:space="preserve">. </w:t>
      </w:r>
      <w:r w:rsidRPr="00B91840">
        <w:t>Подготовить виртуальный маршрутизатор v</w:t>
      </w:r>
      <w:r w:rsidR="00297DE1">
        <w:rPr>
          <w:lang w:val="en-US"/>
        </w:rPr>
        <w:t>esr</w:t>
      </w:r>
      <w:r w:rsidRPr="00B91840">
        <w:t xml:space="preserve"> для работы в симуляторе GNS3 с </w:t>
      </w:r>
      <w:r w:rsidRPr="00F16443">
        <w:t>для организации защищённого соединения</w:t>
      </w:r>
      <w:r>
        <w:t xml:space="preserve"> тоннелем с использованием комбинации протоколов </w:t>
      </w:r>
      <w:r>
        <w:rPr>
          <w:lang w:val="en-US"/>
        </w:rPr>
        <w:t>GRE</w:t>
      </w:r>
      <w:r w:rsidRPr="00F16443">
        <w:t xml:space="preserve"> </w:t>
      </w:r>
      <w:r>
        <w:t xml:space="preserve">и </w:t>
      </w:r>
      <w:r>
        <w:rPr>
          <w:lang w:val="en-US"/>
        </w:rPr>
        <w:t>IPSEC</w:t>
      </w:r>
      <w:r w:rsidRPr="00B91840">
        <w:t xml:space="preserve">. </w:t>
      </w:r>
    </w:p>
    <w:p w14:paraId="31FF2B05" w14:textId="77777777" w:rsidR="00B21A5B" w:rsidRDefault="00B21A5B" w:rsidP="00FE49FC"/>
    <w:p w14:paraId="0605D238" w14:textId="77777777" w:rsidR="00B21A5B" w:rsidRDefault="00B21A5B" w:rsidP="00B21A5B">
      <w:pPr>
        <w:keepNext/>
      </w:pPr>
      <w:r>
        <w:rPr>
          <w:noProof/>
        </w:rPr>
        <w:drawing>
          <wp:inline distT="0" distB="0" distL="0" distR="0" wp14:anchorId="33E8B586" wp14:editId="0E83000B">
            <wp:extent cx="4356000" cy="2413526"/>
            <wp:effectExtent l="0" t="0" r="6985" b="6350"/>
            <wp:docPr id="189364004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40048" name="Рисунок 1893640048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1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8B87" w14:textId="5A09182A" w:rsidR="00B21A5B" w:rsidRPr="00B21A5B" w:rsidRDefault="00B21A5B" w:rsidP="00B21A5B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8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>
        <w:t xml:space="preserve">. Тоннель </w:t>
      </w:r>
      <w:r>
        <w:rPr>
          <w:lang w:val="en-US"/>
        </w:rPr>
        <w:t>GRE</w:t>
      </w:r>
      <w:r w:rsidRPr="00B21A5B">
        <w:t>.</w:t>
      </w:r>
    </w:p>
    <w:p w14:paraId="3F53BC81" w14:textId="77777777" w:rsidR="00FE49FC" w:rsidRPr="00FE49FC" w:rsidRDefault="00FE49FC" w:rsidP="00B91840"/>
    <w:p w14:paraId="2142CD9F" w14:textId="77777777" w:rsidR="00F16443" w:rsidRPr="00F16443" w:rsidRDefault="00F16443" w:rsidP="00F16443">
      <w:r w:rsidRPr="00F16443">
        <w:rPr>
          <w:b/>
          <w:bCs/>
        </w:rPr>
        <w:t>GRE (Generic Routing Encapsulation) применяется для туннелирования сетевых пакетов</w:t>
      </w:r>
      <w:r w:rsidRPr="00F16443">
        <w:t>. Он позволяет «завернуть» любой сетевой трафик (IP, не-IP, даже мультикаст) в отдельный туннель и передать его через сеть, которая этот трафик сама по себе не поддерживает. </w:t>
      </w:r>
      <w:hyperlink r:id="rId130" w:tgtFrame="_blank" w:history="1">
        <w:r w:rsidRPr="00F16443">
          <w:rPr>
            <w:rStyle w:val="a7"/>
            <w:rFonts w:asciiTheme="minorHAnsi" w:hAnsiTheme="minorHAnsi" w:cstheme="minorBidi"/>
          </w:rPr>
          <w:t>ru.wikipedia.org*</w:t>
        </w:r>
      </w:hyperlink>
      <w:hyperlink r:id="rId131" w:tgtFrame="_blank" w:history="1">
        <w:r w:rsidRPr="00F16443">
          <w:rPr>
            <w:rStyle w:val="a7"/>
            <w:rFonts w:asciiTheme="minorHAnsi" w:hAnsiTheme="minorHAnsi" w:cstheme="minorBidi"/>
          </w:rPr>
          <w:t>arenda-server.cloud</w:t>
        </w:r>
      </w:hyperlink>
    </w:p>
    <w:p w14:paraId="1AD6FE24" w14:textId="77777777" w:rsidR="00F16443" w:rsidRPr="00F16443" w:rsidRDefault="00F16443" w:rsidP="00F16443">
      <w:r w:rsidRPr="00F16443">
        <w:rPr>
          <w:b/>
          <w:bCs/>
        </w:rPr>
        <w:t>Некоторые области применения GRE:</w:t>
      </w:r>
    </w:p>
    <w:p w14:paraId="44E07974" w14:textId="77777777" w:rsidR="00F16443" w:rsidRPr="00F16443" w:rsidRDefault="00F16443" w:rsidP="00F16443">
      <w:pPr>
        <w:numPr>
          <w:ilvl w:val="0"/>
          <w:numId w:val="62"/>
        </w:numPr>
      </w:pPr>
      <w:r w:rsidRPr="00F16443">
        <w:rPr>
          <w:b/>
          <w:bCs/>
        </w:rPr>
        <w:t>Соединение частных сетей через интернет</w:t>
      </w:r>
      <w:r w:rsidRPr="00F16443">
        <w:t>. Например, если есть два офиса с приватной подсетью, а между ними только интернет. GRE позволяет «сшить» их в одну виртуальную сеть, даже если нет возможности поднять полноценный VPN.</w:t>
      </w:r>
    </w:p>
    <w:p w14:paraId="72A030D4" w14:textId="77777777" w:rsidR="00F16443" w:rsidRPr="00F16443" w:rsidRDefault="00F16443" w:rsidP="00F16443">
      <w:pPr>
        <w:numPr>
          <w:ilvl w:val="0"/>
          <w:numId w:val="62"/>
        </w:numPr>
      </w:pPr>
      <w:r w:rsidRPr="00F16443">
        <w:rPr>
          <w:b/>
          <w:bCs/>
        </w:rPr>
        <w:t>Прокидывание нестандартных протоколов</w:t>
      </w:r>
      <w:r w:rsidRPr="00F16443">
        <w:t>. Некоторые протоколы (например, OSPF, EIGRP, мультикаст) не проходят через NAT или блокируются провайдерами. GRE-туннель позволяет «завернуть» их в IP-пакеты и передать через любую сеть.</w:t>
      </w:r>
    </w:p>
    <w:p w14:paraId="067E1F1E" w14:textId="77777777" w:rsidR="00F16443" w:rsidRPr="00F16443" w:rsidRDefault="00F16443" w:rsidP="00F16443">
      <w:pPr>
        <w:numPr>
          <w:ilvl w:val="0"/>
          <w:numId w:val="62"/>
        </w:numPr>
      </w:pPr>
      <w:r w:rsidRPr="00F16443">
        <w:rPr>
          <w:b/>
          <w:bCs/>
        </w:rPr>
        <w:t>Организация «серых» прокси и дорвеев</w:t>
      </w:r>
      <w:r w:rsidRPr="00F16443">
        <w:t>. GRE-туннели помогают подменить IP, быстро развернуть инфраструктуру для тестов, парсинга, обхода блокировок.</w:t>
      </w:r>
    </w:p>
    <w:p w14:paraId="2F7C7D2B" w14:textId="77777777" w:rsidR="00F16443" w:rsidRPr="00F16443" w:rsidRDefault="00F16443" w:rsidP="00F16443">
      <w:pPr>
        <w:numPr>
          <w:ilvl w:val="0"/>
          <w:numId w:val="62"/>
        </w:numPr>
      </w:pPr>
      <w:r w:rsidRPr="00F16443">
        <w:rPr>
          <w:b/>
          <w:bCs/>
        </w:rPr>
        <w:t>Разделение сетей и маршрутизация</w:t>
      </w:r>
      <w:r w:rsidRPr="00F16443">
        <w:t>. GRE позволяет строить сложные маршруты между дата-центрами, филиалами, облаками, когда стандартных средств мало или они неудобны.</w:t>
      </w:r>
    </w:p>
    <w:p w14:paraId="02EF0FB5" w14:textId="77777777" w:rsidR="00F16443" w:rsidRDefault="00F16443" w:rsidP="00B91840"/>
    <w:p w14:paraId="063F8401" w14:textId="0A73643B" w:rsidR="006B0D62" w:rsidRPr="00624C92" w:rsidRDefault="006B0D62" w:rsidP="006B0D62">
      <w:r w:rsidRPr="006B0D62">
        <w:t>Настройка GRE</w:t>
      </w:r>
      <w:r w:rsidR="00FE49FC" w:rsidRPr="00624C92">
        <w:t>:</w:t>
      </w:r>
    </w:p>
    <w:p w14:paraId="2551294D" w14:textId="77777777" w:rsidR="00FE49FC" w:rsidRPr="00624C92" w:rsidRDefault="00FE49FC" w:rsidP="006B0D62"/>
    <w:p w14:paraId="4DB7D63B" w14:textId="46267CEC" w:rsidR="006B0D62" w:rsidRPr="006B0D62" w:rsidRDefault="006B0D62" w:rsidP="006B0D62">
      <w:r w:rsidRPr="006B0D62">
        <w:t>В v</w:t>
      </w:r>
      <w:r w:rsidR="005C4119">
        <w:rPr>
          <w:lang w:val="en-US"/>
        </w:rPr>
        <w:t>esr</w:t>
      </w:r>
      <w:r w:rsidRPr="006B0D62">
        <w:t xml:space="preserve"> реализованы </w:t>
      </w:r>
      <w:r w:rsidRPr="006B0D62">
        <w:rPr>
          <w:b/>
          <w:bCs/>
        </w:rPr>
        <w:t>статические неуправляемые GRE-туннели</w:t>
      </w:r>
      <w:r w:rsidRPr="006B0D62">
        <w:t>, которые создаются вручную на локальном и удалённом узлах. Некоторые шаги для настройки:</w:t>
      </w:r>
    </w:p>
    <w:p w14:paraId="20A2744C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Создание туннеля</w:t>
      </w:r>
      <w:r w:rsidRPr="006B0D62">
        <w:t> с указанием IP-адресов интерфейсов, граничащих с WAN.</w:t>
      </w:r>
    </w:p>
    <w:p w14:paraId="13543971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Назначение IP-адреса туннеля</w:t>
      </w:r>
      <w:r w:rsidRPr="006B0D62">
        <w:t> на локальной стороне.</w:t>
      </w:r>
    </w:p>
    <w:p w14:paraId="212C4F83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Принадлежность туннеля к зоне безопасности</w:t>
      </w:r>
      <w:r w:rsidRPr="006B0D62">
        <w:t>, чтобы можно было создать правила для прохождения трафика в firewall.</w:t>
      </w:r>
    </w:p>
    <w:p w14:paraId="3BF3158E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Включение туннеля</w:t>
      </w:r>
      <w:r w:rsidRPr="006B0D62">
        <w:t>.</w:t>
      </w:r>
    </w:p>
    <w:p w14:paraId="778EAE91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Создание маршрута</w:t>
      </w:r>
      <w:r w:rsidRPr="006B0D62">
        <w:t> до локальной сети партнёра, где в качестве интерфейса назначения указан ранее созданный туннель GRE.</w:t>
      </w:r>
    </w:p>
    <w:p w14:paraId="37CBE38B" w14:textId="77777777" w:rsidR="006B0D62" w:rsidRDefault="006B0D62" w:rsidP="006B0D62">
      <w:r w:rsidRPr="006B0D62">
        <w:t> </w:t>
      </w:r>
      <w:hyperlink r:id="rId132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hyperlink r:id="rId133" w:tgtFrame="_blank" w:history="1">
        <w:r w:rsidRPr="006B0D62">
          <w:rPr>
            <w:rStyle w:val="a7"/>
            <w:rFonts w:asciiTheme="minorHAnsi" w:hAnsiTheme="minorHAnsi" w:cstheme="minorBidi"/>
          </w:rPr>
          <w:t>mcgrp.ru</w:t>
        </w:r>
      </w:hyperlink>
    </w:p>
    <w:p w14:paraId="3DF6FE82" w14:textId="77777777" w:rsidR="006B0D62" w:rsidRPr="006B0D62" w:rsidRDefault="006B0D62" w:rsidP="006B0D62"/>
    <w:p w14:paraId="23E51082" w14:textId="35AA40B8" w:rsidR="006B0D62" w:rsidRPr="00624C92" w:rsidRDefault="006B0D62" w:rsidP="006B0D62">
      <w:r w:rsidRPr="006B0D62">
        <w:t>Настройка IPSec</w:t>
      </w:r>
      <w:r w:rsidR="00FE49FC" w:rsidRPr="00624C92">
        <w:t>:</w:t>
      </w:r>
    </w:p>
    <w:p w14:paraId="0DC49C00" w14:textId="77777777" w:rsidR="00FE49FC" w:rsidRPr="00624C92" w:rsidRDefault="00FE49FC" w:rsidP="006B0D62"/>
    <w:p w14:paraId="25B709DE" w14:textId="77777777" w:rsidR="006B0D62" w:rsidRPr="006B0D62" w:rsidRDefault="006B0D62" w:rsidP="006B0D62">
      <w:r w:rsidRPr="006B0D62">
        <w:t>Для защиты GRE-туннеля в vESR необходимо настроить </w:t>
      </w:r>
      <w:r w:rsidRPr="006B0D62">
        <w:rPr>
          <w:b/>
          <w:bCs/>
        </w:rPr>
        <w:t>профиль параметров безопасности для IPSec-туннеля</w:t>
      </w:r>
      <w:r w:rsidRPr="006B0D62">
        <w:t>. В профиле указываются алгоритм шифрования (например, AES 128 bit) и алгоритм аутентификации (например, MD5). </w:t>
      </w:r>
      <w:hyperlink r:id="rId134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5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7A025DCA" w14:textId="77777777" w:rsidR="006B0D62" w:rsidRPr="006B0D62" w:rsidRDefault="006B0D62" w:rsidP="006B0D62">
      <w:r w:rsidRPr="006B0D62">
        <w:t>Также нужно создать </w:t>
      </w:r>
      <w:r w:rsidRPr="006B0D62">
        <w:rPr>
          <w:b/>
          <w:bCs/>
        </w:rPr>
        <w:t>политику для IPSec-туннеля</w:t>
      </w:r>
      <w:r w:rsidRPr="006B0D62">
        <w:t>, которая указывает список профилей, по которым могут согласовываться узлы. </w:t>
      </w:r>
      <w:hyperlink r:id="rId136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7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14B55930" w14:textId="447C3A68" w:rsidR="007C38C8" w:rsidRDefault="006B0D62" w:rsidP="007C38C8">
      <w:r w:rsidRPr="006B0D62">
        <w:t>После этого можно создать </w:t>
      </w:r>
      <w:r w:rsidRPr="006B0D62">
        <w:rPr>
          <w:b/>
          <w:bCs/>
        </w:rPr>
        <w:t>IPSec-туннель</w:t>
      </w:r>
      <w:r w:rsidRPr="006B0D62">
        <w:t>, указав шлюз IKE-протокола, политику IPSec-туннеля, режим обмена ключами и способ установления соединения. </w:t>
      </w:r>
      <w:hyperlink r:id="rId138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9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r w:rsidR="00FE49FC">
        <w:t xml:space="preserve">. </w:t>
      </w:r>
      <w:r w:rsidRPr="006B0D62">
        <w:t>В документации ESR-series (например, версии 1.23) описан пример настройки </w:t>
      </w:r>
      <w:r w:rsidRPr="006B0D62">
        <w:rPr>
          <w:b/>
          <w:bCs/>
        </w:rPr>
        <w:t>GRE over IPSec-туннеля</w:t>
      </w:r>
      <w:r w:rsidRPr="006B0D62">
        <w:t> между двумя узлами. В конфигурации используются статические GRE-туннели и IPSec, при этом параметры туннеля для обеих сторон должны быть взаимосогласованными. </w:t>
      </w:r>
      <w:hyperlink r:id="rId140" w:tgtFrame="_blank" w:history="1">
        <w:r w:rsidRPr="006B0D62">
          <w:rPr>
            <w:rStyle w:val="a7"/>
            <w:rFonts w:asciiTheme="minorHAnsi" w:hAnsiTheme="minorHAnsi" w:cstheme="minorBidi"/>
          </w:rPr>
          <w:t>docs.eltex-co.ru</w:t>
        </w:r>
      </w:hyperlink>
      <w:hyperlink r:id="rId141" w:tgtFrame="_blank" w:history="1">
        <w:r w:rsidRPr="006B0D62">
          <w:rPr>
            <w:rStyle w:val="a7"/>
            <w:rFonts w:asciiTheme="minorHAnsi" w:hAnsiTheme="minorHAnsi" w:cstheme="minorBidi"/>
          </w:rPr>
          <w:t>docs.eltex-o.ru</w:t>
        </w:r>
      </w:hyperlink>
      <w:hyperlink r:id="rId142" w:tgtFrame="_blank" w:history="1">
        <w:r w:rsidRPr="006B0D62">
          <w:rPr>
            <w:rStyle w:val="a7"/>
            <w:rFonts w:asciiTheme="minorHAnsi" w:hAnsiTheme="minorHAnsi" w:cstheme="minorBidi"/>
          </w:rPr>
          <w:t>sysahelper.gitbook.io</w:t>
        </w:r>
      </w:hyperlink>
      <w:r w:rsidR="00FE49FC" w:rsidRPr="00FE49FC">
        <w:t xml:space="preserve">, </w:t>
      </w:r>
      <w:r w:rsidR="00FE49FC">
        <w:t>в</w:t>
      </w:r>
      <w:r w:rsidR="007C38C8" w:rsidRPr="007C38C8">
        <w:t xml:space="preserve"> маршрутизаторе  ESR  реализованы  статические  неуправляемые  GRE-туннели, то есть туннели создаются вручную путем конфигурирования на локальном и удаленном узлах.</w:t>
      </w:r>
    </w:p>
    <w:p w14:paraId="241BC95D" w14:textId="77777777" w:rsidR="00FE49FC" w:rsidRDefault="00FE49FC" w:rsidP="007C38C8"/>
    <w:p w14:paraId="789AF474" w14:textId="6CD61EE2" w:rsidR="007C38C8" w:rsidRDefault="007C38C8" w:rsidP="007C38C8">
      <w:r w:rsidRPr="007C38C8">
        <w:t xml:space="preserve">Решение: </w:t>
      </w:r>
    </w:p>
    <w:p w14:paraId="4CD14410" w14:textId="3F0A99A6" w:rsidR="007C38C8" w:rsidRDefault="007C38C8" w:rsidP="007C38C8">
      <w:r w:rsidRPr="007C38C8">
        <w:t xml:space="preserve">    </w:t>
      </w:r>
    </w:p>
    <w:p w14:paraId="34E66F0B" w14:textId="5C5694A0" w:rsidR="007C38C8" w:rsidRPr="00624C92" w:rsidRDefault="007C38C8" w:rsidP="007C38C8">
      <w:r>
        <w:t>Д</w:t>
      </w:r>
      <w:r w:rsidRPr="007C38C8">
        <w:t>ля туннелирования трафика протокол</w:t>
      </w:r>
      <w:r>
        <w:t>а</w:t>
      </w:r>
      <w:r w:rsidRPr="007C38C8">
        <w:t xml:space="preserve"> GRE</w:t>
      </w:r>
      <w:r>
        <w:t xml:space="preserve"> </w:t>
      </w:r>
      <w:r w:rsidRPr="007C38C8">
        <w:t xml:space="preserve"> в </w:t>
      </w:r>
      <w:r w:rsidR="004B7D73">
        <w:t xml:space="preserve">настройках </w:t>
      </w:r>
      <w:r w:rsidRPr="007C38C8">
        <w:t xml:space="preserve"> локального шлюза для туннеля используется IP-адрес </w:t>
      </w:r>
      <w:r w:rsidR="0045399C">
        <w:t>10.10.10.2</w:t>
      </w:r>
      <w:r>
        <w:t>,</w:t>
      </w:r>
      <w:r w:rsidR="0045399C">
        <w:t xml:space="preserve"> </w:t>
      </w:r>
      <w:r>
        <w:t xml:space="preserve">а </w:t>
      </w:r>
      <w:r w:rsidRPr="007C38C8">
        <w:t>в качестве удаленного шлюза для туннеля используется IP-адрес 1</w:t>
      </w:r>
      <w:r w:rsidR="0045399C">
        <w:t>0.10.20.2</w:t>
      </w:r>
      <w:r w:rsidR="004B7D73">
        <w:t>.</w:t>
      </w:r>
      <w:r>
        <w:t xml:space="preserve"> </w:t>
      </w:r>
      <w:r w:rsidRPr="007C38C8">
        <w:t xml:space="preserve"> IP-адрес </w:t>
      </w:r>
      <w:r w:rsidR="004B7D73">
        <w:t xml:space="preserve">самого </w:t>
      </w:r>
      <w:r w:rsidRPr="007C38C8">
        <w:t xml:space="preserve">туннеля на локальной стороне </w:t>
      </w:r>
      <w:r w:rsidR="004B7D73">
        <w:t xml:space="preserve">назначен </w:t>
      </w:r>
      <w:r w:rsidR="001970CD">
        <w:t>192.168.1.</w:t>
      </w:r>
      <w:r w:rsidRPr="007C38C8">
        <w:t>1</w:t>
      </w:r>
      <w:r w:rsidR="00D15DDA" w:rsidRPr="00D15DDA">
        <w:t>00</w:t>
      </w:r>
      <w:r w:rsidRPr="007C38C8">
        <w:t xml:space="preserve">/24.  </w:t>
      </w:r>
      <w:r w:rsidR="001970CD">
        <w:t xml:space="preserve">На </w:t>
      </w:r>
      <w:r w:rsidR="0045399C">
        <w:t xml:space="preserve">стороне удаленного филиала </w:t>
      </w:r>
      <w:r w:rsidR="0045399C">
        <w:rPr>
          <w:lang w:val="en-US"/>
        </w:rPr>
        <w:t>IP</w:t>
      </w:r>
      <w:r w:rsidR="0045399C" w:rsidRPr="007B3AC2">
        <w:t xml:space="preserve"> </w:t>
      </w:r>
      <w:r w:rsidR="0045399C">
        <w:t xml:space="preserve">адрес </w:t>
      </w:r>
      <w:r w:rsidR="004B7D73">
        <w:t xml:space="preserve">самого </w:t>
      </w:r>
      <w:r w:rsidR="0045399C">
        <w:t xml:space="preserve">туннеля </w:t>
      </w:r>
      <w:r w:rsidR="004B7D73">
        <w:t xml:space="preserve">будет </w:t>
      </w:r>
      <w:r w:rsidR="0045399C">
        <w:t>192.168.1</w:t>
      </w:r>
      <w:r w:rsidR="00D15DDA" w:rsidRPr="00D15DDA">
        <w:t>00</w:t>
      </w:r>
      <w:r w:rsidR="0045399C">
        <w:t>.2/24.</w:t>
      </w:r>
    </w:p>
    <w:p w14:paraId="00BFF9F6" w14:textId="77777777" w:rsidR="00E3203E" w:rsidRPr="00624C92" w:rsidRDefault="00E3203E" w:rsidP="007C38C8"/>
    <w:p w14:paraId="5B76189D" w14:textId="77777777" w:rsidR="00E3203E" w:rsidRDefault="00E3203E" w:rsidP="007C38C8">
      <w:r>
        <w:t xml:space="preserve">Проверяем сетевые настройки на виртуальных ПК </w:t>
      </w:r>
      <w:r>
        <w:rPr>
          <w:lang w:val="en-US"/>
        </w:rPr>
        <w:t>PC</w:t>
      </w:r>
      <w:r w:rsidRPr="00E3203E">
        <w:t xml:space="preserve">1 </w:t>
      </w:r>
      <w:r>
        <w:t xml:space="preserve">и </w:t>
      </w:r>
      <w:r>
        <w:rPr>
          <w:lang w:val="en-US"/>
        </w:rPr>
        <w:t>PC</w:t>
      </w:r>
      <w:r w:rsidRPr="00E3203E">
        <w:t xml:space="preserve">4 </w:t>
      </w:r>
      <w:r>
        <w:t>в локальных сетях 172.16.1.0/24 и 172.16.2.0/24 соответственно:</w:t>
      </w:r>
    </w:p>
    <w:p w14:paraId="474C6192" w14:textId="77777777" w:rsidR="00E3203E" w:rsidRDefault="00E3203E" w:rsidP="007C38C8"/>
    <w:p w14:paraId="7E27F8F2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PC1&gt; ip dhcp</w:t>
      </w:r>
    </w:p>
    <w:p w14:paraId="6DE4DABF" w14:textId="5E86548C" w:rsidR="00E3203E" w:rsidRPr="00624C92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DDORA IP 172.16.1.4/24 GW 172.16.1.1 </w:t>
      </w:r>
    </w:p>
    <w:p w14:paraId="56FD1D63" w14:textId="77777777" w:rsidR="00E3203E" w:rsidRPr="007C38C8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</w:p>
    <w:p w14:paraId="2F980C16" w14:textId="66D66B74" w:rsidR="007C38C8" w:rsidRPr="00E3203E" w:rsidRDefault="007C38C8" w:rsidP="007C38C8">
      <w:pPr>
        <w:rPr>
          <w:lang w:val="en-US"/>
        </w:rPr>
      </w:pPr>
      <w:r w:rsidRPr="007C38C8">
        <w:rPr>
          <w:lang w:val="en-US"/>
        </w:rPr>
        <w:t xml:space="preserve"> </w:t>
      </w:r>
    </w:p>
    <w:p w14:paraId="67D2DAA7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PC4&gt; ip dhcp</w:t>
      </w:r>
    </w:p>
    <w:p w14:paraId="0DF4FF37" w14:textId="703C8D62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DORA IP 172.16.2.3/24 GW 172.16.2.1</w:t>
      </w:r>
    </w:p>
    <w:p w14:paraId="26F93D54" w14:textId="77777777" w:rsidR="00E3203E" w:rsidRPr="00624C92" w:rsidRDefault="00E3203E" w:rsidP="00E3203E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</w:p>
    <w:p w14:paraId="1400B961" w14:textId="77777777" w:rsidR="00E3203E" w:rsidRPr="00624C92" w:rsidRDefault="00E3203E" w:rsidP="007C38C8">
      <w:pPr>
        <w:rPr>
          <w:lang w:val="en-US"/>
        </w:rPr>
      </w:pPr>
    </w:p>
    <w:p w14:paraId="4626481B" w14:textId="414D91EE" w:rsidR="00E3203E" w:rsidRDefault="00E3203E" w:rsidP="007C38C8">
      <w:r>
        <w:t xml:space="preserve">Сервера </w:t>
      </w:r>
      <w:r>
        <w:rPr>
          <w:lang w:val="en-US"/>
        </w:rPr>
        <w:t>DHCP</w:t>
      </w:r>
      <w:r w:rsidRPr="00E3203E">
        <w:t xml:space="preserve"> </w:t>
      </w:r>
      <w:r>
        <w:t>работают и адреса машинами получены.</w:t>
      </w:r>
    </w:p>
    <w:p w14:paraId="66E2988D" w14:textId="3AB1958A" w:rsidR="00E3203E" w:rsidRPr="00624C92" w:rsidRDefault="00E3203E" w:rsidP="007C38C8">
      <w:r>
        <w:t xml:space="preserve">Проверяем работу </w:t>
      </w:r>
      <w:r>
        <w:rPr>
          <w:lang w:val="en-US"/>
        </w:rPr>
        <w:t>Source</w:t>
      </w:r>
      <w:r w:rsidRPr="00E3203E">
        <w:t xml:space="preserve"> </w:t>
      </w:r>
      <w:r>
        <w:rPr>
          <w:lang w:val="en-US"/>
        </w:rPr>
        <w:t>NAT</w:t>
      </w:r>
      <w:r w:rsidRPr="00E3203E">
        <w:t xml:space="preserve"> </w:t>
      </w:r>
      <w:r>
        <w:t>с выходом в Интернет:</w:t>
      </w:r>
    </w:p>
    <w:p w14:paraId="3ED35812" w14:textId="77777777" w:rsidR="00E3203E" w:rsidRPr="00624C92" w:rsidRDefault="00E3203E" w:rsidP="007C38C8"/>
    <w:p w14:paraId="07B1FB5E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PC1&gt; ping ya.ru</w:t>
      </w:r>
    </w:p>
    <w:p w14:paraId="5204FBFF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ya.ru resolved to 5.255.255.242</w:t>
      </w:r>
    </w:p>
    <w:p w14:paraId="24443DFB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84 bytes from 5.255.255.242 icmp_seq=1 ttl=246 time=11.277 ms</w:t>
      </w:r>
    </w:p>
    <w:p w14:paraId="690A7F94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84 bytes from 5.255.255.242 icmp_seq=2 ttl=246 time=14.373 ms</w:t>
      </w:r>
    </w:p>
    <w:p w14:paraId="52CD2FD9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84 bytes from 5.255.255.242 icmp_seq=3 ttl=246 time=17.397 ms</w:t>
      </w:r>
    </w:p>
    <w:p w14:paraId="24B184EE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84 bytes from 5.255.255.242 icmp_seq=4 ttl=246 time=14.769 ms</w:t>
      </w:r>
    </w:p>
    <w:p w14:paraId="4AEA94DD" w14:textId="494563EB" w:rsid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84 bytes from 5.255.255.242 icmp_seq=5 ttl=246 time=18.071 ms</w:t>
      </w:r>
    </w:p>
    <w:p w14:paraId="42ADAC32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</w:p>
    <w:p w14:paraId="7439F84B" w14:textId="77777777" w:rsidR="00E3203E" w:rsidRPr="00E3203E" w:rsidRDefault="00E3203E" w:rsidP="007C38C8">
      <w:pPr>
        <w:rPr>
          <w:lang w:val="en-US"/>
        </w:rPr>
      </w:pPr>
    </w:p>
    <w:p w14:paraId="08E264D1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PC4&gt; ping ya.ru</w:t>
      </w:r>
    </w:p>
    <w:p w14:paraId="7042568D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ya.ru resolved to 77.88.55.242</w:t>
      </w:r>
    </w:p>
    <w:p w14:paraId="3BFF5B01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84 bytes from 77.88.55.242 icmp_seq=1 ttl=50 time=15.720 ms</w:t>
      </w:r>
    </w:p>
    <w:p w14:paraId="4E5311E6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84 bytes from 77.88.55.242 icmp_seq=2 ttl=50 time=19.953 ms</w:t>
      </w:r>
    </w:p>
    <w:p w14:paraId="63E28AE8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84 bytes from 77.88.55.242 icmp_seq=3 ttl=50 time=19.831 ms</w:t>
      </w:r>
    </w:p>
    <w:p w14:paraId="04F7C4C5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84 bytes from 77.88.55.242 icmp_seq=4 ttl=50 time=31.104 ms</w:t>
      </w:r>
    </w:p>
    <w:p w14:paraId="00CB3300" w14:textId="30446EEB" w:rsidR="00E3203E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84 bytes from 77.88.55.242 icmp_seq=5 ttl=50 time=19.792 ms</w:t>
      </w:r>
    </w:p>
    <w:p w14:paraId="1724A0C8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</w:p>
    <w:p w14:paraId="007AC347" w14:textId="77777777" w:rsidR="00E3203E" w:rsidRDefault="00E3203E" w:rsidP="007C38C8">
      <w:pPr>
        <w:rPr>
          <w:lang w:val="en-US"/>
        </w:rPr>
      </w:pPr>
    </w:p>
    <w:p w14:paraId="64A5C9E7" w14:textId="4A15E650" w:rsidR="00352BE7" w:rsidRDefault="00352BE7" w:rsidP="007C38C8">
      <w:r>
        <w:t xml:space="preserve">Проверяем связность локальных сетей домашнего офиса и удаленного филиала, командой </w:t>
      </w:r>
      <w:r>
        <w:rPr>
          <w:lang w:val="en-US"/>
        </w:rPr>
        <w:t>ping</w:t>
      </w:r>
      <w:r w:rsidRPr="00352BE7">
        <w:t xml:space="preserve"> </w:t>
      </w:r>
      <w:r>
        <w:rPr>
          <w:lang w:val="en-US"/>
        </w:rPr>
        <w:t>c</w:t>
      </w:r>
      <w:r w:rsidRPr="00352BE7">
        <w:t xml:space="preserve"> </w:t>
      </w:r>
      <w:r>
        <w:rPr>
          <w:lang w:val="en-US"/>
        </w:rPr>
        <w:t>PC</w:t>
      </w:r>
      <w:r w:rsidRPr="00352BE7">
        <w:t xml:space="preserve">4 </w:t>
      </w:r>
      <w:r>
        <w:t xml:space="preserve">у которой </w:t>
      </w:r>
      <w:r>
        <w:rPr>
          <w:lang w:val="en-US"/>
        </w:rPr>
        <w:t>IP</w:t>
      </w:r>
      <w:r w:rsidRPr="00352BE7">
        <w:t xml:space="preserve"> </w:t>
      </w:r>
      <w:r>
        <w:t>адрес 172.16.2.3</w:t>
      </w:r>
      <w:r w:rsidRPr="00352BE7">
        <w:t xml:space="preserve"> </w:t>
      </w:r>
      <w:r>
        <w:t xml:space="preserve">на </w:t>
      </w:r>
      <w:r>
        <w:rPr>
          <w:lang w:val="en-US"/>
        </w:rPr>
        <w:t>PC</w:t>
      </w:r>
      <w:r w:rsidRPr="00352BE7">
        <w:t xml:space="preserve">1 </w:t>
      </w:r>
      <w:r>
        <w:t xml:space="preserve">у которой </w:t>
      </w:r>
      <w:r>
        <w:rPr>
          <w:lang w:val="en-US"/>
        </w:rPr>
        <w:t>IP</w:t>
      </w:r>
      <w:r>
        <w:t xml:space="preserve"> адрес 172.16.1.3</w:t>
      </w:r>
      <w:r w:rsidRPr="00352BE7">
        <w:t>:</w:t>
      </w:r>
    </w:p>
    <w:p w14:paraId="13CA9A27" w14:textId="77777777" w:rsidR="00352BE7" w:rsidRDefault="00352BE7" w:rsidP="007C38C8"/>
    <w:p w14:paraId="3AEB45B7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PC4&gt; ping 172.16.1.3</w:t>
      </w:r>
    </w:p>
    <w:p w14:paraId="6EDE51C6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172.16.1.3 icmp_seq=1 timeout</w:t>
      </w:r>
    </w:p>
    <w:p w14:paraId="61F40007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172.16.1.3 icmp_seq=2 timeout</w:t>
      </w:r>
    </w:p>
    <w:p w14:paraId="68B20A58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172.16.1.3 icmp_seq=3 timeout</w:t>
      </w:r>
    </w:p>
    <w:p w14:paraId="1143D133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172.16.1.3 icmp_seq=4 timeout</w:t>
      </w:r>
    </w:p>
    <w:p w14:paraId="36208AEA" w14:textId="71BD5556" w:rsidR="00352BE7" w:rsidRPr="00624C92" w:rsidRDefault="00352BE7" w:rsidP="00352BE7">
      <w:pPr>
        <w:shd w:val="clear" w:color="auto" w:fill="D0CECE" w:themeFill="background2" w:themeFillShade="E6"/>
        <w:rPr>
          <w:b/>
          <w:bCs/>
        </w:rPr>
      </w:pPr>
      <w:r w:rsidRPr="00624C92">
        <w:rPr>
          <w:b/>
          <w:bCs/>
        </w:rPr>
        <w:t xml:space="preserve">172.16.1.3 </w:t>
      </w:r>
      <w:r w:rsidRPr="00352BE7">
        <w:rPr>
          <w:b/>
          <w:bCs/>
          <w:lang w:val="en-US"/>
        </w:rPr>
        <w:t>icmp</w:t>
      </w:r>
      <w:r w:rsidRPr="00624C92">
        <w:rPr>
          <w:b/>
          <w:bCs/>
        </w:rPr>
        <w:t>_</w:t>
      </w:r>
      <w:r w:rsidRPr="00352BE7">
        <w:rPr>
          <w:b/>
          <w:bCs/>
          <w:lang w:val="en-US"/>
        </w:rPr>
        <w:t>seq</w:t>
      </w:r>
      <w:r w:rsidRPr="00624C92">
        <w:rPr>
          <w:b/>
          <w:bCs/>
        </w:rPr>
        <w:t xml:space="preserve">=5 </w:t>
      </w:r>
      <w:r w:rsidRPr="00352BE7">
        <w:rPr>
          <w:b/>
          <w:bCs/>
          <w:lang w:val="en-US"/>
        </w:rPr>
        <w:t>timeout</w:t>
      </w:r>
    </w:p>
    <w:p w14:paraId="5F668336" w14:textId="77777777" w:rsidR="00352BE7" w:rsidRPr="00624C92" w:rsidRDefault="00352BE7" w:rsidP="007C38C8"/>
    <w:p w14:paraId="6251AF8D" w14:textId="13A77FE5" w:rsidR="00352BE7" w:rsidRPr="00624C92" w:rsidRDefault="00352BE7" w:rsidP="007C38C8">
      <w:r>
        <w:t>Вот для создания связности удаленных локальных сетей и нужен тоннель.</w:t>
      </w:r>
    </w:p>
    <w:p w14:paraId="66AC87A2" w14:textId="77777777" w:rsidR="00E3203E" w:rsidRPr="00352BE7" w:rsidRDefault="00E3203E" w:rsidP="007C38C8"/>
    <w:p w14:paraId="6A1192AE" w14:textId="00A21FD9" w:rsidR="007C38C8" w:rsidRPr="00645227" w:rsidRDefault="007C38C8" w:rsidP="007C38C8">
      <w:pPr>
        <w:rPr>
          <w:lang w:val="en-US"/>
        </w:rPr>
      </w:pPr>
      <w:r w:rsidRPr="007C38C8">
        <w:t>Создадим</w:t>
      </w:r>
      <w:r w:rsidRPr="007C38C8">
        <w:rPr>
          <w:lang w:val="en-US"/>
        </w:rPr>
        <w:t xml:space="preserve"> </w:t>
      </w:r>
      <w:r w:rsidRPr="007C38C8">
        <w:t>туннель</w:t>
      </w:r>
      <w:r w:rsidRPr="007C38C8">
        <w:rPr>
          <w:lang w:val="en-US"/>
        </w:rPr>
        <w:t xml:space="preserve"> GRE 10: </w:t>
      </w:r>
    </w:p>
    <w:p w14:paraId="130C2AB6" w14:textId="77777777" w:rsidR="007C38C8" w:rsidRPr="007C38C8" w:rsidRDefault="007C38C8" w:rsidP="007C38C8">
      <w:pPr>
        <w:rPr>
          <w:lang w:val="en-US"/>
        </w:rPr>
      </w:pPr>
    </w:p>
    <w:p w14:paraId="3F35177F" w14:textId="629C0A69" w:rsidR="007C38C8" w:rsidRPr="007C38C8" w:rsidRDefault="00515DF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 xml:space="preserve">esr-1(config)# tunnel gre 10 </w:t>
      </w:r>
    </w:p>
    <w:p w14:paraId="72D32765" w14:textId="77777777" w:rsidR="007C38C8" w:rsidRDefault="007C38C8" w:rsidP="007C38C8">
      <w:r w:rsidRPr="007C38C8">
        <w:t xml:space="preserve">Укажем локальный и удаленный шлюз (IP-адреса интерфейсов, граничащих с WAN): </w:t>
      </w:r>
    </w:p>
    <w:p w14:paraId="6C2479A1" w14:textId="77777777" w:rsidR="007C38C8" w:rsidRPr="007C38C8" w:rsidRDefault="007C38C8" w:rsidP="007C38C8"/>
    <w:p w14:paraId="299B39BD" w14:textId="3F0DBBE5" w:rsidR="007C38C8" w:rsidRPr="007C38C8" w:rsidRDefault="00515DF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esr-1(config-gre)# local address 1</w:t>
      </w:r>
      <w:r w:rsidR="00624C92" w:rsidRPr="00624C92">
        <w:rPr>
          <w:lang w:val="en-US"/>
        </w:rPr>
        <w:t>0</w:t>
      </w:r>
      <w:r w:rsidR="007C38C8" w:rsidRPr="007C38C8">
        <w:rPr>
          <w:lang w:val="en-US"/>
        </w:rPr>
        <w:t>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2</w:t>
      </w:r>
      <w:r w:rsidR="007C38C8" w:rsidRPr="007C38C8">
        <w:rPr>
          <w:lang w:val="en-US"/>
        </w:rPr>
        <w:t xml:space="preserve"> </w:t>
      </w:r>
    </w:p>
    <w:p w14:paraId="4302DECD" w14:textId="74581C98" w:rsidR="007C38C8" w:rsidRPr="00515DF2" w:rsidRDefault="00515DF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 xml:space="preserve">esr-1(config-gre)# remote address </w:t>
      </w:r>
      <w:r w:rsidR="002A1AA2">
        <w:rPr>
          <w:lang w:val="en-US"/>
        </w:rPr>
        <w:t>10.10.20.2</w:t>
      </w:r>
      <w:r w:rsidR="007C38C8" w:rsidRPr="007C38C8">
        <w:rPr>
          <w:lang w:val="en-US"/>
        </w:rPr>
        <w:t xml:space="preserve"> </w:t>
      </w:r>
    </w:p>
    <w:p w14:paraId="034D9024" w14:textId="77777777" w:rsidR="007C38C8" w:rsidRPr="007C38C8" w:rsidRDefault="007C38C8" w:rsidP="007C38C8">
      <w:pPr>
        <w:rPr>
          <w:lang w:val="en-US"/>
        </w:rPr>
      </w:pPr>
    </w:p>
    <w:p w14:paraId="602A41D3" w14:textId="4BCD5DE7" w:rsidR="007C38C8" w:rsidRPr="00624C92" w:rsidRDefault="007C38C8" w:rsidP="007C38C8">
      <w:pPr>
        <w:rPr>
          <w:lang w:val="en-US"/>
        </w:rPr>
      </w:pPr>
      <w:r w:rsidRPr="007C38C8">
        <w:t>Укажем</w:t>
      </w:r>
      <w:r w:rsidRPr="007C38C8">
        <w:rPr>
          <w:lang w:val="en-US"/>
        </w:rPr>
        <w:t xml:space="preserve"> IP-</w:t>
      </w:r>
      <w:r w:rsidRPr="007C38C8">
        <w:t>адрес</w:t>
      </w:r>
      <w:r w:rsidRPr="007C38C8">
        <w:rPr>
          <w:lang w:val="en-US"/>
        </w:rPr>
        <w:t xml:space="preserve"> </w:t>
      </w:r>
      <w:r w:rsidRPr="007C38C8">
        <w:t>туннеля</w:t>
      </w:r>
      <w:r w:rsidRPr="007C38C8">
        <w:rPr>
          <w:lang w:val="en-US"/>
        </w:rPr>
        <w:t xml:space="preserve"> </w:t>
      </w:r>
      <w:r w:rsidR="00624C92" w:rsidRPr="00624C92">
        <w:rPr>
          <w:lang w:val="en-US"/>
        </w:rPr>
        <w:t>192.168.100.1</w:t>
      </w:r>
      <w:r w:rsidRPr="007C38C8">
        <w:rPr>
          <w:lang w:val="en-US"/>
        </w:rPr>
        <w:t xml:space="preserve">/24: </w:t>
      </w:r>
    </w:p>
    <w:p w14:paraId="5A3A8F81" w14:textId="77777777" w:rsidR="007C38C8" w:rsidRPr="007C38C8" w:rsidRDefault="007C38C8" w:rsidP="007C38C8">
      <w:pPr>
        <w:rPr>
          <w:lang w:val="en-US"/>
        </w:rPr>
      </w:pPr>
    </w:p>
    <w:p w14:paraId="502C364F" w14:textId="1641D4EB" w:rsidR="007C38C8" w:rsidRPr="00624C92" w:rsidRDefault="00624C92" w:rsidP="007C38C8">
      <w:pPr>
        <w:rPr>
          <w:lang w:val="en-US"/>
        </w:rPr>
      </w:pPr>
      <w:r>
        <w:rPr>
          <w:lang w:val="en-US"/>
        </w:rPr>
        <w:t>ve</w:t>
      </w:r>
      <w:r w:rsidR="007C38C8" w:rsidRPr="007C38C8">
        <w:rPr>
          <w:lang w:val="en-US"/>
        </w:rPr>
        <w:t xml:space="preserve">sr-1(config-gre)# ip address </w:t>
      </w:r>
      <w:r w:rsidRPr="00624C92">
        <w:rPr>
          <w:lang w:val="en-US"/>
        </w:rPr>
        <w:t>192.168.100.1</w:t>
      </w:r>
      <w:r w:rsidR="007C38C8" w:rsidRPr="007C38C8">
        <w:rPr>
          <w:lang w:val="en-US"/>
        </w:rPr>
        <w:t xml:space="preserve">/24 </w:t>
      </w:r>
    </w:p>
    <w:p w14:paraId="15EA08B5" w14:textId="77777777" w:rsidR="007C38C8" w:rsidRPr="007C38C8" w:rsidRDefault="007C38C8" w:rsidP="007C38C8">
      <w:pPr>
        <w:rPr>
          <w:lang w:val="en-US"/>
        </w:rPr>
      </w:pPr>
    </w:p>
    <w:p w14:paraId="4B2C5BCD" w14:textId="77777777" w:rsidR="007C38C8" w:rsidRPr="007C38C8" w:rsidRDefault="007C38C8" w:rsidP="007C38C8">
      <w:r w:rsidRPr="007C38C8">
        <w:t xml:space="preserve">Также  туннель  должен  принадлежать  к  зоне  безопасности,  для  того  чтобы  можно  было </w:t>
      </w:r>
    </w:p>
    <w:p w14:paraId="1B3F4FE0" w14:textId="008EDF15" w:rsidR="007C38C8" w:rsidRDefault="007C38C8" w:rsidP="007C38C8">
      <w:r w:rsidRPr="007C38C8">
        <w:t xml:space="preserve">создать  правила,  разрешающие  прохождение  трафика  в  firewall.  Принадлежность  туннеля  к  зоне задается следующей командой: </w:t>
      </w:r>
    </w:p>
    <w:p w14:paraId="1168E7BC" w14:textId="77777777" w:rsidR="007C38C8" w:rsidRPr="007C38C8" w:rsidRDefault="007C38C8" w:rsidP="007C38C8"/>
    <w:p w14:paraId="66E80855" w14:textId="2C935150" w:rsidR="007C38C8" w:rsidRPr="00645227" w:rsidRDefault="00624C92" w:rsidP="007C38C8">
      <w:r>
        <w:rPr>
          <w:lang w:val="en-US"/>
        </w:rPr>
        <w:t>v</w:t>
      </w:r>
      <w:r w:rsidR="007C38C8" w:rsidRPr="007C38C8">
        <w:rPr>
          <w:lang w:val="en-US"/>
        </w:rPr>
        <w:t>esr</w:t>
      </w:r>
      <w:r w:rsidR="007C38C8" w:rsidRPr="007C38C8">
        <w:t>-1(</w:t>
      </w:r>
      <w:r w:rsidR="007C38C8" w:rsidRPr="007C38C8">
        <w:rPr>
          <w:lang w:val="en-US"/>
        </w:rPr>
        <w:t>config</w:t>
      </w:r>
      <w:r w:rsidR="007C38C8" w:rsidRPr="007C38C8">
        <w:t>-</w:t>
      </w:r>
      <w:r w:rsidR="007C38C8" w:rsidRPr="007C38C8">
        <w:rPr>
          <w:lang w:val="en-US"/>
        </w:rPr>
        <w:t>gre</w:t>
      </w:r>
      <w:r w:rsidR="007C38C8" w:rsidRPr="007C38C8">
        <w:t xml:space="preserve">)# </w:t>
      </w:r>
      <w:r w:rsidR="007C38C8" w:rsidRPr="007C38C8">
        <w:rPr>
          <w:lang w:val="en-US"/>
        </w:rPr>
        <w:t>security</w:t>
      </w:r>
      <w:r w:rsidR="007C38C8" w:rsidRPr="007C38C8">
        <w:t>-</w:t>
      </w:r>
      <w:r w:rsidR="007C38C8" w:rsidRPr="007C38C8">
        <w:rPr>
          <w:lang w:val="en-US"/>
        </w:rPr>
        <w:t>zone</w:t>
      </w:r>
      <w:r w:rsidR="007C38C8" w:rsidRPr="007C38C8">
        <w:t xml:space="preserve"> </w:t>
      </w:r>
      <w:r w:rsidR="00645227">
        <w:rPr>
          <w:lang w:val="en-US"/>
        </w:rPr>
        <w:t>UN</w:t>
      </w:r>
      <w:r>
        <w:rPr>
          <w:lang w:val="en-US"/>
        </w:rPr>
        <w:t>TRUSTED</w:t>
      </w:r>
      <w:r w:rsidR="007C38C8" w:rsidRPr="007C38C8">
        <w:t xml:space="preserve"> </w:t>
      </w:r>
    </w:p>
    <w:p w14:paraId="01F9220E" w14:textId="77777777" w:rsidR="007C38C8" w:rsidRPr="007C38C8" w:rsidRDefault="007C38C8" w:rsidP="007C38C8"/>
    <w:p w14:paraId="6E949B6A" w14:textId="77777777" w:rsidR="007C38C8" w:rsidRPr="00624C92" w:rsidRDefault="007C38C8" w:rsidP="007C38C8">
      <w:pPr>
        <w:rPr>
          <w:lang w:val="en-US"/>
        </w:rPr>
      </w:pPr>
      <w:r w:rsidRPr="007C38C8">
        <w:t>Включим</w:t>
      </w:r>
      <w:r w:rsidRPr="007C38C8">
        <w:rPr>
          <w:lang w:val="en-US"/>
        </w:rPr>
        <w:t xml:space="preserve"> </w:t>
      </w:r>
      <w:r w:rsidRPr="007C38C8">
        <w:t>туннель</w:t>
      </w:r>
      <w:r w:rsidRPr="007C38C8">
        <w:rPr>
          <w:lang w:val="en-US"/>
        </w:rPr>
        <w:t xml:space="preserve">: </w:t>
      </w:r>
    </w:p>
    <w:p w14:paraId="79C83C43" w14:textId="77777777" w:rsidR="007C38C8" w:rsidRPr="007C38C8" w:rsidRDefault="007C38C8" w:rsidP="007C38C8">
      <w:pPr>
        <w:rPr>
          <w:lang w:val="en-US"/>
        </w:rPr>
      </w:pPr>
    </w:p>
    <w:p w14:paraId="561B18FC" w14:textId="75373659" w:rsidR="007C38C8" w:rsidRPr="007C38C8" w:rsidRDefault="00624C9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 xml:space="preserve">esr-1(config-gre)# enable </w:t>
      </w:r>
    </w:p>
    <w:p w14:paraId="689A4F8A" w14:textId="622CDBF5" w:rsidR="007C38C8" w:rsidRDefault="00624C9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 xml:space="preserve">esr-1(config-gre)# exit </w:t>
      </w:r>
    </w:p>
    <w:p w14:paraId="10335092" w14:textId="77777777" w:rsidR="00624C92" w:rsidRPr="00624C92" w:rsidRDefault="00624C92" w:rsidP="007C38C8">
      <w:pPr>
        <w:rPr>
          <w:lang w:val="en-US"/>
        </w:rPr>
      </w:pPr>
    </w:p>
    <w:p w14:paraId="5F9398C7" w14:textId="128642E4" w:rsidR="00624C92" w:rsidRPr="00645227" w:rsidRDefault="00645227" w:rsidP="00624C92">
      <w:pPr>
        <w:keepNext/>
        <w:rPr>
          <w:lang w:val="en-US"/>
        </w:rPr>
      </w:pPr>
      <w:r w:rsidRPr="00645227">
        <w:rPr>
          <w:noProof/>
          <w:lang w:val="en-US"/>
        </w:rPr>
        <w:t xml:space="preserve"> </w:t>
      </w:r>
      <w:r w:rsidRPr="00645227">
        <w:rPr>
          <w:noProof/>
        </w:rPr>
        <w:drawing>
          <wp:inline distT="0" distB="0" distL="0" distR="0" wp14:anchorId="039A641F" wp14:editId="4A434A4D">
            <wp:extent cx="5731510" cy="1624330"/>
            <wp:effectExtent l="0" t="0" r="2540" b="0"/>
            <wp:docPr id="567981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8168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585E" w14:textId="51B1790B" w:rsidR="00624C92" w:rsidRPr="00624C92" w:rsidRDefault="00624C92" w:rsidP="00624C92">
      <w:pPr>
        <w:pStyle w:val="aff4"/>
      </w:pPr>
      <w:r>
        <w:t>Рисунок</w:t>
      </w:r>
      <w:r w:rsidRPr="004575D0">
        <w:t xml:space="preserve">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8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2</w:t>
      </w:r>
      <w:r w:rsidR="00FE53EF">
        <w:fldChar w:fldCharType="end"/>
      </w:r>
      <w:r w:rsidRPr="00645227">
        <w:t xml:space="preserve">. </w:t>
      </w:r>
      <w:r>
        <w:t>Экран терминала с конфигурацией туннеля.</w:t>
      </w:r>
    </w:p>
    <w:p w14:paraId="30E09177" w14:textId="77777777" w:rsidR="00515DF2" w:rsidRPr="00624C92" w:rsidRDefault="00515DF2" w:rsidP="007C38C8"/>
    <w:p w14:paraId="0B8D88B4" w14:textId="3A3394F8" w:rsidR="00EA4013" w:rsidRDefault="00EA4013" w:rsidP="00515DF2">
      <w:pPr>
        <w:rPr>
          <w:lang w:val="en-US"/>
        </w:rPr>
      </w:pPr>
      <w:r>
        <w:t>Применяем</w:t>
      </w:r>
      <w:r w:rsidRPr="00645227">
        <w:rPr>
          <w:lang w:val="en-US"/>
        </w:rPr>
        <w:t xml:space="preserve"> </w:t>
      </w:r>
      <w:r>
        <w:t>настройки</w:t>
      </w:r>
      <w:r w:rsidRPr="00645227">
        <w:rPr>
          <w:lang w:val="en-US"/>
        </w:rPr>
        <w:t>:</w:t>
      </w:r>
    </w:p>
    <w:p w14:paraId="2363F9DC" w14:textId="77777777" w:rsidR="00EA4013" w:rsidRPr="00EA4013" w:rsidRDefault="00EA4013" w:rsidP="00515DF2">
      <w:pPr>
        <w:rPr>
          <w:lang w:val="en-US"/>
        </w:rPr>
      </w:pPr>
    </w:p>
    <w:p w14:paraId="21B6BE5A" w14:textId="77777777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15ECF">
        <w:rPr>
          <w:rFonts w:ascii="Courier New" w:hAnsi="Courier New" w:cs="Courier New"/>
          <w:b/>
          <w:bCs/>
          <w:lang w:val="en-US"/>
        </w:rPr>
        <w:t>vesr-1(config)# do commit</w:t>
      </w:r>
    </w:p>
    <w:p w14:paraId="7AB146CD" w14:textId="77777777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15ECF">
        <w:rPr>
          <w:rFonts w:ascii="Courier New" w:hAnsi="Courier New" w:cs="Courier New"/>
          <w:b/>
          <w:bCs/>
          <w:lang w:val="en-US"/>
        </w:rPr>
        <w:t>2025-06-19T10:48:28+00:00 %LINK-W-DOWN: gre 10 changed state to down</w:t>
      </w:r>
    </w:p>
    <w:p w14:paraId="7DF62AF1" w14:textId="77777777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15ECF">
        <w:rPr>
          <w:rFonts w:ascii="Courier New" w:hAnsi="Courier New" w:cs="Courier New"/>
          <w:b/>
          <w:bCs/>
          <w:lang w:val="en-US"/>
        </w:rPr>
        <w:t>2025-06-19T10:48:28+00:00 %LINK-I-UP: gre 10 changed state to up</w:t>
      </w:r>
    </w:p>
    <w:p w14:paraId="67DA6525" w14:textId="77777777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15ECF">
        <w:rPr>
          <w:rFonts w:ascii="Courier New" w:hAnsi="Courier New" w:cs="Courier New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4067378D" w14:textId="77777777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15ECF">
        <w:rPr>
          <w:rFonts w:ascii="Courier New" w:hAnsi="Courier New" w:cs="Courier New"/>
          <w:b/>
          <w:bCs/>
          <w:lang w:val="en-US"/>
        </w:rPr>
        <w:t>2025-06-19T10:48:29+00:00 %CLI-I-CRIT: user admin from console  input: do commit</w:t>
      </w:r>
    </w:p>
    <w:p w14:paraId="52CAE068" w14:textId="77777777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15ECF">
        <w:rPr>
          <w:rFonts w:ascii="Courier New" w:hAnsi="Courier New" w:cs="Courier New"/>
          <w:b/>
          <w:bCs/>
          <w:lang w:val="en-US"/>
        </w:rPr>
        <w:t>vesr-1(config)# do confirm</w:t>
      </w:r>
    </w:p>
    <w:p w14:paraId="4C0FDADC" w14:textId="77777777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15ECF">
        <w:rPr>
          <w:rFonts w:ascii="Courier New" w:hAnsi="Courier New" w:cs="Courier New"/>
          <w:b/>
          <w:bCs/>
          <w:lang w:val="en-US"/>
        </w:rPr>
        <w:t>Configuration has been confirmed. Commit timer canceled.</w:t>
      </w:r>
    </w:p>
    <w:p w14:paraId="174C050A" w14:textId="77777777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15ECF">
        <w:rPr>
          <w:rFonts w:ascii="Courier New" w:hAnsi="Courier New" w:cs="Courier New"/>
          <w:b/>
          <w:bCs/>
          <w:lang w:val="en-US"/>
        </w:rPr>
        <w:t>2025-06-19T10:48:32+00:00 %CLI-I-CRIT: user admin from console  input: do confirm</w:t>
      </w:r>
    </w:p>
    <w:p w14:paraId="1BBD8AD7" w14:textId="5A69FF50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</w:rPr>
      </w:pPr>
      <w:r w:rsidRPr="00115ECF">
        <w:rPr>
          <w:rFonts w:ascii="Courier New" w:hAnsi="Courier New" w:cs="Courier New"/>
          <w:b/>
          <w:bCs/>
          <w:lang w:val="en-US"/>
        </w:rPr>
        <w:t>vesr</w:t>
      </w:r>
      <w:r w:rsidRPr="00115ECF">
        <w:rPr>
          <w:rFonts w:ascii="Courier New" w:hAnsi="Courier New" w:cs="Courier New"/>
          <w:b/>
          <w:bCs/>
        </w:rPr>
        <w:t>-1(</w:t>
      </w:r>
      <w:r w:rsidRPr="00115ECF">
        <w:rPr>
          <w:rFonts w:ascii="Courier New" w:hAnsi="Courier New" w:cs="Courier New"/>
          <w:b/>
          <w:bCs/>
          <w:lang w:val="en-US"/>
        </w:rPr>
        <w:t>config</w:t>
      </w:r>
      <w:r w:rsidRPr="00115ECF">
        <w:rPr>
          <w:rFonts w:ascii="Courier New" w:hAnsi="Courier New" w:cs="Courier New"/>
          <w:b/>
          <w:bCs/>
        </w:rPr>
        <w:t>)#</w:t>
      </w:r>
    </w:p>
    <w:p w14:paraId="17CB18F4" w14:textId="77777777" w:rsidR="00EA4013" w:rsidRDefault="00EA4013" w:rsidP="00515DF2"/>
    <w:p w14:paraId="53B59723" w14:textId="4CDE4071" w:rsidR="00EA4013" w:rsidRPr="00645227" w:rsidRDefault="00C3610A" w:rsidP="00515DF2">
      <w:r>
        <w:t xml:space="preserve">Повторяем эту настройку зеркально для виртуального маршрутизатора </w:t>
      </w:r>
      <w:r w:rsidR="00C160B3">
        <w:rPr>
          <w:lang w:val="en-US"/>
        </w:rPr>
        <w:t>vesr</w:t>
      </w:r>
      <w:r w:rsidR="00C160B3" w:rsidRPr="00C160B3">
        <w:t>-2</w:t>
      </w:r>
      <w:r w:rsidRPr="00C3610A">
        <w:t>:</w:t>
      </w:r>
    </w:p>
    <w:p w14:paraId="42B9E369" w14:textId="77777777" w:rsidR="00C3610A" w:rsidRPr="00645227" w:rsidRDefault="00C3610A" w:rsidP="00515DF2"/>
    <w:p w14:paraId="0114BE82" w14:textId="13ACBF42" w:rsidR="00C3610A" w:rsidRPr="007C38C8" w:rsidRDefault="00C160B3" w:rsidP="00C3610A">
      <w:r>
        <w:rPr>
          <w:lang w:val="en-US"/>
        </w:rPr>
        <w:t>vesr</w:t>
      </w:r>
      <w:r w:rsidRPr="00804FAD">
        <w:t>-2</w:t>
      </w:r>
      <w:r w:rsidR="00C3610A" w:rsidRPr="007C38C8">
        <w:t>(</w:t>
      </w:r>
      <w:r w:rsidR="00C3610A" w:rsidRPr="007C38C8">
        <w:rPr>
          <w:lang w:val="en-US"/>
        </w:rPr>
        <w:t>config</w:t>
      </w:r>
      <w:r w:rsidR="00C3610A" w:rsidRPr="007C38C8">
        <w:t xml:space="preserve">)# </w:t>
      </w:r>
      <w:r w:rsidR="00C3610A" w:rsidRPr="007C38C8">
        <w:rPr>
          <w:lang w:val="en-US"/>
        </w:rPr>
        <w:t>tunnel</w:t>
      </w:r>
      <w:r w:rsidR="00C3610A" w:rsidRPr="007C38C8">
        <w:t xml:space="preserve"> </w:t>
      </w:r>
      <w:r w:rsidR="00C3610A" w:rsidRPr="007C38C8">
        <w:rPr>
          <w:lang w:val="en-US"/>
        </w:rPr>
        <w:t>gre</w:t>
      </w:r>
      <w:r w:rsidR="00C3610A" w:rsidRPr="007C38C8">
        <w:t xml:space="preserve"> 10 </w:t>
      </w:r>
    </w:p>
    <w:p w14:paraId="13DD2DE3" w14:textId="77777777" w:rsidR="00C3610A" w:rsidRDefault="00C3610A" w:rsidP="00C3610A">
      <w:r w:rsidRPr="007C38C8">
        <w:t xml:space="preserve">Укажем локальный и удаленный шлюз (IP-адреса интерфейсов, граничащих с WAN): </w:t>
      </w:r>
    </w:p>
    <w:p w14:paraId="27361AD6" w14:textId="77777777" w:rsidR="00C3610A" w:rsidRPr="007C38C8" w:rsidRDefault="00C3610A" w:rsidP="00C3610A"/>
    <w:p w14:paraId="61B039A7" w14:textId="49ACC273" w:rsidR="00C3610A" w:rsidRPr="007C38C8" w:rsidRDefault="00C160B3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(config-gre)# local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 </w:t>
      </w:r>
    </w:p>
    <w:p w14:paraId="40A09CD0" w14:textId="0F2DE524" w:rsidR="00C3610A" w:rsidRPr="00515DF2" w:rsidRDefault="00C160B3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(config-gre)# remote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10</w:t>
      </w:r>
      <w:r w:rsidR="00C3610A" w:rsidRPr="007C38C8">
        <w:rPr>
          <w:lang w:val="en-US"/>
        </w:rPr>
        <w:t>.</w:t>
      </w:r>
      <w:r w:rsidR="008D6D20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0 </w:t>
      </w:r>
    </w:p>
    <w:p w14:paraId="6CACB153" w14:textId="77777777" w:rsidR="00C3610A" w:rsidRPr="007C38C8" w:rsidRDefault="00C3610A" w:rsidP="00C3610A">
      <w:pPr>
        <w:rPr>
          <w:lang w:val="en-US"/>
        </w:rPr>
      </w:pPr>
    </w:p>
    <w:p w14:paraId="381BAE38" w14:textId="68EE45BB" w:rsidR="00C3610A" w:rsidRPr="00624C92" w:rsidRDefault="00C3610A" w:rsidP="00C3610A">
      <w:pPr>
        <w:rPr>
          <w:lang w:val="en-US"/>
        </w:rPr>
      </w:pPr>
      <w:r w:rsidRPr="007C38C8">
        <w:t>Укажем</w:t>
      </w:r>
      <w:r w:rsidRPr="007C38C8">
        <w:rPr>
          <w:lang w:val="en-US"/>
        </w:rPr>
        <w:t xml:space="preserve"> IP-</w:t>
      </w:r>
      <w:r w:rsidRPr="007C38C8">
        <w:t>адрес</w:t>
      </w:r>
      <w:r w:rsidRPr="007C38C8">
        <w:rPr>
          <w:lang w:val="en-US"/>
        </w:rPr>
        <w:t xml:space="preserve"> </w:t>
      </w:r>
      <w:r w:rsidRPr="007C38C8">
        <w:t>туннеля</w:t>
      </w:r>
      <w:r w:rsidRPr="007C38C8">
        <w:rPr>
          <w:lang w:val="en-US"/>
        </w:rPr>
        <w:t xml:space="preserve"> </w:t>
      </w:r>
      <w:r w:rsidRPr="00624C92">
        <w:rPr>
          <w:lang w:val="en-US"/>
        </w:rPr>
        <w:t>192.168.100.</w:t>
      </w:r>
      <w:r w:rsidR="008D6D20">
        <w:rPr>
          <w:lang w:val="en-US"/>
        </w:rPr>
        <w:t>2</w:t>
      </w:r>
      <w:r w:rsidRPr="007C38C8">
        <w:rPr>
          <w:lang w:val="en-US"/>
        </w:rPr>
        <w:t xml:space="preserve">/24: </w:t>
      </w:r>
    </w:p>
    <w:p w14:paraId="18F777EF" w14:textId="77777777" w:rsidR="00C3610A" w:rsidRPr="007C38C8" w:rsidRDefault="00C3610A" w:rsidP="00C3610A">
      <w:pPr>
        <w:rPr>
          <w:lang w:val="en-US"/>
        </w:rPr>
      </w:pPr>
    </w:p>
    <w:p w14:paraId="68C0BA47" w14:textId="49C8CDF6" w:rsidR="00C3610A" w:rsidRPr="00624C92" w:rsidRDefault="00C160B3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 xml:space="preserve">(config-gre)# ip address </w:t>
      </w:r>
      <w:r w:rsidR="00C3610A" w:rsidRPr="00624C92">
        <w:rPr>
          <w:lang w:val="en-US"/>
        </w:rPr>
        <w:t>192.168.100.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 xml:space="preserve">/24 </w:t>
      </w:r>
    </w:p>
    <w:p w14:paraId="44B7274F" w14:textId="77777777" w:rsidR="00C3610A" w:rsidRPr="007C38C8" w:rsidRDefault="00C3610A" w:rsidP="00C3610A">
      <w:pPr>
        <w:rPr>
          <w:lang w:val="en-US"/>
        </w:rPr>
      </w:pPr>
    </w:p>
    <w:p w14:paraId="416BE2A8" w14:textId="77777777" w:rsidR="00C3610A" w:rsidRPr="007C38C8" w:rsidRDefault="00C3610A" w:rsidP="00C3610A">
      <w:r w:rsidRPr="007C38C8">
        <w:t xml:space="preserve">Также  туннель  должен  принадлежать  к  зоне  безопасности,  для  того  чтобы  можно  было </w:t>
      </w:r>
    </w:p>
    <w:p w14:paraId="62E32284" w14:textId="77777777" w:rsidR="00C3610A" w:rsidRDefault="00C3610A" w:rsidP="00C3610A">
      <w:r w:rsidRPr="007C38C8">
        <w:t xml:space="preserve">создать  правила,  разрешающие  прохождение  трафика  в  firewall.  Принадлежность  туннеля  к  зоне задается следующей командой: </w:t>
      </w:r>
    </w:p>
    <w:p w14:paraId="3EB019D7" w14:textId="77777777" w:rsidR="00C3610A" w:rsidRPr="007C38C8" w:rsidRDefault="00C3610A" w:rsidP="00C3610A"/>
    <w:p w14:paraId="04DC1890" w14:textId="00EB14ED" w:rsidR="00C3610A" w:rsidRPr="00804FAD" w:rsidRDefault="00C160B3" w:rsidP="00C3610A">
      <w:r>
        <w:rPr>
          <w:lang w:val="en-US"/>
        </w:rPr>
        <w:t>vesr</w:t>
      </w:r>
      <w:r w:rsidRPr="00804FAD">
        <w:t>-2</w:t>
      </w:r>
      <w:r w:rsidR="00C3610A" w:rsidRPr="00804FAD">
        <w:t>(</w:t>
      </w:r>
      <w:r w:rsidR="00C3610A" w:rsidRPr="007C38C8">
        <w:rPr>
          <w:lang w:val="en-US"/>
        </w:rPr>
        <w:t>config</w:t>
      </w:r>
      <w:r w:rsidR="00C3610A" w:rsidRPr="00804FAD">
        <w:t>-</w:t>
      </w:r>
      <w:r w:rsidR="00C3610A" w:rsidRPr="007C38C8">
        <w:rPr>
          <w:lang w:val="en-US"/>
        </w:rPr>
        <w:t>gre</w:t>
      </w:r>
      <w:r w:rsidR="00C3610A" w:rsidRPr="00804FAD">
        <w:t xml:space="preserve">)# </w:t>
      </w:r>
      <w:r w:rsidR="00C3610A" w:rsidRPr="007C38C8">
        <w:rPr>
          <w:lang w:val="en-US"/>
        </w:rPr>
        <w:t>security</w:t>
      </w:r>
      <w:r w:rsidR="00C3610A" w:rsidRPr="00804FAD">
        <w:t>-</w:t>
      </w:r>
      <w:r w:rsidR="00C3610A" w:rsidRPr="007C38C8">
        <w:rPr>
          <w:lang w:val="en-US"/>
        </w:rPr>
        <w:t>zone</w:t>
      </w:r>
      <w:r w:rsidR="00C3610A" w:rsidRPr="00804FAD">
        <w:t xml:space="preserve"> </w:t>
      </w:r>
      <w:r w:rsidR="00645227">
        <w:rPr>
          <w:lang w:val="en-US"/>
        </w:rPr>
        <w:t>UN</w:t>
      </w:r>
      <w:r w:rsidR="00C3610A">
        <w:rPr>
          <w:lang w:val="en-US"/>
        </w:rPr>
        <w:t>TRUSTED</w:t>
      </w:r>
      <w:r w:rsidR="00C3610A" w:rsidRPr="00804FAD">
        <w:t xml:space="preserve"> </w:t>
      </w:r>
    </w:p>
    <w:p w14:paraId="0AA6FC6C" w14:textId="77777777" w:rsidR="00C3610A" w:rsidRPr="00804FAD" w:rsidRDefault="00C3610A" w:rsidP="00C3610A"/>
    <w:p w14:paraId="432E5FE0" w14:textId="77777777" w:rsidR="00C3610A" w:rsidRPr="00624C92" w:rsidRDefault="00C3610A" w:rsidP="00C3610A">
      <w:pPr>
        <w:rPr>
          <w:lang w:val="en-US"/>
        </w:rPr>
      </w:pPr>
      <w:r w:rsidRPr="007C38C8">
        <w:t>Включим</w:t>
      </w:r>
      <w:r w:rsidRPr="007C38C8">
        <w:rPr>
          <w:lang w:val="en-US"/>
        </w:rPr>
        <w:t xml:space="preserve"> </w:t>
      </w:r>
      <w:r w:rsidRPr="007C38C8">
        <w:t>туннель</w:t>
      </w:r>
      <w:r w:rsidRPr="007C38C8">
        <w:rPr>
          <w:lang w:val="en-US"/>
        </w:rPr>
        <w:t xml:space="preserve">: </w:t>
      </w:r>
    </w:p>
    <w:p w14:paraId="6520E765" w14:textId="77777777" w:rsidR="00C3610A" w:rsidRPr="007C38C8" w:rsidRDefault="00C3610A" w:rsidP="00C3610A">
      <w:pPr>
        <w:rPr>
          <w:lang w:val="en-US"/>
        </w:rPr>
      </w:pPr>
    </w:p>
    <w:p w14:paraId="3A59F16C" w14:textId="568943AD" w:rsidR="00C3610A" w:rsidRPr="007C38C8" w:rsidRDefault="00C160B3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 xml:space="preserve">(config-gre)# enable </w:t>
      </w:r>
    </w:p>
    <w:p w14:paraId="278F8D02" w14:textId="0283F095" w:rsidR="00C3610A" w:rsidRDefault="00C160B3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 xml:space="preserve">(config-gre)# exit </w:t>
      </w:r>
    </w:p>
    <w:p w14:paraId="49215839" w14:textId="77777777" w:rsidR="00C3610A" w:rsidRPr="00624C92" w:rsidRDefault="00C3610A" w:rsidP="00C3610A">
      <w:pPr>
        <w:rPr>
          <w:lang w:val="en-US"/>
        </w:rPr>
      </w:pPr>
    </w:p>
    <w:p w14:paraId="21768B27" w14:textId="77777777" w:rsidR="00645227" w:rsidRDefault="00645227" w:rsidP="00645227">
      <w:pPr>
        <w:keepNext/>
      </w:pPr>
      <w:r w:rsidRPr="004575D0">
        <w:rPr>
          <w:noProof/>
          <w:lang w:val="en-US"/>
        </w:rPr>
        <w:t xml:space="preserve"> </w:t>
      </w:r>
      <w:r w:rsidRPr="00645227">
        <w:rPr>
          <w:noProof/>
        </w:rPr>
        <w:drawing>
          <wp:inline distT="0" distB="0" distL="0" distR="0" wp14:anchorId="28024957" wp14:editId="7AC4502A">
            <wp:extent cx="5630061" cy="1667108"/>
            <wp:effectExtent l="0" t="0" r="0" b="9525"/>
            <wp:docPr id="1086169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906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1970" w14:textId="539B97B9" w:rsidR="00C3610A" w:rsidRPr="00624C92" w:rsidRDefault="00645227" w:rsidP="00C3610A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8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3</w:t>
      </w:r>
      <w:r w:rsidR="00FE53EF">
        <w:fldChar w:fldCharType="end"/>
      </w:r>
      <w:r w:rsidR="00C3610A" w:rsidRPr="00624C92">
        <w:t xml:space="preserve">. </w:t>
      </w:r>
      <w:r w:rsidR="00C3610A">
        <w:t>Экран терминала с конфигурацией туннеля.</w:t>
      </w:r>
    </w:p>
    <w:p w14:paraId="23C9AD90" w14:textId="77777777" w:rsidR="00C3610A" w:rsidRPr="00624C92" w:rsidRDefault="00C3610A" w:rsidP="00C3610A"/>
    <w:p w14:paraId="0B1438EB" w14:textId="5270F602" w:rsidR="00C3610A" w:rsidRPr="00645227" w:rsidRDefault="00C3610A" w:rsidP="00C3610A">
      <w:r>
        <w:t>Применяем настройки</w:t>
      </w:r>
      <w:r w:rsidR="00645227" w:rsidRPr="008A5DB7">
        <w:t xml:space="preserve"> </w:t>
      </w:r>
      <w:r w:rsidR="00645227">
        <w:t>проверяем</w:t>
      </w:r>
      <w:r>
        <w:t>:</w:t>
      </w:r>
    </w:p>
    <w:p w14:paraId="6550C72E" w14:textId="77777777" w:rsidR="00EA4013" w:rsidRPr="008A5DB7" w:rsidRDefault="00EA4013" w:rsidP="00515DF2"/>
    <w:p w14:paraId="66F9B0CF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</w:rPr>
      </w:pPr>
      <w:r w:rsidRPr="008A5DB7">
        <w:rPr>
          <w:b/>
          <w:bCs/>
        </w:rPr>
        <w:t>vesr-1# sh ip int</w:t>
      </w:r>
    </w:p>
    <w:p w14:paraId="1400E78B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01BF7A05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29B8BFF9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10.10.10.2/24                                         gi1/0/1                Up      Up      static    primary</w:t>
      </w:r>
    </w:p>
    <w:p w14:paraId="2FA9891B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172.16.1.1/24                                         gi1/0/2                Up      Up      static    primary</w:t>
      </w:r>
    </w:p>
    <w:p w14:paraId="15FD8C88" w14:textId="77777777" w:rsidR="008A5DB7" w:rsidRPr="008A5DB7" w:rsidRDefault="008A5DB7" w:rsidP="00C61677">
      <w:pPr>
        <w:pBdr>
          <w:top w:val="single" w:sz="18" w:space="1" w:color="00B050"/>
          <w:left w:val="single" w:sz="18" w:space="4" w:color="00B050"/>
          <w:bottom w:val="single" w:sz="18" w:space="1" w:color="00B050"/>
          <w:right w:val="single" w:sz="18" w:space="4" w:color="00B05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192.168.100.1/24                                      gre 10                 Up      Up      static    primary</w:t>
      </w:r>
    </w:p>
    <w:p w14:paraId="3B04E7F7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vesr-1# ping 192.168.100.2</w:t>
      </w:r>
    </w:p>
    <w:p w14:paraId="4643CF2A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PING 192.168.100.2 (192.168.100.2) 56 bytes of data.</w:t>
      </w:r>
    </w:p>
    <w:p w14:paraId="326F4F55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!!!!!</w:t>
      </w:r>
    </w:p>
    <w:p w14:paraId="734337E2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--- 192.168.100.2 ping statistics ---</w:t>
      </w:r>
    </w:p>
    <w:p w14:paraId="74C3C84B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5 packets transmitted, 5 received, 0% packet loss, time 4011ms</w:t>
      </w:r>
    </w:p>
    <w:p w14:paraId="15E7D45E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rtt min/avg/max/mdev = 1.735/4.513/5.843/1.500 ms</w:t>
      </w:r>
    </w:p>
    <w:p w14:paraId="3520AFB1" w14:textId="79CADC02" w:rsidR="008D6D20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vesr-1#</w:t>
      </w:r>
    </w:p>
    <w:p w14:paraId="35662CD3" w14:textId="77777777" w:rsidR="008D6D20" w:rsidRPr="008A5DB7" w:rsidRDefault="008D6D20" w:rsidP="00515DF2">
      <w:pPr>
        <w:rPr>
          <w:lang w:val="en-US"/>
        </w:rPr>
      </w:pPr>
    </w:p>
    <w:p w14:paraId="602C36B4" w14:textId="1C2201D0" w:rsidR="008A5DB7" w:rsidRPr="008A5DB7" w:rsidRDefault="00C160B3" w:rsidP="008A5DB7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8A5DB7" w:rsidRPr="008A5DB7">
        <w:rPr>
          <w:b/>
          <w:bCs/>
          <w:lang w:val="en-US"/>
        </w:rPr>
        <w:t># sh ip int</w:t>
      </w:r>
    </w:p>
    <w:p w14:paraId="1B3B77FA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53766A77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00DF3D5D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10.10.20.2/24                                         gi1/0/1                Up      Up      static    primary</w:t>
      </w:r>
    </w:p>
    <w:p w14:paraId="0F41BC01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172.16.2.1/24                                         gi1/0/2                Up      Up      static    primary</w:t>
      </w:r>
    </w:p>
    <w:p w14:paraId="67D63413" w14:textId="77777777" w:rsidR="008A5DB7" w:rsidRPr="008A5DB7" w:rsidRDefault="008A5DB7" w:rsidP="00C61677">
      <w:pPr>
        <w:pBdr>
          <w:top w:val="single" w:sz="18" w:space="1" w:color="70AD47" w:themeColor="accent6"/>
          <w:left w:val="single" w:sz="18" w:space="4" w:color="70AD47" w:themeColor="accent6"/>
          <w:bottom w:val="single" w:sz="18" w:space="1" w:color="70AD47" w:themeColor="accent6"/>
          <w:right w:val="single" w:sz="18" w:space="4" w:color="70AD47" w:themeColor="accent6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192.168.100.2/24                                      gre 10                 Up      Up      static    primary</w:t>
      </w:r>
    </w:p>
    <w:p w14:paraId="1F98ADB6" w14:textId="6F346A08" w:rsidR="008A5DB7" w:rsidRPr="008A5DB7" w:rsidRDefault="00C160B3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8A5DB7" w:rsidRPr="008A5DB7">
        <w:rPr>
          <w:b/>
          <w:bCs/>
          <w:lang w:val="en-US"/>
        </w:rPr>
        <w:t># ping 192.168.100.1</w:t>
      </w:r>
    </w:p>
    <w:p w14:paraId="3F4CD105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PING 192.168.100.1 (192.168.100.1) 56 bytes of data.</w:t>
      </w:r>
    </w:p>
    <w:p w14:paraId="00FB859C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!!!!!</w:t>
      </w:r>
    </w:p>
    <w:p w14:paraId="4C416E83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--- 192.168.100.1 ping statistics ---</w:t>
      </w:r>
    </w:p>
    <w:p w14:paraId="05398451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5 packets transmitted, 5 received, 0% packet loss, time 4011ms</w:t>
      </w:r>
    </w:p>
    <w:p w14:paraId="0A95C583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rtt min/avg/max/mdev = 3.188/4.423/7.256/1.462 ms</w:t>
      </w:r>
    </w:p>
    <w:p w14:paraId="4450117F" w14:textId="231AE629" w:rsidR="008D6D20" w:rsidRPr="008A5DB7" w:rsidRDefault="00C160B3" w:rsidP="008A5DB7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</w:rPr>
        <w:t>vesr-2</w:t>
      </w:r>
      <w:r w:rsidR="008A5DB7" w:rsidRPr="008A5DB7">
        <w:rPr>
          <w:b/>
          <w:bCs/>
        </w:rPr>
        <w:t>#</w:t>
      </w:r>
    </w:p>
    <w:p w14:paraId="085D71F3" w14:textId="77777777" w:rsidR="00EA4013" w:rsidRPr="00C3610A" w:rsidRDefault="00EA4013" w:rsidP="00515DF2"/>
    <w:p w14:paraId="348D1B84" w14:textId="1B65641E" w:rsidR="008A5DB7" w:rsidRDefault="008A5DB7" w:rsidP="00515DF2">
      <w:r>
        <w:t xml:space="preserve">Туннель поднялся и доступен с обоих сторон. </w:t>
      </w:r>
    </w:p>
    <w:p w14:paraId="5E3D8585" w14:textId="77777777" w:rsidR="008A5DB7" w:rsidRDefault="008A5DB7" w:rsidP="00515DF2"/>
    <w:p w14:paraId="7AE1D841" w14:textId="60B8FE50" w:rsidR="008A5DB7" w:rsidRPr="004575D0" w:rsidRDefault="008A5DB7" w:rsidP="008A5DB7">
      <w:r>
        <w:t xml:space="preserve">Важно! Следует разрешить прохождение пакетов протокола </w:t>
      </w:r>
      <w:r>
        <w:rPr>
          <w:lang w:val="en-US"/>
        </w:rPr>
        <w:t>GRE</w:t>
      </w:r>
      <w:r w:rsidRPr="008A5DB7">
        <w:t xml:space="preserve"> </w:t>
      </w:r>
      <w:r>
        <w:t>через файрволл на обоих сторонах.</w:t>
      </w:r>
    </w:p>
    <w:p w14:paraId="7A184EF5" w14:textId="77777777" w:rsidR="008A5DB7" w:rsidRDefault="008A5DB7" w:rsidP="008A5DB7"/>
    <w:p w14:paraId="1C0C4720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>security zone-pair UNTRUST self</w:t>
      </w:r>
    </w:p>
    <w:p w14:paraId="1E115DA9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rule 1</w:t>
      </w:r>
    </w:p>
    <w:p w14:paraId="1B42D75E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description "ICMP"</w:t>
      </w:r>
    </w:p>
    <w:p w14:paraId="6E4CE2C0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16A3C308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match protocol icmp</w:t>
      </w:r>
    </w:p>
    <w:p w14:paraId="237DD74F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2DB9BD87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exit</w:t>
      </w:r>
    </w:p>
    <w:p w14:paraId="49A8B6FD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rule 2</w:t>
      </w:r>
    </w:p>
    <w:p w14:paraId="6880E4AB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description "GRE"</w:t>
      </w:r>
    </w:p>
    <w:p w14:paraId="33D16F61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04AAAE5D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match protocol gre</w:t>
      </w:r>
    </w:p>
    <w:p w14:paraId="22EFDC43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5B309C12" w14:textId="66E1ABD6" w:rsidR="008A5DB7" w:rsidRPr="008A5DB7" w:rsidRDefault="008A5DB7" w:rsidP="008A5DB7">
      <w:r w:rsidRPr="008A5DB7">
        <w:rPr>
          <w:lang w:val="en-US"/>
        </w:rPr>
        <w:t xml:space="preserve">  </w:t>
      </w:r>
      <w:r>
        <w:t>exit</w:t>
      </w:r>
    </w:p>
    <w:p w14:paraId="5E499F98" w14:textId="77777777" w:rsidR="008A5DB7" w:rsidRPr="00B21A5B" w:rsidRDefault="008A5DB7" w:rsidP="00515DF2"/>
    <w:p w14:paraId="2806EABD" w14:textId="547F01E7" w:rsidR="008A3B8E" w:rsidRDefault="008A3B8E" w:rsidP="00515DF2">
      <w:r>
        <w:t xml:space="preserve">Для удобство наблюдения за трассой прохождения пакетов </w:t>
      </w:r>
      <w:r>
        <w:rPr>
          <w:lang w:val="en-US"/>
        </w:rPr>
        <w:t>IP</w:t>
      </w:r>
      <w:r>
        <w:t xml:space="preserve"> необходимо разрешить </w:t>
      </w:r>
      <w:r>
        <w:rPr>
          <w:lang w:val="en-US"/>
        </w:rPr>
        <w:t>traceroute</w:t>
      </w:r>
      <w:r w:rsidRPr="008A3B8E">
        <w:t xml:space="preserve"> </w:t>
      </w:r>
      <w:r>
        <w:t>в файрволле на обоих сторонах топологии:</w:t>
      </w:r>
    </w:p>
    <w:p w14:paraId="292A28DF" w14:textId="77777777" w:rsidR="008A3B8E" w:rsidRPr="004575D0" w:rsidRDefault="008A3B8E" w:rsidP="00515DF2"/>
    <w:p w14:paraId="3133CA23" w14:textId="0B11336E" w:rsidR="00FA59E9" w:rsidRPr="004575D0" w:rsidRDefault="00FA59E9" w:rsidP="00515DF2">
      <w:r>
        <w:t xml:space="preserve">Создается группа для сервиса </w:t>
      </w:r>
      <w:r>
        <w:rPr>
          <w:lang w:val="en-US"/>
        </w:rPr>
        <w:t>traceroute</w:t>
      </w:r>
      <w:r w:rsidRPr="00FA59E9">
        <w:t>:</w:t>
      </w:r>
    </w:p>
    <w:p w14:paraId="344708CD" w14:textId="77777777" w:rsidR="00FA59E9" w:rsidRPr="00FA59E9" w:rsidRDefault="00FA59E9" w:rsidP="00515DF2"/>
    <w:p w14:paraId="392C0684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vesr-1#  config</w:t>
      </w:r>
    </w:p>
    <w:p w14:paraId="6902C97F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vesr-1(config)# object-group service TRACEROUTE</w:t>
      </w:r>
    </w:p>
    <w:p w14:paraId="2AF8FB4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vesr-1(config-object-group-service)#   port-range 33434-33534</w:t>
      </w:r>
    </w:p>
    <w:p w14:paraId="22C3F839" w14:textId="2CCCD372" w:rsidR="008A3B8E" w:rsidRPr="004575D0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vesr-1(config-object-group-service)# exit</w:t>
      </w:r>
    </w:p>
    <w:p w14:paraId="3753F56F" w14:textId="77777777" w:rsidR="008A3B8E" w:rsidRPr="004575D0" w:rsidRDefault="008A3B8E" w:rsidP="008A3B8E">
      <w:pPr>
        <w:rPr>
          <w:lang w:val="en-US"/>
        </w:rPr>
      </w:pPr>
    </w:p>
    <w:p w14:paraId="0B963619" w14:textId="3A417567" w:rsidR="008A3B8E" w:rsidRDefault="008A3B8E" w:rsidP="008A3B8E">
      <w:r>
        <w:t xml:space="preserve">И добавляем еще </w:t>
      </w:r>
      <w:r w:rsidR="00D34305">
        <w:t xml:space="preserve">несколько </w:t>
      </w:r>
      <w:r>
        <w:t>правил в работу файвола:</w:t>
      </w:r>
    </w:p>
    <w:p w14:paraId="4D063E03" w14:textId="77777777" w:rsidR="008A3B8E" w:rsidRDefault="008A3B8E" w:rsidP="008A3B8E"/>
    <w:p w14:paraId="16233E35" w14:textId="02B6A511" w:rsidR="00C61677" w:rsidRDefault="00C61677" w:rsidP="00C61677">
      <w:pPr>
        <w:rPr>
          <w:lang w:val="en-US"/>
        </w:rPr>
      </w:pPr>
      <w:r>
        <w:t>Для</w:t>
      </w:r>
      <w:r w:rsidRPr="00B21A5B">
        <w:rPr>
          <w:lang w:val="en-US"/>
        </w:rPr>
        <w:t xml:space="preserve"> </w:t>
      </w:r>
      <w:r>
        <w:t>зоны</w:t>
      </w:r>
      <w:r w:rsidRPr="00B21A5B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00FAC70E" w14:textId="77777777" w:rsidR="008A3B8E" w:rsidRDefault="008A3B8E" w:rsidP="008A3B8E">
      <w:pPr>
        <w:rPr>
          <w:lang w:val="en-US"/>
        </w:rPr>
      </w:pPr>
    </w:p>
    <w:p w14:paraId="58ECF942" w14:textId="77777777" w:rsidR="00C61677" w:rsidRPr="00C61677" w:rsidRDefault="00C61677" w:rsidP="008A3B8E">
      <w:pPr>
        <w:rPr>
          <w:lang w:val="en-US"/>
        </w:rPr>
      </w:pPr>
    </w:p>
    <w:p w14:paraId="2FB31923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vesr-1(config)#  security zone-pair UNTRUST self</w:t>
      </w:r>
    </w:p>
    <w:p w14:paraId="04D81E46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vesr-1(config-security-zone-pair)# rule 3</w:t>
      </w:r>
    </w:p>
    <w:p w14:paraId="720E1824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vesr-1(config-security-zone-pair-rule)#     description "TRACEROUTE"</w:t>
      </w:r>
    </w:p>
    <w:p w14:paraId="21C101D2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vesr-1(config-security-zone-pair-rule)#     action permit</w:t>
      </w:r>
    </w:p>
    <w:p w14:paraId="046FA45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vesr-1(config-security-zone-pair-rule)#     match protocol udp</w:t>
      </w:r>
    </w:p>
    <w:p w14:paraId="4A00694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vesr-1(config-security-zone-pair-rule)#     match destination-port TRACEROUTE</w:t>
      </w:r>
    </w:p>
    <w:p w14:paraId="0CD3DA8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Syntax error: Illegal parameter</w:t>
      </w:r>
    </w:p>
    <w:p w14:paraId="3673520C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vesr-1(config-security-zone-pair-rule)#     enable</w:t>
      </w:r>
    </w:p>
    <w:p w14:paraId="011F6A82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vesr-1(config-security-zone-pair-rule)#   exit</w:t>
      </w:r>
    </w:p>
    <w:p w14:paraId="2D45B00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vesr-1(config-security-zone-pair)# exit</w:t>
      </w:r>
    </w:p>
    <w:p w14:paraId="4360BEF2" w14:textId="657EDC3A" w:rsidR="008A3B8E" w:rsidRPr="004575D0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4575D0">
        <w:rPr>
          <w:b/>
          <w:bCs/>
          <w:lang w:val="en-US"/>
        </w:rPr>
        <w:t>vesr-1(config)#</w:t>
      </w:r>
    </w:p>
    <w:p w14:paraId="5E1137AF" w14:textId="77777777" w:rsidR="008A3B8E" w:rsidRPr="004575D0" w:rsidRDefault="008A3B8E" w:rsidP="008A3B8E">
      <w:pPr>
        <w:rPr>
          <w:lang w:val="en-US"/>
        </w:rPr>
      </w:pPr>
    </w:p>
    <w:p w14:paraId="017DA8B9" w14:textId="4C513A3C" w:rsidR="00D34305" w:rsidRDefault="00D34305" w:rsidP="00515DF2">
      <w:pPr>
        <w:rPr>
          <w:lang w:val="en-US"/>
        </w:rPr>
      </w:pPr>
      <w:r>
        <w:t>Для</w:t>
      </w:r>
      <w:r w:rsidRPr="004575D0">
        <w:rPr>
          <w:lang w:val="en-US"/>
        </w:rPr>
        <w:t xml:space="preserve"> </w:t>
      </w:r>
      <w:r>
        <w:t>зоны</w:t>
      </w:r>
      <w:r w:rsidRPr="004575D0">
        <w:rPr>
          <w:lang w:val="en-US"/>
        </w:rPr>
        <w:t xml:space="preserve"> </w:t>
      </w:r>
      <w:r>
        <w:rPr>
          <w:lang w:val="en-US"/>
        </w:rPr>
        <w:t>UNTRUST TRUST</w:t>
      </w:r>
      <w:r w:rsidR="00C61677">
        <w:rPr>
          <w:lang w:val="en-US"/>
        </w:rPr>
        <w:t>:</w:t>
      </w:r>
    </w:p>
    <w:p w14:paraId="3D9332AD" w14:textId="77777777" w:rsidR="00D34305" w:rsidRDefault="00D34305" w:rsidP="00515DF2">
      <w:pPr>
        <w:rPr>
          <w:lang w:val="en-US"/>
        </w:rPr>
      </w:pPr>
    </w:p>
    <w:p w14:paraId="058A88C7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vesr-1(config)# security zone-pair UNTRUST TRUST</w:t>
      </w:r>
    </w:p>
    <w:p w14:paraId="2EADE2FB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vesr-1(config-security-zone-pair)# rule 2</w:t>
      </w:r>
    </w:p>
    <w:p w14:paraId="5FE982DC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  action permit</w:t>
      </w:r>
    </w:p>
    <w:p w14:paraId="1C4E1D4C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  match protocol udp</w:t>
      </w:r>
    </w:p>
    <w:p w14:paraId="7BC6AB3F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  match destination-port object-group</w:t>
      </w:r>
    </w:p>
    <w:p w14:paraId="0FA48A66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TRACEROUTE</w:t>
      </w:r>
    </w:p>
    <w:p w14:paraId="365E1DEF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  enable</w:t>
      </w:r>
    </w:p>
    <w:p w14:paraId="53AF1A1D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exit</w:t>
      </w:r>
    </w:p>
    <w:p w14:paraId="7F899E87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vesr-1(config-security-zone-pair)# exit</w:t>
      </w:r>
    </w:p>
    <w:p w14:paraId="0ABBD185" w14:textId="5D9392A2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vesr-1(config)#</w:t>
      </w:r>
    </w:p>
    <w:p w14:paraId="5D71A383" w14:textId="77777777" w:rsidR="008A3B8E" w:rsidRDefault="008A3B8E" w:rsidP="00515DF2">
      <w:pPr>
        <w:rPr>
          <w:lang w:val="en-US"/>
        </w:rPr>
      </w:pPr>
    </w:p>
    <w:p w14:paraId="4953308C" w14:textId="597DDB41" w:rsidR="00C61677" w:rsidRDefault="00C61677" w:rsidP="00C61677">
      <w:pPr>
        <w:rPr>
          <w:lang w:val="en-US"/>
        </w:rPr>
      </w:pPr>
      <w:r>
        <w:t>Для</w:t>
      </w:r>
      <w:r w:rsidRPr="00C61677">
        <w:rPr>
          <w:lang w:val="en-US"/>
        </w:rPr>
        <w:t xml:space="preserve"> </w:t>
      </w:r>
      <w:r>
        <w:t>зоны</w:t>
      </w:r>
      <w:r w:rsidRPr="00C61677">
        <w:rPr>
          <w:lang w:val="en-US"/>
        </w:rPr>
        <w:t xml:space="preserve"> </w:t>
      </w:r>
      <w:r>
        <w:rPr>
          <w:lang w:val="en-US"/>
        </w:rPr>
        <w:t>TRUST UNTRUST:</w:t>
      </w:r>
    </w:p>
    <w:p w14:paraId="2EFE653C" w14:textId="77777777" w:rsidR="00D34305" w:rsidRPr="00C61677" w:rsidRDefault="00D34305" w:rsidP="00515DF2">
      <w:pPr>
        <w:rPr>
          <w:lang w:val="en-US"/>
        </w:rPr>
      </w:pPr>
    </w:p>
    <w:p w14:paraId="33D459B1" w14:textId="552D0215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 xml:space="preserve">vesr-1(config)# security zone-pair TRUST </w:t>
      </w:r>
      <w:r>
        <w:rPr>
          <w:b/>
          <w:bCs/>
          <w:lang w:val="en-US"/>
        </w:rPr>
        <w:t>UN</w:t>
      </w:r>
      <w:r w:rsidRPr="00D34305">
        <w:rPr>
          <w:b/>
          <w:bCs/>
          <w:lang w:val="en-US"/>
        </w:rPr>
        <w:t>TRUST</w:t>
      </w:r>
    </w:p>
    <w:p w14:paraId="7481B55D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vesr-1(config-security-zone-pair)# rule 2</w:t>
      </w:r>
    </w:p>
    <w:p w14:paraId="2F17975D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  action permit</w:t>
      </w:r>
    </w:p>
    <w:p w14:paraId="371697E3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  match protocol udp</w:t>
      </w:r>
    </w:p>
    <w:p w14:paraId="78CDB5C7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  match destination-port object-group</w:t>
      </w:r>
    </w:p>
    <w:p w14:paraId="06C39D17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TRACEROUTE</w:t>
      </w:r>
    </w:p>
    <w:p w14:paraId="196E3055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  enable</w:t>
      </w:r>
    </w:p>
    <w:p w14:paraId="3340F077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exit</w:t>
      </w:r>
    </w:p>
    <w:p w14:paraId="5D55D8ED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vesr-1(config-security-zone-pair)# exit</w:t>
      </w:r>
    </w:p>
    <w:p w14:paraId="416FD1D1" w14:textId="77777777" w:rsidR="00C61677" w:rsidRPr="004575D0" w:rsidRDefault="00C61677" w:rsidP="00C61677">
      <w:pPr>
        <w:shd w:val="clear" w:color="auto" w:fill="D0CECE" w:themeFill="background2" w:themeFillShade="E6"/>
        <w:rPr>
          <w:b/>
          <w:bCs/>
        </w:rPr>
      </w:pPr>
      <w:r w:rsidRPr="00D34305">
        <w:rPr>
          <w:b/>
          <w:bCs/>
          <w:lang w:val="en-US"/>
        </w:rPr>
        <w:t>vesr</w:t>
      </w:r>
      <w:r w:rsidRPr="004575D0">
        <w:rPr>
          <w:b/>
          <w:bCs/>
        </w:rPr>
        <w:t>-1(</w:t>
      </w:r>
      <w:r w:rsidRPr="00D34305">
        <w:rPr>
          <w:b/>
          <w:bCs/>
          <w:lang w:val="en-US"/>
        </w:rPr>
        <w:t>config</w:t>
      </w:r>
      <w:r w:rsidRPr="004575D0">
        <w:rPr>
          <w:b/>
          <w:bCs/>
        </w:rPr>
        <w:t>)#</w:t>
      </w:r>
    </w:p>
    <w:p w14:paraId="7EB89701" w14:textId="77777777" w:rsidR="00D34305" w:rsidRPr="004575D0" w:rsidRDefault="00D34305" w:rsidP="00515DF2"/>
    <w:p w14:paraId="2BF51E0C" w14:textId="77777777" w:rsidR="00D34305" w:rsidRPr="004575D0" w:rsidRDefault="00D34305" w:rsidP="00D34305">
      <w:r>
        <w:t>Для удаленного филиала то же самое настраиваем:</w:t>
      </w:r>
    </w:p>
    <w:p w14:paraId="7A240C3C" w14:textId="77777777" w:rsidR="00FA59E9" w:rsidRPr="004575D0" w:rsidRDefault="00FA59E9" w:rsidP="00D34305"/>
    <w:p w14:paraId="276808CE" w14:textId="77777777" w:rsidR="00FA59E9" w:rsidRPr="00FA59E9" w:rsidRDefault="00FA59E9" w:rsidP="00FA59E9">
      <w:r>
        <w:t xml:space="preserve">Создается группа для сервиса </w:t>
      </w:r>
      <w:r>
        <w:rPr>
          <w:lang w:val="en-US"/>
        </w:rPr>
        <w:t>traceroute</w:t>
      </w:r>
      <w:r w:rsidRPr="00FA59E9">
        <w:t>:</w:t>
      </w:r>
    </w:p>
    <w:p w14:paraId="758E8DD8" w14:textId="77777777" w:rsidR="00D34305" w:rsidRPr="00D34305" w:rsidRDefault="00D34305" w:rsidP="00D34305"/>
    <w:p w14:paraId="78E48F5A" w14:textId="44C4A71A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# config</w:t>
      </w:r>
    </w:p>
    <w:p w14:paraId="735C6182" w14:textId="35F98482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(config)# object-group service TRACEROUTE</w:t>
      </w:r>
    </w:p>
    <w:p w14:paraId="3A15B522" w14:textId="53E318B4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(config-object-group-service)#   port-range 33434-33534</w:t>
      </w:r>
    </w:p>
    <w:p w14:paraId="6DD2AB65" w14:textId="50B6FEAA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(config-object-group-service)# exit</w:t>
      </w:r>
    </w:p>
    <w:p w14:paraId="46063DEC" w14:textId="246CEA8E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(config)# security zone-pair UNTRUST self</w:t>
      </w:r>
    </w:p>
    <w:p w14:paraId="788266DD" w14:textId="1F4A42CC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(config-security-zone-pair)#   rule 3</w:t>
      </w:r>
    </w:p>
    <w:p w14:paraId="3DB12E36" w14:textId="0C6E2923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(config-security-zone-pair-rule)#     description "TRACEROUTE"</w:t>
      </w:r>
    </w:p>
    <w:p w14:paraId="5146A642" w14:textId="499B7536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(config-security-zone-pair-rule)#     action permit</w:t>
      </w:r>
    </w:p>
    <w:p w14:paraId="1E65073F" w14:textId="6ABBAF7B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(config-security-zone-pair-rule)#     match protocol udp</w:t>
      </w:r>
    </w:p>
    <w:p w14:paraId="24D3CA7D" w14:textId="0D5DC013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(config-security-zone-pair-rule)#     enable</w:t>
      </w:r>
    </w:p>
    <w:p w14:paraId="6C0BE5A3" w14:textId="325848C2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(config-security-zone-pair-rule)#   exit</w:t>
      </w:r>
    </w:p>
    <w:p w14:paraId="1F75A251" w14:textId="1DC04584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(config-security-zone-pair)# exit</w:t>
      </w:r>
    </w:p>
    <w:p w14:paraId="7EE0B9E4" w14:textId="13D39576" w:rsidR="00D34305" w:rsidRPr="00FA59E9" w:rsidRDefault="00C160B3" w:rsidP="00D34305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  <w:lang w:val="en-US"/>
        </w:rPr>
        <w:t>vesr</w:t>
      </w:r>
      <w:r w:rsidRPr="00804FAD">
        <w:rPr>
          <w:b/>
          <w:bCs/>
        </w:rPr>
        <w:t>-2</w:t>
      </w:r>
      <w:r w:rsidR="00D34305" w:rsidRPr="00FA59E9">
        <w:rPr>
          <w:b/>
          <w:bCs/>
        </w:rPr>
        <w:t>(</w:t>
      </w:r>
      <w:r w:rsidR="00D34305" w:rsidRPr="008A3B8E">
        <w:rPr>
          <w:b/>
          <w:bCs/>
          <w:lang w:val="en-US"/>
        </w:rPr>
        <w:t>config</w:t>
      </w:r>
      <w:r w:rsidR="00D34305" w:rsidRPr="00FA59E9">
        <w:rPr>
          <w:b/>
          <w:bCs/>
        </w:rPr>
        <w:t>)</w:t>
      </w:r>
    </w:p>
    <w:p w14:paraId="51365203" w14:textId="77777777" w:rsidR="00D34305" w:rsidRPr="00FA59E9" w:rsidRDefault="00D34305" w:rsidP="00515DF2"/>
    <w:p w14:paraId="479BB196" w14:textId="77777777" w:rsidR="00FA59E9" w:rsidRDefault="00FA59E9" w:rsidP="00FA59E9">
      <w:r>
        <w:t>И добавляем еще несколько правил в работу файвола:</w:t>
      </w:r>
    </w:p>
    <w:p w14:paraId="3AF8B45D" w14:textId="77777777" w:rsidR="00FA59E9" w:rsidRDefault="00FA59E9" w:rsidP="00FA59E9"/>
    <w:p w14:paraId="722C2AB3" w14:textId="77777777" w:rsidR="00FA59E9" w:rsidRDefault="00FA59E9" w:rsidP="00FA59E9">
      <w:pPr>
        <w:rPr>
          <w:lang w:val="en-US"/>
        </w:rPr>
      </w:pPr>
      <w:r>
        <w:t>Для</w:t>
      </w:r>
      <w:r w:rsidRPr="00FA59E9">
        <w:rPr>
          <w:lang w:val="en-US"/>
        </w:rPr>
        <w:t xml:space="preserve"> </w:t>
      </w:r>
      <w:r>
        <w:t>зоны</w:t>
      </w:r>
      <w:r w:rsidRPr="00FA59E9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236F09D8" w14:textId="77777777" w:rsidR="00FA59E9" w:rsidRDefault="00FA59E9" w:rsidP="00FA59E9">
      <w:pPr>
        <w:rPr>
          <w:lang w:val="en-US"/>
        </w:rPr>
      </w:pPr>
    </w:p>
    <w:p w14:paraId="75D95DD6" w14:textId="77777777" w:rsidR="00FA59E9" w:rsidRPr="00C61677" w:rsidRDefault="00FA59E9" w:rsidP="00FA59E9">
      <w:pPr>
        <w:rPr>
          <w:lang w:val="en-US"/>
        </w:rPr>
      </w:pPr>
    </w:p>
    <w:p w14:paraId="2EF1C7B0" w14:textId="6A29891F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(config)#  security zone-pair UNTRUST self</w:t>
      </w:r>
    </w:p>
    <w:p w14:paraId="0C8688FA" w14:textId="459724A7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(config-security-zone-pair)# rule 3</w:t>
      </w:r>
    </w:p>
    <w:p w14:paraId="204190BA" w14:textId="2A2E8A3F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(config-security-zone-pair-rule)#     description "TRACEROUTE"</w:t>
      </w:r>
    </w:p>
    <w:p w14:paraId="0E59E200" w14:textId="31E92A66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(config-security-zone-pair-rule)#     action permit</w:t>
      </w:r>
    </w:p>
    <w:p w14:paraId="293FD6D8" w14:textId="495F8FB2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(config-security-zone-pair-rule)#     match protocol udp</w:t>
      </w:r>
    </w:p>
    <w:p w14:paraId="1121E2D4" w14:textId="2DC0F525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(config-security-zone-pair-rule)#     match destination-port TRACEROUTE</w:t>
      </w:r>
    </w:p>
    <w:p w14:paraId="5C07A7FF" w14:textId="77777777" w:rsidR="00FA59E9" w:rsidRPr="008A3B8E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Syntax error: Illegal parameter</w:t>
      </w:r>
    </w:p>
    <w:p w14:paraId="2CC4B855" w14:textId="53E15AF9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(config-security-zone-pair-rule)#     enable</w:t>
      </w:r>
    </w:p>
    <w:p w14:paraId="11E04E6D" w14:textId="4ED56DF4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(config-security-zone-pair-rule)#   exit</w:t>
      </w:r>
    </w:p>
    <w:p w14:paraId="652D7241" w14:textId="1ED13537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(config-security-zone-pair)# exit</w:t>
      </w:r>
    </w:p>
    <w:p w14:paraId="1B850C78" w14:textId="4286DA46" w:rsidR="00FA59E9" w:rsidRPr="00FA59E9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FA59E9">
        <w:rPr>
          <w:b/>
          <w:bCs/>
          <w:lang w:val="en-US"/>
        </w:rPr>
        <w:t>(config)#</w:t>
      </w:r>
    </w:p>
    <w:p w14:paraId="5A3C1DCD" w14:textId="77777777" w:rsidR="00FA59E9" w:rsidRPr="00FA59E9" w:rsidRDefault="00FA59E9" w:rsidP="00FA59E9">
      <w:pPr>
        <w:rPr>
          <w:lang w:val="en-US"/>
        </w:rPr>
      </w:pPr>
    </w:p>
    <w:p w14:paraId="4F5022E1" w14:textId="77777777" w:rsidR="00FA59E9" w:rsidRDefault="00FA59E9" w:rsidP="00FA59E9">
      <w:pPr>
        <w:rPr>
          <w:lang w:val="en-US"/>
        </w:rPr>
      </w:pPr>
      <w:r>
        <w:t>Для</w:t>
      </w:r>
      <w:r w:rsidRPr="00FA59E9">
        <w:rPr>
          <w:lang w:val="en-US"/>
        </w:rPr>
        <w:t xml:space="preserve"> </w:t>
      </w:r>
      <w:r>
        <w:t>зоны</w:t>
      </w:r>
      <w:r w:rsidRPr="00FA59E9">
        <w:rPr>
          <w:lang w:val="en-US"/>
        </w:rPr>
        <w:t xml:space="preserve"> </w:t>
      </w:r>
      <w:r>
        <w:rPr>
          <w:lang w:val="en-US"/>
        </w:rPr>
        <w:t>UNTRUST TRUST:</w:t>
      </w:r>
    </w:p>
    <w:p w14:paraId="5056F0AC" w14:textId="77777777" w:rsidR="00FA59E9" w:rsidRDefault="00FA59E9" w:rsidP="00FA59E9">
      <w:pPr>
        <w:rPr>
          <w:lang w:val="en-US"/>
        </w:rPr>
      </w:pPr>
    </w:p>
    <w:p w14:paraId="325BD5A5" w14:textId="5B5D2195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(config)# security zone-pair UNTRUST TRUST</w:t>
      </w:r>
    </w:p>
    <w:p w14:paraId="081FE8A5" w14:textId="4B824502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(config-security-zone-pair)# rule 2</w:t>
      </w:r>
    </w:p>
    <w:p w14:paraId="4B2CC347" w14:textId="53CC4717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  action permit</w:t>
      </w:r>
    </w:p>
    <w:p w14:paraId="0F4C639F" w14:textId="6EC939D6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  match protocol udp</w:t>
      </w:r>
    </w:p>
    <w:p w14:paraId="009682AA" w14:textId="39FE6822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  match destination-port object-group</w:t>
      </w:r>
    </w:p>
    <w:p w14:paraId="291F5434" w14:textId="77777777" w:rsidR="00FA59E9" w:rsidRPr="00D34305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TRACEROUTE</w:t>
      </w:r>
    </w:p>
    <w:p w14:paraId="31EE1B52" w14:textId="0AF63F0A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  enable</w:t>
      </w:r>
    </w:p>
    <w:p w14:paraId="169AE242" w14:textId="76B3DEAA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exit</w:t>
      </w:r>
    </w:p>
    <w:p w14:paraId="4EE6C86B" w14:textId="4CEDC160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(config-security-zone-pair)# exit</w:t>
      </w:r>
    </w:p>
    <w:p w14:paraId="06A3892E" w14:textId="6B3E5D3D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(config)#</w:t>
      </w:r>
    </w:p>
    <w:p w14:paraId="4AD24C7A" w14:textId="77777777" w:rsidR="00FA59E9" w:rsidRDefault="00FA59E9" w:rsidP="00FA59E9">
      <w:pPr>
        <w:rPr>
          <w:lang w:val="en-US"/>
        </w:rPr>
      </w:pPr>
    </w:p>
    <w:p w14:paraId="00CCC8F4" w14:textId="77777777" w:rsidR="00FA59E9" w:rsidRDefault="00FA59E9" w:rsidP="00FA59E9">
      <w:pPr>
        <w:rPr>
          <w:lang w:val="en-US"/>
        </w:rPr>
      </w:pPr>
      <w:r>
        <w:t>Для</w:t>
      </w:r>
      <w:r w:rsidRPr="00C61677">
        <w:rPr>
          <w:lang w:val="en-US"/>
        </w:rPr>
        <w:t xml:space="preserve"> </w:t>
      </w:r>
      <w:r>
        <w:t>зоны</w:t>
      </w:r>
      <w:r w:rsidRPr="00C61677">
        <w:rPr>
          <w:lang w:val="en-US"/>
        </w:rPr>
        <w:t xml:space="preserve"> </w:t>
      </w:r>
      <w:r>
        <w:rPr>
          <w:lang w:val="en-US"/>
        </w:rPr>
        <w:t>TRUST UNTRUST:</w:t>
      </w:r>
    </w:p>
    <w:p w14:paraId="4B45E9F1" w14:textId="77777777" w:rsidR="00FA59E9" w:rsidRPr="00C61677" w:rsidRDefault="00FA59E9" w:rsidP="00FA59E9">
      <w:pPr>
        <w:rPr>
          <w:lang w:val="en-US"/>
        </w:rPr>
      </w:pPr>
    </w:p>
    <w:p w14:paraId="542CB052" w14:textId="597A846F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 xml:space="preserve">(config)# security zone-pair TRUST </w:t>
      </w:r>
      <w:r w:rsidR="00FA59E9">
        <w:rPr>
          <w:b/>
          <w:bCs/>
          <w:lang w:val="en-US"/>
        </w:rPr>
        <w:t>UN</w:t>
      </w:r>
      <w:r w:rsidR="00FA59E9" w:rsidRPr="00D34305">
        <w:rPr>
          <w:b/>
          <w:bCs/>
          <w:lang w:val="en-US"/>
        </w:rPr>
        <w:t>TRUST</w:t>
      </w:r>
    </w:p>
    <w:p w14:paraId="51752310" w14:textId="05B16E9D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(config-security-zone-pair)# rule 2</w:t>
      </w:r>
    </w:p>
    <w:p w14:paraId="15CEFE86" w14:textId="62A129C8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  action permit</w:t>
      </w:r>
    </w:p>
    <w:p w14:paraId="410708C3" w14:textId="5C68551B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  match protocol udp</w:t>
      </w:r>
    </w:p>
    <w:p w14:paraId="45E7EF84" w14:textId="73BE8B48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  match destination-port object-group</w:t>
      </w:r>
    </w:p>
    <w:p w14:paraId="6DDC6A26" w14:textId="77777777" w:rsidR="00FA59E9" w:rsidRPr="00D34305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TRACEROUTE</w:t>
      </w:r>
    </w:p>
    <w:p w14:paraId="3BE133C8" w14:textId="3BCFED5C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  enable</w:t>
      </w:r>
    </w:p>
    <w:p w14:paraId="498C62C9" w14:textId="33EDDF7A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exit</w:t>
      </w:r>
    </w:p>
    <w:p w14:paraId="29B69EC6" w14:textId="583FEE4A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(config-security-zone-pair)# exit</w:t>
      </w:r>
    </w:p>
    <w:p w14:paraId="5DF5DF08" w14:textId="12AFB2DC" w:rsidR="00FA59E9" w:rsidRPr="00FA59E9" w:rsidRDefault="00C160B3" w:rsidP="00FA59E9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  <w:lang w:val="en-US"/>
        </w:rPr>
        <w:t>vesr</w:t>
      </w:r>
      <w:r w:rsidRPr="00B578C4">
        <w:rPr>
          <w:b/>
          <w:bCs/>
        </w:rPr>
        <w:t>-2</w:t>
      </w:r>
      <w:r w:rsidR="00FA59E9" w:rsidRPr="00FA59E9">
        <w:rPr>
          <w:b/>
          <w:bCs/>
        </w:rPr>
        <w:t>(</w:t>
      </w:r>
      <w:r w:rsidR="00FA59E9" w:rsidRPr="00D34305">
        <w:rPr>
          <w:b/>
          <w:bCs/>
          <w:lang w:val="en-US"/>
        </w:rPr>
        <w:t>config</w:t>
      </w:r>
      <w:r w:rsidR="00FA59E9" w:rsidRPr="00FA59E9">
        <w:rPr>
          <w:b/>
          <w:bCs/>
        </w:rPr>
        <w:t>)#</w:t>
      </w:r>
    </w:p>
    <w:p w14:paraId="42FDD11B" w14:textId="77777777" w:rsidR="00D34305" w:rsidRPr="00FA59E9" w:rsidRDefault="00D34305" w:rsidP="00515DF2"/>
    <w:p w14:paraId="5D4BFFA8" w14:textId="77777777" w:rsidR="00FA59E9" w:rsidRPr="00FA59E9" w:rsidRDefault="00FA59E9" w:rsidP="00515DF2"/>
    <w:p w14:paraId="53FE03A6" w14:textId="1DCEB7F1" w:rsidR="00515DF2" w:rsidRPr="004575D0" w:rsidRDefault="00515DF2" w:rsidP="00515DF2">
      <w:r w:rsidRPr="00515DF2">
        <w:t xml:space="preserve">На </w:t>
      </w:r>
      <w:r w:rsidR="00FA59E9">
        <w:t xml:space="preserve">каждом </w:t>
      </w:r>
      <w:r w:rsidRPr="00515DF2">
        <w:t xml:space="preserve"> маршрутизаторе  должен  быть  создан  маршрут  до  локальной  сети  партнера.  В  качестве интерфейса назначения указываем ранее созданный туннель GRE: </w:t>
      </w:r>
    </w:p>
    <w:p w14:paraId="6808271C" w14:textId="77777777" w:rsidR="0020618B" w:rsidRDefault="0020618B" w:rsidP="00515DF2"/>
    <w:p w14:paraId="12BDA829" w14:textId="5418BEF1" w:rsidR="00FA59E9" w:rsidRDefault="00FA59E9" w:rsidP="00515DF2">
      <w:r>
        <w:t>На виртуальном роутере домашнего офиса маршрут до локальной сети удаленного офиса :</w:t>
      </w:r>
    </w:p>
    <w:p w14:paraId="3F5BDACA" w14:textId="77777777" w:rsidR="00FA59E9" w:rsidRPr="00515DF2" w:rsidRDefault="00FA59E9" w:rsidP="00515DF2"/>
    <w:p w14:paraId="52DED749" w14:textId="5BDBEABA" w:rsidR="00515DF2" w:rsidRPr="00D0361F" w:rsidRDefault="008D6D20" w:rsidP="00FA59E9">
      <w:pPr>
        <w:shd w:val="clear" w:color="auto" w:fill="D0CECE" w:themeFill="background2" w:themeFillShade="E6"/>
        <w:rPr>
          <w:b/>
          <w:bCs/>
          <w:lang w:val="en-US"/>
        </w:rPr>
      </w:pPr>
      <w:r w:rsidRPr="00FA59E9">
        <w:rPr>
          <w:b/>
          <w:bCs/>
          <w:lang w:val="en-US"/>
        </w:rPr>
        <w:t>vesr-</w:t>
      </w:r>
      <w:r w:rsidR="00D0361F" w:rsidRPr="00D0361F">
        <w:rPr>
          <w:b/>
          <w:bCs/>
          <w:lang w:val="en-US"/>
        </w:rPr>
        <w:t>1</w:t>
      </w:r>
      <w:r w:rsidR="00515DF2" w:rsidRPr="00515DF2">
        <w:rPr>
          <w:b/>
          <w:bCs/>
          <w:lang w:val="en-US"/>
        </w:rPr>
        <w:t>(config)# ip route 172.16.</w:t>
      </w:r>
      <w:r w:rsidR="00FA59E9" w:rsidRPr="00FA59E9">
        <w:rPr>
          <w:b/>
          <w:bCs/>
          <w:lang w:val="en-US"/>
        </w:rPr>
        <w:t>2</w:t>
      </w:r>
      <w:r w:rsidR="00515DF2" w:rsidRPr="00515DF2">
        <w:rPr>
          <w:b/>
          <w:bCs/>
          <w:lang w:val="en-US"/>
        </w:rPr>
        <w:t>.0/16 tunnel</w:t>
      </w:r>
      <w:r w:rsidR="00D0361F" w:rsidRPr="00D0361F">
        <w:rPr>
          <w:b/>
          <w:bCs/>
          <w:lang w:val="en-US"/>
        </w:rPr>
        <w:t xml:space="preserve"> </w:t>
      </w:r>
      <w:r w:rsidR="00D0361F" w:rsidRPr="00515DF2">
        <w:rPr>
          <w:b/>
          <w:bCs/>
          <w:lang w:val="en-US"/>
        </w:rPr>
        <w:t xml:space="preserve">gre 10  </w:t>
      </w:r>
    </w:p>
    <w:p w14:paraId="36DE129D" w14:textId="77777777" w:rsidR="00FA59E9" w:rsidRPr="00FA59E9" w:rsidRDefault="00FA59E9" w:rsidP="00515DF2">
      <w:pPr>
        <w:rPr>
          <w:lang w:val="en-US"/>
        </w:rPr>
      </w:pPr>
    </w:p>
    <w:p w14:paraId="6EDA2E09" w14:textId="240F857A" w:rsidR="00FA59E9" w:rsidRDefault="00FA59E9" w:rsidP="00FA59E9">
      <w:r>
        <w:t>И</w:t>
      </w:r>
      <w:r w:rsidRPr="00FA59E9">
        <w:t xml:space="preserve"> </w:t>
      </w:r>
      <w:r>
        <w:t>на</w:t>
      </w:r>
      <w:r w:rsidRPr="00FA59E9">
        <w:t xml:space="preserve"> </w:t>
      </w:r>
      <w:r>
        <w:t>виртуальном роутере удаленного офиса зеркально маршрут до домашнего офиса:</w:t>
      </w:r>
    </w:p>
    <w:p w14:paraId="779D7D85" w14:textId="77777777" w:rsidR="00FA59E9" w:rsidRPr="00FA59E9" w:rsidRDefault="00FA59E9" w:rsidP="00FA59E9"/>
    <w:p w14:paraId="186F3F80" w14:textId="74C7E0D3" w:rsidR="00FA59E9" w:rsidRPr="00FA59E9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515DF2">
        <w:rPr>
          <w:b/>
          <w:bCs/>
          <w:lang w:val="en-US"/>
        </w:rPr>
        <w:t>(config)# ip route 172.16.</w:t>
      </w:r>
      <w:r w:rsidR="00FA59E9" w:rsidRPr="00FA59E9">
        <w:rPr>
          <w:b/>
          <w:bCs/>
          <w:lang w:val="en-US"/>
        </w:rPr>
        <w:t>1</w:t>
      </w:r>
      <w:r w:rsidR="00FA59E9" w:rsidRPr="00515DF2">
        <w:rPr>
          <w:b/>
          <w:bCs/>
          <w:lang w:val="en-US"/>
        </w:rPr>
        <w:t xml:space="preserve">.0/16 tunnel gre 10  </w:t>
      </w:r>
    </w:p>
    <w:p w14:paraId="52656F64" w14:textId="77777777" w:rsidR="00FA59E9" w:rsidRDefault="00FA59E9" w:rsidP="00515DF2">
      <w:pPr>
        <w:rPr>
          <w:lang w:val="en-US"/>
        </w:rPr>
      </w:pPr>
    </w:p>
    <w:p w14:paraId="189F2B9F" w14:textId="77777777" w:rsidR="00D0361F" w:rsidRPr="004575D0" w:rsidRDefault="00D0361F" w:rsidP="002D1723">
      <w:pPr>
        <w:rPr>
          <w:lang w:val="en-US"/>
        </w:rPr>
      </w:pPr>
    </w:p>
    <w:p w14:paraId="53EE17DC" w14:textId="70163E97" w:rsidR="00D0361F" w:rsidRPr="004575D0" w:rsidRDefault="002D1723" w:rsidP="002D1723">
      <w:r w:rsidRPr="00515DF2">
        <w:t xml:space="preserve">Состояние туннеля можно посмотреть командой: </w:t>
      </w:r>
    </w:p>
    <w:p w14:paraId="280A3016" w14:textId="77777777" w:rsidR="00543150" w:rsidRPr="004575D0" w:rsidRDefault="00543150" w:rsidP="002D1723"/>
    <w:p w14:paraId="3835C2BD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vesr-1# sh tunnels configuration gre 10</w:t>
      </w:r>
    </w:p>
    <w:p w14:paraId="017C9B4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State:                                             Enabled</w:t>
      </w:r>
    </w:p>
    <w:p w14:paraId="245D2193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Description:                                       --</w:t>
      </w:r>
    </w:p>
    <w:p w14:paraId="23DDBBC7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Mode:                                              ip</w:t>
      </w:r>
    </w:p>
    <w:p w14:paraId="0C798931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Bridge group:                                      --</w:t>
      </w:r>
    </w:p>
    <w:p w14:paraId="2D90C800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VRF:                                               --</w:t>
      </w:r>
    </w:p>
    <w:p w14:paraId="265563C2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Local address:                                     10.10.10.2</w:t>
      </w:r>
    </w:p>
    <w:p w14:paraId="34E0CAB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Remote address:                                    10.10.20.2</w:t>
      </w:r>
    </w:p>
    <w:p w14:paraId="2ECD2695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Calculates checksums for outgoing GRE packets:     No</w:t>
      </w:r>
    </w:p>
    <w:p w14:paraId="0F4DF36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Requires that all input GRE packets were checksum: No</w:t>
      </w:r>
    </w:p>
    <w:p w14:paraId="3C7F0993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key:                                               --</w:t>
      </w:r>
    </w:p>
    <w:p w14:paraId="709F1E1C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TTL:                                               18</w:t>
      </w:r>
    </w:p>
    <w:p w14:paraId="2353084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DSCP:                                              Inherit</w:t>
      </w:r>
    </w:p>
    <w:p w14:paraId="4370E85A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MTU:                                               1500</w:t>
      </w:r>
    </w:p>
    <w:p w14:paraId="5D8EA1C1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Path MTU discovery:                                Enabled</w:t>
      </w:r>
    </w:p>
    <w:p w14:paraId="43E059E1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Don't fragment bit suppression:                    Disabled</w:t>
      </w:r>
    </w:p>
    <w:p w14:paraId="10E4F4B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Security zone:                                     UNTRUST</w:t>
      </w:r>
    </w:p>
    <w:p w14:paraId="3A8DD4FF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Multipoint mode:                                   Disabled</w:t>
      </w:r>
    </w:p>
    <w:p w14:paraId="6E310869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Keepalive:</w:t>
      </w:r>
    </w:p>
    <w:p w14:paraId="6A1C92D0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State:                                             Disabled</w:t>
      </w:r>
    </w:p>
    <w:p w14:paraId="65391A57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Timeout:                                           10</w:t>
      </w:r>
    </w:p>
    <w:p w14:paraId="5AB46135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Retries:                                           6</w:t>
      </w:r>
    </w:p>
    <w:p w14:paraId="550213C8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Destination address:                               --</w:t>
      </w:r>
    </w:p>
    <w:p w14:paraId="19C16C05" w14:textId="4BBDBE3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vesr-1#</w:t>
      </w:r>
    </w:p>
    <w:p w14:paraId="703D1AF4" w14:textId="77777777" w:rsidR="00D0361F" w:rsidRPr="004575D0" w:rsidRDefault="00D0361F" w:rsidP="002D1723">
      <w:pPr>
        <w:rPr>
          <w:lang w:val="en-US"/>
        </w:rPr>
      </w:pPr>
    </w:p>
    <w:p w14:paraId="7DB26A6B" w14:textId="79208095" w:rsidR="00543150" w:rsidRPr="00543150" w:rsidRDefault="00C160B3" w:rsidP="00543150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43150" w:rsidRPr="00543150">
        <w:rPr>
          <w:b/>
          <w:bCs/>
          <w:lang w:val="en-US"/>
        </w:rPr>
        <w:t># sh tunnels configuration gre 20</w:t>
      </w:r>
    </w:p>
    <w:p w14:paraId="40A985A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State:                                             Enabled</w:t>
      </w:r>
    </w:p>
    <w:p w14:paraId="427A32F6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Description:                                       --</w:t>
      </w:r>
    </w:p>
    <w:p w14:paraId="6501DD88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Mode:                                              ip</w:t>
      </w:r>
    </w:p>
    <w:p w14:paraId="139CA64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Bridge group:                                      --</w:t>
      </w:r>
    </w:p>
    <w:p w14:paraId="7BA33BD7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VRF:                                               --</w:t>
      </w:r>
    </w:p>
    <w:p w14:paraId="403BAFB3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Local address:                                     10.10.20.2</w:t>
      </w:r>
    </w:p>
    <w:p w14:paraId="4CD044F6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Remote address:                                    10.10.10.2</w:t>
      </w:r>
    </w:p>
    <w:p w14:paraId="6CF27086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Calculates checksums for outgoing GRE packets:     No</w:t>
      </w:r>
    </w:p>
    <w:p w14:paraId="2BD3B8BF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Requires that all input GRE packets were checksum: No</w:t>
      </w:r>
    </w:p>
    <w:p w14:paraId="746338CC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key:                                               --</w:t>
      </w:r>
    </w:p>
    <w:p w14:paraId="1D86D9E8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TTL:                                               18</w:t>
      </w:r>
    </w:p>
    <w:p w14:paraId="59624D0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DSCP:                                              Inherit</w:t>
      </w:r>
    </w:p>
    <w:p w14:paraId="2B32FFA2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MTU:                                               1500</w:t>
      </w:r>
    </w:p>
    <w:p w14:paraId="5E85B2C1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Path MTU discovery:                                Enabled</w:t>
      </w:r>
    </w:p>
    <w:p w14:paraId="4A278C33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Don't fragment bit suppression:                    Disabled</w:t>
      </w:r>
    </w:p>
    <w:p w14:paraId="6A3A648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Security zone:                                     UNTRUST</w:t>
      </w:r>
    </w:p>
    <w:p w14:paraId="5D30883B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Multipoint mode:                                   Disabled</w:t>
      </w:r>
    </w:p>
    <w:p w14:paraId="29E727CF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Keepalive:</w:t>
      </w:r>
    </w:p>
    <w:p w14:paraId="23EF0B0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State:                                             Disabled</w:t>
      </w:r>
    </w:p>
    <w:p w14:paraId="248651A0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Timeout:                                           10</w:t>
      </w:r>
    </w:p>
    <w:p w14:paraId="4FF6314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Retries:                                           6</w:t>
      </w:r>
    </w:p>
    <w:p w14:paraId="32CE506F" w14:textId="77777777" w:rsidR="00543150" w:rsidRPr="004575D0" w:rsidRDefault="00543150" w:rsidP="00543150">
      <w:pPr>
        <w:shd w:val="clear" w:color="auto" w:fill="D0CECE" w:themeFill="background2" w:themeFillShade="E6"/>
        <w:rPr>
          <w:b/>
          <w:bCs/>
        </w:rPr>
      </w:pPr>
      <w:r w:rsidRPr="00543150">
        <w:rPr>
          <w:b/>
          <w:bCs/>
          <w:lang w:val="en-US"/>
        </w:rPr>
        <w:t xml:space="preserve">    Destination</w:t>
      </w:r>
      <w:r w:rsidRPr="004575D0">
        <w:rPr>
          <w:b/>
          <w:bCs/>
        </w:rPr>
        <w:t xml:space="preserve"> </w:t>
      </w:r>
      <w:r w:rsidRPr="00543150">
        <w:rPr>
          <w:b/>
          <w:bCs/>
          <w:lang w:val="en-US"/>
        </w:rPr>
        <w:t>address</w:t>
      </w:r>
      <w:r w:rsidRPr="004575D0">
        <w:rPr>
          <w:b/>
          <w:bCs/>
        </w:rPr>
        <w:t>:                               --</w:t>
      </w:r>
    </w:p>
    <w:p w14:paraId="79D988DD" w14:textId="4B94536B" w:rsidR="00D0361F" w:rsidRPr="00543150" w:rsidRDefault="00C160B3" w:rsidP="00543150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  <w:lang w:val="en-US"/>
        </w:rPr>
        <w:t>vesr</w:t>
      </w:r>
      <w:r w:rsidRPr="00804FAD">
        <w:rPr>
          <w:b/>
          <w:bCs/>
        </w:rPr>
        <w:t>-2</w:t>
      </w:r>
      <w:r w:rsidR="00543150" w:rsidRPr="004575D0">
        <w:rPr>
          <w:b/>
          <w:bCs/>
        </w:rPr>
        <w:t>#</w:t>
      </w:r>
    </w:p>
    <w:p w14:paraId="5592E53B" w14:textId="77777777" w:rsidR="00543150" w:rsidRPr="004575D0" w:rsidRDefault="00543150" w:rsidP="002D1723"/>
    <w:p w14:paraId="32692500" w14:textId="3704FE0C" w:rsidR="002D1723" w:rsidRDefault="002D1723" w:rsidP="002D1723">
      <w:r w:rsidRPr="00515DF2">
        <w:t xml:space="preserve">Счетчики входящих и отправленных пакетов можно посмотреть командой: </w:t>
      </w:r>
    </w:p>
    <w:p w14:paraId="11852FC8" w14:textId="77777777" w:rsidR="00D0361F" w:rsidRPr="00515DF2" w:rsidRDefault="00D0361F" w:rsidP="002D1723"/>
    <w:p w14:paraId="06BD3C3B" w14:textId="77777777" w:rsidR="002D1723" w:rsidRPr="004575D0" w:rsidRDefault="002D1723" w:rsidP="00D0361F">
      <w:pPr>
        <w:shd w:val="clear" w:color="auto" w:fill="D0CECE" w:themeFill="background2" w:themeFillShade="E6"/>
        <w:rPr>
          <w:b/>
          <w:bCs/>
          <w:lang w:val="en-US"/>
        </w:rPr>
      </w:pPr>
      <w:r w:rsidRPr="00D0361F">
        <w:rPr>
          <w:b/>
          <w:bCs/>
          <w:lang w:val="en-US"/>
        </w:rPr>
        <w:t>vesr-1</w:t>
      </w:r>
      <w:r w:rsidRPr="00515DF2">
        <w:rPr>
          <w:b/>
          <w:bCs/>
          <w:lang w:val="en-US"/>
        </w:rPr>
        <w:t xml:space="preserve"># show tunnels counters gre 10 </w:t>
      </w:r>
    </w:p>
    <w:p w14:paraId="5328C74E" w14:textId="77777777" w:rsidR="00D0361F" w:rsidRPr="004575D0" w:rsidRDefault="00D0361F" w:rsidP="002D1723">
      <w:pPr>
        <w:rPr>
          <w:lang w:val="en-US"/>
        </w:rPr>
      </w:pPr>
    </w:p>
    <w:p w14:paraId="24BC64FF" w14:textId="77777777" w:rsidR="002D1723" w:rsidRDefault="002D1723" w:rsidP="002D1723">
      <w:r w:rsidRPr="00515DF2">
        <w:t xml:space="preserve">Конфигурацию туннеля можно посмотреть командой: </w:t>
      </w:r>
    </w:p>
    <w:p w14:paraId="2AF4CD73" w14:textId="77777777" w:rsidR="00D0361F" w:rsidRPr="00515DF2" w:rsidRDefault="00D0361F" w:rsidP="002D1723"/>
    <w:p w14:paraId="6A7B6200" w14:textId="77777777" w:rsidR="002D1723" w:rsidRPr="004575D0" w:rsidRDefault="002D1723" w:rsidP="00D0361F">
      <w:pPr>
        <w:shd w:val="clear" w:color="auto" w:fill="D0CECE" w:themeFill="background2" w:themeFillShade="E6"/>
        <w:rPr>
          <w:b/>
          <w:bCs/>
          <w:lang w:val="en-US"/>
        </w:rPr>
      </w:pPr>
      <w:r w:rsidRPr="00D0361F">
        <w:rPr>
          <w:b/>
          <w:bCs/>
          <w:lang w:val="en-US"/>
        </w:rPr>
        <w:t>vesr-1</w:t>
      </w:r>
      <w:r w:rsidRPr="00515DF2">
        <w:rPr>
          <w:b/>
          <w:bCs/>
          <w:lang w:val="en-US"/>
        </w:rPr>
        <w:t xml:space="preserve"># show tunnels configuration gre 10 </w:t>
      </w:r>
    </w:p>
    <w:p w14:paraId="7DFBD502" w14:textId="77777777" w:rsidR="00D0361F" w:rsidRPr="004575D0" w:rsidRDefault="00D0361F" w:rsidP="002D1723">
      <w:pPr>
        <w:rPr>
          <w:lang w:val="en-US"/>
        </w:rPr>
      </w:pPr>
    </w:p>
    <w:p w14:paraId="1A6B9243" w14:textId="77777777" w:rsidR="002D1723" w:rsidRPr="00515DF2" w:rsidRDefault="002D1723" w:rsidP="002D1723">
      <w:r w:rsidRPr="00515DF2">
        <w:t xml:space="preserve">Настройка туннеля </w:t>
      </w:r>
      <w:r>
        <w:t>для удаленного филиала</w:t>
      </w:r>
      <w:r w:rsidRPr="00515DF2">
        <w:t xml:space="preserve"> производится аналогичным образом.   </w:t>
      </w:r>
    </w:p>
    <w:p w14:paraId="09523082" w14:textId="77777777" w:rsidR="0020618B" w:rsidRPr="004575D0" w:rsidRDefault="0020618B" w:rsidP="00515DF2"/>
    <w:p w14:paraId="79DFC49D" w14:textId="69D7CDB5" w:rsidR="00515DF2" w:rsidRDefault="00515DF2" w:rsidP="00515DF2">
      <w:r w:rsidRPr="00515DF2">
        <w:t xml:space="preserve">После  применения  настроек  трафик  будет  инкапсулироваться  в  туннель  и  отправляться партеру, независимо от наличия GRE-туннеля и правильности настроек с его стороны. </w:t>
      </w:r>
    </w:p>
    <w:p w14:paraId="66D0CFF0" w14:textId="77777777" w:rsidR="004575D0" w:rsidRDefault="004575D0" w:rsidP="004575D0">
      <w:r>
        <w:t>Проверяем работу туннеля:</w:t>
      </w:r>
    </w:p>
    <w:p w14:paraId="73C60CB7" w14:textId="77777777" w:rsidR="004575D0" w:rsidRDefault="004575D0" w:rsidP="004575D0"/>
    <w:p w14:paraId="0FE2C337" w14:textId="77777777" w:rsidR="004575D0" w:rsidRPr="004575D0" w:rsidRDefault="004575D0" w:rsidP="004575D0">
      <w:pPr>
        <w:shd w:val="clear" w:color="auto" w:fill="D0CECE" w:themeFill="background2" w:themeFillShade="E6"/>
        <w:rPr>
          <w:b/>
          <w:bCs/>
        </w:rPr>
      </w:pPr>
      <w:r w:rsidRPr="003A4AB2">
        <w:rPr>
          <w:b/>
          <w:bCs/>
          <w:lang w:val="en-US"/>
        </w:rPr>
        <w:t>PC</w:t>
      </w:r>
      <w:r w:rsidRPr="004575D0">
        <w:rPr>
          <w:b/>
          <w:bCs/>
        </w:rPr>
        <w:t xml:space="preserve">1&gt; </w:t>
      </w:r>
      <w:r w:rsidRPr="003A4AB2">
        <w:rPr>
          <w:b/>
          <w:bCs/>
          <w:lang w:val="en-US"/>
        </w:rPr>
        <w:t>ping</w:t>
      </w:r>
      <w:r w:rsidRPr="004575D0">
        <w:rPr>
          <w:b/>
          <w:bCs/>
        </w:rPr>
        <w:t xml:space="preserve"> 172.16.2.3 -</w:t>
      </w:r>
      <w:r w:rsidRPr="003A4AB2">
        <w:rPr>
          <w:b/>
          <w:bCs/>
          <w:lang w:val="en-US"/>
        </w:rPr>
        <w:t>c</w:t>
      </w:r>
      <w:r w:rsidRPr="004575D0">
        <w:rPr>
          <w:b/>
          <w:bCs/>
        </w:rPr>
        <w:t xml:space="preserve"> 3 -2</w:t>
      </w:r>
    </w:p>
    <w:p w14:paraId="0967DCD7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84 bytes from 172.16.2.3 udp_seq=1 ttl=62 time=3.470 ms</w:t>
      </w:r>
    </w:p>
    <w:p w14:paraId="708FDEFF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84 bytes from 172.16.2.3 udp_seq=2 ttl=62 time=9.277 ms</w:t>
      </w:r>
    </w:p>
    <w:p w14:paraId="5A6AD3FF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84 bytes from 172.16.2.3 udp_seq=3 ttl=62 time=7.031 ms</w:t>
      </w:r>
    </w:p>
    <w:p w14:paraId="4F53C51D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</w:p>
    <w:p w14:paraId="5BBDBD74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PC1&gt; trace 172.16.2.3</w:t>
      </w:r>
    </w:p>
    <w:p w14:paraId="1919F5C4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trace to 172.16.2.3, 8 hops max, press Ctrl+C to stop</w:t>
      </w:r>
    </w:p>
    <w:p w14:paraId="13F625E4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 1   172.16.1.1   4.572 ms  2.129 ms  3.724 ms</w:t>
      </w:r>
    </w:p>
    <w:p w14:paraId="65184C74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 2   192.168.100.2   6.968 ms  5.508 ms  4.352 ms</w:t>
      </w:r>
    </w:p>
    <w:p w14:paraId="7039F9EB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 3   *172.16.2.3   5.147 ms (ICMP type:3, code:3, Destination port unreachable)</w:t>
      </w:r>
    </w:p>
    <w:p w14:paraId="7B35AF44" w14:textId="77777777" w:rsidR="004575D0" w:rsidRPr="003A4AB2" w:rsidRDefault="004575D0" w:rsidP="004575D0">
      <w:pPr>
        <w:rPr>
          <w:lang w:val="en-US"/>
        </w:rPr>
      </w:pPr>
    </w:p>
    <w:p w14:paraId="5591D07E" w14:textId="77777777" w:rsidR="004575D0" w:rsidRPr="004575D0" w:rsidRDefault="004575D0" w:rsidP="004575D0">
      <w:r>
        <w:rPr>
          <w:lang w:val="en-US"/>
        </w:rPr>
        <w:t>C</w:t>
      </w:r>
      <w:r w:rsidRPr="003A4AB2">
        <w:t xml:space="preserve"> </w:t>
      </w:r>
      <w:r>
        <w:rPr>
          <w:lang w:val="en-US"/>
        </w:rPr>
        <w:t>PC</w:t>
      </w:r>
      <w:r w:rsidRPr="003A4AB2">
        <w:t xml:space="preserve">1 </w:t>
      </w:r>
      <w:r>
        <w:t>пакеты проходят через туннель.</w:t>
      </w:r>
    </w:p>
    <w:p w14:paraId="55F8574D" w14:textId="77777777" w:rsidR="004575D0" w:rsidRPr="004575D0" w:rsidRDefault="004575D0" w:rsidP="004575D0"/>
    <w:p w14:paraId="333A0389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PC4&gt; ping 172.16.1.3 -c 3 -2</w:t>
      </w:r>
    </w:p>
    <w:p w14:paraId="53A65B16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84 bytes from 172.16.1.3 udp_seq=1 ttl=62 time=6.795 ms</w:t>
      </w:r>
    </w:p>
    <w:p w14:paraId="30013D4D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84 bytes from 172.16.1.3 udp_seq=2 ttl=62 time=8.171 ms</w:t>
      </w:r>
    </w:p>
    <w:p w14:paraId="3A997270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84 bytes from 172.16.1.3 udp_seq=3 ttl=62 time=6.030 ms</w:t>
      </w:r>
    </w:p>
    <w:p w14:paraId="2BC806C2" w14:textId="77777777" w:rsidR="004575D0" w:rsidRPr="003A4AB2" w:rsidRDefault="004575D0" w:rsidP="004575D0">
      <w:pPr>
        <w:rPr>
          <w:lang w:val="en-US"/>
        </w:rPr>
      </w:pPr>
    </w:p>
    <w:p w14:paraId="33B812AD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PC4&gt; trace 172.16.1.4</w:t>
      </w:r>
    </w:p>
    <w:p w14:paraId="37B1344A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trace to 172.16.1.4, 8 hops max, press Ctrl+C to stop</w:t>
      </w:r>
    </w:p>
    <w:p w14:paraId="242FD2A0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 1   172.16.2.1   2.726 ms  3.173 ms  1.623 ms</w:t>
      </w:r>
    </w:p>
    <w:p w14:paraId="59B01280" w14:textId="77777777" w:rsidR="004575D0" w:rsidRPr="000B5028" w:rsidRDefault="004575D0" w:rsidP="004575D0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AEAAAA" w:themeFill="background2" w:themeFillShade="BF"/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 2   10.10.10.2   5.034 ms  3.442 ms  3.723 ms</w:t>
      </w:r>
    </w:p>
    <w:p w14:paraId="52C29230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 3   *172.16.1.4   2.463 ms (ICMP type:3, code:3, Destination port unreachable)</w:t>
      </w:r>
    </w:p>
    <w:p w14:paraId="0D6F258A" w14:textId="77777777" w:rsidR="004575D0" w:rsidRDefault="004575D0" w:rsidP="004575D0">
      <w:pPr>
        <w:rPr>
          <w:lang w:val="en-US"/>
        </w:rPr>
      </w:pPr>
    </w:p>
    <w:p w14:paraId="7BFFDA66" w14:textId="77777777" w:rsidR="004575D0" w:rsidRDefault="004575D0" w:rsidP="004575D0">
      <w:r>
        <w:t xml:space="preserve">А вот с РС4 пакеты идут мимо тоннеля по физическому интерфесу </w:t>
      </w:r>
      <w:r>
        <w:rPr>
          <w:lang w:val="en-US"/>
        </w:rPr>
        <w:t>Gi</w:t>
      </w:r>
      <w:r w:rsidRPr="003A4AB2">
        <w:t xml:space="preserve">1/0/1 </w:t>
      </w:r>
      <w:r>
        <w:t>напрямую.</w:t>
      </w:r>
    </w:p>
    <w:p w14:paraId="216A6EE5" w14:textId="06FC399E" w:rsidR="004575D0" w:rsidRDefault="004575D0" w:rsidP="004575D0">
      <w:r>
        <w:t xml:space="preserve">Смотрим конфиг на виртуальном роутере </w:t>
      </w:r>
      <w:r w:rsidR="00C160B3">
        <w:rPr>
          <w:lang w:val="en-US"/>
        </w:rPr>
        <w:t>vesr</w:t>
      </w:r>
      <w:r w:rsidR="00C160B3" w:rsidRPr="00C160B3">
        <w:t>-2</w:t>
      </w:r>
      <w:r w:rsidRPr="003A4AB2">
        <w:t xml:space="preserve"> </w:t>
      </w:r>
      <w:r>
        <w:t>в части трансляции исходящих адресов пакетов:</w:t>
      </w:r>
    </w:p>
    <w:p w14:paraId="0B2D1A24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nat source</w:t>
      </w:r>
    </w:p>
    <w:p w14:paraId="5C508D7A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pool WAN</w:t>
      </w:r>
    </w:p>
    <w:p w14:paraId="19505637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  ip address-range 10.10.20.2</w:t>
      </w:r>
    </w:p>
    <w:p w14:paraId="3A084E1A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exit</w:t>
      </w:r>
    </w:p>
    <w:p w14:paraId="6BA91847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ruleset SNAT</w:t>
      </w:r>
    </w:p>
    <w:p w14:paraId="51155E05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  to zone UNTRUST</w:t>
      </w:r>
    </w:p>
    <w:p w14:paraId="3BC4B3F8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  rule 1</w:t>
      </w:r>
    </w:p>
    <w:p w14:paraId="0438F5E2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    match source-address object-group LAN_NETWORK</w:t>
      </w:r>
    </w:p>
    <w:p w14:paraId="183D88D7" w14:textId="77777777" w:rsidR="004575D0" w:rsidRPr="003A4AB2" w:rsidRDefault="004575D0" w:rsidP="004575D0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      action source-nat pool WAN</w:t>
      </w:r>
    </w:p>
    <w:p w14:paraId="0BB75A41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    enable</w:t>
      </w:r>
    </w:p>
    <w:p w14:paraId="140E214B" w14:textId="77777777" w:rsidR="004575D0" w:rsidRPr="003A4AB2" w:rsidRDefault="004575D0" w:rsidP="004575D0">
      <w:r w:rsidRPr="003A4AB2">
        <w:rPr>
          <w:lang w:val="en-US"/>
        </w:rPr>
        <w:t>    exit</w:t>
      </w:r>
    </w:p>
    <w:p w14:paraId="7D1FFE21" w14:textId="77777777" w:rsidR="004575D0" w:rsidRPr="003A4AB2" w:rsidRDefault="004575D0" w:rsidP="004575D0">
      <w:r w:rsidRPr="003A4AB2">
        <w:rPr>
          <w:lang w:val="en-US"/>
        </w:rPr>
        <w:t> </w:t>
      </w:r>
      <w:r w:rsidRPr="003A4AB2">
        <w:t xml:space="preserve"> </w:t>
      </w:r>
      <w:r w:rsidRPr="003A4AB2">
        <w:rPr>
          <w:lang w:val="en-US"/>
        </w:rPr>
        <w:t>exit</w:t>
      </w:r>
    </w:p>
    <w:p w14:paraId="4F65278E" w14:textId="77777777" w:rsidR="004575D0" w:rsidRPr="003A4AB2" w:rsidRDefault="004575D0" w:rsidP="004575D0">
      <w:r w:rsidRPr="003A4AB2">
        <w:rPr>
          <w:lang w:val="en-US"/>
        </w:rPr>
        <w:t>exit</w:t>
      </w:r>
    </w:p>
    <w:p w14:paraId="76AB5E41" w14:textId="77777777" w:rsidR="004575D0" w:rsidRPr="004575D0" w:rsidRDefault="004575D0" w:rsidP="004575D0"/>
    <w:p w14:paraId="274BE47E" w14:textId="77777777" w:rsidR="004575D0" w:rsidRPr="003A4AB2" w:rsidRDefault="004575D0" w:rsidP="004575D0">
      <w:r>
        <w:t>Ошибка</w:t>
      </w:r>
      <w:r w:rsidRPr="003A4AB2">
        <w:t xml:space="preserve"> </w:t>
      </w:r>
      <w:r>
        <w:t>выделена рамкой и жирным шрифтом.</w:t>
      </w:r>
    </w:p>
    <w:p w14:paraId="25897970" w14:textId="77777777" w:rsidR="004575D0" w:rsidRPr="003A4AB2" w:rsidRDefault="004575D0" w:rsidP="004575D0">
      <w:pPr>
        <w:rPr>
          <w:b/>
          <w:bCs/>
        </w:rPr>
      </w:pPr>
    </w:p>
    <w:p w14:paraId="260471FD" w14:textId="77777777" w:rsidR="004575D0" w:rsidRPr="00C5659A" w:rsidRDefault="004575D0" w:rsidP="004575D0">
      <w:pPr>
        <w:rPr>
          <w:b/>
          <w:bCs/>
        </w:rPr>
      </w:pPr>
      <w:r w:rsidRPr="00C5659A">
        <w:rPr>
          <w:b/>
          <w:bCs/>
        </w:rPr>
        <w:t>Причина неправильной работы</w:t>
      </w:r>
    </w:p>
    <w:p w14:paraId="1395C883" w14:textId="77777777" w:rsidR="004575D0" w:rsidRPr="00C5659A" w:rsidRDefault="004575D0" w:rsidP="004575D0">
      <w:pPr>
        <w:rPr>
          <w:b/>
          <w:bCs/>
        </w:rPr>
      </w:pPr>
      <w:r w:rsidRPr="00C5659A">
        <w:rPr>
          <w:b/>
          <w:bCs/>
        </w:rPr>
        <w:t>Применение </w:t>
      </w:r>
    </w:p>
    <w:p w14:paraId="7439F5A5" w14:textId="77777777" w:rsidR="004575D0" w:rsidRPr="00C5659A" w:rsidRDefault="004575D0" w:rsidP="004575D0">
      <w:r w:rsidRPr="00C5659A">
        <w:rPr>
          <w:b/>
          <w:bCs/>
        </w:rPr>
        <w:t>action source-nat pool WAN</w:t>
      </w:r>
    </w:p>
    <w:p w14:paraId="6E91B3A6" w14:textId="77777777" w:rsidR="004575D0" w:rsidRPr="00C5659A" w:rsidRDefault="004575D0" w:rsidP="004575D0">
      <w:r w:rsidRPr="00C5659A">
        <w:rPr>
          <w:b/>
          <w:bCs/>
        </w:rPr>
        <w:t> может привести к неправильной работе туннеля GRE</w:t>
      </w:r>
      <w:r w:rsidRPr="00C5659A">
        <w:t>, потому что </w:t>
      </w:r>
      <w:r w:rsidRPr="00C5659A">
        <w:rPr>
          <w:b/>
          <w:bCs/>
        </w:rPr>
        <w:t>туннель GRE использует для передачи трафика свой собственный интерфейс</w:t>
      </w:r>
      <w:r w:rsidRPr="00C5659A">
        <w:t>, а правило NAT, привязанное к исходящему интерфейсу, не соответствует туннелированному пакету. </w:t>
      </w:r>
      <w:hyperlink r:id="rId145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66A5D91E" w14:textId="77777777" w:rsidR="004575D0" w:rsidRPr="00C5659A" w:rsidRDefault="004575D0" w:rsidP="004575D0">
      <w:r w:rsidRPr="00C5659A">
        <w:t>Это происходит из-за того, что туннель создаёт новый пакет с адресами внешнего туннеля, а правило NAT, привязанное к исходящему интерфейсу, не учитывает это преобразование. В результате туннель не получает трафик, предназначенный для него, и не может корректно работать. </w:t>
      </w:r>
      <w:hyperlink r:id="rId146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038750CF" w14:textId="77777777" w:rsidR="004575D0" w:rsidRPr="00C5659A" w:rsidRDefault="004575D0" w:rsidP="004575D0">
      <w:r w:rsidRPr="00C5659A">
        <w:t>Чтобы решить проблему, нужно изменить настройку NAT: использовать </w:t>
      </w:r>
    </w:p>
    <w:p w14:paraId="7933C0CE" w14:textId="77777777" w:rsidR="004575D0" w:rsidRPr="00C5659A" w:rsidRDefault="004575D0" w:rsidP="004575D0">
      <w:r w:rsidRPr="00C5659A">
        <w:t>action source-nat interface</w:t>
      </w:r>
    </w:p>
    <w:p w14:paraId="51789419" w14:textId="77777777" w:rsidR="004575D0" w:rsidRPr="00C5659A" w:rsidRDefault="004575D0" w:rsidP="004575D0">
      <w:r w:rsidRPr="00C5659A">
        <w:t> для преобразования IP-адреса отправителя на адрес туннельного интерфейса, а </w:t>
      </w:r>
    </w:p>
    <w:p w14:paraId="19D66744" w14:textId="77777777" w:rsidR="004575D0" w:rsidRPr="00C5659A" w:rsidRDefault="004575D0" w:rsidP="004575D0">
      <w:r w:rsidRPr="00C5659A">
        <w:t>action source-nat pool WAN</w:t>
      </w:r>
    </w:p>
    <w:p w14:paraId="5144498F" w14:textId="77777777" w:rsidR="004575D0" w:rsidRPr="00C5659A" w:rsidRDefault="004575D0" w:rsidP="004575D0">
      <w:r w:rsidRPr="00C5659A">
        <w:t> — для выбора IP-адреса из пользовательского пула. </w:t>
      </w:r>
      <w:hyperlink r:id="rId147" w:tgtFrame="_blank" w:history="1">
        <w:r w:rsidRPr="00C5659A">
          <w:rPr>
            <w:rStyle w:val="a7"/>
            <w:rFonts w:asciiTheme="minorHAnsi" w:hAnsiTheme="minorHAnsi" w:cstheme="minorBidi"/>
          </w:rPr>
          <w:t>docs.eltex-co.ru</w:t>
        </w:r>
      </w:hyperlink>
      <w:hyperlink r:id="rId148" w:tgtFrame="_blank" w:history="1">
        <w:r w:rsidRPr="00C5659A">
          <w:rPr>
            <w:rStyle w:val="a7"/>
            <w:rFonts w:asciiTheme="minorHAnsi" w:hAnsiTheme="minorHAnsi" w:cstheme="minorBidi"/>
          </w:rPr>
          <w:t>juniper.net</w:t>
        </w:r>
      </w:hyperlink>
      <w:hyperlink r:id="rId149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43C6D315" w14:textId="77777777" w:rsidR="004575D0" w:rsidRDefault="004575D0" w:rsidP="004575D0"/>
    <w:p w14:paraId="3D9CA831" w14:textId="77777777" w:rsidR="004575D0" w:rsidRPr="00515DF2" w:rsidRDefault="004575D0" w:rsidP="004575D0">
      <w:r>
        <w:t>Исправляем на :</w:t>
      </w:r>
    </w:p>
    <w:p w14:paraId="3DED384B" w14:textId="77777777" w:rsidR="004575D0" w:rsidRDefault="004575D0" w:rsidP="004575D0"/>
    <w:p w14:paraId="50955C94" w14:textId="77777777" w:rsidR="004575D0" w:rsidRPr="000B5028" w:rsidRDefault="004575D0" w:rsidP="004575D0">
      <w:r w:rsidRPr="000B5028">
        <w:rPr>
          <w:lang w:val="en-US"/>
        </w:rPr>
        <w:t>nat</w:t>
      </w:r>
      <w:r w:rsidRPr="000B5028">
        <w:t xml:space="preserve"> </w:t>
      </w:r>
      <w:r w:rsidRPr="000B5028">
        <w:rPr>
          <w:lang w:val="en-US"/>
        </w:rPr>
        <w:t>source</w:t>
      </w:r>
    </w:p>
    <w:p w14:paraId="0D0D709C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</w:t>
      </w:r>
      <w:r w:rsidRPr="000B5028">
        <w:t xml:space="preserve"> </w:t>
      </w:r>
      <w:r w:rsidRPr="000B5028">
        <w:rPr>
          <w:lang w:val="en-US"/>
        </w:rPr>
        <w:t>pool WAN</w:t>
      </w:r>
    </w:p>
    <w:p w14:paraId="57A5D827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ip address-range 10.10.20.2</w:t>
      </w:r>
    </w:p>
    <w:p w14:paraId="106234F3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exit</w:t>
      </w:r>
    </w:p>
    <w:p w14:paraId="22960D85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ruleset SNAT</w:t>
      </w:r>
    </w:p>
    <w:p w14:paraId="7191667A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to zone UNTRUST</w:t>
      </w:r>
    </w:p>
    <w:p w14:paraId="72155B3E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rule 1</w:t>
      </w:r>
    </w:p>
    <w:p w14:paraId="385A3C5B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  match source-address object-group LAN_NETWORK</w:t>
      </w:r>
    </w:p>
    <w:p w14:paraId="78CA3902" w14:textId="77777777" w:rsidR="004575D0" w:rsidRPr="000B5028" w:rsidRDefault="004575D0" w:rsidP="004575D0">
      <w:pPr>
        <w:pBdr>
          <w:top w:val="single" w:sz="18" w:space="1" w:color="70AD47" w:themeColor="accent6"/>
          <w:left w:val="single" w:sz="18" w:space="4" w:color="70AD47" w:themeColor="accent6"/>
          <w:bottom w:val="single" w:sz="18" w:space="1" w:color="70AD47" w:themeColor="accent6"/>
          <w:right w:val="single" w:sz="18" w:space="4" w:color="70AD47" w:themeColor="accent6"/>
        </w:pBdr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      </w:t>
      </w:r>
      <w:r w:rsidRPr="00C5659A">
        <w:rPr>
          <w:b/>
          <w:bCs/>
          <w:lang w:val="en-US"/>
        </w:rPr>
        <w:t>action source-nat interface</w:t>
      </w:r>
    </w:p>
    <w:p w14:paraId="00FA0CA6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  enable</w:t>
      </w:r>
    </w:p>
    <w:p w14:paraId="13C3E6CB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exit</w:t>
      </w:r>
    </w:p>
    <w:p w14:paraId="5D79ACD9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exit</w:t>
      </w:r>
    </w:p>
    <w:p w14:paraId="1FE8E187" w14:textId="77777777" w:rsidR="004575D0" w:rsidRPr="004575D0" w:rsidRDefault="004575D0" w:rsidP="004575D0">
      <w:pPr>
        <w:rPr>
          <w:lang w:val="en-US"/>
        </w:rPr>
      </w:pPr>
      <w:r w:rsidRPr="000B5028">
        <w:rPr>
          <w:lang w:val="en-US"/>
        </w:rPr>
        <w:t>exit</w:t>
      </w:r>
    </w:p>
    <w:p w14:paraId="4420CE5C" w14:textId="77777777" w:rsidR="004575D0" w:rsidRPr="000B5028" w:rsidRDefault="004575D0" w:rsidP="004575D0">
      <w:pPr>
        <w:rPr>
          <w:lang w:val="en-US"/>
        </w:rPr>
      </w:pPr>
    </w:p>
    <w:p w14:paraId="399982DA" w14:textId="77777777" w:rsidR="004575D0" w:rsidRPr="000B5028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0B5028">
        <w:rPr>
          <w:b/>
          <w:bCs/>
          <w:lang w:val="en-US"/>
        </w:rPr>
        <w:t>PC4&gt; trace 172.16.1.3</w:t>
      </w:r>
    </w:p>
    <w:p w14:paraId="513DC075" w14:textId="77777777" w:rsidR="004575D0" w:rsidRPr="000B5028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0B5028">
        <w:rPr>
          <w:b/>
          <w:bCs/>
          <w:lang w:val="en-US"/>
        </w:rPr>
        <w:t>trace to 172.16.1.3, 8 hops max, press Ctrl+C to stop</w:t>
      </w:r>
    </w:p>
    <w:p w14:paraId="490D2B7C" w14:textId="77777777" w:rsidR="004575D0" w:rsidRPr="000B5028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 1   172.16.2.1   1.045 ms  2.672 ms  3.200 ms</w:t>
      </w:r>
    </w:p>
    <w:p w14:paraId="194A0BDE" w14:textId="77777777" w:rsidR="004575D0" w:rsidRPr="000B5028" w:rsidRDefault="004575D0" w:rsidP="004575D0">
      <w:pPr>
        <w:pBdr>
          <w:top w:val="single" w:sz="18" w:space="1" w:color="70AD47" w:themeColor="accent6"/>
          <w:left w:val="single" w:sz="18" w:space="4" w:color="70AD47" w:themeColor="accent6"/>
          <w:bottom w:val="single" w:sz="18" w:space="1" w:color="70AD47" w:themeColor="accent6"/>
          <w:right w:val="single" w:sz="18" w:space="4" w:color="70AD47" w:themeColor="accent6"/>
        </w:pBdr>
        <w:shd w:val="clear" w:color="auto" w:fill="D0CECE" w:themeFill="background2" w:themeFillShade="E6"/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 2   192.168.100.1   5.909 ms  1.622 ms  3.208 ms</w:t>
      </w:r>
    </w:p>
    <w:p w14:paraId="48B5F2A1" w14:textId="77777777" w:rsidR="004575D0" w:rsidRPr="000B5028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 3   *172.16.1.3   4.540 ms (ICMP type:3, code:3, Destination port unreachable)</w:t>
      </w:r>
    </w:p>
    <w:p w14:paraId="0729E00F" w14:textId="77777777" w:rsidR="004575D0" w:rsidRPr="000B5028" w:rsidRDefault="004575D0" w:rsidP="004575D0">
      <w:pPr>
        <w:rPr>
          <w:lang w:val="en-US"/>
        </w:rPr>
      </w:pPr>
    </w:p>
    <w:p w14:paraId="6C85638F" w14:textId="09AA507F" w:rsidR="004575D0" w:rsidRPr="00CE5D7C" w:rsidRDefault="004575D0" w:rsidP="004575D0">
      <w:r>
        <w:t>Теперь все работает как надо.</w:t>
      </w:r>
      <w:r w:rsidR="00CE5D7C" w:rsidRPr="00CE5D7C">
        <w:t xml:space="preserve"> </w:t>
      </w:r>
      <w:r w:rsidR="00CE5D7C">
        <w:t xml:space="preserve">Сейчас пакеты с данными идут по туннелю в открытом виде, что не рекомендуется. Нужно их зашифроватью Для этого применим протокол шифрования из набора </w:t>
      </w:r>
      <w:r w:rsidR="00CE5D7C">
        <w:rPr>
          <w:lang w:val="en-US"/>
        </w:rPr>
        <w:t>IPSEC</w:t>
      </w:r>
      <w:r w:rsidR="00CE5D7C" w:rsidRPr="00CE5D7C">
        <w:t>.</w:t>
      </w:r>
    </w:p>
    <w:p w14:paraId="5449430F" w14:textId="77777777" w:rsidR="004575D0" w:rsidRDefault="004575D0" w:rsidP="004575D0"/>
    <w:p w14:paraId="5960A052" w14:textId="09D540FD" w:rsidR="00515DF2" w:rsidRPr="004575D0" w:rsidRDefault="00D0361F" w:rsidP="00D0361F">
      <w:r>
        <w:t xml:space="preserve">Настройка </w:t>
      </w:r>
      <w:r>
        <w:rPr>
          <w:lang w:val="en-US"/>
        </w:rPr>
        <w:t>IPSEC</w:t>
      </w:r>
      <w:r w:rsidRPr="004575D0">
        <w:t>:</w:t>
      </w:r>
    </w:p>
    <w:p w14:paraId="2714EBFF" w14:textId="77777777" w:rsidR="00BB6323" w:rsidRDefault="00BB6323" w:rsidP="00BB6323"/>
    <w:p w14:paraId="00D6B724" w14:textId="77777777" w:rsidR="007B3AC2" w:rsidRPr="00C160B3" w:rsidRDefault="007B3AC2" w:rsidP="00D0361F">
      <w:r w:rsidRPr="007B3AC2">
        <w:t>Создадим профиль протокола IKE. В профиле укажем группу Диффи-Хэллмана 2, алгоритм шифрования AES 128 bit, алгоритм аутентификации MD5. Данные параметры безопасности используются для защиты IKE-соединения:</w:t>
      </w:r>
    </w:p>
    <w:p w14:paraId="77DDEE1D" w14:textId="77777777" w:rsidR="00C160B3" w:rsidRPr="00C160B3" w:rsidRDefault="00C160B3" w:rsidP="00D0361F"/>
    <w:p w14:paraId="483C9EA5" w14:textId="5AD9ABEE" w:rsidR="007B3AC2" w:rsidRPr="00C160B3" w:rsidRDefault="00F26E84" w:rsidP="00D0361F">
      <w:r>
        <w:t xml:space="preserve">На роутере </w:t>
      </w:r>
      <w:r w:rsidR="00C160B3">
        <w:rPr>
          <w:lang w:val="en-US"/>
        </w:rPr>
        <w:t>vesr</w:t>
      </w:r>
      <w:r w:rsidR="00C160B3" w:rsidRPr="00C160B3">
        <w:t>-1</w:t>
      </w:r>
      <w:r>
        <w:t xml:space="preserve">: </w:t>
      </w:r>
    </w:p>
    <w:p w14:paraId="530245E7" w14:textId="77777777" w:rsidR="00C160B3" w:rsidRPr="00C160B3" w:rsidRDefault="00C160B3" w:rsidP="00D0361F"/>
    <w:p w14:paraId="63FB80A5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>security ike proposal ike_prop1</w:t>
      </w:r>
    </w:p>
    <w:p w14:paraId="42833799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authentication algorithm md5</w:t>
      </w:r>
    </w:p>
    <w:p w14:paraId="3EF8B383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encryption algorithm aes128</w:t>
      </w:r>
    </w:p>
    <w:p w14:paraId="660B74A4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dh-group 2</w:t>
      </w:r>
    </w:p>
    <w:p w14:paraId="60869F6D" w14:textId="77777777" w:rsidR="007B3AC2" w:rsidRPr="00B578C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B578C4">
        <w:rPr>
          <w:rFonts w:ascii="Courier New" w:hAnsi="Courier New" w:cs="Courier New"/>
          <w:lang w:val="en-US"/>
        </w:rPr>
        <w:t>exit</w:t>
      </w:r>
    </w:p>
    <w:p w14:paraId="08629E1B" w14:textId="77777777" w:rsidR="00C160B3" w:rsidRPr="00B578C4" w:rsidRDefault="00C160B3" w:rsidP="007B3AC2">
      <w:pPr>
        <w:rPr>
          <w:lang w:val="en-US"/>
        </w:rPr>
      </w:pPr>
    </w:p>
    <w:p w14:paraId="21EADC2F" w14:textId="0376FBAC" w:rsidR="00F26E84" w:rsidRPr="00F26E84" w:rsidRDefault="00F26E84" w:rsidP="00F26E84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F26E84">
        <w:rPr>
          <w:lang w:val="en-US"/>
        </w:rPr>
        <w:t xml:space="preserve"> </w:t>
      </w:r>
      <w:r>
        <w:rPr>
          <w:lang w:val="en-US"/>
        </w:rPr>
        <w:t>vesr</w:t>
      </w:r>
      <w:r w:rsidRPr="00F26E84">
        <w:rPr>
          <w:lang w:val="en-US"/>
        </w:rPr>
        <w:t>-</w:t>
      </w:r>
      <w:r w:rsidRPr="00B578C4">
        <w:rPr>
          <w:lang w:val="en-US"/>
        </w:rPr>
        <w:t>2</w:t>
      </w:r>
      <w:r w:rsidRPr="00F26E84">
        <w:rPr>
          <w:lang w:val="en-US"/>
        </w:rPr>
        <w:t xml:space="preserve">: </w:t>
      </w:r>
    </w:p>
    <w:p w14:paraId="4A0DC646" w14:textId="77777777" w:rsidR="00F26E84" w:rsidRPr="00F26E84" w:rsidRDefault="00F26E84" w:rsidP="00F26E84">
      <w:pPr>
        <w:rPr>
          <w:lang w:val="en-US"/>
        </w:rPr>
      </w:pPr>
    </w:p>
    <w:p w14:paraId="0D7C450C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>security ike proposal ike_prop1</w:t>
      </w:r>
    </w:p>
    <w:p w14:paraId="73719A20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authentication algorithm md5</w:t>
      </w:r>
    </w:p>
    <w:p w14:paraId="6832A360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encryption algorithm aes128</w:t>
      </w:r>
    </w:p>
    <w:p w14:paraId="79B28D7C" w14:textId="77777777" w:rsidR="00F26E84" w:rsidRPr="00B578C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F26E84">
        <w:rPr>
          <w:rFonts w:ascii="Courier New" w:hAnsi="Courier New" w:cs="Courier New"/>
          <w:lang w:val="en-US"/>
        </w:rPr>
        <w:t xml:space="preserve">  dh</w:t>
      </w:r>
      <w:r w:rsidRPr="00B578C4">
        <w:rPr>
          <w:rFonts w:ascii="Courier New" w:hAnsi="Courier New" w:cs="Courier New"/>
        </w:rPr>
        <w:t>-</w:t>
      </w:r>
      <w:r w:rsidRPr="00F26E84">
        <w:rPr>
          <w:rFonts w:ascii="Courier New" w:hAnsi="Courier New" w:cs="Courier New"/>
          <w:lang w:val="en-US"/>
        </w:rPr>
        <w:t>group</w:t>
      </w:r>
      <w:r w:rsidRPr="00B578C4">
        <w:rPr>
          <w:rFonts w:ascii="Courier New" w:hAnsi="Courier New" w:cs="Courier New"/>
        </w:rPr>
        <w:t xml:space="preserve"> 2</w:t>
      </w:r>
    </w:p>
    <w:p w14:paraId="51EAD8AA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F26E84">
        <w:rPr>
          <w:rFonts w:ascii="Courier New" w:hAnsi="Courier New" w:cs="Courier New"/>
        </w:rPr>
        <w:t>exit</w:t>
      </w:r>
    </w:p>
    <w:p w14:paraId="496E276A" w14:textId="77777777" w:rsidR="00F26E84" w:rsidRPr="00804FAD" w:rsidRDefault="00F26E84" w:rsidP="007B3AC2"/>
    <w:p w14:paraId="279F0F5C" w14:textId="3AC741D3" w:rsidR="007B3AC2" w:rsidRPr="007B3AC2" w:rsidRDefault="007B3AC2" w:rsidP="00D0361F">
      <w:r w:rsidRPr="007B3AC2">
        <w:t>Создадим политику протокола IKE. В политике указывается список профилей протокола IKE, по которым могут согласовываться узлы и ключ аутентификации:</w:t>
      </w:r>
    </w:p>
    <w:p w14:paraId="2A3E5731" w14:textId="77777777" w:rsidR="00C160B3" w:rsidRPr="00804FAD" w:rsidRDefault="00C160B3" w:rsidP="00D0361F"/>
    <w:p w14:paraId="1C1D1271" w14:textId="629DC45E" w:rsidR="007B3AC2" w:rsidRPr="00B578C4" w:rsidRDefault="00F26E84" w:rsidP="00D0361F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F26E84">
        <w:rPr>
          <w:lang w:val="en-US"/>
        </w:rPr>
        <w:t xml:space="preserve"> </w:t>
      </w:r>
      <w:r w:rsidRPr="00B578C4">
        <w:rPr>
          <w:lang w:val="en-US"/>
        </w:rPr>
        <w:t xml:space="preserve"> </w:t>
      </w:r>
      <w:r w:rsidR="00C160B3">
        <w:rPr>
          <w:lang w:val="en-US"/>
        </w:rPr>
        <w:t>vesr-1</w:t>
      </w:r>
      <w:r w:rsidRPr="00B578C4">
        <w:rPr>
          <w:lang w:val="en-US"/>
        </w:rPr>
        <w:t>:</w:t>
      </w:r>
    </w:p>
    <w:p w14:paraId="05BE7D01" w14:textId="77777777" w:rsidR="00C160B3" w:rsidRPr="004575D0" w:rsidRDefault="00C160B3" w:rsidP="00D0361F">
      <w:pPr>
        <w:rPr>
          <w:lang w:val="en-US"/>
        </w:rPr>
      </w:pPr>
    </w:p>
    <w:p w14:paraId="5510660E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>security ike policy ike_pol1</w:t>
      </w:r>
    </w:p>
    <w:p w14:paraId="71280891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pre-shared-key ascii-text P@ssw0rd</w:t>
      </w:r>
    </w:p>
    <w:p w14:paraId="27DD8894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proposal ike_prop1</w:t>
      </w:r>
    </w:p>
    <w:p w14:paraId="78CD70CD" w14:textId="77777777" w:rsidR="007B3AC2" w:rsidRPr="00B578C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>exit</w:t>
      </w:r>
    </w:p>
    <w:p w14:paraId="0468783D" w14:textId="77777777" w:rsidR="00F26E84" w:rsidRPr="00B578C4" w:rsidRDefault="00F26E84" w:rsidP="007B3AC2">
      <w:pPr>
        <w:rPr>
          <w:lang w:val="en-US"/>
        </w:rPr>
      </w:pPr>
    </w:p>
    <w:p w14:paraId="034E09B7" w14:textId="721B6969" w:rsidR="00F26E84" w:rsidRPr="00B578C4" w:rsidRDefault="00F26E84" w:rsidP="00F26E84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F26E84">
        <w:rPr>
          <w:lang w:val="en-US"/>
        </w:rPr>
        <w:t xml:space="preserve"> </w:t>
      </w:r>
      <w:r w:rsidRPr="00B578C4">
        <w:rPr>
          <w:lang w:val="en-US"/>
        </w:rPr>
        <w:t xml:space="preserve"> </w:t>
      </w:r>
      <w:r w:rsidRPr="004575D0">
        <w:rPr>
          <w:lang w:val="en-US"/>
        </w:rPr>
        <w:t xml:space="preserve"> </w:t>
      </w:r>
      <w:r>
        <w:rPr>
          <w:lang w:val="en-US"/>
        </w:rPr>
        <w:t>vesr-2</w:t>
      </w:r>
      <w:r w:rsidRPr="00B578C4">
        <w:rPr>
          <w:lang w:val="en-US"/>
        </w:rPr>
        <w:t>:</w:t>
      </w:r>
    </w:p>
    <w:p w14:paraId="63D7615C" w14:textId="77777777" w:rsidR="00F26E84" w:rsidRPr="004575D0" w:rsidRDefault="00F26E84" w:rsidP="00F26E84">
      <w:pPr>
        <w:rPr>
          <w:lang w:val="en-US"/>
        </w:rPr>
      </w:pPr>
    </w:p>
    <w:p w14:paraId="58BEE2E2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>security ike policy ike_pol1</w:t>
      </w:r>
    </w:p>
    <w:p w14:paraId="2E12EE7D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pre-shared-key ascii-text P@ssw0rd</w:t>
      </w:r>
    </w:p>
    <w:p w14:paraId="27540AF4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proposal ike_prop1</w:t>
      </w:r>
    </w:p>
    <w:p w14:paraId="5E34E870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>exit</w:t>
      </w:r>
    </w:p>
    <w:p w14:paraId="4DB3BC5D" w14:textId="77777777" w:rsidR="00F26E84" w:rsidRPr="00B578C4" w:rsidRDefault="00F26E84" w:rsidP="007B3AC2">
      <w:pPr>
        <w:rPr>
          <w:lang w:val="en-US"/>
        </w:rPr>
      </w:pPr>
    </w:p>
    <w:p w14:paraId="17F71A09" w14:textId="77777777" w:rsidR="00C160B3" w:rsidRDefault="00C160B3" w:rsidP="00C160B3">
      <w:pPr>
        <w:rPr>
          <w:lang w:val="en-US"/>
        </w:rPr>
      </w:pPr>
    </w:p>
    <w:p w14:paraId="7C6D5CE8" w14:textId="695C60B6" w:rsidR="007B3AC2" w:rsidRPr="00804FAD" w:rsidRDefault="007B3AC2" w:rsidP="00C160B3">
      <w:r w:rsidRPr="007B3AC2">
        <w:t>Создадим</w:t>
      </w:r>
      <w:r w:rsidRPr="004575D0">
        <w:rPr>
          <w:lang w:val="en-US"/>
        </w:rPr>
        <w:t xml:space="preserve"> </w:t>
      </w:r>
      <w:r w:rsidRPr="007B3AC2">
        <w:t>шлюз</w:t>
      </w:r>
      <w:r w:rsidRPr="004575D0">
        <w:rPr>
          <w:lang w:val="en-US"/>
        </w:rPr>
        <w:t xml:space="preserve"> </w:t>
      </w:r>
      <w:r w:rsidRPr="007B3AC2">
        <w:t>протокола</w:t>
      </w:r>
      <w:r w:rsidRPr="004575D0">
        <w:rPr>
          <w:lang w:val="en-US"/>
        </w:rPr>
        <w:t xml:space="preserve"> IKE. </w:t>
      </w:r>
      <w:r w:rsidRPr="007B3AC2">
        <w:t>В данном профиле указывается GRE-туннель, политика, версия протокола и режим перенаправления трафика в туннель:</w:t>
      </w:r>
    </w:p>
    <w:p w14:paraId="6BDEB10C" w14:textId="77777777" w:rsidR="00C160B3" w:rsidRPr="00804FAD" w:rsidRDefault="00C160B3" w:rsidP="00D0361F"/>
    <w:p w14:paraId="0A923AFA" w14:textId="25A4B627" w:rsidR="007B3AC2" w:rsidRPr="00B578C4" w:rsidRDefault="00F26E84" w:rsidP="00D0361F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F26E84">
        <w:rPr>
          <w:lang w:val="en-US"/>
        </w:rPr>
        <w:t xml:space="preserve"> </w:t>
      </w:r>
      <w:r w:rsidR="00C160B3">
        <w:rPr>
          <w:lang w:val="en-US"/>
        </w:rPr>
        <w:t>vesr-1</w:t>
      </w:r>
      <w:r w:rsidRPr="00B578C4">
        <w:rPr>
          <w:lang w:val="en-US"/>
        </w:rPr>
        <w:t>:</w:t>
      </w:r>
    </w:p>
    <w:p w14:paraId="78146744" w14:textId="77777777" w:rsidR="00C160B3" w:rsidRPr="004575D0" w:rsidRDefault="00C160B3" w:rsidP="00D0361F">
      <w:pPr>
        <w:rPr>
          <w:lang w:val="en-US"/>
        </w:rPr>
      </w:pPr>
    </w:p>
    <w:p w14:paraId="7770F2CB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>security ike gateway ike_gw1</w:t>
      </w:r>
    </w:p>
    <w:p w14:paraId="431F544D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ike-policy ike_pol1</w:t>
      </w:r>
    </w:p>
    <w:p w14:paraId="23F1DFDF" w14:textId="737961F5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local address </w:t>
      </w:r>
      <w:r w:rsidR="0081154B" w:rsidRPr="00F26E84">
        <w:rPr>
          <w:rFonts w:ascii="Courier New" w:hAnsi="Courier New" w:cs="Courier New"/>
          <w:lang w:val="en-US"/>
        </w:rPr>
        <w:t>10.10.10.2</w:t>
      </w:r>
    </w:p>
    <w:p w14:paraId="112635F2" w14:textId="7FB1CF9B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local network </w:t>
      </w:r>
      <w:r w:rsidR="0081154B" w:rsidRPr="00F26E84">
        <w:rPr>
          <w:rFonts w:ascii="Courier New" w:hAnsi="Courier New" w:cs="Courier New"/>
          <w:lang w:val="en-US"/>
        </w:rPr>
        <w:t>10.10.10.2</w:t>
      </w:r>
      <w:r w:rsidRPr="00F26E84">
        <w:rPr>
          <w:rFonts w:ascii="Courier New" w:hAnsi="Courier New" w:cs="Courier New"/>
          <w:lang w:val="en-US"/>
        </w:rPr>
        <w:t xml:space="preserve">/32 protocol gre </w:t>
      </w:r>
    </w:p>
    <w:p w14:paraId="01F046C8" w14:textId="0599CEA8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remote address </w:t>
      </w:r>
      <w:r w:rsidR="0081154B" w:rsidRPr="00F26E84">
        <w:rPr>
          <w:rFonts w:ascii="Courier New" w:hAnsi="Courier New" w:cs="Courier New"/>
          <w:lang w:val="en-US"/>
        </w:rPr>
        <w:t>10.10.20.2</w:t>
      </w:r>
    </w:p>
    <w:p w14:paraId="79D80D2B" w14:textId="3A5D7D86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remote network </w:t>
      </w:r>
      <w:r w:rsidR="0081154B" w:rsidRPr="00F26E84">
        <w:rPr>
          <w:rFonts w:ascii="Courier New" w:hAnsi="Courier New" w:cs="Courier New"/>
          <w:lang w:val="en-US"/>
        </w:rPr>
        <w:t>10.10.20.2</w:t>
      </w:r>
      <w:r w:rsidRPr="00F26E84">
        <w:rPr>
          <w:rFonts w:ascii="Courier New" w:hAnsi="Courier New" w:cs="Courier New"/>
          <w:lang w:val="en-US"/>
        </w:rPr>
        <w:t xml:space="preserve">/32 protocol gre </w:t>
      </w:r>
    </w:p>
    <w:p w14:paraId="707E1266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mode policy-based</w:t>
      </w:r>
    </w:p>
    <w:p w14:paraId="2F94B37D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>exit</w:t>
      </w:r>
    </w:p>
    <w:p w14:paraId="14F9E2F6" w14:textId="77777777" w:rsidR="00C160B3" w:rsidRPr="004575D0" w:rsidRDefault="00C160B3" w:rsidP="007B3AC2">
      <w:pPr>
        <w:rPr>
          <w:lang w:val="en-US"/>
        </w:rPr>
      </w:pPr>
    </w:p>
    <w:p w14:paraId="76B6938E" w14:textId="24E448BA" w:rsidR="007B3AC2" w:rsidRPr="00B578C4" w:rsidRDefault="00F26E84" w:rsidP="00D0361F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F26E84">
        <w:rPr>
          <w:lang w:val="en-US"/>
        </w:rPr>
        <w:t xml:space="preserve"> </w:t>
      </w:r>
      <w:r w:rsidR="00C160B3">
        <w:rPr>
          <w:lang w:val="en-US"/>
        </w:rPr>
        <w:t>vesr-2</w:t>
      </w:r>
      <w:r w:rsidRPr="00B578C4">
        <w:rPr>
          <w:lang w:val="en-US"/>
        </w:rPr>
        <w:t>:</w:t>
      </w:r>
    </w:p>
    <w:p w14:paraId="6C32F444" w14:textId="77777777" w:rsidR="00C160B3" w:rsidRPr="004575D0" w:rsidRDefault="00C160B3" w:rsidP="00D0361F">
      <w:pPr>
        <w:rPr>
          <w:lang w:val="en-US"/>
        </w:rPr>
      </w:pPr>
    </w:p>
    <w:p w14:paraId="38687FF5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>security ike gateway ike_gw1</w:t>
      </w:r>
    </w:p>
    <w:p w14:paraId="1C01B113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ike-policy ike_pol1</w:t>
      </w:r>
    </w:p>
    <w:p w14:paraId="07F2DBEE" w14:textId="7201FEAE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local address </w:t>
      </w:r>
      <w:r w:rsidR="0081154B" w:rsidRPr="00F26E84">
        <w:rPr>
          <w:rFonts w:ascii="Courier New" w:hAnsi="Courier New" w:cs="Courier New"/>
          <w:lang w:val="en-US"/>
        </w:rPr>
        <w:t>10.10.20.2</w:t>
      </w:r>
    </w:p>
    <w:p w14:paraId="0AEBEB84" w14:textId="4120614F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local network </w:t>
      </w:r>
      <w:r w:rsidR="0081154B" w:rsidRPr="00F26E84">
        <w:rPr>
          <w:rFonts w:ascii="Courier New" w:hAnsi="Courier New" w:cs="Courier New"/>
          <w:lang w:val="en-US"/>
        </w:rPr>
        <w:t>10.10.20.2</w:t>
      </w:r>
      <w:r w:rsidRPr="00F26E84">
        <w:rPr>
          <w:rFonts w:ascii="Courier New" w:hAnsi="Courier New" w:cs="Courier New"/>
          <w:lang w:val="en-US"/>
        </w:rPr>
        <w:t xml:space="preserve">/32 protocol gre </w:t>
      </w:r>
    </w:p>
    <w:p w14:paraId="17B6E752" w14:textId="50C172DB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remote address </w:t>
      </w:r>
      <w:r w:rsidR="0081154B" w:rsidRPr="00F26E84">
        <w:rPr>
          <w:rFonts w:ascii="Courier New" w:hAnsi="Courier New" w:cs="Courier New"/>
          <w:lang w:val="en-US"/>
        </w:rPr>
        <w:t>10.10.10.2</w:t>
      </w:r>
    </w:p>
    <w:p w14:paraId="5ED4E963" w14:textId="0BD0BCD2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remote network </w:t>
      </w:r>
      <w:r w:rsidR="0081154B" w:rsidRPr="00F26E84">
        <w:rPr>
          <w:rFonts w:ascii="Courier New" w:hAnsi="Courier New" w:cs="Courier New"/>
          <w:lang w:val="en-US"/>
        </w:rPr>
        <w:t>10.10.10.2</w:t>
      </w:r>
      <w:r w:rsidRPr="00F26E84">
        <w:rPr>
          <w:rFonts w:ascii="Courier New" w:hAnsi="Courier New" w:cs="Courier New"/>
          <w:lang w:val="en-US"/>
        </w:rPr>
        <w:t xml:space="preserve">/32 protocol gre </w:t>
      </w:r>
    </w:p>
    <w:p w14:paraId="290A6870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mode policy-based</w:t>
      </w:r>
    </w:p>
    <w:p w14:paraId="0F5552A1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F26E84">
        <w:rPr>
          <w:rFonts w:ascii="Courier New" w:hAnsi="Courier New" w:cs="Courier New"/>
        </w:rPr>
        <w:t>exit</w:t>
      </w:r>
    </w:p>
    <w:p w14:paraId="7D21B0A8" w14:textId="77777777" w:rsidR="00C160B3" w:rsidRPr="00804FAD" w:rsidRDefault="00C160B3" w:rsidP="00D0361F"/>
    <w:p w14:paraId="574F97F8" w14:textId="546F761A" w:rsidR="007B3AC2" w:rsidRDefault="007B3AC2" w:rsidP="00D0361F">
      <w:r w:rsidRPr="007B3AC2">
        <w:t>Создадим профиль параметров безопасности для IPsec-туннеля. В профиле укажем группу Диффи-Хэллмана 2, алгоритм шифрования AES 128 bit, алгоритм аутентификации MD5. Данные параметры безопасности используются для защиты IPsec-туннеля:</w:t>
      </w:r>
    </w:p>
    <w:p w14:paraId="0637D58B" w14:textId="77777777" w:rsidR="00F26E84" w:rsidRPr="007B3AC2" w:rsidRDefault="00F26E84" w:rsidP="00D0361F"/>
    <w:p w14:paraId="2385E8C0" w14:textId="57A4990E" w:rsidR="007B3AC2" w:rsidRPr="00804FAD" w:rsidRDefault="00F26E84" w:rsidP="00D0361F">
      <w:r>
        <w:t>На</w:t>
      </w:r>
      <w:r w:rsidRPr="00B578C4">
        <w:t xml:space="preserve"> </w:t>
      </w:r>
      <w:r>
        <w:t>роутере</w:t>
      </w:r>
      <w:r w:rsidRPr="00B578C4">
        <w:t xml:space="preserve"> </w:t>
      </w:r>
      <w:r>
        <w:t xml:space="preserve"> </w:t>
      </w:r>
      <w:r w:rsidR="00C160B3">
        <w:rPr>
          <w:lang w:val="en-US"/>
        </w:rPr>
        <w:t>vesr</w:t>
      </w:r>
      <w:r w:rsidR="00C160B3" w:rsidRPr="00C160B3">
        <w:t>-1</w:t>
      </w:r>
      <w:r>
        <w:t>:</w:t>
      </w:r>
    </w:p>
    <w:p w14:paraId="0ADB5A32" w14:textId="77777777" w:rsidR="0081154B" w:rsidRPr="00C160B3" w:rsidRDefault="0081154B" w:rsidP="00D0361F"/>
    <w:p w14:paraId="7CE03933" w14:textId="77777777" w:rsidR="007B3AC2" w:rsidRPr="00FE53EF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>security</w:t>
      </w:r>
      <w:r w:rsidRPr="00FE53EF">
        <w:rPr>
          <w:rFonts w:ascii="Courier New" w:hAnsi="Courier New" w:cs="Courier New"/>
          <w:lang w:val="en-US"/>
        </w:rPr>
        <w:t xml:space="preserve"> </w:t>
      </w:r>
      <w:r w:rsidRPr="00F26E84">
        <w:rPr>
          <w:rFonts w:ascii="Courier New" w:hAnsi="Courier New" w:cs="Courier New"/>
          <w:lang w:val="en-US"/>
        </w:rPr>
        <w:t>ipsec</w:t>
      </w:r>
      <w:r w:rsidRPr="00FE53EF">
        <w:rPr>
          <w:rFonts w:ascii="Courier New" w:hAnsi="Courier New" w:cs="Courier New"/>
          <w:lang w:val="en-US"/>
        </w:rPr>
        <w:t xml:space="preserve"> </w:t>
      </w:r>
      <w:r w:rsidRPr="00F26E84">
        <w:rPr>
          <w:rFonts w:ascii="Courier New" w:hAnsi="Courier New" w:cs="Courier New"/>
          <w:lang w:val="en-US"/>
        </w:rPr>
        <w:t>proposal</w:t>
      </w:r>
      <w:r w:rsidRPr="00FE53EF">
        <w:rPr>
          <w:rFonts w:ascii="Courier New" w:hAnsi="Courier New" w:cs="Courier New"/>
          <w:lang w:val="en-US"/>
        </w:rPr>
        <w:t xml:space="preserve"> </w:t>
      </w:r>
      <w:r w:rsidRPr="00F26E84">
        <w:rPr>
          <w:rFonts w:ascii="Courier New" w:hAnsi="Courier New" w:cs="Courier New"/>
          <w:lang w:val="en-US"/>
        </w:rPr>
        <w:t>ipsec</w:t>
      </w:r>
      <w:r w:rsidRPr="00FE53EF">
        <w:rPr>
          <w:rFonts w:ascii="Courier New" w:hAnsi="Courier New" w:cs="Courier New"/>
          <w:lang w:val="en-US"/>
        </w:rPr>
        <w:t>_</w:t>
      </w:r>
      <w:r w:rsidRPr="00F26E84">
        <w:rPr>
          <w:rFonts w:ascii="Courier New" w:hAnsi="Courier New" w:cs="Courier New"/>
          <w:lang w:val="en-US"/>
        </w:rPr>
        <w:t>prop</w:t>
      </w:r>
      <w:r w:rsidRPr="00FE53EF">
        <w:rPr>
          <w:rFonts w:ascii="Courier New" w:hAnsi="Courier New" w:cs="Courier New"/>
          <w:lang w:val="en-US"/>
        </w:rPr>
        <w:t>1</w:t>
      </w:r>
    </w:p>
    <w:p w14:paraId="40FF58D5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E53EF">
        <w:rPr>
          <w:rFonts w:ascii="Courier New" w:hAnsi="Courier New" w:cs="Courier New"/>
          <w:lang w:val="en-US"/>
        </w:rPr>
        <w:t xml:space="preserve">  </w:t>
      </w:r>
      <w:r w:rsidRPr="00F26E84">
        <w:rPr>
          <w:rFonts w:ascii="Courier New" w:hAnsi="Courier New" w:cs="Courier New"/>
          <w:lang w:val="en-US"/>
        </w:rPr>
        <w:t>authentication algorithm md5</w:t>
      </w:r>
    </w:p>
    <w:p w14:paraId="1EFFAE3C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encryption algorithm aes128</w:t>
      </w:r>
    </w:p>
    <w:p w14:paraId="51CBF8E1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pfs dh-group 2</w:t>
      </w:r>
    </w:p>
    <w:p w14:paraId="1917BBB6" w14:textId="77777777" w:rsidR="007B3AC2" w:rsidRPr="00B578C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B578C4">
        <w:rPr>
          <w:rFonts w:ascii="Courier New" w:hAnsi="Courier New" w:cs="Courier New"/>
          <w:lang w:val="en-US"/>
        </w:rPr>
        <w:t>exit</w:t>
      </w:r>
    </w:p>
    <w:p w14:paraId="3B664051" w14:textId="77777777" w:rsidR="0081154B" w:rsidRPr="00B578C4" w:rsidRDefault="0081154B" w:rsidP="00D0361F">
      <w:pPr>
        <w:rPr>
          <w:lang w:val="en-US"/>
        </w:rPr>
      </w:pPr>
    </w:p>
    <w:p w14:paraId="4BAC8060" w14:textId="4E3F67AC" w:rsidR="00F26E84" w:rsidRPr="00B578C4" w:rsidRDefault="00F26E84" w:rsidP="00F26E84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F26E84">
        <w:rPr>
          <w:lang w:val="en-US"/>
        </w:rPr>
        <w:t xml:space="preserve"> </w:t>
      </w:r>
      <w:r>
        <w:rPr>
          <w:lang w:val="en-US"/>
        </w:rPr>
        <w:t>vesr</w:t>
      </w:r>
      <w:r w:rsidRPr="00F26E84">
        <w:rPr>
          <w:lang w:val="en-US"/>
        </w:rPr>
        <w:t>-2</w:t>
      </w:r>
      <w:r w:rsidRPr="00B578C4">
        <w:rPr>
          <w:lang w:val="en-US"/>
        </w:rPr>
        <w:t>:</w:t>
      </w:r>
    </w:p>
    <w:p w14:paraId="33C5B18D" w14:textId="77777777" w:rsidR="00F26E84" w:rsidRPr="00F26E84" w:rsidRDefault="00F26E84" w:rsidP="00F26E84">
      <w:pPr>
        <w:rPr>
          <w:lang w:val="en-US"/>
        </w:rPr>
      </w:pPr>
    </w:p>
    <w:p w14:paraId="42393D6C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>security ipsec proposal ipsec_prop1</w:t>
      </w:r>
    </w:p>
    <w:p w14:paraId="28F631DA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authentication algorithm md5</w:t>
      </w:r>
    </w:p>
    <w:p w14:paraId="07E334F7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encryption algorithm aes128</w:t>
      </w:r>
    </w:p>
    <w:p w14:paraId="3273A71F" w14:textId="77777777" w:rsidR="00F26E84" w:rsidRPr="00FE53EF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F26E84">
        <w:rPr>
          <w:rFonts w:ascii="Courier New" w:hAnsi="Courier New" w:cs="Courier New"/>
          <w:lang w:val="en-US"/>
        </w:rPr>
        <w:t xml:space="preserve">  pfs</w:t>
      </w:r>
      <w:r w:rsidRPr="00FE53EF">
        <w:rPr>
          <w:rFonts w:ascii="Courier New" w:hAnsi="Courier New" w:cs="Courier New"/>
        </w:rPr>
        <w:t xml:space="preserve"> </w:t>
      </w:r>
      <w:r w:rsidRPr="00F26E84">
        <w:rPr>
          <w:rFonts w:ascii="Courier New" w:hAnsi="Courier New" w:cs="Courier New"/>
          <w:lang w:val="en-US"/>
        </w:rPr>
        <w:t>dh</w:t>
      </w:r>
      <w:r w:rsidRPr="00FE53EF">
        <w:rPr>
          <w:rFonts w:ascii="Courier New" w:hAnsi="Courier New" w:cs="Courier New"/>
        </w:rPr>
        <w:t>-</w:t>
      </w:r>
      <w:r w:rsidRPr="00F26E84">
        <w:rPr>
          <w:rFonts w:ascii="Courier New" w:hAnsi="Courier New" w:cs="Courier New"/>
          <w:lang w:val="en-US"/>
        </w:rPr>
        <w:t>group</w:t>
      </w:r>
      <w:r w:rsidRPr="00FE53EF">
        <w:rPr>
          <w:rFonts w:ascii="Courier New" w:hAnsi="Courier New" w:cs="Courier New"/>
        </w:rPr>
        <w:t xml:space="preserve"> 2</w:t>
      </w:r>
    </w:p>
    <w:p w14:paraId="19DF1D5E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F26E84">
        <w:rPr>
          <w:rFonts w:ascii="Courier New" w:hAnsi="Courier New" w:cs="Courier New"/>
        </w:rPr>
        <w:t>exit</w:t>
      </w:r>
    </w:p>
    <w:p w14:paraId="266A00C6" w14:textId="77777777" w:rsidR="00F26E84" w:rsidRPr="00804FAD" w:rsidRDefault="00F26E84" w:rsidP="00D0361F"/>
    <w:p w14:paraId="3E890524" w14:textId="175F911A" w:rsidR="007B3AC2" w:rsidRPr="00804FAD" w:rsidRDefault="007B3AC2" w:rsidP="00D0361F">
      <w:r w:rsidRPr="007B3AC2">
        <w:t>Создадим политику для IPsec-туннеля. В политике указывается список профилей IPsec-туннеля, по которым могут согласовываться узлы.</w:t>
      </w:r>
    </w:p>
    <w:p w14:paraId="7EDA3506" w14:textId="77777777" w:rsidR="0081154B" w:rsidRPr="00804FAD" w:rsidRDefault="0081154B" w:rsidP="00D0361F"/>
    <w:p w14:paraId="29970F9E" w14:textId="18025A74" w:rsidR="007B3AC2" w:rsidRPr="00B578C4" w:rsidRDefault="00F26E84" w:rsidP="00D0361F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F26E84">
        <w:rPr>
          <w:lang w:val="en-US"/>
        </w:rPr>
        <w:t xml:space="preserve"> </w:t>
      </w:r>
      <w:r w:rsidR="00C160B3">
        <w:rPr>
          <w:lang w:val="en-US"/>
        </w:rPr>
        <w:t>vesr-1</w:t>
      </w:r>
      <w:r w:rsidRPr="00B578C4">
        <w:rPr>
          <w:lang w:val="en-US"/>
        </w:rPr>
        <w:t>:</w:t>
      </w:r>
    </w:p>
    <w:p w14:paraId="3A148B21" w14:textId="77777777" w:rsidR="0081154B" w:rsidRPr="004575D0" w:rsidRDefault="0081154B" w:rsidP="00D0361F">
      <w:pPr>
        <w:rPr>
          <w:lang w:val="en-US"/>
        </w:rPr>
      </w:pPr>
    </w:p>
    <w:p w14:paraId="426BE3D3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>security ipsec policy ipsec_pol1</w:t>
      </w:r>
    </w:p>
    <w:p w14:paraId="400FE261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proposal ipsec_prop1</w:t>
      </w:r>
    </w:p>
    <w:p w14:paraId="3C6C7D14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>exit</w:t>
      </w:r>
    </w:p>
    <w:p w14:paraId="10701F55" w14:textId="77777777" w:rsidR="0081154B" w:rsidRPr="00B578C4" w:rsidRDefault="0081154B" w:rsidP="00D0361F">
      <w:pPr>
        <w:rPr>
          <w:lang w:val="en-US"/>
        </w:rPr>
      </w:pPr>
    </w:p>
    <w:p w14:paraId="65710915" w14:textId="0BB89171" w:rsidR="00F26E84" w:rsidRPr="00B578C4" w:rsidRDefault="00F26E84" w:rsidP="00F26E84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F26E84">
        <w:rPr>
          <w:lang w:val="en-US"/>
        </w:rPr>
        <w:t xml:space="preserve"> </w:t>
      </w:r>
      <w:r>
        <w:rPr>
          <w:lang w:val="en-US"/>
        </w:rPr>
        <w:t>vesr-2</w:t>
      </w:r>
      <w:r w:rsidRPr="00B578C4">
        <w:rPr>
          <w:lang w:val="en-US"/>
        </w:rPr>
        <w:t>:</w:t>
      </w:r>
    </w:p>
    <w:p w14:paraId="3C766909" w14:textId="77777777" w:rsidR="00F26E84" w:rsidRPr="004575D0" w:rsidRDefault="00F26E84" w:rsidP="00F26E84">
      <w:pPr>
        <w:rPr>
          <w:lang w:val="en-US"/>
        </w:rPr>
      </w:pPr>
    </w:p>
    <w:p w14:paraId="25A84228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>security ipsec policy ipsec_pol1</w:t>
      </w:r>
    </w:p>
    <w:p w14:paraId="42FEC1BD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proposal ipsec_prop1</w:t>
      </w:r>
    </w:p>
    <w:p w14:paraId="425B34E5" w14:textId="77777777" w:rsidR="00F26E84" w:rsidRPr="00B578C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F26E84">
        <w:rPr>
          <w:rFonts w:ascii="Courier New" w:hAnsi="Courier New" w:cs="Courier New"/>
          <w:lang w:val="en-US"/>
        </w:rPr>
        <w:t>exit</w:t>
      </w:r>
    </w:p>
    <w:p w14:paraId="4EF699A4" w14:textId="77777777" w:rsidR="00F26E84" w:rsidRPr="00F26E84" w:rsidRDefault="00F26E84" w:rsidP="00D0361F"/>
    <w:p w14:paraId="290739F0" w14:textId="6004297B" w:rsidR="007B3AC2" w:rsidRPr="00804FAD" w:rsidRDefault="007B3AC2" w:rsidP="00D0361F">
      <w:r w:rsidRPr="007B3AC2">
        <w:t>Создадим</w:t>
      </w:r>
      <w:r w:rsidRPr="00B578C4">
        <w:t xml:space="preserve"> </w:t>
      </w:r>
      <w:r w:rsidRPr="004575D0">
        <w:rPr>
          <w:lang w:val="en-US"/>
        </w:rPr>
        <w:t>IPsec</w:t>
      </w:r>
      <w:r w:rsidRPr="00B578C4">
        <w:t xml:space="preserve"> </w:t>
      </w:r>
      <w:r w:rsidRPr="004575D0">
        <w:rPr>
          <w:lang w:val="en-US"/>
        </w:rPr>
        <w:t>VPN</w:t>
      </w:r>
      <w:r w:rsidRPr="00B578C4">
        <w:t xml:space="preserve">. </w:t>
      </w:r>
      <w:r w:rsidRPr="007B3AC2">
        <w:t>В VPN указывается шлюз IKE-протокола, политика IP sec-туннеля, режим обмена ключами и способ установления соединения. После ввода всех параметров включим туннель командой enable.</w:t>
      </w:r>
    </w:p>
    <w:p w14:paraId="2B82A822" w14:textId="77777777" w:rsidR="0081154B" w:rsidRPr="00804FAD" w:rsidRDefault="0081154B" w:rsidP="00D0361F"/>
    <w:p w14:paraId="23DD30FF" w14:textId="7C37678B" w:rsidR="007A6C6B" w:rsidRPr="007A6C6B" w:rsidRDefault="007A6C6B" w:rsidP="007A6C6B">
      <w:r>
        <w:t>На</w:t>
      </w:r>
      <w:r w:rsidRPr="00B578C4">
        <w:t xml:space="preserve"> </w:t>
      </w:r>
      <w:r>
        <w:t>роутере</w:t>
      </w:r>
      <w:r w:rsidRPr="00B578C4">
        <w:t xml:space="preserve"> </w:t>
      </w:r>
      <w:r>
        <w:rPr>
          <w:lang w:val="en-US"/>
        </w:rPr>
        <w:t>vesr</w:t>
      </w:r>
      <w:r w:rsidRPr="00B578C4">
        <w:t>-1</w:t>
      </w:r>
      <w:r>
        <w:t>:</w:t>
      </w:r>
    </w:p>
    <w:p w14:paraId="77AD6BCB" w14:textId="77777777" w:rsidR="007A6C6B" w:rsidRPr="00B578C4" w:rsidRDefault="007A6C6B" w:rsidP="007A6C6B"/>
    <w:p w14:paraId="530D3DAF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security ipsec policy ipsec_pol1</w:t>
      </w:r>
    </w:p>
    <w:p w14:paraId="3E0454FD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proposal ipsec_prop1</w:t>
      </w:r>
    </w:p>
    <w:p w14:paraId="473D55C3" w14:textId="77777777" w:rsidR="007A6C6B" w:rsidRPr="00B578C4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exit</w:t>
      </w:r>
    </w:p>
    <w:p w14:paraId="423A49BE" w14:textId="77777777" w:rsidR="007A6C6B" w:rsidRPr="00B578C4" w:rsidRDefault="007A6C6B" w:rsidP="007A6C6B">
      <w:pPr>
        <w:rPr>
          <w:lang w:val="en-US"/>
        </w:rPr>
      </w:pPr>
    </w:p>
    <w:p w14:paraId="4A5712F2" w14:textId="320F10FE" w:rsidR="007A6C6B" w:rsidRPr="00B578C4" w:rsidRDefault="007A6C6B" w:rsidP="007A6C6B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F26E84">
        <w:rPr>
          <w:lang w:val="en-US"/>
        </w:rPr>
        <w:t xml:space="preserve"> </w:t>
      </w:r>
      <w:r w:rsidRPr="004575D0">
        <w:rPr>
          <w:lang w:val="en-US"/>
        </w:rPr>
        <w:t xml:space="preserve"> </w:t>
      </w:r>
      <w:r>
        <w:rPr>
          <w:lang w:val="en-US"/>
        </w:rPr>
        <w:t>vesr-2</w:t>
      </w:r>
      <w:r w:rsidRPr="00B578C4">
        <w:rPr>
          <w:lang w:val="en-US"/>
        </w:rPr>
        <w:t>:</w:t>
      </w:r>
    </w:p>
    <w:p w14:paraId="097EA3DC" w14:textId="77777777" w:rsidR="007A6C6B" w:rsidRPr="004575D0" w:rsidRDefault="007A6C6B" w:rsidP="007A6C6B">
      <w:pPr>
        <w:rPr>
          <w:lang w:val="en-US"/>
        </w:rPr>
      </w:pPr>
    </w:p>
    <w:p w14:paraId="5A60EF82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security ipsec policy ipsec_pol1</w:t>
      </w:r>
    </w:p>
    <w:p w14:paraId="53D13E18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proposal ipsec_prop1</w:t>
      </w:r>
    </w:p>
    <w:p w14:paraId="1D47FFD4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exit</w:t>
      </w:r>
    </w:p>
    <w:p w14:paraId="1B669B0D" w14:textId="77777777" w:rsidR="007A6C6B" w:rsidRPr="007A6C6B" w:rsidRDefault="007A6C6B" w:rsidP="007A6C6B">
      <w:pPr>
        <w:rPr>
          <w:lang w:val="en-US"/>
        </w:rPr>
      </w:pPr>
    </w:p>
    <w:p w14:paraId="6F4762F7" w14:textId="77777777" w:rsidR="007A6C6B" w:rsidRPr="007A6C6B" w:rsidRDefault="007A6C6B" w:rsidP="00D0361F">
      <w:pPr>
        <w:rPr>
          <w:lang w:val="en-US"/>
        </w:rPr>
      </w:pPr>
    </w:p>
    <w:p w14:paraId="15468594" w14:textId="6E8D92EB" w:rsidR="007B3AC2" w:rsidRPr="007A6C6B" w:rsidRDefault="007A6C6B" w:rsidP="00D0361F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7A6C6B">
        <w:rPr>
          <w:lang w:val="en-US"/>
        </w:rPr>
        <w:t xml:space="preserve"> </w:t>
      </w:r>
      <w:r w:rsidR="00C160B3" w:rsidRPr="007A6C6B">
        <w:rPr>
          <w:lang w:val="en-US"/>
        </w:rPr>
        <w:t>vesr-1</w:t>
      </w:r>
      <w:r w:rsidRPr="007A6C6B">
        <w:rPr>
          <w:lang w:val="en-US"/>
        </w:rPr>
        <w:t>:</w:t>
      </w:r>
    </w:p>
    <w:p w14:paraId="18C9506F" w14:textId="77777777" w:rsidR="007A6C6B" w:rsidRPr="007A6C6B" w:rsidRDefault="007A6C6B" w:rsidP="007B3AC2">
      <w:pPr>
        <w:rPr>
          <w:lang w:val="en-US"/>
        </w:rPr>
      </w:pPr>
    </w:p>
    <w:p w14:paraId="27B97807" w14:textId="20AC9B2A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security ipsec vpn ipsec1</w:t>
      </w:r>
    </w:p>
    <w:p w14:paraId="113E7086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ike establish-tunnel route</w:t>
      </w:r>
    </w:p>
    <w:p w14:paraId="236F7F33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ike gateway ike_gw1</w:t>
      </w:r>
    </w:p>
    <w:p w14:paraId="076F9C0D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ike ipsec-policy ipsec_pol1</w:t>
      </w:r>
    </w:p>
    <w:p w14:paraId="5FC24E00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enable</w:t>
      </w:r>
    </w:p>
    <w:p w14:paraId="3C374771" w14:textId="77777777" w:rsidR="007B3AC2" w:rsidRPr="00B578C4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exit</w:t>
      </w:r>
    </w:p>
    <w:p w14:paraId="006D7228" w14:textId="77777777" w:rsidR="007A6C6B" w:rsidRPr="00B578C4" w:rsidRDefault="007A6C6B" w:rsidP="007B3AC2">
      <w:pPr>
        <w:rPr>
          <w:lang w:val="en-US"/>
        </w:rPr>
      </w:pPr>
    </w:p>
    <w:p w14:paraId="4B7DC454" w14:textId="4084EC14" w:rsidR="007A6C6B" w:rsidRPr="00B578C4" w:rsidRDefault="007A6C6B" w:rsidP="007A6C6B">
      <w:pPr>
        <w:rPr>
          <w:lang w:val="en-US"/>
        </w:rPr>
      </w:pPr>
      <w:r>
        <w:t>На</w:t>
      </w:r>
      <w:r w:rsidRPr="00B578C4">
        <w:rPr>
          <w:lang w:val="en-US"/>
        </w:rPr>
        <w:t xml:space="preserve"> </w:t>
      </w:r>
      <w:r>
        <w:t>роутере</w:t>
      </w:r>
      <w:r w:rsidRPr="00B578C4">
        <w:rPr>
          <w:lang w:val="en-US"/>
        </w:rPr>
        <w:t xml:space="preserve">  </w:t>
      </w:r>
      <w:r w:rsidRPr="007A6C6B">
        <w:rPr>
          <w:lang w:val="en-US"/>
        </w:rPr>
        <w:t>vesr</w:t>
      </w:r>
      <w:r w:rsidRPr="00B578C4">
        <w:rPr>
          <w:lang w:val="en-US"/>
        </w:rPr>
        <w:t>-2:</w:t>
      </w:r>
    </w:p>
    <w:p w14:paraId="32E1B98F" w14:textId="77777777" w:rsidR="007A6C6B" w:rsidRPr="00B578C4" w:rsidRDefault="007A6C6B" w:rsidP="007A6C6B">
      <w:pPr>
        <w:rPr>
          <w:lang w:val="en-US"/>
        </w:rPr>
      </w:pPr>
    </w:p>
    <w:p w14:paraId="18988422" w14:textId="77777777" w:rsidR="007A6C6B" w:rsidRPr="00B578C4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security</w:t>
      </w:r>
      <w:r w:rsidRPr="00B578C4">
        <w:rPr>
          <w:rFonts w:ascii="Courier New" w:hAnsi="Courier New" w:cs="Courier New"/>
          <w:lang w:val="en-US"/>
        </w:rPr>
        <w:t xml:space="preserve"> </w:t>
      </w:r>
      <w:r w:rsidRPr="007A6C6B">
        <w:rPr>
          <w:rFonts w:ascii="Courier New" w:hAnsi="Courier New" w:cs="Courier New"/>
          <w:lang w:val="en-US"/>
        </w:rPr>
        <w:t>ipsec</w:t>
      </w:r>
      <w:r w:rsidRPr="00B578C4">
        <w:rPr>
          <w:rFonts w:ascii="Courier New" w:hAnsi="Courier New" w:cs="Courier New"/>
          <w:lang w:val="en-US"/>
        </w:rPr>
        <w:t xml:space="preserve"> </w:t>
      </w:r>
      <w:r w:rsidRPr="007A6C6B">
        <w:rPr>
          <w:rFonts w:ascii="Courier New" w:hAnsi="Courier New" w:cs="Courier New"/>
          <w:lang w:val="en-US"/>
        </w:rPr>
        <w:t>vpn</w:t>
      </w:r>
      <w:r w:rsidRPr="00B578C4">
        <w:rPr>
          <w:rFonts w:ascii="Courier New" w:hAnsi="Courier New" w:cs="Courier New"/>
          <w:lang w:val="en-US"/>
        </w:rPr>
        <w:t xml:space="preserve"> </w:t>
      </w:r>
      <w:r w:rsidRPr="007A6C6B">
        <w:rPr>
          <w:rFonts w:ascii="Courier New" w:hAnsi="Courier New" w:cs="Courier New"/>
          <w:lang w:val="en-US"/>
        </w:rPr>
        <w:t>ipsec</w:t>
      </w:r>
      <w:r w:rsidRPr="00B578C4">
        <w:rPr>
          <w:rFonts w:ascii="Courier New" w:hAnsi="Courier New" w:cs="Courier New"/>
          <w:lang w:val="en-US"/>
        </w:rPr>
        <w:t>1</w:t>
      </w:r>
    </w:p>
    <w:p w14:paraId="2E11D662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B578C4">
        <w:rPr>
          <w:rFonts w:ascii="Courier New" w:hAnsi="Courier New" w:cs="Courier New"/>
          <w:lang w:val="en-US"/>
        </w:rPr>
        <w:t xml:space="preserve">  </w:t>
      </w:r>
      <w:r w:rsidRPr="007A6C6B">
        <w:rPr>
          <w:rFonts w:ascii="Courier New" w:hAnsi="Courier New" w:cs="Courier New"/>
          <w:lang w:val="en-US"/>
        </w:rPr>
        <w:t>ike establish-tunnel route</w:t>
      </w:r>
    </w:p>
    <w:p w14:paraId="7D5A32C2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ike gateway ike_gw1</w:t>
      </w:r>
    </w:p>
    <w:p w14:paraId="085A2F6C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ike ipsec-policy ipsec_pol1</w:t>
      </w:r>
    </w:p>
    <w:p w14:paraId="06D9E7ED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enable</w:t>
      </w:r>
    </w:p>
    <w:p w14:paraId="70A33095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exit</w:t>
      </w:r>
    </w:p>
    <w:p w14:paraId="674B36AF" w14:textId="77777777" w:rsidR="007A6C6B" w:rsidRPr="007A6C6B" w:rsidRDefault="007A6C6B" w:rsidP="007B3AC2">
      <w:pPr>
        <w:rPr>
          <w:lang w:val="en-US"/>
        </w:rPr>
      </w:pPr>
    </w:p>
    <w:p w14:paraId="2FBC940A" w14:textId="63077501" w:rsidR="007B3AC2" w:rsidRPr="004575D0" w:rsidRDefault="007B3AC2" w:rsidP="00D0361F">
      <w:pPr>
        <w:rPr>
          <w:lang w:val="en-US"/>
        </w:rPr>
      </w:pPr>
      <w:r w:rsidRPr="007B3AC2">
        <w:t>Настраиваем</w:t>
      </w:r>
      <w:r w:rsidRPr="004575D0">
        <w:rPr>
          <w:lang w:val="en-US"/>
        </w:rPr>
        <w:t xml:space="preserve"> firewall:</w:t>
      </w:r>
    </w:p>
    <w:p w14:paraId="2A19F2A2" w14:textId="77777777" w:rsidR="0081154B" w:rsidRDefault="0081154B" w:rsidP="00D0361F">
      <w:pPr>
        <w:rPr>
          <w:lang w:val="en-US"/>
        </w:rPr>
      </w:pPr>
    </w:p>
    <w:p w14:paraId="7088233D" w14:textId="5254694B" w:rsidR="007B3AC2" w:rsidRPr="00B578C4" w:rsidRDefault="007A6C6B" w:rsidP="00D0361F">
      <w:pPr>
        <w:rPr>
          <w:lang w:val="en-US"/>
        </w:rPr>
      </w:pPr>
      <w:r>
        <w:t>На</w:t>
      </w:r>
      <w:r w:rsidRPr="007A6C6B">
        <w:rPr>
          <w:lang w:val="en-US"/>
        </w:rPr>
        <w:t xml:space="preserve"> </w:t>
      </w:r>
      <w:r>
        <w:t>роутере</w:t>
      </w:r>
      <w:r w:rsidRPr="007A6C6B">
        <w:rPr>
          <w:lang w:val="en-US"/>
        </w:rPr>
        <w:t xml:space="preserve">  </w:t>
      </w:r>
      <w:r w:rsidR="00C160B3">
        <w:rPr>
          <w:lang w:val="en-US"/>
        </w:rPr>
        <w:t>vesr-1</w:t>
      </w:r>
      <w:r w:rsidRPr="00B578C4">
        <w:rPr>
          <w:lang w:val="en-US"/>
        </w:rPr>
        <w:t>:</w:t>
      </w:r>
    </w:p>
    <w:p w14:paraId="31BCD2AC" w14:textId="39C8334A" w:rsidR="007B3AC2" w:rsidRPr="004575D0" w:rsidRDefault="007B3AC2" w:rsidP="007B3AC2">
      <w:pPr>
        <w:rPr>
          <w:lang w:val="en-US"/>
        </w:rPr>
      </w:pPr>
    </w:p>
    <w:p w14:paraId="33EADF89" w14:textId="6DD7E303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security zone-pair </w:t>
      </w:r>
      <w:r w:rsidR="0081154B" w:rsidRPr="007A6C6B">
        <w:rPr>
          <w:rFonts w:ascii="Courier New" w:hAnsi="Courier New" w:cs="Courier New"/>
          <w:lang w:val="en-US"/>
        </w:rPr>
        <w:t>UNTRUST</w:t>
      </w:r>
      <w:r w:rsidRPr="007A6C6B">
        <w:rPr>
          <w:rFonts w:ascii="Courier New" w:hAnsi="Courier New" w:cs="Courier New"/>
          <w:lang w:val="en-US"/>
        </w:rPr>
        <w:t xml:space="preserve"> self</w:t>
      </w:r>
    </w:p>
    <w:p w14:paraId="5633BE49" w14:textId="3CAA52AE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rule </w:t>
      </w:r>
      <w:r w:rsidR="00881C37" w:rsidRPr="007A6C6B">
        <w:rPr>
          <w:rFonts w:ascii="Courier New" w:hAnsi="Courier New" w:cs="Courier New"/>
          <w:lang w:val="en-US"/>
        </w:rPr>
        <w:t>4</w:t>
      </w:r>
    </w:p>
    <w:p w14:paraId="1A17E7BD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description "ESP"</w:t>
      </w:r>
    </w:p>
    <w:p w14:paraId="222202BF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action permit</w:t>
      </w:r>
    </w:p>
    <w:p w14:paraId="0DD01F00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match protocol esp</w:t>
      </w:r>
    </w:p>
    <w:p w14:paraId="0441ECAA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enable</w:t>
      </w:r>
    </w:p>
    <w:p w14:paraId="7020E8EE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exit</w:t>
      </w:r>
    </w:p>
    <w:p w14:paraId="3994F4FD" w14:textId="4BDF13D4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rule </w:t>
      </w:r>
      <w:r w:rsidR="00881C37" w:rsidRPr="007A6C6B">
        <w:rPr>
          <w:rFonts w:ascii="Courier New" w:hAnsi="Courier New" w:cs="Courier New"/>
          <w:lang w:val="en-US"/>
        </w:rPr>
        <w:t>5</w:t>
      </w:r>
    </w:p>
    <w:p w14:paraId="22875193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description "AH"</w:t>
      </w:r>
    </w:p>
    <w:p w14:paraId="3C5128B4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action permit</w:t>
      </w:r>
    </w:p>
    <w:p w14:paraId="109352FE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match protocol ah</w:t>
      </w:r>
    </w:p>
    <w:p w14:paraId="7EE38654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enable</w:t>
      </w:r>
    </w:p>
    <w:p w14:paraId="79A53D39" w14:textId="77777777" w:rsidR="007B3AC2" w:rsidRPr="00FE53EF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7A6C6B">
        <w:rPr>
          <w:rFonts w:ascii="Courier New" w:hAnsi="Courier New" w:cs="Courier New"/>
          <w:lang w:val="en-US"/>
        </w:rPr>
        <w:t xml:space="preserve">  exit</w:t>
      </w:r>
    </w:p>
    <w:p w14:paraId="532AA586" w14:textId="77777777" w:rsidR="007B3AC2" w:rsidRPr="00FE53EF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7A6C6B">
        <w:rPr>
          <w:rFonts w:ascii="Courier New" w:hAnsi="Courier New" w:cs="Courier New"/>
          <w:lang w:val="en-US"/>
        </w:rPr>
        <w:t>exit</w:t>
      </w:r>
    </w:p>
    <w:p w14:paraId="261CDC39" w14:textId="342CF274" w:rsidR="007B3AC2" w:rsidRPr="00FE53EF" w:rsidRDefault="007B3AC2" w:rsidP="007B3AC2"/>
    <w:p w14:paraId="65A4277A" w14:textId="4D431085" w:rsidR="007A6C6B" w:rsidRPr="00FE53EF" w:rsidRDefault="007A6C6B" w:rsidP="007A6C6B">
      <w:r>
        <w:t>На</w:t>
      </w:r>
      <w:r w:rsidRPr="00FE53EF">
        <w:t xml:space="preserve"> </w:t>
      </w:r>
      <w:r>
        <w:t>роутере</w:t>
      </w:r>
      <w:r w:rsidRPr="00FE53EF">
        <w:t xml:space="preserve">  </w:t>
      </w:r>
      <w:r>
        <w:rPr>
          <w:lang w:val="en-US"/>
        </w:rPr>
        <w:t>vesr</w:t>
      </w:r>
      <w:r w:rsidRPr="00FE53EF">
        <w:t>-2:</w:t>
      </w:r>
    </w:p>
    <w:p w14:paraId="658B5D1E" w14:textId="77777777" w:rsidR="007A6C6B" w:rsidRPr="00FE53EF" w:rsidRDefault="007A6C6B" w:rsidP="007A6C6B"/>
    <w:p w14:paraId="2E803405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security zone-pair UNTRUST self</w:t>
      </w:r>
    </w:p>
    <w:p w14:paraId="075881C8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rule 4</w:t>
      </w:r>
    </w:p>
    <w:p w14:paraId="69778097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description "ESP"</w:t>
      </w:r>
    </w:p>
    <w:p w14:paraId="288CFDC5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action permit</w:t>
      </w:r>
    </w:p>
    <w:p w14:paraId="43F02B09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match protocol esp</w:t>
      </w:r>
    </w:p>
    <w:p w14:paraId="6FAFC225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enable</w:t>
      </w:r>
    </w:p>
    <w:p w14:paraId="44B80964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exit</w:t>
      </w:r>
    </w:p>
    <w:p w14:paraId="634D1638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rule 5</w:t>
      </w:r>
    </w:p>
    <w:p w14:paraId="1F5A5AD5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description "AH"</w:t>
      </w:r>
    </w:p>
    <w:p w14:paraId="685B53DA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action permit</w:t>
      </w:r>
    </w:p>
    <w:p w14:paraId="12ACAE0F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match protocol ah</w:t>
      </w:r>
    </w:p>
    <w:p w14:paraId="059E4374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enable</w:t>
      </w:r>
    </w:p>
    <w:p w14:paraId="238E6FFD" w14:textId="77777777" w:rsidR="007A6C6B" w:rsidRPr="00B578C4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7A6C6B">
        <w:rPr>
          <w:rFonts w:ascii="Courier New" w:hAnsi="Courier New" w:cs="Courier New"/>
          <w:lang w:val="en-US"/>
        </w:rPr>
        <w:t xml:space="preserve">  exit</w:t>
      </w:r>
    </w:p>
    <w:p w14:paraId="2A6B1541" w14:textId="77777777" w:rsidR="007A6C6B" w:rsidRPr="00B578C4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7A6C6B">
        <w:rPr>
          <w:rFonts w:ascii="Courier New" w:hAnsi="Courier New" w:cs="Courier New"/>
          <w:lang w:val="en-US"/>
        </w:rPr>
        <w:t>exit</w:t>
      </w:r>
    </w:p>
    <w:p w14:paraId="691B1802" w14:textId="77777777" w:rsidR="007A6C6B" w:rsidRDefault="007A6C6B" w:rsidP="007A6C6B"/>
    <w:p w14:paraId="50D71096" w14:textId="77777777" w:rsidR="007A6C6B" w:rsidRDefault="007A6C6B" w:rsidP="007B3AC2"/>
    <w:p w14:paraId="0B39F591" w14:textId="2B2FD2A5" w:rsidR="007A6C6B" w:rsidRDefault="007A6C6B" w:rsidP="007B3AC2">
      <w:r>
        <w:t>Применяем настройки на роутерах:</w:t>
      </w:r>
    </w:p>
    <w:p w14:paraId="608781D5" w14:textId="77777777" w:rsidR="007A6C6B" w:rsidRPr="007A6C6B" w:rsidRDefault="007A6C6B" w:rsidP="007B3AC2"/>
    <w:p w14:paraId="3C3948AE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do commit</w:t>
      </w:r>
    </w:p>
    <w:p w14:paraId="7CA60A1B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do confirm</w:t>
      </w:r>
    </w:p>
    <w:p w14:paraId="7A02B9BA" w14:textId="77777777" w:rsidR="001A2DB6" w:rsidRDefault="001A2DB6" w:rsidP="007B3AC2">
      <w:pPr>
        <w:rPr>
          <w:lang w:val="en-US"/>
        </w:rPr>
      </w:pPr>
    </w:p>
    <w:p w14:paraId="5BFBCDF5" w14:textId="5AF661A9" w:rsidR="001A2DB6" w:rsidRPr="00B578C4" w:rsidRDefault="001A2DB6" w:rsidP="007B3AC2">
      <w:pPr>
        <w:rPr>
          <w:lang w:val="en-US"/>
        </w:rPr>
      </w:pPr>
      <w:r>
        <w:t>Протокол</w:t>
      </w:r>
      <w:r w:rsidRPr="00B578C4">
        <w:rPr>
          <w:lang w:val="en-US"/>
        </w:rPr>
        <w:t xml:space="preserve"> </w:t>
      </w:r>
      <w:r>
        <w:t>настройки</w:t>
      </w:r>
      <w:r w:rsidRPr="00B578C4">
        <w:rPr>
          <w:lang w:val="en-US"/>
        </w:rPr>
        <w:t>:</w:t>
      </w:r>
    </w:p>
    <w:p w14:paraId="46B997F6" w14:textId="77777777" w:rsidR="001A2DB6" w:rsidRPr="00B578C4" w:rsidRDefault="001A2DB6" w:rsidP="007B3AC2">
      <w:pPr>
        <w:rPr>
          <w:lang w:val="en-US"/>
        </w:rPr>
      </w:pPr>
    </w:p>
    <w:p w14:paraId="09001D9A" w14:textId="5B75BC28" w:rsidR="001A2DB6" w:rsidRPr="00B578C4" w:rsidRDefault="007A6C6B" w:rsidP="007B3AC2">
      <w:pPr>
        <w:rPr>
          <w:lang w:val="en-US"/>
        </w:rPr>
      </w:pPr>
      <w:r>
        <w:t>На</w:t>
      </w:r>
      <w:r w:rsidRPr="007A6C6B">
        <w:rPr>
          <w:lang w:val="en-US"/>
        </w:rPr>
        <w:t xml:space="preserve"> </w:t>
      </w:r>
      <w:r>
        <w:t>роутере</w:t>
      </w:r>
      <w:r w:rsidRPr="007A6C6B">
        <w:rPr>
          <w:lang w:val="en-US"/>
        </w:rPr>
        <w:t xml:space="preserve">  </w:t>
      </w:r>
      <w:r w:rsidR="001A2DB6" w:rsidRPr="00B578C4">
        <w:rPr>
          <w:lang w:val="en-US"/>
        </w:rPr>
        <w:t xml:space="preserve"> </w:t>
      </w:r>
      <w:r w:rsidR="001A2DB6">
        <w:rPr>
          <w:lang w:val="en-US"/>
        </w:rPr>
        <w:t>vesr</w:t>
      </w:r>
      <w:r w:rsidR="001A2DB6" w:rsidRPr="00B578C4">
        <w:rPr>
          <w:lang w:val="en-US"/>
        </w:rPr>
        <w:t>-1:</w:t>
      </w:r>
    </w:p>
    <w:p w14:paraId="545ABE54" w14:textId="77777777" w:rsidR="001A2DB6" w:rsidRPr="00B578C4" w:rsidRDefault="001A2DB6" w:rsidP="007B3AC2">
      <w:pPr>
        <w:rPr>
          <w:lang w:val="en-US"/>
        </w:rPr>
      </w:pPr>
    </w:p>
    <w:p w14:paraId="2BCB7B0D" w14:textId="77777777" w:rsidR="001A2DB6" w:rsidRPr="00B578C4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</w:t>
      </w:r>
      <w:r w:rsidRPr="00B578C4">
        <w:rPr>
          <w:b/>
          <w:bCs/>
          <w:lang w:val="en-US"/>
        </w:rPr>
        <w:t xml:space="preserve">-1# </w:t>
      </w:r>
      <w:r w:rsidRPr="001A2DB6">
        <w:rPr>
          <w:b/>
          <w:bCs/>
          <w:lang w:val="en-US"/>
        </w:rPr>
        <w:t>config</w:t>
      </w:r>
    </w:p>
    <w:p w14:paraId="383C6CBA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vesr-1(config)# security ike proposal ike_prop1</w:t>
      </w:r>
    </w:p>
    <w:p w14:paraId="0123EE98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vesr-1(config-ike-proposal)#   authentication algorithm md5</w:t>
      </w:r>
    </w:p>
    <w:p w14:paraId="5A84FA9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vesr-1(config-ike-proposal)#   encryption algorithm aes128</w:t>
      </w:r>
    </w:p>
    <w:p w14:paraId="3A8E1D4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vesr-1(config-ike-proposal)#   dh-group 2</w:t>
      </w:r>
    </w:p>
    <w:p w14:paraId="790597A9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vesr-1(config-ike-proposal)# exit</w:t>
      </w:r>
    </w:p>
    <w:p w14:paraId="6698260E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vesr-1(config)# security ike policy ike_pol1</w:t>
      </w:r>
    </w:p>
    <w:p w14:paraId="75F8C41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vesr-1(config-ike-policy)#   pre-shared-key ascii-text P@ssw0rd</w:t>
      </w:r>
    </w:p>
    <w:p w14:paraId="6386D056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vesr-1(config-ike-policy)#   proposal ike_prop1</w:t>
      </w:r>
    </w:p>
    <w:p w14:paraId="45F35F5D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vesr-1(config-ike-policy)# exit</w:t>
      </w:r>
    </w:p>
    <w:p w14:paraId="249E50B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vesr-1(config)# security ike gateway ike_gw1</w:t>
      </w:r>
    </w:p>
    <w:p w14:paraId="688C80A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vesr-1(config-ike-gw)#   ike-policy ike_pol1</w:t>
      </w:r>
    </w:p>
    <w:p w14:paraId="7131967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vesr-1(config-ike-gw)#   local address 10.10.10.2</w:t>
      </w:r>
    </w:p>
    <w:p w14:paraId="1666F5E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vesr-1(config-ike-gw)#   local network 10.10.10.2/32 protocol gre</w:t>
      </w:r>
    </w:p>
    <w:p w14:paraId="06F382B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vesr-1(config-ike-gw)#   remote address 10.10.20.2</w:t>
      </w:r>
    </w:p>
    <w:p w14:paraId="46E9A4D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vesr-1(config-ike-gw)#   remote network 10.10.20.2/32 protocol gre</w:t>
      </w:r>
    </w:p>
    <w:p w14:paraId="0C663643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vesr-1(config-ike-gw)#   mode policy-based</w:t>
      </w:r>
    </w:p>
    <w:p w14:paraId="483C4D8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vesr-1(config-ike-gw)# exit</w:t>
      </w:r>
    </w:p>
    <w:p w14:paraId="4C762B4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vesr-1(config)# security ipsec proposal ipsec_prop1</w:t>
      </w:r>
    </w:p>
    <w:p w14:paraId="6C67EFDA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vesr-1(config-ipsec-proposal)#   authentication algorithm md5</w:t>
      </w:r>
    </w:p>
    <w:p w14:paraId="6A6977F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vesr-1(config-ipsec-proposal)#   encryption algorithm aes128</w:t>
      </w:r>
    </w:p>
    <w:p w14:paraId="6B2BABE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vesr-1(config-ipsec-proposal)#   pfs dh-group 2</w:t>
      </w:r>
    </w:p>
    <w:p w14:paraId="056F663D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vesr-1(config-ipsec-proposal)# exit</w:t>
      </w:r>
    </w:p>
    <w:p w14:paraId="1DB1DC0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vesr-1(config)# security ipsec policy ipsec_pol1</w:t>
      </w:r>
    </w:p>
    <w:p w14:paraId="4B53807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vesr-1(config-ipsec-policy)#   proposal ipsec_prop1</w:t>
      </w:r>
    </w:p>
    <w:p w14:paraId="5D733ED9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vesr-1(config-ipsec-policy)# exit</w:t>
      </w:r>
    </w:p>
    <w:p w14:paraId="293EF5D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vesr-1(config)# security ipsec vpn ipsec1</w:t>
      </w:r>
    </w:p>
    <w:p w14:paraId="6F69AE8A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vesr-1(config-ipsec-vpn)#   ike establish-tunnel route</w:t>
      </w:r>
    </w:p>
    <w:p w14:paraId="4459CCE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vesr-1(config-ipsec-vpn)#   ike gateway ike_gw1</w:t>
      </w:r>
    </w:p>
    <w:p w14:paraId="4415D18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vesr-1(config-ipsec-vpn)#   ike ipsec-policy ipsec_pol1</w:t>
      </w:r>
    </w:p>
    <w:p w14:paraId="14149A5D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vesr-1(config-ipsec-vpn)#   enable</w:t>
      </w:r>
    </w:p>
    <w:p w14:paraId="7572A598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vesr-1(config-ipsec-vpn)# exit</w:t>
      </w:r>
    </w:p>
    <w:p w14:paraId="4A47A0D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vesr-1(config)# security zone-pair UNTRUST self</w:t>
      </w:r>
    </w:p>
    <w:p w14:paraId="38F161A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vesr-1(config-security-zone-pair)#     rule 4</w:t>
      </w:r>
    </w:p>
    <w:p w14:paraId="1F3BCA1D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vesr-1(config-security-zone-pair-rule)#     description "ESP"</w:t>
      </w:r>
    </w:p>
    <w:p w14:paraId="53C585D6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vesr-1(config-security-zone-pair-rule)#     action permit</w:t>
      </w:r>
    </w:p>
    <w:p w14:paraId="5BAC51A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vesr-1(config-security-zone-pair-rule)#     match protocol esp</w:t>
      </w:r>
    </w:p>
    <w:p w14:paraId="7CC4AD7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vesr-1(config-security-zone-pair-rule)#     enable</w:t>
      </w:r>
    </w:p>
    <w:p w14:paraId="203F5A2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vesr-1(config-security-zone-pair-rule)#   exit</w:t>
      </w:r>
    </w:p>
    <w:p w14:paraId="3971DBA3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vesr-1(config-security-zone-pair)#   rule 5</w:t>
      </w:r>
    </w:p>
    <w:p w14:paraId="6003DDC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vesr-1(config-security-zone-pair-rule)#     description "AH"</w:t>
      </w:r>
    </w:p>
    <w:p w14:paraId="0F5FBB7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vesr-1(config-security-zone-pair-rule)#     action permit</w:t>
      </w:r>
    </w:p>
    <w:p w14:paraId="66A68E9A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vesr-1(config-security-zone-pair-rule)#     match protocol ah</w:t>
      </w:r>
    </w:p>
    <w:p w14:paraId="1EB99EC3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vesr-1(config-security-zone-pair-rule)#     enable</w:t>
      </w:r>
    </w:p>
    <w:p w14:paraId="520C592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vesr-1(config-security-zone-pair-rule)#   exit</w:t>
      </w:r>
    </w:p>
    <w:p w14:paraId="3EC4535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vesr-1(config-security-zone-pair)# exit</w:t>
      </w:r>
    </w:p>
    <w:p w14:paraId="0CBD9F86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vesr-1(config)# do commit</w:t>
      </w:r>
    </w:p>
    <w:p w14:paraId="619DA1A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774EA86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2025-06-25T16:00:49+00:00 %CLI-I-CRIT: user admin from console  input: do commit</w:t>
      </w:r>
    </w:p>
    <w:p w14:paraId="1F9F6E7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vesr-1(config)# do confirm</w:t>
      </w:r>
    </w:p>
    <w:p w14:paraId="425E3049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Configuration has been confirmed. Commit timer canceled.</w:t>
      </w:r>
    </w:p>
    <w:p w14:paraId="326F44ED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2025-06-25T16:00:54+00:00 %CLI-I-CRIT: user admin from console  input: do confirm</w:t>
      </w:r>
    </w:p>
    <w:p w14:paraId="71B3FAD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vesr-1(config)# exit</w:t>
      </w:r>
    </w:p>
    <w:p w14:paraId="36018CC8" w14:textId="20AB9DB2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vesr-1#</w:t>
      </w:r>
    </w:p>
    <w:p w14:paraId="3AAA300E" w14:textId="77777777" w:rsidR="00767834" w:rsidRPr="00804FAD" w:rsidRDefault="00767834" w:rsidP="007B3AC2">
      <w:pPr>
        <w:rPr>
          <w:lang w:val="en-US"/>
        </w:rPr>
      </w:pPr>
    </w:p>
    <w:p w14:paraId="5F9DC697" w14:textId="1912B9CF" w:rsidR="001A2DB6" w:rsidRDefault="007A6C6B" w:rsidP="007B3AC2">
      <w:pPr>
        <w:rPr>
          <w:lang w:val="en-US"/>
        </w:rPr>
      </w:pPr>
      <w:r>
        <w:t>На</w:t>
      </w:r>
      <w:r w:rsidRPr="007A6C6B">
        <w:rPr>
          <w:lang w:val="en-US"/>
        </w:rPr>
        <w:t xml:space="preserve"> </w:t>
      </w:r>
      <w:r>
        <w:t>роутере</w:t>
      </w:r>
      <w:r w:rsidRPr="007A6C6B">
        <w:rPr>
          <w:lang w:val="en-US"/>
        </w:rPr>
        <w:t xml:space="preserve">  </w:t>
      </w:r>
      <w:r w:rsidR="001A2DB6" w:rsidRPr="00804FAD">
        <w:rPr>
          <w:lang w:val="en-US"/>
        </w:rPr>
        <w:t xml:space="preserve"> </w:t>
      </w:r>
      <w:r w:rsidR="001A2DB6">
        <w:rPr>
          <w:lang w:val="en-US"/>
        </w:rPr>
        <w:t>vesr-2:</w:t>
      </w:r>
    </w:p>
    <w:p w14:paraId="4C0C86F6" w14:textId="77777777" w:rsidR="001A2DB6" w:rsidRPr="001A2DB6" w:rsidRDefault="001A2DB6" w:rsidP="007B3AC2">
      <w:pPr>
        <w:rPr>
          <w:lang w:val="en-US"/>
        </w:rPr>
      </w:pPr>
    </w:p>
    <w:p w14:paraId="1E14597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vesr-2# config</w:t>
      </w:r>
    </w:p>
    <w:p w14:paraId="0DB9A0F9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vesr-2(config)# security ike proposal ike_prop1</w:t>
      </w:r>
    </w:p>
    <w:p w14:paraId="25612968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vesr-2(config-ike-proposal)#   authentication algorithm md5</w:t>
      </w:r>
    </w:p>
    <w:p w14:paraId="1B7E300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vesr-2(config-ike-proposal)#   encryption algorithm aes128</w:t>
      </w:r>
    </w:p>
    <w:p w14:paraId="5306688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vesr-2(config-ike-proposal)#   dh-group 2</w:t>
      </w:r>
    </w:p>
    <w:p w14:paraId="37E5861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vesr-2(config-ike-proposal)# exit</w:t>
      </w:r>
    </w:p>
    <w:p w14:paraId="7B5537C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vesr-2(config)# security ike policy ike_pol1</w:t>
      </w:r>
    </w:p>
    <w:p w14:paraId="0F48D17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vesr-2(config-ike-policy)#   pre-shared-key ascii-text P@ssw0rd</w:t>
      </w:r>
    </w:p>
    <w:p w14:paraId="779785E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vesr-2(config-ike-policy)#   proposal ike_prop1</w:t>
      </w:r>
    </w:p>
    <w:p w14:paraId="0AFA1046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vesr-2(config-ike-policy)# exit</w:t>
      </w:r>
    </w:p>
    <w:p w14:paraId="364EF70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vesr-2(config)# security ike gateway ike_gw1</w:t>
      </w:r>
    </w:p>
    <w:p w14:paraId="0E67270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vesr-2(config-ike-gw)#   ike-policy ike_pol1</w:t>
      </w:r>
    </w:p>
    <w:p w14:paraId="2650F17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vesr-2(config-ike-gw)#   local address 10.10.20.2</w:t>
      </w:r>
    </w:p>
    <w:p w14:paraId="0A4C255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vesr-2(config-ike-gw)#   local network 10.10.20.2/32 protocol gre</w:t>
      </w:r>
    </w:p>
    <w:p w14:paraId="26425766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vesr-2(config-ike-gw)#   remote address 10.10.10.2</w:t>
      </w:r>
    </w:p>
    <w:p w14:paraId="5A1FAC2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vesr-2(config-ike-gw)#   remote network 10.10.10.2/32 protocol gre</w:t>
      </w:r>
    </w:p>
    <w:p w14:paraId="0C1B8A8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vesr-2(config-ike-gw)#   mode policy-based</w:t>
      </w:r>
    </w:p>
    <w:p w14:paraId="179DAE9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vesr-2(config-ike-gw)# exit</w:t>
      </w:r>
    </w:p>
    <w:p w14:paraId="173F990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vesr-2(config)# security ipsec proposal ipsec_prop1</w:t>
      </w:r>
    </w:p>
    <w:p w14:paraId="7DDE1733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vesr-2(config-ipsec-proposal)#   authentication algorithm md5</w:t>
      </w:r>
    </w:p>
    <w:p w14:paraId="4C2CFD2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vesr-2(config-ipsec-proposal)#   encryption algorithm aes128</w:t>
      </w:r>
    </w:p>
    <w:p w14:paraId="74F9BF13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vesr-2(config-ipsec-proposal)#   pfs dh-group 2</w:t>
      </w:r>
    </w:p>
    <w:p w14:paraId="2C24354A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vesr-2(config-ipsec-proposal)# exit</w:t>
      </w:r>
    </w:p>
    <w:p w14:paraId="041D154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vesr-2(config)# security ipsec policy ipsec_pol1</w:t>
      </w:r>
    </w:p>
    <w:p w14:paraId="6AC5090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vesr-2(config-ipsec-policy)#   proposal ipsec_prop1</w:t>
      </w:r>
    </w:p>
    <w:p w14:paraId="23F7FDAE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vesr-2(config-ipsec-policy)# exit</w:t>
      </w:r>
    </w:p>
    <w:p w14:paraId="7BCBAF3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vesr-2(config)# security ipsec vpn ipsec1</w:t>
      </w:r>
    </w:p>
    <w:p w14:paraId="500E856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vesr-2(config-ipsec-vpn)#   ike establish-tunnel route</w:t>
      </w:r>
    </w:p>
    <w:p w14:paraId="581FF2B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vesr-2(config-ipsec-vpn)#   ike gateway ike_gw1</w:t>
      </w:r>
    </w:p>
    <w:p w14:paraId="5CAF48D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vesr-2(config-ipsec-vpn)#   ike ipsec-policy ipsec_pol1</w:t>
      </w:r>
    </w:p>
    <w:p w14:paraId="4B89812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vesr-2(config-ipsec-vpn)#   enable</w:t>
      </w:r>
    </w:p>
    <w:p w14:paraId="752D4980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vesr-2(config-ipsec-vpn)# exit</w:t>
      </w:r>
    </w:p>
    <w:p w14:paraId="6569AF8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vesr-2(config)# security zone-pair UNTRUST self</w:t>
      </w:r>
    </w:p>
    <w:p w14:paraId="227ED96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vesr-2(config-security-zone-pair)#     rule 4</w:t>
      </w:r>
    </w:p>
    <w:p w14:paraId="77663F3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vesr-2(config-security-zone-pair-rule)#     description "ESP"</w:t>
      </w:r>
    </w:p>
    <w:p w14:paraId="28933CA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vesr-2(config-security-zone-pair-rule)#     action permit</w:t>
      </w:r>
    </w:p>
    <w:p w14:paraId="338AA44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vesr-2(config-security-zone-pair-rule)#     match protocol esp</w:t>
      </w:r>
    </w:p>
    <w:p w14:paraId="68CC971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vesr-2(config-security-zone-pair-rule)#     enable</w:t>
      </w:r>
    </w:p>
    <w:p w14:paraId="0BCE78FA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vesr-2(config-security-zone-pair-rule)#   exit</w:t>
      </w:r>
    </w:p>
    <w:p w14:paraId="0B03B3D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vesr-2(config-security-zone-pair)#   rule 5</w:t>
      </w:r>
    </w:p>
    <w:p w14:paraId="2816E83E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vesr-2(config-security-zone-pair-rule)#     description "AH"</w:t>
      </w:r>
    </w:p>
    <w:p w14:paraId="11D861A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vesr-2(config-security-zone-pair-rule)#     action permit</w:t>
      </w:r>
    </w:p>
    <w:p w14:paraId="3526EFF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vesr-2(config-security-zone-pair-rule)#     match protocol ah</w:t>
      </w:r>
    </w:p>
    <w:p w14:paraId="31D02488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vesr-2(config-security-zone-pair-rule)#     enable</w:t>
      </w:r>
    </w:p>
    <w:p w14:paraId="1916346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vesr-2(config-security-zone-pair-rule)#   exit</w:t>
      </w:r>
    </w:p>
    <w:p w14:paraId="03E5E3D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vesr-2(config-security-zone-pair)# exit</w:t>
      </w:r>
    </w:p>
    <w:p w14:paraId="2563337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vesr-2(config)# do commit</w:t>
      </w:r>
    </w:p>
    <w:p w14:paraId="69BAD73D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FE02C08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2025-06-25T16:01:02+00:00 %CLI-I-CRIT: user admin from console  input: do commit</w:t>
      </w:r>
    </w:p>
    <w:p w14:paraId="160605D3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vesr-2(config)# do confirm</w:t>
      </w:r>
    </w:p>
    <w:p w14:paraId="001A3E1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Configuration has been confirmed. Commit timer canceled.</w:t>
      </w:r>
    </w:p>
    <w:p w14:paraId="09CD4C1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2025-06-25T16:01:06+00:00 %CLI-I-CRIT: user admin from console  input: do confirm</w:t>
      </w:r>
    </w:p>
    <w:p w14:paraId="23ED676D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vesr-2(config)# exit</w:t>
      </w:r>
    </w:p>
    <w:p w14:paraId="4DBA5694" w14:textId="65A58A9E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vesr-2#</w:t>
      </w:r>
    </w:p>
    <w:p w14:paraId="6AF2B127" w14:textId="77777777" w:rsidR="001A2DB6" w:rsidRPr="001A2DB6" w:rsidRDefault="001A2DB6" w:rsidP="00767834">
      <w:pPr>
        <w:rPr>
          <w:lang w:val="en-US"/>
        </w:rPr>
      </w:pPr>
    </w:p>
    <w:p w14:paraId="08DEB848" w14:textId="32578EF8" w:rsidR="007B3AC2" w:rsidRDefault="007B3AC2" w:rsidP="00767834">
      <w:pPr>
        <w:rPr>
          <w:lang w:val="en-US"/>
        </w:rPr>
      </w:pPr>
      <w:r w:rsidRPr="007B3AC2">
        <w:t>Проверяем</w:t>
      </w:r>
      <w:r w:rsidR="00A67CB9" w:rsidRPr="00B578C4">
        <w:rPr>
          <w:lang w:val="en-US"/>
        </w:rPr>
        <w:t xml:space="preserve"> </w:t>
      </w:r>
      <w:r w:rsidR="00A67CB9">
        <w:t>на</w:t>
      </w:r>
      <w:r w:rsidR="00A67CB9" w:rsidRPr="007A6C6B">
        <w:rPr>
          <w:lang w:val="en-US"/>
        </w:rPr>
        <w:t xml:space="preserve"> </w:t>
      </w:r>
      <w:r w:rsidR="00A67CB9">
        <w:t>роутере</w:t>
      </w:r>
      <w:r w:rsidR="00A67CB9" w:rsidRPr="007A6C6B">
        <w:rPr>
          <w:lang w:val="en-US"/>
        </w:rPr>
        <w:t xml:space="preserve">  </w:t>
      </w:r>
      <w:r w:rsidR="001A2DB6">
        <w:rPr>
          <w:lang w:val="en-US"/>
        </w:rPr>
        <w:t xml:space="preserve"> vesr-1</w:t>
      </w:r>
      <w:r w:rsidRPr="004575D0">
        <w:rPr>
          <w:lang w:val="en-US"/>
        </w:rPr>
        <w:t>:</w:t>
      </w:r>
    </w:p>
    <w:p w14:paraId="1113BD5A" w14:textId="77777777" w:rsidR="001A2DB6" w:rsidRDefault="001A2DB6" w:rsidP="00767834">
      <w:pPr>
        <w:rPr>
          <w:lang w:val="en-US"/>
        </w:rPr>
      </w:pPr>
    </w:p>
    <w:p w14:paraId="1983088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vesr-1# sh security ipsec vpn configuration</w:t>
      </w:r>
    </w:p>
    <w:p w14:paraId="52EA305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Name               Description                      State</w:t>
      </w:r>
    </w:p>
    <w:p w14:paraId="7D4CDCD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----------------   ------------------------------   --------</w:t>
      </w:r>
    </w:p>
    <w:p w14:paraId="08C0BAD0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ipsec1             --                               Enabled</w:t>
      </w:r>
    </w:p>
    <w:p w14:paraId="64CB7289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vesr-1# sh security ipsec vpn configuration ipsec1</w:t>
      </w:r>
    </w:p>
    <w:p w14:paraId="6BF5DBB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VRF:                        --</w:t>
      </w:r>
    </w:p>
    <w:p w14:paraId="51FAF58A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Description:                --</w:t>
      </w:r>
    </w:p>
    <w:p w14:paraId="23AA84EE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State:                      Enabled</w:t>
      </w:r>
    </w:p>
    <w:p w14:paraId="5FBA511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IKE:</w:t>
      </w:r>
    </w:p>
    <w:p w14:paraId="09C69749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Establish tunnel:           route</w:t>
      </w:r>
    </w:p>
    <w:p w14:paraId="22A6858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IPsec policy:               ipsec_pol1</w:t>
      </w:r>
    </w:p>
    <w:p w14:paraId="695CE30E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IKE gateway:                ike_gw1</w:t>
      </w:r>
    </w:p>
    <w:p w14:paraId="2B7F829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IKE DSCP:                   63</w:t>
      </w:r>
    </w:p>
    <w:p w14:paraId="55C13038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IKE idle-time:              0s</w:t>
      </w:r>
    </w:p>
    <w:p w14:paraId="6F63C6F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IKE rekeying:               Enabled</w:t>
      </w:r>
    </w:p>
    <w:p w14:paraId="61D587F0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    Margin time:                540s</w:t>
      </w:r>
    </w:p>
    <w:p w14:paraId="57CCECA9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    Margin kilobytes:           0</w:t>
      </w:r>
    </w:p>
    <w:p w14:paraId="6B9FED8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    Margin packets:             0</w:t>
      </w:r>
    </w:p>
    <w:p w14:paraId="71674D18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    Randomization:              100%</w:t>
      </w:r>
    </w:p>
    <w:p w14:paraId="585FB4E2" w14:textId="23058CD4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vesr-1#</w:t>
      </w:r>
    </w:p>
    <w:p w14:paraId="6350490B" w14:textId="6AAB271A" w:rsidR="007B3AC2" w:rsidRDefault="007B3AC2" w:rsidP="007B3AC2">
      <w:pPr>
        <w:rPr>
          <w:lang w:val="en-US"/>
        </w:rPr>
      </w:pPr>
    </w:p>
    <w:p w14:paraId="1E9346D9" w14:textId="67C20CBB" w:rsidR="001A2DB6" w:rsidRDefault="001A2DB6" w:rsidP="001A2DB6">
      <w:pPr>
        <w:rPr>
          <w:lang w:val="en-US"/>
        </w:rPr>
      </w:pPr>
      <w:r w:rsidRPr="007B3AC2">
        <w:t>Проверяем</w:t>
      </w:r>
      <w:r w:rsidR="00A67CB9" w:rsidRPr="00B578C4">
        <w:rPr>
          <w:lang w:val="en-US"/>
        </w:rPr>
        <w:t xml:space="preserve"> </w:t>
      </w:r>
      <w:r w:rsidR="00A67CB9">
        <w:t>на</w:t>
      </w:r>
      <w:r w:rsidR="00A67CB9" w:rsidRPr="007A6C6B">
        <w:rPr>
          <w:lang w:val="en-US"/>
        </w:rPr>
        <w:t xml:space="preserve"> </w:t>
      </w:r>
      <w:r w:rsidR="00A67CB9">
        <w:t>роутере</w:t>
      </w:r>
      <w:r w:rsidR="00A67CB9" w:rsidRPr="007A6C6B">
        <w:rPr>
          <w:lang w:val="en-US"/>
        </w:rPr>
        <w:t xml:space="preserve">  </w:t>
      </w:r>
      <w:r>
        <w:rPr>
          <w:lang w:val="en-US"/>
        </w:rPr>
        <w:t xml:space="preserve"> vesr-2</w:t>
      </w:r>
      <w:r w:rsidRPr="004575D0">
        <w:rPr>
          <w:lang w:val="en-US"/>
        </w:rPr>
        <w:t>:</w:t>
      </w:r>
    </w:p>
    <w:p w14:paraId="1902E18B" w14:textId="77777777" w:rsidR="001A2DB6" w:rsidRDefault="001A2DB6" w:rsidP="001A2DB6">
      <w:pPr>
        <w:rPr>
          <w:lang w:val="en-US"/>
        </w:rPr>
      </w:pPr>
    </w:p>
    <w:p w14:paraId="290D2421" w14:textId="2662026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vesr-2# sh security ipsec vpn configuration</w:t>
      </w:r>
    </w:p>
    <w:p w14:paraId="782FD6C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Name               Description                      State</w:t>
      </w:r>
    </w:p>
    <w:p w14:paraId="5E4EC956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----------------   ------------------------------   --------</w:t>
      </w:r>
    </w:p>
    <w:p w14:paraId="0F8EC1A3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ipsec1             --                               Enabled</w:t>
      </w:r>
    </w:p>
    <w:p w14:paraId="72A73213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vesr-2# sh security ipsec vpn configuration ipsec1</w:t>
      </w:r>
    </w:p>
    <w:p w14:paraId="1338F50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VRF:                        --</w:t>
      </w:r>
    </w:p>
    <w:p w14:paraId="0B1C8CD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Description:                --</w:t>
      </w:r>
    </w:p>
    <w:p w14:paraId="6155087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State:                      Enabled</w:t>
      </w:r>
    </w:p>
    <w:p w14:paraId="1633E6E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IKE:</w:t>
      </w:r>
    </w:p>
    <w:p w14:paraId="602DDB9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Establish tunnel:           route</w:t>
      </w:r>
    </w:p>
    <w:p w14:paraId="5A4D5DF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IPsec policy:               ipsec_pol1</w:t>
      </w:r>
    </w:p>
    <w:p w14:paraId="651A6BC0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IKE gateway:                ike_gw1</w:t>
      </w:r>
    </w:p>
    <w:p w14:paraId="41A4863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IKE DSCP:                   63</w:t>
      </w:r>
    </w:p>
    <w:p w14:paraId="5FBE6B56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IKE idle-time:              0s</w:t>
      </w:r>
    </w:p>
    <w:p w14:paraId="27289D48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IKE rekeying:               Enabled</w:t>
      </w:r>
    </w:p>
    <w:p w14:paraId="5C26A13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    Margin time:                540s</w:t>
      </w:r>
    </w:p>
    <w:p w14:paraId="5104389D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    Margin kilobytes:           0</w:t>
      </w:r>
    </w:p>
    <w:p w14:paraId="29FCB34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    Margin packets:             0</w:t>
      </w:r>
    </w:p>
    <w:p w14:paraId="5E75A4B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    Randomization:              100%</w:t>
      </w:r>
    </w:p>
    <w:p w14:paraId="5217B720" w14:textId="623E0EF3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vesr-2#</w:t>
      </w:r>
    </w:p>
    <w:p w14:paraId="1A0F0F41" w14:textId="12B5AA1A" w:rsidR="007B3AC2" w:rsidRPr="0081154B" w:rsidRDefault="007B3AC2" w:rsidP="007B3AC2">
      <w:pPr>
        <w:rPr>
          <w:lang w:val="en-US"/>
        </w:rPr>
      </w:pPr>
    </w:p>
    <w:p w14:paraId="4EC8E570" w14:textId="549EF188" w:rsidR="007B3AC2" w:rsidRPr="00804FAD" w:rsidRDefault="007B3AC2" w:rsidP="007B3AC2">
      <w:pPr>
        <w:rPr>
          <w:lang w:val="en-US"/>
        </w:rPr>
      </w:pPr>
    </w:p>
    <w:p w14:paraId="0C16D5B4" w14:textId="756DF863" w:rsidR="007B3AC2" w:rsidRPr="00B578C4" w:rsidRDefault="00157882" w:rsidP="007B3AC2">
      <w:pPr>
        <w:rPr>
          <w:lang w:val="en-US"/>
        </w:rPr>
      </w:pPr>
      <w:r>
        <w:t>Проверка</w:t>
      </w:r>
      <w:r w:rsidRPr="00B578C4">
        <w:rPr>
          <w:lang w:val="en-US"/>
        </w:rPr>
        <w:t xml:space="preserve"> </w:t>
      </w:r>
      <w:r>
        <w:t>состояния</w:t>
      </w:r>
      <w:r w:rsidRPr="00B578C4">
        <w:rPr>
          <w:lang w:val="en-US"/>
        </w:rPr>
        <w:t xml:space="preserve"> </w:t>
      </w:r>
      <w:r>
        <w:rPr>
          <w:lang w:val="en-US"/>
        </w:rPr>
        <w:t>vpn</w:t>
      </w:r>
      <w:r w:rsidRPr="00B578C4">
        <w:rPr>
          <w:lang w:val="en-US"/>
        </w:rPr>
        <w:t xml:space="preserve"> </w:t>
      </w:r>
      <w:r w:rsidR="00784AA9">
        <w:t>на</w:t>
      </w:r>
      <w:r w:rsidRPr="00B578C4">
        <w:rPr>
          <w:lang w:val="en-US"/>
        </w:rPr>
        <w:t xml:space="preserve"> </w:t>
      </w:r>
      <w:r>
        <w:t>обоих</w:t>
      </w:r>
      <w:r w:rsidRPr="00B578C4">
        <w:rPr>
          <w:lang w:val="en-US"/>
        </w:rPr>
        <w:t xml:space="preserve"> </w:t>
      </w:r>
      <w:r>
        <w:t>роутерах</w:t>
      </w:r>
      <w:r w:rsidRPr="00B578C4">
        <w:rPr>
          <w:lang w:val="en-US"/>
        </w:rPr>
        <w:t>:</w:t>
      </w:r>
    </w:p>
    <w:p w14:paraId="08CB1156" w14:textId="77777777" w:rsidR="00157882" w:rsidRPr="00B578C4" w:rsidRDefault="00157882" w:rsidP="007B3AC2">
      <w:pPr>
        <w:rPr>
          <w:lang w:val="en-US"/>
        </w:rPr>
      </w:pPr>
    </w:p>
    <w:p w14:paraId="5056B8B7" w14:textId="77777777" w:rsidR="00157882" w:rsidRPr="00784AA9" w:rsidRDefault="00157882" w:rsidP="00784AA9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84AA9">
        <w:rPr>
          <w:rFonts w:ascii="Courier New" w:hAnsi="Courier New" w:cs="Courier New"/>
          <w:lang w:val="en-US"/>
        </w:rPr>
        <w:t>vesr-1# sh security ipsec vpn status</w:t>
      </w:r>
    </w:p>
    <w:p w14:paraId="3F8D5459" w14:textId="29F9364C" w:rsidR="00157882" w:rsidRPr="00784AA9" w:rsidRDefault="00157882" w:rsidP="00784AA9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784AA9">
        <w:rPr>
          <w:rFonts w:ascii="Courier New" w:hAnsi="Courier New" w:cs="Courier New"/>
          <w:lang w:val="en-US"/>
        </w:rPr>
        <w:t>vesr</w:t>
      </w:r>
      <w:r w:rsidRPr="00784AA9">
        <w:rPr>
          <w:rFonts w:ascii="Courier New" w:hAnsi="Courier New" w:cs="Courier New"/>
        </w:rPr>
        <w:t>-1#</w:t>
      </w:r>
    </w:p>
    <w:p w14:paraId="47024245" w14:textId="77777777" w:rsidR="00157882" w:rsidRDefault="00157882" w:rsidP="00157882"/>
    <w:p w14:paraId="0C3643BA" w14:textId="4160BD37" w:rsidR="00157882" w:rsidRDefault="00784AA9" w:rsidP="00157882">
      <w:r>
        <w:t>Ничего нету. Потому , что д</w:t>
      </w:r>
      <w:r w:rsidR="00157882">
        <w:t>ля инициализации необходимо, что бы в туннель начали приходить пакеты, для этого запустим трассу:</w:t>
      </w:r>
    </w:p>
    <w:p w14:paraId="14568C7B" w14:textId="77777777" w:rsidR="00157882" w:rsidRPr="00157882" w:rsidRDefault="00157882" w:rsidP="00157882"/>
    <w:p w14:paraId="310F0906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>gns3@box:~$ traceroute 172.16.2.2</w:t>
      </w:r>
    </w:p>
    <w:p w14:paraId="28DA0B8A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>traceroute to 172.16.2.2 (172.16.2.2), 30 hops max, 38 byte packets</w:t>
      </w:r>
    </w:p>
    <w:p w14:paraId="4FF9773C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 1  172.16.1.1 (172.16.1.1)  15.253 ms  1.213 ms  1.220 ms</w:t>
      </w:r>
    </w:p>
    <w:p w14:paraId="30602B4A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 2  192.168.100.2 (192.168.100.2)  2.595 ms  16.045 ms  4.787 ms</w:t>
      </w:r>
    </w:p>
    <w:p w14:paraId="74697E56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 3  172.16.2.2 (172.16.2.2)  26.368 ms  3.358 ms  3.142 ms</w:t>
      </w:r>
    </w:p>
    <w:p w14:paraId="391F0536" w14:textId="0E209BE3" w:rsidR="00157882" w:rsidRPr="00804FAD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>gns3@box:~$</w:t>
      </w:r>
    </w:p>
    <w:p w14:paraId="21778C3D" w14:textId="77777777" w:rsidR="001A2DB6" w:rsidRPr="00157882" w:rsidRDefault="001A2DB6" w:rsidP="007B3AC2">
      <w:pPr>
        <w:rPr>
          <w:lang w:val="en-US"/>
        </w:rPr>
      </w:pPr>
    </w:p>
    <w:p w14:paraId="3B4BDD63" w14:textId="4D177F2A" w:rsidR="00157882" w:rsidRPr="00804FAD" w:rsidRDefault="00157882" w:rsidP="007B3AC2">
      <w:pPr>
        <w:rPr>
          <w:lang w:val="en-US"/>
        </w:rPr>
      </w:pPr>
      <w:r>
        <w:t>И</w:t>
      </w:r>
      <w:r w:rsidRPr="00804FAD">
        <w:rPr>
          <w:lang w:val="en-US"/>
        </w:rPr>
        <w:t xml:space="preserve"> </w:t>
      </w:r>
      <w:r>
        <w:t>проверяем</w:t>
      </w:r>
      <w:r w:rsidRPr="00804FAD">
        <w:rPr>
          <w:lang w:val="en-US"/>
        </w:rPr>
        <w:t xml:space="preserve"> </w:t>
      </w:r>
      <w:r>
        <w:t>еще</w:t>
      </w:r>
      <w:r w:rsidRPr="00804FAD">
        <w:rPr>
          <w:lang w:val="en-US"/>
        </w:rPr>
        <w:t xml:space="preserve"> </w:t>
      </w:r>
      <w:r>
        <w:t>раз</w:t>
      </w:r>
      <w:r w:rsidRPr="00804FAD">
        <w:rPr>
          <w:lang w:val="en-US"/>
        </w:rPr>
        <w:t>:</w:t>
      </w:r>
    </w:p>
    <w:p w14:paraId="6806AC48" w14:textId="77777777" w:rsidR="00157882" w:rsidRPr="00804FAD" w:rsidRDefault="00157882" w:rsidP="007B3AC2">
      <w:pPr>
        <w:rPr>
          <w:lang w:val="en-US"/>
        </w:rPr>
      </w:pPr>
    </w:p>
    <w:p w14:paraId="2D123FBC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>vesr-1# sh security ipsec vpn status</w:t>
      </w:r>
    </w:p>
    <w:p w14:paraId="3023ED55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>Name                              Local host        Remote host       Initiator spi        Responder spi        State</w:t>
      </w:r>
    </w:p>
    <w:p w14:paraId="6D54AE24" w14:textId="77777777" w:rsidR="00157882" w:rsidRPr="00804FAD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804FAD">
        <w:rPr>
          <w:b/>
          <w:bCs/>
          <w:lang w:val="en-US"/>
        </w:rPr>
        <w:t>-------------------------------   ---------------   ---------------   ------------------   ------------------   -----------</w:t>
      </w:r>
    </w:p>
    <w:p w14:paraId="6467DD78" w14:textId="64A99A3B" w:rsidR="00157882" w:rsidRPr="00804FAD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804FAD">
        <w:rPr>
          <w:b/>
          <w:bCs/>
          <w:i/>
          <w:iCs/>
          <w:bdr w:val="single" w:sz="18" w:space="0" w:color="00B050"/>
          <w:lang w:val="en-US"/>
        </w:rPr>
        <w:t>ipsec1                            10.10.10.2        10.10.20.2</w:t>
      </w:r>
      <w:r w:rsidRPr="00804FAD">
        <w:rPr>
          <w:b/>
          <w:bCs/>
          <w:lang w:val="en-US"/>
        </w:rPr>
        <w:t xml:space="preserve">        0x480615bbe0f088db   0x43d74dcb9ac0c174   Established</w:t>
      </w:r>
    </w:p>
    <w:p w14:paraId="5184B5CE" w14:textId="77777777" w:rsidR="00157882" w:rsidRPr="00804FAD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</w:p>
    <w:p w14:paraId="4691654B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>vesr-2# sh security ipsec vpn status</w:t>
      </w:r>
    </w:p>
    <w:p w14:paraId="52E7B9D9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>Name                              Local host        Remote host       Initiator spi        Responder spi        State</w:t>
      </w:r>
    </w:p>
    <w:p w14:paraId="1ED19E3D" w14:textId="77777777" w:rsidR="00157882" w:rsidRPr="00B578C4" w:rsidRDefault="00157882" w:rsidP="00157882">
      <w:pPr>
        <w:shd w:val="clear" w:color="auto" w:fill="AEAAAA" w:themeFill="background2" w:themeFillShade="BF"/>
        <w:rPr>
          <w:b/>
          <w:bCs/>
        </w:rPr>
      </w:pPr>
      <w:r w:rsidRPr="00B578C4">
        <w:rPr>
          <w:b/>
          <w:bCs/>
        </w:rPr>
        <w:t>-------------------------------   ---------------   ---------------   ------------------   ------------------   -----------</w:t>
      </w:r>
    </w:p>
    <w:p w14:paraId="6AB04CEB" w14:textId="77777777" w:rsidR="00157882" w:rsidRPr="00B578C4" w:rsidRDefault="00157882" w:rsidP="00157882">
      <w:pPr>
        <w:shd w:val="clear" w:color="auto" w:fill="AEAAAA" w:themeFill="background2" w:themeFillShade="BF"/>
        <w:rPr>
          <w:b/>
          <w:bCs/>
        </w:rPr>
      </w:pPr>
      <w:r w:rsidRPr="00157882">
        <w:rPr>
          <w:b/>
          <w:bCs/>
          <w:i/>
          <w:iCs/>
          <w:bdr w:val="single" w:sz="18" w:space="0" w:color="70AD47" w:themeColor="accent6"/>
          <w:lang w:val="en-US"/>
        </w:rPr>
        <w:t>ipsec</w:t>
      </w:r>
      <w:r w:rsidRPr="00B578C4">
        <w:rPr>
          <w:b/>
          <w:bCs/>
          <w:i/>
          <w:iCs/>
          <w:bdr w:val="single" w:sz="18" w:space="0" w:color="70AD47" w:themeColor="accent6"/>
        </w:rPr>
        <w:t>1                            10.10.20.2        10.10.10.2</w:t>
      </w:r>
      <w:r w:rsidRPr="00B578C4">
        <w:rPr>
          <w:b/>
          <w:bCs/>
        </w:rPr>
        <w:t xml:space="preserve">        0</w:t>
      </w:r>
      <w:r w:rsidRPr="00157882">
        <w:rPr>
          <w:b/>
          <w:bCs/>
          <w:lang w:val="en-US"/>
        </w:rPr>
        <w:t>x</w:t>
      </w:r>
      <w:r w:rsidRPr="00B578C4">
        <w:rPr>
          <w:b/>
          <w:bCs/>
        </w:rPr>
        <w:t>480615</w:t>
      </w:r>
      <w:r w:rsidRPr="00157882">
        <w:rPr>
          <w:b/>
          <w:bCs/>
          <w:lang w:val="en-US"/>
        </w:rPr>
        <w:t>bbe</w:t>
      </w:r>
      <w:r w:rsidRPr="00B578C4">
        <w:rPr>
          <w:b/>
          <w:bCs/>
        </w:rPr>
        <w:t>0</w:t>
      </w:r>
      <w:r w:rsidRPr="00157882">
        <w:rPr>
          <w:b/>
          <w:bCs/>
          <w:lang w:val="en-US"/>
        </w:rPr>
        <w:t>f</w:t>
      </w:r>
      <w:r w:rsidRPr="00B578C4">
        <w:rPr>
          <w:b/>
          <w:bCs/>
        </w:rPr>
        <w:t>088</w:t>
      </w:r>
      <w:r w:rsidRPr="00157882">
        <w:rPr>
          <w:b/>
          <w:bCs/>
          <w:lang w:val="en-US"/>
        </w:rPr>
        <w:t>db</w:t>
      </w:r>
      <w:r w:rsidRPr="00B578C4">
        <w:rPr>
          <w:b/>
          <w:bCs/>
        </w:rPr>
        <w:t xml:space="preserve">   0</w:t>
      </w:r>
      <w:r w:rsidRPr="00157882">
        <w:rPr>
          <w:b/>
          <w:bCs/>
          <w:lang w:val="en-US"/>
        </w:rPr>
        <w:t>x</w:t>
      </w:r>
      <w:r w:rsidRPr="00B578C4">
        <w:rPr>
          <w:b/>
          <w:bCs/>
        </w:rPr>
        <w:t>43</w:t>
      </w:r>
      <w:r w:rsidRPr="00157882">
        <w:rPr>
          <w:b/>
          <w:bCs/>
          <w:lang w:val="en-US"/>
        </w:rPr>
        <w:t>d</w:t>
      </w:r>
      <w:r w:rsidRPr="00B578C4">
        <w:rPr>
          <w:b/>
          <w:bCs/>
        </w:rPr>
        <w:t>74</w:t>
      </w:r>
      <w:r w:rsidRPr="00157882">
        <w:rPr>
          <w:b/>
          <w:bCs/>
          <w:lang w:val="en-US"/>
        </w:rPr>
        <w:t>dcb</w:t>
      </w:r>
      <w:r w:rsidRPr="00B578C4">
        <w:rPr>
          <w:b/>
          <w:bCs/>
        </w:rPr>
        <w:t>9</w:t>
      </w:r>
      <w:r w:rsidRPr="00157882">
        <w:rPr>
          <w:b/>
          <w:bCs/>
          <w:lang w:val="en-US"/>
        </w:rPr>
        <w:t>ac</w:t>
      </w:r>
      <w:r w:rsidRPr="00B578C4">
        <w:rPr>
          <w:b/>
          <w:bCs/>
        </w:rPr>
        <w:t>0</w:t>
      </w:r>
      <w:r w:rsidRPr="00157882">
        <w:rPr>
          <w:b/>
          <w:bCs/>
          <w:lang w:val="en-US"/>
        </w:rPr>
        <w:t>c</w:t>
      </w:r>
      <w:r w:rsidRPr="00B578C4">
        <w:rPr>
          <w:b/>
          <w:bCs/>
        </w:rPr>
        <w:t xml:space="preserve">174   </w:t>
      </w:r>
      <w:r w:rsidRPr="00157882">
        <w:rPr>
          <w:b/>
          <w:bCs/>
          <w:lang w:val="en-US"/>
        </w:rPr>
        <w:t>Established</w:t>
      </w:r>
    </w:p>
    <w:p w14:paraId="2DEEB126" w14:textId="77777777" w:rsidR="00157882" w:rsidRDefault="00157882" w:rsidP="00157882"/>
    <w:p w14:paraId="091009D3" w14:textId="642B61AA" w:rsidR="00157882" w:rsidRDefault="00157882" w:rsidP="00157882">
      <w:r>
        <w:t>Есть прохождение пакетов в туннеле и они зашифрованы:</w:t>
      </w:r>
    </w:p>
    <w:p w14:paraId="150129E9" w14:textId="77777777" w:rsidR="00297DE1" w:rsidRDefault="00297DE1" w:rsidP="00157882"/>
    <w:p w14:paraId="4AD8DBB8" w14:textId="77777777" w:rsidR="00297DE1" w:rsidRPr="00297DE1" w:rsidRDefault="00297DE1" w:rsidP="00297DE1">
      <w:pPr>
        <w:shd w:val="clear" w:color="auto" w:fill="AEAAAA" w:themeFill="background2" w:themeFillShade="BF"/>
        <w:rPr>
          <w:b/>
          <w:bCs/>
          <w:lang w:val="en-US"/>
        </w:rPr>
      </w:pPr>
      <w:r w:rsidRPr="00297DE1">
        <w:rPr>
          <w:b/>
          <w:bCs/>
          <w:lang w:val="en-US"/>
        </w:rPr>
        <w:t>gns3@box:~$ traceroute 172.16.2.2</w:t>
      </w:r>
    </w:p>
    <w:p w14:paraId="7C71ED5E" w14:textId="77777777" w:rsidR="00297DE1" w:rsidRPr="00297DE1" w:rsidRDefault="00297DE1" w:rsidP="00297DE1">
      <w:pPr>
        <w:shd w:val="clear" w:color="auto" w:fill="AEAAAA" w:themeFill="background2" w:themeFillShade="BF"/>
        <w:rPr>
          <w:b/>
          <w:bCs/>
          <w:lang w:val="en-US"/>
        </w:rPr>
      </w:pPr>
      <w:r w:rsidRPr="00297DE1">
        <w:rPr>
          <w:b/>
          <w:bCs/>
          <w:lang w:val="en-US"/>
        </w:rPr>
        <w:t>traceroute to 172.16.2.2 (172.16.2.2), 30 hops max, 38 byte packets</w:t>
      </w:r>
    </w:p>
    <w:p w14:paraId="39AC32F3" w14:textId="77777777" w:rsidR="00297DE1" w:rsidRPr="00297DE1" w:rsidRDefault="00297DE1" w:rsidP="00297DE1">
      <w:pPr>
        <w:shd w:val="clear" w:color="auto" w:fill="AEAAAA" w:themeFill="background2" w:themeFillShade="BF"/>
        <w:rPr>
          <w:b/>
          <w:bCs/>
          <w:lang w:val="en-US"/>
        </w:rPr>
      </w:pPr>
      <w:r w:rsidRPr="00297DE1">
        <w:rPr>
          <w:b/>
          <w:bCs/>
          <w:lang w:val="en-US"/>
        </w:rPr>
        <w:t xml:space="preserve"> 1  172.16.1.1 (172.16.1.1)  15.253 ms  1.213 ms  1.220 ms</w:t>
      </w:r>
    </w:p>
    <w:p w14:paraId="1E2B5B3D" w14:textId="77777777" w:rsidR="00297DE1" w:rsidRPr="00297DE1" w:rsidRDefault="00297DE1" w:rsidP="00297DE1">
      <w:pPr>
        <w:pBdr>
          <w:top w:val="single" w:sz="18" w:space="1" w:color="FFC000" w:themeColor="accent4"/>
          <w:left w:val="single" w:sz="18" w:space="4" w:color="FFC000" w:themeColor="accent4"/>
          <w:bottom w:val="single" w:sz="18" w:space="1" w:color="FFC000" w:themeColor="accent4"/>
          <w:right w:val="single" w:sz="18" w:space="4" w:color="FFC000" w:themeColor="accent4"/>
        </w:pBdr>
        <w:shd w:val="clear" w:color="auto" w:fill="AEAAAA" w:themeFill="background2" w:themeFillShade="BF"/>
        <w:rPr>
          <w:b/>
          <w:bCs/>
          <w:lang w:val="en-US"/>
        </w:rPr>
      </w:pPr>
      <w:r w:rsidRPr="00297DE1">
        <w:rPr>
          <w:b/>
          <w:bCs/>
          <w:lang w:val="en-US"/>
        </w:rPr>
        <w:t xml:space="preserve"> 2  192.168.100.2 (192.168.100.2)  2.595 ms  16.045 ms  4.787 ms</w:t>
      </w:r>
    </w:p>
    <w:p w14:paraId="0057E72A" w14:textId="77777777" w:rsidR="00297DE1" w:rsidRPr="00297DE1" w:rsidRDefault="00297DE1" w:rsidP="00297DE1">
      <w:pPr>
        <w:shd w:val="clear" w:color="auto" w:fill="AEAAAA" w:themeFill="background2" w:themeFillShade="BF"/>
        <w:rPr>
          <w:b/>
          <w:bCs/>
          <w:lang w:val="en-US"/>
        </w:rPr>
      </w:pPr>
      <w:r w:rsidRPr="00297DE1">
        <w:rPr>
          <w:b/>
          <w:bCs/>
          <w:lang w:val="en-US"/>
        </w:rPr>
        <w:t xml:space="preserve"> 3  172.16.2.2 (172.16.2.2)  26.368 ms  3.358 ms  3.142 ms</w:t>
      </w:r>
    </w:p>
    <w:p w14:paraId="012D5DD4" w14:textId="474BEBFB" w:rsidR="00297DE1" w:rsidRPr="00297DE1" w:rsidRDefault="00297DE1" w:rsidP="00297DE1">
      <w:pPr>
        <w:shd w:val="clear" w:color="auto" w:fill="AEAAAA" w:themeFill="background2" w:themeFillShade="BF"/>
        <w:rPr>
          <w:b/>
          <w:bCs/>
          <w:lang w:val="en-US"/>
        </w:rPr>
      </w:pPr>
      <w:r w:rsidRPr="00297DE1">
        <w:rPr>
          <w:b/>
          <w:bCs/>
          <w:lang w:val="en-US"/>
        </w:rPr>
        <w:t>gns3@box:~$</w:t>
      </w:r>
    </w:p>
    <w:p w14:paraId="352202D7" w14:textId="77777777" w:rsidR="00157882" w:rsidRPr="00297DE1" w:rsidRDefault="00157882" w:rsidP="00157882">
      <w:pPr>
        <w:rPr>
          <w:lang w:val="en-US"/>
        </w:rPr>
      </w:pPr>
    </w:p>
    <w:p w14:paraId="4D4DF1F9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>gns3@box:~$ traceroute 172.16.1.2</w:t>
      </w:r>
    </w:p>
    <w:p w14:paraId="4248CCF3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>traceroute to 172.16.1.2 (172.16.1.2), 30 hops max, 38 byte packets</w:t>
      </w:r>
    </w:p>
    <w:p w14:paraId="7DEB6AE7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 1  172.16.2.1 (172.16.2.1)  1.406 ms  0.918 ms  0.885 ms</w:t>
      </w:r>
    </w:p>
    <w:p w14:paraId="4B711DF2" w14:textId="77777777" w:rsidR="00157882" w:rsidRPr="00157882" w:rsidRDefault="00157882" w:rsidP="00297DE1">
      <w:pPr>
        <w:pBdr>
          <w:top w:val="single" w:sz="18" w:space="1" w:color="FFC000"/>
          <w:left w:val="single" w:sz="18" w:space="4" w:color="FFC000"/>
          <w:bottom w:val="single" w:sz="18" w:space="1" w:color="FFC000"/>
          <w:right w:val="single" w:sz="18" w:space="4" w:color="FFC000"/>
        </w:pBd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 2  192.168.100.1 (192.168.100.1)  2.926 ms  1.823 ms  1.618 ms</w:t>
      </w:r>
    </w:p>
    <w:p w14:paraId="4D96BAD5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 3  172.16.1.2 (172.16.1.2)  3.928 ms  2.580 ms  0.777 ms</w:t>
      </w:r>
    </w:p>
    <w:p w14:paraId="7A6C69CB" w14:textId="2A8A6921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>gns3@box:~$</w:t>
      </w:r>
    </w:p>
    <w:p w14:paraId="020ADE3D" w14:textId="77777777" w:rsidR="00157882" w:rsidRPr="00157882" w:rsidRDefault="00157882" w:rsidP="007B3AC2">
      <w:pPr>
        <w:rPr>
          <w:lang w:val="en-US"/>
        </w:rPr>
      </w:pPr>
    </w:p>
    <w:bookmarkEnd w:id="27"/>
    <w:p w14:paraId="663C5102" w14:textId="3B5E2143" w:rsidR="007B3AC2" w:rsidRPr="00804FAD" w:rsidRDefault="007B3AC2" w:rsidP="00D0361F">
      <w:r w:rsidRPr="007B3AC2">
        <w:t>Конфигурация устройств получилась следующая:</w:t>
      </w:r>
    </w:p>
    <w:p w14:paraId="7E94342F" w14:textId="77777777" w:rsidR="001A2DB6" w:rsidRPr="00804FAD" w:rsidRDefault="001A2DB6" w:rsidP="00D0361F"/>
    <w:p w14:paraId="1F8CBBC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402678">
        <w:rPr>
          <w:rFonts w:ascii="Courier New" w:hAnsi="Courier New" w:cs="Courier New"/>
          <w:lang w:val="en-US"/>
        </w:rPr>
        <w:t>hostname</w:t>
      </w:r>
      <w:r w:rsidRPr="00402678">
        <w:rPr>
          <w:rFonts w:ascii="Courier New" w:hAnsi="Courier New" w:cs="Courier New"/>
        </w:rPr>
        <w:t xml:space="preserve"> </w:t>
      </w:r>
      <w:r w:rsidRPr="00402678">
        <w:rPr>
          <w:rFonts w:ascii="Courier New" w:hAnsi="Courier New" w:cs="Courier New"/>
          <w:lang w:val="en-US"/>
        </w:rPr>
        <w:t>vesr</w:t>
      </w:r>
      <w:r w:rsidRPr="00402678">
        <w:rPr>
          <w:rFonts w:ascii="Courier New" w:hAnsi="Courier New" w:cs="Courier New"/>
        </w:rPr>
        <w:t>-1</w:t>
      </w:r>
    </w:p>
    <w:p w14:paraId="750C8A6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</w:rPr>
      </w:pPr>
    </w:p>
    <w:p w14:paraId="7D2735D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service dhcp_service</w:t>
      </w:r>
    </w:p>
    <w:p w14:paraId="644A370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port-range 67</w:t>
      </w:r>
    </w:p>
    <w:p w14:paraId="0E2DD5F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F7751E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service dhcp_client</w:t>
      </w:r>
    </w:p>
    <w:p w14:paraId="6F8EFD7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port-range 68</w:t>
      </w:r>
    </w:p>
    <w:p w14:paraId="5B9D93B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737DD9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service ssh</w:t>
      </w:r>
    </w:p>
    <w:p w14:paraId="453DDAF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port-range 22</w:t>
      </w:r>
    </w:p>
    <w:p w14:paraId="7105935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7DF23C2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service SSH</w:t>
      </w:r>
    </w:p>
    <w:p w14:paraId="50F9C1C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port-range 2222</w:t>
      </w:r>
    </w:p>
    <w:p w14:paraId="188C295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41AC8F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service TRACEROUTE</w:t>
      </w:r>
    </w:p>
    <w:p w14:paraId="229CAE2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port-range 33434-33534</w:t>
      </w:r>
    </w:p>
    <w:p w14:paraId="6FD2FD9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C58674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367DB56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WAN</w:t>
      </w:r>
    </w:p>
    <w:p w14:paraId="0FA5F2C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ip address-range 10.10.10.2</w:t>
      </w:r>
    </w:p>
    <w:p w14:paraId="6C5EE65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FB7D76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clients</w:t>
      </w:r>
    </w:p>
    <w:p w14:paraId="1AD0241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ip address-range 192.168.10.0-192.168.10.254</w:t>
      </w:r>
    </w:p>
    <w:p w14:paraId="3E04BE9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ip address-range 192.168.151.1-192.168.151.254</w:t>
      </w:r>
    </w:p>
    <w:p w14:paraId="570FE6C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ip address-range 10.10.10.1-10.10.10.254</w:t>
      </w:r>
    </w:p>
    <w:p w14:paraId="1815C7F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ip address-range 10.10.20.1-10.10.20.254</w:t>
      </w:r>
    </w:p>
    <w:p w14:paraId="16A5673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ip address-range 172.16.2.1-172.16.2.254</w:t>
      </w:r>
    </w:p>
    <w:p w14:paraId="62754E9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954FE1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SERVER_IP</w:t>
      </w:r>
    </w:p>
    <w:p w14:paraId="5CA4FFF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ip address-range 172.16.1.2</w:t>
      </w:r>
    </w:p>
    <w:p w14:paraId="40FC7C6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313C39F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LAN_NETWORK</w:t>
      </w:r>
    </w:p>
    <w:p w14:paraId="6E881FA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ip address-range 172.16.1.1-172.16.1.254</w:t>
      </w:r>
    </w:p>
    <w:p w14:paraId="7732431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E44E73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LAN_GW</w:t>
      </w:r>
    </w:p>
    <w:p w14:paraId="1467917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ip address-range 172.16.1.1</w:t>
      </w:r>
    </w:p>
    <w:p w14:paraId="64450DB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82C5D9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90EDBC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syslog max-files 3</w:t>
      </w:r>
    </w:p>
    <w:p w14:paraId="7A11E8B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syslog file-size 512</w:t>
      </w:r>
    </w:p>
    <w:p w14:paraId="1C19674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syslog file tmpsys:syslog/default</w:t>
      </w:r>
    </w:p>
    <w:p w14:paraId="159C14F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severity info</w:t>
      </w:r>
    </w:p>
    <w:p w14:paraId="1FDE13F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25B0AD5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syslog console</w:t>
      </w:r>
    </w:p>
    <w:p w14:paraId="05F6CEC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virtual-serial</w:t>
      </w:r>
    </w:p>
    <w:p w14:paraId="6868736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A20039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0936BB8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username admin</w:t>
      </w:r>
    </w:p>
    <w:p w14:paraId="13C4232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password encrypted $6$kx1jB3DT6zH05CQ7$WqbKGSvl/35jvx.NKDc6R5NpD5uy2623zfbWAOTPhNOQgnR.zXxQzlgYwESdboxOWSyhPPNojy0Q0.pMvR6Ld/</w:t>
      </w:r>
    </w:p>
    <w:p w14:paraId="66862A9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41DF53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username rinat</w:t>
      </w:r>
    </w:p>
    <w:p w14:paraId="4C554EE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password encrypted $6$T37FYJy.i38S36O0$vHt9c.g0yzphZ5PJNwkmOvJJ36dSvMbr7qRSJnDWhprk4f8OI5d1oNdT6jmqUsXMbfgRFDd4RK3Ugeu0jLZ9w/</w:t>
      </w:r>
    </w:p>
    <w:p w14:paraId="7FC1649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privilege 15</w:t>
      </w:r>
    </w:p>
    <w:p w14:paraId="393CB8D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698AFA2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13AC586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domain lookup enable</w:t>
      </w:r>
    </w:p>
    <w:p w14:paraId="55C943C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2539547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 UNTRUST</w:t>
      </w:r>
    </w:p>
    <w:p w14:paraId="236A8E7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9E8ED6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 TRUST</w:t>
      </w:r>
    </w:p>
    <w:p w14:paraId="07E9929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26AA825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76569C9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interface gigabitethernet 1/0/1</w:t>
      </w:r>
    </w:p>
    <w:p w14:paraId="73C14E8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description "WAN"</w:t>
      </w:r>
    </w:p>
    <w:p w14:paraId="59EE619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security-zone UNTRUST</w:t>
      </w:r>
    </w:p>
    <w:p w14:paraId="2922C1E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ip address 10.10.10.2/24</w:t>
      </w:r>
    </w:p>
    <w:p w14:paraId="3574E7C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60EB72C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interface gigabitethernet 1/0/2</w:t>
      </w:r>
    </w:p>
    <w:p w14:paraId="439E7DA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description "LAN_NET"</w:t>
      </w:r>
    </w:p>
    <w:p w14:paraId="32474F3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security-zone TRUST</w:t>
      </w:r>
    </w:p>
    <w:p w14:paraId="74B6481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ip address 172.16.1.1/24</w:t>
      </w:r>
    </w:p>
    <w:p w14:paraId="0FF7ADA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2BCD0AA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interface gigabitethernet 1/0/3</w:t>
      </w:r>
    </w:p>
    <w:p w14:paraId="741D6FB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shutdown</w:t>
      </w:r>
    </w:p>
    <w:p w14:paraId="2854C12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ip address dhcp</w:t>
      </w:r>
    </w:p>
    <w:p w14:paraId="568231F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BC3607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7158949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tunnel gre 10</w:t>
      </w:r>
    </w:p>
    <w:p w14:paraId="6E4A2DA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ttl 18</w:t>
      </w:r>
    </w:p>
    <w:p w14:paraId="2EC5C7E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security-zone UNTRUST</w:t>
      </w:r>
    </w:p>
    <w:p w14:paraId="7493460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local address 10.10.10.2</w:t>
      </w:r>
    </w:p>
    <w:p w14:paraId="50F27B9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remote address 10.10.20.2</w:t>
      </w:r>
    </w:p>
    <w:p w14:paraId="017B61C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ip address 192.168.100.1/24</w:t>
      </w:r>
    </w:p>
    <w:p w14:paraId="75633C6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enable</w:t>
      </w:r>
    </w:p>
    <w:p w14:paraId="7B101F5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348F4AB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7831F69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zone-pair TRUST self</w:t>
      </w:r>
    </w:p>
    <w:p w14:paraId="2FCCF95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</w:t>
      </w:r>
    </w:p>
    <w:p w14:paraId="6586180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"ICMP"</w:t>
      </w:r>
    </w:p>
    <w:p w14:paraId="6453CE4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7E1E6E6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icmp</w:t>
      </w:r>
    </w:p>
    <w:p w14:paraId="707E977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4384E06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5BA2CB1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2</w:t>
      </w:r>
    </w:p>
    <w:p w14:paraId="0F55A66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3DE1CC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udp</w:t>
      </w:r>
    </w:p>
    <w:p w14:paraId="5B02EA3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19DF22D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2049093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3</w:t>
      </w:r>
    </w:p>
    <w:p w14:paraId="2CF3852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"GRE"</w:t>
      </w:r>
    </w:p>
    <w:p w14:paraId="1547306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71800E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gre</w:t>
      </w:r>
    </w:p>
    <w:p w14:paraId="1EE8A8C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5EA030A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4277B71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4</w:t>
      </w:r>
    </w:p>
    <w:p w14:paraId="05B78BD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D7D014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udp</w:t>
      </w:r>
    </w:p>
    <w:p w14:paraId="6FA643B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source-port object-group dhcp_client</w:t>
      </w:r>
    </w:p>
    <w:p w14:paraId="58810F0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destination-port object-group dhcp_service</w:t>
      </w:r>
    </w:p>
    <w:p w14:paraId="6A2BA03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26AE622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0AF85BE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74EA1EF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zone-pair TRUST UNTRUST</w:t>
      </w:r>
    </w:p>
    <w:p w14:paraId="54B3654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</w:t>
      </w:r>
    </w:p>
    <w:p w14:paraId="0140B2B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2A14646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icmp</w:t>
      </w:r>
    </w:p>
    <w:p w14:paraId="6B5D9CE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015990E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64184ED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2</w:t>
      </w:r>
    </w:p>
    <w:p w14:paraId="1394BFE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4C920E2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udp</w:t>
      </w:r>
    </w:p>
    <w:p w14:paraId="1A34D75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7835E5C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46BD77A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3</w:t>
      </w:r>
    </w:p>
    <w:p w14:paraId="6DA3686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"GRE"</w:t>
      </w:r>
    </w:p>
    <w:p w14:paraId="30EA10F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1E9A894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gre</w:t>
      </w:r>
    </w:p>
    <w:p w14:paraId="2990908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2A0565E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2C2441F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60366C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zone-pair UNTRUST self</w:t>
      </w:r>
    </w:p>
    <w:p w14:paraId="4B8B26D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</w:t>
      </w:r>
    </w:p>
    <w:p w14:paraId="345E605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"ICMP"</w:t>
      </w:r>
    </w:p>
    <w:p w14:paraId="23A3FAE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4DE047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icmp</w:t>
      </w:r>
    </w:p>
    <w:p w14:paraId="345EA6D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2E3477B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2DE1F5A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2</w:t>
      </w:r>
    </w:p>
    <w:p w14:paraId="509B0F9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"GRE"</w:t>
      </w:r>
    </w:p>
    <w:p w14:paraId="67B3007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59255D1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gre</w:t>
      </w:r>
    </w:p>
    <w:p w14:paraId="097164B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5E30C79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1066F92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3</w:t>
      </w:r>
    </w:p>
    <w:p w14:paraId="59701CB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"TRACEROUTE"</w:t>
      </w:r>
    </w:p>
    <w:p w14:paraId="3D0A550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506C980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udp</w:t>
      </w:r>
    </w:p>
    <w:p w14:paraId="71111E0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38B907E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2D71B07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4</w:t>
      </w:r>
    </w:p>
    <w:p w14:paraId="7D8AB25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"ESP"</w:t>
      </w:r>
    </w:p>
    <w:p w14:paraId="4CE9BFC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3E6E0F7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esp</w:t>
      </w:r>
    </w:p>
    <w:p w14:paraId="1F54964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0B1635A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6E14236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5</w:t>
      </w:r>
    </w:p>
    <w:p w14:paraId="159FE07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"AH"</w:t>
      </w:r>
    </w:p>
    <w:p w14:paraId="317232C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0512F36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ah</w:t>
      </w:r>
    </w:p>
    <w:p w14:paraId="4311957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149F82D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466A798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10</w:t>
      </w:r>
    </w:p>
    <w:p w14:paraId="7DC5BFB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26595AE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tcp</w:t>
      </w:r>
    </w:p>
    <w:p w14:paraId="4D010E0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source-address object-group clients</w:t>
      </w:r>
    </w:p>
    <w:p w14:paraId="3C84390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destination-address object-group WAN</w:t>
      </w:r>
    </w:p>
    <w:p w14:paraId="378B84A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destination-port object-group ssh</w:t>
      </w:r>
    </w:p>
    <w:p w14:paraId="7E6CB15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2ADD2D8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0229624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8ACE2E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zone-pair UNTRUST TRUST</w:t>
      </w:r>
    </w:p>
    <w:p w14:paraId="6B89F4A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</w:t>
      </w:r>
    </w:p>
    <w:p w14:paraId="267BFD6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"ICMP"</w:t>
      </w:r>
    </w:p>
    <w:p w14:paraId="7DB6543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56CA2B2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icmp</w:t>
      </w:r>
    </w:p>
    <w:p w14:paraId="24E6819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3A05379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7532AA9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2</w:t>
      </w:r>
    </w:p>
    <w:p w14:paraId="33C7640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"GRE"</w:t>
      </w:r>
    </w:p>
    <w:p w14:paraId="0355667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7E47C73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gre</w:t>
      </w:r>
    </w:p>
    <w:p w14:paraId="22B2F58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46823DB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0D878BF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3</w:t>
      </w:r>
    </w:p>
    <w:p w14:paraId="2411A32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"TRACEROUTE"</w:t>
      </w:r>
    </w:p>
    <w:p w14:paraId="53ACE4E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2AD5AA8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udp</w:t>
      </w:r>
    </w:p>
    <w:p w14:paraId="61FB397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7DD81D7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66F0120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10</w:t>
      </w:r>
    </w:p>
    <w:p w14:paraId="22F0C40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099C20F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tcp</w:t>
      </w:r>
    </w:p>
    <w:p w14:paraId="45A8C1C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destination-address object-group SERVER_IP</w:t>
      </w:r>
    </w:p>
    <w:p w14:paraId="761F9FC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36425C8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2AE3A36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7A002E0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73F3E38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ike proposal ike_prop1</w:t>
      </w:r>
    </w:p>
    <w:p w14:paraId="6E6C38B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authentication algorithm md5</w:t>
      </w:r>
    </w:p>
    <w:p w14:paraId="48C87E6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encryption algorithm aes128</w:t>
      </w:r>
    </w:p>
    <w:p w14:paraId="4EA5F8A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dh-group 2</w:t>
      </w:r>
    </w:p>
    <w:p w14:paraId="50400FB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4A756B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2B67AA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ike policy ike_pol1</w:t>
      </w:r>
    </w:p>
    <w:p w14:paraId="0D8C402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pre-shared-key ascii-text encrypted AC94107EA75F5AFF</w:t>
      </w:r>
    </w:p>
    <w:p w14:paraId="58859F5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proposal ike_prop1</w:t>
      </w:r>
    </w:p>
    <w:p w14:paraId="193F770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32C6CD0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0FB4F5F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ike gateway ike_gw1</w:t>
      </w:r>
    </w:p>
    <w:p w14:paraId="2C4DC05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ike-policy ike_pol1</w:t>
      </w:r>
    </w:p>
    <w:p w14:paraId="3DD8330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local address 10.10.10.2</w:t>
      </w:r>
    </w:p>
    <w:p w14:paraId="2A2B601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local network 10.10.10.2/32 protocol gre</w:t>
      </w:r>
    </w:p>
    <w:p w14:paraId="5D11976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remote address 10.10.20.2</w:t>
      </w:r>
    </w:p>
    <w:p w14:paraId="06E98CA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remote network 10.10.20.2/32 protocol gre</w:t>
      </w:r>
    </w:p>
    <w:p w14:paraId="48C6AF4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mode policy-based</w:t>
      </w:r>
    </w:p>
    <w:p w14:paraId="093EF5E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F6BB6B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724C8B1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ipsec proposal ipsec_prop1</w:t>
      </w:r>
    </w:p>
    <w:p w14:paraId="7D81466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authentication algorithm md5</w:t>
      </w:r>
    </w:p>
    <w:p w14:paraId="6375BA4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encryption algorithm aes128</w:t>
      </w:r>
    </w:p>
    <w:p w14:paraId="3678E55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pfs dh-group 2</w:t>
      </w:r>
    </w:p>
    <w:p w14:paraId="57029AA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19F51D3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B6F9C0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ipsec policy ipsec_pol1</w:t>
      </w:r>
    </w:p>
    <w:p w14:paraId="33C2985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proposal ipsec_prop1</w:t>
      </w:r>
    </w:p>
    <w:p w14:paraId="4B5AC73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7499C77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4A85564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ipsec vpn ipsec1</w:t>
      </w:r>
    </w:p>
    <w:p w14:paraId="784BB0F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ike establish-tunnel route</w:t>
      </w:r>
    </w:p>
    <w:p w14:paraId="0AD1D9E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ike gateway ike_gw1</w:t>
      </w:r>
    </w:p>
    <w:p w14:paraId="2FA0BC9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ike ipsec-policy ipsec_pol1</w:t>
      </w:r>
    </w:p>
    <w:p w14:paraId="446FF8F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enable</w:t>
      </w:r>
    </w:p>
    <w:p w14:paraId="16AF359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AA6854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4153652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passwords default-expired</w:t>
      </w:r>
    </w:p>
    <w:p w14:paraId="375BA49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51C6FE0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nat destination</w:t>
      </w:r>
    </w:p>
    <w:p w14:paraId="5A0BB74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pool SERVER_POOL</w:t>
      </w:r>
    </w:p>
    <w:p w14:paraId="0E82A76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ip address 172.16.1.2</w:t>
      </w:r>
    </w:p>
    <w:p w14:paraId="455D3CB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ip port 22</w:t>
      </w:r>
    </w:p>
    <w:p w14:paraId="24EEFC9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7F5D0AF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ruleset DNAT</w:t>
      </w:r>
    </w:p>
    <w:p w14:paraId="2F7A84F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from zone UNTRUST</w:t>
      </w:r>
    </w:p>
    <w:p w14:paraId="0A4BCC7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rule 10</w:t>
      </w:r>
    </w:p>
    <w:p w14:paraId="18F0288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match protocol tcp</w:t>
      </w:r>
    </w:p>
    <w:p w14:paraId="504EC1F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match destination-port object-group SSH</w:t>
      </w:r>
    </w:p>
    <w:p w14:paraId="787315A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action destination-nat pool SERVER_POOL</w:t>
      </w:r>
    </w:p>
    <w:p w14:paraId="7212EFC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enable</w:t>
      </w:r>
    </w:p>
    <w:p w14:paraId="5B866B9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exit</w:t>
      </w:r>
    </w:p>
    <w:p w14:paraId="4EDAF4F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40F3C75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6334711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DE3303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nat source</w:t>
      </w:r>
    </w:p>
    <w:p w14:paraId="3FBD4B9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pool WAN</w:t>
      </w:r>
    </w:p>
    <w:p w14:paraId="5C093D0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ip address-range 10.10.10.2</w:t>
      </w:r>
    </w:p>
    <w:p w14:paraId="69768A8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03AD799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ruleset SNAT</w:t>
      </w:r>
    </w:p>
    <w:p w14:paraId="311D9AA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to zone UNTRUST</w:t>
      </w:r>
    </w:p>
    <w:p w14:paraId="57C3A10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rule 1</w:t>
      </w:r>
    </w:p>
    <w:p w14:paraId="0704B27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match source-address object-group LAN_NETWORK</w:t>
      </w:r>
    </w:p>
    <w:p w14:paraId="5A3FC99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action source-nat interface</w:t>
      </w:r>
    </w:p>
    <w:p w14:paraId="5C2656F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enable</w:t>
      </w:r>
    </w:p>
    <w:p w14:paraId="45E30DC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exit</w:t>
      </w:r>
    </w:p>
    <w:p w14:paraId="3294998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09D1E0A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3A3302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367AC30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ip dhcp-server</w:t>
      </w:r>
    </w:p>
    <w:p w14:paraId="1E979C6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ip dhcp-server pool LAN_NETWORK</w:t>
      </w:r>
    </w:p>
    <w:p w14:paraId="39573D1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network 172.16.1.0/24</w:t>
      </w:r>
    </w:p>
    <w:p w14:paraId="62CF348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default-lease-time 003:00:00</w:t>
      </w:r>
    </w:p>
    <w:p w14:paraId="421F207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address-range 172.16.1.1-172.16.1.254</w:t>
      </w:r>
    </w:p>
    <w:p w14:paraId="3F2C837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address 172.16.1.2 mac-address 0c:28:d9:73:00:00</w:t>
      </w:r>
    </w:p>
    <w:p w14:paraId="29BD369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default-router 172.16.1.1</w:t>
      </w:r>
    </w:p>
    <w:p w14:paraId="5AE4131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dns-server 77.88.8.8</w:t>
      </w:r>
    </w:p>
    <w:p w14:paraId="7ABCA00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315454D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0B47480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ip route 0.0.0.0/0 10.10.10.1</w:t>
      </w:r>
    </w:p>
    <w:p w14:paraId="48A2BD1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ip route 10.10.20.0/24 10.10.20.1</w:t>
      </w:r>
    </w:p>
    <w:p w14:paraId="263CC39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ip route 10.10.30.0/24 10.10.30.1</w:t>
      </w:r>
    </w:p>
    <w:p w14:paraId="0428667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ip route 172.16.2.0/24 tunnel gre 10</w:t>
      </w:r>
    </w:p>
    <w:p w14:paraId="1CEF278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ip route 172.16.1.0/24 interface gigabitethernet 1/0/2</w:t>
      </w:r>
    </w:p>
    <w:p w14:paraId="1DCBAF5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2A12AC3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ip ssh server</w:t>
      </w:r>
    </w:p>
    <w:p w14:paraId="2966A83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250B3E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ntp enable</w:t>
      </w:r>
    </w:p>
    <w:p w14:paraId="4D118D6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ntp broadcast-client enable</w:t>
      </w:r>
    </w:p>
    <w:p w14:paraId="356AEAB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1BAFB5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licence-manager</w:t>
      </w:r>
    </w:p>
    <w:p w14:paraId="5D4A284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host address elm.eltex-co.ru</w:t>
      </w:r>
    </w:p>
    <w:p w14:paraId="7E515F92" w14:textId="00F8118D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105357B0" w14:textId="77777777" w:rsidR="00297DE1" w:rsidRPr="00115ECF" w:rsidRDefault="00297DE1" w:rsidP="00297DE1">
      <w:pPr>
        <w:rPr>
          <w:rFonts w:ascii="Courier New" w:hAnsi="Courier New" w:cs="Courier New"/>
          <w:lang w:val="en-US"/>
        </w:rPr>
      </w:pPr>
    </w:p>
    <w:p w14:paraId="1BA072C2" w14:textId="77777777" w:rsidR="00402678" w:rsidRDefault="00402678" w:rsidP="00297DE1">
      <w:pPr>
        <w:rPr>
          <w:rFonts w:ascii="Courier New" w:hAnsi="Courier New" w:cs="Courier New"/>
          <w:lang w:val="en-US"/>
        </w:rPr>
      </w:pPr>
    </w:p>
    <w:p w14:paraId="0D12AE73" w14:textId="0D1938B0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hostname vesr-2</w:t>
      </w:r>
    </w:p>
    <w:p w14:paraId="20BB1DB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456EAD5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service dhcp_service</w:t>
      </w:r>
    </w:p>
    <w:p w14:paraId="41FD02F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port-range 67</w:t>
      </w:r>
    </w:p>
    <w:p w14:paraId="2267196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6845E77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service dhcp_client</w:t>
      </w:r>
    </w:p>
    <w:p w14:paraId="5CCEC8A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port-range 68</w:t>
      </w:r>
    </w:p>
    <w:p w14:paraId="03F3ABF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361A118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service TRACEROUTE</w:t>
      </w:r>
    </w:p>
    <w:p w14:paraId="211E60B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port-range 33434-33534</w:t>
      </w:r>
    </w:p>
    <w:p w14:paraId="2571716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C1827E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15BEA3B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LAN_NETWORK</w:t>
      </w:r>
    </w:p>
    <w:p w14:paraId="4D9AF66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ip address-range 172.16.2.1-172.16.2.254</w:t>
      </w:r>
    </w:p>
    <w:p w14:paraId="4CEA8D6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D3E872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LAN_GW</w:t>
      </w:r>
    </w:p>
    <w:p w14:paraId="42D4810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ip address-range 172.16.2.1</w:t>
      </w:r>
    </w:p>
    <w:p w14:paraId="6D66751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EA67F6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WAN</w:t>
      </w:r>
    </w:p>
    <w:p w14:paraId="24730F2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ip address-range 10.10.20.2</w:t>
      </w:r>
    </w:p>
    <w:p w14:paraId="6D19187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76CD84F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clients</w:t>
      </w:r>
    </w:p>
    <w:p w14:paraId="457401C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ip address-range 192.168.10.0-192.168.10.254</w:t>
      </w:r>
    </w:p>
    <w:p w14:paraId="0E7512B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ip address-range 192.168.151.1-192.168.151.254</w:t>
      </w:r>
    </w:p>
    <w:p w14:paraId="3C5C1E7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ip address-range 10.10.10.1-10.10.10.254</w:t>
      </w:r>
    </w:p>
    <w:p w14:paraId="3509C49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ip address-range 10.10.20.1-10.10.20.254</w:t>
      </w:r>
    </w:p>
    <w:p w14:paraId="52C7133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ip address-range 172.16.1.0-172.16.2.254</w:t>
      </w:r>
    </w:p>
    <w:p w14:paraId="3A3920B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3CA7D58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0DB6A05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syslog max-files 3</w:t>
      </w:r>
    </w:p>
    <w:p w14:paraId="3231E15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syslog file-size 512</w:t>
      </w:r>
    </w:p>
    <w:p w14:paraId="3E9F18E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syslog file tmpsys:syslog/default</w:t>
      </w:r>
    </w:p>
    <w:p w14:paraId="788C372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severity info</w:t>
      </w:r>
    </w:p>
    <w:p w14:paraId="362BD09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9ED33F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syslog console</w:t>
      </w:r>
    </w:p>
    <w:p w14:paraId="2BEED2F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virtual-serial</w:t>
      </w:r>
    </w:p>
    <w:p w14:paraId="0420E1F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7C8A9BF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C8D887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username admin</w:t>
      </w:r>
    </w:p>
    <w:p w14:paraId="0CB98A0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password encrypted $6$IB0aLOlcTz4bCj3C$.wb4QEOgQALUdzELWRMrUsSm3qP31ijGHFq6p7rtnZtaPiwTLb5Y2N7dt9fvK/aNlULZ1yEzK6CM5u0uMiNtn/</w:t>
      </w:r>
    </w:p>
    <w:p w14:paraId="44F058E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38F582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3D35BFE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domain lookup enable</w:t>
      </w:r>
    </w:p>
    <w:p w14:paraId="520F3AA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2D494A8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 TRUST</w:t>
      </w:r>
    </w:p>
    <w:p w14:paraId="6FBC98D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3140901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 UNTRUST</w:t>
      </w:r>
    </w:p>
    <w:p w14:paraId="14E4219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EEA4F6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4DF5650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interface gigabitethernet 1/0/1</w:t>
      </w:r>
    </w:p>
    <w:p w14:paraId="5A30CCD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description "WAN"</w:t>
      </w:r>
    </w:p>
    <w:p w14:paraId="1D2F99D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security-zone UNTRUST</w:t>
      </w:r>
    </w:p>
    <w:p w14:paraId="462DB45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ip address 10.10.20.2/24</w:t>
      </w:r>
    </w:p>
    <w:p w14:paraId="626CEC6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7B7555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interface gigabitethernet 1/0/2</w:t>
      </w:r>
    </w:p>
    <w:p w14:paraId="1F50A2A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description "LAN"</w:t>
      </w:r>
    </w:p>
    <w:p w14:paraId="737B8F5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security-zone TRUST</w:t>
      </w:r>
    </w:p>
    <w:p w14:paraId="6636034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ip address 172.16.2.1/24</w:t>
      </w:r>
    </w:p>
    <w:p w14:paraId="4129519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692C565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4FA0A5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tunnel gre 10</w:t>
      </w:r>
    </w:p>
    <w:p w14:paraId="676AD22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ttl 18</w:t>
      </w:r>
    </w:p>
    <w:p w14:paraId="080C8D9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security-zone UNTRUST</w:t>
      </w:r>
    </w:p>
    <w:p w14:paraId="649FA90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local address 10.10.20.2</w:t>
      </w:r>
    </w:p>
    <w:p w14:paraId="5C24319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remote address 10.10.10.2</w:t>
      </w:r>
    </w:p>
    <w:p w14:paraId="738FECC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ip address 192.168.100.2/24</w:t>
      </w:r>
    </w:p>
    <w:p w14:paraId="737ACC6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enable</w:t>
      </w:r>
    </w:p>
    <w:p w14:paraId="49017ED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96BC0B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15CD18A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zone-pair TRUST self</w:t>
      </w:r>
    </w:p>
    <w:p w14:paraId="783889C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</w:t>
      </w:r>
    </w:p>
    <w:p w14:paraId="2C0A647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"ICMP"</w:t>
      </w:r>
    </w:p>
    <w:p w14:paraId="25BD2D0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57552C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icmp</w:t>
      </w:r>
    </w:p>
    <w:p w14:paraId="60F5E2C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5409CC8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16F72D0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2</w:t>
      </w:r>
    </w:p>
    <w:p w14:paraId="2387604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"GRE"</w:t>
      </w:r>
    </w:p>
    <w:p w14:paraId="1B854B8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3AE40D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gre</w:t>
      </w:r>
    </w:p>
    <w:p w14:paraId="2EF9918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3750CEB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321656A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3</w:t>
      </w:r>
    </w:p>
    <w:p w14:paraId="1E075CA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"TRACEROUTE"</w:t>
      </w:r>
    </w:p>
    <w:p w14:paraId="1B7927B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11F4624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udp</w:t>
      </w:r>
    </w:p>
    <w:p w14:paraId="676C1C3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3983F1B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15DD54C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4</w:t>
      </w:r>
    </w:p>
    <w:p w14:paraId="670AE2F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27B2C55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udp</w:t>
      </w:r>
    </w:p>
    <w:p w14:paraId="1048CA9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source-port object-group dhcp_client</w:t>
      </w:r>
    </w:p>
    <w:p w14:paraId="5390904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destination-port object-group dhcp_service</w:t>
      </w:r>
    </w:p>
    <w:p w14:paraId="6BFB6E3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27C1562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3F130C5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8CCDD8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zone-pair TRUST UNTRUST</w:t>
      </w:r>
    </w:p>
    <w:p w14:paraId="465AD31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</w:t>
      </w:r>
    </w:p>
    <w:p w14:paraId="2561E84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"ICMP"</w:t>
      </w:r>
    </w:p>
    <w:p w14:paraId="38190FD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3480697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icmp</w:t>
      </w:r>
    </w:p>
    <w:p w14:paraId="3D5BD2D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06B3D08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3B52B54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2</w:t>
      </w:r>
    </w:p>
    <w:p w14:paraId="6F00A15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"GRE"</w:t>
      </w:r>
    </w:p>
    <w:p w14:paraId="063B0DF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22941BA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gre</w:t>
      </w:r>
    </w:p>
    <w:p w14:paraId="26F54B0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2B4C2D5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2473A49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3</w:t>
      </w:r>
    </w:p>
    <w:p w14:paraId="037D193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"TRACEROUTE"</w:t>
      </w:r>
    </w:p>
    <w:p w14:paraId="713DBC0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8626ED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udp</w:t>
      </w:r>
    </w:p>
    <w:p w14:paraId="23423CE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3F26BF0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4C7C802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F4E6DD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zone-pair UNTRUST self</w:t>
      </w:r>
    </w:p>
    <w:p w14:paraId="5ED8474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</w:t>
      </w:r>
    </w:p>
    <w:p w14:paraId="2A33C39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"ICMP"</w:t>
      </w:r>
    </w:p>
    <w:p w14:paraId="1EE34C4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10F2F4A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icmp</w:t>
      </w:r>
    </w:p>
    <w:p w14:paraId="53A0538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48B0557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2FCC0C7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2</w:t>
      </w:r>
    </w:p>
    <w:p w14:paraId="42067D8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"GRE"</w:t>
      </w:r>
    </w:p>
    <w:p w14:paraId="0E0A978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47632C8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gre</w:t>
      </w:r>
    </w:p>
    <w:p w14:paraId="42B0B3E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0FF3665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07AABA6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3</w:t>
      </w:r>
    </w:p>
    <w:p w14:paraId="3BBDD93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"TRACEROUTE"</w:t>
      </w:r>
    </w:p>
    <w:p w14:paraId="7D43A82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279642A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udp</w:t>
      </w:r>
    </w:p>
    <w:p w14:paraId="4A879E9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4FDAE65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1BC42E6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4</w:t>
      </w:r>
    </w:p>
    <w:p w14:paraId="50356DE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"ESP"</w:t>
      </w:r>
    </w:p>
    <w:p w14:paraId="2CC6F9A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863A23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esp</w:t>
      </w:r>
    </w:p>
    <w:p w14:paraId="5152836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6586D59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00BCC1E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5</w:t>
      </w:r>
    </w:p>
    <w:p w14:paraId="646839D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"AH"</w:t>
      </w:r>
    </w:p>
    <w:p w14:paraId="0D7F2B4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2AADBC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ah</w:t>
      </w:r>
    </w:p>
    <w:p w14:paraId="4FBEAE4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6131723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40F8D68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254A7AE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zone-pair UNTRUST TRUST</w:t>
      </w:r>
    </w:p>
    <w:p w14:paraId="355A519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</w:t>
      </w:r>
    </w:p>
    <w:p w14:paraId="64F95EA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"ICMP"</w:t>
      </w:r>
    </w:p>
    <w:p w14:paraId="4DB21BF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44E7BC0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icmp</w:t>
      </w:r>
    </w:p>
    <w:p w14:paraId="0924541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51BA0AF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6944343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2</w:t>
      </w:r>
    </w:p>
    <w:p w14:paraId="78943DE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"GRE"</w:t>
      </w:r>
    </w:p>
    <w:p w14:paraId="6A17C6E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2D36225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gre</w:t>
      </w:r>
    </w:p>
    <w:p w14:paraId="10CF898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04DC669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1658D1E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3</w:t>
      </w:r>
    </w:p>
    <w:p w14:paraId="687947F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"TRACEROUTE"</w:t>
      </w:r>
    </w:p>
    <w:p w14:paraId="0FCB69D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09A70D2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udp</w:t>
      </w:r>
    </w:p>
    <w:p w14:paraId="68B1758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7AF6916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6034588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10</w:t>
      </w:r>
    </w:p>
    <w:p w14:paraId="5335440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3D7FAC9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tcp</w:t>
      </w:r>
    </w:p>
    <w:p w14:paraId="660CF3D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19F3A14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327DF0C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248B356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0B8B5C0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ike proposal ike_prop1</w:t>
      </w:r>
    </w:p>
    <w:p w14:paraId="7C55215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authentication algorithm md5</w:t>
      </w:r>
    </w:p>
    <w:p w14:paraId="68ED39C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encryption algorithm aes128</w:t>
      </w:r>
    </w:p>
    <w:p w14:paraId="6FCDAD0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dh-group 2</w:t>
      </w:r>
    </w:p>
    <w:p w14:paraId="4072DDE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11B8899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F82498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ike policy ike_pol1</w:t>
      </w:r>
    </w:p>
    <w:p w14:paraId="744CAA2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pre-shared-key ascii-text encrypted AC94107EA75F5AFF</w:t>
      </w:r>
    </w:p>
    <w:p w14:paraId="3C292EE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proposal ike_prop1</w:t>
      </w:r>
    </w:p>
    <w:p w14:paraId="12F83FF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8B997A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2FAD33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ike gateway ike_gw1</w:t>
      </w:r>
    </w:p>
    <w:p w14:paraId="4B864CC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ike-policy ike_pol1</w:t>
      </w:r>
    </w:p>
    <w:p w14:paraId="7A3D7AE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local address 10.10.20.2</w:t>
      </w:r>
    </w:p>
    <w:p w14:paraId="23A0409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local network 10.10.20.2/32 protocol gre</w:t>
      </w:r>
    </w:p>
    <w:p w14:paraId="55D9B5F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remote address 10.10.10.2</w:t>
      </w:r>
    </w:p>
    <w:p w14:paraId="1C25D26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remote network 10.10.10.2/32 protocol gre</w:t>
      </w:r>
    </w:p>
    <w:p w14:paraId="7205191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mode policy-based</w:t>
      </w:r>
    </w:p>
    <w:p w14:paraId="48A1AF7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7DD4ABE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2D4016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ipsec proposal ipsec_prop1</w:t>
      </w:r>
    </w:p>
    <w:p w14:paraId="7A45CA4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authentication algorithm md5</w:t>
      </w:r>
    </w:p>
    <w:p w14:paraId="626D7F5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encryption algorithm aes128</w:t>
      </w:r>
    </w:p>
    <w:p w14:paraId="1DBB61D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pfs dh-group 2</w:t>
      </w:r>
    </w:p>
    <w:p w14:paraId="38A5F74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20D68F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781A33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ipsec policy ipsec_pol1</w:t>
      </w:r>
    </w:p>
    <w:p w14:paraId="735ECDF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proposal ipsec_prop1</w:t>
      </w:r>
    </w:p>
    <w:p w14:paraId="170F7E6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87105F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32FEB8B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ipsec vpn ipsec1</w:t>
      </w:r>
    </w:p>
    <w:p w14:paraId="70FFF74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ike establish-tunnel route</w:t>
      </w:r>
    </w:p>
    <w:p w14:paraId="26BD3EB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ike gateway ike_gw1</w:t>
      </w:r>
    </w:p>
    <w:p w14:paraId="451CFFD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ike ipsec-policy ipsec_pol1</w:t>
      </w:r>
    </w:p>
    <w:p w14:paraId="048F24B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enable</w:t>
      </w:r>
    </w:p>
    <w:p w14:paraId="0280128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654095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0F7BE0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passwords default-expired</w:t>
      </w:r>
    </w:p>
    <w:p w14:paraId="1B4103F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2841326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nat source</w:t>
      </w:r>
    </w:p>
    <w:p w14:paraId="683885C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pool WAN</w:t>
      </w:r>
    </w:p>
    <w:p w14:paraId="5B71A2C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ip address-range 10.10.10.2</w:t>
      </w:r>
    </w:p>
    <w:p w14:paraId="317F551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7CEFF2D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ruleset SNAT</w:t>
      </w:r>
    </w:p>
    <w:p w14:paraId="1C436D9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to zone UNTRUST</w:t>
      </w:r>
    </w:p>
    <w:p w14:paraId="61CFBA6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rule 1</w:t>
      </w:r>
    </w:p>
    <w:p w14:paraId="792DFF7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match source-address object-group LAN_NETWORK</w:t>
      </w:r>
    </w:p>
    <w:p w14:paraId="74AF5FF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action source-nat interface</w:t>
      </w:r>
    </w:p>
    <w:p w14:paraId="07013C7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enable</w:t>
      </w:r>
    </w:p>
    <w:p w14:paraId="5579111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exit</w:t>
      </w:r>
    </w:p>
    <w:p w14:paraId="2092AA1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3593969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7A05B43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47E072A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ip dhcp-server</w:t>
      </w:r>
    </w:p>
    <w:p w14:paraId="089A8F0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ip dhcp-server pool LAN_NETWORK</w:t>
      </w:r>
    </w:p>
    <w:p w14:paraId="2C6E327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network 172.16.2.0/24</w:t>
      </w:r>
    </w:p>
    <w:p w14:paraId="1A931C8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default-lease-time 003:00:00</w:t>
      </w:r>
    </w:p>
    <w:p w14:paraId="18B964D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address-range 172.16.2.1-172.16.2.254</w:t>
      </w:r>
    </w:p>
    <w:p w14:paraId="1B5D8B9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excluded-address-range 172.16.2.1,172.16.2.254</w:t>
      </w:r>
    </w:p>
    <w:p w14:paraId="6EC17F7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default-router 172.16.2.1</w:t>
      </w:r>
    </w:p>
    <w:p w14:paraId="1042EC7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dns-server 77.88.8.8</w:t>
      </w:r>
    </w:p>
    <w:p w14:paraId="72775A8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67D945E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155AE2B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ip route 0.0.0.0/0 10.10.20.1</w:t>
      </w:r>
    </w:p>
    <w:p w14:paraId="5AB86AB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ip route 10.10.10.0/24 10.10.10.1</w:t>
      </w:r>
    </w:p>
    <w:p w14:paraId="6FE3897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ip route 10.10.30.0/24 10.10.30.1</w:t>
      </w:r>
    </w:p>
    <w:p w14:paraId="071E361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ip route 172.16.1.0/24 tunnel gre 10</w:t>
      </w:r>
    </w:p>
    <w:p w14:paraId="2D0CB96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ip route 172.16.2.0/24 interface gigabitethernet 1/0/2</w:t>
      </w:r>
    </w:p>
    <w:p w14:paraId="5C30DFE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5A0BACE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ip ssh server</w:t>
      </w:r>
    </w:p>
    <w:p w14:paraId="0CF565B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3D4C467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ntp enable</w:t>
      </w:r>
    </w:p>
    <w:p w14:paraId="32374DE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ntp broadcast-client enable</w:t>
      </w:r>
    </w:p>
    <w:p w14:paraId="0EB412C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2D41F65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licence-manager</w:t>
      </w:r>
    </w:p>
    <w:p w14:paraId="56939C4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host address elm.eltex-co.ru</w:t>
      </w:r>
    </w:p>
    <w:p w14:paraId="09F2A5D8" w14:textId="77E0211E" w:rsidR="00297DE1" w:rsidRPr="00FA43A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38487CA6" w14:textId="77777777" w:rsidR="00297DE1" w:rsidRPr="00FA43A8" w:rsidRDefault="00297DE1" w:rsidP="00297DE1"/>
    <w:p w14:paraId="3C2442E2" w14:textId="61A29A65" w:rsidR="00FA43A8" w:rsidRPr="004E6785" w:rsidRDefault="00FA43A8" w:rsidP="00FA43A8">
      <w:pPr>
        <w:pStyle w:val="31"/>
        <w:numPr>
          <w:ilvl w:val="0"/>
          <w:numId w:val="0"/>
        </w:numPr>
        <w:rPr>
          <w:lang w:val="ro-RO"/>
        </w:rPr>
      </w:pPr>
      <w:bookmarkStart w:id="29" w:name="_Toc201923590"/>
      <w:r>
        <w:t>Выводы</w:t>
      </w:r>
      <w:bookmarkEnd w:id="29"/>
    </w:p>
    <w:p w14:paraId="728623BF" w14:textId="77777777" w:rsidR="00984D45" w:rsidRPr="00FA43A8" w:rsidRDefault="00984D45" w:rsidP="00BB6323">
      <w:pPr>
        <w:rPr>
          <w:lang w:val="ro-RO"/>
        </w:rPr>
      </w:pPr>
    </w:p>
    <w:p w14:paraId="00A3F0FE" w14:textId="77777777" w:rsidR="00C512B8" w:rsidRPr="00C512B8" w:rsidRDefault="00C512B8" w:rsidP="00C512B8">
      <w:pPr>
        <w:numPr>
          <w:ilvl w:val="0"/>
          <w:numId w:val="67"/>
        </w:numPr>
      </w:pPr>
      <w:r w:rsidRPr="00C512B8">
        <w:t>Создан GRE-туннель между двумя офисами через Интернет.</w:t>
      </w:r>
    </w:p>
    <w:p w14:paraId="2C60E524" w14:textId="77777777" w:rsidR="00C512B8" w:rsidRPr="00C512B8" w:rsidRDefault="00C512B8" w:rsidP="00C512B8">
      <w:pPr>
        <w:numPr>
          <w:ilvl w:val="0"/>
          <w:numId w:val="67"/>
        </w:numPr>
      </w:pPr>
      <w:r w:rsidRPr="00C512B8">
        <w:t>Исправлены ошибки NAT, влияющие на туннелирование.</w:t>
      </w:r>
    </w:p>
    <w:p w14:paraId="1C436EA4" w14:textId="77777777" w:rsidR="00C512B8" w:rsidRPr="00C512B8" w:rsidRDefault="00C512B8" w:rsidP="00C512B8">
      <w:pPr>
        <w:numPr>
          <w:ilvl w:val="0"/>
          <w:numId w:val="67"/>
        </w:numPr>
      </w:pPr>
      <w:r w:rsidRPr="00C512B8">
        <w:t>Внедрено шифрование IPSEC.</w:t>
      </w:r>
    </w:p>
    <w:p w14:paraId="61F844BB" w14:textId="77777777" w:rsidR="00C512B8" w:rsidRPr="00C512B8" w:rsidRDefault="00C512B8" w:rsidP="00C512B8">
      <w:pPr>
        <w:numPr>
          <w:ilvl w:val="0"/>
          <w:numId w:val="67"/>
        </w:numPr>
      </w:pPr>
      <w:r w:rsidRPr="00C512B8">
        <w:t>Обеспечена маршрутизация и безопасность.</w:t>
      </w:r>
    </w:p>
    <w:p w14:paraId="0C71B681" w14:textId="77777777" w:rsidR="00C512B8" w:rsidRPr="00C512B8" w:rsidRDefault="00C512B8" w:rsidP="00C512B8">
      <w:r w:rsidRPr="00C512B8">
        <w:t>В следующей главе будет рассмотрен протокол OSPF для динамической маршрутизации внутри GRE-over-IPSEC.</w:t>
      </w:r>
    </w:p>
    <w:p w14:paraId="38A0720D" w14:textId="77777777" w:rsidR="00297DE1" w:rsidRPr="00C512B8" w:rsidRDefault="00297DE1" w:rsidP="00E97148"/>
    <w:p w14:paraId="433AFA6A" w14:textId="65CCA7A0" w:rsidR="00E97148" w:rsidRPr="007224AF" w:rsidRDefault="00E97148" w:rsidP="007224AF">
      <w:pPr>
        <w:pStyle w:val="af7"/>
      </w:pPr>
    </w:p>
    <w:p w14:paraId="07C77E9F" w14:textId="77777777" w:rsidR="00E97148" w:rsidRDefault="00E97148" w:rsidP="00E97148"/>
    <w:p w14:paraId="3D6C9803" w14:textId="0A108036" w:rsidR="009B18AC" w:rsidRPr="00B578C4" w:rsidRDefault="009B18AC">
      <w:r>
        <w:br w:type="page"/>
      </w:r>
    </w:p>
    <w:p w14:paraId="36135848" w14:textId="77777777" w:rsidR="009B18AC" w:rsidRDefault="009B18AC" w:rsidP="00E97148"/>
    <w:p w14:paraId="28422CC4" w14:textId="77777777" w:rsidR="00E97148" w:rsidRDefault="00E97148" w:rsidP="00E97148"/>
    <w:p w14:paraId="0BAE272D" w14:textId="15C80504" w:rsidR="00E97148" w:rsidRPr="00B578C4" w:rsidRDefault="00E97148" w:rsidP="009324B5">
      <w:pPr>
        <w:pStyle w:val="1"/>
      </w:pPr>
      <w:r>
        <w:t xml:space="preserve">   </w:t>
      </w:r>
      <w:bookmarkStart w:id="30" w:name="_Toc201923591"/>
      <w:r w:rsidRPr="009324B5">
        <w:t>Глава 9. Настройка нескольких филиалов с на виртуальных маршрутизаторах v</w:t>
      </w:r>
      <w:r w:rsidR="00984D45" w:rsidRPr="009324B5">
        <w:t>ESR.</w:t>
      </w:r>
      <w:bookmarkEnd w:id="30"/>
    </w:p>
    <w:p w14:paraId="073A6C7E" w14:textId="4A35B52D" w:rsidR="008A672A" w:rsidRDefault="008A672A" w:rsidP="008A672A">
      <w:r>
        <w:t>Цель этой работы:</w:t>
      </w:r>
    </w:p>
    <w:p w14:paraId="2B95DD4A" w14:textId="402EA14D" w:rsidR="00AA6F05" w:rsidRPr="00A6686D" w:rsidRDefault="00AA6F05" w:rsidP="00AA6F05">
      <w:pPr>
        <w:pStyle w:val="ac"/>
        <w:numPr>
          <w:ilvl w:val="0"/>
          <w:numId w:val="70"/>
        </w:numPr>
      </w:pPr>
      <w:r>
        <w:t xml:space="preserve">Запустить </w:t>
      </w:r>
      <w:r w:rsidRPr="00AA6F05">
        <w:rPr>
          <w:lang w:val="en-US"/>
        </w:rPr>
        <w:t>WEB</w:t>
      </w:r>
      <w:r w:rsidRPr="008A672A">
        <w:t xml:space="preserve"> </w:t>
      </w:r>
      <w:r>
        <w:t>сервис в центральном офисе и дать возможность работать с</w:t>
      </w:r>
      <w:r w:rsidRPr="003B74E2">
        <w:t xml:space="preserve"> </w:t>
      </w:r>
      <w:r>
        <w:t>ним в новом втором филиале.</w:t>
      </w:r>
    </w:p>
    <w:p w14:paraId="7DC7357B" w14:textId="77777777" w:rsidR="00AA6F05" w:rsidRDefault="003B74E2" w:rsidP="00AA6F05">
      <w:pPr>
        <w:pStyle w:val="ac"/>
        <w:numPr>
          <w:ilvl w:val="0"/>
          <w:numId w:val="70"/>
        </w:numPr>
      </w:pPr>
      <w:r>
        <w:t>Создать еще одну локальную сеть во втором филиале</w:t>
      </w:r>
      <w:r w:rsidR="00AA6F05">
        <w:t>.</w:t>
      </w:r>
    </w:p>
    <w:p w14:paraId="7C12FE8C" w14:textId="3D5E5A9E" w:rsidR="003B74E2" w:rsidRDefault="00AA6F05" w:rsidP="00AA6F05">
      <w:pPr>
        <w:pStyle w:val="ac"/>
        <w:numPr>
          <w:ilvl w:val="0"/>
          <w:numId w:val="70"/>
        </w:numPr>
      </w:pPr>
      <w:r>
        <w:t>П</w:t>
      </w:r>
      <w:r w:rsidR="003B74E2">
        <w:t>одключить  её к интернет.</w:t>
      </w:r>
    </w:p>
    <w:p w14:paraId="1BF993F1" w14:textId="6AD13E3F" w:rsidR="003B74E2" w:rsidRPr="003B74E2" w:rsidRDefault="003B74E2" w:rsidP="00AA6F05">
      <w:pPr>
        <w:pStyle w:val="ac"/>
        <w:numPr>
          <w:ilvl w:val="0"/>
          <w:numId w:val="70"/>
        </w:numPr>
      </w:pPr>
      <w:r>
        <w:t>Построить защищённый туннель между центральным офисом и вторым филиалом.</w:t>
      </w:r>
    </w:p>
    <w:p w14:paraId="5206BBA8" w14:textId="77777777" w:rsidR="008A672A" w:rsidRPr="008A672A" w:rsidRDefault="008A672A" w:rsidP="008A672A"/>
    <w:p w14:paraId="0A565E42" w14:textId="1DB48D94" w:rsidR="008A672A" w:rsidRPr="00B578C4" w:rsidRDefault="00AA6F05" w:rsidP="008A672A">
      <w:r>
        <w:t xml:space="preserve">Создаём </w:t>
      </w:r>
      <w:r>
        <w:rPr>
          <w:lang w:val="en-US"/>
        </w:rPr>
        <w:t>WEB</w:t>
      </w:r>
      <w:r w:rsidRPr="00AA6F05">
        <w:t xml:space="preserve"> </w:t>
      </w:r>
      <w:r>
        <w:t xml:space="preserve">сервер. </w:t>
      </w:r>
      <w:r w:rsidR="008A672A">
        <w:t xml:space="preserve">Для этого устанавливаем сервер </w:t>
      </w:r>
      <w:r w:rsidR="008A672A">
        <w:rPr>
          <w:lang w:val="en-US"/>
        </w:rPr>
        <w:t>HTTPD</w:t>
      </w:r>
      <w:r w:rsidR="008A672A" w:rsidRPr="008A672A">
        <w:t xml:space="preserve"> </w:t>
      </w:r>
      <w:r w:rsidR="008A672A">
        <w:t xml:space="preserve">на машине </w:t>
      </w:r>
      <w:r w:rsidR="008A672A">
        <w:rPr>
          <w:lang w:val="en-US"/>
        </w:rPr>
        <w:t>MicroCoreLinux</w:t>
      </w:r>
      <w:r w:rsidR="008A672A" w:rsidRPr="008A672A">
        <w:t>6.4-1:</w:t>
      </w:r>
    </w:p>
    <w:p w14:paraId="2A4C5713" w14:textId="77777777" w:rsidR="008A672A" w:rsidRPr="00B578C4" w:rsidRDefault="008A672A" w:rsidP="008A672A"/>
    <w:p w14:paraId="544932C8" w14:textId="77777777" w:rsidR="008A672A" w:rsidRPr="008A672A" w:rsidRDefault="008A672A" w:rsidP="008A672A">
      <w:pPr>
        <w:shd w:val="clear" w:color="auto" w:fill="D0CECE" w:themeFill="background2" w:themeFillShade="E6"/>
        <w:ind w:left="540" w:firstLine="0"/>
        <w:rPr>
          <w:rFonts w:ascii="Courier New" w:hAnsi="Courier New" w:cs="Courier New"/>
          <w:b/>
          <w:bCs/>
          <w:lang w:val="en-US"/>
        </w:rPr>
      </w:pPr>
      <w:r w:rsidRPr="008A672A">
        <w:rPr>
          <w:rFonts w:ascii="Courier New" w:hAnsi="Courier New" w:cs="Courier New"/>
          <w:b/>
          <w:bCs/>
          <w:lang w:val="en-US"/>
        </w:rPr>
        <w:t>gns3@box:~$ tce-load -iw busybox-httpd</w:t>
      </w:r>
    </w:p>
    <w:p w14:paraId="172E0E7B" w14:textId="77777777" w:rsidR="008A672A" w:rsidRPr="008A672A" w:rsidRDefault="008A672A" w:rsidP="008A672A">
      <w:pPr>
        <w:shd w:val="clear" w:color="auto" w:fill="D0CECE" w:themeFill="background2" w:themeFillShade="E6"/>
        <w:ind w:left="540" w:firstLine="0"/>
        <w:rPr>
          <w:rFonts w:ascii="Courier New" w:hAnsi="Courier New" w:cs="Courier New"/>
          <w:b/>
          <w:bCs/>
          <w:lang w:val="en-US"/>
        </w:rPr>
      </w:pPr>
      <w:r w:rsidRPr="008A672A">
        <w:rPr>
          <w:rFonts w:ascii="Courier New" w:hAnsi="Courier New" w:cs="Courier New"/>
          <w:b/>
          <w:bCs/>
          <w:lang w:val="en-US"/>
        </w:rPr>
        <w:t>Downloading: busybox-httpd.tcz</w:t>
      </w:r>
    </w:p>
    <w:p w14:paraId="5CEE46C5" w14:textId="77777777" w:rsidR="008A672A" w:rsidRPr="008A672A" w:rsidRDefault="008A672A" w:rsidP="008A672A">
      <w:pPr>
        <w:shd w:val="clear" w:color="auto" w:fill="D0CECE" w:themeFill="background2" w:themeFillShade="E6"/>
        <w:ind w:left="540" w:firstLine="0"/>
        <w:rPr>
          <w:rFonts w:ascii="Courier New" w:hAnsi="Courier New" w:cs="Courier New"/>
          <w:b/>
          <w:bCs/>
          <w:lang w:val="en-US"/>
        </w:rPr>
      </w:pPr>
      <w:r w:rsidRPr="008A672A">
        <w:rPr>
          <w:rFonts w:ascii="Courier New" w:hAnsi="Courier New" w:cs="Courier New"/>
          <w:b/>
          <w:bCs/>
          <w:lang w:val="en-US"/>
        </w:rPr>
        <w:t>Connecting to repo.tinycorelinux.net (128.127.66.77:80)</w:t>
      </w:r>
    </w:p>
    <w:p w14:paraId="3C1DD559" w14:textId="77777777" w:rsidR="008A672A" w:rsidRPr="008A672A" w:rsidRDefault="008A672A" w:rsidP="008A672A">
      <w:pPr>
        <w:shd w:val="clear" w:color="auto" w:fill="D0CECE" w:themeFill="background2" w:themeFillShade="E6"/>
        <w:ind w:left="540" w:firstLine="0"/>
        <w:rPr>
          <w:rFonts w:ascii="Courier New" w:hAnsi="Courier New" w:cs="Courier New"/>
          <w:b/>
          <w:bCs/>
          <w:lang w:val="en-US"/>
        </w:rPr>
      </w:pPr>
      <w:r w:rsidRPr="008A672A">
        <w:rPr>
          <w:rFonts w:ascii="Courier New" w:hAnsi="Courier New" w:cs="Courier New"/>
          <w:b/>
          <w:bCs/>
          <w:lang w:val="en-US"/>
        </w:rPr>
        <w:t>busybox-httpd.tcz    100% |*******************************| 20480   0:00:00 ETA</w:t>
      </w:r>
    </w:p>
    <w:p w14:paraId="5F8E92BE" w14:textId="77777777" w:rsidR="008A672A" w:rsidRPr="008A672A" w:rsidRDefault="008A672A" w:rsidP="008A672A">
      <w:pPr>
        <w:shd w:val="clear" w:color="auto" w:fill="D0CECE" w:themeFill="background2" w:themeFillShade="E6"/>
        <w:ind w:left="540" w:firstLine="0"/>
        <w:rPr>
          <w:rFonts w:ascii="Courier New" w:hAnsi="Courier New" w:cs="Courier New"/>
          <w:b/>
          <w:bCs/>
          <w:lang w:val="en-US"/>
        </w:rPr>
      </w:pPr>
      <w:r w:rsidRPr="008A672A">
        <w:rPr>
          <w:rFonts w:ascii="Courier New" w:hAnsi="Courier New" w:cs="Courier New"/>
          <w:b/>
          <w:bCs/>
          <w:lang w:val="en-US"/>
        </w:rPr>
        <w:t>busybox-httpd.tcz: OK</w:t>
      </w:r>
    </w:p>
    <w:p w14:paraId="7D28353D" w14:textId="7BA073F0" w:rsidR="00E97148" w:rsidRPr="008A672A" w:rsidRDefault="008A672A" w:rsidP="008A672A">
      <w:pPr>
        <w:shd w:val="clear" w:color="auto" w:fill="D0CECE" w:themeFill="background2" w:themeFillShade="E6"/>
        <w:ind w:left="540" w:firstLine="0"/>
        <w:rPr>
          <w:rFonts w:ascii="Courier New" w:hAnsi="Courier New" w:cs="Courier New"/>
          <w:b/>
          <w:bCs/>
        </w:rPr>
      </w:pPr>
      <w:r w:rsidRPr="008A672A">
        <w:rPr>
          <w:rFonts w:ascii="Courier New" w:hAnsi="Courier New" w:cs="Courier New"/>
          <w:b/>
          <w:bCs/>
        </w:rPr>
        <w:t>gns3@box:~$</w:t>
      </w:r>
    </w:p>
    <w:p w14:paraId="5FD43D38" w14:textId="69604D19" w:rsidR="00E97148" w:rsidRDefault="00E97148" w:rsidP="00E97148"/>
    <w:p w14:paraId="039BA98F" w14:textId="33354875" w:rsidR="00FD3C9C" w:rsidRDefault="00AA6F05" w:rsidP="00FD3C9C">
      <w:r>
        <w:t xml:space="preserve">Затем </w:t>
      </w:r>
      <w:r w:rsidR="00FD3C9C" w:rsidRPr="00FD3C9C">
        <w:t> </w:t>
      </w:r>
      <w:r w:rsidR="00FD3C9C" w:rsidRPr="00FD3C9C">
        <w:rPr>
          <w:b/>
          <w:bCs/>
        </w:rPr>
        <w:t xml:space="preserve">создадим файл с именем </w:t>
      </w:r>
      <w:r w:rsidR="00FD3C9C" w:rsidRPr="00FD3C9C">
        <w:rPr>
          <w:b/>
          <w:bCs/>
          <w:i/>
          <w:iCs/>
        </w:rPr>
        <w:t>index.html</w:t>
      </w:r>
      <w:r w:rsidR="00FD3C9C" w:rsidRPr="00FD3C9C">
        <w:t> в нашей папке /</w:t>
      </w:r>
      <w:r w:rsidR="00FD3C9C">
        <w:rPr>
          <w:lang w:val="en-US"/>
        </w:rPr>
        <w:t>home</w:t>
      </w:r>
      <w:r w:rsidR="00FD3C9C" w:rsidRPr="00FD3C9C">
        <w:t>/</w:t>
      </w:r>
      <w:r w:rsidR="00FD3C9C">
        <w:rPr>
          <w:lang w:val="en-US"/>
        </w:rPr>
        <w:t>gns</w:t>
      </w:r>
      <w:r w:rsidR="00FD3C9C" w:rsidRPr="00FD3C9C">
        <w:t>3 со следующим содержимым:</w:t>
      </w:r>
    </w:p>
    <w:p w14:paraId="1EC5C17E" w14:textId="77777777" w:rsidR="00FD3C9C" w:rsidRPr="00FD3C9C" w:rsidRDefault="00FD3C9C" w:rsidP="00FD3C9C"/>
    <w:p w14:paraId="6AB726B3" w14:textId="77777777" w:rsidR="00C3540B" w:rsidRPr="00AA6F05" w:rsidRDefault="00C3540B" w:rsidP="00AA6F05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AA6F05">
        <w:rPr>
          <w:rFonts w:ascii="Courier New" w:hAnsi="Courier New" w:cs="Courier New"/>
          <w:b/>
          <w:bCs/>
          <w:lang w:val="en-US"/>
        </w:rPr>
        <w:t>&lt;!doctype html&gt;</w:t>
      </w:r>
    </w:p>
    <w:p w14:paraId="0F5490C0" w14:textId="77777777" w:rsidR="00C3540B" w:rsidRPr="00AA6F05" w:rsidRDefault="00C3540B" w:rsidP="00AA6F05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AA6F05">
        <w:rPr>
          <w:rFonts w:ascii="Courier New" w:hAnsi="Courier New" w:cs="Courier New"/>
          <w:b/>
          <w:bCs/>
          <w:lang w:val="en-US"/>
        </w:rPr>
        <w:t>&lt;html lang="ru-RU"&gt;</w:t>
      </w:r>
    </w:p>
    <w:p w14:paraId="3A41C28F" w14:textId="77777777" w:rsidR="00C3540B" w:rsidRPr="00AA6F05" w:rsidRDefault="00C3540B" w:rsidP="00AA6F05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AA6F05">
        <w:rPr>
          <w:rFonts w:ascii="Courier New" w:hAnsi="Courier New" w:cs="Courier New"/>
          <w:b/>
          <w:bCs/>
          <w:lang w:val="en-US"/>
        </w:rPr>
        <w:t>&lt;html&gt;</w:t>
      </w:r>
    </w:p>
    <w:p w14:paraId="07D1B342" w14:textId="77777777" w:rsidR="00C3540B" w:rsidRPr="00AA6F05" w:rsidRDefault="00C3540B" w:rsidP="00AA6F05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AA6F05">
        <w:rPr>
          <w:rFonts w:ascii="Courier New" w:hAnsi="Courier New" w:cs="Courier New"/>
          <w:b/>
          <w:bCs/>
          <w:lang w:val="en-US"/>
        </w:rPr>
        <w:t xml:space="preserve">  &lt;head&gt;</w:t>
      </w:r>
    </w:p>
    <w:p w14:paraId="12D68D26" w14:textId="77777777" w:rsidR="00C3540B" w:rsidRPr="00AA6F05" w:rsidRDefault="00C3540B" w:rsidP="00AA6F05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AA6F05">
        <w:rPr>
          <w:rFonts w:ascii="Courier New" w:hAnsi="Courier New" w:cs="Courier New"/>
          <w:b/>
          <w:bCs/>
          <w:lang w:val="en-US"/>
        </w:rPr>
        <w:t xml:space="preserve">    &lt;meta charset="utf-8"</w:t>
      </w:r>
    </w:p>
    <w:p w14:paraId="4BF197B0" w14:textId="77777777" w:rsidR="00C3540B" w:rsidRPr="00AA6F05" w:rsidRDefault="00C3540B" w:rsidP="00AA6F05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AA6F05">
        <w:rPr>
          <w:rFonts w:ascii="Courier New" w:hAnsi="Courier New" w:cs="Courier New"/>
          <w:b/>
          <w:bCs/>
          <w:lang w:val="en-US"/>
        </w:rPr>
        <w:t xml:space="preserve">    &lt;title&gt;</w:t>
      </w:r>
      <w:r w:rsidRPr="00AA6F05">
        <w:rPr>
          <w:rFonts w:ascii="Courier New" w:hAnsi="Courier New" w:cs="Courier New"/>
          <w:b/>
          <w:bCs/>
        </w:rPr>
        <w:t>Нью</w:t>
      </w:r>
      <w:r w:rsidRPr="00AA6F05">
        <w:rPr>
          <w:rFonts w:ascii="Courier New" w:hAnsi="Courier New" w:cs="Courier New"/>
          <w:b/>
          <w:bCs/>
          <w:lang w:val="en-US"/>
        </w:rPr>
        <w:t>-</w:t>
      </w:r>
      <w:r w:rsidRPr="00AA6F05">
        <w:rPr>
          <w:rFonts w:ascii="Courier New" w:hAnsi="Courier New" w:cs="Courier New"/>
          <w:b/>
          <w:bCs/>
        </w:rPr>
        <w:t>Васюки</w:t>
      </w:r>
      <w:r w:rsidRPr="00AA6F05">
        <w:rPr>
          <w:rFonts w:ascii="Courier New" w:hAnsi="Courier New" w:cs="Courier New"/>
          <w:b/>
          <w:bCs/>
          <w:lang w:val="en-US"/>
        </w:rPr>
        <w:t>-&gt;</w:t>
      </w:r>
      <w:r w:rsidRPr="00AA6F05">
        <w:rPr>
          <w:rFonts w:ascii="Courier New" w:hAnsi="Courier New" w:cs="Courier New"/>
          <w:b/>
          <w:bCs/>
        </w:rPr>
        <w:t>Арбатов</w:t>
      </w:r>
      <w:r w:rsidRPr="00AA6F05">
        <w:rPr>
          <w:rFonts w:ascii="Courier New" w:hAnsi="Courier New" w:cs="Courier New"/>
          <w:b/>
          <w:bCs/>
          <w:lang w:val="en-US"/>
        </w:rPr>
        <w:t>&lt;/title&gt;</w:t>
      </w:r>
    </w:p>
    <w:p w14:paraId="0E550D36" w14:textId="77777777" w:rsidR="00C3540B" w:rsidRPr="00AA6F05" w:rsidRDefault="00C3540B" w:rsidP="00AA6F05">
      <w:pPr>
        <w:shd w:val="clear" w:color="auto" w:fill="D0CECE" w:themeFill="background2" w:themeFillShade="E6"/>
        <w:rPr>
          <w:rFonts w:ascii="Courier New" w:hAnsi="Courier New" w:cs="Courier New"/>
          <w:b/>
          <w:bCs/>
        </w:rPr>
      </w:pPr>
      <w:r w:rsidRPr="00AA6F05">
        <w:rPr>
          <w:rFonts w:ascii="Courier New" w:hAnsi="Courier New" w:cs="Courier New"/>
          <w:b/>
          <w:bCs/>
          <w:lang w:val="en-US"/>
        </w:rPr>
        <w:t xml:space="preserve">  </w:t>
      </w:r>
      <w:r w:rsidRPr="00AA6F05">
        <w:rPr>
          <w:rFonts w:ascii="Courier New" w:hAnsi="Courier New" w:cs="Courier New"/>
          <w:b/>
          <w:bCs/>
        </w:rPr>
        <w:t>&lt;/head&gt;</w:t>
      </w:r>
    </w:p>
    <w:p w14:paraId="6FE89506" w14:textId="77777777" w:rsidR="00C3540B" w:rsidRPr="00AA6F05" w:rsidRDefault="00C3540B" w:rsidP="00AA6F05">
      <w:pPr>
        <w:shd w:val="clear" w:color="auto" w:fill="D0CECE" w:themeFill="background2" w:themeFillShade="E6"/>
        <w:rPr>
          <w:rFonts w:ascii="Courier New" w:hAnsi="Courier New" w:cs="Courier New"/>
          <w:b/>
          <w:bCs/>
        </w:rPr>
      </w:pPr>
      <w:r w:rsidRPr="00AA6F05">
        <w:rPr>
          <w:rFonts w:ascii="Courier New" w:hAnsi="Courier New" w:cs="Courier New"/>
          <w:b/>
          <w:bCs/>
        </w:rPr>
        <w:t xml:space="preserve">  &lt;body&gt;</w:t>
      </w:r>
    </w:p>
    <w:p w14:paraId="48AA012A" w14:textId="3E87F76B" w:rsidR="00C3540B" w:rsidRPr="00AA6F05" w:rsidRDefault="00C3540B" w:rsidP="00AA6F05">
      <w:pPr>
        <w:shd w:val="clear" w:color="auto" w:fill="D0CECE" w:themeFill="background2" w:themeFillShade="E6"/>
        <w:rPr>
          <w:rFonts w:ascii="Courier New" w:hAnsi="Courier New" w:cs="Courier New"/>
          <w:b/>
          <w:bCs/>
        </w:rPr>
      </w:pPr>
      <w:r w:rsidRPr="00AA6F05">
        <w:rPr>
          <w:rFonts w:ascii="Courier New" w:hAnsi="Courier New" w:cs="Courier New"/>
          <w:b/>
          <w:bCs/>
        </w:rPr>
        <w:t xml:space="preserve">    &lt;br&gt; Ударим автопробегом по бездорожью, раз</w:t>
      </w:r>
      <w:r w:rsidR="00A65095" w:rsidRPr="00AA6F05">
        <w:rPr>
          <w:rFonts w:ascii="Courier New" w:hAnsi="Courier New" w:cs="Courier New"/>
          <w:b/>
          <w:bCs/>
        </w:rPr>
        <w:t>гильдяйству и пофигизму!</w:t>
      </w:r>
    </w:p>
    <w:p w14:paraId="3CFB7702" w14:textId="77777777" w:rsidR="00C3540B" w:rsidRPr="00AA6F05" w:rsidRDefault="00C3540B" w:rsidP="00AA6F05">
      <w:pPr>
        <w:shd w:val="clear" w:color="auto" w:fill="D0CECE" w:themeFill="background2" w:themeFillShade="E6"/>
        <w:rPr>
          <w:rFonts w:ascii="Courier New" w:hAnsi="Courier New" w:cs="Courier New"/>
          <w:b/>
          <w:bCs/>
        </w:rPr>
      </w:pPr>
      <w:r w:rsidRPr="00AA6F05">
        <w:rPr>
          <w:rFonts w:ascii="Courier New" w:hAnsi="Courier New" w:cs="Courier New"/>
          <w:b/>
          <w:bCs/>
        </w:rPr>
        <w:t xml:space="preserve">  &lt;/body&gt;</w:t>
      </w:r>
    </w:p>
    <w:p w14:paraId="240111AC" w14:textId="16115DE6" w:rsidR="00FD3C9C" w:rsidRPr="00AA6F05" w:rsidRDefault="00C3540B" w:rsidP="00AA6F05">
      <w:pPr>
        <w:shd w:val="clear" w:color="auto" w:fill="D0CECE" w:themeFill="background2" w:themeFillShade="E6"/>
        <w:rPr>
          <w:rFonts w:ascii="Courier New" w:hAnsi="Courier New" w:cs="Courier New"/>
          <w:b/>
          <w:bCs/>
        </w:rPr>
      </w:pPr>
      <w:r w:rsidRPr="00AA6F05">
        <w:rPr>
          <w:rFonts w:ascii="Courier New" w:hAnsi="Courier New" w:cs="Courier New"/>
          <w:b/>
          <w:bCs/>
        </w:rPr>
        <w:t>&lt;/html&gt;</w:t>
      </w:r>
    </w:p>
    <w:p w14:paraId="0336F015" w14:textId="77777777" w:rsidR="00C3540B" w:rsidRPr="00FD3C9C" w:rsidRDefault="00C3540B" w:rsidP="00C3540B"/>
    <w:p w14:paraId="580FB199" w14:textId="5FD87811" w:rsidR="00FD3C9C" w:rsidRDefault="00AA6F05" w:rsidP="00FD3C9C">
      <w:r>
        <w:t>Д</w:t>
      </w:r>
      <w:r w:rsidR="00FD3C9C" w:rsidRPr="00FD3C9C">
        <w:t>ля демонстрации, </w:t>
      </w:r>
      <w:r w:rsidR="00FD3C9C" w:rsidRPr="00FD3C9C">
        <w:rPr>
          <w:b/>
          <w:bCs/>
        </w:rPr>
        <w:t xml:space="preserve">во всех следующих примерах запустим сервер </w:t>
      </w:r>
      <w:r>
        <w:rPr>
          <w:b/>
          <w:bCs/>
        </w:rPr>
        <w:t xml:space="preserve">в </w:t>
      </w:r>
      <w:r w:rsidRPr="00FD3C9C">
        <w:rPr>
          <w:b/>
          <w:bCs/>
        </w:rPr>
        <w:t>папке </w:t>
      </w:r>
      <w:r w:rsidRPr="00FD3C9C">
        <w:rPr>
          <w:b/>
          <w:bCs/>
          <w:i/>
          <w:iCs/>
        </w:rPr>
        <w:t>$HOME/</w:t>
      </w:r>
      <w:r>
        <w:rPr>
          <w:b/>
          <w:bCs/>
          <w:i/>
          <w:iCs/>
          <w:lang w:val="en-US"/>
        </w:rPr>
        <w:t>gns</w:t>
      </w:r>
      <w:r w:rsidRPr="00FD3C9C">
        <w:rPr>
          <w:b/>
          <w:bCs/>
          <w:i/>
          <w:iCs/>
        </w:rPr>
        <w:t>3</w:t>
      </w:r>
      <w:r w:rsidRPr="00FD3C9C">
        <w:t> для демонстрации</w:t>
      </w:r>
      <w:r w:rsidRPr="00FD3C9C">
        <w:rPr>
          <w:b/>
          <w:bCs/>
        </w:rPr>
        <w:t xml:space="preserve"> </w:t>
      </w:r>
      <w:r>
        <w:rPr>
          <w:b/>
          <w:bCs/>
        </w:rPr>
        <w:t xml:space="preserve"> </w:t>
      </w:r>
      <w:r w:rsidR="00FD3C9C" w:rsidRPr="00FD3C9C">
        <w:rPr>
          <w:b/>
          <w:bCs/>
        </w:rPr>
        <w:t>через порт 80.</w:t>
      </w:r>
      <w:r w:rsidR="00FD3C9C" w:rsidRPr="00FD3C9C">
        <w:t> </w:t>
      </w:r>
    </w:p>
    <w:p w14:paraId="21306734" w14:textId="77777777" w:rsidR="003B74E2" w:rsidRDefault="003B74E2" w:rsidP="00FD3C9C"/>
    <w:p w14:paraId="201BAF05" w14:textId="37BBE326" w:rsidR="003B74E2" w:rsidRDefault="003B74E2" w:rsidP="00FD3C9C">
      <w:r>
        <w:t xml:space="preserve">Сервер </w:t>
      </w:r>
      <w:r>
        <w:rPr>
          <w:lang w:val="en-US"/>
        </w:rPr>
        <w:t>httpd</w:t>
      </w:r>
      <w:r w:rsidRPr="00A6686D">
        <w:t xml:space="preserve"> </w:t>
      </w:r>
      <w:r w:rsidR="00BF5803">
        <w:t>запускается командой</w:t>
      </w:r>
      <w:r w:rsidR="00894A50">
        <w:t>:</w:t>
      </w:r>
    </w:p>
    <w:p w14:paraId="51EAB3D8" w14:textId="77777777" w:rsidR="00BF5803" w:rsidRDefault="00BF5803" w:rsidP="00FD3C9C"/>
    <w:p w14:paraId="572C3562" w14:textId="2D43F8FB" w:rsidR="00BF5803" w:rsidRPr="00FE53EF" w:rsidRDefault="00BF5803" w:rsidP="00BF5803">
      <w:pPr>
        <w:shd w:val="clear" w:color="auto" w:fill="D0CECE" w:themeFill="background2" w:themeFillShade="E6"/>
        <w:rPr>
          <w:b/>
          <w:bCs/>
        </w:rPr>
      </w:pPr>
      <w:r w:rsidRPr="00BF5803">
        <w:rPr>
          <w:b/>
          <w:bCs/>
          <w:lang w:val="en-US"/>
        </w:rPr>
        <w:t>gns</w:t>
      </w:r>
      <w:r w:rsidRPr="00FE53EF">
        <w:rPr>
          <w:b/>
          <w:bCs/>
        </w:rPr>
        <w:t>3@</w:t>
      </w:r>
      <w:r w:rsidRPr="00BF5803">
        <w:rPr>
          <w:b/>
          <w:bCs/>
          <w:lang w:val="en-US"/>
        </w:rPr>
        <w:t>box</w:t>
      </w:r>
      <w:r w:rsidRPr="00FE53EF">
        <w:rPr>
          <w:b/>
          <w:bCs/>
        </w:rPr>
        <w:t xml:space="preserve">:~$ </w:t>
      </w:r>
      <w:r w:rsidRPr="00BF5803">
        <w:rPr>
          <w:b/>
          <w:bCs/>
          <w:lang w:val="en-US"/>
        </w:rPr>
        <w:t>sudo</w:t>
      </w:r>
      <w:r w:rsidRPr="00FE53EF">
        <w:rPr>
          <w:b/>
          <w:bCs/>
        </w:rPr>
        <w:t xml:space="preserve"> /</w:t>
      </w:r>
      <w:r w:rsidRPr="00BF5803">
        <w:rPr>
          <w:b/>
          <w:bCs/>
          <w:lang w:val="en-US"/>
        </w:rPr>
        <w:t>usr</w:t>
      </w:r>
      <w:r w:rsidRPr="00FE53EF">
        <w:rPr>
          <w:b/>
          <w:bCs/>
        </w:rPr>
        <w:t>/</w:t>
      </w:r>
      <w:r w:rsidRPr="00BF5803">
        <w:rPr>
          <w:b/>
          <w:bCs/>
          <w:lang w:val="en-US"/>
        </w:rPr>
        <w:t>local</w:t>
      </w:r>
      <w:r w:rsidRPr="00FE53EF">
        <w:rPr>
          <w:b/>
          <w:bCs/>
        </w:rPr>
        <w:t>/</w:t>
      </w:r>
      <w:r w:rsidRPr="00BF5803">
        <w:rPr>
          <w:b/>
          <w:bCs/>
          <w:lang w:val="en-US"/>
        </w:rPr>
        <w:t>httpd</w:t>
      </w:r>
      <w:r w:rsidRPr="00FE53EF">
        <w:rPr>
          <w:b/>
          <w:bCs/>
        </w:rPr>
        <w:t>/</w:t>
      </w:r>
      <w:r w:rsidRPr="00BF5803">
        <w:rPr>
          <w:b/>
          <w:bCs/>
          <w:lang w:val="en-US"/>
        </w:rPr>
        <w:t>sbin</w:t>
      </w:r>
      <w:r w:rsidRPr="00FE53EF">
        <w:rPr>
          <w:b/>
          <w:bCs/>
        </w:rPr>
        <w:t>/</w:t>
      </w:r>
      <w:r w:rsidRPr="00BF5803">
        <w:rPr>
          <w:b/>
          <w:bCs/>
          <w:lang w:val="en-US"/>
        </w:rPr>
        <w:t>httpd</w:t>
      </w:r>
      <w:r w:rsidRPr="00FE53EF">
        <w:rPr>
          <w:b/>
          <w:bCs/>
        </w:rPr>
        <w:t xml:space="preserve"> -</w:t>
      </w:r>
      <w:r w:rsidRPr="00BF5803">
        <w:rPr>
          <w:b/>
          <w:bCs/>
          <w:lang w:val="en-US"/>
        </w:rPr>
        <w:t>p</w:t>
      </w:r>
      <w:r w:rsidRPr="00FE53EF">
        <w:rPr>
          <w:b/>
          <w:bCs/>
        </w:rPr>
        <w:t xml:space="preserve"> 80 -</w:t>
      </w:r>
      <w:r w:rsidRPr="00BF5803">
        <w:rPr>
          <w:b/>
          <w:bCs/>
          <w:lang w:val="en-US"/>
        </w:rPr>
        <w:t>h</w:t>
      </w:r>
      <w:r w:rsidRPr="00FE53EF">
        <w:rPr>
          <w:b/>
          <w:bCs/>
        </w:rPr>
        <w:t xml:space="preserve"> /</w:t>
      </w:r>
      <w:r w:rsidRPr="00BF5803">
        <w:rPr>
          <w:b/>
          <w:bCs/>
          <w:lang w:val="en-US"/>
        </w:rPr>
        <w:t>home</w:t>
      </w:r>
      <w:r w:rsidRPr="00FE53EF">
        <w:rPr>
          <w:b/>
          <w:bCs/>
        </w:rPr>
        <w:t>/</w:t>
      </w:r>
      <w:r w:rsidRPr="00BF5803">
        <w:rPr>
          <w:b/>
          <w:bCs/>
          <w:lang w:val="en-US"/>
        </w:rPr>
        <w:t>gns</w:t>
      </w:r>
      <w:r w:rsidRPr="00FE53EF">
        <w:rPr>
          <w:b/>
          <w:bCs/>
        </w:rPr>
        <w:t xml:space="preserve">3/ </w:t>
      </w:r>
    </w:p>
    <w:p w14:paraId="69F596AC" w14:textId="77777777" w:rsidR="008A672A" w:rsidRPr="00FE53EF" w:rsidRDefault="008A672A" w:rsidP="00E97148"/>
    <w:p w14:paraId="075E2897" w14:textId="524AA11F" w:rsidR="00894A50" w:rsidRDefault="00894A50" w:rsidP="00E97148">
      <w:r>
        <w:t>Поверка что сервис работает делается командой:</w:t>
      </w:r>
    </w:p>
    <w:p w14:paraId="5C0C1684" w14:textId="77777777" w:rsidR="00894A50" w:rsidRPr="00A6686D" w:rsidRDefault="00894A50" w:rsidP="00E97148"/>
    <w:p w14:paraId="613A57F7" w14:textId="77777777" w:rsidR="00595B0B" w:rsidRPr="00595B0B" w:rsidRDefault="00595B0B" w:rsidP="00595B0B">
      <w:pPr>
        <w:shd w:val="clear" w:color="auto" w:fill="D0CECE" w:themeFill="background2" w:themeFillShade="E6"/>
        <w:rPr>
          <w:b/>
          <w:bCs/>
          <w:lang w:val="en-US"/>
        </w:rPr>
      </w:pPr>
      <w:r w:rsidRPr="00595B0B">
        <w:rPr>
          <w:b/>
          <w:bCs/>
          <w:lang w:val="en-US"/>
        </w:rPr>
        <w:t>gns3@box:~$ sudo /usr/local/httpd/sbin/httpd -p 80 -h /home/gns3/</w:t>
      </w:r>
    </w:p>
    <w:p w14:paraId="164D8024" w14:textId="77777777" w:rsidR="00595B0B" w:rsidRPr="00595B0B" w:rsidRDefault="00595B0B" w:rsidP="00595B0B">
      <w:pPr>
        <w:shd w:val="clear" w:color="auto" w:fill="D0CECE" w:themeFill="background2" w:themeFillShade="E6"/>
        <w:rPr>
          <w:b/>
          <w:bCs/>
          <w:lang w:val="en-US"/>
        </w:rPr>
      </w:pPr>
      <w:r w:rsidRPr="00595B0B">
        <w:rPr>
          <w:b/>
          <w:bCs/>
          <w:lang w:val="en-US"/>
        </w:rPr>
        <w:t>gns3@box:~$  netstat -tuln | grep 80</w:t>
      </w:r>
    </w:p>
    <w:p w14:paraId="66F48723" w14:textId="3639B4A7" w:rsidR="008A672A" w:rsidRPr="00A6686D" w:rsidRDefault="00595B0B" w:rsidP="00595B0B">
      <w:pPr>
        <w:shd w:val="clear" w:color="auto" w:fill="D0CECE" w:themeFill="background2" w:themeFillShade="E6"/>
        <w:rPr>
          <w:b/>
          <w:bCs/>
        </w:rPr>
      </w:pPr>
      <w:r w:rsidRPr="00595B0B">
        <w:rPr>
          <w:b/>
          <w:bCs/>
          <w:lang w:val="en-US"/>
        </w:rPr>
        <w:t>tcp</w:t>
      </w:r>
      <w:r w:rsidRPr="00A6686D">
        <w:rPr>
          <w:b/>
          <w:bCs/>
        </w:rPr>
        <w:t xml:space="preserve">        0      0 0.0.0.0:80              0.0.0.0:*               </w:t>
      </w:r>
      <w:r w:rsidRPr="00595B0B">
        <w:rPr>
          <w:b/>
          <w:bCs/>
          <w:lang w:val="en-US"/>
        </w:rPr>
        <w:t>LISTEN</w:t>
      </w:r>
    </w:p>
    <w:p w14:paraId="0FC5475E" w14:textId="77777777" w:rsidR="00595B0B" w:rsidRPr="00A6686D" w:rsidRDefault="00595B0B" w:rsidP="00E97148"/>
    <w:p w14:paraId="105CE7F8" w14:textId="5411907C" w:rsidR="00F97224" w:rsidRPr="00F97224" w:rsidRDefault="00B578C4" w:rsidP="00F97224">
      <w:r>
        <w:t xml:space="preserve">Для работы с </w:t>
      </w:r>
      <w:r>
        <w:rPr>
          <w:lang w:val="en-US"/>
        </w:rPr>
        <w:t>WEB</w:t>
      </w:r>
      <w:r w:rsidR="00F03646">
        <w:t xml:space="preserve"> сервером </w:t>
      </w:r>
      <w:r w:rsidRPr="00B578C4">
        <w:t xml:space="preserve"> </w:t>
      </w:r>
      <w:r w:rsidR="00F03646">
        <w:t>нужен</w:t>
      </w:r>
      <w:r>
        <w:t xml:space="preserve"> браузер. </w:t>
      </w:r>
      <w:r w:rsidR="00F97224">
        <w:t>Это можно сделать по о</w:t>
      </w:r>
      <w:r w:rsidR="00F97224" w:rsidRPr="00F97224">
        <w:t>фициально</w:t>
      </w:r>
      <w:r w:rsidR="00F97224">
        <w:t xml:space="preserve">му </w:t>
      </w:r>
      <w:r w:rsidR="00F97224" w:rsidRPr="00F97224">
        <w:t>руководство по установке шаблонов (templates) в GNS3</w:t>
      </w:r>
      <w:r w:rsidR="00F97224">
        <w:t>-оно</w:t>
      </w:r>
      <w:r w:rsidR="00F97224" w:rsidRPr="00F97224">
        <w:t> доступно на сайте </w:t>
      </w:r>
      <w:r w:rsidR="00F97224" w:rsidRPr="00F97224">
        <w:rPr>
          <w:b/>
          <w:bCs/>
        </w:rPr>
        <w:t>docs.gns3.com</w:t>
      </w:r>
      <w:r w:rsidR="00F97224" w:rsidRPr="00F97224">
        <w:t>. На странице «Install an appliance from the GNS3 Marketplace» объясняется, как загружать и устанавливать шаблоны из Marketplace GNS3. Процесс похож для разных операционных систем: Windows, Mac OS и Linux. </w:t>
      </w:r>
      <w:hyperlink r:id="rId150" w:tgtFrame="_blank" w:history="1">
        <w:r w:rsidR="00F97224" w:rsidRPr="00F97224">
          <w:rPr>
            <w:rStyle w:val="a7"/>
            <w:rFonts w:asciiTheme="minorHAnsi" w:hAnsiTheme="minorHAnsi" w:cstheme="minorBidi"/>
          </w:rPr>
          <w:t>docs.gns3.com</w:t>
        </w:r>
      </w:hyperlink>
      <w:r w:rsidR="00F97224">
        <w:t xml:space="preserve"> </w:t>
      </w:r>
      <w:r w:rsidR="00F97224" w:rsidRPr="00F97224">
        <w:t>Шаблоны — это JSON-файлы с расширением gns3a. Можно использовать готовые шаблоны из Marketplace или создавать свои. </w:t>
      </w:r>
      <w:r w:rsidR="00F97224">
        <w:t>Либо по шагам ниже:</w:t>
      </w:r>
    </w:p>
    <w:p w14:paraId="3982F283" w14:textId="573BC100" w:rsidR="008A672A" w:rsidRDefault="00B578C4" w:rsidP="00E97148">
      <w:r>
        <w:t xml:space="preserve">Установим эмулятор браузера непосредственно с сайта </w:t>
      </w:r>
      <w:r>
        <w:rPr>
          <w:lang w:val="en-US"/>
        </w:rPr>
        <w:t>GNS</w:t>
      </w:r>
      <w:r w:rsidRPr="00B578C4">
        <w:t>3:</w:t>
      </w:r>
      <w:r w:rsidR="00393C53">
        <w:t xml:space="preserve"> Нажимаем </w:t>
      </w:r>
      <w:r w:rsidR="00393C53" w:rsidRPr="00393C53">
        <w:t xml:space="preserve"> </w:t>
      </w:r>
      <w:r w:rsidR="00F03646">
        <w:t xml:space="preserve">левой кнопкой </w:t>
      </w:r>
      <w:r w:rsidR="00393C53">
        <w:t>мыш</w:t>
      </w:r>
      <w:r w:rsidR="00F03646">
        <w:t>и</w:t>
      </w:r>
      <w:r w:rsidR="00393C53">
        <w:t xml:space="preserve"> на иконку </w:t>
      </w:r>
      <w:r w:rsidR="00393C53">
        <w:rPr>
          <w:lang w:val="en-US"/>
        </w:rPr>
        <w:t>All</w:t>
      </w:r>
      <w:r w:rsidR="00393C53" w:rsidRPr="00393C53">
        <w:t xml:space="preserve"> </w:t>
      </w:r>
      <w:r w:rsidR="00393C53">
        <w:rPr>
          <w:lang w:val="en-US"/>
        </w:rPr>
        <w:t>devices</w:t>
      </w:r>
      <w:r w:rsidR="00393C53">
        <w:t xml:space="preserve"> и потом на </w:t>
      </w:r>
      <w:r w:rsidR="00393C53" w:rsidRPr="00393C53">
        <w:t xml:space="preserve"> -&gt; </w:t>
      </w:r>
      <w:r w:rsidR="00393C53">
        <w:rPr>
          <w:lang w:val="en-US"/>
        </w:rPr>
        <w:t>New</w:t>
      </w:r>
      <w:r w:rsidR="00393C53" w:rsidRPr="00393C53">
        <w:t xml:space="preserve"> </w:t>
      </w:r>
      <w:r w:rsidR="00393C53">
        <w:rPr>
          <w:lang w:val="en-US"/>
        </w:rPr>
        <w:t>template</w:t>
      </w:r>
      <w:r w:rsidR="00393C53">
        <w:t>. Как на Рис 9-1.</w:t>
      </w:r>
    </w:p>
    <w:p w14:paraId="33502A63" w14:textId="77777777" w:rsidR="00F03646" w:rsidRPr="00393C53" w:rsidRDefault="00F03646" w:rsidP="00E97148"/>
    <w:p w14:paraId="5D783F29" w14:textId="057E6874" w:rsidR="00393C53" w:rsidRDefault="00393C53" w:rsidP="00393C53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9DD7E86" wp14:editId="173C666E">
                <wp:simplePos x="0" y="0"/>
                <wp:positionH relativeFrom="column">
                  <wp:posOffset>228600</wp:posOffset>
                </wp:positionH>
                <wp:positionV relativeFrom="paragraph">
                  <wp:posOffset>2400300</wp:posOffset>
                </wp:positionV>
                <wp:extent cx="800100" cy="457200"/>
                <wp:effectExtent l="19050" t="38100" r="38100" b="19050"/>
                <wp:wrapNone/>
                <wp:docPr id="677158982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457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409B3" id="Прямая со стрелкой 37" o:spid="_x0000_s1026" type="#_x0000_t32" style="position:absolute;margin-left:18pt;margin-top:189pt;width:63pt;height:36pt;flip:y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0D272B9" wp14:editId="35210E00">
                <wp:simplePos x="0" y="0"/>
                <wp:positionH relativeFrom="column">
                  <wp:posOffset>228600</wp:posOffset>
                </wp:positionH>
                <wp:positionV relativeFrom="paragraph">
                  <wp:posOffset>1828800</wp:posOffset>
                </wp:positionV>
                <wp:extent cx="228600" cy="114300"/>
                <wp:effectExtent l="19050" t="38100" r="38100" b="19050"/>
                <wp:wrapNone/>
                <wp:docPr id="411769915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114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4310" id="Прямая со стрелкой 37" o:spid="_x0000_s1026" type="#_x0000_t32" style="position:absolute;margin-left:18pt;margin-top:2in;width:18pt;height:9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" strokecolor="#ed7d31 [3205]" strokeweight="2.25pt">
                <v:stroke endarrow="block" joinstyle="miter"/>
              </v:shape>
            </w:pict>
          </mc:Fallback>
        </mc:AlternateContent>
      </w:r>
      <w:r w:rsidR="00B578C4" w:rsidRPr="00B578C4">
        <w:rPr>
          <w:noProof/>
          <w:lang w:val="en-US"/>
        </w:rPr>
        <w:drawing>
          <wp:inline distT="0" distB="0" distL="0" distR="0" wp14:anchorId="3B52E683" wp14:editId="15DC7EC5">
            <wp:extent cx="4320000" cy="2713269"/>
            <wp:effectExtent l="0" t="0" r="4445" b="0"/>
            <wp:docPr id="2001256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5680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9DCF" w14:textId="3C03D359" w:rsidR="00393C53" w:rsidRDefault="00393C53" w:rsidP="00393C53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9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1</w:t>
      </w:r>
      <w:r w:rsidR="00FE53EF">
        <w:fldChar w:fldCharType="end"/>
      </w:r>
      <w:r>
        <w:t>. Экран выбора нового устройства.</w:t>
      </w:r>
    </w:p>
    <w:p w14:paraId="1786741B" w14:textId="77777777" w:rsidR="00F03646" w:rsidRDefault="00F03646" w:rsidP="00F03646"/>
    <w:p w14:paraId="3731BCDF" w14:textId="65A2BDF4" w:rsidR="00F03646" w:rsidRPr="00FE53EF" w:rsidRDefault="00F03646" w:rsidP="00F03646">
      <w:r>
        <w:t>Появится экран выбора места откуда будет загружаться программа нового устройства с браузером.</w:t>
      </w:r>
    </w:p>
    <w:p w14:paraId="2C43EC03" w14:textId="77777777" w:rsidR="008A672A" w:rsidRDefault="008A672A" w:rsidP="00E97148"/>
    <w:p w14:paraId="6DB6B9A7" w14:textId="77777777" w:rsidR="00393C53" w:rsidRDefault="00393C53" w:rsidP="00393C53">
      <w:pPr>
        <w:keepNext/>
      </w:pPr>
      <w:r w:rsidRPr="00393C53">
        <w:rPr>
          <w:noProof/>
        </w:rPr>
        <w:drawing>
          <wp:inline distT="0" distB="0" distL="0" distR="0" wp14:anchorId="3B3A1F78" wp14:editId="388F32F1">
            <wp:extent cx="4320000" cy="1816363"/>
            <wp:effectExtent l="0" t="0" r="4445" b="0"/>
            <wp:docPr id="410475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7521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1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3354" w14:textId="5E5084BF" w:rsidR="00393C53" w:rsidRDefault="00393C53" w:rsidP="00393C53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9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2</w:t>
      </w:r>
      <w:r w:rsidR="00FE53EF">
        <w:fldChar w:fldCharType="end"/>
      </w:r>
      <w:r>
        <w:t>. Экран выбора места загрузки.</w:t>
      </w:r>
    </w:p>
    <w:p w14:paraId="7E36A3E5" w14:textId="77777777" w:rsidR="00B0157C" w:rsidRDefault="00B0157C" w:rsidP="00B0157C"/>
    <w:p w14:paraId="0ECB8E37" w14:textId="55E365AB" w:rsidR="00B0157C" w:rsidRDefault="00B0157C" w:rsidP="00B0157C">
      <w:r>
        <w:t xml:space="preserve">Нажать </w:t>
      </w:r>
      <w:r w:rsidRPr="00B0157C">
        <w:t>“</w:t>
      </w:r>
      <w:r>
        <w:rPr>
          <w:lang w:val="en-US"/>
        </w:rPr>
        <w:t>Install</w:t>
      </w:r>
      <w:r w:rsidRPr="00B0157C">
        <w:t xml:space="preserve">” </w:t>
      </w:r>
      <w:r>
        <w:t>оставив выбор как на экране.</w:t>
      </w:r>
    </w:p>
    <w:p w14:paraId="3A445711" w14:textId="77777777" w:rsidR="00B0157C" w:rsidRPr="00B0157C" w:rsidRDefault="00B0157C" w:rsidP="00B0157C"/>
    <w:p w14:paraId="06CB3B96" w14:textId="77777777" w:rsidR="00393C53" w:rsidRDefault="00393C53" w:rsidP="00393C53"/>
    <w:p w14:paraId="3CACE018" w14:textId="77777777" w:rsidR="00B0157C" w:rsidRDefault="00B0157C" w:rsidP="00B0157C">
      <w:pPr>
        <w:keepNext/>
      </w:pPr>
      <w:r w:rsidRPr="00B0157C">
        <w:rPr>
          <w:noProof/>
        </w:rPr>
        <w:drawing>
          <wp:inline distT="0" distB="0" distL="0" distR="0" wp14:anchorId="2F77BE32" wp14:editId="524CB724">
            <wp:extent cx="4320000" cy="1539231"/>
            <wp:effectExtent l="0" t="0" r="4445" b="4445"/>
            <wp:docPr id="1524624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2451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6045" w14:textId="62202D85" w:rsidR="00393C53" w:rsidRDefault="00B0157C" w:rsidP="00B0157C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9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3</w:t>
      </w:r>
      <w:r w:rsidR="00FE53EF">
        <w:fldChar w:fldCharType="end"/>
      </w:r>
      <w:r>
        <w:t>. Экран выбора списка гостевых образов виртуалок.</w:t>
      </w:r>
    </w:p>
    <w:p w14:paraId="4D3E3220" w14:textId="77777777" w:rsidR="00B0157C" w:rsidRDefault="00B0157C" w:rsidP="00B0157C"/>
    <w:p w14:paraId="6F90C535" w14:textId="30E25E6B" w:rsidR="00B0157C" w:rsidRDefault="00B0157C" w:rsidP="00B0157C">
      <w:r>
        <w:t xml:space="preserve">Выбрать строчку </w:t>
      </w:r>
      <w:r w:rsidRPr="00B0157C">
        <w:t>“</w:t>
      </w:r>
      <w:r>
        <w:rPr>
          <w:lang w:val="en-US"/>
        </w:rPr>
        <w:t>Guest</w:t>
      </w:r>
      <w:r w:rsidRPr="00B0157C">
        <w:t xml:space="preserve">” </w:t>
      </w:r>
      <w:r>
        <w:t>для раскрытия списка.</w:t>
      </w:r>
    </w:p>
    <w:p w14:paraId="5F5A168C" w14:textId="77777777" w:rsidR="00B0157C" w:rsidRDefault="00B0157C" w:rsidP="00B0157C"/>
    <w:p w14:paraId="18DC8A1A" w14:textId="77777777" w:rsidR="00B0157C" w:rsidRDefault="00B0157C" w:rsidP="00B0157C">
      <w:pPr>
        <w:keepNext/>
      </w:pPr>
      <w:r w:rsidRPr="00B0157C">
        <w:rPr>
          <w:noProof/>
        </w:rPr>
        <w:drawing>
          <wp:inline distT="0" distB="0" distL="0" distR="0" wp14:anchorId="5CBA3C3E" wp14:editId="7311356A">
            <wp:extent cx="4320000" cy="1875217"/>
            <wp:effectExtent l="0" t="0" r="4445" b="0"/>
            <wp:docPr id="1202917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1719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7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4E5E" w14:textId="648CDABA" w:rsidR="00B0157C" w:rsidRDefault="00B0157C" w:rsidP="00B0157C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9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4</w:t>
      </w:r>
      <w:r w:rsidR="00FE53EF">
        <w:fldChar w:fldCharType="end"/>
      </w:r>
      <w:r>
        <w:t>. Экран выбора браузера в Докере.</w:t>
      </w:r>
    </w:p>
    <w:p w14:paraId="5F34CE25" w14:textId="77777777" w:rsidR="00B0157C" w:rsidRDefault="00B0157C" w:rsidP="00B0157C"/>
    <w:p w14:paraId="1A334C20" w14:textId="19D6B6CA" w:rsidR="00B0157C" w:rsidRPr="00B0157C" w:rsidRDefault="00B0157C" w:rsidP="00B0157C">
      <w:r>
        <w:t>Из списка выбрать</w:t>
      </w:r>
      <w:r w:rsidRPr="00B0157C">
        <w:t xml:space="preserve"> “</w:t>
      </w:r>
      <w:r>
        <w:rPr>
          <w:lang w:val="en-US"/>
        </w:rPr>
        <w:t>Firefox</w:t>
      </w:r>
      <w:r w:rsidRPr="00B0157C">
        <w:t xml:space="preserve">”  </w:t>
      </w:r>
      <w:r>
        <w:t xml:space="preserve">и нажать </w:t>
      </w:r>
      <w:r w:rsidRPr="00B0157C">
        <w:t>“</w:t>
      </w:r>
      <w:r>
        <w:rPr>
          <w:lang w:val="en-US"/>
        </w:rPr>
        <w:t>Install</w:t>
      </w:r>
      <w:r w:rsidRPr="00B0157C">
        <w:t>”.</w:t>
      </w:r>
    </w:p>
    <w:p w14:paraId="4B0D3335" w14:textId="77777777" w:rsidR="00B0157C" w:rsidRPr="00B0157C" w:rsidRDefault="00B0157C" w:rsidP="00B0157C"/>
    <w:p w14:paraId="14129C76" w14:textId="77777777" w:rsidR="00B0157C" w:rsidRDefault="00B0157C" w:rsidP="00B0157C">
      <w:pPr>
        <w:keepNext/>
      </w:pPr>
      <w:r w:rsidRPr="00B0157C">
        <w:rPr>
          <w:noProof/>
        </w:rPr>
        <w:drawing>
          <wp:inline distT="0" distB="0" distL="0" distR="0" wp14:anchorId="7C8D3542" wp14:editId="536B4559">
            <wp:extent cx="4320000" cy="2696533"/>
            <wp:effectExtent l="0" t="0" r="4445" b="8890"/>
            <wp:docPr id="1871129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950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9C3E" w14:textId="7FE12D5E" w:rsidR="00393C53" w:rsidRDefault="00B0157C" w:rsidP="00B0157C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9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5</w:t>
      </w:r>
      <w:r w:rsidR="00FE53EF">
        <w:fldChar w:fldCharType="end"/>
      </w:r>
      <w:r w:rsidRPr="00B0157C">
        <w:t xml:space="preserve">. </w:t>
      </w:r>
      <w:r>
        <w:t>Экран установки.</w:t>
      </w:r>
    </w:p>
    <w:p w14:paraId="58D678C2" w14:textId="77777777" w:rsidR="00B0157C" w:rsidRDefault="00B0157C" w:rsidP="00B0157C"/>
    <w:p w14:paraId="6E008EBB" w14:textId="14D8BF30" w:rsidR="00B0157C" w:rsidRPr="00B0157C" w:rsidRDefault="00B0157C" w:rsidP="00B0157C">
      <w:r>
        <w:t xml:space="preserve">Здесь просто нажать </w:t>
      </w:r>
      <w:r w:rsidRPr="00B0157C">
        <w:t>“</w:t>
      </w:r>
      <w:r>
        <w:rPr>
          <w:lang w:val="en-US"/>
        </w:rPr>
        <w:t>Next</w:t>
      </w:r>
      <w:r w:rsidRPr="00B0157C">
        <w:t>”.</w:t>
      </w:r>
    </w:p>
    <w:p w14:paraId="4B31A992" w14:textId="77777777" w:rsidR="00B0157C" w:rsidRPr="00B0157C" w:rsidRDefault="00B0157C" w:rsidP="00B0157C"/>
    <w:p w14:paraId="4958B70D" w14:textId="77777777" w:rsidR="00B0157C" w:rsidRDefault="00B0157C" w:rsidP="00B0157C">
      <w:pPr>
        <w:keepNext/>
      </w:pPr>
      <w:r w:rsidRPr="00B0157C">
        <w:rPr>
          <w:noProof/>
          <w:lang w:val="en-US"/>
        </w:rPr>
        <w:drawing>
          <wp:inline distT="0" distB="0" distL="0" distR="0" wp14:anchorId="35EE0FA8" wp14:editId="0F0D9A58">
            <wp:extent cx="4320000" cy="2634780"/>
            <wp:effectExtent l="0" t="0" r="4445" b="0"/>
            <wp:docPr id="2028399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9994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3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BAC3" w14:textId="30C974A2" w:rsidR="00B0157C" w:rsidRDefault="00B0157C" w:rsidP="00B0157C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9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6</w:t>
      </w:r>
      <w:r w:rsidR="00FE53EF">
        <w:fldChar w:fldCharType="end"/>
      </w:r>
      <w:r w:rsidRPr="00D37683">
        <w:t xml:space="preserve">. </w:t>
      </w:r>
      <w:r>
        <w:t>Экран установки.</w:t>
      </w:r>
    </w:p>
    <w:p w14:paraId="66852E02" w14:textId="601858DC" w:rsidR="00B0157C" w:rsidRPr="00D37683" w:rsidRDefault="00B0157C" w:rsidP="00B0157C">
      <w:r>
        <w:t xml:space="preserve">Нажать еще раз </w:t>
      </w:r>
      <w:r w:rsidRPr="00D37683">
        <w:t>“</w:t>
      </w:r>
      <w:r>
        <w:rPr>
          <w:lang w:val="en-US"/>
        </w:rPr>
        <w:t>Next</w:t>
      </w:r>
      <w:r w:rsidRPr="00D37683">
        <w:t>”.</w:t>
      </w:r>
    </w:p>
    <w:p w14:paraId="5D34A0A3" w14:textId="77777777" w:rsidR="00B0157C" w:rsidRPr="00D37683" w:rsidRDefault="00B0157C" w:rsidP="00B0157C"/>
    <w:p w14:paraId="7B571C88" w14:textId="77777777" w:rsidR="00D37683" w:rsidRDefault="00D37683" w:rsidP="00D37683">
      <w:pPr>
        <w:keepNext/>
      </w:pPr>
      <w:r w:rsidRPr="00D37683">
        <w:rPr>
          <w:noProof/>
          <w:lang w:val="en-US"/>
        </w:rPr>
        <w:drawing>
          <wp:inline distT="0" distB="0" distL="0" distR="0" wp14:anchorId="05803F73" wp14:editId="12ED9138">
            <wp:extent cx="4320000" cy="2665413"/>
            <wp:effectExtent l="0" t="0" r="4445" b="1905"/>
            <wp:docPr id="1404466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6653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582E" w14:textId="3FA2BDBA" w:rsidR="00D37683" w:rsidRDefault="00D37683" w:rsidP="00D37683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9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7</w:t>
      </w:r>
      <w:r w:rsidR="00FE53EF">
        <w:fldChar w:fldCharType="end"/>
      </w:r>
      <w:r w:rsidRPr="00EB603F">
        <w:t xml:space="preserve">. </w:t>
      </w:r>
      <w:r>
        <w:t>Экран выбора варианта.</w:t>
      </w:r>
    </w:p>
    <w:p w14:paraId="607DD0DA" w14:textId="1D397220" w:rsidR="00D37683" w:rsidRPr="00EB603F" w:rsidRDefault="00D37683" w:rsidP="00D37683">
      <w:pPr>
        <w:rPr>
          <w:noProof/>
        </w:rPr>
      </w:pPr>
      <w:r>
        <w:t xml:space="preserve">Раскрыть верхнюю строчку с названием </w:t>
      </w:r>
      <w:r>
        <w:rPr>
          <w:noProof/>
        </w:rPr>
        <w:t xml:space="preserve"> и нажать на </w:t>
      </w:r>
      <w:r w:rsidRPr="00D37683">
        <w:rPr>
          <w:noProof/>
        </w:rPr>
        <w:t>“</w:t>
      </w:r>
      <w:r>
        <w:rPr>
          <w:noProof/>
          <w:lang w:val="en-US"/>
        </w:rPr>
        <w:t>Dowload</w:t>
      </w:r>
      <w:r w:rsidRPr="00D37683">
        <w:rPr>
          <w:noProof/>
        </w:rPr>
        <w:t>”</w:t>
      </w:r>
      <w:r>
        <w:rPr>
          <w:noProof/>
        </w:rPr>
        <w:t xml:space="preserve"> для загрузки образа </w:t>
      </w:r>
      <w:r>
        <w:rPr>
          <w:noProof/>
          <w:lang w:val="en-US"/>
        </w:rPr>
        <w:t>docker</w:t>
      </w:r>
      <w:r w:rsidRPr="00D37683">
        <w:rPr>
          <w:noProof/>
        </w:rPr>
        <w:t>.</w:t>
      </w:r>
    </w:p>
    <w:p w14:paraId="76D18AD7" w14:textId="77777777" w:rsidR="00D37683" w:rsidRPr="00EB603F" w:rsidRDefault="00D37683" w:rsidP="00D37683"/>
    <w:p w14:paraId="5531DCBD" w14:textId="6D864CB6" w:rsidR="00B0157C" w:rsidRDefault="00EB603F" w:rsidP="00B0157C">
      <w:r>
        <w:t xml:space="preserve">По окончании загрузки нажать на кнопку </w:t>
      </w:r>
      <w:r w:rsidRPr="00EB603F">
        <w:t>“</w:t>
      </w:r>
      <w:r>
        <w:rPr>
          <w:lang w:val="en-US"/>
        </w:rPr>
        <w:t>Refresh</w:t>
      </w:r>
      <w:r w:rsidRPr="00EB603F">
        <w:t xml:space="preserve">” </w:t>
      </w:r>
      <w:r>
        <w:t>–</w:t>
      </w:r>
      <w:r w:rsidRPr="00EB603F">
        <w:t xml:space="preserve"> </w:t>
      </w:r>
      <w:r>
        <w:t>окно обновится :</w:t>
      </w:r>
    </w:p>
    <w:p w14:paraId="4A2DE6D0" w14:textId="77777777" w:rsidR="00EB603F" w:rsidRDefault="00EB603F" w:rsidP="00B0157C"/>
    <w:p w14:paraId="402EF1CA" w14:textId="77777777" w:rsidR="00EB603F" w:rsidRDefault="00EB603F" w:rsidP="00EB603F">
      <w:pPr>
        <w:keepNext/>
      </w:pPr>
      <w:r w:rsidRPr="00EB603F">
        <w:rPr>
          <w:noProof/>
        </w:rPr>
        <w:drawing>
          <wp:inline distT="0" distB="0" distL="0" distR="0" wp14:anchorId="12A09022" wp14:editId="7DC6DD68">
            <wp:extent cx="4320000" cy="2657763"/>
            <wp:effectExtent l="0" t="0" r="4445" b="9525"/>
            <wp:docPr id="475909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0920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E004" w14:textId="2768654E" w:rsidR="00EB603F" w:rsidRDefault="00EB603F" w:rsidP="00EB603F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9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8</w:t>
      </w:r>
      <w:r w:rsidR="00FE53EF">
        <w:fldChar w:fldCharType="end"/>
      </w:r>
      <w:r>
        <w:t>. Экран загрузки.</w:t>
      </w:r>
    </w:p>
    <w:p w14:paraId="6757BAFD" w14:textId="77777777" w:rsidR="00EB603F" w:rsidRDefault="00EB603F" w:rsidP="00EB603F"/>
    <w:p w14:paraId="350FC94B" w14:textId="5FB18273" w:rsidR="00EB603F" w:rsidRDefault="00CB6EA7" w:rsidP="00EB603F">
      <w:pPr>
        <w:rPr>
          <w:lang w:val="en-US"/>
        </w:rPr>
      </w:pPr>
      <w:r>
        <w:t xml:space="preserve">Выбрать мышью строчку с надписью </w:t>
      </w:r>
      <w:r w:rsidRPr="00CB6EA7">
        <w:rPr>
          <w:lang w:val="en-US"/>
        </w:rPr>
        <w:t>“</w:t>
      </w:r>
      <w:r>
        <w:rPr>
          <w:lang w:val="en-US"/>
        </w:rPr>
        <w:t>Ready</w:t>
      </w:r>
      <w:r w:rsidRPr="00CB6EA7">
        <w:rPr>
          <w:lang w:val="en-US"/>
        </w:rPr>
        <w:t xml:space="preserve"> </w:t>
      </w:r>
      <w:r>
        <w:rPr>
          <w:lang w:val="en-US"/>
        </w:rPr>
        <w:t>to</w:t>
      </w:r>
      <w:r w:rsidRPr="00CB6EA7">
        <w:rPr>
          <w:lang w:val="en-US"/>
        </w:rPr>
        <w:t xml:space="preserve"> </w:t>
      </w:r>
      <w:r>
        <w:rPr>
          <w:lang w:val="en-US"/>
        </w:rPr>
        <w:t>install</w:t>
      </w:r>
      <w:r w:rsidRPr="00CB6EA7">
        <w:rPr>
          <w:lang w:val="en-US"/>
        </w:rPr>
        <w:t xml:space="preserve">” </w:t>
      </w:r>
      <w:r>
        <w:t>далее</w:t>
      </w:r>
      <w:r w:rsidRPr="00CB6EA7">
        <w:rPr>
          <w:lang w:val="en-US"/>
        </w:rPr>
        <w:t xml:space="preserve"> </w:t>
      </w:r>
      <w:r>
        <w:t>нажать</w:t>
      </w:r>
      <w:r w:rsidRPr="00CB6EA7">
        <w:rPr>
          <w:lang w:val="en-US"/>
        </w:rPr>
        <w:t xml:space="preserve"> </w:t>
      </w:r>
      <w:r>
        <w:t>кнопку</w:t>
      </w:r>
      <w:r w:rsidRPr="00CB6EA7">
        <w:rPr>
          <w:lang w:val="en-US"/>
        </w:rPr>
        <w:t xml:space="preserve"> “</w:t>
      </w:r>
      <w:r>
        <w:rPr>
          <w:lang w:val="en-US"/>
        </w:rPr>
        <w:t>Next</w:t>
      </w:r>
      <w:r w:rsidRPr="00CB6EA7">
        <w:rPr>
          <w:lang w:val="en-US"/>
        </w:rPr>
        <w:t>”:</w:t>
      </w:r>
    </w:p>
    <w:p w14:paraId="192A5657" w14:textId="77777777" w:rsidR="00CB6EA7" w:rsidRDefault="00CB6EA7" w:rsidP="00EB603F">
      <w:pPr>
        <w:rPr>
          <w:lang w:val="en-US"/>
        </w:rPr>
      </w:pPr>
    </w:p>
    <w:p w14:paraId="204D5361" w14:textId="77777777" w:rsidR="00CB6EA7" w:rsidRDefault="00CB6EA7" w:rsidP="00CB6EA7">
      <w:pPr>
        <w:keepNext/>
      </w:pPr>
      <w:r w:rsidRPr="00CB6EA7">
        <w:rPr>
          <w:noProof/>
          <w:lang w:val="en-US"/>
        </w:rPr>
        <w:drawing>
          <wp:inline distT="0" distB="0" distL="0" distR="0" wp14:anchorId="75AEF360" wp14:editId="23D9A086">
            <wp:extent cx="4320000" cy="2681700"/>
            <wp:effectExtent l="0" t="0" r="4445" b="4445"/>
            <wp:docPr id="170247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7362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2FE" w14:textId="6D940DFE" w:rsidR="00CB6EA7" w:rsidRDefault="00CB6EA7" w:rsidP="00CB6EA7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9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9</w:t>
      </w:r>
      <w:r w:rsidR="00FE53EF">
        <w:fldChar w:fldCharType="end"/>
      </w:r>
      <w:r w:rsidRPr="00CB6EA7">
        <w:t xml:space="preserve">. </w:t>
      </w:r>
      <w:r>
        <w:t>Экран установки.</w:t>
      </w:r>
    </w:p>
    <w:p w14:paraId="2ADAB267" w14:textId="77777777" w:rsidR="00CB6EA7" w:rsidRDefault="00CB6EA7" w:rsidP="00CB6EA7"/>
    <w:p w14:paraId="0B56B613" w14:textId="75694BD3" w:rsidR="00CB6EA7" w:rsidRDefault="00CB6EA7" w:rsidP="00CB6EA7">
      <w:r>
        <w:t xml:space="preserve">Нажать кнопку </w:t>
      </w:r>
      <w:r w:rsidRPr="00CB6EA7">
        <w:t>“</w:t>
      </w:r>
      <w:r>
        <w:rPr>
          <w:lang w:val="en-US"/>
        </w:rPr>
        <w:t>Yes</w:t>
      </w:r>
      <w:r w:rsidRPr="00CB6EA7">
        <w:t xml:space="preserve">” </w:t>
      </w:r>
      <w:r>
        <w:t xml:space="preserve"> и </w:t>
      </w:r>
      <w:r w:rsidRPr="00CB6EA7">
        <w:t>“</w:t>
      </w:r>
      <w:r>
        <w:rPr>
          <w:lang w:val="en-US"/>
        </w:rPr>
        <w:t>Finish</w:t>
      </w:r>
      <w:r w:rsidRPr="00CB6EA7">
        <w:t>”</w:t>
      </w:r>
      <w:r>
        <w:t>.</w:t>
      </w:r>
    </w:p>
    <w:p w14:paraId="79553E26" w14:textId="77777777" w:rsidR="00CB6EA7" w:rsidRDefault="00CB6EA7" w:rsidP="00CB6EA7"/>
    <w:p w14:paraId="7FA5FE81" w14:textId="77777777" w:rsidR="00CB6EA7" w:rsidRDefault="00CB6EA7" w:rsidP="00CB6EA7">
      <w:pPr>
        <w:keepNext/>
      </w:pPr>
      <w:r w:rsidRPr="00CB6EA7">
        <w:rPr>
          <w:noProof/>
        </w:rPr>
        <w:drawing>
          <wp:inline distT="0" distB="0" distL="0" distR="0" wp14:anchorId="57EC3DB0" wp14:editId="023C04F0">
            <wp:extent cx="4320000" cy="2659675"/>
            <wp:effectExtent l="0" t="0" r="4445" b="7620"/>
            <wp:docPr id="1314532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3224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D6CA" w14:textId="0BE0581D" w:rsidR="00CB6EA7" w:rsidRPr="00CB6EA7" w:rsidRDefault="00CB6EA7" w:rsidP="00CB6EA7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9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10</w:t>
      </w:r>
      <w:r w:rsidR="00FE53EF">
        <w:fldChar w:fldCharType="end"/>
      </w:r>
      <w:r>
        <w:t>. Установка завершена.</w:t>
      </w:r>
    </w:p>
    <w:p w14:paraId="4AAE9013" w14:textId="77777777" w:rsidR="00EB603F" w:rsidRDefault="00EB603F" w:rsidP="00EB603F"/>
    <w:p w14:paraId="3709EBCF" w14:textId="77777777" w:rsidR="00EB603F" w:rsidRDefault="00EB603F" w:rsidP="00EB603F"/>
    <w:p w14:paraId="53AB4149" w14:textId="3D626A51" w:rsidR="00CB6EA7" w:rsidRDefault="00CB6EA7" w:rsidP="00EB603F">
      <w:r>
        <w:t>У на экране с встроенными устройствами появится новое устройство – браузер, который можно использовать в схеме для работы.</w:t>
      </w:r>
    </w:p>
    <w:p w14:paraId="19122772" w14:textId="77777777" w:rsidR="00CB6EA7" w:rsidRDefault="00CB6EA7" w:rsidP="00EB603F"/>
    <w:p w14:paraId="15A415A9" w14:textId="77777777" w:rsidR="00CB6EA7" w:rsidRDefault="00CB6EA7" w:rsidP="00CB6EA7">
      <w:pPr>
        <w:keepNext/>
      </w:pPr>
      <w:r w:rsidRPr="00CB6EA7">
        <w:rPr>
          <w:noProof/>
        </w:rPr>
        <w:drawing>
          <wp:inline distT="0" distB="0" distL="0" distR="0" wp14:anchorId="5B219452" wp14:editId="43215352">
            <wp:extent cx="4320000" cy="4024219"/>
            <wp:effectExtent l="0" t="0" r="4445" b="0"/>
            <wp:docPr id="180261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164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0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D4B0" w14:textId="41F83F4D" w:rsidR="00CB6EA7" w:rsidRPr="00A6686D" w:rsidRDefault="00CB6EA7" w:rsidP="00CB6EA7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9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11</w:t>
      </w:r>
      <w:r w:rsidR="00FE53EF">
        <w:fldChar w:fldCharType="end"/>
      </w:r>
      <w:r>
        <w:t>. Экран с установленным устройством с браузером.</w:t>
      </w:r>
    </w:p>
    <w:p w14:paraId="70167800" w14:textId="77777777" w:rsidR="00595B0B" w:rsidRPr="00A6686D" w:rsidRDefault="00595B0B" w:rsidP="00595B0B"/>
    <w:p w14:paraId="73B766D4" w14:textId="02529A48" w:rsidR="00A6686D" w:rsidRDefault="00595B0B" w:rsidP="00595B0B">
      <w:r>
        <w:t xml:space="preserve">Создание нового подключения сети второго филиала делается по той же методике , что и в случае с первым филиалом. Повторите шаги, описанные в главах с 3 по 6 для получения новой конфигурации за исключением настройки </w:t>
      </w:r>
      <w:r>
        <w:rPr>
          <w:lang w:val="en-US"/>
        </w:rPr>
        <w:t>P</w:t>
      </w:r>
      <w:r w:rsidRPr="00595B0B">
        <w:t xml:space="preserve"> </w:t>
      </w:r>
      <w:r>
        <w:t xml:space="preserve">адресов. </w:t>
      </w:r>
      <w:r w:rsidR="00A6686D">
        <w:t>На новой схеме добавится устройство с браузером, как показано на Рис</w:t>
      </w:r>
      <w:r w:rsidR="0020703A">
        <w:t xml:space="preserve"> 9-12.</w:t>
      </w:r>
      <w:r w:rsidR="00A6686D">
        <w:t xml:space="preserve"> </w:t>
      </w:r>
    </w:p>
    <w:p w14:paraId="7699CE7D" w14:textId="77777777" w:rsidR="00A6686D" w:rsidRDefault="00A6686D" w:rsidP="00595B0B"/>
    <w:p w14:paraId="55A9FE15" w14:textId="77777777" w:rsidR="00A6686D" w:rsidRDefault="00A6686D" w:rsidP="00A6686D">
      <w:pPr>
        <w:keepNext/>
      </w:pPr>
      <w:r w:rsidRPr="00A6686D">
        <w:rPr>
          <w:noProof/>
        </w:rPr>
        <w:drawing>
          <wp:inline distT="0" distB="0" distL="0" distR="0" wp14:anchorId="18DA3E5A" wp14:editId="163EE321">
            <wp:extent cx="4320000" cy="3152656"/>
            <wp:effectExtent l="0" t="0" r="4445" b="0"/>
            <wp:docPr id="367762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62213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543A" w14:textId="455E1FD3" w:rsidR="00A6686D" w:rsidRDefault="00A6686D" w:rsidP="00A6686D">
      <w:pPr>
        <w:pStyle w:val="aff4"/>
      </w:pPr>
      <w:r>
        <w:t xml:space="preserve">Рисунок </w:t>
      </w:r>
      <w:r w:rsidR="00FE53EF">
        <w:fldChar w:fldCharType="begin"/>
      </w:r>
      <w:r w:rsidR="00FE53EF">
        <w:instrText xml:space="preserve"> STYLEREF 1 \s </w:instrText>
      </w:r>
      <w:r w:rsidR="00FE53EF">
        <w:fldChar w:fldCharType="separate"/>
      </w:r>
      <w:r w:rsidR="00FE53EF">
        <w:rPr>
          <w:noProof/>
        </w:rPr>
        <w:t>9</w:t>
      </w:r>
      <w:r w:rsidR="00FE53EF">
        <w:fldChar w:fldCharType="end"/>
      </w:r>
      <w:r w:rsidR="00FE53EF">
        <w:noBreakHyphen/>
      </w:r>
      <w:r w:rsidR="00FE53EF">
        <w:fldChar w:fldCharType="begin"/>
      </w:r>
      <w:r w:rsidR="00FE53EF">
        <w:instrText xml:space="preserve"> SEQ Рисунок \* ARABIC \s 1 </w:instrText>
      </w:r>
      <w:r w:rsidR="00FE53EF">
        <w:fldChar w:fldCharType="separate"/>
      </w:r>
      <w:r w:rsidR="00FE53EF">
        <w:rPr>
          <w:noProof/>
        </w:rPr>
        <w:t>12</w:t>
      </w:r>
      <w:r w:rsidR="00FE53EF">
        <w:fldChar w:fldCharType="end"/>
      </w:r>
      <w:r>
        <w:t>. Схема подключения второго филиала.</w:t>
      </w:r>
    </w:p>
    <w:p w14:paraId="2B08B144" w14:textId="77777777" w:rsidR="00A6686D" w:rsidRPr="00A6686D" w:rsidRDefault="00A6686D" w:rsidP="00A6686D"/>
    <w:p w14:paraId="074DDAEA" w14:textId="77777777" w:rsidR="00F97224" w:rsidRDefault="00F97224" w:rsidP="00595B0B">
      <w:r>
        <w:t>Для работы с новой схемой необходимо дополнительно настроить роутеры:</w:t>
      </w:r>
    </w:p>
    <w:p w14:paraId="077E0DDC" w14:textId="301A6755" w:rsidR="00F97224" w:rsidRPr="00F97224" w:rsidRDefault="00F97224" w:rsidP="00F97224">
      <w:pPr>
        <w:pStyle w:val="ac"/>
        <w:numPr>
          <w:ilvl w:val="0"/>
          <w:numId w:val="71"/>
        </w:numPr>
      </w:pPr>
      <w:r>
        <w:rPr>
          <w:lang w:val="en-US"/>
        </w:rPr>
        <w:t>Vesr124-2-1</w:t>
      </w:r>
    </w:p>
    <w:p w14:paraId="58CBE08D" w14:textId="7539C4D6" w:rsidR="00F97224" w:rsidRPr="00F97224" w:rsidRDefault="00F97224" w:rsidP="00F97224">
      <w:pPr>
        <w:pStyle w:val="ac"/>
        <w:numPr>
          <w:ilvl w:val="0"/>
          <w:numId w:val="71"/>
        </w:numPr>
      </w:pPr>
      <w:r>
        <w:rPr>
          <w:lang w:val="en-US"/>
        </w:rPr>
        <w:t>Vesr124-2-3</w:t>
      </w:r>
    </w:p>
    <w:p w14:paraId="15D1F5ED" w14:textId="7983EB01" w:rsidR="00F97224" w:rsidRPr="00F97224" w:rsidRDefault="00F97224" w:rsidP="00F97224">
      <w:pPr>
        <w:pStyle w:val="ac"/>
        <w:numPr>
          <w:ilvl w:val="0"/>
          <w:numId w:val="71"/>
        </w:numPr>
      </w:pPr>
      <w:r>
        <w:rPr>
          <w:lang w:val="en-US"/>
        </w:rPr>
        <w:t>Vesr124-2-4</w:t>
      </w:r>
    </w:p>
    <w:p w14:paraId="017DE16F" w14:textId="18F46287" w:rsidR="00F97224" w:rsidRDefault="00F97224" w:rsidP="00F97224">
      <w:pPr>
        <w:rPr>
          <w:lang w:val="en-US"/>
        </w:rPr>
      </w:pPr>
    </w:p>
    <w:p w14:paraId="7D07B814" w14:textId="69730F90" w:rsidR="00F97224" w:rsidRPr="00FE53EF" w:rsidRDefault="00F97224" w:rsidP="00F97224">
      <w:r>
        <w:t xml:space="preserve">На первом маршрутизаторе необходимо добавить маршрут к новому филиалу, создать шифрованный туннель </w:t>
      </w:r>
      <w:r>
        <w:rPr>
          <w:lang w:val="en-US"/>
        </w:rPr>
        <w:t>gre</w:t>
      </w:r>
      <w:r w:rsidRPr="00F97224">
        <w:t>+</w:t>
      </w:r>
      <w:r>
        <w:rPr>
          <w:lang w:val="en-US"/>
        </w:rPr>
        <w:t>ipsec</w:t>
      </w:r>
      <w:r w:rsidRPr="00F97224">
        <w:t xml:space="preserve"> </w:t>
      </w:r>
      <w:r>
        <w:t>к нему и разрешить прохождение пакетов к порту 80 между зонами</w:t>
      </w:r>
      <w:r>
        <w:rPr>
          <w:lang w:val="en-US"/>
        </w:rPr>
        <w:t>UNTRUST</w:t>
      </w:r>
      <w:r w:rsidRPr="00F97224">
        <w:t xml:space="preserve"> </w:t>
      </w:r>
      <w:r w:rsidR="00507D0F">
        <w:t xml:space="preserve">и </w:t>
      </w:r>
      <w:r w:rsidR="00507D0F">
        <w:rPr>
          <w:lang w:val="en-US"/>
        </w:rPr>
        <w:t>TRUST</w:t>
      </w:r>
      <w:r w:rsidR="00507D0F">
        <w:t>.</w:t>
      </w:r>
    </w:p>
    <w:p w14:paraId="4C5A3CC7" w14:textId="77777777" w:rsidR="004459F7" w:rsidRPr="00FE53EF" w:rsidRDefault="004459F7" w:rsidP="00F97224"/>
    <w:p w14:paraId="24DAE42C" w14:textId="77777777" w:rsidR="007A5F88" w:rsidRPr="007A5F88" w:rsidRDefault="007A5F88" w:rsidP="007A5F88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7A5F88">
        <w:rPr>
          <w:rFonts w:ascii="Courier New" w:hAnsi="Courier New" w:cs="Courier New"/>
          <w:b/>
          <w:bCs/>
          <w:lang w:val="en-US"/>
        </w:rPr>
        <w:t>vesr124-2-1# config</w:t>
      </w:r>
    </w:p>
    <w:p w14:paraId="3F49300F" w14:textId="77777777" w:rsidR="006B6D6D" w:rsidRDefault="007A5F88" w:rsidP="007A5F88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7A5F88">
        <w:rPr>
          <w:rFonts w:ascii="Courier New" w:hAnsi="Courier New" w:cs="Courier New"/>
          <w:b/>
          <w:bCs/>
          <w:lang w:val="en-US"/>
        </w:rPr>
        <w:t>vesr124-2-1(config)# ip route 10.10.30.0/24 10.10.30.1</w:t>
      </w:r>
    </w:p>
    <w:p w14:paraId="04210683" w14:textId="6D62B47E" w:rsidR="00507D0F" w:rsidRPr="007A5F88" w:rsidRDefault="006B6D6D" w:rsidP="007A5F88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6B6D6D">
        <w:rPr>
          <w:rFonts w:ascii="Courier New" w:hAnsi="Courier New" w:cs="Courier New"/>
          <w:b/>
          <w:bCs/>
          <w:lang w:val="en-US"/>
        </w:rPr>
        <w:t xml:space="preserve">vesr124-2-1(config)# ip route 172.16.3.0/24 tunnel gre </w:t>
      </w:r>
      <w:r w:rsidR="007B56B8">
        <w:rPr>
          <w:rFonts w:ascii="Courier New" w:hAnsi="Courier New" w:cs="Courier New"/>
          <w:b/>
          <w:bCs/>
          <w:lang w:val="en-US"/>
        </w:rPr>
        <w:t>3</w:t>
      </w:r>
    </w:p>
    <w:p w14:paraId="4AA07987" w14:textId="77777777" w:rsidR="007A5F88" w:rsidRDefault="007A5F88" w:rsidP="00507D0F">
      <w:pPr>
        <w:rPr>
          <w:lang w:val="en-US"/>
        </w:rPr>
      </w:pPr>
    </w:p>
    <w:p w14:paraId="3905E330" w14:textId="42D9DA60" w:rsidR="007A5F88" w:rsidRDefault="00B468EA" w:rsidP="00507D0F">
      <w:r>
        <w:t>Настраивается новый туннель ко второму филиалу:</w:t>
      </w:r>
    </w:p>
    <w:p w14:paraId="2EEC5787" w14:textId="77777777" w:rsidR="00B468EA" w:rsidRDefault="00B468EA" w:rsidP="00507D0F"/>
    <w:p w14:paraId="6CCFA690" w14:textId="77777777" w:rsidR="00B468EA" w:rsidRPr="00B468EA" w:rsidRDefault="00B468EA" w:rsidP="00B468E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B468EA">
        <w:rPr>
          <w:rFonts w:ascii="Courier New" w:hAnsi="Courier New" w:cs="Courier New"/>
          <w:b/>
          <w:bCs/>
          <w:lang w:val="en-US"/>
        </w:rPr>
        <w:t>vesr124-2-1# config</w:t>
      </w:r>
    </w:p>
    <w:p w14:paraId="77CAF02A" w14:textId="0698027F" w:rsidR="00B468EA" w:rsidRPr="00B468EA" w:rsidRDefault="00B468EA" w:rsidP="00B468EA">
      <w:pPr>
        <w:shd w:val="clear" w:color="auto" w:fill="D0CECE" w:themeFill="background2" w:themeFillShade="E6"/>
        <w:rPr>
          <w:b/>
          <w:bCs/>
          <w:lang w:val="en-US"/>
        </w:rPr>
      </w:pPr>
      <w:r w:rsidRPr="00B468EA">
        <w:rPr>
          <w:b/>
          <w:bCs/>
          <w:lang w:val="en-US"/>
        </w:rPr>
        <w:t xml:space="preserve">vesr124-2-1(config)# tunnel gre </w:t>
      </w:r>
      <w:r w:rsidR="007B56B8">
        <w:rPr>
          <w:b/>
          <w:bCs/>
          <w:lang w:val="en-US"/>
        </w:rPr>
        <w:t>3</w:t>
      </w:r>
    </w:p>
    <w:p w14:paraId="3F6C76F7" w14:textId="77777777" w:rsidR="00B468EA" w:rsidRPr="00B468EA" w:rsidRDefault="00B468EA" w:rsidP="00B468EA">
      <w:pPr>
        <w:shd w:val="clear" w:color="auto" w:fill="D0CECE" w:themeFill="background2" w:themeFillShade="E6"/>
        <w:rPr>
          <w:b/>
          <w:bCs/>
          <w:lang w:val="en-US"/>
        </w:rPr>
      </w:pPr>
      <w:r w:rsidRPr="00B468EA">
        <w:rPr>
          <w:b/>
          <w:bCs/>
          <w:lang w:val="en-US"/>
        </w:rPr>
        <w:t>vesr124-2-1(config-gre)#   security-zone UNTRUST</w:t>
      </w:r>
    </w:p>
    <w:p w14:paraId="3F1CB760" w14:textId="77777777" w:rsidR="00B468EA" w:rsidRPr="00B468EA" w:rsidRDefault="00B468EA" w:rsidP="00B468EA">
      <w:pPr>
        <w:shd w:val="clear" w:color="auto" w:fill="D0CECE" w:themeFill="background2" w:themeFillShade="E6"/>
        <w:rPr>
          <w:b/>
          <w:bCs/>
          <w:lang w:val="en-US"/>
        </w:rPr>
      </w:pPr>
      <w:r w:rsidRPr="00B468EA">
        <w:rPr>
          <w:b/>
          <w:bCs/>
          <w:lang w:val="en-US"/>
        </w:rPr>
        <w:t>vesr124-2-1(config-gre)#   local address 10.10.10.2</w:t>
      </w:r>
    </w:p>
    <w:p w14:paraId="4BB3A8F4" w14:textId="77777777" w:rsidR="00B468EA" w:rsidRPr="00B468EA" w:rsidRDefault="00B468EA" w:rsidP="00B468EA">
      <w:pPr>
        <w:shd w:val="clear" w:color="auto" w:fill="D0CECE" w:themeFill="background2" w:themeFillShade="E6"/>
        <w:rPr>
          <w:b/>
          <w:bCs/>
          <w:lang w:val="en-US"/>
        </w:rPr>
      </w:pPr>
      <w:r w:rsidRPr="00B468EA">
        <w:rPr>
          <w:b/>
          <w:bCs/>
          <w:lang w:val="en-US"/>
        </w:rPr>
        <w:t>vesr124-2-1(config-gre)# remote address 10.10.30.2</w:t>
      </w:r>
    </w:p>
    <w:p w14:paraId="466572A1" w14:textId="77777777" w:rsidR="00B468EA" w:rsidRPr="00B468EA" w:rsidRDefault="00B468EA" w:rsidP="00B468EA">
      <w:pPr>
        <w:shd w:val="clear" w:color="auto" w:fill="D0CECE" w:themeFill="background2" w:themeFillShade="E6"/>
        <w:rPr>
          <w:b/>
          <w:bCs/>
          <w:lang w:val="en-US"/>
        </w:rPr>
      </w:pPr>
      <w:r w:rsidRPr="00B468EA">
        <w:rPr>
          <w:b/>
          <w:bCs/>
          <w:lang w:val="en-US"/>
        </w:rPr>
        <w:t>vesr124-2-1(config-gre)# ip address 192.168.200.1/24</w:t>
      </w:r>
    </w:p>
    <w:p w14:paraId="3CEB6A19" w14:textId="77777777" w:rsidR="00B468EA" w:rsidRPr="00B468EA" w:rsidRDefault="00B468EA" w:rsidP="00B468EA">
      <w:pPr>
        <w:shd w:val="clear" w:color="auto" w:fill="D0CECE" w:themeFill="background2" w:themeFillShade="E6"/>
        <w:rPr>
          <w:b/>
          <w:bCs/>
          <w:lang w:val="en-US"/>
        </w:rPr>
      </w:pPr>
      <w:r w:rsidRPr="00B468EA">
        <w:rPr>
          <w:b/>
          <w:bCs/>
          <w:lang w:val="en-US"/>
        </w:rPr>
        <w:t>vesr124-2-1(config-gre)# enable</w:t>
      </w:r>
    </w:p>
    <w:p w14:paraId="2E52123B" w14:textId="77777777" w:rsidR="00B468EA" w:rsidRPr="00B468EA" w:rsidRDefault="00B468EA" w:rsidP="00B468EA">
      <w:pPr>
        <w:shd w:val="clear" w:color="auto" w:fill="D0CECE" w:themeFill="background2" w:themeFillShade="E6"/>
        <w:rPr>
          <w:b/>
          <w:bCs/>
          <w:lang w:val="en-US"/>
        </w:rPr>
      </w:pPr>
      <w:r w:rsidRPr="00B468EA">
        <w:rPr>
          <w:b/>
          <w:bCs/>
          <w:lang w:val="en-US"/>
        </w:rPr>
        <w:t>vesr124-2-1(config-gre)# exit</w:t>
      </w:r>
    </w:p>
    <w:p w14:paraId="22E76BD0" w14:textId="1D923069" w:rsidR="00B468EA" w:rsidRPr="00B468EA" w:rsidRDefault="00B468EA" w:rsidP="00B468EA">
      <w:pPr>
        <w:shd w:val="clear" w:color="auto" w:fill="D0CECE" w:themeFill="background2" w:themeFillShade="E6"/>
        <w:rPr>
          <w:b/>
          <w:bCs/>
        </w:rPr>
      </w:pPr>
      <w:r w:rsidRPr="00B468EA">
        <w:rPr>
          <w:b/>
          <w:bCs/>
        </w:rPr>
        <w:t>vesr124-2-1(config)# exit</w:t>
      </w:r>
    </w:p>
    <w:p w14:paraId="269BFD10" w14:textId="494803DD" w:rsidR="00B468EA" w:rsidRPr="00B468EA" w:rsidRDefault="00B468EA" w:rsidP="00B468EA">
      <w:pPr>
        <w:shd w:val="clear" w:color="auto" w:fill="D0CECE" w:themeFill="background2" w:themeFillShade="E6"/>
        <w:rPr>
          <w:b/>
          <w:bCs/>
        </w:rPr>
      </w:pPr>
      <w:r w:rsidRPr="00B468EA">
        <w:rPr>
          <w:rFonts w:ascii="Courier New" w:hAnsi="Courier New" w:cs="Courier New"/>
          <w:b/>
          <w:bCs/>
          <w:lang w:val="en-US"/>
        </w:rPr>
        <w:t>vesr</w:t>
      </w:r>
      <w:r w:rsidRPr="00C75BA1">
        <w:rPr>
          <w:rFonts w:ascii="Courier New" w:hAnsi="Courier New" w:cs="Courier New"/>
          <w:b/>
          <w:bCs/>
        </w:rPr>
        <w:t>124-2-1#</w:t>
      </w:r>
    </w:p>
    <w:p w14:paraId="62A59897" w14:textId="77777777" w:rsidR="007A5F88" w:rsidRPr="00B468EA" w:rsidRDefault="007A5F88" w:rsidP="00507D0F"/>
    <w:p w14:paraId="593D9E82" w14:textId="39363DD8" w:rsidR="007A5F88" w:rsidRPr="00E84F0F" w:rsidRDefault="00C75BA1" w:rsidP="00E84F0F">
      <w:pPr>
        <w:spacing w:line="360" w:lineRule="auto"/>
      </w:pPr>
      <w:r>
        <w:t xml:space="preserve">В конфиге уже есть один настроенный и работающий туннель </w:t>
      </w:r>
      <w:r>
        <w:rPr>
          <w:lang w:val="en-US"/>
        </w:rPr>
        <w:t>gre</w:t>
      </w:r>
      <w:r w:rsidRPr="00C75BA1">
        <w:t>_</w:t>
      </w:r>
      <w:r>
        <w:rPr>
          <w:lang w:val="en-US"/>
        </w:rPr>
        <w:t>ipsec</w:t>
      </w:r>
      <w:r w:rsidR="009B5BA6" w:rsidRPr="009B5BA6">
        <w:t xml:space="preserve"> </w:t>
      </w:r>
      <w:r w:rsidR="009B5BA6">
        <w:rPr>
          <w:lang w:val="en-US"/>
        </w:rPr>
        <w:t>c</w:t>
      </w:r>
      <w:r w:rsidR="009B5BA6" w:rsidRPr="009B5BA6">
        <w:t xml:space="preserve"> </w:t>
      </w:r>
      <w:r w:rsidR="009B5BA6">
        <w:t>предложениями и политиками по обмену ключами</w:t>
      </w:r>
      <w:r w:rsidR="009B5BA6" w:rsidRPr="009B5BA6">
        <w:t xml:space="preserve"> </w:t>
      </w:r>
      <w:r w:rsidR="009B5BA6">
        <w:rPr>
          <w:lang w:val="en-US"/>
        </w:rPr>
        <w:t>ike</w:t>
      </w:r>
      <w:r w:rsidR="00E84F0F" w:rsidRPr="00E84F0F">
        <w:t>:</w:t>
      </w:r>
    </w:p>
    <w:p w14:paraId="039B9BF7" w14:textId="77777777" w:rsidR="00C75BA1" w:rsidRDefault="00C75BA1" w:rsidP="00507D0F"/>
    <w:p w14:paraId="4CE7EC8B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sh run security ike</w:t>
      </w:r>
    </w:p>
    <w:p w14:paraId="786A6D1B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security ike proposal ike_prop1</w:t>
      </w:r>
    </w:p>
    <w:p w14:paraId="25E89222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63AD66D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7A40F6A6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dh-group 2</w:t>
      </w:r>
    </w:p>
    <w:p w14:paraId="29434374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147F8A71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</w:p>
    <w:p w14:paraId="7BEEC798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security ike policy ike_pol1</w:t>
      </w:r>
    </w:p>
    <w:p w14:paraId="126C1B6A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pre-shared-key ascii-text encrypted AC94107EA75F5AFF</w:t>
      </w:r>
    </w:p>
    <w:p w14:paraId="58647B76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proposal ike_prop1</w:t>
      </w:r>
    </w:p>
    <w:p w14:paraId="21E1426C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59BDF9EE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</w:p>
    <w:p w14:paraId="682A115A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security ike gateway ike_gw1</w:t>
      </w:r>
    </w:p>
    <w:p w14:paraId="30E88722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ike-policy ike_pol1</w:t>
      </w:r>
    </w:p>
    <w:p w14:paraId="6394EA3B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local address 10.10.10.2</w:t>
      </w:r>
    </w:p>
    <w:p w14:paraId="62EAD331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local network 10.10.10.2/32 protocol gre</w:t>
      </w:r>
    </w:p>
    <w:p w14:paraId="65B4DF02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remote address 10.10.20.2</w:t>
      </w:r>
    </w:p>
    <w:p w14:paraId="66DC3241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remote network 10.10.20.2/32 protocol gre</w:t>
      </w:r>
    </w:p>
    <w:p w14:paraId="2880E259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mode policy-based</w:t>
      </w:r>
    </w:p>
    <w:p w14:paraId="0D503C33" w14:textId="73783809" w:rsidR="009B5BA6" w:rsidRPr="00C75BA1" w:rsidRDefault="009B5BA6" w:rsidP="009B5BA6">
      <w:pPr>
        <w:shd w:val="clear" w:color="auto" w:fill="D0CECE" w:themeFill="background2" w:themeFillShade="E6"/>
      </w:pPr>
      <w:r>
        <w:t>exit</w:t>
      </w:r>
    </w:p>
    <w:p w14:paraId="3270987D" w14:textId="77777777" w:rsidR="007A5F88" w:rsidRPr="00B468EA" w:rsidRDefault="007A5F88" w:rsidP="00507D0F"/>
    <w:p w14:paraId="4652F8AF" w14:textId="74C4302D" w:rsidR="007A5F88" w:rsidRDefault="009B5BA6" w:rsidP="00507D0F">
      <w:r>
        <w:t xml:space="preserve">и политиками с предложениями </w:t>
      </w:r>
      <w:r>
        <w:rPr>
          <w:lang w:val="en-US"/>
        </w:rPr>
        <w:t>ipsec</w:t>
      </w:r>
      <w:r w:rsidRPr="009B5BA6">
        <w:t xml:space="preserve"> </w:t>
      </w:r>
      <w:r>
        <w:rPr>
          <w:lang w:val="en-US"/>
        </w:rPr>
        <w:t>c</w:t>
      </w:r>
      <w:r w:rsidRPr="009B5BA6">
        <w:t xml:space="preserve"> </w:t>
      </w:r>
      <w:r>
        <w:rPr>
          <w:lang w:val="en-US"/>
        </w:rPr>
        <w:t>vpn</w:t>
      </w:r>
      <w:r w:rsidRPr="009B5BA6">
        <w:t xml:space="preserve"> </w:t>
      </w:r>
      <w:r>
        <w:t>к нему:</w:t>
      </w:r>
    </w:p>
    <w:p w14:paraId="141DAC06" w14:textId="77777777" w:rsidR="009B5BA6" w:rsidRPr="00FE53EF" w:rsidRDefault="009B5BA6" w:rsidP="00507D0F"/>
    <w:p w14:paraId="2612E699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sh run security ipsec</w:t>
      </w:r>
    </w:p>
    <w:p w14:paraId="3E253B0C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security ipsec proposal ipsec_prop1</w:t>
      </w:r>
    </w:p>
    <w:p w14:paraId="35571AEE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9B0FD44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45F10D9E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pfs dh-group 2</w:t>
      </w:r>
    </w:p>
    <w:p w14:paraId="4BA4402A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73E55F5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</w:p>
    <w:p w14:paraId="2D749BE1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security ipsec policy ipsec_pol1</w:t>
      </w:r>
    </w:p>
    <w:p w14:paraId="6D8CD496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proposal ipsec_prop1</w:t>
      </w:r>
    </w:p>
    <w:p w14:paraId="4EC47421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61A7F6B8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</w:p>
    <w:p w14:paraId="03B0DDCB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security ipsec vpn ipsec1</w:t>
      </w:r>
    </w:p>
    <w:p w14:paraId="33396C45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ike establish-tunnel route</w:t>
      </w:r>
    </w:p>
    <w:p w14:paraId="3CFB5D65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ike gateway ike_gw1</w:t>
      </w:r>
    </w:p>
    <w:p w14:paraId="123ACCBA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ike ipsec-policy ipsec_pol1</w:t>
      </w:r>
    </w:p>
    <w:p w14:paraId="74CCB7A9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enable</w:t>
      </w:r>
    </w:p>
    <w:p w14:paraId="331B9E7E" w14:textId="6CAEC228" w:rsidR="009B5BA6" w:rsidRPr="009B5BA6" w:rsidRDefault="009B5BA6" w:rsidP="009B5BA6">
      <w:pPr>
        <w:shd w:val="clear" w:color="auto" w:fill="D0CECE" w:themeFill="background2" w:themeFillShade="E6"/>
      </w:pPr>
      <w:r w:rsidRPr="009B5BA6">
        <w:rPr>
          <w:lang w:val="en-US"/>
        </w:rPr>
        <w:t>exit</w:t>
      </w:r>
    </w:p>
    <w:p w14:paraId="7BDDD6A6" w14:textId="77777777" w:rsidR="009B5BA6" w:rsidRPr="009B5BA6" w:rsidRDefault="009B5BA6" w:rsidP="00507D0F"/>
    <w:p w14:paraId="44C21A2A" w14:textId="33ECD272" w:rsidR="007A5F88" w:rsidRPr="00FE53EF" w:rsidRDefault="009B5BA6" w:rsidP="00507D0F">
      <w:r>
        <w:t xml:space="preserve">Предложения по обмену и политики оставим такие же, добвалять ещё одни, специально к номому туннелю не нужно. Создадим только сами роуты и </w:t>
      </w:r>
      <w:r>
        <w:rPr>
          <w:lang w:val="en-US"/>
        </w:rPr>
        <w:t>vpn</w:t>
      </w:r>
      <w:r w:rsidRPr="00FE53EF">
        <w:t>:</w:t>
      </w:r>
    </w:p>
    <w:p w14:paraId="2C5AB31A" w14:textId="77777777" w:rsidR="009B5BA6" w:rsidRPr="00FE53EF" w:rsidRDefault="009B5BA6" w:rsidP="00507D0F"/>
    <w:p w14:paraId="207BC65C" w14:textId="77777777" w:rsidR="009B5BA6" w:rsidRPr="00FE53EF" w:rsidRDefault="009B5BA6" w:rsidP="009B5BA6">
      <w:pPr>
        <w:shd w:val="clear" w:color="auto" w:fill="D0CECE" w:themeFill="background2" w:themeFillShade="E6"/>
      </w:pPr>
      <w:r w:rsidRPr="009B5BA6">
        <w:rPr>
          <w:lang w:val="en-US"/>
        </w:rPr>
        <w:t>vesr</w:t>
      </w:r>
      <w:r w:rsidRPr="00FE53EF">
        <w:t>124-2-1#</w:t>
      </w:r>
    </w:p>
    <w:p w14:paraId="47757E4E" w14:textId="77777777" w:rsidR="009B5BA6" w:rsidRPr="00FE53EF" w:rsidRDefault="009B5BA6" w:rsidP="009B5BA6">
      <w:pPr>
        <w:shd w:val="clear" w:color="auto" w:fill="D0CECE" w:themeFill="background2" w:themeFillShade="E6"/>
      </w:pPr>
      <w:r w:rsidRPr="009B5BA6">
        <w:rPr>
          <w:lang w:val="en-US"/>
        </w:rPr>
        <w:t>vesr</w:t>
      </w:r>
      <w:r w:rsidRPr="00FE53EF">
        <w:t xml:space="preserve">124-2-1# </w:t>
      </w:r>
      <w:r w:rsidRPr="009B5BA6">
        <w:rPr>
          <w:lang w:val="en-US"/>
        </w:rPr>
        <w:t>config</w:t>
      </w:r>
    </w:p>
    <w:p w14:paraId="017B49BC" w14:textId="77777777" w:rsidR="009B5BA6" w:rsidRPr="00FE53EF" w:rsidRDefault="009B5BA6" w:rsidP="009B5BA6">
      <w:pPr>
        <w:shd w:val="clear" w:color="auto" w:fill="D0CECE" w:themeFill="background2" w:themeFillShade="E6"/>
      </w:pPr>
      <w:r w:rsidRPr="009B5BA6">
        <w:rPr>
          <w:lang w:val="en-US"/>
        </w:rPr>
        <w:t>vesr</w:t>
      </w:r>
      <w:r w:rsidRPr="00FE53EF">
        <w:t>124-2-1(</w:t>
      </w:r>
      <w:r w:rsidRPr="009B5BA6">
        <w:rPr>
          <w:lang w:val="en-US"/>
        </w:rPr>
        <w:t>config</w:t>
      </w:r>
      <w:r w:rsidRPr="00FE53EF">
        <w:t xml:space="preserve">)# </w:t>
      </w:r>
      <w:r w:rsidRPr="009B5BA6">
        <w:rPr>
          <w:lang w:val="en-US"/>
        </w:rPr>
        <w:t>security</w:t>
      </w:r>
      <w:r w:rsidRPr="00FE53EF">
        <w:t xml:space="preserve"> </w:t>
      </w:r>
      <w:r w:rsidRPr="009B5BA6">
        <w:rPr>
          <w:lang w:val="en-US"/>
        </w:rPr>
        <w:t>ike</w:t>
      </w:r>
      <w:r w:rsidRPr="00FE53EF">
        <w:t xml:space="preserve"> </w:t>
      </w:r>
      <w:r w:rsidRPr="009B5BA6">
        <w:rPr>
          <w:lang w:val="en-US"/>
        </w:rPr>
        <w:t>gateway</w:t>
      </w:r>
      <w:r w:rsidRPr="00FE53EF">
        <w:t xml:space="preserve"> </w:t>
      </w:r>
      <w:r w:rsidRPr="009B5BA6">
        <w:rPr>
          <w:lang w:val="en-US"/>
        </w:rPr>
        <w:t>ike</w:t>
      </w:r>
      <w:r w:rsidRPr="00FE53EF">
        <w:t>_</w:t>
      </w:r>
      <w:r w:rsidRPr="009B5BA6">
        <w:rPr>
          <w:lang w:val="en-US"/>
        </w:rPr>
        <w:t>gw</w:t>
      </w:r>
      <w:r w:rsidRPr="00FE53EF">
        <w:t>2</w:t>
      </w:r>
    </w:p>
    <w:p w14:paraId="71C86B24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ike-policy ike_pol1</w:t>
      </w:r>
    </w:p>
    <w:p w14:paraId="30C3269C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local address 10.10.10.2</w:t>
      </w:r>
    </w:p>
    <w:p w14:paraId="49AD0EA8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local network 10.10.10.2/32 protocol gre</w:t>
      </w:r>
    </w:p>
    <w:p w14:paraId="0F1810A9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remote address 10.10.30.2</w:t>
      </w:r>
    </w:p>
    <w:p w14:paraId="2943DDC4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remote network 10.10.30.2/32 protocol gre</w:t>
      </w:r>
    </w:p>
    <w:p w14:paraId="2B9F6ECA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mode policy-based</w:t>
      </w:r>
    </w:p>
    <w:p w14:paraId="1E69F2E8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exit</w:t>
      </w:r>
    </w:p>
    <w:p w14:paraId="6198789C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vesr124-2-1(config)# security ipsec vpn ipsec2</w:t>
      </w:r>
    </w:p>
    <w:p w14:paraId="3157D9B5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  ike establish-tunnel route</w:t>
      </w:r>
    </w:p>
    <w:p w14:paraId="1247B0D9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  ike gateway ike_gw2</w:t>
      </w:r>
    </w:p>
    <w:p w14:paraId="6358423B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  ike ipsec-policy ipsec_pol1</w:t>
      </w:r>
    </w:p>
    <w:p w14:paraId="4BF1C3A0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  enable</w:t>
      </w:r>
    </w:p>
    <w:p w14:paraId="14EAA413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exit</w:t>
      </w:r>
    </w:p>
    <w:p w14:paraId="08A5234E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vesr124-2-1(config)# exit</w:t>
      </w:r>
    </w:p>
    <w:p w14:paraId="424815DE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commit</w:t>
      </w:r>
    </w:p>
    <w:p w14:paraId="627BB7C5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commit in configuration</w:t>
      </w:r>
    </w:p>
    <w:p w14:paraId="3F45DD67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2025-06-28T16:58:02+00:00 %CLI-I-CRIT: user admin from console  input: commit</w:t>
      </w:r>
    </w:p>
    <w:p w14:paraId="764B9447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confirm</w:t>
      </w:r>
    </w:p>
    <w:p w14:paraId="4C845C28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confirm in configuration. You must commit some changes first.</w:t>
      </w:r>
    </w:p>
    <w:p w14:paraId="0CD047D2" w14:textId="77777777" w:rsidR="009B5BA6" w:rsidRPr="009B5BA6" w:rsidRDefault="009B5BA6" w:rsidP="009B5BA6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2025-06-28T16:58:05+00:00 %CLI-I-CRIT: user admin from console  input: confirm</w:t>
      </w:r>
    </w:p>
    <w:p w14:paraId="422CB878" w14:textId="2D5FFC3C" w:rsidR="009B5BA6" w:rsidRPr="00FE53EF" w:rsidRDefault="009B5BA6" w:rsidP="009B5BA6">
      <w:pPr>
        <w:shd w:val="clear" w:color="auto" w:fill="D0CECE" w:themeFill="background2" w:themeFillShade="E6"/>
      </w:pPr>
      <w:r w:rsidRPr="009B5BA6">
        <w:rPr>
          <w:lang w:val="en-US"/>
        </w:rPr>
        <w:t>vesr</w:t>
      </w:r>
      <w:r w:rsidRPr="00FE53EF">
        <w:t>124-2-1#</w:t>
      </w:r>
    </w:p>
    <w:p w14:paraId="76E4F9B8" w14:textId="77777777" w:rsidR="007A5F88" w:rsidRPr="00B468EA" w:rsidRDefault="007A5F88" w:rsidP="00507D0F"/>
    <w:p w14:paraId="28DEE144" w14:textId="77777777" w:rsidR="007A5F88" w:rsidRPr="00B468EA" w:rsidRDefault="007A5F88" w:rsidP="00507D0F"/>
    <w:p w14:paraId="7891C81B" w14:textId="486AE119" w:rsidR="00595B0B" w:rsidRPr="00A6686D" w:rsidRDefault="00595B0B" w:rsidP="00507D0F">
      <w:r>
        <w:t>Изменения в конфигурации роутер</w:t>
      </w:r>
      <w:r w:rsidR="00507D0F">
        <w:t xml:space="preserve">а </w:t>
      </w:r>
      <w:r w:rsidR="00507D0F" w:rsidRPr="00507D0F">
        <w:rPr>
          <w:lang w:val="en-US"/>
        </w:rPr>
        <w:t>Vesr</w:t>
      </w:r>
      <w:r w:rsidR="00507D0F" w:rsidRPr="00507D0F">
        <w:t>124-2-3</w:t>
      </w:r>
      <w:r w:rsidR="00507D0F">
        <w:t xml:space="preserve"> сводится к созданию адреса новой сети на интерфейсе</w:t>
      </w:r>
      <w:r w:rsidR="005F3164" w:rsidRPr="005F3164">
        <w:t xml:space="preserve">. </w:t>
      </w:r>
      <w:r w:rsidR="00507D0F">
        <w:t>Добавляется с</w:t>
      </w:r>
      <w:r w:rsidR="005F3164">
        <w:t>еть</w:t>
      </w:r>
      <w:r w:rsidR="005F3164" w:rsidRPr="005F3164">
        <w:t xml:space="preserve"> 10.10.</w:t>
      </w:r>
      <w:r w:rsidR="00FE53EF" w:rsidRPr="00FE53EF">
        <w:t>3</w:t>
      </w:r>
      <w:r w:rsidR="005F3164" w:rsidRPr="005F3164">
        <w:t>0.0/24</w:t>
      </w:r>
      <w:r w:rsidR="005F3164">
        <w:t xml:space="preserve"> с адресом 1</w:t>
      </w:r>
      <w:r w:rsidR="005F3164" w:rsidRPr="00A6686D">
        <w:t>0</w:t>
      </w:r>
      <w:r w:rsidR="005F3164">
        <w:t xml:space="preserve">.10.30.1 на интерфейсе </w:t>
      </w:r>
      <w:r w:rsidR="005F3164" w:rsidRPr="00507D0F">
        <w:rPr>
          <w:lang w:val="en-US"/>
        </w:rPr>
        <w:t>gi</w:t>
      </w:r>
      <w:r w:rsidR="005F3164" w:rsidRPr="00A6686D">
        <w:t xml:space="preserve">1/0/4 </w:t>
      </w:r>
      <w:r w:rsidR="005F3164">
        <w:t xml:space="preserve">для роутера </w:t>
      </w:r>
      <w:r w:rsidR="005F3164" w:rsidRPr="00507D0F">
        <w:rPr>
          <w:lang w:val="en-US"/>
        </w:rPr>
        <w:t>vesr</w:t>
      </w:r>
      <w:r w:rsidR="005F3164" w:rsidRPr="00A6686D">
        <w:t>124-2-3:</w:t>
      </w:r>
    </w:p>
    <w:p w14:paraId="20B96A21" w14:textId="77777777" w:rsidR="00595B0B" w:rsidRDefault="00595B0B" w:rsidP="00595B0B"/>
    <w:p w14:paraId="191AA6A6" w14:textId="6FB66BE6" w:rsidR="00595B0B" w:rsidRPr="00A6686D" w:rsidRDefault="005F3164" w:rsidP="005F3164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5F3164">
        <w:rPr>
          <w:rFonts w:ascii="Courier New" w:hAnsi="Courier New" w:cs="Courier New"/>
          <w:b/>
          <w:bCs/>
          <w:lang w:val="en-US"/>
        </w:rPr>
        <w:t>ve</w:t>
      </w:r>
      <w:r w:rsidR="00595B0B" w:rsidRPr="005F3164">
        <w:rPr>
          <w:rFonts w:ascii="Courier New" w:hAnsi="Courier New" w:cs="Courier New"/>
          <w:b/>
          <w:bCs/>
          <w:lang w:val="en-US"/>
        </w:rPr>
        <w:t>sr</w:t>
      </w:r>
      <w:r w:rsidRPr="00A6686D">
        <w:rPr>
          <w:rFonts w:ascii="Courier New" w:hAnsi="Courier New" w:cs="Courier New"/>
          <w:b/>
          <w:bCs/>
          <w:lang w:val="en-US"/>
        </w:rPr>
        <w:t>124-2-3#</w:t>
      </w:r>
      <w:r w:rsidRPr="005F3164">
        <w:rPr>
          <w:rFonts w:ascii="Courier New" w:hAnsi="Courier New" w:cs="Courier New"/>
          <w:b/>
          <w:bCs/>
          <w:lang w:val="en-US"/>
        </w:rPr>
        <w:t>config</w:t>
      </w:r>
    </w:p>
    <w:p w14:paraId="4AF54329" w14:textId="77777777" w:rsidR="005F3164" w:rsidRPr="005F3164" w:rsidRDefault="005F3164" w:rsidP="005F3164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5F3164">
        <w:rPr>
          <w:rFonts w:ascii="Courier New" w:hAnsi="Courier New" w:cs="Courier New"/>
          <w:b/>
          <w:bCs/>
          <w:lang w:val="en-US"/>
        </w:rPr>
        <w:t>vesr124-2-3(config)#</w:t>
      </w:r>
    </w:p>
    <w:p w14:paraId="3E1E561C" w14:textId="77777777" w:rsidR="005F3164" w:rsidRPr="005F3164" w:rsidRDefault="005F3164" w:rsidP="005F3164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5F3164">
        <w:rPr>
          <w:rFonts w:ascii="Courier New" w:hAnsi="Courier New" w:cs="Courier New"/>
          <w:b/>
          <w:bCs/>
          <w:lang w:val="en-US"/>
        </w:rPr>
        <w:t>vesr124-2-3(config)# interface gigabitethernet 1/0/4</w:t>
      </w:r>
    </w:p>
    <w:p w14:paraId="2CDA3E53" w14:textId="77777777" w:rsidR="005F3164" w:rsidRPr="005F3164" w:rsidRDefault="005F3164" w:rsidP="005F3164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5F3164">
        <w:rPr>
          <w:rFonts w:ascii="Courier New" w:hAnsi="Courier New" w:cs="Courier New"/>
          <w:b/>
          <w:bCs/>
          <w:lang w:val="en-US"/>
        </w:rPr>
        <w:t>vesr124-2-3(config-if-gi)#   ip firewall disable</w:t>
      </w:r>
    </w:p>
    <w:p w14:paraId="4B95BAF0" w14:textId="77777777" w:rsidR="005F3164" w:rsidRPr="005F3164" w:rsidRDefault="005F3164" w:rsidP="005F3164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5F3164">
        <w:rPr>
          <w:rFonts w:ascii="Courier New" w:hAnsi="Courier New" w:cs="Courier New"/>
          <w:b/>
          <w:bCs/>
          <w:lang w:val="en-US"/>
        </w:rPr>
        <w:t>vesr124-2-3(config-if-gi)#   ip address 10.10.30.1/24</w:t>
      </w:r>
    </w:p>
    <w:p w14:paraId="4A315949" w14:textId="77777777" w:rsidR="005F3164" w:rsidRPr="005F3164" w:rsidRDefault="005F3164" w:rsidP="005F3164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5F3164">
        <w:rPr>
          <w:rFonts w:ascii="Courier New" w:hAnsi="Courier New" w:cs="Courier New"/>
          <w:b/>
          <w:bCs/>
          <w:lang w:val="en-US"/>
        </w:rPr>
        <w:t>vesr124-2-3(config-if-gi)# exit</w:t>
      </w:r>
    </w:p>
    <w:p w14:paraId="623B2607" w14:textId="77777777" w:rsidR="005F3164" w:rsidRPr="005F3164" w:rsidRDefault="005F3164" w:rsidP="005F3164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5F3164">
        <w:rPr>
          <w:rFonts w:ascii="Courier New" w:hAnsi="Courier New" w:cs="Courier New"/>
          <w:b/>
          <w:bCs/>
          <w:lang w:val="en-US"/>
        </w:rPr>
        <w:t>vesr124-2-3(config)# do commit</w:t>
      </w:r>
    </w:p>
    <w:p w14:paraId="122EB296" w14:textId="77777777" w:rsidR="005F3164" w:rsidRPr="005F3164" w:rsidRDefault="005F3164" w:rsidP="005F3164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5F3164">
        <w:rPr>
          <w:rFonts w:ascii="Courier New" w:hAnsi="Courier New" w:cs="Courier New"/>
          <w:b/>
          <w:bCs/>
          <w:lang w:val="en-US"/>
        </w:rPr>
        <w:t>Nothing to commit in configuration</w:t>
      </w:r>
    </w:p>
    <w:p w14:paraId="2485E861" w14:textId="77777777" w:rsidR="005F3164" w:rsidRPr="005F3164" w:rsidRDefault="005F3164" w:rsidP="005F3164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5F3164">
        <w:rPr>
          <w:rFonts w:ascii="Courier New" w:hAnsi="Courier New" w:cs="Courier New"/>
          <w:b/>
          <w:bCs/>
          <w:lang w:val="en-US"/>
        </w:rPr>
        <w:t>2025-06-27T15:25:55+00:00 %CLI-I-CRIT: user admin from console  input: do commit</w:t>
      </w:r>
    </w:p>
    <w:p w14:paraId="40309A72" w14:textId="77777777" w:rsidR="005F3164" w:rsidRPr="005F3164" w:rsidRDefault="005F3164" w:rsidP="005F3164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5F3164">
        <w:rPr>
          <w:rFonts w:ascii="Courier New" w:hAnsi="Courier New" w:cs="Courier New"/>
          <w:b/>
          <w:bCs/>
          <w:lang w:val="en-US"/>
        </w:rPr>
        <w:t>vesr124-2-3(config)# doconfirm</w:t>
      </w:r>
    </w:p>
    <w:p w14:paraId="23A1CCA6" w14:textId="77777777" w:rsidR="005F3164" w:rsidRPr="005F3164" w:rsidRDefault="005F3164" w:rsidP="005F3164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5F3164">
        <w:rPr>
          <w:rFonts w:ascii="Courier New" w:hAnsi="Courier New" w:cs="Courier New"/>
          <w:b/>
          <w:bCs/>
          <w:lang w:val="en-US"/>
        </w:rPr>
        <w:t>Nothing to confirm in configuration. You must commit some changes first.</w:t>
      </w:r>
    </w:p>
    <w:p w14:paraId="4FD63419" w14:textId="1134CFDA" w:rsidR="005F3164" w:rsidRPr="005F3164" w:rsidRDefault="005F3164" w:rsidP="005F3164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5F3164">
        <w:rPr>
          <w:rFonts w:ascii="Courier New" w:hAnsi="Courier New" w:cs="Courier New"/>
          <w:b/>
          <w:bCs/>
          <w:lang w:val="en-US"/>
        </w:rPr>
        <w:t>2025-06-27T15:26:01+00:00 %CLI-I-CRIT: user admin from console  input: do confirm</w:t>
      </w:r>
    </w:p>
    <w:p w14:paraId="614CB29C" w14:textId="77777777" w:rsidR="005F3164" w:rsidRDefault="005F3164" w:rsidP="00595B0B">
      <w:pPr>
        <w:rPr>
          <w:lang w:val="en-US"/>
        </w:rPr>
      </w:pPr>
    </w:p>
    <w:p w14:paraId="53773064" w14:textId="50384428" w:rsidR="008763AE" w:rsidRDefault="008763AE" w:rsidP="00595B0B">
      <w:r>
        <w:t xml:space="preserve">На маршрутизаторе </w:t>
      </w:r>
      <w:r>
        <w:rPr>
          <w:lang w:val="en-US"/>
        </w:rPr>
        <w:t>vesr</w:t>
      </w:r>
      <w:r w:rsidRPr="008763AE">
        <w:t xml:space="preserve">124-2-4 </w:t>
      </w:r>
      <w:r>
        <w:t xml:space="preserve">конфиг логически и структурно повторяет конфигурацию маршрутизатора </w:t>
      </w:r>
      <w:r>
        <w:rPr>
          <w:lang w:val="en-US"/>
        </w:rPr>
        <w:t>vesr</w:t>
      </w:r>
      <w:r w:rsidRPr="008763AE">
        <w:t>124-2-2.</w:t>
      </w:r>
      <w:r w:rsidR="00C97D5A">
        <w:t xml:space="preserve"> </w:t>
      </w:r>
      <w:r w:rsidR="00054889">
        <w:t xml:space="preserve">На </w:t>
      </w:r>
      <w:r w:rsidR="00054889">
        <w:t xml:space="preserve">этом </w:t>
      </w:r>
      <w:r w:rsidR="00054889">
        <w:t xml:space="preserve"> маршрутизаторе конфигурация создаётся полностью новая по логике и структуре аналогичная той , что сделана для маршрутизатора </w:t>
      </w:r>
      <w:r w:rsidR="00054889">
        <w:rPr>
          <w:lang w:val="en-US"/>
        </w:rPr>
        <w:t>vesr</w:t>
      </w:r>
      <w:r w:rsidR="00054889" w:rsidRPr="00507D0F">
        <w:t xml:space="preserve">124-2-2. </w:t>
      </w:r>
      <w:r w:rsidR="00054889">
        <w:t xml:space="preserve">Изменяются адреса интерфейсов, имя туннеля и блок сети пула </w:t>
      </w:r>
      <w:r w:rsidR="00054889">
        <w:rPr>
          <w:lang w:val="en-US"/>
        </w:rPr>
        <w:t>DHCP</w:t>
      </w:r>
      <w:r w:rsidR="00054889" w:rsidRPr="00507D0F">
        <w:t xml:space="preserve">. </w:t>
      </w:r>
      <w:r w:rsidR="00C97D5A">
        <w:t>Можно либо повторить методику настройки туннеля, описанную в главе 8 либо п</w:t>
      </w:r>
      <w:r>
        <w:t xml:space="preserve">еренести конфиг с маршрутизатора </w:t>
      </w:r>
      <w:r>
        <w:rPr>
          <w:lang w:val="en-US"/>
        </w:rPr>
        <w:t>vesr</w:t>
      </w:r>
      <w:r w:rsidRPr="00C97D5A">
        <w:t xml:space="preserve">124-2-2 </w:t>
      </w:r>
      <w:r>
        <w:t>можно так:</w:t>
      </w:r>
    </w:p>
    <w:p w14:paraId="0092952B" w14:textId="5A410A64" w:rsidR="008763AE" w:rsidRDefault="008763AE" w:rsidP="008763AE">
      <w:pPr>
        <w:pStyle w:val="ac"/>
        <w:numPr>
          <w:ilvl w:val="0"/>
          <w:numId w:val="72"/>
        </w:numPr>
      </w:pPr>
      <w:r>
        <w:t xml:space="preserve">Открыть консоли маршрутизаторов </w:t>
      </w:r>
      <w:r>
        <w:rPr>
          <w:lang w:val="en-US"/>
        </w:rPr>
        <w:t>vesr</w:t>
      </w:r>
      <w:r w:rsidRPr="008763AE">
        <w:t xml:space="preserve">124-2-2 , </w:t>
      </w:r>
      <w:r>
        <w:rPr>
          <w:lang w:val="en-US"/>
        </w:rPr>
        <w:t>vesr</w:t>
      </w:r>
      <w:r w:rsidRPr="008763AE">
        <w:t xml:space="preserve">124-2-4 </w:t>
      </w:r>
      <w:r>
        <w:t>нажав правую кнопку мыши на иконке маршрутизатора.</w:t>
      </w:r>
    </w:p>
    <w:p w14:paraId="41C45104" w14:textId="7EF53F82" w:rsidR="008763AE" w:rsidRPr="008763AE" w:rsidRDefault="008763AE" w:rsidP="008763AE">
      <w:pPr>
        <w:pStyle w:val="ac"/>
        <w:numPr>
          <w:ilvl w:val="0"/>
          <w:numId w:val="72"/>
        </w:numPr>
      </w:pPr>
      <w:r>
        <w:t xml:space="preserve">Перейти в консоль маршрутизатора </w:t>
      </w:r>
      <w:r>
        <w:rPr>
          <w:lang w:val="en-US"/>
        </w:rPr>
        <w:t>vesr</w:t>
      </w:r>
      <w:r w:rsidRPr="008763AE">
        <w:t>124-2-2.</w:t>
      </w:r>
    </w:p>
    <w:p w14:paraId="7B4679B4" w14:textId="32812BF0" w:rsidR="008763AE" w:rsidRPr="008763AE" w:rsidRDefault="008763AE" w:rsidP="008763AE">
      <w:pPr>
        <w:pStyle w:val="ac"/>
        <w:numPr>
          <w:ilvl w:val="0"/>
          <w:numId w:val="72"/>
        </w:numPr>
      </w:pPr>
      <w:r>
        <w:t xml:space="preserve">В консоли маршрутизатора дать команду </w:t>
      </w:r>
      <w:r>
        <w:rPr>
          <w:lang w:val="en-US"/>
        </w:rPr>
        <w:t>sh</w:t>
      </w:r>
      <w:r w:rsidRPr="008763AE">
        <w:t xml:space="preserve"> </w:t>
      </w:r>
      <w:r>
        <w:rPr>
          <w:lang w:val="en-US"/>
        </w:rPr>
        <w:t>run</w:t>
      </w:r>
      <w:r w:rsidRPr="008763AE">
        <w:t>.</w:t>
      </w:r>
    </w:p>
    <w:p w14:paraId="5421CC67" w14:textId="25B0E623" w:rsidR="008763AE" w:rsidRPr="008763AE" w:rsidRDefault="008763AE" w:rsidP="008763AE">
      <w:pPr>
        <w:pStyle w:val="ac"/>
        <w:numPr>
          <w:ilvl w:val="0"/>
          <w:numId w:val="72"/>
        </w:numPr>
      </w:pPr>
      <w:r>
        <w:t xml:space="preserve">Скопировать весь конфиг выделением курсором мыши и нажав комбинацию клавиш </w:t>
      </w:r>
      <w:r>
        <w:rPr>
          <w:lang w:val="en-US"/>
        </w:rPr>
        <w:t>crtl</w:t>
      </w:r>
      <w:r w:rsidRPr="008763AE">
        <w:t>+</w:t>
      </w:r>
      <w:r>
        <w:rPr>
          <w:lang w:val="en-US"/>
        </w:rPr>
        <w:t>c</w:t>
      </w:r>
      <w:r w:rsidRPr="008763AE">
        <w:t>.</w:t>
      </w:r>
    </w:p>
    <w:p w14:paraId="6BE62808" w14:textId="21F8D208" w:rsidR="008763AE" w:rsidRDefault="008763AE" w:rsidP="008763AE">
      <w:pPr>
        <w:pStyle w:val="ac"/>
        <w:numPr>
          <w:ilvl w:val="0"/>
          <w:numId w:val="72"/>
        </w:numPr>
      </w:pPr>
      <w:r>
        <w:t xml:space="preserve">Перейти в консоль маршрутизатора </w:t>
      </w:r>
      <w:r>
        <w:rPr>
          <w:lang w:val="en-US"/>
        </w:rPr>
        <w:t>vesr</w:t>
      </w:r>
      <w:r w:rsidRPr="008763AE">
        <w:t xml:space="preserve">124-2-4 </w:t>
      </w:r>
      <w:r>
        <w:t xml:space="preserve">и дать </w:t>
      </w:r>
      <w:r>
        <w:rPr>
          <w:lang w:val="en-US"/>
        </w:rPr>
        <w:t>config</w:t>
      </w:r>
      <w:r w:rsidRPr="008763AE">
        <w:t>.</w:t>
      </w:r>
    </w:p>
    <w:p w14:paraId="0F2B54D3" w14:textId="7FFFDAF2" w:rsidR="008763AE" w:rsidRPr="00C97D5A" w:rsidRDefault="008763AE" w:rsidP="008763AE">
      <w:pPr>
        <w:pStyle w:val="ac"/>
        <w:numPr>
          <w:ilvl w:val="0"/>
          <w:numId w:val="72"/>
        </w:numPr>
      </w:pPr>
      <w:r>
        <w:t xml:space="preserve">Скопировать конфиг </w:t>
      </w:r>
      <w:r w:rsidR="00C97D5A">
        <w:t xml:space="preserve">нажав комбинацию клавиш </w:t>
      </w:r>
      <w:r w:rsidR="00C97D5A">
        <w:rPr>
          <w:lang w:val="en-US"/>
        </w:rPr>
        <w:t>ctrl</w:t>
      </w:r>
      <w:r w:rsidR="00C97D5A" w:rsidRPr="00C97D5A">
        <w:t>+</w:t>
      </w:r>
      <w:r w:rsidR="00C97D5A">
        <w:rPr>
          <w:lang w:val="en-US"/>
        </w:rPr>
        <w:t>v</w:t>
      </w:r>
      <w:r w:rsidR="00C97D5A" w:rsidRPr="00C97D5A">
        <w:t>.</w:t>
      </w:r>
    </w:p>
    <w:p w14:paraId="56396AC4" w14:textId="7C399671" w:rsidR="00C97D5A" w:rsidRPr="00FE53EF" w:rsidRDefault="00C97D5A" w:rsidP="00C97D5A"/>
    <w:p w14:paraId="5CBBA6FE" w14:textId="2B74578A" w:rsidR="00C97D5A" w:rsidRPr="00FE53EF" w:rsidRDefault="00C97D5A" w:rsidP="00C97D5A">
      <w:r>
        <w:t xml:space="preserve">Затем предстоит поменять все локальные </w:t>
      </w:r>
      <w:r>
        <w:rPr>
          <w:lang w:val="en-US"/>
        </w:rPr>
        <w:t>IP</w:t>
      </w:r>
      <w:r w:rsidRPr="00C97D5A">
        <w:t xml:space="preserve"> </w:t>
      </w:r>
      <w:r>
        <w:t>адреса интерфейсов и пулов.</w:t>
      </w:r>
    </w:p>
    <w:p w14:paraId="5B27311E" w14:textId="16ADC02D" w:rsidR="00054889" w:rsidRPr="00FE53EF" w:rsidRDefault="00054889" w:rsidP="00C97D5A">
      <w:r>
        <w:t>Адрес интерфейсов должны быть такие:</w:t>
      </w:r>
    </w:p>
    <w:p w14:paraId="691EBECB" w14:textId="77777777" w:rsidR="00054889" w:rsidRPr="00FE53EF" w:rsidRDefault="00054889" w:rsidP="00C97D5A"/>
    <w:p w14:paraId="5DA5C38F" w14:textId="77777777" w:rsidR="00054889" w:rsidRPr="00054889" w:rsidRDefault="00054889" w:rsidP="00054889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3B4C1F63" w14:textId="77777777" w:rsidR="00054889" w:rsidRPr="00054889" w:rsidRDefault="00054889" w:rsidP="00054889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interface gigabitethernet 1/0/1</w:t>
      </w:r>
    </w:p>
    <w:p w14:paraId="725CFC04" w14:textId="77777777" w:rsidR="00054889" w:rsidRPr="00054889" w:rsidRDefault="00054889" w:rsidP="00054889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description "WAN"</w:t>
      </w:r>
    </w:p>
    <w:p w14:paraId="743D2A99" w14:textId="77777777" w:rsidR="00054889" w:rsidRPr="00054889" w:rsidRDefault="00054889" w:rsidP="00054889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security-zone UNTRUST</w:t>
      </w:r>
    </w:p>
    <w:p w14:paraId="6998273E" w14:textId="77777777" w:rsidR="00054889" w:rsidRPr="00054889" w:rsidRDefault="00054889" w:rsidP="00054889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ip address 10.10.30.2/24</w:t>
      </w:r>
    </w:p>
    <w:p w14:paraId="0D265283" w14:textId="77777777" w:rsidR="00054889" w:rsidRPr="00054889" w:rsidRDefault="00054889" w:rsidP="00054889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exit</w:t>
      </w:r>
    </w:p>
    <w:p w14:paraId="12382F07" w14:textId="77777777" w:rsidR="00054889" w:rsidRPr="00054889" w:rsidRDefault="00054889" w:rsidP="00054889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interface gigabitethernet 1/0/2</w:t>
      </w:r>
    </w:p>
    <w:p w14:paraId="1070E54E" w14:textId="77777777" w:rsidR="00054889" w:rsidRPr="00054889" w:rsidRDefault="00054889" w:rsidP="00054889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description "LAN"</w:t>
      </w:r>
    </w:p>
    <w:p w14:paraId="561998EF" w14:textId="77777777" w:rsidR="00054889" w:rsidRPr="00054889" w:rsidRDefault="00054889" w:rsidP="00054889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security-zone TRUST</w:t>
      </w:r>
    </w:p>
    <w:p w14:paraId="2F0CDA1F" w14:textId="77777777" w:rsidR="00054889" w:rsidRPr="00054889" w:rsidRDefault="00054889" w:rsidP="00054889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ip address 172.16.3.1/24</w:t>
      </w:r>
    </w:p>
    <w:p w14:paraId="1B18B42D" w14:textId="77777777" w:rsidR="00054889" w:rsidRPr="00054889" w:rsidRDefault="00054889" w:rsidP="00054889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exit</w:t>
      </w:r>
    </w:p>
    <w:p w14:paraId="687BF1DF" w14:textId="1DC4DED1" w:rsidR="00054889" w:rsidRPr="00054889" w:rsidRDefault="00054889" w:rsidP="00054889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2893044F" w14:textId="77777777" w:rsidR="00054889" w:rsidRPr="00054889" w:rsidRDefault="00054889" w:rsidP="00C97D5A">
      <w:pPr>
        <w:rPr>
          <w:lang w:val="en-US"/>
        </w:rPr>
      </w:pPr>
    </w:p>
    <w:p w14:paraId="76D2ADCB" w14:textId="13E0DC6A" w:rsidR="00054889" w:rsidRDefault="00054889" w:rsidP="00595B0B">
      <w:r>
        <w:t>Адреса на туннеле и сам туннель такой:</w:t>
      </w:r>
    </w:p>
    <w:p w14:paraId="752CCC65" w14:textId="77777777" w:rsidR="00054889" w:rsidRPr="00FE53EF" w:rsidRDefault="00054889" w:rsidP="00595B0B"/>
    <w:p w14:paraId="6B02980B" w14:textId="77777777" w:rsidR="00054889" w:rsidRPr="00054889" w:rsidRDefault="00054889" w:rsidP="00054889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tunnel gre 3</w:t>
      </w:r>
    </w:p>
    <w:p w14:paraId="5D8FC95E" w14:textId="77777777" w:rsidR="00054889" w:rsidRPr="00054889" w:rsidRDefault="00054889" w:rsidP="00054889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mtu 1416</w:t>
      </w:r>
    </w:p>
    <w:p w14:paraId="702D0039" w14:textId="77777777" w:rsidR="00054889" w:rsidRPr="00054889" w:rsidRDefault="00054889" w:rsidP="00054889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security-zone UNTRUST</w:t>
      </w:r>
    </w:p>
    <w:p w14:paraId="096E8C30" w14:textId="77777777" w:rsidR="00054889" w:rsidRPr="00054889" w:rsidRDefault="00054889" w:rsidP="00054889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local interface gigabitethernet 1/0/1</w:t>
      </w:r>
    </w:p>
    <w:p w14:paraId="7104BC1D" w14:textId="77777777" w:rsidR="00054889" w:rsidRPr="00054889" w:rsidRDefault="00054889" w:rsidP="00054889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remote address 10.10.10.2</w:t>
      </w:r>
    </w:p>
    <w:p w14:paraId="5DB1AAF4" w14:textId="77777777" w:rsidR="00054889" w:rsidRPr="00054889" w:rsidRDefault="00054889" w:rsidP="00054889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ip address 192.168.200.2/24</w:t>
      </w:r>
    </w:p>
    <w:p w14:paraId="03F84DC0" w14:textId="77777777" w:rsidR="00054889" w:rsidRPr="00054889" w:rsidRDefault="00054889" w:rsidP="00054889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enable</w:t>
      </w:r>
    </w:p>
    <w:p w14:paraId="5FABD96B" w14:textId="67CB82EF" w:rsidR="00054889" w:rsidRPr="00054889" w:rsidRDefault="00054889" w:rsidP="00054889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exit</w:t>
      </w:r>
    </w:p>
    <w:p w14:paraId="530A7AE3" w14:textId="77777777" w:rsidR="00054889" w:rsidRPr="00054889" w:rsidRDefault="00054889" w:rsidP="00595B0B">
      <w:pPr>
        <w:rPr>
          <w:lang w:val="en-US"/>
        </w:rPr>
      </w:pPr>
    </w:p>
    <w:p w14:paraId="7DFD9A59" w14:textId="3696AC20" w:rsidR="00054889" w:rsidRPr="00FE53EF" w:rsidRDefault="00054889" w:rsidP="00595B0B">
      <w:pPr>
        <w:rPr>
          <w:lang w:val="en-US"/>
        </w:rPr>
      </w:pPr>
      <w:r>
        <w:t>Изменяются</w:t>
      </w:r>
      <w:r w:rsidRPr="00FE53EF">
        <w:rPr>
          <w:lang w:val="en-US"/>
        </w:rPr>
        <w:t xml:space="preserve"> </w:t>
      </w:r>
      <w:r>
        <w:t>описания</w:t>
      </w:r>
      <w:r w:rsidRPr="00FE53EF">
        <w:rPr>
          <w:lang w:val="en-US"/>
        </w:rPr>
        <w:t xml:space="preserve"> </w:t>
      </w:r>
      <w:r>
        <w:t>оъектных</w:t>
      </w:r>
      <w:r w:rsidRPr="00FE53EF">
        <w:rPr>
          <w:lang w:val="en-US"/>
        </w:rPr>
        <w:t xml:space="preserve"> </w:t>
      </w:r>
      <w:r>
        <w:t>групп</w:t>
      </w:r>
      <w:r w:rsidRPr="00FE53EF">
        <w:rPr>
          <w:lang w:val="en-US"/>
        </w:rPr>
        <w:t>:</w:t>
      </w:r>
    </w:p>
    <w:p w14:paraId="78A2AE30" w14:textId="77777777" w:rsidR="00054889" w:rsidRPr="00FE53EF" w:rsidRDefault="00054889" w:rsidP="00595B0B">
      <w:pPr>
        <w:rPr>
          <w:lang w:val="en-US"/>
        </w:rPr>
      </w:pPr>
    </w:p>
    <w:p w14:paraId="72C9224B" w14:textId="77777777" w:rsidR="00054889" w:rsidRPr="00054889" w:rsidRDefault="00054889" w:rsidP="00054889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LAN_NETWORK</w:t>
      </w:r>
    </w:p>
    <w:p w14:paraId="2935798E" w14:textId="77777777" w:rsidR="00054889" w:rsidRPr="00054889" w:rsidRDefault="00054889" w:rsidP="00054889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  ip address-range 172.16.3.1-172.16.3</w:t>
      </w:r>
    </w:p>
    <w:p w14:paraId="0384FC0E" w14:textId="77777777" w:rsidR="00054889" w:rsidRPr="00054889" w:rsidRDefault="00054889" w:rsidP="00054889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.254</w:t>
      </w:r>
    </w:p>
    <w:p w14:paraId="1FC652CB" w14:textId="77777777" w:rsidR="00054889" w:rsidRPr="00054889" w:rsidRDefault="00054889" w:rsidP="00054889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exit</w:t>
      </w:r>
    </w:p>
    <w:p w14:paraId="166307F2" w14:textId="77777777" w:rsidR="00054889" w:rsidRPr="00054889" w:rsidRDefault="00054889" w:rsidP="00054889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LAN_GW</w:t>
      </w:r>
    </w:p>
    <w:p w14:paraId="70348C5A" w14:textId="77777777" w:rsidR="00054889" w:rsidRPr="00054889" w:rsidRDefault="00054889" w:rsidP="00054889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  ip address-range 172.16.3.1</w:t>
      </w:r>
    </w:p>
    <w:p w14:paraId="2AF956CD" w14:textId="77777777" w:rsidR="00054889" w:rsidRPr="00054889" w:rsidRDefault="00054889" w:rsidP="00054889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exit</w:t>
      </w:r>
    </w:p>
    <w:p w14:paraId="3A83C4EC" w14:textId="250780C9" w:rsidR="00054889" w:rsidRPr="00300F75" w:rsidRDefault="00054889" w:rsidP="00054889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WAN</w:t>
      </w:r>
      <w:r w:rsidR="00300F75">
        <w:t>Меняется</w:t>
      </w:r>
      <w:r w:rsidR="00300F75" w:rsidRPr="00300F75">
        <w:rPr>
          <w:lang w:val="en-US"/>
        </w:rPr>
        <w:t xml:space="preserve"> </w:t>
      </w:r>
      <w:r w:rsidR="00300F75">
        <w:t>адрес</w:t>
      </w:r>
    </w:p>
    <w:p w14:paraId="6C267264" w14:textId="77777777" w:rsidR="00054889" w:rsidRPr="00054889" w:rsidRDefault="00054889" w:rsidP="00054889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  ip address-range 10.10.30.2</w:t>
      </w:r>
    </w:p>
    <w:p w14:paraId="19FF4C4F" w14:textId="77777777" w:rsidR="00054889" w:rsidRPr="00054889" w:rsidRDefault="00054889" w:rsidP="00054889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exit</w:t>
      </w:r>
    </w:p>
    <w:p w14:paraId="159B68C6" w14:textId="721F2E6A" w:rsidR="00054889" w:rsidRPr="00054889" w:rsidRDefault="00054889" w:rsidP="00054889">
      <w:pPr>
        <w:shd w:val="clear" w:color="auto" w:fill="D0CECE" w:themeFill="background2" w:themeFillShade="E6"/>
      </w:pPr>
      <w:r>
        <w:t>vesr124-2-4(config)#</w:t>
      </w:r>
    </w:p>
    <w:p w14:paraId="65EB081C" w14:textId="77777777" w:rsidR="00054889" w:rsidRDefault="00054889" w:rsidP="00595B0B"/>
    <w:p w14:paraId="7B1601A5" w14:textId="656D471F" w:rsidR="00054889" w:rsidRDefault="00300F75" w:rsidP="00595B0B">
      <w:r>
        <w:t xml:space="preserve">Меняется </w:t>
      </w:r>
      <w:r>
        <w:rPr>
          <w:lang w:val="en-US"/>
        </w:rPr>
        <w:t>IP</w:t>
      </w:r>
      <w:r w:rsidRPr="00300F75">
        <w:t xml:space="preserve"> </w:t>
      </w:r>
      <w:r>
        <w:t>адреса в описании роута для шифрования:</w:t>
      </w:r>
    </w:p>
    <w:p w14:paraId="38EECB20" w14:textId="77777777" w:rsidR="00300F75" w:rsidRDefault="00300F75" w:rsidP="00595B0B"/>
    <w:p w14:paraId="1B3FEE1D" w14:textId="77777777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vesr124-2-4(config)#  security ike gateway ike_gw1</w:t>
      </w:r>
    </w:p>
    <w:p w14:paraId="7E9E8F58" w14:textId="77777777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ike-policy ike_pol1</w:t>
      </w:r>
    </w:p>
    <w:p w14:paraId="23EE27BE" w14:textId="77777777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local address 10.10.30.2</w:t>
      </w:r>
    </w:p>
    <w:p w14:paraId="027778C5" w14:textId="77777777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local network 10.10.30.2/32 protocol gre</w:t>
      </w:r>
    </w:p>
    <w:p w14:paraId="3C60E1C0" w14:textId="77777777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remote address 10.10.10.2</w:t>
      </w:r>
    </w:p>
    <w:p w14:paraId="6BC167D4" w14:textId="77777777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remote network 10.10.10.2/32 protocol gre</w:t>
      </w:r>
    </w:p>
    <w:p w14:paraId="75B92221" w14:textId="77777777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mode policy-based</w:t>
      </w:r>
    </w:p>
    <w:p w14:paraId="5A5F3E67" w14:textId="77777777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exit</w:t>
      </w:r>
    </w:p>
    <w:p w14:paraId="04FFE849" w14:textId="12E9DD59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vesr124-2-4(config)#</w:t>
      </w:r>
    </w:p>
    <w:p w14:paraId="33DC92D0" w14:textId="77777777" w:rsidR="00054889" w:rsidRPr="00FE53EF" w:rsidRDefault="00054889" w:rsidP="00595B0B">
      <w:pPr>
        <w:rPr>
          <w:lang w:val="en-US"/>
        </w:rPr>
      </w:pPr>
    </w:p>
    <w:p w14:paraId="355FC524" w14:textId="16AA623A" w:rsidR="00300F75" w:rsidRPr="00FE53EF" w:rsidRDefault="00300F75" w:rsidP="00595B0B">
      <w:pPr>
        <w:rPr>
          <w:lang w:val="en-US"/>
        </w:rPr>
      </w:pPr>
      <w:r>
        <w:t>Настраивается</w:t>
      </w:r>
      <w:r w:rsidRPr="00FE53EF">
        <w:rPr>
          <w:lang w:val="en-US"/>
        </w:rPr>
        <w:t xml:space="preserve"> </w:t>
      </w:r>
      <w:r>
        <w:rPr>
          <w:lang w:val="en-US"/>
        </w:rPr>
        <w:t xml:space="preserve">NAT SOURCE </w:t>
      </w:r>
      <w:r>
        <w:t>так</w:t>
      </w:r>
      <w:r w:rsidRPr="00FE53EF">
        <w:rPr>
          <w:lang w:val="en-US"/>
        </w:rPr>
        <w:t>:</w:t>
      </w:r>
    </w:p>
    <w:p w14:paraId="54082536" w14:textId="77777777" w:rsidR="00300F75" w:rsidRPr="00FE53EF" w:rsidRDefault="00300F75" w:rsidP="00595B0B">
      <w:pPr>
        <w:rPr>
          <w:lang w:val="en-US"/>
        </w:rPr>
      </w:pPr>
    </w:p>
    <w:p w14:paraId="43890080" w14:textId="77777777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vesr124-2-4(config)#  nat source</w:t>
      </w:r>
    </w:p>
    <w:p w14:paraId="79E50603" w14:textId="77777777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vesr124-2-4(config-snat)#   pool WAN</w:t>
      </w:r>
    </w:p>
    <w:p w14:paraId="6224A749" w14:textId="77777777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vesr124-2-4(config-snat-pool)#     ip address-range 10.10.30.2</w:t>
      </w:r>
    </w:p>
    <w:p w14:paraId="333281A6" w14:textId="77777777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vesr124-2-4(config-snat-pool)#   exit</w:t>
      </w:r>
    </w:p>
    <w:p w14:paraId="33A486E3" w14:textId="77777777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vesr124-2-4(config-snat)#   ruleset SNAT</w:t>
      </w:r>
    </w:p>
    <w:p w14:paraId="49D7742D" w14:textId="77777777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vesr124-2-4(config-snat-ruleset)#     to zone UNTRUST</w:t>
      </w:r>
    </w:p>
    <w:p w14:paraId="6990C7A6" w14:textId="77777777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vesr124-2-4(config-snat-ruleset)#     rule 1</w:t>
      </w:r>
    </w:p>
    <w:p w14:paraId="534D07D5" w14:textId="1E203B6E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vesr124-2-4(config-snat-rule)#       match source-address object-group LAN_NETWORK</w:t>
      </w:r>
    </w:p>
    <w:p w14:paraId="4D3257B6" w14:textId="77777777" w:rsidR="00300F75" w:rsidRPr="00FE53EF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vesr124-2-4(config-snat-rule)#       action source-nat interface</w:t>
      </w:r>
    </w:p>
    <w:p w14:paraId="41BA1E6B" w14:textId="77777777" w:rsidR="00300F75" w:rsidRPr="00FE53EF" w:rsidRDefault="00300F75" w:rsidP="00300F75">
      <w:pPr>
        <w:shd w:val="clear" w:color="auto" w:fill="D0CECE" w:themeFill="background2" w:themeFillShade="E6"/>
        <w:rPr>
          <w:lang w:val="en-US"/>
        </w:rPr>
      </w:pPr>
    </w:p>
    <w:p w14:paraId="1F5BB916" w14:textId="77777777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vesr124-2-4(config-snat-rule)#       enable</w:t>
      </w:r>
    </w:p>
    <w:p w14:paraId="1CD83DE9" w14:textId="77777777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vesr124-2-4(config-snat-rule)#     exit</w:t>
      </w:r>
    </w:p>
    <w:p w14:paraId="2ECBE0F9" w14:textId="77777777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vesr124-2-4(config-snat-ruleset)#   exit</w:t>
      </w:r>
    </w:p>
    <w:p w14:paraId="5E827551" w14:textId="77777777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vesr124-2-4(config-snat)# exit</w:t>
      </w:r>
    </w:p>
    <w:p w14:paraId="25C5D939" w14:textId="4DDB7B7E" w:rsidR="00300F75" w:rsidRDefault="00300F75" w:rsidP="00300F75">
      <w:pPr>
        <w:shd w:val="clear" w:color="auto" w:fill="D0CECE" w:themeFill="background2" w:themeFillShade="E6"/>
      </w:pPr>
      <w:r>
        <w:t>vesr124-2-4(config)#</w:t>
      </w:r>
    </w:p>
    <w:p w14:paraId="1BF19650" w14:textId="77777777" w:rsidR="00300F75" w:rsidRPr="00300F75" w:rsidRDefault="00300F75" w:rsidP="00300F75"/>
    <w:p w14:paraId="7E6C6FA2" w14:textId="554FCE08" w:rsidR="00054889" w:rsidRDefault="00300F75" w:rsidP="00595B0B">
      <w:r>
        <w:t>Редактируем блок маршрутизации:</w:t>
      </w:r>
    </w:p>
    <w:p w14:paraId="6E5A0901" w14:textId="77777777" w:rsidR="00300F75" w:rsidRDefault="00300F75" w:rsidP="00300F75"/>
    <w:p w14:paraId="0F185DDB" w14:textId="77777777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0.0.0.0/0 10.10.30.1</w:t>
      </w:r>
    </w:p>
    <w:p w14:paraId="34D56304" w14:textId="77777777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10.10.10.0/24 10.10.10.1</w:t>
      </w:r>
    </w:p>
    <w:p w14:paraId="79445CBA" w14:textId="77777777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10.10.20.0/24 10.10.20.1</w:t>
      </w:r>
    </w:p>
    <w:p w14:paraId="4EA64853" w14:textId="77777777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172.16.1.0/24 tunnel gre 3</w:t>
      </w:r>
    </w:p>
    <w:p w14:paraId="4365EF73" w14:textId="5C3182A0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172.16.3.0/24 interface gigabitethernet 1/0/2</w:t>
      </w:r>
    </w:p>
    <w:p w14:paraId="2179456D" w14:textId="77777777" w:rsidR="00054889" w:rsidRPr="00300F75" w:rsidRDefault="00054889" w:rsidP="00595B0B">
      <w:pPr>
        <w:rPr>
          <w:lang w:val="en-US"/>
        </w:rPr>
      </w:pPr>
    </w:p>
    <w:p w14:paraId="102B304B" w14:textId="753C1F36" w:rsidR="00054889" w:rsidRPr="00FE53EF" w:rsidRDefault="00300F75" w:rsidP="00595B0B">
      <w:r>
        <w:t xml:space="preserve">И в конце меняем настройки сервера </w:t>
      </w:r>
      <w:r>
        <w:rPr>
          <w:lang w:val="en-US"/>
        </w:rPr>
        <w:t>dhcp</w:t>
      </w:r>
      <w:r w:rsidRPr="00300F75">
        <w:t>:</w:t>
      </w:r>
    </w:p>
    <w:p w14:paraId="569FDC81" w14:textId="77777777" w:rsidR="00300F75" w:rsidRPr="00FE53EF" w:rsidRDefault="00300F75" w:rsidP="00595B0B"/>
    <w:p w14:paraId="049498BC" w14:textId="77777777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dhcp-server pool LAN_NETWORK</w:t>
      </w:r>
    </w:p>
    <w:p w14:paraId="53B414ED" w14:textId="77777777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network 172.16.3.0/24</w:t>
      </w:r>
    </w:p>
    <w:p w14:paraId="3E939D84" w14:textId="77777777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default-lease-time 003:00:00</w:t>
      </w:r>
    </w:p>
    <w:p w14:paraId="400EAD7D" w14:textId="77777777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address-range 172.16.3.1-172.16.3.254</w:t>
      </w:r>
    </w:p>
    <w:p w14:paraId="0E227AC4" w14:textId="77777777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excluded-address-range 172.16.3.1,172.16.3.254</w:t>
      </w:r>
    </w:p>
    <w:p w14:paraId="5BCC6953" w14:textId="77777777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default-router 172.16.3.1</w:t>
      </w:r>
    </w:p>
    <w:p w14:paraId="4BF170DD" w14:textId="77777777" w:rsidR="00300F75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dns-server 77.88.8.8</w:t>
      </w:r>
    </w:p>
    <w:p w14:paraId="6394593B" w14:textId="0883B4B7" w:rsidR="00054889" w:rsidRPr="00300F75" w:rsidRDefault="00300F75" w:rsidP="00300F75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exit</w:t>
      </w:r>
    </w:p>
    <w:p w14:paraId="558EDF14" w14:textId="77777777" w:rsidR="00300F75" w:rsidRDefault="00300F75" w:rsidP="00595B0B">
      <w:pPr>
        <w:rPr>
          <w:lang w:val="en-US"/>
        </w:rPr>
      </w:pPr>
    </w:p>
    <w:p w14:paraId="4BABE0B5" w14:textId="6A8042C8" w:rsidR="00054889" w:rsidRDefault="00300F75" w:rsidP="00595B0B">
      <w:pPr>
        <w:rPr>
          <w:lang w:val="en-US"/>
        </w:rPr>
      </w:pPr>
      <w:r>
        <w:rPr>
          <w:lang w:val="en-US"/>
        </w:rPr>
        <w:t>do commit</w:t>
      </w:r>
    </w:p>
    <w:p w14:paraId="0E530D9E" w14:textId="77777777" w:rsidR="00300F75" w:rsidRPr="00FE53EF" w:rsidRDefault="00300F75" w:rsidP="00595B0B">
      <w:pPr>
        <w:rPr>
          <w:lang w:val="en-US"/>
        </w:rPr>
      </w:pPr>
      <w:r>
        <w:rPr>
          <w:lang w:val="en-US"/>
        </w:rPr>
        <w:t>do</w:t>
      </w:r>
      <w:r w:rsidRPr="00FE53EF">
        <w:rPr>
          <w:lang w:val="en-US"/>
        </w:rPr>
        <w:t xml:space="preserve"> </w:t>
      </w:r>
      <w:r>
        <w:rPr>
          <w:lang w:val="en-US"/>
        </w:rPr>
        <w:t>confirm</w:t>
      </w:r>
      <w:r w:rsidRPr="00FE53EF">
        <w:rPr>
          <w:lang w:val="en-US"/>
        </w:rPr>
        <w:t xml:space="preserve"> </w:t>
      </w:r>
    </w:p>
    <w:p w14:paraId="1F1D6770" w14:textId="77777777" w:rsidR="00300F75" w:rsidRPr="00FE53EF" w:rsidRDefault="00300F75" w:rsidP="00595B0B">
      <w:pPr>
        <w:rPr>
          <w:lang w:val="en-US"/>
        </w:rPr>
      </w:pPr>
    </w:p>
    <w:p w14:paraId="70B1B8D0" w14:textId="135E8EF2" w:rsidR="00300F75" w:rsidRDefault="00300F75" w:rsidP="00595B0B">
      <w:r>
        <w:t xml:space="preserve">Проверяем </w:t>
      </w:r>
      <w:r w:rsidR="00DA4B7C">
        <w:t xml:space="preserve">туннель и </w:t>
      </w:r>
      <w:r>
        <w:t>связность локальных сетей:</w:t>
      </w:r>
    </w:p>
    <w:p w14:paraId="480A0241" w14:textId="77777777" w:rsidR="00300F75" w:rsidRDefault="00300F75" w:rsidP="00595B0B"/>
    <w:p w14:paraId="7C159EA8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vesr124-2-4# sh ip int | i gre</w:t>
      </w:r>
    </w:p>
    <w:p w14:paraId="64748DD6" w14:textId="77777777" w:rsidR="00DA4B7C" w:rsidRPr="00FE53EF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192.168.200.2/24                                      gre 3                  Up      Up      static    primary</w:t>
      </w:r>
    </w:p>
    <w:p w14:paraId="4F7ECE92" w14:textId="77777777" w:rsidR="00DA4B7C" w:rsidRPr="00FE53EF" w:rsidRDefault="00DA4B7C" w:rsidP="00DA4B7C">
      <w:pPr>
        <w:shd w:val="clear" w:color="auto" w:fill="D0CECE" w:themeFill="background2" w:themeFillShade="E6"/>
        <w:rPr>
          <w:lang w:val="en-US"/>
        </w:rPr>
      </w:pPr>
    </w:p>
    <w:p w14:paraId="424B86BA" w14:textId="6C63C38F" w:rsidR="00DA4B7C" w:rsidRPr="00FE53EF" w:rsidRDefault="00DA4B7C" w:rsidP="00DA4B7C">
      <w:pPr>
        <w:rPr>
          <w:lang w:val="en-US"/>
        </w:rPr>
      </w:pPr>
      <w:r>
        <w:t>Туннель</w:t>
      </w:r>
      <w:r w:rsidRPr="00FE53EF">
        <w:rPr>
          <w:lang w:val="en-US"/>
        </w:rPr>
        <w:t xml:space="preserve"> </w:t>
      </w:r>
      <w:r>
        <w:rPr>
          <w:lang w:val="en-US"/>
        </w:rPr>
        <w:t xml:space="preserve">gre 3 </w:t>
      </w:r>
      <w:r>
        <w:t>активирован</w:t>
      </w:r>
      <w:r w:rsidRPr="00FE53EF">
        <w:rPr>
          <w:lang w:val="en-US"/>
        </w:rPr>
        <w:t>.</w:t>
      </w:r>
    </w:p>
    <w:p w14:paraId="5BEAD86E" w14:textId="77777777" w:rsidR="00DA4B7C" w:rsidRPr="00FE53EF" w:rsidRDefault="00DA4B7C" w:rsidP="00DA4B7C">
      <w:pPr>
        <w:rPr>
          <w:lang w:val="en-US"/>
        </w:rPr>
      </w:pPr>
    </w:p>
    <w:p w14:paraId="399015F2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vesr124-2-4# ping 192.168.200.1</w:t>
      </w:r>
    </w:p>
    <w:p w14:paraId="67A6C7AB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PING 192.168.200.1 (192.168.200.1) 56 bytes of data.</w:t>
      </w:r>
    </w:p>
    <w:p w14:paraId="0446D466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!!!!!</w:t>
      </w:r>
    </w:p>
    <w:p w14:paraId="2C4F0866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--- 192.168.200.1 ping statistics ---</w:t>
      </w:r>
    </w:p>
    <w:p w14:paraId="6F02057F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5 packets transmitted, 5 received, 0% packet loss, time 4007ms</w:t>
      </w:r>
    </w:p>
    <w:p w14:paraId="3B99CE2D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rtt min/avg/max/mdev = 1.167/2.511/3.611/0.906 ms</w:t>
      </w:r>
    </w:p>
    <w:p w14:paraId="07B9BBB4" w14:textId="168763B3" w:rsidR="00DA4B7C" w:rsidRPr="00DA4B7C" w:rsidRDefault="00DA4B7C" w:rsidP="00DA4B7C">
      <w:pPr>
        <w:shd w:val="clear" w:color="auto" w:fill="D0CECE" w:themeFill="background2" w:themeFillShade="E6"/>
      </w:pPr>
      <w:r>
        <w:t>vesr124-2-4#</w:t>
      </w:r>
    </w:p>
    <w:p w14:paraId="75425B0D" w14:textId="77777777" w:rsidR="00DA4B7C" w:rsidRDefault="00DA4B7C" w:rsidP="00DA4B7C"/>
    <w:p w14:paraId="4CB20329" w14:textId="7537727C" w:rsidR="00DA4B7C" w:rsidRDefault="00DA4B7C" w:rsidP="00DA4B7C">
      <w:r>
        <w:t>И вторая сторона его отвенчает на пинги. Проверка конфигурации и счетчиков:</w:t>
      </w:r>
    </w:p>
    <w:p w14:paraId="59D197DE" w14:textId="77777777" w:rsidR="00DA4B7C" w:rsidRPr="00DA4B7C" w:rsidRDefault="00DA4B7C" w:rsidP="00DA4B7C"/>
    <w:p w14:paraId="66723FDA" w14:textId="77777777" w:rsidR="00DA4B7C" w:rsidRPr="00FE53EF" w:rsidRDefault="00DA4B7C" w:rsidP="00DA4B7C">
      <w:pPr>
        <w:shd w:val="clear" w:color="auto" w:fill="D0CECE" w:themeFill="background2" w:themeFillShade="E6"/>
      </w:pPr>
      <w:r w:rsidRPr="00DA4B7C">
        <w:rPr>
          <w:lang w:val="en-US"/>
        </w:rPr>
        <w:t>vesr</w:t>
      </w:r>
      <w:r w:rsidRPr="00FE53EF">
        <w:t xml:space="preserve">124-2-4# </w:t>
      </w:r>
      <w:r w:rsidRPr="00DA4B7C">
        <w:rPr>
          <w:lang w:val="en-US"/>
        </w:rPr>
        <w:t>sh</w:t>
      </w:r>
      <w:r w:rsidRPr="00FE53EF">
        <w:t xml:space="preserve"> </w:t>
      </w:r>
      <w:r w:rsidRPr="00DA4B7C">
        <w:rPr>
          <w:lang w:val="en-US"/>
        </w:rPr>
        <w:t>tunnels</w:t>
      </w:r>
      <w:r w:rsidRPr="00FE53EF">
        <w:t xml:space="preserve"> </w:t>
      </w:r>
      <w:r w:rsidRPr="00DA4B7C">
        <w:rPr>
          <w:lang w:val="en-US"/>
        </w:rPr>
        <w:t>configuration</w:t>
      </w:r>
      <w:r w:rsidRPr="00FE53EF">
        <w:t xml:space="preserve"> </w:t>
      </w:r>
      <w:r w:rsidRPr="00DA4B7C">
        <w:rPr>
          <w:lang w:val="en-US"/>
        </w:rPr>
        <w:t>gre</w:t>
      </w:r>
      <w:r w:rsidRPr="00FE53EF">
        <w:t xml:space="preserve"> 3</w:t>
      </w:r>
    </w:p>
    <w:p w14:paraId="48088ABA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State:                                             Enabled</w:t>
      </w:r>
    </w:p>
    <w:p w14:paraId="0ABED711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Description:                                       --</w:t>
      </w:r>
    </w:p>
    <w:p w14:paraId="564D6451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Mode:                                              ip</w:t>
      </w:r>
    </w:p>
    <w:p w14:paraId="720E59A7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Bridge group:                                      --</w:t>
      </w:r>
    </w:p>
    <w:p w14:paraId="2B9260E4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VRF:                                               --</w:t>
      </w:r>
    </w:p>
    <w:p w14:paraId="299BE32C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Local interface:                                   gigabitethernet 1/0/1</w:t>
      </w:r>
    </w:p>
    <w:p w14:paraId="5C66C861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Remote address:                                    10.10.10.2</w:t>
      </w:r>
    </w:p>
    <w:p w14:paraId="6E221052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Calculates checksums for outgoing GRE packets:     No</w:t>
      </w:r>
    </w:p>
    <w:p w14:paraId="2BD906E3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Requires that all input GRE packets were checksum: No</w:t>
      </w:r>
    </w:p>
    <w:p w14:paraId="3FE9F7EC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key:                                               --</w:t>
      </w:r>
    </w:p>
    <w:p w14:paraId="0DD90130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TTL:                                               Inherit</w:t>
      </w:r>
    </w:p>
    <w:p w14:paraId="590F49DB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DSCP:                                              Inherit</w:t>
      </w:r>
    </w:p>
    <w:p w14:paraId="3A9131F9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MTU:                                               1416</w:t>
      </w:r>
    </w:p>
    <w:p w14:paraId="6F36E802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Path MTU discovery:                                Enabled</w:t>
      </w:r>
    </w:p>
    <w:p w14:paraId="286F8AAA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Don't fragment bit suppression:                    Disabled</w:t>
      </w:r>
    </w:p>
    <w:p w14:paraId="5A277200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Security zone:                                     UNTRUST</w:t>
      </w:r>
    </w:p>
    <w:p w14:paraId="364D4676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Multipoint mode:                                   Disabled</w:t>
      </w:r>
    </w:p>
    <w:p w14:paraId="4D94FC40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Keepalive:</w:t>
      </w:r>
    </w:p>
    <w:p w14:paraId="679E05DB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State:                                             Disabled</w:t>
      </w:r>
    </w:p>
    <w:p w14:paraId="34537DE6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Timeout:                                           10</w:t>
      </w:r>
    </w:p>
    <w:p w14:paraId="0211A425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Retries:                                           6</w:t>
      </w:r>
    </w:p>
    <w:p w14:paraId="79D2CCC5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Destination address:                               --</w:t>
      </w:r>
    </w:p>
    <w:p w14:paraId="27069DA7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vesr124-2-4# sh tunnels counters</w:t>
      </w:r>
    </w:p>
    <w:p w14:paraId="43DAD26E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Tunnel             Packets recv     Bytes recv       Errors recv      MC recv   </w:t>
      </w:r>
    </w:p>
    <w:p w14:paraId="3CC799BB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   --------------   --------------   --------------   --------------</w:t>
      </w:r>
    </w:p>
    <w:p w14:paraId="5061779F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gre 3              4816             406141           0                0         </w:t>
      </w:r>
    </w:p>
    <w:p w14:paraId="4636DCB0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</w:p>
    <w:p w14:paraId="41BD222E" w14:textId="77777777" w:rsidR="00DA4B7C" w:rsidRPr="00DA4B7C" w:rsidRDefault="00DA4B7C" w:rsidP="00DA4B7C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Tunnel             Packets sent     Bytes sent       Errors sent</w:t>
      </w:r>
    </w:p>
    <w:p w14:paraId="0FD51B2D" w14:textId="77777777" w:rsidR="00DA4B7C" w:rsidRDefault="00DA4B7C" w:rsidP="00DA4B7C">
      <w:pPr>
        <w:shd w:val="clear" w:color="auto" w:fill="D0CECE" w:themeFill="background2" w:themeFillShade="E6"/>
      </w:pPr>
      <w:r>
        <w:t>----------------   --------------   --------------   --------------</w:t>
      </w:r>
    </w:p>
    <w:p w14:paraId="7D80465D" w14:textId="77777777" w:rsidR="00DA4B7C" w:rsidRDefault="00DA4B7C" w:rsidP="00DA4B7C">
      <w:pPr>
        <w:shd w:val="clear" w:color="auto" w:fill="D0CECE" w:themeFill="background2" w:themeFillShade="E6"/>
      </w:pPr>
      <w:r>
        <w:t>gre 3              4826             404994           0</w:t>
      </w:r>
    </w:p>
    <w:p w14:paraId="355E359D" w14:textId="3D1866C1" w:rsidR="00DA4B7C" w:rsidRPr="00DA4B7C" w:rsidRDefault="00DA4B7C" w:rsidP="00DA4B7C">
      <w:pPr>
        <w:shd w:val="clear" w:color="auto" w:fill="D0CECE" w:themeFill="background2" w:themeFillShade="E6"/>
      </w:pPr>
      <w:r>
        <w:t>vesr124-2-4#</w:t>
      </w:r>
    </w:p>
    <w:p w14:paraId="3B7342E5" w14:textId="77777777" w:rsidR="00DA4B7C" w:rsidRPr="00DA4B7C" w:rsidRDefault="00DA4B7C" w:rsidP="00595B0B"/>
    <w:p w14:paraId="2668ABA2" w14:textId="3532660A" w:rsidR="00300F75" w:rsidRPr="00300F75" w:rsidRDefault="00300F75" w:rsidP="00DA4B7C">
      <w:r w:rsidRPr="00300F75">
        <w:t xml:space="preserve"> </w:t>
      </w:r>
      <w:r w:rsidR="00DA4B7C">
        <w:t>Проверка статуса шифрования в туннеле:</w:t>
      </w:r>
    </w:p>
    <w:p w14:paraId="51E47479" w14:textId="3B0156F4" w:rsidR="00300F75" w:rsidRPr="00DA4B7C" w:rsidRDefault="00300F75" w:rsidP="00300F75">
      <w:pPr>
        <w:ind w:firstLine="0"/>
      </w:pPr>
    </w:p>
    <w:p w14:paraId="153DD5D8" w14:textId="77777777" w:rsidR="00DA4B7C" w:rsidRPr="00DA4B7C" w:rsidRDefault="00DA4B7C" w:rsidP="00DA4B7C">
      <w:pPr>
        <w:shd w:val="clear" w:color="auto" w:fill="D0CECE" w:themeFill="background2" w:themeFillShade="E6"/>
        <w:ind w:firstLine="0"/>
        <w:rPr>
          <w:lang w:val="en-US"/>
        </w:rPr>
      </w:pPr>
      <w:r w:rsidRPr="00DA4B7C">
        <w:rPr>
          <w:lang w:val="en-US"/>
        </w:rPr>
        <w:t>vesr124-2-4# sh security ipsec vpn status</w:t>
      </w:r>
    </w:p>
    <w:p w14:paraId="00418455" w14:textId="77777777" w:rsidR="00DA4B7C" w:rsidRPr="00DA4B7C" w:rsidRDefault="00DA4B7C" w:rsidP="00DA4B7C">
      <w:pPr>
        <w:shd w:val="clear" w:color="auto" w:fill="D0CECE" w:themeFill="background2" w:themeFillShade="E6"/>
        <w:ind w:firstLine="0"/>
        <w:rPr>
          <w:lang w:val="en-US"/>
        </w:rPr>
      </w:pPr>
      <w:r w:rsidRPr="00DA4B7C">
        <w:rPr>
          <w:lang w:val="en-US"/>
        </w:rPr>
        <w:t>Name                              Local host        Remote host       Initiator spi        Responder spi        State</w:t>
      </w:r>
    </w:p>
    <w:p w14:paraId="6C7E6194" w14:textId="77777777" w:rsidR="00DA4B7C" w:rsidRPr="00DA4B7C" w:rsidRDefault="00DA4B7C" w:rsidP="00DA4B7C">
      <w:pPr>
        <w:shd w:val="clear" w:color="auto" w:fill="D0CECE" w:themeFill="background2" w:themeFillShade="E6"/>
        <w:ind w:firstLine="0"/>
        <w:rPr>
          <w:lang w:val="en-US"/>
        </w:rPr>
      </w:pPr>
      <w:r w:rsidRPr="00DA4B7C">
        <w:rPr>
          <w:lang w:val="en-US"/>
        </w:rPr>
        <w:t>-------------------------------   ---------------   ---------------   ------------------   ------------------   -----------</w:t>
      </w:r>
    </w:p>
    <w:p w14:paraId="47726D84" w14:textId="77777777" w:rsidR="00DA4B7C" w:rsidRPr="00DA4B7C" w:rsidRDefault="00DA4B7C" w:rsidP="00DA4B7C">
      <w:pPr>
        <w:shd w:val="clear" w:color="auto" w:fill="D0CECE" w:themeFill="background2" w:themeFillShade="E6"/>
        <w:ind w:firstLine="0"/>
        <w:rPr>
          <w:lang w:val="en-US"/>
        </w:rPr>
      </w:pPr>
      <w:r w:rsidRPr="00DA4B7C">
        <w:rPr>
          <w:lang w:val="en-US"/>
        </w:rPr>
        <w:t>ipsec1                            10.10.30.2        10.10.10.2        0x4c448e4336b6a2e7   0xc422df8f3fb052d1   Established</w:t>
      </w:r>
    </w:p>
    <w:p w14:paraId="39C81A4E" w14:textId="0BE047D5" w:rsidR="00300F75" w:rsidRPr="00DA4B7C" w:rsidRDefault="00DA4B7C" w:rsidP="00DA4B7C">
      <w:pPr>
        <w:shd w:val="clear" w:color="auto" w:fill="D0CECE" w:themeFill="background2" w:themeFillShade="E6"/>
        <w:ind w:firstLine="0"/>
        <w:rPr>
          <w:lang w:val="en-US"/>
        </w:rPr>
      </w:pPr>
      <w:r w:rsidRPr="00DA4B7C">
        <w:rPr>
          <w:lang w:val="en-US"/>
        </w:rPr>
        <w:t>vesr124-2-4#</w:t>
      </w:r>
    </w:p>
    <w:p w14:paraId="7A02C6D0" w14:textId="77777777" w:rsidR="00300F75" w:rsidRPr="00DA4B7C" w:rsidRDefault="00300F75" w:rsidP="00595B0B">
      <w:pPr>
        <w:rPr>
          <w:lang w:val="en-US"/>
        </w:rPr>
      </w:pPr>
    </w:p>
    <w:p w14:paraId="2C881EC1" w14:textId="3A2D9165" w:rsidR="00DA4B7C" w:rsidRPr="00FE53EF" w:rsidRDefault="00DA4B7C" w:rsidP="00595B0B">
      <w:r>
        <w:t xml:space="preserve">Следует иметь в виду, что без настройки </w:t>
      </w:r>
      <w:r>
        <w:rPr>
          <w:lang w:val="en-US"/>
        </w:rPr>
        <w:t>IPSEC</w:t>
      </w:r>
      <w:r w:rsidRPr="00DA4B7C">
        <w:t xml:space="preserve"> </w:t>
      </w:r>
      <w:r>
        <w:t xml:space="preserve">туннель </w:t>
      </w:r>
      <w:r>
        <w:rPr>
          <w:lang w:val="en-US"/>
        </w:rPr>
        <w:t>gre</w:t>
      </w:r>
      <w:r w:rsidRPr="00DA4B7C">
        <w:t xml:space="preserve"> 3 </w:t>
      </w:r>
      <w:r>
        <w:t xml:space="preserve">работать не будет, поскольку на маршрутизаторе </w:t>
      </w:r>
      <w:r>
        <w:rPr>
          <w:lang w:val="en-US"/>
        </w:rPr>
        <w:t>vesr</w:t>
      </w:r>
      <w:r w:rsidRPr="00DA4B7C">
        <w:t xml:space="preserve">124-2-1 </w:t>
      </w:r>
      <w:r>
        <w:t xml:space="preserve">шифрование было уже включено когда настраивался туннель </w:t>
      </w:r>
      <w:r>
        <w:rPr>
          <w:lang w:val="en-US"/>
        </w:rPr>
        <w:t>gre</w:t>
      </w:r>
      <w:r w:rsidRPr="00DA4B7C">
        <w:t xml:space="preserve"> 10</w:t>
      </w:r>
      <w:r>
        <w:t>.</w:t>
      </w:r>
    </w:p>
    <w:p w14:paraId="1A5A0826" w14:textId="77777777" w:rsidR="005C5749" w:rsidRPr="00FE53EF" w:rsidRDefault="005C5749" w:rsidP="00595B0B"/>
    <w:p w14:paraId="4CE3AEC0" w14:textId="704C964A" w:rsidR="005C5749" w:rsidRPr="00FE53EF" w:rsidRDefault="005C5749" w:rsidP="00595B0B">
      <w:r>
        <w:t xml:space="preserve">Проверяем работу туннеля с машины </w:t>
      </w:r>
      <w:r>
        <w:rPr>
          <w:lang w:val="en-US"/>
        </w:rPr>
        <w:t>MicroCoreLinux</w:t>
      </w:r>
      <w:r w:rsidRPr="005C5749">
        <w:t>64.-3:</w:t>
      </w:r>
    </w:p>
    <w:p w14:paraId="4DDFC114" w14:textId="2BF4725B" w:rsidR="005C5749" w:rsidRPr="005C5749" w:rsidRDefault="005C5749" w:rsidP="005C5749">
      <w:pPr>
        <w:pStyle w:val="ac"/>
        <w:numPr>
          <w:ilvl w:val="0"/>
          <w:numId w:val="73"/>
        </w:numPr>
      </w:pPr>
      <w:r>
        <w:t xml:space="preserve">Проверка назначенного адреса по </w:t>
      </w:r>
      <w:r w:rsidRPr="005C5749">
        <w:rPr>
          <w:lang w:val="en-US"/>
        </w:rPr>
        <w:t>dhcp</w:t>
      </w:r>
      <w:r>
        <w:t>.</w:t>
      </w:r>
    </w:p>
    <w:p w14:paraId="24937BEA" w14:textId="77777777" w:rsidR="005C5749" w:rsidRPr="005C5749" w:rsidRDefault="005C5749" w:rsidP="00595B0B"/>
    <w:p w14:paraId="45EC18FA" w14:textId="77777777" w:rsidR="005C5749" w:rsidRPr="005C5749" w:rsidRDefault="005C5749" w:rsidP="005C5749">
      <w:pPr>
        <w:shd w:val="clear" w:color="auto" w:fill="D0CECE" w:themeFill="background2" w:themeFillShade="E6"/>
        <w:rPr>
          <w:lang w:val="en-US"/>
        </w:rPr>
      </w:pPr>
      <w:r w:rsidRPr="005C5749">
        <w:rPr>
          <w:lang w:val="en-US"/>
        </w:rPr>
        <w:t>gns3@box:~$ ip add | grep eth0: -A 2 | grep inet</w:t>
      </w:r>
    </w:p>
    <w:p w14:paraId="0D871194" w14:textId="77777777" w:rsidR="005C5749" w:rsidRDefault="005C5749" w:rsidP="005C5749">
      <w:pPr>
        <w:shd w:val="clear" w:color="auto" w:fill="D0CECE" w:themeFill="background2" w:themeFillShade="E6"/>
        <w:rPr>
          <w:lang w:val="en-US"/>
        </w:rPr>
      </w:pPr>
      <w:r w:rsidRPr="005C5749">
        <w:rPr>
          <w:lang w:val="en-US"/>
        </w:rPr>
        <w:t xml:space="preserve">    inet 172.16.3.3/24 brd 172.16.3.255 scope global eth0</w:t>
      </w:r>
    </w:p>
    <w:p w14:paraId="111DD4C2" w14:textId="77777777" w:rsidR="005C5749" w:rsidRDefault="005C5749" w:rsidP="005C5749">
      <w:pPr>
        <w:rPr>
          <w:lang w:val="en-US"/>
        </w:rPr>
      </w:pPr>
    </w:p>
    <w:p w14:paraId="41609196" w14:textId="534755B4" w:rsidR="005C5749" w:rsidRPr="005C5749" w:rsidRDefault="005C5749" w:rsidP="005C5749">
      <w:pPr>
        <w:pStyle w:val="ac"/>
        <w:numPr>
          <w:ilvl w:val="0"/>
          <w:numId w:val="73"/>
        </w:numPr>
      </w:pPr>
      <w:r>
        <w:t xml:space="preserve">Проверка связности локальных сетей командой </w:t>
      </w:r>
      <w:r>
        <w:rPr>
          <w:lang w:val="en-US"/>
        </w:rPr>
        <w:t>ping</w:t>
      </w:r>
      <w:r>
        <w:t xml:space="preserve">. </w:t>
      </w:r>
    </w:p>
    <w:p w14:paraId="37C4E1AB" w14:textId="28090F63" w:rsidR="005C5749" w:rsidRPr="005C5749" w:rsidRDefault="005C5749" w:rsidP="005C5749"/>
    <w:p w14:paraId="14F56AD8" w14:textId="77777777" w:rsidR="005C5749" w:rsidRPr="005C5749" w:rsidRDefault="005C5749" w:rsidP="005C5749">
      <w:pPr>
        <w:shd w:val="clear" w:color="auto" w:fill="D0CECE" w:themeFill="background2" w:themeFillShade="E6"/>
        <w:rPr>
          <w:lang w:val="en-US"/>
        </w:rPr>
      </w:pPr>
      <w:r w:rsidRPr="005C5749">
        <w:rPr>
          <w:lang w:val="en-US"/>
        </w:rPr>
        <w:t>gns3@box:~$ ping 172.16.1.2 -c 3</w:t>
      </w:r>
    </w:p>
    <w:p w14:paraId="2610A973" w14:textId="77777777" w:rsidR="005C5749" w:rsidRPr="005C5749" w:rsidRDefault="005C5749" w:rsidP="005C5749">
      <w:pPr>
        <w:shd w:val="clear" w:color="auto" w:fill="D0CECE" w:themeFill="background2" w:themeFillShade="E6"/>
        <w:rPr>
          <w:lang w:val="en-US"/>
        </w:rPr>
      </w:pPr>
      <w:r w:rsidRPr="005C5749">
        <w:rPr>
          <w:lang w:val="en-US"/>
        </w:rPr>
        <w:t>PING 172.16.1.2 (172.16.1.2): 56 data bytes</w:t>
      </w:r>
    </w:p>
    <w:p w14:paraId="68417778" w14:textId="77777777" w:rsidR="005C5749" w:rsidRPr="005C5749" w:rsidRDefault="005C5749" w:rsidP="005C5749">
      <w:pPr>
        <w:shd w:val="clear" w:color="auto" w:fill="D0CECE" w:themeFill="background2" w:themeFillShade="E6"/>
        <w:rPr>
          <w:lang w:val="en-US"/>
        </w:rPr>
      </w:pPr>
      <w:r w:rsidRPr="005C5749">
        <w:rPr>
          <w:lang w:val="en-US"/>
        </w:rPr>
        <w:t>64 bytes from 172.16.1.2: seq=0 ttl=62 time=3.456 ms</w:t>
      </w:r>
    </w:p>
    <w:p w14:paraId="32911681" w14:textId="77777777" w:rsidR="005C5749" w:rsidRPr="005C5749" w:rsidRDefault="005C5749" w:rsidP="005C5749">
      <w:pPr>
        <w:shd w:val="clear" w:color="auto" w:fill="D0CECE" w:themeFill="background2" w:themeFillShade="E6"/>
        <w:rPr>
          <w:lang w:val="en-US"/>
        </w:rPr>
      </w:pPr>
      <w:r w:rsidRPr="005C5749">
        <w:rPr>
          <w:lang w:val="en-US"/>
        </w:rPr>
        <w:t>64 bytes from 172.16.1.2: seq=1 ttl=62 time=4.837 ms</w:t>
      </w:r>
    </w:p>
    <w:p w14:paraId="03191986" w14:textId="77777777" w:rsidR="005C5749" w:rsidRPr="005C5749" w:rsidRDefault="005C5749" w:rsidP="005C5749">
      <w:pPr>
        <w:shd w:val="clear" w:color="auto" w:fill="D0CECE" w:themeFill="background2" w:themeFillShade="E6"/>
        <w:rPr>
          <w:lang w:val="en-US"/>
        </w:rPr>
      </w:pPr>
      <w:r w:rsidRPr="005C5749">
        <w:rPr>
          <w:lang w:val="en-US"/>
        </w:rPr>
        <w:t>64 bytes from 172.16.1.2: seq=2 ttl=62 time=5.498 ms</w:t>
      </w:r>
    </w:p>
    <w:p w14:paraId="74F4E82B" w14:textId="77777777" w:rsidR="005C5749" w:rsidRPr="005C5749" w:rsidRDefault="005C5749" w:rsidP="005C5749">
      <w:pPr>
        <w:shd w:val="clear" w:color="auto" w:fill="D0CECE" w:themeFill="background2" w:themeFillShade="E6"/>
        <w:rPr>
          <w:lang w:val="en-US"/>
        </w:rPr>
      </w:pPr>
    </w:p>
    <w:p w14:paraId="727BA631" w14:textId="77777777" w:rsidR="005C5749" w:rsidRPr="005C5749" w:rsidRDefault="005C5749" w:rsidP="005C5749">
      <w:pPr>
        <w:shd w:val="clear" w:color="auto" w:fill="D0CECE" w:themeFill="background2" w:themeFillShade="E6"/>
        <w:rPr>
          <w:lang w:val="en-US"/>
        </w:rPr>
      </w:pPr>
      <w:r w:rsidRPr="005C5749">
        <w:rPr>
          <w:lang w:val="en-US"/>
        </w:rPr>
        <w:t>--- 172.16.1.2 ping statistics ---</w:t>
      </w:r>
    </w:p>
    <w:p w14:paraId="0CA39E37" w14:textId="77777777" w:rsidR="005C5749" w:rsidRPr="005C5749" w:rsidRDefault="005C5749" w:rsidP="005C5749">
      <w:pPr>
        <w:shd w:val="clear" w:color="auto" w:fill="D0CECE" w:themeFill="background2" w:themeFillShade="E6"/>
        <w:rPr>
          <w:lang w:val="en-US"/>
        </w:rPr>
      </w:pPr>
      <w:r w:rsidRPr="005C5749">
        <w:rPr>
          <w:lang w:val="en-US"/>
        </w:rPr>
        <w:t>3 packets transmitted, 3 packets received, 0% packet loss</w:t>
      </w:r>
    </w:p>
    <w:p w14:paraId="7BF9538E" w14:textId="77777777" w:rsidR="005C5749" w:rsidRPr="005C5749" w:rsidRDefault="005C5749" w:rsidP="005C5749">
      <w:pPr>
        <w:shd w:val="clear" w:color="auto" w:fill="D0CECE" w:themeFill="background2" w:themeFillShade="E6"/>
        <w:rPr>
          <w:lang w:val="en-US"/>
        </w:rPr>
      </w:pPr>
      <w:r w:rsidRPr="005C5749">
        <w:rPr>
          <w:lang w:val="en-US"/>
        </w:rPr>
        <w:t>round-trip min/avg/max = 3.456/4.597/5.498 ms</w:t>
      </w:r>
    </w:p>
    <w:p w14:paraId="73DFD3FB" w14:textId="77777777" w:rsidR="001A6F81" w:rsidRPr="00FE53EF" w:rsidRDefault="001A6F81" w:rsidP="00595B0B">
      <w:pPr>
        <w:rPr>
          <w:lang w:val="en-US"/>
        </w:rPr>
      </w:pPr>
    </w:p>
    <w:p w14:paraId="26E5D4FD" w14:textId="04FFAA1E" w:rsidR="001A6F81" w:rsidRDefault="001A6F81" w:rsidP="00595B0B">
      <w:r>
        <w:t xml:space="preserve">Если использование браузера по какой то причине не подходит, то можно установить утилиту </w:t>
      </w:r>
      <w:r>
        <w:rPr>
          <w:lang w:val="en-US"/>
        </w:rPr>
        <w:t>curl</w:t>
      </w:r>
      <w:r w:rsidRPr="001A6F81">
        <w:t xml:space="preserve"> </w:t>
      </w:r>
      <w:r>
        <w:t xml:space="preserve">для чтения файлов с </w:t>
      </w:r>
      <w:r>
        <w:rPr>
          <w:lang w:val="en-US"/>
        </w:rPr>
        <w:t>http</w:t>
      </w:r>
      <w:r w:rsidRPr="001A6F81">
        <w:t xml:space="preserve"> </w:t>
      </w:r>
      <w:r>
        <w:rPr>
          <w:lang w:val="en-US"/>
        </w:rPr>
        <w:t>c</w:t>
      </w:r>
      <w:r>
        <w:t>ервера:</w:t>
      </w:r>
    </w:p>
    <w:p w14:paraId="6BD04A2F" w14:textId="77777777" w:rsidR="001A6F81" w:rsidRDefault="001A6F81" w:rsidP="00595B0B"/>
    <w:p w14:paraId="3C74602C" w14:textId="77777777" w:rsidR="001A6F81" w:rsidRPr="001A6F81" w:rsidRDefault="001A6F81" w:rsidP="001A6F81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A6F81">
        <w:rPr>
          <w:rFonts w:ascii="Courier New" w:hAnsi="Courier New" w:cs="Courier New"/>
          <w:b/>
          <w:bCs/>
          <w:lang w:val="en-US"/>
        </w:rPr>
        <w:t>gns3@box:~$ tce-load -iw curl</w:t>
      </w:r>
    </w:p>
    <w:p w14:paraId="579A4BD4" w14:textId="77777777" w:rsidR="001A6F81" w:rsidRPr="001A6F81" w:rsidRDefault="001A6F81" w:rsidP="001A6F81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A6F81">
        <w:rPr>
          <w:rFonts w:ascii="Courier New" w:hAnsi="Courier New" w:cs="Courier New"/>
          <w:b/>
          <w:bCs/>
          <w:lang w:val="en-US"/>
        </w:rPr>
        <w:t>curl.tcz.dep OK</w:t>
      </w:r>
    </w:p>
    <w:p w14:paraId="555BE7AB" w14:textId="77777777" w:rsidR="001A6F81" w:rsidRPr="001A6F81" w:rsidRDefault="001A6F81" w:rsidP="001A6F81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A6F81">
        <w:rPr>
          <w:rFonts w:ascii="Courier New" w:hAnsi="Courier New" w:cs="Courier New"/>
          <w:b/>
          <w:bCs/>
          <w:lang w:val="en-US"/>
        </w:rPr>
        <w:t>libssh2.tcz.dep OK</w:t>
      </w:r>
    </w:p>
    <w:p w14:paraId="41D37B4A" w14:textId="77777777" w:rsidR="001A6F81" w:rsidRPr="001A6F81" w:rsidRDefault="001A6F81" w:rsidP="001A6F81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A6F81">
        <w:rPr>
          <w:rFonts w:ascii="Courier New" w:hAnsi="Courier New" w:cs="Courier New"/>
          <w:b/>
          <w:bCs/>
          <w:lang w:val="en-US"/>
        </w:rPr>
        <w:t>libgcrypt.tcz.dep OK</w:t>
      </w:r>
    </w:p>
    <w:p w14:paraId="692D9C7F" w14:textId="77777777" w:rsidR="001A6F81" w:rsidRPr="001A6F81" w:rsidRDefault="001A6F81" w:rsidP="001A6F81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A6F81">
        <w:rPr>
          <w:rFonts w:ascii="Courier New" w:hAnsi="Courier New" w:cs="Courier New"/>
          <w:b/>
          <w:bCs/>
          <w:lang w:val="en-US"/>
        </w:rPr>
        <w:t>Downloading: openssl.tcz</w:t>
      </w:r>
    </w:p>
    <w:p w14:paraId="15D9B371" w14:textId="77777777" w:rsidR="001A6F81" w:rsidRPr="001A6F81" w:rsidRDefault="001A6F81" w:rsidP="001A6F81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A6F81">
        <w:rPr>
          <w:rFonts w:ascii="Courier New" w:hAnsi="Courier New" w:cs="Courier New"/>
          <w:b/>
          <w:bCs/>
          <w:lang w:val="en-US"/>
        </w:rPr>
        <w:t>Connecting to repo.tinycorelinux.net (128.127.66.77:80)</w:t>
      </w:r>
    </w:p>
    <w:p w14:paraId="5BC5C0D4" w14:textId="77777777" w:rsidR="001A6F81" w:rsidRPr="001A6F81" w:rsidRDefault="001A6F81" w:rsidP="001A6F81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A6F81">
        <w:rPr>
          <w:rFonts w:ascii="Courier New" w:hAnsi="Courier New" w:cs="Courier New"/>
          <w:b/>
          <w:bCs/>
          <w:lang w:val="en-US"/>
        </w:rPr>
        <w:t>openssl.tcz          100% |*******************************|  1116k  0:00:00 ETA</w:t>
      </w:r>
    </w:p>
    <w:p w14:paraId="4C83697E" w14:textId="77777777" w:rsidR="001A6F81" w:rsidRPr="001A6F81" w:rsidRDefault="001A6F81" w:rsidP="001A6F81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A6F81">
        <w:rPr>
          <w:rFonts w:ascii="Courier New" w:hAnsi="Courier New" w:cs="Courier New"/>
          <w:b/>
          <w:bCs/>
          <w:lang w:val="en-US"/>
        </w:rPr>
        <w:t>openssl.tcz: OK</w:t>
      </w:r>
    </w:p>
    <w:p w14:paraId="6872F6DD" w14:textId="77777777" w:rsidR="001A6F81" w:rsidRPr="001A6F81" w:rsidRDefault="001A6F81" w:rsidP="001A6F81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A6F81">
        <w:rPr>
          <w:rFonts w:ascii="Courier New" w:hAnsi="Courier New" w:cs="Courier New"/>
          <w:b/>
          <w:bCs/>
          <w:lang w:val="en-US"/>
        </w:rPr>
        <w:t>Downloading: libgpg-error.tcz</w:t>
      </w:r>
    </w:p>
    <w:p w14:paraId="1D75724D" w14:textId="77777777" w:rsidR="001A6F81" w:rsidRPr="001A6F81" w:rsidRDefault="001A6F81" w:rsidP="001A6F81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A6F81">
        <w:rPr>
          <w:rFonts w:ascii="Courier New" w:hAnsi="Courier New" w:cs="Courier New"/>
          <w:b/>
          <w:bCs/>
          <w:lang w:val="en-US"/>
        </w:rPr>
        <w:t>Connecting to repo.tinycorelinux.net (128.127.66.77:80)</w:t>
      </w:r>
    </w:p>
    <w:p w14:paraId="3DAEAAAC" w14:textId="77777777" w:rsidR="001A6F81" w:rsidRPr="001A6F81" w:rsidRDefault="001A6F81" w:rsidP="001A6F81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A6F81">
        <w:rPr>
          <w:rFonts w:ascii="Courier New" w:hAnsi="Courier New" w:cs="Courier New"/>
          <w:b/>
          <w:bCs/>
          <w:lang w:val="en-US"/>
        </w:rPr>
        <w:t>libgpg-error.tcz     100% |*******************************| 20480   0:00:00 ETA</w:t>
      </w:r>
    </w:p>
    <w:p w14:paraId="70D652E3" w14:textId="77777777" w:rsidR="001A6F81" w:rsidRPr="001A6F81" w:rsidRDefault="001A6F81" w:rsidP="001A6F81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A6F81">
        <w:rPr>
          <w:rFonts w:ascii="Courier New" w:hAnsi="Courier New" w:cs="Courier New"/>
          <w:b/>
          <w:bCs/>
          <w:lang w:val="en-US"/>
        </w:rPr>
        <w:t>libgpg-error.tcz: OK</w:t>
      </w:r>
    </w:p>
    <w:p w14:paraId="6936B677" w14:textId="77777777" w:rsidR="001A6F81" w:rsidRPr="001A6F81" w:rsidRDefault="001A6F81" w:rsidP="001A6F81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A6F81">
        <w:rPr>
          <w:rFonts w:ascii="Courier New" w:hAnsi="Courier New" w:cs="Courier New"/>
          <w:b/>
          <w:bCs/>
          <w:lang w:val="en-US"/>
        </w:rPr>
        <w:t>Downloading: libgcrypt.tcz</w:t>
      </w:r>
    </w:p>
    <w:p w14:paraId="7302D190" w14:textId="77777777" w:rsidR="001A6F81" w:rsidRPr="001A6F81" w:rsidRDefault="001A6F81" w:rsidP="001A6F81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A6F81">
        <w:rPr>
          <w:rFonts w:ascii="Courier New" w:hAnsi="Courier New" w:cs="Courier New"/>
          <w:b/>
          <w:bCs/>
          <w:lang w:val="en-US"/>
        </w:rPr>
        <w:t>Connecting to repo.tinycorelinux.net (128.127.66.77:80)</w:t>
      </w:r>
    </w:p>
    <w:p w14:paraId="4E2E7573" w14:textId="77777777" w:rsidR="001A6F81" w:rsidRPr="001A6F81" w:rsidRDefault="001A6F81" w:rsidP="001A6F81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A6F81">
        <w:rPr>
          <w:rFonts w:ascii="Courier New" w:hAnsi="Courier New" w:cs="Courier New"/>
          <w:b/>
          <w:bCs/>
          <w:lang w:val="en-US"/>
        </w:rPr>
        <w:t>libgcrypt.tcz        100% |*******************************|   392k  0:00:00 ETA</w:t>
      </w:r>
    </w:p>
    <w:p w14:paraId="675CAB98" w14:textId="77777777" w:rsidR="001A6F81" w:rsidRPr="001A6F81" w:rsidRDefault="001A6F81" w:rsidP="001A6F81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A6F81">
        <w:rPr>
          <w:rFonts w:ascii="Courier New" w:hAnsi="Courier New" w:cs="Courier New"/>
          <w:b/>
          <w:bCs/>
          <w:lang w:val="en-US"/>
        </w:rPr>
        <w:t>libgcrypt.tcz: OK</w:t>
      </w:r>
    </w:p>
    <w:p w14:paraId="692FD8DB" w14:textId="77777777" w:rsidR="001A6F81" w:rsidRPr="001A6F81" w:rsidRDefault="001A6F81" w:rsidP="001A6F81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A6F81">
        <w:rPr>
          <w:rFonts w:ascii="Courier New" w:hAnsi="Courier New" w:cs="Courier New"/>
          <w:b/>
          <w:bCs/>
          <w:lang w:val="en-US"/>
        </w:rPr>
        <w:t>Downloading: libssh2.tcz</w:t>
      </w:r>
    </w:p>
    <w:p w14:paraId="6B9F4650" w14:textId="77777777" w:rsidR="001A6F81" w:rsidRPr="001A6F81" w:rsidRDefault="001A6F81" w:rsidP="001A6F81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A6F81">
        <w:rPr>
          <w:rFonts w:ascii="Courier New" w:hAnsi="Courier New" w:cs="Courier New"/>
          <w:b/>
          <w:bCs/>
          <w:lang w:val="en-US"/>
        </w:rPr>
        <w:t>Connecting to repo.tinycorelinux.net (128.127.66.77:80)</w:t>
      </w:r>
    </w:p>
    <w:p w14:paraId="58595576" w14:textId="77777777" w:rsidR="001A6F81" w:rsidRPr="001A6F81" w:rsidRDefault="001A6F81" w:rsidP="001A6F81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A6F81">
        <w:rPr>
          <w:rFonts w:ascii="Courier New" w:hAnsi="Courier New" w:cs="Courier New"/>
          <w:b/>
          <w:bCs/>
          <w:lang w:val="en-US"/>
        </w:rPr>
        <w:t>libssh2.tcz          100% |*******************************| 90112   0:00:00 ETA</w:t>
      </w:r>
    </w:p>
    <w:p w14:paraId="76306701" w14:textId="77777777" w:rsidR="001A6F81" w:rsidRPr="001A6F81" w:rsidRDefault="001A6F81" w:rsidP="001A6F81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A6F81">
        <w:rPr>
          <w:rFonts w:ascii="Courier New" w:hAnsi="Courier New" w:cs="Courier New"/>
          <w:b/>
          <w:bCs/>
          <w:lang w:val="en-US"/>
        </w:rPr>
        <w:t>libssh2.tcz: OK</w:t>
      </w:r>
    </w:p>
    <w:p w14:paraId="39EC9B15" w14:textId="77777777" w:rsidR="001A6F81" w:rsidRPr="001A6F81" w:rsidRDefault="001A6F81" w:rsidP="001A6F81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A6F81">
        <w:rPr>
          <w:rFonts w:ascii="Courier New" w:hAnsi="Courier New" w:cs="Courier New"/>
          <w:b/>
          <w:bCs/>
          <w:lang w:val="en-US"/>
        </w:rPr>
        <w:t>Downloading: libidn.tcz</w:t>
      </w:r>
    </w:p>
    <w:p w14:paraId="45064913" w14:textId="77777777" w:rsidR="001A6F81" w:rsidRPr="001A6F81" w:rsidRDefault="001A6F81" w:rsidP="001A6F81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A6F81">
        <w:rPr>
          <w:rFonts w:ascii="Courier New" w:hAnsi="Courier New" w:cs="Courier New"/>
          <w:b/>
          <w:bCs/>
          <w:lang w:val="en-US"/>
        </w:rPr>
        <w:t>Connecting to repo.tinycorelinux.net (128.127.66.77:80)</w:t>
      </w:r>
    </w:p>
    <w:p w14:paraId="1D2E2C94" w14:textId="77777777" w:rsidR="001A6F81" w:rsidRPr="001A6F81" w:rsidRDefault="001A6F81" w:rsidP="001A6F81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A6F81">
        <w:rPr>
          <w:rFonts w:ascii="Courier New" w:hAnsi="Courier New" w:cs="Courier New"/>
          <w:b/>
          <w:bCs/>
          <w:lang w:val="en-US"/>
        </w:rPr>
        <w:t>libidn.tcz           100% |*******************************| 77824   0:00:00 ETA</w:t>
      </w:r>
    </w:p>
    <w:p w14:paraId="0F70F8F8" w14:textId="77777777" w:rsidR="001A6F81" w:rsidRPr="001A6F81" w:rsidRDefault="001A6F81" w:rsidP="001A6F81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A6F81">
        <w:rPr>
          <w:rFonts w:ascii="Courier New" w:hAnsi="Courier New" w:cs="Courier New"/>
          <w:b/>
          <w:bCs/>
          <w:lang w:val="en-US"/>
        </w:rPr>
        <w:t>libidn.tcz: OK</w:t>
      </w:r>
    </w:p>
    <w:p w14:paraId="7C0BF557" w14:textId="77777777" w:rsidR="001A6F81" w:rsidRPr="001A6F81" w:rsidRDefault="001A6F81" w:rsidP="001A6F81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A6F81">
        <w:rPr>
          <w:rFonts w:ascii="Courier New" w:hAnsi="Courier New" w:cs="Courier New"/>
          <w:b/>
          <w:bCs/>
          <w:lang w:val="en-US"/>
        </w:rPr>
        <w:t>Downloading: curl.tcz</w:t>
      </w:r>
    </w:p>
    <w:p w14:paraId="71D01419" w14:textId="77777777" w:rsidR="001A6F81" w:rsidRPr="001A6F81" w:rsidRDefault="001A6F81" w:rsidP="001A6F81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A6F81">
        <w:rPr>
          <w:rFonts w:ascii="Courier New" w:hAnsi="Courier New" w:cs="Courier New"/>
          <w:b/>
          <w:bCs/>
          <w:lang w:val="en-US"/>
        </w:rPr>
        <w:t>Connecting to repo.tinycorelinux.net (128.127.66.77:80)</w:t>
      </w:r>
    </w:p>
    <w:p w14:paraId="569FE8E9" w14:textId="77777777" w:rsidR="001A6F81" w:rsidRPr="001A6F81" w:rsidRDefault="001A6F81" w:rsidP="001A6F81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A6F81">
        <w:rPr>
          <w:rFonts w:ascii="Courier New" w:hAnsi="Courier New" w:cs="Courier New"/>
          <w:b/>
          <w:bCs/>
          <w:lang w:val="en-US"/>
        </w:rPr>
        <w:t>curl.tcz             100% |*******************************|   272k  0:00:00 ETA</w:t>
      </w:r>
    </w:p>
    <w:p w14:paraId="4FB706CA" w14:textId="77777777" w:rsidR="001A6F81" w:rsidRPr="001A6F81" w:rsidRDefault="001A6F81" w:rsidP="001A6F81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A6F81">
        <w:rPr>
          <w:rFonts w:ascii="Courier New" w:hAnsi="Courier New" w:cs="Courier New"/>
          <w:b/>
          <w:bCs/>
          <w:lang w:val="en-US"/>
        </w:rPr>
        <w:t>curl.tcz: OK</w:t>
      </w:r>
    </w:p>
    <w:p w14:paraId="7B9A9484" w14:textId="77777777" w:rsidR="001A6F81" w:rsidRPr="001A6F81" w:rsidRDefault="001A6F81" w:rsidP="00595B0B">
      <w:pPr>
        <w:rPr>
          <w:lang w:val="en-US"/>
        </w:rPr>
      </w:pPr>
    </w:p>
    <w:p w14:paraId="3F25B4FD" w14:textId="4F7E4F54" w:rsidR="00595B0B" w:rsidRDefault="00FE53EF" w:rsidP="00595B0B">
      <w:r>
        <w:t xml:space="preserve">Проверка работы </w:t>
      </w:r>
      <w:r>
        <w:rPr>
          <w:lang w:val="en-US"/>
        </w:rPr>
        <w:t>httpd</w:t>
      </w:r>
      <w:r w:rsidRPr="00FE53EF">
        <w:t xml:space="preserve"> </w:t>
      </w:r>
      <w:r>
        <w:t xml:space="preserve">сервера на маршрутизаторе </w:t>
      </w:r>
      <w:r>
        <w:rPr>
          <w:lang w:val="en-US"/>
        </w:rPr>
        <w:t>vesr</w:t>
      </w:r>
      <w:r w:rsidRPr="00FE53EF">
        <w:t xml:space="preserve">124-2-1 </w:t>
      </w:r>
      <w:r>
        <w:t xml:space="preserve">утилитой </w:t>
      </w:r>
      <w:r>
        <w:rPr>
          <w:lang w:val="en-US"/>
        </w:rPr>
        <w:t>curl</w:t>
      </w:r>
      <w:r w:rsidRPr="00FE53EF">
        <w:t xml:space="preserve"> </w:t>
      </w:r>
      <w:r>
        <w:t xml:space="preserve">из командной строки машины </w:t>
      </w:r>
      <w:r>
        <w:rPr>
          <w:lang w:val="en-US"/>
        </w:rPr>
        <w:t>MicroCoreLinux</w:t>
      </w:r>
      <w:r w:rsidRPr="00FE53EF">
        <w:t>6.4-3</w:t>
      </w:r>
      <w:r>
        <w:t>:</w:t>
      </w:r>
    </w:p>
    <w:p w14:paraId="58658DBA" w14:textId="77777777" w:rsidR="00FE53EF" w:rsidRDefault="00FE53EF" w:rsidP="00595B0B"/>
    <w:p w14:paraId="4E1C8A7D" w14:textId="77777777" w:rsidR="00FE53EF" w:rsidRPr="00FE53EF" w:rsidRDefault="00FE53EF" w:rsidP="00FE53EF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gns3@box:~$ curl 172.16.1.2</w:t>
      </w:r>
    </w:p>
    <w:p w14:paraId="37F9AFD5" w14:textId="77777777" w:rsidR="00FE53EF" w:rsidRPr="00FE53EF" w:rsidRDefault="00FE53EF" w:rsidP="00FE53EF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&lt;!doctype html&gt;</w:t>
      </w:r>
    </w:p>
    <w:p w14:paraId="00DB50BB" w14:textId="77777777" w:rsidR="00FE53EF" w:rsidRPr="00FE53EF" w:rsidRDefault="00FE53EF" w:rsidP="00FE53EF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 lang="ru-RU"&gt;</w:t>
      </w:r>
    </w:p>
    <w:p w14:paraId="78B4BAF2" w14:textId="77777777" w:rsidR="00FE53EF" w:rsidRPr="00FE53EF" w:rsidRDefault="00FE53EF" w:rsidP="00FE53EF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&lt;html&gt;</w:t>
      </w:r>
    </w:p>
    <w:p w14:paraId="4874CBC7" w14:textId="77777777" w:rsidR="00FE53EF" w:rsidRPr="00FE53EF" w:rsidRDefault="00FE53EF" w:rsidP="00FE53EF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&lt;head&gt;</w:t>
      </w:r>
    </w:p>
    <w:p w14:paraId="43BA6C08" w14:textId="77777777" w:rsidR="00FE53EF" w:rsidRPr="00FE53EF" w:rsidRDefault="00FE53EF" w:rsidP="00FE53EF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&lt;meta charset="utf-8"</w:t>
      </w:r>
    </w:p>
    <w:p w14:paraId="61CF4778" w14:textId="77777777" w:rsidR="00FE53EF" w:rsidRPr="00FE53EF" w:rsidRDefault="00FE53EF" w:rsidP="00FE53EF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&lt;title&gt;</w:t>
      </w:r>
      <w:r>
        <w:t>Нью</w:t>
      </w:r>
      <w:r w:rsidRPr="00FE53EF">
        <w:rPr>
          <w:lang w:val="en-US"/>
        </w:rPr>
        <w:t>-</w:t>
      </w:r>
      <w:r>
        <w:t>Васюки</w:t>
      </w:r>
      <w:r w:rsidRPr="00FE53EF">
        <w:rPr>
          <w:lang w:val="en-US"/>
        </w:rPr>
        <w:t>-&gt;</w:t>
      </w:r>
      <w:r>
        <w:t>Арбатов</w:t>
      </w:r>
      <w:r w:rsidRPr="00FE53EF">
        <w:rPr>
          <w:lang w:val="en-US"/>
        </w:rPr>
        <w:t>&lt;/title&gt;</w:t>
      </w:r>
    </w:p>
    <w:p w14:paraId="67F5BB41" w14:textId="77777777" w:rsidR="00FE53EF" w:rsidRDefault="00FE53EF" w:rsidP="00FE53EF">
      <w:pPr>
        <w:shd w:val="clear" w:color="auto" w:fill="D0CECE" w:themeFill="background2" w:themeFillShade="E6"/>
      </w:pPr>
      <w:r w:rsidRPr="00FE53EF">
        <w:rPr>
          <w:lang w:val="en-US"/>
        </w:rPr>
        <w:t xml:space="preserve">  </w:t>
      </w:r>
      <w:r>
        <w:t>&lt;/head&gt;</w:t>
      </w:r>
    </w:p>
    <w:p w14:paraId="591DA5B2" w14:textId="77777777" w:rsidR="00FE53EF" w:rsidRDefault="00FE53EF" w:rsidP="00FE53EF">
      <w:pPr>
        <w:shd w:val="clear" w:color="auto" w:fill="D0CECE" w:themeFill="background2" w:themeFillShade="E6"/>
      </w:pPr>
      <w:r>
        <w:t xml:space="preserve">  &lt;body&gt;</w:t>
      </w:r>
    </w:p>
    <w:p w14:paraId="616A8BE2" w14:textId="77777777" w:rsidR="00FE53EF" w:rsidRDefault="00FE53EF" w:rsidP="00FE53EF">
      <w:pPr>
        <w:shd w:val="clear" w:color="auto" w:fill="D0CECE" w:themeFill="background2" w:themeFillShade="E6"/>
      </w:pPr>
      <w:r>
        <w:t xml:space="preserve">    &lt;br&gt; Ударим автопробегом по бездорожью, разгильдяйству и пофигизму!</w:t>
      </w:r>
    </w:p>
    <w:p w14:paraId="4F853E5C" w14:textId="77777777" w:rsidR="00FE53EF" w:rsidRDefault="00FE53EF" w:rsidP="00FE53EF">
      <w:pPr>
        <w:shd w:val="clear" w:color="auto" w:fill="D0CECE" w:themeFill="background2" w:themeFillShade="E6"/>
      </w:pPr>
      <w:r>
        <w:t xml:space="preserve">  &lt;/body&gt;</w:t>
      </w:r>
    </w:p>
    <w:p w14:paraId="45B6206B" w14:textId="77777777" w:rsidR="00FE53EF" w:rsidRDefault="00FE53EF" w:rsidP="00FE53EF">
      <w:pPr>
        <w:shd w:val="clear" w:color="auto" w:fill="D0CECE" w:themeFill="background2" w:themeFillShade="E6"/>
      </w:pPr>
      <w:r>
        <w:t>&lt;/html&gt;</w:t>
      </w:r>
    </w:p>
    <w:p w14:paraId="77069045" w14:textId="77777777" w:rsidR="00FE53EF" w:rsidRDefault="00FE53EF" w:rsidP="00FE53EF"/>
    <w:p w14:paraId="555A6D06" w14:textId="51D99A61" w:rsidR="00FE53EF" w:rsidRPr="00FE53EF" w:rsidRDefault="00FE53EF" w:rsidP="00FE53EF">
      <w:r>
        <w:t>gns3@box:~$</w:t>
      </w:r>
    </w:p>
    <w:p w14:paraId="5AC87E28" w14:textId="77777777" w:rsidR="00EB603F" w:rsidRPr="005F3164" w:rsidRDefault="00EB603F" w:rsidP="00EB603F"/>
    <w:p w14:paraId="0F5FA70D" w14:textId="581C5402" w:rsidR="00EB603F" w:rsidRDefault="00FE53EF" w:rsidP="00EB603F">
      <w:r>
        <w:t xml:space="preserve">И итоговая проверка из графического браузера </w:t>
      </w:r>
      <w:r>
        <w:rPr>
          <w:lang w:val="en-US"/>
        </w:rPr>
        <w:t>firefox</w:t>
      </w:r>
      <w:r w:rsidRPr="00FE53EF">
        <w:t xml:space="preserve"> </w:t>
      </w:r>
      <w:r>
        <w:t>к чему мы так долго шли:</w:t>
      </w:r>
    </w:p>
    <w:p w14:paraId="6EE55E20" w14:textId="77777777" w:rsidR="00FE53EF" w:rsidRDefault="00FE53EF" w:rsidP="00EB603F"/>
    <w:p w14:paraId="1D574ED9" w14:textId="77777777" w:rsidR="00FE53EF" w:rsidRDefault="00FE53EF" w:rsidP="00FE53EF">
      <w:pPr>
        <w:keepNext/>
      </w:pPr>
      <w:r w:rsidRPr="00FE53EF">
        <w:drawing>
          <wp:inline distT="0" distB="0" distL="0" distR="0" wp14:anchorId="3D010B8D" wp14:editId="1D1AF4E4">
            <wp:extent cx="4320000" cy="3548460"/>
            <wp:effectExtent l="0" t="0" r="4445" b="0"/>
            <wp:docPr id="283153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5365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5062" w14:textId="5FF408FB" w:rsidR="00FE53EF" w:rsidRPr="00FE53EF" w:rsidRDefault="00FE53EF" w:rsidP="00FE53EF">
      <w:pPr>
        <w:pStyle w:val="aff4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noBreakHyphen/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ю Демонстрация работы сервера </w:t>
      </w:r>
      <w:r>
        <w:rPr>
          <w:lang w:val="en-US"/>
        </w:rPr>
        <w:t>httpd</w:t>
      </w:r>
      <w:r w:rsidRPr="00FE53EF">
        <w:t xml:space="preserve"> .</w:t>
      </w:r>
    </w:p>
    <w:p w14:paraId="2802E083" w14:textId="77777777" w:rsidR="00FE53EF" w:rsidRPr="00FE53EF" w:rsidRDefault="00FE53EF" w:rsidP="00EB603F"/>
    <w:p w14:paraId="684CE238" w14:textId="77777777" w:rsidR="00EB603F" w:rsidRDefault="00EB603F" w:rsidP="00EB603F"/>
    <w:p w14:paraId="17AE3DC5" w14:textId="77777777" w:rsidR="00FE53EF" w:rsidRPr="005F3164" w:rsidRDefault="00FE53EF" w:rsidP="00EB603F"/>
    <w:p w14:paraId="473A586B" w14:textId="660BFE22" w:rsidR="008A672A" w:rsidRDefault="008A672A" w:rsidP="00977037">
      <w:pPr>
        <w:pStyle w:val="af"/>
        <w:jc w:val="center"/>
        <w:rPr>
          <w:lang w:val="en-US"/>
        </w:rPr>
      </w:pPr>
      <w:bookmarkStart w:id="31" w:name="_Toc201923592"/>
      <w:r>
        <w:t>Выводы</w:t>
      </w:r>
      <w:bookmarkEnd w:id="31"/>
      <w:r w:rsidR="00FE53EF">
        <w:rPr>
          <w:lang w:val="en-US"/>
        </w:rPr>
        <w:t>.</w:t>
      </w:r>
    </w:p>
    <w:p w14:paraId="1807EF5F" w14:textId="65D5EB34" w:rsidR="00FE53EF" w:rsidRDefault="00977037" w:rsidP="00FE53EF">
      <w:pPr>
        <w:pStyle w:val="ac"/>
        <w:numPr>
          <w:ilvl w:val="0"/>
          <w:numId w:val="73"/>
        </w:numPr>
      </w:pPr>
      <w:r>
        <w:t xml:space="preserve">Описана методика и приемы создания схемы подключения нового филиала с маршрутизатором </w:t>
      </w:r>
      <w:r>
        <w:rPr>
          <w:lang w:val="en-US"/>
        </w:rPr>
        <w:t>vesr</w:t>
      </w:r>
      <w:r w:rsidRPr="00977037">
        <w:t>.</w:t>
      </w:r>
    </w:p>
    <w:p w14:paraId="3B7D62B5" w14:textId="2A6AC4D6" w:rsidR="00977037" w:rsidRPr="00977037" w:rsidRDefault="00977037" w:rsidP="00FE53EF">
      <w:pPr>
        <w:pStyle w:val="ac"/>
        <w:numPr>
          <w:ilvl w:val="0"/>
          <w:numId w:val="73"/>
        </w:numPr>
      </w:pPr>
      <w:r>
        <w:t xml:space="preserve">Настроен маршрутищатор с сервисами </w:t>
      </w:r>
      <w:r>
        <w:rPr>
          <w:lang w:val="en-US"/>
        </w:rPr>
        <w:t>NAT</w:t>
      </w:r>
      <w:r w:rsidRPr="00977037">
        <w:t xml:space="preserve"> </w:t>
      </w:r>
      <w:r>
        <w:rPr>
          <w:lang w:val="en-US"/>
        </w:rPr>
        <w:t>SOURCE</w:t>
      </w:r>
      <w:r w:rsidRPr="00977037">
        <w:t xml:space="preserve">, </w:t>
      </w:r>
      <w:r>
        <w:rPr>
          <w:lang w:val="en-US"/>
        </w:rPr>
        <w:t>DHCP</w:t>
      </w:r>
      <w:r w:rsidRPr="00977037">
        <w:t xml:space="preserve">, </w:t>
      </w:r>
      <w:r>
        <w:rPr>
          <w:lang w:val="en-US"/>
        </w:rPr>
        <w:t>static</w:t>
      </w:r>
      <w:r w:rsidRPr="00977037">
        <w:t xml:space="preserve"> </w:t>
      </w:r>
      <w:r>
        <w:rPr>
          <w:lang w:val="en-US"/>
        </w:rPr>
        <w:t>routing</w:t>
      </w:r>
      <w:r w:rsidRPr="00977037">
        <w:t>.</w:t>
      </w:r>
    </w:p>
    <w:p w14:paraId="59653AF5" w14:textId="6111BB8C" w:rsidR="00977037" w:rsidRPr="00977037" w:rsidRDefault="00977037" w:rsidP="00FE53EF">
      <w:pPr>
        <w:pStyle w:val="ac"/>
        <w:numPr>
          <w:ilvl w:val="0"/>
          <w:numId w:val="73"/>
        </w:numPr>
      </w:pPr>
      <w:r>
        <w:t>Создан туннель по технологии пку+</w:t>
      </w:r>
      <w:r>
        <w:rPr>
          <w:lang w:val="en-US"/>
        </w:rPr>
        <w:t>ipsec</w:t>
      </w:r>
      <w:r>
        <w:t xml:space="preserve"> на двух маршрутизаторах.</w:t>
      </w:r>
    </w:p>
    <w:p w14:paraId="60F3FEAD" w14:textId="1E186FF2" w:rsidR="00977037" w:rsidRDefault="00977037" w:rsidP="00FE53EF">
      <w:pPr>
        <w:pStyle w:val="ac"/>
        <w:numPr>
          <w:ilvl w:val="0"/>
          <w:numId w:val="73"/>
        </w:numPr>
      </w:pPr>
      <w:r>
        <w:t>Установлены служебные утилиты.</w:t>
      </w:r>
    </w:p>
    <w:p w14:paraId="401E688E" w14:textId="713FD7CF" w:rsidR="00977037" w:rsidRPr="00977037" w:rsidRDefault="00977037" w:rsidP="00FE53EF">
      <w:pPr>
        <w:pStyle w:val="ac"/>
        <w:numPr>
          <w:ilvl w:val="0"/>
          <w:numId w:val="73"/>
        </w:numPr>
      </w:pPr>
      <w:r>
        <w:t xml:space="preserve">Настроен сервер </w:t>
      </w:r>
      <w:r>
        <w:rPr>
          <w:lang w:val="en-US"/>
        </w:rPr>
        <w:t>busybox-httpd.</w:t>
      </w:r>
    </w:p>
    <w:p w14:paraId="783D068A" w14:textId="48FC2B4B" w:rsidR="00977037" w:rsidRPr="00977037" w:rsidRDefault="00977037" w:rsidP="00FE53EF">
      <w:pPr>
        <w:pStyle w:val="ac"/>
        <w:numPr>
          <w:ilvl w:val="0"/>
          <w:numId w:val="73"/>
        </w:numPr>
      </w:pPr>
      <w:r>
        <w:t xml:space="preserve">Описаны команды настройки и проверки туннеля </w:t>
      </w:r>
      <w:r>
        <w:rPr>
          <w:lang w:val="en-US"/>
        </w:rPr>
        <w:t>gre</w:t>
      </w:r>
      <w:r w:rsidRPr="00977037">
        <w:t>+</w:t>
      </w:r>
      <w:r>
        <w:rPr>
          <w:lang w:val="en-US"/>
        </w:rPr>
        <w:t>ipsec</w:t>
      </w:r>
      <w:r w:rsidRPr="00977037">
        <w:t>.</w:t>
      </w:r>
    </w:p>
    <w:p w14:paraId="14DA7CF6" w14:textId="77777777" w:rsidR="00977037" w:rsidRDefault="00977037" w:rsidP="00977037">
      <w:pPr>
        <w:rPr>
          <w:lang w:val="en-US"/>
        </w:rPr>
      </w:pPr>
    </w:p>
    <w:p w14:paraId="28BCB214" w14:textId="22C30353" w:rsidR="00977037" w:rsidRPr="00977037" w:rsidRDefault="00977037" w:rsidP="00977037">
      <w:r>
        <w:t>В следующей главе будет описан порядок настройки протокола динамической маршрутизации приметительно к изученной схеме подключения центрального офиса и двух его филиалов.</w:t>
      </w:r>
    </w:p>
    <w:p w14:paraId="7DDE38AF" w14:textId="77777777" w:rsidR="00FE53EF" w:rsidRPr="00977037" w:rsidRDefault="00FE53EF" w:rsidP="00FE53EF"/>
    <w:p w14:paraId="602003B0" w14:textId="77777777" w:rsidR="008A672A" w:rsidRPr="008A672A" w:rsidRDefault="008A672A" w:rsidP="00E97148"/>
    <w:p w14:paraId="38E30189" w14:textId="124CF00F" w:rsidR="00E97148" w:rsidRPr="00B578C4" w:rsidRDefault="00E97148" w:rsidP="00C1345C">
      <w:pPr>
        <w:pStyle w:val="af7"/>
        <w:rPr>
          <w:rFonts w:ascii="Cambria" w:hAnsi="Cambria"/>
          <w:b/>
          <w:bCs/>
          <w:sz w:val="32"/>
          <w:szCs w:val="32"/>
        </w:rPr>
      </w:pPr>
    </w:p>
    <w:p w14:paraId="6983F0C9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2D107E32" w14:textId="21C8AC8E" w:rsidR="009B18AC" w:rsidRPr="00B578C4" w:rsidRDefault="009B18AC">
      <w:pPr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br w:type="page"/>
      </w:r>
    </w:p>
    <w:p w14:paraId="2A90890C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6274F8C6" w14:textId="77777777" w:rsidR="009B18AC" w:rsidRDefault="009B18AC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46DF563C" w14:textId="77777777" w:rsidR="009B18AC" w:rsidRPr="00E97148" w:rsidRDefault="009B18AC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3321A272" w14:textId="77777777" w:rsidR="00E97148" w:rsidRPr="009324B5" w:rsidRDefault="00E97148" w:rsidP="009324B5">
      <w:pPr>
        <w:pStyle w:val="1"/>
      </w:pPr>
      <w:bookmarkStart w:id="32" w:name="_Toc201923593"/>
      <w:r w:rsidRPr="009324B5">
        <w:t>Глава 10. Настройка  динамической ( OSPF) маршрутизации в виртуальном маршрутизаторе vESR.</w:t>
      </w:r>
      <w:bookmarkEnd w:id="32"/>
    </w:p>
    <w:p w14:paraId="3FCFF05D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p w14:paraId="1D543359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p w14:paraId="136BB0D1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bookmarkStart w:id="33" w:name="_Toc201923594" w:displacedByCustomXml="next"/>
    <w:sdt>
      <w:sdtPr>
        <w:rPr>
          <w:lang w:val="ro-RO"/>
        </w:rPr>
        <w:id w:val="2044630013"/>
        <w:placeholder>
          <w:docPart w:val="69F9CC2D351E47CB8A934D271FA9813E"/>
        </w:placeholder>
        <w:temporary/>
        <w:showingPlcHdr/>
        <w15:appearance w15:val="hidden"/>
      </w:sdtPr>
      <w:sdtContent>
        <w:p w14:paraId="2F276141" w14:textId="77777777" w:rsidR="00E97148" w:rsidRPr="004E6785" w:rsidRDefault="00E97148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3" w:displacedByCustomXml="prev"/>
    <w:p w14:paraId="14CABEA7" w14:textId="113F6E5C" w:rsidR="00E97148" w:rsidRPr="004E6785" w:rsidRDefault="00E97148" w:rsidP="00E97148">
      <w:pPr>
        <w:rPr>
          <w:lang w:val="ro-RO"/>
        </w:rPr>
      </w:pPr>
    </w:p>
    <w:p w14:paraId="13D3BC67" w14:textId="4BBD3790" w:rsidR="00E97148" w:rsidRPr="00E97148" w:rsidRDefault="00E97148" w:rsidP="00882799">
      <w:pPr>
        <w:pStyle w:val="af7"/>
        <w:rPr>
          <w:rFonts w:ascii="Cambria" w:hAnsi="Cambria"/>
          <w:b/>
          <w:bCs/>
          <w:sz w:val="32"/>
          <w:szCs w:val="32"/>
        </w:rPr>
      </w:pPr>
    </w:p>
    <w:p w14:paraId="02166768" w14:textId="344E3481" w:rsidR="009A2F30" w:rsidRPr="004E6785" w:rsidRDefault="009A2F30" w:rsidP="00A14F01">
      <w:pPr>
        <w:pStyle w:val="1"/>
      </w:pPr>
      <w:r w:rsidRPr="004E6785">
        <w:rPr>
          <w:lang w:bidi="ru-RU"/>
        </w:rPr>
        <w:br w:type="page"/>
      </w:r>
    </w:p>
    <w:bookmarkStart w:id="34" w:name="_Toc201923595" w:displacedByCustomXml="next"/>
    <w:bookmarkStart w:id="35" w:name="_Toc529756743" w:displacedByCustomXml="next"/>
    <w:bookmarkStart w:id="36" w:name="_Toc529756682" w:displacedByCustomXml="next"/>
    <w:sdt>
      <w:sdtPr>
        <w:id w:val="1723244645"/>
        <w:placeholder>
          <w:docPart w:val="8F007C3AD78E4D0B82F8F0D6E191EBC9"/>
        </w:placeholder>
        <w:temporary/>
        <w:showingPlcHdr/>
        <w15:appearance w15:val="hidden"/>
      </w:sdtPr>
      <w:sdtContent>
        <w:p w14:paraId="3089C438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Эпилог или заключение</w:t>
          </w:r>
        </w:p>
      </w:sdtContent>
    </w:sdt>
    <w:bookmarkEnd w:id="34" w:displacedByCustomXml="prev"/>
    <w:bookmarkEnd w:id="35" w:displacedByCustomXml="prev"/>
    <w:bookmarkEnd w:id="36" w:displacedByCustomXml="prev"/>
    <w:p w14:paraId="30395E1B" w14:textId="5D7131B8" w:rsidR="00A0776B" w:rsidRPr="004E6785" w:rsidRDefault="00A0776B" w:rsidP="00BB5275">
      <w:pPr>
        <w:rPr>
          <w:lang w:val="ro-RO"/>
        </w:rPr>
      </w:pPr>
    </w:p>
    <w:p w14:paraId="23DC0069" w14:textId="22DE0A87" w:rsidR="00205500" w:rsidRPr="004E6785" w:rsidRDefault="00205500" w:rsidP="00BB5275">
      <w:pPr>
        <w:pStyle w:val="af7"/>
        <w:rPr>
          <w:lang w:val="ro-RO"/>
        </w:rPr>
      </w:pPr>
    </w:p>
    <w:p w14:paraId="4A088460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37" w:name="_Toc201923596" w:displacedByCustomXml="next"/>
    <w:bookmarkStart w:id="38" w:name="_Toc529756744" w:displacedByCustomXml="next"/>
    <w:bookmarkStart w:id="39" w:name="_Toc529756683" w:displacedByCustomXml="next"/>
    <w:sdt>
      <w:sdtPr>
        <w:id w:val="1707216621"/>
        <w:placeholder>
          <w:docPart w:val="B1770BB356BD43199F3747F761F909FE"/>
        </w:placeholder>
        <w:temporary/>
        <w:showingPlcHdr/>
        <w15:appearance w15:val="hidden"/>
      </w:sdtPr>
      <w:sdtContent>
        <w:p w14:paraId="43CB349C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Список литературы</w:t>
          </w:r>
        </w:p>
      </w:sdtContent>
    </w:sdt>
    <w:bookmarkEnd w:id="37" w:displacedByCustomXml="prev"/>
    <w:bookmarkEnd w:id="38" w:displacedByCustomXml="prev"/>
    <w:bookmarkEnd w:id="39" w:displacedByCustomXml="prev"/>
    <w:p w14:paraId="5C2C63A1" w14:textId="77777777" w:rsidR="00E97148" w:rsidRDefault="00E97148" w:rsidP="00BB5275">
      <w:pPr>
        <w:pStyle w:val="af7"/>
      </w:pPr>
    </w:p>
    <w:p w14:paraId="0C868774" w14:textId="77777777" w:rsidR="00E97148" w:rsidRDefault="00E97148" w:rsidP="00E97148">
      <w:r>
        <w:t>Список использованной литературы и ссылок</w:t>
      </w:r>
    </w:p>
    <w:p w14:paraId="20072C15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4" w:history="1">
        <w:r w:rsidRPr="00E33F60">
          <w:rPr>
            <w:rStyle w:val="a7"/>
          </w:rPr>
          <w:t>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</w:t>
        </w:r>
      </w:hyperlink>
    </w:p>
    <w:p w14:paraId="4E32EB48" w14:textId="77777777" w:rsidR="00E97148" w:rsidRPr="003C456A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5" w:history="1">
        <w:r w:rsidRPr="00E33F60">
          <w:rPr>
            <w:rStyle w:val="a7"/>
          </w:rPr>
          <w:t>https://docs.eltex-co.ru/ede/initial-router-configuration-380863579.html</w:t>
        </w:r>
      </w:hyperlink>
    </w:p>
    <w:p w14:paraId="12791834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r w:rsidRPr="003C456A">
        <w:t>https://docs.eltex-co.ru/display/ED23/Quick+Start+vESR</w:t>
      </w:r>
    </w:p>
    <w:p w14:paraId="4AA23DB6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6" w:history="1">
        <w:r w:rsidRPr="00E33F60">
          <w:rPr>
            <w:rStyle w:val="a7"/>
          </w:rPr>
          <w:t>https://github.com/GNS3/gns3-gui/releases</w:t>
        </w:r>
      </w:hyperlink>
    </w:p>
    <w:p w14:paraId="4D263925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r w:rsidRPr="002E218E">
        <w:t>https://docs.gns3.com/docs/getting-started/installation/windows/</w:t>
      </w:r>
    </w:p>
    <w:p w14:paraId="4E6B2BF7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7" w:history="1">
        <w:r w:rsidRPr="00E33F60">
          <w:rPr>
            <w:rStyle w:val="a7"/>
          </w:rPr>
          <w:t>https://github.com/alekho/EVE-NG_vESR/blob/main/README.md</w:t>
        </w:r>
      </w:hyperlink>
    </w:p>
    <w:p w14:paraId="00826F50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8" w:history="1">
        <w:r w:rsidRPr="00E33F60">
          <w:rPr>
            <w:rStyle w:val="a7"/>
          </w:rPr>
          <w:t>https://chat.deepseek.com/</w:t>
        </w:r>
      </w:hyperlink>
    </w:p>
    <w:p w14:paraId="26F4F59A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9" w:history="1">
        <w:r w:rsidRPr="00B802BC">
          <w:rPr>
            <w:rStyle w:val="a7"/>
          </w:rPr>
          <w:t>https://sysahelper.gitbook.io/sysahelper/main/telecom/main/basic_setting</w:t>
        </w:r>
      </w:hyperlink>
    </w:p>
    <w:p w14:paraId="1E7EEEDD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70" w:history="1">
        <w:r w:rsidRPr="00B802BC">
          <w:rPr>
            <w:rStyle w:val="a7"/>
          </w:rPr>
          <w:t>https://serverspace.ru/support/glossary/nat/</w:t>
        </w:r>
      </w:hyperlink>
    </w:p>
    <w:p w14:paraId="069E5211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71" w:history="1">
        <w:r w:rsidRPr="00B802BC">
          <w:rPr>
            <w:rStyle w:val="a7"/>
          </w:rPr>
          <w:t>https://mentoring.digital/blog/chto-takoe-nat-i-dlya-chego-on-nuzhen:-ponimanie-osnov-setevoy-tehnologii</w:t>
        </w:r>
      </w:hyperlink>
    </w:p>
    <w:p w14:paraId="02BF13BC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72" w:history="1">
        <w:r w:rsidRPr="00B802BC">
          <w:rPr>
            <w:rStyle w:val="a7"/>
          </w:rPr>
          <w:t>https://habr.com/ru/companies/otus/articles/779970/</w:t>
        </w:r>
      </w:hyperlink>
    </w:p>
    <w:p w14:paraId="7764BBF1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73" w:history="1">
        <w:r w:rsidRPr="005119CA">
          <w:rPr>
            <w:rStyle w:val="a7"/>
          </w:rPr>
          <w:t>https://docs.gns3.com/docs/using-gns3/beginners/import-gns3-appliance/</w:t>
        </w:r>
      </w:hyperlink>
    </w:p>
    <w:p w14:paraId="6E8B0E4A" w14:textId="77777777" w:rsidR="00E97148" w:rsidRPr="003F7F97" w:rsidRDefault="00E97148">
      <w:pPr>
        <w:pStyle w:val="ac"/>
        <w:numPr>
          <w:ilvl w:val="0"/>
          <w:numId w:val="56"/>
        </w:numPr>
        <w:spacing w:after="160" w:line="278" w:lineRule="auto"/>
      </w:pPr>
      <w:r>
        <w:rPr>
          <w:lang w:val="en-US"/>
        </w:rPr>
        <w:t>https</w:t>
      </w:r>
      <w:r w:rsidRPr="003837F4">
        <w:t>://</w:t>
      </w:r>
      <w:hyperlink r:id="rId174" w:tgtFrame="_blank" w:history="1">
        <w:r w:rsidRPr="003F7F97">
          <w:rPr>
            <w:rStyle w:val="a7"/>
          </w:rPr>
          <w:t>newstorial.com</w:t>
        </w:r>
      </w:hyperlink>
      <w:hyperlink r:id="rId175" w:tgtFrame="_blank" w:history="1">
        <w:r w:rsidRPr="003F7F97">
          <w:rPr>
            <w:rStyle w:val="a7"/>
          </w:rPr>
          <w:t>expertnetworkconsultant.com</w:t>
        </w:r>
      </w:hyperlink>
      <w:hyperlink r:id="rId176" w:tgtFrame="_blank" w:history="1">
        <w:r w:rsidRPr="003F7F97">
          <w:rPr>
            <w:rStyle w:val="a7"/>
          </w:rPr>
          <w:t>docs.selectel.ru</w:t>
        </w:r>
      </w:hyperlink>
    </w:p>
    <w:p w14:paraId="67B01E3F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r>
        <w:rPr>
          <w:lang w:val="en-US"/>
        </w:rPr>
        <w:t>https://</w:t>
      </w:r>
      <w:hyperlink r:id="rId177" w:tgtFrame="_blank" w:history="1">
        <w:r w:rsidRPr="003F7F97">
          <w:rPr>
            <w:rStyle w:val="a7"/>
          </w:rPr>
          <w:t>newstorial.com</w:t>
        </w:r>
      </w:hyperlink>
    </w:p>
    <w:p w14:paraId="77E23AAC" w14:textId="77777777" w:rsidR="00E97148" w:rsidRDefault="00E97148" w:rsidP="00BB5275">
      <w:pPr>
        <w:pStyle w:val="af7"/>
      </w:pPr>
    </w:p>
    <w:p w14:paraId="24E1CBF6" w14:textId="77777777" w:rsidR="00E97148" w:rsidRDefault="00E97148" w:rsidP="00BB5275">
      <w:pPr>
        <w:pStyle w:val="af7"/>
      </w:pPr>
    </w:p>
    <w:p w14:paraId="75BB775E" w14:textId="77777777" w:rsidR="00E97148" w:rsidRDefault="00E97148" w:rsidP="00BB5275">
      <w:pPr>
        <w:pStyle w:val="af7"/>
      </w:pPr>
    </w:p>
    <w:p w14:paraId="722668D0" w14:textId="13B5D42A" w:rsidR="002D24E9" w:rsidRPr="004E6785" w:rsidRDefault="002D24E9" w:rsidP="008945BA">
      <w:pPr>
        <w:pStyle w:val="af7"/>
        <w:rPr>
          <w:lang w:val="ro-RO"/>
        </w:rPr>
      </w:pPr>
    </w:p>
    <w:p w14:paraId="468FEF7E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40" w:name="_Toc201923597" w:displacedByCustomXml="next"/>
    <w:bookmarkStart w:id="41" w:name="_Toc529756745" w:displacedByCustomXml="next"/>
    <w:bookmarkStart w:id="42" w:name="_Toc529756684" w:displacedByCustomXml="next"/>
    <w:sdt>
      <w:sdtPr>
        <w:id w:val="-1282343791"/>
        <w:placeholder>
          <w:docPart w:val="F46C656C868C4EECAB92D4CDEF3E4149"/>
        </w:placeholder>
        <w:temporary/>
        <w:showingPlcHdr/>
        <w15:appearance w15:val="hidden"/>
      </w:sdtPr>
      <w:sdtContent>
        <w:p w14:paraId="1AE39F66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Благодарности</w:t>
          </w:r>
        </w:p>
      </w:sdtContent>
    </w:sdt>
    <w:bookmarkEnd w:id="40" w:displacedByCustomXml="prev"/>
    <w:bookmarkEnd w:id="41" w:displacedByCustomXml="prev"/>
    <w:bookmarkEnd w:id="42" w:displacedByCustomXml="prev"/>
    <w:p w14:paraId="2966D1BD" w14:textId="0650AE0A" w:rsidR="008945BA" w:rsidRDefault="008945BA">
      <w:pPr>
        <w:rPr>
          <w:lang w:val="ro-RO"/>
        </w:rPr>
      </w:pPr>
      <w:r>
        <w:rPr>
          <w:lang w:val="ro-RO"/>
        </w:rPr>
        <w:br w:type="page"/>
      </w:r>
    </w:p>
    <w:p w14:paraId="60316F53" w14:textId="77777777" w:rsidR="00205500" w:rsidRPr="004E6785" w:rsidRDefault="00205500" w:rsidP="00BB5275">
      <w:pPr>
        <w:rPr>
          <w:lang w:val="ro-RO"/>
        </w:rPr>
      </w:pPr>
    </w:p>
    <w:bookmarkStart w:id="43" w:name="_Toc201923598" w:displacedByCustomXml="next"/>
    <w:bookmarkStart w:id="44" w:name="_Toc529756746" w:displacedByCustomXml="next"/>
    <w:bookmarkStart w:id="45" w:name="_Toc529756685" w:displacedByCustomXml="next"/>
    <w:sdt>
      <w:sdtPr>
        <w:id w:val="-2072344064"/>
        <w:placeholder>
          <w:docPart w:val="5EC9DA01C3CB485B8EB6884EAE20DA86"/>
        </w:placeholder>
        <w:temporary/>
        <w:showingPlcHdr/>
        <w15:appearance w15:val="hidden"/>
      </w:sdtPr>
      <w:sdtContent>
        <w:p w14:paraId="49595A87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Об авторе</w:t>
          </w:r>
        </w:p>
      </w:sdtContent>
    </w:sdt>
    <w:bookmarkEnd w:id="43" w:displacedByCustomXml="prev"/>
    <w:bookmarkEnd w:id="44" w:displacedByCustomXml="prev"/>
    <w:bookmarkEnd w:id="45" w:displacedByCustomXml="prev"/>
    <w:p w14:paraId="5EA458A3" w14:textId="5A90B47A" w:rsidR="002516AE" w:rsidRDefault="002516AE" w:rsidP="002516AE">
      <w:r>
        <w:t>Ринат Фахрутдинов — ведущий инженер и системный администратор с более чем **40-летним** опытом работы в IT, телекоммуникациях и промышленной автоматизации. Его профессиональный путь охватывает ключевые этапы развития компьютерных технологий в России — от программирования на мейнфреймах в 19</w:t>
      </w:r>
      <w:r w:rsidR="00C62105">
        <w:t>7</w:t>
      </w:r>
      <w:r>
        <w:t xml:space="preserve">0-х до построения распределённых сетей сбора данных и облачных решений в 2020-х.  </w:t>
      </w:r>
    </w:p>
    <w:p w14:paraId="0904609D" w14:textId="77777777" w:rsidR="00C62105" w:rsidRDefault="00C62105" w:rsidP="002516AE"/>
    <w:p w14:paraId="4FCE8F7B" w14:textId="77777777" w:rsidR="00C62105" w:rsidRPr="00C62105" w:rsidRDefault="00C62105" w:rsidP="00C62105">
      <w:r w:rsidRPr="00C62105">
        <w:rPr>
          <w:rFonts w:ascii="Segoe UI Emoji" w:hAnsi="Segoe UI Emoji" w:cs="Segoe UI Emoji"/>
          <w:b/>
          <w:bCs/>
        </w:rPr>
        <w:t>✨</w:t>
      </w:r>
      <w:r w:rsidRPr="00C62105">
        <w:rPr>
          <w:b/>
          <w:bCs/>
        </w:rPr>
        <w:t xml:space="preserve"> Легендарный старт: от «Минск-32» к современным облакам</w:t>
      </w:r>
    </w:p>
    <w:p w14:paraId="426334C7" w14:textId="0B4AE4AB" w:rsidR="00C62105" w:rsidRDefault="00C62105" w:rsidP="00C62105">
      <w:r w:rsidRPr="00C62105">
        <w:t>Ещё до того, как персональные компьютеры стали массовым явлением, а слово «интернет» узнали в СССР, </w:t>
      </w:r>
      <w:r w:rsidRPr="00C62105">
        <w:rPr>
          <w:b/>
          <w:bCs/>
        </w:rPr>
        <w:t>в 1978 году</w:t>
      </w:r>
      <w:r w:rsidRPr="00C62105">
        <w:t> </w:t>
      </w:r>
      <w:r>
        <w:t xml:space="preserve">Ринат Фахрутдинов </w:t>
      </w:r>
      <w:r w:rsidRPr="00C62105">
        <w:t xml:space="preserve"> написал свою </w:t>
      </w:r>
      <w:r w:rsidRPr="00C62105">
        <w:rPr>
          <w:b/>
          <w:bCs/>
        </w:rPr>
        <w:t>первую программу на русском Коболе</w:t>
      </w:r>
      <w:r w:rsidRPr="00C62105">
        <w:t> (КОБОЛ) для </w:t>
      </w:r>
      <w:r w:rsidRPr="00C62105">
        <w:rPr>
          <w:b/>
          <w:bCs/>
        </w:rPr>
        <w:t>транзисторной ЭВМ «Минск-32»</w:t>
      </w:r>
      <w:r w:rsidRPr="00C62105">
        <w:t>.</w:t>
      </w:r>
    </w:p>
    <w:p w14:paraId="6F1AEC61" w14:textId="77777777" w:rsidR="00C62105" w:rsidRPr="00C62105" w:rsidRDefault="00C62105" w:rsidP="00C62105"/>
    <w:p w14:paraId="72ECA0FD" w14:textId="77777777" w:rsidR="00C62105" w:rsidRDefault="00C62105" w:rsidP="00C62105">
      <w:pPr>
        <w:rPr>
          <w:b/>
          <w:bCs/>
        </w:rPr>
      </w:pPr>
      <w:r w:rsidRPr="00C62105">
        <w:rPr>
          <w:rFonts w:ascii="Segoe UI Emoji" w:hAnsi="Segoe UI Emoji" w:cs="Segoe UI Emoji"/>
        </w:rPr>
        <w:t>🔹</w:t>
      </w:r>
      <w:r w:rsidRPr="00C62105">
        <w:t> </w:t>
      </w:r>
      <w:r w:rsidRPr="00C62105">
        <w:rPr>
          <w:b/>
          <w:bCs/>
        </w:rPr>
        <w:t>Эпоха, когда:</w:t>
      </w:r>
    </w:p>
    <w:p w14:paraId="3613E86E" w14:textId="77777777" w:rsidR="00C62105" w:rsidRPr="00C62105" w:rsidRDefault="00C62105" w:rsidP="00C62105"/>
    <w:p w14:paraId="7AE8FCEC" w14:textId="77777777" w:rsidR="00C62105" w:rsidRPr="00C62105" w:rsidRDefault="00C62105" w:rsidP="00C62105">
      <w:pPr>
        <w:numPr>
          <w:ilvl w:val="0"/>
          <w:numId w:val="68"/>
        </w:numPr>
      </w:pPr>
      <w:r w:rsidRPr="00C62105">
        <w:t>Программы вводились </w:t>
      </w:r>
      <w:r w:rsidRPr="00C62105">
        <w:rPr>
          <w:b/>
          <w:bCs/>
        </w:rPr>
        <w:t>перфокартами или с пульта управления</w:t>
      </w:r>
      <w:r w:rsidRPr="00C62105">
        <w:t>.</w:t>
      </w:r>
    </w:p>
    <w:p w14:paraId="573BE30B" w14:textId="77777777" w:rsidR="00C62105" w:rsidRPr="00C62105" w:rsidRDefault="00C62105" w:rsidP="00C62105">
      <w:pPr>
        <w:numPr>
          <w:ilvl w:val="0"/>
          <w:numId w:val="68"/>
        </w:numPr>
      </w:pPr>
      <w:r w:rsidRPr="00C62105">
        <w:t>1 КБ оперативной памяти был </w:t>
      </w:r>
      <w:r w:rsidRPr="00C62105">
        <w:rPr>
          <w:b/>
          <w:bCs/>
        </w:rPr>
        <w:t>роскошью</w:t>
      </w:r>
      <w:r w:rsidRPr="00C62105">
        <w:t>.</w:t>
      </w:r>
    </w:p>
    <w:p w14:paraId="2F81F9D5" w14:textId="77777777" w:rsidR="00C62105" w:rsidRDefault="00C62105" w:rsidP="00C62105">
      <w:pPr>
        <w:numPr>
          <w:ilvl w:val="0"/>
          <w:numId w:val="68"/>
        </w:numPr>
      </w:pPr>
      <w:r w:rsidRPr="00C62105">
        <w:t>«Минск-32» весил </w:t>
      </w:r>
      <w:r w:rsidRPr="00C62105">
        <w:rPr>
          <w:b/>
          <w:bCs/>
        </w:rPr>
        <w:t>полтонны</w:t>
      </w:r>
      <w:r w:rsidRPr="00C62105">
        <w:t> и потреблял энергию как маленький завод.</w:t>
      </w:r>
    </w:p>
    <w:p w14:paraId="0C1338E9" w14:textId="77777777" w:rsidR="00C62105" w:rsidRPr="00C62105" w:rsidRDefault="00C62105" w:rsidP="00C62105">
      <w:pPr>
        <w:numPr>
          <w:ilvl w:val="0"/>
          <w:numId w:val="68"/>
        </w:numPr>
      </w:pPr>
    </w:p>
    <w:p w14:paraId="285A3C3E" w14:textId="77777777" w:rsidR="00C62105" w:rsidRDefault="00C62105" w:rsidP="00C62105">
      <w:pPr>
        <w:rPr>
          <w:b/>
          <w:bCs/>
        </w:rPr>
      </w:pPr>
      <w:r w:rsidRPr="00C62105">
        <w:rPr>
          <w:rFonts w:ascii="Segoe UI Emoji" w:hAnsi="Segoe UI Emoji" w:cs="Segoe UI Emoji"/>
        </w:rPr>
        <w:t>🔹</w:t>
      </w:r>
      <w:r w:rsidRPr="00C62105">
        <w:t> </w:t>
      </w:r>
      <w:r w:rsidRPr="00C62105">
        <w:rPr>
          <w:b/>
          <w:bCs/>
        </w:rPr>
        <w:t>Исторический контекст:</w:t>
      </w:r>
    </w:p>
    <w:p w14:paraId="024BFD66" w14:textId="77777777" w:rsidR="00C62105" w:rsidRPr="00C62105" w:rsidRDefault="00C62105" w:rsidP="00C62105"/>
    <w:p w14:paraId="28C5E487" w14:textId="77777777" w:rsidR="00C62105" w:rsidRPr="00C62105" w:rsidRDefault="00C62105" w:rsidP="00C62105">
      <w:pPr>
        <w:numPr>
          <w:ilvl w:val="0"/>
          <w:numId w:val="69"/>
        </w:numPr>
      </w:pPr>
      <w:r w:rsidRPr="00C62105">
        <w:t>Это было время, когда </w:t>
      </w:r>
      <w:r w:rsidRPr="00C62105">
        <w:rPr>
          <w:b/>
          <w:bCs/>
        </w:rPr>
        <w:t>Стив Джобс и Возняк только собирали Apple I</w:t>
      </w:r>
      <w:r w:rsidRPr="00C62105">
        <w:t> в гараже, а советские инженеры уже решали промышленные задачи на отечественных ЭВМ.</w:t>
      </w:r>
    </w:p>
    <w:p w14:paraId="4ADCC5E4" w14:textId="77777777" w:rsidR="00C62105" w:rsidRPr="00C62105" w:rsidRDefault="00C62105" w:rsidP="00C62105">
      <w:pPr>
        <w:numPr>
          <w:ilvl w:val="0"/>
          <w:numId w:val="69"/>
        </w:numPr>
      </w:pPr>
      <w:r w:rsidRPr="00C62105">
        <w:rPr>
          <w:b/>
          <w:bCs/>
        </w:rPr>
        <w:t>Русский КОБОЛ</w:t>
      </w:r>
      <w:r w:rsidRPr="00C62105">
        <w:t> — уникальный диалект языка COBOL, адаптированный под советские вычислительные машины.</w:t>
      </w:r>
    </w:p>
    <w:p w14:paraId="53B2C4C0" w14:textId="77777777" w:rsidR="00C62105" w:rsidRDefault="00C62105" w:rsidP="002516AE"/>
    <w:p w14:paraId="00C831AA" w14:textId="77777777" w:rsidR="002516AE" w:rsidRDefault="002516AE" w:rsidP="002516AE"/>
    <w:p w14:paraId="61E93D2E" w14:textId="7946C9DB" w:rsidR="002516AE" w:rsidRDefault="002516AE" w:rsidP="002516AE">
      <w:r>
        <w:t xml:space="preserve">**Профессиональный путь**  </w:t>
      </w:r>
    </w:p>
    <w:p w14:paraId="384C99EB" w14:textId="77777777" w:rsidR="002516AE" w:rsidRDefault="002516AE" w:rsidP="002516AE"/>
    <w:p w14:paraId="4BDCF0FE" w14:textId="2BB2AD4F" w:rsidR="002516AE" w:rsidRDefault="002516AE" w:rsidP="002516AE">
      <w:r>
        <w:t xml:space="preserve">**НИИАС РЖД (2008–2024): масштабные инфраструктурные проекты**  </w:t>
      </w:r>
    </w:p>
    <w:p w14:paraId="76160D99" w14:textId="77777777" w:rsidR="002516AE" w:rsidRDefault="002516AE" w:rsidP="002516AE">
      <w:r>
        <w:t xml:space="preserve">16 лет работы в **АО НИИАС (РЖД)** в должности **ведущего инженера** были посвящены созданию и поддержке **АСКУЭ (Автоматизированной системы коммерческого учёта электроэнергии)** — одной из крупнейших распределённых IoT-систем в России.  </w:t>
      </w:r>
    </w:p>
    <w:p w14:paraId="154F9CDC" w14:textId="77777777" w:rsidR="002516AE" w:rsidRDefault="002516AE" w:rsidP="002516AE"/>
    <w:p w14:paraId="471491CE" w14:textId="77777777" w:rsidR="002516AE" w:rsidRDefault="002516AE" w:rsidP="002516AE">
      <w:r>
        <w:rPr>
          <w:rFonts w:ascii="Segoe UI Emoji" w:hAnsi="Segoe UI Emoji" w:cs="Segoe UI Emoji"/>
        </w:rPr>
        <w:t>🔹</w:t>
      </w:r>
      <w:r>
        <w:t xml:space="preserve"> **Архитектура проекта:**  </w:t>
      </w:r>
    </w:p>
    <w:p w14:paraId="26D42076" w14:textId="77777777" w:rsidR="002516AE" w:rsidRDefault="002516AE" w:rsidP="002516AE"/>
    <w:p w14:paraId="7B2A62F9" w14:textId="77777777" w:rsidR="002516AE" w:rsidRDefault="002516AE" w:rsidP="002516AE">
      <w:r>
        <w:t xml:space="preserve">- **17 серверных комплексов** (Москва, СПб, Ростов-на-Дону, Нижний Новгород, Ярославль).  </w:t>
      </w:r>
    </w:p>
    <w:p w14:paraId="2423F42D" w14:textId="77777777" w:rsidR="002516AE" w:rsidRDefault="002516AE" w:rsidP="002516AE">
      <w:r>
        <w:t xml:space="preserve">- **250 000 приборов учёта** по всей России.  </w:t>
      </w:r>
    </w:p>
    <w:p w14:paraId="125B36CC" w14:textId="77777777" w:rsidR="002516AE" w:rsidRDefault="002516AE" w:rsidP="002516AE">
      <w:r>
        <w:t xml:space="preserve">- **Сеть передачи данных** на оборудовании **Cisco, HP, Huawei**.  </w:t>
      </w:r>
    </w:p>
    <w:p w14:paraId="0C63BAE5" w14:textId="77777777" w:rsidR="002516AE" w:rsidRDefault="002516AE" w:rsidP="002516AE"/>
    <w:p w14:paraId="5051D86C" w14:textId="77777777" w:rsidR="002516AE" w:rsidRDefault="002516AE" w:rsidP="002516AE">
      <w:r>
        <w:rPr>
          <w:rFonts w:ascii="Segoe UI Emoji" w:hAnsi="Segoe UI Emoji" w:cs="Segoe UI Emoji"/>
        </w:rPr>
        <w:t>🔹</w:t>
      </w:r>
      <w:r>
        <w:t xml:space="preserve"> **Ключевые задачи и технологии:**  </w:t>
      </w:r>
    </w:p>
    <w:p w14:paraId="4975F962" w14:textId="77777777" w:rsidR="002516AE" w:rsidRDefault="002516AE" w:rsidP="002516AE"/>
    <w:p w14:paraId="6EE8766E" w14:textId="044DD355" w:rsidR="002516AE" w:rsidRPr="009E4DEF" w:rsidRDefault="002516AE" w:rsidP="002516AE">
      <w:pPr>
        <w:rPr>
          <w:lang w:val="en-US"/>
        </w:rPr>
      </w:pPr>
      <w:r w:rsidRPr="009E4DEF">
        <w:rPr>
          <w:lang w:val="en-US"/>
        </w:rPr>
        <w:t xml:space="preserve">- </w:t>
      </w:r>
      <w:r>
        <w:t>Настройка</w:t>
      </w:r>
      <w:r w:rsidRPr="009E4DEF">
        <w:rPr>
          <w:lang w:val="en-US"/>
        </w:rPr>
        <w:t xml:space="preserve"> ** OSPF, IPSEC, OpenConnect, Radius, SNMP**.  </w:t>
      </w:r>
    </w:p>
    <w:p w14:paraId="671459F0" w14:textId="77777777" w:rsidR="002516AE" w:rsidRPr="009E4DEF" w:rsidRDefault="002516AE" w:rsidP="002516AE">
      <w:pPr>
        <w:rPr>
          <w:lang w:val="en-US"/>
        </w:rPr>
      </w:pPr>
      <w:r w:rsidRPr="009E4DEF">
        <w:rPr>
          <w:lang w:val="en-US"/>
        </w:rPr>
        <w:t xml:space="preserve">- </w:t>
      </w:r>
      <w:r>
        <w:t>Мониторинг</w:t>
      </w:r>
      <w:r w:rsidRPr="009E4DEF">
        <w:rPr>
          <w:lang w:val="en-US"/>
        </w:rPr>
        <w:t xml:space="preserve"> </w:t>
      </w:r>
      <w:r>
        <w:t>через</w:t>
      </w:r>
      <w:r w:rsidRPr="009E4DEF">
        <w:rPr>
          <w:lang w:val="en-US"/>
        </w:rPr>
        <w:t xml:space="preserve"> **Zabbix, Nagios, MRTG, NFSEN** (300+ </w:t>
      </w:r>
      <w:r>
        <w:t>узлов</w:t>
      </w:r>
      <w:r w:rsidRPr="009E4DEF">
        <w:rPr>
          <w:lang w:val="en-US"/>
        </w:rPr>
        <w:t xml:space="preserve">, 700+ </w:t>
      </w:r>
      <w:r>
        <w:t>сервисов</w:t>
      </w:r>
      <w:r w:rsidRPr="009E4DEF">
        <w:rPr>
          <w:lang w:val="en-US"/>
        </w:rPr>
        <w:t xml:space="preserve">).  </w:t>
      </w:r>
    </w:p>
    <w:p w14:paraId="12CB2F52" w14:textId="77777777" w:rsidR="002516AE" w:rsidRDefault="002516AE" w:rsidP="002516AE">
      <w:r>
        <w:t xml:space="preserve">- Разработка **веб-интерфейсов** на **Bash, AWK, PHP, JS** для контроля GSM-модемов и приборов учёта.  </w:t>
      </w:r>
    </w:p>
    <w:p w14:paraId="7CC2D0C3" w14:textId="77777777" w:rsidR="002516AE" w:rsidRDefault="002516AE" w:rsidP="002516AE">
      <w:r>
        <w:t xml:space="preserve">- Организация **GPRS-каналов** с операторами (МТС, Билайн, Мегафон, Tele2). </w:t>
      </w:r>
    </w:p>
    <w:p w14:paraId="17E31C2E" w14:textId="38B116C2" w:rsidR="002516AE" w:rsidRDefault="002516AE" w:rsidP="002516AE">
      <w:r>
        <w:t xml:space="preserve"> </w:t>
      </w:r>
    </w:p>
    <w:p w14:paraId="7EBCDDCF" w14:textId="77777777" w:rsidR="002516AE" w:rsidRDefault="002516AE" w:rsidP="002516AE">
      <w:r>
        <w:rPr>
          <w:rFonts w:ascii="Segoe UI Emoji" w:hAnsi="Segoe UI Emoji" w:cs="Segoe UI Emoji"/>
        </w:rPr>
        <w:t>🔹</w:t>
      </w:r>
      <w:r>
        <w:t xml:space="preserve"> **Open Source вклад:**  </w:t>
      </w:r>
    </w:p>
    <w:p w14:paraId="358046D5" w14:textId="77777777" w:rsidR="002516AE" w:rsidRDefault="002516AE" w:rsidP="002516AE"/>
    <w:p w14:paraId="2E964AE2" w14:textId="77777777" w:rsidR="002516AE" w:rsidRDefault="002516AE" w:rsidP="002516AE">
      <w:r>
        <w:t xml:space="preserve">- **[Руководство по настройке сервера доступа (ocserv)](https://github.com/ptah57/ocservBook)**  </w:t>
      </w:r>
    </w:p>
    <w:p w14:paraId="56C37D2B" w14:textId="77777777" w:rsidR="002516AE" w:rsidRDefault="002516AE" w:rsidP="002516AE">
      <w:r>
        <w:t xml:space="preserve">- **[Скрипты мониторинга GPRS-линий (crpvpdn)](https://github.com/ptah57/crpvpdn)**  </w:t>
      </w:r>
    </w:p>
    <w:p w14:paraId="750F9FC3" w14:textId="77777777" w:rsidR="002516AE" w:rsidRDefault="002516AE" w:rsidP="002516AE">
      <w:r>
        <w:t xml:space="preserve">### **Системный интегратор CTI (2006–2008): VoIP и телеком-решения** </w:t>
      </w:r>
    </w:p>
    <w:p w14:paraId="24A5B5E3" w14:textId="32EE2509" w:rsidR="002516AE" w:rsidRDefault="002516AE" w:rsidP="002516AE">
      <w:r>
        <w:t xml:space="preserve"> </w:t>
      </w:r>
    </w:p>
    <w:p w14:paraId="02D5963A" w14:textId="77777777" w:rsidR="002516AE" w:rsidRDefault="002516AE" w:rsidP="002516AE">
      <w:r>
        <w:rPr>
          <w:rFonts w:ascii="Segoe UI Emoji" w:hAnsi="Segoe UI Emoji" w:cs="Segoe UI Emoji"/>
        </w:rPr>
        <w:t>🔹</w:t>
      </w:r>
      <w:r>
        <w:t xml:space="preserve"> Внедрение **</w:t>
      </w:r>
    </w:p>
    <w:p w14:paraId="746ECCAA" w14:textId="77777777" w:rsidR="002516AE" w:rsidRDefault="002516AE" w:rsidP="002516AE"/>
    <w:p w14:paraId="043F8216" w14:textId="56F0F188" w:rsidR="002516AE" w:rsidRDefault="002516AE" w:rsidP="002516AE">
      <w:r>
        <w:t xml:space="preserve">IP-телефонии** на базе **Quintum, Cisco, Acme Packet**.  </w:t>
      </w:r>
    </w:p>
    <w:p w14:paraId="4C351533" w14:textId="77777777" w:rsidR="002516AE" w:rsidRDefault="002516AE" w:rsidP="002516AE"/>
    <w:p w14:paraId="136E3773" w14:textId="77777777" w:rsidR="002516AE" w:rsidRPr="009E4DEF" w:rsidRDefault="002516AE" w:rsidP="002516AE">
      <w:pPr>
        <w:rPr>
          <w:lang w:val="en-US"/>
        </w:rPr>
      </w:pPr>
      <w:r>
        <w:rPr>
          <w:rFonts w:ascii="Segoe UI Emoji" w:hAnsi="Segoe UI Emoji" w:cs="Segoe UI Emoji"/>
        </w:rPr>
        <w:t>🔹</w:t>
      </w:r>
      <w:r w:rsidRPr="009E4DEF">
        <w:rPr>
          <w:lang w:val="en-US"/>
        </w:rPr>
        <w:t xml:space="preserve"> </w:t>
      </w:r>
      <w:r>
        <w:t>Настройка</w:t>
      </w:r>
      <w:r w:rsidRPr="009E4DEF">
        <w:rPr>
          <w:lang w:val="en-US"/>
        </w:rPr>
        <w:t xml:space="preserve"> **SIP/H.323, Oracle, Debian, SuSE**.  </w:t>
      </w:r>
    </w:p>
    <w:p w14:paraId="0651E5C3" w14:textId="77777777" w:rsidR="002516AE" w:rsidRDefault="002516AE" w:rsidP="002516AE">
      <w:r>
        <w:t xml:space="preserve">### **Релком / Курчатовский институт (1996–2006): интернет и телефония**  </w:t>
      </w:r>
    </w:p>
    <w:p w14:paraId="2E32A207" w14:textId="77777777" w:rsidR="002516AE" w:rsidRDefault="002516AE" w:rsidP="002516AE"/>
    <w:p w14:paraId="0EE8190C" w14:textId="77777777" w:rsidR="002516AE" w:rsidRDefault="002516AE" w:rsidP="002516AE">
      <w:r>
        <w:rPr>
          <w:rFonts w:ascii="Segoe UI Emoji" w:hAnsi="Segoe UI Emoji" w:cs="Segoe UI Emoji"/>
        </w:rPr>
        <w:t>🔹</w:t>
      </w:r>
      <w:r>
        <w:t xml:space="preserve"> Один из **первых интернет-провайдеров** России.  </w:t>
      </w:r>
    </w:p>
    <w:p w14:paraId="1A542930" w14:textId="77777777" w:rsidR="002516AE" w:rsidRDefault="002516AE" w:rsidP="002516AE"/>
    <w:p w14:paraId="7915A577" w14:textId="77777777" w:rsidR="002516AE" w:rsidRDefault="002516AE" w:rsidP="002516AE">
      <w:r>
        <w:rPr>
          <w:rFonts w:ascii="Segoe UI Emoji" w:hAnsi="Segoe UI Emoji" w:cs="Segoe UI Emoji"/>
        </w:rPr>
        <w:t>🔹</w:t>
      </w:r>
      <w:r>
        <w:t xml:space="preserve"> Разработка **VoIP-систем** на **Cisco AS5300/5350, FreeBSD, PostgreSQL**.  </w:t>
      </w:r>
    </w:p>
    <w:p w14:paraId="4E79CAB4" w14:textId="77777777" w:rsidR="002516AE" w:rsidRDefault="002516AE" w:rsidP="002516AE">
      <w:r>
        <w:rPr>
          <w:rFonts w:ascii="Segoe UI Emoji" w:hAnsi="Segoe UI Emoji" w:cs="Segoe UI Emoji"/>
        </w:rPr>
        <w:t>🔹</w:t>
      </w:r>
      <w:r>
        <w:t xml:space="preserve"> Создание **биллинга для IP-телефонии** на **Perl, AWK, RRDtool**.  </w:t>
      </w:r>
    </w:p>
    <w:p w14:paraId="69368510" w14:textId="77777777" w:rsidR="002516AE" w:rsidRDefault="002516AE" w:rsidP="002516AE"/>
    <w:p w14:paraId="31623AA0" w14:textId="2AB03BEA" w:rsidR="002516AE" w:rsidRDefault="002516AE" w:rsidP="002516AE">
      <w:r>
        <w:t xml:space="preserve"> **Промышленный IT (1981–1996): от мейнфреймов к локальным сетям**  </w:t>
      </w:r>
    </w:p>
    <w:p w14:paraId="7A7D4BC9" w14:textId="77777777" w:rsidR="002516AE" w:rsidRDefault="002516AE" w:rsidP="002516AE"/>
    <w:p w14:paraId="206FE0CC" w14:textId="77777777" w:rsidR="002516AE" w:rsidRDefault="002516AE" w:rsidP="002516AE">
      <w:r>
        <w:rPr>
          <w:rFonts w:ascii="Segoe UI Emoji" w:hAnsi="Segoe UI Emoji" w:cs="Segoe UI Emoji"/>
        </w:rPr>
        <w:t>🔹</w:t>
      </w:r>
      <w:r>
        <w:t xml:space="preserve"> **Костомукшский ГОК** (1990-е):  </w:t>
      </w:r>
    </w:p>
    <w:p w14:paraId="7F0FAF53" w14:textId="77777777" w:rsidR="002516AE" w:rsidRDefault="002516AE" w:rsidP="002516AE">
      <w:r>
        <w:t xml:space="preserve">- Внедрение **FoxPro, первая корпоративная веб-страница**.  </w:t>
      </w:r>
    </w:p>
    <w:p w14:paraId="4C4CF427" w14:textId="77777777" w:rsidR="002516AE" w:rsidRDefault="002516AE" w:rsidP="002516AE"/>
    <w:p w14:paraId="17C5EC5B" w14:textId="77777777" w:rsidR="002516AE" w:rsidRDefault="002516AE" w:rsidP="002516AE">
      <w:r>
        <w:rPr>
          <w:rFonts w:ascii="Segoe UI Emoji" w:hAnsi="Segoe UI Emoji" w:cs="Segoe UI Emoji"/>
        </w:rPr>
        <w:t>🔹</w:t>
      </w:r>
      <w:r>
        <w:t xml:space="preserve"> **Ижевский механический завод** (1980-е):  </w:t>
      </w:r>
    </w:p>
    <w:p w14:paraId="3034F044" w14:textId="77777777" w:rsidR="002516AE" w:rsidRDefault="002516AE" w:rsidP="002516AE"/>
    <w:p w14:paraId="531BB2B1" w14:textId="70E69845" w:rsidR="002516AE" w:rsidRDefault="002516AE" w:rsidP="002516AE">
      <w:r>
        <w:t>** Программирование на **</w:t>
      </w:r>
    </w:p>
    <w:p w14:paraId="51D1785C" w14:textId="77777777" w:rsidR="002516AE" w:rsidRDefault="002516AE" w:rsidP="002516AE"/>
    <w:p w14:paraId="1F091370" w14:textId="1F5D2330" w:rsidR="002516AE" w:rsidRPr="00AA6F05" w:rsidRDefault="002516AE" w:rsidP="002516AE">
      <w:r w:rsidRPr="002516AE">
        <w:rPr>
          <w:lang w:val="en-US"/>
        </w:rPr>
        <w:t>PL</w:t>
      </w:r>
      <w:r w:rsidRPr="00AA6F05">
        <w:t>/</w:t>
      </w:r>
      <w:r w:rsidRPr="002516AE">
        <w:rPr>
          <w:lang w:val="en-US"/>
        </w:rPr>
        <w:t>I</w:t>
      </w:r>
      <w:r w:rsidRPr="00AA6F05">
        <w:t xml:space="preserve">, </w:t>
      </w:r>
      <w:r w:rsidRPr="002516AE">
        <w:rPr>
          <w:lang w:val="en-US"/>
        </w:rPr>
        <w:t>Fortran</w:t>
      </w:r>
      <w:r w:rsidRPr="00AA6F05">
        <w:t xml:space="preserve">, </w:t>
      </w:r>
      <w:r w:rsidRPr="002516AE">
        <w:rPr>
          <w:lang w:val="en-US"/>
        </w:rPr>
        <w:t>COBOL</w:t>
      </w:r>
      <w:r w:rsidRPr="00AA6F05">
        <w:t>** (</w:t>
      </w:r>
      <w:r>
        <w:t>ЕС</w:t>
      </w:r>
      <w:r w:rsidRPr="00AA6F05">
        <w:t xml:space="preserve"> </w:t>
      </w:r>
      <w:r>
        <w:t>ЭВМ</w:t>
      </w:r>
      <w:r w:rsidRPr="00AA6F05">
        <w:t xml:space="preserve">, </w:t>
      </w:r>
      <w:r w:rsidRPr="002516AE">
        <w:rPr>
          <w:lang w:val="en-US"/>
        </w:rPr>
        <w:t>PDP</w:t>
      </w:r>
      <w:r w:rsidRPr="00AA6F05">
        <w:t xml:space="preserve">-11).  </w:t>
      </w:r>
    </w:p>
    <w:p w14:paraId="3A3B61E4" w14:textId="77777777" w:rsidR="002516AE" w:rsidRDefault="002516AE" w:rsidP="002516AE">
      <w:r>
        <w:t xml:space="preserve">## **Технологический стек**  </w:t>
      </w:r>
    </w:p>
    <w:p w14:paraId="5BEAE19B" w14:textId="77777777" w:rsidR="002516AE" w:rsidRDefault="002516AE" w:rsidP="002516AE"/>
    <w:p w14:paraId="13273622" w14:textId="77777777" w:rsidR="002516AE" w:rsidRDefault="002516AE" w:rsidP="002516AE">
      <w:r>
        <w:t xml:space="preserve">**Сети:**  </w:t>
      </w:r>
    </w:p>
    <w:p w14:paraId="2726B96E" w14:textId="77777777" w:rsidR="002516AE" w:rsidRDefault="002516AE" w:rsidP="002516AE"/>
    <w:p w14:paraId="625462B5" w14:textId="77777777" w:rsidR="002516AE" w:rsidRPr="002516AE" w:rsidRDefault="002516AE" w:rsidP="002516AE">
      <w:r w:rsidRPr="002516AE">
        <w:t>`</w:t>
      </w:r>
      <w:r w:rsidRPr="009E4DEF">
        <w:rPr>
          <w:lang w:val="en-US"/>
        </w:rPr>
        <w:t>Cisco</w:t>
      </w:r>
      <w:r w:rsidRPr="002516AE">
        <w:t xml:space="preserve"> </w:t>
      </w:r>
      <w:r w:rsidRPr="009E4DEF">
        <w:rPr>
          <w:lang w:val="en-US"/>
        </w:rPr>
        <w:t>IOS</w:t>
      </w:r>
      <w:r w:rsidRPr="002516AE">
        <w:t>` · `</w:t>
      </w:r>
      <w:r w:rsidRPr="009E4DEF">
        <w:rPr>
          <w:lang w:val="en-US"/>
        </w:rPr>
        <w:t>OSPF</w:t>
      </w:r>
      <w:r w:rsidRPr="002516AE">
        <w:t>` · `</w:t>
      </w:r>
      <w:r w:rsidRPr="009E4DEF">
        <w:rPr>
          <w:lang w:val="en-US"/>
        </w:rPr>
        <w:t>IPSec</w:t>
      </w:r>
      <w:r w:rsidRPr="002516AE">
        <w:t>` · `</w:t>
      </w:r>
      <w:r>
        <w:rPr>
          <w:lang w:val="en-US"/>
        </w:rPr>
        <w:t>DMVPN</w:t>
      </w:r>
      <w:r w:rsidRPr="002516AE">
        <w:t>` · `</w:t>
      </w:r>
      <w:r w:rsidRPr="009E4DEF">
        <w:rPr>
          <w:lang w:val="en-US"/>
        </w:rPr>
        <w:t>Huawei</w:t>
      </w:r>
      <w:r w:rsidRPr="002516AE">
        <w:t xml:space="preserve">`  </w:t>
      </w:r>
    </w:p>
    <w:p w14:paraId="5A5BA7F9" w14:textId="77777777" w:rsidR="002516AE" w:rsidRDefault="002516AE" w:rsidP="002516AE">
      <w:r>
        <w:t xml:space="preserve">**Мониторинг:**  </w:t>
      </w:r>
    </w:p>
    <w:p w14:paraId="2928DAC3" w14:textId="77777777" w:rsidR="002516AE" w:rsidRDefault="002516AE" w:rsidP="002516AE"/>
    <w:p w14:paraId="0947DCB8" w14:textId="77777777" w:rsidR="002516AE" w:rsidRDefault="002516AE" w:rsidP="002516AE">
      <w:r>
        <w:t xml:space="preserve">`Zabbix` · `Nagios` · `MRTG` · `NFSEN`  </w:t>
      </w:r>
    </w:p>
    <w:p w14:paraId="24EB297B" w14:textId="77777777" w:rsidR="002516AE" w:rsidRDefault="002516AE" w:rsidP="002516AE">
      <w:r>
        <w:t xml:space="preserve">**Программирование:**  </w:t>
      </w:r>
    </w:p>
    <w:p w14:paraId="19AB2C84" w14:textId="77777777" w:rsidR="002516AE" w:rsidRDefault="002516AE" w:rsidP="002516AE"/>
    <w:p w14:paraId="6CA314B8" w14:textId="77777777" w:rsidR="002516AE" w:rsidRDefault="002516AE" w:rsidP="002516AE">
      <w:r>
        <w:t xml:space="preserve">`Bash` · `Perl` · `AWK` · `PHP` · `HTML/JS`  </w:t>
      </w:r>
    </w:p>
    <w:p w14:paraId="475ECA29" w14:textId="77777777" w:rsidR="002516AE" w:rsidRPr="00AA6F05" w:rsidRDefault="002516AE" w:rsidP="002516AE">
      <w:pPr>
        <w:rPr>
          <w:lang w:val="en-US"/>
        </w:rPr>
      </w:pPr>
      <w:r w:rsidRPr="009E4DEF">
        <w:rPr>
          <w:lang w:val="en-US"/>
        </w:rPr>
        <w:t>**</w:t>
      </w:r>
      <w:r>
        <w:t>ОС</w:t>
      </w:r>
      <w:r w:rsidRPr="009E4DEF">
        <w:rPr>
          <w:lang w:val="en-US"/>
        </w:rPr>
        <w:t xml:space="preserve">:**  </w:t>
      </w:r>
    </w:p>
    <w:p w14:paraId="61611035" w14:textId="77777777" w:rsidR="002516AE" w:rsidRPr="00AA6F05" w:rsidRDefault="002516AE" w:rsidP="002516AE">
      <w:pPr>
        <w:rPr>
          <w:lang w:val="en-US"/>
        </w:rPr>
      </w:pPr>
    </w:p>
    <w:p w14:paraId="1A7E4F5A" w14:textId="77777777" w:rsidR="002516AE" w:rsidRPr="009E4DEF" w:rsidRDefault="002516AE" w:rsidP="002516AE">
      <w:pPr>
        <w:rPr>
          <w:lang w:val="en-US"/>
        </w:rPr>
      </w:pPr>
      <w:r w:rsidRPr="009E4DEF">
        <w:rPr>
          <w:lang w:val="en-US"/>
        </w:rPr>
        <w:t xml:space="preserve">`Linux` · `FreeBSD` · `Windows Server` · `HP-UX`  </w:t>
      </w:r>
    </w:p>
    <w:p w14:paraId="7AB6FBF8" w14:textId="77777777" w:rsidR="002516AE" w:rsidRDefault="002516AE" w:rsidP="002516AE">
      <w:r>
        <w:t xml:space="preserve">## **Философия работы**  </w:t>
      </w:r>
    </w:p>
    <w:p w14:paraId="7501F329" w14:textId="77777777" w:rsidR="002516AE" w:rsidRDefault="002516AE" w:rsidP="002516AE"/>
    <w:p w14:paraId="58ED55D9" w14:textId="77777777" w:rsidR="002516AE" w:rsidRDefault="002516AE" w:rsidP="002516AE">
      <w:r>
        <w:t xml:space="preserve">*«IT-инфраструктура — это живой организм. Её нужно не только поддерживать, но и постоянно развивать, предугадывая будущие вызовы. Моя работа — это синтез инженерного подхода и творчества, где каждая строка кода или конфигурация маршрутизатора влияет на стабильность тысяч устройств.»*  </w:t>
      </w:r>
    </w:p>
    <w:p w14:paraId="30053D63" w14:textId="3E7E8FD2" w:rsidR="002516AE" w:rsidRDefault="002516AE" w:rsidP="002516AE">
      <w:r>
        <w:t>**Увлечения**</w:t>
      </w:r>
    </w:p>
    <w:p w14:paraId="0261F50F" w14:textId="77777777" w:rsidR="002516AE" w:rsidRDefault="002516AE" w:rsidP="002516AE"/>
    <w:p w14:paraId="2393D9EE" w14:textId="42625C7A" w:rsidR="002516AE" w:rsidRDefault="002516AE" w:rsidP="002516AE">
      <w:r>
        <w:t>Фотография, Рисование, Научная фантастика.</w:t>
      </w:r>
    </w:p>
    <w:p w14:paraId="098AED9F" w14:textId="77777777" w:rsidR="002516AE" w:rsidRDefault="002516AE" w:rsidP="002516AE"/>
    <w:p w14:paraId="2403504F" w14:textId="77777777" w:rsidR="002516AE" w:rsidRDefault="002516AE" w:rsidP="002516AE">
      <w:r>
        <w:t xml:space="preserve">**Контакты:**  </w:t>
      </w:r>
    </w:p>
    <w:p w14:paraId="47A57C7C" w14:textId="77777777" w:rsidR="002516AE" w:rsidRDefault="002516AE" w:rsidP="002516AE"/>
    <w:p w14:paraId="2E2C9E73" w14:textId="77777777" w:rsidR="002516AE" w:rsidRPr="002516AE" w:rsidRDefault="002516AE" w:rsidP="002516AE">
      <w:r>
        <w:t xml:space="preserve">- GitHub: [github.com/ptah57](https://github.com/ptah57)  </w:t>
      </w:r>
    </w:p>
    <w:p w14:paraId="00C75AA7" w14:textId="77777777" w:rsidR="002516AE" w:rsidRPr="002516AE" w:rsidRDefault="002516AE" w:rsidP="002516AE">
      <w:hyperlink r:id="rId178" w:history="1">
        <w:r w:rsidRPr="00AF27E7">
          <w:rPr>
            <w:rStyle w:val="a7"/>
            <w:lang w:val="en-US"/>
          </w:rPr>
          <w:t>Ptah</w:t>
        </w:r>
        <w:r w:rsidRPr="002516AE">
          <w:rPr>
            <w:rStyle w:val="a7"/>
          </w:rPr>
          <w:t>57@</w:t>
        </w:r>
        <w:r w:rsidRPr="00AF27E7">
          <w:rPr>
            <w:rStyle w:val="a7"/>
            <w:lang w:val="en-US"/>
          </w:rPr>
          <w:t>mail</w:t>
        </w:r>
        <w:r w:rsidRPr="002516AE">
          <w:rPr>
            <w:rStyle w:val="a7"/>
          </w:rPr>
          <w:t>.</w:t>
        </w:r>
        <w:r w:rsidRPr="00AF27E7">
          <w:rPr>
            <w:rStyle w:val="a7"/>
            <w:lang w:val="en-US"/>
          </w:rPr>
          <w:t>ru</w:t>
        </w:r>
      </w:hyperlink>
    </w:p>
    <w:p w14:paraId="7AED66F8" w14:textId="77777777" w:rsidR="002516AE" w:rsidRDefault="002516AE" w:rsidP="002516AE">
      <w:r>
        <w:rPr>
          <w:lang w:val="en-US"/>
        </w:rPr>
        <w:t>Telegram</w:t>
      </w:r>
      <w:r w:rsidRPr="002516AE">
        <w:t xml:space="preserve"> @</w:t>
      </w:r>
      <w:r>
        <w:rPr>
          <w:lang w:val="en-US"/>
        </w:rPr>
        <w:t>ptah</w:t>
      </w:r>
      <w:r w:rsidRPr="002516AE">
        <w:t>57</w:t>
      </w:r>
    </w:p>
    <w:p w14:paraId="11066C89" w14:textId="77777777" w:rsidR="002516AE" w:rsidRPr="002516AE" w:rsidRDefault="002516AE" w:rsidP="002516AE"/>
    <w:p w14:paraId="7D83B706" w14:textId="77777777" w:rsidR="00205500" w:rsidRDefault="00205500" w:rsidP="00BB5275"/>
    <w:p w14:paraId="252945CD" w14:textId="77777777" w:rsidR="00E97148" w:rsidRDefault="00E97148" w:rsidP="00BB5275"/>
    <w:p w14:paraId="0D173D9B" w14:textId="4FA325EB" w:rsidR="00E97148" w:rsidRDefault="00E97148">
      <w:pPr>
        <w:ind w:firstLine="0"/>
      </w:pPr>
      <w:r>
        <w:br w:type="page"/>
      </w:r>
    </w:p>
    <w:p w14:paraId="2E27621B" w14:textId="5DBA2BA2" w:rsidR="00B91840" w:rsidRDefault="00B91840" w:rsidP="00B91840">
      <w:pPr>
        <w:pStyle w:val="1"/>
        <w:numPr>
          <w:ilvl w:val="0"/>
          <w:numId w:val="0"/>
        </w:numPr>
        <w:rPr>
          <w:rFonts w:asciiTheme="minorHAnsi" w:hAnsiTheme="minorHAnsi"/>
          <w:b w:val="0"/>
          <w:sz w:val="22"/>
        </w:rPr>
      </w:pPr>
      <w:bookmarkStart w:id="46" w:name="_Toc201923599"/>
      <w:r>
        <w:t>Приложение</w:t>
      </w:r>
      <w:bookmarkEnd w:id="46"/>
    </w:p>
    <w:p w14:paraId="4F801593" w14:textId="77777777" w:rsidR="00B91840" w:rsidRPr="00B91840" w:rsidRDefault="00B91840" w:rsidP="00B91840"/>
    <w:p w14:paraId="49FCF8E9" w14:textId="77777777" w:rsidR="00B91840" w:rsidRDefault="00B91840" w:rsidP="004332D6">
      <w:pPr>
        <w:rPr>
          <w:rFonts w:ascii="Cambria" w:hAnsi="Cambria" w:cs="Times New Roman"/>
          <w:b/>
          <w:bCs/>
          <w:sz w:val="24"/>
          <w:szCs w:val="24"/>
        </w:rPr>
      </w:pPr>
    </w:p>
    <w:p w14:paraId="0F4EBB26" w14:textId="0DC40401" w:rsidR="004332D6" w:rsidRPr="004332D6" w:rsidRDefault="004332D6" w:rsidP="004332D6">
      <w:pPr>
        <w:rPr>
          <w:rFonts w:ascii="Cambria" w:hAnsi="Cambria"/>
          <w:sz w:val="24"/>
          <w:szCs w:val="24"/>
        </w:rPr>
      </w:pPr>
      <w:hyperlink r:id="rId179" w:history="1"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 xml:space="preserve">Конфигурационный файл виртуального маршрутизатора </w:t>
        </w:r>
        <w:r w:rsidRPr="00B91840">
          <w:rPr>
            <w:rStyle w:val="a7"/>
            <w:rFonts w:ascii="Cambria" w:hAnsi="Cambria"/>
            <w:b/>
            <w:bCs/>
            <w:sz w:val="24"/>
            <w:szCs w:val="24"/>
            <w:lang w:val="en-US"/>
          </w:rPr>
          <w:t>vesr</w:t>
        </w:r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>124-1.</w:t>
        </w:r>
      </w:hyperlink>
    </w:p>
    <w:p w14:paraId="59C90196" w14:textId="77777777" w:rsidR="004332D6" w:rsidRPr="004332D6" w:rsidRDefault="004332D6" w:rsidP="004332D6"/>
    <w:p w14:paraId="725D24D2" w14:textId="56EE3AE0" w:rsidR="004332D6" w:rsidRPr="004332D6" w:rsidRDefault="004332D6" w:rsidP="004332D6">
      <w:pPr>
        <w:rPr>
          <w:rFonts w:ascii="Cambria" w:hAnsi="Cambria"/>
          <w:b/>
          <w:bCs/>
        </w:rPr>
      </w:pPr>
      <w:hyperlink r:id="rId180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r w:rsidRPr="004332D6">
          <w:rPr>
            <w:rStyle w:val="a7"/>
            <w:rFonts w:ascii="Cambria" w:hAnsi="Cambria"/>
            <w:b/>
            <w:bCs/>
          </w:rPr>
          <w:t>124-2.</w:t>
        </w:r>
      </w:hyperlink>
    </w:p>
    <w:p w14:paraId="58FCB94A" w14:textId="77777777" w:rsidR="004332D6" w:rsidRPr="004332D6" w:rsidRDefault="004332D6" w:rsidP="004332D6"/>
    <w:p w14:paraId="2BC05725" w14:textId="0445B151" w:rsidR="004332D6" w:rsidRPr="004332D6" w:rsidRDefault="004332D6" w:rsidP="004332D6">
      <w:pPr>
        <w:rPr>
          <w:rFonts w:ascii="Cambria" w:hAnsi="Cambria"/>
          <w:b/>
          <w:bCs/>
        </w:rPr>
      </w:pPr>
      <w:hyperlink r:id="rId181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r w:rsidRPr="004332D6">
          <w:rPr>
            <w:rStyle w:val="a7"/>
            <w:rFonts w:ascii="Cambria" w:hAnsi="Cambria"/>
            <w:b/>
            <w:bCs/>
          </w:rPr>
          <w:t>124-3.</w:t>
        </w:r>
      </w:hyperlink>
    </w:p>
    <w:p w14:paraId="2AFD65DA" w14:textId="77777777" w:rsidR="004332D6" w:rsidRPr="004332D6" w:rsidRDefault="004332D6" w:rsidP="004332D6"/>
    <w:p w14:paraId="680974E9" w14:textId="77777777" w:rsidR="004332D6" w:rsidRPr="004332D6" w:rsidRDefault="004332D6" w:rsidP="004332D6"/>
    <w:sectPr w:rsidR="004332D6" w:rsidRPr="004332D6" w:rsidSect="005F56F0">
      <w:headerReference w:type="default" r:id="rId182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942DBD" w14:textId="77777777" w:rsidR="00F54288" w:rsidRDefault="00F54288" w:rsidP="00E30FF1">
      <w:r>
        <w:separator/>
      </w:r>
    </w:p>
  </w:endnote>
  <w:endnote w:type="continuationSeparator" w:id="0">
    <w:p w14:paraId="2F8E07CA" w14:textId="77777777" w:rsidR="00F54288" w:rsidRDefault="00F54288" w:rsidP="00E30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98749811"/>
      <w:docPartObj>
        <w:docPartGallery w:val="Page Numbers (Bottom of Page)"/>
        <w:docPartUnique/>
      </w:docPartObj>
    </w:sdtPr>
    <w:sdtContent>
      <w:p w14:paraId="7587226D" w14:textId="151AC1E1" w:rsidR="007478C2" w:rsidRDefault="007478C2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F76243" w14:textId="77777777" w:rsidR="007478C2" w:rsidRDefault="007478C2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FA74F7" w14:textId="618C9202" w:rsidR="007478C2" w:rsidRDefault="007478C2">
    <w:pPr>
      <w:pStyle w:val="aa"/>
    </w:pPr>
  </w:p>
  <w:p w14:paraId="11A0D777" w14:textId="21AB7028" w:rsidR="00005256" w:rsidRPr="004E6785" w:rsidRDefault="00005256" w:rsidP="008339EE">
    <w:pPr>
      <w:pStyle w:val="aa"/>
      <w:jc w:val="right"/>
      <w:rPr>
        <w:lang w:val="ro-RO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E73BD3" w14:textId="77777777" w:rsidR="00F54288" w:rsidRDefault="00F54288" w:rsidP="00E30FF1">
      <w:r>
        <w:separator/>
      </w:r>
    </w:p>
  </w:footnote>
  <w:footnote w:type="continuationSeparator" w:id="0">
    <w:p w14:paraId="56794961" w14:textId="77777777" w:rsidR="00F54288" w:rsidRDefault="00F54288" w:rsidP="00E30F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alias w:val="Название"/>
      <w:tag w:val=""/>
      <w:id w:val="-1145198495"/>
      <w:placeholder>
        <w:docPart w:val="2DB96E6060864EE0B0E338D8CA8B5D59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00F336CB" w14:textId="1CDCE9BA" w:rsidR="005F56F0" w:rsidRDefault="007478C2">
        <w:pPr>
          <w:pStyle w:val="a8"/>
        </w:pPr>
        <w:r>
          <w:t>Работа с виртуальным сервисным маршрутизатором vESR Eltex в среде графического симулятора GNS3</w:t>
        </w:r>
      </w:p>
    </w:sdtContent>
  </w:sdt>
  <w:p w14:paraId="6EADC08A" w14:textId="2E071A4D" w:rsidR="005F56F0" w:rsidRDefault="005F56F0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051112" w14:textId="1D075115" w:rsidR="00005256" w:rsidRPr="004E6785" w:rsidRDefault="005F56F0" w:rsidP="00E678C1">
    <w:pPr>
      <w:pStyle w:val="a8"/>
      <w:rPr>
        <w:lang w:val="ro-RO"/>
      </w:rPr>
    </w:pPr>
    <w:r w:rsidRPr="005F56F0">
      <w:rPr>
        <w:lang w:val="ro-RO"/>
      </w:rPr>
      <w:ptab w:relativeTo="margin" w:alignment="center" w:leader="none"/>
    </w:r>
    <w:r w:rsidRPr="005F56F0">
      <w:rPr>
        <w:lang w:val="ro-RO"/>
      </w:rP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526D88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D8CA48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310F814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150C81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7B4C58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ECCE52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26A326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724DD4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3E941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0061ADE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0" w15:restartNumberingAfterBreak="0">
    <w:nsid w:val="00336505"/>
    <w:multiLevelType w:val="multilevel"/>
    <w:tmpl w:val="5F98E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5C3408F"/>
    <w:multiLevelType w:val="hybridMultilevel"/>
    <w:tmpl w:val="BF7A2D5E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3" w15:restartNumberingAfterBreak="0">
    <w:nsid w:val="07366460"/>
    <w:multiLevelType w:val="multilevel"/>
    <w:tmpl w:val="163E8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E2434FA"/>
    <w:multiLevelType w:val="multilevel"/>
    <w:tmpl w:val="3F6E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02E79AE"/>
    <w:multiLevelType w:val="multilevel"/>
    <w:tmpl w:val="BE88F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04D06A9"/>
    <w:multiLevelType w:val="multilevel"/>
    <w:tmpl w:val="50EA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3B075FE"/>
    <w:multiLevelType w:val="multilevel"/>
    <w:tmpl w:val="DF30A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3FF4742"/>
    <w:multiLevelType w:val="multilevel"/>
    <w:tmpl w:val="017E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64915D2"/>
    <w:multiLevelType w:val="multilevel"/>
    <w:tmpl w:val="8A8A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C5D5515"/>
    <w:multiLevelType w:val="multilevel"/>
    <w:tmpl w:val="969A2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D422C68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2" w15:restartNumberingAfterBreak="0">
    <w:nsid w:val="1DFB6907"/>
    <w:multiLevelType w:val="multilevel"/>
    <w:tmpl w:val="F0E4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E100FFB"/>
    <w:multiLevelType w:val="hybridMultilevel"/>
    <w:tmpl w:val="BB843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E705921"/>
    <w:multiLevelType w:val="multilevel"/>
    <w:tmpl w:val="444A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2DD3A12"/>
    <w:multiLevelType w:val="multilevel"/>
    <w:tmpl w:val="12862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4AB77CB"/>
    <w:multiLevelType w:val="multilevel"/>
    <w:tmpl w:val="F72E6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4E77D82"/>
    <w:multiLevelType w:val="multilevel"/>
    <w:tmpl w:val="4EC2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647229A"/>
    <w:multiLevelType w:val="multilevel"/>
    <w:tmpl w:val="5B58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79119D5"/>
    <w:multiLevelType w:val="multilevel"/>
    <w:tmpl w:val="4B28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A4251FF"/>
    <w:multiLevelType w:val="multilevel"/>
    <w:tmpl w:val="B730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CCE2570"/>
    <w:multiLevelType w:val="multilevel"/>
    <w:tmpl w:val="080E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0DB093F"/>
    <w:multiLevelType w:val="multilevel"/>
    <w:tmpl w:val="E0AA8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3216392A"/>
    <w:multiLevelType w:val="hybridMultilevel"/>
    <w:tmpl w:val="83609E4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33A46A61"/>
    <w:multiLevelType w:val="multilevel"/>
    <w:tmpl w:val="CBB6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41C600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373816BC"/>
    <w:multiLevelType w:val="multilevel"/>
    <w:tmpl w:val="E198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8B07F9F"/>
    <w:multiLevelType w:val="multilevel"/>
    <w:tmpl w:val="86862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9D31F0A"/>
    <w:multiLevelType w:val="hybridMultilevel"/>
    <w:tmpl w:val="A3C4488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3CB245BE"/>
    <w:multiLevelType w:val="multilevel"/>
    <w:tmpl w:val="B9E89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0891230"/>
    <w:multiLevelType w:val="multilevel"/>
    <w:tmpl w:val="CCBE1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1A212DD"/>
    <w:multiLevelType w:val="multilevel"/>
    <w:tmpl w:val="CB38C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44" w15:restartNumberingAfterBreak="0">
    <w:nsid w:val="42806009"/>
    <w:multiLevelType w:val="multilevel"/>
    <w:tmpl w:val="EBFA7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4E4F6A1A"/>
    <w:multiLevelType w:val="multilevel"/>
    <w:tmpl w:val="4E10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F1525B4"/>
    <w:multiLevelType w:val="multilevel"/>
    <w:tmpl w:val="52700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501F7A4E"/>
    <w:multiLevelType w:val="multilevel"/>
    <w:tmpl w:val="3A763DB2"/>
    <w:lvl w:ilvl="0">
      <w:start w:val="1"/>
      <w:numFmt w:val="decimal"/>
      <w:pStyle w:val="1"/>
      <w:suff w:val="space"/>
      <w:lvlText w:val="%1."/>
      <w:lvlJc w:val="left"/>
      <w:pPr>
        <w:ind w:left="745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8" w15:restartNumberingAfterBreak="0">
    <w:nsid w:val="503A148E"/>
    <w:multiLevelType w:val="hybridMultilevel"/>
    <w:tmpl w:val="89C23A5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0FA5932"/>
    <w:multiLevelType w:val="multilevel"/>
    <w:tmpl w:val="3C5CF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2054466"/>
    <w:multiLevelType w:val="multilevel"/>
    <w:tmpl w:val="955E9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5C36BB4"/>
    <w:multiLevelType w:val="multilevel"/>
    <w:tmpl w:val="39D89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58A62865"/>
    <w:multiLevelType w:val="multilevel"/>
    <w:tmpl w:val="AF40D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9363842"/>
    <w:multiLevelType w:val="multilevel"/>
    <w:tmpl w:val="07222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A246C5D"/>
    <w:multiLevelType w:val="multilevel"/>
    <w:tmpl w:val="13867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3452470"/>
    <w:multiLevelType w:val="multilevel"/>
    <w:tmpl w:val="1976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50671CB"/>
    <w:multiLevelType w:val="multilevel"/>
    <w:tmpl w:val="9C94897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65471DFA"/>
    <w:multiLevelType w:val="multilevel"/>
    <w:tmpl w:val="89FCF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612058B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59" w15:restartNumberingAfterBreak="0">
    <w:nsid w:val="691D40F0"/>
    <w:multiLevelType w:val="multilevel"/>
    <w:tmpl w:val="CBB43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9F65534"/>
    <w:multiLevelType w:val="hybridMultilevel"/>
    <w:tmpl w:val="0DAA763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1" w15:restartNumberingAfterBreak="0">
    <w:nsid w:val="6CD317B5"/>
    <w:multiLevelType w:val="multilevel"/>
    <w:tmpl w:val="3E862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72EE5EB8"/>
    <w:multiLevelType w:val="multilevel"/>
    <w:tmpl w:val="14CE6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3177C1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4" w15:restartNumberingAfterBreak="0">
    <w:nsid w:val="7473404B"/>
    <w:multiLevelType w:val="multilevel"/>
    <w:tmpl w:val="880C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66" w15:restartNumberingAfterBreak="0">
    <w:nsid w:val="75FF76F0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67" w15:restartNumberingAfterBreak="0">
    <w:nsid w:val="76D404A3"/>
    <w:multiLevelType w:val="multilevel"/>
    <w:tmpl w:val="F886D05E"/>
    <w:lvl w:ilvl="0">
      <w:start w:val="1"/>
      <w:numFmt w:val="decimal"/>
      <w:pStyle w:val="21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77CC2F41"/>
    <w:multiLevelType w:val="multilevel"/>
    <w:tmpl w:val="3B604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8291CE8"/>
    <w:multiLevelType w:val="multilevel"/>
    <w:tmpl w:val="3F2C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877355F"/>
    <w:multiLevelType w:val="hybridMultilevel"/>
    <w:tmpl w:val="5C488AC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1" w15:restartNumberingAfterBreak="0">
    <w:nsid w:val="7D211F06"/>
    <w:multiLevelType w:val="multilevel"/>
    <w:tmpl w:val="C6400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EB23952"/>
    <w:multiLevelType w:val="multilevel"/>
    <w:tmpl w:val="9E4C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2672444">
    <w:abstractNumId w:val="65"/>
  </w:num>
  <w:num w:numId="2" w16cid:durableId="1183858365">
    <w:abstractNumId w:val="11"/>
  </w:num>
  <w:num w:numId="3" w16cid:durableId="1755201807">
    <w:abstractNumId w:val="36"/>
  </w:num>
  <w:num w:numId="4" w16cid:durableId="931815598">
    <w:abstractNumId w:val="63"/>
  </w:num>
  <w:num w:numId="5" w16cid:durableId="1875651433">
    <w:abstractNumId w:val="66"/>
  </w:num>
  <w:num w:numId="6" w16cid:durableId="1860773548">
    <w:abstractNumId w:val="7"/>
  </w:num>
  <w:num w:numId="7" w16cid:durableId="1306395421">
    <w:abstractNumId w:val="6"/>
  </w:num>
  <w:num w:numId="8" w16cid:durableId="958606025">
    <w:abstractNumId w:val="5"/>
  </w:num>
  <w:num w:numId="9" w16cid:durableId="2058121495">
    <w:abstractNumId w:val="4"/>
  </w:num>
  <w:num w:numId="10" w16cid:durableId="303462315">
    <w:abstractNumId w:val="8"/>
  </w:num>
  <w:num w:numId="11" w16cid:durableId="657658187">
    <w:abstractNumId w:val="3"/>
  </w:num>
  <w:num w:numId="12" w16cid:durableId="1307515085">
    <w:abstractNumId w:val="2"/>
  </w:num>
  <w:num w:numId="13" w16cid:durableId="608899267">
    <w:abstractNumId w:val="1"/>
  </w:num>
  <w:num w:numId="14" w16cid:durableId="1255505913">
    <w:abstractNumId w:val="0"/>
  </w:num>
  <w:num w:numId="15" w16cid:durableId="1033379408">
    <w:abstractNumId w:val="18"/>
  </w:num>
  <w:num w:numId="16" w16cid:durableId="818882570">
    <w:abstractNumId w:val="27"/>
  </w:num>
  <w:num w:numId="17" w16cid:durableId="1760370969">
    <w:abstractNumId w:val="32"/>
  </w:num>
  <w:num w:numId="18" w16cid:durableId="863320964">
    <w:abstractNumId w:val="33"/>
  </w:num>
  <w:num w:numId="19" w16cid:durableId="1045640100">
    <w:abstractNumId w:val="58"/>
  </w:num>
  <w:num w:numId="20" w16cid:durableId="594897456">
    <w:abstractNumId w:val="21"/>
  </w:num>
  <w:num w:numId="21" w16cid:durableId="2020160643">
    <w:abstractNumId w:val="9"/>
  </w:num>
  <w:num w:numId="22" w16cid:durableId="181015918">
    <w:abstractNumId w:val="43"/>
  </w:num>
  <w:num w:numId="23" w16cid:durableId="1020619577">
    <w:abstractNumId w:val="28"/>
  </w:num>
  <w:num w:numId="24" w16cid:durableId="2032762688">
    <w:abstractNumId w:val="29"/>
  </w:num>
  <w:num w:numId="25" w16cid:durableId="335615800">
    <w:abstractNumId w:val="52"/>
  </w:num>
  <w:num w:numId="26" w16cid:durableId="63258024">
    <w:abstractNumId w:val="37"/>
  </w:num>
  <w:num w:numId="27" w16cid:durableId="1011877856">
    <w:abstractNumId w:val="35"/>
  </w:num>
  <w:num w:numId="28" w16cid:durableId="160001139">
    <w:abstractNumId w:val="30"/>
  </w:num>
  <w:num w:numId="29" w16cid:durableId="2012371252">
    <w:abstractNumId w:val="10"/>
  </w:num>
  <w:num w:numId="30" w16cid:durableId="198786203">
    <w:abstractNumId w:val="72"/>
  </w:num>
  <w:num w:numId="31" w16cid:durableId="352726056">
    <w:abstractNumId w:val="19"/>
  </w:num>
  <w:num w:numId="32" w16cid:durableId="974406867">
    <w:abstractNumId w:val="50"/>
  </w:num>
  <w:num w:numId="33" w16cid:durableId="1421098807">
    <w:abstractNumId w:val="14"/>
  </w:num>
  <w:num w:numId="34" w16cid:durableId="63332550">
    <w:abstractNumId w:val="24"/>
  </w:num>
  <w:num w:numId="35" w16cid:durableId="1762480876">
    <w:abstractNumId w:val="22"/>
  </w:num>
  <w:num w:numId="36" w16cid:durableId="1174610786">
    <w:abstractNumId w:val="40"/>
  </w:num>
  <w:num w:numId="37" w16cid:durableId="1468815306">
    <w:abstractNumId w:val="61"/>
  </w:num>
  <w:num w:numId="38" w16cid:durableId="1743790015">
    <w:abstractNumId w:val="68"/>
  </w:num>
  <w:num w:numId="39" w16cid:durableId="1616448540">
    <w:abstractNumId w:val="57"/>
  </w:num>
  <w:num w:numId="40" w16cid:durableId="381949509">
    <w:abstractNumId w:val="44"/>
  </w:num>
  <w:num w:numId="41" w16cid:durableId="144903053">
    <w:abstractNumId w:val="46"/>
  </w:num>
  <w:num w:numId="42" w16cid:durableId="1681619130">
    <w:abstractNumId w:val="17"/>
  </w:num>
  <w:num w:numId="43" w16cid:durableId="103616407">
    <w:abstractNumId w:val="54"/>
  </w:num>
  <w:num w:numId="44" w16cid:durableId="900167481">
    <w:abstractNumId w:val="13"/>
  </w:num>
  <w:num w:numId="45" w16cid:durableId="982000306">
    <w:abstractNumId w:val="42"/>
  </w:num>
  <w:num w:numId="46" w16cid:durableId="42564419">
    <w:abstractNumId w:val="59"/>
  </w:num>
  <w:num w:numId="47" w16cid:durableId="1690402186">
    <w:abstractNumId w:val="69"/>
  </w:num>
  <w:num w:numId="48" w16cid:durableId="515727541">
    <w:abstractNumId w:val="48"/>
  </w:num>
  <w:num w:numId="49" w16cid:durableId="198125780">
    <w:abstractNumId w:val="20"/>
  </w:num>
  <w:num w:numId="50" w16cid:durableId="1921133855">
    <w:abstractNumId w:val="45"/>
  </w:num>
  <w:num w:numId="51" w16cid:durableId="1292520064">
    <w:abstractNumId w:val="15"/>
  </w:num>
  <w:num w:numId="52" w16cid:durableId="1787307735">
    <w:abstractNumId w:val="49"/>
  </w:num>
  <w:num w:numId="53" w16cid:durableId="877089790">
    <w:abstractNumId w:val="55"/>
  </w:num>
  <w:num w:numId="54" w16cid:durableId="269819322">
    <w:abstractNumId w:val="51"/>
  </w:num>
  <w:num w:numId="55" w16cid:durableId="1070692455">
    <w:abstractNumId w:val="16"/>
  </w:num>
  <w:num w:numId="56" w16cid:durableId="1249314895">
    <w:abstractNumId w:val="23"/>
  </w:num>
  <w:num w:numId="57" w16cid:durableId="395472401">
    <w:abstractNumId w:val="31"/>
  </w:num>
  <w:num w:numId="58" w16cid:durableId="987436880">
    <w:abstractNumId w:val="64"/>
  </w:num>
  <w:num w:numId="59" w16cid:durableId="848520443">
    <w:abstractNumId w:val="38"/>
  </w:num>
  <w:num w:numId="60" w16cid:durableId="848300472">
    <w:abstractNumId w:val="67"/>
  </w:num>
  <w:num w:numId="61" w16cid:durableId="779640553">
    <w:abstractNumId w:val="47"/>
  </w:num>
  <w:num w:numId="62" w16cid:durableId="983509615">
    <w:abstractNumId w:val="26"/>
  </w:num>
  <w:num w:numId="63" w16cid:durableId="2103797512">
    <w:abstractNumId w:val="53"/>
  </w:num>
  <w:num w:numId="64" w16cid:durableId="515926186">
    <w:abstractNumId w:val="41"/>
  </w:num>
  <w:num w:numId="65" w16cid:durableId="968626891">
    <w:abstractNumId w:val="34"/>
  </w:num>
  <w:num w:numId="66" w16cid:durableId="2141485481">
    <w:abstractNumId w:val="56"/>
  </w:num>
  <w:num w:numId="67" w16cid:durableId="1230579362">
    <w:abstractNumId w:val="25"/>
  </w:num>
  <w:num w:numId="68" w16cid:durableId="202524475">
    <w:abstractNumId w:val="71"/>
  </w:num>
  <w:num w:numId="69" w16cid:durableId="1664967449">
    <w:abstractNumId w:val="62"/>
  </w:num>
  <w:num w:numId="70" w16cid:durableId="393478426">
    <w:abstractNumId w:val="70"/>
  </w:num>
  <w:num w:numId="71" w16cid:durableId="1777481327">
    <w:abstractNumId w:val="12"/>
  </w:num>
  <w:num w:numId="72" w16cid:durableId="494296309">
    <w:abstractNumId w:val="60"/>
  </w:num>
  <w:num w:numId="73" w16cid:durableId="2086563955">
    <w:abstractNumId w:val="39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evenAndOddHeaders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Y3srQwNzUxsLQ0MjFT0lEKTi0uzszPAykwrQUABSMX4SwAAAA="/>
  </w:docVars>
  <w:rsids>
    <w:rsidRoot w:val="00C66184"/>
    <w:rsid w:val="00001A3E"/>
    <w:rsid w:val="000043FC"/>
    <w:rsid w:val="00005256"/>
    <w:rsid w:val="00014DE0"/>
    <w:rsid w:val="000336FA"/>
    <w:rsid w:val="00043B47"/>
    <w:rsid w:val="00046D6B"/>
    <w:rsid w:val="00050090"/>
    <w:rsid w:val="00050594"/>
    <w:rsid w:val="00054889"/>
    <w:rsid w:val="000560C0"/>
    <w:rsid w:val="00064CCD"/>
    <w:rsid w:val="00065742"/>
    <w:rsid w:val="000852A5"/>
    <w:rsid w:val="00093DAE"/>
    <w:rsid w:val="000A1B9C"/>
    <w:rsid w:val="000B3B0D"/>
    <w:rsid w:val="000C27DB"/>
    <w:rsid w:val="000C61ED"/>
    <w:rsid w:val="00101A0A"/>
    <w:rsid w:val="00113DC6"/>
    <w:rsid w:val="00114558"/>
    <w:rsid w:val="00115ECF"/>
    <w:rsid w:val="001237BA"/>
    <w:rsid w:val="00132ED2"/>
    <w:rsid w:val="00137718"/>
    <w:rsid w:val="00150C28"/>
    <w:rsid w:val="00154A4E"/>
    <w:rsid w:val="00154B17"/>
    <w:rsid w:val="0015606F"/>
    <w:rsid w:val="00157882"/>
    <w:rsid w:val="001657FE"/>
    <w:rsid w:val="001710CE"/>
    <w:rsid w:val="0017198D"/>
    <w:rsid w:val="00176109"/>
    <w:rsid w:val="001770D0"/>
    <w:rsid w:val="00194DFE"/>
    <w:rsid w:val="001970CD"/>
    <w:rsid w:val="001A2DB6"/>
    <w:rsid w:val="001A6F81"/>
    <w:rsid w:val="001B2655"/>
    <w:rsid w:val="001B4305"/>
    <w:rsid w:val="001B5A9E"/>
    <w:rsid w:val="001C5DE2"/>
    <w:rsid w:val="001C7C96"/>
    <w:rsid w:val="001D3ED6"/>
    <w:rsid w:val="001E7ED9"/>
    <w:rsid w:val="00205500"/>
    <w:rsid w:val="0020618B"/>
    <w:rsid w:val="0020703A"/>
    <w:rsid w:val="00211C7A"/>
    <w:rsid w:val="00234E5A"/>
    <w:rsid w:val="00246C04"/>
    <w:rsid w:val="00246D74"/>
    <w:rsid w:val="002516AE"/>
    <w:rsid w:val="00262B3C"/>
    <w:rsid w:val="00270580"/>
    <w:rsid w:val="00283444"/>
    <w:rsid w:val="00286B0E"/>
    <w:rsid w:val="00297DE1"/>
    <w:rsid w:val="002A1AA2"/>
    <w:rsid w:val="002A40CE"/>
    <w:rsid w:val="002C0002"/>
    <w:rsid w:val="002C097D"/>
    <w:rsid w:val="002C409A"/>
    <w:rsid w:val="002C6962"/>
    <w:rsid w:val="002C7C9F"/>
    <w:rsid w:val="002D0D93"/>
    <w:rsid w:val="002D1723"/>
    <w:rsid w:val="002D24E9"/>
    <w:rsid w:val="002D452D"/>
    <w:rsid w:val="002E0175"/>
    <w:rsid w:val="002E0A80"/>
    <w:rsid w:val="002F278E"/>
    <w:rsid w:val="002F40AE"/>
    <w:rsid w:val="00300F75"/>
    <w:rsid w:val="003256D3"/>
    <w:rsid w:val="0033243B"/>
    <w:rsid w:val="00336B2E"/>
    <w:rsid w:val="00343393"/>
    <w:rsid w:val="003525B6"/>
    <w:rsid w:val="00352BE7"/>
    <w:rsid w:val="0035576A"/>
    <w:rsid w:val="00363CDC"/>
    <w:rsid w:val="00365692"/>
    <w:rsid w:val="00373684"/>
    <w:rsid w:val="00393C53"/>
    <w:rsid w:val="003940A0"/>
    <w:rsid w:val="003A2E9A"/>
    <w:rsid w:val="003B0566"/>
    <w:rsid w:val="003B74E2"/>
    <w:rsid w:val="003E4AE5"/>
    <w:rsid w:val="003F1DC4"/>
    <w:rsid w:val="003F6C83"/>
    <w:rsid w:val="00402678"/>
    <w:rsid w:val="00414D16"/>
    <w:rsid w:val="0041725A"/>
    <w:rsid w:val="00423E5E"/>
    <w:rsid w:val="004332D6"/>
    <w:rsid w:val="004403AE"/>
    <w:rsid w:val="00442FF5"/>
    <w:rsid w:val="004459F7"/>
    <w:rsid w:val="004510B1"/>
    <w:rsid w:val="0045399C"/>
    <w:rsid w:val="004548BC"/>
    <w:rsid w:val="0045705F"/>
    <w:rsid w:val="004575D0"/>
    <w:rsid w:val="004774B6"/>
    <w:rsid w:val="00485591"/>
    <w:rsid w:val="00485DD4"/>
    <w:rsid w:val="0049228D"/>
    <w:rsid w:val="004B7D73"/>
    <w:rsid w:val="004C53BE"/>
    <w:rsid w:val="004C63A4"/>
    <w:rsid w:val="004C7801"/>
    <w:rsid w:val="004D2DED"/>
    <w:rsid w:val="004E36D2"/>
    <w:rsid w:val="004E5168"/>
    <w:rsid w:val="004E6785"/>
    <w:rsid w:val="004F185B"/>
    <w:rsid w:val="004F40C2"/>
    <w:rsid w:val="005075CF"/>
    <w:rsid w:val="00507D0F"/>
    <w:rsid w:val="00515DF2"/>
    <w:rsid w:val="0052043C"/>
    <w:rsid w:val="00521F9E"/>
    <w:rsid w:val="00536055"/>
    <w:rsid w:val="0054089F"/>
    <w:rsid w:val="00543150"/>
    <w:rsid w:val="0054764A"/>
    <w:rsid w:val="00551C2E"/>
    <w:rsid w:val="00552A0E"/>
    <w:rsid w:val="005567E7"/>
    <w:rsid w:val="00561FD1"/>
    <w:rsid w:val="00567B46"/>
    <w:rsid w:val="00575268"/>
    <w:rsid w:val="00593D2D"/>
    <w:rsid w:val="00595B0B"/>
    <w:rsid w:val="005B069D"/>
    <w:rsid w:val="005B0CD6"/>
    <w:rsid w:val="005B6061"/>
    <w:rsid w:val="005C4119"/>
    <w:rsid w:val="005C5749"/>
    <w:rsid w:val="005D5458"/>
    <w:rsid w:val="005E7638"/>
    <w:rsid w:val="005E786A"/>
    <w:rsid w:val="005F3164"/>
    <w:rsid w:val="005F56F0"/>
    <w:rsid w:val="00610D60"/>
    <w:rsid w:val="00611A3D"/>
    <w:rsid w:val="00624C92"/>
    <w:rsid w:val="00625B4B"/>
    <w:rsid w:val="00645227"/>
    <w:rsid w:val="00660279"/>
    <w:rsid w:val="0066037E"/>
    <w:rsid w:val="006606E5"/>
    <w:rsid w:val="0066603D"/>
    <w:rsid w:val="006749AC"/>
    <w:rsid w:val="00690307"/>
    <w:rsid w:val="006918DC"/>
    <w:rsid w:val="00692E9D"/>
    <w:rsid w:val="006A3CC1"/>
    <w:rsid w:val="006A5A75"/>
    <w:rsid w:val="006B0C14"/>
    <w:rsid w:val="006B0D62"/>
    <w:rsid w:val="006B6D6D"/>
    <w:rsid w:val="006C685E"/>
    <w:rsid w:val="006D0A87"/>
    <w:rsid w:val="006D36B3"/>
    <w:rsid w:val="006D5058"/>
    <w:rsid w:val="006E39E8"/>
    <w:rsid w:val="006F6510"/>
    <w:rsid w:val="007138FD"/>
    <w:rsid w:val="00717589"/>
    <w:rsid w:val="007201AE"/>
    <w:rsid w:val="007224AF"/>
    <w:rsid w:val="00736572"/>
    <w:rsid w:val="007370CA"/>
    <w:rsid w:val="0074004C"/>
    <w:rsid w:val="007414E3"/>
    <w:rsid w:val="00744EC9"/>
    <w:rsid w:val="007478C2"/>
    <w:rsid w:val="00751B55"/>
    <w:rsid w:val="00753DBE"/>
    <w:rsid w:val="0075795F"/>
    <w:rsid w:val="00767834"/>
    <w:rsid w:val="00767C30"/>
    <w:rsid w:val="00771861"/>
    <w:rsid w:val="00777D46"/>
    <w:rsid w:val="00784AA9"/>
    <w:rsid w:val="00785A33"/>
    <w:rsid w:val="00791FA5"/>
    <w:rsid w:val="00793215"/>
    <w:rsid w:val="007A1CB3"/>
    <w:rsid w:val="007A210F"/>
    <w:rsid w:val="007A400E"/>
    <w:rsid w:val="007A5F88"/>
    <w:rsid w:val="007A6C6B"/>
    <w:rsid w:val="007B3AC2"/>
    <w:rsid w:val="007B56B8"/>
    <w:rsid w:val="007B7B43"/>
    <w:rsid w:val="007C10F5"/>
    <w:rsid w:val="007C38C8"/>
    <w:rsid w:val="007C545F"/>
    <w:rsid w:val="007D2070"/>
    <w:rsid w:val="007E7ED1"/>
    <w:rsid w:val="008007B9"/>
    <w:rsid w:val="00801BBF"/>
    <w:rsid w:val="00804FAD"/>
    <w:rsid w:val="0081154B"/>
    <w:rsid w:val="00815B2B"/>
    <w:rsid w:val="00831027"/>
    <w:rsid w:val="008339EE"/>
    <w:rsid w:val="00840BEA"/>
    <w:rsid w:val="00851795"/>
    <w:rsid w:val="00853825"/>
    <w:rsid w:val="0085556D"/>
    <w:rsid w:val="00856148"/>
    <w:rsid w:val="008763AE"/>
    <w:rsid w:val="00881C37"/>
    <w:rsid w:val="00882799"/>
    <w:rsid w:val="00887B51"/>
    <w:rsid w:val="008945BA"/>
    <w:rsid w:val="00894A50"/>
    <w:rsid w:val="00895103"/>
    <w:rsid w:val="008A3B8E"/>
    <w:rsid w:val="008A5DB7"/>
    <w:rsid w:val="008A672A"/>
    <w:rsid w:val="008B3004"/>
    <w:rsid w:val="008C58BF"/>
    <w:rsid w:val="008D0387"/>
    <w:rsid w:val="008D0ED1"/>
    <w:rsid w:val="008D6D20"/>
    <w:rsid w:val="008E0A15"/>
    <w:rsid w:val="008E1730"/>
    <w:rsid w:val="008E2B11"/>
    <w:rsid w:val="008E5451"/>
    <w:rsid w:val="008F16AC"/>
    <w:rsid w:val="008F22CC"/>
    <w:rsid w:val="0090317B"/>
    <w:rsid w:val="00904DDD"/>
    <w:rsid w:val="009123A3"/>
    <w:rsid w:val="009202B0"/>
    <w:rsid w:val="009245E0"/>
    <w:rsid w:val="00926465"/>
    <w:rsid w:val="00930948"/>
    <w:rsid w:val="00931652"/>
    <w:rsid w:val="009324B5"/>
    <w:rsid w:val="00940D3A"/>
    <w:rsid w:val="009558E7"/>
    <w:rsid w:val="009643BB"/>
    <w:rsid w:val="00972D2C"/>
    <w:rsid w:val="00972D81"/>
    <w:rsid w:val="00977037"/>
    <w:rsid w:val="009825D7"/>
    <w:rsid w:val="00984D45"/>
    <w:rsid w:val="00993F56"/>
    <w:rsid w:val="009A2F30"/>
    <w:rsid w:val="009A7D23"/>
    <w:rsid w:val="009B18AC"/>
    <w:rsid w:val="009B3579"/>
    <w:rsid w:val="009B5BA6"/>
    <w:rsid w:val="009D2304"/>
    <w:rsid w:val="009D4276"/>
    <w:rsid w:val="009E3456"/>
    <w:rsid w:val="009E5967"/>
    <w:rsid w:val="009F01AB"/>
    <w:rsid w:val="009F1EB7"/>
    <w:rsid w:val="00A0776B"/>
    <w:rsid w:val="00A101A1"/>
    <w:rsid w:val="00A107A2"/>
    <w:rsid w:val="00A139FF"/>
    <w:rsid w:val="00A14F01"/>
    <w:rsid w:val="00A245D1"/>
    <w:rsid w:val="00A31928"/>
    <w:rsid w:val="00A47C9C"/>
    <w:rsid w:val="00A51FDD"/>
    <w:rsid w:val="00A52E17"/>
    <w:rsid w:val="00A64539"/>
    <w:rsid w:val="00A65095"/>
    <w:rsid w:val="00A660CB"/>
    <w:rsid w:val="00A6686D"/>
    <w:rsid w:val="00A67CB9"/>
    <w:rsid w:val="00A76B59"/>
    <w:rsid w:val="00A80BF8"/>
    <w:rsid w:val="00A90662"/>
    <w:rsid w:val="00A93B0A"/>
    <w:rsid w:val="00AA6F05"/>
    <w:rsid w:val="00AB3B1C"/>
    <w:rsid w:val="00AC697A"/>
    <w:rsid w:val="00AD6007"/>
    <w:rsid w:val="00AE09CE"/>
    <w:rsid w:val="00AE6C43"/>
    <w:rsid w:val="00AE7413"/>
    <w:rsid w:val="00AE7D89"/>
    <w:rsid w:val="00AF2876"/>
    <w:rsid w:val="00B0157C"/>
    <w:rsid w:val="00B20265"/>
    <w:rsid w:val="00B20FCB"/>
    <w:rsid w:val="00B21A5B"/>
    <w:rsid w:val="00B25DAF"/>
    <w:rsid w:val="00B26B6E"/>
    <w:rsid w:val="00B36088"/>
    <w:rsid w:val="00B44A9C"/>
    <w:rsid w:val="00B468EA"/>
    <w:rsid w:val="00B578C4"/>
    <w:rsid w:val="00B61B8E"/>
    <w:rsid w:val="00B74B8C"/>
    <w:rsid w:val="00B8329E"/>
    <w:rsid w:val="00B91840"/>
    <w:rsid w:val="00B95F35"/>
    <w:rsid w:val="00BB1E9A"/>
    <w:rsid w:val="00BB2149"/>
    <w:rsid w:val="00BB51FA"/>
    <w:rsid w:val="00BB5275"/>
    <w:rsid w:val="00BB6323"/>
    <w:rsid w:val="00BD49FA"/>
    <w:rsid w:val="00BD5268"/>
    <w:rsid w:val="00BE10D0"/>
    <w:rsid w:val="00BE6FD9"/>
    <w:rsid w:val="00BF5803"/>
    <w:rsid w:val="00C078DB"/>
    <w:rsid w:val="00C1345C"/>
    <w:rsid w:val="00C15E02"/>
    <w:rsid w:val="00C160B3"/>
    <w:rsid w:val="00C2158A"/>
    <w:rsid w:val="00C26BEA"/>
    <w:rsid w:val="00C33468"/>
    <w:rsid w:val="00C33AFF"/>
    <w:rsid w:val="00C3540B"/>
    <w:rsid w:val="00C3610A"/>
    <w:rsid w:val="00C512B8"/>
    <w:rsid w:val="00C52D44"/>
    <w:rsid w:val="00C56D47"/>
    <w:rsid w:val="00C61677"/>
    <w:rsid w:val="00C62105"/>
    <w:rsid w:val="00C66184"/>
    <w:rsid w:val="00C73EB8"/>
    <w:rsid w:val="00C75BA1"/>
    <w:rsid w:val="00C96AC3"/>
    <w:rsid w:val="00C97D5A"/>
    <w:rsid w:val="00CA727B"/>
    <w:rsid w:val="00CB5363"/>
    <w:rsid w:val="00CB6EA7"/>
    <w:rsid w:val="00CD0DD7"/>
    <w:rsid w:val="00CD0FAD"/>
    <w:rsid w:val="00CD5524"/>
    <w:rsid w:val="00CE08B8"/>
    <w:rsid w:val="00CE5D7C"/>
    <w:rsid w:val="00CF5046"/>
    <w:rsid w:val="00D003B6"/>
    <w:rsid w:val="00D0361F"/>
    <w:rsid w:val="00D11196"/>
    <w:rsid w:val="00D15DDA"/>
    <w:rsid w:val="00D17DE7"/>
    <w:rsid w:val="00D215FF"/>
    <w:rsid w:val="00D235A0"/>
    <w:rsid w:val="00D338D7"/>
    <w:rsid w:val="00D34305"/>
    <w:rsid w:val="00D37683"/>
    <w:rsid w:val="00D40C9B"/>
    <w:rsid w:val="00D50EC1"/>
    <w:rsid w:val="00D53B69"/>
    <w:rsid w:val="00D777C1"/>
    <w:rsid w:val="00D84035"/>
    <w:rsid w:val="00DA2A88"/>
    <w:rsid w:val="00DA4B7C"/>
    <w:rsid w:val="00DA6DBC"/>
    <w:rsid w:val="00DA6FC3"/>
    <w:rsid w:val="00DC3AE9"/>
    <w:rsid w:val="00DC44AC"/>
    <w:rsid w:val="00DC7661"/>
    <w:rsid w:val="00DD31F9"/>
    <w:rsid w:val="00DD46F4"/>
    <w:rsid w:val="00DE490B"/>
    <w:rsid w:val="00DE6308"/>
    <w:rsid w:val="00E21412"/>
    <w:rsid w:val="00E223BD"/>
    <w:rsid w:val="00E27134"/>
    <w:rsid w:val="00E30FF1"/>
    <w:rsid w:val="00E3203E"/>
    <w:rsid w:val="00E40C38"/>
    <w:rsid w:val="00E5008F"/>
    <w:rsid w:val="00E5076A"/>
    <w:rsid w:val="00E50B2E"/>
    <w:rsid w:val="00E678C1"/>
    <w:rsid w:val="00E84F0F"/>
    <w:rsid w:val="00E85583"/>
    <w:rsid w:val="00E86543"/>
    <w:rsid w:val="00E90DA8"/>
    <w:rsid w:val="00E97148"/>
    <w:rsid w:val="00EA4013"/>
    <w:rsid w:val="00EA4D0B"/>
    <w:rsid w:val="00EA6E10"/>
    <w:rsid w:val="00EB362D"/>
    <w:rsid w:val="00EB603F"/>
    <w:rsid w:val="00EC7849"/>
    <w:rsid w:val="00ED0DD0"/>
    <w:rsid w:val="00EF262B"/>
    <w:rsid w:val="00EF577C"/>
    <w:rsid w:val="00F03646"/>
    <w:rsid w:val="00F0457A"/>
    <w:rsid w:val="00F16443"/>
    <w:rsid w:val="00F26E84"/>
    <w:rsid w:val="00F36A01"/>
    <w:rsid w:val="00F50E79"/>
    <w:rsid w:val="00F54288"/>
    <w:rsid w:val="00F55026"/>
    <w:rsid w:val="00F670E1"/>
    <w:rsid w:val="00F77ED1"/>
    <w:rsid w:val="00F80445"/>
    <w:rsid w:val="00F80CC4"/>
    <w:rsid w:val="00F814B0"/>
    <w:rsid w:val="00F97224"/>
    <w:rsid w:val="00FA43A8"/>
    <w:rsid w:val="00FA59E9"/>
    <w:rsid w:val="00FB0F21"/>
    <w:rsid w:val="00FC2F32"/>
    <w:rsid w:val="00FD3C9C"/>
    <w:rsid w:val="00FE49FC"/>
    <w:rsid w:val="00FE53EF"/>
    <w:rsid w:val="00FE6231"/>
    <w:rsid w:val="00FF3E58"/>
    <w:rsid w:val="00FF576E"/>
    <w:rsid w:val="00FF68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B01D0A"/>
  <w15:chartTrackingRefBased/>
  <w15:docId w15:val="{2F6D6350-DBC9-4950-BD12-55D851FDA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/>
    <w:lsdException w:name="heading 3" w:uiPriority="9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4E36D2"/>
  </w:style>
  <w:style w:type="paragraph" w:styleId="1">
    <w:name w:val="heading 1"/>
    <w:basedOn w:val="21"/>
    <w:next w:val="a2"/>
    <w:link w:val="10"/>
    <w:uiPriority w:val="9"/>
    <w:qFormat/>
    <w:rsid w:val="00B44A9C"/>
    <w:pPr>
      <w:numPr>
        <w:numId w:val="61"/>
      </w:numPr>
      <w:ind w:left="432"/>
      <w:outlineLvl w:val="0"/>
    </w:pPr>
    <w:rPr>
      <w:rFonts w:ascii="Calibri" w:hAnsi="Calibri"/>
      <w:b/>
      <w:sz w:val="32"/>
    </w:rPr>
  </w:style>
  <w:style w:type="paragraph" w:styleId="21">
    <w:name w:val="heading 2"/>
    <w:basedOn w:val="a2"/>
    <w:next w:val="a2"/>
    <w:link w:val="22"/>
    <w:uiPriority w:val="9"/>
    <w:rsid w:val="00A14F01"/>
    <w:pPr>
      <w:numPr>
        <w:numId w:val="60"/>
      </w:numPr>
      <w:spacing w:line="360" w:lineRule="auto"/>
      <w:outlineLvl w:val="1"/>
    </w:pPr>
  </w:style>
  <w:style w:type="paragraph" w:styleId="31">
    <w:name w:val="heading 3"/>
    <w:basedOn w:val="a2"/>
    <w:next w:val="a2"/>
    <w:link w:val="32"/>
    <w:uiPriority w:val="9"/>
    <w:rsid w:val="008C58BF"/>
    <w:pPr>
      <w:keepNext/>
      <w:keepLines/>
      <w:numPr>
        <w:ilvl w:val="2"/>
        <w:numId w:val="61"/>
      </w:numPr>
      <w:spacing w:before="120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8C58BF"/>
    <w:pPr>
      <w:keepNext/>
      <w:keepLines/>
      <w:numPr>
        <w:ilvl w:val="3"/>
        <w:numId w:val="61"/>
      </w:numPr>
      <w:spacing w:before="120"/>
      <w:outlineLvl w:val="3"/>
    </w:pPr>
    <w:rPr>
      <w:rFonts w:asciiTheme="majorHAnsi" w:eastAsiaTheme="majorEastAsia" w:hAnsiTheme="majorHAnsi" w:cstheme="majorBidi"/>
      <w:caps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8C58BF"/>
    <w:pPr>
      <w:keepNext/>
      <w:keepLines/>
      <w:numPr>
        <w:ilvl w:val="4"/>
        <w:numId w:val="61"/>
      </w:numPr>
      <w:spacing w:before="12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8C58BF"/>
    <w:pPr>
      <w:keepNext/>
      <w:keepLines/>
      <w:numPr>
        <w:ilvl w:val="5"/>
        <w:numId w:val="61"/>
      </w:numPr>
      <w:spacing w:before="12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8C58BF"/>
    <w:pPr>
      <w:keepNext/>
      <w:keepLines/>
      <w:numPr>
        <w:ilvl w:val="6"/>
        <w:numId w:val="61"/>
      </w:numPr>
      <w:spacing w:before="12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8C58BF"/>
    <w:pPr>
      <w:keepNext/>
      <w:keepLines/>
      <w:numPr>
        <w:ilvl w:val="7"/>
        <w:numId w:val="61"/>
      </w:numPr>
      <w:spacing w:before="12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8C58BF"/>
    <w:pPr>
      <w:keepNext/>
      <w:keepLines/>
      <w:numPr>
        <w:ilvl w:val="8"/>
        <w:numId w:val="61"/>
      </w:numPr>
      <w:spacing w:before="12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B44A9C"/>
    <w:rPr>
      <w:rFonts w:ascii="Calibri" w:hAnsi="Calibri"/>
      <w:b/>
      <w:sz w:val="32"/>
    </w:rPr>
  </w:style>
  <w:style w:type="paragraph" w:styleId="a6">
    <w:name w:val="TOC Heading"/>
    <w:basedOn w:val="1"/>
    <w:next w:val="a2"/>
    <w:uiPriority w:val="39"/>
    <w:qFormat/>
    <w:rsid w:val="008C58BF"/>
    <w:pPr>
      <w:outlineLvl w:val="9"/>
    </w:pPr>
  </w:style>
  <w:style w:type="paragraph" w:styleId="11">
    <w:name w:val="toc 1"/>
    <w:basedOn w:val="a2"/>
    <w:next w:val="a2"/>
    <w:autoRedefine/>
    <w:uiPriority w:val="39"/>
    <w:rsid w:val="004E6785"/>
  </w:style>
  <w:style w:type="character" w:styleId="a7">
    <w:name w:val="Hyperlink"/>
    <w:uiPriority w:val="99"/>
    <w:unhideWhenUsed/>
    <w:rsid w:val="004E6785"/>
    <w:rPr>
      <w:rFonts w:ascii="Times New Roman" w:hAnsi="Times New Roman" w:cs="Times New Roman"/>
      <w:color w:val="0563C1"/>
      <w:u w:val="single"/>
    </w:rPr>
  </w:style>
  <w:style w:type="paragraph" w:styleId="a8">
    <w:name w:val="header"/>
    <w:basedOn w:val="a2"/>
    <w:link w:val="a9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9">
    <w:name w:val="Верхний колонтитул Знак"/>
    <w:link w:val="a8"/>
    <w:uiPriority w:val="99"/>
    <w:rsid w:val="004E36D2"/>
  </w:style>
  <w:style w:type="paragraph" w:styleId="aa">
    <w:name w:val="footer"/>
    <w:basedOn w:val="a2"/>
    <w:link w:val="ab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b">
    <w:name w:val="Нижний колонтитул Знак"/>
    <w:link w:val="aa"/>
    <w:uiPriority w:val="99"/>
    <w:rsid w:val="004E36D2"/>
  </w:style>
  <w:style w:type="character" w:customStyle="1" w:styleId="22">
    <w:name w:val="Заголовок 2 Знак"/>
    <w:basedOn w:val="a3"/>
    <w:link w:val="21"/>
    <w:uiPriority w:val="9"/>
    <w:rsid w:val="004E36D2"/>
  </w:style>
  <w:style w:type="paragraph" w:styleId="23">
    <w:name w:val="toc 2"/>
    <w:basedOn w:val="a2"/>
    <w:next w:val="a2"/>
    <w:autoRedefine/>
    <w:uiPriority w:val="39"/>
    <w:rsid w:val="00A76B59"/>
    <w:pPr>
      <w:tabs>
        <w:tab w:val="right" w:leader="dot" w:pos="9350"/>
      </w:tabs>
      <w:ind w:left="720"/>
    </w:pPr>
  </w:style>
  <w:style w:type="character" w:customStyle="1" w:styleId="32">
    <w:name w:val="Заголовок 3 Знак"/>
    <w:basedOn w:val="a3"/>
    <w:link w:val="31"/>
    <w:uiPriority w:val="9"/>
    <w:rsid w:val="004E36D2"/>
    <w:rPr>
      <w:rFonts w:asciiTheme="majorHAnsi" w:eastAsiaTheme="majorEastAsia" w:hAnsiTheme="majorHAnsi" w:cstheme="majorBidi"/>
      <w:smallCaps/>
      <w:sz w:val="28"/>
      <w:szCs w:val="28"/>
    </w:rPr>
  </w:style>
  <w:style w:type="paragraph" w:styleId="ac">
    <w:name w:val="List Paragraph"/>
    <w:basedOn w:val="a2"/>
    <w:uiPriority w:val="34"/>
    <w:qFormat/>
    <w:rsid w:val="004E6785"/>
    <w:pPr>
      <w:ind w:left="720"/>
      <w:contextualSpacing/>
    </w:pPr>
  </w:style>
  <w:style w:type="paragraph" w:styleId="ad">
    <w:name w:val="Title"/>
    <w:basedOn w:val="a2"/>
    <w:next w:val="a2"/>
    <w:link w:val="ae"/>
    <w:uiPriority w:val="10"/>
    <w:qFormat/>
    <w:rsid w:val="008C58BF"/>
    <w:pPr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ae">
    <w:name w:val="Заголовок Знак"/>
    <w:basedOn w:val="a3"/>
    <w:link w:val="ad"/>
    <w:uiPriority w:val="10"/>
    <w:rsid w:val="008C58BF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af">
    <w:name w:val="Subtitle"/>
    <w:basedOn w:val="a2"/>
    <w:next w:val="a2"/>
    <w:link w:val="af0"/>
    <w:uiPriority w:val="11"/>
    <w:qFormat/>
    <w:rsid w:val="008C58BF"/>
    <w:pPr>
      <w:numPr>
        <w:ilvl w:val="1"/>
      </w:numPr>
      <w:ind w:firstLine="720"/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customStyle="1" w:styleId="af0">
    <w:name w:val="Подзаголовок Знак"/>
    <w:basedOn w:val="a3"/>
    <w:link w:val="af"/>
    <w:uiPriority w:val="11"/>
    <w:rsid w:val="008C58BF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paragraph" w:customStyle="1" w:styleId="af1">
    <w:name w:val="Текст титульной страницы"/>
    <w:basedOn w:val="a2"/>
    <w:rsid w:val="004E6785"/>
    <w:pPr>
      <w:ind w:firstLine="0"/>
      <w:jc w:val="center"/>
    </w:pPr>
  </w:style>
  <w:style w:type="paragraph" w:customStyle="1" w:styleId="af2">
    <w:name w:val="Автор"/>
    <w:basedOn w:val="a2"/>
    <w:rsid w:val="004E6785"/>
    <w:pPr>
      <w:ind w:firstLine="0"/>
      <w:jc w:val="center"/>
    </w:pPr>
    <w:rPr>
      <w:i/>
      <w:sz w:val="36"/>
      <w:szCs w:val="36"/>
    </w:rPr>
  </w:style>
  <w:style w:type="paragraph" w:styleId="a0">
    <w:name w:val="List Bullet"/>
    <w:basedOn w:val="ac"/>
    <w:uiPriority w:val="99"/>
    <w:rsid w:val="004E6785"/>
    <w:pPr>
      <w:numPr>
        <w:numId w:val="1"/>
      </w:numPr>
      <w:ind w:left="1080" w:hanging="360"/>
    </w:pPr>
  </w:style>
  <w:style w:type="paragraph" w:styleId="af3">
    <w:name w:val="Bibliography"/>
    <w:basedOn w:val="a2"/>
    <w:next w:val="a2"/>
    <w:uiPriority w:val="37"/>
    <w:rsid w:val="004E6785"/>
    <w:pPr>
      <w:ind w:left="540" w:hanging="540"/>
    </w:pPr>
  </w:style>
  <w:style w:type="paragraph" w:styleId="af4">
    <w:name w:val="Balloon Text"/>
    <w:basedOn w:val="a2"/>
    <w:link w:val="af5"/>
    <w:uiPriority w:val="99"/>
    <w:semiHidden/>
    <w:unhideWhenUsed/>
    <w:rsid w:val="004E6785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3"/>
    <w:link w:val="af4"/>
    <w:uiPriority w:val="99"/>
    <w:semiHidden/>
    <w:rsid w:val="004E6785"/>
    <w:rPr>
      <w:rFonts w:ascii="Segoe UI" w:hAnsi="Segoe UI" w:cs="Segoe UI"/>
      <w:sz w:val="18"/>
      <w:szCs w:val="18"/>
    </w:rPr>
  </w:style>
  <w:style w:type="character" w:styleId="af6">
    <w:name w:val="Placeholder Text"/>
    <w:basedOn w:val="a3"/>
    <w:uiPriority w:val="99"/>
    <w:semiHidden/>
    <w:rsid w:val="004E6785"/>
    <w:rPr>
      <w:rFonts w:ascii="Times New Roman" w:hAnsi="Times New Roman" w:cs="Times New Roman"/>
      <w:color w:val="808080"/>
    </w:rPr>
  </w:style>
  <w:style w:type="paragraph" w:customStyle="1" w:styleId="af7">
    <w:name w:val="Текст подсказки"/>
    <w:basedOn w:val="a2"/>
    <w:rsid w:val="004E6785"/>
    <w:rPr>
      <w:rFonts w:ascii="Calibri" w:hAnsi="Calibri"/>
      <w:color w:val="0070C0"/>
    </w:rPr>
  </w:style>
  <w:style w:type="paragraph" w:customStyle="1" w:styleId="af8">
    <w:name w:val="Заголовок текста подсказки"/>
    <w:basedOn w:val="af7"/>
    <w:rsid w:val="004E6785"/>
    <w:pPr>
      <w:ind w:firstLine="0"/>
      <w:jc w:val="center"/>
    </w:pPr>
  </w:style>
  <w:style w:type="paragraph" w:styleId="af9">
    <w:name w:val="No Spacing"/>
    <w:link w:val="afa"/>
    <w:uiPriority w:val="1"/>
    <w:qFormat/>
    <w:rsid w:val="008C58BF"/>
  </w:style>
  <w:style w:type="paragraph" w:styleId="33">
    <w:name w:val="toc 3"/>
    <w:basedOn w:val="a2"/>
    <w:next w:val="a2"/>
    <w:autoRedefine/>
    <w:uiPriority w:val="39"/>
    <w:rsid w:val="004E36D2"/>
    <w:pPr>
      <w:tabs>
        <w:tab w:val="right" w:leader="dot" w:pos="9016"/>
      </w:tabs>
      <w:spacing w:after="100"/>
      <w:ind w:left="480"/>
    </w:pPr>
    <w:rPr>
      <w:noProof/>
    </w:rPr>
  </w:style>
  <w:style w:type="character" w:styleId="afb">
    <w:name w:val="Unresolved Mention"/>
    <w:basedOn w:val="a3"/>
    <w:uiPriority w:val="99"/>
    <w:semiHidden/>
    <w:unhideWhenUsed/>
    <w:rsid w:val="004E6785"/>
    <w:rPr>
      <w:rFonts w:ascii="Times New Roman" w:hAnsi="Times New Roman" w:cs="Times New Roman"/>
      <w:color w:val="605E5C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4E6785"/>
    <w:pPr>
      <w:numPr>
        <w:numId w:val="3"/>
      </w:numPr>
    </w:pPr>
  </w:style>
  <w:style w:type="numbering" w:styleId="1ai">
    <w:name w:val="Outline List 1"/>
    <w:basedOn w:val="a5"/>
    <w:uiPriority w:val="99"/>
    <w:semiHidden/>
    <w:unhideWhenUsed/>
    <w:rsid w:val="004E6785"/>
    <w:pPr>
      <w:numPr>
        <w:numId w:val="4"/>
      </w:numPr>
    </w:pPr>
  </w:style>
  <w:style w:type="character" w:customStyle="1" w:styleId="42">
    <w:name w:val="Заголовок 4 Знак"/>
    <w:basedOn w:val="a3"/>
    <w:link w:val="41"/>
    <w:uiPriority w:val="9"/>
    <w:semiHidden/>
    <w:rsid w:val="008C58BF"/>
    <w:rPr>
      <w:rFonts w:asciiTheme="majorHAnsi" w:eastAsiaTheme="majorEastAsia" w:hAnsiTheme="majorHAnsi" w:cstheme="majorBidi"/>
      <w:caps/>
    </w:rPr>
  </w:style>
  <w:style w:type="character" w:customStyle="1" w:styleId="52">
    <w:name w:val="Заголовок 5 Знак"/>
    <w:basedOn w:val="a3"/>
    <w:link w:val="51"/>
    <w:uiPriority w:val="9"/>
    <w:semiHidden/>
    <w:rsid w:val="008C58BF"/>
    <w:rPr>
      <w:rFonts w:asciiTheme="majorHAnsi" w:eastAsiaTheme="majorEastAsia" w:hAnsiTheme="majorHAnsi" w:cstheme="majorBidi"/>
      <w:i/>
      <w:iCs/>
      <w:caps/>
    </w:rPr>
  </w:style>
  <w:style w:type="character" w:customStyle="1" w:styleId="60">
    <w:name w:val="Заголовок 6 Знак"/>
    <w:basedOn w:val="a3"/>
    <w:link w:val="6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70">
    <w:name w:val="Заголовок 7 Знак"/>
    <w:basedOn w:val="a3"/>
    <w:link w:val="7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80">
    <w:name w:val="Заголовок 8 Знак"/>
    <w:basedOn w:val="a3"/>
    <w:link w:val="8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90">
    <w:name w:val="Заголовок 9 Знак"/>
    <w:basedOn w:val="a3"/>
    <w:link w:val="9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numbering" w:styleId="a1">
    <w:name w:val="Outline List 3"/>
    <w:basedOn w:val="a5"/>
    <w:uiPriority w:val="99"/>
    <w:semiHidden/>
    <w:unhideWhenUsed/>
    <w:rsid w:val="004E6785"/>
    <w:pPr>
      <w:numPr>
        <w:numId w:val="5"/>
      </w:numPr>
    </w:pPr>
  </w:style>
  <w:style w:type="paragraph" w:styleId="afc">
    <w:name w:val="Block Text"/>
    <w:basedOn w:val="a2"/>
    <w:uiPriority w:val="99"/>
    <w:semiHidden/>
    <w:unhideWhenUsed/>
    <w:rsid w:val="004E678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afd">
    <w:name w:val="Body Text"/>
    <w:basedOn w:val="a2"/>
    <w:link w:val="afe"/>
    <w:uiPriority w:val="99"/>
    <w:semiHidden/>
    <w:unhideWhenUsed/>
    <w:rsid w:val="004E6785"/>
    <w:pPr>
      <w:spacing w:after="120"/>
    </w:pPr>
  </w:style>
  <w:style w:type="character" w:customStyle="1" w:styleId="afe">
    <w:name w:val="Основной текст Знак"/>
    <w:basedOn w:val="a3"/>
    <w:link w:val="afd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4">
    <w:name w:val="Body Text 2"/>
    <w:basedOn w:val="a2"/>
    <w:link w:val="25"/>
    <w:uiPriority w:val="99"/>
    <w:semiHidden/>
    <w:unhideWhenUsed/>
    <w:rsid w:val="004E6785"/>
    <w:pPr>
      <w:spacing w:after="120" w:line="480" w:lineRule="auto"/>
    </w:pPr>
  </w:style>
  <w:style w:type="character" w:customStyle="1" w:styleId="25">
    <w:name w:val="Основной текст 2 Знак"/>
    <w:basedOn w:val="a3"/>
    <w:link w:val="2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4">
    <w:name w:val="Body Text 3"/>
    <w:basedOn w:val="a2"/>
    <w:link w:val="35"/>
    <w:uiPriority w:val="99"/>
    <w:semiHidden/>
    <w:unhideWhenUsed/>
    <w:rsid w:val="004E678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3"/>
    <w:link w:val="34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paragraph" w:styleId="aff">
    <w:name w:val="Body Text First Indent"/>
    <w:basedOn w:val="afd"/>
    <w:link w:val="aff0"/>
    <w:uiPriority w:val="99"/>
    <w:semiHidden/>
    <w:unhideWhenUsed/>
    <w:rsid w:val="004E6785"/>
    <w:pPr>
      <w:spacing w:after="16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1">
    <w:name w:val="Body Text Indent"/>
    <w:basedOn w:val="a2"/>
    <w:link w:val="aff2"/>
    <w:uiPriority w:val="99"/>
    <w:semiHidden/>
    <w:unhideWhenUsed/>
    <w:rsid w:val="004E6785"/>
    <w:pPr>
      <w:spacing w:after="120"/>
      <w:ind w:left="360"/>
    </w:pPr>
  </w:style>
  <w:style w:type="character" w:customStyle="1" w:styleId="aff2">
    <w:name w:val="Основной текст с отступом Знак"/>
    <w:basedOn w:val="a3"/>
    <w:link w:val="aff1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6">
    <w:name w:val="Body Text First Indent 2"/>
    <w:basedOn w:val="aff1"/>
    <w:link w:val="27"/>
    <w:uiPriority w:val="99"/>
    <w:semiHidden/>
    <w:unhideWhenUsed/>
    <w:rsid w:val="004E6785"/>
    <w:pPr>
      <w:spacing w:after="160"/>
      <w:ind w:firstLine="360"/>
    </w:pPr>
  </w:style>
  <w:style w:type="character" w:customStyle="1" w:styleId="27">
    <w:name w:val="Красная строка 2 Знак"/>
    <w:basedOn w:val="aff2"/>
    <w:link w:val="26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8">
    <w:name w:val="Body Text Indent 2"/>
    <w:basedOn w:val="a2"/>
    <w:link w:val="29"/>
    <w:uiPriority w:val="99"/>
    <w:semiHidden/>
    <w:unhideWhenUsed/>
    <w:rsid w:val="004E6785"/>
    <w:pPr>
      <w:spacing w:after="120" w:line="480" w:lineRule="auto"/>
      <w:ind w:left="360"/>
    </w:pPr>
  </w:style>
  <w:style w:type="character" w:customStyle="1" w:styleId="29">
    <w:name w:val="Основной текст с отступом 2 Знак"/>
    <w:basedOn w:val="a3"/>
    <w:link w:val="28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6">
    <w:name w:val="Body Text Indent 3"/>
    <w:basedOn w:val="a2"/>
    <w:link w:val="37"/>
    <w:uiPriority w:val="99"/>
    <w:semiHidden/>
    <w:unhideWhenUsed/>
    <w:rsid w:val="004E6785"/>
    <w:pPr>
      <w:spacing w:after="120"/>
      <w:ind w:left="360"/>
    </w:pPr>
    <w:rPr>
      <w:sz w:val="16"/>
      <w:szCs w:val="16"/>
    </w:rPr>
  </w:style>
  <w:style w:type="character" w:customStyle="1" w:styleId="37">
    <w:name w:val="Основной текст с отступом 3 Знак"/>
    <w:basedOn w:val="a3"/>
    <w:link w:val="36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character" w:styleId="aff3">
    <w:name w:val="Book Title"/>
    <w:basedOn w:val="a3"/>
    <w:uiPriority w:val="33"/>
    <w:qFormat/>
    <w:rsid w:val="008C58BF"/>
    <w:rPr>
      <w:b/>
      <w:bCs/>
      <w:smallCaps/>
      <w:spacing w:val="7"/>
    </w:rPr>
  </w:style>
  <w:style w:type="paragraph" w:styleId="aff4">
    <w:name w:val="caption"/>
    <w:basedOn w:val="a2"/>
    <w:next w:val="a2"/>
    <w:uiPriority w:val="35"/>
    <w:unhideWhenUsed/>
    <w:qFormat/>
    <w:rsid w:val="008C58BF"/>
    <w:rPr>
      <w:b/>
      <w:bCs/>
      <w:smallCaps/>
      <w:color w:val="595959" w:themeColor="text1" w:themeTint="A6"/>
    </w:rPr>
  </w:style>
  <w:style w:type="paragraph" w:styleId="aff5">
    <w:name w:val="Closing"/>
    <w:basedOn w:val="a2"/>
    <w:link w:val="aff6"/>
    <w:uiPriority w:val="99"/>
    <w:semiHidden/>
    <w:unhideWhenUsed/>
    <w:rsid w:val="004E6785"/>
    <w:pPr>
      <w:ind w:left="4320"/>
    </w:pPr>
  </w:style>
  <w:style w:type="character" w:customStyle="1" w:styleId="aff6">
    <w:name w:val="Прощание Знак"/>
    <w:basedOn w:val="a3"/>
    <w:link w:val="aff5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table" w:styleId="aff7">
    <w:name w:val="Colorful Grid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f8">
    <w:name w:val="Colorful List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9">
    <w:name w:val="Colorful Shading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a">
    <w:name w:val="annotation reference"/>
    <w:basedOn w:val="a3"/>
    <w:uiPriority w:val="99"/>
    <w:semiHidden/>
    <w:unhideWhenUsed/>
    <w:rsid w:val="004E6785"/>
    <w:rPr>
      <w:rFonts w:ascii="Times New Roman" w:hAnsi="Times New Roman" w:cs="Times New Roman"/>
      <w:sz w:val="16"/>
      <w:szCs w:val="16"/>
    </w:rPr>
  </w:style>
  <w:style w:type="paragraph" w:styleId="affb">
    <w:name w:val="annotation text"/>
    <w:basedOn w:val="a2"/>
    <w:link w:val="affc"/>
    <w:uiPriority w:val="99"/>
    <w:semiHidden/>
    <w:unhideWhenUsed/>
    <w:rsid w:val="004E6785"/>
    <w:rPr>
      <w:sz w:val="20"/>
      <w:szCs w:val="20"/>
    </w:rPr>
  </w:style>
  <w:style w:type="character" w:customStyle="1" w:styleId="affc">
    <w:name w:val="Текст примечания Знак"/>
    <w:basedOn w:val="a3"/>
    <w:link w:val="affb"/>
    <w:uiPriority w:val="99"/>
    <w:semiHidden/>
    <w:rsid w:val="004E6785"/>
    <w:rPr>
      <w:rFonts w:ascii="Times New Roman" w:hAnsi="Times New Roman" w:cs="Times New Roman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4E6785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4E6785"/>
    <w:rPr>
      <w:rFonts w:ascii="Times New Roman" w:hAnsi="Times New Roman" w:cs="Times New Roman"/>
      <w:b/>
      <w:bCs/>
    </w:rPr>
  </w:style>
  <w:style w:type="table" w:styleId="afff">
    <w:name w:val="Dark List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f0">
    <w:name w:val="Date"/>
    <w:basedOn w:val="a2"/>
    <w:next w:val="a2"/>
    <w:link w:val="afff1"/>
    <w:uiPriority w:val="99"/>
    <w:semiHidden/>
    <w:unhideWhenUsed/>
    <w:rsid w:val="004E6785"/>
  </w:style>
  <w:style w:type="character" w:customStyle="1" w:styleId="afff1">
    <w:name w:val="Дата Знак"/>
    <w:basedOn w:val="a3"/>
    <w:link w:val="afff0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2">
    <w:name w:val="Document Map"/>
    <w:basedOn w:val="a2"/>
    <w:link w:val="afff3"/>
    <w:uiPriority w:val="99"/>
    <w:semiHidden/>
    <w:unhideWhenUsed/>
    <w:rsid w:val="004E6785"/>
    <w:rPr>
      <w:rFonts w:ascii="Segoe UI" w:hAnsi="Segoe UI" w:cs="Segoe UI"/>
      <w:sz w:val="16"/>
      <w:szCs w:val="16"/>
    </w:rPr>
  </w:style>
  <w:style w:type="character" w:customStyle="1" w:styleId="afff3">
    <w:name w:val="Схема документа Знак"/>
    <w:basedOn w:val="a3"/>
    <w:link w:val="afff2"/>
    <w:uiPriority w:val="99"/>
    <w:semiHidden/>
    <w:rsid w:val="004E6785"/>
    <w:rPr>
      <w:rFonts w:ascii="Segoe UI" w:hAnsi="Segoe UI" w:cs="Segoe UI"/>
      <w:sz w:val="16"/>
      <w:szCs w:val="16"/>
    </w:rPr>
  </w:style>
  <w:style w:type="paragraph" w:styleId="afff4">
    <w:name w:val="E-mail Signature"/>
    <w:basedOn w:val="a2"/>
    <w:link w:val="afff5"/>
    <w:uiPriority w:val="99"/>
    <w:semiHidden/>
    <w:unhideWhenUsed/>
    <w:rsid w:val="004E6785"/>
  </w:style>
  <w:style w:type="character" w:customStyle="1" w:styleId="afff5">
    <w:name w:val="Электронная подпись Знак"/>
    <w:basedOn w:val="a3"/>
    <w:link w:val="afff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6">
    <w:name w:val="Emphasis"/>
    <w:basedOn w:val="a3"/>
    <w:uiPriority w:val="20"/>
    <w:qFormat/>
    <w:rsid w:val="008C58BF"/>
    <w:rPr>
      <w:i/>
      <w:iCs/>
    </w:rPr>
  </w:style>
  <w:style w:type="character" w:styleId="afff7">
    <w:name w:val="end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8">
    <w:name w:val="endnote text"/>
    <w:basedOn w:val="a2"/>
    <w:link w:val="afff9"/>
    <w:uiPriority w:val="99"/>
    <w:semiHidden/>
    <w:unhideWhenUsed/>
    <w:rsid w:val="004E6785"/>
    <w:rPr>
      <w:sz w:val="20"/>
      <w:szCs w:val="20"/>
    </w:rPr>
  </w:style>
  <w:style w:type="character" w:customStyle="1" w:styleId="afff9">
    <w:name w:val="Текст концевой сноски Знак"/>
    <w:basedOn w:val="a3"/>
    <w:link w:val="afff8"/>
    <w:uiPriority w:val="99"/>
    <w:semiHidden/>
    <w:rsid w:val="004E6785"/>
    <w:rPr>
      <w:rFonts w:ascii="Times New Roman" w:hAnsi="Times New Roman" w:cs="Times New Roman"/>
    </w:rPr>
  </w:style>
  <w:style w:type="paragraph" w:styleId="afffa">
    <w:name w:val="envelope address"/>
    <w:basedOn w:val="a2"/>
    <w:uiPriority w:val="99"/>
    <w:semiHidden/>
    <w:unhideWhenUsed/>
    <w:rsid w:val="004E6785"/>
    <w:pPr>
      <w:framePr w:w="7920" w:h="1980" w:hRule="exact" w:hSpace="180" w:wrap="auto" w:hAnchor="page" w:xAlign="center" w:yAlign="bottom"/>
      <w:ind w:left="2880"/>
    </w:pPr>
    <w:rPr>
      <w:rFonts w:eastAsiaTheme="majorEastAsia"/>
    </w:rPr>
  </w:style>
  <w:style w:type="paragraph" w:styleId="2a">
    <w:name w:val="envelope return"/>
    <w:basedOn w:val="a2"/>
    <w:uiPriority w:val="99"/>
    <w:semiHidden/>
    <w:unhideWhenUsed/>
    <w:rsid w:val="004E6785"/>
    <w:rPr>
      <w:rFonts w:eastAsiaTheme="majorEastAsia"/>
      <w:sz w:val="20"/>
      <w:szCs w:val="20"/>
    </w:rPr>
  </w:style>
  <w:style w:type="character" w:styleId="afffb">
    <w:name w:val="FollowedHyperlink"/>
    <w:basedOn w:val="a3"/>
    <w:uiPriority w:val="99"/>
    <w:semiHidden/>
    <w:unhideWhenUsed/>
    <w:rsid w:val="004E6785"/>
    <w:rPr>
      <w:rFonts w:ascii="Times New Roman" w:hAnsi="Times New Roman" w:cs="Times New Roman"/>
      <w:color w:val="954F72" w:themeColor="followedHyperlink"/>
      <w:u w:val="single"/>
    </w:rPr>
  </w:style>
  <w:style w:type="character" w:styleId="afffc">
    <w:name w:val="foot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d">
    <w:name w:val="footnote text"/>
    <w:basedOn w:val="a2"/>
    <w:link w:val="afffe"/>
    <w:uiPriority w:val="99"/>
    <w:semiHidden/>
    <w:unhideWhenUsed/>
    <w:rsid w:val="004E6785"/>
    <w:rPr>
      <w:sz w:val="20"/>
      <w:szCs w:val="20"/>
    </w:rPr>
  </w:style>
  <w:style w:type="character" w:customStyle="1" w:styleId="afffe">
    <w:name w:val="Текст сноски Знак"/>
    <w:basedOn w:val="a3"/>
    <w:link w:val="afffd"/>
    <w:uiPriority w:val="99"/>
    <w:semiHidden/>
    <w:rsid w:val="004E6785"/>
    <w:rPr>
      <w:rFonts w:ascii="Times New Roman" w:hAnsi="Times New Roman" w:cs="Times New Roman"/>
    </w:rPr>
  </w:style>
  <w:style w:type="table" w:styleId="-13">
    <w:name w:val="Grid Table 1 Light"/>
    <w:basedOn w:val="a4"/>
    <w:uiPriority w:val="46"/>
    <w:rsid w:val="004E678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0">
    <w:name w:val="Grid Table 1 Light Accent 1"/>
    <w:basedOn w:val="a4"/>
    <w:uiPriority w:val="46"/>
    <w:rsid w:val="004E678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20">
    <w:name w:val="Grid Table 1 Light Accent 2"/>
    <w:basedOn w:val="a4"/>
    <w:uiPriority w:val="46"/>
    <w:rsid w:val="004E678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0">
    <w:name w:val="Grid Table 1 Light Accent 3"/>
    <w:basedOn w:val="a4"/>
    <w:uiPriority w:val="46"/>
    <w:rsid w:val="004E678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">
    <w:name w:val="Grid Table 1 Light Accent 4"/>
    <w:basedOn w:val="a4"/>
    <w:uiPriority w:val="46"/>
    <w:rsid w:val="004E6785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4"/>
    <w:uiPriority w:val="46"/>
    <w:rsid w:val="004E6785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6">
    <w:name w:val="Grid Table 1 Light Accent 6"/>
    <w:basedOn w:val="a4"/>
    <w:uiPriority w:val="46"/>
    <w:rsid w:val="004E678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"/>
    <w:basedOn w:val="a4"/>
    <w:uiPriority w:val="47"/>
    <w:rsid w:val="004E678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0">
    <w:name w:val="Grid Table 2 Accent 1"/>
    <w:basedOn w:val="a4"/>
    <w:uiPriority w:val="47"/>
    <w:rsid w:val="004E678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0">
    <w:name w:val="Grid Table 2 Accent 2"/>
    <w:basedOn w:val="a4"/>
    <w:uiPriority w:val="47"/>
    <w:rsid w:val="004E678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0">
    <w:name w:val="Grid Table 2 Accent 3"/>
    <w:basedOn w:val="a4"/>
    <w:uiPriority w:val="47"/>
    <w:rsid w:val="004E678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">
    <w:name w:val="Grid Table 2 Accent 4"/>
    <w:basedOn w:val="a4"/>
    <w:uiPriority w:val="47"/>
    <w:rsid w:val="004E6785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">
    <w:name w:val="Grid Table 2 Accent 5"/>
    <w:basedOn w:val="a4"/>
    <w:uiPriority w:val="47"/>
    <w:rsid w:val="004E6785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">
    <w:name w:val="Grid Table 2 Accent 6"/>
    <w:basedOn w:val="a4"/>
    <w:uiPriority w:val="47"/>
    <w:rsid w:val="004E6785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3">
    <w:name w:val="Grid Table 3"/>
    <w:basedOn w:val="a4"/>
    <w:uiPriority w:val="48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10">
    <w:name w:val="Grid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320">
    <w:name w:val="Grid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330">
    <w:name w:val="Grid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4">
    <w:name w:val="Grid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35">
    <w:name w:val="Grid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36">
    <w:name w:val="Grid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43">
    <w:name w:val="Grid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0">
    <w:name w:val="Grid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0">
    <w:name w:val="Grid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0">
    <w:name w:val="Grid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">
    <w:name w:val="Grid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">
    <w:name w:val="Grid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">
    <w:name w:val="Grid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3">
    <w:name w:val="Grid Table 5 Dark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0">
    <w:name w:val="Grid Table 5 Dark Accent 1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20">
    <w:name w:val="Grid Table 5 Dark Accent 2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530">
    <w:name w:val="Grid Table 5 Dark Accent 3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4">
    <w:name w:val="Grid Table 5 Dark Accent 4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55">
    <w:name w:val="Grid Table 5 Dark Accent 5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3">
    <w:name w:val="Grid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0">
    <w:name w:val="Grid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0">
    <w:name w:val="Grid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0">
    <w:name w:val="Grid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">
    <w:name w:val="Grid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">
    <w:name w:val="Grid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">
    <w:name w:val="Grid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">
    <w:name w:val="Grid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71">
    <w:name w:val="Grid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72">
    <w:name w:val="Grid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73">
    <w:name w:val="Grid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74">
    <w:name w:val="Grid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75">
    <w:name w:val="Grid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76">
    <w:name w:val="Grid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affff">
    <w:name w:val="Hashtag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character" w:styleId="HTML">
    <w:name w:val="HTML Acronym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HTML0">
    <w:name w:val="HTML Address"/>
    <w:basedOn w:val="a2"/>
    <w:link w:val="HTML1"/>
    <w:uiPriority w:val="99"/>
    <w:semiHidden/>
    <w:unhideWhenUsed/>
    <w:rsid w:val="004E6785"/>
    <w:rPr>
      <w:i/>
      <w:iCs/>
    </w:rPr>
  </w:style>
  <w:style w:type="character" w:customStyle="1" w:styleId="HTML1">
    <w:name w:val="Адрес HTML Знак"/>
    <w:basedOn w:val="a3"/>
    <w:link w:val="HTML0"/>
    <w:uiPriority w:val="99"/>
    <w:semiHidden/>
    <w:rsid w:val="004E6785"/>
    <w:rPr>
      <w:rFonts w:ascii="Times New Roman" w:hAnsi="Times New Roman" w:cs="Times New Roman"/>
      <w:i/>
      <w:iCs/>
      <w:sz w:val="24"/>
      <w:szCs w:val="24"/>
    </w:rPr>
  </w:style>
  <w:style w:type="character" w:styleId="HTML2">
    <w:name w:val="HTML Cit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3">
    <w:name w:val="HTML Code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4">
    <w:name w:val="HTML Definition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5">
    <w:name w:val="HTML Keyboard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paragraph" w:styleId="HTML6">
    <w:name w:val="HTML Preformatted"/>
    <w:basedOn w:val="a2"/>
    <w:link w:val="HTML7"/>
    <w:uiPriority w:val="99"/>
    <w:semiHidden/>
    <w:unhideWhenUsed/>
    <w:rsid w:val="004E6785"/>
    <w:rPr>
      <w:rFonts w:ascii="Consolas" w:hAnsi="Consolas"/>
      <w:sz w:val="20"/>
      <w:szCs w:val="20"/>
    </w:rPr>
  </w:style>
  <w:style w:type="character" w:customStyle="1" w:styleId="HTML7">
    <w:name w:val="Стандартный HTML Знак"/>
    <w:basedOn w:val="a3"/>
    <w:link w:val="HTML6"/>
    <w:uiPriority w:val="99"/>
    <w:semiHidden/>
    <w:rsid w:val="004E6785"/>
    <w:rPr>
      <w:rFonts w:ascii="Consolas" w:hAnsi="Consolas" w:cs="Times New Roman"/>
    </w:rPr>
  </w:style>
  <w:style w:type="character" w:styleId="HTML8">
    <w:name w:val="HTML Sample"/>
    <w:basedOn w:val="a3"/>
    <w:uiPriority w:val="99"/>
    <w:semiHidden/>
    <w:unhideWhenUsed/>
    <w:rsid w:val="004E6785"/>
    <w:rPr>
      <w:rFonts w:ascii="Consolas" w:hAnsi="Consolas" w:cs="Times New Roman"/>
      <w:sz w:val="24"/>
      <w:szCs w:val="24"/>
    </w:rPr>
  </w:style>
  <w:style w:type="character" w:styleId="HTML9">
    <w:name w:val="HTML Typewriter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a">
    <w:name w:val="HTML Variabl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paragraph" w:styleId="12">
    <w:name w:val="index 1"/>
    <w:basedOn w:val="a2"/>
    <w:next w:val="a2"/>
    <w:autoRedefine/>
    <w:uiPriority w:val="99"/>
    <w:semiHidden/>
    <w:unhideWhenUsed/>
    <w:rsid w:val="004E6785"/>
    <w:pPr>
      <w:ind w:left="240" w:hanging="240"/>
    </w:pPr>
  </w:style>
  <w:style w:type="paragraph" w:styleId="2b">
    <w:name w:val="index 2"/>
    <w:basedOn w:val="a2"/>
    <w:next w:val="a2"/>
    <w:autoRedefine/>
    <w:uiPriority w:val="99"/>
    <w:semiHidden/>
    <w:unhideWhenUsed/>
    <w:rsid w:val="004E6785"/>
    <w:pPr>
      <w:ind w:left="480" w:hanging="240"/>
    </w:pPr>
  </w:style>
  <w:style w:type="paragraph" w:styleId="38">
    <w:name w:val="index 3"/>
    <w:basedOn w:val="a2"/>
    <w:next w:val="a2"/>
    <w:autoRedefine/>
    <w:uiPriority w:val="99"/>
    <w:semiHidden/>
    <w:unhideWhenUsed/>
    <w:rsid w:val="004E6785"/>
    <w:pPr>
      <w:ind w:left="720" w:hanging="240"/>
    </w:pPr>
  </w:style>
  <w:style w:type="paragraph" w:styleId="43">
    <w:name w:val="index 4"/>
    <w:basedOn w:val="a2"/>
    <w:next w:val="a2"/>
    <w:autoRedefine/>
    <w:uiPriority w:val="99"/>
    <w:semiHidden/>
    <w:unhideWhenUsed/>
    <w:rsid w:val="004E6785"/>
    <w:pPr>
      <w:ind w:left="960" w:hanging="240"/>
    </w:pPr>
  </w:style>
  <w:style w:type="paragraph" w:styleId="53">
    <w:name w:val="index 5"/>
    <w:basedOn w:val="a2"/>
    <w:next w:val="a2"/>
    <w:autoRedefine/>
    <w:uiPriority w:val="99"/>
    <w:semiHidden/>
    <w:unhideWhenUsed/>
    <w:rsid w:val="004E6785"/>
    <w:pPr>
      <w:ind w:left="1200" w:hanging="240"/>
    </w:pPr>
  </w:style>
  <w:style w:type="paragraph" w:styleId="61">
    <w:name w:val="index 6"/>
    <w:basedOn w:val="a2"/>
    <w:next w:val="a2"/>
    <w:autoRedefine/>
    <w:uiPriority w:val="99"/>
    <w:semiHidden/>
    <w:unhideWhenUsed/>
    <w:rsid w:val="004E6785"/>
    <w:pPr>
      <w:ind w:left="1440" w:hanging="240"/>
    </w:pPr>
  </w:style>
  <w:style w:type="paragraph" w:styleId="71">
    <w:name w:val="index 7"/>
    <w:basedOn w:val="a2"/>
    <w:next w:val="a2"/>
    <w:autoRedefine/>
    <w:uiPriority w:val="99"/>
    <w:semiHidden/>
    <w:unhideWhenUsed/>
    <w:rsid w:val="004E6785"/>
    <w:pPr>
      <w:ind w:left="1680" w:hanging="240"/>
    </w:pPr>
  </w:style>
  <w:style w:type="paragraph" w:styleId="81">
    <w:name w:val="index 8"/>
    <w:basedOn w:val="a2"/>
    <w:next w:val="a2"/>
    <w:autoRedefine/>
    <w:uiPriority w:val="99"/>
    <w:semiHidden/>
    <w:unhideWhenUsed/>
    <w:rsid w:val="004E6785"/>
    <w:pPr>
      <w:ind w:left="1920" w:hanging="240"/>
    </w:pPr>
  </w:style>
  <w:style w:type="paragraph" w:styleId="91">
    <w:name w:val="index 9"/>
    <w:basedOn w:val="a2"/>
    <w:next w:val="a2"/>
    <w:autoRedefine/>
    <w:uiPriority w:val="99"/>
    <w:semiHidden/>
    <w:unhideWhenUsed/>
    <w:rsid w:val="004E6785"/>
    <w:pPr>
      <w:ind w:left="2160" w:hanging="240"/>
    </w:pPr>
  </w:style>
  <w:style w:type="paragraph" w:styleId="affff0">
    <w:name w:val="index heading"/>
    <w:basedOn w:val="a2"/>
    <w:next w:val="12"/>
    <w:uiPriority w:val="99"/>
    <w:semiHidden/>
    <w:unhideWhenUsed/>
    <w:rsid w:val="004E6785"/>
    <w:rPr>
      <w:rFonts w:eastAsiaTheme="majorEastAsia"/>
      <w:b/>
      <w:bCs/>
    </w:rPr>
  </w:style>
  <w:style w:type="character" w:styleId="affff1">
    <w:name w:val="Intense Emphasis"/>
    <w:basedOn w:val="a3"/>
    <w:uiPriority w:val="21"/>
    <w:qFormat/>
    <w:rsid w:val="008C58BF"/>
    <w:rPr>
      <w:b/>
      <w:bCs/>
      <w:i/>
      <w:iCs/>
    </w:rPr>
  </w:style>
  <w:style w:type="paragraph" w:styleId="affff2">
    <w:name w:val="Intense Quote"/>
    <w:basedOn w:val="a2"/>
    <w:next w:val="a2"/>
    <w:link w:val="affff3"/>
    <w:uiPriority w:val="30"/>
    <w:qFormat/>
    <w:rsid w:val="008C58BF"/>
    <w:pPr>
      <w:spacing w:before="280" w:after="280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affff3">
    <w:name w:val="Выделенная цитата Знак"/>
    <w:basedOn w:val="a3"/>
    <w:link w:val="affff2"/>
    <w:uiPriority w:val="30"/>
    <w:rsid w:val="008C58BF"/>
    <w:rPr>
      <w:color w:val="404040" w:themeColor="text1" w:themeTint="BF"/>
      <w:sz w:val="32"/>
      <w:szCs w:val="32"/>
    </w:rPr>
  </w:style>
  <w:style w:type="character" w:styleId="affff4">
    <w:name w:val="Intense Reference"/>
    <w:basedOn w:val="a3"/>
    <w:uiPriority w:val="32"/>
    <w:qFormat/>
    <w:rsid w:val="008C58BF"/>
    <w:rPr>
      <w:b/>
      <w:bCs/>
      <w:caps w:val="0"/>
      <w:smallCaps/>
      <w:color w:val="auto"/>
      <w:spacing w:val="3"/>
      <w:u w:val="single"/>
    </w:rPr>
  </w:style>
  <w:style w:type="table" w:styleId="affff5">
    <w:name w:val="Light Grid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7">
    <w:name w:val="Light Grid Accent 1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27">
    <w:name w:val="Light Grid Accent 2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7">
    <w:name w:val="Light Grid Accent 3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7">
    <w:name w:val="Light Grid Accent 4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7">
    <w:name w:val="Light Grid Accent 5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-67">
    <w:name w:val="Light Grid Accent 6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6">
    <w:name w:val="Light List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8">
    <w:name w:val="Light List Accent 1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28">
    <w:name w:val="Light List Accent 2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8">
    <w:name w:val="Light List Accent 3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8">
    <w:name w:val="Light List Accent 4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8">
    <w:name w:val="Light List Accent 5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-68">
    <w:name w:val="Light List Accent 6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7">
    <w:name w:val="Light Shading"/>
    <w:basedOn w:val="a4"/>
    <w:uiPriority w:val="60"/>
    <w:semiHidden/>
    <w:unhideWhenUsed/>
    <w:rsid w:val="004E678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9">
    <w:name w:val="Light Shading Accent 1"/>
    <w:basedOn w:val="a4"/>
    <w:uiPriority w:val="60"/>
    <w:semiHidden/>
    <w:unhideWhenUsed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-29">
    <w:name w:val="Light Shading Accent 2"/>
    <w:basedOn w:val="a4"/>
    <w:uiPriority w:val="60"/>
    <w:semiHidden/>
    <w:unhideWhenUsed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9">
    <w:name w:val="Light Shading Accent 3"/>
    <w:basedOn w:val="a4"/>
    <w:uiPriority w:val="60"/>
    <w:semiHidden/>
    <w:unhideWhenUsed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9">
    <w:name w:val="Light Shading Accent 4"/>
    <w:basedOn w:val="a4"/>
    <w:uiPriority w:val="60"/>
    <w:semiHidden/>
    <w:unhideWhenUsed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9">
    <w:name w:val="Light Shading Accent 5"/>
    <w:basedOn w:val="a4"/>
    <w:uiPriority w:val="60"/>
    <w:semiHidden/>
    <w:unhideWhenUsed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-69">
    <w:name w:val="Light Shading Accent 6"/>
    <w:basedOn w:val="a4"/>
    <w:uiPriority w:val="60"/>
    <w:semiHidden/>
    <w:unhideWhenUsed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f8">
    <w:name w:val="lin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affff9">
    <w:name w:val="List"/>
    <w:basedOn w:val="a2"/>
    <w:uiPriority w:val="99"/>
    <w:semiHidden/>
    <w:unhideWhenUsed/>
    <w:rsid w:val="004E6785"/>
    <w:pPr>
      <w:ind w:left="360" w:hanging="360"/>
      <w:contextualSpacing/>
    </w:pPr>
  </w:style>
  <w:style w:type="paragraph" w:styleId="2c">
    <w:name w:val="List 2"/>
    <w:basedOn w:val="a2"/>
    <w:uiPriority w:val="99"/>
    <w:semiHidden/>
    <w:unhideWhenUsed/>
    <w:rsid w:val="004E6785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4E6785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4E6785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4E6785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4E6785"/>
    <w:pPr>
      <w:numPr>
        <w:numId w:val="6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4E6785"/>
    <w:pPr>
      <w:numPr>
        <w:numId w:val="7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4E6785"/>
    <w:pPr>
      <w:numPr>
        <w:numId w:val="8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4E6785"/>
    <w:pPr>
      <w:numPr>
        <w:numId w:val="9"/>
      </w:numPr>
      <w:contextualSpacing/>
    </w:pPr>
  </w:style>
  <w:style w:type="paragraph" w:styleId="affffa">
    <w:name w:val="List Continue"/>
    <w:basedOn w:val="a2"/>
    <w:uiPriority w:val="99"/>
    <w:semiHidden/>
    <w:unhideWhenUsed/>
    <w:rsid w:val="004E6785"/>
    <w:pPr>
      <w:spacing w:after="120"/>
      <w:ind w:left="360"/>
      <w:contextualSpacing/>
    </w:pPr>
  </w:style>
  <w:style w:type="paragraph" w:styleId="2d">
    <w:name w:val="List Continue 2"/>
    <w:basedOn w:val="a2"/>
    <w:uiPriority w:val="99"/>
    <w:semiHidden/>
    <w:unhideWhenUsed/>
    <w:rsid w:val="004E6785"/>
    <w:pPr>
      <w:spacing w:after="120"/>
      <w:ind w:left="720"/>
      <w:contextualSpacing/>
    </w:pPr>
  </w:style>
  <w:style w:type="paragraph" w:styleId="3a">
    <w:name w:val="List Continue 3"/>
    <w:basedOn w:val="a2"/>
    <w:uiPriority w:val="99"/>
    <w:semiHidden/>
    <w:unhideWhenUsed/>
    <w:rsid w:val="004E6785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4E6785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4E6785"/>
    <w:pPr>
      <w:spacing w:after="120"/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4E6785"/>
    <w:pPr>
      <w:numPr>
        <w:numId w:val="10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4E6785"/>
    <w:pPr>
      <w:numPr>
        <w:numId w:val="11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4E6785"/>
    <w:pPr>
      <w:numPr>
        <w:numId w:val="12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4E6785"/>
    <w:pPr>
      <w:numPr>
        <w:numId w:val="13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4E6785"/>
    <w:pPr>
      <w:numPr>
        <w:numId w:val="14"/>
      </w:numPr>
      <w:contextualSpacing/>
    </w:pPr>
  </w:style>
  <w:style w:type="table" w:styleId="-1a">
    <w:name w:val="List Table 1 Light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11">
    <w:name w:val="List Table 1 Light Accent 1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121">
    <w:name w:val="List Table 1 Light Accent 2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131">
    <w:name w:val="List Table 1 Light Accent 3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40">
    <w:name w:val="List Table 1 Light Accent 4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150">
    <w:name w:val="List Table 1 Light Accent 5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60">
    <w:name w:val="List Table 1 Light Accent 6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2a">
    <w:name w:val="List Table 2"/>
    <w:basedOn w:val="a4"/>
    <w:uiPriority w:val="47"/>
    <w:rsid w:val="004E678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1">
    <w:name w:val="List Table 2 Accent 1"/>
    <w:basedOn w:val="a4"/>
    <w:uiPriority w:val="47"/>
    <w:rsid w:val="004E6785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1">
    <w:name w:val="List Table 2 Accent 2"/>
    <w:basedOn w:val="a4"/>
    <w:uiPriority w:val="47"/>
    <w:rsid w:val="004E6785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1">
    <w:name w:val="List Table 2 Accent 3"/>
    <w:basedOn w:val="a4"/>
    <w:uiPriority w:val="47"/>
    <w:rsid w:val="004E6785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0">
    <w:name w:val="List Table 2 Accent 4"/>
    <w:basedOn w:val="a4"/>
    <w:uiPriority w:val="47"/>
    <w:rsid w:val="004E6785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0">
    <w:name w:val="List Table 2 Accent 5"/>
    <w:basedOn w:val="a4"/>
    <w:uiPriority w:val="47"/>
    <w:rsid w:val="004E6785"/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0">
    <w:name w:val="List Table 2 Accent 6"/>
    <w:basedOn w:val="a4"/>
    <w:uiPriority w:val="47"/>
    <w:rsid w:val="004E6785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a">
    <w:name w:val="List Table 3"/>
    <w:basedOn w:val="a4"/>
    <w:uiPriority w:val="48"/>
    <w:rsid w:val="004E6785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-311">
    <w:name w:val="List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321">
    <w:name w:val="List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-331">
    <w:name w:val="List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-340">
    <w:name w:val="List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-350">
    <w:name w:val="List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-360">
    <w:name w:val="List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-4a">
    <w:name w:val="List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1">
    <w:name w:val="List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1">
    <w:name w:val="List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1">
    <w:name w:val="List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0">
    <w:name w:val="List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0">
    <w:name w:val="List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0">
    <w:name w:val="List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a">
    <w:name w:val="List Table 5 Dark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1">
    <w:name w:val="List Table 5 Dark Accent 1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1">
    <w:name w:val="List Table 5 Dark Accent 2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1">
    <w:name w:val="List Table 5 Dark Accent 3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a">
    <w:name w:val="List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1">
    <w:name w:val="List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1">
    <w:name w:val="List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1">
    <w:name w:val="List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0">
    <w:name w:val="List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0">
    <w:name w:val="List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0">
    <w:name w:val="List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0">
    <w:name w:val="List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0">
    <w:name w:val="List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0">
    <w:name w:val="List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0">
    <w:name w:val="List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0">
    <w:name w:val="List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0">
    <w:name w:val="List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b">
    <w:name w:val="macro"/>
    <w:link w:val="affffc"/>
    <w:uiPriority w:val="99"/>
    <w:semiHidden/>
    <w:unhideWhenUsed/>
    <w:rsid w:val="004E678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59" w:lineRule="auto"/>
    </w:pPr>
    <w:rPr>
      <w:rFonts w:ascii="Consolas" w:hAnsi="Consolas" w:cs="Consolas"/>
    </w:rPr>
  </w:style>
  <w:style w:type="character" w:customStyle="1" w:styleId="affffc">
    <w:name w:val="Текст макроса Знак"/>
    <w:basedOn w:val="a3"/>
    <w:link w:val="affffb"/>
    <w:uiPriority w:val="99"/>
    <w:semiHidden/>
    <w:rsid w:val="004E6785"/>
    <w:rPr>
      <w:rFonts w:ascii="Consolas" w:hAnsi="Consolas" w:cs="Consolas"/>
    </w:rPr>
  </w:style>
  <w:style w:type="table" w:styleId="13">
    <w:name w:val="Medium Grid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1-2">
    <w:name w:val="Medium Grid 1 Accent 2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">
    <w:name w:val="Medium Grid 1 Accent 3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">
    <w:name w:val="Medium Grid 1 Accent 4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">
    <w:name w:val="Medium Grid 1 Accent 5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1-6">
    <w:name w:val="Medium Grid 1 Accent 6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b">
    <w:name w:val="Medium Grid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4">
    <w:name w:val="Medium Lis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1-20">
    <w:name w:val="Medium List 1 Accent 2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0">
    <w:name w:val="Medium List 1 Accent 3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0">
    <w:name w:val="Medium List 1 Accent 4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0">
    <w:name w:val="Medium List 1 Accent 5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1-60">
    <w:name w:val="Medium List 1 Accent 6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d">
    <w:name w:val="Mention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paragraph" w:styleId="affffe">
    <w:name w:val="Message Header"/>
    <w:basedOn w:val="a2"/>
    <w:link w:val="afffff"/>
    <w:uiPriority w:val="99"/>
    <w:semiHidden/>
    <w:unhideWhenUsed/>
    <w:rsid w:val="004E678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eastAsiaTheme="majorEastAsia"/>
    </w:rPr>
  </w:style>
  <w:style w:type="character" w:customStyle="1" w:styleId="afffff">
    <w:name w:val="Шапка Знак"/>
    <w:basedOn w:val="a3"/>
    <w:link w:val="affffe"/>
    <w:uiPriority w:val="99"/>
    <w:semiHidden/>
    <w:rsid w:val="004E6785"/>
    <w:rPr>
      <w:rFonts w:ascii="Times New Roman" w:eastAsiaTheme="majorEastAsia" w:hAnsi="Times New Roman" w:cs="Times New Roman"/>
      <w:sz w:val="24"/>
      <w:szCs w:val="24"/>
      <w:shd w:val="pct20" w:color="auto" w:fill="auto"/>
    </w:rPr>
  </w:style>
  <w:style w:type="paragraph" w:styleId="afffff0">
    <w:name w:val="Normal (Web)"/>
    <w:basedOn w:val="a2"/>
    <w:uiPriority w:val="99"/>
    <w:semiHidden/>
    <w:unhideWhenUsed/>
    <w:rsid w:val="004E6785"/>
  </w:style>
  <w:style w:type="paragraph" w:styleId="afffff1">
    <w:name w:val="Normal Indent"/>
    <w:basedOn w:val="a2"/>
    <w:uiPriority w:val="99"/>
    <w:semiHidden/>
    <w:unhideWhenUsed/>
    <w:rsid w:val="004E6785"/>
    <w:pPr>
      <w:ind w:left="720"/>
    </w:pPr>
  </w:style>
  <w:style w:type="paragraph" w:styleId="afffff2">
    <w:name w:val="Note Heading"/>
    <w:basedOn w:val="a2"/>
    <w:next w:val="a2"/>
    <w:link w:val="afffff3"/>
    <w:uiPriority w:val="99"/>
    <w:semiHidden/>
    <w:unhideWhenUsed/>
    <w:rsid w:val="004E6785"/>
  </w:style>
  <w:style w:type="character" w:customStyle="1" w:styleId="afffff3">
    <w:name w:val="Заголовок записки Знак"/>
    <w:basedOn w:val="a3"/>
    <w:link w:val="afffff2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ff4">
    <w:name w:val="pag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table" w:styleId="16">
    <w:name w:val="Plain Table 1"/>
    <w:basedOn w:val="a4"/>
    <w:uiPriority w:val="41"/>
    <w:rsid w:val="004E678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4"/>
    <w:uiPriority w:val="42"/>
    <w:rsid w:val="004E678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c">
    <w:name w:val="Plain Table 3"/>
    <w:basedOn w:val="a4"/>
    <w:uiPriority w:val="43"/>
    <w:rsid w:val="004E678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6">
    <w:name w:val="Plain Table 4"/>
    <w:basedOn w:val="a4"/>
    <w:uiPriority w:val="44"/>
    <w:rsid w:val="004E678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4E678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5">
    <w:name w:val="Plain Text"/>
    <w:basedOn w:val="a2"/>
    <w:link w:val="afffff6"/>
    <w:uiPriority w:val="99"/>
    <w:semiHidden/>
    <w:unhideWhenUsed/>
    <w:rsid w:val="004E6785"/>
    <w:rPr>
      <w:rFonts w:ascii="Consolas" w:hAnsi="Consolas" w:cs="Consolas"/>
      <w:sz w:val="21"/>
      <w:szCs w:val="21"/>
    </w:rPr>
  </w:style>
  <w:style w:type="character" w:customStyle="1" w:styleId="afffff6">
    <w:name w:val="Текст Знак"/>
    <w:basedOn w:val="a3"/>
    <w:link w:val="afffff5"/>
    <w:uiPriority w:val="99"/>
    <w:semiHidden/>
    <w:rsid w:val="004E6785"/>
    <w:rPr>
      <w:rFonts w:ascii="Consolas" w:hAnsi="Consolas" w:cs="Consolas"/>
      <w:sz w:val="21"/>
      <w:szCs w:val="21"/>
    </w:rPr>
  </w:style>
  <w:style w:type="paragraph" w:styleId="2f2">
    <w:name w:val="Quote"/>
    <w:basedOn w:val="a2"/>
    <w:next w:val="a2"/>
    <w:link w:val="2f3"/>
    <w:uiPriority w:val="29"/>
    <w:qFormat/>
    <w:rsid w:val="008C58BF"/>
    <w:pPr>
      <w:spacing w:before="160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2f3">
    <w:name w:val="Цитата 2 Знак"/>
    <w:basedOn w:val="a3"/>
    <w:link w:val="2f2"/>
    <w:uiPriority w:val="29"/>
    <w:rsid w:val="008C58BF"/>
    <w:rPr>
      <w:rFonts w:asciiTheme="majorHAnsi" w:eastAsiaTheme="majorEastAsia" w:hAnsiTheme="majorHAnsi" w:cstheme="majorBidi"/>
      <w:sz w:val="25"/>
      <w:szCs w:val="25"/>
    </w:rPr>
  </w:style>
  <w:style w:type="paragraph" w:styleId="afffff7">
    <w:name w:val="Salutation"/>
    <w:basedOn w:val="a2"/>
    <w:next w:val="a2"/>
    <w:link w:val="afffff8"/>
    <w:uiPriority w:val="99"/>
    <w:semiHidden/>
    <w:unhideWhenUsed/>
    <w:rsid w:val="004E6785"/>
  </w:style>
  <w:style w:type="character" w:customStyle="1" w:styleId="afffff8">
    <w:name w:val="Приветствие Знак"/>
    <w:basedOn w:val="a3"/>
    <w:link w:val="afffff7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ff9">
    <w:name w:val="Signature"/>
    <w:basedOn w:val="a2"/>
    <w:link w:val="afffffa"/>
    <w:uiPriority w:val="99"/>
    <w:semiHidden/>
    <w:unhideWhenUsed/>
    <w:rsid w:val="004E6785"/>
    <w:pPr>
      <w:ind w:left="4320"/>
    </w:pPr>
  </w:style>
  <w:style w:type="character" w:customStyle="1" w:styleId="afffffa">
    <w:name w:val="Подпись Знак"/>
    <w:basedOn w:val="a3"/>
    <w:link w:val="afffff9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-">
    <w:name w:val="Smart Hyperlink"/>
    <w:basedOn w:val="a3"/>
    <w:uiPriority w:val="99"/>
    <w:semiHidden/>
    <w:unhideWhenUsed/>
    <w:rsid w:val="004E6785"/>
    <w:rPr>
      <w:rFonts w:ascii="Times New Roman" w:hAnsi="Times New Roman" w:cs="Times New Roman"/>
      <w:u w:val="dotted"/>
    </w:rPr>
  </w:style>
  <w:style w:type="character" w:styleId="afffffb">
    <w:name w:val="Strong"/>
    <w:basedOn w:val="a3"/>
    <w:uiPriority w:val="22"/>
    <w:qFormat/>
    <w:rsid w:val="008C58BF"/>
    <w:rPr>
      <w:b/>
      <w:bCs/>
    </w:rPr>
  </w:style>
  <w:style w:type="character" w:styleId="afffffc">
    <w:name w:val="Subtle Emphasis"/>
    <w:basedOn w:val="a3"/>
    <w:uiPriority w:val="19"/>
    <w:qFormat/>
    <w:rsid w:val="008C58BF"/>
    <w:rPr>
      <w:i/>
      <w:iCs/>
      <w:color w:val="595959" w:themeColor="text1" w:themeTint="A6"/>
    </w:rPr>
  </w:style>
  <w:style w:type="character" w:styleId="afffffd">
    <w:name w:val="Subtle Reference"/>
    <w:basedOn w:val="a3"/>
    <w:uiPriority w:val="31"/>
    <w:qFormat/>
    <w:rsid w:val="008C58BF"/>
    <w:rPr>
      <w:smallCaps/>
      <w:color w:val="404040" w:themeColor="text1" w:themeTint="BF"/>
      <w:u w:val="single" w:color="7F7F7F" w:themeColor="text1" w:themeTint="80"/>
    </w:rPr>
  </w:style>
  <w:style w:type="table" w:styleId="17">
    <w:name w:val="Table 3D effects 1"/>
    <w:basedOn w:val="a4"/>
    <w:uiPriority w:val="99"/>
    <w:semiHidden/>
    <w:unhideWhenUsed/>
    <w:rsid w:val="004E6785"/>
    <w:pPr>
      <w:spacing w:after="160" w:line="259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3D effects 2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3D effects 3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lassic 2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lassic 3"/>
    <w:basedOn w:val="a4"/>
    <w:uiPriority w:val="99"/>
    <w:semiHidden/>
    <w:unhideWhenUsed/>
    <w:rsid w:val="004E6785"/>
    <w:pPr>
      <w:spacing w:after="160" w:line="259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4"/>
    <w:uiPriority w:val="99"/>
    <w:semiHidden/>
    <w:unhideWhenUsed/>
    <w:rsid w:val="004E6785"/>
    <w:pPr>
      <w:spacing w:after="160" w:line="259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Colorful 2"/>
    <w:basedOn w:val="a4"/>
    <w:uiPriority w:val="99"/>
    <w:semiHidden/>
    <w:unhideWhenUsed/>
    <w:rsid w:val="004E6785"/>
    <w:pPr>
      <w:spacing w:after="160" w:line="259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orful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Columns 2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e">
    <w:name w:val="Table Contemporary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f">
    <w:name w:val="Table Elegant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Grid"/>
    <w:basedOn w:val="a4"/>
    <w:uiPriority w:val="39"/>
    <w:rsid w:val="004E67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Grid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4E6785"/>
    <w:pPr>
      <w:spacing w:after="160" w:line="259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Grid 4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1">
    <w:name w:val="Grid Table Light"/>
    <w:basedOn w:val="a4"/>
    <w:uiPriority w:val="40"/>
    <w:rsid w:val="004E678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b">
    <w:name w:val="Table List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b">
    <w:name w:val="Table List 2"/>
    <w:basedOn w:val="a4"/>
    <w:uiPriority w:val="99"/>
    <w:semiHidden/>
    <w:unhideWhenUsed/>
    <w:rsid w:val="004E6785"/>
    <w:pPr>
      <w:spacing w:after="160" w:line="259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b">
    <w:name w:val="Table List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b">
    <w:name w:val="Table List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b">
    <w:name w:val="Table List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b">
    <w:name w:val="Table List 6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7">
    <w:name w:val="Table List 7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f2">
    <w:name w:val="table of authorities"/>
    <w:basedOn w:val="a2"/>
    <w:next w:val="a2"/>
    <w:uiPriority w:val="99"/>
    <w:semiHidden/>
    <w:unhideWhenUsed/>
    <w:rsid w:val="004E6785"/>
    <w:pPr>
      <w:ind w:left="240" w:hanging="240"/>
    </w:pPr>
  </w:style>
  <w:style w:type="paragraph" w:styleId="affffff3">
    <w:name w:val="table of figures"/>
    <w:basedOn w:val="a2"/>
    <w:next w:val="a2"/>
    <w:uiPriority w:val="99"/>
    <w:semiHidden/>
    <w:unhideWhenUsed/>
    <w:rsid w:val="004E6785"/>
  </w:style>
  <w:style w:type="table" w:styleId="affffff4">
    <w:name w:val="Table Professional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imple 2"/>
    <w:basedOn w:val="a4"/>
    <w:uiPriority w:val="99"/>
    <w:semiHidden/>
    <w:unhideWhenUsed/>
    <w:rsid w:val="004E6785"/>
    <w:pPr>
      <w:spacing w:after="160" w:line="259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Simple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Subtle 2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5">
    <w:name w:val="Table Theme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c">
    <w:name w:val="Table Web 1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c">
    <w:name w:val="Table Web 2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c">
    <w:name w:val="Table Web 3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6">
    <w:name w:val="toa heading"/>
    <w:basedOn w:val="a2"/>
    <w:next w:val="a2"/>
    <w:uiPriority w:val="99"/>
    <w:semiHidden/>
    <w:unhideWhenUsed/>
    <w:rsid w:val="004E6785"/>
    <w:pPr>
      <w:spacing w:before="120"/>
    </w:pPr>
    <w:rPr>
      <w:rFonts w:eastAsiaTheme="majorEastAsia"/>
      <w:b/>
      <w:bCs/>
    </w:rPr>
  </w:style>
  <w:style w:type="paragraph" w:styleId="4a">
    <w:name w:val="toc 4"/>
    <w:basedOn w:val="a2"/>
    <w:next w:val="a2"/>
    <w:autoRedefine/>
    <w:uiPriority w:val="39"/>
    <w:semiHidden/>
    <w:rsid w:val="004E6785"/>
    <w:pPr>
      <w:spacing w:after="100"/>
      <w:ind w:left="720"/>
    </w:pPr>
  </w:style>
  <w:style w:type="paragraph" w:styleId="59">
    <w:name w:val="toc 5"/>
    <w:basedOn w:val="a2"/>
    <w:next w:val="a2"/>
    <w:autoRedefine/>
    <w:uiPriority w:val="39"/>
    <w:semiHidden/>
    <w:rsid w:val="004E6785"/>
    <w:pPr>
      <w:spacing w:after="100"/>
      <w:ind w:left="960"/>
    </w:pPr>
  </w:style>
  <w:style w:type="paragraph" w:styleId="63">
    <w:name w:val="toc 6"/>
    <w:basedOn w:val="a2"/>
    <w:next w:val="a2"/>
    <w:autoRedefine/>
    <w:uiPriority w:val="39"/>
    <w:semiHidden/>
    <w:rsid w:val="004E6785"/>
    <w:pPr>
      <w:spacing w:after="100"/>
      <w:ind w:left="1200"/>
    </w:pPr>
  </w:style>
  <w:style w:type="paragraph" w:styleId="73">
    <w:name w:val="toc 7"/>
    <w:basedOn w:val="a2"/>
    <w:next w:val="a2"/>
    <w:autoRedefine/>
    <w:uiPriority w:val="39"/>
    <w:semiHidden/>
    <w:rsid w:val="004E6785"/>
    <w:pPr>
      <w:spacing w:after="100"/>
      <w:ind w:left="1440"/>
    </w:pPr>
  </w:style>
  <w:style w:type="paragraph" w:styleId="83">
    <w:name w:val="toc 8"/>
    <w:basedOn w:val="a2"/>
    <w:next w:val="a2"/>
    <w:autoRedefine/>
    <w:uiPriority w:val="39"/>
    <w:semiHidden/>
    <w:rsid w:val="004E6785"/>
    <w:pPr>
      <w:spacing w:after="100"/>
      <w:ind w:left="1680"/>
    </w:pPr>
  </w:style>
  <w:style w:type="paragraph" w:styleId="92">
    <w:name w:val="toc 9"/>
    <w:basedOn w:val="a2"/>
    <w:next w:val="a2"/>
    <w:autoRedefine/>
    <w:uiPriority w:val="39"/>
    <w:semiHidden/>
    <w:rsid w:val="004E6785"/>
    <w:pPr>
      <w:spacing w:after="100"/>
      <w:ind w:left="1920"/>
    </w:pPr>
  </w:style>
  <w:style w:type="character" w:customStyle="1" w:styleId="afa">
    <w:name w:val="Без интервала Знак"/>
    <w:basedOn w:val="a3"/>
    <w:link w:val="af9"/>
    <w:uiPriority w:val="1"/>
    <w:rsid w:val="001770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8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97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308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012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8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38383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455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408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58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2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9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1537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839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77421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53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824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47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709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3850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07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013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52365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8308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603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86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119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300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6365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747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400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615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12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08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2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916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7973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014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434376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0831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807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2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130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718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7958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180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65471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72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77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4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60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423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25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97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246154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101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47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12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02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120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4596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276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72945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4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631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34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9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9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8098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0769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14099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82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7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0211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21584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4910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82905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1046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241881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0610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407787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08797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7419226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864807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457915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160792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7406604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99369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23621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4037886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3517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054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58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806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96133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27713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4505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508660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26249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30868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2561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956058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373141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2261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82788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9655883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159182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23760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207964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70405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100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406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987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68898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416046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246592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25353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3944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78408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563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58392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19967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138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85906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299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679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8778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1077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136993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5272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77597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18264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7008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28434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8002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3334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44865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794705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4623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81318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24081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639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6265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3754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73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7589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7528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5134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25930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402536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51622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70846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3823594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2100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474714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219247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95159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90241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75102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6630580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68847156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607168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948100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667700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760838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77536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242884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583901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0313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7433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5812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63482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553736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40115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1110826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670733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897502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558657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302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9565281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85383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854305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4728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288893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85240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270048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5184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16031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3075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379723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362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110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7795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14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3967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202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98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20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9131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086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64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89800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03432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96283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521657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781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76668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3014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429931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76086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523589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7411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13439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63381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49413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05242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2396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6776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1478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974043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50019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8343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883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84871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7310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7278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51622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60915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39342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821896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560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406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2763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5338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1242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89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800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93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6553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94344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34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20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1336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951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6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9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55431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8980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44693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391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5948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56416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3525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67306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74375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01192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07053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16730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2940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809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26768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3439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86309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8292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2780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365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034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17178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8042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1682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5393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28308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56116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3504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58234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929143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08104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422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3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28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6378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570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91070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34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92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75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120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993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821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6936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52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01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98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024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7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478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20349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398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983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97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69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38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145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64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098587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465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77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625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026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0716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48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0716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9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105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55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245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686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809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4728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75702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14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66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93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09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59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4276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29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84163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400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83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642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99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057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5342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67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92551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1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157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26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438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047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2376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199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17919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756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547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5124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4411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8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472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625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7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4095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4118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1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7839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4560858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0958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717393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632088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0293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042665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8418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0878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7137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8559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791218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22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29175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226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78827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61418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9614225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51418250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74313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085200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6860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879496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999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86961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59671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2839042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74280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311157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112241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562085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89753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9775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336041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112721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77465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005200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77255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4447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6920751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714772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36577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94106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64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09027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73805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0894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7011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2202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1119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238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90896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5727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9699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4170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06691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4046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4955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978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42901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72102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14712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6543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11466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07891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90764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456419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91520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928951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81383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57887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76053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43966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63203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6171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ocs.selectel.ru/vmware/public-cloud/manage-networks/nat-rules/" TargetMode="External"/><Relationship Id="rId21" Type="http://schemas.openxmlformats.org/officeDocument/2006/relationships/image" Target="media/image3.png"/><Relationship Id="rId42" Type="http://schemas.openxmlformats.org/officeDocument/2006/relationships/image" Target="media/image22.png"/><Relationship Id="rId63" Type="http://schemas.openxmlformats.org/officeDocument/2006/relationships/image" Target="media/image43.png"/><Relationship Id="rId84" Type="http://schemas.openxmlformats.org/officeDocument/2006/relationships/image" Target="media/image62.png"/><Relationship Id="rId138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9" Type="http://schemas.openxmlformats.org/officeDocument/2006/relationships/image" Target="media/image93.png"/><Relationship Id="rId170" Type="http://schemas.openxmlformats.org/officeDocument/2006/relationships/hyperlink" Target="https://serverspace.ru/support/glossary/nat/" TargetMode="External"/><Relationship Id="rId107" Type="http://schemas.openxmlformats.org/officeDocument/2006/relationships/hyperlink" Target="https://mksegment.ru/b/vazhnost-dhcp-v-kompyuternyh-setyah-i-ego-osnovnye-funkcii" TargetMode="External"/><Relationship Id="rId11" Type="http://schemas.openxmlformats.org/officeDocument/2006/relationships/endnotes" Target="endnotes.xml"/><Relationship Id="rId32" Type="http://schemas.openxmlformats.org/officeDocument/2006/relationships/image" Target="media/image12.png"/><Relationship Id="rId53" Type="http://schemas.openxmlformats.org/officeDocument/2006/relationships/image" Target="media/image33.png"/><Relationship Id="rId74" Type="http://schemas.openxmlformats.org/officeDocument/2006/relationships/image" Target="media/image54.png"/><Relationship Id="rId128" Type="http://schemas.openxmlformats.org/officeDocument/2006/relationships/hyperlink" Target="Screens/&#1056;&#1080;&#1089;7-1.png" TargetMode="External"/><Relationship Id="rId149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5" Type="http://schemas.openxmlformats.org/officeDocument/2006/relationships/customXml" Target="../customXml/item5.xml"/><Relationship Id="rId95" Type="http://schemas.openxmlformats.org/officeDocument/2006/relationships/image" Target="media/image71.png"/><Relationship Id="rId160" Type="http://schemas.openxmlformats.org/officeDocument/2006/relationships/image" Target="media/image94.png"/><Relationship Id="rId181" Type="http://schemas.openxmlformats.org/officeDocument/2006/relationships/hyperlink" Target="configs/vesr-3.cfg" TargetMode="External"/><Relationship Id="rId22" Type="http://schemas.microsoft.com/office/2007/relationships/hdphoto" Target="media/hdphoto2.wdp"/><Relationship Id="rId43" Type="http://schemas.openxmlformats.org/officeDocument/2006/relationships/image" Target="media/image23.png"/><Relationship Id="rId64" Type="http://schemas.openxmlformats.org/officeDocument/2006/relationships/image" Target="media/image44.png"/><Relationship Id="rId118" Type="http://schemas.openxmlformats.org/officeDocument/2006/relationships/hyperlink" Target="https://www.newstorial.com/what-is-dnat/" TargetMode="External"/><Relationship Id="rId139" Type="http://schemas.openxmlformats.org/officeDocument/2006/relationships/hyperlink" Target="https://eltexcm.ru/baza-znanij/esr/primer-nastrojki/tunnelirovanie/ipsec/esr-nastrojka-route-based-ipsec-vpn.html" TargetMode="External"/><Relationship Id="rId85" Type="http://schemas.openxmlformats.org/officeDocument/2006/relationships/hyperlink" Target="https://docs.eltex-co.ru/pages/viewpage.action?pageId=584034117" TargetMode="External"/><Relationship Id="rId150" Type="http://schemas.openxmlformats.org/officeDocument/2006/relationships/hyperlink" Target="https://docs.gns3.com/docs/using-gns3/beginners/install-from-marketplace/" TargetMode="External"/><Relationship Id="rId171" Type="http://schemas.openxmlformats.org/officeDocument/2006/relationships/hyperlink" Target="https://mentoring.digital/blog/chto-takoe-nat-i-dlya-chego-on-nuzhen:-ponimanie-osnov-setevoy-tehnologii" TargetMode="External"/><Relationship Id="rId12" Type="http://schemas.openxmlformats.org/officeDocument/2006/relationships/image" Target="media/image1.png"/><Relationship Id="rId33" Type="http://schemas.openxmlformats.org/officeDocument/2006/relationships/image" Target="media/image13.png"/><Relationship Id="rId108" Type="http://schemas.openxmlformats.org/officeDocument/2006/relationships/hyperlink" Target="https://help.sweb.ru/protokol-dhcp_1380.html" TargetMode="External"/><Relationship Id="rId129" Type="http://schemas.openxmlformats.org/officeDocument/2006/relationships/image" Target="media/image82.png"/><Relationship Id="rId54" Type="http://schemas.openxmlformats.org/officeDocument/2006/relationships/image" Target="media/image34.png"/><Relationship Id="rId75" Type="http://schemas.openxmlformats.org/officeDocument/2006/relationships/image" Target="media/image55.png"/><Relationship Id="rId96" Type="http://schemas.openxmlformats.org/officeDocument/2006/relationships/image" Target="media/image72.png"/><Relationship Id="rId140" Type="http://schemas.openxmlformats.org/officeDocument/2006/relationships/hyperlink" Target="https://docs.eltex-co.ru/pages/viewpage.action?pageId=431915320" TargetMode="External"/><Relationship Id="rId161" Type="http://schemas.openxmlformats.org/officeDocument/2006/relationships/image" Target="media/image95.png"/><Relationship Id="rId182" Type="http://schemas.openxmlformats.org/officeDocument/2006/relationships/header" Target="header2.xml"/><Relationship Id="rId6" Type="http://schemas.openxmlformats.org/officeDocument/2006/relationships/numbering" Target="numbering.xml"/><Relationship Id="rId23" Type="http://schemas.openxmlformats.org/officeDocument/2006/relationships/image" Target="media/image4.png"/><Relationship Id="rId119" Type="http://schemas.openxmlformats.org/officeDocument/2006/relationships/hyperlink" Target="https://www.newstorial.com/what-is-dnat/" TargetMode="External"/><Relationship Id="rId44" Type="http://schemas.openxmlformats.org/officeDocument/2006/relationships/image" Target="media/image24.png"/><Relationship Id="rId65" Type="http://schemas.openxmlformats.org/officeDocument/2006/relationships/image" Target="media/image45.png"/><Relationship Id="rId86" Type="http://schemas.openxmlformats.org/officeDocument/2006/relationships/hyperlink" Target="https://ruits.ru/obsuzhdenie-eltex/eltex_experts/messages153.html" TargetMode="External"/><Relationship Id="rId130" Type="http://schemas.openxmlformats.org/officeDocument/2006/relationships/hyperlink" Target="https://ru.wikipedia.org/wiki/GRE_%28%D0%BF%D1%80%D0%BE%D1%82%D0%BE%D0%BA%D0%BE%D0%BB%29" TargetMode="External"/><Relationship Id="rId151" Type="http://schemas.openxmlformats.org/officeDocument/2006/relationships/image" Target="media/image85.png"/><Relationship Id="rId172" Type="http://schemas.openxmlformats.org/officeDocument/2006/relationships/hyperlink" Target="https://habr.com/ru/companies/otus/articles/779970/" TargetMode="External"/><Relationship Id="rId13" Type="http://schemas.openxmlformats.org/officeDocument/2006/relationships/header" Target="header1.xml"/><Relationship Id="rId18" Type="http://schemas.openxmlformats.org/officeDocument/2006/relationships/hyperlink" Target="https://uvnc.com/docs/ultravnc-server/49-ultravnc-server-configuration.html" TargetMode="External"/><Relationship Id="rId39" Type="http://schemas.openxmlformats.org/officeDocument/2006/relationships/image" Target="media/image19.png"/><Relationship Id="rId109" Type="http://schemas.openxmlformats.org/officeDocument/2006/relationships/hyperlink" Target="https://mksegment.ru/b/vazhnost-dhcp-v-kompyuternyh-setyah-i-ego-osnovnye-funkcii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customXml" Target="ink/ink3.xml"/><Relationship Id="rId104" Type="http://schemas.openxmlformats.org/officeDocument/2006/relationships/image" Target="media/image76.png"/><Relationship Id="rId120" Type="http://schemas.openxmlformats.org/officeDocument/2006/relationships/hyperlink" Target="https://www.newstorial.com/what-is-dnat/" TargetMode="External"/><Relationship Id="rId125" Type="http://schemas.openxmlformats.org/officeDocument/2006/relationships/hyperlink" Target="https://www.newstorial.com/what-is-dnat/" TargetMode="External"/><Relationship Id="rId141" Type="http://schemas.openxmlformats.org/officeDocument/2006/relationships/hyperlink" Target="https://docs.eltex-co.ru/pages/viewpage.action?pageId=55183533" TargetMode="External"/><Relationship Id="rId146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7" Type="http://schemas.openxmlformats.org/officeDocument/2006/relationships/hyperlink" Target="https://github.com/alekho/EVE-NG_vESR/blob/main/README.md" TargetMode="External"/><Relationship Id="rId7" Type="http://schemas.openxmlformats.org/officeDocument/2006/relationships/styles" Target="styles.xml"/><Relationship Id="rId71" Type="http://schemas.openxmlformats.org/officeDocument/2006/relationships/image" Target="media/image51.png"/><Relationship Id="rId92" Type="http://schemas.openxmlformats.org/officeDocument/2006/relationships/image" Target="media/image68.png"/><Relationship Id="rId162" Type="http://schemas.openxmlformats.org/officeDocument/2006/relationships/image" Target="media/image96.png"/><Relationship Id="rId183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5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image" Target="media/image63.png"/><Relationship Id="rId110" Type="http://schemas.openxmlformats.org/officeDocument/2006/relationships/image" Target="media/image78.png"/><Relationship Id="rId115" Type="http://schemas.openxmlformats.org/officeDocument/2006/relationships/hyperlink" Target="https://www.newstorial.com/what-is-dnat/" TargetMode="External"/><Relationship Id="rId131" Type="http://schemas.openxmlformats.org/officeDocument/2006/relationships/hyperlink" Target="https://arenda-server.cloud/blog/seti-i-protokoly-chem-polezen-gre-tunnel/" TargetMode="External"/><Relationship Id="rId136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7" Type="http://schemas.openxmlformats.org/officeDocument/2006/relationships/image" Target="media/image91.png"/><Relationship Id="rId178" Type="http://schemas.openxmlformats.org/officeDocument/2006/relationships/hyperlink" Target="mailto:Ptah57@mail.ru" TargetMode="External"/><Relationship Id="rId61" Type="http://schemas.openxmlformats.org/officeDocument/2006/relationships/image" Target="media/image41.png"/><Relationship Id="rId82" Type="http://schemas.openxmlformats.org/officeDocument/2006/relationships/image" Target="media/image60.png"/><Relationship Id="rId152" Type="http://schemas.openxmlformats.org/officeDocument/2006/relationships/image" Target="media/image86.png"/><Relationship Id="rId173" Type="http://schemas.openxmlformats.org/officeDocument/2006/relationships/hyperlink" Target="https://docs.gns3.com/docs/using-gns3/beginners/import-gns3-appliance/" TargetMode="External"/><Relationship Id="rId19" Type="http://schemas.openxmlformats.org/officeDocument/2006/relationships/image" Target="media/image2.png"/><Relationship Id="rId14" Type="http://schemas.openxmlformats.org/officeDocument/2006/relationships/footer" Target="footer1.xm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74.png"/><Relationship Id="rId105" Type="http://schemas.openxmlformats.org/officeDocument/2006/relationships/image" Target="media/image77.jpeg"/><Relationship Id="rId126" Type="http://schemas.openxmlformats.org/officeDocument/2006/relationships/image" Target="media/image81.png"/><Relationship Id="rId147" Type="http://schemas.openxmlformats.org/officeDocument/2006/relationships/hyperlink" Target="https://docs.eltex-co.ru/pages/viewpage.action?pageId=53817740" TargetMode="External"/><Relationship Id="rId168" Type="http://schemas.openxmlformats.org/officeDocument/2006/relationships/hyperlink" Target="https://chat.deepseek.com/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69.png"/><Relationship Id="rId98" Type="http://schemas.openxmlformats.org/officeDocument/2006/relationships/image" Target="media/image73.png"/><Relationship Id="rId121" Type="http://schemas.openxmlformats.org/officeDocument/2006/relationships/hyperlink" Target="https://www.newstorial.com/what-is-dnat/" TargetMode="External"/><Relationship Id="rId142" Type="http://schemas.openxmlformats.org/officeDocument/2006/relationships/hyperlink" Target="https://sysahelper.gitbook.io/sysahelper/main/telecom/main/vesr_greoveripsec" TargetMode="External"/><Relationship Id="rId163" Type="http://schemas.openxmlformats.org/officeDocument/2006/relationships/image" Target="media/image97.png"/><Relationship Id="rId184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25" Type="http://schemas.openxmlformats.org/officeDocument/2006/relationships/image" Target="media/image6.pn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37" Type="http://schemas.openxmlformats.org/officeDocument/2006/relationships/hyperlink" Target="https://eltexcm.ru/baza-znanij/esr/primer-nastrojki/tunnelirovanie/ipsec/esr-nastrojka-route-based-ipsec-vpn.html" TargetMode="External"/><Relationship Id="rId158" Type="http://schemas.openxmlformats.org/officeDocument/2006/relationships/image" Target="media/image92.png"/><Relationship Id="rId20" Type="http://schemas.microsoft.com/office/2007/relationships/hdphoto" Target="media/hdphoto1.wdp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image" Target="media/image61.png"/><Relationship Id="rId88" Type="http://schemas.openxmlformats.org/officeDocument/2006/relationships/image" Target="media/image64.png"/><Relationship Id="rId111" Type="http://schemas.openxmlformats.org/officeDocument/2006/relationships/hyperlink" Target="https://eltex-co.ru/catalog/service_gateways/virtualnyy_servisnyy_marshrutizator_vesr/" TargetMode="External"/><Relationship Id="rId132" Type="http://schemas.openxmlformats.org/officeDocument/2006/relationships/hyperlink" Target="https://eltexcm.ru/baza-znanij/esr/esr-nastrojka-gre-tunnelej.html" TargetMode="External"/><Relationship Id="rId153" Type="http://schemas.openxmlformats.org/officeDocument/2006/relationships/image" Target="media/image87.png"/><Relationship Id="rId174" Type="http://schemas.openxmlformats.org/officeDocument/2006/relationships/hyperlink" Target="https://www.newstorial.com/what-is-dnat/" TargetMode="External"/><Relationship Id="rId179" Type="http://schemas.openxmlformats.org/officeDocument/2006/relationships/hyperlink" Target="configs/vesr-1.cfg" TargetMode="External"/><Relationship Id="rId15" Type="http://schemas.openxmlformats.org/officeDocument/2006/relationships/footer" Target="footer2.xm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hyperlink" Target="https://servergate.ru/articles/dhcp-prosto-o-slozhnom-chto-eto-takoe-i-kak-on-rabotaet-v-vashey-seti/" TargetMode="External"/><Relationship Id="rId127" Type="http://schemas.openxmlformats.org/officeDocument/2006/relationships/hyperlink" Target="http://www.tinycorelinux.net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1.png"/><Relationship Id="rId52" Type="http://schemas.openxmlformats.org/officeDocument/2006/relationships/image" Target="media/image32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70.png"/><Relationship Id="rId99" Type="http://schemas.openxmlformats.org/officeDocument/2006/relationships/customXml" Target="ink/ink4.xml"/><Relationship Id="rId101" Type="http://schemas.openxmlformats.org/officeDocument/2006/relationships/customXml" Target="ink/ink5.xml"/><Relationship Id="rId122" Type="http://schemas.openxmlformats.org/officeDocument/2006/relationships/hyperlink" Target="https://www.newstorial.com/what-is-dnat/" TargetMode="External"/><Relationship Id="rId143" Type="http://schemas.openxmlformats.org/officeDocument/2006/relationships/image" Target="media/image83.png"/><Relationship Id="rId148" Type="http://schemas.openxmlformats.org/officeDocument/2006/relationships/hyperlink" Target="https://www.juniper.net/documentation/us/en/software/junos/nat/topics/topic-map/nat-security-source-and-source-pool.html" TargetMode="External"/><Relationship Id="rId164" Type="http://schemas.openxmlformats.org/officeDocument/2006/relationships/hyperlink" Target="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" TargetMode="External"/><Relationship Id="rId169" Type="http://schemas.openxmlformats.org/officeDocument/2006/relationships/hyperlink" Target="https://sysahelper.gitbook.io/sysahelper/main/telecom/main/basic_setting" TargetMode="External"/><Relationship Id="rId18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80" Type="http://schemas.openxmlformats.org/officeDocument/2006/relationships/hyperlink" Target="configs/vesr-2.cfg" TargetMode="External"/><Relationship Id="rId26" Type="http://schemas.openxmlformats.org/officeDocument/2006/relationships/image" Target="media/image7.png"/><Relationship Id="rId47" Type="http://schemas.openxmlformats.org/officeDocument/2006/relationships/image" Target="media/image27.png"/><Relationship Id="rId68" Type="http://schemas.openxmlformats.org/officeDocument/2006/relationships/image" Target="media/image48.png"/><Relationship Id="rId89" Type="http://schemas.openxmlformats.org/officeDocument/2006/relationships/image" Target="media/image65.png"/><Relationship Id="rId112" Type="http://schemas.openxmlformats.org/officeDocument/2006/relationships/hyperlink" Target="https://www.gns3.com/gns3/appliance/download?url=https%3A%2F%2Fraw.githubusercontent.com%2FGNS3%2Fgns3-registry%2Fmaster%2Fappliances%2Fmicrocore-linux.gns3a" TargetMode="External"/><Relationship Id="rId133" Type="http://schemas.openxmlformats.org/officeDocument/2006/relationships/hyperlink" Target="https://mcgrp.ru/files/viewer/154409/65" TargetMode="External"/><Relationship Id="rId154" Type="http://schemas.openxmlformats.org/officeDocument/2006/relationships/image" Target="media/image88.png"/><Relationship Id="rId175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6" Type="http://schemas.openxmlformats.org/officeDocument/2006/relationships/hyperlink" Target="https://docs.gns3.com/docs/getting-started/installation/windows/" TargetMode="External"/><Relationship Id="rId37" Type="http://schemas.openxmlformats.org/officeDocument/2006/relationships/image" Target="media/image17.png"/><Relationship Id="rId58" Type="http://schemas.openxmlformats.org/officeDocument/2006/relationships/image" Target="media/image38.png"/><Relationship Id="rId79" Type="http://schemas.openxmlformats.org/officeDocument/2006/relationships/customXml" Target="ink/ink1.xml"/><Relationship Id="rId102" Type="http://schemas.openxmlformats.org/officeDocument/2006/relationships/image" Target="media/image75.png"/><Relationship Id="rId123" Type="http://schemas.openxmlformats.org/officeDocument/2006/relationships/hyperlink" Target="https://www.newstorial.com/what-is-dnat/" TargetMode="External"/><Relationship Id="rId144" Type="http://schemas.openxmlformats.org/officeDocument/2006/relationships/image" Target="media/image84.png"/><Relationship Id="rId90" Type="http://schemas.openxmlformats.org/officeDocument/2006/relationships/image" Target="media/image66.png"/><Relationship Id="rId165" Type="http://schemas.openxmlformats.org/officeDocument/2006/relationships/hyperlink" Target="https://docs.eltex-co.ru/ede/initial-router-configuration-380863579.html" TargetMode="External"/><Relationship Id="rId27" Type="http://schemas.openxmlformats.org/officeDocument/2006/relationships/hyperlink" Target="https://www.sysnettechsolutions.com/en/install-vmware-workstation/" TargetMode="External"/><Relationship Id="rId48" Type="http://schemas.openxmlformats.org/officeDocument/2006/relationships/image" Target="media/image28.png"/><Relationship Id="rId69" Type="http://schemas.openxmlformats.org/officeDocument/2006/relationships/image" Target="media/image49.png"/><Relationship Id="rId113" Type="http://schemas.openxmlformats.org/officeDocument/2006/relationships/image" Target="media/image79.png"/><Relationship Id="rId134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80" Type="http://schemas.openxmlformats.org/officeDocument/2006/relationships/image" Target="media/image59.png"/><Relationship Id="rId155" Type="http://schemas.openxmlformats.org/officeDocument/2006/relationships/image" Target="media/image89.png"/><Relationship Id="rId176" Type="http://schemas.openxmlformats.org/officeDocument/2006/relationships/hyperlink" Target="https://docs.selectel.ru/vmware/public-cloud/manage-networks/nat-rules/" TargetMode="External"/><Relationship Id="rId17" Type="http://schemas.openxmlformats.org/officeDocument/2006/relationships/hyperlink" Target="https://github.com/GNS3/gns3-gui/releases" TargetMode="External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customXml" Target="ink/ink6.xml"/><Relationship Id="rId124" Type="http://schemas.openxmlformats.org/officeDocument/2006/relationships/hyperlink" Target="https://docs.ideco.dev/settings/access-rules/firewall/firewall-tables" TargetMode="External"/><Relationship Id="rId70" Type="http://schemas.openxmlformats.org/officeDocument/2006/relationships/image" Target="media/image50.png"/><Relationship Id="rId91" Type="http://schemas.openxmlformats.org/officeDocument/2006/relationships/image" Target="media/image67.png"/><Relationship Id="rId145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6" Type="http://schemas.openxmlformats.org/officeDocument/2006/relationships/hyperlink" Target="https://github.com/GNS3/gns3-gui/releases" TargetMode="External"/><Relationship Id="rId1" Type="http://schemas.openxmlformats.org/officeDocument/2006/relationships/customXml" Target="../customXml/item1.xml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image" Target="media/image80.png"/><Relationship Id="rId60" Type="http://schemas.openxmlformats.org/officeDocument/2006/relationships/image" Target="media/image40.png"/><Relationship Id="rId81" Type="http://schemas.openxmlformats.org/officeDocument/2006/relationships/customXml" Target="ink/ink2.xml"/><Relationship Id="rId135" Type="http://schemas.openxmlformats.org/officeDocument/2006/relationships/hyperlink" Target="https://eltexcm.ru/baza-znanij/esr/primer-nastrojki/tunnelirovanie/ipsec/esr-nastrojka-route-based-ipsec-vpn.html" TargetMode="External"/><Relationship Id="rId156" Type="http://schemas.openxmlformats.org/officeDocument/2006/relationships/image" Target="media/image90.png"/><Relationship Id="rId177" Type="http://schemas.openxmlformats.org/officeDocument/2006/relationships/hyperlink" Target="https://www.newstorial.com/what-is-dnat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inat\AppData\Roaming\Microsoft\Templates\&#1057;&#1086;&#1079;&#1076;&#1072;&#1085;&#1080;&#1077;%20&#1085;&#1072;&#1091;&#1095;&#1085;&#1086;-&#1087;&#1086;&#1087;&#1091;&#1083;&#1103;&#1088;&#1085;&#1086;&#1081;%20&#1082;&#1085;&#1080;&#1075;&#108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090DB193DCF44ED08801D906962F999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3905677-C3AB-4561-A614-37CC95385AEB}"/>
      </w:docPartPr>
      <w:docPartBody>
        <w:p w:rsidR="00B94B2B" w:rsidRDefault="00000000">
          <w:pPr>
            <w:pStyle w:val="090DB193DCF44ED08801D906962F999A"/>
          </w:pPr>
          <w:r w:rsidRPr="004E6785">
            <w:rPr>
              <w:lang w:val="ro-RO" w:bidi="ru-RU"/>
            </w:rPr>
            <w:t>Введение</w:t>
          </w:r>
        </w:p>
      </w:docPartBody>
    </w:docPart>
    <w:docPart>
      <w:docPartPr>
        <w:name w:val="4DBB63DF70514C529ACDB60BCCCCA8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DB9833-ED7B-4894-98CC-20D69407F996}"/>
      </w:docPartPr>
      <w:docPartBody>
        <w:p w:rsidR="00B94B2B" w:rsidRDefault="00000000">
          <w:pPr>
            <w:pStyle w:val="4DBB63DF70514C529ACDB60BCCCCA803"/>
          </w:pPr>
          <w:r w:rsidRPr="004E6785">
            <w:rPr>
              <w:lang w:val="ro-RO" w:bidi="ru-RU"/>
            </w:rPr>
            <w:t>Глава 1</w:t>
          </w:r>
        </w:p>
      </w:docPartBody>
    </w:docPart>
    <w:docPart>
      <w:docPartPr>
        <w:name w:val="85E5D4EA5EB14F818E8FB9B6AC0D8C9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ED6DAC1-BB50-44E1-8F95-FB76AB1C7BF9}"/>
      </w:docPartPr>
      <w:docPartBody>
        <w:p w:rsidR="00B94B2B" w:rsidRDefault="00000000">
          <w:pPr>
            <w:pStyle w:val="85E5D4EA5EB14F818E8FB9B6AC0D8C91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FD00AFDC72D45E99E5D270325B18E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68FEADC-474F-4244-BB12-D4B07A371247}"/>
      </w:docPartPr>
      <w:docPartBody>
        <w:p w:rsidR="00B94B2B" w:rsidRDefault="00000000">
          <w:pPr>
            <w:pStyle w:val="5FD00AFDC72D45E99E5D270325B18EA0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A86F2294CF56474B91E52E2506545F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32A227-C030-47FC-8C34-2B10988DFE38}"/>
      </w:docPartPr>
      <w:docPartBody>
        <w:p w:rsidR="00B94B2B" w:rsidRDefault="00000000">
          <w:pPr>
            <w:pStyle w:val="A86F2294CF56474B91E52E2506545FC9"/>
          </w:pPr>
          <w:r w:rsidRPr="004E6785">
            <w:rPr>
              <w:rFonts w:ascii="Times New Roman" w:hAnsi="Times New Roman"/>
              <w:lang w:val="ro-RO" w:bidi="ru-RU"/>
            </w:rPr>
            <w:t>Глава 2</w:t>
          </w:r>
        </w:p>
      </w:docPartBody>
    </w:docPart>
    <w:docPart>
      <w:docPartPr>
        <w:name w:val="FD2E11678F104E4FB6BECCA8E1A2E6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7B1E05-7575-4AB0-B92A-A55D91D30F4D}"/>
      </w:docPartPr>
      <w:docPartBody>
        <w:p w:rsidR="00B94B2B" w:rsidRDefault="00000000">
          <w:pPr>
            <w:pStyle w:val="FD2E11678F104E4FB6BECCA8E1A2E609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D915E7F972354E3F953EEA5D1207DC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F99168F-C90B-491A-B91E-BBD60D247D84}"/>
      </w:docPartPr>
      <w:docPartBody>
        <w:p w:rsidR="00B94B2B" w:rsidRDefault="00000000">
          <w:pPr>
            <w:pStyle w:val="D915E7F972354E3F953EEA5D1207DCF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FB6F8AA9D82A44468424DF1773794D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72D525-5805-430D-A041-E9F0EC41C113}"/>
      </w:docPartPr>
      <w:docPartBody>
        <w:p w:rsidR="00B94B2B" w:rsidRDefault="00000000">
          <w:pPr>
            <w:pStyle w:val="FB6F8AA9D82A44468424DF1773794D5E"/>
          </w:pPr>
          <w:r w:rsidRPr="004E6785">
            <w:rPr>
              <w:rFonts w:ascii="Times New Roman" w:hAnsi="Times New Roman"/>
              <w:lang w:val="ro-RO" w:bidi="ru-RU"/>
            </w:rPr>
            <w:t>Глава 3</w:t>
          </w:r>
        </w:p>
      </w:docPartBody>
    </w:docPart>
    <w:docPart>
      <w:docPartPr>
        <w:name w:val="9DAD3DC289A747F3872903BFD4B40F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EF376E-D02B-45A4-878E-BB34BBCCB5EE}"/>
      </w:docPartPr>
      <w:docPartBody>
        <w:p w:rsidR="00B94B2B" w:rsidRDefault="00000000">
          <w:pPr>
            <w:pStyle w:val="9DAD3DC289A747F3872903BFD4B40F38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CC36E5208884F5D8652B49635825A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0AD1AD-EAE7-4387-A9C1-536366DA6F5E}"/>
      </w:docPartPr>
      <w:docPartBody>
        <w:p w:rsidR="00B94B2B" w:rsidRDefault="00000000">
          <w:pPr>
            <w:pStyle w:val="7CC36E5208884F5D8652B49635825A5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C947B1B836944C47974E1A06FD2D5F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8B9AE6-F8A5-4753-9B6E-DB1B0B96AB8E}"/>
      </w:docPartPr>
      <w:docPartBody>
        <w:p w:rsidR="00B94B2B" w:rsidRDefault="00000000">
          <w:pPr>
            <w:pStyle w:val="C947B1B836944C47974E1A06FD2D5F1D"/>
          </w:pPr>
          <w:r w:rsidRPr="004E6785">
            <w:rPr>
              <w:rFonts w:ascii="Times New Roman" w:hAnsi="Times New Roman"/>
              <w:lang w:val="ro-RO" w:bidi="ru-RU"/>
            </w:rPr>
            <w:t>Глава 4</w:t>
          </w:r>
        </w:p>
      </w:docPartBody>
    </w:docPart>
    <w:docPart>
      <w:docPartPr>
        <w:name w:val="36F860A230FF4007B5B0B736C30354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EA4B8D-FF48-4472-8F40-F307FBDA31AF}"/>
      </w:docPartPr>
      <w:docPartBody>
        <w:p w:rsidR="00B94B2B" w:rsidRDefault="00000000">
          <w:pPr>
            <w:pStyle w:val="36F860A230FF4007B5B0B736C303544A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F43244C5A6354522B6E9C1DA50924F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0D998-6E65-4025-9013-5786BF0832AE}"/>
      </w:docPartPr>
      <w:docPartBody>
        <w:p w:rsidR="00B94B2B" w:rsidRDefault="00000000">
          <w:pPr>
            <w:pStyle w:val="F43244C5A6354522B6E9C1DA50924F31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F25F314847B84ED1A9E78FEBCDE71A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B5B931-5D79-4C05-8E66-76D69336816F}"/>
      </w:docPartPr>
      <w:docPartBody>
        <w:p w:rsidR="00B94B2B" w:rsidRDefault="00000000">
          <w:pPr>
            <w:pStyle w:val="F25F314847B84ED1A9E78FEBCDE71A2C"/>
          </w:pPr>
          <w:r w:rsidRPr="004E6785">
            <w:rPr>
              <w:lang w:val="ro-RO" w:bidi="ru-RU"/>
            </w:rPr>
            <w:t>Глава 5</w:t>
          </w:r>
        </w:p>
      </w:docPartBody>
    </w:docPart>
    <w:docPart>
      <w:docPartPr>
        <w:name w:val="E80A967F0BB544CE98AF0E1465ACAF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18369B-D1E9-44B9-BF2B-2398101115E9}"/>
      </w:docPartPr>
      <w:docPartBody>
        <w:p w:rsidR="00B94B2B" w:rsidRDefault="00000000">
          <w:pPr>
            <w:pStyle w:val="E80A967F0BB544CE98AF0E1465ACAF77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8F007C3AD78E4D0B82F8F0D6E191EB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1C1BE0-C1DB-4418-88F4-02EF0DEE8DB1}"/>
      </w:docPartPr>
      <w:docPartBody>
        <w:p w:rsidR="00B94B2B" w:rsidRDefault="00000000">
          <w:pPr>
            <w:pStyle w:val="8F007C3AD78E4D0B82F8F0D6E191EBC9"/>
          </w:pPr>
          <w:r w:rsidRPr="004E6785">
            <w:rPr>
              <w:lang w:val="ro-RO" w:bidi="ru-RU"/>
            </w:rPr>
            <w:t>Эпилог или заключение</w:t>
          </w:r>
        </w:p>
      </w:docPartBody>
    </w:docPart>
    <w:docPart>
      <w:docPartPr>
        <w:name w:val="B1770BB356BD43199F3747F761F909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EAB251-A77F-4B4F-8E1B-3D7CE8E2C0B8}"/>
      </w:docPartPr>
      <w:docPartBody>
        <w:p w:rsidR="00B94B2B" w:rsidRDefault="00000000">
          <w:pPr>
            <w:pStyle w:val="B1770BB356BD43199F3747F761F909FE"/>
          </w:pPr>
          <w:r w:rsidRPr="004E6785">
            <w:rPr>
              <w:lang w:val="ro-RO" w:bidi="ru-RU"/>
            </w:rPr>
            <w:t>Список литературы</w:t>
          </w:r>
        </w:p>
      </w:docPartBody>
    </w:docPart>
    <w:docPart>
      <w:docPartPr>
        <w:name w:val="F46C656C868C4EECAB92D4CDEF3E414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0CF5268-7393-4447-9F50-58A844D624C9}"/>
      </w:docPartPr>
      <w:docPartBody>
        <w:p w:rsidR="00B94B2B" w:rsidRDefault="00000000">
          <w:pPr>
            <w:pStyle w:val="F46C656C868C4EECAB92D4CDEF3E4149"/>
          </w:pPr>
          <w:r w:rsidRPr="004E6785">
            <w:rPr>
              <w:lang w:val="ro-RO" w:bidi="ru-RU"/>
            </w:rPr>
            <w:t>Благодарности</w:t>
          </w:r>
        </w:p>
      </w:docPartBody>
    </w:docPart>
    <w:docPart>
      <w:docPartPr>
        <w:name w:val="5EC9DA01C3CB485B8EB6884EAE20DA8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10A4DD7-842C-4CA0-A78E-2A1685EFEF1B}"/>
      </w:docPartPr>
      <w:docPartBody>
        <w:p w:rsidR="00B94B2B" w:rsidRDefault="00000000">
          <w:pPr>
            <w:pStyle w:val="5EC9DA01C3CB485B8EB6884EAE20DA86"/>
          </w:pPr>
          <w:r w:rsidRPr="004E6785">
            <w:rPr>
              <w:lang w:val="ro-RO" w:bidi="ru-RU"/>
            </w:rPr>
            <w:t>Об авторе</w:t>
          </w:r>
        </w:p>
      </w:docPartBody>
    </w:docPart>
    <w:docPart>
      <w:docPartPr>
        <w:name w:val="1B938FC526564979BE758B10BDB08B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FD304A-89E1-4E6B-A8D2-B506A1ADF25C}"/>
      </w:docPartPr>
      <w:docPartBody>
        <w:p w:rsidR="00D217C2" w:rsidRDefault="00B94B2B" w:rsidP="00B94B2B">
          <w:pPr>
            <w:pStyle w:val="1B938FC526564979BE758B10BDB08B82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69F9CC2D351E47CB8A934D271FA981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EA1AAB-81D7-42FF-A51C-CCAEBF1F9E3C}"/>
      </w:docPartPr>
      <w:docPartBody>
        <w:p w:rsidR="00D217C2" w:rsidRDefault="00B94B2B" w:rsidP="00B94B2B">
          <w:pPr>
            <w:pStyle w:val="69F9CC2D351E47CB8A934D271FA9813E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598A41DB4C2418F9BF25B38F9271D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B8DA94-33EA-4FC2-A276-3BFC77782CA2}"/>
      </w:docPartPr>
      <w:docPartBody>
        <w:p w:rsidR="00D217C2" w:rsidRDefault="00B94B2B" w:rsidP="00B94B2B">
          <w:pPr>
            <w:pStyle w:val="5598A41DB4C2418F9BF25B38F9271D5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2DB96E6060864EE0B0E338D8CA8B5D5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4D05143-BBBD-4064-B40C-E2ADB84ECD96}"/>
      </w:docPartPr>
      <w:docPartBody>
        <w:p w:rsidR="000B1D79" w:rsidRDefault="00DA369B">
          <w:r w:rsidRPr="00A349C2">
            <w:rPr>
              <w:rStyle w:val="a5"/>
            </w:rPr>
            <w:t>[Название]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5A60A0"/>
    <w:multiLevelType w:val="multilevel"/>
    <w:tmpl w:val="A4BC5A0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74EF385C"/>
    <w:multiLevelType w:val="hybridMultilevel"/>
    <w:tmpl w:val="823A9018"/>
    <w:lvl w:ilvl="0" w:tplc="88406048">
      <w:numFmt w:val="bullet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num w:numId="1" w16cid:durableId="267155298">
    <w:abstractNumId w:val="1"/>
  </w:num>
  <w:num w:numId="2" w16cid:durableId="190916432">
    <w:abstractNumId w:val="1"/>
    <w:lvlOverride w:ilvl="0">
      <w:startOverride w:val="1"/>
    </w:lvlOverride>
  </w:num>
  <w:num w:numId="3" w16cid:durableId="1527910700">
    <w:abstractNumId w:val="2"/>
  </w:num>
  <w:num w:numId="4" w16cid:durableId="196754312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B35"/>
    <w:rsid w:val="00057919"/>
    <w:rsid w:val="000906A6"/>
    <w:rsid w:val="000B1D79"/>
    <w:rsid w:val="00185434"/>
    <w:rsid w:val="003A2E9A"/>
    <w:rsid w:val="005B0EB8"/>
    <w:rsid w:val="006B0C14"/>
    <w:rsid w:val="00736572"/>
    <w:rsid w:val="007D2070"/>
    <w:rsid w:val="007D42B0"/>
    <w:rsid w:val="00826FEE"/>
    <w:rsid w:val="009E720F"/>
    <w:rsid w:val="00A24302"/>
    <w:rsid w:val="00AE6C43"/>
    <w:rsid w:val="00AF4AD7"/>
    <w:rsid w:val="00B94B2B"/>
    <w:rsid w:val="00BB2149"/>
    <w:rsid w:val="00C3769D"/>
    <w:rsid w:val="00C67A7F"/>
    <w:rsid w:val="00C7125E"/>
    <w:rsid w:val="00CD62C6"/>
    <w:rsid w:val="00D217C2"/>
    <w:rsid w:val="00DA369B"/>
    <w:rsid w:val="00DA59C9"/>
    <w:rsid w:val="00E56B35"/>
    <w:rsid w:val="00F80445"/>
    <w:rsid w:val="00FC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90DB193DCF44ED08801D906962F999A">
    <w:name w:val="090DB193DCF44ED08801D906962F999A"/>
  </w:style>
  <w:style w:type="paragraph" w:styleId="a3">
    <w:name w:val="List Paragraph"/>
    <w:basedOn w:val="a"/>
    <w:uiPriority w:val="34"/>
    <w:qFormat/>
    <w:pPr>
      <w:numPr>
        <w:numId w:val="1"/>
      </w:numPr>
      <w:spacing w:before="240" w:after="60" w:line="259" w:lineRule="auto"/>
    </w:pPr>
    <w:rPr>
      <w:rFonts w:ascii="Times New Roman" w:eastAsia="Calibri" w:hAnsi="Times New Roman" w:cs="Times New Roman"/>
      <w:kern w:val="0"/>
      <w:lang w:eastAsia="en-US"/>
      <w14:ligatures w14:val="none"/>
    </w:rPr>
  </w:style>
  <w:style w:type="paragraph" w:customStyle="1" w:styleId="4DBB63DF70514C529ACDB60BCCCCA803">
    <w:name w:val="4DBB63DF70514C529ACDB60BCCCCA803"/>
  </w:style>
  <w:style w:type="paragraph" w:customStyle="1" w:styleId="85E5D4EA5EB14F818E8FB9B6AC0D8C91">
    <w:name w:val="85E5D4EA5EB14F818E8FB9B6AC0D8C91"/>
  </w:style>
  <w:style w:type="paragraph" w:styleId="a4">
    <w:name w:val="List Bullet"/>
    <w:basedOn w:val="a3"/>
    <w:uiPriority w:val="99"/>
    <w:rsid w:val="00B94B2B"/>
    <w:pPr>
      <w:numPr>
        <w:numId w:val="3"/>
      </w:numPr>
      <w:tabs>
        <w:tab w:val="num" w:pos="360"/>
      </w:tabs>
      <w:ind w:left="1080" w:hanging="360"/>
    </w:pPr>
  </w:style>
  <w:style w:type="paragraph" w:customStyle="1" w:styleId="5FD00AFDC72D45E99E5D270325B18EA0">
    <w:name w:val="5FD00AFDC72D45E99E5D270325B18EA0"/>
  </w:style>
  <w:style w:type="paragraph" w:customStyle="1" w:styleId="A86F2294CF56474B91E52E2506545FC9">
    <w:name w:val="A86F2294CF56474B91E52E2506545FC9"/>
  </w:style>
  <w:style w:type="paragraph" w:customStyle="1" w:styleId="FD2E11678F104E4FB6BECCA8E1A2E609">
    <w:name w:val="FD2E11678F104E4FB6BECCA8E1A2E609"/>
  </w:style>
  <w:style w:type="paragraph" w:customStyle="1" w:styleId="D915E7F972354E3F953EEA5D1207DCF4">
    <w:name w:val="D915E7F972354E3F953EEA5D1207DCF4"/>
  </w:style>
  <w:style w:type="paragraph" w:customStyle="1" w:styleId="FB6F8AA9D82A44468424DF1773794D5E">
    <w:name w:val="FB6F8AA9D82A44468424DF1773794D5E"/>
  </w:style>
  <w:style w:type="paragraph" w:customStyle="1" w:styleId="9DAD3DC289A747F3872903BFD4B40F38">
    <w:name w:val="9DAD3DC289A747F3872903BFD4B40F38"/>
  </w:style>
  <w:style w:type="paragraph" w:customStyle="1" w:styleId="7CC36E5208884F5D8652B49635825A54">
    <w:name w:val="7CC36E5208884F5D8652B49635825A54"/>
  </w:style>
  <w:style w:type="paragraph" w:customStyle="1" w:styleId="C947B1B836944C47974E1A06FD2D5F1D">
    <w:name w:val="C947B1B836944C47974E1A06FD2D5F1D"/>
  </w:style>
  <w:style w:type="paragraph" w:customStyle="1" w:styleId="36F860A230FF4007B5B0B736C303544A">
    <w:name w:val="36F860A230FF4007B5B0B736C303544A"/>
  </w:style>
  <w:style w:type="paragraph" w:customStyle="1" w:styleId="F43244C5A6354522B6E9C1DA50924F31">
    <w:name w:val="F43244C5A6354522B6E9C1DA50924F31"/>
  </w:style>
  <w:style w:type="paragraph" w:customStyle="1" w:styleId="F25F314847B84ED1A9E78FEBCDE71A2C">
    <w:name w:val="F25F314847B84ED1A9E78FEBCDE71A2C"/>
  </w:style>
  <w:style w:type="paragraph" w:customStyle="1" w:styleId="E80A967F0BB544CE98AF0E1465ACAF77">
    <w:name w:val="E80A967F0BB544CE98AF0E1465ACAF77"/>
  </w:style>
  <w:style w:type="paragraph" w:customStyle="1" w:styleId="8F007C3AD78E4D0B82F8F0D6E191EBC9">
    <w:name w:val="8F007C3AD78E4D0B82F8F0D6E191EBC9"/>
  </w:style>
  <w:style w:type="paragraph" w:customStyle="1" w:styleId="B1770BB356BD43199F3747F761F909FE">
    <w:name w:val="B1770BB356BD43199F3747F761F909FE"/>
  </w:style>
  <w:style w:type="paragraph" w:customStyle="1" w:styleId="F46C656C868C4EECAB92D4CDEF3E4149">
    <w:name w:val="F46C656C868C4EECAB92D4CDEF3E4149"/>
  </w:style>
  <w:style w:type="paragraph" w:customStyle="1" w:styleId="5EC9DA01C3CB485B8EB6884EAE20DA86">
    <w:name w:val="5EC9DA01C3CB485B8EB6884EAE20DA86"/>
  </w:style>
  <w:style w:type="paragraph" w:customStyle="1" w:styleId="1B938FC526564979BE758B10BDB08B82">
    <w:name w:val="1B938FC526564979BE758B10BDB08B82"/>
    <w:rsid w:val="00B94B2B"/>
  </w:style>
  <w:style w:type="paragraph" w:customStyle="1" w:styleId="69F9CC2D351E47CB8A934D271FA9813E">
    <w:name w:val="69F9CC2D351E47CB8A934D271FA9813E"/>
    <w:rsid w:val="00B94B2B"/>
  </w:style>
  <w:style w:type="paragraph" w:customStyle="1" w:styleId="5598A41DB4C2418F9BF25B38F9271D56">
    <w:name w:val="5598A41DB4C2418F9BF25B38F9271D56"/>
    <w:rsid w:val="00B94B2B"/>
  </w:style>
  <w:style w:type="character" w:styleId="a5">
    <w:name w:val="Placeholder Text"/>
    <w:basedOn w:val="a0"/>
    <w:uiPriority w:val="99"/>
    <w:semiHidden/>
    <w:rsid w:val="00DA369B"/>
    <w:rPr>
      <w:rFonts w:ascii="Times New Roman" w:hAnsi="Times New Roman" w:cs="Times New Roman"/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8T16:20:10.117"/>
    </inkml:context>
    <inkml:brush xml:id="br0">
      <inkml:brushProperty name="width" value="0.10583" units="cm"/>
      <inkml:brushProperty name="height" value="0.10583" units="cm"/>
      <inkml:brushProperty name="color" value="#EE0000"/>
      <inkml:brushProperty name="ignorePressure" value="1"/>
      <inkml:brushProperty name="inkEffects" value="pencil"/>
    </inkml:brush>
  </inkml:definitions>
  <inkml:trace contextRef="#ctx0" brushRef="#br0">14341 1035 0,'-6'41'0,"-10"-1"0,-12 1 0,-10-1 0,-12 0 0,-10-1 0,-11 1 0,-11-1 0,-10-1 0,-11 0 0,-10-1 0,-9-1 0,-11 0 0,-10-1 0,-8-1 0,-10 0 0,-9-2 0,-9 0 0,-8-2 0,-8-1 0,-8-1 0,-7 0 0,-8-2 0,-6-1 0,-7-2 0,-7-1 0,-4-2 0,-7-1 0,-4-1 0,-5-2 0,-4-1 0,-4-2 0,-4-1 0,-2-2 0,-3-1 0,-2-2 0,-2-1 0,-1-2 0,-1-2 0,-1-1 0,1-2 0,0-1 0,1-2 0,1-2 0,2-1 0,2-2 0,1-1 0,5-2 0,3-1 0,4-2 0,4-1 0,4-2 0,6-1 0,5-1 0,6-2 0,6-1 0,7-2 0,6-1 0,8-2 0,7 0 0,7-1 0,9-1 0,9-2 0,8 0 0,9-2 0,9 0 0,10-1 0,9-1 0,10 0 0,10-1 0,11-1 0,10 0 0,10-1 0,11-1 0,10 1 0,12-1 0,10 0 0,12-1 0,10 1 0,12-1 0,10 0 0,12 1 0,10-1 0,12 1 0,10 0 0,12 1 0,10-1 0,11 1 0,10 1 0,10 0 0,11 1 0,10 0 0,10 1 0,9 1 0,10 1 0,9 0 0,9 2 0,8 0 0,9 2 0,9 1 0,7 1 0,7 1 0,8 1 0,6 1 0,7 2 0,6 1 0,6 2 0,5 1 0,6 1 0,4 2 0,4 1 0,4 2 0,3 1 0,5 2 0,1 1 0,2 2 0,2 1 0,1 2 0,1 2 0,0 1 0,1 2 0,-1 1 0,-1 2 0,-1 2 0,-2 1 0,-2 2 0,-3 1 0,-2 2 0,-4 1 0,-4 2 0,-4 1 0,-5 2 0,-4 1 0,-7 1 0,-4 2 0,-7 1 0,-7 2 0,-6 1 0,-8 1 0,-7 1 0,-8 1 0,-8 1 0,-8 2 0,-9 0 0,-9 2 0,-10 0 0,-8 1 0,-10 1 0,-11 1 0,-9 0 0,-10 1 0,-11 0 0,-10 1 0,-11 1 0,-11-1 0,-10 1 0,-12 0 0,-10 1 0,-12-1 0,-10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28T16:19:55.450"/>
    </inkml:context>
    <inkml:brush xml:id="br0">
      <inkml:brushProperty name="width" value="0.05" units="cm"/>
      <inkml:brushProperty name="height" value="0.3" units="cm"/>
      <inkml:brushProperty name="color" value="#FF0066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2:00.179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 1 24538,'0'1043'0,"6478"-1043"0,-6478-1043 0,-6478 1043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18.036"/>
    </inkml:context>
    <inkml:brush xml:id="br0">
      <inkml:brushProperty name="width" value="0.5" units="cm"/>
      <inkml:brushProperty name="height" value="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6191 141 0,'-6191'-141'0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48.265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 0,'4850'-71'0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5:09.832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 0,'5079'-125'0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7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2025 г.</CompanyAddress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1067BC-F367-420E-B918-C835B9BC77A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6AA1410-41EF-45CE-9265-AB209AF064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EA49021-53D8-4E35-8333-DF5883F1E93D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9B513CFB-6426-4A05-BA6D-DC80AA45284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Создание научно-популярной книги</Template>
  <TotalTime>12637</TotalTime>
  <Pages>127</Pages>
  <Words>26316</Words>
  <Characters>150003</Characters>
  <Application>Microsoft Office Word</Application>
  <DocSecurity>0</DocSecurity>
  <Lines>1250</Lines>
  <Paragraphs>351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17</vt:i4>
      </vt:variant>
      <vt:variant>
        <vt:lpstr>Title</vt:lpstr>
      </vt:variant>
      <vt:variant>
        <vt:i4>1</vt:i4>
      </vt:variant>
    </vt:vector>
  </HeadingPairs>
  <TitlesOfParts>
    <vt:vector size="19" baseType="lpstr">
      <vt:lpstr>Работа с виртуальным сервисным маршрутизатором vESR Eltex в среде графического симулятора GNS3</vt:lpstr>
      <vt:lpstr>    &lt;/</vt:lpstr>
      <vt:lpstr/>
      <vt:lpstr>    &lt;Введение&gt;</vt:lpstr>
      <vt:lpstr>&lt;Глава 1&gt;. Создание образа виртуального маршрутизатора vESR Eltex для работы в с</vt:lpstr>
      <vt:lpstr>        &lt;Сводка или ключевые выводы главы&gt;</vt:lpstr>
      <vt:lpstr>&lt;Глава 2&gt;. Почему GNS3, а не EVE-NG?</vt:lpstr>
      <vt:lpstr>        &lt;Сводка или ключевые выводы главы&gt;</vt:lpstr>
      <vt:lpstr/>
      <vt:lpstr>&lt;Глава 3&gt;. Базовая настройка виртуального маршрутизаторе  vESR.</vt:lpstr>
      <vt:lpstr>        &lt;Сводка или ключевые выводы главы&gt;</vt:lpstr>
      <vt:lpstr>&lt;Глава 4&gt;. Настройка сервера DHCP в маршрутизаторе vESR.</vt:lpstr>
      <vt:lpstr>        &lt;Сводка или ключевые выводы главы&gt;</vt:lpstr>
      <vt:lpstr>&lt;Глава 5&gt;. Настройка  NAT(SNAT) для доступа в Интернет в виртуальном маршрутизат</vt:lpstr>
      <vt:lpstr>        &lt;Сводка или ключевые выводы главы&gt;</vt:lpstr>
      <vt:lpstr>Глава 6. Настройка  SSH в виртуальном маршрутизаторе vESR.</vt:lpstr>
      <vt:lpstr>        &lt;Сводка или ключевые выводы главы&gt;</vt:lpstr>
      <vt:lpstr>Глава 7. Настройка  NAT(DNAT) для доступа в Интернет в виртуальном маршрутизатор</vt:lpstr>
      <vt:lpstr/>
    </vt:vector>
  </TitlesOfParts>
  <Manager/>
  <Company/>
  <LinksUpToDate>false</LinksUpToDate>
  <CharactersWithSpaces>175968</CharactersWithSpaces>
  <SharedDoc>false</SharedDoc>
  <HLinks>
    <vt:vector size="78" baseType="variant"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_Toc527049585</vt:lpwstr>
      </vt:variant>
      <vt:variant>
        <vt:i4>1310771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_Toc527049584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_Toc527049583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_Toc527049582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_Toc527049581</vt:lpwstr>
      </vt:variant>
      <vt:variant>
        <vt:i4>1310771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_Toc527049580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_Toc527049579</vt:lpwstr>
      </vt:variant>
      <vt:variant>
        <vt:i4>1769523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_Toc527049578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_Toc527049577</vt:lpwstr>
      </vt:variant>
      <vt:variant>
        <vt:i4>1769523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_Toc527049576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_Toc527049575</vt:lpwstr>
      </vt:variant>
      <vt:variant>
        <vt:i4>1769523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_Toc527049574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_Toc527049573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виртуальным сервисным маршрутизатором vESR Eltex в среде графического симулятора GNS3</dc:title>
  <dc:subject/>
  <dc:creator>Rinat</dc:creator>
  <cp:keywords/>
  <dc:description/>
  <cp:lastModifiedBy>Ринат Фахрутдинов</cp:lastModifiedBy>
  <cp:revision>63</cp:revision>
  <cp:lastPrinted>2025-06-27T15:48:00Z</cp:lastPrinted>
  <dcterms:created xsi:type="dcterms:W3CDTF">2025-06-16T08:40:00Z</dcterms:created>
  <dcterms:modified xsi:type="dcterms:W3CDTF">2025-06-28T18:44:00Z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