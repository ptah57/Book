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373660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5D76AF82" w:rsidR="008D068B" w:rsidRPr="00574D41" w:rsidRDefault="006806F6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Руководство для работы с 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маршрутизатором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ESR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 симуляторе 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CF0FF4A">
                                    <wp:extent cx="4173220" cy="41732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175122" cy="41751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5D76AF82" w:rsidR="008D068B" w:rsidRPr="00574D41" w:rsidRDefault="006806F6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Руководство для работы с 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маршрутизатором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ESR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 симуляторе 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CF0FF4A">
                              <wp:extent cx="4173220" cy="41732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175122" cy="417512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17B5F642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 xml:space="preserve">Ринат </w:t>
      </w:r>
      <w:r w:rsidR="00D33A5A">
        <w:rPr>
          <w:rFonts w:eastAsia="Times New Roman"/>
          <w:i w:val="0"/>
          <w:iCs/>
          <w:sz w:val="28"/>
        </w:rPr>
        <w:t xml:space="preserve">Х. </w:t>
      </w:r>
      <w:r w:rsidRPr="004716F4">
        <w:rPr>
          <w:rFonts w:eastAsia="Times New Roman"/>
          <w:i w:val="0"/>
          <w:iCs/>
          <w:sz w:val="28"/>
        </w:rPr>
        <w:t>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42AEED98" w:rsidR="002D0D93" w:rsidRPr="00E86543" w:rsidRDefault="006806F6" w:rsidP="0027131F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>Руководство для Ра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бот</w:t>
      </w:r>
      <w:r w:rsidR="00D44706"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 </w:t>
      </w:r>
      <w:r w:rsidR="0027131F">
        <w:rPr>
          <w:rFonts w:ascii="Times New Roman" w:eastAsia="Times New Roman" w:hAnsi="Times New Roman"/>
          <w:sz w:val="28"/>
          <w:szCs w:val="44"/>
        </w:rPr>
        <w:t xml:space="preserve">в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bookmarkEnd w:id="1"/>
    <w:p w14:paraId="7ABE181E" w14:textId="3517E570" w:rsidR="00887B51" w:rsidRPr="006806F6" w:rsidRDefault="00887B51" w:rsidP="00BB5275">
      <w:pPr>
        <w:pStyle w:val="af8"/>
        <w:spacing w:after="120" w:line="360" w:lineRule="auto"/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Pr="006806F6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p w14:paraId="256D1C54" w14:textId="384D73BE" w:rsidR="00D33A5A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D33A5A">
        <w:rPr>
          <w:rFonts w:ascii="Times New Roman" w:eastAsia="Times New Roman" w:hAnsi="Times New Roman"/>
          <w:sz w:val="28"/>
          <w:lang w:bidi="ru-RU"/>
        </w:rPr>
        <w:t>© 202</w:t>
      </w:r>
      <w:r>
        <w:rPr>
          <w:rFonts w:ascii="Times New Roman" w:eastAsia="Times New Roman" w:hAnsi="Times New Roman"/>
          <w:sz w:val="28"/>
          <w:lang w:bidi="ru-RU"/>
        </w:rPr>
        <w:t>5</w:t>
      </w:r>
      <w:r w:rsidRPr="00D33A5A">
        <w:rPr>
          <w:rFonts w:ascii="Times New Roman" w:eastAsia="Times New Roman" w:hAnsi="Times New Roman"/>
          <w:sz w:val="28"/>
          <w:lang w:bidi="ru-RU"/>
        </w:rPr>
        <w:t xml:space="preserve"> </w:t>
      </w:r>
      <w:r>
        <w:rPr>
          <w:rFonts w:ascii="Times New Roman" w:eastAsia="Times New Roman" w:hAnsi="Times New Roman"/>
          <w:sz w:val="28"/>
          <w:lang w:bidi="ru-RU"/>
        </w:rPr>
        <w:t>Ринат Х. Фахрутдинов</w:t>
      </w:r>
      <w:r w:rsidRPr="00D33A5A">
        <w:rPr>
          <w:rFonts w:ascii="Times New Roman" w:eastAsia="Times New Roman" w:hAnsi="Times New Roman"/>
          <w:sz w:val="28"/>
          <w:lang w:bidi="ru-RU"/>
        </w:rPr>
        <w:t>. Все права защищены.</w:t>
      </w:r>
    </w:p>
    <w:p w14:paraId="5D1957ED" w14:textId="304EF484" w:rsidR="00D33A5A" w:rsidRDefault="00D33A5A">
      <w:pPr>
        <w:rPr>
          <w:rFonts w:eastAsia="Times New Roman"/>
          <w:lang w:bidi="ru-RU"/>
        </w:rPr>
      </w:pPr>
      <w:r>
        <w:rPr>
          <w:rFonts w:eastAsia="Times New Roman"/>
          <w:lang w:bidi="ru-RU"/>
        </w:rPr>
        <w:br w:type="page"/>
      </w:r>
    </w:p>
    <w:p w14:paraId="6007487D" w14:textId="77777777" w:rsidR="00D33A5A" w:rsidRPr="007826FD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AC86AC0" w14:textId="67F4D133" w:rsidR="00907288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373660" w:history="1">
            <w:r w:rsidR="00907288">
              <w:rPr>
                <w:webHidden/>
              </w:rPr>
              <w:tab/>
            </w:r>
            <w:r w:rsidR="00907288">
              <w:rPr>
                <w:webHidden/>
              </w:rPr>
              <w:fldChar w:fldCharType="begin"/>
            </w:r>
            <w:r w:rsidR="00907288">
              <w:rPr>
                <w:webHidden/>
              </w:rPr>
              <w:instrText xml:space="preserve"> PAGEREF _Toc202373660 \h </w:instrText>
            </w:r>
            <w:r w:rsidR="00907288">
              <w:rPr>
                <w:webHidden/>
              </w:rPr>
            </w:r>
            <w:r w:rsidR="00907288"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1</w:t>
            </w:r>
            <w:r w:rsidR="00907288">
              <w:rPr>
                <w:webHidden/>
              </w:rPr>
              <w:fldChar w:fldCharType="end"/>
            </w:r>
          </w:hyperlink>
        </w:p>
        <w:p w14:paraId="35B42782" w14:textId="485D27F7" w:rsidR="00907288" w:rsidRDefault="00907288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1" w:history="1">
            <w:r w:rsidRPr="00B228BB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B5C854F" w14:textId="15470055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2" w:history="1">
            <w:r w:rsidRPr="00B228BB">
              <w:rPr>
                <w:rStyle w:val="a7"/>
                <w:noProof/>
              </w:rPr>
              <w:t>1. Глава 1</w:t>
            </w:r>
            <w:r w:rsidRPr="00B228BB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314CC" w14:textId="5A245FD1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3" w:history="1">
            <w:r w:rsidRPr="00B228BB">
              <w:rPr>
                <w:rStyle w:val="a7"/>
                <w:b/>
                <w:bCs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64F19B91" w14:textId="09BF6D16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4" w:history="1">
            <w:r w:rsidRPr="00B228BB">
              <w:rPr>
                <w:rStyle w:val="a7"/>
                <w:noProof/>
              </w:rPr>
              <w:t>2. Глава 2</w:t>
            </w:r>
            <w:r w:rsidRPr="00B228BB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9F221" w14:textId="1E62BBB3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5" w:history="1">
            <w:r w:rsidRPr="00B228BB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60FA9768" w14:textId="1B2D24F4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6" w:history="1">
            <w:r w:rsidRPr="00B228BB">
              <w:rPr>
                <w:rStyle w:val="a7"/>
                <w:noProof/>
              </w:rPr>
              <w:t>3. Глава 3</w:t>
            </w:r>
            <w:r w:rsidRPr="00B228BB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F4C33" w14:textId="5128932D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7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7C6AE4B7" w14:textId="32F9B38F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8" w:history="1">
            <w:r w:rsidRPr="00B228BB">
              <w:rPr>
                <w:rStyle w:val="a7"/>
                <w:noProof/>
              </w:rPr>
              <w:t xml:space="preserve">4. </w:t>
            </w:r>
            <w:r w:rsidRPr="00B228BB">
              <w:rPr>
                <w:rStyle w:val="a7"/>
                <w:noProof/>
                <w:lang w:bidi="ru-RU"/>
              </w:rPr>
              <w:t xml:space="preserve">Глава 4. </w:t>
            </w:r>
            <w:r w:rsidRPr="00B228BB">
              <w:rPr>
                <w:rStyle w:val="a7"/>
                <w:noProof/>
              </w:rPr>
              <w:t xml:space="preserve">Настройка сервера </w:t>
            </w:r>
            <w:r w:rsidRPr="00B228BB">
              <w:rPr>
                <w:rStyle w:val="a7"/>
                <w:noProof/>
                <w:lang w:val="en-US"/>
              </w:rPr>
              <w:t>DHCP</w:t>
            </w:r>
            <w:r w:rsidRPr="00B228BB">
              <w:rPr>
                <w:rStyle w:val="a7"/>
                <w:noProof/>
              </w:rPr>
              <w:t xml:space="preserve"> в маршрутизаторе </w:t>
            </w:r>
            <w:r w:rsidRPr="00B228BB">
              <w:rPr>
                <w:rStyle w:val="a7"/>
                <w:noProof/>
                <w:lang w:val="en-US"/>
              </w:rPr>
              <w:t>vESR</w:t>
            </w:r>
            <w:r w:rsidRPr="00B228BB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5366B" w14:textId="7A492272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69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2D957D1D" w14:textId="4CBE463F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0" w:history="1">
            <w:r w:rsidRPr="00B228BB">
              <w:rPr>
                <w:rStyle w:val="a7"/>
                <w:rFonts w:eastAsia="Times New Roman"/>
                <w:noProof/>
              </w:rPr>
              <w:t>5.</w:t>
            </w:r>
            <w:r w:rsidRPr="00B228BB">
              <w:rPr>
                <w:rStyle w:val="a7"/>
                <w:noProof/>
              </w:rPr>
              <w:t xml:space="preserve"> </w:t>
            </w:r>
            <w:r w:rsidRPr="00B228BB">
              <w:rPr>
                <w:rStyle w:val="a7"/>
                <w:noProof/>
                <w:lang w:bidi="ru-RU"/>
              </w:rPr>
              <w:t>Глава 5</w:t>
            </w:r>
            <w:r w:rsidRPr="00B228BB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B228BB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B228BB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B228BB">
              <w:rPr>
                <w:rStyle w:val="a7"/>
                <w:rFonts w:eastAsia="Times New Roman"/>
                <w:noProof/>
              </w:rPr>
              <w:t>(</w:t>
            </w:r>
            <w:r w:rsidRPr="00B228BB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B228BB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B228BB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B228BB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D9DFF" w14:textId="37F7163B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1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68D31F05" w14:textId="719F3509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2" w:history="1">
            <w:r w:rsidRPr="00B228BB">
              <w:rPr>
                <w:rStyle w:val="a7"/>
                <w:noProof/>
              </w:rPr>
              <w:t>6.</w:t>
            </w:r>
            <w:r w:rsidRPr="00B228BB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9E56D" w14:textId="5C78FC98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3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41C33B92" w14:textId="361ADA24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4" w:history="1">
            <w:r w:rsidRPr="00B228BB">
              <w:rPr>
                <w:rStyle w:val="a7"/>
                <w:noProof/>
              </w:rPr>
              <w:t>7.</w:t>
            </w:r>
            <w:r w:rsidRPr="00B228BB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139FC" w14:textId="1AD2101F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5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14:paraId="6AAA729A" w14:textId="1B94A62F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6" w:history="1">
            <w:r w:rsidRPr="00B228BB">
              <w:rPr>
                <w:rStyle w:val="a7"/>
                <w:noProof/>
              </w:rPr>
              <w:t>8.</w:t>
            </w:r>
            <w:r w:rsidRPr="00B228BB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B7A1A" w14:textId="217E1B1C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7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149</w:t>
            </w:r>
            <w:r>
              <w:rPr>
                <w:webHidden/>
              </w:rPr>
              <w:fldChar w:fldCharType="end"/>
            </w:r>
          </w:hyperlink>
        </w:p>
        <w:p w14:paraId="75881075" w14:textId="00669162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8" w:history="1">
            <w:r w:rsidRPr="00B228BB">
              <w:rPr>
                <w:rStyle w:val="a7"/>
                <w:noProof/>
              </w:rPr>
              <w:t>9.</w:t>
            </w:r>
            <w:r w:rsidRPr="00B228BB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C509C" w14:textId="3AEDFC19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79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170</w:t>
            </w:r>
            <w:r>
              <w:rPr>
                <w:webHidden/>
              </w:rPr>
              <w:fldChar w:fldCharType="end"/>
            </w:r>
          </w:hyperlink>
        </w:p>
        <w:p w14:paraId="27DD7778" w14:textId="623B4894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80" w:history="1">
            <w:r w:rsidRPr="00B228BB">
              <w:rPr>
                <w:rStyle w:val="a7"/>
                <w:noProof/>
              </w:rPr>
              <w:t>10.</w:t>
            </w:r>
            <w:r w:rsidRPr="00B228BB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D07BD" w14:textId="483ECC19" w:rsidR="00907288" w:rsidRDefault="0090728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81" w:history="1">
            <w:r w:rsidRPr="00B228BB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_Toc202373681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72B0C">
              <w:rPr>
                <w:webHidden/>
              </w:rPr>
              <w:t>210</w:t>
            </w:r>
            <w:r>
              <w:rPr>
                <w:webHidden/>
              </w:rPr>
              <w:fldChar w:fldCharType="end"/>
            </w:r>
          </w:hyperlink>
        </w:p>
        <w:p w14:paraId="1E5ED300" w14:textId="3271FF3C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82" w:history="1">
            <w:r w:rsidRPr="00B228BB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16BDC" w14:textId="315603D8" w:rsidR="00907288" w:rsidRDefault="0090728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73683" w:history="1">
            <w:r w:rsidRPr="00B228BB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_Toc202373683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72B0C"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1B23ADFE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vESR          Virtual Eltex Service Router — Виртуальный сервисный маршрутизатор Eltex</w:t>
          </w:r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OSPF          Open Shortest Path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MPLS          Multi-Protocol Label Switching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PBR           Policy-Based Routing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GUI           Graphical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PuTTY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E72B0C" w:rsidP="006C310A">
          <w:pPr>
            <w:ind w:firstLine="0"/>
          </w:pPr>
        </w:p>
      </w:sdtContent>
    </w:sdt>
    <w:bookmarkStart w:id="2" w:name="_Toc202373661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8810B4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8810B4">
      <w:r w:rsidRPr="008717CD">
        <w:t xml:space="preserve">Эта книга </w:t>
      </w:r>
      <w:r w:rsidR="003E5119">
        <w:t xml:space="preserve">для новичков в сетевых технологиях и </w:t>
      </w:r>
      <w:r w:rsidRPr="008717CD">
        <w:t xml:space="preserve">посвящена работе </w:t>
      </w:r>
      <w:bookmarkStart w:id="3" w:name="_Hlk200966653"/>
      <w:r w:rsidRPr="008717CD">
        <w:t>с</w:t>
      </w:r>
      <w:r w:rsidRPr="00AF3267">
        <w:t xml:space="preserve"> виртуальным сервисным маршрутизатором vESR </w:t>
      </w:r>
      <w:bookmarkEnd w:id="3"/>
      <w:r w:rsidRPr="00AF3267">
        <w:t>от Eltex</w:t>
      </w:r>
      <w:r w:rsidR="00AF3267" w:rsidRPr="00AF3267">
        <w:t xml:space="preserve">. vESR. </w:t>
      </w:r>
      <w:r w:rsidR="00AF3267"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t xml:space="preserve"> приводится такая характеристика </w:t>
      </w:r>
      <w:r w:rsidR="00AF3267" w:rsidRPr="00AF3267">
        <w:t xml:space="preserve"> </w:t>
      </w:r>
      <w:r w:rsidR="00AF3267">
        <w:t>этого маршрутизатора</w:t>
      </w:r>
      <w:r w:rsidR="00AF3267" w:rsidRPr="00AF3267">
        <w:t xml:space="preserve">– </w:t>
      </w:r>
      <w:r w:rsidR="00AF3267">
        <w:t>«</w:t>
      </w:r>
      <w:r w:rsidR="00AF3267" w:rsidRPr="00AF3267">
        <w:t xml:space="preserve">программный аналог аппаратных сервисных маршрутизаторов Eltex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QoS, MPLS, NAT, межсетевой экран и др. Запускается на Linux-сервере на </w:t>
      </w:r>
      <w:r w:rsidR="00785E6C">
        <w:t xml:space="preserve">популярных </w:t>
      </w:r>
      <w:r w:rsidR="00AF3267" w:rsidRPr="00AF3267">
        <w:t xml:space="preserve">популярных гипервизорах Xen, Oracle VirtualBox, VMware </w:t>
      </w:r>
      <w:r w:rsidR="00785E6C">
        <w:rPr>
          <w:lang w:val="en-US"/>
        </w:rPr>
        <w:t>ESXI</w:t>
      </w:r>
      <w:r w:rsidR="00785E6C" w:rsidRPr="00785E6C">
        <w:t xml:space="preserve">. </w:t>
      </w:r>
      <w:r w:rsidR="00785E6C" w:rsidRPr="00AF3267">
        <w:t>Поддерживается расширенный набор функций L3. Среди них:</w:t>
      </w:r>
    </w:p>
    <w:p w14:paraId="0D23D788" w14:textId="5A56110F" w:rsidR="00785E6C" w:rsidRPr="00AF3267" w:rsidRDefault="00785E6C" w:rsidP="008810B4">
      <w:r w:rsidRPr="00AF3267">
        <w:t> Статическая маршрутизация</w:t>
      </w:r>
    </w:p>
    <w:p w14:paraId="33102DB6" w14:textId="77777777" w:rsidR="00785E6C" w:rsidRPr="00AF3267" w:rsidRDefault="00785E6C" w:rsidP="008810B4">
      <w:r w:rsidRPr="00AF3267">
        <w:t>Динамическая маршрутизация (IPv4/IPv6): OSPFv2/v3, IS-IS, BGP, RIPv2, RIPng</w:t>
      </w:r>
    </w:p>
    <w:p w14:paraId="0EB66687" w14:textId="77777777" w:rsidR="00785E6C" w:rsidRPr="00AF3267" w:rsidRDefault="00785E6C" w:rsidP="008810B4">
      <w:pPr>
        <w:rPr>
          <w:lang w:val="en-US"/>
        </w:rPr>
      </w:pPr>
      <w:r w:rsidRPr="00AF3267">
        <w:rPr>
          <w:lang w:val="en-US"/>
        </w:rPr>
        <w:t>MPLS: LDP, L2VPN, L3VPN, MPLS over GRE</w:t>
      </w:r>
    </w:p>
    <w:p w14:paraId="0688007E" w14:textId="77777777" w:rsidR="00785E6C" w:rsidRPr="00AF3267" w:rsidRDefault="00785E6C" w:rsidP="008810B4">
      <w:r w:rsidRPr="00AF3267">
        <w:t>Трансляция сетевых адресов: ALG, Static NAT и NAT</w:t>
      </w:r>
    </w:p>
    <w:p w14:paraId="3B40DF03" w14:textId="77777777" w:rsidR="00785E6C" w:rsidRPr="00785E6C" w:rsidRDefault="00785E6C" w:rsidP="008810B4">
      <w:r w:rsidRPr="00AF3267">
        <w:t>VRF, PBR и др.</w:t>
      </w:r>
      <w:r w:rsidRPr="00785E6C">
        <w:t>».</w:t>
      </w:r>
      <w:r w:rsidR="00E5076A" w:rsidRPr="00785E6C">
        <w:t xml:space="preserve"> </w:t>
      </w:r>
    </w:p>
    <w:p w14:paraId="61B0B747" w14:textId="7CB5D0DE" w:rsidR="00E5076A" w:rsidRDefault="00785E6C" w:rsidP="008810B4">
      <w:r>
        <w:t>Н</w:t>
      </w:r>
      <w:r w:rsidR="00E5076A" w:rsidRPr="00785E6C">
        <w:t>ачнем с базовых шагов: установки GNS3, создания образа vESR и его первоначальной настройки. Далее вы освоите ключевые аспекты работы маршрутизатора, от настройки SSH до организации защищённых туннелей GRE-over-IPSec</w:t>
      </w:r>
      <w:r w:rsidR="00F668F0">
        <w:t xml:space="preserve"> для сети офиса с филиалами</w:t>
      </w:r>
      <w:r w:rsidR="00E5076A" w:rsidRPr="00785E6C">
        <w:t>.</w:t>
      </w:r>
    </w:p>
    <w:p w14:paraId="0FE5EE01" w14:textId="77777777" w:rsidR="00785E6C" w:rsidRPr="008717CD" w:rsidRDefault="00785E6C" w:rsidP="008810B4"/>
    <w:p w14:paraId="537414F4" w14:textId="77777777" w:rsidR="00E5076A" w:rsidRDefault="00E5076A" w:rsidP="008810B4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8810B4">
      <w:pPr>
        <w:rPr>
          <w:b/>
          <w:bCs/>
        </w:rPr>
      </w:pPr>
    </w:p>
    <w:p w14:paraId="2754BFA4" w14:textId="77777777" w:rsidR="00E5076A" w:rsidRPr="008717CD" w:rsidRDefault="00E5076A" w:rsidP="008810B4">
      <w:r w:rsidRPr="00785E6C">
        <w:t>Сетевые администраторы</w:t>
      </w:r>
      <w:r w:rsidRPr="008717CD">
        <w:t>, желающие освоить vESR.</w:t>
      </w:r>
    </w:p>
    <w:p w14:paraId="7948B8BD" w14:textId="77777777" w:rsidR="00E5076A" w:rsidRPr="008717CD" w:rsidRDefault="00E5076A" w:rsidP="008810B4">
      <w:r w:rsidRPr="00785E6C"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Default="00E5076A" w:rsidP="008810B4">
      <w:r w:rsidRPr="00785E6C"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1D0D0C49" w14:textId="77777777" w:rsidR="008810B4" w:rsidRPr="008717CD" w:rsidRDefault="008810B4" w:rsidP="008810B4"/>
    <w:p w14:paraId="5D9962D4" w14:textId="77777777" w:rsidR="008810B4" w:rsidRDefault="00E5076A" w:rsidP="008810B4">
      <w:pPr>
        <w:rPr>
          <w:b/>
          <w:bCs/>
        </w:rPr>
      </w:pPr>
      <w:r w:rsidRPr="008717CD">
        <w:rPr>
          <w:b/>
          <w:bCs/>
        </w:rPr>
        <w:t>Структура книги</w:t>
      </w:r>
    </w:p>
    <w:p w14:paraId="49C97A96" w14:textId="189D1773" w:rsidR="00E5076A" w:rsidRPr="008717CD" w:rsidRDefault="00E5076A" w:rsidP="008810B4">
      <w:r w:rsidRPr="008717CD">
        <w:br/>
        <w:t>Каждая глава содержит:</w:t>
      </w:r>
    </w:p>
    <w:p w14:paraId="5170A56E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Примеры конфигураций и их разбор.</w:t>
      </w:r>
    </w:p>
    <w:p w14:paraId="0931EFEE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Советы по диагностике и устранению типовых ошибок.</w:t>
      </w:r>
    </w:p>
    <w:p w14:paraId="5BCE20D3" w14:textId="77777777" w:rsidR="00E5076A" w:rsidRPr="00785E6C" w:rsidRDefault="00E5076A" w:rsidP="0027131F">
      <w:pPr>
        <w:pStyle w:val="ac"/>
        <w:numPr>
          <w:ilvl w:val="0"/>
          <w:numId w:val="92"/>
        </w:numPr>
      </w:pPr>
      <w:r w:rsidRPr="00785E6C">
        <w:t>Что потребуется?</w:t>
      </w:r>
    </w:p>
    <w:p w14:paraId="0DCE34AB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785E6C">
        <w:t>GNS3 </w:t>
      </w:r>
      <w:r w:rsidRPr="008717CD">
        <w:t>(желательно версии 2.2.5</w:t>
      </w:r>
      <w:r>
        <w:t>2</w:t>
      </w:r>
      <w:r w:rsidRPr="008717CD">
        <w:t xml:space="preserve"> или новее).</w:t>
      </w:r>
    </w:p>
    <w:p w14:paraId="3AC73AD2" w14:textId="6B1746FE" w:rsidR="00E5076A" w:rsidRPr="008717CD" w:rsidRDefault="00E5076A" w:rsidP="0027131F">
      <w:pPr>
        <w:pStyle w:val="ac"/>
        <w:numPr>
          <w:ilvl w:val="0"/>
          <w:numId w:val="92"/>
        </w:numPr>
      </w:pPr>
      <w:r w:rsidRPr="00785E6C">
        <w:t>Образ vESR</w:t>
      </w:r>
      <w:r w:rsidRPr="008717CD">
        <w:t xml:space="preserve"> (например, версии </w:t>
      </w:r>
      <w:r w:rsidR="00F668F0">
        <w:t>1.24-2</w:t>
      </w:r>
      <w:r w:rsidRPr="008717CD">
        <w:t>).</w:t>
      </w:r>
    </w:p>
    <w:p w14:paraId="082854B2" w14:textId="77777777" w:rsidR="00E5076A" w:rsidRPr="0027131F" w:rsidRDefault="00E5076A" w:rsidP="0027131F">
      <w:pPr>
        <w:pStyle w:val="ac"/>
        <w:numPr>
          <w:ilvl w:val="0"/>
          <w:numId w:val="92"/>
        </w:numPr>
        <w:rPr>
          <w:lang w:val="en-US"/>
        </w:rPr>
      </w:pPr>
      <w:r w:rsidRPr="0027131F">
        <w:rPr>
          <w:lang w:val="en-US"/>
        </w:rPr>
        <w:t>VMware Workstation.</w:t>
      </w:r>
    </w:p>
    <w:p w14:paraId="0E45F24E" w14:textId="77777777" w:rsidR="00E5076A" w:rsidRPr="0027131F" w:rsidRDefault="00E5076A" w:rsidP="0027131F">
      <w:pPr>
        <w:pStyle w:val="ac"/>
        <w:numPr>
          <w:ilvl w:val="0"/>
          <w:numId w:val="92"/>
        </w:numPr>
        <w:rPr>
          <w:lang w:val="en-US"/>
        </w:rPr>
      </w:pPr>
      <w:r w:rsidRPr="0027131F">
        <w:rPr>
          <w:lang w:val="en-US"/>
        </w:rPr>
        <w:t>Terminal-</w:t>
      </w:r>
      <w:r w:rsidRPr="00785E6C">
        <w:t>клиенты</w:t>
      </w:r>
      <w:r w:rsidRPr="0027131F">
        <w:rPr>
          <w:lang w:val="en-US"/>
        </w:rPr>
        <w:t> (PuTTY, UltraVNC).</w:t>
      </w:r>
    </w:p>
    <w:p w14:paraId="6452B11D" w14:textId="77777777" w:rsidR="0027131F" w:rsidRPr="0027131F" w:rsidRDefault="0027131F" w:rsidP="0027131F"/>
    <w:p w14:paraId="2C6D524F" w14:textId="57F9DE90" w:rsidR="006C310A" w:rsidRDefault="00E5076A" w:rsidP="008810B4">
      <w:r w:rsidRPr="00785E6C">
        <w:t>Важно!</w:t>
      </w:r>
      <w:r w:rsidRPr="008717CD">
        <w:t> Даже если вы новичок в GNS3 или vESR,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373662"/>
    <w:p w14:paraId="1A6AA558" w14:textId="70B2C7DF" w:rsidR="000336FA" w:rsidRPr="002C0002" w:rsidRDefault="00E72B0C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vESR Eltex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552BCDA" w14:textId="4613C7CB" w:rsidR="00997AEF" w:rsidRDefault="00997AEF" w:rsidP="00997AEF">
      <w:r>
        <w:t>Цель этой работы:</w:t>
      </w:r>
    </w:p>
    <w:p w14:paraId="7D74C8B5" w14:textId="0A2D2B18" w:rsidR="00997AEF" w:rsidRDefault="00997AEF" w:rsidP="00997AEF">
      <w:r>
        <w:t>Установить необходимое программное обеспечение для прохождения всех лабораторных работ.</w:t>
      </w:r>
    </w:p>
    <w:p w14:paraId="5A0F65DC" w14:textId="037046A4" w:rsidR="0085556D" w:rsidRPr="006850A8" w:rsidRDefault="0085556D" w:rsidP="00997AEF">
      <w:r>
        <w:t xml:space="preserve">Установку программы </w:t>
      </w:r>
      <w:r w:rsidRPr="00785E6C"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997AEF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44262AAC" w:rsidR="0085556D" w:rsidRDefault="0085556D" w:rsidP="00997AEF">
      <w:r w:rsidRPr="00785E6C">
        <w:t>В это</w:t>
      </w:r>
      <w:r w:rsidR="0027131F">
        <w:t>й</w:t>
      </w:r>
      <w:r w:rsidRPr="00785E6C">
        <w:t xml:space="preserve"> </w:t>
      </w:r>
      <w:r w:rsidR="0027131F">
        <w:t>главе</w:t>
      </w:r>
      <w:r w:rsidRPr="00785E6C">
        <w:t xml:space="preserve">   описан процесс создания и добавления загрузочного образа для виртуального маршрутизатора </w:t>
      </w:r>
      <w:r w:rsidRPr="00785E6C">
        <w:rPr>
          <w:lang w:val="en-US"/>
        </w:rPr>
        <w:t>vESR</w:t>
      </w:r>
      <w:r w:rsidRPr="00785E6C">
        <w:t xml:space="preserve"> </w:t>
      </w:r>
      <w:r w:rsidRPr="00785E6C">
        <w:rPr>
          <w:lang w:val="en-US"/>
        </w:rPr>
        <w:t>Eltex</w:t>
      </w:r>
      <w:r w:rsidRPr="00785E6C">
        <w:t xml:space="preserve"> версии </w:t>
      </w:r>
      <w:r w:rsidR="00F668F0">
        <w:t xml:space="preserve">1.24-2 </w:t>
      </w:r>
      <w:r w:rsidRPr="00785E6C">
        <w:t xml:space="preserve">в программе </w:t>
      </w:r>
      <w:r w:rsidRPr="00785E6C">
        <w:rPr>
          <w:lang w:val="en-US"/>
        </w:rPr>
        <w:t>GNS</w:t>
      </w:r>
      <w:r w:rsidRPr="00785E6C">
        <w:t xml:space="preserve">3 для новичков впервые знакомящихся с возможностями как симулятора , так и виртуального маршрутизатора </w:t>
      </w:r>
      <w:r w:rsidRPr="00785E6C">
        <w:rPr>
          <w:lang w:val="en-US"/>
        </w:rPr>
        <w:t>vesr</w:t>
      </w:r>
      <w:r w:rsidRPr="00785E6C">
        <w:t>.</w:t>
      </w:r>
      <w:r>
        <w:t xml:space="preserve"> </w:t>
      </w:r>
    </w:p>
    <w:p w14:paraId="5E26A2A8" w14:textId="77777777" w:rsidR="0027131F" w:rsidRDefault="0085556D" w:rsidP="00997AEF">
      <w:r>
        <w:t xml:space="preserve">Кроме этого понадобится </w:t>
      </w:r>
      <w:r w:rsidR="0027131F">
        <w:t>дополнительный набор программного обеспечения:</w:t>
      </w:r>
    </w:p>
    <w:p w14:paraId="654FDE39" w14:textId="14C41074" w:rsidR="0027131F" w:rsidRDefault="0085556D" w:rsidP="0027131F">
      <w:pPr>
        <w:pStyle w:val="ac"/>
        <w:numPr>
          <w:ilvl w:val="0"/>
          <w:numId w:val="93"/>
        </w:numPr>
      </w:pPr>
      <w:r>
        <w:t xml:space="preserve">программа </w:t>
      </w:r>
      <w:r w:rsidRPr="0027131F">
        <w:rPr>
          <w:lang w:val="en-US"/>
        </w:rPr>
        <w:t>UltraVNS</w:t>
      </w:r>
      <w:r w:rsidRPr="00D62109">
        <w:t xml:space="preserve"> </w:t>
      </w:r>
      <w:r w:rsidR="007E290C" w:rsidRPr="007E290C">
        <w:t>(иногда пишется как uVNC) — это свободное программное обеспечение для операционной системы Microsoft Windows, которое использует протокол VNC для управления удалёнными рабочими столами на других компьютерах.</w:t>
      </w:r>
      <w:r>
        <w:t xml:space="preserve">, взять и настроить </w:t>
      </w:r>
      <w:r w:rsidR="0027131F">
        <w:t xml:space="preserve">её </w:t>
      </w:r>
      <w:r>
        <w:t xml:space="preserve">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</w:p>
    <w:p w14:paraId="3474E1B3" w14:textId="7AAD8DF5" w:rsidR="007E290C" w:rsidRPr="007E290C" w:rsidRDefault="0085556D" w:rsidP="00E72B0C">
      <w:pPr>
        <w:pStyle w:val="ac"/>
        <w:numPr>
          <w:ilvl w:val="0"/>
          <w:numId w:val="93"/>
        </w:numPr>
      </w:pPr>
      <w:r>
        <w:t xml:space="preserve">программа </w:t>
      </w:r>
      <w:r w:rsidRPr="007E290C">
        <w:rPr>
          <w:lang w:val="en-US"/>
        </w:rPr>
        <w:t>Pu</w:t>
      </w:r>
      <w:r w:rsidR="007E290C">
        <w:rPr>
          <w:lang w:val="en-US"/>
        </w:rPr>
        <w:t>TTY</w:t>
      </w:r>
      <w:r w:rsidRPr="001F4AF0">
        <w:t xml:space="preserve"> </w:t>
      </w:r>
      <w:r w:rsidR="007E290C" w:rsidRPr="007E290C">
        <w:t xml:space="preserve">— клиентская программа для работы с сетевыми протоколами Telnet, SSH, SCP, SFTP, для подключения по COM-порту и ZModem, утилита для генерации RSA, DSA, ECDSA, Ed25519 цифровых SSH-ключей, является свободным приложением с открытым исходным кодом. </w:t>
      </w:r>
      <w:r w:rsidR="007E290C">
        <w:t xml:space="preserve">Загрузить можно с сайта </w:t>
      </w:r>
      <w:r w:rsidR="007E290C" w:rsidRPr="007E290C">
        <w:t>https://putty.org.ru/download</w:t>
      </w:r>
      <w:r w:rsidR="007E290C">
        <w:t xml:space="preserve"> </w:t>
      </w:r>
    </w:p>
    <w:p w14:paraId="2275BE03" w14:textId="4AB59DD5" w:rsidR="0085556D" w:rsidRPr="00CB4486" w:rsidRDefault="0085556D" w:rsidP="00E72B0C">
      <w:pPr>
        <w:pStyle w:val="ac"/>
        <w:numPr>
          <w:ilvl w:val="0"/>
          <w:numId w:val="93"/>
        </w:numPr>
      </w:pPr>
      <w:r w:rsidRPr="00785E6C">
        <w:t>VMware Workstation — 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t xml:space="preserve"> </w:t>
      </w:r>
      <w:r w:rsidR="00D32439">
        <w:t xml:space="preserve">Официальная документация находится по адресу </w:t>
      </w:r>
      <w:hyperlink r:id="rId17" w:history="1">
        <w:r w:rsidR="00D32439" w:rsidRPr="007E290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t xml:space="preserve">. Для загрузки дистрибутива нужна регистрация на сайте </w:t>
      </w:r>
      <w:r w:rsidR="00CB4486" w:rsidRPr="00CB4486">
        <w:t>https://www.vmware.com/products/desktop-hypervisor/workstation-and-fusion.</w:t>
      </w:r>
    </w:p>
    <w:p w14:paraId="1A074119" w14:textId="3161839B" w:rsidR="0085556D" w:rsidRDefault="0085556D" w:rsidP="00997AEF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r>
        <w:rPr>
          <w:lang w:val="en-US"/>
        </w:rPr>
        <w:t>Workstatoin</w:t>
      </w:r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t>,</w:t>
      </w:r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F675B6A" w14:textId="77777777" w:rsidR="00F668F0" w:rsidRDefault="00F668F0" w:rsidP="00997AEF"/>
    <w:p w14:paraId="0DB9D6D9" w14:textId="71325131" w:rsidR="009324B5" w:rsidRDefault="00101A0A" w:rsidP="00997A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C01A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7FC28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7E7C2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BD9D7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5037F256" w:rsidR="0085556D" w:rsidRDefault="009324B5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>VMware Workstation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997AEF"/>
    <w:p w14:paraId="5A3A103C" w14:textId="77777777" w:rsidR="00AE7D89" w:rsidRDefault="00AE7D89" w:rsidP="00997AEF"/>
    <w:p w14:paraId="4AF520D3" w14:textId="77777777" w:rsidR="00A90662" w:rsidRDefault="0085556D" w:rsidP="00997AEF"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0E7EF009" w:rsidR="0085556D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2</w:t>
      </w:r>
      <w:r w:rsidR="00907288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0F012188" w14:textId="38C7C702" w:rsidR="0085556D" w:rsidRPr="00CB4486" w:rsidRDefault="0085556D" w:rsidP="00997AEF">
      <w:r>
        <w:t xml:space="preserve">Затем по нажатию на пункт ОК зафиксировать выбор.Консоль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997AEF"/>
    <w:p w14:paraId="397014BB" w14:textId="77777777" w:rsidR="0085556D" w:rsidRPr="00DB1304" w:rsidRDefault="0085556D" w:rsidP="00997AEF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997AEF">
      <w:r>
        <w:rPr>
          <w:noProof/>
        </w:rPr>
        <w:drawing>
          <wp:inline distT="0" distB="0" distL="0" distR="0" wp14:anchorId="47C8C5A0" wp14:editId="6B5D0843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1D350F7F" w:rsidR="0085556D" w:rsidRPr="00FF685F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3</w:t>
      </w:r>
      <w:r w:rsidR="00907288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r w:rsidR="00536055">
        <w:t xml:space="preserve">в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5F00CB8" w14:textId="199CC691" w:rsidR="0085556D" w:rsidRPr="00DA3F5D" w:rsidRDefault="00234E5A" w:rsidP="00997AEF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r>
        <w:rPr>
          <w:lang w:val="en-US"/>
        </w:rPr>
        <w:t>Preferencses</w:t>
      </w:r>
      <w:r w:rsidR="00DE6308">
        <w:t xml:space="preserve"> д</w:t>
      </w:r>
      <w:r w:rsidR="0085556D">
        <w:t xml:space="preserve">алее выбрать вкладку </w:t>
      </w:r>
      <w:r w:rsidR="0085556D">
        <w:rPr>
          <w:lang w:val="en-US"/>
        </w:rPr>
        <w:t>Qemy</w:t>
      </w:r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997AEF">
      <w:r>
        <w:rPr>
          <w:noProof/>
          <w:lang w:val="en-US"/>
        </w:rPr>
        <w:drawing>
          <wp:inline distT="0" distB="0" distL="0" distR="0" wp14:anchorId="7ED88853" wp14:editId="5BB289CB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575A2AFC" w:rsidR="0085556D" w:rsidRPr="001657FE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4</w:t>
      </w:r>
      <w:r w:rsidR="00907288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997AEF"/>
    <w:p w14:paraId="1AD823E1" w14:textId="77777777" w:rsidR="00A90662" w:rsidRDefault="0085556D" w:rsidP="00997AEF">
      <w:r>
        <w:rPr>
          <w:noProof/>
        </w:rPr>
        <w:drawing>
          <wp:inline distT="0" distB="0" distL="0" distR="0" wp14:anchorId="278DDF5B" wp14:editId="5FB27154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668805C7" w:rsidR="0085556D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5</w:t>
      </w:r>
      <w:r w:rsidR="00907288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70493398" w14:textId="6E08DCB5" w:rsidR="00132ED2" w:rsidRPr="00A107A2" w:rsidRDefault="0085556D" w:rsidP="00997AEF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22045B0A" w:rsidR="00A90662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6</w:t>
      </w:r>
      <w:r w:rsidR="00907288">
        <w:fldChar w:fldCharType="end"/>
      </w:r>
      <w:r w:rsidR="008D0387">
        <w:t xml:space="preserve">. </w:t>
      </w:r>
      <w:bookmarkStart w:id="7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7"/>
    </w:p>
    <w:p w14:paraId="16CE352E" w14:textId="77777777" w:rsidR="00A90662" w:rsidRPr="00A90662" w:rsidRDefault="00A90662" w:rsidP="00997AEF"/>
    <w:p w14:paraId="55C9AB5E" w14:textId="4126B88F" w:rsidR="0085556D" w:rsidRPr="007B191B" w:rsidRDefault="0085556D" w:rsidP="00997AEF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t xml:space="preserve">. </w:t>
      </w:r>
      <w:r w:rsidR="00CB4486">
        <w:t>Рассмотрим простой сценарий у</w:t>
      </w:r>
      <w:r w:rsidRPr="00CB4486">
        <w:t>становк</w:t>
      </w:r>
      <w:r w:rsidR="00CB4486">
        <w:t>и</w:t>
      </w:r>
      <w:r w:rsidRPr="00CB4486">
        <w:t xml:space="preserve"> VMware Workstation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 w:rsidP="00997AEF">
      <w:r w:rsidRPr="00CB4486"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 w:rsidP="00997AEF">
      <w:pPr>
        <w:rPr>
          <w:lang w:val="en-US"/>
        </w:rPr>
      </w:pPr>
      <w:r w:rsidRPr="00CB4486"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 w:rsidP="00997AEF">
      <w:r w:rsidRPr="00CB4486"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 w:rsidP="00997AEF">
      <w:r w:rsidRPr="00CB4486"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 w:rsidP="00997AEF">
      <w:r w:rsidRPr="00CB4486"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 w:rsidP="00997AEF">
      <w:r w:rsidRPr="00CB4486"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 w:rsidP="00997AEF">
      <w:r w:rsidRPr="00CB4486"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997AEF"/>
    <w:p w14:paraId="55E460F4" w14:textId="77777777" w:rsidR="0085556D" w:rsidRPr="007C00F1" w:rsidRDefault="0085556D" w:rsidP="00997AEF"/>
    <w:p w14:paraId="4E7695E9" w14:textId="77777777" w:rsidR="00A90662" w:rsidRDefault="0085556D" w:rsidP="00997AEF"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310C3054" w:rsidR="0085556D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7</w:t>
      </w:r>
      <w:r w:rsidR="00907288">
        <w:fldChar w:fldCharType="end"/>
      </w:r>
      <w:r w:rsidR="006F6510">
        <w:t>.</w:t>
      </w:r>
      <w:r w:rsidR="006F6510" w:rsidRPr="006F6510">
        <w:t xml:space="preserve"> </w:t>
      </w:r>
      <w:r w:rsidR="006F6510">
        <w:t>Экран выбора расположения эмулятора на виртуальной  машине.</w:t>
      </w:r>
    </w:p>
    <w:p w14:paraId="61B715BA" w14:textId="77777777" w:rsidR="00A90662" w:rsidRDefault="0085556D" w:rsidP="00997AEF">
      <w:r>
        <w:rPr>
          <w:noProof/>
        </w:rPr>
        <w:drawing>
          <wp:inline distT="0" distB="0" distL="0" distR="0" wp14:anchorId="67930207" wp14:editId="7501C368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349A8994" w:rsidR="0085556D" w:rsidRDefault="00A90662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8</w:t>
      </w:r>
      <w:r w:rsidR="00907288">
        <w:fldChar w:fldCharType="end"/>
      </w:r>
      <w:r w:rsidR="006F6510">
        <w:t>. Экран ввода названия нового виртуального  устройства.</w:t>
      </w:r>
    </w:p>
    <w:p w14:paraId="072B1847" w14:textId="0B2AB0AD" w:rsidR="0085556D" w:rsidRDefault="0085556D" w:rsidP="00997AEF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r w:rsidR="00CB4486">
        <w:t>по</w:t>
      </w:r>
      <w:r w:rsidR="00DC3AE9">
        <w:t>т</w:t>
      </w:r>
      <w:r>
        <w:t>ребуе</w:t>
      </w:r>
      <w:r w:rsidR="00DE6308">
        <w:t>т</w:t>
      </w:r>
      <w:r>
        <w:t>ся  не</w:t>
      </w:r>
      <w:r w:rsidR="00F668F0">
        <w:t xml:space="preserve"> </w:t>
      </w:r>
      <w:r>
        <w:t xml:space="preserve">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 w:rsidR="00CB4486">
        <w:t xml:space="preserve">и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997AEF">
      <w:r>
        <w:rPr>
          <w:noProof/>
        </w:rPr>
        <w:drawing>
          <wp:inline distT="0" distB="0" distL="0" distR="0" wp14:anchorId="58F8F859" wp14:editId="718ACDB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144540D4" w:rsidR="0085556D" w:rsidRDefault="00234E5A" w:rsidP="00997AEF">
      <w:pPr>
        <w:rPr>
          <w:noProof/>
        </w:rPr>
      </w:pPr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9</w:t>
      </w:r>
      <w:r w:rsidR="00907288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997AEF"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4448A057" w:rsidR="0085556D" w:rsidRDefault="00234E5A" w:rsidP="00997AEF">
      <w:pPr>
        <w:rPr>
          <w:noProof/>
        </w:rPr>
      </w:pPr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10</w:t>
      </w:r>
      <w:r w:rsidR="00907288">
        <w:fldChar w:fldCharType="end"/>
      </w:r>
      <w:r w:rsidR="00DE6308">
        <w:rPr>
          <w:noProof/>
        </w:rPr>
        <w:t>. Экран выбора типа консоли.</w:t>
      </w:r>
    </w:p>
    <w:p w14:paraId="62AB2411" w14:textId="77777777" w:rsidR="0085556D" w:rsidRPr="0077530B" w:rsidRDefault="0085556D" w:rsidP="00997AEF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997AEF">
      <w:r>
        <w:rPr>
          <w:noProof/>
        </w:rPr>
        <w:drawing>
          <wp:inline distT="0" distB="0" distL="0" distR="0" wp14:anchorId="33917047" wp14:editId="260038AB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26D9E3F1" w:rsidR="0085556D" w:rsidRDefault="00234E5A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11</w:t>
      </w:r>
      <w:r w:rsidR="00907288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997AEF"/>
    <w:p w14:paraId="37D72B85" w14:textId="77777777" w:rsidR="00234E5A" w:rsidRDefault="00234E5A" w:rsidP="00997AEF"/>
    <w:p w14:paraId="19B4AE37" w14:textId="77777777" w:rsidR="00234E5A" w:rsidRDefault="00234E5A" w:rsidP="00997AEF"/>
    <w:p w14:paraId="68DE05A6" w14:textId="7535EFC8" w:rsidR="00234E5A" w:rsidRDefault="0085556D" w:rsidP="00997AEF"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7C0E538D" w:rsidR="0085556D" w:rsidRDefault="00234E5A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12</w:t>
      </w:r>
      <w:r w:rsidR="00907288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997AEF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997AEF">
      <w:r>
        <w:rPr>
          <w:noProof/>
        </w:rPr>
        <w:drawing>
          <wp:inline distT="0" distB="0" distL="0" distR="0" wp14:anchorId="0A2A0147" wp14:editId="4C9FB56F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6FB9653E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13</w:t>
      </w:r>
      <w:r w:rsidR="00907288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997AEF"/>
    <w:p w14:paraId="76A3B4A8" w14:textId="77777777" w:rsidR="003F1DC4" w:rsidRDefault="003F1DC4" w:rsidP="00997AEF"/>
    <w:p w14:paraId="676832BC" w14:textId="77777777" w:rsidR="003F1DC4" w:rsidRDefault="0085556D" w:rsidP="00997AEF">
      <w:r>
        <w:rPr>
          <w:noProof/>
        </w:rPr>
        <w:drawing>
          <wp:inline distT="0" distB="0" distL="0" distR="0" wp14:anchorId="283335B8" wp14:editId="76699C57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074C2119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14</w:t>
      </w:r>
      <w:r w:rsidR="00907288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997AEF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="00CB4486">
        <w:t xml:space="preserve">. </w:t>
      </w:r>
      <w:r>
        <w:t xml:space="preserve">Далее выделяем под размер образа 1 Гиг и </w:t>
      </w:r>
      <w:r w:rsidR="00CB4486">
        <w:t xml:space="preserve">нажимаем кнопку </w:t>
      </w:r>
      <w:r w:rsidRPr="005A5D7B">
        <w:t xml:space="preserve"> </w:t>
      </w:r>
      <w:r>
        <w:rPr>
          <w:lang w:val="en-US"/>
        </w:rPr>
        <w:t>Finish</w:t>
      </w:r>
      <w:r w:rsidR="00CB4486">
        <w:t>.</w:t>
      </w:r>
    </w:p>
    <w:p w14:paraId="6C92B355" w14:textId="77777777" w:rsidR="00DC3AE9" w:rsidRPr="005A5D7B" w:rsidRDefault="00DC3AE9" w:rsidP="00997AEF"/>
    <w:p w14:paraId="3F8E71DA" w14:textId="77777777" w:rsidR="003F1DC4" w:rsidRDefault="0085556D" w:rsidP="00997AEF">
      <w:r>
        <w:rPr>
          <w:noProof/>
        </w:rPr>
        <w:drawing>
          <wp:inline distT="0" distB="0" distL="0" distR="0" wp14:anchorId="61706D0A" wp14:editId="131A638C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26D02CEA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15</w:t>
      </w:r>
      <w:r w:rsidR="00907288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997AEF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 w:rsidR="00CB4486">
        <w:t xml:space="preserve"> ( или новее)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501A9AB9" w14:textId="77777777" w:rsidR="00DC3AE9" w:rsidRDefault="00DC3AE9" w:rsidP="00997AEF"/>
    <w:p w14:paraId="37FA522E" w14:textId="40E44A1C" w:rsidR="003F1DC4" w:rsidRDefault="00DC3AE9" w:rsidP="00997AEF">
      <w:r>
        <w:t>Там  н</w:t>
      </w:r>
      <w:r w:rsidR="00F668F0">
        <w:t xml:space="preserve">ужно </w:t>
      </w:r>
      <w:r>
        <w:t xml:space="preserve">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E6E7A59" w14:textId="537A215D" w:rsidR="003F1DC4" w:rsidRDefault="0085556D" w:rsidP="00997AEF"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3701FC82" w:rsidR="0085556D" w:rsidRDefault="003F1DC4" w:rsidP="00997AEF">
      <w:pPr>
        <w:rPr>
          <w:noProof/>
        </w:rPr>
      </w:pPr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16</w:t>
      </w:r>
      <w:r w:rsidR="00907288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17F7DC9" w14:textId="77777777" w:rsidR="003F1DC4" w:rsidRDefault="0085556D" w:rsidP="00997AEF">
      <w:r>
        <w:rPr>
          <w:noProof/>
        </w:rPr>
        <w:drawing>
          <wp:inline distT="0" distB="0" distL="0" distR="0" wp14:anchorId="55717E61" wp14:editId="753BD2FE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026BEC6C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17</w:t>
      </w:r>
      <w:r w:rsidR="00907288">
        <w:fldChar w:fldCharType="end"/>
      </w:r>
      <w:r w:rsidR="00CB4486">
        <w:t xml:space="preserve">. Экран настроек диска, сети </w:t>
      </w:r>
      <w:r w:rsidR="00CE5704">
        <w:t xml:space="preserve"> и источника.</w:t>
      </w:r>
    </w:p>
    <w:p w14:paraId="156414DF" w14:textId="77777777" w:rsidR="003F1DC4" w:rsidRDefault="003F1DC4" w:rsidP="00997AEF"/>
    <w:p w14:paraId="6D86C8C3" w14:textId="77777777" w:rsidR="003F1DC4" w:rsidRDefault="003F1DC4" w:rsidP="00997AEF"/>
    <w:p w14:paraId="72CCBD67" w14:textId="77777777" w:rsidR="003F1DC4" w:rsidRDefault="003F1DC4" w:rsidP="00997AEF"/>
    <w:p w14:paraId="792CF8ED" w14:textId="77777777" w:rsidR="003F1DC4" w:rsidRDefault="0085556D" w:rsidP="00997AEF">
      <w:r>
        <w:rPr>
          <w:noProof/>
        </w:rPr>
        <w:drawing>
          <wp:inline distT="0" distB="0" distL="0" distR="0" wp14:anchorId="66133EBB" wp14:editId="67E271FD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107AAF97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18</w:t>
      </w:r>
      <w:r w:rsidR="00907288">
        <w:fldChar w:fldCharType="end"/>
      </w:r>
      <w:r w:rsidR="00CE5704">
        <w:t>. Экран добавления сетевых адаптеров.</w:t>
      </w:r>
    </w:p>
    <w:p w14:paraId="17D0BB66" w14:textId="09BA4B9A" w:rsidR="0085556D" w:rsidRPr="00DA3F5D" w:rsidRDefault="0085556D" w:rsidP="00997AEF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  <w:r w:rsidR="00CE5704">
        <w:t xml:space="preserve"> </w:t>
      </w:r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="00D41408">
        <w:t xml:space="preserve"> </w:t>
      </w:r>
      <w:r w:rsidRPr="005A5D7B">
        <w:t>-&gt;</w:t>
      </w:r>
      <w:r w:rsidR="00D41408">
        <w:t xml:space="preserve"> 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</w:t>
      </w:r>
      <w:r>
        <w:t xml:space="preserve">предварительно скачать из сети </w:t>
      </w:r>
      <w:r>
        <w:rPr>
          <w:lang w:val="en-US"/>
        </w:rPr>
        <w:t>ISO</w:t>
      </w:r>
      <w:r w:rsidR="00CE5704">
        <w:t xml:space="preserve"> или запросить с сайта</w:t>
      </w:r>
      <w:r w:rsidRPr="005A5D7B">
        <w:t xml:space="preserve"> </w:t>
      </w:r>
      <w:r w:rsidR="00CE5704">
        <w:t xml:space="preserve">производителя </w:t>
      </w:r>
      <w:r w:rsidR="00CE5704" w:rsidRPr="00CE5704">
        <w:t>https://eltex-co.ru/catalog/virtualnyi-servisnyi-marsrutizator-vesr/</w:t>
      </w:r>
      <w:r w:rsidR="00CE5704">
        <w:t xml:space="preserve"> ( заполнив анкету) </w:t>
      </w:r>
      <w:r>
        <w:t>файл</w:t>
      </w:r>
      <w:r w:rsidR="00CE5704">
        <w:t xml:space="preserve"> образа виртуального маршрутизатора.</w:t>
      </w:r>
    </w:p>
    <w:p w14:paraId="25D12853" w14:textId="77777777" w:rsidR="003F1DC4" w:rsidRDefault="0085556D" w:rsidP="00997AEF"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44020CF6" w:rsidR="0085556D" w:rsidRPr="005C793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19</w:t>
      </w:r>
      <w:r w:rsidR="00907288">
        <w:fldChar w:fldCharType="end"/>
      </w:r>
      <w:r w:rsidR="005C793D">
        <w:t xml:space="preserve">. Экран выбора источника </w:t>
      </w:r>
      <w:r w:rsidR="005C793D">
        <w:rPr>
          <w:lang w:val="en-US"/>
        </w:rPr>
        <w:t>ISO</w:t>
      </w:r>
      <w:r w:rsidR="005C793D" w:rsidRPr="005C793D">
        <w:t xml:space="preserve"> </w:t>
      </w:r>
      <w:r w:rsidR="005C793D">
        <w:t>образа.</w:t>
      </w:r>
    </w:p>
    <w:p w14:paraId="551F66F1" w14:textId="77777777" w:rsidR="003F1DC4" w:rsidRDefault="003F1DC4" w:rsidP="00997AEF"/>
    <w:p w14:paraId="5EBE1C69" w14:textId="77777777" w:rsidR="003F1DC4" w:rsidRDefault="003F1DC4" w:rsidP="00997AEF"/>
    <w:p w14:paraId="5976BA9B" w14:textId="77777777" w:rsidR="003F1DC4" w:rsidRDefault="003F1DC4" w:rsidP="00997AEF"/>
    <w:p w14:paraId="4F599FB5" w14:textId="77777777" w:rsidR="003F1DC4" w:rsidRDefault="0085556D" w:rsidP="00997AEF">
      <w:r>
        <w:rPr>
          <w:noProof/>
        </w:rPr>
        <w:drawing>
          <wp:inline distT="0" distB="0" distL="0" distR="0" wp14:anchorId="4DF5874A" wp14:editId="6CC54B30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23E331BC" w:rsidR="0085556D" w:rsidRPr="005C793D" w:rsidRDefault="003F1DC4" w:rsidP="00997AEF">
      <w:pPr>
        <w:rPr>
          <w:noProof/>
        </w:rPr>
      </w:pPr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20</w:t>
      </w:r>
      <w:r w:rsidR="00907288">
        <w:fldChar w:fldCharType="end"/>
      </w:r>
      <w:r w:rsidR="005C793D">
        <w:t>. Экран установки источника образа.</w:t>
      </w:r>
    </w:p>
    <w:p w14:paraId="68351BE2" w14:textId="43B24F1E" w:rsidR="0085556D" w:rsidRDefault="005C793D" w:rsidP="00997AEF">
      <w:r>
        <w:t>Затем нажимаем на кнопку ОК.</w:t>
      </w:r>
      <w:r w:rsidR="0085556D" w:rsidRPr="003940A0">
        <w:t xml:space="preserve"> </w:t>
      </w:r>
    </w:p>
    <w:p w14:paraId="47DF2F2F" w14:textId="77777777" w:rsidR="003F1DC4" w:rsidRDefault="0085556D" w:rsidP="00997AEF">
      <w:r>
        <w:rPr>
          <w:noProof/>
        </w:rPr>
        <w:drawing>
          <wp:inline distT="0" distB="0" distL="0" distR="0" wp14:anchorId="32154F17" wp14:editId="2F47B3B1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7DCC69F0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21</w:t>
      </w:r>
      <w:r w:rsidR="00907288">
        <w:fldChar w:fldCharType="end"/>
      </w:r>
      <w:r w:rsidR="005C793D">
        <w:t>. Экран подготовленного к работе устройства.</w:t>
      </w:r>
    </w:p>
    <w:p w14:paraId="4275EABA" w14:textId="01C9A74A" w:rsidR="0085556D" w:rsidRPr="008D46DE" w:rsidRDefault="0085556D" w:rsidP="00997AEF">
      <w:r>
        <w:t xml:space="preserve">По умолчанию иконка маршрутизатора </w:t>
      </w:r>
      <w:r w:rsidR="005C793D">
        <w:rPr>
          <w:lang w:val="en-US"/>
        </w:rPr>
        <w:t>vESR</w:t>
      </w:r>
      <w:r w:rsidR="005C793D" w:rsidRPr="00323337">
        <w:t>1</w:t>
      </w:r>
      <w:r w:rsidR="00D41408">
        <w:t>24</w:t>
      </w:r>
      <w:r w:rsidR="005C793D">
        <w:t xml:space="preserve">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</w:t>
      </w:r>
      <w:r w:rsidR="005C793D">
        <w:rPr>
          <w:lang w:val="en-US"/>
        </w:rPr>
        <w:t>R</w:t>
      </w:r>
      <w:r w:rsidRPr="00323337">
        <w:t xml:space="preserve">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</w:t>
      </w:r>
      <w:r w:rsidR="005C793D" w:rsidRPr="005C793D">
        <w:t>,</w:t>
      </w:r>
      <w:r>
        <w:t xml:space="preserve">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997AEF"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18219EA5" w:rsidR="003F1DC4" w:rsidRPr="005C793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22</w:t>
      </w:r>
      <w:r w:rsidR="00907288">
        <w:fldChar w:fldCharType="end"/>
      </w:r>
      <w:r w:rsidR="005C793D" w:rsidRPr="005C793D">
        <w:t xml:space="preserve">. </w:t>
      </w:r>
      <w:r w:rsidR="005C793D">
        <w:t>Экран настройки иконки устройства.</w:t>
      </w:r>
    </w:p>
    <w:p w14:paraId="38479E3D" w14:textId="77777777" w:rsidR="003F1DC4" w:rsidRDefault="0085556D" w:rsidP="00997AEF"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3C9EAE14" w:rsidR="003F1DC4" w:rsidRDefault="003F1DC4" w:rsidP="00997AEF">
      <w:r>
        <w:t>Рисуно</w:t>
      </w:r>
      <w:r>
        <w:rPr>
          <w:rFonts w:eastAsia="Times New Roman"/>
        </w:rPr>
        <w:t xml:space="preserve">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23</w:t>
      </w:r>
      <w:r w:rsidR="0090728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3ACBE83F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24</w:t>
      </w:r>
      <w:r w:rsidR="0090728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66D6A9A7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25</w:t>
      </w:r>
      <w:r w:rsidR="0090728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иконками</w:t>
      </w:r>
      <w:r w:rsidR="00997AEF">
        <w:rPr>
          <w:rFonts w:eastAsia="Times New Roman"/>
        </w:rPr>
        <w:t xml:space="preserve"> </w:t>
      </w:r>
      <w:r w:rsidR="005C793D">
        <w:rPr>
          <w:rFonts w:eastAsia="Times New Roman"/>
        </w:rPr>
        <w:t>маршрутизаторов и коммутаторов.</w:t>
      </w: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73A280E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26</w:t>
      </w:r>
      <w:r w:rsidR="0090728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997AEF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t>ъ</w:t>
      </w:r>
      <w:r>
        <w:t>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997AEF"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1159EAFB" w:rsidR="003F1DC4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27</w:t>
      </w:r>
      <w:r w:rsidR="00907288">
        <w:fldChar w:fldCharType="end"/>
      </w:r>
      <w:r w:rsidR="001626FE">
        <w:t>. Экран создания схемы соединений.</w:t>
      </w:r>
    </w:p>
    <w:p w14:paraId="53952950" w14:textId="77777777" w:rsidR="003F1DC4" w:rsidRDefault="0085556D" w:rsidP="00997AEF"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22F6EDD7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28</w:t>
      </w:r>
      <w:r w:rsidR="00907288">
        <w:fldChar w:fldCharType="end"/>
      </w:r>
      <w:r w:rsidR="001626FE">
        <w:t>. Экран выбора точек соединения.</w:t>
      </w:r>
    </w:p>
    <w:p w14:paraId="652A8DC9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361B3E6B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29</w:t>
      </w:r>
      <w:r w:rsidR="00907288">
        <w:fldChar w:fldCharType="end"/>
      </w:r>
      <w:r w:rsidR="001626FE">
        <w:t>. Экран созданной схемы с подключением.</w:t>
      </w:r>
    </w:p>
    <w:p w14:paraId="6355C806" w14:textId="1D76E0C2" w:rsidR="0085556D" w:rsidRPr="00694F71" w:rsidRDefault="0085556D" w:rsidP="00997AEF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>для более комфортной работы с поддержкой выделения мышью</w:t>
      </w:r>
      <w:r w:rsidR="00694F71">
        <w:t xml:space="preserve"> и буфером обмена </w:t>
      </w:r>
      <w:r>
        <w:t xml:space="preserve"> в программе </w:t>
      </w:r>
      <w:r>
        <w:rPr>
          <w:lang w:val="en-US"/>
        </w:rPr>
        <w:t>Putty</w:t>
      </w:r>
      <w:r w:rsidRPr="00DA3F5D">
        <w:t>.</w:t>
      </w:r>
      <w:r w:rsidR="001626FE">
        <w:t xml:space="preserve"> </w:t>
      </w:r>
      <w:r>
        <w:rPr>
          <w:lang w:val="en-US"/>
        </w:rPr>
        <w:t>Autostart</w:t>
      </w:r>
      <w:r w:rsidRPr="00694F71">
        <w:t xml:space="preserve"> </w:t>
      </w:r>
      <w:r>
        <w:rPr>
          <w:lang w:val="en-US"/>
        </w:rPr>
        <w:t>Console</w:t>
      </w:r>
      <w:r w:rsidRPr="00694F71">
        <w:t xml:space="preserve">-&gt; </w:t>
      </w:r>
      <w:r>
        <w:rPr>
          <w:lang w:val="en-US"/>
        </w:rPr>
        <w:t>OK</w:t>
      </w:r>
    </w:p>
    <w:p w14:paraId="52C8585A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42ADA497" w:rsidR="003F1DC4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30</w:t>
      </w:r>
      <w:r w:rsidR="00907288">
        <w:fldChar w:fldCharType="end"/>
      </w:r>
      <w:r w:rsidR="001626FE">
        <w:t>. Экран вызова меню настроек устройства.</w:t>
      </w:r>
    </w:p>
    <w:p w14:paraId="3E78E321" w14:textId="77777777" w:rsidR="003F1DC4" w:rsidRDefault="003F1DC4" w:rsidP="00997AEF"/>
    <w:p w14:paraId="075C0251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11495645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31</w:t>
      </w:r>
      <w:r w:rsidR="00907288">
        <w:fldChar w:fldCharType="end"/>
      </w:r>
      <w:r w:rsidR="007A2F7A">
        <w:t>.Экран с меню конфигурации.</w:t>
      </w:r>
    </w:p>
    <w:p w14:paraId="564C051C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759B5CA4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32</w:t>
      </w:r>
      <w:r w:rsidR="00907288">
        <w:fldChar w:fldCharType="end"/>
      </w:r>
      <w:r w:rsidR="007A2F7A">
        <w:t>. Экран запуска устройства.</w:t>
      </w:r>
    </w:p>
    <w:p w14:paraId="6A7063DB" w14:textId="7F7069AA" w:rsidR="0085556D" w:rsidRPr="00913808" w:rsidRDefault="0085556D" w:rsidP="00997AEF"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231081B8" w:rsidR="0085556D" w:rsidRDefault="003F1DC4" w:rsidP="00997AEF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33</w:t>
      </w:r>
      <w:r w:rsidR="00907288">
        <w:fldChar w:fldCharType="end"/>
      </w:r>
      <w:r w:rsidR="007A2F7A">
        <w:t>. Экран запуска инициации маршрутизатора.</w:t>
      </w:r>
    </w:p>
    <w:p w14:paraId="7EB2B1F5" w14:textId="77777777" w:rsidR="0085556D" w:rsidRPr="003B06E3" w:rsidRDefault="0085556D" w:rsidP="00997AEF">
      <w:r w:rsidRPr="003B06E3">
        <w:t>Используя клавиши "↑, ↓", выберите пункт "vESR Installation".</w:t>
      </w:r>
    </w:p>
    <w:p w14:paraId="517F2B7D" w14:textId="341D4E51" w:rsidR="0085556D" w:rsidRPr="003B06E3" w:rsidRDefault="0085556D" w:rsidP="00997AEF">
      <w:r w:rsidRPr="007A2F7A"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53F8778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34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параметров размера диска под систему.</w:t>
      </w:r>
    </w:p>
    <w:p w14:paraId="0050790E" w14:textId="08C01B23" w:rsidR="00997AEF" w:rsidRPr="003B06E3" w:rsidRDefault="0085556D" w:rsidP="00997AEF">
      <w:r w:rsidRPr="003B06E3">
        <w:rPr>
          <w:rFonts w:eastAsia="Times New Roman"/>
        </w:rPr>
        <w:t>Нажмите клавишу "Space", в левом поле появится символ "*".</w:t>
      </w:r>
      <w:r w:rsidR="00997AEF" w:rsidRPr="00997AEF">
        <w:t xml:space="preserve"> </w:t>
      </w:r>
    </w:p>
    <w:p w14:paraId="2A40B008" w14:textId="77777777" w:rsidR="00997AEF" w:rsidRPr="003B06E3" w:rsidRDefault="00997AEF" w:rsidP="00997AEF">
      <w:r w:rsidRPr="007A2F7A">
        <w:t>Используя клавиши "←, →", выберите пункт "OK" и нажмите клавишу "Enter".</w:t>
      </w:r>
    </w:p>
    <w:p w14:paraId="03454D4D" w14:textId="0EADE140" w:rsidR="0085556D" w:rsidRPr="003B06E3" w:rsidRDefault="0085556D" w:rsidP="007A2F7A">
      <w:pPr>
        <w:spacing w:after="120" w:line="360" w:lineRule="auto"/>
        <w:ind w:left="-360" w:firstLine="0"/>
      </w:pP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619A76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35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размера диска.</w:t>
      </w:r>
    </w:p>
    <w:p w14:paraId="620A90FB" w14:textId="77777777" w:rsidR="0085556D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После установки вы увидите надпись "Installation complete. Please, reboot".</w:t>
      </w:r>
    </w:p>
    <w:p w14:paraId="346DD766" w14:textId="77777777" w:rsidR="0085556D" w:rsidRPr="003B06E3" w:rsidRDefault="0085556D" w:rsidP="00997AEF">
      <w:pPr>
        <w:rPr>
          <w:rFonts w:ascii="Segoe UI" w:hAnsi="Segoe UI"/>
          <w:lang w:val="en-US" w:eastAsia="ru-RU"/>
        </w:rPr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0DBD3931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2FC938B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36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первоначальных настроек параметров.</w:t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62FFB74E" w:rsidR="003F1DC4" w:rsidRPr="00997AEF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37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журнала сообщений при инициализации образа.</w:t>
      </w: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1B05B0A3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38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инициации и предложение перезагрузки.</w:t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110" w14:textId="79733091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39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загрузки маршрутизатора.</w:t>
      </w:r>
    </w:p>
    <w:p w14:paraId="06E09B46" w14:textId="77777777" w:rsidR="0085556D" w:rsidRDefault="0085556D" w:rsidP="00997AEF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997AEF"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59B16410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40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.Экран выбора типа консоли при загрузке  маршрутизатора.</w:t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12A98E1A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27E" w14:textId="412E188F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41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  Э/кран настроек конфигурации. </w:t>
      </w: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5EE502CE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21E0B7BF" w:rsidR="003940A0" w:rsidRPr="0015595B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42</w:t>
      </w:r>
      <w:r w:rsidR="0090728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консоли</w:t>
      </w:r>
      <w:r w:rsidR="0015595B" w:rsidRPr="0015595B">
        <w:rPr>
          <w:rFonts w:eastAsia="Times New Roman"/>
        </w:rPr>
        <w:t>.</w:t>
      </w:r>
    </w:p>
    <w:p w14:paraId="3F7C705D" w14:textId="77777777" w:rsidR="0085556D" w:rsidRPr="00323337" w:rsidRDefault="0085556D" w:rsidP="0015595B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15595B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64D" w14:textId="339F3913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43</w:t>
      </w:r>
      <w:r w:rsidR="00907288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загрузки маршрутизатора ( долго).</w:t>
      </w:r>
    </w:p>
    <w:p w14:paraId="234CC0ED" w14:textId="77777777" w:rsidR="0085556D" w:rsidRDefault="0085556D" w:rsidP="0015595B">
      <w:r>
        <w:t>В результате будет получен такой вывод:</w:t>
      </w:r>
    </w:p>
    <w:p w14:paraId="52920150" w14:textId="77777777" w:rsidR="0085556D" w:rsidRPr="00B645FD" w:rsidRDefault="0085556D" w:rsidP="0015595B">
      <w:pPr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03A63C1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5D2615E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15595B">
      <w:pPr>
        <w:rPr>
          <w:lang w:val="en-US"/>
        </w:rPr>
      </w:pPr>
      <w:r w:rsidRPr="00274723">
        <w:rPr>
          <w:lang w:val="en-US"/>
        </w:rPr>
        <w:t>vesr(change-expired-password)#</w:t>
      </w:r>
    </w:p>
    <w:p w14:paraId="1DC5A978" w14:textId="77777777" w:rsidR="0085556D" w:rsidRPr="00B645FD" w:rsidRDefault="0085556D" w:rsidP="0015595B">
      <w:pPr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6C925541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03341FE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vesr# config</w:t>
      </w:r>
    </w:p>
    <w:p w14:paraId="3BD824B3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6E04C20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vesr(config)# exit</w:t>
      </w:r>
    </w:p>
    <w:p w14:paraId="4795A63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vesr# commit</w:t>
      </w:r>
    </w:p>
    <w:p w14:paraId="49CF7A50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15595B">
      <w:pPr>
        <w:rPr>
          <w:lang w:val="en-US"/>
        </w:rPr>
      </w:pPr>
    </w:p>
    <w:p w14:paraId="040F17DF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sh running-config</w:t>
      </w:r>
    </w:p>
    <w:p w14:paraId="5281470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120DD92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ip ssh server</w:t>
      </w:r>
    </w:p>
    <w:p w14:paraId="1B2590E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ntp enable</w:t>
      </w:r>
    </w:p>
    <w:p w14:paraId="0B35351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ntp broadcast-client enable</w:t>
      </w:r>
    </w:p>
    <w:p w14:paraId="1342127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licence-manager</w:t>
      </w:r>
    </w:p>
    <w:p w14:paraId="68CB1CA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15595B"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15595B">
      <w:r w:rsidRPr="00C10C1D">
        <w:rPr>
          <w:lang w:val="en-US"/>
        </w:rPr>
        <w:t>vesr</w:t>
      </w:r>
      <w:r w:rsidRPr="006850A8">
        <w:t>124-1#</w:t>
      </w:r>
    </w:p>
    <w:p w14:paraId="2696AC1B" w14:textId="77777777" w:rsidR="0085556D" w:rsidRPr="006850A8" w:rsidRDefault="0085556D" w:rsidP="0015595B"/>
    <w:p w14:paraId="7D554B8A" w14:textId="77777777" w:rsidR="0085556D" w:rsidRDefault="0085556D" w:rsidP="0015595B">
      <w:r>
        <w:t>Теперь маршрутизатор готов к работе и дальнейшей настройке.</w:t>
      </w:r>
    </w:p>
    <w:p w14:paraId="4C3FF521" w14:textId="618BE289" w:rsidR="0085556D" w:rsidRPr="009A1793" w:rsidRDefault="0085556D" w:rsidP="0015595B">
      <w:r>
        <w:t xml:space="preserve">Для дальнейшей работы сохраните проект под </w:t>
      </w:r>
      <w:r w:rsidR="00DF7B79">
        <w:t xml:space="preserve">с </w:t>
      </w:r>
      <w:r>
        <w:t>названием</w:t>
      </w:r>
      <w:r w:rsidR="00DF7B79">
        <w:t xml:space="preserve">, </w:t>
      </w:r>
      <w:r>
        <w:t>например</w:t>
      </w:r>
      <w:r w:rsidR="00DF7B79">
        <w:t>,</w:t>
      </w:r>
      <w:r>
        <w:t xml:space="preserve"> </w:t>
      </w:r>
      <w:r>
        <w:rPr>
          <w:lang w:val="en-US"/>
        </w:rPr>
        <w:t>vesr</w:t>
      </w:r>
      <w:r w:rsidR="00DF7B79">
        <w:t>-</w:t>
      </w:r>
      <w:r w:rsidR="00DF7B79">
        <w:rPr>
          <w:lang w:val="en-US"/>
        </w:rPr>
        <w:t>book</w:t>
      </w:r>
      <w:r w:rsidR="00DF7B79" w:rsidRPr="00DF7B79">
        <w:t>-</w:t>
      </w:r>
      <w:r w:rsidR="00DF7B79"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884F6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CC54F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08A" w14:textId="7CD8B133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44</w:t>
      </w:r>
      <w:r w:rsidR="00907288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настройки проекта.</w:t>
      </w:r>
    </w:p>
    <w:p w14:paraId="740647E5" w14:textId="5476FCB0" w:rsidR="0085556D" w:rsidRDefault="0085556D" w:rsidP="0085556D">
      <w:pPr>
        <w:spacing w:after="120" w:line="360" w:lineRule="auto"/>
      </w:pPr>
      <w:r>
        <w:rPr>
          <w:rFonts w:eastAsia="Times New Roman"/>
        </w:rPr>
        <w:t>Например так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D42" w14:textId="001C0861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45</w:t>
      </w:r>
      <w:r w:rsidR="00907288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ввода имени. У вас может быть свое имя.</w:t>
      </w:r>
    </w:p>
    <w:p w14:paraId="33667A90" w14:textId="77777777" w:rsidR="0085556D" w:rsidRDefault="0085556D" w:rsidP="0015595B">
      <w:r>
        <w:t>И нажмите клавишу ОК для сохранения.</w:t>
      </w:r>
    </w:p>
    <w:p w14:paraId="76589630" w14:textId="77777777" w:rsidR="0015595B" w:rsidRPr="00EB367D" w:rsidRDefault="0015595B" w:rsidP="0015595B"/>
    <w:bookmarkStart w:id="8" w:name="_Toc202373663" w:displacedByCustomXml="next"/>
    <w:sdt>
      <w:sdtPr>
        <w:rPr>
          <w:rStyle w:val="22"/>
          <w:rFonts w:ascii="Calibri" w:hAnsi="Calibri"/>
          <w:b/>
        </w:rPr>
        <w:id w:val="121892584"/>
        <w:placeholder>
          <w:docPart w:val="68C8A1457EA945E0B59F4A199BB88CB4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4CC42810" w14:textId="20B4C168" w:rsidR="0015595B" w:rsidRDefault="0015595B" w:rsidP="0015595B">
          <w:pPr>
            <w:pStyle w:val="31"/>
            <w:numPr>
              <w:ilvl w:val="0"/>
              <w:numId w:val="0"/>
            </w:numPr>
            <w:spacing w:line="360" w:lineRule="auto"/>
            <w:rPr>
              <w:rStyle w:val="22"/>
              <w:rFonts w:ascii="Calibri" w:eastAsiaTheme="minorEastAsia" w:hAnsi="Calibri" w:cstheme="minorBidi"/>
              <w:b/>
              <w:smallCaps w:val="0"/>
              <w:szCs w:val="22"/>
            </w:rPr>
          </w:pPr>
          <w:r w:rsidRPr="0015595B">
            <w:rPr>
              <w:b/>
              <w:bCs/>
            </w:rPr>
            <w:t>Сводка или ключевые выводы главы</w:t>
          </w:r>
        </w:p>
      </w:sdtContent>
    </w:sdt>
    <w:bookmarkEnd w:id="8" w:displacedByCustomXml="prev"/>
    <w:p w14:paraId="19F7D345" w14:textId="6227820B" w:rsidR="0054089F" w:rsidRDefault="0054089F" w:rsidP="0015595B"/>
    <w:p w14:paraId="370EDAA8" w14:textId="77777777" w:rsidR="0015595B" w:rsidRPr="0015595B" w:rsidRDefault="0015595B" w:rsidP="0015595B"/>
    <w:p w14:paraId="6EFADBCE" w14:textId="2D44A326" w:rsidR="0075191C" w:rsidRPr="0075191C" w:rsidRDefault="0075191C" w:rsidP="0015595B">
      <w:pPr>
        <w:pStyle w:val="ac"/>
        <w:numPr>
          <w:ilvl w:val="0"/>
          <w:numId w:val="91"/>
        </w:numPr>
      </w:pPr>
      <w:r>
        <w:t xml:space="preserve">Описано назначение и источник установки графического сетевого симулятора </w:t>
      </w:r>
      <w:r w:rsidRPr="0015595B">
        <w:rPr>
          <w:lang w:val="en-US"/>
        </w:rPr>
        <w:t>GNS</w:t>
      </w:r>
      <w:r w:rsidRPr="0075191C">
        <w:t>3</w:t>
      </w:r>
    </w:p>
    <w:p w14:paraId="02DC46DB" w14:textId="41A704E4" w:rsidR="0075191C" w:rsidRDefault="0075191C" w:rsidP="0015595B">
      <w:pPr>
        <w:pStyle w:val="ac"/>
        <w:numPr>
          <w:ilvl w:val="0"/>
          <w:numId w:val="91"/>
        </w:numPr>
      </w:pPr>
      <w:r>
        <w:t>Приведен список требуемого дополнительного программного обеспечения</w:t>
      </w:r>
    </w:p>
    <w:p w14:paraId="39B5C045" w14:textId="2001296F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Краткое описание установки программы </w:t>
      </w:r>
      <w:r w:rsidRPr="0015595B">
        <w:rPr>
          <w:lang w:val="en-US"/>
        </w:rPr>
        <w:t>VMware</w:t>
      </w:r>
      <w:r w:rsidRPr="003F5235">
        <w:t xml:space="preserve"> </w:t>
      </w:r>
      <w:r w:rsidRPr="0015595B">
        <w:rPr>
          <w:lang w:val="en-US"/>
        </w:rPr>
        <w:t>Workstaton</w:t>
      </w:r>
      <w:r w:rsidRPr="003F5235">
        <w:t xml:space="preserve"> </w:t>
      </w:r>
      <w:r w:rsidRPr="0015595B">
        <w:rPr>
          <w:lang w:val="en-US"/>
        </w:rPr>
        <w:t>Pro</w:t>
      </w:r>
      <w:r w:rsidRPr="003F5235">
        <w:t xml:space="preserve"> 17.5</w:t>
      </w:r>
    </w:p>
    <w:p w14:paraId="62CD9A13" w14:textId="47C86105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По шагам расписана процедура настройки виртуальной машины </w:t>
      </w:r>
      <w:r w:rsidRPr="0015595B">
        <w:rPr>
          <w:lang w:val="en-US"/>
        </w:rPr>
        <w:t>GNS</w:t>
      </w:r>
      <w:r w:rsidRPr="003F5235">
        <w:t>3</w:t>
      </w:r>
    </w:p>
    <w:p w14:paraId="1CF4B145" w14:textId="73D18B55" w:rsidR="003F5235" w:rsidRPr="0075191C" w:rsidRDefault="003F5235" w:rsidP="0015595B">
      <w:pPr>
        <w:pStyle w:val="ac"/>
        <w:numPr>
          <w:ilvl w:val="0"/>
          <w:numId w:val="91"/>
        </w:numPr>
      </w:pPr>
      <w:r>
        <w:t xml:space="preserve">Описана процедура установки нового устройства </w:t>
      </w:r>
      <w:r w:rsidRPr="0015595B">
        <w:rPr>
          <w:lang w:val="en-US"/>
        </w:rPr>
        <w:t>vesr</w:t>
      </w:r>
      <w:r w:rsidRPr="003F5235">
        <w:t xml:space="preserve"> </w:t>
      </w:r>
      <w:r>
        <w:t xml:space="preserve"> в список </w:t>
      </w:r>
      <w:r w:rsidRPr="003F5235">
        <w:t xml:space="preserve"> </w:t>
      </w:r>
      <w:r>
        <w:t xml:space="preserve">встроенных в </w:t>
      </w:r>
      <w:r w:rsidRPr="0015595B">
        <w:rPr>
          <w:lang w:val="en-US"/>
        </w:rPr>
        <w:t>GNS</w:t>
      </w:r>
      <w:r w:rsidRPr="003F5235">
        <w:t>3</w:t>
      </w:r>
      <w:r>
        <w:t xml:space="preserve"> </w:t>
      </w:r>
    </w:p>
    <w:p w14:paraId="5BC09257" w14:textId="109019AC" w:rsidR="0054089F" w:rsidRPr="004E6785" w:rsidRDefault="0054089F" w:rsidP="0015595B">
      <w:pPr>
        <w:rPr>
          <w:rFonts w:cs="Calibri"/>
          <w:lang w:val="ro-RO"/>
        </w:rPr>
      </w:pPr>
    </w:p>
    <w:p w14:paraId="05BB0DBE" w14:textId="503CE665" w:rsidR="0054089F" w:rsidRPr="003F5235" w:rsidRDefault="003F5235" w:rsidP="0015595B">
      <w:r>
        <w:t xml:space="preserve">В следующей главе вы узнаете почему выбор симулятора </w:t>
      </w:r>
      <w:r>
        <w:rPr>
          <w:lang w:val="en-US"/>
        </w:rPr>
        <w:t>GNS</w:t>
      </w:r>
      <w:r w:rsidRPr="003F5235">
        <w:t xml:space="preserve">3 </w:t>
      </w:r>
      <w:r>
        <w:t xml:space="preserve">предпочтительнее популярной программы </w:t>
      </w:r>
      <w:r>
        <w:rPr>
          <w:lang w:val="en-US"/>
        </w:rPr>
        <w:t>EVE</w:t>
      </w:r>
      <w:r w:rsidRPr="003F5235">
        <w:t>-</w:t>
      </w:r>
      <w:r>
        <w:rPr>
          <w:lang w:val="en-US"/>
        </w:rPr>
        <w:t>NG</w:t>
      </w:r>
      <w:r w:rsidRPr="003F5235">
        <w:t>.</w:t>
      </w:r>
      <w:r>
        <w:t xml:space="preserve"> </w:t>
      </w:r>
    </w:p>
    <w:p w14:paraId="740AE858" w14:textId="799CD159" w:rsidR="0054089F" w:rsidRPr="004E6785" w:rsidRDefault="0054089F" w:rsidP="0015595B">
      <w:pPr>
        <w:rPr>
          <w:lang w:val="ro-RO"/>
        </w:rPr>
      </w:pPr>
    </w:p>
    <w:p w14:paraId="61806C41" w14:textId="77777777" w:rsidR="00E678C1" w:rsidRPr="004E6785" w:rsidRDefault="00853825" w:rsidP="0015595B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9" w:name="_Toc202373664"/>
    <w:p w14:paraId="16C5F639" w14:textId="2FDC38A7" w:rsidR="00853825" w:rsidRPr="002C0002" w:rsidRDefault="00E72B0C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071ACE70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>локальным гипервизором (VMware Workstation)</w:t>
      </w:r>
      <w:r w:rsidRPr="008A5A61">
        <w:rPr>
          <w:rFonts w:eastAsia="Times New Roman"/>
        </w:rPr>
        <w:t xml:space="preserve">, выигрывает </w:t>
      </w:r>
      <w:r w:rsidR="00AE6888">
        <w:rPr>
          <w:rFonts w:eastAsia="Times New Roman"/>
        </w:rPr>
        <w:t xml:space="preserve">у </w:t>
      </w:r>
      <w:r w:rsidR="00AE6888">
        <w:rPr>
          <w:rFonts w:eastAsia="Times New Roman"/>
          <w:lang w:val="en-US"/>
        </w:rPr>
        <w:t>EVE</w:t>
      </w:r>
      <w:r w:rsidR="00AE6888" w:rsidRPr="00AE6888">
        <w:rPr>
          <w:rFonts w:eastAsia="Times New Roman"/>
        </w:rPr>
        <w:t>-</w:t>
      </w:r>
      <w:r w:rsidR="00AE6888">
        <w:rPr>
          <w:rFonts w:eastAsia="Times New Roman"/>
          <w:lang w:val="en-US"/>
        </w:rPr>
        <w:t>NG</w:t>
      </w:r>
      <w:r w:rsidR="00AE6888" w:rsidRPr="00AE6888">
        <w:rPr>
          <w:rFonts w:eastAsia="Times New Roman"/>
        </w:rPr>
        <w:t xml:space="preserve"> </w:t>
      </w:r>
      <w:r w:rsidR="00AE6888">
        <w:rPr>
          <w:rFonts w:eastAsia="Times New Roman"/>
        </w:rPr>
        <w:t>по таким критериям</w:t>
      </w:r>
      <w:r w:rsidRPr="008A5A61">
        <w:rPr>
          <w:rFonts w:eastAsia="Times New Roman"/>
        </w:rPr>
        <w:t>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(PuTTY, UltraVNC).</w:t>
      </w:r>
    </w:p>
    <w:p w14:paraId="07921445" w14:textId="57246DDB" w:rsidR="00423E5E" w:rsidRPr="008A5A61" w:rsidRDefault="00423E5E" w:rsidP="00AE6888">
      <w:r w:rsidRPr="008A5A61">
        <w:rPr>
          <w:rFonts w:eastAsia="Times New Roman"/>
        </w:rPr>
        <w:t>Гибкость: поддержка как QEMU (для vESR), так и Docker (для микросервисов)</w:t>
      </w:r>
      <w:r w:rsidR="00AE6888">
        <w:rPr>
          <w:rFonts w:eastAsia="Times New Roman"/>
        </w:rPr>
        <w:t xml:space="preserve">, кстати  в магазине приложений </w:t>
      </w:r>
      <w:r w:rsidR="00AE6888">
        <w:rPr>
          <w:rFonts w:eastAsia="Times New Roman"/>
          <w:lang w:val="en-US"/>
        </w:rPr>
        <w:t>GNS</w:t>
      </w:r>
      <w:r w:rsidR="00AE6888" w:rsidRPr="00AE6888">
        <w:rPr>
          <w:rFonts w:eastAsia="Times New Roman"/>
        </w:rPr>
        <w:t xml:space="preserve">3 </w:t>
      </w:r>
      <w:r w:rsidR="00AE6888">
        <w:rPr>
          <w:rFonts w:eastAsia="Times New Roman"/>
        </w:rPr>
        <w:t xml:space="preserve">есть бесплатные и легко доваляемые в набор предустановленных устройств в виде </w:t>
      </w:r>
      <w:r w:rsidR="00AE6888">
        <w:rPr>
          <w:rFonts w:eastAsia="Times New Roman"/>
          <w:lang w:val="en-US"/>
        </w:rPr>
        <w:t>docker</w:t>
      </w:r>
      <w:r w:rsidR="00AE6888">
        <w:rPr>
          <w:rFonts w:eastAsia="Times New Roman"/>
        </w:rPr>
        <w:t xml:space="preserve"> образов</w:t>
      </w:r>
      <w:r w:rsidRPr="008A5A61">
        <w:rPr>
          <w:rFonts w:eastAsia="Times New Roman"/>
        </w:rPr>
        <w:t>.</w:t>
      </w:r>
    </w:p>
    <w:p w14:paraId="0A203E36" w14:textId="77777777" w:rsidR="00423E5E" w:rsidRPr="00A31928" w:rsidRDefault="00423E5E" w:rsidP="00AE6888">
      <w:r w:rsidRPr="008A5A61">
        <w:rPr>
          <w:rFonts w:eastAsia="Times New Roman"/>
          <w:i/>
          <w:iCs/>
        </w:rPr>
        <w:t>Совет читателям:</w:t>
      </w:r>
      <w:r w:rsidRPr="008A5A61">
        <w:rPr>
          <w:rFonts w:eastAsia="Times New Roman"/>
        </w:rPr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AE6888">
        <w:rPr>
          <w:rFonts w:eastAsia="Times New Roman"/>
        </w:rPr>
        <w:t>GNS3 + vESR — идеальный тандем</w:t>
      </w:r>
      <w:r w:rsidRPr="008A5A61">
        <w:rPr>
          <w:rFonts w:eastAsia="Times New Roman"/>
        </w:rPr>
        <w:t>.</w:t>
      </w:r>
    </w:p>
    <w:bookmarkStart w:id="10" w:name="_Toc202373665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380E318C" w:rsidR="00561FD1" w:rsidRPr="00AE6888" w:rsidRDefault="006C5DB5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rPr>
          <w:lang w:val="ro-RO"/>
        </w:rPr>
        <w:t>GNS3 vs EVE-NG</w:t>
      </w:r>
    </w:p>
    <w:p w14:paraId="65448D6E" w14:textId="421F6F69" w:rsidR="00AE6888" w:rsidRPr="00AE6888" w:rsidRDefault="00AE6888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t xml:space="preserve">В чем преимущество </w:t>
      </w:r>
      <w:r>
        <w:rPr>
          <w:lang w:val="en-US"/>
        </w:rPr>
        <w:t>GNS3</w:t>
      </w:r>
    </w:p>
    <w:p w14:paraId="27ED4265" w14:textId="4A6B26A6" w:rsidR="006C5DB5" w:rsidRDefault="006C5DB5" w:rsidP="006C5DB5">
      <w:r>
        <w:rPr>
          <w:lang w:val="ro-RO"/>
        </w:rPr>
        <w:t xml:space="preserve"> </w:t>
      </w:r>
      <w:r>
        <w:t>В следу</w:t>
      </w:r>
      <w:r w:rsidR="0015595B">
        <w:t>ю</w:t>
      </w:r>
      <w:r>
        <w:t xml:space="preserve">щей главе вы узнаете про базовые настройки виртуального сервисного маршрутизатора </w:t>
      </w:r>
      <w:r>
        <w:rPr>
          <w:lang w:val="en-US"/>
        </w:rPr>
        <w:t>vesr</w:t>
      </w:r>
      <w:r w:rsidRPr="006C5DB5">
        <w:t>.</w:t>
      </w:r>
    </w:p>
    <w:p w14:paraId="73F391DC" w14:textId="77777777" w:rsidR="00AE6888" w:rsidRDefault="00AE6888" w:rsidP="006C5DB5"/>
    <w:p w14:paraId="6DF8FDE6" w14:textId="77777777" w:rsidR="00AE6888" w:rsidRDefault="00AE6888" w:rsidP="006C5DB5"/>
    <w:p w14:paraId="4CFA3120" w14:textId="77777777" w:rsidR="00AE6888" w:rsidRPr="006C5DB5" w:rsidRDefault="00AE6888" w:rsidP="006C5DB5"/>
    <w:bookmarkStart w:id="11" w:name="_Toc202373666"/>
    <w:p w14:paraId="476017C3" w14:textId="18D94C67" w:rsidR="009A2F30" w:rsidRPr="002C0002" w:rsidRDefault="00E72B0C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>Базовая настройка виртуального маршрутизаторе  vESR.</w:t>
      </w:r>
      <w:bookmarkEnd w:id="11"/>
    </w:p>
    <w:p w14:paraId="1C25DEB3" w14:textId="51F25E8D" w:rsidR="008810B4" w:rsidRDefault="008810B4" w:rsidP="001B2C8D">
      <w:r>
        <w:t>Цель этой работы:</w:t>
      </w:r>
    </w:p>
    <w:p w14:paraId="35F92954" w14:textId="77777777" w:rsidR="001B2C8D" w:rsidRPr="008810B4" w:rsidRDefault="001B2C8D" w:rsidP="001B2C8D"/>
    <w:p w14:paraId="65F421D9" w14:textId="162A178E" w:rsidR="00A101A1" w:rsidRPr="00303CB3" w:rsidRDefault="008810B4" w:rsidP="001B2C8D">
      <w:r>
        <w:t>Изу</w:t>
      </w:r>
      <w:r w:rsidR="00A101A1">
        <w:t>ч</w:t>
      </w:r>
      <w:r>
        <w:t>и</w:t>
      </w:r>
      <w:r w:rsidR="00A101A1">
        <w:t xml:space="preserve">ть </w:t>
      </w:r>
      <w:r w:rsidR="001B2C8D">
        <w:t xml:space="preserve">базовую настройку </w:t>
      </w:r>
      <w:r w:rsidR="00A101A1">
        <w:t xml:space="preserve">виртуального </w:t>
      </w:r>
      <w:r w:rsidR="001B2C8D">
        <w:t xml:space="preserve">сервисного </w:t>
      </w:r>
      <w:r w:rsidR="00A101A1">
        <w:t xml:space="preserve">маршрутизатора </w:t>
      </w:r>
      <w:r w:rsidR="00A101A1">
        <w:rPr>
          <w:lang w:val="en-US"/>
        </w:rPr>
        <w:t>vESR</w:t>
      </w:r>
      <w:r w:rsidR="00A101A1" w:rsidRPr="006F038F">
        <w:t>.</w:t>
      </w:r>
    </w:p>
    <w:p w14:paraId="61C38149" w14:textId="4409D2F2" w:rsidR="00A101A1" w:rsidRDefault="00A101A1" w:rsidP="001B2C8D">
      <w:pPr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</w:t>
      </w:r>
      <w:r w:rsidR="00AE6888">
        <w:t xml:space="preserve">через две-три  минуты (зависит от мощности вашего оборудования ) </w:t>
      </w:r>
      <w:r>
        <w:t xml:space="preserve">в верхнем левом углу панели программы зеленого информационного табло) открываем папку с проектом </w:t>
      </w:r>
      <w:r>
        <w:rPr>
          <w:lang w:val="en-US"/>
        </w:rPr>
        <w:t>vesr</w:t>
      </w:r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C753E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47115E0E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работы с проектами.</w:t>
      </w:r>
    </w:p>
    <w:p w14:paraId="5009C15A" w14:textId="08418B48" w:rsidR="00771861" w:rsidRDefault="00771861" w:rsidP="00771861">
      <w:pPr>
        <w:spacing w:after="120" w:line="360" w:lineRule="auto"/>
      </w:pPr>
      <w:r>
        <w:rPr>
          <w:rFonts w:eastAsia="Times New Roman"/>
        </w:rPr>
        <w:t>Откроется папка на диске</w:t>
      </w:r>
      <w:r w:rsidR="00AE6888">
        <w:rPr>
          <w:rFonts w:eastAsia="Times New Roman"/>
        </w:rPr>
        <w:t>,</w:t>
      </w:r>
      <w:r>
        <w:rPr>
          <w:rFonts w:eastAsia="Times New Roman"/>
        </w:rPr>
        <w:t xml:space="preserve"> настроенная по умолчанию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>при установке,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8CF760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B76FC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162" w14:textId="4E24B0C6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2</w:t>
      </w:r>
      <w:r w:rsidR="0090728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6A567581" w14:textId="0AD7A5B8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r>
        <w:rPr>
          <w:rFonts w:eastAsia="Times New Roman"/>
          <w:lang w:val="en-US"/>
        </w:rPr>
        <w:t>vesr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="00AB4D60">
        <w:rPr>
          <w:rFonts w:eastAsia="Times New Roman"/>
        </w:rPr>
        <w:t xml:space="preserve"> ( у вас может быть другое имя)</w:t>
      </w:r>
      <w:r w:rsidR="00AE6888">
        <w:rPr>
          <w:rFonts w:eastAsia="Times New Roman"/>
        </w:rPr>
        <w:t>,</w:t>
      </w:r>
      <w:r>
        <w:rPr>
          <w:rFonts w:eastAsia="Times New Roman"/>
        </w:rPr>
        <w:t xml:space="preserve">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01D63D24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A04A0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F1670C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12F43CE9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864" w14:textId="3327015D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29C9E434" w14:textId="4462EBEE" w:rsidR="00A101A1" w:rsidRPr="00303CB3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77B4F93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77B4F93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</w:rPr>
        <w:t>Такой же эффект можно получить</w:t>
      </w:r>
      <w:r w:rsidR="00AE6888">
        <w:rPr>
          <w:rFonts w:eastAsia="Times New Roman"/>
        </w:rPr>
        <w:t xml:space="preserve"> и</w:t>
      </w:r>
      <w:r w:rsidR="00A101A1"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 w:rsidR="00A101A1">
        <w:rPr>
          <w:rFonts w:eastAsia="Times New Roman"/>
          <w:lang w:val="en-US"/>
        </w:rPr>
        <w:t>GNS</w:t>
      </w:r>
      <w:r w:rsidR="00A101A1"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1F733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CE1F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23040EF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  <w:r w:rsidR="00AB4D60">
        <w:rPr>
          <w:rFonts w:eastAsia="Times New Roman"/>
        </w:rPr>
        <w:t>. Экран управления запуском устройства.</w:t>
      </w:r>
    </w:p>
    <w:p w14:paraId="0E580F8B" w14:textId="77777777" w:rsidR="00A101A1" w:rsidRDefault="00A101A1" w:rsidP="00AB4D60"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B4D60"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>12th Gen Intel(R) Core(TM) i5-12500   3.00 GHz</w:t>
      </w:r>
      <w:r>
        <w:t xml:space="preserve"> оно равно более минуты. </w:t>
      </w:r>
    </w:p>
    <w:p w14:paraId="6886E9C8" w14:textId="77777777" w:rsidR="00A101A1" w:rsidRPr="004579CD" w:rsidRDefault="00A101A1" w:rsidP="00AB4D60"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Pr="0039794A" w:rsidRDefault="00A101A1" w:rsidP="00AB4D60"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1B3BE97B" w14:textId="77777777" w:rsidR="009E39C2" w:rsidRPr="0039794A" w:rsidRDefault="009E39C2" w:rsidP="00AB4D60"/>
    <w:p w14:paraId="3434B232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vesr124-2-1 login: admin</w:t>
      </w:r>
    </w:p>
    <w:p w14:paraId="64A501DA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Password:</w:t>
      </w:r>
    </w:p>
    <w:p w14:paraId="2944F24C" w14:textId="77777777" w:rsidR="009E39C2" w:rsidRPr="009E39C2" w:rsidRDefault="009E39C2" w:rsidP="009E39C2">
      <w:pPr>
        <w:rPr>
          <w:lang w:val="en-US"/>
        </w:rPr>
      </w:pPr>
    </w:p>
    <w:p w14:paraId="551008E0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********************************************</w:t>
      </w:r>
    </w:p>
    <w:p w14:paraId="63316D36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*             Welcome to vESR              *</w:t>
      </w:r>
    </w:p>
    <w:p w14:paraId="7A37A9C6" w14:textId="77777777" w:rsidR="009E39C2" w:rsidRPr="0039794A" w:rsidRDefault="009E39C2" w:rsidP="009E39C2">
      <w:r w:rsidRPr="0039794A">
        <w:t>********************************************</w:t>
      </w:r>
    </w:p>
    <w:p w14:paraId="4479061E" w14:textId="77777777" w:rsidR="009E39C2" w:rsidRPr="0039794A" w:rsidRDefault="009E39C2" w:rsidP="009E39C2"/>
    <w:p w14:paraId="1ACCD89D" w14:textId="71EC8A08" w:rsidR="00F670E1" w:rsidRDefault="009E39C2" w:rsidP="009E39C2">
      <w:r w:rsidRPr="009E39C2">
        <w:rPr>
          <w:lang w:val="en-US"/>
        </w:rPr>
        <w:t>vesr</w:t>
      </w:r>
      <w:r w:rsidRPr="0039794A">
        <w:t>124-2-1#</w:t>
      </w:r>
    </w:p>
    <w:p w14:paraId="4815A4AE" w14:textId="77777777" w:rsidR="00A101A1" w:rsidRPr="00F70DA6" w:rsidRDefault="00A101A1" w:rsidP="00AB4D60"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 w:rsidP="00AB4D60">
      <w:r w:rsidRPr="00F70DA6">
        <w:t>Создание новых пользователей</w:t>
      </w:r>
    </w:p>
    <w:p w14:paraId="2EB79E4B" w14:textId="77777777" w:rsidR="00A101A1" w:rsidRPr="00F70DA6" w:rsidRDefault="00A101A1" w:rsidP="00AB4D60">
      <w:r w:rsidRPr="00F70DA6">
        <w:t>Назначение имени устройства</w:t>
      </w:r>
    </w:p>
    <w:p w14:paraId="55406675" w14:textId="77777777" w:rsidR="00A101A1" w:rsidRPr="00F70DA6" w:rsidRDefault="00A101A1" w:rsidP="00AB4D60"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 w:rsidP="00AB4D60"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B4D60">
      <w:pPr>
        <w:rPr>
          <w:lang w:val="en-US"/>
        </w:rPr>
      </w:pPr>
    </w:p>
    <w:p w14:paraId="3E7B4E14" w14:textId="77777777" w:rsidR="00A101A1" w:rsidRDefault="00A101A1" w:rsidP="00AB4D60">
      <w:pPr>
        <w:pStyle w:val="ac"/>
        <w:numPr>
          <w:ilvl w:val="0"/>
          <w:numId w:val="90"/>
        </w:numPr>
        <w:rPr>
          <w:b/>
          <w:bCs/>
        </w:rPr>
      </w:pPr>
      <w:r w:rsidRPr="00AB4D60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B4D60"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B4D60">
      <w:pPr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B4D60">
      <w:r w:rsidRPr="00F70DA6">
        <w:t>exit</w:t>
      </w:r>
    </w:p>
    <w:p w14:paraId="1833345A" w14:textId="77777777" w:rsidR="00A101A1" w:rsidRPr="00F70DA6" w:rsidRDefault="00A101A1" w:rsidP="00AB4D60">
      <w:r w:rsidRPr="00F70DA6">
        <w:rPr>
          <w:b/>
          <w:bCs/>
        </w:rPr>
        <w:t>где:</w:t>
      </w:r>
    </w:p>
    <w:p w14:paraId="7F6C2314" w14:textId="77777777" w:rsidR="00A101A1" w:rsidRPr="00F70DA6" w:rsidRDefault="00A101A1" w:rsidP="00AB4D60">
      <w:r w:rsidRPr="00F70DA6">
        <w:rPr>
          <w:b/>
          <w:bCs/>
        </w:rPr>
        <w:t>&lt;name&gt;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 w:rsidP="00AB4D60">
      <w:r w:rsidRPr="00F70DA6">
        <w:rPr>
          <w:b/>
          <w:bCs/>
        </w:rPr>
        <w:t>&lt;password&gt;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 w:rsidP="00AB4D60">
      <w:r w:rsidRPr="00F70DA6">
        <w:rPr>
          <w:b/>
          <w:bCs/>
        </w:rPr>
        <w:t>&lt;privilege&gt;</w:t>
      </w:r>
      <w:r w:rsidRPr="00F70DA6">
        <w:t xml:space="preserve"> - № от 1 до 15</w:t>
      </w:r>
    </w:p>
    <w:p w14:paraId="03A538C2" w14:textId="77777777" w:rsidR="00A101A1" w:rsidRPr="00F70DA6" w:rsidRDefault="00A101A1" w:rsidP="00AB4D60"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B4D60">
      <w:r w:rsidRPr="00F70DA6">
        <w:t>Пример:</w:t>
      </w:r>
    </w:p>
    <w:p w14:paraId="4E33AE37" w14:textId="77777777" w:rsidR="00A101A1" w:rsidRPr="00F70DA6" w:rsidRDefault="00A101A1" w:rsidP="00AB4D60"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6D449C4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4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создания нового пользователя в системе.</w:t>
      </w: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commit</w:t>
      </w:r>
    </w:p>
    <w:p w14:paraId="060EFE20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confirm</w:t>
      </w:r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Проверка входа из под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4B29555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5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входа в систему под новым пользователем.</w:t>
      </w:r>
    </w:p>
    <w:p w14:paraId="511D83BF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9E39C2"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9E39C2">
      <w:pPr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9E39C2">
      <w:pPr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9E39C2">
      <w:pPr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 w:rsidP="009E39C2">
      <w:r w:rsidRPr="00F70DA6">
        <w:rPr>
          <w:b/>
          <w:bCs/>
        </w:rPr>
        <w:t>&lt;net-name&gt;</w:t>
      </w:r>
      <w:r w:rsidRPr="00F70DA6">
        <w:t xml:space="preserve"> - имя устройства</w:t>
      </w:r>
    </w:p>
    <w:p w14:paraId="7BB90CE2" w14:textId="3D78069A" w:rsidR="00A101A1" w:rsidRPr="00F70DA6" w:rsidRDefault="00A101A1" w:rsidP="009E39C2">
      <w:r w:rsidRPr="00F70DA6">
        <w:t>Например:</w:t>
      </w:r>
      <w:r w:rsidRPr="004E3D07">
        <w:t xml:space="preserve">  </w:t>
      </w:r>
      <w:r>
        <w:t xml:space="preserve">изменим имя устройства на </w:t>
      </w:r>
      <w:r w:rsidR="005E7B49" w:rsidRPr="005E7B49">
        <w:t xml:space="preserve"> </w:t>
      </w:r>
      <w:r w:rsidR="005E7B49">
        <w:rPr>
          <w:lang w:val="en-US"/>
        </w:rPr>
        <w:t>vesr</w:t>
      </w:r>
      <w:r w:rsidR="005E7B49" w:rsidRPr="005E7B49"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12645E1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6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изменения названия устройства.</w:t>
      </w: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AB4D60" w:rsidRDefault="00A101A1" w:rsidP="009E39C2">
      <w:r w:rsidRPr="00AB4D60">
        <w:rPr>
          <w:rFonts w:eastAsia="Times New Roman"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9E39C2"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клиента.Вме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r>
        <w:rPr>
          <w:rFonts w:eastAsia="Times New Roman"/>
          <w:lang w:val="en-US"/>
        </w:rPr>
        <w:t>VmWare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82C8AB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6084CEB9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7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сети.</w:t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6B4BE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3CB178E8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8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виртуальной сети.</w:t>
      </w:r>
    </w:p>
    <w:p w14:paraId="1B5A22C0" w14:textId="77777777" w:rsidR="00A101A1" w:rsidRPr="00655097" w:rsidRDefault="00A101A1" w:rsidP="00AB4D60"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B4D60"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00BED1CF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27BC45A3">
                <wp:simplePos x="0" y="0"/>
                <wp:positionH relativeFrom="column">
                  <wp:posOffset>2172335</wp:posOffset>
                </wp:positionH>
                <wp:positionV relativeFrom="paragraph">
                  <wp:posOffset>3183890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7AB80" id="Прямая со стрелкой 9" o:spid="_x0000_s1026" type="#_x0000_t32" style="position:absolute;margin-left:171.05pt;margin-top:250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BpwaUs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2E89FECB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0F856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4856C29D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сетевого адаптера.</w:t>
      </w:r>
    </w:p>
    <w:p w14:paraId="5D5701E1" w14:textId="14B584C9" w:rsidR="00A101A1" w:rsidRPr="0037628E" w:rsidRDefault="00A101A1" w:rsidP="00A101A1">
      <w:pPr>
        <w:spacing w:after="120" w:line="360" w:lineRule="auto"/>
      </w:pPr>
      <w:r>
        <w:rPr>
          <w:rFonts w:eastAsia="Times New Roman"/>
        </w:rPr>
        <w:t xml:space="preserve">Убедитесь, что сеть </w:t>
      </w:r>
      <w:r>
        <w:rPr>
          <w:rFonts w:eastAsia="Times New Roman"/>
          <w:lang w:val="en-US"/>
        </w:rPr>
        <w:t>VMnet</w:t>
      </w:r>
      <w:r w:rsidRPr="0037628E">
        <w:rPr>
          <w:rFonts w:eastAsia="Times New Roman"/>
        </w:rPr>
        <w:t xml:space="preserve">0 </w:t>
      </w:r>
      <w:r>
        <w:rPr>
          <w:rFonts w:eastAsia="Times New Roman"/>
        </w:rPr>
        <w:t xml:space="preserve">в режиме моста ( </w:t>
      </w:r>
      <w:r>
        <w:rPr>
          <w:rFonts w:eastAsia="Times New Roman"/>
          <w:lang w:val="en-US"/>
        </w:rPr>
        <w:t>Bridged</w:t>
      </w:r>
      <w:r w:rsidRPr="0037628E">
        <w:rPr>
          <w:rFonts w:eastAsia="Times New Roman"/>
        </w:rPr>
        <w:t xml:space="preserve">) </w:t>
      </w:r>
      <w:r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12B3D45C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03E2AB34">
                <wp:simplePos x="0" y="0"/>
                <wp:positionH relativeFrom="column">
                  <wp:posOffset>456565</wp:posOffset>
                </wp:positionH>
                <wp:positionV relativeFrom="paragraph">
                  <wp:posOffset>-130810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F592B" id="Прямая со стрелкой 9" o:spid="_x0000_s1026" type="#_x0000_t32" style="position:absolute;margin-left:35.95pt;margin-top:-10.3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iS4X3OAAAAAJ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46A7D70D">
                <wp:simplePos x="0" y="0"/>
                <wp:positionH relativeFrom="column">
                  <wp:posOffset>2743835</wp:posOffset>
                </wp:positionH>
                <wp:positionV relativeFrom="paragraph">
                  <wp:posOffset>2987675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934D1" id="Прямая со стрелкой 9" o:spid="_x0000_s1026" type="#_x0000_t32" style="position:absolute;margin-left:216.05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BWOfHs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78AAB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F84E4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2EE3F6D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10</w:t>
      </w:r>
      <w:r w:rsidR="0090728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физического присоединения.</w:t>
      </w:r>
    </w:p>
    <w:p w14:paraId="2D6BDE37" w14:textId="22B4447B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</w:t>
      </w:r>
      <w:r>
        <w:rPr>
          <w:rFonts w:eastAsia="Times New Roman"/>
        </w:rPr>
        <w:t xml:space="preserve"> настройки автоматического полу</w:t>
      </w:r>
      <w:r w:rsidR="005A3691">
        <w:rPr>
          <w:rFonts w:eastAsia="Times New Roman"/>
        </w:rPr>
        <w:t>ч</w:t>
      </w:r>
      <w:r>
        <w:rPr>
          <w:rFonts w:eastAsia="Times New Roman"/>
        </w:rPr>
        <w:t xml:space="preserve">ения сетевых настроек </w:t>
      </w:r>
      <w:r w:rsidRPr="00CD4483">
        <w:rPr>
          <w:rFonts w:eastAsia="Times New Roman"/>
        </w:rPr>
        <w:t>:</w:t>
      </w:r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2D09B531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11</w:t>
      </w:r>
      <w:r w:rsidR="00907288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состояния сетевых адаптеров устройства.</w:t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5A3691">
      <w:r>
        <w:t xml:space="preserve">Может использовать для выхода в интернет интерфейс </w:t>
      </w:r>
      <w:r>
        <w:rPr>
          <w:lang w:val="en-US"/>
        </w:rPr>
        <w:t>gi</w:t>
      </w:r>
      <w:r w:rsidRPr="00A308C9">
        <w:t xml:space="preserve">1/0/1 </w:t>
      </w:r>
      <w:r>
        <w:t xml:space="preserve">и для внутренней сети </w:t>
      </w:r>
      <w:r>
        <w:rPr>
          <w:lang w:val="en-US"/>
        </w:rPr>
        <w:t>gi</w:t>
      </w:r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апдреса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5A3691">
      <w:pPr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5A3691">
      <w:pPr>
        <w:rPr>
          <w:lang w:val="en-US"/>
        </w:rPr>
      </w:pPr>
      <w:r w:rsidRPr="00567113">
        <w:rPr>
          <w:b/>
          <w:bCs/>
          <w:lang w:val="en-US"/>
        </w:rPr>
        <w:t>vesr(debug)#nic bind auto debug</w:t>
      </w:r>
    </w:p>
    <w:p w14:paraId="663C94EA" w14:textId="77777777" w:rsidR="00A101A1" w:rsidRPr="00567113" w:rsidRDefault="00A101A1" w:rsidP="005A3691">
      <w:r w:rsidRPr="00567113">
        <w:rPr>
          <w:lang w:val="en-US"/>
        </w:rPr>
        <w:t> </w:t>
      </w:r>
      <w:r w:rsidRPr="00567113">
        <w:t>в контексте устройства vESR от Eltex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(debug). </w:t>
      </w:r>
      <w:hyperlink r:id="rId83" w:tgtFrame="_blank" w:history="1">
        <w:r w:rsidRPr="00567113">
          <w:rPr>
            <w:rStyle w:val="a7"/>
          </w:rPr>
          <w:t>docs.eltex-co.ru</w:t>
        </w:r>
      </w:hyperlink>
      <w:hyperlink r:id="rId84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5A3691">
      <w:r w:rsidRPr="00567113">
        <w:t>Эта команда позволяет автоматически привязать MAC-адреса доступных интерфейсов к соответствующим интерфейсам vESR,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5A3691">
      <w:r w:rsidRPr="00567113">
        <w:t>Пример использования команды:</w:t>
      </w:r>
    </w:p>
    <w:p w14:paraId="1547433F" w14:textId="77777777" w:rsidR="00A101A1" w:rsidRPr="00567113" w:rsidRDefault="00A101A1" w:rsidP="005A3691">
      <w:r w:rsidRPr="00567113">
        <w:t>vesr(debug)#nic bind auto</w:t>
      </w:r>
    </w:p>
    <w:p w14:paraId="69EB75F7" w14:textId="77777777" w:rsidR="00A101A1" w:rsidRPr="00567113" w:rsidRDefault="00A101A1" w:rsidP="005A3691"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5A3691">
      <w:r w:rsidRPr="00567113">
        <w:t>vesr(debug)#show nic) будут отображаться автоматически назначенные MAC-адреса. Если нужно изменить назначение, можно скорректировать команду, указав нужный MAC-адрес вместо auto</w:t>
      </w:r>
      <w:r>
        <w:t xml:space="preserve"> </w:t>
      </w:r>
      <w:r w:rsidRPr="00567113">
        <w:t>. </w:t>
      </w:r>
    </w:p>
    <w:p w14:paraId="316149C4" w14:textId="0A479AB6" w:rsidR="00A101A1" w:rsidRDefault="00A101A1" w:rsidP="005A3691">
      <w:r>
        <w:t>Лечить нужно следу</w:t>
      </w:r>
      <w:r w:rsidR="005A3691">
        <w:t>ю</w:t>
      </w:r>
      <w:r>
        <w:t>щими командами:</w:t>
      </w:r>
    </w:p>
    <w:p w14:paraId="3D2FB064" w14:textId="77777777" w:rsidR="005A3691" w:rsidRDefault="005A3691" w:rsidP="005A3691"/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789C5A2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12</w:t>
      </w:r>
      <w:r w:rsidR="00907288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настройки соответствия МАС адресов.</w:t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3CAE862" w:rsidR="00A101A1" w:rsidRDefault="00A101A1" w:rsidP="005A3691">
      <w:r>
        <w:t xml:space="preserve">Затем нужно </w:t>
      </w:r>
      <w:r w:rsidR="005A3691">
        <w:t>пе</w:t>
      </w:r>
      <w:r>
        <w:t>ре</w:t>
      </w:r>
      <w:r w:rsidR="005A3691">
        <w:t>грузить</w:t>
      </w:r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236D3E16" w:rsidR="00A101A1" w:rsidRPr="00DC3F51" w:rsidRDefault="005E7B49" w:rsidP="005A3691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DC3F51">
        <w:rPr>
          <w:lang w:val="en-US"/>
        </w:rPr>
        <w:t># sh int stat</w:t>
      </w:r>
    </w:p>
    <w:p w14:paraId="6D8B7913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5A36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9AA78D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State                               (d,h:m:s)    </w:t>
      </w:r>
    </w:p>
    <w:p w14:paraId="0AC0407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gi1/0/1                Up      Up      1500    0c:6c:86:16:00:00   00,00:01:59     routerport</w:t>
      </w:r>
    </w:p>
    <w:p w14:paraId="455E6FB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gi1/0/2                Up      Down    1500    0c:6c:86:16:00:01   00,00:02:01     routerport</w:t>
      </w:r>
    </w:p>
    <w:p w14:paraId="52F19F0B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gi1/0/3                Up      Down    1500    0c:6c:86:16:00:02   00,00:02:01     routerport</w:t>
      </w:r>
    </w:p>
    <w:p w14:paraId="1A6F4CBA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gi1/0/4                Up      Down    1500    0c:6c:86:16:00:03   00,00:02:01     routerport</w:t>
      </w:r>
    </w:p>
    <w:p w14:paraId="3ADF4C58" w14:textId="0AAA2EE1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# config</w:t>
      </w:r>
    </w:p>
    <w:p w14:paraId="23809E78" w14:textId="3595DF13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gi1/0/1</w:t>
      </w:r>
    </w:p>
    <w:p w14:paraId="184C148C" w14:textId="5BEBBEF7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description WAN</w:t>
      </w:r>
    </w:p>
    <w:p w14:paraId="39BD061E" w14:textId="5C638A1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ip address dhcp</w:t>
      </w:r>
    </w:p>
    <w:p w14:paraId="23A07CC6" w14:textId="659CACB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exit</w:t>
      </w:r>
    </w:p>
    <w:p w14:paraId="5EDF8388" w14:textId="38FE226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gi1/0/2</w:t>
      </w:r>
    </w:p>
    <w:p w14:paraId="3FC5DCCF" w14:textId="56C9C2ED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 xml:space="preserve">(config-if-gi)# description </w:t>
      </w:r>
      <w:r w:rsidR="00A101A1">
        <w:rPr>
          <w:lang w:val="en-US"/>
        </w:rPr>
        <w:t>LAN</w:t>
      </w:r>
    </w:p>
    <w:p w14:paraId="24B4DA53" w14:textId="7F1FF04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 xml:space="preserve">(config-if-gi)# ip address </w:t>
      </w:r>
      <w:r w:rsidR="00A101A1">
        <w:rPr>
          <w:lang w:val="en-US"/>
        </w:rPr>
        <w:t>172.16.1.1/24</w:t>
      </w:r>
    </w:p>
    <w:p w14:paraId="492875EC" w14:textId="5F79DFE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exit</w:t>
      </w:r>
    </w:p>
    <w:p w14:paraId="3040BB6C" w14:textId="50807110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commit</w:t>
      </w:r>
    </w:p>
    <w:p w14:paraId="3E62EC29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0D37F2D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confirm</w:t>
      </w:r>
    </w:p>
    <w:p w14:paraId="5A20962D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16F07749" w14:textId="748B408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</w:t>
      </w:r>
    </w:p>
    <w:p w14:paraId="221CD841" w14:textId="77777777" w:rsidR="00A101A1" w:rsidRPr="00B472FF" w:rsidRDefault="00A101A1" w:rsidP="005A3691">
      <w:pPr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 w:rsidP="005A3691"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5A3691"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 w:rsidP="005A3691">
      <w:r w:rsidRPr="00CD4483">
        <w:t>Параметры интерфейса - gi1/0/2 (LAN):</w:t>
      </w:r>
    </w:p>
    <w:p w14:paraId="0A733EAD" w14:textId="77777777" w:rsidR="00A101A1" w:rsidRPr="000E0F47" w:rsidRDefault="00A101A1" w:rsidP="005A3691">
      <w:r w:rsidRPr="00CD4483">
        <w:t>IP-адрес: 172.16.1.1/24</w:t>
      </w:r>
    </w:p>
    <w:p w14:paraId="02382581" w14:textId="77777777" w:rsidR="00A101A1" w:rsidRPr="00CD4483" w:rsidRDefault="00A101A1" w:rsidP="005A3691">
      <w:r w:rsidRPr="00CD4483">
        <w:t>Проверка назначения сетевых параметров:</w:t>
      </w:r>
    </w:p>
    <w:p w14:paraId="3F03713F" w14:textId="77777777" w:rsidR="00A101A1" w:rsidRPr="00D33A5A" w:rsidRDefault="00A101A1" w:rsidP="005A3691">
      <w:r w:rsidRPr="00CD4483">
        <w:rPr>
          <w:lang w:val="en-US"/>
        </w:rPr>
        <w:t>show</w:t>
      </w:r>
      <w:r w:rsidRPr="00D33A5A">
        <w:t xml:space="preserve"> </w:t>
      </w:r>
      <w:r w:rsidRPr="00CD4483">
        <w:rPr>
          <w:lang w:val="en-US"/>
        </w:rPr>
        <w:t>interfaces</w:t>
      </w:r>
      <w:r w:rsidRPr="00D33A5A">
        <w:t xml:space="preserve"> </w:t>
      </w:r>
      <w:r w:rsidRPr="00CD4483">
        <w:rPr>
          <w:lang w:val="en-US"/>
        </w:rPr>
        <w:t>description</w:t>
      </w:r>
    </w:p>
    <w:p w14:paraId="021C5E40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>show ip interfaces</w:t>
      </w:r>
    </w:p>
    <w:p w14:paraId="155877FF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show ip route</w:t>
      </w:r>
    </w:p>
    <w:p w14:paraId="7E0034B2" w14:textId="6FDCC71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State                                            </w:t>
      </w:r>
    </w:p>
    <w:p w14:paraId="4888A3A5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Up      WAN                                      </w:t>
      </w:r>
    </w:p>
    <w:p w14:paraId="7EBA8FD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ip interfaces</w:t>
      </w:r>
    </w:p>
    <w:p w14:paraId="408C797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192.168.10.74/24                                      gi1/0/1                Up      Up      DHCP      --</w:t>
      </w:r>
    </w:p>
    <w:p w14:paraId="40E7348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 ip route</w:t>
      </w:r>
    </w:p>
    <w:p w14:paraId="4E8D508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i - IS-IS, L1 - IS-IS level-1, L2 - IS-IS level-2, ia - IS-IS inter area</w:t>
      </w:r>
    </w:p>
    <w:p w14:paraId="5689548E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5A3691">
      <w:pPr>
        <w:rPr>
          <w:b/>
          <w:bCs/>
          <w:lang w:val="en-US"/>
        </w:rPr>
      </w:pPr>
    </w:p>
    <w:p w14:paraId="09E98522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5A3691">
      <w:pPr>
        <w:rPr>
          <w:b/>
          <w:bCs/>
        </w:rPr>
      </w:pPr>
      <w:r w:rsidRPr="00B06EDC">
        <w:rPr>
          <w:b/>
          <w:bCs/>
        </w:rPr>
        <w:t>C     * 192.168.10.0/24    [0/0]             dev gi1/0/1                       [direct 18:20:49]</w:t>
      </w:r>
    </w:p>
    <w:p w14:paraId="7FD9BC7A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5A3691">
      <w:pPr>
        <w:rPr>
          <w:b/>
          <w:bCs/>
          <w:lang w:val="en-US"/>
        </w:rPr>
      </w:pPr>
      <w:r w:rsidRPr="00902DA6">
        <w:rPr>
          <w:b/>
          <w:bCs/>
        </w:rPr>
        <w:t xml:space="preserve"> </w:t>
      </w:r>
      <w:r>
        <w:rPr>
          <w:b/>
          <w:bCs/>
          <w:lang w:val="en-US"/>
        </w:rPr>
        <w:t>vesr124-2-1</w:t>
      </w:r>
      <w:r w:rsidR="00A101A1" w:rsidRPr="00F33A96">
        <w:rPr>
          <w:b/>
          <w:bCs/>
          <w:lang w:val="en-US"/>
        </w:rPr>
        <w:t>#</w:t>
      </w:r>
    </w:p>
    <w:p w14:paraId="7EF7758C" w14:textId="72A255FF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77.88.8.8</w:t>
      </w:r>
    </w:p>
    <w:p w14:paraId="7665655B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8.124/12.859/21.669/5.021 ms</w:t>
      </w:r>
    </w:p>
    <w:p w14:paraId="358EAF5F" w14:textId="5A973525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cisco.com</w:t>
      </w:r>
    </w:p>
    <w:p w14:paraId="3DEA8E61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160.928/163.197/165.601/1.983 ms</w:t>
      </w:r>
    </w:p>
    <w:p w14:paraId="2956BF02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5A3691">
      <w:pPr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5A3691"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09CD1E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0C09FF4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13</w:t>
      </w:r>
      <w:r w:rsidR="00907288">
        <w:rPr>
          <w:rFonts w:eastAsia="Times New Roman"/>
        </w:rPr>
        <w:fldChar w:fldCharType="end"/>
      </w:r>
      <w:r w:rsidR="005A3691">
        <w:rPr>
          <w:rFonts w:eastAsia="Times New Roman"/>
        </w:rPr>
        <w:t>.Экран добавления коммутатора в схему.</w:t>
      </w:r>
    </w:p>
    <w:p w14:paraId="2586EA7A" w14:textId="77777777" w:rsidR="00A101A1" w:rsidRPr="00B53ADA" w:rsidRDefault="00A101A1" w:rsidP="00A101A1">
      <w:pPr>
        <w:spacing w:after="120" w:line="360" w:lineRule="auto"/>
      </w:pPr>
      <w:r w:rsidRPr="005A3691">
        <w:t>Мышью переводим курсор на иконку с двумя горизонтальными стрелками в левой части навигационной панели и нажимаем левую кнопку мыши. В рузультате получим новое окно с иконками предустановленных концентраторов и коммутаторjв в GNS3. Из этого списка нужно курсором мыши выбрать иконку с надписью Ethernet Switch и зажав левую кнопку мыши перетащить иконку коммутатора на схему, расположив ее под виртуальным маршрутизатором. В появившемся окне выбора среды</w:t>
      </w:r>
      <w:r>
        <w:rPr>
          <w:rFonts w:eastAsia="Times New Roman"/>
        </w:rPr>
        <w:t xml:space="preserve"> виртуализации выбрать имя вашего ПК</w:t>
      </w:r>
      <w:r w:rsidRPr="003D42C1">
        <w:rPr>
          <w:rFonts w:eastAsia="Times New Roman"/>
        </w:rPr>
        <w:t xml:space="preserve"> ( </w:t>
      </w:r>
      <w:r>
        <w:rPr>
          <w:rFonts w:eastAsia="Times New Roman"/>
        </w:rPr>
        <w:t xml:space="preserve">на экране будет  имя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CAADF7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46C083E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14</w:t>
      </w:r>
      <w:r w:rsidR="0090728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коммутатора из списка.</w:t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56B0E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2273E4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56F1998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15</w:t>
      </w:r>
      <w:r w:rsidR="0090728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места виртуализацйии.</w:t>
      </w: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7875D26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16</w:t>
      </w:r>
      <w:r w:rsidR="00907288">
        <w:rPr>
          <w:rFonts w:eastAsia="Times New Roman"/>
        </w:rPr>
        <w:fldChar w:fldCharType="end"/>
      </w:r>
      <w:r w:rsidR="00D11B8A">
        <w:rPr>
          <w:rFonts w:eastAsia="Times New Roman"/>
        </w:rPr>
        <w:t>. Схема соединения устройств.</w:t>
      </w: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r>
        <w:rPr>
          <w:rFonts w:eastAsia="Times New Roman"/>
          <w:lang w:val="en-US"/>
        </w:rPr>
        <w:t>rg</w:t>
      </w:r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появаится окно выбора имеющих ся на коммутаторе сетевых интерфейсов. Выберите  </w:t>
      </w:r>
      <w:r>
        <w:rPr>
          <w:rFonts w:eastAsia="Times New Roman"/>
          <w:lang w:val="en-US"/>
        </w:rPr>
        <w:t>Ethernet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11A1E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4EEAF847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17</w:t>
      </w:r>
      <w:r w:rsidR="0090728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выбра интерфейса коммутатора.</w:t>
      </w:r>
    </w:p>
    <w:p w14:paraId="5044080E" w14:textId="77777777" w:rsidR="00A101A1" w:rsidRDefault="00A101A1" w:rsidP="00D11B8A"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D11B8A"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0EBA4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4B27D5E2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18</w:t>
      </w:r>
      <w:r w:rsidR="0090728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интерфейса маршрутизатора.</w:t>
      </w:r>
    </w:p>
    <w:p w14:paraId="1862D6D2" w14:textId="77777777" w:rsidR="00A101A1" w:rsidRDefault="00A101A1" w:rsidP="00D11B8A"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D11B8A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C232C">
        <w:rPr>
          <w:lang w:val="en-US"/>
        </w:rPr>
        <w:t># sh int sta</w:t>
      </w:r>
    </w:p>
    <w:p w14:paraId="5426883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                       State   State                               (d,h:m:s)    </w:t>
      </w:r>
    </w:p>
    <w:p w14:paraId="1BCC8402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gi1/0/1                Up      Up      1500    0c:6c:86:16:00:00   00,00:01:29     routerport</w:t>
      </w:r>
    </w:p>
    <w:p w14:paraId="2B25916F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gi1/0/2                Up      Up      1500    0c:6c:86:16:00:01   00,00:01:29     routerport</w:t>
      </w:r>
    </w:p>
    <w:p w14:paraId="5B4912E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gi1/0/3                Up      Down    1500    0c:6c:86:16:00:02   00,00:01:30     routerport</w:t>
      </w:r>
    </w:p>
    <w:p w14:paraId="1D67485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gi1/0/4                Up      Down    1500    0c:6c:86:16:00:03   00,00:01:30     routerport</w:t>
      </w:r>
    </w:p>
    <w:p w14:paraId="1E4F0753" w14:textId="2966B427" w:rsidR="00A101A1" w:rsidRPr="00BB635C" w:rsidRDefault="005E7B49" w:rsidP="00D11B8A">
      <w:r>
        <w:rPr>
          <w:lang w:val="en-US"/>
        </w:rPr>
        <w:t xml:space="preserve"> vesr</w:t>
      </w:r>
      <w:r w:rsidRPr="00902DA6">
        <w:t>124-2-1</w:t>
      </w:r>
      <w:r w:rsidR="00A101A1" w:rsidRPr="00BB635C">
        <w:t>#</w:t>
      </w:r>
    </w:p>
    <w:p w14:paraId="58D8CD33" w14:textId="77777777" w:rsidR="00A101A1" w:rsidRDefault="00A101A1" w:rsidP="00D11B8A">
      <w:r>
        <w:t xml:space="preserve">Используя те же приёмы подключаем к нашему коммутатору эмулятор персонального компьютера. </w:t>
      </w:r>
    </w:p>
    <w:p w14:paraId="37E16151" w14:textId="77777777" w:rsidR="00D11B8A" w:rsidRDefault="00D11B8A" w:rsidP="00D11B8A"/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775C18FE">
                <wp:simplePos x="0" y="0"/>
                <wp:positionH relativeFrom="column">
                  <wp:posOffset>1828800</wp:posOffset>
                </wp:positionH>
                <wp:positionV relativeFrom="paragraph">
                  <wp:posOffset>2151380</wp:posOffset>
                </wp:positionV>
                <wp:extent cx="571500" cy="114300"/>
                <wp:effectExtent l="19050" t="57150" r="19050" b="190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DBF80" id="Прямая со стрелкой 21" o:spid="_x0000_s1026" type="#_x0000_t32" style="position:absolute;margin-left:2in;margin-top:169.4pt;width:45pt;height: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6B2EEAB4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19</w:t>
      </w:r>
      <w:r w:rsidR="00907288">
        <w:rPr>
          <w:rFonts w:eastAsia="Times New Roman"/>
        </w:rPr>
        <w:fldChar w:fldCharType="end"/>
      </w:r>
      <w:r w:rsidR="00775292">
        <w:rPr>
          <w:rFonts w:eastAsia="Times New Roman"/>
        </w:rPr>
        <w:t>. Экран выбора эмулятора ПК.</w:t>
      </w:r>
    </w:p>
    <w:p w14:paraId="403A49AD" w14:textId="6CAD5997" w:rsidR="00A101A1" w:rsidRDefault="00A101A1" w:rsidP="00775292"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соединени</w:t>
      </w:r>
      <w:r w:rsidR="00775292">
        <w:t>я</w:t>
      </w:r>
      <w:r>
        <w:t xml:space="preserve"> коммутатора, соедин</w:t>
      </w:r>
      <w:r w:rsidR="00775292">
        <w:t>и</w:t>
      </w:r>
      <w:r>
        <w:t>м виртуальны ПК с коммутатор</w:t>
      </w:r>
      <w:r w:rsidR="00775292">
        <w:t>о</w:t>
      </w:r>
      <w:r>
        <w:t xml:space="preserve">м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6CFC861">
                <wp:simplePos x="0" y="0"/>
                <wp:positionH relativeFrom="column">
                  <wp:posOffset>1029970</wp:posOffset>
                </wp:positionH>
                <wp:positionV relativeFrom="paragraph">
                  <wp:posOffset>657225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EC5623" id="Прямая со стрелкой 22" o:spid="_x0000_s1026" type="#_x0000_t32" style="position:absolute;margin-left:81.1pt;margin-top:51.75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GFMbXL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16FD55B2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20</w:t>
      </w:r>
      <w:r w:rsidR="00907288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выбора интерфейса коммутатора.</w:t>
      </w:r>
    </w:p>
    <w:p w14:paraId="2474E5B1" w14:textId="77777777" w:rsidR="00A101A1" w:rsidRDefault="00A101A1" w:rsidP="004628A3"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r>
        <w:rPr>
          <w:lang w:val="en-US"/>
        </w:rPr>
        <w:t>Confugure</w:t>
      </w:r>
      <w:r w:rsidRPr="00F6347B">
        <w:t xml:space="preserve">, </w:t>
      </w:r>
      <w:r>
        <w:t xml:space="preserve">нажимамем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трегольник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5E6A85E9" w:rsidR="00A101A1" w:rsidRPr="008007B9" w:rsidRDefault="00A101A1" w:rsidP="004628A3">
      <w:r>
        <w:t>Для сетевых настроек возьмем следу</w:t>
      </w:r>
      <w:r w:rsidR="004628A3">
        <w:t>ю</w:t>
      </w:r>
      <w:r>
        <w:t>щие значения:</w:t>
      </w:r>
    </w:p>
    <w:p w14:paraId="4088FC8A" w14:textId="77777777" w:rsidR="008007B9" w:rsidRPr="008007B9" w:rsidRDefault="008007B9" w:rsidP="004628A3"/>
    <w:p w14:paraId="159624FD" w14:textId="77777777" w:rsidR="00A101A1" w:rsidRDefault="00A101A1" w:rsidP="004628A3">
      <w:pPr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4628A3">
      <w:pPr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4628A3">
      <w:pPr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663DA78C" w:rsidR="00A101A1" w:rsidRPr="004628A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628A3">
        <w:rPr>
          <w:rFonts w:eastAsia="Times New Roman"/>
        </w:rPr>
        <w:t xml:space="preserve">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21</w:t>
      </w:r>
      <w:r w:rsidR="00907288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загрузки виртуального эмулятора ПК.</w:t>
      </w:r>
    </w:p>
    <w:p w14:paraId="1288E7BA" w14:textId="77777777" w:rsidR="008007B9" w:rsidRPr="004628A3" w:rsidRDefault="008007B9" w:rsidP="008007B9">
      <w:pPr>
        <w:spacing w:after="120" w:line="360" w:lineRule="auto"/>
      </w:pPr>
    </w:p>
    <w:p w14:paraId="3BB3986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ip 172.16.1.10 172.16.1.1</w:t>
      </w:r>
    </w:p>
    <w:p w14:paraId="73E98D10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ip dns 8.8.8.8</w:t>
      </w:r>
    </w:p>
    <w:p w14:paraId="73A52CF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4628A3"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4628A3"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4628A3"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4628A3"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sh ip</w:t>
      </w:r>
    </w:p>
    <w:p w14:paraId="7D835A64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7826FD" w:rsidRDefault="00A101A1" w:rsidP="004628A3">
      <w:r w:rsidRPr="00B44A9C">
        <w:rPr>
          <w:lang w:val="en-US"/>
        </w:rPr>
        <w:t>LPORT</w:t>
      </w:r>
      <w:r w:rsidRPr="007826FD">
        <w:t xml:space="preserve">       : 13004</w:t>
      </w:r>
    </w:p>
    <w:p w14:paraId="1ECE291B" w14:textId="77777777" w:rsidR="00A101A1" w:rsidRPr="007826FD" w:rsidRDefault="00A101A1" w:rsidP="004628A3">
      <w:r w:rsidRPr="00B44A9C">
        <w:rPr>
          <w:lang w:val="en-US"/>
        </w:rPr>
        <w:t>RHOST</w:t>
      </w:r>
      <w:r w:rsidRPr="007826FD">
        <w:t>:</w:t>
      </w:r>
      <w:r w:rsidRPr="00B44A9C">
        <w:rPr>
          <w:lang w:val="en-US"/>
        </w:rPr>
        <w:t>PORT</w:t>
      </w:r>
      <w:r w:rsidRPr="007826FD">
        <w:t xml:space="preserve">  : 127.0.0.1:13005</w:t>
      </w:r>
    </w:p>
    <w:p w14:paraId="660BBBA9" w14:textId="77777777" w:rsidR="00A101A1" w:rsidRDefault="00A101A1" w:rsidP="004628A3">
      <w:r>
        <w:t>MTU:        : 1500</w:t>
      </w:r>
    </w:p>
    <w:p w14:paraId="6B2B2DD7" w14:textId="77777777" w:rsidR="00A101A1" w:rsidRPr="00B44B0A" w:rsidRDefault="00A101A1" w:rsidP="004628A3">
      <w:r>
        <w:t xml:space="preserve"> </w:t>
      </w:r>
    </w:p>
    <w:p w14:paraId="728A7D13" w14:textId="77777777" w:rsidR="00A101A1" w:rsidRDefault="00A101A1" w:rsidP="004628A3">
      <w:r>
        <w:t>Проверяем доступность маршрутизатора:</w:t>
      </w:r>
    </w:p>
    <w:p w14:paraId="45ED385D" w14:textId="77777777" w:rsidR="00A101A1" w:rsidRPr="007826FD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r w:rsidRPr="007826FD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7826FD">
        <w:rPr>
          <w:lang w:val="en-US"/>
        </w:rPr>
        <w:t xml:space="preserve"> 172.16.1.1</w:t>
      </w:r>
    </w:p>
    <w:p w14:paraId="3898285E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icmp_seq=1 timeout</w:t>
      </w:r>
    </w:p>
    <w:p w14:paraId="40517D28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icmp_seq=2 timeout</w:t>
      </w:r>
    </w:p>
    <w:p w14:paraId="113B4DA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icmp_seq=3 timeout</w:t>
      </w:r>
    </w:p>
    <w:p w14:paraId="2B1F15FA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icmp_seq=4 timeout</w:t>
      </w:r>
    </w:p>
    <w:p w14:paraId="629AD988" w14:textId="77777777" w:rsidR="00A101A1" w:rsidRPr="004579CD" w:rsidRDefault="00A101A1" w:rsidP="004628A3">
      <w:r w:rsidRPr="004579CD">
        <w:t xml:space="preserve">172.16.1.1 </w:t>
      </w:r>
      <w:r w:rsidRPr="004C0EDE">
        <w:rPr>
          <w:lang w:val="en-US"/>
        </w:rPr>
        <w:t>icmp</w:t>
      </w:r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4628A3"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>или МэжСетевойЭкран ион не пропускает через себя никакие пакеты.</w:t>
      </w:r>
    </w:p>
    <w:p w14:paraId="0B6BDEC6" w14:textId="77777777" w:rsidR="00A101A1" w:rsidRPr="00CD4483" w:rsidRDefault="00A101A1" w:rsidP="004628A3"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4628A3">
      <w:r w:rsidRPr="00CD4483">
        <w:t>Из коробки firewall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4628A3"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 w:rsidP="004628A3">
      <w:r w:rsidRPr="00CD4483">
        <w:t>Трафик проверяется правилами zone-pair any self. Если трафик не попал ни под одно из правил текущей zone-pair, переходим к следующему шагу</w:t>
      </w:r>
    </w:p>
    <w:p w14:paraId="1A014004" w14:textId="77777777" w:rsidR="00A101A1" w:rsidRPr="00CD4483" w:rsidRDefault="00A101A1" w:rsidP="004628A3">
      <w:r w:rsidRPr="00CD4483">
        <w:t>Трафик проверяется правилами zone-pair src-zone-name self. Если трафик не попал ни под одно из правил текущей zone-pair, он отбрасывается.</w:t>
      </w:r>
    </w:p>
    <w:p w14:paraId="3D01A608" w14:textId="77777777" w:rsidR="00A101A1" w:rsidRPr="00CD4483" w:rsidRDefault="00A101A1" w:rsidP="004628A3">
      <w:r w:rsidRPr="00CD4483">
        <w:t>Каждая команда «match» может содержать ключ «not».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4628A3">
      <w:r w:rsidRPr="00CD4483">
        <w:t>На маршрутизаторе всегда существует зона безопасности с именем «self». Если в качестве получателя трафика выступает сам маршрутизатор, то есть трафик не является транзитным, то в качестве параметра указывается зона «self»</w:t>
      </w:r>
    </w:p>
    <w:p w14:paraId="7ACE7B1C" w14:textId="77777777" w:rsidR="00A101A1" w:rsidRPr="00CD4483" w:rsidRDefault="00A101A1" w:rsidP="004628A3"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4628A3">
      <w:r w:rsidRPr="00CD4483">
        <w:t>Создание зоны безопасности:</w:t>
      </w:r>
    </w:p>
    <w:p w14:paraId="1F860A9F" w14:textId="77777777" w:rsidR="00A101A1" w:rsidRPr="00CD4483" w:rsidRDefault="00A101A1" w:rsidP="004628A3">
      <w:r w:rsidRPr="00CD4483">
        <w:t>security zone &lt;NAME_ZONE&gt;</w:t>
      </w:r>
    </w:p>
    <w:p w14:paraId="74523B4B" w14:textId="77777777" w:rsidR="00A101A1" w:rsidRPr="00CD4483" w:rsidRDefault="00A101A1" w:rsidP="004628A3">
      <w:r w:rsidRPr="00CD4483">
        <w:t>exit</w:t>
      </w:r>
    </w:p>
    <w:p w14:paraId="11B99BAB" w14:textId="77777777" w:rsidR="00A101A1" w:rsidRPr="00CD4483" w:rsidRDefault="00A101A1" w:rsidP="004628A3"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4628A3">
      <w:r w:rsidRPr="00CD4483">
        <w:t>exit</w:t>
      </w:r>
    </w:p>
    <w:p w14:paraId="13BC3B23" w14:textId="77777777" w:rsidR="00A101A1" w:rsidRPr="00CD4483" w:rsidRDefault="00A101A1" w:rsidP="004628A3">
      <w:r w:rsidRPr="00CD4483">
        <w:t>Например:</w:t>
      </w:r>
    </w:p>
    <w:p w14:paraId="37355BCC" w14:textId="0BA4C218" w:rsidR="00A101A1" w:rsidRPr="00CD4483" w:rsidRDefault="00A101A1" w:rsidP="004628A3">
      <w:r w:rsidRPr="00CD4483">
        <w:t xml:space="preserve">Создадим две зоны </w:t>
      </w:r>
      <w:r>
        <w:t xml:space="preserve">- </w:t>
      </w:r>
      <w:r w:rsidRPr="00CD4483">
        <w:t>"</w:t>
      </w:r>
      <w:r w:rsidR="00D36C21">
        <w:t>TRUSTED</w:t>
      </w:r>
      <w:r w:rsidRPr="00CD4483">
        <w:t>" для интерфейса смотрязего в LAN, и зону "</w:t>
      </w:r>
      <w:r w:rsidR="00D36C21">
        <w:t>UNTRUSTED</w:t>
      </w:r>
      <w:r w:rsidRPr="00CD4483">
        <w:t>" для интерфейса смотрящего в WAN</w:t>
      </w:r>
    </w:p>
    <w:p w14:paraId="150F6FC9" w14:textId="77777777" w:rsidR="00A101A1" w:rsidRPr="00CD4483" w:rsidRDefault="00A101A1" w:rsidP="004628A3">
      <w:r w:rsidRPr="00CD4483">
        <w:t>поместим соответствующие интерфейсы в зоны:</w:t>
      </w:r>
    </w:p>
    <w:p w14:paraId="0C404139" w14:textId="554FD8FA" w:rsidR="00A101A1" w:rsidRPr="00CF55BA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CF55BA">
        <w:rPr>
          <w:lang w:val="en-US"/>
        </w:rPr>
        <w:t># config</w:t>
      </w:r>
    </w:p>
    <w:p w14:paraId="1812DAF6" w14:textId="63CF5BF3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(config)# security zone </w:t>
      </w:r>
      <w:r w:rsidR="00D36C21">
        <w:rPr>
          <w:lang w:val="en-US"/>
        </w:rPr>
        <w:t>TRUSTED</w:t>
      </w:r>
    </w:p>
    <w:p w14:paraId="2666CC23" w14:textId="28C2EA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(config-security-zone)# exit</w:t>
      </w:r>
    </w:p>
    <w:p w14:paraId="50B21A1A" w14:textId="29E63FB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(config)# security zone </w:t>
      </w:r>
      <w:r w:rsidR="00D36C21">
        <w:rPr>
          <w:lang w:val="en-US"/>
        </w:rPr>
        <w:t>UNTRUSTED</w:t>
      </w:r>
    </w:p>
    <w:p w14:paraId="5BA04AE9" w14:textId="4529017E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(config-security-zone)# exit</w:t>
      </w:r>
    </w:p>
    <w:p w14:paraId="2F66A2F7" w14:textId="7EAF4171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gi1/0/1</w:t>
      </w:r>
    </w:p>
    <w:p w14:paraId="0F869ACD" w14:textId="42C2A2C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(config-if-gi)# security-zone </w:t>
      </w:r>
      <w:r w:rsidR="00D36C21">
        <w:rPr>
          <w:lang w:val="en-US"/>
        </w:rPr>
        <w:t>UNTRUSTED</w:t>
      </w:r>
    </w:p>
    <w:p w14:paraId="39ED5F5F" w14:textId="0D744B3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exit</w:t>
      </w:r>
    </w:p>
    <w:p w14:paraId="6270A27D" w14:textId="626C319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gi1/0/2</w:t>
      </w:r>
    </w:p>
    <w:p w14:paraId="16169398" w14:textId="4F22E2D3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(config-if-gi)# security-zone </w:t>
      </w:r>
      <w:r w:rsidR="00D36C21">
        <w:rPr>
          <w:lang w:val="en-US"/>
        </w:rPr>
        <w:t>TRUSTED</w:t>
      </w:r>
    </w:p>
    <w:p w14:paraId="7B28DD32" w14:textId="4DA9FA2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exit</w:t>
      </w:r>
    </w:p>
    <w:p w14:paraId="69BAC318" w14:textId="2F4657B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commit</w:t>
      </w:r>
    </w:p>
    <w:p w14:paraId="3CDB5A58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confirm</w:t>
      </w:r>
    </w:p>
    <w:p w14:paraId="2D9D88A9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exit</w:t>
      </w:r>
    </w:p>
    <w:p w14:paraId="3810581A" w14:textId="1CB4DA8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66109D6F" w14:textId="77777777" w:rsidR="00A101A1" w:rsidRPr="00CD4483" w:rsidRDefault="00A101A1" w:rsidP="004628A3">
      <w:r w:rsidRPr="00CD4483">
        <w:t>Для применения настроек:</w:t>
      </w:r>
    </w:p>
    <w:p w14:paraId="267489D0" w14:textId="77777777" w:rsidR="00A101A1" w:rsidRPr="00CD4483" w:rsidRDefault="00A101A1" w:rsidP="004628A3">
      <w:r w:rsidRPr="00CD4483">
        <w:t>do commit</w:t>
      </w:r>
    </w:p>
    <w:p w14:paraId="5FD7A5E9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4628A3">
      <w:pPr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324502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# show interfaces descriptionInterface              Admin   Link    Description                           </w:t>
      </w:r>
    </w:p>
    <w:p w14:paraId="3E5C08D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State                                            </w:t>
      </w:r>
    </w:p>
    <w:p w14:paraId="6BCB86B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7EDD57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6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Up      WAN                                      </w:t>
      </w:r>
    </w:p>
    <w:p w14:paraId="43094A0B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33D6D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98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Up      LAN                                      </w:t>
      </w:r>
    </w:p>
    <w:p w14:paraId="566A558C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# show security zone</w:t>
      </w:r>
    </w:p>
    <w:p w14:paraId="312EF387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4628A3">
      <w:pPr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15B958EC" w:rsidR="00A101A1" w:rsidRPr="004579CD" w:rsidRDefault="00A101A1" w:rsidP="004628A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EC130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0" o:title=""/>
              </v:shape>
            </w:pict>
          </mc:Fallback>
        </mc:AlternateContent>
      </w:r>
      <w:r w:rsidR="00D36C21">
        <w:rPr>
          <w:lang w:val="en-US"/>
        </w:rPr>
        <w:t>TRUSTED</w:t>
      </w:r>
      <w:r w:rsidRPr="004579CD">
        <w:rPr>
          <w:lang w:val="en-US"/>
        </w:rPr>
        <w:t xml:space="preserve">         gi1/0/2</w:t>
      </w:r>
    </w:p>
    <w:p w14:paraId="0E975CF7" w14:textId="2BDF7F29" w:rsidR="00A101A1" w:rsidRPr="00CD4483" w:rsidRDefault="00A101A1" w:rsidP="004628A3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11EF4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2" o:title=""/>
              </v:shape>
            </w:pict>
          </mc:Fallback>
        </mc:AlternateContent>
      </w:r>
      <w:r w:rsidR="00D36C21">
        <w:t>UNTRUSTED</w:t>
      </w:r>
      <w:r>
        <w:t xml:space="preserve">       gi1/0/1</w:t>
      </w:r>
    </w:p>
    <w:p w14:paraId="5FD63663" w14:textId="77777777" w:rsidR="00A101A1" w:rsidRPr="004579CD" w:rsidRDefault="00A101A1" w:rsidP="004628A3"/>
    <w:p w14:paraId="37F158D2" w14:textId="77777777" w:rsidR="00A101A1" w:rsidRPr="00CD4483" w:rsidRDefault="00A101A1" w:rsidP="004628A3"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4628A3">
      <w:pPr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r w:rsidRPr="00CD4483">
        <w:t>адесов</w:t>
      </w:r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ip address-range &lt;IP_RANGE | IP_ADDRESS&gt;</w:t>
      </w:r>
    </w:p>
    <w:p w14:paraId="21BE611F" w14:textId="77777777" w:rsidR="00A101A1" w:rsidRPr="00CD4483" w:rsidRDefault="00A101A1" w:rsidP="004628A3">
      <w:r w:rsidRPr="00CD4483">
        <w:t>exit</w:t>
      </w:r>
    </w:p>
    <w:p w14:paraId="1FA0AFF7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728B5811" w14:textId="77777777" w:rsidR="00A101A1" w:rsidRPr="00CD4483" w:rsidRDefault="00A101A1" w:rsidP="004628A3"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 w:rsidP="004628A3">
      <w:r w:rsidRPr="00CD4483">
        <w:rPr>
          <w:b/>
          <w:bCs/>
        </w:rPr>
        <w:t>&lt;IP_RANGE | IP_ADDRESS&gt;</w:t>
      </w:r>
      <w:r w:rsidRPr="00CD4483">
        <w:t xml:space="preserve"> - диапазон IP-адресов записаный через "-" (дефис) или IP-адрес</w:t>
      </w:r>
    </w:p>
    <w:p w14:paraId="32687756" w14:textId="77777777" w:rsidR="00A101A1" w:rsidRPr="00CD4483" w:rsidRDefault="00A101A1" w:rsidP="004628A3">
      <w:r w:rsidRPr="00CD4483">
        <w:t>Например:</w:t>
      </w:r>
    </w:p>
    <w:p w14:paraId="6CB6EC04" w14:textId="77777777" w:rsidR="00A101A1" w:rsidRPr="00CD4483" w:rsidRDefault="00A101A1" w:rsidP="004628A3"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 w:rsidP="004628A3">
      <w:r w:rsidRPr="00CD4483"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102E78">
        <w:rPr>
          <w:lang w:val="en-US"/>
        </w:rPr>
        <w:t># config</w:t>
      </w:r>
    </w:p>
    <w:p w14:paraId="49E3EB3C" w14:textId="6A3E13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</w:t>
      </w:r>
    </w:p>
    <w:p w14:paraId="47C44253" w14:textId="7E6EEFD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ip address-range 172.16.1.1</w:t>
      </w:r>
    </w:p>
    <w:p w14:paraId="4F3148B6" w14:textId="54C9419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exit</w:t>
      </w:r>
    </w:p>
    <w:p w14:paraId="30BF50CD" w14:textId="3EEB8F1D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LAN_GATEWAY</w:t>
      </w:r>
    </w:p>
    <w:p w14:paraId="368B846B" w14:textId="0012D11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ip address-range 172.16.1.1-172.16.1.254</w:t>
      </w:r>
    </w:p>
    <w:p w14:paraId="2163BC56" w14:textId="5FF0768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exit</w:t>
      </w:r>
    </w:p>
    <w:p w14:paraId="0A3D0351" w14:textId="2FE5424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 w:rsidRPr="00102E78">
        <w:t>(config)#</w:t>
      </w:r>
    </w:p>
    <w:p w14:paraId="61B4E642" w14:textId="77777777" w:rsidR="00A101A1" w:rsidRPr="004579CD" w:rsidRDefault="00A101A1" w:rsidP="004628A3"/>
    <w:p w14:paraId="73F255C7" w14:textId="73AB5861" w:rsidR="00A101A1" w:rsidRPr="00CD4483" w:rsidRDefault="00A101A1" w:rsidP="004628A3"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r w:rsidR="00D36C21">
        <w:t>TRUSTED</w:t>
      </w:r>
      <w:r w:rsidRPr="00CD4483">
        <w:t>»</w:t>
      </w:r>
      <w:r w:rsidR="00F2573F">
        <w:t>.</w:t>
      </w:r>
      <w:r w:rsidR="00175200">
        <w:t xml:space="preserve"> </w:t>
      </w:r>
      <w:r w:rsidR="00F2573F">
        <w:t xml:space="preserve"> То есть</w:t>
      </w:r>
      <w:r w:rsidRPr="00CD4483">
        <w:t xml:space="preserve"> из локальной сети (LAN)</w:t>
      </w:r>
    </w:p>
    <w:p w14:paraId="32D1B166" w14:textId="01FAB490" w:rsidR="00A101A1" w:rsidRPr="00CD4483" w:rsidRDefault="00A101A1" w:rsidP="004628A3">
      <w:r w:rsidRPr="00CD4483">
        <w:t>Создадим пару зон для трафика, идущего из зоны «</w:t>
      </w:r>
      <w:r w:rsidR="00D36C21">
        <w:t>TRUSTED</w:t>
      </w:r>
      <w:r w:rsidRPr="00CD4483">
        <w:t>» в зону «self»</w:t>
      </w:r>
    </w:p>
    <w:p w14:paraId="318F6481" w14:textId="77777777" w:rsidR="00A101A1" w:rsidRPr="00D33A5A" w:rsidRDefault="00A101A1" w:rsidP="004628A3">
      <w:pPr>
        <w:rPr>
          <w:lang w:val="en-US"/>
        </w:rPr>
      </w:pPr>
      <w:r w:rsidRPr="00CD4483">
        <w:t>Действие</w:t>
      </w:r>
      <w:r w:rsidRPr="00D33A5A">
        <w:rPr>
          <w:lang w:val="en-US"/>
        </w:rPr>
        <w:t xml:space="preserve"> </w:t>
      </w:r>
      <w:r w:rsidRPr="00CD4483">
        <w:t>правил</w:t>
      </w:r>
      <w:r w:rsidRPr="00D33A5A">
        <w:rPr>
          <w:lang w:val="en-US"/>
        </w:rPr>
        <w:t xml:space="preserve"> </w:t>
      </w:r>
      <w:r w:rsidRPr="00CD4483">
        <w:t>разрешается</w:t>
      </w:r>
      <w:r w:rsidRPr="00D33A5A">
        <w:rPr>
          <w:lang w:val="en-US"/>
        </w:rPr>
        <w:t xml:space="preserve"> </w:t>
      </w:r>
      <w:r w:rsidRPr="00CD4483">
        <w:t>командой</w:t>
      </w:r>
      <w:r w:rsidRPr="00D33A5A">
        <w:rPr>
          <w:lang w:val="en-US"/>
        </w:rPr>
        <w:t xml:space="preserve"> </w:t>
      </w:r>
      <w:r w:rsidRPr="00D33A5A">
        <w:rPr>
          <w:b/>
          <w:bCs/>
          <w:lang w:val="en-US"/>
        </w:rPr>
        <w:t>enable</w:t>
      </w:r>
    </w:p>
    <w:p w14:paraId="650F8985" w14:textId="7E54510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A101A1" w:rsidRPr="00102E78">
        <w:rPr>
          <w:lang w:val="en-US"/>
        </w:rPr>
        <w:t xml:space="preserve"> self</w:t>
      </w:r>
    </w:p>
    <w:p w14:paraId="201B994C" w14:textId="680FDE7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(config-security-zone-pair)# rule 1</w:t>
      </w:r>
    </w:p>
    <w:p w14:paraId="5DD4B440" w14:textId="7BCA5434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action permit</w:t>
      </w:r>
    </w:p>
    <w:p w14:paraId="4413EB91" w14:textId="42C5FE50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match protocol icmp</w:t>
      </w:r>
    </w:p>
    <w:p w14:paraId="4B40FE3B" w14:textId="41915D75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1765EE22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</w:t>
      </w:r>
    </w:p>
    <w:p w14:paraId="3C6D59E1" w14:textId="273E435C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4A1DEA2C" w14:textId="27F74B9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78AD873A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B1CB6A7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enable</w:t>
      </w:r>
    </w:p>
    <w:p w14:paraId="3F31664D" w14:textId="40D4475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exit</w:t>
      </w:r>
    </w:p>
    <w:p w14:paraId="652E5B1B" w14:textId="3F9658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(config-security-zone-pair)# exit</w:t>
      </w:r>
    </w:p>
    <w:p w14:paraId="3E6A116C" w14:textId="20F41ED4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(config)#</w:t>
      </w:r>
    </w:p>
    <w:p w14:paraId="062B2452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401D073A" w14:textId="77777777" w:rsidR="00A101A1" w:rsidRPr="00CD4483" w:rsidRDefault="00A101A1" w:rsidP="004628A3">
      <w:r w:rsidRPr="00CD4483">
        <w:rPr>
          <w:b/>
          <w:bCs/>
        </w:rPr>
        <w:t>&lt;destination-address&gt;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 w:rsidP="004628A3">
      <w:r w:rsidRPr="00CD4483">
        <w:rPr>
          <w:b/>
          <w:bCs/>
        </w:rPr>
        <w:t>&lt;source-address&gt;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4628A3">
      <w:r w:rsidRPr="00CD4483">
        <w:t>Для применения настроек:</w:t>
      </w:r>
    </w:p>
    <w:p w14:paraId="7D55B6C1" w14:textId="77777777" w:rsidR="00A101A1" w:rsidRPr="00CD4483" w:rsidRDefault="00A101A1" w:rsidP="004628A3">
      <w:r w:rsidRPr="00CD4483">
        <w:t>do commit</w:t>
      </w:r>
    </w:p>
    <w:p w14:paraId="5C5107C4" w14:textId="77777777" w:rsidR="00A101A1" w:rsidRPr="004579CD" w:rsidRDefault="00A101A1" w:rsidP="004628A3"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4628A3">
      <w:r w:rsidRPr="00CD4483">
        <w:t>Проверка</w:t>
      </w:r>
      <w:r w:rsidRPr="004579CD">
        <w:t>:</w:t>
      </w:r>
    </w:p>
    <w:p w14:paraId="482B430F" w14:textId="4997BAD0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 xml:space="preserve">show security zone-pair configuration </w:t>
      </w:r>
      <w:r w:rsidR="00D36C21">
        <w:rPr>
          <w:lang w:val="en-US"/>
        </w:rPr>
        <w:t>TRUSTED</w:t>
      </w:r>
      <w:r w:rsidRPr="00CD4483">
        <w:rPr>
          <w:lang w:val="en-US"/>
        </w:rPr>
        <w:t xml:space="preserve"> self</w:t>
      </w:r>
    </w:p>
    <w:p w14:paraId="3EB87A2E" w14:textId="16732EC6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 xml:space="preserve">#  show security zone-pair configuration </w:t>
      </w:r>
      <w:r w:rsidR="00D36C21">
        <w:rPr>
          <w:lang w:val="en-US"/>
        </w:rPr>
        <w:t>TRUSTED</w:t>
      </w:r>
      <w:r w:rsidR="00A101A1" w:rsidRPr="00587973">
        <w:rPr>
          <w:lang w:val="en-US"/>
        </w:rPr>
        <w:t xml:space="preserve"> self</w:t>
      </w:r>
    </w:p>
    <w:p w14:paraId="4634077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7826FD" w:rsidRDefault="00A101A1" w:rsidP="004628A3">
      <w:pPr>
        <w:rPr>
          <w:lang w:val="en-US"/>
        </w:rPr>
      </w:pPr>
      <w:r w:rsidRPr="007826FD">
        <w:rPr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7826FD">
        <w:rPr>
          <w:lang w:val="en-US"/>
        </w:rPr>
        <w:t>#</w:t>
      </w:r>
    </w:p>
    <w:p w14:paraId="327AFEC9" w14:textId="77777777" w:rsidR="00A101A1" w:rsidRPr="00CD4483" w:rsidRDefault="00A101A1" w:rsidP="004628A3">
      <w:r w:rsidRPr="00CD4483"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587973">
        <w:rPr>
          <w:lang w:val="en-US"/>
        </w:rPr>
        <w:t># ping 172.16.1.1</w:t>
      </w:r>
    </w:p>
    <w:p w14:paraId="4B865D0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0.074/0.218/0.623/0.208 ms</w:t>
      </w:r>
    </w:p>
    <w:p w14:paraId="6F91BB89" w14:textId="3CA49178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77.88.8.8</w:t>
      </w:r>
    </w:p>
    <w:p w14:paraId="44D4637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9.474/10.558/13.448/1.462 ms</w:t>
      </w:r>
    </w:p>
    <w:p w14:paraId="326FD938" w14:textId="51F2C7DC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cisco.com</w:t>
      </w:r>
    </w:p>
    <w:p w14:paraId="07ED115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160.518/161.769/164.574/1.562 ms</w:t>
      </w:r>
    </w:p>
    <w:p w14:paraId="34E2B2DB" w14:textId="5815D737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77F453F9" w14:textId="77777777" w:rsidR="00A101A1" w:rsidRDefault="00A101A1" w:rsidP="004628A3"/>
    <w:p w14:paraId="73465E2E" w14:textId="77777777" w:rsidR="00A101A1" w:rsidRPr="00193BAA" w:rsidRDefault="00A101A1" w:rsidP="004628A3">
      <w:r>
        <w:t>Базовые настройки завершены.</w:t>
      </w:r>
    </w:p>
    <w:p w14:paraId="6D980C1C" w14:textId="77777777" w:rsidR="00A101A1" w:rsidRPr="00193BAA" w:rsidRDefault="00A101A1" w:rsidP="004628A3"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4514F47A" w:rsidR="00A101A1" w:rsidRPr="00B472FF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Password:</w:t>
      </w:r>
      <w:r>
        <w:rPr>
          <w:lang w:val="en-US"/>
        </w:rPr>
        <w:t>eve</w:t>
      </w:r>
    </w:p>
    <w:p w14:paraId="5C988F40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             Welcome to vESR              *</w:t>
      </w:r>
    </w:p>
    <w:p w14:paraId="4EC5A7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586D08E4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 config</w:t>
      </w:r>
    </w:p>
    <w:p w14:paraId="2CDDF1CD" w14:textId="5A562DCB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syslog console</w:t>
      </w:r>
    </w:p>
    <w:p w14:paraId="59921E56" w14:textId="77777777" w:rsidR="00A101A1" w:rsidRPr="00B472FF" w:rsidRDefault="00A101A1" w:rsidP="004628A3">
      <w:pPr>
        <w:rPr>
          <w:lang w:val="en-US"/>
        </w:rPr>
      </w:pPr>
    </w:p>
    <w:p w14:paraId="55A2B36A" w14:textId="05EA72F2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(config-syslog-console)# virtual-serial</w:t>
      </w:r>
    </w:p>
    <w:p w14:paraId="5DC9D21B" w14:textId="07B0A351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(config-syslog-console)# exit</w:t>
      </w:r>
    </w:p>
    <w:p w14:paraId="228E4587" w14:textId="330E5C6F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commit</w:t>
      </w:r>
    </w:p>
    <w:p w14:paraId="470E1F37" w14:textId="28C26C2C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confirm</w:t>
      </w:r>
    </w:p>
    <w:p w14:paraId="03D04C4A" w14:textId="726B091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690B550C" w14:textId="4A2B1934" w:rsidR="00A101A1" w:rsidRPr="005239AA" w:rsidRDefault="005E7B49" w:rsidP="004628A3">
      <w:r>
        <w:rPr>
          <w:lang w:val="en-US"/>
        </w:rPr>
        <w:t xml:space="preserve"> vesr</w:t>
      </w:r>
      <w:r w:rsidRPr="005239AA">
        <w:t>124-2-1</w:t>
      </w:r>
      <w:r w:rsidR="00A101A1" w:rsidRPr="005239AA">
        <w:t>#</w:t>
      </w:r>
      <w:r w:rsidR="00A101A1">
        <w:rPr>
          <w:lang w:val="en-US"/>
        </w:rPr>
        <w:t>rebot</w:t>
      </w:r>
      <w:r w:rsidR="00A101A1" w:rsidRPr="005239AA">
        <w:t xml:space="preserve"> </w:t>
      </w:r>
      <w:r w:rsidR="00A101A1">
        <w:rPr>
          <w:lang w:val="en-US"/>
        </w:rPr>
        <w:t>system</w:t>
      </w:r>
    </w:p>
    <w:p w14:paraId="72CAA6F7" w14:textId="50182DCD" w:rsidR="00A101A1" w:rsidRDefault="00A101A1" w:rsidP="004628A3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>можно будет видеть сообщения о ходе загрузки системы. В том числе диагностические или критические для последу</w:t>
      </w:r>
      <w:r w:rsidR="009E39C2">
        <w:t>ю</w:t>
      </w:r>
      <w:r>
        <w:t>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373667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Default="00154A4E" w:rsidP="00B25DAF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32EDC07A" w14:textId="23D62046" w:rsidR="0039794A" w:rsidRDefault="0039794A" w:rsidP="0039794A">
      <w:pPr>
        <w:pStyle w:val="ac"/>
        <w:numPr>
          <w:ilvl w:val="0"/>
          <w:numId w:val="90"/>
        </w:numPr>
      </w:pPr>
      <w:r>
        <w:t>Создан проект для работы с устройством</w:t>
      </w:r>
    </w:p>
    <w:p w14:paraId="0171ACCC" w14:textId="69E8193E" w:rsidR="0039794A" w:rsidRDefault="0039794A" w:rsidP="0039794A">
      <w:pPr>
        <w:pStyle w:val="ac"/>
        <w:numPr>
          <w:ilvl w:val="0"/>
          <w:numId w:val="90"/>
        </w:numPr>
      </w:pPr>
      <w:r w:rsidRPr="0039794A">
        <w:t>Создание новых пользователей</w:t>
      </w:r>
    </w:p>
    <w:p w14:paraId="65AE59CA" w14:textId="5239FC5F" w:rsidR="0039794A" w:rsidRDefault="0039794A" w:rsidP="0039794A">
      <w:pPr>
        <w:pStyle w:val="ac"/>
        <w:numPr>
          <w:ilvl w:val="0"/>
          <w:numId w:val="90"/>
        </w:numPr>
      </w:pPr>
      <w:r>
        <w:t>Изменение название устройства</w:t>
      </w:r>
    </w:p>
    <w:p w14:paraId="72BCDB67" w14:textId="0566B05A" w:rsidR="0039794A" w:rsidRDefault="0039794A" w:rsidP="0039794A">
      <w:pPr>
        <w:pStyle w:val="ac"/>
        <w:numPr>
          <w:ilvl w:val="0"/>
          <w:numId w:val="90"/>
        </w:numPr>
      </w:pPr>
      <w:r w:rsidRPr="0039794A">
        <w:t>Установка параметров подключения к публичной сети (WAN) и локальной сети (LAN)</w:t>
      </w:r>
    </w:p>
    <w:p w14:paraId="0FEE2216" w14:textId="5D0BDBB4" w:rsidR="0039794A" w:rsidRDefault="0039794A" w:rsidP="0039794A">
      <w:pPr>
        <w:pStyle w:val="ac"/>
        <w:numPr>
          <w:ilvl w:val="0"/>
          <w:numId w:val="90"/>
        </w:numPr>
      </w:pPr>
      <w:r>
        <w:t>Настройка связности сети</w:t>
      </w:r>
    </w:p>
    <w:p w14:paraId="1530CADE" w14:textId="0BA0D3DF" w:rsidR="0039794A" w:rsidRPr="0039794A" w:rsidRDefault="0039794A" w:rsidP="0039794A">
      <w:pPr>
        <w:pStyle w:val="ac"/>
        <w:numPr>
          <w:ilvl w:val="0"/>
          <w:numId w:val="90"/>
        </w:numPr>
      </w:pPr>
      <w:r>
        <w:t xml:space="preserve">Что такое </w:t>
      </w:r>
      <w:r w:rsidR="00B6318B">
        <w:t>межсетевой экран и понятие зон безопасности</w:t>
      </w:r>
    </w:p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p w14:paraId="20517D3E" w14:textId="6B441166" w:rsidR="009A2F30" w:rsidRPr="00B6318B" w:rsidRDefault="00B6318B" w:rsidP="00BB5275">
      <w:r>
        <w:t xml:space="preserve">В следующей главе вы узнаете что такое протокол </w:t>
      </w:r>
      <w:r>
        <w:rPr>
          <w:lang w:val="en-US"/>
        </w:rPr>
        <w:t>DHCP</w:t>
      </w:r>
      <w:r w:rsidRPr="00B6318B">
        <w:t xml:space="preserve"> </w:t>
      </w:r>
      <w:r>
        <w:t>и как он настраивается в маршрутизаторе.</w:t>
      </w:r>
    </w:p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373668"/>
    <w:p w14:paraId="2ADE6C06" w14:textId="77E4D6D3" w:rsidR="00154A4E" w:rsidRPr="004E6785" w:rsidRDefault="00E72B0C" w:rsidP="001D05F9">
      <w:pPr>
        <w:pStyle w:val="1"/>
      </w:pPr>
      <w:sdt>
        <w:sdtPr>
          <w:rPr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r w:rsidR="00A101A1" w:rsidRPr="0066295D">
        <w:rPr>
          <w:lang w:val="en-US"/>
        </w:rPr>
        <w:t>vESR</w:t>
      </w:r>
      <w:r w:rsidR="00A101A1">
        <w:t>.</w:t>
      </w:r>
      <w:bookmarkEnd w:id="13"/>
    </w:p>
    <w:p w14:paraId="03E15206" w14:textId="40EBD10D" w:rsidR="00B71014" w:rsidRDefault="00B71014" w:rsidP="001D05F9">
      <w:r>
        <w:t>Цель это</w:t>
      </w:r>
      <w:r w:rsidR="00BF5ED1">
        <w:t>й</w:t>
      </w:r>
      <w:r>
        <w:t xml:space="preserve"> работы:</w:t>
      </w:r>
    </w:p>
    <w:p w14:paraId="3AF497BC" w14:textId="7CDCFB38" w:rsidR="00B71014" w:rsidRDefault="00B71014" w:rsidP="001D05F9">
      <w:r>
        <w:t xml:space="preserve">Знакомство с работой протокола и настройка сервера </w:t>
      </w:r>
      <w:r>
        <w:rPr>
          <w:lang w:val="en-US"/>
        </w:rPr>
        <w:t>DHCP</w:t>
      </w:r>
      <w:r w:rsidR="00BF5ED1">
        <w:t xml:space="preserve"> на маршрутизаторе</w:t>
      </w:r>
      <w:r w:rsidRPr="00B71014">
        <w:t>.</w:t>
      </w:r>
      <w:r>
        <w:t xml:space="preserve"> </w:t>
      </w:r>
    </w:p>
    <w:p w14:paraId="35CDA8A4" w14:textId="306C047A" w:rsidR="00343393" w:rsidRPr="0066295D" w:rsidRDefault="00343393" w:rsidP="001D05F9">
      <w:r>
        <w:t xml:space="preserve">Что такое </w:t>
      </w:r>
      <w:r>
        <w:rPr>
          <w:lang w:val="en-US"/>
        </w:rPr>
        <w:t>DHCP</w:t>
      </w:r>
      <w:r w:rsidRPr="0066295D"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1D05F9">
      <w:r w:rsidRPr="0066295D"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1D05F9">
      <w:r w:rsidRPr="0066295D">
        <w:rPr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1FE0DCDA" w:rsidR="00343393" w:rsidRPr="00BF5ED1" w:rsidRDefault="008007B9" w:rsidP="001D05F9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4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="00BF5ED1">
        <w:t xml:space="preserve">. Схема с сервером </w:t>
      </w:r>
      <w:r w:rsidR="00BF5ED1">
        <w:rPr>
          <w:lang w:val="en-US"/>
        </w:rPr>
        <w:t>dhcp</w:t>
      </w:r>
      <w:r w:rsidR="00BF5ED1" w:rsidRPr="00BF5ED1">
        <w:t xml:space="preserve"> </w:t>
      </w:r>
      <w:r w:rsidR="00BF5ED1">
        <w:t>в локальной сети.</w:t>
      </w:r>
    </w:p>
    <w:p w14:paraId="51847244" w14:textId="77777777" w:rsidR="008007B9" w:rsidRPr="008007B9" w:rsidRDefault="008007B9" w:rsidP="001D05F9"/>
    <w:p w14:paraId="4C47AF00" w14:textId="77777777" w:rsidR="00343393" w:rsidRPr="0066295D" w:rsidRDefault="00343393" w:rsidP="001D05F9">
      <w:pPr>
        <w:pStyle w:val="ac"/>
        <w:numPr>
          <w:ilvl w:val="0"/>
          <w:numId w:val="95"/>
        </w:numPr>
      </w:pPr>
      <w:r w:rsidRPr="0066295D">
        <w:t>Принцип работы DHCP</w:t>
      </w:r>
    </w:p>
    <w:p w14:paraId="75115F80" w14:textId="77777777" w:rsidR="00343393" w:rsidRPr="0066295D" w:rsidRDefault="00343393" w:rsidP="001D05F9">
      <w:r w:rsidRPr="0066295D"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1D05F9">
      <w:r w:rsidRPr="0066295D">
        <w:t>Процесс состоит из четырёх основных этапов:</w:t>
      </w:r>
    </w:p>
    <w:p w14:paraId="58511C25" w14:textId="77777777" w:rsidR="00343393" w:rsidRPr="0066295D" w:rsidRDefault="00343393" w:rsidP="001D05F9">
      <w:r w:rsidRPr="0066295D"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 w:rsidP="001D05F9">
      <w:r w:rsidRPr="0066295D">
        <w:t>DHCP Offer (Предложение). Сервер отвечает пакетом DHCP Offer,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 w:rsidP="001D05F9">
      <w:r w:rsidRPr="0066295D">
        <w:t>DHCP Request (Запрос). Клиент получает предложение и отвечает серверу сообщением DHCP Request, подтверждая готовность принять предложенные параметры.</w:t>
      </w:r>
    </w:p>
    <w:p w14:paraId="447316B4" w14:textId="77777777" w:rsidR="00343393" w:rsidRPr="0066295D" w:rsidRDefault="00343393" w:rsidP="001D05F9">
      <w:r w:rsidRPr="0066295D">
        <w:t>DHCP Acknowledgment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1D05F9">
      <w:pPr>
        <w:pStyle w:val="ac"/>
        <w:numPr>
          <w:ilvl w:val="0"/>
          <w:numId w:val="95"/>
        </w:numPr>
      </w:pPr>
      <w:r w:rsidRPr="0066295D">
        <w:t>Преимущества и недостатки</w:t>
      </w:r>
    </w:p>
    <w:p w14:paraId="7E8E37BA" w14:textId="77777777" w:rsidR="00343393" w:rsidRPr="0066295D" w:rsidRDefault="00343393" w:rsidP="001D05F9">
      <w:r w:rsidRPr="0066295D">
        <w:t>Преимущества DHCP:</w:t>
      </w:r>
    </w:p>
    <w:p w14:paraId="30FCD7A0" w14:textId="77777777" w:rsidR="00343393" w:rsidRPr="0066295D" w:rsidRDefault="00343393" w:rsidP="001D05F9">
      <w:r w:rsidRPr="0066295D">
        <w:t>автоматизация настройки сетевых параметров; </w:t>
      </w:r>
      <w:hyperlink r:id="rId104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5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 w:rsidP="001D05F9">
      <w:r w:rsidRPr="0066295D">
        <w:t>предотвращение конфликтов IP-адресов; </w:t>
      </w:r>
      <w:hyperlink r:id="rId106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7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 w:rsidP="001D05F9">
      <w:r w:rsidRPr="0066295D"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1D05F9">
      <w:r w:rsidRPr="0066295D">
        <w:t>Недостатки DHCP:</w:t>
      </w:r>
    </w:p>
    <w:p w14:paraId="13718F21" w14:textId="77777777" w:rsidR="00343393" w:rsidRPr="0066295D" w:rsidRDefault="00343393" w:rsidP="001D05F9">
      <w:r w:rsidRPr="0066295D"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 w:rsidP="001D05F9">
      <w:r w:rsidRPr="0066295D"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 w:rsidP="001D05F9">
      <w:r w:rsidRPr="0066295D"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1D05F9">
      <w:r w:rsidRPr="0066295D">
        <w:t>Где используется</w:t>
      </w:r>
    </w:p>
    <w:p w14:paraId="70F03BBA" w14:textId="77777777" w:rsidR="00343393" w:rsidRPr="0066295D" w:rsidRDefault="00343393" w:rsidP="001D05F9">
      <w:r w:rsidRPr="0066295D"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 w:rsidP="001D05F9">
      <w:r w:rsidRPr="0066295D">
        <w:t>компьютеры и ноутбуки;</w:t>
      </w:r>
    </w:p>
    <w:p w14:paraId="1816EA92" w14:textId="77777777" w:rsidR="00343393" w:rsidRPr="0066295D" w:rsidRDefault="00343393" w:rsidP="001D05F9">
      <w:r w:rsidRPr="0066295D">
        <w:t>смартфоны и планшеты;</w:t>
      </w:r>
    </w:p>
    <w:p w14:paraId="4231B250" w14:textId="77777777" w:rsidR="00343393" w:rsidRPr="0066295D" w:rsidRDefault="00343393" w:rsidP="001D05F9">
      <w:r w:rsidRPr="0066295D">
        <w:t>умные устройства (камеры наблюдения, термостаты, холодильники);</w:t>
      </w:r>
    </w:p>
    <w:p w14:paraId="079287A6" w14:textId="77777777" w:rsidR="00343393" w:rsidRDefault="00343393" w:rsidP="001D05F9">
      <w:pPr>
        <w:rPr>
          <w:lang w:val="en-US"/>
        </w:rPr>
      </w:pPr>
      <w:r w:rsidRPr="0066295D">
        <w:t>сетевое оборудование (маршрутизаторы, коммутаторы).</w:t>
      </w:r>
    </w:p>
    <w:p w14:paraId="522AE0C8" w14:textId="77777777" w:rsidR="00BF5ED1" w:rsidRDefault="00BF5ED1" w:rsidP="001D05F9">
      <w:pPr>
        <w:rPr>
          <w:lang w:val="en-US"/>
        </w:rPr>
      </w:pPr>
    </w:p>
    <w:p w14:paraId="1B6AA3F4" w14:textId="2D1A7F91" w:rsidR="00343393" w:rsidRPr="001D05F9" w:rsidRDefault="00BF5ED1" w:rsidP="001D05F9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 w:rsidRPr="001D05F9">
        <w:rPr>
          <w:lang w:val="en-US"/>
        </w:rPr>
        <w:t>DHCP</w:t>
      </w:r>
    </w:p>
    <w:p w14:paraId="30F2D79C" w14:textId="77777777" w:rsidR="00BF5ED1" w:rsidRPr="00BF5ED1" w:rsidRDefault="00BF5ED1" w:rsidP="001D05F9">
      <w:pPr>
        <w:rPr>
          <w:lang w:val="en-US"/>
        </w:rPr>
      </w:pPr>
    </w:p>
    <w:p w14:paraId="65208767" w14:textId="77777777" w:rsidR="00343393" w:rsidRPr="0066295D" w:rsidRDefault="00343393" w:rsidP="001D05F9">
      <w: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1D05F9"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04A8450C" w:rsidR="00343393" w:rsidRPr="008007B9" w:rsidRDefault="008007B9" w:rsidP="001D05F9"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4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2</w:t>
      </w:r>
      <w:r w:rsidR="00907288">
        <w:fldChar w:fldCharType="end"/>
      </w:r>
    </w:p>
    <w:p w14:paraId="41CF6178" w14:textId="77777777" w:rsidR="008007B9" w:rsidRPr="008007B9" w:rsidRDefault="008007B9" w:rsidP="001D05F9"/>
    <w:p w14:paraId="4DB8337F" w14:textId="4C179376" w:rsidR="00343393" w:rsidRPr="0066295D" w:rsidRDefault="00343393" w:rsidP="001D05F9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 w:rsidP="001D05F9">
      <w:r w:rsidRPr="0066295D">
        <w:t>Назначаем IP-адреса на интерфейсы:</w:t>
      </w:r>
    </w:p>
    <w:p w14:paraId="432BDCB5" w14:textId="514A9AFC" w:rsidR="00343393" w:rsidRPr="006F52C8" w:rsidRDefault="00343393" w:rsidP="001D05F9">
      <w:r>
        <w:t xml:space="preserve">Выполняемые команды в консоли 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F52C8">
        <w:t>:</w:t>
      </w:r>
    </w:p>
    <w:p w14:paraId="04BED470" w14:textId="77777777" w:rsidR="00343393" w:rsidRPr="0066295D" w:rsidRDefault="00343393" w:rsidP="001D05F9">
      <w:r w:rsidRPr="0066295D">
        <w:t>configure</w:t>
      </w:r>
    </w:p>
    <w:p w14:paraId="27E88782" w14:textId="77777777" w:rsidR="00343393" w:rsidRPr="0066295D" w:rsidRDefault="00343393" w:rsidP="001D05F9">
      <w:r w:rsidRPr="0066295D"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description connection_WAN</w:t>
      </w:r>
    </w:p>
    <w:p w14:paraId="1FAD404B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ip address dhcp</w:t>
      </w:r>
    </w:p>
    <w:p w14:paraId="5488494C" w14:textId="77777777" w:rsidR="00343393" w:rsidRPr="0066295D" w:rsidRDefault="00343393" w:rsidP="001D05F9">
      <w:r w:rsidRPr="0066295D">
        <w:t>exit</w:t>
      </w:r>
    </w:p>
    <w:p w14:paraId="0B70D077" w14:textId="77777777" w:rsidR="00343393" w:rsidRPr="0066295D" w:rsidRDefault="00343393" w:rsidP="001D05F9">
      <w:r w:rsidRPr="0066295D">
        <w:t xml:space="preserve">на интерфейс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description connection_</w:t>
      </w:r>
      <w:r>
        <w:rPr>
          <w:lang w:val="en-US"/>
        </w:rPr>
        <w:t>LAN</w:t>
      </w:r>
    </w:p>
    <w:p w14:paraId="38D275C4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ip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D36C21" w:rsidRDefault="00343393" w:rsidP="001D05F9">
      <w:r w:rsidRPr="0066295D">
        <w:rPr>
          <w:lang w:val="en-US"/>
        </w:rPr>
        <w:t>exit</w:t>
      </w:r>
    </w:p>
    <w:p w14:paraId="06DBC546" w14:textId="3E8FED7F" w:rsidR="00343393" w:rsidRPr="0066295D" w:rsidRDefault="00343393" w:rsidP="001D05F9"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r w:rsidR="00D36C21">
        <w:rPr>
          <w:b/>
          <w:bCs/>
        </w:rPr>
        <w:t>TRUSTED</w:t>
      </w:r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662CAEB9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 zone </w:t>
      </w:r>
      <w:r w:rsidR="00D36C21">
        <w:rPr>
          <w:lang w:val="en-US"/>
        </w:rPr>
        <w:t>TRUSTED</w:t>
      </w:r>
    </w:p>
    <w:p w14:paraId="03A91CB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0761F4F0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security-zone </w:t>
      </w:r>
      <w:r w:rsidR="00D36C21">
        <w:rPr>
          <w:lang w:val="en-US"/>
        </w:rPr>
        <w:t>TRUSTED</w:t>
      </w:r>
    </w:p>
    <w:p w14:paraId="7C22A89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1D05F9">
      <w:r w:rsidRPr="0066295D">
        <w:t>do confirm</w:t>
      </w:r>
    </w:p>
    <w:p w14:paraId="00EB9BF5" w14:textId="4DE930F0" w:rsidR="00343393" w:rsidRPr="00B13C01" w:rsidRDefault="00343393" w:rsidP="001D05F9">
      <w:r>
        <w:t xml:space="preserve">Вывод текущего конфига из консоли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F52C8">
        <w:t>:</w:t>
      </w:r>
    </w:p>
    <w:p w14:paraId="69CAB056" w14:textId="5EF1DFBD" w:rsidR="00343393" w:rsidRPr="006F52C8" w:rsidRDefault="00902DA6" w:rsidP="001D05F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343393" w:rsidRPr="006F52C8">
        <w:rPr>
          <w:lang w:val="en-US"/>
        </w:rPr>
        <w:t># sh running-config</w:t>
      </w:r>
    </w:p>
    <w:p w14:paraId="1FDBC523" w14:textId="187501A5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hostname </w:t>
      </w:r>
      <w:r w:rsidR="00902DA6">
        <w:rPr>
          <w:lang w:val="en-US"/>
        </w:rPr>
        <w:t xml:space="preserve"> vesr124-2-1</w:t>
      </w:r>
    </w:p>
    <w:p w14:paraId="4D269240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ip address-range 172.16.1.1</w:t>
      </w:r>
    </w:p>
    <w:p w14:paraId="43C4DF5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ip address-range 172.16.1.1-172.16.1.254</w:t>
      </w:r>
    </w:p>
    <w:p w14:paraId="06F3ED91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file tmpsys:syslog/default</w:t>
      </w:r>
    </w:p>
    <w:p w14:paraId="5040072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username rinat</w:t>
      </w:r>
    </w:p>
    <w:p w14:paraId="2B29498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domain lookup enable</w:t>
      </w:r>
    </w:p>
    <w:p w14:paraId="256B2531" w14:textId="5FB7AEEF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 xml:space="preserve">security zone </w:t>
      </w:r>
      <w:r w:rsidR="00D36C21">
        <w:rPr>
          <w:u w:val="single"/>
          <w:lang w:val="en-US"/>
        </w:rPr>
        <w:t>TRUSTED</w:t>
      </w:r>
    </w:p>
    <w:p w14:paraId="1A7E9DFF" w14:textId="77777777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>exit</w:t>
      </w:r>
    </w:p>
    <w:p w14:paraId="06800746" w14:textId="4D5861EA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 xml:space="preserve">security zone </w:t>
      </w:r>
      <w:r w:rsidR="00D36C21">
        <w:rPr>
          <w:u w:val="single"/>
          <w:lang w:val="en-US"/>
        </w:rPr>
        <w:t>UNTRUSTED</w:t>
      </w:r>
    </w:p>
    <w:p w14:paraId="78A3AE6A" w14:textId="77777777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>exit</w:t>
      </w:r>
    </w:p>
    <w:p w14:paraId="3A671C3C" w14:textId="77777777" w:rsidR="00343393" w:rsidRPr="001D05F9" w:rsidRDefault="00343393" w:rsidP="001D05F9">
      <w:pPr>
        <w:rPr>
          <w:lang w:val="en-US"/>
        </w:rPr>
      </w:pPr>
    </w:p>
    <w:p w14:paraId="20B2E9DD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interface gigabitethernet 1/0/1</w:t>
      </w:r>
    </w:p>
    <w:p w14:paraId="0AC28261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description "WAN"</w:t>
      </w:r>
    </w:p>
    <w:p w14:paraId="63107477" w14:textId="743B0001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security-zone </w:t>
      </w:r>
      <w:r w:rsidR="00D36C21">
        <w:rPr>
          <w:lang w:val="en-US"/>
        </w:rPr>
        <w:t>UNTRUSTED</w:t>
      </w:r>
    </w:p>
    <w:p w14:paraId="0950E009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ip address dhcp</w:t>
      </w:r>
    </w:p>
    <w:p w14:paraId="7EAF74D6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exit</w:t>
      </w:r>
    </w:p>
    <w:p w14:paraId="2C221F18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interface gigabitethernet 1/0/2</w:t>
      </w:r>
    </w:p>
    <w:p w14:paraId="340F9E2E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description "LAN"</w:t>
      </w:r>
    </w:p>
    <w:p w14:paraId="563428F8" w14:textId="34D4AF5B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security-zone </w:t>
      </w:r>
      <w:r w:rsidR="00D36C21">
        <w:rPr>
          <w:lang w:val="en-US"/>
        </w:rPr>
        <w:t>TRUSTED</w:t>
      </w:r>
    </w:p>
    <w:p w14:paraId="2A149F4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ip address 172.16.1.1/24</w:t>
      </w:r>
    </w:p>
    <w:p w14:paraId="742EC021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exit</w:t>
      </w:r>
    </w:p>
    <w:p w14:paraId="408D9651" w14:textId="77777777" w:rsidR="00343393" w:rsidRPr="001D05F9" w:rsidRDefault="00343393" w:rsidP="001D05F9">
      <w:pPr>
        <w:rPr>
          <w:lang w:val="en-US"/>
        </w:rPr>
      </w:pPr>
    </w:p>
    <w:p w14:paraId="12CC83A9" w14:textId="7294E5AA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1D05F9">
        <w:rPr>
          <w:lang w:val="en-US"/>
        </w:rPr>
        <w:t xml:space="preserve"> self</w:t>
      </w:r>
    </w:p>
    <w:p w14:paraId="4AE3A2E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rule 1</w:t>
      </w:r>
    </w:p>
    <w:p w14:paraId="19ECDD05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action permit</w:t>
      </w:r>
    </w:p>
    <w:p w14:paraId="2EE7DAA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match protocol icmp</w:t>
      </w:r>
    </w:p>
    <w:p w14:paraId="0FBB868B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match destination-address object-group LAN_GATEWAY</w:t>
      </w:r>
    </w:p>
    <w:p w14:paraId="2825487B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enable</w:t>
      </w:r>
    </w:p>
    <w:p w14:paraId="395A6330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exit</w:t>
      </w:r>
    </w:p>
    <w:p w14:paraId="5B9BED5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1D05F9">
      <w:pPr>
        <w:rPr>
          <w:lang w:val="en-US"/>
        </w:rPr>
      </w:pPr>
    </w:p>
    <w:p w14:paraId="583C5A20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1D05F9">
      <w:pPr>
        <w:rPr>
          <w:lang w:val="en-US"/>
        </w:rPr>
      </w:pPr>
    </w:p>
    <w:p w14:paraId="0AB203B7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ip ssh server</w:t>
      </w:r>
    </w:p>
    <w:p w14:paraId="6A4549D6" w14:textId="77777777" w:rsidR="00343393" w:rsidRPr="006F52C8" w:rsidRDefault="00343393" w:rsidP="001D05F9">
      <w:pPr>
        <w:rPr>
          <w:lang w:val="en-US"/>
        </w:rPr>
      </w:pPr>
    </w:p>
    <w:p w14:paraId="7F2E8615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ntp enable</w:t>
      </w:r>
    </w:p>
    <w:p w14:paraId="36DAD0A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ntp broadcast-client enable</w:t>
      </w:r>
    </w:p>
    <w:p w14:paraId="0384A990" w14:textId="77777777" w:rsidR="00343393" w:rsidRPr="006F52C8" w:rsidRDefault="00343393" w:rsidP="001D05F9">
      <w:pPr>
        <w:rPr>
          <w:lang w:val="en-US"/>
        </w:rPr>
      </w:pPr>
    </w:p>
    <w:p w14:paraId="1369A094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licence-manager</w:t>
      </w:r>
    </w:p>
    <w:p w14:paraId="56420822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1D05F9"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1D05F9"/>
    <w:p w14:paraId="33F68477" w14:textId="599B3520" w:rsidR="00343393" w:rsidRPr="00D45C69" w:rsidRDefault="00902DA6" w:rsidP="001D05F9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343393" w:rsidRPr="00D45C69">
        <w:t>#</w:t>
      </w:r>
    </w:p>
    <w:p w14:paraId="1344AA44" w14:textId="77777777" w:rsidR="00343393" w:rsidRPr="0066295D" w:rsidRDefault="00343393" w:rsidP="001D05F9">
      <w:r>
        <w:t>Прмечание: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 w:rsidP="001D05F9"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ip dhcp-server pool COMPANY</w:t>
      </w:r>
    </w:p>
    <w:p w14:paraId="108A71D3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1D05F9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1D05F9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1D05F9">
      <w:r w:rsidRPr="0066295D">
        <w:t xml:space="preserve">default-router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1D05F9">
      <w:r w:rsidRPr="0066295D">
        <w:t>default-server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0E33902D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(config)# ip dhcp-server pool COMPANY</w:t>
      </w:r>
    </w:p>
    <w:p w14:paraId="5771A988" w14:textId="7E91AD82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network 172.16.1.0/24</w:t>
      </w:r>
    </w:p>
    <w:p w14:paraId="3E81ADCF" w14:textId="45C1EEAD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default-lease-time 3:00:00</w:t>
      </w:r>
    </w:p>
    <w:p w14:paraId="0FF5AB27" w14:textId="3EF10E38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address-range 172.16.1.1-172.16.1.254</w:t>
      </w:r>
    </w:p>
    <w:p w14:paraId="5EB3BF8C" w14:textId="6EC7332A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excluded-address-range 172.16.1.1</w:t>
      </w:r>
    </w:p>
    <w:p w14:paraId="30C84988" w14:textId="64A47DF5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excluded-address-range 172.16.1.254</w:t>
      </w:r>
    </w:p>
    <w:p w14:paraId="0EB9C0EC" w14:textId="120E8D59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address 172.16.1.100 mac-address 00:50:79:66:68:00</w:t>
      </w:r>
    </w:p>
    <w:p w14:paraId="072AE166" w14:textId="70C48220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address 172.16.1.200 mac-address 00:50:79:66:68:01</w:t>
      </w:r>
    </w:p>
    <w:p w14:paraId="1315BA5C" w14:textId="2F8DF8D6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default-router 172.16.1.1</w:t>
      </w:r>
    </w:p>
    <w:p w14:paraId="439B06A8" w14:textId="502907DE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dns-server 77.88.8.8</w:t>
      </w:r>
    </w:p>
    <w:p w14:paraId="2D5B2D74" w14:textId="455741DC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exit</w:t>
      </w:r>
    </w:p>
    <w:p w14:paraId="1DEB8D7D" w14:textId="23DDFA4E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(config)# do commit</w:t>
      </w:r>
    </w:p>
    <w:p w14:paraId="709FBFC9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2025-05-29T18:28:39+00:00 %CLI-I-CRIT: user admin from console  input: do commit</w:t>
      </w:r>
    </w:p>
    <w:p w14:paraId="3D3CE84D" w14:textId="275DC725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(config)# do confirm</w:t>
      </w:r>
    </w:p>
    <w:p w14:paraId="64A8AB96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2025-05-29T18:28:44+00:00 %CLI-I-CRIT: user admin from console  input: do confirm</w:t>
      </w:r>
    </w:p>
    <w:p w14:paraId="5A78C583" w14:textId="44DE3F0B" w:rsidR="00343393" w:rsidRDefault="00902DA6" w:rsidP="001D05F9">
      <w:r w:rsidRPr="00902DA6">
        <w:rPr>
          <w:lang w:val="en-US"/>
        </w:rPr>
        <w:t xml:space="preserve"> </w:t>
      </w:r>
      <w:r>
        <w:t>vesr124-2-1</w:t>
      </w:r>
      <w:r w:rsidR="00343393">
        <w:t>(config)# exit</w:t>
      </w:r>
    </w:p>
    <w:p w14:paraId="663E260D" w14:textId="3B95DCB6" w:rsidR="00343393" w:rsidRDefault="00902DA6" w:rsidP="001D05F9">
      <w:r>
        <w:t xml:space="preserve"> vesr124-2-1</w:t>
      </w:r>
      <w:r w:rsidR="00343393">
        <w:t>#</w:t>
      </w:r>
    </w:p>
    <w:p w14:paraId="7946BD66" w14:textId="77777777" w:rsidR="00343393" w:rsidRDefault="00343393" w:rsidP="001D05F9">
      <w:r>
        <w:t xml:space="preserve"> </w:t>
      </w:r>
    </w:p>
    <w:p w14:paraId="29DCFBD9" w14:textId="77777777" w:rsidR="00343393" w:rsidRDefault="00343393" w:rsidP="001D05F9">
      <w:r>
        <w:t xml:space="preserve">МАС адреса виртуальных ПУ нужно взять дав команды </w:t>
      </w:r>
      <w:r>
        <w:rPr>
          <w:lang w:val="en-US"/>
        </w:rPr>
        <w:t>sh</w:t>
      </w:r>
      <w:r w:rsidRPr="003D2E1C">
        <w:t xml:space="preserve"> </w:t>
      </w:r>
      <w:r>
        <w:rPr>
          <w:lang w:val="en-US"/>
        </w:rPr>
        <w:t>ip</w:t>
      </w:r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соотвественно </w:t>
      </w:r>
      <w:r>
        <w:rPr>
          <w:lang w:val="en-US"/>
        </w:rPr>
        <w:t>Shift</w:t>
      </w:r>
      <w:r w:rsidRPr="003D2E1C">
        <w:t>+</w:t>
      </w:r>
      <w:r>
        <w:rPr>
          <w:lang w:val="en-US"/>
        </w:rPr>
        <w:t>Insert</w:t>
      </w:r>
      <w:r w:rsidRPr="003D2E1C">
        <w:t xml:space="preserve"> </w:t>
      </w:r>
      <w:r>
        <w:t>:</w:t>
      </w:r>
    </w:p>
    <w:p w14:paraId="1DB68F2C" w14:textId="77777777" w:rsidR="00343393" w:rsidRDefault="00343393" w:rsidP="001D05F9"/>
    <w:p w14:paraId="7F9F4E91" w14:textId="77777777" w:rsidR="00343393" w:rsidRDefault="00343393" w:rsidP="001D05F9"/>
    <w:p w14:paraId="1D960ABD" w14:textId="77777777" w:rsidR="00343393" w:rsidRPr="003D2E1C" w:rsidRDefault="00343393" w:rsidP="001D05F9">
      <w:pPr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>&gt; sh ip</w:t>
      </w:r>
    </w:p>
    <w:p w14:paraId="2026A418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NAME        : PC1[1]</w:t>
      </w:r>
    </w:p>
    <w:p w14:paraId="0571DF60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IP/MASK     : 0.0.0.0/0</w:t>
      </w:r>
    </w:p>
    <w:p w14:paraId="7C931141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GATEWAY     : 0.0.0.0</w:t>
      </w:r>
    </w:p>
    <w:p w14:paraId="3109F156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DNS         :</w:t>
      </w:r>
    </w:p>
    <w:p w14:paraId="657C3A7F" w14:textId="77777777" w:rsidR="00343393" w:rsidRPr="003D2E1C" w:rsidRDefault="00343393" w:rsidP="001D05F9">
      <w:pPr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LPORT       : 13006</w:t>
      </w:r>
    </w:p>
    <w:p w14:paraId="5C912F1A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RHOST:PORT  : 127.0.0.1:13007</w:t>
      </w:r>
    </w:p>
    <w:p w14:paraId="48C8EBD6" w14:textId="77777777" w:rsidR="00343393" w:rsidRPr="00343393" w:rsidRDefault="00343393" w:rsidP="001D05F9">
      <w:pPr>
        <w:rPr>
          <w:lang w:val="en-US"/>
        </w:rPr>
      </w:pPr>
      <w:r w:rsidRPr="003D2E1C">
        <w:rPr>
          <w:lang w:val="en-US"/>
        </w:rPr>
        <w:t>MTU:        : 1500</w:t>
      </w:r>
    </w:p>
    <w:p w14:paraId="5F0C4017" w14:textId="77777777" w:rsidR="00343393" w:rsidRPr="00343393" w:rsidRDefault="00343393" w:rsidP="001D05F9">
      <w:pPr>
        <w:rPr>
          <w:lang w:val="en-US"/>
        </w:rPr>
      </w:pPr>
    </w:p>
    <w:p w14:paraId="740399E7" w14:textId="77777777" w:rsidR="00343393" w:rsidRPr="003D2E1C" w:rsidRDefault="00343393" w:rsidP="001D05F9">
      <w:pPr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>&gt; sh ip</w:t>
      </w:r>
    </w:p>
    <w:p w14:paraId="4934342B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NAME        : PC2[1]</w:t>
      </w:r>
    </w:p>
    <w:p w14:paraId="72C23C32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IP/MASK     : 0.0.0.0/0</w:t>
      </w:r>
    </w:p>
    <w:p w14:paraId="208C3D8E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GATEWAY     : 0.0.0.0</w:t>
      </w:r>
    </w:p>
    <w:p w14:paraId="3F223FEF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DNS         :</w:t>
      </w:r>
    </w:p>
    <w:p w14:paraId="1FFB9B61" w14:textId="77777777" w:rsidR="00343393" w:rsidRPr="003D2E1C" w:rsidRDefault="00343393" w:rsidP="001D05F9">
      <w:pPr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LPORT       : 13008</w:t>
      </w:r>
    </w:p>
    <w:p w14:paraId="0218FB59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RHOST:PORT  : 127.0.0.1:13009</w:t>
      </w:r>
    </w:p>
    <w:p w14:paraId="136F2508" w14:textId="77777777" w:rsidR="00343393" w:rsidRPr="003D2E1C" w:rsidRDefault="00343393" w:rsidP="001D05F9">
      <w:r>
        <w:t>MTU:        : 1500</w:t>
      </w:r>
    </w:p>
    <w:p w14:paraId="29EC5104" w14:textId="77777777" w:rsidR="00343393" w:rsidRPr="003D2E1C" w:rsidRDefault="00343393" w:rsidP="001D05F9"/>
    <w:p w14:paraId="69ECDE44" w14:textId="77777777" w:rsidR="00343393" w:rsidRPr="0066295D" w:rsidRDefault="00343393" w:rsidP="001D05F9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3F17D269" w14:textId="77777777" w:rsidR="00343393" w:rsidRPr="0066295D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object-group service dhcp_server</w:t>
      </w:r>
    </w:p>
    <w:p w14:paraId="7FCCBF96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object-group service dhcp_client</w:t>
      </w:r>
    </w:p>
    <w:p w14:paraId="49F89B7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1D05F9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1D05F9">
      <w:r>
        <w:t>Протокол работы в консоли в режиме конфигурации:</w:t>
      </w:r>
    </w:p>
    <w:p w14:paraId="79E84BFF" w14:textId="7D5D88B5" w:rsidR="00343393" w:rsidRPr="008E779A" w:rsidRDefault="00902DA6" w:rsidP="001D05F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343393" w:rsidRPr="008E779A">
        <w:rPr>
          <w:lang w:val="en-US"/>
        </w:rPr>
        <w:t>(config)# object-group service dhcp_service</w:t>
      </w:r>
    </w:p>
    <w:p w14:paraId="5FB8789C" w14:textId="605C1D94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port-range 67</w:t>
      </w:r>
    </w:p>
    <w:p w14:paraId="42F7E5FE" w14:textId="788EE5DD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exit</w:t>
      </w:r>
    </w:p>
    <w:p w14:paraId="3B3F1BA3" w14:textId="5366B94D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object-group service dhcp_client</w:t>
      </w:r>
    </w:p>
    <w:p w14:paraId="7F14184C" w14:textId="6A975980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port-range 68</w:t>
      </w:r>
    </w:p>
    <w:p w14:paraId="40F524E1" w14:textId="0E8760FA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exit</w:t>
      </w:r>
    </w:p>
    <w:p w14:paraId="17949C97" w14:textId="66C68DA7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commit</w:t>
      </w:r>
    </w:p>
    <w:p w14:paraId="3B47FFF5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2025-05-29T18:47:10+00:00 %CLI-I-CRIT: user admin from console  input: do commit</w:t>
      </w:r>
    </w:p>
    <w:p w14:paraId="4AA67F29" w14:textId="156D7BE1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confirm</w:t>
      </w:r>
    </w:p>
    <w:p w14:paraId="7069143E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2025-05-29T18:47:15+00:00 %CLI-I-CRIT: user admin from console  input: do confirm</w:t>
      </w:r>
    </w:p>
    <w:p w14:paraId="04096151" w14:textId="4CEE66C1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show running-config</w:t>
      </w:r>
    </w:p>
    <w:p w14:paraId="76E71F83" w14:textId="2D0CE0DA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 xml:space="preserve">hostname </w:t>
      </w:r>
      <w:r w:rsidR="00902DA6">
        <w:rPr>
          <w:lang w:val="en-US"/>
        </w:rPr>
        <w:t xml:space="preserve"> vesr124-2-1</w:t>
      </w:r>
    </w:p>
    <w:p w14:paraId="1BB0E28C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object-group service dhcp_service</w:t>
      </w:r>
    </w:p>
    <w:p w14:paraId="6BEFD55F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object-group service dhcp_client</w:t>
      </w:r>
    </w:p>
    <w:p w14:paraId="2B1FD8A3" w14:textId="77777777" w:rsidR="00343393" w:rsidRPr="00B13C01" w:rsidRDefault="00343393" w:rsidP="001D05F9"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1D05F9">
      <w:r w:rsidRPr="008E779A">
        <w:rPr>
          <w:lang w:val="en-US"/>
        </w:rPr>
        <w:t>exit</w:t>
      </w:r>
    </w:p>
    <w:p w14:paraId="05B3783D" w14:textId="77777777" w:rsidR="00343393" w:rsidRDefault="00343393" w:rsidP="001D05F9">
      <w:r>
        <w:t>У</w:t>
      </w:r>
      <w:r w:rsidRPr="00AA39DC">
        <w:t xml:space="preserve"> </w:t>
      </w:r>
      <w:r>
        <w:t>нас уже ранее в предыдущей главе было создано одно правило для пропуска пингов файрволом.</w:t>
      </w:r>
    </w:p>
    <w:p w14:paraId="511863CC" w14:textId="35FC0C75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AA39DC">
        <w:rPr>
          <w:lang w:val="en-US"/>
        </w:rPr>
        <w:t xml:space="preserve"> self</w:t>
      </w:r>
    </w:p>
    <w:p w14:paraId="2FB96652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match protocol icmp</w:t>
      </w:r>
    </w:p>
    <w:p w14:paraId="20CD1B9F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1D05F9">
      <w:r w:rsidRPr="00AA39DC">
        <w:rPr>
          <w:lang w:val="en-US"/>
        </w:rPr>
        <w:t xml:space="preserve">    </w:t>
      </w:r>
      <w:r>
        <w:t>enable</w:t>
      </w:r>
    </w:p>
    <w:p w14:paraId="3B579A8B" w14:textId="77777777" w:rsidR="00343393" w:rsidRDefault="00343393" w:rsidP="001D05F9"/>
    <w:p w14:paraId="2AD08969" w14:textId="77777777" w:rsidR="00343393" w:rsidRPr="00AA39DC" w:rsidRDefault="00343393" w:rsidP="001D05F9"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78015BDA" w14:textId="60B0C753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66295D">
        <w:rPr>
          <w:lang w:val="en-US"/>
        </w:rPr>
        <w:t xml:space="preserve"> self</w:t>
      </w:r>
    </w:p>
    <w:p w14:paraId="672DAF3B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match protocol udp</w:t>
      </w:r>
    </w:p>
    <w:p w14:paraId="7C7D52FD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match source-port dhcp_client</w:t>
      </w:r>
    </w:p>
    <w:p w14:paraId="6EE5B52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match destination-port dhcp_server</w:t>
      </w:r>
    </w:p>
    <w:p w14:paraId="7D63CC7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1D05F9">
      <w:pPr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1D05F9">
      <w:pPr>
        <w:rPr>
          <w:lang w:val="en-US"/>
        </w:rPr>
      </w:pPr>
    </w:p>
    <w:p w14:paraId="4D66859C" w14:textId="3A2AFA77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config</w:t>
      </w:r>
    </w:p>
    <w:p w14:paraId="7120866A" w14:textId="1CB2F1A5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343393" w:rsidRPr="00AA39DC">
        <w:rPr>
          <w:lang w:val="en-US"/>
        </w:rPr>
        <w:t xml:space="preserve"> self</w:t>
      </w:r>
    </w:p>
    <w:p w14:paraId="07D17B0F" w14:textId="274CEC7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(config-security-zone-pair)# rule 2</w:t>
      </w:r>
    </w:p>
    <w:p w14:paraId="0A6AAD51" w14:textId="64289E0D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match protocol udp</w:t>
      </w:r>
    </w:p>
    <w:p w14:paraId="3987BF1D" w14:textId="27AD297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match source-port object-group dhcp_client</w:t>
      </w:r>
    </w:p>
    <w:p w14:paraId="27BB8857" w14:textId="7B8814D5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match destination-port object-group dhcp_service</w:t>
      </w:r>
    </w:p>
    <w:p w14:paraId="606A2C0C" w14:textId="078A6684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action permit</w:t>
      </w:r>
    </w:p>
    <w:p w14:paraId="6428BC46" w14:textId="7AA87831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enable</w:t>
      </w:r>
    </w:p>
    <w:p w14:paraId="09CBA333" w14:textId="2B1D622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exit</w:t>
      </w:r>
    </w:p>
    <w:p w14:paraId="64407FDE" w14:textId="089A8EA6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(config-security-zone-pair)# exit</w:t>
      </w:r>
    </w:p>
    <w:p w14:paraId="19764529" w14:textId="5A6B0879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exit</w:t>
      </w:r>
    </w:p>
    <w:p w14:paraId="694803BE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0B51E74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commit</w:t>
      </w:r>
    </w:p>
    <w:p w14:paraId="304884FA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2025-05-29T19:00:58+00:00 %CLI-I-CRIT: user admin from console  input: commit</w:t>
      </w:r>
    </w:p>
    <w:p w14:paraId="63773024" w14:textId="7F405D33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confirm</w:t>
      </w:r>
    </w:p>
    <w:p w14:paraId="6E7EC50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2025-05-29T19:01:01+00:00 %CLI-I-CRIT: user admin from console  input: confirm</w:t>
      </w:r>
    </w:p>
    <w:p w14:paraId="49E86835" w14:textId="51E21FE3" w:rsidR="00343393" w:rsidRPr="00D36C21" w:rsidRDefault="00902DA6" w:rsidP="001D05F9">
      <w:r>
        <w:rPr>
          <w:lang w:val="en-US"/>
        </w:rPr>
        <w:t xml:space="preserve"> vesr</w:t>
      </w:r>
      <w:r w:rsidRPr="00D36C21">
        <w:t>124-2-1</w:t>
      </w:r>
      <w:r w:rsidR="00343393" w:rsidRPr="00D36C21">
        <w:t>#</w:t>
      </w:r>
    </w:p>
    <w:p w14:paraId="73F289E0" w14:textId="77777777" w:rsidR="00343393" w:rsidRPr="00D36C21" w:rsidRDefault="00343393" w:rsidP="001D05F9">
      <w:r w:rsidRPr="0066295D">
        <w:t>Разрешим</w:t>
      </w:r>
      <w:r w:rsidRPr="00D36C21">
        <w:t xml:space="preserve"> </w:t>
      </w:r>
      <w:r w:rsidRPr="0066295D">
        <w:t>работу</w:t>
      </w:r>
      <w:r w:rsidRPr="00D36C21">
        <w:t xml:space="preserve"> </w:t>
      </w:r>
      <w:r w:rsidRPr="0066295D">
        <w:t>сервера</w:t>
      </w:r>
      <w:r w:rsidRPr="00D36C21">
        <w:t>:</w:t>
      </w:r>
    </w:p>
    <w:p w14:paraId="5418D3BD" w14:textId="4C0AA44F" w:rsidR="00343393" w:rsidRPr="00D36C21" w:rsidRDefault="00902DA6" w:rsidP="001D05F9">
      <w:r w:rsidRPr="00D36C21">
        <w:t xml:space="preserve"> </w:t>
      </w:r>
      <w:r>
        <w:rPr>
          <w:lang w:val="en-US"/>
        </w:rPr>
        <w:t>vesr</w:t>
      </w:r>
      <w:r w:rsidRPr="00D36C21">
        <w:t>124-2-1</w:t>
      </w:r>
      <w:r w:rsidR="00343393" w:rsidRPr="00D36C21">
        <w:t xml:space="preserve"># </w:t>
      </w:r>
      <w:r w:rsidR="00343393" w:rsidRPr="00AA39DC">
        <w:rPr>
          <w:lang w:val="en-US"/>
        </w:rPr>
        <w:t>config</w:t>
      </w:r>
    </w:p>
    <w:p w14:paraId="577FDD8A" w14:textId="0AECD9AF" w:rsidR="00343393" w:rsidRPr="00AA39DC" w:rsidRDefault="00902DA6" w:rsidP="001D05F9">
      <w:pPr>
        <w:rPr>
          <w:lang w:val="en-US"/>
        </w:rPr>
      </w:pPr>
      <w:r w:rsidRPr="00D36C21">
        <w:t xml:space="preserve"> </w:t>
      </w:r>
      <w:r>
        <w:rPr>
          <w:lang w:val="en-US"/>
        </w:rPr>
        <w:t>vesr124-2-1</w:t>
      </w:r>
      <w:r w:rsidR="00343393" w:rsidRPr="00AA39DC">
        <w:rPr>
          <w:lang w:val="en-US"/>
        </w:rPr>
        <w:t>(config)# ip dhcp-server</w:t>
      </w:r>
    </w:p>
    <w:p w14:paraId="5F62D5D7" w14:textId="1835AB4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do commit</w:t>
      </w:r>
    </w:p>
    <w:p w14:paraId="6DB289B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successfully applied and saved to flash. Commit timer strted, changes will be reverted in 600 seconds.</w:t>
      </w:r>
    </w:p>
    <w:p w14:paraId="755A584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2025-05-29T19:04:10+00:00 %CLI-I-CRIT: user admin from console  input: do commi</w:t>
      </w:r>
    </w:p>
    <w:p w14:paraId="25F935CC" w14:textId="03A38BD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do confirm</w:t>
      </w:r>
    </w:p>
    <w:p w14:paraId="649187C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2025-05-29T19:04:22+00:00 %CLI-I-CRIT: user admin from console  input: do confim</w:t>
      </w:r>
    </w:p>
    <w:p w14:paraId="78C494E5" w14:textId="1BE0D532" w:rsidR="00343393" w:rsidRPr="00B13C01" w:rsidRDefault="00902DA6" w:rsidP="001D05F9">
      <w:r>
        <w:rPr>
          <w:lang w:val="en-US"/>
        </w:rPr>
        <w:t xml:space="preserve"> vesr</w:t>
      </w:r>
      <w:r w:rsidRPr="00902DA6">
        <w:t>124-2-1</w:t>
      </w:r>
      <w:r w:rsidR="00343393" w:rsidRPr="00B13C01">
        <w:t>(</w:t>
      </w:r>
      <w:r w:rsidR="00343393" w:rsidRPr="00AA39DC">
        <w:rPr>
          <w:lang w:val="en-US"/>
        </w:rPr>
        <w:t>config</w:t>
      </w:r>
      <w:r w:rsidR="00343393" w:rsidRPr="00B13C01">
        <w:t xml:space="preserve">)# </w:t>
      </w:r>
      <w:r w:rsidR="00343393" w:rsidRPr="00AA39DC">
        <w:rPr>
          <w:lang w:val="en-US"/>
        </w:rPr>
        <w:t>exit</w:t>
      </w:r>
    </w:p>
    <w:p w14:paraId="28910FC7" w14:textId="3EE51418" w:rsidR="00343393" w:rsidRPr="00B13C01" w:rsidRDefault="00902DA6" w:rsidP="001D05F9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343393" w:rsidRPr="00B13C01">
        <w:t>#</w:t>
      </w:r>
    </w:p>
    <w:p w14:paraId="6016FF10" w14:textId="77777777" w:rsidR="00343393" w:rsidRPr="001D05F9" w:rsidRDefault="00343393" w:rsidP="001D05F9">
      <w:r w:rsidRPr="001D05F9">
        <w:t xml:space="preserve">Включаем на РС1 и ЗС2 автоматическое получение сетевых настроек по </w:t>
      </w:r>
      <w:r w:rsidRPr="001D05F9">
        <w:rPr>
          <w:lang w:val="en-US"/>
        </w:rPr>
        <w:t>DHCP</w:t>
      </w:r>
      <w:r w:rsidRPr="001D05F9">
        <w:t>:</w:t>
      </w:r>
    </w:p>
    <w:p w14:paraId="609D0F5D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PC1&gt; ip dhcp</w:t>
      </w:r>
    </w:p>
    <w:p w14:paraId="0463508F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1D05F9">
      <w:pPr>
        <w:rPr>
          <w:b/>
          <w:bCs/>
          <w:lang w:val="en-US"/>
        </w:rPr>
      </w:pPr>
    </w:p>
    <w:p w14:paraId="4B0B6401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PC2&gt; ip dhcp</w:t>
      </w:r>
    </w:p>
    <w:p w14:paraId="0F08570E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1D05F9">
      <w:pPr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1D05F9" w:rsidRDefault="00343393" w:rsidP="001D05F9">
      <w:r w:rsidRPr="001D05F9">
        <w:t xml:space="preserve">Проверяем параметры </w:t>
      </w:r>
      <w:r w:rsidRPr="001D05F9">
        <w:rPr>
          <w:lang w:val="en-US"/>
        </w:rPr>
        <w:t>DHCP</w:t>
      </w:r>
      <w:r w:rsidRPr="001D05F9">
        <w:t>-сервера:</w:t>
      </w:r>
    </w:p>
    <w:p w14:paraId="1473C76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show ip dhcp server pool COMPANY</w:t>
      </w:r>
    </w:p>
    <w:p w14:paraId="38B5BAD9" w14:textId="4B610362" w:rsidR="00343393" w:rsidRPr="00CD53E2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CD53E2">
        <w:rPr>
          <w:lang w:val="en-US"/>
        </w:rPr>
        <w:t># show ip dhcp server pool COMPANY</w:t>
      </w:r>
    </w:p>
    <w:p w14:paraId="2ECDD70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Dns-server:                  77.88.8.8</w:t>
      </w:r>
    </w:p>
    <w:p w14:paraId="7A9A37F5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Max lease time (d:h:m):      001:00:00</w:t>
      </w:r>
    </w:p>
    <w:p w14:paraId="0961AD7D" w14:textId="77777777" w:rsidR="00343393" w:rsidRDefault="00343393" w:rsidP="001D05F9">
      <w:pPr>
        <w:rPr>
          <w:lang w:val="en-US"/>
        </w:rPr>
      </w:pPr>
      <w:r w:rsidRPr="00CD53E2">
        <w:rPr>
          <w:lang w:val="en-US"/>
        </w:rPr>
        <w:t>Default lease time (d:h:m):  003:00:00</w:t>
      </w:r>
    </w:p>
    <w:p w14:paraId="03495514" w14:textId="77777777" w:rsidR="00343393" w:rsidRDefault="00343393" w:rsidP="001D05F9"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663661DD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icmp_seq=1 ttl=64 time=4.332 ms</w:t>
      </w:r>
    </w:p>
    <w:p w14:paraId="12FADD44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icmp_seq=2 ttl=64 time=1.772 ms</w:t>
      </w:r>
    </w:p>
    <w:p w14:paraId="3D073220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icmp_seq=3 ttl=64 time=3.388 ms</w:t>
      </w:r>
    </w:p>
    <w:p w14:paraId="581AC6D9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icmp_seq=4 ttl=64 time=3.552 ms</w:t>
      </w:r>
    </w:p>
    <w:p w14:paraId="164B48C7" w14:textId="77777777" w:rsidR="00343393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icmp_seq=5 ttl=64 time=2.479 ms</w:t>
      </w:r>
    </w:p>
    <w:p w14:paraId="737122ED" w14:textId="77777777" w:rsidR="009C3A35" w:rsidRPr="00CD53E2" w:rsidRDefault="009C3A35" w:rsidP="001D05F9">
      <w:pPr>
        <w:rPr>
          <w:lang w:val="en-US"/>
        </w:rPr>
      </w:pPr>
    </w:p>
    <w:bookmarkStart w:id="14" w:name="_Toc202373669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Default="009A2F30" w:rsidP="009C3A35">
      <w:pPr>
        <w:rPr>
          <w:lang w:val="ro-RO"/>
        </w:rPr>
      </w:pPr>
    </w:p>
    <w:p w14:paraId="341EB680" w14:textId="4B3A168B" w:rsidR="009C3A35" w:rsidRPr="009C3A35" w:rsidRDefault="009C3A35" w:rsidP="009C3A35">
      <w:pPr>
        <w:pStyle w:val="ac"/>
        <w:numPr>
          <w:ilvl w:val="0"/>
          <w:numId w:val="95"/>
        </w:numPr>
        <w:rPr>
          <w:lang w:val="ro-RO"/>
        </w:rPr>
      </w:pPr>
      <w:r>
        <w:t xml:space="preserve">Принцип работы протокола </w:t>
      </w:r>
      <w:r w:rsidRPr="009C3A35">
        <w:rPr>
          <w:lang w:val="en-US"/>
        </w:rPr>
        <w:t>DHCP</w:t>
      </w:r>
    </w:p>
    <w:p w14:paraId="53482DCF" w14:textId="15128727" w:rsidR="009C3A35" w:rsidRDefault="009C3A35" w:rsidP="009C3A35">
      <w:pPr>
        <w:pStyle w:val="ac"/>
        <w:numPr>
          <w:ilvl w:val="0"/>
          <w:numId w:val="95"/>
        </w:numPr>
      </w:pPr>
      <w:r>
        <w:t>Преимущества и недостатки</w:t>
      </w:r>
    </w:p>
    <w:p w14:paraId="57605B34" w14:textId="0E3F0EFF" w:rsidR="009C3A35" w:rsidRPr="009C3A35" w:rsidRDefault="009C3A35" w:rsidP="009C3A35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 w:rsidRPr="009C3A35">
        <w:rPr>
          <w:lang w:val="en-US"/>
        </w:rPr>
        <w:t>DHCP</w:t>
      </w:r>
    </w:p>
    <w:p w14:paraId="381EC17D" w14:textId="4A884C43" w:rsidR="009C3A35" w:rsidRDefault="009C3A35" w:rsidP="009C3A35">
      <w:pPr>
        <w:pStyle w:val="ac"/>
        <w:numPr>
          <w:ilvl w:val="0"/>
          <w:numId w:val="95"/>
        </w:numPr>
      </w:pPr>
      <w:r>
        <w:t>Проверка работы сервера</w:t>
      </w:r>
    </w:p>
    <w:p w14:paraId="57551285" w14:textId="323708F6" w:rsidR="000E1709" w:rsidRPr="009C3A35" w:rsidRDefault="000E1709" w:rsidP="000E1709">
      <w:pPr>
        <w:pStyle w:val="ac"/>
        <w:ind w:left="1440" w:firstLine="0"/>
      </w:pPr>
      <w:r>
        <w:t xml:space="preserve">Как результат работы получена рабочая схема с сервером </w:t>
      </w:r>
      <w:r>
        <w:rPr>
          <w:lang w:val="en-US"/>
        </w:rPr>
        <w:t>DHCP</w:t>
      </w:r>
      <w:r w:rsidRPr="000E1709">
        <w:t xml:space="preserve"> </w:t>
      </w:r>
      <w:r>
        <w:t xml:space="preserve">и клиентами локальной сети, автоматически получающие сетевые адреса. </w:t>
      </w:r>
    </w:p>
    <w:p w14:paraId="3D7B0A56" w14:textId="77777777" w:rsidR="009C3A35" w:rsidRPr="004E6785" w:rsidRDefault="009C3A35" w:rsidP="009C3A35">
      <w:pPr>
        <w:rPr>
          <w:lang w:val="ro-RO"/>
        </w:rPr>
      </w:pPr>
    </w:p>
    <w:p w14:paraId="43E6B773" w14:textId="198A67DC" w:rsidR="009A2F30" w:rsidRPr="000E1709" w:rsidRDefault="000E1709" w:rsidP="00BB5275">
      <w:r>
        <w:t>В следующей главе вы узнаете как настроить доступ в сеть интернет из локальной сети</w:t>
      </w:r>
    </w:p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373670"/>
    <w:p w14:paraId="1ACCCAEF" w14:textId="2DFC8D16" w:rsidR="009A2F30" w:rsidRDefault="00E72B0C" w:rsidP="009324B5">
      <w:pPr>
        <w:pStyle w:val="1"/>
        <w:spacing w:after="120"/>
        <w:ind w:left="0"/>
        <w:rPr>
          <w:rFonts w:ascii="Times New Roman" w:eastAsia="Times New Roman" w:hAnsi="Times New Roman"/>
          <w:sz w:val="28"/>
        </w:rPr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r w:rsidR="006A5A75">
        <w:rPr>
          <w:rFonts w:ascii="Times New Roman" w:eastAsia="Times New Roman" w:hAnsi="Times New Roman"/>
          <w:sz w:val="28"/>
          <w:lang w:val="en-US"/>
        </w:rPr>
        <w:t>vESR</w:t>
      </w:r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5EF0B28" w14:textId="77777777" w:rsidR="00A3000C" w:rsidRDefault="00A3000C" w:rsidP="00A3000C"/>
    <w:p w14:paraId="635F602A" w14:textId="77777777" w:rsidR="00A3000C" w:rsidRDefault="00A3000C" w:rsidP="00FB3CAB">
      <w:r>
        <w:t>Цель работы:</w:t>
      </w:r>
    </w:p>
    <w:p w14:paraId="4522D113" w14:textId="6DF1BB31" w:rsidR="00A3000C" w:rsidRPr="00A3000C" w:rsidRDefault="00A3000C" w:rsidP="00FB3CAB">
      <w:r>
        <w:t>Дать выход в Интернет клиентам локальной сети. Эти  клиенты автоматически получили сетевыми адреса из не маршрутизируемых блоков сетей в Интернет и не могут выйти во внешний мир. Решается эта задача трансляцией сетевых адресов в так называемые «белые» адреса, которые могут использоваться для выхода в интернет через провайдера.</w:t>
      </w:r>
    </w:p>
    <w:p w14:paraId="0FE17B80" w14:textId="77777777" w:rsidR="00611A3D" w:rsidRPr="006B4249" w:rsidRDefault="00611A3D" w:rsidP="00FB3CAB">
      <w:r w:rsidRPr="00A3000C">
        <w:rPr>
          <w:rFonts w:eastAsia="Times New Roman"/>
        </w:rPr>
        <w:t>NAT (Network Address Translation) — это механизм преобразования локальных (частных) IP-адресов в глобальные (публичные) и наоборот. </w:t>
      </w:r>
      <w:r w:rsidRPr="006B4249">
        <w:rPr>
          <w:rFonts w:eastAsia="Times New Roman"/>
        </w:rPr>
        <w:t>Функция Source NAT (SNAT) используется для подмены адреса источника у пакетов, проходящих через сетевой шлюз</w:t>
      </w:r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FB3CAB" w:rsidRDefault="00611A3D" w:rsidP="00FB3CAB">
      <w:pPr>
        <w:pStyle w:val="ac"/>
        <w:numPr>
          <w:ilvl w:val="0"/>
          <w:numId w:val="98"/>
        </w:numPr>
      </w:pPr>
      <w:r w:rsidRPr="00FB3CAB">
        <w:t>Процесс работы NAT:</w:t>
      </w:r>
    </w:p>
    <w:p w14:paraId="65F73923" w14:textId="77777777" w:rsidR="00611A3D" w:rsidRPr="006B4249" w:rsidRDefault="00611A3D" w:rsidP="00FB3CAB">
      <w:r w:rsidRPr="00FB3CAB"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 w:rsidP="00FB3CAB">
      <w:r w:rsidRPr="00FB3CAB"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 w:rsidP="00FB3CAB">
      <w:r w:rsidRPr="00FB3CAB"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FB3CAB">
      <w:pPr>
        <w:jc w:val="both"/>
      </w:pPr>
      <w:r w:rsidRPr="006B4249">
        <w:t>Типы NAT</w:t>
      </w:r>
    </w:p>
    <w:p w14:paraId="33B575EB" w14:textId="77777777" w:rsidR="00611A3D" w:rsidRPr="00FB3CAB" w:rsidRDefault="00611A3D" w:rsidP="00FB3CAB">
      <w:r w:rsidRPr="00FB3CAB">
        <w:t>Существует несколько типов NAT:</w:t>
      </w:r>
    </w:p>
    <w:p w14:paraId="53798FE3" w14:textId="77777777" w:rsidR="00611A3D" w:rsidRPr="006B4249" w:rsidRDefault="00611A3D" w:rsidP="00FB3CAB">
      <w:r w:rsidRPr="00FB3CAB">
        <w:rPr>
          <w:rFonts w:eastAsia="Times New Roman"/>
        </w:rPr>
        <w:t>Статический NAT (Static NAT).</w:t>
      </w:r>
      <w:r w:rsidRPr="006B4249">
        <w:rPr>
          <w:rFonts w:eastAsia="Times New Roman"/>
        </w:rPr>
        <w:t xml:space="preserve">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 w:rsidP="00FB3CAB">
      <w:r w:rsidRPr="00FB3CAB">
        <w:rPr>
          <w:rFonts w:eastAsia="Times New Roman"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 w:rsidP="00FB3CAB">
      <w:r w:rsidRPr="00FB3CAB">
        <w:rPr>
          <w:rFonts w:eastAsia="Times New Roman"/>
          <w:lang w:val="en-US"/>
        </w:rPr>
        <w:t xml:space="preserve">PAT (Port Address Translation), </w:t>
      </w:r>
      <w:r w:rsidRPr="00FB3CAB">
        <w:rPr>
          <w:rFonts w:eastAsia="Times New Roman"/>
        </w:rPr>
        <w:t>также</w:t>
      </w:r>
      <w:r w:rsidRPr="00FB3CAB">
        <w:rPr>
          <w:rFonts w:eastAsia="Times New Roman"/>
          <w:lang w:val="en-US"/>
        </w:rPr>
        <w:t xml:space="preserve"> </w:t>
      </w:r>
      <w:r w:rsidRPr="00FB3CAB">
        <w:rPr>
          <w:rFonts w:eastAsia="Times New Roman"/>
        </w:rPr>
        <w:t>известный</w:t>
      </w:r>
      <w:r w:rsidRPr="00FB3CAB">
        <w:rPr>
          <w:rFonts w:eastAsia="Times New Roman"/>
          <w:lang w:val="en-US"/>
        </w:rPr>
        <w:t xml:space="preserve"> </w:t>
      </w:r>
      <w:r w:rsidRPr="00FB3CAB">
        <w:rPr>
          <w:rFonts w:eastAsia="Times New Roman"/>
        </w:rPr>
        <w:t>как</w:t>
      </w:r>
      <w:r w:rsidRPr="00FB3CAB">
        <w:rPr>
          <w:rFonts w:eastAsia="Times New Roman"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FB3CAB">
      <w:pPr>
        <w:pStyle w:val="ac"/>
        <w:numPr>
          <w:ilvl w:val="0"/>
          <w:numId w:val="98"/>
        </w:numPr>
      </w:pPr>
      <w:r w:rsidRPr="00FB3CAB">
        <w:rPr>
          <w:rFonts w:eastAsia="Times New Roman"/>
        </w:rPr>
        <w:t>Преимущества и недостатки NAT</w:t>
      </w:r>
    </w:p>
    <w:p w14:paraId="54B41229" w14:textId="77777777" w:rsidR="00611A3D" w:rsidRPr="00FB3CAB" w:rsidRDefault="00611A3D" w:rsidP="00FB3CAB">
      <w:r w:rsidRPr="00FB3CAB">
        <w:rPr>
          <w:rFonts w:eastAsia="Times New Roman"/>
        </w:rPr>
        <w:t>Преимущества NAT:</w:t>
      </w:r>
    </w:p>
    <w:p w14:paraId="1B29928D" w14:textId="77777777" w:rsidR="00611A3D" w:rsidRPr="006B4249" w:rsidRDefault="00611A3D" w:rsidP="00D36C21">
      <w:r w:rsidRPr="00FB3CAB">
        <w:t>Экономия IP-адресов.</w:t>
      </w:r>
      <w:r w:rsidRPr="006B4249">
        <w:t xml:space="preserve">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 w:rsidP="00D36C21">
      <w:r w:rsidRPr="00FB3CAB"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 w:rsidP="00D36C21">
      <w:r w:rsidRPr="00FB3CAB"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FB3CAB" w:rsidRDefault="00611A3D" w:rsidP="00D36C21">
      <w:r w:rsidRPr="00FB3CAB">
        <w:t>Недостатки NAT:</w:t>
      </w:r>
    </w:p>
    <w:p w14:paraId="7D0EC998" w14:textId="77777777" w:rsidR="00611A3D" w:rsidRPr="006B4249" w:rsidRDefault="00611A3D" w:rsidP="00D36C21">
      <w:r w:rsidRPr="00FB3CAB"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 w:rsidP="00D36C21">
      <w:r w:rsidRPr="00FB3CAB">
        <w:t>Некоторые приложения не функционируют при включённом NAT. Например, приложения, которые применяют передачу данных</w:t>
      </w:r>
      <w:r w:rsidRPr="006B4249">
        <w:t xml:space="preserve">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 w:rsidP="00D36C21">
      <w:r w:rsidRPr="00FB3CAB">
        <w:t>Сложности с туннелированием протоколов, таких как IPsec.</w:t>
      </w:r>
      <w:r w:rsidRPr="006B4249">
        <w:t xml:space="preserve">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D36C21">
      <w:r>
        <w:t>Используем схему подключения сетевых устройств ,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>.1.200/24) к публичной сети с использованием функции Source NAT, через ip-адрес</w:t>
      </w:r>
      <w:r>
        <w:t xml:space="preserve"> виртуальный маршрутизатор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интерфейсов , назначение адресов и мэжсетевого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D36C21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icmp_seq=1 timeout</w:t>
      </w:r>
    </w:p>
    <w:p w14:paraId="450B59D2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icmp_seq=2 timeout</w:t>
      </w:r>
    </w:p>
    <w:p w14:paraId="5F81AADF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icmp_seq=3 timeout</w:t>
      </w:r>
    </w:p>
    <w:p w14:paraId="0C852833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icmp_seq=4 timeout</w:t>
      </w:r>
    </w:p>
    <w:p w14:paraId="6B63D151" w14:textId="77777777" w:rsidR="00611A3D" w:rsidRPr="002F625D" w:rsidRDefault="00611A3D" w:rsidP="00D36C21">
      <w:r w:rsidRPr="002F625D">
        <w:rPr>
          <w:rFonts w:eastAsia="Times New Roman"/>
        </w:rPr>
        <w:t xml:space="preserve">8.8.8.8 </w:t>
      </w:r>
      <w:r w:rsidRPr="003F7507">
        <w:rPr>
          <w:rFonts w:eastAsia="Times New Roman"/>
          <w:lang w:val="en-US"/>
        </w:rPr>
        <w:t>icmp</w:t>
      </w:r>
      <w:r w:rsidRPr="002F625D">
        <w:rPr>
          <w:rFonts w:eastAsia="Times New Roman"/>
        </w:rPr>
        <w:t>_</w:t>
      </w:r>
      <w:r w:rsidRPr="003F7507">
        <w:rPr>
          <w:rFonts w:eastAsia="Times New Roman"/>
          <w:lang w:val="en-US"/>
        </w:rPr>
        <w:t>seq</w:t>
      </w:r>
      <w:r w:rsidRPr="002F625D">
        <w:rPr>
          <w:rFonts w:eastAsia="Times New Roman"/>
        </w:rPr>
        <w:t xml:space="preserve">=5 </w:t>
      </w:r>
      <w:r w:rsidRPr="003F7507">
        <w:rPr>
          <w:rFonts w:eastAsia="Times New Roman"/>
          <w:lang w:val="en-US"/>
        </w:rPr>
        <w:t>timeout</w:t>
      </w:r>
    </w:p>
    <w:p w14:paraId="6F61F161" w14:textId="77777777" w:rsidR="00611A3D" w:rsidRPr="006B4249" w:rsidRDefault="00611A3D" w:rsidP="00D36C21"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D36C21">
      <w:r w:rsidRPr="006B4249">
        <w:rPr>
          <w:rFonts w:eastAsia="Times New Roman"/>
        </w:rPr>
        <w:t>configure</w:t>
      </w:r>
    </w:p>
    <w:p w14:paraId="1C8CBBB2" w14:textId="77777777" w:rsidR="00611A3D" w:rsidRPr="006B4249" w:rsidRDefault="00611A3D" w:rsidP="00D36C21">
      <w:r w:rsidRPr="006B4249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description connection_WAN</w:t>
      </w:r>
    </w:p>
    <w:p w14:paraId="4FC49902" w14:textId="77777777" w:rsidR="00611A3D" w:rsidRPr="00B84C8B" w:rsidRDefault="00611A3D" w:rsidP="00D36C21">
      <w:pPr>
        <w:rPr>
          <w:lang w:val="en-US"/>
        </w:rPr>
      </w:pPr>
      <w:r w:rsidRPr="00B84C8B">
        <w:rPr>
          <w:rFonts w:eastAsia="Times New Roman"/>
          <w:lang w:val="en-US"/>
        </w:rPr>
        <w:t>ip address dhcp</w:t>
      </w:r>
    </w:p>
    <w:p w14:paraId="442ED4BE" w14:textId="77777777" w:rsidR="00611A3D" w:rsidRPr="006B4249" w:rsidRDefault="00611A3D" w:rsidP="00D36C21">
      <w:r w:rsidRPr="006B4249">
        <w:rPr>
          <w:rFonts w:eastAsia="Times New Roman"/>
        </w:rPr>
        <w:t>exit</w:t>
      </w:r>
    </w:p>
    <w:p w14:paraId="53A44FE5" w14:textId="77777777" w:rsidR="00611A3D" w:rsidRPr="006B4249" w:rsidRDefault="00611A3D" w:rsidP="00D36C21">
      <w:r w:rsidRPr="006B4249">
        <w:rPr>
          <w:rFonts w:eastAsia="Times New Roman"/>
        </w:rPr>
        <w:t xml:space="preserve">на интерфейс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description connection_</w:t>
      </w:r>
      <w:r>
        <w:rPr>
          <w:rFonts w:eastAsia="Times New Roman"/>
          <w:lang w:val="en-US"/>
        </w:rPr>
        <w:t>LAN_GATEWAY</w:t>
      </w:r>
    </w:p>
    <w:p w14:paraId="1DAD7310" w14:textId="77777777" w:rsidR="00611A3D" w:rsidRPr="00D36C21" w:rsidRDefault="00611A3D" w:rsidP="00D36C21">
      <w:r w:rsidRPr="00B84C8B">
        <w:rPr>
          <w:rFonts w:eastAsia="Times New Roman"/>
          <w:lang w:val="en-US"/>
        </w:rPr>
        <w:t>ip</w:t>
      </w:r>
      <w:r w:rsidRPr="00D36C21">
        <w:rPr>
          <w:rFonts w:eastAsia="Times New Roman"/>
        </w:rPr>
        <w:t xml:space="preserve"> </w:t>
      </w:r>
      <w:r w:rsidRPr="00B84C8B">
        <w:rPr>
          <w:rFonts w:eastAsia="Times New Roman"/>
          <w:lang w:val="en-US"/>
        </w:rPr>
        <w:t>address</w:t>
      </w:r>
      <w:r w:rsidRPr="00D36C21">
        <w:rPr>
          <w:rFonts w:eastAsia="Times New Roman"/>
        </w:rPr>
        <w:t xml:space="preserve"> 172.16.1.1/24</w:t>
      </w:r>
    </w:p>
    <w:p w14:paraId="2223E6CF" w14:textId="77777777" w:rsidR="00611A3D" w:rsidRPr="006B4249" w:rsidRDefault="00611A3D" w:rsidP="00D36C21">
      <w:r w:rsidRPr="006B4249">
        <w:rPr>
          <w:rFonts w:eastAsia="Times New Roman"/>
        </w:rPr>
        <w:t>exit</w:t>
      </w:r>
    </w:p>
    <w:p w14:paraId="565A5D4D" w14:textId="733781F7" w:rsidR="00611A3D" w:rsidRPr="006B4249" w:rsidRDefault="00611A3D" w:rsidP="00D36C21"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r w:rsidR="00D36C21">
        <w:rPr>
          <w:rFonts w:eastAsia="Times New Roman"/>
          <w:b/>
          <w:bCs/>
        </w:rPr>
        <w:t>TRUSTED</w:t>
      </w:r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14B3CFC9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 zone </w:t>
      </w:r>
      <w:r w:rsidR="00D36C21">
        <w:rPr>
          <w:rFonts w:eastAsia="Times New Roman"/>
          <w:lang w:val="en-US"/>
        </w:rPr>
        <w:t>TRUSTED</w:t>
      </w:r>
    </w:p>
    <w:p w14:paraId="7C07AEAF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45F1D549" w:rsidR="00611A3D" w:rsidRPr="00D36C21" w:rsidRDefault="00611A3D" w:rsidP="00D36C21">
      <w:r w:rsidRPr="006B4249">
        <w:rPr>
          <w:rFonts w:eastAsia="Times New Roman"/>
          <w:lang w:val="en-US"/>
        </w:rPr>
        <w:t>security</w:t>
      </w:r>
      <w:r w:rsidRPr="00D36C21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zone</w:t>
      </w:r>
      <w:r w:rsidRPr="00D36C21">
        <w:rPr>
          <w:rFonts w:eastAsia="Times New Roman"/>
        </w:rPr>
        <w:t xml:space="preserve"> </w:t>
      </w:r>
      <w:r w:rsidR="00D36C21">
        <w:rPr>
          <w:rFonts w:eastAsia="Times New Roman"/>
          <w:lang w:val="en-US"/>
        </w:rPr>
        <w:t>TRUSTED</w:t>
      </w:r>
    </w:p>
    <w:p w14:paraId="7A151CA6" w14:textId="77777777" w:rsidR="00611A3D" w:rsidRPr="00D36C21" w:rsidRDefault="00611A3D" w:rsidP="00D36C21">
      <w:r w:rsidRPr="006B4249">
        <w:rPr>
          <w:rFonts w:eastAsia="Times New Roman"/>
          <w:lang w:val="en-US"/>
        </w:rPr>
        <w:t>exit</w:t>
      </w:r>
    </w:p>
    <w:p w14:paraId="16F90192" w14:textId="59132EA8" w:rsidR="00611A3D" w:rsidRPr="006B4249" w:rsidRDefault="00611A3D" w:rsidP="00D36C21"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«un</w:t>
      </w:r>
      <w:r w:rsidR="00D36C21">
        <w:rPr>
          <w:rFonts w:eastAsia="Times New Roman"/>
          <w:b/>
          <w:bCs/>
        </w:rPr>
        <w:t>TRUSTED</w:t>
      </w:r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084C2429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 zone </w:t>
      </w:r>
      <w:r w:rsidR="00D36C21">
        <w:rPr>
          <w:rFonts w:eastAsia="Times New Roman"/>
          <w:lang w:val="en-US"/>
        </w:rPr>
        <w:t>UNTRUSTED</w:t>
      </w:r>
    </w:p>
    <w:p w14:paraId="3873D4C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54B01B0D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security-zone </w:t>
      </w:r>
      <w:r w:rsidR="00D36C21">
        <w:rPr>
          <w:rFonts w:eastAsia="Times New Roman"/>
          <w:lang w:val="en-US"/>
        </w:rPr>
        <w:t>UNTRUSTED</w:t>
      </w:r>
    </w:p>
    <w:p w14:paraId="45C6B063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 w:rsidP="00D36C21"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D36C21"/>
    <w:p w14:paraId="4741C869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ip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D36C21"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D36C21"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еоандой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D36C21">
      <w:pPr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 интерфейса ,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D36C21">
      <w:pPr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sh ip interfaces gigabitethernet 1/0/1</w:t>
      </w:r>
    </w:p>
    <w:p w14:paraId="010BC75E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D36C21"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D36C21"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>/24                                      gi1/0/1                Up                        Up      DHCP      --</w:t>
      </w:r>
    </w:p>
    <w:p w14:paraId="3A4D5E48" w14:textId="77777777" w:rsidR="00611A3D" w:rsidRPr="003F7507" w:rsidRDefault="00611A3D" w:rsidP="00D36C21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D36C21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D36C21">
      <w:r>
        <w:rPr>
          <w:lang w:val="en-US"/>
        </w:rPr>
        <w:t>configure</w:t>
      </w:r>
    </w:p>
    <w:p w14:paraId="17E05B19" w14:textId="77777777" w:rsidR="00611A3D" w:rsidRPr="00B84C8B" w:rsidRDefault="00611A3D" w:rsidP="00D36C21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D36C21">
      <w:r w:rsidRPr="006B4249">
        <w:rPr>
          <w:lang w:val="en-US"/>
        </w:rPr>
        <w:t>ip</w:t>
      </w:r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D36C21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D36C21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12009068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# config</w:t>
      </w:r>
    </w:p>
    <w:p w14:paraId="375F1ED3" w14:textId="24EB7F87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object-group network WAN</w:t>
      </w:r>
    </w:p>
    <w:p w14:paraId="572E5B32" w14:textId="7864BB53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(config-object-group-network)# ip address-range 192.168.10.74</w:t>
      </w:r>
    </w:p>
    <w:p w14:paraId="286D5F23" w14:textId="22A288E1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(config-object-group-network)# exit</w:t>
      </w:r>
    </w:p>
    <w:p w14:paraId="06E7909E" w14:textId="08DB3F82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do commit</w:t>
      </w:r>
    </w:p>
    <w:p w14:paraId="7CA3BB23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2025-05-30T06:58:49+00:00 %CLI-I-CRIT: user admin from console  input: do commit</w:t>
      </w:r>
    </w:p>
    <w:p w14:paraId="66BE77D8" w14:textId="0DF267F9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do confirm</w:t>
      </w:r>
    </w:p>
    <w:p w14:paraId="34087BA0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2025-05-30T06:58:58+00:00 %CLI-I-CRIT: user admin from console  input: do confirm</w:t>
      </w:r>
    </w:p>
    <w:p w14:paraId="511152C4" w14:textId="2C53AB2D" w:rsidR="00611A3D" w:rsidRPr="00D36C21" w:rsidRDefault="00902DA6" w:rsidP="00D36C21">
      <w:r>
        <w:rPr>
          <w:lang w:val="en-US"/>
        </w:rPr>
        <w:t xml:space="preserve"> vesr</w:t>
      </w:r>
      <w:r w:rsidRPr="00D36C21">
        <w:t>124-2-1</w:t>
      </w:r>
      <w:r w:rsidR="00611A3D" w:rsidRPr="00D36C21">
        <w:t>(</w:t>
      </w:r>
      <w:r w:rsidR="00611A3D" w:rsidRPr="003F7507">
        <w:rPr>
          <w:lang w:val="en-US"/>
        </w:rPr>
        <w:t>config</w:t>
      </w:r>
      <w:r w:rsidR="00611A3D" w:rsidRPr="00D36C21">
        <w:t>)#</w:t>
      </w:r>
    </w:p>
    <w:p w14:paraId="20A0FAA7" w14:textId="6EFE8836" w:rsidR="00611A3D" w:rsidRPr="00D36C21" w:rsidRDefault="00611A3D" w:rsidP="00D36C21">
      <w:pPr>
        <w:rPr>
          <w:lang w:val="en-US"/>
        </w:rPr>
      </w:pPr>
      <w:r w:rsidRPr="006B4249">
        <w:t xml:space="preserve">Для пропуска трафика из зоны </w:t>
      </w:r>
      <w:r w:rsidR="00D36C21">
        <w:rPr>
          <w:b/>
          <w:bCs/>
        </w:rPr>
        <w:t>TRUSTED</w:t>
      </w:r>
      <w:r w:rsidRPr="006B4249">
        <w:t xml:space="preserve"> в зону </w:t>
      </w:r>
      <w:r w:rsidR="00D36C21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</w:t>
      </w:r>
      <w:r w:rsidRPr="00D36C21">
        <w:rPr>
          <w:lang w:val="en-US"/>
        </w:rPr>
        <w:t xml:space="preserve"> </w:t>
      </w:r>
      <w:r w:rsidRPr="006B4249">
        <w:t>правил</w:t>
      </w:r>
      <w:r w:rsidRPr="00D36C21">
        <w:rPr>
          <w:lang w:val="en-US"/>
        </w:rPr>
        <w:t xml:space="preserve"> </w:t>
      </w:r>
      <w:r w:rsidRPr="006B4249">
        <w:t>разрешается</w:t>
      </w:r>
      <w:r w:rsidRPr="00D36C21">
        <w:rPr>
          <w:lang w:val="en-US"/>
        </w:rPr>
        <w:t xml:space="preserve"> </w:t>
      </w:r>
      <w:r w:rsidRPr="006B4249">
        <w:t>командой</w:t>
      </w:r>
      <w:r w:rsidRPr="00D36C21">
        <w:rPr>
          <w:lang w:val="en-US"/>
        </w:rPr>
        <w:t xml:space="preserve"> enable:</w:t>
      </w:r>
    </w:p>
    <w:p w14:paraId="5ABC9D27" w14:textId="717F47FB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6B4249">
        <w:rPr>
          <w:lang w:val="en-US"/>
        </w:rPr>
        <w:t xml:space="preserve"> </w:t>
      </w:r>
      <w:r w:rsidR="00D36C21">
        <w:rPr>
          <w:lang w:val="en-US"/>
        </w:rPr>
        <w:t>UNTRUSTED</w:t>
      </w:r>
    </w:p>
    <w:p w14:paraId="10E5BBC2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D36C21">
      <w:pPr>
        <w:rPr>
          <w:lang w:val="en-US"/>
        </w:rPr>
      </w:pPr>
      <w:r w:rsidRPr="00D36C21">
        <w:rPr>
          <w:lang w:val="en-US"/>
        </w:rPr>
        <w:t>do confirm</w:t>
      </w:r>
    </w:p>
    <w:p w14:paraId="4E7175AB" w14:textId="72749CB4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611A3D" w:rsidRPr="005401B5">
        <w:rPr>
          <w:lang w:val="en-US"/>
        </w:rPr>
        <w:t xml:space="preserve"> </w:t>
      </w:r>
      <w:r w:rsidR="00D36C21">
        <w:rPr>
          <w:lang w:val="en-US"/>
        </w:rPr>
        <w:t>UNTRUSTED</w:t>
      </w:r>
    </w:p>
    <w:p w14:paraId="71BBF856" w14:textId="158017A2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(config-security-zone-pair)# rule 1</w:t>
      </w:r>
    </w:p>
    <w:p w14:paraId="5332E591" w14:textId="1328270C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match source-address object-group LAN</w:t>
      </w:r>
      <w:r w:rsidR="00611A3D">
        <w:rPr>
          <w:lang w:val="en-US"/>
        </w:rPr>
        <w:t>_GATEWAY</w:t>
      </w:r>
    </w:p>
    <w:p w14:paraId="629DBBEC" w14:textId="623FFB8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action permit</w:t>
      </w:r>
    </w:p>
    <w:p w14:paraId="583F3B2D" w14:textId="6EC54379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enable</w:t>
      </w:r>
    </w:p>
    <w:p w14:paraId="0CCE2383" w14:textId="2C25F2E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exit</w:t>
      </w:r>
    </w:p>
    <w:p w14:paraId="5B351D39" w14:textId="26D97FF0" w:rsidR="00611A3D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(config-security-zone-pair)# exit</w:t>
      </w:r>
    </w:p>
    <w:p w14:paraId="1FAEFC3C" w14:textId="0E18709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(config)# do commit</w:t>
      </w:r>
    </w:p>
    <w:p w14:paraId="170F4C30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2025-05-30T07:05:53+00:00 %CLI-I-CRIT: user admin from console  input: do commit</w:t>
      </w:r>
    </w:p>
    <w:p w14:paraId="7EFEA713" w14:textId="49C6BCBB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(config)# do confirm</w:t>
      </w:r>
    </w:p>
    <w:p w14:paraId="0A5C7652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2025-05-30T07:05:59+00:00 %CLI-I-CRIT: user admin from console  input: do confirm</w:t>
      </w:r>
    </w:p>
    <w:p w14:paraId="1A8BF910" w14:textId="7520EF05" w:rsidR="00611A3D" w:rsidRPr="002F625D" w:rsidRDefault="00902DA6" w:rsidP="00D36C21">
      <w:r>
        <w:rPr>
          <w:lang w:val="en-US"/>
        </w:rPr>
        <w:t xml:space="preserve"> vesr</w:t>
      </w:r>
      <w:r w:rsidRPr="002F625D">
        <w:t>124-2-1</w:t>
      </w:r>
      <w:r w:rsidR="00611A3D" w:rsidRPr="002F625D">
        <w:t>(</w:t>
      </w:r>
      <w:r w:rsidR="00611A3D" w:rsidRPr="005401B5">
        <w:rPr>
          <w:lang w:val="en-US"/>
        </w:rPr>
        <w:t>config</w:t>
      </w:r>
      <w:r w:rsidR="00611A3D" w:rsidRPr="002F625D">
        <w:t>)#</w:t>
      </w:r>
    </w:p>
    <w:p w14:paraId="06DEACB7" w14:textId="77777777" w:rsidR="00611A3D" w:rsidRPr="006B4249" w:rsidRDefault="00611A3D" w:rsidP="00D36C21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D36C21">
      <w:r w:rsidRPr="006B4249">
        <w:t>nat sourсe</w:t>
      </w:r>
    </w:p>
    <w:p w14:paraId="0880D697" w14:textId="77777777" w:rsidR="00611A3D" w:rsidRPr="007B1AA7" w:rsidRDefault="00611A3D" w:rsidP="00D36C21">
      <w:r w:rsidRPr="006B4249">
        <w:t>pool WAN</w:t>
      </w:r>
    </w:p>
    <w:p w14:paraId="51B5055E" w14:textId="77777777" w:rsidR="00611A3D" w:rsidRPr="006B4249" w:rsidRDefault="00611A3D" w:rsidP="00D36C21">
      <w:r w:rsidRPr="006B4249">
        <w:t>ip address-range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isp - смотрящий в настоящую сеть Интернет</w:t>
      </w:r>
    </w:p>
    <w:p w14:paraId="289BCEED" w14:textId="77777777" w:rsidR="00611A3D" w:rsidRPr="002F625D" w:rsidRDefault="00611A3D" w:rsidP="00D36C21">
      <w:r w:rsidRPr="006B4249">
        <w:t>exit</w:t>
      </w:r>
    </w:p>
    <w:p w14:paraId="7C5E2386" w14:textId="77777777" w:rsidR="00611A3D" w:rsidRPr="002F625D" w:rsidRDefault="00611A3D" w:rsidP="00D36C21"/>
    <w:p w14:paraId="4285CC2F" w14:textId="3C0C9B6C" w:rsidR="00611A3D" w:rsidRPr="006B4249" w:rsidRDefault="00611A3D" w:rsidP="00D36C21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="00D36C21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5E0A19C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to zone </w:t>
      </w:r>
      <w:r w:rsidR="00D36C21">
        <w:rPr>
          <w:lang w:val="en-US"/>
        </w:rPr>
        <w:t>UNTRUSTED</w:t>
      </w:r>
    </w:p>
    <w:p w14:paraId="48D071B7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action source-nat pool WAN</w:t>
      </w:r>
    </w:p>
    <w:p w14:paraId="19AED4E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D36C21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102EABE9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</w:t>
      </w:r>
    </w:p>
    <w:p w14:paraId="33C724F1" w14:textId="4CC3284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 nat source</w:t>
      </w:r>
    </w:p>
    <w:p w14:paraId="79E0FC1A" w14:textId="11A47A51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(config-snat)# pool WAN</w:t>
      </w:r>
    </w:p>
    <w:p w14:paraId="47346762" w14:textId="703D8273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(config-snat-pool)# ip address-range 192.168.10.74</w:t>
      </w:r>
    </w:p>
    <w:p w14:paraId="406EF0D8" w14:textId="794BEEE5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(config-snat-pool)# exit</w:t>
      </w:r>
    </w:p>
    <w:p w14:paraId="7B1A6AED" w14:textId="5AAFA418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(config-snat)# ruleset SNAT</w:t>
      </w:r>
    </w:p>
    <w:p w14:paraId="3F850BD8" w14:textId="446B19C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 xml:space="preserve">(config-snat-ruleset)# to zone </w:t>
      </w:r>
      <w:r w:rsidR="00D36C21">
        <w:rPr>
          <w:lang w:val="en-US"/>
        </w:rPr>
        <w:t>TRUSTED</w:t>
      </w:r>
    </w:p>
    <w:p w14:paraId="6E244026" w14:textId="172DE56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(config-snat-ruleset)# rule 1</w:t>
      </w:r>
    </w:p>
    <w:p w14:paraId="7FBDD41B" w14:textId="02C0B45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match source-address object-group LAN</w:t>
      </w:r>
      <w:r w:rsidR="00611A3D">
        <w:rPr>
          <w:lang w:val="en-US"/>
        </w:rPr>
        <w:t>_GATEWAY</w:t>
      </w:r>
    </w:p>
    <w:p w14:paraId="307F1C00" w14:textId="6071DBD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action source-nat pool WAN</w:t>
      </w:r>
    </w:p>
    <w:p w14:paraId="17620026" w14:textId="482FCD9E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enable</w:t>
      </w:r>
    </w:p>
    <w:p w14:paraId="25AC649C" w14:textId="4D689FCA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exit</w:t>
      </w:r>
    </w:p>
    <w:p w14:paraId="619C6DFE" w14:textId="0762A50E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(config-snat-ruleset)# exit</w:t>
      </w:r>
    </w:p>
    <w:p w14:paraId="49348164" w14:textId="5AB929E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(config-snat)# exit</w:t>
      </w:r>
    </w:p>
    <w:p w14:paraId="7E54A42E" w14:textId="71E804FA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 do commit</w:t>
      </w:r>
    </w:p>
    <w:p w14:paraId="102B6429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2025-05-30T07:09:54+00:00 %CLI-I-CRIT: user admin from console  input: do commit</w:t>
      </w:r>
    </w:p>
    <w:p w14:paraId="16A66AA2" w14:textId="2D5D774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 do confirm</w:t>
      </w:r>
    </w:p>
    <w:p w14:paraId="095573F0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2025-05-30T07:09:59+00:00 %CLI-I-CRIT: user admin from console  input: do confirm</w:t>
      </w:r>
    </w:p>
    <w:p w14:paraId="6E9ADB12" w14:textId="3AE279CA" w:rsidR="00611A3D" w:rsidRPr="00321440" w:rsidRDefault="00902DA6" w:rsidP="00D36C21">
      <w:r>
        <w:rPr>
          <w:lang w:val="en-US"/>
        </w:rPr>
        <w:t xml:space="preserve"> vesr</w:t>
      </w:r>
      <w:r w:rsidRPr="00902DA6">
        <w:t>124-2-1</w:t>
      </w:r>
      <w:r w:rsidR="00611A3D" w:rsidRPr="00321440">
        <w:t>(</w:t>
      </w:r>
      <w:r w:rsidR="00611A3D" w:rsidRPr="00BD2905">
        <w:rPr>
          <w:lang w:val="en-US"/>
        </w:rPr>
        <w:t>config</w:t>
      </w:r>
      <w:r w:rsidR="00611A3D" w:rsidRPr="00321440">
        <w:t xml:space="preserve">)# </w:t>
      </w:r>
      <w:r w:rsidR="00611A3D" w:rsidRPr="00BD2905">
        <w:rPr>
          <w:lang w:val="en-US"/>
        </w:rPr>
        <w:t>exit</w:t>
      </w:r>
    </w:p>
    <w:p w14:paraId="45D33288" w14:textId="1388C286" w:rsidR="00611A3D" w:rsidRPr="00321440" w:rsidRDefault="00902DA6" w:rsidP="00D36C21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611A3D" w:rsidRPr="00321440">
        <w:t>#</w:t>
      </w:r>
    </w:p>
    <w:p w14:paraId="524661F3" w14:textId="77777777" w:rsidR="00611A3D" w:rsidRPr="00321440" w:rsidRDefault="00611A3D" w:rsidP="00D36C21">
      <w:pPr>
        <w:rPr>
          <w:b/>
          <w:bCs/>
        </w:rPr>
      </w:pPr>
    </w:p>
    <w:p w14:paraId="7128793F" w14:textId="77777777" w:rsidR="00611A3D" w:rsidRPr="006B4249" w:rsidRDefault="00611A3D" w:rsidP="00D36C21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icmp_seq=1 ttl=56 time=9.907 ms</w:t>
      </w:r>
    </w:p>
    <w:p w14:paraId="0766DE57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icmp_seq=2 ttl=56 time=10.354 ms</w:t>
      </w:r>
    </w:p>
    <w:p w14:paraId="106C64CF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icmp_seq=3 ttl=56 time=13.094 ms</w:t>
      </w:r>
    </w:p>
    <w:p w14:paraId="29640B54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icmp_seq=4 ttl=56 time=16.578 ms</w:t>
      </w:r>
    </w:p>
    <w:p w14:paraId="7E135CD8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icmp_seq=5 ttl=56 time=12.613 ms</w:t>
      </w:r>
    </w:p>
    <w:p w14:paraId="47DDC7AC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icmp_seq=1 ttl=46 time=163.881 ms</w:t>
      </w:r>
    </w:p>
    <w:p w14:paraId="09F672BE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icmp_seq=2 ttl=46 time=163.377 ms</w:t>
      </w:r>
    </w:p>
    <w:p w14:paraId="4E9CA290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icmp_seq=3 ttl=46 time=164.746 ms</w:t>
      </w:r>
    </w:p>
    <w:p w14:paraId="6A154959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icmp_seq=4 ttl=46 time=164.599 ms</w:t>
      </w:r>
    </w:p>
    <w:p w14:paraId="4DABCFC5" w14:textId="77777777" w:rsidR="00611A3D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icmp_seq=5 ttl=46 time=163.202 ms</w:t>
      </w:r>
    </w:p>
    <w:p w14:paraId="534E9CBF" w14:textId="77777777" w:rsidR="00611A3D" w:rsidRDefault="00611A3D" w:rsidP="00D36C21">
      <w:pPr>
        <w:rPr>
          <w:b/>
          <w:bCs/>
          <w:lang w:val="en-US"/>
        </w:rPr>
      </w:pPr>
    </w:p>
    <w:p w14:paraId="09E01F9C" w14:textId="6145732E" w:rsidR="00611A3D" w:rsidRPr="004F78B5" w:rsidRDefault="00611A3D" w:rsidP="00D36C21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r w:rsidR="00902DA6" w:rsidRPr="00902DA6">
        <w:rPr>
          <w:b/>
          <w:bCs/>
        </w:rPr>
        <w:t xml:space="preserve"> </w:t>
      </w:r>
      <w:r w:rsidR="00902DA6">
        <w:rPr>
          <w:b/>
          <w:bCs/>
          <w:lang w:val="en-US"/>
        </w:rPr>
        <w:t>vesr</w:t>
      </w:r>
      <w:r w:rsidR="00902DA6" w:rsidRPr="00902DA6">
        <w:rPr>
          <w:b/>
          <w:bCs/>
        </w:rPr>
        <w:t>124-2-1</w:t>
      </w:r>
    </w:p>
    <w:p w14:paraId="76295D70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show ip nat translation</w:t>
      </w:r>
    </w:p>
    <w:p w14:paraId="2BF2939D" w14:textId="56EC95F0" w:rsidR="00611A3D" w:rsidRPr="004F78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4F78B5">
        <w:rPr>
          <w:lang w:val="en-US"/>
        </w:rPr>
        <w:t># sh ip nat translations</w:t>
      </w:r>
    </w:p>
    <w:p w14:paraId="1415C6AE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79C1FBB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B7A26AB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82A50E1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A6D8AA5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576CE403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D36C21">
      <w: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373671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B0BF71F" w14:textId="10FB6101" w:rsidR="00FB3CAB" w:rsidRPr="009C3A35" w:rsidRDefault="00FB3CAB" w:rsidP="00FB3CAB">
      <w:pPr>
        <w:pStyle w:val="ac"/>
        <w:numPr>
          <w:ilvl w:val="0"/>
          <w:numId w:val="95"/>
        </w:numPr>
        <w:rPr>
          <w:lang w:val="ro-RO"/>
        </w:rPr>
      </w:pPr>
      <w:r>
        <w:t xml:space="preserve">Принцип работы протокола </w:t>
      </w:r>
      <w:r>
        <w:rPr>
          <w:lang w:val="en-US"/>
        </w:rPr>
        <w:t>SNAT</w:t>
      </w:r>
    </w:p>
    <w:p w14:paraId="351410AB" w14:textId="040FC2C0" w:rsidR="00FB3CAB" w:rsidRDefault="00FB3CAB" w:rsidP="00FB3CAB">
      <w:pPr>
        <w:pStyle w:val="ac"/>
        <w:numPr>
          <w:ilvl w:val="0"/>
          <w:numId w:val="95"/>
        </w:numPr>
      </w:pPr>
      <w:r>
        <w:t>Преимущества и недостатки</w:t>
      </w:r>
      <w:r>
        <w:rPr>
          <w:lang w:val="en-US"/>
        </w:rPr>
        <w:t xml:space="preserve"> SNAT</w:t>
      </w:r>
    </w:p>
    <w:p w14:paraId="5DD030A2" w14:textId="705D7394" w:rsidR="00FB3CAB" w:rsidRPr="009C3A35" w:rsidRDefault="00FB3CAB" w:rsidP="00FB3CAB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>
        <w:rPr>
          <w:lang w:val="en-US"/>
        </w:rPr>
        <w:t>SNAT</w:t>
      </w:r>
    </w:p>
    <w:p w14:paraId="16E69FC1" w14:textId="2F66434D" w:rsidR="00FB3CAB" w:rsidRDefault="00FB3CAB" w:rsidP="00FB3CAB">
      <w:pPr>
        <w:pStyle w:val="ac"/>
        <w:numPr>
          <w:ilvl w:val="0"/>
          <w:numId w:val="95"/>
        </w:numPr>
      </w:pPr>
      <w:r>
        <w:t>Проверка работы трансляции исходящих сетевых адресов</w:t>
      </w:r>
    </w:p>
    <w:p w14:paraId="40F2437B" w14:textId="77777777" w:rsidR="00FB3CAB" w:rsidRDefault="00FB3CAB" w:rsidP="00FB3CAB">
      <w:pPr>
        <w:pStyle w:val="ac"/>
        <w:ind w:left="1440" w:firstLine="0"/>
      </w:pPr>
    </w:p>
    <w:p w14:paraId="288B6DFB" w14:textId="3CA69FAF" w:rsidR="00FB3CAB" w:rsidRPr="009C3A35" w:rsidRDefault="00FB3CAB" w:rsidP="00FB3CAB">
      <w:pPr>
        <w:pStyle w:val="ac"/>
        <w:ind w:left="1440" w:firstLine="0"/>
      </w:pPr>
      <w:r>
        <w:t xml:space="preserve">Как результат работы получена рабочая схема с </w:t>
      </w:r>
      <w:r>
        <w:rPr>
          <w:lang w:val="en-US"/>
        </w:rPr>
        <w:t>SNAT</w:t>
      </w:r>
      <w:r w:rsidRPr="00FB3CAB">
        <w:t xml:space="preserve"> ( </w:t>
      </w:r>
      <w:r>
        <w:rPr>
          <w:lang w:val="en-US"/>
        </w:rPr>
        <w:t>Source</w:t>
      </w:r>
      <w:r w:rsidRPr="00FB3CAB">
        <w:t xml:space="preserve"> </w:t>
      </w:r>
      <w:r>
        <w:rPr>
          <w:lang w:val="en-US"/>
        </w:rPr>
        <w:t>NAT</w:t>
      </w:r>
      <w:r w:rsidRPr="00FB3CAB">
        <w:t>)</w:t>
      </w:r>
      <w:r w:rsidRPr="000E1709">
        <w:t xml:space="preserve"> </w:t>
      </w:r>
      <w:r>
        <w:t xml:space="preserve">и клиенты локальной сети получили выход в интернет из локальной сети. </w:t>
      </w:r>
    </w:p>
    <w:p w14:paraId="0806F8E0" w14:textId="77777777" w:rsidR="00FB3CAB" w:rsidRPr="004E6785" w:rsidRDefault="00FB3CAB" w:rsidP="00FB3CAB">
      <w:pPr>
        <w:rPr>
          <w:lang w:val="ro-RO"/>
        </w:rPr>
      </w:pPr>
    </w:p>
    <w:p w14:paraId="0E864FD1" w14:textId="0E0D11F6" w:rsidR="00FB3CAB" w:rsidRPr="00FB3CAB" w:rsidRDefault="00FB3CAB" w:rsidP="00FB3CAB">
      <w:r>
        <w:t xml:space="preserve">В следующей главе вы узнаете как настроить доступ по протоколу </w:t>
      </w:r>
      <w:r>
        <w:rPr>
          <w:lang w:val="en-US"/>
        </w:rPr>
        <w:t>SSH</w:t>
      </w:r>
      <w:r w:rsidRPr="00FB3CAB">
        <w:t xml:space="preserve"> </w:t>
      </w:r>
      <w:r>
        <w:t xml:space="preserve">к машине с </w:t>
      </w:r>
      <w:r>
        <w:rPr>
          <w:lang w:val="en-US"/>
        </w:rPr>
        <w:t>Linux</w:t>
      </w:r>
      <w:r w:rsidRPr="00FB3CAB">
        <w:t xml:space="preserve"> </w:t>
      </w:r>
      <w:r>
        <w:t>из локальной сети</w:t>
      </w:r>
      <w:r w:rsidRPr="00FB3CAB">
        <w:t>.</w:t>
      </w:r>
    </w:p>
    <w:p w14:paraId="125DE327" w14:textId="53EA0D3E" w:rsidR="00C52D44" w:rsidRPr="00FB3CAB" w:rsidRDefault="00C52D44" w:rsidP="00BB5275">
      <w:pPr>
        <w:spacing w:after="120" w:line="360" w:lineRule="auto"/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373672"/>
      <w:r w:rsidRPr="009324B5">
        <w:rPr>
          <w:rFonts w:ascii="Times New Roman" w:eastAsia="Times New Roman" w:hAnsi="Times New Roman"/>
          <w:sz w:val="28"/>
        </w:rPr>
        <w:t>Глава 6. Настройка  SSH в виртуальном маршрутизаторе vESR.</w:t>
      </w:r>
      <w:bookmarkEnd w:id="17"/>
    </w:p>
    <w:p w14:paraId="6DF647EC" w14:textId="507588B1" w:rsidR="002F625D" w:rsidRDefault="002F625D" w:rsidP="002A40CE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>Цель работы:</w:t>
      </w:r>
    </w:p>
    <w:p w14:paraId="38E5C60C" w14:textId="08E2BA22" w:rsidR="002F625D" w:rsidRPr="002F625D" w:rsidRDefault="002F625D" w:rsidP="002F625D">
      <w:r>
        <w:t xml:space="preserve">Настроить доступ по протоколу </w:t>
      </w:r>
      <w:r>
        <w:rPr>
          <w:lang w:val="en-US"/>
        </w:rPr>
        <w:t>SSH</w:t>
      </w:r>
      <w:r w:rsidRPr="002F625D">
        <w:t xml:space="preserve"> </w:t>
      </w:r>
      <w:r>
        <w:t xml:space="preserve">к машине с </w:t>
      </w:r>
      <w:r>
        <w:rPr>
          <w:lang w:val="en-US"/>
        </w:rPr>
        <w:t>Linux</w:t>
      </w:r>
      <w:r w:rsidRPr="002F625D">
        <w:t xml:space="preserve"> </w:t>
      </w:r>
      <w:r>
        <w:t>в локальной сети.</w:t>
      </w:r>
    </w:p>
    <w:p w14:paraId="373B29C7" w14:textId="3A5BD2FF" w:rsidR="002F625D" w:rsidRDefault="002F625D" w:rsidP="002F625D">
      <w:r>
        <w:t>Общее определение этого протокола из источников во всемирной паутине таково:</w:t>
      </w:r>
    </w:p>
    <w:p w14:paraId="5C5E7E48" w14:textId="05551962" w:rsidR="002F625D" w:rsidRPr="002F625D" w:rsidRDefault="002F625D" w:rsidP="002F625D">
      <w:r w:rsidRPr="002F625D">
        <w:t>SSH (Secure Shell) — это протокол, который помогает безопасно подключаться к удалённому устройству и управлять им через командную строку. Он шифрует весь трафик, включая команды и пароли, защищает соединение от прослушивания и атак.</w:t>
      </w:r>
      <w:r w:rsidRPr="002F625D">
        <w:br/>
        <w:t>Вот для чего нужен SSH:</w:t>
      </w:r>
      <w:r w:rsidRPr="002F625D">
        <w:br/>
        <w:t xml:space="preserve">● </w:t>
      </w:r>
      <w:r w:rsidRPr="002F625D">
        <w:rPr>
          <w:b/>
          <w:bCs/>
        </w:rPr>
        <w:t xml:space="preserve">Удалённое управление серверами. </w:t>
      </w:r>
      <w:r w:rsidRPr="002F625D">
        <w:t>Главная задача SSH — позволить администраторам и разработчикам управлять удалёнными компьютерами, как будто они сидят за ними.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Поддержка пользователей. </w:t>
      </w:r>
      <w:r w:rsidRPr="002F625D">
        <w:t>Техническая поддержка может подключиться к компьютеру пользователя, чтобы помочь решить проблему: установить программу, настроить систему или удалить вирус. Например, новый сотрудник находится за границей и нужно настроить ему доступ к почте и аналитическим отчётам.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Работа из любой точки мира. </w:t>
      </w:r>
      <w:r w:rsidRPr="002F625D">
        <w:t xml:space="preserve">Благодаря SSH IT-специалисты могут работать дома, в дороге или в другой стране. Например, </w:t>
      </w:r>
      <w:hyperlink r:id="rId109" w:history="1">
        <w:r w:rsidRPr="002F625D">
          <w:rPr>
            <w:rStyle w:val="a7"/>
            <w:rFonts w:eastAsia="Times New Roman" w:cstheme="minorBidi"/>
          </w:rPr>
          <w:t>DevOps-инженеру</w:t>
        </w:r>
      </w:hyperlink>
      <w:r w:rsidRPr="002F625D">
        <w:t xml:space="preserve"> в командировке пришло уведомление о сбое на сервере. Он может открыть ноутбук, подключиться по SSH и перезапустить нужную службу.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Автоматизация и мониторинг. </w:t>
      </w:r>
      <w:r w:rsidRPr="002F625D">
        <w:t>Удалённый доступ часто используют для запуска скриптов, мониторинга работы приложений или обновлений. При этом сотруднику не обязательно находиться на рабочем месте в офисе. Например, с помощью SSH запускают скрипт, который обновляет сайты каждую ночь на удалённом сервере.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>Передача файлов между машинами.</w:t>
      </w:r>
      <w:r w:rsidRPr="002F625D">
        <w:t xml:space="preserve"> С помощью утилит scp или sftp можно безопасно копировать файлы между устройствами по SSH.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Безопасная работа с Git и другими сервисами. </w:t>
      </w:r>
      <w:r w:rsidRPr="002F625D">
        <w:t xml:space="preserve">Многие сервисы вроде </w:t>
      </w:r>
      <w:hyperlink r:id="rId110" w:history="1">
        <w:r w:rsidRPr="002F625D">
          <w:rPr>
            <w:rStyle w:val="a7"/>
            <w:rFonts w:eastAsia="Times New Roman" w:cstheme="minorBidi"/>
          </w:rPr>
          <w:t>GitHub</w:t>
        </w:r>
      </w:hyperlink>
      <w:r w:rsidRPr="002F625D">
        <w:t>, GitLab, Bitbucket поддерживают работу по SSH. Можно, например, работать с репозиториями без постоянного ввода пароля.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Доступ к внутренним службам. </w:t>
      </w:r>
      <w:r w:rsidRPr="002F625D">
        <w:t>С помощью SSH можно прокидывать порты, то есть безопасно получать доступ к внутренним службам, которые не доступны из интернета. Например, когда нужно подключиться к базе данных на сервере, которая доступна только локально.</w:t>
      </w:r>
    </w:p>
    <w:p w14:paraId="2DC5E584" w14:textId="7D0B57FB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577E32BC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1" w:history="1">
        <w:r w:rsidRPr="00563DB3">
          <w:rPr>
            <w:rStyle w:val="a7"/>
          </w:rPr>
          <w:t>vESR</w:t>
        </w:r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Telnet или SSH из зоны «</w:t>
      </w:r>
      <w:r w:rsidR="00D36C21">
        <w:rPr>
          <w:rFonts w:eastAsia="Times New Roman"/>
        </w:rPr>
        <w:t>TRUSTED</w:t>
      </w:r>
      <w:r w:rsidRPr="00563DB3">
        <w:rPr>
          <w:rFonts w:eastAsia="Times New Roman"/>
        </w:rPr>
        <w:t>». Для того чтобы разрешить удаленный доступ к маршрутизатору из других зон, например, из публичной сети, необходимо создать соответствующие правила в firewall.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r>
        <w:rPr>
          <w:rFonts w:eastAsia="Times New Roman"/>
        </w:rPr>
        <w:t xml:space="preserve">Добавление  виртуальных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( </w:t>
      </w:r>
      <w:r>
        <w:rPr>
          <w:rFonts w:eastAsia="Times New Roman"/>
          <w:lang w:val="en-US"/>
        </w:rPr>
        <w:t>appliance</w:t>
      </w:r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 Это может быть </w:t>
      </w:r>
      <w:r>
        <w:rPr>
          <w:rFonts w:eastAsia="Times New Roman"/>
          <w:lang w:val="en-US"/>
        </w:rPr>
        <w:t>linux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безплатных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2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r w:rsidRPr="002B3005">
          <w:rPr>
            <w:rStyle w:val="a7"/>
            <w:lang w:val="en-US"/>
          </w:rPr>
          <w:t>url</w:t>
        </w:r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Fraw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githubusercontent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Fmaster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Fappliances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Fmicrocore</w:t>
        </w:r>
        <w:r w:rsidRPr="002B3005">
          <w:rPr>
            <w:rStyle w:val="a7"/>
          </w:rPr>
          <w:t>-</w:t>
        </w:r>
        <w:r w:rsidRPr="002B3005">
          <w:rPr>
            <w:rStyle w:val="a7"/>
            <w:lang w:val="en-US"/>
          </w:rPr>
          <w:t>linux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хостового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370954"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r w:rsidRPr="00370954">
        <w:rPr>
          <w:rFonts w:eastAsia="Times New Roman"/>
          <w:lang w:val="en-US"/>
        </w:rPr>
        <w:t>usr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etc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r w:rsidRPr="00370954">
        <w:rPr>
          <w:rFonts w:eastAsia="Times New Roman"/>
          <w:lang w:val="en-US"/>
        </w:rPr>
        <w:t>tce</w:t>
      </w:r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/sda1/tce</w:t>
      </w:r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/mnt/sda1/tce/optional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tce-load -wi openssh</w:t>
      </w:r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openssh.tcz.dep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openssl.tcz</w:t>
      </w:r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openssh.tcz</w:t>
      </w:r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cd /usr/local/etc/init.d/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 sudo /usr/local/etc/init.d/openssh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0.0.0.0:22              0.0.0.0:*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:::22                   :::*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gns3@box:~$ </w:t>
      </w:r>
      <w:r w:rsidRPr="002D1C63">
        <w:rPr>
          <w:rFonts w:eastAsia="Times New Roman"/>
          <w:lang w:val="en-US"/>
        </w:rPr>
        <w:t>sudo vi /opt/.filetool.lst</w:t>
      </w:r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etc/inittab</w:t>
      </w:r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etc/securetty</w:t>
      </w:r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/usr/local/etc/init.d/openssh</w:t>
      </w:r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r w:rsidRPr="002D1C63">
        <w:rPr>
          <w:rFonts w:eastAsia="Times New Roman"/>
        </w:rPr>
        <w:t>/.</w:t>
      </w:r>
      <w:r w:rsidRPr="002D1C63">
        <w:rPr>
          <w:rFonts w:eastAsia="Times New Roman"/>
          <w:lang w:val="en-US"/>
        </w:rPr>
        <w:t>filetool</w:t>
      </w:r>
      <w:r w:rsidRPr="002D1C63">
        <w:rPr>
          <w:rFonts w:eastAsia="Times New Roman"/>
        </w:rPr>
        <w:t>.</w:t>
      </w:r>
      <w:r w:rsidRPr="002D1C63">
        <w:rPr>
          <w:rFonts w:eastAsia="Times New Roman"/>
          <w:lang w:val="en-US"/>
        </w:rPr>
        <w:t>lst</w:t>
      </w:r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94416B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94416B">
        <w:rPr>
          <w:rFonts w:eastAsia="Times New Roman"/>
          <w:lang w:val="en-US"/>
        </w:rPr>
        <w:t>sudo</w:t>
      </w:r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r w:rsidRPr="007826FD">
        <w:rPr>
          <w:rFonts w:eastAsia="Times New Roman"/>
        </w:rPr>
        <w:t>/.</w:t>
      </w:r>
      <w:r w:rsidRPr="0094416B">
        <w:rPr>
          <w:rFonts w:eastAsia="Times New Roman"/>
          <w:lang w:val="en-US"/>
        </w:rPr>
        <w:t>filetool</w:t>
      </w:r>
      <w:r w:rsidRPr="007826FD">
        <w:rPr>
          <w:rFonts w:eastAsia="Times New Roman"/>
        </w:rPr>
        <w:t>.</w:t>
      </w:r>
      <w:r w:rsidRPr="0094416B">
        <w:rPr>
          <w:rFonts w:eastAsia="Times New Roman"/>
          <w:lang w:val="en-US"/>
        </w:rPr>
        <w:t>lst</w:t>
      </w:r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/usr/local/etc/init.d/openssh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/opt/.filetool.lst</w:t>
      </w:r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50E8712D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6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( </w:t>
      </w:r>
      <w:r>
        <w:rPr>
          <w:rFonts w:eastAsia="Times New Roman"/>
          <w:lang w:val="en-US"/>
        </w:rPr>
        <w:t>SSH</w:t>
      </w:r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>у нас с линуксовой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3C6EEE48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="00D36C21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  <w:b/>
          <w:bCs/>
        </w:rPr>
        <w:t>self</w:t>
      </w:r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># configure</w:t>
      </w:r>
    </w:p>
    <w:p w14:paraId="30EBD530" w14:textId="5F7F60AB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(config-zone-pair)#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protocol tcp</w:t>
      </w:r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(config-zone-pair)# exit</w:t>
      </w:r>
    </w:p>
    <w:p w14:paraId="749B0A0F" w14:textId="5781D04F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r w:rsidR="00D36C21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1/</w:t>
      </w:r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MicroCore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2025-05-30T14:03:40+00:00 %CLI-I-CRIT: user admin from console  input: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2025-05-30T14:03:46+00:00 %CLI-I-CRIT: user admin from console  input: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58D27E83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security zone-pair </w:t>
      </w:r>
      <w:r w:rsidR="00D36C21">
        <w:rPr>
          <w:rFonts w:eastAsia="Times New Roman"/>
          <w:lang w:val="en-US"/>
        </w:rPr>
        <w:t>TRUSTED</w:t>
      </w:r>
      <w:r w:rsidRPr="00563DB3">
        <w:rPr>
          <w:rFonts w:eastAsia="Times New Roman"/>
          <w:lang w:val="en-US"/>
        </w:rPr>
        <w:t xml:space="preserve">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protocol tcp</w:t>
      </w:r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6DF8705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TRUSTED</w:t>
      </w:r>
      <w:r w:rsidR="002A40CE" w:rsidRPr="00F33F7A">
        <w:rPr>
          <w:rFonts w:eastAsia="Times New Roman"/>
          <w:lang w:val="en-US"/>
        </w:rPr>
        <w:t xml:space="preserve">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protocol tcp</w:t>
      </w:r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2025-05-30T14:18:41+00:00 %CLI-I-CRIT: user admin from console  input: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2025-05-30T14:18:46+00:00 %CLI-I-CRIT: user admin from console  input: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             Welcome to vESR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0554A9E8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="00D36C21">
        <w:rPr>
          <w:rFonts w:eastAsia="Times New Roman"/>
          <w:b/>
          <w:bCs/>
        </w:rPr>
        <w:t>TRUSTED</w:t>
      </w:r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  <w:b/>
          <w:bCs/>
        </w:rPr>
        <w:t>self</w:t>
      </w:r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обьектов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ip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r w:rsidR="002A40CE" w:rsidRPr="00A56B36">
        <w:rPr>
          <w:rFonts w:eastAsia="Times New Roman"/>
        </w:rPr>
        <w:t>)#</w:t>
      </w:r>
    </w:p>
    <w:p w14:paraId="47DA742F" w14:textId="4D7B19B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r w:rsidR="00D36C21">
        <w:rPr>
          <w:rFonts w:eastAsia="Times New Roman"/>
          <w:b/>
          <w:bCs/>
        </w:rPr>
        <w:t>UNTRUSTED</w:t>
      </w:r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 xml:space="preserve">/24 </w:t>
      </w:r>
      <w:r w:rsidRPr="004702F0">
        <w:rPr>
          <w:rFonts w:eastAsia="Times New Roman"/>
        </w:rPr>
        <w:t> подключаться к маршрутизатору с IP-адресом</w:t>
      </w:r>
      <w:r>
        <w:rPr>
          <w:rFonts w:eastAsia="Times New Roman"/>
        </w:rPr>
        <w:t xml:space="preserve"> 192.168.10.50 ( адрес внешнего интерфейса </w:t>
      </w:r>
      <w:r>
        <w:rPr>
          <w:rFonts w:eastAsia="Times New Roman"/>
          <w:lang w:val="en-US"/>
        </w:rPr>
        <w:t>gi</w:t>
      </w:r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r>
        <w:rPr>
          <w:rFonts w:eastAsia="Times New Roman"/>
          <w:lang w:val="en-US"/>
        </w:rPr>
        <w:t>sh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ip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 протоколу SSH:</w:t>
      </w:r>
    </w:p>
    <w:p w14:paraId="22A81880" w14:textId="569DEC62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36C2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UNTRUSTED</w:t>
      </w:r>
      <w:r w:rsidR="002A40CE" w:rsidRPr="004A61E2">
        <w:rPr>
          <w:rFonts w:eastAsia="Times New Roman"/>
          <w:lang w:val="en-US"/>
        </w:rPr>
        <w:t xml:space="preserve">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(config-security-zone-pair)#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protocol tcp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source-address objec</w:t>
      </w:r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t-group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destination-port  ob</w:t>
      </w:r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ject-group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(config-security-zone-pair)#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(config)#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r>
        <w:rPr>
          <w:rFonts w:eastAsia="Times New Roman"/>
          <w:lang w:val="en-US"/>
        </w:rPr>
        <w:t>vesr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r w:rsidR="002A40CE" w:rsidRPr="00935B42">
        <w:rPr>
          <w:rFonts w:eastAsia="Times New Roman"/>
          <w:lang w:val="en-US"/>
        </w:rPr>
        <w:t>sh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tmpsys</w:t>
      </w:r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r w:rsidR="002A40CE" w:rsidRPr="00902DA6">
        <w:rPr>
          <w:rFonts w:eastAsia="Times New Roman"/>
        </w:rPr>
        <w:t xml:space="preserve"> | </w:t>
      </w:r>
      <w:r w:rsidR="002A40CE" w:rsidRPr="00935B42">
        <w:rPr>
          <w:rFonts w:eastAsia="Times New Roman"/>
          <w:lang w:val="en-US"/>
        </w:rPr>
        <w:t>i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r>
        <w:rPr>
          <w:rFonts w:eastAsia="Times New Roman"/>
          <w:lang w:val="en-US"/>
        </w:rPr>
        <w:t>ConnectBot</w:t>
      </w:r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28945E89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6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2</w:t>
      </w:r>
      <w:r w:rsidR="00907288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( </w:t>
      </w:r>
      <w:r>
        <w:rPr>
          <w:rFonts w:eastAsia="Times New Roman"/>
        </w:rPr>
        <w:t xml:space="preserve">за исключением адреса собственной хостовой машины )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rinat@ubuntu22:~$ ip add | grep  'ens'||'inet'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&lt;BROADCAST,MULTICAST,UP,LOWER_UP&gt; mtu 1500 qdisc fq_codel state UP group default qlen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r w:rsidRPr="00C85AF6">
        <w:rPr>
          <w:rFonts w:eastAsia="Times New Roman"/>
          <w:bdr w:val="single" w:sz="18" w:space="0" w:color="EE0000"/>
          <w:lang w:val="en-US"/>
        </w:rPr>
        <w:t>inet 192.168.10.31</w:t>
      </w:r>
      <w:r w:rsidRPr="009D5922">
        <w:rPr>
          <w:rFonts w:eastAsia="Times New Roman"/>
          <w:lang w:val="en-US"/>
        </w:rPr>
        <w:t>/24 brd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&lt;BROADCAST,MULTICAST&gt; mtu 1500 qdisc noop state DOWN group default qlen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             Welcome to vESR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># sh syslog tmpsys:syslog/auth.log | i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2025-06-05T11:54:30+00:00 %AAA-I-SSH: Accepted password for rinat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2025-06-05T11:54:30+00:00 %AAA-LOCAL-I-SESSION: ssh: session opened for user rinat</w:t>
      </w:r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373673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1058B055" w14:textId="77777777" w:rsidR="00BE06EF" w:rsidRDefault="00BE06EF" w:rsidP="00BE06EF">
      <w:pPr>
        <w:pStyle w:val="ac"/>
        <w:spacing w:after="120" w:line="360" w:lineRule="auto"/>
        <w:ind w:firstLine="0"/>
      </w:pPr>
    </w:p>
    <w:p w14:paraId="007CA29B" w14:textId="740F7717" w:rsidR="002A40CE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что такое </w:t>
      </w:r>
      <w:r>
        <w:rPr>
          <w:lang w:val="en-US"/>
        </w:rPr>
        <w:t>SSH</w:t>
      </w:r>
    </w:p>
    <w:p w14:paraId="6224BEE5" w14:textId="35E4291F" w:rsid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>назначение</w:t>
      </w:r>
      <w:r>
        <w:rPr>
          <w:lang w:val="en-US"/>
        </w:rPr>
        <w:t xml:space="preserve"> SSH</w:t>
      </w:r>
    </w:p>
    <w:p w14:paraId="7D2B6A26" w14:textId="08ABDF2C" w:rsidR="00BE06EF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настройка сервера </w:t>
      </w:r>
      <w:r>
        <w:rPr>
          <w:lang w:val="en-US"/>
        </w:rPr>
        <w:t>SSH</w:t>
      </w:r>
      <w:r w:rsidRPr="00BE06EF">
        <w:t xml:space="preserve"> </w:t>
      </w:r>
      <w:r>
        <w:t xml:space="preserve">на машине с </w:t>
      </w:r>
      <w:r>
        <w:rPr>
          <w:lang w:val="en-US"/>
        </w:rPr>
        <w:t>Linux</w:t>
      </w:r>
    </w:p>
    <w:p w14:paraId="645BB991" w14:textId="178AB12C" w:rsidR="00BE06EF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настройка зон безопасности для портов </w:t>
      </w:r>
      <w:r>
        <w:rPr>
          <w:lang w:val="en-US"/>
        </w:rPr>
        <w:t>ssh</w:t>
      </w:r>
      <w:r>
        <w:t xml:space="preserve"> на маршрутизаторе для доступа к серверу </w:t>
      </w:r>
      <w:r>
        <w:rPr>
          <w:lang w:val="en-US"/>
        </w:rPr>
        <w:t>SSH</w:t>
      </w:r>
      <w:r w:rsidRPr="00BE06EF">
        <w:t xml:space="preserve"> </w:t>
      </w:r>
    </w:p>
    <w:p w14:paraId="38D95F58" w14:textId="0A5CFBF1" w:rsid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>проверка работы</w:t>
      </w:r>
    </w:p>
    <w:p w14:paraId="0F8943FF" w14:textId="68EE3053" w:rsidR="009B18AC" w:rsidRDefault="008945BA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>В следующей главе вы узнаете</w:t>
      </w:r>
      <w:r w:rsidR="009E562F">
        <w:rPr>
          <w:rFonts w:eastAsia="Times New Roman"/>
        </w:rPr>
        <w:t xml:space="preserve"> что такое </w:t>
      </w:r>
      <w:r w:rsidR="00BE06EF" w:rsidRPr="00BE06EF">
        <w:rPr>
          <w:rFonts w:eastAsia="Times New Roman"/>
        </w:rPr>
        <w:t xml:space="preserve"> </w:t>
      </w:r>
      <w:r w:rsidR="00BE06EF">
        <w:rPr>
          <w:rFonts w:eastAsia="Times New Roman"/>
          <w:lang w:val="en-US"/>
        </w:rPr>
        <w:t>Destination</w:t>
      </w:r>
      <w:r w:rsidR="00BE06EF" w:rsidRPr="00BE06EF">
        <w:rPr>
          <w:rFonts w:eastAsia="Times New Roman"/>
        </w:rPr>
        <w:t xml:space="preserve"> </w:t>
      </w:r>
      <w:r w:rsidR="00BE06EF">
        <w:rPr>
          <w:rFonts w:eastAsia="Times New Roman"/>
          <w:lang w:val="en-US"/>
        </w:rPr>
        <w:t>NAT</w:t>
      </w:r>
      <w:r w:rsidR="00BE06EF" w:rsidRPr="00BE06EF">
        <w:rPr>
          <w:rFonts w:eastAsia="Times New Roman"/>
        </w:rPr>
        <w:t xml:space="preserve"> ( </w:t>
      </w:r>
      <w:r w:rsidR="00BE06EF">
        <w:rPr>
          <w:rFonts w:eastAsia="Times New Roman"/>
          <w:lang w:val="en-US"/>
        </w:rPr>
        <w:t>DNAT</w:t>
      </w:r>
      <w:r w:rsidR="00BE06EF" w:rsidRPr="00BE06EF">
        <w:rPr>
          <w:rFonts w:eastAsia="Times New Roman"/>
        </w:rPr>
        <w:t xml:space="preserve">) </w:t>
      </w:r>
      <w:r w:rsidR="00BE06EF">
        <w:rPr>
          <w:rFonts w:eastAsia="Times New Roman"/>
        </w:rPr>
        <w:t>и как его настроить на маршрутизаторе.</w:t>
      </w:r>
    </w:p>
    <w:p w14:paraId="42D9641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848C12C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E22BDD8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4C1CD0F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2FA2000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0268D3E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376C379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32F8A15E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24ABCD0D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34FF02E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84E0480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DEB51F5" w14:textId="77777777" w:rsidR="00BE06EF" w:rsidRDefault="00BE06EF">
      <w:pPr>
        <w:spacing w:after="120" w:line="360" w:lineRule="auto"/>
      </w:pP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373674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>. Настройка  NAT(DNAT) для доступа в Интернет в виртуальном маршрутизаторе vESR.</w:t>
      </w:r>
      <w:bookmarkEnd w:id="22"/>
    </w:p>
    <w:p w14:paraId="5CE410E8" w14:textId="53DDE2A3" w:rsidR="00F33F09" w:rsidRDefault="00F33F09" w:rsidP="00F33F09">
      <w:r>
        <w:t>Цель работы:</w:t>
      </w:r>
    </w:p>
    <w:p w14:paraId="46E96B1F" w14:textId="3A04A73E" w:rsidR="00F33F09" w:rsidRPr="00EF5B29" w:rsidRDefault="00F33F09" w:rsidP="00F33F09">
      <w:r>
        <w:t xml:space="preserve">Ознакомится с работой протокола и научиться настраивать </w:t>
      </w:r>
      <w:r>
        <w:rPr>
          <w:lang w:val="en-US"/>
        </w:rPr>
        <w:t>DNAT</w:t>
      </w:r>
      <w:r w:rsidRPr="00F33F09">
        <w:t xml:space="preserve"> </w:t>
      </w:r>
      <w:r>
        <w:t xml:space="preserve"> в маршрутизаторе.</w:t>
      </w:r>
    </w:p>
    <w:p w14:paraId="753C591B" w14:textId="2EBD7C29" w:rsidR="00521F9E" w:rsidRPr="003F7F97" w:rsidRDefault="00F33F09" w:rsidP="00ED1AD3">
      <w:pPr>
        <w:pStyle w:val="ac"/>
        <w:numPr>
          <w:ilvl w:val="0"/>
          <w:numId w:val="102"/>
        </w:numPr>
      </w:pPr>
      <w:r>
        <w:t>Общее</w:t>
      </w:r>
      <w:r w:rsidRPr="00F33F09">
        <w:t xml:space="preserve"> </w:t>
      </w:r>
      <w:r>
        <w:t>определение</w:t>
      </w:r>
      <w:r w:rsidRPr="00F33F09">
        <w:t xml:space="preserve"> </w:t>
      </w:r>
      <w:r>
        <w:t>что</w:t>
      </w:r>
      <w:r w:rsidRPr="00F33F09">
        <w:t xml:space="preserve"> </w:t>
      </w:r>
      <w:r>
        <w:t>такое</w:t>
      </w:r>
      <w:r w:rsidRPr="00F33F09">
        <w:t xml:space="preserve"> </w:t>
      </w:r>
      <w:r>
        <w:t>протокол</w:t>
      </w:r>
      <w:r w:rsidRPr="00F33F09">
        <w:t xml:space="preserve"> </w:t>
      </w:r>
      <w:r w:rsidRPr="00ED1AD3">
        <w:rPr>
          <w:lang w:val="en-US"/>
        </w:rPr>
        <w:t>DNAT</w:t>
      </w:r>
      <w:r w:rsidRPr="00F33F09">
        <w:t xml:space="preserve"> </w:t>
      </w:r>
      <w:r>
        <w:t>из доступных источников в интернет следующее-</w:t>
      </w:r>
      <w:r w:rsidR="00521F9E" w:rsidRPr="00ED1AD3">
        <w:rPr>
          <w:lang w:val="en-US"/>
        </w:rPr>
        <w:t>DNAT</w:t>
      </w:r>
      <w:r w:rsidR="00521F9E" w:rsidRPr="00F33F09">
        <w:t xml:space="preserve"> (</w:t>
      </w:r>
      <w:r w:rsidR="00521F9E" w:rsidRPr="00ED1AD3">
        <w:rPr>
          <w:lang w:val="en-US"/>
        </w:rPr>
        <w:t>Destination</w:t>
      </w:r>
      <w:r w:rsidR="00521F9E" w:rsidRPr="00F33F09">
        <w:t xml:space="preserve"> </w:t>
      </w:r>
      <w:r w:rsidR="00521F9E" w:rsidRPr="00ED1AD3">
        <w:rPr>
          <w:lang w:val="en-US"/>
        </w:rPr>
        <w:t>Network</w:t>
      </w:r>
      <w:r w:rsidR="00521F9E" w:rsidRPr="00F33F09">
        <w:t xml:space="preserve"> </w:t>
      </w:r>
      <w:r w:rsidR="00521F9E" w:rsidRPr="00ED1AD3">
        <w:rPr>
          <w:lang w:val="en-US"/>
        </w:rPr>
        <w:t>Address</w:t>
      </w:r>
      <w:r w:rsidR="00521F9E" w:rsidRPr="00F33F09">
        <w:t xml:space="preserve"> </w:t>
      </w:r>
      <w:r w:rsidR="00521F9E" w:rsidRPr="00ED1AD3">
        <w:rPr>
          <w:lang w:val="en-US"/>
        </w:rPr>
        <w:t>Translation</w:t>
      </w:r>
      <w:r w:rsidR="00521F9E" w:rsidRPr="00F33F09">
        <w:t>)</w:t>
      </w:r>
      <w:r w:rsidR="00521F9E" w:rsidRPr="00ED1AD3">
        <w:rPr>
          <w:lang w:val="en-US"/>
        </w:rPr>
        <w:t> </w:t>
      </w:r>
      <w:r w:rsidR="00521F9E" w:rsidRPr="00F33F09">
        <w:t xml:space="preserve">— это тип технологии </w:t>
      </w:r>
      <w:r w:rsidR="00521F9E" w:rsidRPr="00ED1AD3">
        <w:rPr>
          <w:lang w:val="en-US"/>
        </w:rPr>
        <w:t>NAT</w:t>
      </w:r>
      <w:r w:rsidR="00521F9E" w:rsidRPr="00F33F09">
        <w:t xml:space="preserve"> (</w:t>
      </w:r>
      <w:r w:rsidR="00521F9E" w:rsidRPr="00ED1AD3">
        <w:rPr>
          <w:lang w:val="en-US"/>
        </w:rPr>
        <w:t>Network</w:t>
      </w:r>
      <w:r w:rsidR="00521F9E" w:rsidRPr="00F33F09">
        <w:t xml:space="preserve"> </w:t>
      </w:r>
      <w:r w:rsidR="00521F9E" w:rsidRPr="00ED1AD3">
        <w:rPr>
          <w:lang w:val="en-US"/>
        </w:rPr>
        <w:t>Address</w:t>
      </w:r>
      <w:r w:rsidR="00521F9E" w:rsidRPr="00F33F09">
        <w:t xml:space="preserve"> </w:t>
      </w:r>
      <w:r w:rsidR="00521F9E" w:rsidRPr="00ED1AD3">
        <w:rPr>
          <w:lang w:val="en-US"/>
        </w:rPr>
        <w:t>Translation</w:t>
      </w:r>
      <w:r w:rsidR="00521F9E" w:rsidRPr="00F33F09">
        <w:t>), которая</w:t>
      </w:r>
      <w:r w:rsidR="00521F9E" w:rsidRPr="00ED1AD3">
        <w:rPr>
          <w:lang w:val="en-US"/>
        </w:rPr>
        <w:t> </w:t>
      </w:r>
      <w:r w:rsidR="00521F9E" w:rsidRPr="00F33F09">
        <w:t>изменяет адрес и порт назначения входящего</w:t>
      </w:r>
      <w:r w:rsidR="00521F9E" w:rsidRPr="00ED1AD3">
        <w:rPr>
          <w:rFonts w:eastAsia="Times New Roman"/>
          <w:b/>
          <w:bCs/>
          <w:lang w:val="ro-RO"/>
        </w:rPr>
        <w:t xml:space="preserve"> пакета</w:t>
      </w:r>
      <w:r w:rsidR="00521F9E" w:rsidRPr="00ED1AD3">
        <w:rPr>
          <w:rFonts w:eastAsia="Times New Roman"/>
          <w:lang w:val="ro-RO"/>
        </w:rPr>
        <w:t>.  </w:t>
      </w:r>
      <w:hyperlink r:id="rId115" w:tgtFrame="_blank" w:history="1">
        <w:r w:rsidR="00521F9E" w:rsidRPr="003F7F97">
          <w:rPr>
            <w:rStyle w:val="a7"/>
          </w:rPr>
          <w:t>newstorial.com</w:t>
        </w:r>
      </w:hyperlink>
      <w:hyperlink r:id="rId116" w:tgtFrame="_blank" w:history="1">
        <w:r w:rsidR="00521F9E" w:rsidRPr="003F7F97">
          <w:rPr>
            <w:rStyle w:val="a7"/>
          </w:rPr>
          <w:t>expertnetworkconsultant.com</w:t>
        </w:r>
      </w:hyperlink>
      <w:hyperlink r:id="rId117" w:tgtFrame="_blank" w:history="1">
        <w:r w:rsidR="00521F9E" w:rsidRPr="003F7F97">
          <w:rPr>
            <w:rStyle w:val="a7"/>
          </w:rPr>
          <w:t>docs.selectel.ru</w:t>
        </w:r>
      </w:hyperlink>
    </w:p>
    <w:p w14:paraId="27335FF7" w14:textId="77777777" w:rsidR="00521F9E" w:rsidRPr="00ED1AD3" w:rsidRDefault="00521F9E" w:rsidP="00F33F09">
      <w:r w:rsidRPr="00ED1AD3">
        <w:rPr>
          <w:rFonts w:eastAsia="Times New Roman"/>
        </w:rPr>
        <w:t>Механизм работы DNAT включает три этапа:  </w:t>
      </w:r>
      <w:hyperlink r:id="rId118" w:tgtFrame="_blank" w:history="1">
        <w:r w:rsidRPr="00ED1AD3">
          <w:rPr>
            <w:rStyle w:val="a7"/>
          </w:rPr>
          <w:t>newstorial.com</w:t>
        </w:r>
      </w:hyperlink>
    </w:p>
    <w:p w14:paraId="78F543A5" w14:textId="77777777" w:rsidR="00521F9E" w:rsidRPr="003F7F97" w:rsidRDefault="00521F9E" w:rsidP="00F33F09">
      <w:r w:rsidRPr="00ED1AD3">
        <w:rPr>
          <w:rFonts w:eastAsia="Times New Roman"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ED1AD3" w:rsidRDefault="00521F9E" w:rsidP="00F33F09">
      <w:r w:rsidRPr="00ED1AD3">
        <w:rPr>
          <w:rFonts w:eastAsia="Times New Roman"/>
        </w:rPr>
        <w:t>Преобразование. На основе заранее определённых правил маршрутизатор или файрвол заменяет адрес назначения и, возможно, номер порта.  </w:t>
      </w:r>
      <w:hyperlink r:id="rId120" w:tgtFrame="_blank" w:history="1">
        <w:r w:rsidRPr="00ED1AD3">
          <w:rPr>
            <w:rStyle w:val="a7"/>
          </w:rPr>
          <w:t>newstorial.com</w:t>
        </w:r>
      </w:hyperlink>
    </w:p>
    <w:p w14:paraId="03895171" w14:textId="5C9B3F7F" w:rsidR="00ED1AD3" w:rsidRDefault="00521F9E" w:rsidP="004E2C2D">
      <w:r w:rsidRPr="00ED1AD3">
        <w:rPr>
          <w:rFonts w:eastAsia="Times New Roman"/>
        </w:rPr>
        <w:t>Направление пакета. После преобразования пакет отправляется к новому адресу внутри частной сети.  </w:t>
      </w:r>
      <w:hyperlink r:id="rId121" w:tgtFrame="_blank" w:history="1">
        <w:r w:rsidRPr="00ED1AD3">
          <w:rPr>
            <w:rStyle w:val="a7"/>
          </w:rPr>
          <w:t>newstorial.com</w:t>
        </w:r>
      </w:hyperlink>
    </w:p>
    <w:p w14:paraId="5DAF4042" w14:textId="77777777" w:rsidR="00521F9E" w:rsidRPr="00ED1AD3" w:rsidRDefault="00521F9E" w:rsidP="00F33F09">
      <w:r w:rsidRPr="00ED1AD3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ED1AD3" w:rsidRDefault="00521F9E" w:rsidP="00F33F09">
      <w:r w:rsidRPr="00ED1AD3">
        <w:rPr>
          <w:rFonts w:eastAsia="Times New Roman"/>
        </w:rPr>
        <w:t>Балансировка нагрузки.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2" w:tgtFrame="_blank" w:history="1">
        <w:r w:rsidRPr="00ED1AD3">
          <w:rPr>
            <w:rStyle w:val="a7"/>
          </w:rPr>
          <w:t>newstorial.com</w:t>
        </w:r>
      </w:hyperlink>
    </w:p>
    <w:p w14:paraId="04C31C2D" w14:textId="77777777" w:rsidR="00521F9E" w:rsidRPr="00ED1AD3" w:rsidRDefault="00521F9E" w:rsidP="00F33F09">
      <w:r w:rsidRPr="00ED1AD3">
        <w:rPr>
          <w:rFonts w:eastAsia="Times New Roman"/>
        </w:rPr>
        <w:t>Перенаправление портов. Позволяет внешним устройствам получать доступ к сервисам в частной сети, сопоставляя внешний порт с внутренним IP-адресом и портом.  </w:t>
      </w:r>
      <w:hyperlink r:id="rId123" w:tgtFrame="_blank" w:history="1">
        <w:r w:rsidRPr="00ED1AD3">
          <w:rPr>
            <w:rStyle w:val="a7"/>
          </w:rPr>
          <w:t>newstorial.com</w:t>
        </w:r>
      </w:hyperlink>
      <w:hyperlink r:id="rId124" w:tgtFrame="_blank" w:history="1">
        <w:r w:rsidRPr="00ED1AD3">
          <w:rPr>
            <w:rStyle w:val="a7"/>
          </w:rPr>
          <w:t>docs.ideco.dev</w:t>
        </w:r>
      </w:hyperlink>
    </w:p>
    <w:p w14:paraId="4C1CAB16" w14:textId="77777777" w:rsidR="00521F9E" w:rsidRDefault="00521F9E" w:rsidP="00F33F09">
      <w:r w:rsidRPr="00ED1AD3">
        <w:rPr>
          <w:rFonts w:eastAsia="Times New Roman"/>
        </w:rPr>
        <w:t>Настройка виртуальных частных сетей (VPN). DNAT</w:t>
      </w:r>
      <w:r w:rsidRPr="003F7F97">
        <w:rPr>
          <w:rFonts w:eastAsia="Times New Roman"/>
        </w:rPr>
        <w:t xml:space="preserve">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07B36B2E" w14:textId="77777777" w:rsidR="004E2C2D" w:rsidRDefault="004E2C2D" w:rsidP="004E2C2D">
      <w:r w:rsidRPr="004E2C2D">
        <w:t>С помощью DNAT трафик, приходящий на определённый порт одного сервера (обычно шлюза), автоматически пересылается на другой IP и/или порт внутри сети. </w:t>
      </w:r>
      <w:hyperlink r:id="rId126" w:tgtFrame="_blank" w:history="1">
        <w:r w:rsidRPr="004E2C2D">
          <w:rPr>
            <w:rStyle w:val="a7"/>
            <w:rFonts w:cstheme="minorBidi"/>
          </w:rPr>
          <w:t>arenda-server.cloud</w:t>
        </w:r>
      </w:hyperlink>
    </w:p>
    <w:p w14:paraId="1FD8D620" w14:textId="77777777" w:rsidR="004E2C2D" w:rsidRPr="004E2C2D" w:rsidRDefault="004E2C2D" w:rsidP="004E2C2D"/>
    <w:p w14:paraId="092377B7" w14:textId="77777777" w:rsidR="004E2C2D" w:rsidRPr="004E2C2D" w:rsidRDefault="004E2C2D" w:rsidP="004E2C2D">
      <w:pPr>
        <w:pStyle w:val="ac"/>
        <w:numPr>
          <w:ilvl w:val="1"/>
          <w:numId w:val="103"/>
        </w:numPr>
      </w:pPr>
      <w:r w:rsidRPr="004E2C2D">
        <w:rPr>
          <w:b/>
          <w:bCs/>
        </w:rPr>
        <w:t>Некоторые цели использования DNAT:</w:t>
      </w:r>
    </w:p>
    <w:p w14:paraId="4DC84B41" w14:textId="77777777" w:rsidR="004E2C2D" w:rsidRPr="004E2C2D" w:rsidRDefault="004E2C2D" w:rsidP="004E2C2D">
      <w:pPr>
        <w:pStyle w:val="ac"/>
        <w:numPr>
          <w:ilvl w:val="1"/>
          <w:numId w:val="103"/>
        </w:numPr>
      </w:pPr>
    </w:p>
    <w:p w14:paraId="30B45D35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доступ к внутренним сервисам из интернета (веб, SSH, RDP, FTP и т.д.);</w:t>
      </w:r>
    </w:p>
    <w:p w14:paraId="126876CD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проброс портов для VPN, игровых серверов, VoIP;</w:t>
      </w:r>
    </w:p>
    <w:p w14:paraId="4CA240F5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организация DMZ (демилитаризованной зоны) для публичных сервисов;</w:t>
      </w:r>
    </w:p>
    <w:p w14:paraId="07A2D079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экономия на публичных IP: один внешний адрес — много внутренних сервисов;</w:t>
      </w:r>
    </w:p>
    <w:p w14:paraId="0C2460CA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тестирование и разработка: проброс портов для контейнеров, виртуалок, CI/CD.</w:t>
      </w:r>
    </w:p>
    <w:p w14:paraId="5968432A" w14:textId="77777777" w:rsidR="00ED1AD3" w:rsidRPr="004E2C2D" w:rsidRDefault="00ED1AD3" w:rsidP="00F33F09"/>
    <w:p w14:paraId="7399E872" w14:textId="01103FE6" w:rsidR="00ED1AD3" w:rsidRPr="00EF5B29" w:rsidRDefault="00ED1AD3" w:rsidP="00ED1AD3">
      <w:pPr>
        <w:pStyle w:val="ac"/>
        <w:numPr>
          <w:ilvl w:val="0"/>
          <w:numId w:val="101"/>
        </w:numPr>
      </w:pPr>
      <w:r>
        <w:t xml:space="preserve">Настройка и конфигурация </w:t>
      </w:r>
      <w:r>
        <w:rPr>
          <w:lang w:val="en-US"/>
        </w:rPr>
        <w:t>DNAT</w:t>
      </w:r>
      <w:r w:rsidRPr="00EF5B29">
        <w:t xml:space="preserve"> </w:t>
      </w:r>
      <w:r>
        <w:t>маршрутизатора.</w:t>
      </w:r>
    </w:p>
    <w:p w14:paraId="446693B5" w14:textId="77777777" w:rsidR="00ED1AD3" w:rsidRPr="00ED1AD3" w:rsidRDefault="00ED1AD3" w:rsidP="00ED1AD3"/>
    <w:p w14:paraId="02DC4270" w14:textId="532FD600" w:rsidR="00521F9E" w:rsidRDefault="00521F9E" w:rsidP="00F33F09"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>еще один малый 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 в  сеть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будет  из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( 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 xml:space="preserve">,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F33F09"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r>
        <w:rPr>
          <w:rFonts w:eastAsia="Times New Roman"/>
          <w:lang w:val="en-US"/>
        </w:rPr>
        <w:t>vesr</w:t>
      </w:r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F33F09"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 xml:space="preserve">го  сервисного маршрутизатора </w:t>
      </w:r>
      <w:r>
        <w:rPr>
          <w:rFonts w:eastAsia="Times New Roman"/>
          <w:lang w:val="en-US"/>
        </w:rPr>
        <w:t>vESR</w:t>
      </w:r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r w:rsidRPr="00F70DA6">
        <w:rPr>
          <w:rFonts w:eastAsia="Times New Roman"/>
          <w:lang w:val="en-US"/>
        </w:rPr>
        <w:t>vESR</w:t>
      </w:r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F33F09">
      <w:r>
        <w:rPr>
          <w:rFonts w:eastAsia="Times New Roman"/>
        </w:rPr>
        <w:t xml:space="preserve">Сначала настраиваем в самом простом варианте центральный виртуальный маршрутизатор </w:t>
      </w:r>
      <w:r>
        <w:rPr>
          <w:rFonts w:eastAsia="Times New Roman"/>
          <w:lang w:val="en-US"/>
        </w:rPr>
        <w:t>vesr</w:t>
      </w:r>
      <w:r w:rsidRPr="00A31285">
        <w:rPr>
          <w:rFonts w:eastAsia="Times New Roman"/>
        </w:rPr>
        <w:t xml:space="preserve">-3 </w:t>
      </w:r>
      <w:r>
        <w:rPr>
          <w:rFonts w:eastAsia="Times New Roman"/>
        </w:rPr>
        <w:t xml:space="preserve">и затем виртуальный маршрутизатор домашнего офиса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31285">
        <w:rPr>
          <w:rFonts w:eastAsia="Times New Roman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5A147BFA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49D7C4E0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7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F33F09"/>
    <w:p w14:paraId="2AF886D3" w14:textId="55969F86" w:rsidR="00521F9E" w:rsidRPr="00A01EB5" w:rsidRDefault="00521F9E" w:rsidP="004E2C2D">
      <w:r>
        <w:t xml:space="preserve">Настройка центрального виртуального маршрутизатора </w:t>
      </w:r>
      <w:r>
        <w:rPr>
          <w:lang w:val="en-US"/>
        </w:rPr>
        <w:t>vesr</w:t>
      </w:r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Pr="00624C92" w:rsidRDefault="00521F9E" w:rsidP="004E2C2D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r>
        <w:rPr>
          <w:lang w:val="en-US"/>
        </w:rPr>
        <w:t>gi</w:t>
      </w:r>
      <w:r w:rsidRPr="00A01EB5">
        <w:t>1/0/1</w:t>
      </w:r>
      <w:r>
        <w:t>:</w:t>
      </w:r>
    </w:p>
    <w:p w14:paraId="5B365A4A" w14:textId="77777777" w:rsidR="00F33F09" w:rsidRDefault="00F33F09" w:rsidP="004E2C2D">
      <w:pPr>
        <w:rPr>
          <w:b/>
          <w:bCs/>
        </w:rPr>
      </w:pPr>
    </w:p>
    <w:p w14:paraId="45408BCB" w14:textId="0F30B903" w:rsidR="00521F9E" w:rsidRPr="00A01EB5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hostname </w:t>
      </w:r>
      <w:r w:rsidR="00902DA6">
        <w:rPr>
          <w:b/>
          <w:bCs/>
          <w:lang w:val="en-US"/>
        </w:rPr>
        <w:t xml:space="preserve"> vesr124-2-3</w:t>
      </w:r>
    </w:p>
    <w:p w14:paraId="583FB48D" w14:textId="77777777" w:rsidR="00521F9E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exit</w:t>
      </w:r>
    </w:p>
    <w:p w14:paraId="1EFE5BD8" w14:textId="77777777" w:rsidR="00521F9E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2ED83724" w14:textId="3B50EDC2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(config)# int gigabitethernet 1/0/1</w:t>
      </w:r>
    </w:p>
    <w:p w14:paraId="37C81E32" w14:textId="534F8F1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description "link2</w:t>
      </w:r>
      <w:r>
        <w:rPr>
          <w:b/>
          <w:bCs/>
          <w:lang w:val="en-US"/>
        </w:rPr>
        <w:t xml:space="preserve"> vesr124-2-1</w:t>
      </w:r>
      <w:r w:rsidR="00521F9E" w:rsidRPr="00A01EB5">
        <w:rPr>
          <w:b/>
          <w:bCs/>
          <w:lang w:val="en-US"/>
        </w:rPr>
        <w:t>"</w:t>
      </w:r>
    </w:p>
    <w:p w14:paraId="133B2DE6" w14:textId="384E4DE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firewall disable</w:t>
      </w:r>
    </w:p>
    <w:p w14:paraId="605C79D7" w14:textId="029B83A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address 10.10.10.1/24</w:t>
      </w:r>
    </w:p>
    <w:p w14:paraId="56BB0A2A" w14:textId="2E417B6E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exit</w:t>
      </w:r>
    </w:p>
    <w:p w14:paraId="6081DE06" w14:textId="77777777" w:rsidR="00521F9E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4E2C2D">
      <w:pPr>
        <w:rPr>
          <w:b/>
          <w:bCs/>
        </w:rPr>
      </w:pPr>
      <w:r w:rsidRPr="00A01EB5">
        <w:rPr>
          <w:b/>
          <w:bCs/>
          <w:lang w:val="en-US"/>
        </w:rPr>
        <w:t>vesr</w:t>
      </w:r>
      <w:r w:rsidRPr="003C3B59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3C3B59">
        <w:rPr>
          <w:b/>
          <w:bCs/>
        </w:rPr>
        <w:t xml:space="preserve">)# </w:t>
      </w:r>
      <w:r>
        <w:rPr>
          <w:b/>
          <w:bCs/>
          <w:lang w:val="en-US"/>
        </w:rPr>
        <w:t>do</w:t>
      </w: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confirm</w:t>
      </w:r>
    </w:p>
    <w:p w14:paraId="4488E70C" w14:textId="77777777" w:rsidR="00521F9E" w:rsidRDefault="00521F9E" w:rsidP="004E2C2D">
      <w:r w:rsidRPr="006E11C6">
        <w:t>так же настроим второй интерфейс:</w:t>
      </w:r>
    </w:p>
    <w:p w14:paraId="53148536" w14:textId="3C904AD2" w:rsidR="00521F9E" w:rsidRPr="006E11C6" w:rsidRDefault="00902DA6" w:rsidP="004E2C2D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521F9E" w:rsidRPr="00A01EB5">
        <w:rPr>
          <w:b/>
          <w:bCs/>
          <w:lang w:val="en-US"/>
        </w:rPr>
        <w:t>(config)# int gigabitethernet 1/0/</w:t>
      </w:r>
      <w:r w:rsidR="00521F9E" w:rsidRPr="006E11C6">
        <w:rPr>
          <w:b/>
          <w:bCs/>
          <w:lang w:val="en-US"/>
        </w:rPr>
        <w:t>2</w:t>
      </w:r>
    </w:p>
    <w:p w14:paraId="554737E4" w14:textId="557AC7BB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description "link2</w:t>
      </w:r>
      <w:r>
        <w:rPr>
          <w:b/>
          <w:bCs/>
          <w:lang w:val="en-US"/>
        </w:rPr>
        <w:t xml:space="preserve"> vesr124-2-2</w:t>
      </w:r>
      <w:r w:rsidR="00521F9E" w:rsidRPr="00A01EB5">
        <w:rPr>
          <w:b/>
          <w:bCs/>
          <w:lang w:val="en-US"/>
        </w:rPr>
        <w:t>"</w:t>
      </w:r>
    </w:p>
    <w:p w14:paraId="2838066A" w14:textId="490C55F5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firewall disable</w:t>
      </w:r>
    </w:p>
    <w:p w14:paraId="085AC928" w14:textId="3A48A2C2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address 10.10.</w:t>
      </w:r>
      <w:r w:rsidR="00521F9E" w:rsidRPr="006E11C6">
        <w:rPr>
          <w:b/>
          <w:bCs/>
          <w:lang w:val="en-US"/>
        </w:rPr>
        <w:t>2</w:t>
      </w:r>
      <w:r w:rsidR="00521F9E" w:rsidRPr="00A01EB5">
        <w:rPr>
          <w:b/>
          <w:bCs/>
          <w:lang w:val="en-US"/>
        </w:rPr>
        <w:t>0.1/24</w:t>
      </w:r>
    </w:p>
    <w:p w14:paraId="1DE3C34C" w14:textId="736FDDEC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exit</w:t>
      </w:r>
    </w:p>
    <w:p w14:paraId="45C80430" w14:textId="43C7EB5E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4E2C2D">
      <w:pPr>
        <w:rPr>
          <w:b/>
          <w:bCs/>
        </w:rPr>
      </w:pPr>
      <w:r>
        <w:rPr>
          <w:b/>
          <w:bCs/>
          <w:lang w:val="en-US"/>
        </w:rPr>
        <w:t xml:space="preserve"> vesr</w:t>
      </w:r>
      <w:r w:rsidRPr="003C3B59">
        <w:rPr>
          <w:b/>
          <w:bCs/>
        </w:rPr>
        <w:t>124-2-3</w:t>
      </w:r>
      <w:r w:rsidR="00521F9E" w:rsidRPr="003C3B59">
        <w:rPr>
          <w:b/>
          <w:bCs/>
        </w:rPr>
        <w:t>(</w:t>
      </w:r>
      <w:r w:rsidR="00521F9E" w:rsidRPr="00A01EB5">
        <w:rPr>
          <w:b/>
          <w:bCs/>
          <w:lang w:val="en-US"/>
        </w:rPr>
        <w:t>config</w:t>
      </w:r>
      <w:r w:rsidR="00521F9E" w:rsidRPr="003C3B59">
        <w:rPr>
          <w:b/>
          <w:bCs/>
        </w:rPr>
        <w:t xml:space="preserve">)# </w:t>
      </w:r>
      <w:r w:rsidR="00521F9E">
        <w:rPr>
          <w:b/>
          <w:bCs/>
          <w:lang w:val="en-US"/>
        </w:rPr>
        <w:t>do</w:t>
      </w:r>
      <w:r w:rsidR="00521F9E" w:rsidRPr="003C3B59">
        <w:rPr>
          <w:b/>
          <w:bCs/>
        </w:rPr>
        <w:t xml:space="preserve"> </w:t>
      </w:r>
      <w:r w:rsidR="00521F9E">
        <w:rPr>
          <w:b/>
          <w:bCs/>
          <w:lang w:val="en-US"/>
        </w:rPr>
        <w:t>confirm</w:t>
      </w:r>
    </w:p>
    <w:p w14:paraId="5E22BFE4" w14:textId="74AD4904" w:rsidR="00521F9E" w:rsidRPr="003256D3" w:rsidRDefault="00521F9E" w:rsidP="004E2C2D"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293F4D58" w:rsidR="00521F9E" w:rsidRPr="003256D3" w:rsidRDefault="00902DA6" w:rsidP="004E2C2D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521F9E" w:rsidRPr="003256D3">
        <w:rPr>
          <w:b/>
          <w:bCs/>
          <w:lang w:val="en-US"/>
        </w:rPr>
        <w:t>(config)# ip route 10.10.10.0/24 interface gigabitethernet 1/0/2</w:t>
      </w:r>
    </w:p>
    <w:p w14:paraId="0A70B684" w14:textId="621EF565" w:rsidR="00521F9E" w:rsidRPr="003256D3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3256D3">
        <w:rPr>
          <w:b/>
          <w:bCs/>
          <w:lang w:val="en-US"/>
        </w:rPr>
        <w:t>(config)# ip route 10.10.20.0/24 interface gigabitethernet 1/0/3</w:t>
      </w:r>
    </w:p>
    <w:p w14:paraId="2116A0ED" w14:textId="5032EA6B" w:rsidR="00521F9E" w:rsidRPr="00D97A16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>do confirm</w:t>
      </w:r>
    </w:p>
    <w:p w14:paraId="0AF57F1B" w14:textId="4EA2E7FC" w:rsidR="00521F9E" w:rsidRPr="00B44A9C" w:rsidRDefault="00902DA6" w:rsidP="004E2C2D">
      <w:r>
        <w:rPr>
          <w:b/>
          <w:bCs/>
          <w:lang w:val="en-US"/>
        </w:rPr>
        <w:t xml:space="preserve"> vesr</w:t>
      </w:r>
      <w:r w:rsidRPr="003C3B59">
        <w:rPr>
          <w:b/>
          <w:bCs/>
        </w:rPr>
        <w:t>124-2-3</w:t>
      </w:r>
      <w:r w:rsidR="00521F9E" w:rsidRPr="00B44A9C">
        <w:rPr>
          <w:b/>
          <w:bCs/>
        </w:rPr>
        <w:t>(</w:t>
      </w:r>
      <w:r w:rsidR="00521F9E" w:rsidRPr="00A01EB5">
        <w:rPr>
          <w:b/>
          <w:bCs/>
          <w:lang w:val="en-US"/>
        </w:rPr>
        <w:t>config</w:t>
      </w:r>
      <w:r w:rsidR="00521F9E" w:rsidRPr="00B44A9C">
        <w:rPr>
          <w:b/>
          <w:bCs/>
        </w:rPr>
        <w:t xml:space="preserve">)# </w:t>
      </w:r>
      <w:r w:rsidR="00521F9E">
        <w:rPr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F33F09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77D91705" w:rsidR="004774B6" w:rsidRPr="00624C92" w:rsidRDefault="004774B6" w:rsidP="00F33F09">
      <w:r>
        <w:t>Добавляем маршрутизацию по умол</w:t>
      </w:r>
      <w:r w:rsidR="004E2C2D">
        <w:t>ч</w:t>
      </w:r>
      <w:r>
        <w:t xml:space="preserve">анию и маршруты к сетям клиентов в левой и правой частях схемы, которые находятся за виртуальными маршрутизаторами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 xml:space="preserve">124-2-1 </w:t>
      </w:r>
      <w:r w:rsidR="00902DA6">
        <w:rPr>
          <w:lang w:val="en-US"/>
        </w:rPr>
        <w:t>vesr</w:t>
      </w:r>
      <w:r w:rsidR="00902DA6" w:rsidRPr="00902DA6">
        <w:t>124-2-2</w:t>
      </w:r>
      <w:r w:rsidRPr="004774B6">
        <w:t xml:space="preserve"> </w:t>
      </w:r>
      <w:r>
        <w:t>соответственно:</w:t>
      </w:r>
    </w:p>
    <w:p w14:paraId="4E37370F" w14:textId="77777777" w:rsidR="006606E5" w:rsidRPr="00624C92" w:rsidRDefault="006606E5" w:rsidP="00F33F09"/>
    <w:p w14:paraId="42F90954" w14:textId="5ADD5408" w:rsidR="004774B6" w:rsidRPr="00B44A9C" w:rsidRDefault="00902DA6" w:rsidP="00F33F09">
      <w:pPr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0.0.0.0/0 192.168.10.1</w:t>
      </w:r>
    </w:p>
    <w:p w14:paraId="0B3799D8" w14:textId="734DFD6F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172.16.1.0/24 10.10.10.2</w:t>
      </w:r>
    </w:p>
    <w:p w14:paraId="0461707B" w14:textId="3A1AEA09" w:rsidR="004774B6" w:rsidRPr="00B44A9C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172.16.2.0/24 10.10.20.2</w:t>
      </w:r>
    </w:p>
    <w:p w14:paraId="7E4952D4" w14:textId="7C96A91E" w:rsidR="004774B6" w:rsidRPr="004774B6" w:rsidRDefault="004774B6" w:rsidP="00F33F09"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F33F09">
      <w:pPr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(config- syslog console)#  virtual-serial</w:t>
      </w:r>
    </w:p>
    <w:p w14:paraId="2DEB0478" w14:textId="5070FFC6" w:rsidR="004774B6" w:rsidRPr="00A31928" w:rsidRDefault="00902DA6" w:rsidP="00F33F09">
      <w:pPr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F33F09"/>
    <w:p w14:paraId="0979E261" w14:textId="66C2ABEC" w:rsidR="004774B6" w:rsidRPr="006606E5" w:rsidRDefault="004774B6" w:rsidP="00F33F09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( </w:t>
      </w:r>
      <w:r w:rsidR="000A1B9C" w:rsidRPr="000A1B9C">
        <w:rPr>
          <w:lang w:val="en-US"/>
        </w:rPr>
        <w:t>SNAT</w:t>
      </w:r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F33F09"/>
    <w:p w14:paraId="5C26C4DE" w14:textId="204FF3FD" w:rsidR="000A1B9C" w:rsidRPr="000A1B9C" w:rsidRDefault="00902DA6" w:rsidP="00F33F09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0A1B9C" w:rsidRPr="000A1B9C">
        <w:rPr>
          <w:b/>
          <w:bCs/>
          <w:lang w:val="en-US"/>
        </w:rPr>
        <w:t># config</w:t>
      </w:r>
    </w:p>
    <w:p w14:paraId="565B6764" w14:textId="35AB3117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(config)# nat source</w:t>
      </w:r>
    </w:p>
    <w:p w14:paraId="0B9A5301" w14:textId="6ED61C3E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(config-snat)#   pool UPLINK</w:t>
      </w:r>
    </w:p>
    <w:p w14:paraId="3A6F0184" w14:textId="3AC114E0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(config-snat-pool)#     ip address-range 192.168.10.114</w:t>
      </w:r>
    </w:p>
    <w:p w14:paraId="4F99E89D" w14:textId="799DB23A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(config-snat-pool)#   exit</w:t>
      </w:r>
    </w:p>
    <w:p w14:paraId="5E7DA9B2" w14:textId="5DB6696D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(config-snat)#   ruleset SNAT</w:t>
      </w:r>
    </w:p>
    <w:p w14:paraId="15E409A1" w14:textId="6049C00A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(config-snat-ruleset)#     to interface gigabitethernet 1/0/1</w:t>
      </w:r>
    </w:p>
    <w:p w14:paraId="6852118B" w14:textId="5F694F26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(config-snat-ruleset)#     rule 8</w:t>
      </w:r>
    </w:p>
    <w:p w14:paraId="2F77FA35" w14:textId="5045FAE8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(config-snat-rule)#       match source-address address-range 10.10.20.2</w:t>
      </w:r>
    </w:p>
    <w:p w14:paraId="28C68EA2" w14:textId="77777777" w:rsidR="000A1B9C" w:rsidRPr="000A1B9C" w:rsidRDefault="000A1B9C" w:rsidP="00F33F09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467CE298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(config-snat-rule)#       action source-nat pool UPLINK</w:t>
      </w:r>
    </w:p>
    <w:p w14:paraId="0592C7D3" w14:textId="68ABAD2E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(config-snat-rule)#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10.10.10.2</w:t>
      </w:r>
    </w:p>
    <w:p w14:paraId="79B4C184" w14:textId="77777777" w:rsidR="000A1B9C" w:rsidRPr="000A1B9C" w:rsidRDefault="000A1B9C" w:rsidP="00F33F09">
      <w:pPr>
        <w:rPr>
          <w:lang w:val="en-US"/>
        </w:rPr>
      </w:pPr>
      <w:r w:rsidRPr="000A1B9C">
        <w:rPr>
          <w:lang w:val="en-US"/>
        </w:rPr>
        <w:t>-10.10.10.254</w:t>
      </w:r>
    </w:p>
    <w:p w14:paraId="2670EE00" w14:textId="2210E6FC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action source-nat pool UPLINK</w:t>
      </w:r>
    </w:p>
    <w:p w14:paraId="55673204" w14:textId="51ABB479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enable</w:t>
      </w:r>
    </w:p>
    <w:p w14:paraId="72F6B03F" w14:textId="412BC6B5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exit</w:t>
      </w:r>
    </w:p>
    <w:p w14:paraId="7CD45732" w14:textId="202B2CDF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(config-snat-ruleset)#     rule 10</w:t>
      </w:r>
    </w:p>
    <w:p w14:paraId="7922122C" w14:textId="4DB245A9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match source-address address-range 10.10.30.1</w:t>
      </w:r>
    </w:p>
    <w:p w14:paraId="2B200950" w14:textId="77777777" w:rsidR="000A1B9C" w:rsidRPr="000A1B9C" w:rsidRDefault="000A1B9C" w:rsidP="00F33F09">
      <w:pPr>
        <w:rPr>
          <w:lang w:val="en-US"/>
        </w:rPr>
      </w:pPr>
      <w:r w:rsidRPr="000A1B9C">
        <w:rPr>
          <w:lang w:val="en-US"/>
        </w:rPr>
        <w:t>-10.10.30.254</w:t>
      </w:r>
    </w:p>
    <w:p w14:paraId="07120820" w14:textId="3D3A8212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action source-nat pool UPLINK</w:t>
      </w:r>
    </w:p>
    <w:p w14:paraId="59CE60BB" w14:textId="00BB5131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enable</w:t>
      </w:r>
    </w:p>
    <w:p w14:paraId="5D61CD1C" w14:textId="3717D685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exit</w:t>
      </w:r>
    </w:p>
    <w:p w14:paraId="0C068996" w14:textId="57455AFA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(config-snat-ruleset)#   exit</w:t>
      </w:r>
    </w:p>
    <w:p w14:paraId="71D8EDDF" w14:textId="56FE735A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(config-snat)# exit</w:t>
      </w:r>
    </w:p>
    <w:p w14:paraId="7A8A9754" w14:textId="560E356F" w:rsidR="000A1B9C" w:rsidRPr="00902DA6" w:rsidRDefault="00902DA6" w:rsidP="00F33F09">
      <w:r>
        <w:rPr>
          <w:lang w:val="en-US"/>
        </w:rPr>
        <w:t xml:space="preserve"> vesr</w:t>
      </w:r>
      <w:r w:rsidRPr="00902DA6">
        <w:t>124-2-3</w:t>
      </w:r>
      <w:r w:rsidR="000A1B9C" w:rsidRPr="00902DA6">
        <w:t>(</w:t>
      </w:r>
      <w:r w:rsidR="000A1B9C" w:rsidRPr="000A1B9C">
        <w:rPr>
          <w:lang w:val="en-US"/>
        </w:rPr>
        <w:t>config</w:t>
      </w:r>
      <w:r w:rsidR="000A1B9C" w:rsidRPr="00902DA6">
        <w:t>)#</w:t>
      </w:r>
    </w:p>
    <w:p w14:paraId="26BB9694" w14:textId="77777777" w:rsidR="006606E5" w:rsidRPr="00902DA6" w:rsidRDefault="006606E5" w:rsidP="00F33F09"/>
    <w:p w14:paraId="0F642C67" w14:textId="71FA9D94" w:rsidR="000A1B9C" w:rsidRPr="00624C92" w:rsidRDefault="000A1B9C" w:rsidP="00F33F09">
      <w:r w:rsidRPr="000A1B9C">
        <w:t xml:space="preserve">Здесь адрес 192.168.10.114  выдан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124-2-3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на </w:t>
      </w:r>
      <w:r w:rsidRPr="000A1B9C">
        <w:t xml:space="preserve"> исходящие адреса </w:t>
      </w:r>
      <w:r>
        <w:t xml:space="preserve">от </w:t>
      </w:r>
      <w:r w:rsidRPr="000A1B9C"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24C92" w:rsidRDefault="006606E5" w:rsidP="00F33F09"/>
    <w:p w14:paraId="345401D5" w14:textId="53533C80" w:rsidR="004774B6" w:rsidRPr="00D97A16" w:rsidRDefault="00902DA6" w:rsidP="00F33F09">
      <w:pPr>
        <w:rPr>
          <w:lang w:val="en-US"/>
        </w:rPr>
      </w:pPr>
      <w:r w:rsidRPr="003C3B59">
        <w:t xml:space="preserve"> </w:t>
      </w:r>
      <w:r>
        <w:rPr>
          <w:lang w:val="en-US"/>
        </w:rPr>
        <w:t>vesr124-2-3</w:t>
      </w:r>
      <w:r w:rsidR="004774B6" w:rsidRPr="00A01EB5">
        <w:rPr>
          <w:lang w:val="en-US"/>
        </w:rPr>
        <w:t xml:space="preserve">(config)# </w:t>
      </w:r>
      <w:r w:rsidR="004774B6">
        <w:rPr>
          <w:lang w:val="en-US"/>
        </w:rPr>
        <w:t xml:space="preserve">do commit </w:t>
      </w:r>
    </w:p>
    <w:p w14:paraId="15D716D5" w14:textId="5A5681FE" w:rsidR="004774B6" w:rsidRPr="00D97A16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4774B6" w:rsidRPr="00A01EB5">
        <w:rPr>
          <w:lang w:val="en-US"/>
        </w:rPr>
        <w:t xml:space="preserve">(config)# </w:t>
      </w:r>
      <w:r w:rsidR="004774B6">
        <w:rPr>
          <w:lang w:val="en-US"/>
        </w:rPr>
        <w:t>do confirm</w:t>
      </w:r>
    </w:p>
    <w:p w14:paraId="7793A3AC" w14:textId="16DBC50B" w:rsidR="004774B6" w:rsidRPr="000A1B9C" w:rsidRDefault="00902DA6" w:rsidP="00F33F09">
      <w:r>
        <w:rPr>
          <w:lang w:val="en-US"/>
        </w:rPr>
        <w:t xml:space="preserve"> vesr</w:t>
      </w:r>
      <w:r w:rsidRPr="003C3B59">
        <w:t>124-2-3</w:t>
      </w:r>
      <w:r w:rsidR="004774B6" w:rsidRPr="000A1B9C">
        <w:t>(</w:t>
      </w:r>
      <w:r w:rsidR="004774B6" w:rsidRPr="00A01EB5">
        <w:rPr>
          <w:lang w:val="en-US"/>
        </w:rPr>
        <w:t>config</w:t>
      </w:r>
      <w:r w:rsidR="004774B6" w:rsidRPr="000A1B9C">
        <w:t xml:space="preserve">)# </w:t>
      </w:r>
      <w:r w:rsidR="004774B6">
        <w:rPr>
          <w:lang w:val="en-US"/>
        </w:rPr>
        <w:t>exit</w:t>
      </w:r>
    </w:p>
    <w:p w14:paraId="042A0057" w14:textId="77777777" w:rsidR="006606E5" w:rsidRPr="00624C92" w:rsidRDefault="006606E5" w:rsidP="00F33F09"/>
    <w:p w14:paraId="04F15461" w14:textId="4A178A86" w:rsidR="00521F9E" w:rsidRPr="006E11C6" w:rsidRDefault="00521F9E" w:rsidP="00F33F09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1E34483F" w:rsidR="00521F9E" w:rsidRPr="006E11C6" w:rsidRDefault="00521F9E" w:rsidP="00F33F09">
      <w:r w:rsidRPr="006E11C6">
        <w:t xml:space="preserve">Настройка 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E11C6">
        <w:t>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F33F09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F33F09">
      <w:pPr>
        <w:rPr>
          <w:lang w:val="en-US"/>
        </w:rPr>
      </w:pPr>
    </w:p>
    <w:p w14:paraId="44A4194B" w14:textId="08549919" w:rsidR="00521F9E" w:rsidRPr="003F7F97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# configure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security zone UNTRUST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(config-zone)#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security zone 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(config-zone)#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interface gigabitethernet 1/0/1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(config-if-gi)# security-zone</w:t>
      </w:r>
      <w:r w:rsidR="00521F9E">
        <w:rPr>
          <w:lang w:val="en-US"/>
        </w:rPr>
        <w:t xml:space="preserve"> UN</w:t>
      </w:r>
      <w:r w:rsidR="00521F9E" w:rsidRPr="003F7F97">
        <w:rPr>
          <w:lang w:val="en-US"/>
        </w:rPr>
        <w:t>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(config-if-gi)# ip address 10.1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.1/2</w:t>
      </w:r>
      <w:r w:rsidR="00521F9E">
        <w:rPr>
          <w:lang w:val="en-US"/>
        </w:rPr>
        <w:t>4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(config-if-gi)#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interface gigabitethernet 1/0/</w:t>
      </w:r>
      <w:r w:rsidR="00521F9E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(config-if-te)# ip address 1</w:t>
      </w:r>
      <w:r w:rsidR="00521F9E">
        <w:rPr>
          <w:lang w:val="en-US"/>
        </w:rPr>
        <w:t>72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16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</w:t>
      </w:r>
      <w:r w:rsidR="00521F9E" w:rsidRPr="003F7F97">
        <w:rPr>
          <w:lang w:val="en-US"/>
        </w:rPr>
        <w:t>/2</w:t>
      </w:r>
      <w:r w:rsidR="00521F9E">
        <w:rPr>
          <w:lang w:val="en-US"/>
        </w:rPr>
        <w:t>4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(config-if-te)# security-zone 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(config-if-te)# exit</w:t>
      </w:r>
    </w:p>
    <w:p w14:paraId="4AEE4A38" w14:textId="77777777" w:rsidR="006606E5" w:rsidRDefault="006606E5" w:rsidP="00F33F09">
      <w:pPr>
        <w:rPr>
          <w:lang w:val="en-US"/>
        </w:rPr>
      </w:pPr>
    </w:p>
    <w:p w14:paraId="666B2F15" w14:textId="273582F9" w:rsidR="00521F9E" w:rsidRPr="003F7F97" w:rsidRDefault="00521F9E" w:rsidP="00F33F09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 w:rsidP="00F33F09"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( </w:t>
      </w:r>
      <w:r w:rsidR="00373684">
        <w:t>выход в Интернет)</w:t>
      </w:r>
      <w:r w:rsidRPr="003F7F97">
        <w:t>;</w:t>
      </w:r>
    </w:p>
    <w:p w14:paraId="6CF0F3C5" w14:textId="30762ACC" w:rsidR="00521F9E" w:rsidRPr="003F7F97" w:rsidRDefault="00521F9E" w:rsidP="00F33F09"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( сеть локальная)</w:t>
      </w:r>
      <w:r w:rsidRPr="003F7F97">
        <w:t>;</w:t>
      </w:r>
    </w:p>
    <w:p w14:paraId="72C4D023" w14:textId="49D2C87B" w:rsidR="00521F9E" w:rsidRPr="00EA59F3" w:rsidRDefault="00521F9E" w:rsidP="00F33F09"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( какой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 w:rsidP="00F33F09"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F33F09"/>
    <w:p w14:paraId="64EDC684" w14:textId="0B155872" w:rsidR="00373684" w:rsidRPr="00B44A9C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3F7F97">
        <w:rPr>
          <w:lang w:val="en-US"/>
        </w:rPr>
        <w:t xml:space="preserve">(config)# object-group network </w:t>
      </w:r>
      <w:r w:rsidR="00521F9E">
        <w:rPr>
          <w:lang w:val="en-US"/>
        </w:rPr>
        <w:t>WAN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ip address 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 xml:space="preserve">(config)# object-group service </w:t>
      </w:r>
      <w:r w:rsidR="00521F9E">
        <w:rPr>
          <w:lang w:val="en-US"/>
        </w:rPr>
        <w:t>SS</w:t>
      </w:r>
      <w:r w:rsidR="00521F9E" w:rsidRPr="003F7F97">
        <w:rPr>
          <w:lang w:val="en-US"/>
        </w:rPr>
        <w:t>H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port</w:t>
      </w:r>
      <w:r w:rsidR="00521F9E">
        <w:rPr>
          <w:lang w:val="en-US"/>
        </w:rPr>
        <w:t>-range</w:t>
      </w:r>
      <w:r w:rsidR="00521F9E" w:rsidRPr="003F7F97">
        <w:rPr>
          <w:lang w:val="en-US"/>
        </w:rPr>
        <w:t xml:space="preserve"> </w:t>
      </w:r>
      <w:r w:rsidR="00521F9E">
        <w:rPr>
          <w:lang w:val="en-US"/>
        </w:rPr>
        <w:t>2222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object-group network SERVER_IP</w:t>
      </w:r>
    </w:p>
    <w:p w14:paraId="3FE261B4" w14:textId="0104A9B4" w:rsidR="00521F9E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>(config-object-group-network)# ip address-range 172.16.1.1</w:t>
      </w:r>
      <w:r w:rsidR="00521F9E" w:rsidRPr="007370CA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7370CA">
        <w:rPr>
          <w:lang w:val="en-US"/>
        </w:rPr>
        <w:t>(config-object-group-network)# ip address 172.16.1.3</w:t>
      </w:r>
      <w:r w:rsidR="00521F9E" w:rsidRPr="007370CA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7370CA">
        <w:rPr>
          <w:lang w:val="en-US"/>
        </w:rPr>
        <w:t>(config-object-group-network)# exit</w:t>
      </w:r>
    </w:p>
    <w:p w14:paraId="4BBE5FF7" w14:textId="324ACF47" w:rsidR="00373684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>(config-object-group-network)# </w:t>
      </w:r>
      <w:r w:rsidR="007370CA" w:rsidRPr="007370CA">
        <w:rPr>
          <w:lang w:val="en-US"/>
        </w:rPr>
        <w:t xml:space="preserve">  ip address-range 172.16.1.1-172.16.1.254</w:t>
      </w:r>
    </w:p>
    <w:p w14:paraId="5B2F13A6" w14:textId="40E370F5" w:rsidR="007370CA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7370CA" w:rsidRPr="003F7F97">
        <w:rPr>
          <w:lang w:val="en-US"/>
        </w:rPr>
        <w:t>(config</w:t>
      </w:r>
      <w:r w:rsidR="007370CA" w:rsidRPr="007370CA">
        <w:rPr>
          <w:lang w:val="en-US"/>
        </w:rPr>
        <w:t>-object-group-network</w:t>
      </w:r>
      <w:r w:rsidR="007370CA" w:rsidRPr="003F7F97">
        <w:rPr>
          <w:lang w:val="en-US"/>
        </w:rPr>
        <w:t>)# </w:t>
      </w:r>
      <w:r w:rsidR="007370CA" w:rsidRPr="007370CA">
        <w:rPr>
          <w:lang w:val="en-US"/>
        </w:rPr>
        <w:t>exit</w:t>
      </w:r>
    </w:p>
    <w:p w14:paraId="70162829" w14:textId="43D17024" w:rsidR="00373684" w:rsidRPr="00B44A9C" w:rsidRDefault="00902DA6" w:rsidP="00F33F09">
      <w:r>
        <w:rPr>
          <w:lang w:val="en-US"/>
        </w:rPr>
        <w:t xml:space="preserve"> vesr</w:t>
      </w:r>
      <w:r w:rsidRPr="00902DA6">
        <w:t>124-2-1</w:t>
      </w:r>
      <w:r w:rsidR="007370CA" w:rsidRPr="00B44A9C">
        <w:t>(</w:t>
      </w:r>
      <w:r w:rsidR="007370CA" w:rsidRPr="003F7F97">
        <w:rPr>
          <w:lang w:val="en-US"/>
        </w:rPr>
        <w:t>config</w:t>
      </w:r>
      <w:r w:rsidR="007370CA" w:rsidRPr="00B44A9C">
        <w:t>)#</w:t>
      </w:r>
      <w:r w:rsidR="007370CA" w:rsidRPr="003F7F97">
        <w:rPr>
          <w:lang w:val="en-US"/>
        </w:rPr>
        <w:t> </w:t>
      </w:r>
      <w:r w:rsidR="007370CA" w:rsidRPr="007370CA">
        <w:rPr>
          <w:lang w:val="en-US"/>
        </w:rPr>
        <w:t>exit</w:t>
      </w:r>
    </w:p>
    <w:p w14:paraId="64A52A8F" w14:textId="77777777" w:rsidR="007370CA" w:rsidRPr="00B44A9C" w:rsidRDefault="007370CA" w:rsidP="00F33F09"/>
    <w:p w14:paraId="7FA0E079" w14:textId="1519FF90" w:rsidR="007370CA" w:rsidRPr="00B44A9C" w:rsidRDefault="007370CA" w:rsidP="00F33F09"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r w:rsidRPr="00C33AFF">
        <w:rPr>
          <w:lang w:val="en-US"/>
        </w:rPr>
        <w:t>MicroCoreLinux</w:t>
      </w:r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C33AFF">
        <w:t xml:space="preserve">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F33F09"/>
    <w:p w14:paraId="4674BE73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>box login: gns3</w:t>
      </w:r>
    </w:p>
    <w:p w14:paraId="07BB22BD" w14:textId="6CF07845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>Password:</w:t>
      </w:r>
      <w:r>
        <w:rPr>
          <w:lang w:val="en-US"/>
        </w:rPr>
        <w:t>gns3</w:t>
      </w:r>
    </w:p>
    <w:p w14:paraId="313061C9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 ( '&gt;')</w:t>
      </w:r>
    </w:p>
    <w:p w14:paraId="28242D8B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>gns3@box:~$ ip link | grep -C 1 eth0 | grep link/ether</w:t>
      </w:r>
    </w:p>
    <w:p w14:paraId="71CDF22F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  link/ether </w:t>
      </w:r>
      <w:r w:rsidRPr="00C33AFF">
        <w:rPr>
          <w:bdr w:val="single" w:sz="18" w:space="0" w:color="EE0000"/>
          <w:lang w:val="en-US"/>
        </w:rPr>
        <w:t>0c:28:d9:73:00:00</w:t>
      </w:r>
      <w:r w:rsidRPr="00C33AFF">
        <w:rPr>
          <w:lang w:val="en-US"/>
        </w:rPr>
        <w:t xml:space="preserve"> brd ff:ff:ff:ff:ff:ff</w:t>
      </w:r>
    </w:p>
    <w:p w14:paraId="5B627ED3" w14:textId="04D0ECBD" w:rsidR="007370CA" w:rsidRPr="007370CA" w:rsidRDefault="00C33AFF" w:rsidP="00F33F09">
      <w:r w:rsidRPr="00C33AFF">
        <w:t>gns3@box:~$</w:t>
      </w:r>
    </w:p>
    <w:p w14:paraId="0A842C57" w14:textId="77777777" w:rsidR="00373684" w:rsidRPr="00B44A9C" w:rsidRDefault="00373684" w:rsidP="00F33F09"/>
    <w:p w14:paraId="644AFA74" w14:textId="444AB7F0" w:rsidR="00C33AFF" w:rsidRPr="00624C92" w:rsidRDefault="00C33AFF" w:rsidP="00F33F09"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24C92" w:rsidRDefault="006606E5" w:rsidP="00F33F09"/>
    <w:p w14:paraId="4009DE2E" w14:textId="133C3D62" w:rsidR="00C33AFF" w:rsidRPr="00B44A9C" w:rsidRDefault="00902DA6" w:rsidP="00F33F09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C33AFF" w:rsidRPr="00B44A9C">
        <w:t xml:space="preserve"># </w:t>
      </w:r>
      <w:r w:rsidR="00C33AFF" w:rsidRPr="00C33AFF">
        <w:rPr>
          <w:lang w:val="en-US"/>
        </w:rPr>
        <w:t>config</w:t>
      </w:r>
    </w:p>
    <w:p w14:paraId="559D66F2" w14:textId="1B09ACF1" w:rsidR="00C33AFF" w:rsidRPr="00C33AFF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C33AFF" w:rsidRPr="00C33AFF">
        <w:rPr>
          <w:lang w:val="en-US"/>
        </w:rPr>
        <w:t>(config)# ip dhcp-server</w:t>
      </w:r>
    </w:p>
    <w:p w14:paraId="128342C2" w14:textId="6D5297F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(config)# ip dhcp-server pool LAN_NETWORK</w:t>
      </w:r>
    </w:p>
    <w:p w14:paraId="50A4D515" w14:textId="01835399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network 172.16.1.0/24</w:t>
      </w:r>
    </w:p>
    <w:p w14:paraId="5E8F60D7" w14:textId="546340F0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default-lease-time 003:00:00</w:t>
      </w:r>
    </w:p>
    <w:p w14:paraId="3D830C9F" w14:textId="0423ADE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address-range 172.16.1.1-172.16.1.254</w:t>
      </w:r>
    </w:p>
    <w:p w14:paraId="6787F48B" w14:textId="4CEBB051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address 172.16.1.2 mac-address 0c:28:d9:73:00:00</w:t>
      </w:r>
    </w:p>
    <w:p w14:paraId="65BD6EF5" w14:textId="5EBBDB1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default-router 172.16.1.1</w:t>
      </w:r>
    </w:p>
    <w:p w14:paraId="2F568D83" w14:textId="79669E55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dns-server 77.88.8.8</w:t>
      </w:r>
    </w:p>
    <w:p w14:paraId="267FB2A2" w14:textId="388512D9" w:rsidR="00C33AFF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B44A9C">
        <w:rPr>
          <w:lang w:val="en-US"/>
        </w:rPr>
        <w:t>(config-dhcp-server)# exit</w:t>
      </w:r>
    </w:p>
    <w:p w14:paraId="65DAADA5" w14:textId="40474398" w:rsidR="00C33AFF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B44A9C">
        <w:rPr>
          <w:lang w:val="en-US"/>
        </w:rPr>
        <w:t xml:space="preserve">(config)# </w:t>
      </w:r>
    </w:p>
    <w:p w14:paraId="3A336228" w14:textId="77777777" w:rsidR="00FC2F32" w:rsidRPr="00B44A9C" w:rsidRDefault="00FC2F32" w:rsidP="00F33F09">
      <w:pPr>
        <w:rPr>
          <w:lang w:val="en-US"/>
        </w:rPr>
      </w:pPr>
    </w:p>
    <w:p w14:paraId="7A84F166" w14:textId="76442EC9" w:rsidR="00FC2F32" w:rsidRPr="00B44A9C" w:rsidRDefault="00FC2F32" w:rsidP="00F33F09">
      <w:r w:rsidRPr="00FC2F32">
        <w:t xml:space="preserve">Для обновлений пакетов в клиенте с линуксом и для проверки нужно сделать  </w:t>
      </w:r>
      <w:r w:rsidRPr="00FC2F32">
        <w:rPr>
          <w:lang w:val="en-US"/>
        </w:rPr>
        <w:t>SNAT</w:t>
      </w:r>
      <w:r w:rsidRPr="00FC2F32">
        <w:t xml:space="preserve"> :</w:t>
      </w:r>
    </w:p>
    <w:p w14:paraId="63BDDEB1" w14:textId="77777777" w:rsidR="00FC2F32" w:rsidRPr="00B44A9C" w:rsidRDefault="00FC2F32" w:rsidP="00F33F09"/>
    <w:p w14:paraId="19FDE325" w14:textId="4EFE4F67" w:rsidR="00FC2F32" w:rsidRPr="00FC2F32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FC2F32" w:rsidRPr="00FC2F32">
        <w:rPr>
          <w:lang w:val="en-US"/>
        </w:rPr>
        <w:t>(config)#  nat source</w:t>
      </w:r>
    </w:p>
    <w:p w14:paraId="3BFFCAD3" w14:textId="5CF60FD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(config-snat)#   pool WAN</w:t>
      </w:r>
    </w:p>
    <w:p w14:paraId="5F14D176" w14:textId="34F94296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(config-snat-pool)#     ip address-range 10.10.10.2</w:t>
      </w:r>
    </w:p>
    <w:p w14:paraId="3CB48511" w14:textId="0F49366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(config-snat-pool)#   exit</w:t>
      </w:r>
    </w:p>
    <w:p w14:paraId="7461B7E9" w14:textId="77B8EF4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(config-snat)#   ruleset SNAT</w:t>
      </w:r>
    </w:p>
    <w:p w14:paraId="63D96492" w14:textId="4A9CD4A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(config-snat-ruleset)#     to zone UNTRUST</w:t>
      </w:r>
    </w:p>
    <w:p w14:paraId="25F429DB" w14:textId="4CA207E1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(config-snat-ruleset)#     rule 1</w:t>
      </w:r>
    </w:p>
    <w:p w14:paraId="22F670DB" w14:textId="6AE189C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  match source-address object-group LAN_NETWORK</w:t>
      </w:r>
    </w:p>
    <w:p w14:paraId="6354412C" w14:textId="276D9F0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  action source-nat interface</w:t>
      </w:r>
    </w:p>
    <w:p w14:paraId="325516FE" w14:textId="023717F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  enable</w:t>
      </w:r>
    </w:p>
    <w:p w14:paraId="055FD83B" w14:textId="1BD62EBD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exit</w:t>
      </w:r>
    </w:p>
    <w:p w14:paraId="48F70DA0" w14:textId="61A366D8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(config-snat-ruleset)#   exit</w:t>
      </w:r>
    </w:p>
    <w:p w14:paraId="48D283D3" w14:textId="19660B3C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(config-snat)# exit</w:t>
      </w:r>
    </w:p>
    <w:p w14:paraId="716DEFAB" w14:textId="28BE051C" w:rsidR="00FC2F32" w:rsidRPr="00B44A9C" w:rsidRDefault="00902DA6" w:rsidP="00F33F09">
      <w:r>
        <w:rPr>
          <w:lang w:val="en-US"/>
        </w:rPr>
        <w:t xml:space="preserve"> vesr</w:t>
      </w:r>
      <w:r w:rsidRPr="00902DA6">
        <w:t>124-2-1</w:t>
      </w:r>
      <w:r w:rsidR="00FC2F32" w:rsidRPr="00B44A9C">
        <w:t>(</w:t>
      </w:r>
      <w:r w:rsidR="00FC2F32" w:rsidRPr="00FC2F32">
        <w:rPr>
          <w:lang w:val="en-US"/>
        </w:rPr>
        <w:t>config</w:t>
      </w:r>
      <w:r w:rsidR="00FC2F32" w:rsidRPr="00B44A9C">
        <w:t>)#</w:t>
      </w:r>
    </w:p>
    <w:p w14:paraId="71A1BBAF" w14:textId="77777777" w:rsidR="00FC2F32" w:rsidRPr="00B44A9C" w:rsidRDefault="00FC2F32" w:rsidP="00F33F09"/>
    <w:p w14:paraId="6DF3F729" w14:textId="1B6F9735" w:rsidR="00FC2F32" w:rsidRPr="00FC2F32" w:rsidRDefault="00FC2F32" w:rsidP="00F33F09"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33F09"/>
    <w:p w14:paraId="293F2360" w14:textId="76743597" w:rsidR="00FC2F32" w:rsidRPr="00FC2F32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FC2F32" w:rsidRPr="00FC2F32">
        <w:rPr>
          <w:lang w:val="en-US"/>
        </w:rPr>
        <w:t>(config)# ip route 0.0.0.0/0 10.10.10.1</w:t>
      </w:r>
    </w:p>
    <w:p w14:paraId="185947F2" w14:textId="18B26649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10.10.20.0/24 10.10.20.1</w:t>
      </w:r>
    </w:p>
    <w:p w14:paraId="406C8F80" w14:textId="28DCAF7E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10.10.30.0/24 10.10.30.1</w:t>
      </w:r>
    </w:p>
    <w:p w14:paraId="23FDFBCB" w14:textId="3A0906B5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172.16.2.0/24 10.10.20.2</w:t>
      </w:r>
    </w:p>
    <w:p w14:paraId="6F933302" w14:textId="1945C4D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172.16.1.0/24 interface gigabitethernet 1/0/2</w:t>
      </w:r>
    </w:p>
    <w:p w14:paraId="1CD8B070" w14:textId="6AFFDDDC" w:rsidR="00FC2F32" w:rsidRPr="00FC2F32" w:rsidRDefault="00902DA6" w:rsidP="00F33F09">
      <w:r w:rsidRPr="00902DA6">
        <w:rPr>
          <w:lang w:val="en-US"/>
        </w:rPr>
        <w:t xml:space="preserve"> </w:t>
      </w:r>
      <w:r>
        <w:t>vesr124-2-1</w:t>
      </w:r>
      <w:r w:rsidR="00FC2F32" w:rsidRPr="00FC2F32">
        <w:t>(config)#</w:t>
      </w:r>
    </w:p>
    <w:p w14:paraId="37EA0544" w14:textId="77777777" w:rsidR="00C33AFF" w:rsidRPr="00C33AFF" w:rsidRDefault="00C33AFF" w:rsidP="00F33F09"/>
    <w:p w14:paraId="6ACB1C71" w14:textId="6B242CE1" w:rsidR="00521F9E" w:rsidRPr="00624C92" w:rsidRDefault="00521F9E" w:rsidP="00F33F09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24C92" w:rsidRDefault="006606E5" w:rsidP="00F33F09"/>
    <w:p w14:paraId="0D0F0407" w14:textId="5CB74B72" w:rsidR="00521F9E" w:rsidRPr="003F7F97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3F7F97">
        <w:rPr>
          <w:lang w:val="en-US"/>
        </w:rPr>
        <w:t>(config)# nat destination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(config-dnat)# pool SERVER_POOL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(config-dnat-pool)# ip address 1</w:t>
      </w:r>
      <w:r w:rsidR="00521F9E">
        <w:rPr>
          <w:lang w:val="en-US"/>
        </w:rPr>
        <w:t>72</w:t>
      </w:r>
      <w:r w:rsidR="00521F9E" w:rsidRPr="003F7F97">
        <w:rPr>
          <w:lang w:val="en-US"/>
        </w:rPr>
        <w:t>.1</w:t>
      </w:r>
      <w:r w:rsidR="00521F9E">
        <w:rPr>
          <w:lang w:val="en-US"/>
        </w:rPr>
        <w:t>6</w:t>
      </w:r>
      <w:r w:rsidR="00521F9E" w:rsidRPr="003F7F97">
        <w:rPr>
          <w:lang w:val="en-US"/>
        </w:rPr>
        <w:t>.1.</w:t>
      </w:r>
      <w:r w:rsidR="00C33AFF" w:rsidRPr="00C33AFF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 xml:space="preserve">(config-dnat-pool)# ip port </w:t>
      </w:r>
      <w:r w:rsidR="00521F9E">
        <w:rPr>
          <w:lang w:val="en-US"/>
        </w:rPr>
        <w:t>22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(config-dnat-pool)# exit</w:t>
      </w:r>
    </w:p>
    <w:p w14:paraId="1727AF98" w14:textId="77777777" w:rsidR="006606E5" w:rsidRDefault="006606E5" w:rsidP="00F33F09">
      <w:pPr>
        <w:rPr>
          <w:lang w:val="en-US"/>
        </w:rPr>
      </w:pPr>
    </w:p>
    <w:p w14:paraId="141A4674" w14:textId="67893E4B" w:rsidR="00521F9E" w:rsidRDefault="00521F9E" w:rsidP="00F33F09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(match destination-address, match destination-port). Кроме этого в наборе задано действие, применяемое к данным, удовлетворяющим всем правилам (action destination-nat).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F33F09">
      <w:pPr>
        <w:rPr>
          <w:lang w:val="en-US"/>
        </w:rPr>
      </w:pPr>
    </w:p>
    <w:p w14:paraId="4F0D95AC" w14:textId="05553836" w:rsidR="00521F9E" w:rsidRPr="003F7F97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(config-dnat)# ruleset DNAT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(config-dnat-ruleset)# from zone UNTRUST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(config-dnat-ruleset)# rule 1</w:t>
      </w:r>
      <w:r w:rsidR="00521F9E" w:rsidRPr="003F7F97">
        <w:rPr>
          <w:lang w:val="en-US"/>
        </w:rPr>
        <w:br/>
        <w:t>esr(config-dnat-rule)# match protocol tcp</w:t>
      </w:r>
      <w:r w:rsidR="00521F9E" w:rsidRPr="003F7F97">
        <w:rPr>
          <w:lang w:val="en-US"/>
        </w:rPr>
        <w:br/>
        <w:t xml:space="preserve">esr(config-dnat-rule)# match destination-port </w:t>
      </w:r>
      <w:r w:rsidR="00521F9E">
        <w:rPr>
          <w:lang w:val="en-US"/>
        </w:rPr>
        <w:t xml:space="preserve">object-group </w:t>
      </w:r>
      <w:r w:rsidR="00521F9E" w:rsidRPr="003F7F97">
        <w:rPr>
          <w:lang w:val="en-US"/>
        </w:rPr>
        <w:t>S</w:t>
      </w:r>
      <w:r w:rsidR="00521F9E">
        <w:rPr>
          <w:lang w:val="en-US"/>
        </w:rPr>
        <w:t>SH</w:t>
      </w:r>
      <w:r w:rsidR="00521F9E" w:rsidRPr="003F7F97">
        <w:rPr>
          <w:lang w:val="en-US"/>
        </w:rPr>
        <w:br/>
        <w:t>esr(config-dnat-rule)# action destination-nat pool SERVER_POOL</w:t>
      </w:r>
      <w:r w:rsidR="00521F9E" w:rsidRPr="003F7F97">
        <w:rPr>
          <w:lang w:val="en-US"/>
        </w:rPr>
        <w:br/>
        <w:t>esr(config-dnat-rule)# enable</w:t>
      </w:r>
      <w:r w:rsidR="00521F9E" w:rsidRPr="003F7F97">
        <w:rPr>
          <w:lang w:val="en-US"/>
        </w:rPr>
        <w:br/>
        <w:t>esr(config-dnat-rule)# exit</w:t>
      </w:r>
      <w:r w:rsidR="00521F9E" w:rsidRPr="003F7F97">
        <w:rPr>
          <w:lang w:val="en-US"/>
        </w:rPr>
        <w:br/>
        <w:t>esr(config-dnat-ruleset)# exit</w:t>
      </w:r>
      <w:r w:rsidR="00521F9E" w:rsidRPr="003F7F97">
        <w:rPr>
          <w:lang w:val="en-US"/>
        </w:rPr>
        <w:br/>
        <w:t>esr(config-dnat)# exit</w:t>
      </w:r>
    </w:p>
    <w:p w14:paraId="43CEA36C" w14:textId="77777777" w:rsidR="006606E5" w:rsidRDefault="006606E5" w:rsidP="00F33F09">
      <w:pPr>
        <w:rPr>
          <w:lang w:val="en-US"/>
        </w:rPr>
      </w:pPr>
    </w:p>
    <w:p w14:paraId="0F4035EC" w14:textId="6C0CD830" w:rsidR="00CD5524" w:rsidRPr="00624C92" w:rsidRDefault="00521F9E" w:rsidP="00F33F09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F33F09"/>
    <w:p w14:paraId="382AF9B5" w14:textId="6785DDF8" w:rsidR="00CD5524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CD5524" w:rsidRPr="006606E5">
        <w:rPr>
          <w:lang w:val="en-US"/>
        </w:rPr>
        <w:t>(config)#</w:t>
      </w:r>
    </w:p>
    <w:p w14:paraId="63BA72C9" w14:textId="6C416E41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(config)#  security zone-pair UNTRUST TRUST</w:t>
      </w:r>
    </w:p>
    <w:p w14:paraId="02D287A7" w14:textId="319C500D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(config-security-zone-pair)#   rule 1</w:t>
      </w:r>
    </w:p>
    <w:p w14:paraId="61AAC418" w14:textId="2B2E0227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action permit</w:t>
      </w:r>
    </w:p>
    <w:p w14:paraId="6F31AFEC" w14:textId="1081E112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match protocol icmp</w:t>
      </w:r>
    </w:p>
    <w:p w14:paraId="6036F475" w14:textId="717E3B02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enable</w:t>
      </w:r>
    </w:p>
    <w:p w14:paraId="374D12EF" w14:textId="3B6E45D5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exit</w:t>
      </w:r>
    </w:p>
    <w:p w14:paraId="22DC19EA" w14:textId="2AB7AF90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(config-security-zone-pair)#   rule 10</w:t>
      </w:r>
    </w:p>
    <w:p w14:paraId="70DAFD99" w14:textId="49936F81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action permit</w:t>
      </w:r>
    </w:p>
    <w:p w14:paraId="1C3FBD63" w14:textId="2C72BBC7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match protocol tcp</w:t>
      </w:r>
    </w:p>
    <w:p w14:paraId="4B3F5CC1" w14:textId="6CFF2760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match destination-address object-group SERVER_IP</w:t>
      </w:r>
    </w:p>
    <w:p w14:paraId="58D640C9" w14:textId="11540CE9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enable</w:t>
      </w:r>
    </w:p>
    <w:p w14:paraId="2E8055B5" w14:textId="29BC5CA6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exit</w:t>
      </w:r>
    </w:p>
    <w:p w14:paraId="0C64CFCF" w14:textId="08F41979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(config-security-zone-pair)# exit</w:t>
      </w:r>
    </w:p>
    <w:p w14:paraId="622AADF6" w14:textId="6D8A1BD0" w:rsidR="00CD5524" w:rsidRPr="006606E5" w:rsidRDefault="00902DA6" w:rsidP="00F33F09">
      <w:r>
        <w:rPr>
          <w:lang w:val="en-US"/>
        </w:rPr>
        <w:t xml:space="preserve"> vesr</w:t>
      </w:r>
      <w:r w:rsidRPr="00902DA6">
        <w:t>124-2-1</w:t>
      </w:r>
      <w:r w:rsidR="00CD5524" w:rsidRPr="006606E5">
        <w:t>(</w:t>
      </w:r>
      <w:r w:rsidR="00CD5524" w:rsidRPr="006606E5">
        <w:rPr>
          <w:lang w:val="en-US"/>
        </w:rPr>
        <w:t>config</w:t>
      </w:r>
      <w:r w:rsidR="00CD5524" w:rsidRPr="006606E5">
        <w:t>)#</w:t>
      </w:r>
    </w:p>
    <w:p w14:paraId="6E55BE8D" w14:textId="77777777" w:rsidR="00521F9E" w:rsidRPr="006606E5" w:rsidRDefault="00521F9E" w:rsidP="00F33F09">
      <w:r w:rsidRPr="006606E5"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6606E5">
        <w:rPr>
          <w:lang w:val="en-US"/>
        </w:rPr>
        <w:t># commit</w:t>
      </w:r>
      <w:r w:rsidR="00521F9E" w:rsidRPr="006606E5">
        <w:rPr>
          <w:lang w:val="en-US"/>
        </w:rPr>
        <w:br/>
        <w:t>Configuration has been successfully committed</w:t>
      </w:r>
      <w:r w:rsidR="00521F9E" w:rsidRPr="006606E5">
        <w:rPr>
          <w:lang w:val="en-US"/>
        </w:rPr>
        <w:br/>
        <w:t>esr# confirm</w:t>
      </w:r>
      <w:r w:rsidR="00521F9E"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F33F09">
      <w:r w:rsidRPr="006606E5"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6606E5">
        <w:rPr>
          <w:lang w:val="en-US"/>
        </w:rPr>
        <w:t># show ip nat destination pools</w:t>
      </w:r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># show ip nat destination rulesets</w:t>
      </w:r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># show ip nat proxy-arp</w:t>
      </w:r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># show ip nat translations</w:t>
      </w:r>
    </w:p>
    <w:p w14:paraId="62A7F5F6" w14:textId="77777777" w:rsidR="006606E5" w:rsidRDefault="006606E5" w:rsidP="00F33F09">
      <w:pPr>
        <w:rPr>
          <w:lang w:val="en-US"/>
        </w:rPr>
      </w:pPr>
    </w:p>
    <w:p w14:paraId="39FE3FEE" w14:textId="0E2CAAFA" w:rsidR="00521F9E" w:rsidRPr="00624C92" w:rsidRDefault="00521F9E" w:rsidP="00F33F09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r>
        <w:rPr>
          <w:lang w:val="en-US"/>
        </w:rPr>
        <w:t>MicroCoreLinux</w:t>
      </w:r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r>
        <w:rPr>
          <w:lang w:val="en-US"/>
        </w:rPr>
        <w:t>vesr</w:t>
      </w:r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24C92" w:rsidRDefault="006606E5" w:rsidP="00F33F09"/>
    <w:p w14:paraId="69E757B6" w14:textId="41C2F083" w:rsidR="00521F9E" w:rsidRPr="00BE0925" w:rsidRDefault="00902DA6" w:rsidP="00F33F09">
      <w:pPr>
        <w:rPr>
          <w:lang w:val="en-US"/>
        </w:rPr>
      </w:pPr>
      <w:r w:rsidRPr="003C3B59">
        <w:t xml:space="preserve"> </w:t>
      </w:r>
      <w:r>
        <w:rPr>
          <w:lang w:val="en-US"/>
        </w:rPr>
        <w:t>vesr124-2-3</w:t>
      </w:r>
      <w:r w:rsidR="00521F9E" w:rsidRPr="00BE0925">
        <w:rPr>
          <w:lang w:val="en-US"/>
        </w:rPr>
        <w:t># ssh gns3 10.10.10.2 port 2222</w:t>
      </w:r>
    </w:p>
    <w:p w14:paraId="6B1CE1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gns3@10.10.10.2's password:</w:t>
      </w:r>
      <w:r>
        <w:rPr>
          <w:lang w:val="en-US"/>
        </w:rPr>
        <w:t>gns3</w:t>
      </w:r>
    </w:p>
    <w:p w14:paraId="4E057813" w14:textId="095C7623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 ( '&gt;')</w:t>
      </w:r>
    </w:p>
    <w:p w14:paraId="42DC3E0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(/-_--_-\)           </w:t>
      </w:r>
      <w:hyperlink r:id="rId128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gns3@box:~$ pwd</w:t>
      </w:r>
    </w:p>
    <w:p w14:paraId="10CBDED8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/home/gns3</w:t>
      </w:r>
    </w:p>
    <w:p w14:paraId="7830C115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gns3@box:~$ ls -al</w:t>
      </w:r>
    </w:p>
    <w:p w14:paraId="016C40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total 12</w:t>
      </w:r>
    </w:p>
    <w:p w14:paraId="30FF1A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drwxr-sr-x    3 gns3     staff          120 Jun 11 09:16 ./</w:t>
      </w:r>
    </w:p>
    <w:p w14:paraId="45AA1C1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drwxrwxr-x    3 root     staff           60 Oct  8  2015 ../</w:t>
      </w:r>
    </w:p>
    <w:p w14:paraId="2A0387CA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-rw-rw-r--    1 gns3     staff          321 Jun 11 09:39 .ash_history</w:t>
      </w:r>
    </w:p>
    <w:p w14:paraId="647D16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-rw-r--r--    1 gns3     staff          446 Oct  8  2015 .ashrc</w:t>
      </w:r>
    </w:p>
    <w:p w14:paraId="2DE11FE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drwxr-sr-x    3 gns3     staff           60 Jun 11 09:16 .local/</w:t>
      </w:r>
    </w:p>
    <w:p w14:paraId="3090A6F2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-rw-r--r--    1 gns3     staff          920 Oct  8  2015 .profile</w:t>
      </w:r>
    </w:p>
    <w:p w14:paraId="38617233" w14:textId="77777777" w:rsidR="00521F9E" w:rsidRPr="00BE0925" w:rsidRDefault="00521F9E" w:rsidP="00F33F09">
      <w:r w:rsidRPr="00BE0925">
        <w:rPr>
          <w:lang w:val="en-US"/>
        </w:rPr>
        <w:t>gns</w:t>
      </w:r>
      <w:r w:rsidRPr="00BE0925">
        <w:t>3@</w:t>
      </w:r>
      <w:r w:rsidRPr="00BE0925">
        <w:rPr>
          <w:lang w:val="en-US"/>
        </w:rPr>
        <w:t>box</w:t>
      </w:r>
      <w:r w:rsidRPr="00BE0925">
        <w:t>:~$</w:t>
      </w:r>
    </w:p>
    <w:p w14:paraId="0D66D1AB" w14:textId="77777777" w:rsidR="00521F9E" w:rsidRDefault="00521F9E" w:rsidP="00F33F09">
      <w:r>
        <w:t>Проверяем настройки и трансляцию:</w:t>
      </w:r>
    </w:p>
    <w:p w14:paraId="3C863702" w14:textId="4D3E0602" w:rsidR="00521F9E" w:rsidRPr="00BE092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BE0925">
        <w:rPr>
          <w:lang w:val="en-US"/>
        </w:rPr>
        <w:t># sh ip nat translations</w:t>
      </w:r>
    </w:p>
    <w:p w14:paraId="03F90F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icmp   172.16.1.3              10.10.20.1              10.10.10.2              10.10.20.1              --           --</w:t>
      </w:r>
    </w:p>
    <w:p w14:paraId="7520EB60" w14:textId="501DA8C6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># sh ip nat translations</w:t>
      </w:r>
    </w:p>
    <w:p w14:paraId="0AF2AAA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tcp    10.10.10.1:38358        172.16.1.3:22           10.10.10.1:38358        10.10.10.2:2222         --           --</w:t>
      </w:r>
    </w:p>
    <w:p w14:paraId="6F456A4E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icmp   172.16.1.3              10.10.20.1              10.10.10.2              10.10.20.1              --           --</w:t>
      </w:r>
    </w:p>
    <w:p w14:paraId="550C1AEF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icmp   172.16.1.3              1.1.1.1                 10.10.10.2              1.1.1.1                 --           --</w:t>
      </w:r>
    </w:p>
    <w:p w14:paraId="4C7232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udp    172.16.1.3:43522        77.88.8.8:53            10.10.10.2:43522        77.88.8.8:53            --           --</w:t>
      </w:r>
    </w:p>
    <w:p w14:paraId="5409D1AA" w14:textId="6E58087A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># sh ip nat destination pools</w:t>
      </w:r>
    </w:p>
    <w:p w14:paraId="17BD586D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># sh ip nat destination rulesets</w:t>
      </w:r>
    </w:p>
    <w:p w14:paraId="1A3F21F4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F33F09">
      <w:r w:rsidRPr="00902DA6">
        <w:rPr>
          <w:lang w:val="en-US"/>
        </w:rPr>
        <w:t xml:space="preserve"> </w:t>
      </w:r>
      <w:r>
        <w:t>vesr124-2-1</w:t>
      </w:r>
      <w:r w:rsidR="00521F9E" w:rsidRPr="00BE0925">
        <w:t>#</w:t>
      </w:r>
    </w:p>
    <w:p w14:paraId="4A28075C" w14:textId="77777777" w:rsidR="00521F9E" w:rsidRPr="00BE0925" w:rsidRDefault="00521F9E" w:rsidP="00F33F09"/>
    <w:p w14:paraId="7CAF2EDB" w14:textId="66534228" w:rsidR="00521F9E" w:rsidRPr="00521F9E" w:rsidRDefault="00521F9E" w:rsidP="00F33F09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>
        <w:t xml:space="preserve">и маршрутизация на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124-2-3</w:t>
      </w:r>
      <w:r w:rsidRPr="00BE0925">
        <w:t xml:space="preserve"> </w:t>
      </w:r>
      <w:r>
        <w:t xml:space="preserve">работают. </w:t>
      </w:r>
    </w:p>
    <w:p w14:paraId="67A590FA" w14:textId="776E5E2C" w:rsidR="00521F9E" w:rsidRDefault="004E2C2D" w:rsidP="00F33F09">
      <w:r>
        <w:t>Д</w:t>
      </w:r>
      <w:r w:rsidR="00521F9E">
        <w:t xml:space="preserve">ля закрепления </w:t>
      </w:r>
      <w:r>
        <w:t xml:space="preserve">полученного навыка </w:t>
      </w:r>
      <w:r w:rsidR="00521F9E">
        <w:t xml:space="preserve">повторим шаги описанные в предыдущих главах применив их к новому малому офису. </w:t>
      </w:r>
    </w:p>
    <w:p w14:paraId="55B7A5C1" w14:textId="4BC5C50B" w:rsidR="00521F9E" w:rsidRDefault="00521F9E" w:rsidP="00F33F09">
      <w:r w:rsidRPr="004D1C72">
        <w:t xml:space="preserve">Переходим к настройке удаленного офиса с виртуальным маршрутизатором </w:t>
      </w:r>
      <w:r w:rsidR="00902DA6">
        <w:t xml:space="preserve"> vesr124-2-2</w:t>
      </w:r>
      <w:r w:rsidRPr="004D1C72"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r w:rsidR="00902DA6">
        <w:t xml:space="preserve"> vesr124-2-3</w:t>
      </w:r>
      <w:r w:rsidRPr="004D1C72">
        <w:t xml:space="preserve"> с IP адресом 10.10.20.1. Следовательно, назначим IP  адрес 10.10.20.2 интерфейсу Gi1/0/1 виртуального маршрутизатора </w:t>
      </w:r>
      <w:r w:rsidR="00902DA6">
        <w:t xml:space="preserve"> vesr124-2-2</w:t>
      </w:r>
      <w:r w:rsidRPr="004D1C72">
        <w:t xml:space="preserve"> не забыв создать зоны контроля:</w:t>
      </w:r>
    </w:p>
    <w:p w14:paraId="015EBC47" w14:textId="77777777" w:rsidR="00521F9E" w:rsidRPr="00521F9E" w:rsidRDefault="00521F9E" w:rsidP="00F33F09"/>
    <w:p w14:paraId="2A699722" w14:textId="7F9CAD69" w:rsidR="00521F9E" w:rsidRPr="00C85D29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C85D29">
        <w:rPr>
          <w:lang w:val="en-US"/>
        </w:rPr>
        <w:t>#config</w:t>
      </w:r>
    </w:p>
    <w:p w14:paraId="2FD7B4B1" w14:textId="2A65BB1D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UNTRUST</w:t>
      </w:r>
    </w:p>
    <w:p w14:paraId="013BB845" w14:textId="6539EE20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(config-security-zone)#exit</w:t>
      </w:r>
    </w:p>
    <w:p w14:paraId="6B18CF3F" w14:textId="6467A5A9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TRUST</w:t>
      </w:r>
    </w:p>
    <w:p w14:paraId="31D39179" w14:textId="1D20786E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(config-security-zone)#exit</w:t>
      </w:r>
    </w:p>
    <w:p w14:paraId="1C8093AB" w14:textId="2A715239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TRUST</w:t>
      </w:r>
    </w:p>
    <w:p w14:paraId="0BADD041" w14:textId="440715CD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(config-security-zone)# exit</w:t>
      </w:r>
    </w:p>
    <w:p w14:paraId="261B0BE1" w14:textId="3F928248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int gigabitethernet 1/0/1</w:t>
      </w:r>
    </w:p>
    <w:p w14:paraId="76A38E67" w14:textId="03965880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description UPLINK</w:t>
      </w:r>
    </w:p>
    <w:p w14:paraId="7B9AF32F" w14:textId="2689BC04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ip address 10.10.20.2/24</w:t>
      </w:r>
    </w:p>
    <w:p w14:paraId="02705654" w14:textId="2031DDA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security-zone UNTRUST</w:t>
      </w:r>
    </w:p>
    <w:p w14:paraId="2AAC788F" w14:textId="70A8AB87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exit</w:t>
      </w:r>
    </w:p>
    <w:p w14:paraId="3599C797" w14:textId="72A3CB2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int gigabitethernet 1/0/2</w:t>
      </w:r>
    </w:p>
    <w:p w14:paraId="678ABAD4" w14:textId="03F21D7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description LAN2</w:t>
      </w:r>
    </w:p>
    <w:p w14:paraId="502E4216" w14:textId="59FC22FA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ip address 172.16.2.1/24</w:t>
      </w:r>
    </w:p>
    <w:p w14:paraId="19AA357D" w14:textId="1F3E1CFB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security-zone TRUST</w:t>
      </w:r>
    </w:p>
    <w:p w14:paraId="31D2BAAD" w14:textId="3E3E08B8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exit</w:t>
      </w:r>
    </w:p>
    <w:p w14:paraId="7C505683" w14:textId="1872722B" w:rsidR="00521F9E" w:rsidRPr="00521F9E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F9E">
        <w:rPr>
          <w:lang w:val="en-US"/>
        </w:rPr>
        <w:t>#</w:t>
      </w:r>
      <w:r w:rsidR="00521F9E" w:rsidRPr="00C85D29">
        <w:rPr>
          <w:lang w:val="en-US"/>
        </w:rPr>
        <w:t>config</w:t>
      </w:r>
    </w:p>
    <w:p w14:paraId="3113CD5C" w14:textId="77777777" w:rsidR="00521F9E" w:rsidRPr="00521F9E" w:rsidRDefault="00521F9E" w:rsidP="00F33F09">
      <w:r>
        <w:t>Сохраняем конфиг и проверяем результат:</w:t>
      </w:r>
    </w:p>
    <w:p w14:paraId="5FBA204E" w14:textId="067D0446" w:rsidR="00521F9E" w:rsidRPr="00C85D29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C85D29">
        <w:rPr>
          <w:lang w:val="en-US"/>
        </w:rPr>
        <w:t>(config)# do commit</w:t>
      </w:r>
    </w:p>
    <w:p w14:paraId="02764108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2025-06-11T10:09:31+00:00 %CLI-I-CRIT: user admin from console  input: do commit</w:t>
      </w:r>
    </w:p>
    <w:p w14:paraId="3C360BDC" w14:textId="46450E05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do confirm</w:t>
      </w:r>
    </w:p>
    <w:p w14:paraId="0071DB5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2025-06-11T10:09:34+00:00 %CLI-I-CRIT: user admin from console  input: do confirm</w:t>
      </w:r>
    </w:p>
    <w:p w14:paraId="0396BF91" w14:textId="0C1E5FEF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do sh run security zone</w:t>
      </w:r>
    </w:p>
    <w:p w14:paraId="493FDF80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security zone UNTRUST</w:t>
      </w:r>
    </w:p>
    <w:p w14:paraId="326E0E13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431EC585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security zone TRUST</w:t>
      </w:r>
    </w:p>
    <w:p w14:paraId="0E8C584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3922A6C1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interface gigabitethernet 1/0/1</w:t>
      </w:r>
    </w:p>
    <w:p w14:paraId="01641E99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  security-zone UNTRUST</w:t>
      </w:r>
    </w:p>
    <w:p w14:paraId="78F676F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223E17EE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interface gigabitethernet 1/0/2</w:t>
      </w:r>
    </w:p>
    <w:p w14:paraId="4328C7C6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  security-zone TRUST</w:t>
      </w:r>
    </w:p>
    <w:p w14:paraId="0E84C74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16DCD7AA" w14:textId="7F2C7393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do sh ip int</w:t>
      </w:r>
    </w:p>
    <w:p w14:paraId="314A6070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10.10.20.2/24                                         gi1/0/1                Up      Up      static    primary</w:t>
      </w:r>
    </w:p>
    <w:p w14:paraId="57CCB64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172.16.2.1/24                                         gi1/0/2                Up      Up      static    primary</w:t>
      </w:r>
    </w:p>
    <w:p w14:paraId="637927DE" w14:textId="202833E8" w:rsidR="00521F9E" w:rsidRPr="00C85D29" w:rsidRDefault="00902DA6" w:rsidP="00F33F09">
      <w:r>
        <w:rPr>
          <w:lang w:val="en-US"/>
        </w:rPr>
        <w:t xml:space="preserve"> vesr</w:t>
      </w:r>
      <w:r w:rsidRPr="00902DA6">
        <w:t>124-2-2</w:t>
      </w:r>
      <w:r w:rsidR="00521F9E" w:rsidRPr="00C85D29">
        <w:t>(</w:t>
      </w:r>
      <w:r w:rsidR="00521F9E" w:rsidRPr="00C85D29">
        <w:rPr>
          <w:lang w:val="en-US"/>
        </w:rPr>
        <w:t>config</w:t>
      </w:r>
      <w:r w:rsidR="00521F9E" w:rsidRPr="00C85D29">
        <w:t>)#</w:t>
      </w:r>
    </w:p>
    <w:p w14:paraId="39FB4F55" w14:textId="01408A8A" w:rsidR="00521F9E" w:rsidRPr="00C85D29" w:rsidRDefault="00521F9E" w:rsidP="00F33F09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r>
        <w:rPr>
          <w:lang w:val="en-US"/>
        </w:rPr>
        <w:t>MicroCoreLinux</w:t>
      </w:r>
      <w:r w:rsidRPr="00C85D29">
        <w:t xml:space="preserve">6.4-2. </w:t>
      </w:r>
      <w:r>
        <w:t xml:space="preserve">Сделаем на виртуальном маршрутизаторе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124-2-2</w:t>
      </w:r>
      <w:r w:rsidRPr="00C85D29">
        <w:t xml:space="preserve">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0401D4C9" w:rsidR="00521F9E" w:rsidRPr="0059741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597416">
        <w:rPr>
          <w:lang w:val="en-US"/>
        </w:rPr>
        <w:t>(config)# ip dhcp-server pool LAN2</w:t>
      </w:r>
    </w:p>
    <w:p w14:paraId="4019CC7E" w14:textId="00FFBA0A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network 172.16.2.0/24</w:t>
      </w:r>
    </w:p>
    <w:p w14:paraId="38C6C2EF" w14:textId="662E719C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default-lease-time 3:00:00</w:t>
      </w:r>
    </w:p>
    <w:p w14:paraId="3C311767" w14:textId="2E44562C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address-range 172.16.2.1-172.16.2.254</w:t>
      </w:r>
    </w:p>
    <w:p w14:paraId="425B9652" w14:textId="435C1804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excluded-address-range 172.16.2.1</w:t>
      </w:r>
    </w:p>
    <w:p w14:paraId="4EA2A1B4" w14:textId="38166248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excluded-address-range 172.16.2.254</w:t>
      </w:r>
    </w:p>
    <w:p w14:paraId="50224F08" w14:textId="1EFFDE51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default-router 172.16.2.1</w:t>
      </w:r>
    </w:p>
    <w:p w14:paraId="4F3EBB2D" w14:textId="04E6A306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dns-server 77.88.8.8</w:t>
      </w:r>
    </w:p>
    <w:p w14:paraId="349F7BF3" w14:textId="2DCCAAA4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exit</w:t>
      </w:r>
    </w:p>
    <w:p w14:paraId="6562E182" w14:textId="6670E315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(config)# do commit</w:t>
      </w:r>
    </w:p>
    <w:p w14:paraId="1D7215F7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2025-06-11T10:29:59+00:00 %CLI-I-CRIT: user admin from console  input: do commit</w:t>
      </w:r>
    </w:p>
    <w:p w14:paraId="61B7CB89" w14:textId="75A80CBE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(config)# doconfirm</w:t>
      </w:r>
    </w:p>
    <w:p w14:paraId="63082879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2025-06-11T10:30:02+00:00 %CLI-I-CRIT: user admin from console  input: do confirm</w:t>
      </w:r>
    </w:p>
    <w:p w14:paraId="328EC1E1" w14:textId="04D33BE0" w:rsidR="00521F9E" w:rsidRPr="00597416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597416">
        <w:t>(config)#</w:t>
      </w:r>
    </w:p>
    <w:p w14:paraId="29B0A3F0" w14:textId="77777777" w:rsidR="00521F9E" w:rsidRPr="00597416" w:rsidRDefault="00521F9E" w:rsidP="00F33F09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F33F09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7BCE2699" w14:textId="1B59D9E9" w:rsidR="00521F9E" w:rsidRPr="0020782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207826">
        <w:rPr>
          <w:lang w:val="en-US"/>
        </w:rPr>
        <w:t>(config)# object-group service dhcp_service</w:t>
      </w:r>
    </w:p>
    <w:p w14:paraId="2EABC7C6" w14:textId="46B12E79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  port-range 68</w:t>
      </w:r>
    </w:p>
    <w:p w14:paraId="0F1BCB14" w14:textId="2E40AD9F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exit</w:t>
      </w:r>
    </w:p>
    <w:p w14:paraId="384A7111" w14:textId="0C52375F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(config)#  object-group service dhcp_client</w:t>
      </w:r>
    </w:p>
    <w:p w14:paraId="1AE078DD" w14:textId="5C362DB8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   port-range 68</w:t>
      </w:r>
    </w:p>
    <w:p w14:paraId="3089680A" w14:textId="756C3088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exit</w:t>
      </w:r>
    </w:p>
    <w:p w14:paraId="2269127D" w14:textId="77777777" w:rsidR="00521F9E" w:rsidRDefault="00521F9E" w:rsidP="00F33F09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F33F09"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521F9E" w:rsidRPr="00804FAD">
        <w:t>(</w:t>
      </w:r>
      <w:r w:rsidR="00521F9E" w:rsidRPr="00207826">
        <w:rPr>
          <w:lang w:val="en-US"/>
        </w:rPr>
        <w:t>config</w:t>
      </w:r>
      <w:r w:rsidR="00521F9E" w:rsidRPr="00804FAD">
        <w:t xml:space="preserve">)# </w:t>
      </w:r>
      <w:r w:rsidR="00521F9E" w:rsidRPr="00207826">
        <w:rPr>
          <w:lang w:val="en-US"/>
        </w:rPr>
        <w:t>object</w:t>
      </w:r>
      <w:r w:rsidR="00521F9E" w:rsidRPr="00804FAD">
        <w:t>-</w:t>
      </w:r>
      <w:r w:rsidR="00521F9E" w:rsidRPr="00207826">
        <w:rPr>
          <w:lang w:val="en-US"/>
        </w:rPr>
        <w:t>group</w:t>
      </w:r>
      <w:r w:rsidR="00521F9E" w:rsidRPr="00804FAD">
        <w:t xml:space="preserve"> </w:t>
      </w:r>
      <w:r w:rsidR="00521F9E" w:rsidRPr="00207826">
        <w:rPr>
          <w:lang w:val="en-US"/>
        </w:rPr>
        <w:t>network</w:t>
      </w:r>
      <w:r w:rsidR="00521F9E" w:rsidRPr="00804FAD">
        <w:t xml:space="preserve"> </w:t>
      </w:r>
      <w:r w:rsidR="00521F9E" w:rsidRPr="00207826">
        <w:rPr>
          <w:lang w:val="en-US"/>
        </w:rPr>
        <w:t>GATEWAY</w:t>
      </w:r>
      <w:r w:rsidR="00521F9E" w:rsidRPr="00804FAD">
        <w:t>_</w:t>
      </w:r>
      <w:r w:rsidR="00521F9E" w:rsidRPr="00207826">
        <w:rPr>
          <w:lang w:val="en-US"/>
        </w:rPr>
        <w:t>TO</w:t>
      </w:r>
      <w:r w:rsidR="00521F9E" w:rsidRPr="00804FAD">
        <w:t>_</w:t>
      </w:r>
      <w:r w:rsidR="00521F9E" w:rsidRPr="00207826">
        <w:rPr>
          <w:lang w:val="en-US"/>
        </w:rPr>
        <w:t>LAN</w:t>
      </w:r>
    </w:p>
    <w:p w14:paraId="275A6FBF" w14:textId="6BB03C48" w:rsidR="00521F9E" w:rsidRPr="0020782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207826">
        <w:rPr>
          <w:lang w:val="en-US"/>
        </w:rPr>
        <w:t>(config-object-group-network)#   ip address-range 172.16.2.1</w:t>
      </w:r>
    </w:p>
    <w:p w14:paraId="537DC269" w14:textId="66A88D23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exit</w:t>
      </w:r>
    </w:p>
    <w:p w14:paraId="1A980FB0" w14:textId="61607BF7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(config)# object-group network LAN_NETWORK</w:t>
      </w:r>
    </w:p>
    <w:p w14:paraId="569E88BC" w14:textId="5C94158C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  ip address-range 172.16.2.1-172.16.2.254</w:t>
      </w:r>
    </w:p>
    <w:p w14:paraId="1AF07E2C" w14:textId="2D9A8413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exit</w:t>
      </w:r>
    </w:p>
    <w:p w14:paraId="17252AB7" w14:textId="2264D4D1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(config)# object-group network WAN</w:t>
      </w:r>
    </w:p>
    <w:p w14:paraId="07E461F6" w14:textId="24ED5365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ip address-range 10.10.20.1</w:t>
      </w:r>
    </w:p>
    <w:p w14:paraId="5F8EC5AD" w14:textId="3C9EB219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exit</w:t>
      </w:r>
    </w:p>
    <w:p w14:paraId="0342573E" w14:textId="77777777" w:rsidR="00521F9E" w:rsidRPr="00207826" w:rsidRDefault="00521F9E" w:rsidP="00F33F09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F33F09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F33F09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4C5C0AF" w:rsidR="00521F9E" w:rsidRPr="00E8789D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E8789D">
        <w:rPr>
          <w:lang w:val="en-US"/>
        </w:rPr>
        <w:t>(config)# security zone-pair TRUST self</w:t>
      </w:r>
    </w:p>
    <w:p w14:paraId="24732178" w14:textId="350185CA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(config-security-zone-pair)# rule 9</w:t>
      </w:r>
    </w:p>
    <w:p w14:paraId="6FD7CDEF" w14:textId="54ED983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match protocol icmp</w:t>
      </w:r>
    </w:p>
    <w:p w14:paraId="450445C1" w14:textId="1B16BFFA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match destination-address object-group LAN_NETWORK</w:t>
      </w:r>
    </w:p>
    <w:p w14:paraId="4FF4E7BC" w14:textId="03BF1C7F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enable</w:t>
      </w:r>
    </w:p>
    <w:p w14:paraId="016B0359" w14:textId="1606FC27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exit</w:t>
      </w:r>
    </w:p>
    <w:p w14:paraId="016C1DF7" w14:textId="2AB8335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(config-security-zone-pair)# exit</w:t>
      </w:r>
    </w:p>
    <w:p w14:paraId="2BC63BCA" w14:textId="6624480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(config)# ip dhcp-server</w:t>
      </w:r>
    </w:p>
    <w:p w14:paraId="6EF0760D" w14:textId="3E30D5B0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(config)# do commit</w:t>
      </w:r>
    </w:p>
    <w:p w14:paraId="19EDD516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2025-06-11T14:04:15+00:00 %CLI-I-CRIT: user admin from console  input: do commit</w:t>
      </w:r>
    </w:p>
    <w:p w14:paraId="2EE7D4B2" w14:textId="197DFEB0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(config)# do confirm</w:t>
      </w:r>
    </w:p>
    <w:p w14:paraId="0ED77A5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2025-06-11T14:04:19+00:00 %CLI-I-CRIT: user admin from console  input: do confirm</w:t>
      </w:r>
    </w:p>
    <w:p w14:paraId="6E2730C6" w14:textId="5358DDBA" w:rsidR="00521F9E" w:rsidRPr="00E8789D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E8789D">
        <w:t>(config)# exit</w:t>
      </w:r>
    </w:p>
    <w:p w14:paraId="70870C65" w14:textId="72B10ECC" w:rsidR="00521F9E" w:rsidRPr="00E8789D" w:rsidRDefault="00902DA6" w:rsidP="00F33F09">
      <w:r>
        <w:t xml:space="preserve"> vesr124-2-2</w:t>
      </w:r>
      <w:r w:rsidR="00521F9E" w:rsidRPr="00E8789D">
        <w:t>#</w:t>
      </w:r>
    </w:p>
    <w:p w14:paraId="07F37143" w14:textId="77777777" w:rsidR="00521F9E" w:rsidRPr="00E8789D" w:rsidRDefault="00521F9E" w:rsidP="00F33F09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F33F09">
      <w:pPr>
        <w:rPr>
          <w:lang w:val="en-US"/>
        </w:rPr>
      </w:pPr>
      <w:r w:rsidRPr="00E8789D">
        <w:rPr>
          <w:lang w:val="en-US"/>
        </w:rPr>
        <w:t>PC</w:t>
      </w:r>
      <w:r w:rsidRPr="00521F9E">
        <w:rPr>
          <w:lang w:val="en-US"/>
        </w:rPr>
        <w:t xml:space="preserve">3&gt; </w:t>
      </w:r>
      <w:r w:rsidRPr="00E8789D">
        <w:rPr>
          <w:lang w:val="en-US"/>
        </w:rPr>
        <w:t>ip</w:t>
      </w:r>
      <w:r w:rsidRPr="00521F9E">
        <w:rPr>
          <w:lang w:val="en-US"/>
        </w:rPr>
        <w:t xml:space="preserve"> </w:t>
      </w:r>
      <w:r w:rsidRPr="00E8789D">
        <w:rPr>
          <w:lang w:val="en-US"/>
        </w:rPr>
        <w:t>dhcp</w:t>
      </w:r>
    </w:p>
    <w:p w14:paraId="1880D773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DORA IP 172.16.2.3/24 GW 172.16.2.1</w:t>
      </w:r>
    </w:p>
    <w:p w14:paraId="21D60310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PC3&gt; ping 172.16.2.1</w:t>
      </w:r>
    </w:p>
    <w:p w14:paraId="2A403DB4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icmp_seq=1 ttl=64 time=3.233 ms</w:t>
      </w:r>
    </w:p>
    <w:p w14:paraId="7D8BE16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icmp_seq=2 ttl=64 time=3.877 ms</w:t>
      </w:r>
    </w:p>
    <w:p w14:paraId="7A53236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icmp_seq=3 ttl=64 time=2.088 ms</w:t>
      </w:r>
    </w:p>
    <w:p w14:paraId="6282115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icmp_seq=4 ttl=64 time=3.946 ms</w:t>
      </w:r>
    </w:p>
    <w:p w14:paraId="32E0183D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icmp_seq=5 ttl=64 time=2.750 ms</w:t>
      </w:r>
    </w:p>
    <w:p w14:paraId="5A0EA9A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PC3&gt; save PC3</w:t>
      </w:r>
    </w:p>
    <w:p w14:paraId="7F8EA50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Saving startup configuration to PC3.vpc</w:t>
      </w:r>
    </w:p>
    <w:p w14:paraId="1E5D32EB" w14:textId="77777777" w:rsidR="00521F9E" w:rsidRPr="00E8789D" w:rsidRDefault="00521F9E" w:rsidP="00F33F09">
      <w:r w:rsidRPr="00E8789D">
        <w:t>.  done</w:t>
      </w:r>
    </w:p>
    <w:p w14:paraId="78771824" w14:textId="77777777" w:rsidR="00521F9E" w:rsidRDefault="00521F9E" w:rsidP="00F33F09">
      <w:r>
        <w:t xml:space="preserve">Адреса раздаются и связность сети с роутером  есть. Переходим к настройки </w:t>
      </w:r>
      <w:r w:rsidRPr="008F5B90">
        <w:rPr>
          <w:lang w:val="en-US"/>
        </w:rPr>
        <w:t>SNAT</w:t>
      </w:r>
      <w:r w:rsidRPr="00E8789D">
        <w:t xml:space="preserve"> ( </w:t>
      </w:r>
      <w:r>
        <w:t xml:space="preserve">что это такое описано в главе 6 «Настройка  </w:t>
      </w:r>
      <w:r w:rsidRPr="008F5B90">
        <w:rPr>
          <w:lang w:val="en-US"/>
        </w:rPr>
        <w:t>NAT</w:t>
      </w:r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8F5B90">
        <w:rPr>
          <w:lang w:val="en-US"/>
        </w:rPr>
        <w:t>vESR</w:t>
      </w:r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F33F09">
      <w:r w:rsidRPr="008F5B90">
        <w:rPr>
          <w:lang w:val="en-US"/>
        </w:rPr>
        <w:t>gns</w:t>
      </w:r>
      <w:r w:rsidRPr="007826FD">
        <w:t>3@</w:t>
      </w:r>
      <w:r w:rsidRPr="008F5B90">
        <w:rPr>
          <w:lang w:val="en-US"/>
        </w:rPr>
        <w:t>box</w:t>
      </w:r>
      <w:r w:rsidRPr="007826FD">
        <w:t xml:space="preserve">:~$ </w:t>
      </w:r>
      <w:r w:rsidRPr="008F5B90">
        <w:rPr>
          <w:lang w:val="en-US"/>
        </w:rPr>
        <w:t>ip</w:t>
      </w:r>
      <w:r w:rsidRPr="007826FD">
        <w:t xml:space="preserve"> </w:t>
      </w:r>
      <w:r w:rsidRPr="008F5B90">
        <w:rPr>
          <w:lang w:val="en-US"/>
        </w:rPr>
        <w:t>add</w:t>
      </w:r>
      <w:r w:rsidRPr="007826FD">
        <w:t xml:space="preserve"> | </w:t>
      </w:r>
      <w:r w:rsidRPr="008F5B90">
        <w:rPr>
          <w:lang w:val="en-US"/>
        </w:rPr>
        <w:t>grep</w:t>
      </w:r>
      <w:r w:rsidRPr="007826FD">
        <w:t xml:space="preserve"> </w:t>
      </w:r>
      <w:r w:rsidRPr="008F5B90">
        <w:rPr>
          <w:lang w:val="en-US"/>
        </w:rPr>
        <w:t>eth</w:t>
      </w:r>
      <w:r w:rsidRPr="007826FD">
        <w:t>0</w:t>
      </w:r>
    </w:p>
    <w:p w14:paraId="14B95398" w14:textId="77777777" w:rsidR="00521F9E" w:rsidRPr="008F5B90" w:rsidRDefault="00521F9E" w:rsidP="00F33F09">
      <w:pPr>
        <w:rPr>
          <w:lang w:val="en-US"/>
        </w:rPr>
      </w:pPr>
      <w:r w:rsidRPr="008F5B90">
        <w:rPr>
          <w:lang w:val="en-US"/>
        </w:rPr>
        <w:t>5: eth0: &lt;BROADCAST,MULTICAST,UP,LOWER_UP&gt; mtu 1500 qdisc pfifo_fast state UP qlen 1000</w:t>
      </w:r>
    </w:p>
    <w:p w14:paraId="24C8B481" w14:textId="77777777" w:rsidR="00521F9E" w:rsidRPr="00521F9E" w:rsidRDefault="00521F9E" w:rsidP="00F33F09">
      <w:pPr>
        <w:rPr>
          <w:lang w:val="en-US"/>
        </w:rPr>
      </w:pPr>
      <w:r w:rsidRPr="008F5B90">
        <w:rPr>
          <w:bdr w:val="single" w:sz="18" w:space="0" w:color="EE0000"/>
          <w:lang w:val="en-US"/>
        </w:rPr>
        <w:t xml:space="preserve">    </w:t>
      </w:r>
      <w:r w:rsidRPr="00521F9E">
        <w:rPr>
          <w:bdr w:val="single" w:sz="18" w:space="0" w:color="EE0000"/>
          <w:lang w:val="en-US"/>
        </w:rPr>
        <w:t>inet 172.16.2.2</w:t>
      </w:r>
      <w:r w:rsidRPr="00521F9E">
        <w:rPr>
          <w:lang w:val="en-US"/>
        </w:rPr>
        <w:t>/24 brd 172.16.2.255 scope global eth0</w:t>
      </w:r>
    </w:p>
    <w:p w14:paraId="42C17AE0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 xml:space="preserve">gns3@box:~$ </w:t>
      </w:r>
      <w:r w:rsidRPr="00521F9E">
        <w:rPr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PING 77.88.8.8 (77.88.8.8): 56 data bytes</w:t>
      </w:r>
    </w:p>
    <w:p w14:paraId="25F416F9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^C</w:t>
      </w:r>
    </w:p>
    <w:p w14:paraId="202218A3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--- 77.88.8.8 ping statistics ---</w:t>
      </w:r>
    </w:p>
    <w:p w14:paraId="5717F84F" w14:textId="77777777" w:rsidR="00521F9E" w:rsidRPr="008F5B90" w:rsidRDefault="00521F9E" w:rsidP="00F33F09">
      <w:pPr>
        <w:rPr>
          <w:lang w:val="en-US"/>
        </w:rPr>
      </w:pPr>
      <w:r w:rsidRPr="008F5B90">
        <w:rPr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F33F09">
      <w:r w:rsidRPr="008F5B90">
        <w:t>gns3@box:~$</w:t>
      </w:r>
    </w:p>
    <w:p w14:paraId="3BA9EAB5" w14:textId="77777777" w:rsidR="00521F9E" w:rsidRDefault="00521F9E" w:rsidP="00F33F09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35B1F70B" w:rsidR="00521F9E" w:rsidRDefault="00521F9E" w:rsidP="00F33F09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r w:rsidR="00D36C21">
        <w:t>TRUSTED</w:t>
      </w:r>
      <w:r w:rsidRPr="006B4249">
        <w:t xml:space="preserve"> в зону </w:t>
      </w:r>
      <w:r w:rsidR="00D36C21"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26BC64C7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#config</w:t>
      </w:r>
    </w:p>
    <w:p w14:paraId="1371D764" w14:textId="69889927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</w:t>
      </w:r>
    </w:p>
    <w:p w14:paraId="1160CE2E" w14:textId="16AC248B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 xml:space="preserve">: </w:t>
      </w:r>
      <w:r w:rsidR="00902DA6">
        <w:rPr>
          <w:lang w:val="en-US"/>
        </w:rPr>
        <w:t xml:space="preserve"> vesr124-2-2</w:t>
      </w:r>
      <w:r w:rsidRPr="005E17A3">
        <w:rPr>
          <w:lang w:val="en-US"/>
        </w:rPr>
        <w:t>(config)# security zone-pair TRUST UNTRUST</w:t>
      </w:r>
    </w:p>
    <w:p w14:paraId="49D26CB0" w14:textId="324B786E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(config-security-zone-pair)# rule 10</w:t>
      </w:r>
    </w:p>
    <w:p w14:paraId="28A07BB3" w14:textId="093FA632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match source-address object-group LAN_NETWORK</w:t>
      </w:r>
    </w:p>
    <w:p w14:paraId="2FB63AC0" w14:textId="0BDB21A8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action permit</w:t>
      </w:r>
    </w:p>
    <w:p w14:paraId="7CF89E7B" w14:textId="4F7AD425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enable</w:t>
      </w:r>
    </w:p>
    <w:p w14:paraId="68E4C081" w14:textId="6D73C3EE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exit</w:t>
      </w:r>
    </w:p>
    <w:p w14:paraId="2AB9FD64" w14:textId="166D0538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(config-security-zone-pair)# exit</w:t>
      </w:r>
    </w:p>
    <w:p w14:paraId="3C3AA7B7" w14:textId="66A370CC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 do commit</w:t>
      </w:r>
    </w:p>
    <w:p w14:paraId="3140EEC6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2025-06-11T14:28:44+00:00 %CLI-I-CRIT: user admin from console  input: do commit</w:t>
      </w:r>
    </w:p>
    <w:p w14:paraId="74CF7FF9" w14:textId="3BFE8966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 do confirm</w:t>
      </w:r>
    </w:p>
    <w:p w14:paraId="576D5B4E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2025-06-11T14:28:50+00:00 %CLI-I-CRIT: user admin from console  input: do confirm</w:t>
      </w:r>
    </w:p>
    <w:p w14:paraId="61E072D7" w14:textId="5CB761C7" w:rsidR="00521F9E" w:rsidRPr="00521F9E" w:rsidRDefault="00902DA6" w:rsidP="00F33F09">
      <w:r>
        <w:rPr>
          <w:lang w:val="en-US"/>
        </w:rPr>
        <w:t xml:space="preserve"> vesr</w:t>
      </w:r>
      <w:r w:rsidRPr="00902DA6">
        <w:t>124-2-2</w:t>
      </w:r>
      <w:r w:rsidR="00521F9E" w:rsidRPr="00521F9E">
        <w:t>(</w:t>
      </w:r>
      <w:r w:rsidR="00521F9E" w:rsidRPr="005E17A3">
        <w:rPr>
          <w:lang w:val="en-US"/>
        </w:rPr>
        <w:t>config</w:t>
      </w:r>
      <w:r w:rsidR="00521F9E" w:rsidRPr="00521F9E">
        <w:t>)#</w:t>
      </w:r>
    </w:p>
    <w:p w14:paraId="384081CB" w14:textId="77777777" w:rsidR="006606E5" w:rsidRPr="00624C92" w:rsidRDefault="006606E5" w:rsidP="00F33F09"/>
    <w:p w14:paraId="7AA287C8" w14:textId="51E423DC" w:rsidR="00521F9E" w:rsidRPr="00624C92" w:rsidRDefault="00521F9E" w:rsidP="00F33F09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F33F09"/>
    <w:p w14:paraId="483FF027" w14:textId="5FC06BD8" w:rsidR="00521F9E" w:rsidRPr="00521347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521347">
        <w:rPr>
          <w:lang w:val="en-US"/>
        </w:rPr>
        <w:t>(config)# nat source</w:t>
      </w:r>
    </w:p>
    <w:p w14:paraId="57ECE29B" w14:textId="4755A76B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(config-snat)# pool WAN</w:t>
      </w:r>
    </w:p>
    <w:p w14:paraId="35BE375D" w14:textId="1835B457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(config-snat-pool)# ip address-range 10.10.20.2</w:t>
      </w:r>
    </w:p>
    <w:p w14:paraId="5D5EC991" w14:textId="3B911CC4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(config-snat-pool)# exit</w:t>
      </w:r>
    </w:p>
    <w:p w14:paraId="1867B744" w14:textId="053A4DEB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(config-snat)#</w:t>
      </w:r>
    </w:p>
    <w:p w14:paraId="5D7C2DA7" w14:textId="77777777" w:rsidR="006606E5" w:rsidRDefault="006606E5" w:rsidP="00F33F09">
      <w:pPr>
        <w:rPr>
          <w:lang w:val="en-US"/>
        </w:rPr>
      </w:pPr>
    </w:p>
    <w:p w14:paraId="5DEE5B48" w14:textId="13E6FFEA" w:rsidR="00521F9E" w:rsidRPr="00624C92" w:rsidRDefault="00521F9E" w:rsidP="00F33F09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="00D36C21">
        <w:t>UNTRUSTED</w:t>
      </w:r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t>LAN</w:t>
      </w:r>
      <w:r w:rsidRPr="00F42AEB">
        <w:t>_</w:t>
      </w:r>
      <w:r>
        <w:rPr>
          <w:lang w:val="en-US"/>
        </w:rPr>
        <w:t>NETWORK</w:t>
      </w:r>
      <w:r w:rsidRPr="006B4249">
        <w:t>:</w:t>
      </w:r>
    </w:p>
    <w:p w14:paraId="424A6ED1" w14:textId="77777777" w:rsidR="006606E5" w:rsidRPr="00624C92" w:rsidRDefault="006606E5" w:rsidP="00F33F09"/>
    <w:p w14:paraId="1C30C01C" w14:textId="3083926B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6606E5">
        <w:rPr>
          <w:lang w:val="en-US"/>
        </w:rPr>
        <w:t>(config-snat)# ruleset SNAT</w:t>
      </w:r>
    </w:p>
    <w:p w14:paraId="1546BBAE" w14:textId="66B14F22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(config-snat-ruleset)#     to zone UNTRUST</w:t>
      </w:r>
    </w:p>
    <w:p w14:paraId="559ABCF4" w14:textId="14C15275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(config-snat-ruleset)#     rule 1</w:t>
      </w:r>
    </w:p>
    <w:p w14:paraId="2C4FC611" w14:textId="27262A21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  match source-address object-group LAN_NETWORK</w:t>
      </w:r>
    </w:p>
    <w:p w14:paraId="0B6E4376" w14:textId="54681391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  action source-nat pool WAN</w:t>
      </w:r>
    </w:p>
    <w:p w14:paraId="201EABB5" w14:textId="629CBAA8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  enable</w:t>
      </w:r>
    </w:p>
    <w:p w14:paraId="53AE0E2D" w14:textId="077B9B15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exit</w:t>
      </w:r>
    </w:p>
    <w:p w14:paraId="5762C2DE" w14:textId="0EE6781B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(config-snat-ruleset)#   exit</w:t>
      </w:r>
    </w:p>
    <w:p w14:paraId="02DA956B" w14:textId="50B3FEEE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(config-snat)# exit</w:t>
      </w:r>
    </w:p>
    <w:p w14:paraId="16A2EA63" w14:textId="704E4778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(config)# exit</w:t>
      </w:r>
    </w:p>
    <w:p w14:paraId="03069A82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Warning: you have uncommitted configuration changes.</w:t>
      </w:r>
    </w:p>
    <w:p w14:paraId="2F621CBC" w14:textId="006F87C6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# commit</w:t>
      </w:r>
    </w:p>
    <w:p w14:paraId="61F511EB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2025-06-11T14:39:56+00:00 %CLI-I-CRIT: user admin from console  input: commit</w:t>
      </w:r>
    </w:p>
    <w:p w14:paraId="25A65CAB" w14:textId="29A3574B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# confirm</w:t>
      </w:r>
    </w:p>
    <w:p w14:paraId="7A3DD386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2025-06-11T14:40:00+00:00 %CLI-I-CRIT: user admin from console  input: confirm</w:t>
      </w:r>
    </w:p>
    <w:p w14:paraId="6C14F7EB" w14:textId="3672D626" w:rsidR="00521F9E" w:rsidRPr="006606E5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6606E5">
        <w:t>#</w:t>
      </w:r>
    </w:p>
    <w:p w14:paraId="17B48B1B" w14:textId="77777777" w:rsidR="006606E5" w:rsidRPr="00624C92" w:rsidRDefault="006606E5" w:rsidP="00F33F09"/>
    <w:p w14:paraId="6CCF20E2" w14:textId="3C8A10D5" w:rsidR="00521F9E" w:rsidRPr="00C44C5B" w:rsidRDefault="00521F9E" w:rsidP="00F33F09"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r w:rsidRPr="00C44C5B">
        <w:rPr>
          <w:lang w:val="en-US"/>
        </w:rPr>
        <w:t>eltex</w:t>
      </w:r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r w:rsidRPr="00C44C5B">
        <w:rPr>
          <w:lang w:val="en-US"/>
        </w:rPr>
        <w:t>ru</w:t>
      </w:r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373675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Default="00611A3D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6F82E523" w14:textId="2B991E63" w:rsidR="004E2C2D" w:rsidRDefault="004E2C2D" w:rsidP="004E2C2D"/>
    <w:p w14:paraId="33FB2667" w14:textId="2DF80E62" w:rsidR="004E2C2D" w:rsidRDefault="004E2C2D" w:rsidP="004E2C2D">
      <w:pPr>
        <w:pStyle w:val="ac"/>
        <w:numPr>
          <w:ilvl w:val="1"/>
          <w:numId w:val="106"/>
        </w:numPr>
        <w:rPr>
          <w:lang w:val="en-US"/>
        </w:rPr>
      </w:pPr>
      <w:r>
        <w:t xml:space="preserve">Что такое </w:t>
      </w:r>
      <w:r w:rsidRPr="004E2C2D">
        <w:rPr>
          <w:lang w:val="en-US"/>
        </w:rPr>
        <w:t>DNAT</w:t>
      </w:r>
    </w:p>
    <w:p w14:paraId="614482DD" w14:textId="6CCC1B2D" w:rsidR="004E2C2D" w:rsidRPr="004E2C2D" w:rsidRDefault="004E2C2D" w:rsidP="004E2C2D">
      <w:pPr>
        <w:pStyle w:val="ac"/>
        <w:numPr>
          <w:ilvl w:val="1"/>
          <w:numId w:val="106"/>
        </w:numPr>
      </w:pPr>
      <w:r>
        <w:t xml:space="preserve">Назначение и возможные способы применения </w:t>
      </w:r>
      <w:r>
        <w:rPr>
          <w:lang w:val="en-US"/>
        </w:rPr>
        <w:t>DNAT</w:t>
      </w:r>
    </w:p>
    <w:p w14:paraId="2B54B017" w14:textId="5976F338" w:rsidR="004E2C2D" w:rsidRDefault="002528AB" w:rsidP="004E2C2D">
      <w:pPr>
        <w:pStyle w:val="ac"/>
        <w:numPr>
          <w:ilvl w:val="1"/>
          <w:numId w:val="106"/>
        </w:numPr>
      </w:pPr>
      <w:r>
        <w:t>Создание нового узла сети-филиала</w:t>
      </w:r>
    </w:p>
    <w:p w14:paraId="39671026" w14:textId="77777777" w:rsidR="002528AB" w:rsidRDefault="002528AB" w:rsidP="004E2C2D">
      <w:pPr>
        <w:pStyle w:val="ac"/>
        <w:numPr>
          <w:ilvl w:val="1"/>
          <w:numId w:val="106"/>
        </w:numPr>
      </w:pPr>
      <w:r>
        <w:t xml:space="preserve">Настройка конфигурации маршрутизатора в филиале </w:t>
      </w:r>
    </w:p>
    <w:p w14:paraId="41B3049C" w14:textId="77777777" w:rsidR="002528AB" w:rsidRDefault="002528AB" w:rsidP="004E2C2D">
      <w:pPr>
        <w:pStyle w:val="ac"/>
        <w:numPr>
          <w:ilvl w:val="1"/>
          <w:numId w:val="106"/>
        </w:numPr>
      </w:pPr>
      <w:r>
        <w:t xml:space="preserve">Настройка </w:t>
      </w:r>
      <w:r>
        <w:rPr>
          <w:lang w:val="en-US"/>
        </w:rPr>
        <w:t>DNAT</w:t>
      </w:r>
      <w:r w:rsidRPr="002528AB">
        <w:t xml:space="preserve"> </w:t>
      </w:r>
      <w:r>
        <w:t>на маршрутизаторе центрального офиса</w:t>
      </w:r>
    </w:p>
    <w:p w14:paraId="768BC514" w14:textId="7A6C215D" w:rsidR="002528AB" w:rsidRPr="004E2C2D" w:rsidRDefault="002528AB" w:rsidP="004E2C2D">
      <w:pPr>
        <w:pStyle w:val="ac"/>
        <w:numPr>
          <w:ilvl w:val="1"/>
          <w:numId w:val="106"/>
        </w:numPr>
      </w:pPr>
      <w:r>
        <w:t>Проверка доступности  центрального офиса из филиала.</w:t>
      </w:r>
    </w:p>
    <w:p w14:paraId="341EDC7D" w14:textId="5ACFC7CA" w:rsidR="00611A3D" w:rsidRPr="004E2C2D" w:rsidRDefault="00611A3D" w:rsidP="002528AB">
      <w:pPr>
        <w:rPr>
          <w:lang w:val="ro-RO"/>
        </w:rPr>
      </w:pPr>
      <w:bookmarkStart w:id="24" w:name="_Hlk200973322"/>
    </w:p>
    <w:bookmarkEnd w:id="24"/>
    <w:p w14:paraId="37411626" w14:textId="669657C8" w:rsidR="00E97148" w:rsidRDefault="008945BA" w:rsidP="002528AB">
      <w:r>
        <w:rPr>
          <w:rFonts w:eastAsia="Times New Roman"/>
        </w:rPr>
        <w:t>В следующей главе вы узнаете</w:t>
      </w:r>
      <w:r w:rsidR="002528AB">
        <w:rPr>
          <w:rFonts w:eastAsia="Times New Roman"/>
        </w:rPr>
        <w:t xml:space="preserve"> как настроить защищенный туннель для связи локальных сетей фили</w:t>
      </w:r>
      <w:r w:rsidR="00645CC0">
        <w:rPr>
          <w:rFonts w:eastAsia="Times New Roman"/>
        </w:rPr>
        <w:t>а</w:t>
      </w:r>
      <w:r w:rsidR="002528AB">
        <w:rPr>
          <w:rFonts w:eastAsia="Times New Roman"/>
        </w:rPr>
        <w:t>ла и центрального офиса.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373676"/>
      <w:r w:rsidRPr="00804FAD">
        <w:rPr>
          <w:rFonts w:ascii="Times New Roman" w:eastAsia="Times New Roman" w:hAnsi="Times New Roman"/>
          <w:sz w:val="28"/>
        </w:rPr>
        <w:t>Глава 8. Настройка  GRE-over-IPSEC в маршрутизаторе vESR.</w:t>
      </w:r>
      <w:bookmarkEnd w:id="26"/>
    </w:p>
    <w:p w14:paraId="65CF9225" w14:textId="7B5B3F62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38469B">
        <w:rPr>
          <w:rFonts w:eastAsia="Times New Roman"/>
        </w:rPr>
        <w:t xml:space="preserve"> работы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49D75519" w14:textId="77777777" w:rsidR="0038469B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</w:p>
    <w:p w14:paraId="3A407921" w14:textId="6A9FA013" w:rsidR="00FE49FC" w:rsidRDefault="0038469B" w:rsidP="0029099C">
      <w:r>
        <w:t xml:space="preserve">Что такое </w:t>
      </w:r>
      <w:r w:rsidR="003F4CAC" w:rsidRPr="003F4CAC">
        <w:t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сети.GRE и IPsec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недоверенные сети.</w:t>
      </w:r>
      <w:r w:rsidR="00F16443">
        <w:t>создать условия защищенного соединения между удаленными офисами, центральным домашним и филиальным  через Интернет</w:t>
      </w:r>
      <w:r w:rsidR="00FE49FC">
        <w:t xml:space="preserve"> с использованием топологии на с</w:t>
      </w:r>
      <w:r w:rsidR="00FE49FC" w:rsidRPr="001970CD">
        <w:t>хем</w:t>
      </w:r>
      <w:r w:rsidR="00FE49FC">
        <w:t>е</w:t>
      </w:r>
      <w:r w:rsidR="00FE49FC" w:rsidRPr="001970CD">
        <w:t xml:space="preserve"> сети показан</w:t>
      </w:r>
      <w:r w:rsidR="00FE49FC">
        <w:t xml:space="preserve">ной на </w:t>
      </w:r>
      <w:hyperlink r:id="rId129" w:history="1">
        <w:r w:rsidR="00FE49FC"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="00FE49FC" w:rsidRPr="001970CD">
          <w:rPr>
            <w:rStyle w:val="a7"/>
            <w:rFonts w:asciiTheme="minorHAnsi" w:hAnsiTheme="minorHAnsi" w:cstheme="minorBidi"/>
          </w:rPr>
          <w:t>.1</w:t>
        </w:r>
      </w:hyperlink>
      <w:r w:rsidR="00FE49FC">
        <w:t xml:space="preserve">. </w:t>
      </w:r>
      <w:r w:rsidR="00FE49FC" w:rsidRPr="00B91840">
        <w:t>Подготовить виртуальный маршрутизатор v</w:t>
      </w:r>
      <w:r w:rsidR="00297DE1">
        <w:rPr>
          <w:lang w:val="en-US"/>
        </w:rPr>
        <w:t>esr</w:t>
      </w:r>
      <w:r w:rsidR="00FE49FC" w:rsidRPr="00B91840">
        <w:t xml:space="preserve"> для работы в симуляторе GNS3 с </w:t>
      </w:r>
      <w:r w:rsidR="00FE49FC" w:rsidRPr="00F16443">
        <w:t>для организации защищённого соединения</w:t>
      </w:r>
      <w:r w:rsidR="00FE49FC">
        <w:t xml:space="preserve"> тоннелем с использованием комбинации протоколов </w:t>
      </w:r>
      <w:r w:rsidR="00FE49FC">
        <w:rPr>
          <w:lang w:val="en-US"/>
        </w:rPr>
        <w:t>GRE</w:t>
      </w:r>
      <w:r w:rsidR="00FE49FC" w:rsidRPr="00F16443">
        <w:t xml:space="preserve"> </w:t>
      </w:r>
      <w:r w:rsidR="00FE49FC">
        <w:t xml:space="preserve">и </w:t>
      </w:r>
      <w:r w:rsidR="00FE49FC">
        <w:rPr>
          <w:lang w:val="en-US"/>
        </w:rPr>
        <w:t>IPSEC</w:t>
      </w:r>
      <w:r w:rsidR="00FE49FC"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00C67F76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489F3308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8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(Generic Routing Encapsulation)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мультикаст) в отдельный туннель и передать его через сеть, которая этот трафик сама по себе не поддерживает. </w:t>
      </w:r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</w:hyperlink>
      <w:hyperlink r:id="rId132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r w:rsidRPr="0029099C">
        <w:t>Прокидывание нестандартных протоколов.</w:t>
      </w:r>
      <w:r w:rsidRPr="00F16443">
        <w:t xml:space="preserve"> Некоторые протоколы (например, OSPF, EIGRP, мультикаст)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парсинга,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r w:rsidR="005C4119">
        <w:rPr>
          <w:lang w:val="en-US"/>
        </w:rPr>
        <w:t>esr</w:t>
      </w:r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>, чтобы можно было создать правила для прохождения трафика в firewall.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>Настройка IPec</w:t>
      </w:r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>Для защиты GRE-туннеля в vESR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>В профиле указываются алгоритм шифрования (например, AES 128 bit) и алгоритм аутентификации (например, MD5). </w:t>
      </w:r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ESR-series (например, версии 1.23) описан пример настройки </w:t>
      </w:r>
      <w:r w:rsidRPr="0029099C">
        <w:t>GRE over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3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ip dhcp</w:t>
      </w:r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PC4&gt; ip dhcp</w:t>
      </w:r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icmp_seq=1 ttl=246 time=11.277 ms</w:t>
      </w:r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icmp_seq=2 ttl=246 time=14.373 ms</w:t>
      </w:r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icmp_seq=3 ttl=246 time=17.397 ms</w:t>
      </w:r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icmp_seq=4 ttl=246 time=14.769 ms</w:t>
      </w:r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icmp_seq=5 ttl=246 time=18.071 ms</w:t>
      </w:r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icmp_seq=1 ttl=50 time=15.720 ms</w:t>
      </w:r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icmp_seq=2 ttl=50 time=19.953 ms</w:t>
      </w:r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icmp_seq=3 ttl=50 time=19.831 ms</w:t>
      </w:r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icmp_seq=4 ttl=50 time=31.104 ms</w:t>
      </w:r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icmp_seq=5 ttl=50 time=19.792 ms</w:t>
      </w:r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172.16.2.3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r w:rsidRPr="00352BE7">
        <w:rPr>
          <w:lang w:val="en-US"/>
        </w:rPr>
        <w:t>icmp</w:t>
      </w:r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r w:rsidR="007C38C8" w:rsidRPr="007C38C8">
        <w:rPr>
          <w:lang w:val="en-US"/>
        </w:rPr>
        <w:t>gre</w:t>
      </w:r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(config-gre)#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ip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29099C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6B5EEED9" w:rsidR="007C38C8" w:rsidRPr="00D36C21" w:rsidRDefault="00902DA6" w:rsidP="0029099C">
      <w:pPr>
        <w:shd w:val="clear" w:color="auto" w:fill="D0CECE" w:themeFill="background2" w:themeFillShade="E6"/>
      </w:pPr>
      <w:r w:rsidRPr="00D36C21">
        <w:t xml:space="preserve"> </w:t>
      </w:r>
      <w:r>
        <w:rPr>
          <w:lang w:val="en-US"/>
        </w:rPr>
        <w:t>vesr</w:t>
      </w:r>
      <w:r w:rsidRPr="00D36C21">
        <w:t>124-2-1</w:t>
      </w:r>
      <w:r w:rsidR="007C38C8" w:rsidRPr="00D36C21">
        <w:t>(</w:t>
      </w:r>
      <w:r w:rsidR="007C38C8" w:rsidRPr="007C38C8">
        <w:rPr>
          <w:lang w:val="en-US"/>
        </w:rPr>
        <w:t>config</w:t>
      </w:r>
      <w:r w:rsidR="007C38C8" w:rsidRPr="00D36C21">
        <w:t>-</w:t>
      </w:r>
      <w:r w:rsidR="007C38C8" w:rsidRPr="007C38C8">
        <w:rPr>
          <w:lang w:val="en-US"/>
        </w:rPr>
        <w:t>gre</w:t>
      </w:r>
      <w:r w:rsidR="007C38C8" w:rsidRPr="00D36C21">
        <w:t xml:space="preserve">)# </w:t>
      </w:r>
      <w:r w:rsidR="007C38C8" w:rsidRPr="007C38C8">
        <w:rPr>
          <w:lang w:val="en-US"/>
        </w:rPr>
        <w:t>security</w:t>
      </w:r>
      <w:r w:rsidR="007C38C8" w:rsidRPr="00D36C21">
        <w:t>-</w:t>
      </w:r>
      <w:r w:rsidR="007C38C8" w:rsidRPr="007C38C8">
        <w:rPr>
          <w:lang w:val="en-US"/>
        </w:rPr>
        <w:t>zone</w:t>
      </w:r>
      <w:r w:rsidR="007C38C8" w:rsidRPr="00D36C21">
        <w:t xml:space="preserve"> </w:t>
      </w:r>
      <w:r w:rsidR="00D36C21">
        <w:rPr>
          <w:lang w:val="en-US"/>
        </w:rPr>
        <w:t>UNTRUSTED</w:t>
      </w:r>
      <w:r w:rsidR="007C38C8" w:rsidRPr="00D36C21">
        <w:t xml:space="preserve"> </w:t>
      </w:r>
    </w:p>
    <w:p w14:paraId="01F9220E" w14:textId="77777777" w:rsidR="007C38C8" w:rsidRPr="00D36C21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17A2589C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8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2</w:t>
      </w:r>
      <w:r w:rsidR="00907288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2025-06-19T10:48:28+00:00 %LINK-W-DOWN: gre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2025-06-19T10:48:28+00:00 %LINK-I-UP: gre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2025-06-19T10:48:29+00:00 %CLI-I-CRIT: user admin from console  input: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2025-06-19T10:48:32+00:00 %CLI-I-CRIT: user admin from console  input: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vesr</w:t>
      </w:r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r w:rsidR="00C3610A" w:rsidRPr="007C38C8">
        <w:rPr>
          <w:lang w:val="en-US"/>
        </w:rPr>
        <w:t>gre</w:t>
      </w:r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(config-gre)#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(config-gre)#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ip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2CE5B006" w:rsidR="00C3610A" w:rsidRPr="00D36C21" w:rsidRDefault="00902DA6" w:rsidP="009279E4">
      <w:pPr>
        <w:shd w:val="clear" w:color="auto" w:fill="D0CECE" w:themeFill="background2" w:themeFillShade="E6"/>
      </w:pPr>
      <w:r w:rsidRPr="00D36C21">
        <w:t xml:space="preserve"> </w:t>
      </w:r>
      <w:r>
        <w:rPr>
          <w:lang w:val="en-US"/>
        </w:rPr>
        <w:t>vesr</w:t>
      </w:r>
      <w:r w:rsidRPr="00D36C21">
        <w:t>124-2-2</w:t>
      </w:r>
      <w:r w:rsidR="00C3610A" w:rsidRPr="00D36C21">
        <w:t>(</w:t>
      </w:r>
      <w:r w:rsidR="00C3610A" w:rsidRPr="007C38C8">
        <w:rPr>
          <w:lang w:val="en-US"/>
        </w:rPr>
        <w:t>config</w:t>
      </w:r>
      <w:r w:rsidR="00C3610A" w:rsidRPr="00D36C21">
        <w:t>-</w:t>
      </w:r>
      <w:r w:rsidR="00C3610A" w:rsidRPr="007C38C8">
        <w:rPr>
          <w:lang w:val="en-US"/>
        </w:rPr>
        <w:t>gre</w:t>
      </w:r>
      <w:r w:rsidR="00C3610A" w:rsidRPr="00D36C21">
        <w:t xml:space="preserve">)# </w:t>
      </w:r>
      <w:r w:rsidR="00C3610A" w:rsidRPr="007C38C8">
        <w:rPr>
          <w:lang w:val="en-US"/>
        </w:rPr>
        <w:t>security</w:t>
      </w:r>
      <w:r w:rsidR="00C3610A" w:rsidRPr="00D36C21">
        <w:t>-</w:t>
      </w:r>
      <w:r w:rsidR="00C3610A" w:rsidRPr="007C38C8">
        <w:rPr>
          <w:lang w:val="en-US"/>
        </w:rPr>
        <w:t>zone</w:t>
      </w:r>
      <w:r w:rsidR="00C3610A" w:rsidRPr="00D36C21">
        <w:t xml:space="preserve"> </w:t>
      </w:r>
      <w:r w:rsidR="00D36C21">
        <w:rPr>
          <w:lang w:val="en-US"/>
        </w:rPr>
        <w:t>UNTRUSTED</w:t>
      </w:r>
      <w:r w:rsidR="00C3610A" w:rsidRPr="00D36C21">
        <w:t xml:space="preserve"> </w:t>
      </w:r>
    </w:p>
    <w:p w14:paraId="0AA6FC6C" w14:textId="77777777" w:rsidR="00C3610A" w:rsidRPr="00D36C21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2F9090C0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8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># sh ip int</w:t>
      </w:r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10.10.10.2/24                                         gi1/0/1                Up      Up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172.16.1.1/24                                         gi1/0/2                Up      Up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192.168.100.1/24                                      gre 10                 Up      Up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1.735/4.513/5.843/1.500 ms</w:t>
      </w:r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sh ip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10.10.20.2/24                                         gi1/0/1                Up      Up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172.16.2.1/24                                         gi1/0/2                Up      Up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192.168.100.2/24                                      gre 10                 Up      Up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3.188/4.423/7.256/1.462 ms</w:t>
      </w:r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icmp</w:t>
      </w:r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gre</w:t>
      </w:r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r>
        <w:t>exit</w:t>
      </w:r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8A3B8E" w:rsidRPr="008A3B8E">
        <w:rPr>
          <w:lang w:val="en-US"/>
        </w:rPr>
        <w:t>#  config</w:t>
      </w:r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>правил в работу файвола: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 security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(config-security-zone-pair)#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protocol udp</w:t>
      </w:r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(config-security-zone-pair)#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protocol udp</w:t>
      </w:r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protocol udp</w:t>
      </w:r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(config-security-zone-pair-rule)#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match protocol udp</w:t>
      </w:r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>И добавляем еще несколько правил в работу файвола: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(config)#  security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protocol udp</w:t>
      </w:r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protocol udp</w:t>
      </w:r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protocol udp</w:t>
      </w:r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r w:rsidR="00D0361F" w:rsidRPr="00515DF2">
        <w:rPr>
          <w:rFonts w:eastAsia="Times New Roman"/>
          <w:b/>
          <w:bCs/>
          <w:lang w:val="en-US"/>
        </w:rPr>
        <w:t xml:space="preserve">gre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gre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># sh tunnels configuration gre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># sh tunnels configuration gre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</w:t>
      </w:r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gre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gre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r w:rsidRPr="00515DF2">
        <w:rPr>
          <w:rFonts w:eastAsia="Times New Roman"/>
        </w:rPr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udp_seq=1 ttl=62 time=3.470 ms</w:t>
      </w:r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udp_seq=2 ttl=62 time=9.277 ms</w:t>
      </w:r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udp_seq=3 ttl=62 time=7.031 ms</w:t>
      </w:r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172.16.2.3, 8 hops max, press Ctrl+C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ms  2.129 ms  3.724 ms</w:t>
      </w:r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ms  5.508 ms  4.352 ms</w:t>
      </w:r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ms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udp_seq=1 ttl=62 time=6.795 ms</w:t>
      </w:r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udp_seq=2 ttl=62 time=8.171 ms</w:t>
      </w:r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udp_seq=3 ttl=62 time=6.030 ms</w:t>
      </w:r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172.16.1.4, 8 hops max, press Ctrl+C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ms  3.173 ms  1.623 ms</w:t>
      </w:r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ms  3.442 ms  3.723 ms</w:t>
      </w:r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ms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интерфесу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роутере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nat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ip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source-nat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r w:rsidRPr="00C5659A">
        <w:rPr>
          <w:rFonts w:eastAsia="Times New Roman"/>
          <w:b/>
          <w:bCs/>
        </w:rPr>
        <w:t>action source-nat pool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r w:rsidRPr="00C5659A">
        <w:rPr>
          <w:rFonts w:eastAsia="Times New Roman"/>
        </w:rPr>
        <w:t>action source-nat interface</w:t>
      </w:r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r w:rsidRPr="00C5659A">
        <w:rPr>
          <w:rFonts w:eastAsia="Times New Roman"/>
        </w:rPr>
        <w:t>action source-nat pool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50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>Исправляем на :</w:t>
      </w:r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r w:rsidRPr="000B5028">
        <w:rPr>
          <w:rFonts w:eastAsia="Times New Roman"/>
          <w:lang w:val="en-US"/>
        </w:rPr>
        <w:t>nat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ip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source-nat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trace to 172.16.1.3, 8 hops max, press Ctrl+C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ms  2.672 ms  3.200 ms</w:t>
      </w:r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ms  1.622 ms  3.208 ms</w:t>
      </w:r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ms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зашифроватью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>Создадим профиль параметров безопасности для IPsec-туннеля.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IPsec-туннеля: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pfs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pfs</w:t>
      </w:r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>Создадим политику для IPsec-туннеля. В политике указывается список профилей IPsec-туннеля,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>В VPN указывается шлюз IKE-протокола, политика IP sec-туннеля, режим обмена ключами и способ установления соединения. После ввода всех параметров включим туннель командой enable.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vpn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vpn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r w:rsidRPr="007A6C6B">
        <w:rPr>
          <w:rFonts w:eastAsia="Times New Roman" w:cs="Courier New"/>
          <w:lang w:val="en-US"/>
        </w:rPr>
        <w:t>ike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network 10.10.10.2/32 protocol gre</w:t>
      </w:r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network 10.10.20.2/32 protocol gre</w:t>
      </w:r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2025-06-25T16:00:49+00:00 %CLI-I-CRIT: user admin from console  input: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2025-06-25T16:00:54+00:00 %CLI-I-CRIT: user admin from console  input: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network 10.10.20.2/32 protocol gre</w:t>
      </w:r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network 10.10.10.2/32 protocol gre</w:t>
      </w:r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2025-06-25T16:01:02+00:00 %CLI-I-CRIT: user admin from console  input: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2025-06-25T16:01:06+00:00 %CLI-I-CRIT: user admin from console  input: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vpn</w:t>
      </w:r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># sh security ipsec vpn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vesr</w:t>
      </w:r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>Ничего нету. Потому ,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r w:rsidRPr="00157882">
        <w:rPr>
          <w:rFonts w:eastAsia="Times New Roman"/>
          <w:b/>
          <w:bCs/>
          <w:lang w:val="en-US"/>
        </w:rPr>
        <w:t>bbe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r w:rsidRPr="00157882">
        <w:rPr>
          <w:rFonts w:eastAsia="Times New Roman"/>
          <w:b/>
          <w:bCs/>
          <w:lang w:val="en-US"/>
        </w:rPr>
        <w:t>db</w:t>
      </w:r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r w:rsidRPr="00157882">
        <w:rPr>
          <w:rFonts w:eastAsia="Times New Roman"/>
          <w:b/>
          <w:bCs/>
          <w:lang w:val="en-US"/>
        </w:rPr>
        <w:t>dcb</w:t>
      </w:r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>Есть прохождение пакетов в туннеле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172.16.1.2 (172.16.1.2), 30 hops max, 38 byte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172.16.2.1 (172.16.2.1)  1.406 ms  0.918 ms  0.885 ms</w:t>
      </w:r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192.168.100.1 (192.168.100.1)  2.926 ms  1.823 ms  1.618 ms</w:t>
      </w:r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172.16.1.2 (172.16.1.2)  3.928 ms  2.580 ms  0.777 ms</w:t>
      </w:r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r w:rsidR="00902DA6">
        <w:rPr>
          <w:rFonts w:eastAsia="Times New Roman" w:cs="Courier New"/>
          <w:lang w:val="en-US"/>
        </w:rPr>
        <w:t>vesr</w:t>
      </w:r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rinat</w:t>
      </w:r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dhcp</w:t>
      </w:r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gre</w:t>
      </w:r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gre</w:t>
      </w:r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tcp</w:t>
      </w:r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destination-nat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0c:28:d9:73:00:00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tunnel gre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interface gigabitethernet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gre</w:t>
      </w:r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gre</w:t>
      </w:r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tunnel gre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interface gigabitethernet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7" w:name="_Toc202373677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r w:rsidR="009279E4">
        <w:rPr>
          <w:rFonts w:eastAsia="Times New Roman"/>
          <w:lang w:val="en-US"/>
        </w:rPr>
        <w:t>gre</w:t>
      </w:r>
      <w:r w:rsidR="009279E4" w:rsidRPr="009279E4">
        <w:rPr>
          <w:rFonts w:eastAsia="Times New Roman"/>
        </w:rPr>
        <w:t>+</w:t>
      </w:r>
      <w:r w:rsidR="009279E4">
        <w:rPr>
          <w:rFonts w:eastAsia="Times New Roman"/>
          <w:lang w:val="en-US"/>
        </w:rPr>
        <w:t>ipsec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373678"/>
      <w:r w:rsidRPr="009324B5">
        <w:rPr>
          <w:rFonts w:ascii="Times New Roman" w:eastAsia="Times New Roman" w:hAnsi="Times New Roman"/>
          <w:sz w:val="28"/>
        </w:rPr>
        <w:t>Глава 9. Настройка нескольких филиалов с на виртуальных маршрутизаторах v</w:t>
      </w:r>
      <w:r w:rsidR="00984D45" w:rsidRPr="009324B5">
        <w:rPr>
          <w:rFonts w:ascii="Times New Roman" w:eastAsia="Times New Roman" w:hAnsi="Times New Roman"/>
          <w:sz w:val="28"/>
        </w:rPr>
        <w:t>ESR.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r w:rsidR="008A672A">
        <w:rPr>
          <w:rFonts w:eastAsia="Times New Roman"/>
          <w:lang w:val="en-US"/>
        </w:rPr>
        <w:t>MicroCoreLinux</w:t>
      </w:r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gns3@box:~$ tce-load -iw busybox-httpd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Downloading: busybox-httpd.tcz</w:t>
      </w:r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gns3@box:~$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 xml:space="preserve">создадим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r w:rsidR="00FD3C9C">
        <w:rPr>
          <w:rFonts w:eastAsia="Times New Roman"/>
          <w:lang w:val="en-US"/>
        </w:rPr>
        <w:t>gns</w:t>
      </w:r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lang="ru-RU"&gt;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&lt;/head&gt;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&lt;body&gt;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&lt;br&gt;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&lt;/body&gt;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&lt;/html&gt;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r>
        <w:rPr>
          <w:rFonts w:eastAsia="Times New Roman"/>
          <w:b/>
          <w:bCs/>
          <w:i/>
          <w:iCs/>
          <w:lang w:val="en-US"/>
        </w:rPr>
        <w:t>gns</w:t>
      </w:r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> для 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>3@</w:t>
      </w:r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r w:rsidRPr="00BF5803">
        <w:rPr>
          <w:rFonts w:eastAsia="Times New Roman"/>
          <w:b/>
          <w:bCs/>
          <w:lang w:val="en-US"/>
        </w:rPr>
        <w:t>sudo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usr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sbin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sudo /usr/local/httpd/sbin/httpd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 netstat -tuln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r w:rsidRPr="00595B0B">
        <w:rPr>
          <w:lang w:val="en-US"/>
        </w:rPr>
        <w:t>tcp</w:t>
      </w:r>
      <w:r w:rsidRPr="00A6686D">
        <w:t xml:space="preserve">        0      0 0.0.0.0:80              0.0.0.0:*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(templates)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«Install an appliance from the GNS3 Marketplace» объясняется, как загружать и устанавливать шаблоны из Marketplace GNS3. Процесс похож для разных операционных систем: Windows, Mac OS и Linux. </w:t>
      </w:r>
      <w:hyperlink r:id="rId151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>Шаблоны — это JSON-файлы с расширением gns3a. Можно использовать готовые шаблоны из Marketplace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 xml:space="preserve">левой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на </w:t>
      </w:r>
      <w:r w:rsidR="00393C53" w:rsidRPr="00393C53">
        <w:rPr>
          <w:rFonts w:eastAsia="Times New Roman"/>
        </w:rPr>
        <w:t xml:space="preserve"> -&gt;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C647D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C41DB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6A2A10F6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283113BD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2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6CC98BA8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3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выбора списка гостевых образов виртуалок.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120F0AA3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4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 xml:space="preserve">и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59481D72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5</w:t>
      </w:r>
      <w:r w:rsidR="00907288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17881681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6</w:t>
      </w:r>
      <w:r w:rsidR="00907288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0E43599D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7</w:t>
      </w:r>
      <w:r w:rsidR="00907288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названием </w:t>
      </w:r>
      <w:r>
        <w:rPr>
          <w:rFonts w:eastAsia="Times New Roman"/>
          <w:noProof/>
        </w:rPr>
        <w:t xml:space="preserve"> и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>окно обновится :</w:t>
      </w:r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5472F9C4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8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4B30B215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36B1591A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10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191F7275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11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методике ,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6A0BFD6F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12</w:t>
      </w:r>
      <w:r w:rsidR="00907288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r>
        <w:rPr>
          <w:rFonts w:eastAsia="Times New Roman"/>
          <w:lang w:val="en-US"/>
        </w:rPr>
        <w:t>gre</w:t>
      </w:r>
      <w:r w:rsidRPr="00F97224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vesr124-2-1(config)# ip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ip route 172.16.3.0/24 tunnel gre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gre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ip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vesr124-2-1(config)# exit</w:t>
      </w:r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r w:rsidRPr="00B468EA">
        <w:rPr>
          <w:lang w:val="en-US"/>
        </w:rPr>
        <w:t>vesr</w:t>
      </w:r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r>
        <w:rPr>
          <w:rFonts w:eastAsia="Times New Roman"/>
          <w:lang w:val="en-US"/>
        </w:rPr>
        <w:t>gre</w:t>
      </w:r>
      <w:r w:rsidRPr="00C75BA1">
        <w:rPr>
          <w:rFonts w:eastAsia="Times New Roman"/>
        </w:rPr>
        <w:t>_</w:t>
      </w:r>
      <w:r>
        <w:rPr>
          <w:rFonts w:eastAsia="Times New Roman"/>
          <w:lang w:val="en-US"/>
        </w:rPr>
        <w:t>ipsec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ike</w:t>
      </w:r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ike</w:t>
      </w:r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ike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ike-policy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gre</w:t>
      </w:r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gre</w:t>
      </w:r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r>
        <w:rPr>
          <w:rFonts w:eastAsia="Times New Roman"/>
        </w:rPr>
        <w:t>exit</w:t>
      </w:r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r>
        <w:rPr>
          <w:rFonts w:eastAsia="Times New Roman"/>
          <w:lang w:val="en-US"/>
        </w:rPr>
        <w:t>ipsec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vpn</w:t>
      </w:r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ipsec</w:t>
      </w:r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pfs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vpn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ipsec-policy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добвалять ещё одни, специально к номому туннелю не нужно. Создадим только сами роуты и </w:t>
      </w:r>
      <w:r>
        <w:rPr>
          <w:rFonts w:eastAsia="Times New Roman"/>
          <w:lang w:val="en-US"/>
        </w:rPr>
        <w:t>vpn</w:t>
      </w:r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>_</w:t>
      </w:r>
      <w:r w:rsidRPr="009B5BA6">
        <w:rPr>
          <w:lang w:val="en-US"/>
        </w:rPr>
        <w:t>gw</w:t>
      </w:r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ike-policy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network 10.10.10.2/32 protocol gre</w:t>
      </w:r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network 10.10.30.2/32 protocol gre</w:t>
      </w:r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security ipsec vpn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ipsec-policy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2025-06-28T16:58:02+00:00 %CLI-I-CRIT: user admin from console  input: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2025-06-28T16:58:05+00:00 %CLI-I-CRIT: user admin from console  input: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r w:rsidR="00507D0F" w:rsidRPr="00507D0F">
        <w:rPr>
          <w:rFonts w:eastAsia="Times New Roman"/>
          <w:lang w:val="en-US"/>
        </w:rPr>
        <w:t>Vesr</w:t>
      </w:r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r w:rsidR="005F3164" w:rsidRPr="00507D0F">
        <w:rPr>
          <w:rFonts w:eastAsia="Times New Roman"/>
          <w:lang w:val="en-US"/>
        </w:rPr>
        <w:t>gi</w:t>
      </w:r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r w:rsidR="005F3164" w:rsidRPr="00507D0F">
        <w:rPr>
          <w:rFonts w:eastAsia="Times New Roman"/>
          <w:lang w:val="en-US"/>
        </w:rPr>
        <w:t>vesr</w:t>
      </w:r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interface gigabitethernet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2025-06-27T15:25:55+00:00 %CLI-I-CRIT: user admin from console  input: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doconfirm</w:t>
      </w:r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2025-06-27T15:26:01+00:00 %CLI-I-CRIT: user admin from console  input: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этом  маршрутизаторе конфигурация создаётся полностью новая по логике и структуре аналогичная той , что сделана для маршрутизатора </w:t>
      </w:r>
      <w:r w:rsidR="00054889">
        <w:rPr>
          <w:rFonts w:eastAsia="Times New Roman"/>
          <w:lang w:val="en-US"/>
        </w:rPr>
        <w:t>vesr</w:t>
      </w:r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r>
        <w:rPr>
          <w:rFonts w:eastAsia="Times New Roman"/>
          <w:lang w:val="en-US"/>
        </w:rPr>
        <w:t>vesr</w:t>
      </w:r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124-2-2 ,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r>
        <w:rPr>
          <w:rFonts w:eastAsia="Times New Roman"/>
          <w:lang w:val="en-US"/>
        </w:rPr>
        <w:t>sh</w:t>
      </w:r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r>
        <w:rPr>
          <w:rFonts w:eastAsia="Times New Roman"/>
          <w:lang w:val="en-US"/>
        </w:rPr>
        <w:t>crtl</w:t>
      </w:r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tunnel gre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mtu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local interface gigabitethernet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ip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оъектных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vesr124-2-4(config)#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>адреса в описании роута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security ike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ike-policy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network 10.10.30.2/32 protocol gre</w:t>
      </w:r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network 10.10.10.2/32 protocol gre</w:t>
      </w:r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nat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  ip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action source-nat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vesr124-2-4(config)#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172.16.1.0/24 tunnel gre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172.16.3.0/24 interface gigabitethernet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r>
        <w:rPr>
          <w:rFonts w:eastAsia="Times New Roman"/>
          <w:lang w:val="en-US"/>
        </w:rPr>
        <w:t>dhcp</w:t>
      </w:r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dhcp-server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dns-server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ip int | i gre</w:t>
      </w:r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192.168.200.2/24                                      gre 3                  Up      Up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gre</w:t>
      </w:r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rtt min/avg/max/mdev = 1.167/2.511/3.611/0.906 ms</w:t>
      </w:r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>И вторая сторона его отвенчает на пинги.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r w:rsidRPr="00DA4B7C">
        <w:rPr>
          <w:lang w:val="en-US"/>
        </w:rPr>
        <w:t>vesr</w:t>
      </w:r>
      <w:r w:rsidRPr="007826FD">
        <w:t xml:space="preserve">124-2-4# </w:t>
      </w:r>
      <w:r w:rsidRPr="00DA4B7C">
        <w:rPr>
          <w:lang w:val="en-US"/>
        </w:rPr>
        <w:t>sh</w:t>
      </w:r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r w:rsidRPr="00DA4B7C">
        <w:rPr>
          <w:lang w:val="en-US"/>
        </w:rPr>
        <w:t>gre</w:t>
      </w:r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Mode:                                              ip</w:t>
      </w:r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Local interface:                                   gigabitethernet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recv     Bytes recv       Errors recv      MC recv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gre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r>
        <w:t>gre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security ipsec vpn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Name                              Local host        Remote host       Initiator spi        Responder spi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r>
        <w:rPr>
          <w:lang w:val="en-US"/>
        </w:rPr>
        <w:t>gre</w:t>
      </w:r>
      <w:r w:rsidRPr="00DA4B7C">
        <w:t xml:space="preserve"> 3 </w:t>
      </w:r>
      <w:r>
        <w:t xml:space="preserve">работать не будет, поскольку на маршрутизаторе </w:t>
      </w:r>
      <w:r>
        <w:rPr>
          <w:lang w:val="en-US"/>
        </w:rPr>
        <w:t>vesr</w:t>
      </w:r>
      <w:r w:rsidRPr="00DA4B7C">
        <w:t xml:space="preserve">124-2-1 </w:t>
      </w:r>
      <w:r>
        <w:t xml:space="preserve">шифрование было уже включено когда настраивался туннель </w:t>
      </w:r>
      <w:r>
        <w:rPr>
          <w:lang w:val="en-US"/>
        </w:rPr>
        <w:t>gre</w:t>
      </w:r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r>
        <w:rPr>
          <w:lang w:val="en-US"/>
        </w:rPr>
        <w:t>MicroCoreLinux</w:t>
      </w:r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r w:rsidRPr="005C5749">
        <w:rPr>
          <w:rFonts w:eastAsia="Times New Roman"/>
          <w:lang w:val="en-US"/>
        </w:rPr>
        <w:t>dhcp</w:t>
      </w:r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ip add | grep eth0: -A 2 | grep inet</w:t>
      </w:r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inet 172.16.3.3/24 brd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seq=0 ttl=62 time=3.456 ms</w:t>
      </w:r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seq=1 ttl=62 time=4.837 ms</w:t>
      </w:r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seq=2 ttl=62 time=5.498 ms</w:t>
      </w:r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round-trip min/avg/max = 3.456/4.597/5.498 ms</w:t>
      </w:r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какой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>
        <w:rPr>
          <w:rFonts w:eastAsia="Times New Roman"/>
        </w:rPr>
        <w:t>ервера: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gns3@box:~$ tce-load -iw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curl.tcz.dep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libgcrypt.tcz.dep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openssl.tcz</w:t>
      </w:r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          100% |*******************************|  1116k  0:00:00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libgpg-error.tcz</w:t>
      </w:r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libgcrypt.tcz</w:t>
      </w:r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        100% |*******************************|   392k  0:00:00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libidn.tcz</w:t>
      </w:r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curl.tcz</w:t>
      </w:r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             100% |*******************************|   272k  0:00:00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r w:rsidRPr="001A6F81">
        <w:rPr>
          <w:lang w:val="en-US"/>
        </w:rPr>
        <w:t>curl.tcz: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r>
        <w:rPr>
          <w:rFonts w:eastAsia="Times New Roman"/>
          <w:lang w:val="en-US"/>
        </w:rPr>
        <w:t>vesr</w:t>
      </w:r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r>
        <w:rPr>
          <w:rFonts w:eastAsia="Times New Roman"/>
          <w:lang w:val="en-US"/>
        </w:rPr>
        <w:t>MicroCoreLinux</w:t>
      </w:r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gns3@box:~$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lang="ru-RU"&gt;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&lt;/head&gt;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&lt;body&gt;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&lt;br&gt;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&lt;/body&gt;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&lt;/html&gt;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gns3@box:~$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r>
        <w:rPr>
          <w:rFonts w:eastAsia="Times New Roman"/>
          <w:lang w:val="en-US"/>
        </w:rPr>
        <w:t>firefox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3739D946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STYLEREF 1 \s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9</w:t>
      </w:r>
      <w:r w:rsidR="00907288">
        <w:rPr>
          <w:rFonts w:eastAsia="Times New Roman"/>
        </w:rPr>
        <w:fldChar w:fldCharType="end"/>
      </w:r>
      <w:r w:rsidR="00907288">
        <w:rPr>
          <w:rFonts w:eastAsia="Times New Roman"/>
        </w:rPr>
        <w:noBreakHyphen/>
      </w:r>
      <w:r w:rsidR="00907288">
        <w:rPr>
          <w:rFonts w:eastAsia="Times New Roman"/>
        </w:rPr>
        <w:fldChar w:fldCharType="begin"/>
      </w:r>
      <w:r w:rsidR="00907288">
        <w:rPr>
          <w:rFonts w:eastAsia="Times New Roman"/>
        </w:rPr>
        <w:instrText xml:space="preserve"> SEQ Рисунок \* ARABIC \s 1 </w:instrText>
      </w:r>
      <w:r w:rsidR="00907288">
        <w:rPr>
          <w:rFonts w:eastAsia="Times New Roman"/>
        </w:rPr>
        <w:fldChar w:fldCharType="separate"/>
      </w:r>
      <w:r w:rsidR="00E72B0C">
        <w:rPr>
          <w:rFonts w:eastAsia="Times New Roman"/>
          <w:noProof/>
        </w:rPr>
        <w:t>13</w:t>
      </w:r>
      <w:r w:rsidR="00907288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</w:p>
    <w:bookmarkStart w:id="29" w:name="_Toc202373679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r>
        <w:rPr>
          <w:rFonts w:eastAsia="Times New Roman"/>
          <w:lang w:val="en-US"/>
        </w:rPr>
        <w:t>vesr</w:t>
      </w:r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Создан туннель по технологии пку+</w:t>
      </w:r>
      <w:r>
        <w:rPr>
          <w:rFonts w:eastAsia="Times New Roman"/>
          <w:lang w:val="en-US"/>
        </w:rPr>
        <w:t>ipsec</w:t>
      </w:r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r>
        <w:rPr>
          <w:rFonts w:eastAsia="Times New Roman"/>
          <w:lang w:val="en-US"/>
        </w:rPr>
        <w:t>busybox-httpd.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r>
        <w:rPr>
          <w:rFonts w:eastAsia="Times New Roman"/>
          <w:lang w:val="en-US"/>
        </w:rPr>
        <w:t>gre</w:t>
      </w:r>
      <w:r w:rsidRPr="00977037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30" w:name="_Toc202373680"/>
      <w:r w:rsidRPr="009324B5">
        <w:rPr>
          <w:rFonts w:ascii="Times New Roman" w:eastAsia="Times New Roman" w:hAnsi="Times New Roman"/>
          <w:sz w:val="28"/>
        </w:rPr>
        <w:t>Глава 10. Настройка  динамической ( OSPF) маршрутизации в виртуальном маршрутизаторе vESR.</w:t>
      </w:r>
      <w:bookmarkEnd w:id="30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( кроме </w:t>
      </w:r>
      <w:r w:rsidRPr="00D70CDA">
        <w:rPr>
          <w:lang w:val="en-US"/>
        </w:rPr>
        <w:t>vesr</w:t>
      </w:r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r w:rsidR="009C390F" w:rsidRPr="00D70CDA">
        <w:rPr>
          <w:lang w:val="en-US"/>
        </w:rPr>
        <w:t>vesr</w:t>
      </w:r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2.242/5.848/13.450/4.069 ms</w:t>
      </w:r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4.207/6.374/8.481/1.970 ms</w:t>
      </w:r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sh run routing | i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sh running-config routing | i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45E5ABC0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2025-06-30T12:56:50+00:00 %CLI-I-CRIT: user admin from console  input: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2025-06-30T12:56:55+00:00 %CLI-I-CRIT: user admin from console  input: do confirm</w:t>
      </w:r>
    </w:p>
    <w:p w14:paraId="2AF5BBC3" w14:textId="77777777" w:rsidR="009C390F" w:rsidRDefault="009C390F" w:rsidP="009C390F">
      <w:r>
        <w:t>vesr124-2-1(config)# exit</w:t>
      </w:r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r w:rsidR="00ED1F19">
        <w:rPr>
          <w:lang w:val="en-US"/>
        </w:rPr>
        <w:t>vesr</w:t>
      </w:r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>и с</w:t>
      </w:r>
      <w:r w:rsidRPr="009512EF">
        <w:t>оздадим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router ospf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>интерфейс gre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gre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 филиалом</w:t>
      </w:r>
    </w:p>
    <w:p w14:paraId="32609B89" w14:textId="77777777" w:rsidR="009512EF" w:rsidRDefault="009512EF" w:rsidP="005C2647">
      <w:r w:rsidRPr="009512EF">
        <w:t>интерфейс gi1/0/2 - для обявления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interface gigabitethernet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</w:t>
      </w:r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tunnel gre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</w:t>
      </w:r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 tunnel gre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</w:t>
      </w:r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match protocol ospf</w:t>
      </w:r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r w:rsidRPr="00700600">
        <w:rPr>
          <w:lang w:val="en-US"/>
        </w:rPr>
        <w:t>vesr</w:t>
      </w:r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r w:rsidR="00700600" w:rsidRPr="00700600">
        <w:rPr>
          <w:lang w:val="en-US"/>
        </w:rPr>
        <w:t>vesr</w:t>
      </w:r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router ospf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interface gigabitethernet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</w:t>
      </w:r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tunnel gre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</w:t>
      </w:r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2025-06-30T13:33:11+00:00 %CLI-I-CRIT: user admin from console  input: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2025-06-30T13:33:14+00:00 %CLI-I-CRIT: user admin from console  input: do confirm</w:t>
      </w:r>
    </w:p>
    <w:p w14:paraId="1E0D5C4B" w14:textId="6A24F5C3" w:rsidR="004213BA" w:rsidRPr="002B5B4C" w:rsidRDefault="004213BA" w:rsidP="004213BA">
      <w:r w:rsidRPr="004213BA">
        <w:rPr>
          <w:lang w:val="en-US"/>
        </w:rPr>
        <w:t>vesr</w:t>
      </w:r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ospf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10.10.20.2       128  Full/BDR       00:35  gre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r w:rsidR="001B24C1">
        <w:rPr>
          <w:lang w:val="en-US"/>
        </w:rPr>
        <w:t>gre</w:t>
      </w:r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i - IS-IS, L1 - IS-IS level-1, L2 - IS-IS level-2, ia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S     * 0.0.0.0/0          [1/0]             via 10.10.10.1 on gi1/0/1         [static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   [0/0]             dev gre 3                         [direct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   [0/0]             dev gre 10                        [direct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172.16.1.0/24      [0/0]             dev gi1/0/2                       [direct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>O     * 172.16.2.0/24      [150/1001]        via 192.168.100.2 on gre 10       [ospf1 13:33:24 from 10.10.20.2]  (10.10.20.2)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10.10.10.0/24      [0/0]             dev gi1/0/1                       [direct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 xml:space="preserve">Рамкой красного цвета выделена маршрутизация  по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>vesr124-2-2# sh ip ospf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10.10.10.2       128  Full/DR        00:35  gre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vesr124-2-2# sh ip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i - IS-IS, L1 - IS-IS level-1, L2 - IS-IS level-2, ia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0.0.0.0/0          [1/0]             via 10.10.20.1 on gi1/0/1         [static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10.10.20.0/24      [0/0]             dev gi1/0/1                       [direct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   [150/2000]        via 192.168.100.1 on gre 10       [ospf1 13:33:24 from 10.10.10.2]  (10.10.10.2)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   [0/0]             dev gre 10                        [direct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172.16.1.0/24      [1/0]             dev gre 10                        [static 12:46:31]</w:t>
      </w:r>
    </w:p>
    <w:p w14:paraId="01A20BE1" w14:textId="7F10B62D" w:rsidR="001B24C1" w:rsidRDefault="001B24C1" w:rsidP="001B24C1">
      <w:r>
        <w:t>C     * 172.16.2.0/24      [0/0]             dev gi1/0/2                       [direct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>первого филиала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MicroCoreLinux6.4-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ip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0c:ec:ff:84:00:00 brd ff:ff:ff:ff:ff:ff</w:t>
      </w:r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172.16.1.2/24 brd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fe80::eec:ffff:fe84:0/64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seq=0 ttl=62 time=4.293 ms</w:t>
      </w:r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seq=1 ttl=62 time=5.566 ms</w:t>
      </w:r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seq=2 ttl=62 time=7.609 ms</w:t>
      </w:r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4.293/5.822/7.609 ms</w:t>
      </w:r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0029CD">
        <w:rPr>
          <w:lang w:val="en-US"/>
        </w:rPr>
        <w:t>gre</w:t>
      </w:r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gns3@box:~$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traceroute to 172.16.2.2 (172.16.2.2), 30 hops max, 38 byte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1  172.16.1.1 (172.16.1.1)  0.007 ms  0.004 ms  0.767 ms</w:t>
      </w:r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2  192.168.100.2 (192.168.100.2)  0.004 ms  1.942 ms  1.663 ms</w:t>
      </w:r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3  172.16.2.2 (172.16.2.2)  2.932 ms  2.814 ms  0.003 ms</w:t>
      </w:r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gns3@box:~$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 ip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0c:5d:76:56:00:00 brd ff:ff:ff:ff:ff:ff</w:t>
      </w:r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172.16.2.2/24 brd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seq=0 ttl=62 time=5.920 ms</w:t>
      </w:r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seq=1 ttl=62 time=6.993 ms</w:t>
      </w:r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seq=2 ttl=62 time=5.635 ms</w:t>
      </w:r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5.635/6.182/6.993 ms</w:t>
      </w:r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gns3@box:~$ traceroute  172.16.1.2</w:t>
      </w:r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traceroute to 172.16.1.2 (172.16.1.2), 30 hops max, 38 byte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1  172.16.2.1 (172.16.2.1)  0.953 ms  0.003 ms  0.702 ms</w:t>
      </w:r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2  192.168.100.1 (192.168.100.1)  1.756 ms  1.793 ms  1.573 ms</w:t>
      </w:r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3  172.16.1.2 (172.16.1.2)  2.468 ms  2.599 ms  2.336 ms</w:t>
      </w:r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gns3@box:~$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к  маршрутизатору </w:t>
      </w:r>
      <w:r w:rsidR="0066476E">
        <w:t xml:space="preserve">второго филиала </w:t>
      </w:r>
      <w:r w:rsidRPr="00700600">
        <w:rPr>
          <w:lang w:val="en-US"/>
        </w:rPr>
        <w:t>vesr</w:t>
      </w:r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>настройки аналогичны тем ,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router ospf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int gigabitethernet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</w:t>
      </w:r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tunnel gre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</w:t>
      </w:r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match protocol ospf</w:t>
      </w:r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2025-07-01T10:23:15+00:00 %CLI-I-CRIT: user admin from console  input: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2025-07-01T10:23:18+00:00 %CLI-I-CRIT: user admin from console  input: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ospf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10.10.30.2       128  Full/BDR       00:31  gre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10.10.20.2       128  Full/DR        00:38  gre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i - IS-IS, L1 - IS-IS level-1, L2 - IS-IS level-2, ia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S     * 0.0.0.0/0          [1/0]             via 10.10.10.1 on gi1/0/1         [static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192.168.200.0/24   [0/0]             dev gre 3                         [direct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192.168.100.0/24   [0/0]             dev gre 10                        [direct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172.16.3.0/24      [150/1001]        via 192.168.200.2 on gre 3        [ospf1 10:23:19 from 10.10.30.2]  (10.10.30.2)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172.16.1.0/24      [0/0]             dev gi1/0/2                       [direct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172.16.2.0/24      [150/1001]        via 192.168.100.2 on gre 10       [ospf1 09:58:55 from 10.10.20.2]  (10.10.20.2)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10.10.10.0/24      [0/0]             dev gi1/0/1                       [direct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vesr124-2-4# sh ip ospf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10.10.10.2       128  </w:t>
      </w:r>
      <w:r w:rsidRPr="0066476E">
        <w:rPr>
          <w:lang w:val="en-US"/>
        </w:rPr>
        <w:t>Full</w:t>
      </w:r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00:34  </w:t>
      </w:r>
      <w:r w:rsidRPr="0066476E">
        <w:rPr>
          <w:lang w:val="en-US"/>
        </w:rPr>
        <w:t>gre</w:t>
      </w:r>
      <w:r w:rsidRPr="007A0402">
        <w:t xml:space="preserve"> 3              192.168.200.1</w:t>
      </w:r>
    </w:p>
    <w:p w14:paraId="7C80DE1B" w14:textId="4B309D20" w:rsidR="0066476E" w:rsidRPr="007A0402" w:rsidRDefault="0066476E" w:rsidP="0066476E">
      <w:r w:rsidRPr="0066476E">
        <w:rPr>
          <w:lang w:val="en-US"/>
        </w:rPr>
        <w:t>vesr</w:t>
      </w:r>
      <w:r w:rsidRPr="007A0402">
        <w:t>124-2-4#</w:t>
      </w:r>
    </w:p>
    <w:p w14:paraId="21680095" w14:textId="0F57CAA0" w:rsidR="001B36A0" w:rsidRDefault="001B36A0" w:rsidP="001B36A0">
      <w:r>
        <w:t>Появился сосед по обмену на втором маршруторе</w:t>
      </w:r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>vesr124-2-4# sh ip route</w:t>
      </w:r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i - IS-IS, L1 - IS-IS level-1, L2 - IS-IS level-2, ia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>S     * 0.0.0.0/0          [1/0]             via 10.10.30.1 on gi1/0/1         [static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192.168.200.0/24   [0/0]             dev gre 3                         [direct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192.168.100.0/24   [150/2000]        via 192.168.200.1 on gre 3        [ospf1 10:23:21 from 10.10.20.2]  (10.10.20.2)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172.16.3.0/24      [0/0]             dev gi1/0/2                       [direct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S     * 172.16.1.0/24      [1/0]             dev gre 3                         [static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172.16.2.0/24      [150/2001]        via 192.168.200.1 on gre 3        [ospf1 10:23:21 from 10.10.20.2]  (10.10.20.2)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10.10.30.0/24      [0/0]             dev gi1/0/1                       [direct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>второго 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0c:ec:ff:84:00:00 brd ff:ff:ff:ff:ff:ff</w:t>
      </w:r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172.16.1.2/24 brd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fe80::eec:ffff:fe84:0/64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seq=0 ttl=62 time=4.294 ms</w:t>
      </w:r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seq=1 ttl=62 time=6.647 ms</w:t>
      </w:r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seq=2 ttl=62 time=5.617 ms</w:t>
      </w:r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4.294/5.519/6.647 ms</w:t>
      </w:r>
    </w:p>
    <w:p w14:paraId="579B7773" w14:textId="5CC4F401" w:rsidR="001B36A0" w:rsidRPr="00904EC3" w:rsidRDefault="00737D0C" w:rsidP="00737D0C">
      <w:r>
        <w:t>gns3@box:~$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r>
        <w:rPr>
          <w:lang w:val="en-US"/>
        </w:rPr>
        <w:t>gre</w:t>
      </w:r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traceroute to 172.16.3.2 (172.16.3.2), 30 hops max, 38 byte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1  172.16.1.1 (172.16.1.1)  1.027 ms  0.844 ms  0.309 ms</w:t>
      </w:r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2  192.168.200.2 (192.168.200.2)  2.981 ms  1.647 ms  2.462 ms</w:t>
      </w:r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3  172.16.3.2 (172.16.3.2)  2.597 ms  2.787 ms  2.321 ms</w:t>
      </w:r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gns3@box:~$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>второго 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 ;ping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0c:e5:41:79:00:00 brd ff:ff:ff:ff:ff:ff</w:t>
      </w:r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172.16.3.3/24 brd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seq=0 ttl=62 time=4.707 ms</w:t>
      </w:r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seq=1 ttl=62 time=6.203 ms</w:t>
      </w:r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>64 bytes from 172.16.1.2: seq=2 ttl=62 time=5.530 ms</w:t>
      </w:r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4.707/5.480/6.203 ms</w:t>
      </w:r>
    </w:p>
    <w:p w14:paraId="135AC497" w14:textId="36249A3E" w:rsidR="00737D0C" w:rsidRDefault="00737D0C" w:rsidP="00737D0C">
      <w:r>
        <w:t>gns3@box:~$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traceroute to 172.16.1.2 (172.16.1.2), 30 hops max, 38 byte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1  172.16.3.1 (172.16.3.1)  0.007 ms  1.007 ms  0.821 ms</w:t>
      </w:r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2  192.168.200.1 (192.168.200.1)  2.131 ms  0.004 ms  0.273 ms</w:t>
      </w:r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3  172.16.1.2 (172.16.1.2)  1.299 ms  0.263 ms  2.470 ms</w:t>
      </w:r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r w:rsidR="007A0402">
        <w:rPr>
          <w:lang w:val="en-US"/>
        </w:rPr>
        <w:t>sshd</w:t>
      </w:r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-sh: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/sda1/tce</w:t>
      </w:r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/mnt/sda1/tce/optional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tce-load -iw openssh</w:t>
      </w:r>
    </w:p>
    <w:p w14:paraId="00A50BE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openssh.tcz.dep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Downloading: openssh.tcz</w:t>
      </w:r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          100% |*******************************|  1992k  0:00:00 ETA</w:t>
      </w:r>
    </w:p>
    <w:p w14:paraId="069FDC2C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29:52:34:28:a8:c7:f3:49:f1:ac:fb:5c:b3:99:25:0c.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gns3@172.16.1.2's password:</w:t>
      </w:r>
      <w:r>
        <w:rPr>
          <w:lang w:val="en-US"/>
        </w:rPr>
        <w:t>gns3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(/-_--_-\)   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 xml:space="preserve">.  – </w:t>
      </w:r>
      <w:r>
        <w:t xml:space="preserve">сервис </w:t>
      </w:r>
      <w:r>
        <w:rPr>
          <w:lang w:val="en-US"/>
        </w:rPr>
        <w:t>sshd</w:t>
      </w:r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r>
        <w:rPr>
          <w:lang w:val="en-US"/>
        </w:rPr>
        <w:t>MicroCoreLinux</w:t>
      </w:r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gns3@box:~$ netstat -tuln | grep 80</w:t>
      </w:r>
    </w:p>
    <w:p w14:paraId="366E0A40" w14:textId="766F7F21" w:rsidR="000F524E" w:rsidRDefault="000F524E" w:rsidP="007A0402">
      <w:r w:rsidRPr="007A0402">
        <w:rPr>
          <w:lang w:val="en-US"/>
        </w:rPr>
        <w:t>gns</w:t>
      </w:r>
      <w:r w:rsidRPr="00902DA6">
        <w:t>3@</w:t>
      </w:r>
      <w:r w:rsidRPr="007A0402">
        <w:rPr>
          <w:lang w:val="en-US"/>
        </w:rPr>
        <w:t>box</w:t>
      </w:r>
      <w:r w:rsidRPr="00902DA6">
        <w:t>:~$</w:t>
      </w:r>
    </w:p>
    <w:p w14:paraId="299F0CE1" w14:textId="77777777" w:rsidR="000F524E" w:rsidRDefault="000F524E" w:rsidP="007A0402"/>
    <w:p w14:paraId="1E4A1090" w14:textId="0F61A73E" w:rsidR="007A0402" w:rsidRDefault="000F524E" w:rsidP="007A0402">
      <w:r>
        <w:t>Пусто.</w:t>
      </w:r>
      <w:r w:rsidR="007A0402">
        <w:t xml:space="preserve">Не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нужно</w:t>
      </w:r>
      <w:r w:rsidRPr="000F524E">
        <w:t xml:space="preserve"> </w:t>
      </w:r>
      <w:r>
        <w:t>его 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sudo /usr/local/httpd/sbin/httpd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 netstat -tuln | grep 80</w:t>
      </w:r>
    </w:p>
    <w:p w14:paraId="021500F4" w14:textId="77777777" w:rsidR="007A0402" w:rsidRDefault="007A0402" w:rsidP="007A0402">
      <w:r w:rsidRPr="007A0402">
        <w:rPr>
          <w:lang w:val="en-US"/>
        </w:rPr>
        <w:t>tcp</w:t>
      </w:r>
      <w:r w:rsidRPr="00902DA6">
        <w:t xml:space="preserve">        0      0 0.0.0.0:80              0.0.0.0:*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r>
        <w:rPr>
          <w:lang w:val="en-US"/>
        </w:rPr>
        <w:t>MicroCoreLinux</w:t>
      </w:r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( </w:t>
      </w:r>
      <w:r>
        <w:t>она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>:~$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 xml:space="preserve">:~$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lang="ru-RU"&gt;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&lt;/head&gt;</w:t>
      </w:r>
    </w:p>
    <w:p w14:paraId="060DBBF9" w14:textId="77777777" w:rsidR="007A0402" w:rsidRPr="007A0402" w:rsidRDefault="007A0402" w:rsidP="007A0402">
      <w:r w:rsidRPr="007A0402">
        <w:t xml:space="preserve">  &lt;body&gt;</w:t>
      </w:r>
    </w:p>
    <w:p w14:paraId="57F0F747" w14:textId="77777777" w:rsidR="007A0402" w:rsidRPr="007A0402" w:rsidRDefault="007A0402" w:rsidP="007A0402">
      <w:r w:rsidRPr="007A0402">
        <w:t xml:space="preserve">    &lt;br&gt;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&lt;/body&gt;</w:t>
      </w:r>
    </w:p>
    <w:p w14:paraId="2CA2BB30" w14:textId="77777777" w:rsidR="007A0402" w:rsidRPr="007A0402" w:rsidRDefault="007A0402" w:rsidP="007A0402">
      <w:r w:rsidRPr="007A0402">
        <w:t>&lt;/html&gt;</w:t>
      </w:r>
    </w:p>
    <w:p w14:paraId="7A0006E5" w14:textId="1B999839" w:rsidR="007A0402" w:rsidRPr="007A0402" w:rsidRDefault="007A0402" w:rsidP="007A0402">
      <w:r w:rsidRPr="007A0402">
        <w:t>gns3@box:~$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563780B3" w:rsidR="0066476E" w:rsidRPr="007A0402" w:rsidRDefault="007A0402" w:rsidP="007A0402">
      <w:pPr>
        <w:pStyle w:val="aff4"/>
      </w:pPr>
      <w:r>
        <w:t xml:space="preserve">Рисунок </w:t>
      </w:r>
      <w:r w:rsidR="00907288">
        <w:fldChar w:fldCharType="begin"/>
      </w:r>
      <w:r w:rsidR="00907288">
        <w:instrText xml:space="preserve"> STYLEREF 1 \s </w:instrText>
      </w:r>
      <w:r w:rsidR="00907288">
        <w:fldChar w:fldCharType="separate"/>
      </w:r>
      <w:r w:rsidR="00E72B0C">
        <w:rPr>
          <w:noProof/>
        </w:rPr>
        <w:t>10</w:t>
      </w:r>
      <w:r w:rsidR="00907288">
        <w:fldChar w:fldCharType="end"/>
      </w:r>
      <w:r w:rsidR="00907288">
        <w:noBreakHyphen/>
      </w:r>
      <w:r w:rsidR="00907288">
        <w:fldChar w:fldCharType="begin"/>
      </w:r>
      <w:r w:rsidR="00907288">
        <w:instrText xml:space="preserve"> SEQ Рисунок \* ARABIC \s 1 </w:instrText>
      </w:r>
      <w:r w:rsidR="00907288">
        <w:fldChar w:fldCharType="separate"/>
      </w:r>
      <w:r w:rsidR="00E72B0C">
        <w:rPr>
          <w:noProof/>
        </w:rPr>
        <w:t>1</w:t>
      </w:r>
      <w:r w:rsidR="00907288"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Default="007A0402" w:rsidP="007A0402">
      <w:r>
        <w:t>Проверено, всё работает.</w:t>
      </w:r>
    </w:p>
    <w:p w14:paraId="57534377" w14:textId="77777777" w:rsidR="00907288" w:rsidRDefault="00907288" w:rsidP="007A0402"/>
    <w:p w14:paraId="1F463487" w14:textId="77777777" w:rsidR="00907288" w:rsidRDefault="00907288" w:rsidP="00907288">
      <w:pPr>
        <w:keepNext/>
      </w:pPr>
      <w:r w:rsidRPr="00907288">
        <w:drawing>
          <wp:inline distT="0" distB="0" distL="0" distR="0" wp14:anchorId="3D8217F5" wp14:editId="471802D1">
            <wp:extent cx="4320000" cy="3264180"/>
            <wp:effectExtent l="0" t="0" r="4445" b="0"/>
            <wp:docPr id="92432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223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750F" w14:textId="65DC632F" w:rsidR="00907288" w:rsidRPr="007A0402" w:rsidRDefault="00907288" w:rsidP="00907288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E72B0C"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E72B0C">
        <w:rPr>
          <w:noProof/>
        </w:rPr>
        <w:t>2</w:t>
      </w:r>
      <w:r>
        <w:fldChar w:fldCharType="end"/>
      </w:r>
      <w:r>
        <w:t>. Итоговая схема по главе 10.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r>
        <w:rPr>
          <w:lang w:val="en-US"/>
        </w:rPr>
        <w:t>vesr</w:t>
      </w:r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rinat</w:t>
      </w:r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dhcp</w:t>
      </w:r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mtu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gre</w:t>
      </w:r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gre</w:t>
      </w:r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tcp</w:t>
      </w:r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destination-nat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0c:ec:ff:84:00:00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interface gigabitethernet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в первом филиале </w:t>
      </w:r>
      <w:r>
        <w:rPr>
          <w:lang w:val="en-US"/>
        </w:rPr>
        <w:t>vesr</w:t>
      </w:r>
      <w:r w:rsidRPr="003B2DBE">
        <w:t>124-2-2: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gre</w:t>
      </w:r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gre</w:t>
      </w:r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tunnel gre 10</w:t>
      </w:r>
    </w:p>
    <w:p w14:paraId="3689B6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172.16.2.0/24 interface gigabitethernet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 xml:space="preserve">Конфигурация маршрутизатора во втором  филиале </w:t>
      </w:r>
      <w:r>
        <w:rPr>
          <w:lang w:val="en-US"/>
        </w:rPr>
        <w:t>vesr</w:t>
      </w:r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dhcp_service</w:t>
      </w:r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dhcp_client</w:t>
      </w:r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router ospf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tunnel gre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mtu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gigabitethernet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dhcp_client</w:t>
      </w:r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dhcp_service</w:t>
      </w:r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esp</w:t>
      </w:r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ospf</w:t>
      </w:r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gre</w:t>
      </w:r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gre</w:t>
      </w:r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pfs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vpn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ipsec-policy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dns-server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172.16.1.0/24 tunnel gre 3</w:t>
      </w:r>
    </w:p>
    <w:p w14:paraId="213973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172.16.3.0/24 interface gigabitethernet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эмулирующего подключени сети к провайдеру интернет </w:t>
      </w:r>
      <w:r>
        <w:rPr>
          <w:lang w:val="en-US"/>
        </w:rPr>
        <w:t>vesr</w:t>
      </w:r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dhcp</w:t>
      </w:r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gigabitethernet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interface gigabitethernet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interface gigabitethernet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10.10.30.0/24 interface gigabitethernet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r>
        <w:t>exit</w:t>
      </w:r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1" w:name="_Toc202373681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настройки  и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bookmarkStart w:id="32" w:name="_Toc202373682" w:displacedByCustomXml="next"/>
    <w:bookmarkStart w:id="33" w:name="_Toc529756744" w:displacedByCustomXml="next"/>
    <w:bookmarkStart w:id="34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2" w:displacedByCustomXml="prev"/>
    <w:bookmarkEnd w:id="33" w:displacedByCustomXml="prev"/>
    <w:bookmarkEnd w:id="34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5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6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7" w:tgtFrame="_blank" w:history="1">
        <w:r w:rsidRPr="003F7F97">
          <w:rPr>
            <w:rStyle w:val="a7"/>
          </w:rPr>
          <w:t>newstorial.com</w:t>
        </w:r>
      </w:hyperlink>
      <w:hyperlink r:id="rId178" w:tgtFrame="_blank" w:history="1">
        <w:r w:rsidRPr="003F7F97">
          <w:rPr>
            <w:rStyle w:val="a7"/>
          </w:rPr>
          <w:t>expertnetworkconsultant.com</w:t>
        </w:r>
      </w:hyperlink>
      <w:hyperlink r:id="rId179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80" w:tgtFrame="_blank" w:history="1">
        <w:r w:rsidRPr="003F7F97">
          <w:rPr>
            <w:rStyle w:val="a7"/>
          </w:rPr>
          <w:t>newstorial.com</w:t>
        </w:r>
      </w:hyperlink>
    </w:p>
    <w:p w14:paraId="7A4CEEFF" w14:textId="0ECF8A8A" w:rsidR="00F668F0" w:rsidRPr="009C576B" w:rsidRDefault="00F668F0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F668F0">
        <w:t>https://putty.org.ru/download</w:t>
      </w:r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743F08CC" w:rsidR="00B91840" w:rsidRDefault="00FA14E3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</w:t>
      </w:r>
      <w:bookmarkStart w:id="35" w:name="_Toc202373683"/>
      <w:r w:rsidR="00B91840">
        <w:rPr>
          <w:rFonts w:ascii="Times New Roman" w:eastAsia="Times New Roman" w:hAnsi="Times New Roman"/>
          <w:sz w:val="28"/>
        </w:rPr>
        <w:t>Приложение</w:t>
      </w:r>
      <w:bookmarkEnd w:id="35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876F32"/>
    <w:p w14:paraId="0F4EBB26" w14:textId="2FB500A4" w:rsidR="004332D6" w:rsidRPr="00876F32" w:rsidRDefault="00876F32" w:rsidP="00876F32">
      <w:pPr>
        <w:pStyle w:val="ac"/>
        <w:numPr>
          <w:ilvl w:val="0"/>
          <w:numId w:val="107"/>
        </w:numPr>
        <w:rPr>
          <w:rFonts w:asciiTheme="minorHAnsi" w:hAnsiTheme="minorHAnsi" w:cstheme="minorHAnsi"/>
          <w:sz w:val="32"/>
          <w:szCs w:val="32"/>
        </w:rPr>
      </w:pPr>
      <w:hyperlink r:id="rId181" w:history="1"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 xml:space="preserve">Конфигурационный файл виртуального маршрутизатора </w:t>
        </w:r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  <w:lang w:val="en-US"/>
          </w:rPr>
          <w:t>vesr</w:t>
        </w:r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>124-1.</w:t>
        </w:r>
      </w:hyperlink>
    </w:p>
    <w:p w14:paraId="725D24D2" w14:textId="7C166CB4" w:rsidR="004332D6" w:rsidRPr="00876F32" w:rsidRDefault="00876F32" w:rsidP="00876F32">
      <w:pPr>
        <w:pStyle w:val="ac"/>
        <w:numPr>
          <w:ilvl w:val="0"/>
          <w:numId w:val="107"/>
        </w:numPr>
        <w:rPr>
          <w:rFonts w:asciiTheme="minorHAnsi" w:hAnsiTheme="minorHAnsi" w:cstheme="minorHAnsi"/>
          <w:sz w:val="32"/>
          <w:szCs w:val="32"/>
        </w:rPr>
      </w:pPr>
      <w:hyperlink r:id="rId182" w:history="1"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 xml:space="preserve">Конфигурационный файл виртуального маршрутизатора </w:t>
        </w:r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  <w:lang w:val="en-US"/>
          </w:rPr>
          <w:t>vesr</w:t>
        </w:r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>124-2.</w:t>
        </w:r>
      </w:hyperlink>
    </w:p>
    <w:p w14:paraId="2BC05725" w14:textId="3BEAE212" w:rsidR="004332D6" w:rsidRPr="00876F32" w:rsidRDefault="004332D6" w:rsidP="00876F32">
      <w:pPr>
        <w:pStyle w:val="ac"/>
        <w:numPr>
          <w:ilvl w:val="0"/>
          <w:numId w:val="107"/>
        </w:numPr>
        <w:rPr>
          <w:rFonts w:asciiTheme="minorHAnsi" w:hAnsiTheme="minorHAnsi" w:cstheme="minorHAnsi"/>
          <w:sz w:val="32"/>
          <w:szCs w:val="32"/>
        </w:rPr>
      </w:pPr>
      <w:hyperlink r:id="rId183" w:history="1">
        <w:r w:rsidRPr="00876F32">
          <w:rPr>
            <w:rStyle w:val="a7"/>
            <w:rFonts w:asciiTheme="minorHAnsi" w:hAnsiTheme="minorHAnsi" w:cstheme="minorHAnsi"/>
            <w:sz w:val="32"/>
            <w:szCs w:val="32"/>
          </w:rPr>
          <w:t xml:space="preserve">Конфигурационный файл виртуального маршрутизатора </w:t>
        </w:r>
        <w:r w:rsidRPr="00876F32">
          <w:rPr>
            <w:rStyle w:val="a7"/>
            <w:rFonts w:asciiTheme="minorHAnsi" w:hAnsiTheme="minorHAnsi" w:cstheme="minorHAnsi"/>
            <w:sz w:val="32"/>
            <w:szCs w:val="32"/>
            <w:lang w:val="en-US"/>
          </w:rPr>
          <w:t>vesr</w:t>
        </w:r>
        <w:r w:rsidRPr="00876F32">
          <w:rPr>
            <w:rStyle w:val="a7"/>
            <w:rFonts w:asciiTheme="minorHAnsi" w:hAnsiTheme="minorHAnsi" w:cstheme="minorHAnsi"/>
            <w:sz w:val="32"/>
            <w:szCs w:val="32"/>
          </w:rPr>
          <w:t>124-3.</w:t>
        </w:r>
      </w:hyperlink>
    </w:p>
    <w:p w14:paraId="449A306B" w14:textId="3E1A47D7" w:rsidR="00FA14E3" w:rsidRPr="00876F32" w:rsidRDefault="00876F32" w:rsidP="00876F32">
      <w:pPr>
        <w:pStyle w:val="ac"/>
        <w:numPr>
          <w:ilvl w:val="0"/>
          <w:numId w:val="107"/>
        </w:numPr>
        <w:rPr>
          <w:rStyle w:val="a7"/>
          <w:rFonts w:asciiTheme="minorHAnsi" w:hAnsiTheme="minorHAnsi" w:cstheme="minorHAnsi"/>
          <w:sz w:val="32"/>
          <w:szCs w:val="32"/>
        </w:rPr>
      </w:pPr>
      <w:r w:rsidRPr="00876F32">
        <w:rPr>
          <w:rFonts w:asciiTheme="minorHAnsi" w:hAnsiTheme="minorHAnsi" w:cstheme="minorHAnsi"/>
          <w:sz w:val="32"/>
          <w:szCs w:val="32"/>
        </w:rPr>
        <w:fldChar w:fldCharType="begin"/>
      </w:r>
      <w:r w:rsidRPr="00876F32">
        <w:rPr>
          <w:rFonts w:asciiTheme="minorHAnsi" w:hAnsiTheme="minorHAnsi" w:cstheme="minorHAnsi"/>
          <w:sz w:val="32"/>
          <w:szCs w:val="32"/>
        </w:rPr>
        <w:instrText>HYPERLINK "https://github.com/ptah57/Book_vesr-gns3/blob/main/configs/vesr124-2-4-D7.txt"</w:instrText>
      </w:r>
      <w:r w:rsidRPr="00876F32">
        <w:rPr>
          <w:rFonts w:asciiTheme="minorHAnsi" w:hAnsiTheme="minorHAnsi" w:cstheme="minorHAnsi"/>
          <w:sz w:val="32"/>
          <w:szCs w:val="32"/>
        </w:rPr>
      </w:r>
      <w:r w:rsidRPr="00876F32">
        <w:rPr>
          <w:rFonts w:asciiTheme="minorHAnsi" w:hAnsiTheme="minorHAnsi" w:cstheme="minorHAnsi"/>
          <w:sz w:val="32"/>
          <w:szCs w:val="32"/>
        </w:rPr>
        <w:fldChar w:fldCharType="separate"/>
      </w:r>
      <w:r w:rsidR="00FA14E3" w:rsidRPr="00876F32">
        <w:rPr>
          <w:rStyle w:val="a7"/>
          <w:rFonts w:asciiTheme="minorHAnsi" w:hAnsiTheme="minorHAnsi" w:cstheme="minorHAnsi"/>
          <w:sz w:val="32"/>
          <w:szCs w:val="32"/>
        </w:rPr>
        <w:t xml:space="preserve">Конфигурационный файл виртуального маршрутизатора </w:t>
      </w:r>
      <w:r w:rsidR="00FA14E3" w:rsidRPr="00876F32">
        <w:rPr>
          <w:rStyle w:val="a7"/>
          <w:rFonts w:asciiTheme="minorHAnsi" w:hAnsiTheme="minorHAnsi" w:cstheme="minorHAnsi"/>
          <w:sz w:val="32"/>
          <w:szCs w:val="32"/>
          <w:lang w:val="en-US"/>
        </w:rPr>
        <w:t>vesr</w:t>
      </w:r>
      <w:r w:rsidR="00FA14E3" w:rsidRPr="00876F32">
        <w:rPr>
          <w:rStyle w:val="a7"/>
          <w:rFonts w:asciiTheme="minorHAnsi" w:hAnsiTheme="minorHAnsi" w:cstheme="minorHAnsi"/>
          <w:sz w:val="32"/>
          <w:szCs w:val="32"/>
        </w:rPr>
        <w:t>124-4.</w:t>
      </w:r>
    </w:p>
    <w:p w14:paraId="561D7EE6" w14:textId="76CB8B5D" w:rsidR="00FA14E3" w:rsidRPr="00FA14E3" w:rsidRDefault="00876F32" w:rsidP="004332D6">
      <w:pPr>
        <w:spacing w:after="120" w:line="360" w:lineRule="auto"/>
        <w:rPr>
          <w:rFonts w:ascii="Cambria" w:hAnsi="Cambria"/>
          <w:b/>
          <w:bCs/>
        </w:rPr>
      </w:pPr>
      <w:r w:rsidRPr="00876F32">
        <w:rPr>
          <w:rFonts w:asciiTheme="minorHAnsi" w:hAnsiTheme="minorHAnsi" w:cstheme="minorHAnsi"/>
          <w:sz w:val="32"/>
          <w:szCs w:val="32"/>
        </w:rPr>
        <w:fldChar w:fldCharType="end"/>
      </w:r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4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501CEE" w14:textId="77777777" w:rsidR="002F2128" w:rsidRDefault="002F2128" w:rsidP="00E30FF1">
      <w:r>
        <w:separator/>
      </w:r>
    </w:p>
  </w:endnote>
  <w:endnote w:type="continuationSeparator" w:id="0">
    <w:p w14:paraId="02E91074" w14:textId="77777777" w:rsidR="002F2128" w:rsidRDefault="002F2128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F36173" w14:textId="77777777" w:rsidR="002F2128" w:rsidRDefault="002F2128" w:rsidP="00E30FF1">
      <w:r>
        <w:separator/>
      </w:r>
    </w:p>
  </w:footnote>
  <w:footnote w:type="continuationSeparator" w:id="0">
    <w:p w14:paraId="573D9092" w14:textId="77777777" w:rsidR="002F2128" w:rsidRDefault="002F2128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r>
      <w:rPr>
        <w:sz w:val="20"/>
        <w:szCs w:val="20"/>
        <w:lang w:val="en-US"/>
      </w:rPr>
      <w:t>vESR</w:t>
    </w:r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349259D"/>
    <w:multiLevelType w:val="hybridMultilevel"/>
    <w:tmpl w:val="CDAAB1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34944A0"/>
    <w:multiLevelType w:val="hybridMultilevel"/>
    <w:tmpl w:val="BFBABB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A6462B2"/>
    <w:multiLevelType w:val="hybridMultilevel"/>
    <w:tmpl w:val="1786B4C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0C48523F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DEC24E8"/>
    <w:multiLevelType w:val="hybridMultilevel"/>
    <w:tmpl w:val="1DE688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7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16208B"/>
    <w:multiLevelType w:val="hybridMultilevel"/>
    <w:tmpl w:val="55BA35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9556596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2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DC3218C"/>
    <w:multiLevelType w:val="hybridMultilevel"/>
    <w:tmpl w:val="371A633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3ED0040F"/>
    <w:multiLevelType w:val="hybridMultilevel"/>
    <w:tmpl w:val="9FC85C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3F9B53F5"/>
    <w:multiLevelType w:val="hybridMultilevel"/>
    <w:tmpl w:val="4FFAAA4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2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44552559"/>
    <w:multiLevelType w:val="hybridMultilevel"/>
    <w:tmpl w:val="E2161A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45B0317A"/>
    <w:multiLevelType w:val="multilevel"/>
    <w:tmpl w:val="6F4AF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4869DC"/>
    <w:multiLevelType w:val="hybridMultilevel"/>
    <w:tmpl w:val="BC22EE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2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8F44F63"/>
    <w:multiLevelType w:val="hybridMultilevel"/>
    <w:tmpl w:val="25BC1C1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C056811"/>
    <w:multiLevelType w:val="hybridMultilevel"/>
    <w:tmpl w:val="A8B84C1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E6936A1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0B71426"/>
    <w:multiLevelType w:val="hybridMultilevel"/>
    <w:tmpl w:val="E7148ACC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6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39357DD"/>
    <w:multiLevelType w:val="hybridMultilevel"/>
    <w:tmpl w:val="F27AC6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3" w15:restartNumberingAfterBreak="0">
    <w:nsid w:val="69FE711A"/>
    <w:multiLevelType w:val="hybridMultilevel"/>
    <w:tmpl w:val="A7F2A0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4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8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100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01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5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99"/>
  </w:num>
  <w:num w:numId="2" w16cid:durableId="1755201807">
    <w:abstractNumId w:val="51"/>
  </w:num>
  <w:num w:numId="3" w16cid:durableId="931815598">
    <w:abstractNumId w:val="97"/>
  </w:num>
  <w:num w:numId="4" w16cid:durableId="1875651433">
    <w:abstractNumId w:val="100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8"/>
  </w:num>
  <w:num w:numId="15" w16cid:durableId="818882570">
    <w:abstractNumId w:val="40"/>
  </w:num>
  <w:num w:numId="16" w16cid:durableId="1760370969">
    <w:abstractNumId w:val="48"/>
  </w:num>
  <w:num w:numId="17" w16cid:durableId="863320964">
    <w:abstractNumId w:val="49"/>
  </w:num>
  <w:num w:numId="18" w16cid:durableId="181015918">
    <w:abstractNumId w:val="61"/>
  </w:num>
  <w:num w:numId="19" w16cid:durableId="1020619577">
    <w:abstractNumId w:val="41"/>
  </w:num>
  <w:num w:numId="20" w16cid:durableId="2032762688">
    <w:abstractNumId w:val="43"/>
  </w:num>
  <w:num w:numId="21" w16cid:durableId="335615800">
    <w:abstractNumId w:val="77"/>
  </w:num>
  <w:num w:numId="22" w16cid:durableId="63258024">
    <w:abstractNumId w:val="52"/>
  </w:num>
  <w:num w:numId="23" w16cid:durableId="1011877856">
    <w:abstractNumId w:val="50"/>
  </w:num>
  <w:num w:numId="24" w16cid:durableId="160001139">
    <w:abstractNumId w:val="46"/>
  </w:num>
  <w:num w:numId="25" w16cid:durableId="2012371252">
    <w:abstractNumId w:val="9"/>
  </w:num>
  <w:num w:numId="26" w16cid:durableId="198786203">
    <w:abstractNumId w:val="106"/>
  </w:num>
  <w:num w:numId="27" w16cid:durableId="352726056">
    <w:abstractNumId w:val="29"/>
  </w:num>
  <w:num w:numId="28" w16cid:durableId="974406867">
    <w:abstractNumId w:val="74"/>
  </w:num>
  <w:num w:numId="29" w16cid:durableId="1421098807">
    <w:abstractNumId w:val="22"/>
  </w:num>
  <w:num w:numId="30" w16cid:durableId="63332550">
    <w:abstractNumId w:val="34"/>
  </w:num>
  <w:num w:numId="31" w16cid:durableId="1762480876">
    <w:abstractNumId w:val="32"/>
  </w:num>
  <w:num w:numId="32" w16cid:durableId="1174610786">
    <w:abstractNumId w:val="56"/>
  </w:num>
  <w:num w:numId="33" w16cid:durableId="1468815306">
    <w:abstractNumId w:val="95"/>
  </w:num>
  <w:num w:numId="34" w16cid:durableId="1743790015">
    <w:abstractNumId w:val="102"/>
  </w:num>
  <w:num w:numId="35" w16cid:durableId="1616448540">
    <w:abstractNumId w:val="90"/>
  </w:num>
  <w:num w:numId="36" w16cid:durableId="381949509">
    <w:abstractNumId w:val="62"/>
  </w:num>
  <w:num w:numId="37" w16cid:durableId="144903053">
    <w:abstractNumId w:val="69"/>
  </w:num>
  <w:num w:numId="38" w16cid:durableId="1681619130">
    <w:abstractNumId w:val="27"/>
  </w:num>
  <w:num w:numId="39" w16cid:durableId="103616407">
    <w:abstractNumId w:val="80"/>
  </w:num>
  <w:num w:numId="40" w16cid:durableId="900167481">
    <w:abstractNumId w:val="16"/>
  </w:num>
  <w:num w:numId="41" w16cid:durableId="982000306">
    <w:abstractNumId w:val="60"/>
  </w:num>
  <w:num w:numId="42" w16cid:durableId="42564419">
    <w:abstractNumId w:val="91"/>
  </w:num>
  <w:num w:numId="43" w16cid:durableId="1690402186">
    <w:abstractNumId w:val="103"/>
  </w:num>
  <w:num w:numId="44" w16cid:durableId="515727541">
    <w:abstractNumId w:val="72"/>
  </w:num>
  <w:num w:numId="45" w16cid:durableId="198125780">
    <w:abstractNumId w:val="30"/>
  </w:num>
  <w:num w:numId="46" w16cid:durableId="1921133855">
    <w:abstractNumId w:val="67"/>
  </w:num>
  <w:num w:numId="47" w16cid:durableId="1292520064">
    <w:abstractNumId w:val="24"/>
  </w:num>
  <w:num w:numId="48" w16cid:durableId="1787307735">
    <w:abstractNumId w:val="73"/>
  </w:num>
  <w:num w:numId="49" w16cid:durableId="877089790">
    <w:abstractNumId w:val="88"/>
  </w:num>
  <w:num w:numId="50" w16cid:durableId="269819322">
    <w:abstractNumId w:val="76"/>
  </w:num>
  <w:num w:numId="51" w16cid:durableId="1070692455">
    <w:abstractNumId w:val="25"/>
  </w:num>
  <w:num w:numId="52" w16cid:durableId="1249314895">
    <w:abstractNumId w:val="33"/>
  </w:num>
  <w:num w:numId="53" w16cid:durableId="395472401">
    <w:abstractNumId w:val="47"/>
  </w:num>
  <w:num w:numId="54" w16cid:durableId="987436880">
    <w:abstractNumId w:val="98"/>
  </w:num>
  <w:num w:numId="55" w16cid:durableId="848520443">
    <w:abstractNumId w:val="53"/>
  </w:num>
  <w:num w:numId="56" w16cid:durableId="848300472">
    <w:abstractNumId w:val="101"/>
  </w:num>
  <w:num w:numId="57" w16cid:durableId="779640553">
    <w:abstractNumId w:val="71"/>
  </w:num>
  <w:num w:numId="58" w16cid:durableId="983509615">
    <w:abstractNumId w:val="39"/>
  </w:num>
  <w:num w:numId="59" w16cid:durableId="2103797512">
    <w:abstractNumId w:val="79"/>
  </w:num>
  <w:num w:numId="60" w16cid:durableId="1230579362">
    <w:abstractNumId w:val="37"/>
  </w:num>
  <w:num w:numId="61" w16cid:durableId="202524475">
    <w:abstractNumId w:val="105"/>
  </w:num>
  <w:num w:numId="62" w16cid:durableId="1664967449">
    <w:abstractNumId w:val="96"/>
  </w:num>
  <w:num w:numId="63" w16cid:durableId="393478426">
    <w:abstractNumId w:val="104"/>
  </w:num>
  <w:num w:numId="64" w16cid:durableId="1777481327">
    <w:abstractNumId w:val="15"/>
  </w:num>
  <w:num w:numId="65" w16cid:durableId="494296309">
    <w:abstractNumId w:val="92"/>
  </w:num>
  <w:num w:numId="66" w16cid:durableId="2086563955">
    <w:abstractNumId w:val="54"/>
  </w:num>
  <w:num w:numId="67" w16cid:durableId="453527126">
    <w:abstractNumId w:val="70"/>
  </w:num>
  <w:num w:numId="68" w16cid:durableId="1411996976">
    <w:abstractNumId w:val="36"/>
  </w:num>
  <w:num w:numId="69" w16cid:durableId="887423244">
    <w:abstractNumId w:val="42"/>
  </w:num>
  <w:num w:numId="70" w16cid:durableId="1789853763">
    <w:abstractNumId w:val="75"/>
  </w:num>
  <w:num w:numId="71" w16cid:durableId="1626278748">
    <w:abstractNumId w:val="18"/>
  </w:num>
  <w:num w:numId="72" w16cid:durableId="1774476733">
    <w:abstractNumId w:val="10"/>
  </w:num>
  <w:num w:numId="73" w16cid:durableId="1898197976">
    <w:abstractNumId w:val="19"/>
  </w:num>
  <w:num w:numId="74" w16cid:durableId="1820271887">
    <w:abstractNumId w:val="87"/>
  </w:num>
  <w:num w:numId="75" w16cid:durableId="1698695620">
    <w:abstractNumId w:val="35"/>
  </w:num>
  <w:num w:numId="76" w16cid:durableId="558781832">
    <w:abstractNumId w:val="94"/>
  </w:num>
  <w:num w:numId="77" w16cid:durableId="1897616906">
    <w:abstractNumId w:val="82"/>
  </w:num>
  <w:num w:numId="78" w16cid:durableId="805515088">
    <w:abstractNumId w:val="14"/>
  </w:num>
  <w:num w:numId="79" w16cid:durableId="230778912">
    <w:abstractNumId w:val="55"/>
  </w:num>
  <w:num w:numId="80" w16cid:durableId="1828789480">
    <w:abstractNumId w:val="84"/>
  </w:num>
  <w:num w:numId="81" w16cid:durableId="1178619786">
    <w:abstractNumId w:val="38"/>
  </w:num>
  <w:num w:numId="82" w16cid:durableId="1255213496">
    <w:abstractNumId w:val="23"/>
  </w:num>
  <w:num w:numId="83" w16cid:durableId="900558133">
    <w:abstractNumId w:val="86"/>
  </w:num>
  <w:num w:numId="84" w16cid:durableId="618493028">
    <w:abstractNumId w:val="11"/>
  </w:num>
  <w:num w:numId="85" w16cid:durableId="1199198209">
    <w:abstractNumId w:val="17"/>
  </w:num>
  <w:num w:numId="86" w16cid:durableId="1204442242">
    <w:abstractNumId w:val="68"/>
  </w:num>
  <w:num w:numId="87" w16cid:durableId="1437751957">
    <w:abstractNumId w:val="63"/>
  </w:num>
  <w:num w:numId="88" w16cid:durableId="238255666">
    <w:abstractNumId w:val="26"/>
  </w:num>
  <w:num w:numId="89" w16cid:durableId="165484473">
    <w:abstractNumId w:val="66"/>
  </w:num>
  <w:num w:numId="90" w16cid:durableId="1517965987">
    <w:abstractNumId w:val="20"/>
  </w:num>
  <w:num w:numId="91" w16cid:durableId="1578781483">
    <w:abstractNumId w:val="93"/>
  </w:num>
  <w:num w:numId="92" w16cid:durableId="1814104545">
    <w:abstractNumId w:val="31"/>
  </w:num>
  <w:num w:numId="93" w16cid:durableId="1784179954">
    <w:abstractNumId w:val="78"/>
  </w:num>
  <w:num w:numId="94" w16cid:durableId="1332831198">
    <w:abstractNumId w:val="12"/>
  </w:num>
  <w:num w:numId="95" w16cid:durableId="335377207">
    <w:abstractNumId w:val="81"/>
  </w:num>
  <w:num w:numId="96" w16cid:durableId="18968867">
    <w:abstractNumId w:val="44"/>
  </w:num>
  <w:num w:numId="97" w16cid:durableId="1075128332">
    <w:abstractNumId w:val="13"/>
  </w:num>
  <w:num w:numId="98" w16cid:durableId="457575339">
    <w:abstractNumId w:val="57"/>
  </w:num>
  <w:num w:numId="99" w16cid:durableId="279068004">
    <w:abstractNumId w:val="89"/>
  </w:num>
  <w:num w:numId="100" w16cid:durableId="998383532">
    <w:abstractNumId w:val="59"/>
  </w:num>
  <w:num w:numId="101" w16cid:durableId="127364128">
    <w:abstractNumId w:val="85"/>
  </w:num>
  <w:num w:numId="102" w16cid:durableId="490634716">
    <w:abstractNumId w:val="64"/>
  </w:num>
  <w:num w:numId="103" w16cid:durableId="1526290443">
    <w:abstractNumId w:val="83"/>
  </w:num>
  <w:num w:numId="104" w16cid:durableId="2005474602">
    <w:abstractNumId w:val="21"/>
  </w:num>
  <w:num w:numId="105" w16cid:durableId="47844833">
    <w:abstractNumId w:val="45"/>
  </w:num>
  <w:num w:numId="106" w16cid:durableId="1597597490">
    <w:abstractNumId w:val="65"/>
  </w:num>
  <w:num w:numId="107" w16cid:durableId="1150364529">
    <w:abstractNumId w:val="58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0468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E1709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595B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2C8D"/>
    <w:rsid w:val="001B36A0"/>
    <w:rsid w:val="001B4305"/>
    <w:rsid w:val="001B5A9E"/>
    <w:rsid w:val="001B743A"/>
    <w:rsid w:val="001C5DE2"/>
    <w:rsid w:val="001C7C96"/>
    <w:rsid w:val="001D05F9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28AB"/>
    <w:rsid w:val="0025363F"/>
    <w:rsid w:val="00257005"/>
    <w:rsid w:val="00262B3C"/>
    <w:rsid w:val="00270580"/>
    <w:rsid w:val="0027131F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128"/>
    <w:rsid w:val="002F278E"/>
    <w:rsid w:val="002F40AE"/>
    <w:rsid w:val="002F625D"/>
    <w:rsid w:val="002F684B"/>
    <w:rsid w:val="00300F75"/>
    <w:rsid w:val="00314373"/>
    <w:rsid w:val="00324425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8469B"/>
    <w:rsid w:val="00391FC3"/>
    <w:rsid w:val="00393C53"/>
    <w:rsid w:val="003940A0"/>
    <w:rsid w:val="0039794A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5235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628A3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2C2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239AA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A3691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5CC0"/>
    <w:rsid w:val="006474DE"/>
    <w:rsid w:val="00660279"/>
    <w:rsid w:val="0066037E"/>
    <w:rsid w:val="006606E5"/>
    <w:rsid w:val="0066476E"/>
    <w:rsid w:val="0066603D"/>
    <w:rsid w:val="006749AC"/>
    <w:rsid w:val="006806F6"/>
    <w:rsid w:val="00690307"/>
    <w:rsid w:val="006918DC"/>
    <w:rsid w:val="00692E9D"/>
    <w:rsid w:val="00694F71"/>
    <w:rsid w:val="006A3CC1"/>
    <w:rsid w:val="006A5A75"/>
    <w:rsid w:val="006B0C14"/>
    <w:rsid w:val="006B0D62"/>
    <w:rsid w:val="006B6D6D"/>
    <w:rsid w:val="006C310A"/>
    <w:rsid w:val="006C5DB5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91C"/>
    <w:rsid w:val="00751B55"/>
    <w:rsid w:val="00753DBE"/>
    <w:rsid w:val="0075795F"/>
    <w:rsid w:val="00761218"/>
    <w:rsid w:val="00767834"/>
    <w:rsid w:val="00767C30"/>
    <w:rsid w:val="00771861"/>
    <w:rsid w:val="00775292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290C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76F32"/>
    <w:rsid w:val="008810B4"/>
    <w:rsid w:val="008817AF"/>
    <w:rsid w:val="00881C37"/>
    <w:rsid w:val="00882799"/>
    <w:rsid w:val="00887B51"/>
    <w:rsid w:val="00893CB8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07288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97AEF"/>
    <w:rsid w:val="009A2F30"/>
    <w:rsid w:val="009A7D23"/>
    <w:rsid w:val="009B18AC"/>
    <w:rsid w:val="009B3579"/>
    <w:rsid w:val="009B5BA6"/>
    <w:rsid w:val="009C390F"/>
    <w:rsid w:val="009C3A35"/>
    <w:rsid w:val="009D2304"/>
    <w:rsid w:val="009D4276"/>
    <w:rsid w:val="009E3456"/>
    <w:rsid w:val="009E39C2"/>
    <w:rsid w:val="009E562F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000C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B4D60"/>
    <w:rsid w:val="00AC697A"/>
    <w:rsid w:val="00AD5448"/>
    <w:rsid w:val="00AD6007"/>
    <w:rsid w:val="00AD7BEE"/>
    <w:rsid w:val="00AE09CE"/>
    <w:rsid w:val="00AE6888"/>
    <w:rsid w:val="00AE6C43"/>
    <w:rsid w:val="00AE7413"/>
    <w:rsid w:val="00AE7D89"/>
    <w:rsid w:val="00AF2876"/>
    <w:rsid w:val="00AF3267"/>
    <w:rsid w:val="00B0157C"/>
    <w:rsid w:val="00B05313"/>
    <w:rsid w:val="00B0612A"/>
    <w:rsid w:val="00B16696"/>
    <w:rsid w:val="00B16FC6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6318B"/>
    <w:rsid w:val="00B71014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06EF"/>
    <w:rsid w:val="00BE10D0"/>
    <w:rsid w:val="00BE6FD9"/>
    <w:rsid w:val="00BF5803"/>
    <w:rsid w:val="00BF5ED1"/>
    <w:rsid w:val="00C078DB"/>
    <w:rsid w:val="00C1345C"/>
    <w:rsid w:val="00C15E02"/>
    <w:rsid w:val="00C160B3"/>
    <w:rsid w:val="00C2158A"/>
    <w:rsid w:val="00C24557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2D2B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1B8A"/>
    <w:rsid w:val="00D15DDA"/>
    <w:rsid w:val="00D17DE7"/>
    <w:rsid w:val="00D215FF"/>
    <w:rsid w:val="00D235A0"/>
    <w:rsid w:val="00D32439"/>
    <w:rsid w:val="00D338D7"/>
    <w:rsid w:val="00D33A5A"/>
    <w:rsid w:val="00D34305"/>
    <w:rsid w:val="00D36C21"/>
    <w:rsid w:val="00D37683"/>
    <w:rsid w:val="00D40C9B"/>
    <w:rsid w:val="00D41408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DF7B79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72B0C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AD3"/>
    <w:rsid w:val="00ED1F19"/>
    <w:rsid w:val="00EF262B"/>
    <w:rsid w:val="00EF577C"/>
    <w:rsid w:val="00EF5B29"/>
    <w:rsid w:val="00F03646"/>
    <w:rsid w:val="00F0457A"/>
    <w:rsid w:val="00F16443"/>
    <w:rsid w:val="00F2573F"/>
    <w:rsid w:val="00F26E84"/>
    <w:rsid w:val="00F33F09"/>
    <w:rsid w:val="00F36A01"/>
    <w:rsid w:val="00F50E79"/>
    <w:rsid w:val="00F54288"/>
    <w:rsid w:val="00F55026"/>
    <w:rsid w:val="00F668F0"/>
    <w:rsid w:val="00F670E1"/>
    <w:rsid w:val="00F76235"/>
    <w:rsid w:val="00F77ED1"/>
    <w:rsid w:val="00F80445"/>
    <w:rsid w:val="00F80CC4"/>
    <w:rsid w:val="00F814B0"/>
    <w:rsid w:val="00F94ED9"/>
    <w:rsid w:val="00F97224"/>
    <w:rsid w:val="00FA14E3"/>
    <w:rsid w:val="00FA43A8"/>
    <w:rsid w:val="00FA59E9"/>
    <w:rsid w:val="00FB0F21"/>
    <w:rsid w:val="00FB151C"/>
    <w:rsid w:val="00FB2B2A"/>
    <w:rsid w:val="00FB3CAB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996C1BAB-4F0E-4DBA-A7D5-9B8E6C052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1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417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160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142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873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060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3667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cs.selectel.ru/vmware/public-cloud/manage-networks/nat-rules/" TargetMode="External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hyperlink" Target="https://ruits.ru/obsuzhdenie-eltex/eltex_experts/messages153.html" TargetMode="External"/><Relationship Id="rId138" Type="http://schemas.openxmlformats.org/officeDocument/2006/relationships/hyperlink" Target="https://eltexcm.ru/baza-znanij/esr/primer-nastrojki/tunnelirovanie/ipsec/esr-nastrojka-route-based-ipsec-vpn.html" TargetMode="External"/><Relationship Id="rId159" Type="http://schemas.openxmlformats.org/officeDocument/2006/relationships/image" Target="media/image90.png"/><Relationship Id="rId170" Type="http://schemas.openxmlformats.org/officeDocument/2006/relationships/hyperlink" Target="https://github.com/alekho/EVE-NG_vESR/blob/main/README.md" TargetMode="External"/><Relationship Id="rId107" Type="http://schemas.openxmlformats.org/officeDocument/2006/relationships/hyperlink" Target="https://mksegment.ru/b/vazhnost-dhcp-v-kompyuternyh-setyah-i-ego-osnovnye-funkcii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http://www.tinycorelinux.net" TargetMode="External"/><Relationship Id="rId149" Type="http://schemas.openxmlformats.org/officeDocument/2006/relationships/hyperlink" Target="https://www.juniper.net/documentation/us/en/software/junos/nat/topics/topic-map/nat-security-source-and-source-pool.html" TargetMode="External"/><Relationship Id="rId5" Type="http://schemas.openxmlformats.org/officeDocument/2006/relationships/customXml" Target="../customXml/item5.xml"/><Relationship Id="rId95" Type="http://schemas.openxmlformats.org/officeDocument/2006/relationships/customXml" Target="ink/ink3.xml"/><Relationship Id="rId160" Type="http://schemas.openxmlformats.org/officeDocument/2006/relationships/image" Target="media/image91.png"/><Relationship Id="rId181" Type="http://schemas.openxmlformats.org/officeDocument/2006/relationships/hyperlink" Target="https://github.com/ptah57/Book_vesr-gns3/blob/main/configs/vesr124-2-1-D7.txt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newstorial.com/what-is-dnat/" TargetMode="External"/><Relationship Id="rId139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85" Type="http://schemas.openxmlformats.org/officeDocument/2006/relationships/image" Target="media/image61.png"/><Relationship Id="rId150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71" Type="http://schemas.openxmlformats.org/officeDocument/2006/relationships/hyperlink" Target="https://chat.deepseek.com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image" Target="media/image76.png"/><Relationship Id="rId129" Type="http://schemas.openxmlformats.org/officeDocument/2006/relationships/hyperlink" Target="file:///C:\Users\Rinat\AppData\Roaming\Microsoft\Word\Screens\&#1056;&#1080;&#1089;7-1.png" TargetMode="External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1.png"/><Relationship Id="rId140" Type="http://schemas.openxmlformats.org/officeDocument/2006/relationships/hyperlink" Target="https://eltexcm.ru/baza-znanij/esr/primer-nastrojki/tunnelirovanie/ipsec/esr-nastrojka-route-based-ipsec-vpn.html" TargetMode="External"/><Relationship Id="rId161" Type="http://schemas.openxmlformats.org/officeDocument/2006/relationships/image" Target="media/image92.png"/><Relationship Id="rId182" Type="http://schemas.openxmlformats.org/officeDocument/2006/relationships/hyperlink" Target="https://github.com/ptah57/Book_vesr-gns3/blob/main/configs/vesr124-2-2-D7.txt" TargetMode="Externa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5" Type="http://schemas.openxmlformats.org/officeDocument/2006/relationships/image" Target="media/image45.png"/><Relationship Id="rId86" Type="http://schemas.openxmlformats.org/officeDocument/2006/relationships/image" Target="media/image62.png"/><Relationship Id="rId130" Type="http://schemas.openxmlformats.org/officeDocument/2006/relationships/image" Target="media/image80.png"/><Relationship Id="rId151" Type="http://schemas.openxmlformats.org/officeDocument/2006/relationships/hyperlink" Target="https://docs.gns3.com/docs/using-gns3/beginners/install-from-marketplace/" TargetMode="External"/><Relationship Id="rId172" Type="http://schemas.openxmlformats.org/officeDocument/2006/relationships/hyperlink" Target="https://sysahelper.gitbook.io/sysahelper/main/telecom/main/basic_setting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practicum.yandex.ru/blog/kto-takoy-devops-inzhener/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customXml" Target="ink/ink4.xml"/><Relationship Id="rId104" Type="http://schemas.openxmlformats.org/officeDocument/2006/relationships/hyperlink" Target="https://servergate.ru/articles/dhcp-prosto-o-slozhnom-chto-eto-takoe-i-kak-on-rabotaet-v-vashey-seti/" TargetMode="External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431915320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162" Type="http://schemas.openxmlformats.org/officeDocument/2006/relationships/image" Target="media/image93.png"/><Relationship Id="rId183" Type="http://schemas.openxmlformats.org/officeDocument/2006/relationships/hyperlink" Target="https://github.com/ptah57/Book_vesr-gns3/blob/main/configs/vesr124-2-3-D7.txt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3.png"/><Relationship Id="rId110" Type="http://schemas.openxmlformats.org/officeDocument/2006/relationships/hyperlink" Target="https://practicum.yandex.ru/blog/chto-takoe-github-kak-on-rabotaet/" TargetMode="External"/><Relationship Id="rId115" Type="http://schemas.openxmlformats.org/officeDocument/2006/relationships/hyperlink" Target="https://www.newstorial.com/what-is-dnat/" TargetMode="External"/><Relationship Id="rId131" Type="http://schemas.openxmlformats.org/officeDocument/2006/relationships/hyperlink" Target="https://ru.wikipedia.org/wiki/GRE_%28%D0%BF%D1%80%D0%BE%D1%82%D0%BE%D0%BA%D0%BE%D0%BB%29" TargetMode="External"/><Relationship Id="rId136" Type="http://schemas.openxmlformats.org/officeDocument/2006/relationships/hyperlink" Target="https://eltexcm.ru/baza-znanij/esr/primer-nastrojki/tunnelirovanie/ipsec/esr-nastrojka-route-based-ipsec-vpn.html" TargetMode="External"/><Relationship Id="rId157" Type="http://schemas.openxmlformats.org/officeDocument/2006/relationships/image" Target="media/image88.png"/><Relationship Id="rId178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image" Target="media/image83.png"/><Relationship Id="rId173" Type="http://schemas.openxmlformats.org/officeDocument/2006/relationships/hyperlink" Target="https://serverspace.ru/support/glossary/nat/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customXml" Target="ink/ink1.xml"/><Relationship Id="rId100" Type="http://schemas.openxmlformats.org/officeDocument/2006/relationships/image" Target="media/image73.png"/><Relationship Id="rId105" Type="http://schemas.openxmlformats.org/officeDocument/2006/relationships/hyperlink" Target="https://mksegment.ru/b/vazhnost-dhcp-v-kompyuternyh-setyah-i-ego-osnovnye-funkcii" TargetMode="External"/><Relationship Id="rId126" Type="http://schemas.openxmlformats.org/officeDocument/2006/relationships/hyperlink" Target="https://arenda-server.cloud/blog/pereadresacija-portov-cherez-linux-shljuz-s-pomoshhju-iptables/" TargetMode="External"/><Relationship Id="rId147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8" Type="http://schemas.openxmlformats.org/officeDocument/2006/relationships/hyperlink" Target="https://docs.eltex-co.ru/ede/initial-router-configuration-380863579.html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9.png"/><Relationship Id="rId98" Type="http://schemas.openxmlformats.org/officeDocument/2006/relationships/image" Target="media/image72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docs.eltex-co.ru/pages/viewpage.action?pageId=55183533" TargetMode="External"/><Relationship Id="rId163" Type="http://schemas.openxmlformats.org/officeDocument/2006/relationships/image" Target="media/image94.png"/><Relationship Id="rId184" Type="http://schemas.openxmlformats.org/officeDocument/2006/relationships/header" Target="header1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7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8" Type="http://schemas.openxmlformats.org/officeDocument/2006/relationships/image" Target="media/image89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hyperlink" Target="https://docs.eltex-co.ru/pages/viewpage.action?pageId=584034117" TargetMode="External"/><Relationship Id="rId88" Type="http://schemas.openxmlformats.org/officeDocument/2006/relationships/image" Target="media/image64.png"/><Relationship Id="rId111" Type="http://schemas.openxmlformats.org/officeDocument/2006/relationships/hyperlink" Target="https://eltex-co.ru/catalog/service_gateways/virtualnyy_servisnyy_marshrutizator_vesr/" TargetMode="External"/><Relationship Id="rId132" Type="http://schemas.openxmlformats.org/officeDocument/2006/relationships/hyperlink" Target="https://arenda-server.cloud/blog/seti-i-protokoly-chem-polezen-gre-tunnel/" TargetMode="External"/><Relationship Id="rId153" Type="http://schemas.openxmlformats.org/officeDocument/2006/relationships/image" Target="media/image84.png"/><Relationship Id="rId174" Type="http://schemas.openxmlformats.org/officeDocument/2006/relationships/hyperlink" Target="https://mentoring.digital/blog/chto-takoe-nat-i-dlya-chego-on-nuzhen:-ponimanie-osnov-setevoy-tehnologii" TargetMode="External"/><Relationship Id="rId179" Type="http://schemas.openxmlformats.org/officeDocument/2006/relationships/hyperlink" Target="https://docs.selectel.ru/vmware/public-cloud/manage-networks/nat-rules/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hyperlink" Target="https://help.sweb.ru/protokol-dhcp_1380.html" TargetMode="External"/><Relationship Id="rId127" Type="http://schemas.openxmlformats.org/officeDocument/2006/relationships/image" Target="media/image79.png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7.png"/><Relationship Id="rId94" Type="http://schemas.openxmlformats.org/officeDocument/2006/relationships/image" Target="media/image70.png"/><Relationship Id="rId99" Type="http://schemas.openxmlformats.org/officeDocument/2006/relationships/customXml" Target="ink/ink5.xml"/><Relationship Id="rId101" Type="http://schemas.openxmlformats.org/officeDocument/2006/relationships/customXml" Target="ink/ink6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hyperlink" Target="https://sysahelper.gitbook.io/sysahelper/main/telecom/main/vesr_greoveripsec" TargetMode="External"/><Relationship Id="rId148" Type="http://schemas.openxmlformats.org/officeDocument/2006/relationships/hyperlink" Target="https://docs.eltex-co.ru/pages/viewpage.action?pageId=53817740" TargetMode="External"/><Relationship Id="rId164" Type="http://schemas.openxmlformats.org/officeDocument/2006/relationships/image" Target="media/image95.png"/><Relationship Id="rId169" Type="http://schemas.openxmlformats.org/officeDocument/2006/relationships/hyperlink" Target="https://github.com/GNS3/gns3-gui/releases" TargetMode="External"/><Relationship Id="rId18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https://www.newstorial.com/what-is-dnat/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3" Type="http://schemas.openxmlformats.org/officeDocument/2006/relationships/hyperlink" Target="https://eltexcm.ru/baza-znanij/esr/esr-nastrojka-gre-tunnelej.html" TargetMode="External"/><Relationship Id="rId154" Type="http://schemas.openxmlformats.org/officeDocument/2006/relationships/image" Target="media/image85.png"/><Relationship Id="rId175" Type="http://schemas.openxmlformats.org/officeDocument/2006/relationships/hyperlink" Target="https://habr.com/ru/companies/otus/articles/779970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2.xml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1.png"/><Relationship Id="rId90" Type="http://schemas.openxmlformats.org/officeDocument/2006/relationships/image" Target="media/image66.png"/><Relationship Id="rId165" Type="http://schemas.openxmlformats.org/officeDocument/2006/relationships/image" Target="media/image96.png"/><Relationship Id="rId186" Type="http://schemas.openxmlformats.org/officeDocument/2006/relationships/glossaryDocument" Target="glossary/document.xm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image" Target="media/image77.png"/><Relationship Id="rId134" Type="http://schemas.openxmlformats.org/officeDocument/2006/relationships/hyperlink" Target="https://mcgrp.ru/files/viewer/154409/65" TargetMode="External"/><Relationship Id="rId80" Type="http://schemas.openxmlformats.org/officeDocument/2006/relationships/image" Target="media/image58.png"/><Relationship Id="rId155" Type="http://schemas.openxmlformats.org/officeDocument/2006/relationships/image" Target="media/image86.png"/><Relationship Id="rId176" Type="http://schemas.openxmlformats.org/officeDocument/2006/relationships/hyperlink" Target="https://docs.gns3.com/docs/using-gns3/beginners/import-gns3-appliance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image" Target="media/image75.jpeg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7.png"/><Relationship Id="rId145" Type="http://schemas.openxmlformats.org/officeDocument/2006/relationships/image" Target="media/image82.png"/><Relationship Id="rId166" Type="http://schemas.openxmlformats.org/officeDocument/2006/relationships/image" Target="media/image97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78.png"/><Relationship Id="rId60" Type="http://schemas.openxmlformats.org/officeDocument/2006/relationships/image" Target="media/image40.png"/><Relationship Id="rId81" Type="http://schemas.openxmlformats.org/officeDocument/2006/relationships/image" Target="media/image59.png"/><Relationship Id="rId135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6" Type="http://schemas.openxmlformats.org/officeDocument/2006/relationships/image" Target="media/image87.png"/><Relationship Id="rId177" Type="http://schemas.openxmlformats.org/officeDocument/2006/relationships/hyperlink" Target="https://www.newstorial.com/what-is-dna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77506A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77506A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77506A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77506A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77506A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77506A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77506A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77506A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77506A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77506A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77506A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77506A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77506A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8C8A1457EA945E0B59F4A199BB88C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25BC52-F390-49FF-AD04-400A0DD25110}"/>
      </w:docPartPr>
      <w:docPartBody>
        <w:p w:rsidR="0077506A" w:rsidRDefault="0077506A" w:rsidP="0077506A">
          <w:pPr>
            <w:pStyle w:val="68C8A1457EA945E0B59F4A199BB88CB4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  <w:style w:type="paragraph" w:customStyle="1" w:styleId="B1EE5964807B46BF96FED013AFCBEA70">
    <w:name w:val="B1EE5964807B46BF96FED013AFCBEA70"/>
    <w:rsid w:val="0077506A"/>
  </w:style>
  <w:style w:type="paragraph" w:customStyle="1" w:styleId="5274A382B00B4FD39FF3E1927106B6AF">
    <w:name w:val="5274A382B00B4FD39FF3E1927106B6AF"/>
    <w:rsid w:val="0077506A"/>
  </w:style>
  <w:style w:type="paragraph" w:customStyle="1" w:styleId="37D96760720648A5B1F662B059311987">
    <w:name w:val="37D96760720648A5B1F662B059311987"/>
    <w:rsid w:val="0077506A"/>
  </w:style>
  <w:style w:type="paragraph" w:customStyle="1" w:styleId="68C8A1457EA945E0B59F4A199BB88CB4">
    <w:name w:val="68C8A1457EA945E0B59F4A199BB88CB4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{52361F94-9DB3-4F3F-B0AC-E3622531FCB7}</b:Guid>
    <b:URL>https://putty.org.ru/download</b:URL>
    <b:RefOrder>2</b:RefOrder>
  </b:Source>
  <b:Source>
    <b:Tag>htt1</b:Tag>
    <b:SourceType>InternetSite</b:SourceType>
    <b:Guid>{259A2681-D258-441D-9070-719DB757580A}</b:Guid>
    <b:URL>https://putty.org.ru/download</b:URL>
    <b:RefOrder>3</b:RefOrder>
  </b:Source>
  <b:Source>
    <b:Tag>PuTTY</b:Tag>
    <b:SourceType>InternetSite</b:SourceType>
    <b:Guid>{F23FF46C-C3C6-4518-9F18-E479B8EF1C3D}</b:Guid>
    <b:URL>https://putty.org.ru/download</b:URL>
    <b:RefOrder>1</b:RefOrder>
  </b:Source>
</b:Sourc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78404E1-9820-4A5B-8F2C-781CDFFD9D09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17136</TotalTime>
  <Pages>212</Pages>
  <Words>34384</Words>
  <Characters>195993</Characters>
  <Application>Microsoft Office Word</Application>
  <DocSecurity>0</DocSecurity>
  <Lines>1633</Lines>
  <Paragraphs>459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16</vt:i4>
      </vt:variant>
      <vt:variant>
        <vt:lpstr>Title</vt:lpstr>
      </vt:variant>
      <vt:variant>
        <vt:i4>1</vt:i4>
      </vt:variant>
    </vt:vector>
  </HeadingPairs>
  <TitlesOfParts>
    <vt:vector size="18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229918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1</cp:revision>
  <cp:lastPrinted>2025-07-02T15:38:00Z</cp:lastPrinted>
  <dcterms:created xsi:type="dcterms:W3CDTF">2025-06-16T08:40:00Z</dcterms:created>
  <dcterms:modified xsi:type="dcterms:W3CDTF">2025-07-03T07:47:00Z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